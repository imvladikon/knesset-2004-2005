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74851" w14:textId="77777777" w:rsidR="00000000" w:rsidRDefault="00890A5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10E4257" w14:textId="77777777" w:rsidR="00000000" w:rsidRDefault="00890A51">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_Toc77593316 \h </w:instrText>
      </w:r>
      <w:r>
        <w:fldChar w:fldCharType="separate"/>
      </w:r>
      <w:r>
        <w:t>8</w:t>
      </w:r>
      <w:r>
        <w:fldChar w:fldCharType="end"/>
      </w:r>
    </w:p>
    <w:p w14:paraId="3B13C146"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_Toc77593317 \h </w:instrText>
      </w:r>
      <w:r>
        <w:fldChar w:fldCharType="separate"/>
      </w:r>
      <w:r>
        <w:t>9</w:t>
      </w:r>
      <w:r>
        <w:fldChar w:fldCharType="end"/>
      </w:r>
    </w:p>
    <w:p w14:paraId="7FEA60B5"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_Toc77593318 \h </w:instrText>
      </w:r>
      <w:r>
        <w:fldChar w:fldCharType="separate"/>
      </w:r>
      <w:r>
        <w:t>13</w:t>
      </w:r>
      <w:r>
        <w:fldChar w:fldCharType="end"/>
      </w:r>
    </w:p>
    <w:p w14:paraId="5D8D0E7E" w14:textId="77777777" w:rsidR="00000000" w:rsidRDefault="00890A51">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_Toc77593319 \h </w:instrText>
      </w:r>
      <w:r>
        <w:fldChar w:fldCharType="separate"/>
      </w:r>
      <w:r>
        <w:t>14</w:t>
      </w:r>
      <w:r>
        <w:fldChar w:fldCharType="end"/>
      </w:r>
    </w:p>
    <w:p w14:paraId="0771D2AA" w14:textId="77777777" w:rsidR="00000000" w:rsidRDefault="00890A51">
      <w:pPr>
        <w:pStyle w:val="TOC1"/>
        <w:tabs>
          <w:tab w:val="right" w:leader="dot" w:pos="8296"/>
        </w:tabs>
        <w:ind w:right="0"/>
        <w:rPr>
          <w:rFonts w:ascii="Times New Roman" w:hAnsi="Times New Roman" w:cs="Times New Roman"/>
          <w:sz w:val="24"/>
          <w:szCs w:val="24"/>
        </w:rPr>
      </w:pPr>
      <w:r>
        <w:t>168</w:t>
      </w:r>
      <w:r>
        <w:t xml:space="preserve">. </w:t>
      </w:r>
      <w:r>
        <w:rPr>
          <w:rtl/>
        </w:rPr>
        <w:t>היעדרות שגריר ישראל בווינה בכינוס לציון 100 שנה למותו של הרצל</w:t>
      </w:r>
      <w:r>
        <w:tab/>
      </w:r>
      <w:r>
        <w:fldChar w:fldCharType="begin"/>
      </w:r>
      <w:r>
        <w:instrText xml:space="preserve"> PAGEREF _Toc77593320 \h </w:instrText>
      </w:r>
      <w:r>
        <w:fldChar w:fldCharType="separate"/>
      </w:r>
      <w:r>
        <w:t>14</w:t>
      </w:r>
      <w:r>
        <w:fldChar w:fldCharType="end"/>
      </w:r>
    </w:p>
    <w:p w14:paraId="34AB83E6" w14:textId="77777777" w:rsidR="00000000" w:rsidRDefault="00890A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_Toc77593321 \h </w:instrText>
      </w:r>
      <w:r>
        <w:fldChar w:fldCharType="separate"/>
      </w:r>
      <w:r>
        <w:t>14</w:t>
      </w:r>
      <w:r>
        <w:fldChar w:fldCharType="end"/>
      </w:r>
    </w:p>
    <w:p w14:paraId="32EFD49D"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_Toc77593322 \h </w:instrText>
      </w:r>
      <w:r>
        <w:fldChar w:fldCharType="separate"/>
      </w:r>
      <w:r>
        <w:t>14</w:t>
      </w:r>
      <w:r>
        <w:fldChar w:fldCharType="end"/>
      </w:r>
    </w:p>
    <w:p w14:paraId="35BC5E82" w14:textId="77777777" w:rsidR="00000000" w:rsidRDefault="00890A5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_Toc77593323 \h </w:instrText>
      </w:r>
      <w:r>
        <w:fldChar w:fldCharType="separate"/>
      </w:r>
      <w:r>
        <w:t>15</w:t>
      </w:r>
      <w:r>
        <w:fldChar w:fldCharType="end"/>
      </w:r>
    </w:p>
    <w:p w14:paraId="1682620B"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w:t>
      </w:r>
      <w:r>
        <w:rPr>
          <w:rtl/>
        </w:rPr>
        <w:t>ש"ס):</w:t>
      </w:r>
      <w:r>
        <w:tab/>
      </w:r>
      <w:r>
        <w:fldChar w:fldCharType="begin"/>
      </w:r>
      <w:r>
        <w:instrText xml:space="preserve"> PAGEREF _Toc77593324 \h </w:instrText>
      </w:r>
      <w:r>
        <w:fldChar w:fldCharType="separate"/>
      </w:r>
      <w:r>
        <w:t>15</w:t>
      </w:r>
      <w:r>
        <w:fldChar w:fldCharType="end"/>
      </w:r>
    </w:p>
    <w:p w14:paraId="22F7F80B" w14:textId="77777777" w:rsidR="00000000" w:rsidRDefault="00890A5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_Toc77593325 \h </w:instrText>
      </w:r>
      <w:r>
        <w:fldChar w:fldCharType="separate"/>
      </w:r>
      <w:r>
        <w:t>16</w:t>
      </w:r>
      <w:r>
        <w:fldChar w:fldCharType="end"/>
      </w:r>
    </w:p>
    <w:p w14:paraId="1DF392BE" w14:textId="77777777" w:rsidR="00000000" w:rsidRDefault="00890A5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_Toc77593326 \h </w:instrText>
      </w:r>
      <w:r>
        <w:fldChar w:fldCharType="separate"/>
      </w:r>
      <w:r>
        <w:t>16</w:t>
      </w:r>
      <w:r>
        <w:fldChar w:fldCharType="end"/>
      </w:r>
    </w:p>
    <w:p w14:paraId="24514736" w14:textId="77777777" w:rsidR="00000000" w:rsidRDefault="00890A51">
      <w:pPr>
        <w:pStyle w:val="TOC1"/>
        <w:tabs>
          <w:tab w:val="right" w:leader="dot" w:pos="8296"/>
        </w:tabs>
        <w:ind w:right="0"/>
        <w:rPr>
          <w:rFonts w:ascii="Times New Roman" w:hAnsi="Times New Roman" w:cs="Times New Roman"/>
          <w:sz w:val="24"/>
          <w:szCs w:val="24"/>
        </w:rPr>
      </w:pPr>
      <w:r>
        <w:t xml:space="preserve">167. </w:t>
      </w:r>
      <w:r>
        <w:rPr>
          <w:rtl/>
        </w:rPr>
        <w:t>סיוע ממשלתי למתפנים מרצון מהתנחלויות</w:t>
      </w:r>
      <w:r>
        <w:tab/>
      </w:r>
      <w:r>
        <w:fldChar w:fldCharType="begin"/>
      </w:r>
      <w:r>
        <w:instrText xml:space="preserve"> PAGEREF _Toc77593327 \h </w:instrText>
      </w:r>
      <w:r>
        <w:fldChar w:fldCharType="separate"/>
      </w:r>
      <w:r>
        <w:t>17</w:t>
      </w:r>
      <w:r>
        <w:fldChar w:fldCharType="end"/>
      </w:r>
    </w:p>
    <w:p w14:paraId="5D25A155"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w:instrText>
      </w:r>
      <w:r>
        <w:instrText xml:space="preserve">oc77593328 \h </w:instrText>
      </w:r>
      <w:r>
        <w:fldChar w:fldCharType="separate"/>
      </w:r>
      <w:r>
        <w:t>17</w:t>
      </w:r>
      <w:r>
        <w:fldChar w:fldCharType="end"/>
      </w:r>
    </w:p>
    <w:p w14:paraId="07AB14FF"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_Toc77593329 \h </w:instrText>
      </w:r>
      <w:r>
        <w:fldChar w:fldCharType="separate"/>
      </w:r>
      <w:r>
        <w:t>18</w:t>
      </w:r>
      <w:r>
        <w:fldChar w:fldCharType="end"/>
      </w:r>
    </w:p>
    <w:p w14:paraId="49512951"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w:t>
      </w:r>
      <w:r>
        <w:t xml:space="preserve"> (</w:t>
      </w:r>
      <w:r>
        <w:rPr>
          <w:rtl/>
        </w:rPr>
        <w:t>העבודה-מימד):</w:t>
      </w:r>
      <w:r>
        <w:tab/>
      </w:r>
      <w:r>
        <w:fldChar w:fldCharType="begin"/>
      </w:r>
      <w:r>
        <w:instrText xml:space="preserve"> PAGEREF _Toc77593330 \h </w:instrText>
      </w:r>
      <w:r>
        <w:fldChar w:fldCharType="separate"/>
      </w:r>
      <w:r>
        <w:t>18</w:t>
      </w:r>
      <w:r>
        <w:fldChar w:fldCharType="end"/>
      </w:r>
    </w:p>
    <w:p w14:paraId="49AAE87C"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_Toc77593331 \h </w:instrText>
      </w:r>
      <w:r>
        <w:fldChar w:fldCharType="separate"/>
      </w:r>
      <w:r>
        <w:t>18</w:t>
      </w:r>
      <w:r>
        <w:fldChar w:fldCharType="end"/>
      </w:r>
    </w:p>
    <w:p w14:paraId="3CA5B1A4" w14:textId="77777777" w:rsidR="00000000" w:rsidRDefault="00890A5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_Toc77593332 \h </w:instrText>
      </w:r>
      <w:r>
        <w:fldChar w:fldCharType="separate"/>
      </w:r>
      <w:r>
        <w:t>19</w:t>
      </w:r>
      <w:r>
        <w:fldChar w:fldCharType="end"/>
      </w:r>
    </w:p>
    <w:p w14:paraId="3B9CBD31" w14:textId="77777777" w:rsidR="00000000" w:rsidRDefault="00890A51">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w:t>
      </w:r>
      <w:r>
        <w:rPr>
          <w:rtl/>
        </w:rPr>
        <w:t>האיחוד הלאומי - ישראל ביתנו):</w:t>
      </w:r>
      <w:r>
        <w:tab/>
      </w:r>
      <w:r>
        <w:fldChar w:fldCharType="begin"/>
      </w:r>
      <w:r>
        <w:instrText xml:space="preserve"> PAGEREF _Toc77593333 \h </w:instrText>
      </w:r>
      <w:r>
        <w:fldChar w:fldCharType="separate"/>
      </w:r>
      <w:r>
        <w:t>19</w:t>
      </w:r>
      <w:r>
        <w:fldChar w:fldCharType="end"/>
      </w:r>
    </w:p>
    <w:p w14:paraId="0712C7C3"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_Toc77593334 \h </w:instrText>
      </w:r>
      <w:r>
        <w:fldChar w:fldCharType="separate"/>
      </w:r>
      <w:r>
        <w:t>20</w:t>
      </w:r>
      <w:r>
        <w:fldChar w:fldCharType="end"/>
      </w:r>
    </w:p>
    <w:p w14:paraId="768637D6"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_Toc77593335 \h </w:instrText>
      </w:r>
      <w:r>
        <w:fldChar w:fldCharType="separate"/>
      </w:r>
      <w:r>
        <w:t>22</w:t>
      </w:r>
      <w:r>
        <w:fldChar w:fldCharType="end"/>
      </w:r>
    </w:p>
    <w:p w14:paraId="16190F32" w14:textId="77777777" w:rsidR="00000000" w:rsidRDefault="00890A51">
      <w:pPr>
        <w:pStyle w:val="TOC1"/>
        <w:tabs>
          <w:tab w:val="right" w:leader="dot" w:pos="8296"/>
        </w:tabs>
        <w:ind w:right="0"/>
        <w:rPr>
          <w:rFonts w:ascii="Times New Roman" w:hAnsi="Times New Roman" w:cs="Times New Roman"/>
          <w:sz w:val="24"/>
          <w:szCs w:val="24"/>
        </w:rPr>
      </w:pPr>
      <w:r>
        <w:t xml:space="preserve">172. </w:t>
      </w:r>
      <w:r>
        <w:rPr>
          <w:rtl/>
        </w:rPr>
        <w:t>תחנת מגן-דוד-אדום בשדרות</w:t>
      </w:r>
      <w:r>
        <w:tab/>
      </w:r>
      <w:r>
        <w:fldChar w:fldCharType="begin"/>
      </w:r>
      <w:r>
        <w:instrText xml:space="preserve"> PAGEREF _Toc77593336 \h </w:instrText>
      </w:r>
      <w:r>
        <w:fldChar w:fldCharType="separate"/>
      </w:r>
      <w:r>
        <w:t>22</w:t>
      </w:r>
      <w:r>
        <w:fldChar w:fldCharType="end"/>
      </w:r>
    </w:p>
    <w:p w14:paraId="5A68ADC8"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w:t>
      </w:r>
      <w:r>
        <w:rPr>
          <w:rtl/>
        </w:rPr>
        <w:t>ימד):</w:t>
      </w:r>
      <w:r>
        <w:tab/>
      </w:r>
      <w:r>
        <w:fldChar w:fldCharType="begin"/>
      </w:r>
      <w:r>
        <w:instrText xml:space="preserve"> PAGEREF _Toc77593337 \h </w:instrText>
      </w:r>
      <w:r>
        <w:fldChar w:fldCharType="separate"/>
      </w:r>
      <w:r>
        <w:t>22</w:t>
      </w:r>
      <w:r>
        <w:fldChar w:fldCharType="end"/>
      </w:r>
    </w:p>
    <w:p w14:paraId="7CDFA978"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_Toc77593338 \h </w:instrText>
      </w:r>
      <w:r>
        <w:fldChar w:fldCharType="separate"/>
      </w:r>
      <w:r>
        <w:t>22</w:t>
      </w:r>
      <w:r>
        <w:fldChar w:fldCharType="end"/>
      </w:r>
    </w:p>
    <w:p w14:paraId="2B755C4D"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_Toc77593339 \h </w:instrText>
      </w:r>
      <w:r>
        <w:fldChar w:fldCharType="separate"/>
      </w:r>
      <w:r>
        <w:t>23</w:t>
      </w:r>
      <w:r>
        <w:fldChar w:fldCharType="end"/>
      </w:r>
    </w:p>
    <w:p w14:paraId="5062CB9D" w14:textId="77777777" w:rsidR="00000000" w:rsidRDefault="00890A5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_Toc77593340 \h </w:instrText>
      </w:r>
      <w:r>
        <w:fldChar w:fldCharType="separate"/>
      </w:r>
      <w:r>
        <w:t>24</w:t>
      </w:r>
      <w:r>
        <w:fldChar w:fldCharType="end"/>
      </w:r>
    </w:p>
    <w:p w14:paraId="792A3779"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_Toc77593341 \h </w:instrText>
      </w:r>
      <w:r>
        <w:fldChar w:fldCharType="separate"/>
      </w:r>
      <w:r>
        <w:t>24</w:t>
      </w:r>
      <w:r>
        <w:fldChar w:fldCharType="end"/>
      </w:r>
    </w:p>
    <w:p w14:paraId="639F1D4F"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_Toc77593342 \h </w:instrText>
      </w:r>
      <w:r>
        <w:fldChar w:fldCharType="separate"/>
      </w:r>
      <w:r>
        <w:t>25</w:t>
      </w:r>
      <w:r>
        <w:fldChar w:fldCharType="end"/>
      </w:r>
    </w:p>
    <w:p w14:paraId="6A343F61"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_Toc77593343 \h </w:instrText>
      </w:r>
      <w:r>
        <w:fldChar w:fldCharType="separate"/>
      </w:r>
      <w:r>
        <w:t>28</w:t>
      </w:r>
      <w:r>
        <w:fldChar w:fldCharType="end"/>
      </w:r>
    </w:p>
    <w:p w14:paraId="71706AB7"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_Toc77593344 \h </w:instrText>
      </w:r>
      <w:r>
        <w:fldChar w:fldCharType="separate"/>
      </w:r>
      <w:r>
        <w:t>28</w:t>
      </w:r>
      <w:r>
        <w:fldChar w:fldCharType="end"/>
      </w:r>
    </w:p>
    <w:p w14:paraId="00BADFB4" w14:textId="77777777" w:rsidR="00000000" w:rsidRDefault="00890A51">
      <w:pPr>
        <w:pStyle w:val="TOC1"/>
        <w:tabs>
          <w:tab w:val="right" w:leader="dot" w:pos="8296"/>
        </w:tabs>
        <w:ind w:right="0"/>
        <w:rPr>
          <w:rFonts w:ascii="Times New Roman" w:hAnsi="Times New Roman" w:cs="Times New Roman"/>
          <w:sz w:val="24"/>
          <w:szCs w:val="24"/>
        </w:rPr>
      </w:pPr>
      <w:r>
        <w:t xml:space="preserve">170. </w:t>
      </w:r>
      <w:r>
        <w:rPr>
          <w:rtl/>
        </w:rPr>
        <w:t>האבטלה בקרב האקדמאים</w:t>
      </w:r>
      <w:r>
        <w:tab/>
      </w:r>
      <w:r>
        <w:fldChar w:fldCharType="begin"/>
      </w:r>
      <w:r>
        <w:instrText xml:space="preserve"> PAGEREF _Toc77593345 \h </w:instrText>
      </w:r>
      <w:r>
        <w:fldChar w:fldCharType="separate"/>
      </w:r>
      <w:r>
        <w:t>31</w:t>
      </w:r>
      <w:r>
        <w:fldChar w:fldCharType="end"/>
      </w:r>
    </w:p>
    <w:p w14:paraId="1C249B30"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w:instrText>
      </w:r>
      <w:r>
        <w:instrText xml:space="preserve">oc77593346 \h </w:instrText>
      </w:r>
      <w:r>
        <w:fldChar w:fldCharType="separate"/>
      </w:r>
      <w:r>
        <w:t>31</w:t>
      </w:r>
      <w:r>
        <w:fldChar w:fldCharType="end"/>
      </w:r>
    </w:p>
    <w:p w14:paraId="43624D04" w14:textId="77777777" w:rsidR="00000000" w:rsidRDefault="00890A5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_Toc77593347 \h </w:instrText>
      </w:r>
      <w:r>
        <w:fldChar w:fldCharType="separate"/>
      </w:r>
      <w:r>
        <w:t>31</w:t>
      </w:r>
      <w:r>
        <w:fldChar w:fldCharType="end"/>
      </w:r>
    </w:p>
    <w:p w14:paraId="2D3169DC"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_Toc77593348 \h </w:instrText>
      </w:r>
      <w:r>
        <w:fldChar w:fldCharType="separate"/>
      </w:r>
      <w:r>
        <w:t>32</w:t>
      </w:r>
      <w:r>
        <w:fldChar w:fldCharType="end"/>
      </w:r>
    </w:p>
    <w:p w14:paraId="5BB6DF28" w14:textId="77777777" w:rsidR="00000000" w:rsidRDefault="00890A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_Toc77593349 \h </w:instrText>
      </w:r>
      <w:r>
        <w:fldChar w:fldCharType="separate"/>
      </w:r>
      <w:r>
        <w:t>33</w:t>
      </w:r>
      <w:r>
        <w:fldChar w:fldCharType="end"/>
      </w:r>
    </w:p>
    <w:p w14:paraId="119BF141" w14:textId="77777777" w:rsidR="00000000" w:rsidRDefault="00890A5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_Toc77593350 \h </w:instrText>
      </w:r>
      <w:r>
        <w:fldChar w:fldCharType="separate"/>
      </w:r>
      <w:r>
        <w:t>33</w:t>
      </w:r>
      <w:r>
        <w:fldChar w:fldCharType="end"/>
      </w:r>
    </w:p>
    <w:p w14:paraId="2682F76C" w14:textId="77777777" w:rsidR="00000000" w:rsidRDefault="00890A51">
      <w:pPr>
        <w:pStyle w:val="TOC2"/>
        <w:tabs>
          <w:tab w:val="right" w:leader="dot" w:pos="8296"/>
        </w:tabs>
        <w:ind w:right="0"/>
        <w:rPr>
          <w:rFonts w:ascii="Times New Roman" w:hAnsi="Times New Roman" w:cs="Times New Roman"/>
          <w:sz w:val="24"/>
          <w:szCs w:val="24"/>
        </w:rPr>
      </w:pPr>
      <w:r>
        <w:rPr>
          <w:rtl/>
        </w:rPr>
        <w:lastRenderedPageBreak/>
        <w:t>סגן שר התעשייה, המסחר והתעסוקה מיכאל רצון:</w:t>
      </w:r>
      <w:r>
        <w:tab/>
      </w:r>
      <w:r>
        <w:fldChar w:fldCharType="begin"/>
      </w:r>
      <w:r>
        <w:instrText xml:space="preserve"> PAGEREF _Toc77593351 \h </w:instrText>
      </w:r>
      <w:r>
        <w:fldChar w:fldCharType="separate"/>
      </w:r>
      <w:r>
        <w:t>34</w:t>
      </w:r>
      <w:r>
        <w:fldChar w:fldCharType="end"/>
      </w:r>
    </w:p>
    <w:p w14:paraId="095AB58A" w14:textId="77777777" w:rsidR="00000000" w:rsidRDefault="00890A51">
      <w:pPr>
        <w:pStyle w:val="TOC1"/>
        <w:tabs>
          <w:tab w:val="right" w:leader="dot" w:pos="8296"/>
        </w:tabs>
        <w:ind w:right="0"/>
        <w:rPr>
          <w:rFonts w:ascii="Times New Roman" w:hAnsi="Times New Roman" w:cs="Times New Roman"/>
          <w:sz w:val="24"/>
          <w:szCs w:val="24"/>
        </w:rPr>
      </w:pPr>
      <w:r>
        <w:t xml:space="preserve">169. </w:t>
      </w:r>
      <w:r>
        <w:rPr>
          <w:rtl/>
        </w:rPr>
        <w:t>קיצוץ בתקציבים לגני-ילדים בבעלות פרטית</w:t>
      </w:r>
      <w:r>
        <w:tab/>
      </w:r>
      <w:r>
        <w:fldChar w:fldCharType="begin"/>
      </w:r>
      <w:r>
        <w:instrText xml:space="preserve"> PAGEREF _Toc77593352 \h </w:instrText>
      </w:r>
      <w:r>
        <w:fldChar w:fldCharType="separate"/>
      </w:r>
      <w:r>
        <w:t>35</w:t>
      </w:r>
      <w:r>
        <w:fldChar w:fldCharType="end"/>
      </w:r>
    </w:p>
    <w:p w14:paraId="77F337A9" w14:textId="77777777" w:rsidR="00000000" w:rsidRDefault="00890A5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_Toc77593353 \h </w:instrText>
      </w:r>
      <w:r>
        <w:fldChar w:fldCharType="separate"/>
      </w:r>
      <w:r>
        <w:t>36</w:t>
      </w:r>
      <w:r>
        <w:fldChar w:fldCharType="end"/>
      </w:r>
    </w:p>
    <w:p w14:paraId="48AB4801" w14:textId="77777777" w:rsidR="00000000" w:rsidRDefault="00890A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w:instrText>
      </w:r>
      <w:r>
        <w:instrText xml:space="preserve">GEREF _Toc77593354 \h </w:instrText>
      </w:r>
      <w:r>
        <w:fldChar w:fldCharType="separate"/>
      </w:r>
      <w:r>
        <w:t>36</w:t>
      </w:r>
      <w:r>
        <w:fldChar w:fldCharType="end"/>
      </w:r>
    </w:p>
    <w:p w14:paraId="6DF620B5" w14:textId="77777777" w:rsidR="00000000" w:rsidRDefault="00890A5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_Toc77593355 \h </w:instrText>
      </w:r>
      <w:r>
        <w:fldChar w:fldCharType="separate"/>
      </w:r>
      <w:r>
        <w:t>36</w:t>
      </w:r>
      <w:r>
        <w:fldChar w:fldCharType="end"/>
      </w:r>
    </w:p>
    <w:p w14:paraId="1651B17F" w14:textId="77777777" w:rsidR="00000000" w:rsidRDefault="00890A5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_Toc77593356 \h </w:instrText>
      </w:r>
      <w:r>
        <w:fldChar w:fldCharType="separate"/>
      </w:r>
      <w:r>
        <w:t>37</w:t>
      </w:r>
      <w:r>
        <w:fldChar w:fldCharType="end"/>
      </w:r>
    </w:p>
    <w:p w14:paraId="571324C9" w14:textId="77777777" w:rsidR="00000000" w:rsidRDefault="00890A51">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_Toc77593357 \h </w:instrText>
      </w:r>
      <w:r>
        <w:fldChar w:fldCharType="separate"/>
      </w:r>
      <w:r>
        <w:t>37</w:t>
      </w:r>
      <w:r>
        <w:fldChar w:fldCharType="end"/>
      </w:r>
    </w:p>
    <w:p w14:paraId="14771015" w14:textId="77777777" w:rsidR="00000000" w:rsidRDefault="00890A51">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_Toc77593358 \h </w:instrText>
      </w:r>
      <w:r>
        <w:fldChar w:fldCharType="separate"/>
      </w:r>
      <w:r>
        <w:t>38</w:t>
      </w:r>
      <w:r>
        <w:fldChar w:fldCharType="end"/>
      </w:r>
    </w:p>
    <w:p w14:paraId="36B0C009" w14:textId="77777777" w:rsidR="00000000" w:rsidRDefault="00890A51">
      <w:pPr>
        <w:pStyle w:val="TOC1"/>
        <w:tabs>
          <w:tab w:val="right" w:leader="dot" w:pos="8296"/>
        </w:tabs>
        <w:ind w:right="0"/>
        <w:rPr>
          <w:rFonts w:ascii="Times New Roman" w:hAnsi="Times New Roman" w:cs="Times New Roman"/>
          <w:sz w:val="24"/>
          <w:szCs w:val="24"/>
        </w:rPr>
      </w:pPr>
      <w:r>
        <w:t xml:space="preserve">171. </w:t>
      </w:r>
      <w:r>
        <w:rPr>
          <w:rtl/>
        </w:rPr>
        <w:t>היחס לילדי העדה האתיופית</w:t>
      </w:r>
      <w:r>
        <w:tab/>
      </w:r>
      <w:r>
        <w:fldChar w:fldCharType="begin"/>
      </w:r>
      <w:r>
        <w:instrText xml:space="preserve"> PAGEREF _Toc77593359 \h </w:instrText>
      </w:r>
      <w:r>
        <w:fldChar w:fldCharType="separate"/>
      </w:r>
      <w:r>
        <w:t>43</w:t>
      </w:r>
      <w:r>
        <w:fldChar w:fldCharType="end"/>
      </w:r>
    </w:p>
    <w:p w14:paraId="35C3DAE8" w14:textId="77777777" w:rsidR="00000000" w:rsidRDefault="00890A5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_Toc77593360 \h </w:instrText>
      </w:r>
      <w:r>
        <w:fldChar w:fldCharType="separate"/>
      </w:r>
      <w:r>
        <w:t>43</w:t>
      </w:r>
      <w:r>
        <w:fldChar w:fldCharType="end"/>
      </w:r>
    </w:p>
    <w:p w14:paraId="35B1D49E" w14:textId="77777777" w:rsidR="00000000" w:rsidRDefault="00890A51">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_Toc77593361 \h </w:instrText>
      </w:r>
      <w:r>
        <w:fldChar w:fldCharType="separate"/>
      </w:r>
      <w:r>
        <w:t>43</w:t>
      </w:r>
      <w:r>
        <w:fldChar w:fldCharType="end"/>
      </w:r>
    </w:p>
    <w:p w14:paraId="02367F2E" w14:textId="77777777" w:rsidR="00000000" w:rsidRDefault="00890A51">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_Toc77593362 \h </w:instrText>
      </w:r>
      <w:r>
        <w:fldChar w:fldCharType="separate"/>
      </w:r>
      <w:r>
        <w:t>44</w:t>
      </w:r>
      <w:r>
        <w:fldChar w:fldCharType="end"/>
      </w:r>
    </w:p>
    <w:p w14:paraId="7FB9A9A6" w14:textId="77777777" w:rsidR="00000000" w:rsidRDefault="00890A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_Toc77593363 \h </w:instrText>
      </w:r>
      <w:r>
        <w:fldChar w:fldCharType="separate"/>
      </w:r>
      <w:r>
        <w:t>45</w:t>
      </w:r>
      <w:r>
        <w:fldChar w:fldCharType="end"/>
      </w:r>
    </w:p>
    <w:p w14:paraId="10AE5061" w14:textId="77777777" w:rsidR="00000000" w:rsidRDefault="00890A5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_Toc77593364 \h </w:instrText>
      </w:r>
      <w:r>
        <w:fldChar w:fldCharType="separate"/>
      </w:r>
      <w:r>
        <w:t>46</w:t>
      </w:r>
      <w:r>
        <w:fldChar w:fldCharType="end"/>
      </w:r>
    </w:p>
    <w:p w14:paraId="0A4E423A" w14:textId="77777777" w:rsidR="00000000" w:rsidRDefault="00890A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_Toc77593365 \h </w:instrText>
      </w:r>
      <w:r>
        <w:fldChar w:fldCharType="separate"/>
      </w:r>
      <w:r>
        <w:t>46</w:t>
      </w:r>
      <w:r>
        <w:fldChar w:fldCharType="end"/>
      </w:r>
    </w:p>
    <w:p w14:paraId="774F6C41" w14:textId="77777777" w:rsidR="00000000" w:rsidRDefault="00890A51">
      <w:pPr>
        <w:pStyle w:val="TOC1"/>
        <w:tabs>
          <w:tab w:val="right" w:leader="dot" w:pos="8296"/>
        </w:tabs>
        <w:ind w:right="0"/>
        <w:rPr>
          <w:rFonts w:ascii="Times New Roman" w:hAnsi="Times New Roman" w:cs="Times New Roman"/>
          <w:sz w:val="24"/>
          <w:szCs w:val="24"/>
        </w:rPr>
      </w:pPr>
      <w:r>
        <w:rPr>
          <w:rtl/>
        </w:rPr>
        <w:t xml:space="preserve">הצעת חוק להסדרת הפיקוח על כלבים </w:t>
      </w:r>
      <w:r>
        <w:t xml:space="preserve"> (</w:t>
      </w:r>
      <w:r>
        <w:rPr>
          <w:rtl/>
        </w:rPr>
        <w:t>תיקון - אימוץ כלב ממאורת רשות), התשס"ג-2003</w:t>
      </w:r>
      <w:r>
        <w:tab/>
      </w:r>
      <w:r>
        <w:fldChar w:fldCharType="begin"/>
      </w:r>
      <w:r>
        <w:instrText xml:space="preserve"> PAGEREF _Toc77593366 \h </w:instrText>
      </w:r>
      <w:r>
        <w:fldChar w:fldCharType="separate"/>
      </w:r>
      <w:r>
        <w:t>49</w:t>
      </w:r>
      <w:r>
        <w:fldChar w:fldCharType="end"/>
      </w:r>
    </w:p>
    <w:p w14:paraId="3CF8FADD"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 הכנסת איתן כבל)</w:t>
      </w:r>
      <w:r>
        <w:tab/>
      </w:r>
      <w:r>
        <w:fldChar w:fldCharType="begin"/>
      </w:r>
      <w:r>
        <w:instrText xml:space="preserve"> PAGEREF _Toc77593367 \h </w:instrText>
      </w:r>
      <w:r>
        <w:fldChar w:fldCharType="separate"/>
      </w:r>
      <w:r>
        <w:t>49</w:t>
      </w:r>
      <w:r>
        <w:fldChar w:fldCharType="end"/>
      </w:r>
    </w:p>
    <w:p w14:paraId="36BCD6DD"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_Toc77593368 \h </w:instrText>
      </w:r>
      <w:r>
        <w:fldChar w:fldCharType="separate"/>
      </w:r>
      <w:r>
        <w:t>49</w:t>
      </w:r>
      <w:r>
        <w:fldChar w:fldCharType="end"/>
      </w:r>
    </w:p>
    <w:p w14:paraId="058BA951"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_Toc77593369 \h </w:instrText>
      </w:r>
      <w:r>
        <w:fldChar w:fldCharType="separate"/>
      </w:r>
      <w:r>
        <w:t>52</w:t>
      </w:r>
      <w:r>
        <w:fldChar w:fldCharType="end"/>
      </w:r>
    </w:p>
    <w:p w14:paraId="59EB3169"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_Toc7759337</w:instrText>
      </w:r>
      <w:r>
        <w:instrText xml:space="preserve">0 \h </w:instrText>
      </w:r>
      <w:r>
        <w:fldChar w:fldCharType="separate"/>
      </w:r>
      <w:r>
        <w:t>53</w:t>
      </w:r>
      <w:r>
        <w:fldChar w:fldCharType="end"/>
      </w:r>
    </w:p>
    <w:p w14:paraId="2ED370B2"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איסור החזקת כלבים מסוכנים, התשס"ד-2004</w:t>
      </w:r>
      <w:r>
        <w:tab/>
      </w:r>
      <w:r>
        <w:fldChar w:fldCharType="begin"/>
      </w:r>
      <w:r>
        <w:instrText xml:space="preserve"> PAGEREF _Toc77593371 \h </w:instrText>
      </w:r>
      <w:r>
        <w:fldChar w:fldCharType="separate"/>
      </w:r>
      <w:r>
        <w:t>54</w:t>
      </w:r>
      <w:r>
        <w:fldChar w:fldCharType="end"/>
      </w:r>
    </w:p>
    <w:p w14:paraId="0097378E"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חברת הכנסת גילה פינקלשטיין</w:t>
      </w:r>
      <w:r>
        <w:t>)</w:t>
      </w:r>
      <w:r>
        <w:tab/>
      </w:r>
      <w:r>
        <w:fldChar w:fldCharType="begin"/>
      </w:r>
      <w:r>
        <w:instrText xml:space="preserve"> PAGEREF _Toc77593372 \h </w:instrText>
      </w:r>
      <w:r>
        <w:fldChar w:fldCharType="separate"/>
      </w:r>
      <w:r>
        <w:t>54</w:t>
      </w:r>
      <w:r>
        <w:fldChar w:fldCharType="end"/>
      </w:r>
    </w:p>
    <w:p w14:paraId="443B02BA" w14:textId="77777777" w:rsidR="00000000" w:rsidRDefault="00890A5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_Toc77593373 \h </w:instrText>
      </w:r>
      <w:r>
        <w:fldChar w:fldCharType="separate"/>
      </w:r>
      <w:r>
        <w:t>55</w:t>
      </w:r>
      <w:r>
        <w:fldChar w:fldCharType="end"/>
      </w:r>
    </w:p>
    <w:p w14:paraId="26E45FA2"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w:instrText>
      </w:r>
      <w:r>
        <w:instrText xml:space="preserve"> _Toc77593374 \h </w:instrText>
      </w:r>
      <w:r>
        <w:fldChar w:fldCharType="separate"/>
      </w:r>
      <w:r>
        <w:t>55</w:t>
      </w:r>
      <w:r>
        <w:fldChar w:fldCharType="end"/>
      </w:r>
    </w:p>
    <w:p w14:paraId="2235826D"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_Toc77593375 \h </w:instrText>
      </w:r>
      <w:r>
        <w:fldChar w:fldCharType="separate"/>
      </w:r>
      <w:r>
        <w:t>56</w:t>
      </w:r>
      <w:r>
        <w:fldChar w:fldCharType="end"/>
      </w:r>
    </w:p>
    <w:p w14:paraId="79D94864"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סיוע לעסקים קטנים ועצמאיים (תיקוני חקיקה), התשס"ג-2003</w:t>
      </w:r>
      <w:r>
        <w:tab/>
      </w:r>
      <w:r>
        <w:fldChar w:fldCharType="begin"/>
      </w:r>
      <w:r>
        <w:instrText xml:space="preserve"> PAGEREF _Toc77593376 \h </w:instrText>
      </w:r>
      <w:r>
        <w:fldChar w:fldCharType="separate"/>
      </w:r>
      <w:r>
        <w:t>58</w:t>
      </w:r>
      <w:r>
        <w:fldChar w:fldCharType="end"/>
      </w:r>
    </w:p>
    <w:p w14:paraId="1FBB1865"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_Toc77593377 \h </w:instrText>
      </w:r>
      <w:r>
        <w:fldChar w:fldCharType="separate"/>
      </w:r>
      <w:r>
        <w:t>58</w:t>
      </w:r>
      <w:r>
        <w:fldChar w:fldCharType="end"/>
      </w:r>
    </w:p>
    <w:p w14:paraId="67A39C1A" w14:textId="77777777" w:rsidR="00000000" w:rsidRDefault="00890A5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w:instrText>
      </w:r>
      <w:r>
        <w:instrText xml:space="preserve"> _Toc77593378 \h </w:instrText>
      </w:r>
      <w:r>
        <w:fldChar w:fldCharType="separate"/>
      </w:r>
      <w:r>
        <w:t>58</w:t>
      </w:r>
      <w:r>
        <w:fldChar w:fldCharType="end"/>
      </w:r>
    </w:p>
    <w:p w14:paraId="0AA8813E"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_Toc77593379 \h </w:instrText>
      </w:r>
      <w:r>
        <w:fldChar w:fldCharType="separate"/>
      </w:r>
      <w:r>
        <w:t>60</w:t>
      </w:r>
      <w:r>
        <w:fldChar w:fldCharType="end"/>
      </w:r>
    </w:p>
    <w:p w14:paraId="7D72DB4C" w14:textId="77777777" w:rsidR="00000000" w:rsidRDefault="00890A51">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_Toc77593380 \h </w:instrText>
      </w:r>
      <w:r>
        <w:fldChar w:fldCharType="separate"/>
      </w:r>
      <w:r>
        <w:t>61</w:t>
      </w:r>
      <w:r>
        <w:fldChar w:fldCharType="end"/>
      </w:r>
    </w:p>
    <w:p w14:paraId="3A53E028"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לתיקון פקודת מס הכנסה (הכרת מס הכנסה באח תומך), התשס"ד-2004</w:t>
      </w:r>
      <w:r>
        <w:tab/>
      </w:r>
      <w:r>
        <w:fldChar w:fldCharType="begin"/>
      </w:r>
      <w:r>
        <w:instrText xml:space="preserve"> PAGEREF _Toc77593381 \h </w:instrText>
      </w:r>
      <w:r>
        <w:fldChar w:fldCharType="separate"/>
      </w:r>
      <w:r>
        <w:t>62</w:t>
      </w:r>
      <w:r>
        <w:fldChar w:fldCharType="end"/>
      </w:r>
    </w:p>
    <w:p w14:paraId="3ECB2796"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חברת הכנסת גילה גמליאל)</w:t>
      </w:r>
      <w:r>
        <w:tab/>
      </w:r>
      <w:r>
        <w:fldChar w:fldCharType="begin"/>
      </w:r>
      <w:r>
        <w:instrText xml:space="preserve"> PAGE</w:instrText>
      </w:r>
      <w:r>
        <w:instrText xml:space="preserve">REF _Toc77593382 \h </w:instrText>
      </w:r>
      <w:r>
        <w:fldChar w:fldCharType="separate"/>
      </w:r>
      <w:r>
        <w:t>62</w:t>
      </w:r>
      <w:r>
        <w:fldChar w:fldCharType="end"/>
      </w:r>
    </w:p>
    <w:p w14:paraId="12BA8328" w14:textId="77777777" w:rsidR="00000000" w:rsidRDefault="00890A5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_Toc77593383 \h </w:instrText>
      </w:r>
      <w:r>
        <w:fldChar w:fldCharType="separate"/>
      </w:r>
      <w:r>
        <w:t>62</w:t>
      </w:r>
      <w:r>
        <w:fldChar w:fldCharType="end"/>
      </w:r>
    </w:p>
    <w:p w14:paraId="18464AF5"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_Toc77593384 \h </w:instrText>
      </w:r>
      <w:r>
        <w:fldChar w:fldCharType="separate"/>
      </w:r>
      <w:r>
        <w:t>63</w:t>
      </w:r>
      <w:r>
        <w:fldChar w:fldCharType="end"/>
      </w:r>
    </w:p>
    <w:p w14:paraId="5BB66009" w14:textId="77777777" w:rsidR="00000000" w:rsidRDefault="00890A5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_Toc77593385 \h </w:instrText>
      </w:r>
      <w:r>
        <w:fldChar w:fldCharType="separate"/>
      </w:r>
      <w:r>
        <w:t>64</w:t>
      </w:r>
      <w:r>
        <w:fldChar w:fldCharType="end"/>
      </w:r>
    </w:p>
    <w:p w14:paraId="7E8F1A99"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_Toc77593386 \h </w:instrText>
      </w:r>
      <w:r>
        <w:fldChar w:fldCharType="separate"/>
      </w:r>
      <w:r>
        <w:t>64</w:t>
      </w:r>
      <w:r>
        <w:fldChar w:fldCharType="end"/>
      </w:r>
    </w:p>
    <w:p w14:paraId="52FC5DE9"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חובת בדיקות רפ</w:t>
      </w:r>
      <w:r>
        <w:rPr>
          <w:rtl/>
        </w:rPr>
        <w:t>ואיות לעובדים בענף המזון, התשס"ד-2004</w:t>
      </w:r>
      <w:r>
        <w:tab/>
      </w:r>
      <w:r>
        <w:fldChar w:fldCharType="begin"/>
      </w:r>
      <w:r>
        <w:instrText xml:space="preserve"> PAGEREF _Toc77593387 \h </w:instrText>
      </w:r>
      <w:r>
        <w:fldChar w:fldCharType="separate"/>
      </w:r>
      <w:r>
        <w:t>67</w:t>
      </w:r>
      <w:r>
        <w:fldChar w:fldCharType="end"/>
      </w:r>
    </w:p>
    <w:p w14:paraId="36AB9713" w14:textId="77777777" w:rsidR="00000000" w:rsidRDefault="00890A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_Toc77593388 \h </w:instrText>
      </w:r>
      <w:r>
        <w:fldChar w:fldCharType="separate"/>
      </w:r>
      <w:r>
        <w:t>67</w:t>
      </w:r>
      <w:r>
        <w:fldChar w:fldCharType="end"/>
      </w:r>
    </w:p>
    <w:p w14:paraId="6FCF8F2A"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_Toc77593389 \h </w:instrText>
      </w:r>
      <w:r>
        <w:fldChar w:fldCharType="separate"/>
      </w:r>
      <w:r>
        <w:t>69</w:t>
      </w:r>
      <w:r>
        <w:fldChar w:fldCharType="end"/>
      </w:r>
    </w:p>
    <w:p w14:paraId="08B4213E" w14:textId="77777777" w:rsidR="00000000" w:rsidRDefault="00890A5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_Toc77593390 \h </w:instrText>
      </w:r>
      <w:r>
        <w:fldChar w:fldCharType="separate"/>
      </w:r>
      <w:r>
        <w:t>70</w:t>
      </w:r>
      <w:r>
        <w:fldChar w:fldCharType="end"/>
      </w:r>
    </w:p>
    <w:p w14:paraId="016BF90E"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איסור קבלת תגמול מחברות תרו</w:t>
      </w:r>
      <w:r>
        <w:rPr>
          <w:rtl/>
        </w:rPr>
        <w:t>פות, התשס"ד-2004</w:t>
      </w:r>
      <w:r>
        <w:tab/>
      </w:r>
      <w:r>
        <w:fldChar w:fldCharType="begin"/>
      </w:r>
      <w:r>
        <w:instrText xml:space="preserve"> PAGEREF _Toc77593391 \h </w:instrText>
      </w:r>
      <w:r>
        <w:fldChar w:fldCharType="separate"/>
      </w:r>
      <w:r>
        <w:t>71</w:t>
      </w:r>
      <w:r>
        <w:fldChar w:fldCharType="end"/>
      </w:r>
    </w:p>
    <w:p w14:paraId="263E4409"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 הכנסת</w:t>
      </w:r>
      <w:r>
        <w:t xml:space="preserve"> </w:t>
      </w:r>
      <w:r>
        <w:rPr>
          <w:rtl/>
        </w:rPr>
        <w:t>אופיר פינס-פז</w:t>
      </w:r>
      <w:r>
        <w:t>)</w:t>
      </w:r>
      <w:r>
        <w:tab/>
      </w:r>
      <w:r>
        <w:fldChar w:fldCharType="begin"/>
      </w:r>
      <w:r>
        <w:instrText xml:space="preserve"> PAGEREF _Toc77593392 \h </w:instrText>
      </w:r>
      <w:r>
        <w:fldChar w:fldCharType="separate"/>
      </w:r>
      <w:r>
        <w:t>71</w:t>
      </w:r>
      <w:r>
        <w:fldChar w:fldCharType="end"/>
      </w:r>
    </w:p>
    <w:p w14:paraId="3DC4DEB8"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_Toc77593393 \h </w:instrText>
      </w:r>
      <w:r>
        <w:fldChar w:fldCharType="separate"/>
      </w:r>
      <w:r>
        <w:t>71</w:t>
      </w:r>
      <w:r>
        <w:fldChar w:fldCharType="end"/>
      </w:r>
    </w:p>
    <w:p w14:paraId="44A108D4"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_Toc77593394 \h </w:instrText>
      </w:r>
      <w:r>
        <w:fldChar w:fldCharType="separate"/>
      </w:r>
      <w:r>
        <w:t>73</w:t>
      </w:r>
      <w:r>
        <w:fldChar w:fldCharType="end"/>
      </w:r>
    </w:p>
    <w:p w14:paraId="70DC9636"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w:instrText>
      </w:r>
      <w:r>
        <w:instrText xml:space="preserve">7593395 \h </w:instrText>
      </w:r>
      <w:r>
        <w:fldChar w:fldCharType="separate"/>
      </w:r>
      <w:r>
        <w:t>74</w:t>
      </w:r>
      <w:r>
        <w:fldChar w:fldCharType="end"/>
      </w:r>
    </w:p>
    <w:p w14:paraId="597B96B8"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_Toc77593396 \h </w:instrText>
      </w:r>
      <w:r>
        <w:fldChar w:fldCharType="separate"/>
      </w:r>
      <w:r>
        <w:t>76</w:t>
      </w:r>
      <w:r>
        <w:fldChar w:fldCharType="end"/>
      </w:r>
    </w:p>
    <w:p w14:paraId="7551E97B"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לתיקון פקודת האגודות השיתופיות (קביעת</w:t>
      </w:r>
      <w:r>
        <w:t xml:space="preserve"> </w:t>
      </w:r>
      <w:r>
        <w:rPr>
          <w:rtl/>
        </w:rPr>
        <w:t>בן ממשיך)</w:t>
      </w:r>
      <w:r>
        <w:t xml:space="preserve">, </w:t>
      </w:r>
      <w:r>
        <w:rPr>
          <w:rtl/>
        </w:rPr>
        <w:t>התשס"ג-2003</w:t>
      </w:r>
      <w:r>
        <w:tab/>
      </w:r>
      <w:r>
        <w:fldChar w:fldCharType="begin"/>
      </w:r>
      <w:r>
        <w:instrText xml:space="preserve"> PAGEREF _Toc77593397 \h </w:instrText>
      </w:r>
      <w:r>
        <w:fldChar w:fldCharType="separate"/>
      </w:r>
      <w:r>
        <w:t>79</w:t>
      </w:r>
      <w:r>
        <w:fldChar w:fldCharType="end"/>
      </w:r>
    </w:p>
    <w:p w14:paraId="62770F50"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 הכנסת שלום שמחון)</w:t>
      </w:r>
      <w:r>
        <w:tab/>
      </w:r>
      <w:r>
        <w:fldChar w:fldCharType="begin"/>
      </w:r>
      <w:r>
        <w:instrText xml:space="preserve"> PAGEREF _Toc77593398 \h </w:instrText>
      </w:r>
      <w:r>
        <w:fldChar w:fldCharType="separate"/>
      </w:r>
      <w:r>
        <w:t>80</w:t>
      </w:r>
      <w:r>
        <w:fldChar w:fldCharType="end"/>
      </w:r>
    </w:p>
    <w:p w14:paraId="0C93652E" w14:textId="77777777" w:rsidR="00000000" w:rsidRDefault="00890A5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w:instrText>
      </w:r>
      <w:r>
        <w:instrText xml:space="preserve">AGEREF _Toc77593399 \h </w:instrText>
      </w:r>
      <w:r>
        <w:fldChar w:fldCharType="separate"/>
      </w:r>
      <w:r>
        <w:t>80</w:t>
      </w:r>
      <w:r>
        <w:fldChar w:fldCharType="end"/>
      </w:r>
    </w:p>
    <w:p w14:paraId="0D9D4585" w14:textId="77777777" w:rsidR="00000000" w:rsidRDefault="00890A51">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_Toc77593400 \h </w:instrText>
      </w:r>
      <w:r>
        <w:fldChar w:fldCharType="separate"/>
      </w:r>
      <w:r>
        <w:t>82</w:t>
      </w:r>
      <w:r>
        <w:fldChar w:fldCharType="end"/>
      </w:r>
    </w:p>
    <w:p w14:paraId="6580AE72"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להקלת פירעון המשכנתה</w:t>
      </w:r>
      <w:r>
        <w:t xml:space="preserve">, </w:t>
      </w:r>
      <w:r>
        <w:rPr>
          <w:rtl/>
        </w:rPr>
        <w:t>התשס"ג-2003</w:t>
      </w:r>
      <w:r>
        <w:tab/>
      </w:r>
      <w:r>
        <w:fldChar w:fldCharType="begin"/>
      </w:r>
      <w:r>
        <w:instrText xml:space="preserve"> PAGEREF _Toc77593401 \h </w:instrText>
      </w:r>
      <w:r>
        <w:fldChar w:fldCharType="separate"/>
      </w:r>
      <w:r>
        <w:t>83</w:t>
      </w:r>
      <w:r>
        <w:fldChar w:fldCharType="end"/>
      </w:r>
    </w:p>
    <w:p w14:paraId="14B12EEC"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_Toc77593402 \h </w:instrText>
      </w:r>
      <w:r>
        <w:fldChar w:fldCharType="separate"/>
      </w:r>
      <w:r>
        <w:t>84</w:t>
      </w:r>
      <w:r>
        <w:fldChar w:fldCharType="end"/>
      </w:r>
    </w:p>
    <w:p w14:paraId="6C61CF9A"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w:instrText>
      </w:r>
      <w:r>
        <w:instrText xml:space="preserve">EREF _Toc77593403 \h </w:instrText>
      </w:r>
      <w:r>
        <w:fldChar w:fldCharType="separate"/>
      </w:r>
      <w:r>
        <w:t>84</w:t>
      </w:r>
      <w:r>
        <w:fldChar w:fldCharType="end"/>
      </w:r>
    </w:p>
    <w:p w14:paraId="7F6625CD"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_Toc77593404 \h </w:instrText>
      </w:r>
      <w:r>
        <w:fldChar w:fldCharType="separate"/>
      </w:r>
      <w:r>
        <w:t>87</w:t>
      </w:r>
      <w:r>
        <w:fldChar w:fldCharType="end"/>
      </w:r>
    </w:p>
    <w:p w14:paraId="0CC5282E"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לתיקון פקודת התעבורה (עבריין מועד), התשס"ג-2003</w:t>
      </w:r>
      <w:r>
        <w:tab/>
      </w:r>
      <w:r>
        <w:fldChar w:fldCharType="begin"/>
      </w:r>
      <w:r>
        <w:instrText xml:space="preserve"> PAGEREF _Toc77593405 \h </w:instrText>
      </w:r>
      <w:r>
        <w:fldChar w:fldCharType="separate"/>
      </w:r>
      <w:r>
        <w:t>89</w:t>
      </w:r>
      <w:r>
        <w:fldChar w:fldCharType="end"/>
      </w:r>
    </w:p>
    <w:p w14:paraId="02A3262F"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 הכנסת אופיר פינס-פז)</w:t>
      </w:r>
      <w:r>
        <w:tab/>
      </w:r>
      <w:r>
        <w:fldChar w:fldCharType="begin"/>
      </w:r>
      <w:r>
        <w:instrText xml:space="preserve"> PAGEREF _Toc77593406 \h </w:instrText>
      </w:r>
      <w:r>
        <w:fldChar w:fldCharType="separate"/>
      </w:r>
      <w:r>
        <w:t>89</w:t>
      </w:r>
      <w:r>
        <w:fldChar w:fldCharType="end"/>
      </w:r>
    </w:p>
    <w:p w14:paraId="47FC98C3"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_Toc77593407 \h </w:instrText>
      </w:r>
      <w:r>
        <w:fldChar w:fldCharType="separate"/>
      </w:r>
      <w:r>
        <w:t>90</w:t>
      </w:r>
      <w:r>
        <w:fldChar w:fldCharType="end"/>
      </w:r>
    </w:p>
    <w:p w14:paraId="407D59D1"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_Toc77593408 \h </w:instrText>
      </w:r>
      <w:r>
        <w:fldChar w:fldCharType="separate"/>
      </w:r>
      <w:r>
        <w:t>95</w:t>
      </w:r>
      <w:r>
        <w:fldChar w:fldCharType="end"/>
      </w:r>
    </w:p>
    <w:p w14:paraId="23EB83C4"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שירותי דת במערכת הביטחון, התשס"ג-2003</w:t>
      </w:r>
      <w:r>
        <w:tab/>
      </w:r>
      <w:r>
        <w:fldChar w:fldCharType="begin"/>
      </w:r>
      <w:r>
        <w:instrText xml:space="preserve"> PAGEREF _Toc77593409 \h </w:instrText>
      </w:r>
      <w:r>
        <w:fldChar w:fldCharType="separate"/>
      </w:r>
      <w:r>
        <w:t>96</w:t>
      </w:r>
      <w:r>
        <w:fldChar w:fldCharType="end"/>
      </w:r>
    </w:p>
    <w:p w14:paraId="1D2AABB4"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_Toc77593410 \h </w:instrText>
      </w:r>
      <w:r>
        <w:fldChar w:fldCharType="separate"/>
      </w:r>
      <w:r>
        <w:t>96</w:t>
      </w:r>
      <w:r>
        <w:fldChar w:fldCharType="end"/>
      </w:r>
    </w:p>
    <w:p w14:paraId="0909E665" w14:textId="77777777" w:rsidR="00000000" w:rsidRDefault="00890A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_Toc77593411 \h </w:instrText>
      </w:r>
      <w:r>
        <w:fldChar w:fldCharType="separate"/>
      </w:r>
      <w:r>
        <w:t>96</w:t>
      </w:r>
      <w:r>
        <w:fldChar w:fldCharType="end"/>
      </w:r>
    </w:p>
    <w:p w14:paraId="5BD8678A" w14:textId="77777777" w:rsidR="00000000" w:rsidRDefault="00890A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_Toc77593412 \h </w:instrText>
      </w:r>
      <w:r>
        <w:fldChar w:fldCharType="separate"/>
      </w:r>
      <w:r>
        <w:t>97</w:t>
      </w:r>
      <w:r>
        <w:fldChar w:fldCharType="end"/>
      </w:r>
    </w:p>
    <w:p w14:paraId="1808F17A" w14:textId="77777777" w:rsidR="00000000" w:rsidRDefault="00890A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_Toc77593413 \h </w:instrText>
      </w:r>
      <w:r>
        <w:fldChar w:fldCharType="separate"/>
      </w:r>
      <w:r>
        <w:t>99</w:t>
      </w:r>
      <w:r>
        <w:fldChar w:fldCharType="end"/>
      </w:r>
    </w:p>
    <w:p w14:paraId="2A248EB8" w14:textId="77777777" w:rsidR="00000000" w:rsidRDefault="00890A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_Toc77593414 \h </w:instrText>
      </w:r>
      <w:r>
        <w:fldChar w:fldCharType="separate"/>
      </w:r>
      <w:r>
        <w:t>104</w:t>
      </w:r>
      <w:r>
        <w:fldChar w:fldCharType="end"/>
      </w:r>
    </w:p>
    <w:p w14:paraId="5783E190" w14:textId="77777777" w:rsidR="00000000" w:rsidRDefault="00890A5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_Toc77593415 \h </w:instrText>
      </w:r>
      <w:r>
        <w:fldChar w:fldCharType="separate"/>
      </w:r>
      <w:r>
        <w:t>104</w:t>
      </w:r>
      <w:r>
        <w:fldChar w:fldCharType="end"/>
      </w:r>
    </w:p>
    <w:p w14:paraId="79713E68" w14:textId="77777777" w:rsidR="00000000" w:rsidRDefault="00890A5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_Toc77593416 \h </w:instrText>
      </w:r>
      <w:r>
        <w:fldChar w:fldCharType="separate"/>
      </w:r>
      <w:r>
        <w:t>105</w:t>
      </w:r>
      <w:r>
        <w:fldChar w:fldCharType="end"/>
      </w:r>
    </w:p>
    <w:p w14:paraId="0874079B"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w:t>
      </w:r>
      <w:r>
        <w:rPr>
          <w:rtl/>
        </w:rPr>
        <w:t>ק ביטוח לאומי (תיקון – דמי אבטלה לחברי קיבוץ), התשס"ד-2003</w:t>
      </w:r>
      <w:r>
        <w:tab/>
      </w:r>
      <w:r>
        <w:fldChar w:fldCharType="begin"/>
      </w:r>
      <w:r>
        <w:instrText xml:space="preserve"> PAGEREF _Toc77593417 \h </w:instrText>
      </w:r>
      <w:r>
        <w:fldChar w:fldCharType="separate"/>
      </w:r>
      <w:r>
        <w:t>106</w:t>
      </w:r>
      <w:r>
        <w:fldChar w:fldCharType="end"/>
      </w:r>
    </w:p>
    <w:p w14:paraId="66548778" w14:textId="77777777" w:rsidR="00000000" w:rsidRDefault="00890A5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_Toc77593418 \h </w:instrText>
      </w:r>
      <w:r>
        <w:fldChar w:fldCharType="separate"/>
      </w:r>
      <w:r>
        <w:t>107</w:t>
      </w:r>
      <w:r>
        <w:fldChar w:fldCharType="end"/>
      </w:r>
    </w:p>
    <w:p w14:paraId="53DDEF58"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_Toc77593419 \h </w:instrText>
      </w:r>
      <w:r>
        <w:fldChar w:fldCharType="separate"/>
      </w:r>
      <w:r>
        <w:t>108</w:t>
      </w:r>
      <w:r>
        <w:fldChar w:fldCharType="end"/>
      </w:r>
    </w:p>
    <w:p w14:paraId="0433DA44" w14:textId="77777777" w:rsidR="00000000" w:rsidRDefault="00890A51">
      <w:pPr>
        <w:pStyle w:val="TOC1"/>
        <w:tabs>
          <w:tab w:val="right" w:leader="dot" w:pos="8296"/>
        </w:tabs>
        <w:ind w:right="0"/>
        <w:rPr>
          <w:rFonts w:ascii="Times New Roman" w:hAnsi="Times New Roman" w:cs="Times New Roman"/>
          <w:sz w:val="24"/>
          <w:szCs w:val="24"/>
        </w:rPr>
      </w:pPr>
      <w:r>
        <w:rPr>
          <w:rtl/>
        </w:rPr>
        <w:t xml:space="preserve">הצעת חוק פיקוח על מקורות של שדות אלקטרומגנטיים, </w:t>
      </w:r>
      <w:r>
        <w:rPr>
          <w:rtl/>
        </w:rPr>
        <w:t>התשס"ד-2004</w:t>
      </w:r>
      <w:r>
        <w:tab/>
      </w:r>
      <w:r>
        <w:fldChar w:fldCharType="begin"/>
      </w:r>
      <w:r>
        <w:instrText xml:space="preserve"> PAGEREF _Toc77593420 \h </w:instrText>
      </w:r>
      <w:r>
        <w:fldChar w:fldCharType="separate"/>
      </w:r>
      <w:r>
        <w:t>110</w:t>
      </w:r>
      <w:r>
        <w:fldChar w:fldCharType="end"/>
      </w:r>
    </w:p>
    <w:p w14:paraId="54490744"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_Toc77593421 \h </w:instrText>
      </w:r>
      <w:r>
        <w:fldChar w:fldCharType="separate"/>
      </w:r>
      <w:r>
        <w:t>110</w:t>
      </w:r>
      <w:r>
        <w:fldChar w:fldCharType="end"/>
      </w:r>
    </w:p>
    <w:p w14:paraId="10A8AE1F"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הסדרת מתקני שידור סלולריים, התשס"ד–2004</w:t>
      </w:r>
      <w:r>
        <w:tab/>
      </w:r>
      <w:r>
        <w:fldChar w:fldCharType="begin"/>
      </w:r>
      <w:r>
        <w:instrText xml:space="preserve"> PAGEREF _Toc77593422 \h </w:instrText>
      </w:r>
      <w:r>
        <w:fldChar w:fldCharType="separate"/>
      </w:r>
      <w:r>
        <w:t>112</w:t>
      </w:r>
      <w:r>
        <w:fldChar w:fldCharType="end"/>
      </w:r>
    </w:p>
    <w:p w14:paraId="322C9CC0"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חבר הכנסת יורי שטרן)</w:t>
      </w:r>
      <w:r>
        <w:tab/>
      </w:r>
      <w:r>
        <w:fldChar w:fldCharType="begin"/>
      </w:r>
      <w:r>
        <w:instrText xml:space="preserve"> PAGEREF _Toc77593423 \h </w:instrText>
      </w:r>
      <w:r>
        <w:fldChar w:fldCharType="separate"/>
      </w:r>
      <w:r>
        <w:t>112</w:t>
      </w:r>
      <w:r>
        <w:fldChar w:fldCharType="end"/>
      </w:r>
    </w:p>
    <w:p w14:paraId="74864225" w14:textId="77777777" w:rsidR="00000000" w:rsidRDefault="00890A51">
      <w:pPr>
        <w:pStyle w:val="TOC2"/>
        <w:tabs>
          <w:tab w:val="right" w:leader="dot" w:pos="8296"/>
        </w:tabs>
        <w:ind w:right="0"/>
        <w:rPr>
          <w:rFonts w:ascii="Times New Roman" w:hAnsi="Times New Roman" w:cs="Times New Roman"/>
          <w:sz w:val="24"/>
          <w:szCs w:val="24"/>
        </w:rPr>
      </w:pPr>
      <w:r>
        <w:rPr>
          <w:rtl/>
        </w:rPr>
        <w:t>י</w:t>
      </w:r>
      <w:r>
        <w:rPr>
          <w:rtl/>
        </w:rPr>
        <w:t>ורי</w:t>
      </w:r>
      <w:r>
        <w:t xml:space="preserve"> </w:t>
      </w:r>
      <w:r>
        <w:rPr>
          <w:rtl/>
        </w:rPr>
        <w:t>שטרן (האיחוד הלאומי - ישראל ביתנו):</w:t>
      </w:r>
      <w:r>
        <w:tab/>
      </w:r>
      <w:r>
        <w:fldChar w:fldCharType="begin"/>
      </w:r>
      <w:r>
        <w:instrText xml:space="preserve"> PAGEREF _Toc77593424 \h </w:instrText>
      </w:r>
      <w:r>
        <w:fldChar w:fldCharType="separate"/>
      </w:r>
      <w:r>
        <w:t>112</w:t>
      </w:r>
      <w:r>
        <w:fldChar w:fldCharType="end"/>
      </w:r>
    </w:p>
    <w:p w14:paraId="5DA481D2"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המדע והטכנולוגיה אליעזר זנדברג:</w:t>
      </w:r>
      <w:r>
        <w:tab/>
      </w:r>
      <w:r>
        <w:fldChar w:fldCharType="begin"/>
      </w:r>
      <w:r>
        <w:instrText xml:space="preserve"> PAGEREF _Toc77593425 \h </w:instrText>
      </w:r>
      <w:r>
        <w:fldChar w:fldCharType="separate"/>
      </w:r>
      <w:r>
        <w:t>113</w:t>
      </w:r>
      <w:r>
        <w:fldChar w:fldCharType="end"/>
      </w:r>
    </w:p>
    <w:p w14:paraId="0B154336"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לתיקון דיני המשפחה (מזונות)</w:t>
      </w:r>
      <w:r>
        <w:t xml:space="preserve">  (</w:t>
      </w:r>
      <w:r>
        <w:rPr>
          <w:rtl/>
        </w:rPr>
        <w:t>תיקון - הרחבת חובת מזונות), התשס"ג-2003</w:t>
      </w:r>
      <w:r>
        <w:tab/>
      </w:r>
      <w:r>
        <w:fldChar w:fldCharType="begin"/>
      </w:r>
      <w:r>
        <w:instrText xml:space="preserve"> PAGEREF _Toc77593426 \h </w:instrText>
      </w:r>
      <w:r>
        <w:fldChar w:fldCharType="separate"/>
      </w:r>
      <w:r>
        <w:t>114</w:t>
      </w:r>
      <w:r>
        <w:fldChar w:fldCharType="end"/>
      </w:r>
    </w:p>
    <w:p w14:paraId="49C03400"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w:t>
      </w:r>
      <w:r>
        <w:rPr>
          <w:rtl/>
        </w:rPr>
        <w:t>עת חברת הכנסת זהבה גלאון</w:t>
      </w:r>
      <w:r>
        <w:t>)</w:t>
      </w:r>
      <w:r>
        <w:tab/>
      </w:r>
      <w:r>
        <w:fldChar w:fldCharType="begin"/>
      </w:r>
      <w:r>
        <w:instrText xml:space="preserve"> PAGEREF _Toc77593427 \h </w:instrText>
      </w:r>
      <w:r>
        <w:fldChar w:fldCharType="separate"/>
      </w:r>
      <w:r>
        <w:t>114</w:t>
      </w:r>
      <w:r>
        <w:fldChar w:fldCharType="end"/>
      </w:r>
    </w:p>
    <w:p w14:paraId="6D97C57B" w14:textId="77777777" w:rsidR="00000000" w:rsidRDefault="00890A5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_Toc77593428 \h </w:instrText>
      </w:r>
      <w:r>
        <w:fldChar w:fldCharType="separate"/>
      </w:r>
      <w:r>
        <w:t>114</w:t>
      </w:r>
      <w:r>
        <w:fldChar w:fldCharType="end"/>
      </w:r>
    </w:p>
    <w:p w14:paraId="727FE595"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_Toc77593429 \h </w:instrText>
      </w:r>
      <w:r>
        <w:fldChar w:fldCharType="separate"/>
      </w:r>
      <w:r>
        <w:t>115</w:t>
      </w:r>
      <w:r>
        <w:fldChar w:fldCharType="end"/>
      </w:r>
    </w:p>
    <w:p w14:paraId="2F978688"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הבחירות (דרכי תעמולה)</w:t>
      </w:r>
      <w:r>
        <w:t xml:space="preserve">  (</w:t>
      </w:r>
      <w:r>
        <w:rPr>
          <w:rtl/>
        </w:rPr>
        <w:t>תיקון - איסור תעמולה הקשורה במתנות), התשס"ג-2003</w:t>
      </w:r>
      <w:r>
        <w:tab/>
      </w:r>
      <w:r>
        <w:fldChar w:fldCharType="begin"/>
      </w:r>
      <w:r>
        <w:instrText xml:space="preserve"> PAGEREF</w:instrText>
      </w:r>
      <w:r>
        <w:instrText xml:space="preserve"> _Toc77593430 \h </w:instrText>
      </w:r>
      <w:r>
        <w:fldChar w:fldCharType="separate"/>
      </w:r>
      <w:r>
        <w:t>118</w:t>
      </w:r>
      <w:r>
        <w:fldChar w:fldCharType="end"/>
      </w:r>
    </w:p>
    <w:p w14:paraId="6310DD8E"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_Toc77593431 \h </w:instrText>
      </w:r>
      <w:r>
        <w:fldChar w:fldCharType="separate"/>
      </w:r>
      <w:r>
        <w:t>118</w:t>
      </w:r>
      <w:r>
        <w:fldChar w:fldCharType="end"/>
      </w:r>
    </w:p>
    <w:p w14:paraId="19107BBC" w14:textId="77777777" w:rsidR="00000000" w:rsidRDefault="00890A5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_Toc77593432 \h </w:instrText>
      </w:r>
      <w:r>
        <w:fldChar w:fldCharType="separate"/>
      </w:r>
      <w:r>
        <w:t>118</w:t>
      </w:r>
      <w:r>
        <w:fldChar w:fldCharType="end"/>
      </w:r>
    </w:p>
    <w:p w14:paraId="2867AB66"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_Toc77593433 \h </w:instrText>
      </w:r>
      <w:r>
        <w:fldChar w:fldCharType="separate"/>
      </w:r>
      <w:r>
        <w:t>120</w:t>
      </w:r>
      <w:r>
        <w:fldChar w:fldCharType="end"/>
      </w:r>
    </w:p>
    <w:p w14:paraId="2C272233"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מבקר המדינה (תיקון - דוחות חסויים), התשס"ד-2004</w:t>
      </w:r>
      <w:r>
        <w:tab/>
      </w:r>
      <w:r>
        <w:fldChar w:fldCharType="begin"/>
      </w:r>
      <w:r>
        <w:instrText xml:space="preserve"> PAGER</w:instrText>
      </w:r>
      <w:r>
        <w:instrText xml:space="preserve">EF _Toc77593434 \h </w:instrText>
      </w:r>
      <w:r>
        <w:fldChar w:fldCharType="separate"/>
      </w:r>
      <w:r>
        <w:t>123</w:t>
      </w:r>
      <w:r>
        <w:fldChar w:fldCharType="end"/>
      </w:r>
    </w:p>
    <w:p w14:paraId="7457D691" w14:textId="77777777" w:rsidR="00000000" w:rsidRDefault="00890A51">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_Toc77593435 \h </w:instrText>
      </w:r>
      <w:r>
        <w:fldChar w:fldCharType="separate"/>
      </w:r>
      <w:r>
        <w:t>123</w:t>
      </w:r>
      <w:r>
        <w:fldChar w:fldCharType="end"/>
      </w:r>
    </w:p>
    <w:p w14:paraId="68CF62EC"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_Toc77593436 \h </w:instrText>
      </w:r>
      <w:r>
        <w:fldChar w:fldCharType="separate"/>
      </w:r>
      <w:r>
        <w:t>124</w:t>
      </w:r>
      <w:r>
        <w:fldChar w:fldCharType="end"/>
      </w:r>
    </w:p>
    <w:p w14:paraId="7712E773"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התכנון והבנייה (תיקון - רישוי באמצעות מורשה להיתר), התשס"ד-2004</w:t>
      </w:r>
      <w:r>
        <w:tab/>
      </w:r>
      <w:r>
        <w:fldChar w:fldCharType="begin"/>
      </w:r>
      <w:r>
        <w:instrText xml:space="preserve"> PAGEREF _Toc77593437 \h </w:instrText>
      </w:r>
      <w:r>
        <w:fldChar w:fldCharType="separate"/>
      </w:r>
      <w:r>
        <w:t>124</w:t>
      </w:r>
      <w:r>
        <w:fldChar w:fldCharType="end"/>
      </w:r>
    </w:p>
    <w:p w14:paraId="2B462050"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הצעת קבוצ</w:t>
      </w:r>
      <w:r>
        <w:rPr>
          <w:rtl/>
        </w:rPr>
        <w:t>ת חברי הכנסת</w:t>
      </w:r>
      <w:r>
        <w:t>)</w:t>
      </w:r>
      <w:r>
        <w:tab/>
      </w:r>
      <w:r>
        <w:fldChar w:fldCharType="begin"/>
      </w:r>
      <w:r>
        <w:instrText xml:space="preserve"> PAGEREF _Toc77593438 \h </w:instrText>
      </w:r>
      <w:r>
        <w:fldChar w:fldCharType="separate"/>
      </w:r>
      <w:r>
        <w:t>125</w:t>
      </w:r>
      <w:r>
        <w:fldChar w:fldCharType="end"/>
      </w:r>
    </w:p>
    <w:p w14:paraId="3C526884" w14:textId="77777777" w:rsidR="00000000" w:rsidRDefault="00890A5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_Toc77593439 \h </w:instrText>
      </w:r>
      <w:r>
        <w:fldChar w:fldCharType="separate"/>
      </w:r>
      <w:r>
        <w:t>125</w:t>
      </w:r>
      <w:r>
        <w:fldChar w:fldCharType="end"/>
      </w:r>
    </w:p>
    <w:p w14:paraId="4080666C"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_Toc77593440 \h </w:instrText>
      </w:r>
      <w:r>
        <w:fldChar w:fldCharType="separate"/>
      </w:r>
      <w:r>
        <w:t>125</w:t>
      </w:r>
      <w:r>
        <w:fldChar w:fldCharType="end"/>
      </w:r>
    </w:p>
    <w:p w14:paraId="18E6083E"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_Toc77593441 \h </w:instrText>
      </w:r>
      <w:r>
        <w:fldChar w:fldCharType="separate"/>
      </w:r>
      <w:r>
        <w:t>126</w:t>
      </w:r>
      <w:r>
        <w:fldChar w:fldCharType="end"/>
      </w:r>
    </w:p>
    <w:p w14:paraId="4BD6DF2E" w14:textId="77777777" w:rsidR="00000000" w:rsidRDefault="00890A5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_Toc7759344</w:instrText>
      </w:r>
      <w:r>
        <w:instrText xml:space="preserve">2 \h </w:instrText>
      </w:r>
      <w:r>
        <w:fldChar w:fldCharType="separate"/>
      </w:r>
      <w:r>
        <w:t>127</w:t>
      </w:r>
      <w:r>
        <w:fldChar w:fldCharType="end"/>
      </w:r>
    </w:p>
    <w:p w14:paraId="0D3CCB72" w14:textId="77777777" w:rsidR="00000000" w:rsidRDefault="00890A5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_Toc77593443 \h </w:instrText>
      </w:r>
      <w:r>
        <w:fldChar w:fldCharType="separate"/>
      </w:r>
      <w:r>
        <w:t>128</w:t>
      </w:r>
      <w:r>
        <w:fldChar w:fldCharType="end"/>
      </w:r>
    </w:p>
    <w:p w14:paraId="70557ED2" w14:textId="77777777" w:rsidR="00000000" w:rsidRDefault="00890A51">
      <w:pPr>
        <w:pStyle w:val="TOC1"/>
        <w:tabs>
          <w:tab w:val="right" w:leader="dot" w:pos="8296"/>
        </w:tabs>
        <w:ind w:right="0"/>
        <w:rPr>
          <w:rFonts w:ascii="Times New Roman" w:hAnsi="Times New Roman" w:cs="Times New Roman"/>
          <w:sz w:val="24"/>
          <w:szCs w:val="24"/>
        </w:rPr>
      </w:pPr>
      <w:r>
        <w:rPr>
          <w:rtl/>
        </w:rPr>
        <w:t>הצורך בהקמת ועדת חקירה פרלמנטרית בנושא הפתרונות למשבר</w:t>
      </w:r>
      <w:r>
        <w:t xml:space="preserve"> </w:t>
      </w:r>
      <w:r>
        <w:rPr>
          <w:rtl/>
        </w:rPr>
        <w:t>בענף הבנייה</w:t>
      </w:r>
      <w:r>
        <w:tab/>
      </w:r>
      <w:r>
        <w:fldChar w:fldCharType="begin"/>
      </w:r>
      <w:r>
        <w:instrText xml:space="preserve"> PAGEREF _Toc77593444 \h </w:instrText>
      </w:r>
      <w:r>
        <w:fldChar w:fldCharType="separate"/>
      </w:r>
      <w:r>
        <w:t>128</w:t>
      </w:r>
      <w:r>
        <w:fldChar w:fldCharType="end"/>
      </w:r>
    </w:p>
    <w:p w14:paraId="1AEF3727" w14:textId="77777777" w:rsidR="00000000" w:rsidRDefault="00890A5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_Toc77593445 \h </w:instrText>
      </w:r>
      <w:r>
        <w:fldChar w:fldCharType="separate"/>
      </w:r>
      <w:r>
        <w:t>128</w:t>
      </w:r>
      <w:r>
        <w:fldChar w:fldCharType="end"/>
      </w:r>
    </w:p>
    <w:p w14:paraId="66238631"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_Toc77593446 </w:instrText>
      </w:r>
      <w:r>
        <w:instrText xml:space="preserve">\h </w:instrText>
      </w:r>
      <w:r>
        <w:fldChar w:fldCharType="separate"/>
      </w:r>
      <w:r>
        <w:t>133</w:t>
      </w:r>
      <w:r>
        <w:fldChar w:fldCharType="end"/>
      </w:r>
    </w:p>
    <w:p w14:paraId="7BDFFA63" w14:textId="77777777" w:rsidR="00000000" w:rsidRDefault="00890A5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_Toc77593447 \h </w:instrText>
      </w:r>
      <w:r>
        <w:fldChar w:fldCharType="separate"/>
      </w:r>
      <w:r>
        <w:t>135</w:t>
      </w:r>
      <w:r>
        <w:fldChar w:fldCharType="end"/>
      </w:r>
    </w:p>
    <w:p w14:paraId="5A959A14" w14:textId="77777777" w:rsidR="00000000" w:rsidRDefault="00890A51">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_Toc77593448 \h </w:instrText>
      </w:r>
      <w:r>
        <w:fldChar w:fldCharType="separate"/>
      </w:r>
      <w:r>
        <w:t>138</w:t>
      </w:r>
      <w:r>
        <w:fldChar w:fldCharType="end"/>
      </w:r>
    </w:p>
    <w:p w14:paraId="3844E3AF" w14:textId="77777777" w:rsidR="00000000" w:rsidRDefault="00890A51">
      <w:pPr>
        <w:pStyle w:val="TOC1"/>
        <w:tabs>
          <w:tab w:val="right" w:leader="dot" w:pos="8296"/>
        </w:tabs>
        <w:ind w:right="0"/>
        <w:rPr>
          <w:rFonts w:ascii="Times New Roman" w:hAnsi="Times New Roman" w:cs="Times New Roman"/>
          <w:sz w:val="24"/>
          <w:szCs w:val="24"/>
        </w:rPr>
      </w:pPr>
      <w:r>
        <w:rPr>
          <w:rtl/>
        </w:rPr>
        <w:t>הצעת חוק הפיקוח על עסקי ביטוח (תיקון מס' 12) (תיקון), התשס"ד-2004</w:t>
      </w:r>
      <w:r>
        <w:tab/>
      </w:r>
      <w:r>
        <w:fldChar w:fldCharType="begin"/>
      </w:r>
      <w:r>
        <w:instrText xml:space="preserve"> PAGEREF _Toc77593449 \h </w:instrText>
      </w:r>
      <w:r>
        <w:fldChar w:fldCharType="separate"/>
      </w:r>
      <w:r>
        <w:t>139</w:t>
      </w:r>
      <w:r>
        <w:fldChar w:fldCharType="end"/>
      </w:r>
    </w:p>
    <w:p w14:paraId="45DF7210" w14:textId="77777777" w:rsidR="00000000" w:rsidRDefault="00890A51">
      <w:pPr>
        <w:pStyle w:val="TOC1"/>
        <w:tabs>
          <w:tab w:val="right" w:leader="dot" w:pos="8296"/>
        </w:tabs>
        <w:ind w:right="0"/>
        <w:rPr>
          <w:rFonts w:ascii="Times New Roman" w:hAnsi="Times New Roman" w:cs="Times New Roman"/>
          <w:sz w:val="24"/>
          <w:szCs w:val="24"/>
        </w:rPr>
      </w:pPr>
      <w:r>
        <w:t>(</w:t>
      </w:r>
      <w:r>
        <w:rPr>
          <w:rtl/>
        </w:rPr>
        <w:t>קריאה שנייה וקרי</w:t>
      </w:r>
      <w:r>
        <w:rPr>
          <w:rtl/>
        </w:rPr>
        <w:t>אה שלישית)</w:t>
      </w:r>
      <w:r>
        <w:tab/>
      </w:r>
      <w:r>
        <w:fldChar w:fldCharType="begin"/>
      </w:r>
      <w:r>
        <w:instrText xml:space="preserve"> PAGEREF _Toc77593450 \h </w:instrText>
      </w:r>
      <w:r>
        <w:fldChar w:fldCharType="separate"/>
      </w:r>
      <w:r>
        <w:t>139</w:t>
      </w:r>
      <w:r>
        <w:fldChar w:fldCharType="end"/>
      </w:r>
    </w:p>
    <w:p w14:paraId="2827A036" w14:textId="77777777" w:rsidR="00000000" w:rsidRDefault="00890A51">
      <w:pPr>
        <w:pStyle w:val="TOC2"/>
        <w:tabs>
          <w:tab w:val="right" w:leader="dot" w:pos="8296"/>
        </w:tabs>
        <w:ind w:right="0"/>
        <w:rPr>
          <w:rFonts w:ascii="Times New Roman" w:hAnsi="Times New Roman" w:cs="Times New Roman"/>
          <w:sz w:val="24"/>
          <w:szCs w:val="24"/>
        </w:rPr>
      </w:pPr>
      <w:r>
        <w:rPr>
          <w:rtl/>
        </w:rPr>
        <w:t>אברהם הירשזון (יו"ר ועדת הכספים</w:t>
      </w:r>
      <w:r>
        <w:t>):</w:t>
      </w:r>
      <w:r>
        <w:tab/>
      </w:r>
      <w:r>
        <w:fldChar w:fldCharType="begin"/>
      </w:r>
      <w:r>
        <w:instrText xml:space="preserve"> PAGEREF _Toc77593451 \h </w:instrText>
      </w:r>
      <w:r>
        <w:fldChar w:fldCharType="separate"/>
      </w:r>
      <w:r>
        <w:t>139</w:t>
      </w:r>
      <w:r>
        <w:fldChar w:fldCharType="end"/>
      </w:r>
    </w:p>
    <w:p w14:paraId="133A0DA3" w14:textId="77777777" w:rsidR="00000000" w:rsidRDefault="00890A5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_Toc77593452 \h </w:instrText>
      </w:r>
      <w:r>
        <w:fldChar w:fldCharType="separate"/>
      </w:r>
      <w:r>
        <w:t>141</w:t>
      </w:r>
      <w:r>
        <w:fldChar w:fldCharType="end"/>
      </w:r>
    </w:p>
    <w:p w14:paraId="3529EDC6" w14:textId="77777777" w:rsidR="00000000" w:rsidRDefault="00890A51">
      <w:pPr>
        <w:pStyle w:val="TOC1"/>
        <w:tabs>
          <w:tab w:val="right" w:leader="dot" w:pos="8296"/>
        </w:tabs>
        <w:ind w:right="0"/>
        <w:rPr>
          <w:rFonts w:ascii="Times New Roman" w:hAnsi="Times New Roman" w:cs="Times New Roman"/>
          <w:sz w:val="24"/>
          <w:szCs w:val="24"/>
        </w:rPr>
      </w:pPr>
      <w:r>
        <w:t xml:space="preserve">1515. </w:t>
      </w:r>
      <w:r>
        <w:rPr>
          <w:rtl/>
        </w:rPr>
        <w:t>כפר רועים באזור עובדה</w:t>
      </w:r>
      <w:r>
        <w:tab/>
      </w:r>
      <w:r>
        <w:fldChar w:fldCharType="begin"/>
      </w:r>
      <w:r>
        <w:instrText xml:space="preserve"> PAGEREF _Toc77593453 \h </w:instrText>
      </w:r>
      <w:r>
        <w:fldChar w:fldCharType="separate"/>
      </w:r>
      <w:r>
        <w:t>141</w:t>
      </w:r>
      <w:r>
        <w:fldChar w:fldCharType="end"/>
      </w:r>
    </w:p>
    <w:p w14:paraId="24938A51" w14:textId="77777777" w:rsidR="00000000" w:rsidRDefault="00890A51">
      <w:pPr>
        <w:pStyle w:val="TOC1"/>
        <w:tabs>
          <w:tab w:val="right" w:leader="dot" w:pos="8296"/>
        </w:tabs>
        <w:ind w:right="0"/>
        <w:rPr>
          <w:rFonts w:ascii="Times New Roman" w:hAnsi="Times New Roman" w:cs="Times New Roman"/>
          <w:sz w:val="24"/>
          <w:szCs w:val="24"/>
        </w:rPr>
      </w:pPr>
      <w:r>
        <w:t xml:space="preserve">1640. </w:t>
      </w:r>
      <w:r>
        <w:rPr>
          <w:rtl/>
        </w:rPr>
        <w:t>תוכנית לשימוש בקרקע חקלאית</w:t>
      </w:r>
      <w:r>
        <w:tab/>
      </w:r>
      <w:r>
        <w:fldChar w:fldCharType="begin"/>
      </w:r>
      <w:r>
        <w:instrText xml:space="preserve"> </w:instrText>
      </w:r>
      <w:r>
        <w:instrText xml:space="preserve">PAGEREF _Toc77593454 \h </w:instrText>
      </w:r>
      <w:r>
        <w:fldChar w:fldCharType="separate"/>
      </w:r>
      <w:r>
        <w:t>142</w:t>
      </w:r>
      <w:r>
        <w:fldChar w:fldCharType="end"/>
      </w:r>
    </w:p>
    <w:p w14:paraId="4B2E008B" w14:textId="77777777" w:rsidR="00000000" w:rsidRDefault="00890A51">
      <w:pPr>
        <w:pStyle w:val="TOC1"/>
        <w:tabs>
          <w:tab w:val="right" w:leader="dot" w:pos="8296"/>
        </w:tabs>
        <w:ind w:right="0"/>
        <w:rPr>
          <w:rFonts w:ascii="Times New Roman" w:hAnsi="Times New Roman" w:cs="Times New Roman"/>
          <w:sz w:val="24"/>
          <w:szCs w:val="24"/>
        </w:rPr>
      </w:pPr>
      <w:r>
        <w:t xml:space="preserve">1666. </w:t>
      </w:r>
      <w:r>
        <w:rPr>
          <w:rtl/>
        </w:rPr>
        <w:t>המיסוי על שימורי טונה וסרדינים</w:t>
      </w:r>
      <w:r>
        <w:t xml:space="preserve"> </w:t>
      </w:r>
      <w:r>
        <w:rPr>
          <w:rtl/>
        </w:rPr>
        <w:t>מיובאים</w:t>
      </w:r>
      <w:r>
        <w:tab/>
      </w:r>
      <w:r>
        <w:fldChar w:fldCharType="begin"/>
      </w:r>
      <w:r>
        <w:instrText xml:space="preserve"> PAGEREF _Toc77593455 \h </w:instrText>
      </w:r>
      <w:r>
        <w:fldChar w:fldCharType="separate"/>
      </w:r>
      <w:r>
        <w:t>142</w:t>
      </w:r>
      <w:r>
        <w:fldChar w:fldCharType="end"/>
      </w:r>
    </w:p>
    <w:p w14:paraId="3ED7BA66" w14:textId="77777777" w:rsidR="00000000" w:rsidRDefault="00890A51">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_Toc77593456 \h </w:instrText>
      </w:r>
      <w:r>
        <w:fldChar w:fldCharType="separate"/>
      </w:r>
      <w:r>
        <w:t>143</w:t>
      </w:r>
      <w:r>
        <w:fldChar w:fldCharType="end"/>
      </w:r>
    </w:p>
    <w:p w14:paraId="7516B617" w14:textId="77777777" w:rsidR="00000000" w:rsidRDefault="00890A51">
      <w:pPr>
        <w:pStyle w:val="TOC1"/>
        <w:tabs>
          <w:tab w:val="right" w:leader="dot" w:pos="8296"/>
        </w:tabs>
        <w:ind w:right="0"/>
        <w:rPr>
          <w:rFonts w:ascii="Times New Roman" w:hAnsi="Times New Roman" w:cs="Times New Roman"/>
          <w:sz w:val="24"/>
          <w:szCs w:val="24"/>
        </w:rPr>
      </w:pPr>
      <w:r>
        <w:rPr>
          <w:rtl/>
        </w:rPr>
        <w:t>אדוני היושב-ראש, אני מודה לך. אני מודה גם לחברי הכנסת שאינם פה.</w:t>
      </w:r>
      <w:r>
        <w:tab/>
      </w:r>
      <w:r>
        <w:fldChar w:fldCharType="begin"/>
      </w:r>
      <w:r>
        <w:instrText xml:space="preserve"> PAGER</w:instrText>
      </w:r>
      <w:r>
        <w:instrText xml:space="preserve">EF _Toc77593457 \h </w:instrText>
      </w:r>
      <w:r>
        <w:fldChar w:fldCharType="separate"/>
      </w:r>
      <w:r>
        <w:t>143</w:t>
      </w:r>
      <w:r>
        <w:fldChar w:fldCharType="end"/>
      </w:r>
    </w:p>
    <w:p w14:paraId="035484CC"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_Toc77593458 \h </w:instrText>
      </w:r>
      <w:r>
        <w:fldChar w:fldCharType="separate"/>
      </w:r>
      <w:r>
        <w:t>144</w:t>
      </w:r>
      <w:r>
        <w:fldChar w:fldCharType="end"/>
      </w:r>
    </w:p>
    <w:p w14:paraId="5C774413" w14:textId="77777777" w:rsidR="00000000" w:rsidRDefault="00890A51">
      <w:pPr>
        <w:pStyle w:val="TOC1"/>
        <w:tabs>
          <w:tab w:val="right" w:leader="dot" w:pos="8296"/>
        </w:tabs>
        <w:ind w:right="0"/>
        <w:rPr>
          <w:rFonts w:ascii="Times New Roman" w:hAnsi="Times New Roman" w:cs="Times New Roman"/>
          <w:sz w:val="24"/>
          <w:szCs w:val="24"/>
        </w:rPr>
      </w:pPr>
      <w:r>
        <w:rPr>
          <w:rtl/>
        </w:rPr>
        <w:t>קריאת רבני יש"ע לסרב לפנות יישובים</w:t>
      </w:r>
      <w:r>
        <w:tab/>
      </w:r>
      <w:r>
        <w:fldChar w:fldCharType="begin"/>
      </w:r>
      <w:r>
        <w:instrText xml:space="preserve"> PAGEREF _Toc77593459 \h </w:instrText>
      </w:r>
      <w:r>
        <w:fldChar w:fldCharType="separate"/>
      </w:r>
      <w:r>
        <w:t>144</w:t>
      </w:r>
      <w:r>
        <w:fldChar w:fldCharType="end"/>
      </w:r>
    </w:p>
    <w:p w14:paraId="667B6F0F"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_Toc77593460 \h </w:instrText>
      </w:r>
      <w:r>
        <w:fldChar w:fldCharType="separate"/>
      </w:r>
      <w:r>
        <w:t>144</w:t>
      </w:r>
      <w:r>
        <w:fldChar w:fldCharType="end"/>
      </w:r>
    </w:p>
    <w:p w14:paraId="28608158" w14:textId="77777777" w:rsidR="00000000" w:rsidRDefault="00890A5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_Toc77593461 \h </w:instrText>
      </w:r>
      <w:r>
        <w:fldChar w:fldCharType="separate"/>
      </w:r>
      <w:r>
        <w:t>145</w:t>
      </w:r>
      <w:r>
        <w:fldChar w:fldCharType="end"/>
      </w:r>
    </w:p>
    <w:p w14:paraId="194EE037" w14:textId="77777777" w:rsidR="00000000" w:rsidRDefault="00890A51">
      <w:pPr>
        <w:pStyle w:val="TOC2"/>
        <w:tabs>
          <w:tab w:val="right" w:leader="dot" w:pos="8296"/>
        </w:tabs>
        <w:ind w:right="0"/>
        <w:rPr>
          <w:rFonts w:ascii="Times New Roman" w:hAnsi="Times New Roman" w:cs="Times New Roman"/>
          <w:sz w:val="24"/>
          <w:szCs w:val="24"/>
        </w:rPr>
      </w:pPr>
      <w:r>
        <w:rPr>
          <w:rtl/>
        </w:rPr>
        <w:t>א</w:t>
      </w:r>
      <w:r>
        <w:rPr>
          <w:rtl/>
        </w:rPr>
        <w:t>בשלום</w:t>
      </w:r>
      <w:r>
        <w:t xml:space="preserve"> </w:t>
      </w:r>
      <w:r>
        <w:rPr>
          <w:rtl/>
        </w:rPr>
        <w:t>וילן (יחד):</w:t>
      </w:r>
      <w:r>
        <w:tab/>
      </w:r>
      <w:r>
        <w:fldChar w:fldCharType="begin"/>
      </w:r>
      <w:r>
        <w:instrText xml:space="preserve"> PAGEREF _Toc77593462 \h </w:instrText>
      </w:r>
      <w:r>
        <w:fldChar w:fldCharType="separate"/>
      </w:r>
      <w:r>
        <w:t>146</w:t>
      </w:r>
      <w:r>
        <w:fldChar w:fldCharType="end"/>
      </w:r>
    </w:p>
    <w:p w14:paraId="01FC7041" w14:textId="77777777" w:rsidR="00000000" w:rsidRDefault="00890A51">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_Toc77593463 \h </w:instrText>
      </w:r>
      <w:r>
        <w:fldChar w:fldCharType="separate"/>
      </w:r>
      <w:r>
        <w:t>147</w:t>
      </w:r>
      <w:r>
        <w:fldChar w:fldCharType="end"/>
      </w:r>
    </w:p>
    <w:p w14:paraId="4C6B3206" w14:textId="77777777" w:rsidR="00000000" w:rsidRDefault="00890A51">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_Toc77593464 \h </w:instrText>
      </w:r>
      <w:r>
        <w:fldChar w:fldCharType="separate"/>
      </w:r>
      <w:r>
        <w:t>152</w:t>
      </w:r>
      <w:r>
        <w:fldChar w:fldCharType="end"/>
      </w:r>
    </w:p>
    <w:p w14:paraId="476AE3CD"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_Toc77593465 \h </w:instrText>
      </w:r>
      <w:r>
        <w:fldChar w:fldCharType="separate"/>
      </w:r>
      <w:r>
        <w:t>158</w:t>
      </w:r>
      <w:r>
        <w:fldChar w:fldCharType="end"/>
      </w:r>
    </w:p>
    <w:p w14:paraId="6AB21539" w14:textId="77777777" w:rsidR="00000000" w:rsidRDefault="00890A5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_Toc77593466 \h </w:instrText>
      </w:r>
      <w:r>
        <w:fldChar w:fldCharType="separate"/>
      </w:r>
      <w:r>
        <w:t>160</w:t>
      </w:r>
      <w:r>
        <w:fldChar w:fldCharType="end"/>
      </w:r>
    </w:p>
    <w:p w14:paraId="4CE51F2C" w14:textId="77777777" w:rsidR="00000000" w:rsidRDefault="00890A51">
      <w:pPr>
        <w:pStyle w:val="TOC2"/>
        <w:tabs>
          <w:tab w:val="right" w:leader="dot" w:pos="8296"/>
        </w:tabs>
        <w:ind w:right="0"/>
        <w:rPr>
          <w:rFonts w:ascii="Times New Roman" w:hAnsi="Times New Roman" w:cs="Times New Roman"/>
          <w:sz w:val="24"/>
          <w:szCs w:val="24"/>
        </w:rPr>
      </w:pPr>
      <w:r>
        <w:rPr>
          <w:rtl/>
        </w:rPr>
        <w:t>נסי</w:t>
      </w:r>
      <w:r>
        <w:rPr>
          <w:rtl/>
        </w:rPr>
        <w:t>ם</w:t>
      </w:r>
      <w:r>
        <w:t xml:space="preserve"> </w:t>
      </w:r>
      <w:r>
        <w:rPr>
          <w:rtl/>
        </w:rPr>
        <w:t>זאב (ש"ס):</w:t>
      </w:r>
      <w:r>
        <w:tab/>
      </w:r>
      <w:r>
        <w:fldChar w:fldCharType="begin"/>
      </w:r>
      <w:r>
        <w:instrText xml:space="preserve"> PAGEREF _Toc77593467 \h </w:instrText>
      </w:r>
      <w:r>
        <w:fldChar w:fldCharType="separate"/>
      </w:r>
      <w:r>
        <w:t>164</w:t>
      </w:r>
      <w:r>
        <w:fldChar w:fldCharType="end"/>
      </w:r>
    </w:p>
    <w:p w14:paraId="0CE9B14E" w14:textId="77777777" w:rsidR="00000000" w:rsidRDefault="00890A5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_Toc77593468 \h </w:instrText>
      </w:r>
      <w:r>
        <w:fldChar w:fldCharType="separate"/>
      </w:r>
      <w:r>
        <w:t>165</w:t>
      </w:r>
      <w:r>
        <w:fldChar w:fldCharType="end"/>
      </w:r>
    </w:p>
    <w:p w14:paraId="7C43BA66" w14:textId="77777777" w:rsidR="00000000" w:rsidRDefault="00890A51">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_Toc77593469 \h </w:instrText>
      </w:r>
      <w:r>
        <w:fldChar w:fldCharType="separate"/>
      </w:r>
      <w:r>
        <w:t>165</w:t>
      </w:r>
      <w:r>
        <w:fldChar w:fldCharType="end"/>
      </w:r>
    </w:p>
    <w:p w14:paraId="4D52DCAE" w14:textId="77777777" w:rsidR="00000000" w:rsidRDefault="00890A5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_Toc77593470 \h </w:instrText>
      </w:r>
      <w:r>
        <w:fldChar w:fldCharType="separate"/>
      </w:r>
      <w:r>
        <w:t>166</w:t>
      </w:r>
      <w:r>
        <w:fldChar w:fldCharType="end"/>
      </w:r>
    </w:p>
    <w:p w14:paraId="7EE8E256"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w:t>
      </w:r>
      <w:r>
        <w:rPr>
          <w:rtl/>
        </w:rPr>
        <w:t>היום</w:t>
      </w:r>
      <w:r>
        <w:tab/>
      </w:r>
      <w:r>
        <w:fldChar w:fldCharType="begin"/>
      </w:r>
      <w:r>
        <w:instrText xml:space="preserve"> PAGEREF _Toc77593471 \h </w:instrText>
      </w:r>
      <w:r>
        <w:fldChar w:fldCharType="separate"/>
      </w:r>
      <w:r>
        <w:t>167</w:t>
      </w:r>
      <w:r>
        <w:fldChar w:fldCharType="end"/>
      </w:r>
    </w:p>
    <w:p w14:paraId="4740095C" w14:textId="77777777" w:rsidR="00000000" w:rsidRDefault="00890A51">
      <w:pPr>
        <w:pStyle w:val="TOC1"/>
        <w:tabs>
          <w:tab w:val="right" w:leader="dot" w:pos="8296"/>
        </w:tabs>
        <w:ind w:right="0"/>
        <w:rPr>
          <w:rFonts w:ascii="Times New Roman" w:hAnsi="Times New Roman" w:cs="Times New Roman"/>
          <w:sz w:val="24"/>
          <w:szCs w:val="24"/>
        </w:rPr>
      </w:pPr>
      <w:r>
        <w:rPr>
          <w:rtl/>
        </w:rPr>
        <w:t>משבר התעופה בין ישראל לטורקיה</w:t>
      </w:r>
      <w:r>
        <w:tab/>
      </w:r>
      <w:r>
        <w:fldChar w:fldCharType="begin"/>
      </w:r>
      <w:r>
        <w:instrText xml:space="preserve"> PAGEREF _Toc77593472 \h </w:instrText>
      </w:r>
      <w:r>
        <w:fldChar w:fldCharType="separate"/>
      </w:r>
      <w:r>
        <w:t>167</w:t>
      </w:r>
      <w:r>
        <w:fldChar w:fldCharType="end"/>
      </w:r>
    </w:p>
    <w:p w14:paraId="7EB3DBAB" w14:textId="77777777" w:rsidR="00000000" w:rsidRDefault="00890A5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_Toc77593473 \h </w:instrText>
      </w:r>
      <w:r>
        <w:fldChar w:fldCharType="separate"/>
      </w:r>
      <w:r>
        <w:t>168</w:t>
      </w:r>
      <w:r>
        <w:fldChar w:fldCharType="end"/>
      </w:r>
    </w:p>
    <w:p w14:paraId="54FF39BD" w14:textId="77777777" w:rsidR="00000000" w:rsidRDefault="00890A5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_Toc77593474 \h </w:instrText>
      </w:r>
      <w:r>
        <w:fldChar w:fldCharType="separate"/>
      </w:r>
      <w:r>
        <w:t>168</w:t>
      </w:r>
      <w:r>
        <w:fldChar w:fldCharType="end"/>
      </w:r>
    </w:p>
    <w:p w14:paraId="5E56E2FF" w14:textId="77777777" w:rsidR="00000000" w:rsidRDefault="00890A51">
      <w:pPr>
        <w:pStyle w:val="TOC2"/>
        <w:tabs>
          <w:tab w:val="right" w:leader="dot" w:pos="8296"/>
        </w:tabs>
        <w:ind w:right="0"/>
        <w:rPr>
          <w:rFonts w:ascii="Times New Roman" w:hAnsi="Times New Roman" w:cs="Times New Roman"/>
          <w:sz w:val="24"/>
          <w:szCs w:val="24"/>
        </w:rPr>
      </w:pPr>
      <w:r>
        <w:rPr>
          <w:rtl/>
        </w:rPr>
        <w:t>ניסן סלומינסקי (מפד"ל)</w:t>
      </w:r>
      <w:r>
        <w:rPr>
          <w:rtl/>
        </w:rPr>
        <w:t>:</w:t>
      </w:r>
      <w:r>
        <w:tab/>
      </w:r>
      <w:r>
        <w:fldChar w:fldCharType="begin"/>
      </w:r>
      <w:r>
        <w:instrText xml:space="preserve"> PAGEREF _Toc77593475 \h </w:instrText>
      </w:r>
      <w:r>
        <w:fldChar w:fldCharType="separate"/>
      </w:r>
      <w:r>
        <w:t>170</w:t>
      </w:r>
      <w:r>
        <w:fldChar w:fldCharType="end"/>
      </w:r>
    </w:p>
    <w:p w14:paraId="464F3A96" w14:textId="77777777" w:rsidR="00000000" w:rsidRDefault="00890A51">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_Toc77593476 \h </w:instrText>
      </w:r>
      <w:r>
        <w:fldChar w:fldCharType="separate"/>
      </w:r>
      <w:r>
        <w:t>171</w:t>
      </w:r>
      <w:r>
        <w:fldChar w:fldCharType="end"/>
      </w:r>
    </w:p>
    <w:p w14:paraId="6887602F" w14:textId="77777777" w:rsidR="00000000" w:rsidRDefault="00890A5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_Toc77593477 \h </w:instrText>
      </w:r>
      <w:r>
        <w:fldChar w:fldCharType="separate"/>
      </w:r>
      <w:r>
        <w:t>172</w:t>
      </w:r>
      <w:r>
        <w:fldChar w:fldCharType="end"/>
      </w:r>
    </w:p>
    <w:p w14:paraId="2C81E728"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_Toc77593478 \h </w:instrText>
      </w:r>
      <w:r>
        <w:fldChar w:fldCharType="separate"/>
      </w:r>
      <w:r>
        <w:t>173</w:t>
      </w:r>
      <w:r>
        <w:fldChar w:fldCharType="end"/>
      </w:r>
    </w:p>
    <w:p w14:paraId="0E8DBB95"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_Toc77593479 \h </w:instrText>
      </w:r>
      <w:r>
        <w:fldChar w:fldCharType="separate"/>
      </w:r>
      <w:r>
        <w:t>176</w:t>
      </w:r>
      <w:r>
        <w:fldChar w:fldCharType="end"/>
      </w:r>
    </w:p>
    <w:p w14:paraId="6E61F2A2" w14:textId="77777777" w:rsidR="00000000" w:rsidRDefault="00890A51">
      <w:pPr>
        <w:pStyle w:val="TOC1"/>
        <w:tabs>
          <w:tab w:val="right" w:leader="dot" w:pos="8296"/>
        </w:tabs>
        <w:ind w:right="0"/>
        <w:rPr>
          <w:rFonts w:ascii="Times New Roman" w:hAnsi="Times New Roman" w:cs="Times New Roman"/>
          <w:sz w:val="24"/>
          <w:szCs w:val="24"/>
        </w:rPr>
      </w:pPr>
      <w:r>
        <w:rPr>
          <w:rtl/>
        </w:rPr>
        <w:t>הכוונה לסגור א</w:t>
      </w:r>
      <w:r>
        <w:rPr>
          <w:rtl/>
        </w:rPr>
        <w:t>ת המפעלים</w:t>
      </w:r>
      <w:r>
        <w:t xml:space="preserve"> </w:t>
      </w:r>
      <w:r>
        <w:rPr>
          <w:rtl/>
        </w:rPr>
        <w:t>באזור התעשייה ארז</w:t>
      </w:r>
      <w:r>
        <w:tab/>
      </w:r>
      <w:r>
        <w:fldChar w:fldCharType="begin"/>
      </w:r>
      <w:r>
        <w:instrText xml:space="preserve"> PAGEREF _Toc77593480 \h </w:instrText>
      </w:r>
      <w:r>
        <w:fldChar w:fldCharType="separate"/>
      </w:r>
      <w:r>
        <w:t>176</w:t>
      </w:r>
      <w:r>
        <w:fldChar w:fldCharType="end"/>
      </w:r>
    </w:p>
    <w:p w14:paraId="3EA610D6" w14:textId="77777777" w:rsidR="00000000" w:rsidRDefault="00890A5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_Toc77593481 \h </w:instrText>
      </w:r>
      <w:r>
        <w:fldChar w:fldCharType="separate"/>
      </w:r>
      <w:r>
        <w:t>176</w:t>
      </w:r>
      <w:r>
        <w:fldChar w:fldCharType="end"/>
      </w:r>
    </w:p>
    <w:p w14:paraId="03E0AF72" w14:textId="77777777" w:rsidR="00000000" w:rsidRDefault="00890A5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_Toc77593482 \h </w:instrText>
      </w:r>
      <w:r>
        <w:fldChar w:fldCharType="separate"/>
      </w:r>
      <w:r>
        <w:t>177</w:t>
      </w:r>
      <w:r>
        <w:fldChar w:fldCharType="end"/>
      </w:r>
    </w:p>
    <w:p w14:paraId="5DB769C0" w14:textId="77777777" w:rsidR="00000000" w:rsidRDefault="00890A5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_Toc77593483 \h </w:instrText>
      </w:r>
      <w:r>
        <w:fldChar w:fldCharType="separate"/>
      </w:r>
      <w:r>
        <w:t>179</w:t>
      </w:r>
      <w:r>
        <w:fldChar w:fldCharType="end"/>
      </w:r>
    </w:p>
    <w:p w14:paraId="6060D393"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w:t>
      </w:r>
      <w:r>
        <w:rPr>
          <w:rtl/>
        </w:rPr>
        <w:t xml:space="preserve"> המסחר והתעסוקה אהוד אולמרט:</w:t>
      </w:r>
      <w:r>
        <w:tab/>
      </w:r>
      <w:r>
        <w:fldChar w:fldCharType="begin"/>
      </w:r>
      <w:r>
        <w:instrText xml:space="preserve"> PAGEREF _Toc77593484 \h </w:instrText>
      </w:r>
      <w:r>
        <w:fldChar w:fldCharType="separate"/>
      </w:r>
      <w:r>
        <w:t>181</w:t>
      </w:r>
      <w:r>
        <w:fldChar w:fldCharType="end"/>
      </w:r>
    </w:p>
    <w:p w14:paraId="7DA18CA9" w14:textId="77777777" w:rsidR="00000000" w:rsidRDefault="00890A51">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_Toc77593485 \h </w:instrText>
      </w:r>
      <w:r>
        <w:fldChar w:fldCharType="separate"/>
      </w:r>
      <w:r>
        <w:t>187</w:t>
      </w:r>
      <w:r>
        <w:fldChar w:fldCharType="end"/>
      </w:r>
    </w:p>
    <w:p w14:paraId="399E1C91"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_Toc77593486 \h </w:instrText>
      </w:r>
      <w:r>
        <w:fldChar w:fldCharType="separate"/>
      </w:r>
      <w:r>
        <w:t>188</w:t>
      </w:r>
      <w:r>
        <w:fldChar w:fldCharType="end"/>
      </w:r>
    </w:p>
    <w:p w14:paraId="01BAB32F" w14:textId="77777777" w:rsidR="00000000" w:rsidRDefault="00890A5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_Toc77593487 \h </w:instrText>
      </w:r>
      <w:r>
        <w:fldChar w:fldCharType="separate"/>
      </w:r>
      <w:r>
        <w:t>188</w:t>
      </w:r>
      <w:r>
        <w:fldChar w:fldCharType="end"/>
      </w:r>
    </w:p>
    <w:p w14:paraId="7278B0A4" w14:textId="77777777" w:rsidR="00000000" w:rsidRDefault="00890A51">
      <w:pPr>
        <w:pStyle w:val="TOC1"/>
        <w:tabs>
          <w:tab w:val="right" w:leader="dot" w:pos="8296"/>
        </w:tabs>
        <w:ind w:right="0"/>
        <w:rPr>
          <w:rFonts w:ascii="Times New Roman" w:hAnsi="Times New Roman" w:cs="Times New Roman"/>
          <w:sz w:val="24"/>
          <w:szCs w:val="24"/>
        </w:rPr>
      </w:pPr>
      <w:r>
        <w:rPr>
          <w:rtl/>
        </w:rPr>
        <w:t>הצעה לסדר-</w:t>
      </w:r>
      <w:r>
        <w:rPr>
          <w:rtl/>
        </w:rPr>
        <w:t>היום</w:t>
      </w:r>
      <w:r>
        <w:tab/>
      </w:r>
      <w:r>
        <w:fldChar w:fldCharType="begin"/>
      </w:r>
      <w:r>
        <w:instrText xml:space="preserve"> PAGEREF _Toc77593488 \h </w:instrText>
      </w:r>
      <w:r>
        <w:fldChar w:fldCharType="separate"/>
      </w:r>
      <w:r>
        <w:t>189</w:t>
      </w:r>
      <w:r>
        <w:fldChar w:fldCharType="end"/>
      </w:r>
    </w:p>
    <w:p w14:paraId="1B1D87FB" w14:textId="77777777" w:rsidR="00000000" w:rsidRDefault="00890A51">
      <w:pPr>
        <w:pStyle w:val="TOC1"/>
        <w:tabs>
          <w:tab w:val="right" w:leader="dot" w:pos="8296"/>
        </w:tabs>
        <w:ind w:right="0"/>
        <w:rPr>
          <w:rFonts w:ascii="Times New Roman" w:hAnsi="Times New Roman" w:cs="Times New Roman"/>
          <w:sz w:val="24"/>
          <w:szCs w:val="24"/>
        </w:rPr>
      </w:pPr>
      <w:r>
        <w:rPr>
          <w:rtl/>
        </w:rPr>
        <w:t>התנהלות רשות השידור</w:t>
      </w:r>
      <w:r>
        <w:tab/>
      </w:r>
      <w:r>
        <w:fldChar w:fldCharType="begin"/>
      </w:r>
      <w:r>
        <w:instrText xml:space="preserve"> PAGEREF _Toc77593489 \h </w:instrText>
      </w:r>
      <w:r>
        <w:fldChar w:fldCharType="separate"/>
      </w:r>
      <w:r>
        <w:t>189</w:t>
      </w:r>
      <w:r>
        <w:fldChar w:fldCharType="end"/>
      </w:r>
    </w:p>
    <w:p w14:paraId="56F67116" w14:textId="77777777" w:rsidR="00000000" w:rsidRDefault="00890A5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_Toc77593490 \h </w:instrText>
      </w:r>
      <w:r>
        <w:fldChar w:fldCharType="separate"/>
      </w:r>
      <w:r>
        <w:t>189</w:t>
      </w:r>
      <w:r>
        <w:fldChar w:fldCharType="end"/>
      </w:r>
    </w:p>
    <w:p w14:paraId="475D4F14" w14:textId="77777777" w:rsidR="00000000" w:rsidRDefault="00890A5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_Toc77593491 \h </w:instrText>
      </w:r>
      <w:r>
        <w:fldChar w:fldCharType="separate"/>
      </w:r>
      <w:r>
        <w:t>195</w:t>
      </w:r>
      <w:r>
        <w:fldChar w:fldCharType="end"/>
      </w:r>
    </w:p>
    <w:p w14:paraId="61AF964B" w14:textId="77777777" w:rsidR="00000000" w:rsidRDefault="00890A5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_Toc77593492 \h </w:instrText>
      </w:r>
      <w:r>
        <w:fldChar w:fldCharType="separate"/>
      </w:r>
      <w:r>
        <w:t>19</w:t>
      </w:r>
      <w:r>
        <w:t>6</w:t>
      </w:r>
      <w:r>
        <w:fldChar w:fldCharType="end"/>
      </w:r>
    </w:p>
    <w:p w14:paraId="2825A7E5" w14:textId="77777777" w:rsidR="00000000" w:rsidRDefault="00890A51">
      <w:pPr>
        <w:pStyle w:val="TOC2"/>
        <w:tabs>
          <w:tab w:val="right" w:leader="dot" w:pos="8296"/>
        </w:tabs>
        <w:ind w:right="0"/>
        <w:rPr>
          <w:rFonts w:ascii="Times New Roman" w:hAnsi="Times New Roman" w:cs="Times New Roman"/>
          <w:sz w:val="24"/>
          <w:szCs w:val="24"/>
        </w:rPr>
      </w:pPr>
      <w:r>
        <w:rPr>
          <w:rtl/>
        </w:rPr>
        <w:t>שלום שמחון (העבודה-מימד):</w:t>
      </w:r>
      <w:r>
        <w:tab/>
      </w:r>
      <w:r>
        <w:fldChar w:fldCharType="begin"/>
      </w:r>
      <w:r>
        <w:instrText xml:space="preserve"> PAGEREF _Toc77593493 \h </w:instrText>
      </w:r>
      <w:r>
        <w:fldChar w:fldCharType="separate"/>
      </w:r>
      <w:r>
        <w:t>196</w:t>
      </w:r>
      <w:r>
        <w:fldChar w:fldCharType="end"/>
      </w:r>
    </w:p>
    <w:p w14:paraId="47A6BE34" w14:textId="77777777" w:rsidR="00000000" w:rsidRDefault="00890A51">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_Toc77593494 \h </w:instrText>
      </w:r>
      <w:r>
        <w:fldChar w:fldCharType="separate"/>
      </w:r>
      <w:r>
        <w:t>197</w:t>
      </w:r>
      <w:r>
        <w:fldChar w:fldCharType="end"/>
      </w:r>
    </w:p>
    <w:p w14:paraId="62DBABB4" w14:textId="77777777" w:rsidR="00000000" w:rsidRDefault="00890A51">
      <w:pPr>
        <w:pStyle w:val="TOC1"/>
        <w:tabs>
          <w:tab w:val="right" w:leader="dot" w:pos="8296"/>
        </w:tabs>
        <w:ind w:right="0"/>
        <w:rPr>
          <w:rFonts w:ascii="Times New Roman" w:hAnsi="Times New Roman" w:cs="Times New Roman"/>
          <w:sz w:val="24"/>
          <w:szCs w:val="24"/>
        </w:rPr>
      </w:pPr>
      <w:r>
        <w:t xml:space="preserve">1269. </w:t>
      </w:r>
      <w:r>
        <w:rPr>
          <w:rtl/>
        </w:rPr>
        <w:t>שליחת הודעות כתובות בטלפונים ניידים</w:t>
      </w:r>
      <w:r>
        <w:tab/>
      </w:r>
      <w:r>
        <w:fldChar w:fldCharType="begin"/>
      </w:r>
      <w:r>
        <w:instrText xml:space="preserve"> PAGEREF _Toc77593495 \h </w:instrText>
      </w:r>
      <w:r>
        <w:fldChar w:fldCharType="separate"/>
      </w:r>
      <w:r>
        <w:t>198</w:t>
      </w:r>
      <w:r>
        <w:fldChar w:fldCharType="end"/>
      </w:r>
    </w:p>
    <w:p w14:paraId="2056F7ED" w14:textId="77777777" w:rsidR="00000000" w:rsidRDefault="00890A51">
      <w:pPr>
        <w:pStyle w:val="TOC1"/>
        <w:tabs>
          <w:tab w:val="right" w:leader="dot" w:pos="8296"/>
        </w:tabs>
        <w:ind w:right="0"/>
        <w:rPr>
          <w:rFonts w:ascii="Times New Roman" w:hAnsi="Times New Roman" w:cs="Times New Roman"/>
          <w:sz w:val="24"/>
          <w:szCs w:val="24"/>
        </w:rPr>
      </w:pPr>
      <w:r>
        <w:t xml:space="preserve">1386. </w:t>
      </w:r>
      <w:r>
        <w:rPr>
          <w:rtl/>
        </w:rPr>
        <w:t>שירותי דואר נע</w:t>
      </w:r>
      <w:r>
        <w:tab/>
      </w:r>
      <w:r>
        <w:fldChar w:fldCharType="begin"/>
      </w:r>
      <w:r>
        <w:instrText xml:space="preserve"> PAGEREF _Toc77593496 \h </w:instrText>
      </w:r>
      <w:r>
        <w:fldChar w:fldCharType="separate"/>
      </w:r>
      <w:r>
        <w:t>198</w:t>
      </w:r>
      <w:r>
        <w:fldChar w:fldCharType="end"/>
      </w:r>
    </w:p>
    <w:p w14:paraId="43720947" w14:textId="77777777" w:rsidR="00000000" w:rsidRDefault="00890A51">
      <w:pPr>
        <w:pStyle w:val="TOC1"/>
        <w:tabs>
          <w:tab w:val="right" w:leader="dot" w:pos="8296"/>
        </w:tabs>
        <w:ind w:right="0"/>
        <w:rPr>
          <w:rFonts w:ascii="Times New Roman" w:hAnsi="Times New Roman" w:cs="Times New Roman"/>
          <w:sz w:val="24"/>
          <w:szCs w:val="24"/>
        </w:rPr>
      </w:pPr>
      <w:r>
        <w:t xml:space="preserve">1442. </w:t>
      </w:r>
      <w:r>
        <w:rPr>
          <w:rtl/>
        </w:rPr>
        <w:t>סיוע לערוצ</w:t>
      </w:r>
      <w:r>
        <w:rPr>
          <w:rtl/>
        </w:rPr>
        <w:t>ים המסחריים</w:t>
      </w:r>
      <w:r>
        <w:tab/>
      </w:r>
      <w:r>
        <w:fldChar w:fldCharType="begin"/>
      </w:r>
      <w:r>
        <w:instrText xml:space="preserve"> PAGEREF _Toc77593497 \h </w:instrText>
      </w:r>
      <w:r>
        <w:fldChar w:fldCharType="separate"/>
      </w:r>
      <w:r>
        <w:t>201</w:t>
      </w:r>
      <w:r>
        <w:fldChar w:fldCharType="end"/>
      </w:r>
    </w:p>
    <w:p w14:paraId="08DABBE4" w14:textId="77777777" w:rsidR="00000000" w:rsidRDefault="00890A51">
      <w:pPr>
        <w:pStyle w:val="TOC2"/>
        <w:tabs>
          <w:tab w:val="right" w:leader="dot" w:pos="8296"/>
        </w:tabs>
        <w:ind w:right="0"/>
        <w:rPr>
          <w:rFonts w:ascii="Times New Roman" w:hAnsi="Times New Roman" w:cs="Times New Roman"/>
          <w:sz w:val="24"/>
          <w:szCs w:val="24"/>
        </w:rPr>
      </w:pPr>
      <w:r>
        <w:rPr>
          <w:rtl/>
        </w:rPr>
        <w:t>שר התקשורת אהוד אולמרט:</w:t>
      </w:r>
      <w:r>
        <w:tab/>
      </w:r>
      <w:r>
        <w:fldChar w:fldCharType="begin"/>
      </w:r>
      <w:r>
        <w:instrText xml:space="preserve"> PAGEREF _Toc77593498 \h </w:instrText>
      </w:r>
      <w:r>
        <w:fldChar w:fldCharType="separate"/>
      </w:r>
      <w:r>
        <w:t>202</w:t>
      </w:r>
      <w:r>
        <w:fldChar w:fldCharType="end"/>
      </w:r>
    </w:p>
    <w:p w14:paraId="4A66DE2A" w14:textId="77777777" w:rsidR="00000000" w:rsidRDefault="00890A51">
      <w:pPr>
        <w:pStyle w:val="TOC2"/>
        <w:tabs>
          <w:tab w:val="right" w:leader="dot" w:pos="8296"/>
        </w:tabs>
        <w:ind w:right="0"/>
        <w:rPr>
          <w:rFonts w:ascii="Times New Roman" w:hAnsi="Times New Roman" w:cs="Times New Roman"/>
          <w:sz w:val="24"/>
          <w:szCs w:val="24"/>
        </w:rPr>
      </w:pPr>
      <w:r>
        <w:rPr>
          <w:rtl/>
        </w:rPr>
        <w:t>שר התקשורת אהוד אולמרט:</w:t>
      </w:r>
      <w:r>
        <w:tab/>
      </w:r>
      <w:r>
        <w:fldChar w:fldCharType="begin"/>
      </w:r>
      <w:r>
        <w:instrText xml:space="preserve"> PAGEREF _Toc77593499 \h </w:instrText>
      </w:r>
      <w:r>
        <w:fldChar w:fldCharType="separate"/>
      </w:r>
      <w:r>
        <w:t>202</w:t>
      </w:r>
      <w:r>
        <w:fldChar w:fldCharType="end"/>
      </w:r>
    </w:p>
    <w:p w14:paraId="6765BDE8" w14:textId="77777777" w:rsidR="00000000" w:rsidRDefault="00890A51">
      <w:pPr>
        <w:pStyle w:val="TOC1"/>
        <w:tabs>
          <w:tab w:val="right" w:leader="dot" w:pos="8296"/>
        </w:tabs>
        <w:ind w:right="0"/>
        <w:rPr>
          <w:rFonts w:ascii="Times New Roman" w:hAnsi="Times New Roman" w:cs="Times New Roman"/>
          <w:sz w:val="24"/>
          <w:szCs w:val="24"/>
        </w:rPr>
      </w:pPr>
      <w:r>
        <w:t xml:space="preserve">1665. </w:t>
      </w:r>
      <w:r>
        <w:rPr>
          <w:rtl/>
        </w:rPr>
        <w:t>שליחת הודעות כתובות בטלפונים ניידים</w:t>
      </w:r>
      <w:r>
        <w:tab/>
      </w:r>
      <w:r>
        <w:fldChar w:fldCharType="begin"/>
      </w:r>
      <w:r>
        <w:instrText xml:space="preserve"> PAGEREF _Toc77593500 \h </w:instrText>
      </w:r>
      <w:r>
        <w:fldChar w:fldCharType="separate"/>
      </w:r>
      <w:r>
        <w:t>203</w:t>
      </w:r>
      <w:r>
        <w:fldChar w:fldCharType="end"/>
      </w:r>
    </w:p>
    <w:p w14:paraId="45336684"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האירוע</w:t>
      </w:r>
      <w:r>
        <w:rPr>
          <w:rtl/>
        </w:rPr>
        <w:t>ים החריגים בהפגנה נגד גדר ההפרדה בא-ראם</w:t>
      </w:r>
      <w:r>
        <w:tab/>
      </w:r>
      <w:r>
        <w:fldChar w:fldCharType="begin"/>
      </w:r>
      <w:r>
        <w:instrText xml:space="preserve"> PAGEREF _Toc77593501 \h </w:instrText>
      </w:r>
      <w:r>
        <w:fldChar w:fldCharType="separate"/>
      </w:r>
      <w:r>
        <w:t>204</w:t>
      </w:r>
      <w:r>
        <w:fldChar w:fldCharType="end"/>
      </w:r>
    </w:p>
    <w:p w14:paraId="5FF0ABBF" w14:textId="77777777" w:rsidR="00000000" w:rsidRDefault="00890A51">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_Toc77593502 \h </w:instrText>
      </w:r>
      <w:r>
        <w:fldChar w:fldCharType="separate"/>
      </w:r>
      <w:r>
        <w:t>204</w:t>
      </w:r>
      <w:r>
        <w:fldChar w:fldCharType="end"/>
      </w:r>
    </w:p>
    <w:p w14:paraId="2EF99767" w14:textId="77777777" w:rsidR="00000000" w:rsidRDefault="00890A51">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_Toc77593503 \h </w:instrText>
      </w:r>
      <w:r>
        <w:fldChar w:fldCharType="separate"/>
      </w:r>
      <w:r>
        <w:t>205</w:t>
      </w:r>
      <w:r>
        <w:fldChar w:fldCharType="end"/>
      </w:r>
    </w:p>
    <w:p w14:paraId="38321C2A" w14:textId="77777777" w:rsidR="00000000" w:rsidRDefault="00890A5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_Toc77593504 \h </w:instrText>
      </w:r>
      <w:r>
        <w:fldChar w:fldCharType="separate"/>
      </w:r>
      <w:r>
        <w:t>208</w:t>
      </w:r>
      <w:r>
        <w:fldChar w:fldCharType="end"/>
      </w:r>
    </w:p>
    <w:p w14:paraId="756F579D" w14:textId="77777777" w:rsidR="00000000" w:rsidRDefault="00890A51">
      <w:pPr>
        <w:pStyle w:val="TOC2"/>
        <w:tabs>
          <w:tab w:val="right" w:leader="dot" w:pos="8296"/>
        </w:tabs>
        <w:ind w:right="0"/>
        <w:rPr>
          <w:rFonts w:ascii="Times New Roman" w:hAnsi="Times New Roman" w:cs="Times New Roman"/>
          <w:sz w:val="24"/>
          <w:szCs w:val="24"/>
        </w:rPr>
      </w:pPr>
      <w:r>
        <w:rPr>
          <w:rtl/>
        </w:rPr>
        <w:t>סגן השר לביטחון פנים י</w:t>
      </w:r>
      <w:r>
        <w:rPr>
          <w:rtl/>
        </w:rPr>
        <w:t>עקב אדרי:</w:t>
      </w:r>
      <w:r>
        <w:tab/>
      </w:r>
      <w:r>
        <w:fldChar w:fldCharType="begin"/>
      </w:r>
      <w:r>
        <w:instrText xml:space="preserve"> PAGEREF _Toc77593505 \h </w:instrText>
      </w:r>
      <w:r>
        <w:fldChar w:fldCharType="separate"/>
      </w:r>
      <w:r>
        <w:t>209</w:t>
      </w:r>
      <w:r>
        <w:fldChar w:fldCharType="end"/>
      </w:r>
    </w:p>
    <w:p w14:paraId="4B811281" w14:textId="77777777" w:rsidR="00000000" w:rsidRDefault="00890A5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_Toc77593506 \h </w:instrText>
      </w:r>
      <w:r>
        <w:fldChar w:fldCharType="separate"/>
      </w:r>
      <w:r>
        <w:t>215</w:t>
      </w:r>
      <w:r>
        <w:fldChar w:fldCharType="end"/>
      </w:r>
    </w:p>
    <w:p w14:paraId="31AFAB11" w14:textId="77777777" w:rsidR="00000000" w:rsidRDefault="00890A5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_Toc77593507 \h </w:instrText>
      </w:r>
      <w:r>
        <w:fldChar w:fldCharType="separate"/>
      </w:r>
      <w:r>
        <w:t>215</w:t>
      </w:r>
      <w:r>
        <w:fldChar w:fldCharType="end"/>
      </w:r>
    </w:p>
    <w:p w14:paraId="3B427A9A" w14:textId="77777777" w:rsidR="00000000" w:rsidRDefault="00890A5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_Toc77593508 \h </w:instrText>
      </w:r>
      <w:r>
        <w:fldChar w:fldCharType="separate"/>
      </w:r>
      <w:r>
        <w:t>216</w:t>
      </w:r>
      <w:r>
        <w:fldChar w:fldCharType="end"/>
      </w:r>
    </w:p>
    <w:p w14:paraId="00662E1B"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_Toc77593509 \h </w:instrText>
      </w:r>
      <w:r>
        <w:fldChar w:fldCharType="separate"/>
      </w:r>
      <w:r>
        <w:t>216</w:t>
      </w:r>
      <w:r>
        <w:fldChar w:fldCharType="end"/>
      </w:r>
    </w:p>
    <w:p w14:paraId="6B037236"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_Toc77593510 \h </w:instrText>
      </w:r>
      <w:r>
        <w:fldChar w:fldCharType="separate"/>
      </w:r>
      <w:r>
        <w:t>217</w:t>
      </w:r>
      <w:r>
        <w:fldChar w:fldCharType="end"/>
      </w:r>
    </w:p>
    <w:p w14:paraId="7E41687E" w14:textId="77777777" w:rsidR="00000000" w:rsidRDefault="00890A51">
      <w:pPr>
        <w:pStyle w:val="TOC1"/>
        <w:tabs>
          <w:tab w:val="right" w:leader="dot" w:pos="8296"/>
        </w:tabs>
        <w:ind w:right="0"/>
        <w:rPr>
          <w:rFonts w:ascii="Times New Roman" w:hAnsi="Times New Roman" w:cs="Times New Roman"/>
          <w:sz w:val="24"/>
          <w:szCs w:val="24"/>
        </w:rPr>
      </w:pPr>
      <w:r>
        <w:rPr>
          <w:rtl/>
        </w:rPr>
        <w:t>הסקר שנעשה באוניברסיטת חיפה לגבי</w:t>
      </w:r>
      <w:r>
        <w:t xml:space="preserve"> </w:t>
      </w:r>
      <w:r>
        <w:rPr>
          <w:rtl/>
        </w:rPr>
        <w:t>ערביי ישראל</w:t>
      </w:r>
      <w:r>
        <w:tab/>
      </w:r>
      <w:r>
        <w:fldChar w:fldCharType="begin"/>
      </w:r>
      <w:r>
        <w:instrText xml:space="preserve"> PAGEREF _Toc77593511 \h </w:instrText>
      </w:r>
      <w:r>
        <w:fldChar w:fldCharType="separate"/>
      </w:r>
      <w:r>
        <w:t>217</w:t>
      </w:r>
      <w:r>
        <w:fldChar w:fldCharType="end"/>
      </w:r>
    </w:p>
    <w:p w14:paraId="2E52A123" w14:textId="77777777" w:rsidR="00000000" w:rsidRDefault="00890A51">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_Toc77593512 \h </w:instrText>
      </w:r>
      <w:r>
        <w:fldChar w:fldCharType="separate"/>
      </w:r>
      <w:r>
        <w:t>218</w:t>
      </w:r>
      <w:r>
        <w:fldChar w:fldCharType="end"/>
      </w:r>
    </w:p>
    <w:p w14:paraId="32FC7CD4" w14:textId="77777777" w:rsidR="00000000" w:rsidRDefault="00890A5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_Toc77593513 \h </w:instrText>
      </w:r>
      <w:r>
        <w:fldChar w:fldCharType="separate"/>
      </w:r>
      <w:r>
        <w:t>219</w:t>
      </w:r>
      <w:r>
        <w:fldChar w:fldCharType="end"/>
      </w:r>
    </w:p>
    <w:p w14:paraId="1B4DA4F0" w14:textId="77777777" w:rsidR="00000000" w:rsidRDefault="00890A5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rPr>
          <w:rtl/>
        </w:rPr>
        <w:t>):</w:t>
      </w:r>
      <w:r>
        <w:tab/>
      </w:r>
      <w:r>
        <w:fldChar w:fldCharType="begin"/>
      </w:r>
      <w:r>
        <w:instrText xml:space="preserve"> PAGEREF _Toc77593514 \h </w:instrText>
      </w:r>
      <w:r>
        <w:fldChar w:fldCharType="separate"/>
      </w:r>
      <w:r>
        <w:t>221</w:t>
      </w:r>
      <w:r>
        <w:fldChar w:fldCharType="end"/>
      </w:r>
    </w:p>
    <w:p w14:paraId="0CBD4F73" w14:textId="77777777" w:rsidR="00000000" w:rsidRDefault="00890A5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_Toc77593515 \h </w:instrText>
      </w:r>
      <w:r>
        <w:fldChar w:fldCharType="separate"/>
      </w:r>
      <w:r>
        <w:t>222</w:t>
      </w:r>
      <w:r>
        <w:fldChar w:fldCharType="end"/>
      </w:r>
    </w:p>
    <w:p w14:paraId="559DB476"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_Toc77593516 \h </w:instrText>
      </w:r>
      <w:r>
        <w:fldChar w:fldCharType="separate"/>
      </w:r>
      <w:r>
        <w:t>224</w:t>
      </w:r>
      <w:r>
        <w:fldChar w:fldCharType="end"/>
      </w:r>
    </w:p>
    <w:p w14:paraId="1E20E9DC"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_Toc77593517 \h </w:instrText>
      </w:r>
      <w:r>
        <w:fldChar w:fldCharType="separate"/>
      </w:r>
      <w:r>
        <w:t>230</w:t>
      </w:r>
      <w:r>
        <w:fldChar w:fldCharType="end"/>
      </w:r>
    </w:p>
    <w:p w14:paraId="6FB87256" w14:textId="77777777" w:rsidR="00000000" w:rsidRDefault="00890A5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_Toc77593518 \h </w:instrText>
      </w:r>
      <w:r>
        <w:fldChar w:fldCharType="separate"/>
      </w:r>
      <w:r>
        <w:t>231</w:t>
      </w:r>
      <w:r>
        <w:fldChar w:fldCharType="end"/>
      </w:r>
    </w:p>
    <w:p w14:paraId="12075025" w14:textId="77777777" w:rsidR="00000000" w:rsidRDefault="00890A5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w:t>
      </w:r>
      <w:r>
        <w:rPr>
          <w:rtl/>
        </w:rPr>
        <w:t xml:space="preserve"> (העבודה-מימד):</w:t>
      </w:r>
      <w:r>
        <w:tab/>
      </w:r>
      <w:r>
        <w:fldChar w:fldCharType="begin"/>
      </w:r>
      <w:r>
        <w:instrText xml:space="preserve"> PAGEREF _Toc77593519 \h </w:instrText>
      </w:r>
      <w:r>
        <w:fldChar w:fldCharType="separate"/>
      </w:r>
      <w:r>
        <w:t>232</w:t>
      </w:r>
      <w:r>
        <w:fldChar w:fldCharType="end"/>
      </w:r>
    </w:p>
    <w:p w14:paraId="3D9A5B81"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_Toc77593520 \h </w:instrText>
      </w:r>
      <w:r>
        <w:fldChar w:fldCharType="separate"/>
      </w:r>
      <w:r>
        <w:t>232</w:t>
      </w:r>
      <w:r>
        <w:fldChar w:fldCharType="end"/>
      </w:r>
    </w:p>
    <w:p w14:paraId="65B54950"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_Toc77593521 \h </w:instrText>
      </w:r>
      <w:r>
        <w:fldChar w:fldCharType="separate"/>
      </w:r>
      <w:r>
        <w:t>234</w:t>
      </w:r>
      <w:r>
        <w:fldChar w:fldCharType="end"/>
      </w:r>
    </w:p>
    <w:p w14:paraId="76CA8004" w14:textId="77777777" w:rsidR="00000000" w:rsidRDefault="00890A51">
      <w:pPr>
        <w:pStyle w:val="TOC1"/>
        <w:tabs>
          <w:tab w:val="right" w:leader="dot" w:pos="8296"/>
        </w:tabs>
        <w:ind w:right="0"/>
        <w:rPr>
          <w:rFonts w:ascii="Times New Roman" w:hAnsi="Times New Roman" w:cs="Times New Roman"/>
          <w:sz w:val="24"/>
          <w:szCs w:val="24"/>
        </w:rPr>
      </w:pPr>
      <w:r>
        <w:rPr>
          <w:rtl/>
        </w:rPr>
        <w:t>סכנה להישרדותו של העם היהודי</w:t>
      </w:r>
      <w:r>
        <w:t xml:space="preserve">, </w:t>
      </w:r>
      <w:r>
        <w:rPr>
          <w:rtl/>
        </w:rPr>
        <w:t xml:space="preserve">על-פי דוח המכון </w:t>
      </w:r>
      <w:r>
        <w:t xml:space="preserve"> </w:t>
      </w:r>
      <w:r>
        <w:rPr>
          <w:rtl/>
        </w:rPr>
        <w:t>לתכנון מדיניות העם היהודי</w:t>
      </w:r>
      <w:r>
        <w:t xml:space="preserve">, </w:t>
      </w:r>
      <w:r>
        <w:rPr>
          <w:rtl/>
        </w:rPr>
        <w:t>והאנטישמיות באירופה</w:t>
      </w:r>
      <w:r>
        <w:tab/>
      </w:r>
      <w:r>
        <w:fldChar w:fldCharType="begin"/>
      </w:r>
      <w:r>
        <w:instrText xml:space="preserve"> PAG</w:instrText>
      </w:r>
      <w:r>
        <w:instrText xml:space="preserve">EREF _Toc77593522 \h </w:instrText>
      </w:r>
      <w:r>
        <w:fldChar w:fldCharType="separate"/>
      </w:r>
      <w:r>
        <w:t>234</w:t>
      </w:r>
      <w:r>
        <w:fldChar w:fldCharType="end"/>
      </w:r>
    </w:p>
    <w:p w14:paraId="519E0041" w14:textId="77777777" w:rsidR="00000000" w:rsidRDefault="00890A5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_Toc77593523 \h </w:instrText>
      </w:r>
      <w:r>
        <w:fldChar w:fldCharType="separate"/>
      </w:r>
      <w:r>
        <w:t>234</w:t>
      </w:r>
      <w:r>
        <w:fldChar w:fldCharType="end"/>
      </w:r>
    </w:p>
    <w:p w14:paraId="357C9F8C" w14:textId="77777777" w:rsidR="00000000" w:rsidRDefault="00890A51">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_Toc77593524 \h </w:instrText>
      </w:r>
      <w:r>
        <w:fldChar w:fldCharType="separate"/>
      </w:r>
      <w:r>
        <w:t>236</w:t>
      </w:r>
      <w:r>
        <w:fldChar w:fldCharType="end"/>
      </w:r>
    </w:p>
    <w:p w14:paraId="090180D9" w14:textId="77777777" w:rsidR="00000000" w:rsidRDefault="00890A5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_Toc77593525 \h </w:instrText>
      </w:r>
      <w:r>
        <w:fldChar w:fldCharType="separate"/>
      </w:r>
      <w:r>
        <w:t>237</w:t>
      </w:r>
      <w:r>
        <w:fldChar w:fldCharType="end"/>
      </w:r>
    </w:p>
    <w:p w14:paraId="19B8C725" w14:textId="77777777" w:rsidR="00000000" w:rsidRDefault="00890A5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_Toc7759</w:instrText>
      </w:r>
      <w:r>
        <w:instrText xml:space="preserve">3526 \h </w:instrText>
      </w:r>
      <w:r>
        <w:fldChar w:fldCharType="separate"/>
      </w:r>
      <w:r>
        <w:t>238</w:t>
      </w:r>
      <w:r>
        <w:fldChar w:fldCharType="end"/>
      </w:r>
    </w:p>
    <w:p w14:paraId="60BCA6C3"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_Toc77593527 \h </w:instrText>
      </w:r>
      <w:r>
        <w:fldChar w:fldCharType="separate"/>
      </w:r>
      <w:r>
        <w:t>241</w:t>
      </w:r>
      <w:r>
        <w:fldChar w:fldCharType="end"/>
      </w:r>
    </w:p>
    <w:p w14:paraId="40567C41" w14:textId="77777777" w:rsidR="00000000" w:rsidRDefault="00890A5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_Toc77593528 \h </w:instrText>
      </w:r>
      <w:r>
        <w:fldChar w:fldCharType="separate"/>
      </w:r>
      <w:r>
        <w:t>245</w:t>
      </w:r>
      <w:r>
        <w:fldChar w:fldCharType="end"/>
      </w:r>
    </w:p>
    <w:p w14:paraId="50E9954A"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_Toc77593529 \h </w:instrText>
      </w:r>
      <w:r>
        <w:fldChar w:fldCharType="separate"/>
      </w:r>
      <w:r>
        <w:t>245</w:t>
      </w:r>
      <w:r>
        <w:fldChar w:fldCharType="end"/>
      </w:r>
    </w:p>
    <w:p w14:paraId="2C112342" w14:textId="77777777" w:rsidR="00000000" w:rsidRDefault="00890A5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_Toc77593530 \h </w:instrText>
      </w:r>
      <w:r>
        <w:fldChar w:fldCharType="separate"/>
      </w:r>
      <w:r>
        <w:t>247</w:t>
      </w:r>
      <w:r>
        <w:fldChar w:fldCharType="end"/>
      </w:r>
    </w:p>
    <w:p w14:paraId="2882599E" w14:textId="77777777" w:rsidR="00000000" w:rsidRDefault="00890A51">
      <w:pPr>
        <w:pStyle w:val="TOC1"/>
        <w:tabs>
          <w:tab w:val="right" w:leader="dot" w:pos="8296"/>
        </w:tabs>
        <w:ind w:right="0"/>
        <w:rPr>
          <w:rFonts w:ascii="Times New Roman" w:hAnsi="Times New Roman" w:cs="Times New Roman"/>
          <w:sz w:val="24"/>
          <w:szCs w:val="24"/>
        </w:rPr>
      </w:pPr>
      <w:r>
        <w:rPr>
          <w:rtl/>
        </w:rPr>
        <w:t>משבר</w:t>
      </w:r>
      <w:r>
        <w:rPr>
          <w:rtl/>
        </w:rPr>
        <w:t xml:space="preserve"> חלוקת הקרקעות והנכסים הציבוריים </w:t>
      </w:r>
      <w:r>
        <w:t xml:space="preserve"> </w:t>
      </w:r>
      <w:r>
        <w:rPr>
          <w:rtl/>
        </w:rPr>
        <w:t>בין המועצה האזורית תמר והערים ערד ודימונה</w:t>
      </w:r>
      <w:r>
        <w:tab/>
      </w:r>
      <w:r>
        <w:fldChar w:fldCharType="begin"/>
      </w:r>
      <w:r>
        <w:instrText xml:space="preserve"> PAGEREF _Toc77593531 \h </w:instrText>
      </w:r>
      <w:r>
        <w:fldChar w:fldCharType="separate"/>
      </w:r>
      <w:r>
        <w:t>247</w:t>
      </w:r>
      <w:r>
        <w:fldChar w:fldCharType="end"/>
      </w:r>
    </w:p>
    <w:p w14:paraId="2BB4D68B" w14:textId="77777777" w:rsidR="00000000" w:rsidRDefault="00890A5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_Toc77593532 \h </w:instrText>
      </w:r>
      <w:r>
        <w:fldChar w:fldCharType="separate"/>
      </w:r>
      <w:r>
        <w:t>247</w:t>
      </w:r>
      <w:r>
        <w:fldChar w:fldCharType="end"/>
      </w:r>
    </w:p>
    <w:p w14:paraId="53976BA9" w14:textId="77777777" w:rsidR="00000000" w:rsidRDefault="00890A51">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_Toc77593533 \h </w:instrText>
      </w:r>
      <w:r>
        <w:fldChar w:fldCharType="separate"/>
      </w:r>
      <w:r>
        <w:t>250</w:t>
      </w:r>
      <w:r>
        <w:fldChar w:fldCharType="end"/>
      </w:r>
    </w:p>
    <w:p w14:paraId="730A1213" w14:textId="77777777" w:rsidR="00000000" w:rsidRDefault="00890A5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_Toc7759</w:instrText>
      </w:r>
      <w:r>
        <w:instrText xml:space="preserve">3534 \h </w:instrText>
      </w:r>
      <w:r>
        <w:fldChar w:fldCharType="separate"/>
      </w:r>
      <w:r>
        <w:t>253</w:t>
      </w:r>
      <w:r>
        <w:fldChar w:fldCharType="end"/>
      </w:r>
    </w:p>
    <w:p w14:paraId="64646161" w14:textId="77777777" w:rsidR="00000000" w:rsidRDefault="00890A51">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_Toc77593535 \h </w:instrText>
      </w:r>
      <w:r>
        <w:fldChar w:fldCharType="separate"/>
      </w:r>
      <w:r>
        <w:t>255</w:t>
      </w:r>
      <w:r>
        <w:fldChar w:fldCharType="end"/>
      </w:r>
    </w:p>
    <w:p w14:paraId="79F8B774" w14:textId="77777777" w:rsidR="00000000" w:rsidRDefault="00890A51">
      <w:pPr>
        <w:pStyle w:val="TOC1"/>
        <w:tabs>
          <w:tab w:val="right" w:leader="dot" w:pos="8296"/>
        </w:tabs>
        <w:ind w:right="0"/>
        <w:rPr>
          <w:rFonts w:ascii="Times New Roman" w:hAnsi="Times New Roman" w:cs="Times New Roman"/>
          <w:sz w:val="24"/>
          <w:szCs w:val="24"/>
        </w:rPr>
      </w:pPr>
      <w:r>
        <w:rPr>
          <w:rtl/>
        </w:rPr>
        <w:t>התערבות מצרית בעזה</w:t>
      </w:r>
      <w:r>
        <w:tab/>
      </w:r>
      <w:r>
        <w:fldChar w:fldCharType="begin"/>
      </w:r>
      <w:r>
        <w:instrText xml:space="preserve"> PAGEREF _Toc77593536 \h </w:instrText>
      </w:r>
      <w:r>
        <w:fldChar w:fldCharType="separate"/>
      </w:r>
      <w:r>
        <w:t>255</w:t>
      </w:r>
      <w:r>
        <w:fldChar w:fldCharType="end"/>
      </w:r>
    </w:p>
    <w:p w14:paraId="55A2C896" w14:textId="77777777" w:rsidR="00000000" w:rsidRDefault="00890A51">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_Toc77593537 \h </w:instrText>
      </w:r>
      <w:r>
        <w:fldChar w:fldCharType="separate"/>
      </w:r>
      <w:r>
        <w:t>255</w:t>
      </w:r>
      <w:r>
        <w:fldChar w:fldCharType="end"/>
      </w:r>
    </w:p>
    <w:p w14:paraId="60F60E9D" w14:textId="77777777" w:rsidR="00000000" w:rsidRDefault="00890A51">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_Toc77593538 \h </w:instrText>
      </w:r>
      <w:r>
        <w:fldChar w:fldCharType="separate"/>
      </w:r>
      <w:r>
        <w:t>258</w:t>
      </w:r>
      <w:r>
        <w:fldChar w:fldCharType="end"/>
      </w:r>
    </w:p>
    <w:p w14:paraId="5A9B7AFE" w14:textId="77777777" w:rsidR="00000000" w:rsidRDefault="00890A51">
      <w:pPr>
        <w:pStyle w:val="TOC2"/>
        <w:tabs>
          <w:tab w:val="right" w:leader="dot" w:pos="8296"/>
        </w:tabs>
        <w:ind w:right="0"/>
        <w:rPr>
          <w:rFonts w:ascii="Times New Roman" w:hAnsi="Times New Roman" w:cs="Times New Roman"/>
          <w:sz w:val="24"/>
          <w:szCs w:val="24"/>
        </w:rPr>
      </w:pPr>
      <w:r>
        <w:rPr>
          <w:rtl/>
        </w:rPr>
        <w:t>היו"ר</w:t>
      </w:r>
      <w:r>
        <w:t xml:space="preserve"> </w:t>
      </w:r>
      <w:r>
        <w:rPr>
          <w:rtl/>
        </w:rPr>
        <w:t>מ</w:t>
      </w:r>
      <w:r>
        <w:rPr>
          <w:rtl/>
        </w:rPr>
        <w:t>יכאל נודלמן</w:t>
      </w:r>
      <w:r>
        <w:t>:</w:t>
      </w:r>
      <w:r>
        <w:tab/>
      </w:r>
      <w:r>
        <w:fldChar w:fldCharType="begin"/>
      </w:r>
      <w:r>
        <w:instrText xml:space="preserve"> PAGEREF _Toc77593539 \h </w:instrText>
      </w:r>
      <w:r>
        <w:fldChar w:fldCharType="separate"/>
      </w:r>
      <w:r>
        <w:t>261</w:t>
      </w:r>
      <w:r>
        <w:fldChar w:fldCharType="end"/>
      </w:r>
    </w:p>
    <w:p w14:paraId="19CA59F0"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_Toc77593540 \h </w:instrText>
      </w:r>
      <w:r>
        <w:fldChar w:fldCharType="separate"/>
      </w:r>
      <w:r>
        <w:t>261</w:t>
      </w:r>
      <w:r>
        <w:fldChar w:fldCharType="end"/>
      </w:r>
    </w:p>
    <w:p w14:paraId="02E902BD"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_Toc77593541 \h </w:instrText>
      </w:r>
      <w:r>
        <w:fldChar w:fldCharType="separate"/>
      </w:r>
      <w:r>
        <w:t>263</w:t>
      </w:r>
      <w:r>
        <w:fldChar w:fldCharType="end"/>
      </w:r>
    </w:p>
    <w:p w14:paraId="401AC921" w14:textId="77777777" w:rsidR="00000000" w:rsidRDefault="00890A51">
      <w:pPr>
        <w:pStyle w:val="TOC1"/>
        <w:tabs>
          <w:tab w:val="right" w:leader="dot" w:pos="8296"/>
        </w:tabs>
        <w:ind w:right="0"/>
        <w:rPr>
          <w:rFonts w:ascii="Times New Roman" w:hAnsi="Times New Roman" w:cs="Times New Roman"/>
          <w:sz w:val="24"/>
          <w:szCs w:val="24"/>
        </w:rPr>
      </w:pPr>
      <w:r>
        <w:rPr>
          <w:rtl/>
        </w:rPr>
        <w:t xml:space="preserve">ההסלמה ברצועת-עזה ובסמוך לה: </w:t>
      </w:r>
      <w:r>
        <w:t xml:space="preserve"> </w:t>
      </w:r>
      <w:r>
        <w:rPr>
          <w:rtl/>
        </w:rPr>
        <w:t xml:space="preserve">הפיגוע במוצב </w:t>
      </w:r>
      <w:r>
        <w:t>"</w:t>
      </w:r>
      <w:r>
        <w:rPr>
          <w:rtl/>
        </w:rPr>
        <w:t>אורחן</w:t>
      </w:r>
      <w:r>
        <w:t xml:space="preserve">" </w:t>
      </w:r>
      <w:r>
        <w:rPr>
          <w:rtl/>
        </w:rPr>
        <w:t>בצומת גוש</w:t>
      </w:r>
      <w:r>
        <w:t>-</w:t>
      </w:r>
      <w:r>
        <w:rPr>
          <w:rtl/>
        </w:rPr>
        <w:t xml:space="preserve">קטיף וירי טילי </w:t>
      </w:r>
      <w:r>
        <w:t>"</w:t>
      </w:r>
      <w:r>
        <w:rPr>
          <w:rtl/>
        </w:rPr>
        <w:t>קסאם</w:t>
      </w:r>
      <w:r>
        <w:t xml:space="preserve">" </w:t>
      </w:r>
      <w:r>
        <w:rPr>
          <w:rtl/>
        </w:rPr>
        <w:t>על שדרות</w:t>
      </w:r>
      <w:r>
        <w:tab/>
      </w:r>
      <w:r>
        <w:fldChar w:fldCharType="begin"/>
      </w:r>
      <w:r>
        <w:instrText xml:space="preserve"> PAGEREF </w:instrText>
      </w:r>
      <w:r>
        <w:instrText xml:space="preserve">_Toc77593542 \h </w:instrText>
      </w:r>
      <w:r>
        <w:fldChar w:fldCharType="separate"/>
      </w:r>
      <w:r>
        <w:t>263</w:t>
      </w:r>
      <w:r>
        <w:fldChar w:fldCharType="end"/>
      </w:r>
    </w:p>
    <w:p w14:paraId="5EA2C0DE" w14:textId="77777777" w:rsidR="00000000" w:rsidRDefault="00890A5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_Toc77593543 \h </w:instrText>
      </w:r>
      <w:r>
        <w:fldChar w:fldCharType="separate"/>
      </w:r>
      <w:r>
        <w:t>263</w:t>
      </w:r>
      <w:r>
        <w:fldChar w:fldCharType="end"/>
      </w:r>
    </w:p>
    <w:p w14:paraId="24CDF93D" w14:textId="77777777" w:rsidR="00000000" w:rsidRDefault="00890A51">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_Toc77593544 \h </w:instrText>
      </w:r>
      <w:r>
        <w:fldChar w:fldCharType="separate"/>
      </w:r>
      <w:r>
        <w:t>264</w:t>
      </w:r>
      <w:r>
        <w:fldChar w:fldCharType="end"/>
      </w:r>
    </w:p>
    <w:p w14:paraId="0CDF64EB" w14:textId="77777777" w:rsidR="00000000" w:rsidRDefault="00890A5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_Toc77593545 \h </w:instrText>
      </w:r>
      <w:r>
        <w:fldChar w:fldCharType="separate"/>
      </w:r>
      <w:r>
        <w:t>266</w:t>
      </w:r>
      <w:r>
        <w:fldChar w:fldCharType="end"/>
      </w:r>
    </w:p>
    <w:p w14:paraId="712F30FC" w14:textId="77777777" w:rsidR="00000000" w:rsidRDefault="00890A5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_Toc77593546 \h </w:instrText>
      </w:r>
      <w:r>
        <w:fldChar w:fldCharType="separate"/>
      </w:r>
      <w:r>
        <w:t>268</w:t>
      </w:r>
      <w:r>
        <w:fldChar w:fldCharType="end"/>
      </w:r>
    </w:p>
    <w:p w14:paraId="3A77146E" w14:textId="77777777" w:rsidR="00000000" w:rsidRDefault="00890A5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_Toc77593547 \h </w:instrText>
      </w:r>
      <w:r>
        <w:fldChar w:fldCharType="separate"/>
      </w:r>
      <w:r>
        <w:t>269</w:t>
      </w:r>
      <w:r>
        <w:fldChar w:fldCharType="end"/>
      </w:r>
    </w:p>
    <w:p w14:paraId="0557948F"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_Toc77593548 \h </w:instrText>
      </w:r>
      <w:r>
        <w:fldChar w:fldCharType="separate"/>
      </w:r>
      <w:r>
        <w:t>270</w:t>
      </w:r>
      <w:r>
        <w:fldChar w:fldCharType="end"/>
      </w:r>
    </w:p>
    <w:p w14:paraId="0BEAE833"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_Toc77593549 \h </w:instrText>
      </w:r>
      <w:r>
        <w:fldChar w:fldCharType="separate"/>
      </w:r>
      <w:r>
        <w:t>271</w:t>
      </w:r>
      <w:r>
        <w:fldChar w:fldCharType="end"/>
      </w:r>
    </w:p>
    <w:p w14:paraId="4DDAB37C" w14:textId="77777777" w:rsidR="00000000" w:rsidRDefault="00890A5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_Toc77593550 \h </w:instrText>
      </w:r>
      <w:r>
        <w:fldChar w:fldCharType="separate"/>
      </w:r>
      <w:r>
        <w:t>273</w:t>
      </w:r>
      <w:r>
        <w:fldChar w:fldCharType="end"/>
      </w:r>
    </w:p>
    <w:p w14:paraId="5A247669" w14:textId="77777777" w:rsidR="00000000" w:rsidRDefault="00890A5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_Toc775</w:instrText>
      </w:r>
      <w:r>
        <w:instrText xml:space="preserve">93551 \h </w:instrText>
      </w:r>
      <w:r>
        <w:fldChar w:fldCharType="separate"/>
      </w:r>
      <w:r>
        <w:t>274</w:t>
      </w:r>
      <w:r>
        <w:fldChar w:fldCharType="end"/>
      </w:r>
    </w:p>
    <w:p w14:paraId="43DF763B" w14:textId="77777777" w:rsidR="00000000" w:rsidRDefault="00890A51">
      <w:pPr>
        <w:pStyle w:val="TOC1"/>
        <w:tabs>
          <w:tab w:val="right" w:leader="dot" w:pos="8296"/>
        </w:tabs>
        <w:ind w:right="0"/>
        <w:rPr>
          <w:rFonts w:ascii="Times New Roman" w:hAnsi="Times New Roman" w:cs="Times New Roman"/>
          <w:sz w:val="24"/>
          <w:szCs w:val="24"/>
        </w:rPr>
      </w:pPr>
      <w:r>
        <w:rPr>
          <w:rtl/>
        </w:rPr>
        <w:t>חלוקת כדורי "לוגול" נגד קרינה רדיואקטיבית לתושבי הדרום</w:t>
      </w:r>
      <w:r>
        <w:tab/>
      </w:r>
      <w:r>
        <w:fldChar w:fldCharType="begin"/>
      </w:r>
      <w:r>
        <w:instrText xml:space="preserve"> PAGEREF _Toc77593552 \h </w:instrText>
      </w:r>
      <w:r>
        <w:fldChar w:fldCharType="separate"/>
      </w:r>
      <w:r>
        <w:t>274</w:t>
      </w:r>
      <w:r>
        <w:fldChar w:fldCharType="end"/>
      </w:r>
    </w:p>
    <w:p w14:paraId="6EC79856" w14:textId="77777777" w:rsidR="00000000" w:rsidRDefault="00890A5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_Toc77593553 \h </w:instrText>
      </w:r>
      <w:r>
        <w:fldChar w:fldCharType="separate"/>
      </w:r>
      <w:r>
        <w:t>274</w:t>
      </w:r>
      <w:r>
        <w:fldChar w:fldCharType="end"/>
      </w:r>
    </w:p>
    <w:p w14:paraId="7A2C1273" w14:textId="77777777" w:rsidR="00000000" w:rsidRDefault="00890A5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_Toc77593554 \h </w:instrText>
      </w:r>
      <w:r>
        <w:fldChar w:fldCharType="separate"/>
      </w:r>
      <w:r>
        <w:t>275</w:t>
      </w:r>
      <w:r>
        <w:fldChar w:fldCharType="end"/>
      </w:r>
    </w:p>
    <w:p w14:paraId="07CCC5AF" w14:textId="77777777" w:rsidR="00000000" w:rsidRDefault="00890A5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_Toc77593555 </w:instrText>
      </w:r>
      <w:r>
        <w:instrText xml:space="preserve">\h </w:instrText>
      </w:r>
      <w:r>
        <w:fldChar w:fldCharType="separate"/>
      </w:r>
      <w:r>
        <w:t>277</w:t>
      </w:r>
      <w:r>
        <w:fldChar w:fldCharType="end"/>
      </w:r>
    </w:p>
    <w:p w14:paraId="55C88072" w14:textId="77777777" w:rsidR="00000000" w:rsidRDefault="00890A5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_Toc77593556 \h </w:instrText>
      </w:r>
      <w:r>
        <w:fldChar w:fldCharType="separate"/>
      </w:r>
      <w:r>
        <w:t>281</w:t>
      </w:r>
      <w:r>
        <w:fldChar w:fldCharType="end"/>
      </w:r>
    </w:p>
    <w:p w14:paraId="07F48643" w14:textId="77777777" w:rsidR="00000000" w:rsidRDefault="00890A51">
      <w:pPr>
        <w:pStyle w:val="a0"/>
        <w:jc w:val="center"/>
        <w:rPr>
          <w:rtl/>
        </w:rPr>
      </w:pPr>
      <w:r>
        <w:rPr>
          <w:bCs/>
          <w:szCs w:val="36"/>
          <w:u w:val="single"/>
          <w:rtl/>
        </w:rPr>
        <w:fldChar w:fldCharType="end"/>
      </w:r>
    </w:p>
    <w:p w14:paraId="4ACF5A95" w14:textId="77777777" w:rsidR="00000000" w:rsidRDefault="00890A51">
      <w:pPr>
        <w:pStyle w:val="a0"/>
        <w:rPr>
          <w:rtl/>
        </w:rPr>
      </w:pPr>
      <w:r>
        <w:rPr>
          <w:rtl/>
        </w:rPr>
        <w:br w:type="page"/>
      </w:r>
    </w:p>
    <w:p w14:paraId="0FD2E059" w14:textId="77777777" w:rsidR="00000000" w:rsidRDefault="00890A51">
      <w:pPr>
        <w:pStyle w:val="a0"/>
        <w:rPr>
          <w:rtl/>
        </w:rPr>
      </w:pPr>
      <w:r>
        <w:rPr>
          <w:rFonts w:hint="cs"/>
          <w:rtl/>
        </w:rPr>
        <w:t>חוברת ל"ג</w:t>
      </w:r>
    </w:p>
    <w:p w14:paraId="27F55E1F" w14:textId="77777777" w:rsidR="00000000" w:rsidRDefault="00890A51">
      <w:pPr>
        <w:pStyle w:val="a0"/>
        <w:rPr>
          <w:rFonts w:hint="cs"/>
          <w:rtl/>
        </w:rPr>
      </w:pPr>
      <w:r>
        <w:rPr>
          <w:rFonts w:hint="cs"/>
          <w:rtl/>
        </w:rPr>
        <w:t>ישיבה קמ"ט</w:t>
      </w:r>
    </w:p>
    <w:p w14:paraId="0B28900D" w14:textId="77777777" w:rsidR="00000000" w:rsidRDefault="00890A51">
      <w:pPr>
        <w:pStyle w:val="a0"/>
        <w:rPr>
          <w:rtl/>
        </w:rPr>
      </w:pPr>
    </w:p>
    <w:p w14:paraId="2E2AEC76" w14:textId="77777777" w:rsidR="00000000" w:rsidRDefault="00890A51">
      <w:pPr>
        <w:pStyle w:val="a0"/>
        <w:rPr>
          <w:rFonts w:hint="cs"/>
          <w:rtl/>
        </w:rPr>
      </w:pPr>
    </w:p>
    <w:p w14:paraId="3FBE2503" w14:textId="77777777" w:rsidR="00000000" w:rsidRDefault="00890A51">
      <w:pPr>
        <w:pStyle w:val="a0"/>
        <w:rPr>
          <w:rFonts w:hint="cs"/>
          <w:rtl/>
        </w:rPr>
      </w:pPr>
    </w:p>
    <w:p w14:paraId="7C9EBC21" w14:textId="77777777" w:rsidR="00000000" w:rsidRDefault="00890A51">
      <w:pPr>
        <w:pStyle w:val="a0"/>
        <w:rPr>
          <w:rFonts w:hint="cs"/>
          <w:rtl/>
        </w:rPr>
      </w:pPr>
    </w:p>
    <w:p w14:paraId="70A4283C" w14:textId="77777777" w:rsidR="00000000" w:rsidRDefault="00890A51">
      <w:pPr>
        <w:pStyle w:val="a0"/>
        <w:rPr>
          <w:rFonts w:hint="cs"/>
          <w:rtl/>
        </w:rPr>
      </w:pPr>
    </w:p>
    <w:p w14:paraId="64A87583" w14:textId="77777777" w:rsidR="00000000" w:rsidRDefault="00890A51">
      <w:pPr>
        <w:pStyle w:val="a0"/>
        <w:rPr>
          <w:rFonts w:hint="cs"/>
          <w:rtl/>
        </w:rPr>
      </w:pPr>
    </w:p>
    <w:p w14:paraId="2DB11C33" w14:textId="77777777" w:rsidR="00000000" w:rsidRDefault="00890A51">
      <w:pPr>
        <w:pStyle w:val="a0"/>
        <w:rPr>
          <w:rFonts w:hint="cs"/>
          <w:rtl/>
        </w:rPr>
      </w:pPr>
    </w:p>
    <w:p w14:paraId="7E93A2CC" w14:textId="77777777" w:rsidR="00000000" w:rsidRDefault="00890A51">
      <w:pPr>
        <w:pStyle w:val="a0"/>
        <w:rPr>
          <w:rFonts w:hint="cs"/>
          <w:rtl/>
        </w:rPr>
      </w:pPr>
    </w:p>
    <w:p w14:paraId="00D956E3" w14:textId="77777777" w:rsidR="00000000" w:rsidRDefault="00890A51">
      <w:pPr>
        <w:pStyle w:val="a0"/>
        <w:rPr>
          <w:rFonts w:hint="cs"/>
          <w:rtl/>
        </w:rPr>
      </w:pPr>
    </w:p>
    <w:p w14:paraId="2CE6EFCC" w14:textId="77777777" w:rsidR="00000000" w:rsidRDefault="00890A51">
      <w:pPr>
        <w:pStyle w:val="a0"/>
        <w:rPr>
          <w:rFonts w:hint="cs"/>
          <w:rtl/>
        </w:rPr>
      </w:pPr>
    </w:p>
    <w:p w14:paraId="328A3AD4" w14:textId="77777777" w:rsidR="00000000" w:rsidRDefault="00890A51">
      <w:pPr>
        <w:pStyle w:val="a0"/>
        <w:rPr>
          <w:rFonts w:hint="cs"/>
          <w:rtl/>
        </w:rPr>
      </w:pPr>
    </w:p>
    <w:p w14:paraId="7BFFB48F" w14:textId="77777777" w:rsidR="00000000" w:rsidRDefault="00890A51">
      <w:pPr>
        <w:pStyle w:val="a0"/>
        <w:rPr>
          <w:rFonts w:hint="cs"/>
          <w:rtl/>
        </w:rPr>
      </w:pPr>
    </w:p>
    <w:p w14:paraId="1BBEDCD5" w14:textId="77777777" w:rsidR="00000000" w:rsidRDefault="00890A51">
      <w:pPr>
        <w:pStyle w:val="a0"/>
        <w:rPr>
          <w:rFonts w:hint="cs"/>
          <w:rtl/>
        </w:rPr>
      </w:pPr>
    </w:p>
    <w:p w14:paraId="042A9174" w14:textId="77777777" w:rsidR="00000000" w:rsidRDefault="00890A51">
      <w:pPr>
        <w:pStyle w:val="a0"/>
        <w:rPr>
          <w:rFonts w:hint="cs"/>
          <w:rtl/>
        </w:rPr>
      </w:pPr>
    </w:p>
    <w:p w14:paraId="701AB9D9" w14:textId="77777777" w:rsidR="00000000" w:rsidRDefault="00890A51">
      <w:pPr>
        <w:pStyle w:val="a0"/>
        <w:rPr>
          <w:rFonts w:hint="cs"/>
          <w:rtl/>
        </w:rPr>
      </w:pPr>
    </w:p>
    <w:p w14:paraId="4C58A833" w14:textId="77777777" w:rsidR="00000000" w:rsidRDefault="00890A51">
      <w:pPr>
        <w:pStyle w:val="a0"/>
        <w:rPr>
          <w:rFonts w:hint="cs"/>
          <w:rtl/>
        </w:rPr>
      </w:pPr>
    </w:p>
    <w:p w14:paraId="00399BCD" w14:textId="77777777" w:rsidR="00000000" w:rsidRDefault="00890A51">
      <w:pPr>
        <w:pStyle w:val="a0"/>
        <w:rPr>
          <w:rFonts w:hint="cs"/>
          <w:rtl/>
        </w:rPr>
      </w:pPr>
    </w:p>
    <w:p w14:paraId="3D1AB0D5" w14:textId="77777777" w:rsidR="00000000" w:rsidRDefault="00890A51">
      <w:pPr>
        <w:pStyle w:val="a0"/>
        <w:rPr>
          <w:rFonts w:hint="cs"/>
          <w:rtl/>
        </w:rPr>
      </w:pPr>
    </w:p>
    <w:p w14:paraId="43FEBF69" w14:textId="77777777" w:rsidR="00000000" w:rsidRDefault="00890A51">
      <w:pPr>
        <w:pStyle w:val="a0"/>
        <w:rPr>
          <w:rFonts w:hint="cs"/>
          <w:rtl/>
        </w:rPr>
      </w:pPr>
    </w:p>
    <w:p w14:paraId="1F01F3D1" w14:textId="77777777" w:rsidR="00000000" w:rsidRDefault="00890A51">
      <w:pPr>
        <w:pStyle w:val="a5"/>
        <w:bidi/>
        <w:rPr>
          <w:rFonts w:hint="cs"/>
          <w:rtl/>
        </w:rPr>
      </w:pPr>
      <w:r>
        <w:rPr>
          <w:rtl/>
        </w:rPr>
        <w:t>הישיבה ה</w:t>
      </w:r>
      <w:r>
        <w:rPr>
          <w:rFonts w:hint="cs"/>
          <w:rtl/>
        </w:rPr>
        <w:t xml:space="preserve">מאה-וארבעים-ותשע </w:t>
      </w:r>
      <w:r>
        <w:rPr>
          <w:rtl/>
        </w:rPr>
        <w:t>של הכנסת ה</w:t>
      </w:r>
      <w:r>
        <w:rPr>
          <w:rFonts w:hint="cs"/>
          <w:rtl/>
        </w:rPr>
        <w:t>שש-עשרה</w:t>
      </w:r>
    </w:p>
    <w:p w14:paraId="28F35625" w14:textId="77777777" w:rsidR="00000000" w:rsidRDefault="00890A51">
      <w:pPr>
        <w:pStyle w:val="a6"/>
        <w:bidi/>
        <w:rPr>
          <w:rtl/>
        </w:rPr>
      </w:pPr>
      <w:r>
        <w:rPr>
          <w:rtl/>
        </w:rPr>
        <w:t>יום רביעי,</w:t>
      </w:r>
      <w:r>
        <w:rPr>
          <w:rFonts w:hint="cs"/>
          <w:rtl/>
        </w:rPr>
        <w:t xml:space="preserve"> </w:t>
      </w:r>
      <w:r>
        <w:rPr>
          <w:rtl/>
        </w:rPr>
        <w:t xml:space="preserve">י"א בתמוז </w:t>
      </w:r>
      <w:r>
        <w:rPr>
          <w:rFonts w:hint="cs"/>
          <w:rtl/>
        </w:rPr>
        <w:t>ה</w:t>
      </w:r>
      <w:r>
        <w:rPr>
          <w:rtl/>
        </w:rPr>
        <w:t>תשס"ד (30 ביוני 2004)</w:t>
      </w:r>
    </w:p>
    <w:p w14:paraId="1A3C8C48" w14:textId="77777777" w:rsidR="00000000" w:rsidRDefault="00890A51">
      <w:pPr>
        <w:pStyle w:val="a7"/>
        <w:bidi/>
        <w:rPr>
          <w:rFonts w:hint="cs"/>
          <w:rtl/>
        </w:rPr>
      </w:pPr>
      <w:r>
        <w:rPr>
          <w:rtl/>
        </w:rPr>
        <w:t>ירושלים, הכנסת, שעה 11:0</w:t>
      </w:r>
      <w:r>
        <w:rPr>
          <w:rFonts w:hint="cs"/>
          <w:rtl/>
        </w:rPr>
        <w:t>2</w:t>
      </w:r>
    </w:p>
    <w:p w14:paraId="1FDE5A89" w14:textId="77777777" w:rsidR="00000000" w:rsidRDefault="00890A51">
      <w:pPr>
        <w:pStyle w:val="a2"/>
        <w:rPr>
          <w:rFonts w:hint="cs"/>
          <w:rtl/>
        </w:rPr>
      </w:pPr>
    </w:p>
    <w:p w14:paraId="3043EBF9" w14:textId="77777777" w:rsidR="00000000" w:rsidRDefault="00890A51">
      <w:pPr>
        <w:pStyle w:val="a0"/>
        <w:rPr>
          <w:rFonts w:hint="cs"/>
          <w:rtl/>
        </w:rPr>
      </w:pPr>
    </w:p>
    <w:p w14:paraId="38C07DC2" w14:textId="77777777" w:rsidR="00000000" w:rsidRDefault="00890A51">
      <w:pPr>
        <w:pStyle w:val="a2"/>
        <w:rPr>
          <w:rFonts w:hint="cs"/>
          <w:rtl/>
        </w:rPr>
      </w:pPr>
      <w:bookmarkStart w:id="0" w:name="_Toc77593316"/>
      <w:r>
        <w:rPr>
          <w:rFonts w:hint="cs"/>
          <w:rtl/>
        </w:rPr>
        <w:t>הצעה לסדר</w:t>
      </w:r>
      <w:bookmarkEnd w:id="0"/>
    </w:p>
    <w:p w14:paraId="4BA54E32" w14:textId="77777777" w:rsidR="00000000" w:rsidRDefault="00890A51">
      <w:pPr>
        <w:pStyle w:val="-0"/>
        <w:rPr>
          <w:rFonts w:hint="cs"/>
          <w:rtl/>
        </w:rPr>
      </w:pPr>
    </w:p>
    <w:p w14:paraId="1FB5C263" w14:textId="77777777" w:rsidR="00000000" w:rsidRDefault="00890A51">
      <w:pPr>
        <w:pStyle w:val="af1"/>
        <w:rPr>
          <w:rtl/>
        </w:rPr>
      </w:pPr>
      <w:r>
        <w:rPr>
          <w:rtl/>
        </w:rPr>
        <w:t>היו"ר ראובן ריבלי</w:t>
      </w:r>
      <w:r>
        <w:rPr>
          <w:rtl/>
        </w:rPr>
        <w:t>ן:</w:t>
      </w:r>
    </w:p>
    <w:p w14:paraId="1AEF0ADC" w14:textId="77777777" w:rsidR="00000000" w:rsidRDefault="00890A51">
      <w:pPr>
        <w:pStyle w:val="a0"/>
        <w:rPr>
          <w:rtl/>
        </w:rPr>
      </w:pPr>
    </w:p>
    <w:p w14:paraId="5F806AEB" w14:textId="77777777" w:rsidR="00000000" w:rsidRDefault="00890A51">
      <w:pPr>
        <w:pStyle w:val="a0"/>
        <w:rPr>
          <w:rFonts w:hint="cs"/>
          <w:rtl/>
        </w:rPr>
      </w:pPr>
      <w:r>
        <w:rPr>
          <w:rFonts w:hint="cs"/>
          <w:rtl/>
        </w:rPr>
        <w:t xml:space="preserve">רבותי חברי הכנסת, כבוד השר, היום יום רביעי, י"א בתמוז התשס"ד, 30 ביוני 2004 למניינם. אני מתכבד לפתוח את ישיבת הכנסת. </w:t>
      </w:r>
    </w:p>
    <w:p w14:paraId="5C92A0C5" w14:textId="77777777" w:rsidR="00000000" w:rsidRDefault="00890A51">
      <w:pPr>
        <w:pStyle w:val="a0"/>
        <w:rPr>
          <w:rFonts w:hint="cs"/>
          <w:rtl/>
        </w:rPr>
      </w:pPr>
    </w:p>
    <w:p w14:paraId="002E98E3" w14:textId="77777777" w:rsidR="00000000" w:rsidRDefault="00890A51">
      <w:pPr>
        <w:pStyle w:val="a0"/>
        <w:rPr>
          <w:rFonts w:hint="cs"/>
          <w:rtl/>
        </w:rPr>
      </w:pPr>
      <w:r>
        <w:rPr>
          <w:rFonts w:hint="cs"/>
          <w:rtl/>
        </w:rPr>
        <w:t xml:space="preserve">בטרם נתחיל את סדר-היום, הודעה לפי סעיף 53, שכן אינני יכול להעלות הצעות לסדר בשעה כל כך מאוחרת, אפילו השר מסכים. אבל בהחלט, הודעה לפי </w:t>
      </w:r>
      <w:r>
        <w:rPr>
          <w:rFonts w:hint="cs"/>
          <w:rtl/>
        </w:rPr>
        <w:t xml:space="preserve">סעיף 53, של חבר הכנסת אופיר פינס. </w:t>
      </w:r>
    </w:p>
    <w:p w14:paraId="16ABDE7C" w14:textId="77777777" w:rsidR="00000000" w:rsidRDefault="00890A51">
      <w:pPr>
        <w:pStyle w:val="a0"/>
        <w:rPr>
          <w:rFonts w:hint="cs"/>
          <w:rtl/>
        </w:rPr>
      </w:pPr>
    </w:p>
    <w:p w14:paraId="5A83005B" w14:textId="77777777" w:rsidR="00000000" w:rsidRDefault="00890A51">
      <w:pPr>
        <w:pStyle w:val="a"/>
        <w:rPr>
          <w:rtl/>
        </w:rPr>
      </w:pPr>
      <w:bookmarkStart w:id="1" w:name="FS000000455T30_06_2004_11_05_06"/>
      <w:bookmarkStart w:id="2" w:name="_Toc77593317"/>
      <w:bookmarkEnd w:id="1"/>
      <w:r>
        <w:rPr>
          <w:rFonts w:hint="eastAsia"/>
          <w:rtl/>
        </w:rPr>
        <w:t>אופיר</w:t>
      </w:r>
      <w:r>
        <w:rPr>
          <w:rtl/>
        </w:rPr>
        <w:t xml:space="preserve"> פינס-פז (העבודה-מימד):</w:t>
      </w:r>
      <w:bookmarkEnd w:id="2"/>
    </w:p>
    <w:p w14:paraId="6EB18BF0" w14:textId="77777777" w:rsidR="00000000" w:rsidRDefault="00890A51">
      <w:pPr>
        <w:pStyle w:val="a0"/>
        <w:rPr>
          <w:rFonts w:hint="cs"/>
          <w:rtl/>
        </w:rPr>
      </w:pPr>
    </w:p>
    <w:p w14:paraId="2C526349" w14:textId="77777777" w:rsidR="00000000" w:rsidRDefault="00890A51">
      <w:pPr>
        <w:pStyle w:val="a0"/>
        <w:rPr>
          <w:rFonts w:hint="cs"/>
          <w:rtl/>
        </w:rPr>
      </w:pPr>
      <w:r>
        <w:rPr>
          <w:rFonts w:hint="cs"/>
          <w:rtl/>
        </w:rPr>
        <w:t xml:space="preserve">אני מודה לך, אדוני היושב-ראש. </w:t>
      </w:r>
    </w:p>
    <w:p w14:paraId="6FB7ACFA" w14:textId="77777777" w:rsidR="00000000" w:rsidRDefault="00890A51">
      <w:pPr>
        <w:pStyle w:val="a0"/>
        <w:rPr>
          <w:rFonts w:hint="cs"/>
          <w:rtl/>
        </w:rPr>
      </w:pPr>
    </w:p>
    <w:p w14:paraId="7473DB44" w14:textId="77777777" w:rsidR="00000000" w:rsidRDefault="00890A51">
      <w:pPr>
        <w:pStyle w:val="a0"/>
        <w:rPr>
          <w:rFonts w:hint="cs"/>
          <w:rtl/>
        </w:rPr>
      </w:pPr>
      <w:r>
        <w:rPr>
          <w:rFonts w:hint="cs"/>
          <w:rtl/>
        </w:rPr>
        <w:t>ביקשתי לדבר בעקבות דבריו של הרב נבנצל, הרב של העיר העתיקה בירושלים, שאמר שבמקרה שאנחנו עומדים לפניו, קרי, פינוי התנחלויות ברצועת-עזה, חל דין מוסר ודין רודף. א</w:t>
      </w:r>
      <w:r>
        <w:rPr>
          <w:rFonts w:hint="cs"/>
          <w:rtl/>
        </w:rPr>
        <w:t xml:space="preserve">ומנם, אי-אפשר ליישם אותו, אבל מבחינת כללי התורה זה כך. </w:t>
      </w:r>
    </w:p>
    <w:p w14:paraId="1BAFC800" w14:textId="77777777" w:rsidR="00000000" w:rsidRDefault="00890A51">
      <w:pPr>
        <w:pStyle w:val="a0"/>
        <w:rPr>
          <w:rFonts w:hint="cs"/>
          <w:rtl/>
        </w:rPr>
      </w:pPr>
    </w:p>
    <w:p w14:paraId="41986B10" w14:textId="77777777" w:rsidR="00000000" w:rsidRDefault="00890A51">
      <w:pPr>
        <w:pStyle w:val="a0"/>
        <w:rPr>
          <w:rFonts w:hint="cs"/>
          <w:rtl/>
        </w:rPr>
      </w:pPr>
      <w:r>
        <w:rPr>
          <w:rFonts w:hint="cs"/>
          <w:rtl/>
        </w:rPr>
        <w:t xml:space="preserve">אני רוצה לומר ביום הזה, שהדמוקרטיה הישראלית בסכנה גדולה. ההתבטאות הזאת מצטרפת לשורה של התבטאויות קודמות שנשמעו לאחרונה, של רבנים שקראו לסירוב פקודה, של אורי אליצור, שקרא לשימוש בנשק קר נגד מפנים </w:t>
      </w:r>
      <w:r>
        <w:rPr>
          <w:rtl/>
        </w:rPr>
        <w:t>–</w:t>
      </w:r>
      <w:r>
        <w:rPr>
          <w:rFonts w:hint="cs"/>
          <w:rtl/>
        </w:rPr>
        <w:t xml:space="preserve"> שו</w:t>
      </w:r>
      <w:r>
        <w:rPr>
          <w:rFonts w:hint="cs"/>
          <w:rtl/>
        </w:rPr>
        <w:t xml:space="preserve">רה ארוכה של התבטאויות מאוד חמורות ומאוד קשות. </w:t>
      </w:r>
    </w:p>
    <w:p w14:paraId="0F500E18" w14:textId="77777777" w:rsidR="00000000" w:rsidRDefault="00890A51">
      <w:pPr>
        <w:pStyle w:val="a0"/>
        <w:rPr>
          <w:rFonts w:hint="cs"/>
          <w:rtl/>
        </w:rPr>
      </w:pPr>
    </w:p>
    <w:p w14:paraId="0D397AED" w14:textId="77777777" w:rsidR="00000000" w:rsidRDefault="00890A51">
      <w:pPr>
        <w:pStyle w:val="a0"/>
        <w:rPr>
          <w:rFonts w:hint="cs"/>
          <w:rtl/>
        </w:rPr>
      </w:pPr>
      <w:r>
        <w:rPr>
          <w:rFonts w:hint="cs"/>
          <w:rtl/>
        </w:rPr>
        <w:t xml:space="preserve">נרצח כאן ראש ממשלה, והרוצח אמר שחלק מהשיקול בהחלטה שלו היה פסק-דין מוסר ודין רודף. אני מאמין שבחברה הישראלית של היום יש אנשים שנערכים כדי לסכל החלטות דמוקרטיות של ממשלה באמצעות רצח פוליטי, ואם החברה הישראלית </w:t>
      </w:r>
      <w:r>
        <w:rPr>
          <w:rFonts w:hint="cs"/>
          <w:rtl/>
        </w:rPr>
        <w:t xml:space="preserve">לא תדע להתגונן, אני מניח שהכתובת שרשומה היום על הקיר גם תתבצע. </w:t>
      </w:r>
    </w:p>
    <w:p w14:paraId="712D7F28" w14:textId="77777777" w:rsidR="00000000" w:rsidRDefault="00890A51">
      <w:pPr>
        <w:pStyle w:val="a0"/>
        <w:rPr>
          <w:rFonts w:hint="cs"/>
          <w:rtl/>
        </w:rPr>
      </w:pPr>
    </w:p>
    <w:p w14:paraId="7974100C" w14:textId="77777777" w:rsidR="00000000" w:rsidRDefault="00890A51">
      <w:pPr>
        <w:pStyle w:val="a0"/>
        <w:rPr>
          <w:rFonts w:hint="cs"/>
          <w:rtl/>
        </w:rPr>
      </w:pPr>
      <w:r>
        <w:rPr>
          <w:rFonts w:hint="cs"/>
          <w:rtl/>
        </w:rPr>
        <w:t>אני קורא לכנסת לקיים דיון דחוף בסוגיה הזאת, ואני קורא ליועץ המשפטי לממשלה להשתמש בכלי אכיפת החוק שנמצאים ברשותו ובסמכותו, לאלתר, ולהורות למשטרת ישראל לנקוט את כל האמצעים ולפתוח בחקירה, משום ש</w:t>
      </w:r>
      <w:r>
        <w:rPr>
          <w:rFonts w:hint="cs"/>
          <w:rtl/>
        </w:rPr>
        <w:t xml:space="preserve">הבלגה מתפרשת היום כחולשה. מערכות אכיפת החוק בישראל חייבות לעשות את מלאכתן כדי לשמור על הדמוקרטיה הישראלית ועל המדינה הזאת מפני קריסה. </w:t>
      </w:r>
    </w:p>
    <w:p w14:paraId="74989990" w14:textId="77777777" w:rsidR="00000000" w:rsidRDefault="00890A51">
      <w:pPr>
        <w:pStyle w:val="a0"/>
        <w:rPr>
          <w:rFonts w:hint="cs"/>
          <w:rtl/>
        </w:rPr>
      </w:pPr>
    </w:p>
    <w:p w14:paraId="1D48173C" w14:textId="77777777" w:rsidR="00000000" w:rsidRDefault="00890A51">
      <w:pPr>
        <w:pStyle w:val="af1"/>
        <w:rPr>
          <w:rtl/>
        </w:rPr>
      </w:pPr>
      <w:r>
        <w:rPr>
          <w:rtl/>
        </w:rPr>
        <w:t>היו"ר ראובן ריבלין:</w:t>
      </w:r>
    </w:p>
    <w:p w14:paraId="71B01E41" w14:textId="77777777" w:rsidR="00000000" w:rsidRDefault="00890A51">
      <w:pPr>
        <w:pStyle w:val="a0"/>
        <w:rPr>
          <w:rtl/>
        </w:rPr>
      </w:pPr>
    </w:p>
    <w:p w14:paraId="0C858C11" w14:textId="77777777" w:rsidR="00000000" w:rsidRDefault="00890A51">
      <w:pPr>
        <w:pStyle w:val="a0"/>
        <w:rPr>
          <w:rFonts w:hint="cs"/>
          <w:rtl/>
        </w:rPr>
      </w:pPr>
      <w:r>
        <w:rPr>
          <w:rFonts w:hint="cs"/>
          <w:rtl/>
        </w:rPr>
        <w:t>כבוד השר, אדוני ממלא-מקום ראש הממשלה, אפשרתי כמובן לחבר הכנסת פינס להעלות את הנושא לפי סעיף 53, דבר</w:t>
      </w:r>
      <w:r>
        <w:rPr>
          <w:rFonts w:hint="cs"/>
          <w:rtl/>
        </w:rPr>
        <w:t xml:space="preserve"> שבוודאי יבוא לידי דיון בכנסת, כמו בציבוריות הישראלית. מדינת ישראל היא מדינת חוק, ושם המשחק היחיד הוא הכרעת הרוב. </w:t>
      </w:r>
    </w:p>
    <w:p w14:paraId="7A5B23BE" w14:textId="77777777" w:rsidR="00000000" w:rsidRDefault="00890A51">
      <w:pPr>
        <w:pStyle w:val="a0"/>
        <w:rPr>
          <w:rFonts w:hint="cs"/>
          <w:rtl/>
        </w:rPr>
      </w:pPr>
    </w:p>
    <w:p w14:paraId="15771960" w14:textId="77777777" w:rsidR="00000000" w:rsidRDefault="00890A51">
      <w:pPr>
        <w:pStyle w:val="af0"/>
        <w:rPr>
          <w:rtl/>
        </w:rPr>
      </w:pPr>
      <w:r>
        <w:rPr>
          <w:rFonts w:hint="eastAsia"/>
          <w:rtl/>
        </w:rPr>
        <w:t>צבי</w:t>
      </w:r>
      <w:r>
        <w:rPr>
          <w:rtl/>
        </w:rPr>
        <w:t xml:space="preserve"> הנדל (האיחוד הלאומי - ישראל ביתנו):</w:t>
      </w:r>
    </w:p>
    <w:p w14:paraId="15153A57" w14:textId="77777777" w:rsidR="00000000" w:rsidRDefault="00890A51">
      <w:pPr>
        <w:pStyle w:val="a0"/>
        <w:rPr>
          <w:rFonts w:hint="cs"/>
          <w:rtl/>
        </w:rPr>
      </w:pPr>
    </w:p>
    <w:p w14:paraId="6A6BD380" w14:textId="77777777" w:rsidR="00000000" w:rsidRDefault="00890A51">
      <w:pPr>
        <w:pStyle w:val="a0"/>
        <w:rPr>
          <w:rFonts w:hint="cs"/>
          <w:rtl/>
        </w:rPr>
      </w:pPr>
      <w:r>
        <w:rPr>
          <w:rFonts w:hint="cs"/>
          <w:rtl/>
        </w:rPr>
        <w:t>גם ראש הממשלה יודע את זה?</w:t>
      </w:r>
    </w:p>
    <w:p w14:paraId="459DC2AC" w14:textId="77777777" w:rsidR="00000000" w:rsidRDefault="00890A51">
      <w:pPr>
        <w:pStyle w:val="a0"/>
        <w:rPr>
          <w:rFonts w:hint="cs"/>
          <w:rtl/>
        </w:rPr>
      </w:pPr>
    </w:p>
    <w:p w14:paraId="50420CE9" w14:textId="77777777" w:rsidR="00000000" w:rsidRDefault="00890A51">
      <w:pPr>
        <w:pStyle w:val="af1"/>
        <w:rPr>
          <w:rtl/>
        </w:rPr>
      </w:pPr>
      <w:r>
        <w:rPr>
          <w:rtl/>
        </w:rPr>
        <w:t>היו"ר ראובן ריבלין:</w:t>
      </w:r>
    </w:p>
    <w:p w14:paraId="10F62AFA" w14:textId="77777777" w:rsidR="00000000" w:rsidRDefault="00890A51">
      <w:pPr>
        <w:pStyle w:val="a0"/>
        <w:rPr>
          <w:rtl/>
        </w:rPr>
      </w:pPr>
    </w:p>
    <w:p w14:paraId="4EDB749D" w14:textId="77777777" w:rsidR="00000000" w:rsidRDefault="00890A51">
      <w:pPr>
        <w:pStyle w:val="a0"/>
        <w:rPr>
          <w:rFonts w:hint="cs"/>
          <w:rtl/>
        </w:rPr>
      </w:pPr>
      <w:r>
        <w:rPr>
          <w:rFonts w:hint="cs"/>
          <w:rtl/>
        </w:rPr>
        <w:t>גם הכרעת הרוב, חבר הכנסת הנדל, פעמים רבות יוצרת מצב</w:t>
      </w:r>
      <w:r>
        <w:rPr>
          <w:rFonts w:hint="cs"/>
          <w:rtl/>
        </w:rPr>
        <w:t xml:space="preserve"> שאצל המיעוט נקרע קרע ונופל אסון גדול על ראשו. </w:t>
      </w:r>
    </w:p>
    <w:p w14:paraId="541582ED" w14:textId="77777777" w:rsidR="00000000" w:rsidRDefault="00890A51">
      <w:pPr>
        <w:pStyle w:val="a0"/>
        <w:rPr>
          <w:rFonts w:hint="cs"/>
          <w:rtl/>
        </w:rPr>
      </w:pPr>
    </w:p>
    <w:p w14:paraId="584C9A68" w14:textId="77777777" w:rsidR="00000000" w:rsidRDefault="00890A51">
      <w:pPr>
        <w:pStyle w:val="af0"/>
        <w:rPr>
          <w:rtl/>
        </w:rPr>
      </w:pPr>
      <w:r>
        <w:rPr>
          <w:rFonts w:hint="eastAsia"/>
          <w:rtl/>
        </w:rPr>
        <w:t>צבי</w:t>
      </w:r>
      <w:r>
        <w:rPr>
          <w:rtl/>
        </w:rPr>
        <w:t xml:space="preserve"> הנדל (האיחוד הלאומי - ישראל ביתנו):</w:t>
      </w:r>
    </w:p>
    <w:p w14:paraId="0DCC7F98" w14:textId="77777777" w:rsidR="00000000" w:rsidRDefault="00890A51">
      <w:pPr>
        <w:pStyle w:val="a0"/>
        <w:rPr>
          <w:rFonts w:hint="cs"/>
          <w:rtl/>
        </w:rPr>
      </w:pPr>
    </w:p>
    <w:p w14:paraId="7947AEB3" w14:textId="77777777" w:rsidR="00000000" w:rsidRDefault="00890A51">
      <w:pPr>
        <w:pStyle w:val="a0"/>
        <w:rPr>
          <w:rFonts w:hint="cs"/>
          <w:rtl/>
        </w:rPr>
      </w:pPr>
      <w:r>
        <w:rPr>
          <w:rFonts w:hint="cs"/>
          <w:rtl/>
        </w:rPr>
        <w:t>את ראש הממשלה זה מחייב?</w:t>
      </w:r>
    </w:p>
    <w:p w14:paraId="4E0609FA" w14:textId="77777777" w:rsidR="00000000" w:rsidRDefault="00890A51">
      <w:pPr>
        <w:pStyle w:val="a0"/>
        <w:rPr>
          <w:rFonts w:hint="cs"/>
          <w:rtl/>
        </w:rPr>
      </w:pPr>
    </w:p>
    <w:p w14:paraId="58B9ACE3" w14:textId="77777777" w:rsidR="00000000" w:rsidRDefault="00890A51">
      <w:pPr>
        <w:pStyle w:val="af1"/>
        <w:rPr>
          <w:rtl/>
        </w:rPr>
      </w:pPr>
      <w:r>
        <w:rPr>
          <w:rtl/>
        </w:rPr>
        <w:t>היו"ר ראובן ריבלין:</w:t>
      </w:r>
    </w:p>
    <w:p w14:paraId="662A5DF9" w14:textId="77777777" w:rsidR="00000000" w:rsidRDefault="00890A51">
      <w:pPr>
        <w:pStyle w:val="a0"/>
        <w:rPr>
          <w:rtl/>
        </w:rPr>
      </w:pPr>
    </w:p>
    <w:p w14:paraId="02640DAD" w14:textId="77777777" w:rsidR="00000000" w:rsidRDefault="00890A51">
      <w:pPr>
        <w:pStyle w:val="a0"/>
        <w:rPr>
          <w:rFonts w:hint="cs"/>
          <w:rtl/>
        </w:rPr>
      </w:pPr>
      <w:r>
        <w:rPr>
          <w:rFonts w:hint="cs"/>
          <w:rtl/>
        </w:rPr>
        <w:t>יש החלטות שהרוב מקבל ואנחנו מבקשים ללבוש שק ולשים אפר על ראשינו, ובכל זאת החלטת הרוב היא ההחלטה המחייבת במדינה דמוקרטית.</w:t>
      </w:r>
      <w:r>
        <w:rPr>
          <w:rFonts w:hint="cs"/>
          <w:rtl/>
        </w:rPr>
        <w:t xml:space="preserve"> אפשר למחות נגדה, אפשר לעשות את כל הפעילויות הדמוקרטיות, אבל חלילה לנו - - </w:t>
      </w:r>
    </w:p>
    <w:p w14:paraId="536D4EC2" w14:textId="77777777" w:rsidR="00000000" w:rsidRDefault="00890A51">
      <w:pPr>
        <w:pStyle w:val="a0"/>
        <w:rPr>
          <w:rFonts w:hint="cs"/>
          <w:rtl/>
        </w:rPr>
      </w:pPr>
    </w:p>
    <w:p w14:paraId="23734910" w14:textId="77777777" w:rsidR="00000000" w:rsidRDefault="00890A51">
      <w:pPr>
        <w:pStyle w:val="af0"/>
        <w:rPr>
          <w:rtl/>
        </w:rPr>
      </w:pPr>
      <w:r>
        <w:rPr>
          <w:rFonts w:hint="eastAsia"/>
          <w:rtl/>
        </w:rPr>
        <w:t>צבי</w:t>
      </w:r>
      <w:r>
        <w:rPr>
          <w:rtl/>
        </w:rPr>
        <w:t xml:space="preserve"> הנדל (האיחוד הלאומי - ישראל ביתנו):</w:t>
      </w:r>
    </w:p>
    <w:p w14:paraId="18C6BA77" w14:textId="77777777" w:rsidR="00000000" w:rsidRDefault="00890A51">
      <w:pPr>
        <w:pStyle w:val="a0"/>
        <w:rPr>
          <w:rFonts w:hint="cs"/>
          <w:rtl/>
        </w:rPr>
      </w:pPr>
    </w:p>
    <w:p w14:paraId="1AEC1DEE" w14:textId="77777777" w:rsidR="00000000" w:rsidRDefault="00890A51">
      <w:pPr>
        <w:pStyle w:val="a0"/>
        <w:rPr>
          <w:rFonts w:hint="cs"/>
          <w:rtl/>
        </w:rPr>
      </w:pPr>
      <w:r>
        <w:rPr>
          <w:rFonts w:hint="cs"/>
          <w:rtl/>
        </w:rPr>
        <w:t xml:space="preserve">זה לא רוב, עם כל הכבוד. </w:t>
      </w:r>
    </w:p>
    <w:p w14:paraId="6F44FDDD" w14:textId="77777777" w:rsidR="00000000" w:rsidRDefault="00890A51">
      <w:pPr>
        <w:pStyle w:val="a0"/>
        <w:rPr>
          <w:rFonts w:hint="cs"/>
          <w:rtl/>
        </w:rPr>
      </w:pPr>
    </w:p>
    <w:p w14:paraId="44CBEF49" w14:textId="77777777" w:rsidR="00000000" w:rsidRDefault="00890A51">
      <w:pPr>
        <w:pStyle w:val="af1"/>
        <w:rPr>
          <w:rtl/>
        </w:rPr>
      </w:pPr>
      <w:r>
        <w:rPr>
          <w:rtl/>
        </w:rPr>
        <w:t>היו"ר ראובן ריבלין:</w:t>
      </w:r>
    </w:p>
    <w:p w14:paraId="5EA7A1DA" w14:textId="77777777" w:rsidR="00000000" w:rsidRDefault="00890A51">
      <w:pPr>
        <w:pStyle w:val="a0"/>
        <w:rPr>
          <w:rtl/>
        </w:rPr>
      </w:pPr>
    </w:p>
    <w:p w14:paraId="5FF91C55" w14:textId="77777777" w:rsidR="00000000" w:rsidRDefault="00890A51">
      <w:pPr>
        <w:pStyle w:val="a0"/>
        <w:rPr>
          <w:rFonts w:hint="cs"/>
          <w:rtl/>
        </w:rPr>
      </w:pPr>
      <w:r>
        <w:rPr>
          <w:rFonts w:hint="cs"/>
          <w:rtl/>
        </w:rPr>
        <w:t xml:space="preserve">- - מלומר איזה דבר אשר יביא לכלל מלחמת אחים. </w:t>
      </w:r>
    </w:p>
    <w:p w14:paraId="72C0D78C" w14:textId="77777777" w:rsidR="00000000" w:rsidRDefault="00890A51">
      <w:pPr>
        <w:pStyle w:val="a0"/>
        <w:rPr>
          <w:rFonts w:hint="cs"/>
          <w:rtl/>
        </w:rPr>
      </w:pPr>
    </w:p>
    <w:p w14:paraId="6B19FA90" w14:textId="77777777" w:rsidR="00000000" w:rsidRDefault="00890A51">
      <w:pPr>
        <w:pStyle w:val="af0"/>
        <w:rPr>
          <w:rtl/>
        </w:rPr>
      </w:pPr>
      <w:r>
        <w:rPr>
          <w:rFonts w:hint="eastAsia"/>
          <w:rtl/>
        </w:rPr>
        <w:t>צבי</w:t>
      </w:r>
      <w:r>
        <w:rPr>
          <w:rtl/>
        </w:rPr>
        <w:t xml:space="preserve"> הנדל (האיחוד הלאומי - ישראל ביתנו):</w:t>
      </w:r>
    </w:p>
    <w:p w14:paraId="5EAE44F2" w14:textId="77777777" w:rsidR="00000000" w:rsidRDefault="00890A51">
      <w:pPr>
        <w:pStyle w:val="a0"/>
        <w:rPr>
          <w:rFonts w:hint="cs"/>
          <w:rtl/>
        </w:rPr>
      </w:pPr>
    </w:p>
    <w:p w14:paraId="5E97E1A3" w14:textId="77777777" w:rsidR="00000000" w:rsidRDefault="00890A51">
      <w:pPr>
        <w:pStyle w:val="a0"/>
        <w:rPr>
          <w:rFonts w:hint="cs"/>
          <w:rtl/>
        </w:rPr>
      </w:pPr>
      <w:r>
        <w:rPr>
          <w:rFonts w:hint="cs"/>
          <w:rtl/>
        </w:rPr>
        <w:t>ראש</w:t>
      </w:r>
      <w:r>
        <w:rPr>
          <w:rFonts w:hint="cs"/>
          <w:rtl/>
        </w:rPr>
        <w:t xml:space="preserve"> הממשלה הכריז על מלחמת אחים. </w:t>
      </w:r>
    </w:p>
    <w:p w14:paraId="03B80F5F" w14:textId="77777777" w:rsidR="00000000" w:rsidRDefault="00890A51">
      <w:pPr>
        <w:pStyle w:val="a0"/>
        <w:rPr>
          <w:rFonts w:hint="cs"/>
          <w:rtl/>
        </w:rPr>
      </w:pPr>
    </w:p>
    <w:p w14:paraId="47326B3B" w14:textId="77777777" w:rsidR="00000000" w:rsidRDefault="00890A51">
      <w:pPr>
        <w:pStyle w:val="af0"/>
        <w:rPr>
          <w:rtl/>
        </w:rPr>
      </w:pPr>
      <w:r>
        <w:rPr>
          <w:rFonts w:hint="eastAsia"/>
          <w:rtl/>
        </w:rPr>
        <w:t>יצחק</w:t>
      </w:r>
      <w:r>
        <w:rPr>
          <w:rtl/>
        </w:rPr>
        <w:t xml:space="preserve"> הרצוג (העבודה-מימד):</w:t>
      </w:r>
    </w:p>
    <w:p w14:paraId="7448875A" w14:textId="77777777" w:rsidR="00000000" w:rsidRDefault="00890A51">
      <w:pPr>
        <w:pStyle w:val="a0"/>
        <w:rPr>
          <w:rFonts w:hint="cs"/>
          <w:rtl/>
        </w:rPr>
      </w:pPr>
    </w:p>
    <w:p w14:paraId="1D7D8E7E" w14:textId="77777777" w:rsidR="00000000" w:rsidRDefault="00890A51">
      <w:pPr>
        <w:pStyle w:val="a0"/>
        <w:rPr>
          <w:rFonts w:hint="cs"/>
          <w:rtl/>
        </w:rPr>
      </w:pPr>
      <w:r>
        <w:rPr>
          <w:rFonts w:hint="cs"/>
          <w:rtl/>
        </w:rPr>
        <w:t xml:space="preserve">לקראת תשעה באב הם צריכים לחשוב על זה. </w:t>
      </w:r>
    </w:p>
    <w:p w14:paraId="74D048EB" w14:textId="77777777" w:rsidR="00000000" w:rsidRDefault="00890A51">
      <w:pPr>
        <w:pStyle w:val="a0"/>
        <w:rPr>
          <w:rFonts w:hint="cs"/>
          <w:rtl/>
        </w:rPr>
      </w:pPr>
    </w:p>
    <w:p w14:paraId="758A54B5" w14:textId="77777777" w:rsidR="00000000" w:rsidRDefault="00890A51">
      <w:pPr>
        <w:pStyle w:val="af1"/>
        <w:rPr>
          <w:rtl/>
        </w:rPr>
      </w:pPr>
      <w:r>
        <w:rPr>
          <w:rtl/>
        </w:rPr>
        <w:t>היו"ר ראובן ריבלין:</w:t>
      </w:r>
    </w:p>
    <w:p w14:paraId="56E08EFA" w14:textId="77777777" w:rsidR="00000000" w:rsidRDefault="00890A51">
      <w:pPr>
        <w:pStyle w:val="a0"/>
        <w:rPr>
          <w:rtl/>
        </w:rPr>
      </w:pPr>
    </w:p>
    <w:p w14:paraId="7FD9E3F5" w14:textId="77777777" w:rsidR="00000000" w:rsidRDefault="00890A51">
      <w:pPr>
        <w:pStyle w:val="a0"/>
        <w:rPr>
          <w:rFonts w:hint="cs"/>
          <w:rtl/>
        </w:rPr>
      </w:pPr>
      <w:r>
        <w:rPr>
          <w:rFonts w:hint="cs"/>
          <w:rtl/>
        </w:rPr>
        <w:t xml:space="preserve">חבר הכנסת הנדל, אני לא מדבר על זה. </w:t>
      </w:r>
    </w:p>
    <w:p w14:paraId="650B37B8" w14:textId="77777777" w:rsidR="00000000" w:rsidRDefault="00890A51">
      <w:pPr>
        <w:pStyle w:val="a0"/>
        <w:rPr>
          <w:rFonts w:hint="cs"/>
          <w:rtl/>
        </w:rPr>
      </w:pPr>
    </w:p>
    <w:p w14:paraId="7A6588A6" w14:textId="77777777" w:rsidR="00000000" w:rsidRDefault="00890A51">
      <w:pPr>
        <w:pStyle w:val="a0"/>
        <w:rPr>
          <w:rFonts w:hint="cs"/>
          <w:rtl/>
        </w:rPr>
      </w:pPr>
      <w:r>
        <w:rPr>
          <w:rFonts w:hint="cs"/>
          <w:rtl/>
        </w:rPr>
        <w:t xml:space="preserve">זכור לי כילד </w:t>
      </w:r>
      <w:r>
        <w:rPr>
          <w:rtl/>
        </w:rPr>
        <w:t>–</w:t>
      </w:r>
      <w:r>
        <w:rPr>
          <w:rFonts w:hint="cs"/>
          <w:rtl/>
        </w:rPr>
        <w:t xml:space="preserve"> נדמה לי שממלא-מקום ראש הממשלה כבר נולד </w:t>
      </w:r>
      <w:r>
        <w:rPr>
          <w:rtl/>
        </w:rPr>
        <w:t>–</w:t>
      </w:r>
      <w:r>
        <w:rPr>
          <w:rFonts w:hint="cs"/>
          <w:rtl/>
        </w:rPr>
        <w:t xml:space="preserve"> אותו יום מר ונמהר בתולדות המדינה, כאשר מנחם </w:t>
      </w:r>
      <w:r>
        <w:rPr>
          <w:rFonts w:hint="cs"/>
          <w:rtl/>
        </w:rPr>
        <w:t xml:space="preserve">בגין זעק ואמר: מלחמת אחים לעולם לא תהיה, גם כאשר נפער פער ונפרץ פרץ ופרץ סכסוך אשר יכול היה להגיע, חלילה, לכלל שפיכות דמים בין אחים. תהיה תמיד לנגד עינינו אותה אמירה של מנהיג בישראל, מנחם בגין, שאמר: לעולם לא מלחמת אחים. </w:t>
      </w:r>
    </w:p>
    <w:p w14:paraId="24383D58" w14:textId="77777777" w:rsidR="00000000" w:rsidRDefault="00890A51">
      <w:pPr>
        <w:pStyle w:val="a0"/>
        <w:rPr>
          <w:rFonts w:hint="cs"/>
          <w:rtl/>
        </w:rPr>
      </w:pPr>
    </w:p>
    <w:p w14:paraId="1C962852" w14:textId="77777777" w:rsidR="00000000" w:rsidRDefault="00890A51">
      <w:pPr>
        <w:pStyle w:val="af0"/>
        <w:rPr>
          <w:rtl/>
        </w:rPr>
      </w:pPr>
      <w:r>
        <w:rPr>
          <w:rFonts w:hint="eastAsia"/>
          <w:rtl/>
        </w:rPr>
        <w:t>צבי</w:t>
      </w:r>
      <w:r>
        <w:rPr>
          <w:rtl/>
        </w:rPr>
        <w:t xml:space="preserve"> הנדל (האיחוד הלאומי - ישראל ב</w:t>
      </w:r>
      <w:r>
        <w:rPr>
          <w:rtl/>
        </w:rPr>
        <w:t>יתנו):</w:t>
      </w:r>
    </w:p>
    <w:p w14:paraId="479592FA" w14:textId="77777777" w:rsidR="00000000" w:rsidRDefault="00890A51">
      <w:pPr>
        <w:pStyle w:val="a0"/>
        <w:rPr>
          <w:rFonts w:hint="cs"/>
          <w:rtl/>
        </w:rPr>
      </w:pPr>
    </w:p>
    <w:p w14:paraId="50345BB5" w14:textId="77777777" w:rsidR="00000000" w:rsidRDefault="00890A51">
      <w:pPr>
        <w:pStyle w:val="a0"/>
        <w:rPr>
          <w:rFonts w:hint="cs"/>
          <w:rtl/>
        </w:rPr>
      </w:pPr>
      <w:r>
        <w:rPr>
          <w:rFonts w:hint="cs"/>
          <w:rtl/>
        </w:rPr>
        <w:t xml:space="preserve">גם ראש הממשלה צריך לזכור את זה. </w:t>
      </w:r>
    </w:p>
    <w:p w14:paraId="03AF1543" w14:textId="77777777" w:rsidR="00000000" w:rsidRDefault="00890A51">
      <w:pPr>
        <w:pStyle w:val="a0"/>
        <w:rPr>
          <w:rFonts w:hint="cs"/>
          <w:rtl/>
        </w:rPr>
      </w:pPr>
    </w:p>
    <w:p w14:paraId="6ECF4B08" w14:textId="77777777" w:rsidR="00000000" w:rsidRDefault="00890A51">
      <w:pPr>
        <w:pStyle w:val="af1"/>
        <w:rPr>
          <w:rtl/>
        </w:rPr>
      </w:pPr>
      <w:r>
        <w:rPr>
          <w:rtl/>
        </w:rPr>
        <w:t>היו"ר ראובן ריבלין:</w:t>
      </w:r>
    </w:p>
    <w:p w14:paraId="217E6BBE" w14:textId="77777777" w:rsidR="00000000" w:rsidRDefault="00890A51">
      <w:pPr>
        <w:pStyle w:val="a0"/>
        <w:rPr>
          <w:rtl/>
        </w:rPr>
      </w:pPr>
    </w:p>
    <w:p w14:paraId="09F818FD" w14:textId="77777777" w:rsidR="00000000" w:rsidRDefault="00890A51">
      <w:pPr>
        <w:pStyle w:val="a0"/>
        <w:rPr>
          <w:rFonts w:hint="cs"/>
          <w:rtl/>
        </w:rPr>
      </w:pPr>
      <w:r>
        <w:rPr>
          <w:rFonts w:hint="cs"/>
          <w:rtl/>
        </w:rPr>
        <w:t xml:space="preserve">גם כאשר נִבכה, נבַכה, נשים אפר על ראשינו ונלבש שק על החלטה שלדעתנו אינה נכונה, ובלבד שהחלטה זו נתקבלה על-ידי הרוב. </w:t>
      </w:r>
    </w:p>
    <w:p w14:paraId="0DE367E6" w14:textId="77777777" w:rsidR="00000000" w:rsidRDefault="00890A51">
      <w:pPr>
        <w:pStyle w:val="a0"/>
        <w:rPr>
          <w:rFonts w:hint="cs"/>
          <w:rtl/>
        </w:rPr>
      </w:pPr>
    </w:p>
    <w:p w14:paraId="681588B1" w14:textId="77777777" w:rsidR="00000000" w:rsidRDefault="00890A51">
      <w:pPr>
        <w:pStyle w:val="af0"/>
        <w:rPr>
          <w:rtl/>
        </w:rPr>
      </w:pPr>
      <w:r>
        <w:rPr>
          <w:rFonts w:hint="eastAsia"/>
          <w:rtl/>
        </w:rPr>
        <w:t>נסים</w:t>
      </w:r>
      <w:r>
        <w:rPr>
          <w:rtl/>
        </w:rPr>
        <w:t xml:space="preserve"> דהן (ש"ס):</w:t>
      </w:r>
    </w:p>
    <w:p w14:paraId="1D29D99A" w14:textId="77777777" w:rsidR="00000000" w:rsidRDefault="00890A51">
      <w:pPr>
        <w:pStyle w:val="a0"/>
        <w:rPr>
          <w:rFonts w:hint="cs"/>
          <w:rtl/>
        </w:rPr>
      </w:pPr>
    </w:p>
    <w:p w14:paraId="698DA09D" w14:textId="77777777" w:rsidR="00000000" w:rsidRDefault="00890A51">
      <w:pPr>
        <w:pStyle w:val="a0"/>
        <w:rPr>
          <w:rFonts w:hint="cs"/>
          <w:rtl/>
        </w:rPr>
      </w:pPr>
      <w:r>
        <w:rPr>
          <w:rFonts w:hint="cs"/>
          <w:rtl/>
        </w:rPr>
        <w:t xml:space="preserve">את ראש הממשלה לא מעניינת מלחמת אחים. </w:t>
      </w:r>
    </w:p>
    <w:p w14:paraId="7957A5A9" w14:textId="77777777" w:rsidR="00000000" w:rsidRDefault="00890A51">
      <w:pPr>
        <w:pStyle w:val="a0"/>
        <w:rPr>
          <w:rFonts w:hint="cs"/>
          <w:rtl/>
        </w:rPr>
      </w:pPr>
    </w:p>
    <w:p w14:paraId="327B438D" w14:textId="77777777" w:rsidR="00000000" w:rsidRDefault="00890A51">
      <w:pPr>
        <w:pStyle w:val="af0"/>
        <w:rPr>
          <w:rtl/>
        </w:rPr>
      </w:pPr>
      <w:r>
        <w:rPr>
          <w:rFonts w:hint="eastAsia"/>
          <w:rtl/>
        </w:rPr>
        <w:t>צבי</w:t>
      </w:r>
      <w:r>
        <w:rPr>
          <w:rtl/>
        </w:rPr>
        <w:t xml:space="preserve"> הנדל (האיחוד הלא</w:t>
      </w:r>
      <w:r>
        <w:rPr>
          <w:rtl/>
        </w:rPr>
        <w:t>ומי - ישראל ביתנו):</w:t>
      </w:r>
    </w:p>
    <w:p w14:paraId="3DDB3524" w14:textId="77777777" w:rsidR="00000000" w:rsidRDefault="00890A51">
      <w:pPr>
        <w:pStyle w:val="a0"/>
        <w:rPr>
          <w:rFonts w:hint="cs"/>
          <w:rtl/>
        </w:rPr>
      </w:pPr>
    </w:p>
    <w:p w14:paraId="1D927368" w14:textId="77777777" w:rsidR="00000000" w:rsidRDefault="00890A51">
      <w:pPr>
        <w:pStyle w:val="a0"/>
        <w:rPr>
          <w:rFonts w:hint="cs"/>
          <w:rtl/>
        </w:rPr>
      </w:pPr>
      <w:r>
        <w:rPr>
          <w:rFonts w:hint="cs"/>
          <w:rtl/>
        </w:rPr>
        <w:t xml:space="preserve">היא לא התקבלה על-ידי רוב, אי-אפשר לסלף את האמת. </w:t>
      </w:r>
    </w:p>
    <w:p w14:paraId="166221A5" w14:textId="77777777" w:rsidR="00000000" w:rsidRDefault="00890A51">
      <w:pPr>
        <w:pStyle w:val="a0"/>
        <w:rPr>
          <w:rFonts w:hint="cs"/>
          <w:rtl/>
        </w:rPr>
      </w:pPr>
    </w:p>
    <w:p w14:paraId="4DB167A5" w14:textId="77777777" w:rsidR="00000000" w:rsidRDefault="00890A51">
      <w:pPr>
        <w:pStyle w:val="af1"/>
        <w:rPr>
          <w:rtl/>
        </w:rPr>
      </w:pPr>
      <w:r>
        <w:rPr>
          <w:rtl/>
        </w:rPr>
        <w:t>היו"ר ראובן ריבלין:</w:t>
      </w:r>
    </w:p>
    <w:p w14:paraId="29E20154" w14:textId="77777777" w:rsidR="00000000" w:rsidRDefault="00890A51">
      <w:pPr>
        <w:pStyle w:val="a0"/>
        <w:rPr>
          <w:rtl/>
        </w:rPr>
      </w:pPr>
    </w:p>
    <w:p w14:paraId="5E59CBEE" w14:textId="77777777" w:rsidR="00000000" w:rsidRDefault="00890A51">
      <w:pPr>
        <w:pStyle w:val="a0"/>
        <w:rPr>
          <w:rFonts w:hint="cs"/>
          <w:rtl/>
        </w:rPr>
      </w:pPr>
      <w:r>
        <w:rPr>
          <w:rFonts w:hint="cs"/>
          <w:rtl/>
        </w:rPr>
        <w:t xml:space="preserve">אדוני, אם החלטה תתקבל לפי בית הנדל - - </w:t>
      </w:r>
    </w:p>
    <w:p w14:paraId="35F15030" w14:textId="77777777" w:rsidR="00000000" w:rsidRDefault="00890A51">
      <w:pPr>
        <w:pStyle w:val="a0"/>
        <w:rPr>
          <w:rFonts w:hint="cs"/>
          <w:rtl/>
        </w:rPr>
      </w:pPr>
    </w:p>
    <w:p w14:paraId="059E1C68" w14:textId="77777777" w:rsidR="00000000" w:rsidRDefault="00890A51">
      <w:pPr>
        <w:pStyle w:val="af0"/>
        <w:rPr>
          <w:rtl/>
        </w:rPr>
      </w:pPr>
      <w:r>
        <w:rPr>
          <w:rFonts w:hint="eastAsia"/>
          <w:rtl/>
        </w:rPr>
        <w:t>צבי</w:t>
      </w:r>
      <w:r>
        <w:rPr>
          <w:rtl/>
        </w:rPr>
        <w:t xml:space="preserve"> הנדל (האיחוד הלאומי - ישראל ביתנו):</w:t>
      </w:r>
    </w:p>
    <w:p w14:paraId="1DB46287" w14:textId="77777777" w:rsidR="00000000" w:rsidRDefault="00890A51">
      <w:pPr>
        <w:pStyle w:val="a0"/>
        <w:rPr>
          <w:rFonts w:hint="cs"/>
          <w:rtl/>
        </w:rPr>
      </w:pPr>
    </w:p>
    <w:p w14:paraId="2C3496FB" w14:textId="77777777" w:rsidR="00000000" w:rsidRDefault="00890A51">
      <w:pPr>
        <w:pStyle w:val="a0"/>
        <w:rPr>
          <w:rFonts w:hint="cs"/>
          <w:rtl/>
        </w:rPr>
      </w:pPr>
      <w:r>
        <w:rPr>
          <w:rFonts w:hint="cs"/>
          <w:rtl/>
        </w:rPr>
        <w:t xml:space="preserve">חצי מהעם - - - </w:t>
      </w:r>
    </w:p>
    <w:p w14:paraId="7890EF06" w14:textId="77777777" w:rsidR="00000000" w:rsidRDefault="00890A51">
      <w:pPr>
        <w:pStyle w:val="a0"/>
        <w:rPr>
          <w:rFonts w:hint="cs"/>
          <w:rtl/>
        </w:rPr>
      </w:pPr>
    </w:p>
    <w:p w14:paraId="6B2EC332" w14:textId="77777777" w:rsidR="00000000" w:rsidRDefault="00890A51">
      <w:pPr>
        <w:pStyle w:val="af1"/>
        <w:rPr>
          <w:rtl/>
        </w:rPr>
      </w:pPr>
      <w:r>
        <w:rPr>
          <w:rtl/>
        </w:rPr>
        <w:t>היו"ר ראובן ריבלין:</w:t>
      </w:r>
    </w:p>
    <w:p w14:paraId="7C03457A" w14:textId="77777777" w:rsidR="00000000" w:rsidRDefault="00890A51">
      <w:pPr>
        <w:pStyle w:val="a0"/>
        <w:rPr>
          <w:rtl/>
        </w:rPr>
      </w:pPr>
    </w:p>
    <w:p w14:paraId="248D6450" w14:textId="77777777" w:rsidR="00000000" w:rsidRDefault="00890A51">
      <w:pPr>
        <w:pStyle w:val="a0"/>
        <w:rPr>
          <w:rFonts w:hint="cs"/>
          <w:rtl/>
        </w:rPr>
      </w:pPr>
      <w:r>
        <w:rPr>
          <w:rFonts w:hint="cs"/>
          <w:rtl/>
        </w:rPr>
        <w:t xml:space="preserve">- - בלי כל ספק שהיא תחייב. </w:t>
      </w:r>
    </w:p>
    <w:p w14:paraId="5F4E28CD" w14:textId="77777777" w:rsidR="00000000" w:rsidRDefault="00890A51">
      <w:pPr>
        <w:pStyle w:val="a0"/>
        <w:rPr>
          <w:rFonts w:hint="cs"/>
          <w:rtl/>
        </w:rPr>
      </w:pPr>
    </w:p>
    <w:p w14:paraId="54803536" w14:textId="77777777" w:rsidR="00000000" w:rsidRDefault="00890A51">
      <w:pPr>
        <w:pStyle w:val="af0"/>
        <w:rPr>
          <w:rtl/>
        </w:rPr>
      </w:pPr>
      <w:r>
        <w:rPr>
          <w:rFonts w:hint="eastAsia"/>
          <w:rtl/>
        </w:rPr>
        <w:t>צבי</w:t>
      </w:r>
      <w:r>
        <w:rPr>
          <w:rtl/>
        </w:rPr>
        <w:t xml:space="preserve"> הנדל (האיחו</w:t>
      </w:r>
      <w:r>
        <w:rPr>
          <w:rtl/>
        </w:rPr>
        <w:t>ד הלאומי - ישראל ביתנו):</w:t>
      </w:r>
    </w:p>
    <w:p w14:paraId="5586324E" w14:textId="77777777" w:rsidR="00000000" w:rsidRDefault="00890A51">
      <w:pPr>
        <w:pStyle w:val="a0"/>
        <w:rPr>
          <w:rFonts w:hint="cs"/>
          <w:rtl/>
        </w:rPr>
      </w:pPr>
    </w:p>
    <w:p w14:paraId="1844C470" w14:textId="77777777" w:rsidR="00000000" w:rsidRDefault="00890A51">
      <w:pPr>
        <w:pStyle w:val="a0"/>
        <w:rPr>
          <w:rFonts w:hint="cs"/>
          <w:rtl/>
        </w:rPr>
      </w:pPr>
      <w:r>
        <w:rPr>
          <w:rFonts w:hint="cs"/>
          <w:rtl/>
        </w:rPr>
        <w:t xml:space="preserve">גם אותו זה יחייב? עד היום זה לא הוכח. </w:t>
      </w:r>
    </w:p>
    <w:p w14:paraId="2130B7F5" w14:textId="77777777" w:rsidR="00000000" w:rsidRDefault="00890A51">
      <w:pPr>
        <w:pStyle w:val="a0"/>
        <w:rPr>
          <w:rFonts w:hint="cs"/>
          <w:rtl/>
        </w:rPr>
      </w:pPr>
    </w:p>
    <w:p w14:paraId="650DFF7A" w14:textId="77777777" w:rsidR="00000000" w:rsidRDefault="00890A51">
      <w:pPr>
        <w:pStyle w:val="af1"/>
        <w:rPr>
          <w:rtl/>
        </w:rPr>
      </w:pPr>
      <w:r>
        <w:rPr>
          <w:rtl/>
        </w:rPr>
        <w:t>היו"ר ראובן ריבלין:</w:t>
      </w:r>
    </w:p>
    <w:p w14:paraId="650EE47A" w14:textId="77777777" w:rsidR="00000000" w:rsidRDefault="00890A51">
      <w:pPr>
        <w:pStyle w:val="a0"/>
        <w:rPr>
          <w:rtl/>
        </w:rPr>
      </w:pPr>
    </w:p>
    <w:p w14:paraId="07601183" w14:textId="77777777" w:rsidR="00000000" w:rsidRDefault="00890A51">
      <w:pPr>
        <w:pStyle w:val="a0"/>
        <w:rPr>
          <w:rFonts w:hint="cs"/>
          <w:rtl/>
        </w:rPr>
      </w:pPr>
      <w:r>
        <w:rPr>
          <w:rFonts w:hint="cs"/>
          <w:rtl/>
        </w:rPr>
        <w:t xml:space="preserve">בוודאי ובוודאי. האם היה איזה מקרה, שאתה תוכל לומר שחבר הכנסת פינס אמר, למרות ההחלטה הדמוקרטית: אני לא אקיים אותה? </w:t>
      </w:r>
    </w:p>
    <w:p w14:paraId="0B8C855E" w14:textId="77777777" w:rsidR="00000000" w:rsidRDefault="00890A51">
      <w:pPr>
        <w:pStyle w:val="a0"/>
        <w:rPr>
          <w:rFonts w:hint="cs"/>
          <w:rtl/>
        </w:rPr>
      </w:pPr>
    </w:p>
    <w:p w14:paraId="28E51229" w14:textId="77777777" w:rsidR="00000000" w:rsidRDefault="00890A51">
      <w:pPr>
        <w:pStyle w:val="af0"/>
        <w:rPr>
          <w:rtl/>
        </w:rPr>
      </w:pPr>
      <w:r>
        <w:rPr>
          <w:rFonts w:hint="eastAsia"/>
          <w:rtl/>
        </w:rPr>
        <w:t>צבי</w:t>
      </w:r>
      <w:r>
        <w:rPr>
          <w:rtl/>
        </w:rPr>
        <w:t xml:space="preserve"> הנדל (האיחוד הלאומי - ישראל ביתנו):</w:t>
      </w:r>
    </w:p>
    <w:p w14:paraId="76F66C68" w14:textId="77777777" w:rsidR="00000000" w:rsidRDefault="00890A51">
      <w:pPr>
        <w:pStyle w:val="a0"/>
        <w:rPr>
          <w:rFonts w:hint="cs"/>
          <w:rtl/>
        </w:rPr>
      </w:pPr>
    </w:p>
    <w:p w14:paraId="66A9D6DA" w14:textId="77777777" w:rsidR="00000000" w:rsidRDefault="00890A51">
      <w:pPr>
        <w:pStyle w:val="a0"/>
        <w:rPr>
          <w:rFonts w:hint="cs"/>
          <w:rtl/>
        </w:rPr>
      </w:pPr>
      <w:r>
        <w:rPr>
          <w:rFonts w:hint="cs"/>
          <w:rtl/>
        </w:rPr>
        <w:t xml:space="preserve">לא עליו אני </w:t>
      </w:r>
      <w:r>
        <w:rPr>
          <w:rFonts w:hint="cs"/>
          <w:rtl/>
        </w:rPr>
        <w:t xml:space="preserve">מדבר, הוא צדיק, אני מדבר על ראש הממשלה. </w:t>
      </w:r>
    </w:p>
    <w:p w14:paraId="1CA459D1" w14:textId="77777777" w:rsidR="00000000" w:rsidRDefault="00890A51">
      <w:pPr>
        <w:pStyle w:val="a0"/>
        <w:rPr>
          <w:rFonts w:hint="cs"/>
          <w:rtl/>
        </w:rPr>
      </w:pPr>
    </w:p>
    <w:p w14:paraId="68165AA0" w14:textId="77777777" w:rsidR="00000000" w:rsidRDefault="00890A51">
      <w:pPr>
        <w:pStyle w:val="af0"/>
        <w:rPr>
          <w:rtl/>
        </w:rPr>
      </w:pPr>
      <w:r>
        <w:rPr>
          <w:rFonts w:hint="eastAsia"/>
          <w:rtl/>
        </w:rPr>
        <w:t>השר</w:t>
      </w:r>
      <w:r>
        <w:rPr>
          <w:rtl/>
        </w:rPr>
        <w:t xml:space="preserve"> גדעון עזרא:</w:t>
      </w:r>
    </w:p>
    <w:p w14:paraId="3C9F92B4" w14:textId="77777777" w:rsidR="00000000" w:rsidRDefault="00890A51">
      <w:pPr>
        <w:pStyle w:val="a0"/>
        <w:rPr>
          <w:rFonts w:hint="cs"/>
          <w:rtl/>
        </w:rPr>
      </w:pPr>
    </w:p>
    <w:p w14:paraId="50CBD06B" w14:textId="77777777" w:rsidR="00000000" w:rsidRDefault="00890A51">
      <w:pPr>
        <w:pStyle w:val="a0"/>
        <w:rPr>
          <w:rFonts w:hint="cs"/>
          <w:rtl/>
        </w:rPr>
      </w:pPr>
      <w:r>
        <w:rPr>
          <w:rFonts w:hint="cs"/>
          <w:rtl/>
        </w:rPr>
        <w:t xml:space="preserve">- - - </w:t>
      </w:r>
    </w:p>
    <w:p w14:paraId="36076839" w14:textId="77777777" w:rsidR="00000000" w:rsidRDefault="00890A51">
      <w:pPr>
        <w:pStyle w:val="a0"/>
        <w:rPr>
          <w:rFonts w:hint="cs"/>
          <w:rtl/>
        </w:rPr>
      </w:pPr>
    </w:p>
    <w:p w14:paraId="553613E5" w14:textId="77777777" w:rsidR="00000000" w:rsidRDefault="00890A51">
      <w:pPr>
        <w:pStyle w:val="af0"/>
        <w:rPr>
          <w:rtl/>
        </w:rPr>
      </w:pPr>
      <w:r>
        <w:rPr>
          <w:rFonts w:hint="eastAsia"/>
          <w:rtl/>
        </w:rPr>
        <w:t>צבי</w:t>
      </w:r>
      <w:r>
        <w:rPr>
          <w:rtl/>
        </w:rPr>
        <w:t xml:space="preserve"> הנדל (האיחוד הלאומי - ישראל ביתנו):</w:t>
      </w:r>
    </w:p>
    <w:p w14:paraId="16A61315" w14:textId="77777777" w:rsidR="00000000" w:rsidRDefault="00890A51">
      <w:pPr>
        <w:pStyle w:val="a0"/>
        <w:rPr>
          <w:rFonts w:hint="cs"/>
          <w:rtl/>
        </w:rPr>
      </w:pPr>
    </w:p>
    <w:p w14:paraId="7C36CCC4" w14:textId="77777777" w:rsidR="00000000" w:rsidRDefault="00890A51">
      <w:pPr>
        <w:pStyle w:val="a0"/>
        <w:rPr>
          <w:rFonts w:hint="cs"/>
          <w:rtl/>
        </w:rPr>
      </w:pPr>
      <w:r>
        <w:rPr>
          <w:rFonts w:hint="cs"/>
          <w:rtl/>
        </w:rPr>
        <w:t xml:space="preserve">לא דמוקרט, מכריז על מלחמת אחים. </w:t>
      </w:r>
    </w:p>
    <w:p w14:paraId="5D5A679F" w14:textId="77777777" w:rsidR="00000000" w:rsidRDefault="00890A51">
      <w:pPr>
        <w:pStyle w:val="a0"/>
        <w:rPr>
          <w:rFonts w:hint="cs"/>
          <w:rtl/>
        </w:rPr>
      </w:pPr>
    </w:p>
    <w:p w14:paraId="704638AB" w14:textId="77777777" w:rsidR="00000000" w:rsidRDefault="00890A51">
      <w:pPr>
        <w:pStyle w:val="af1"/>
        <w:rPr>
          <w:rtl/>
        </w:rPr>
      </w:pPr>
      <w:r>
        <w:rPr>
          <w:rtl/>
        </w:rPr>
        <w:t>היו"ר ראובן ריבלין:</w:t>
      </w:r>
    </w:p>
    <w:p w14:paraId="50F8E644" w14:textId="77777777" w:rsidR="00000000" w:rsidRDefault="00890A51">
      <w:pPr>
        <w:pStyle w:val="a0"/>
        <w:rPr>
          <w:rtl/>
        </w:rPr>
      </w:pPr>
    </w:p>
    <w:p w14:paraId="77A69923" w14:textId="77777777" w:rsidR="00000000" w:rsidRDefault="00890A51">
      <w:pPr>
        <w:pStyle w:val="a0"/>
        <w:rPr>
          <w:rFonts w:hint="cs"/>
          <w:rtl/>
        </w:rPr>
      </w:pPr>
      <w:r>
        <w:rPr>
          <w:rFonts w:hint="cs"/>
          <w:rtl/>
        </w:rPr>
        <w:t>חבר הכנסת הנדל, לא ניכנס כרגע לפרטים, אלא נדון בעיקרון. העיקרון הזה צריך להיות ברור לכל בר-בי</w:t>
      </w:r>
      <w:r>
        <w:rPr>
          <w:rFonts w:hint="cs"/>
          <w:rtl/>
        </w:rPr>
        <w:t xml:space="preserve">-רב. העיקרון הזה צריך להיות ברור מטעם הכנסת ומטעם כל חבר הכנסת. שלטון החוק הוא השלטון היחיד שאנחנו מחויבים לו ולא יכולים לסטות ממנו כהוא-זה וכמלוא הנימה. </w:t>
      </w:r>
    </w:p>
    <w:p w14:paraId="4D4DDD22" w14:textId="77777777" w:rsidR="00000000" w:rsidRDefault="00890A51">
      <w:pPr>
        <w:pStyle w:val="a0"/>
        <w:rPr>
          <w:rFonts w:hint="cs"/>
          <w:rtl/>
        </w:rPr>
      </w:pPr>
    </w:p>
    <w:p w14:paraId="3F294049" w14:textId="77777777" w:rsidR="00000000" w:rsidRDefault="00890A51">
      <w:pPr>
        <w:pStyle w:val="af0"/>
        <w:rPr>
          <w:rtl/>
        </w:rPr>
      </w:pPr>
      <w:r>
        <w:rPr>
          <w:rFonts w:hint="eastAsia"/>
          <w:rtl/>
        </w:rPr>
        <w:t>צבי</w:t>
      </w:r>
      <w:r>
        <w:rPr>
          <w:rtl/>
        </w:rPr>
        <w:t xml:space="preserve"> הנדל (האיחוד הלאומי - ישראל ביתנו):</w:t>
      </w:r>
    </w:p>
    <w:p w14:paraId="2C940FAE" w14:textId="77777777" w:rsidR="00000000" w:rsidRDefault="00890A51">
      <w:pPr>
        <w:pStyle w:val="a0"/>
        <w:rPr>
          <w:rFonts w:hint="cs"/>
          <w:rtl/>
        </w:rPr>
      </w:pPr>
    </w:p>
    <w:p w14:paraId="472A53E9" w14:textId="77777777" w:rsidR="00000000" w:rsidRDefault="00890A51">
      <w:pPr>
        <w:pStyle w:val="a0"/>
        <w:rPr>
          <w:rFonts w:hint="cs"/>
          <w:rtl/>
        </w:rPr>
      </w:pPr>
      <w:r>
        <w:rPr>
          <w:rFonts w:hint="cs"/>
          <w:rtl/>
        </w:rPr>
        <w:t xml:space="preserve">זה חל גם על ראש הממשלה. </w:t>
      </w:r>
    </w:p>
    <w:p w14:paraId="3DE1F959" w14:textId="77777777" w:rsidR="00000000" w:rsidRDefault="00890A51">
      <w:pPr>
        <w:pStyle w:val="a0"/>
        <w:rPr>
          <w:rFonts w:hint="cs"/>
          <w:rtl/>
        </w:rPr>
      </w:pPr>
    </w:p>
    <w:p w14:paraId="21278DCC" w14:textId="77777777" w:rsidR="00000000" w:rsidRDefault="00890A51">
      <w:pPr>
        <w:pStyle w:val="af1"/>
        <w:rPr>
          <w:rtl/>
        </w:rPr>
      </w:pPr>
      <w:r>
        <w:rPr>
          <w:rtl/>
        </w:rPr>
        <w:t>היו"ר ראובן ריבלין:</w:t>
      </w:r>
    </w:p>
    <w:p w14:paraId="05778303" w14:textId="77777777" w:rsidR="00000000" w:rsidRDefault="00890A51">
      <w:pPr>
        <w:pStyle w:val="a0"/>
        <w:rPr>
          <w:rtl/>
        </w:rPr>
      </w:pPr>
    </w:p>
    <w:p w14:paraId="54E9AA88" w14:textId="77777777" w:rsidR="00000000" w:rsidRDefault="00890A51">
      <w:pPr>
        <w:pStyle w:val="a0"/>
        <w:rPr>
          <w:rFonts w:hint="cs"/>
          <w:rtl/>
        </w:rPr>
      </w:pPr>
      <w:r>
        <w:rPr>
          <w:rFonts w:hint="cs"/>
          <w:rtl/>
        </w:rPr>
        <w:t>תודה רבה. אנ</w:t>
      </w:r>
      <w:r>
        <w:rPr>
          <w:rFonts w:hint="cs"/>
          <w:rtl/>
        </w:rPr>
        <w:t xml:space="preserve">י קיבלתי את הצעתו של חבר הכנסת פינס, ובשבוע הבא ייתכן שנקיים דיון לפי סעיף 86. מובן שגם כאשר יש הצעה לסדר מטעם חבר הכנסת, לפי סעיף 53, אף שהתקנון לא מחייב זאת, אם נציג הממשלה רוצה לומר את דברו, הוא יכול לומר. אדוני השר גדעון עזרא, בבקשה. </w:t>
      </w:r>
    </w:p>
    <w:p w14:paraId="23401633" w14:textId="77777777" w:rsidR="00000000" w:rsidRDefault="00890A51">
      <w:pPr>
        <w:pStyle w:val="a0"/>
        <w:rPr>
          <w:rFonts w:hint="cs"/>
          <w:rtl/>
        </w:rPr>
      </w:pPr>
    </w:p>
    <w:p w14:paraId="6CA0607E" w14:textId="77777777" w:rsidR="00000000" w:rsidRDefault="00890A51">
      <w:pPr>
        <w:pStyle w:val="af0"/>
        <w:rPr>
          <w:rtl/>
        </w:rPr>
      </w:pPr>
      <w:r>
        <w:rPr>
          <w:rFonts w:hint="eastAsia"/>
          <w:rtl/>
        </w:rPr>
        <w:t>ישראל</w:t>
      </w:r>
      <w:r>
        <w:rPr>
          <w:rtl/>
        </w:rPr>
        <w:t xml:space="preserve"> אייכלר (יה</w:t>
      </w:r>
      <w:r>
        <w:rPr>
          <w:rtl/>
        </w:rPr>
        <w:t>דות התורה):</w:t>
      </w:r>
    </w:p>
    <w:p w14:paraId="5FA2A3EE" w14:textId="77777777" w:rsidR="00000000" w:rsidRDefault="00890A51">
      <w:pPr>
        <w:pStyle w:val="a0"/>
        <w:rPr>
          <w:rFonts w:hint="cs"/>
          <w:rtl/>
        </w:rPr>
      </w:pPr>
    </w:p>
    <w:p w14:paraId="7D77B980" w14:textId="77777777" w:rsidR="00000000" w:rsidRDefault="00890A51">
      <w:pPr>
        <w:pStyle w:val="a0"/>
        <w:rPr>
          <w:rFonts w:hint="cs"/>
          <w:rtl/>
        </w:rPr>
      </w:pPr>
      <w:r>
        <w:rPr>
          <w:rFonts w:hint="cs"/>
          <w:rtl/>
        </w:rPr>
        <w:t xml:space="preserve">שיתייחס גם למה שאמר שר המשפטים, שהחרדים הם אויבים. האם זה פחות הסתה ממה שאמר הרב נבנצל? </w:t>
      </w:r>
    </w:p>
    <w:p w14:paraId="75144DBF" w14:textId="77777777" w:rsidR="00000000" w:rsidRDefault="00890A51">
      <w:pPr>
        <w:pStyle w:val="a0"/>
        <w:rPr>
          <w:rFonts w:hint="cs"/>
          <w:rtl/>
        </w:rPr>
      </w:pPr>
    </w:p>
    <w:p w14:paraId="26F7881B" w14:textId="77777777" w:rsidR="00000000" w:rsidRDefault="00890A51">
      <w:pPr>
        <w:pStyle w:val="af1"/>
        <w:rPr>
          <w:rtl/>
        </w:rPr>
      </w:pPr>
      <w:r>
        <w:rPr>
          <w:rtl/>
        </w:rPr>
        <w:t>היו"ר ראובן ריבלין:</w:t>
      </w:r>
    </w:p>
    <w:p w14:paraId="012D470F" w14:textId="77777777" w:rsidR="00000000" w:rsidRDefault="00890A51">
      <w:pPr>
        <w:pStyle w:val="a0"/>
        <w:rPr>
          <w:rtl/>
        </w:rPr>
      </w:pPr>
    </w:p>
    <w:p w14:paraId="410BB65C" w14:textId="77777777" w:rsidR="00000000" w:rsidRDefault="00890A51">
      <w:pPr>
        <w:pStyle w:val="a0"/>
        <w:rPr>
          <w:rFonts w:hint="cs"/>
          <w:rtl/>
        </w:rPr>
      </w:pPr>
      <w:r>
        <w:rPr>
          <w:rFonts w:hint="cs"/>
          <w:rtl/>
        </w:rPr>
        <w:t xml:space="preserve">בעוד הרב נבנצל דיבר על עיקרון, מי שאמר את הדברים האלה </w:t>
      </w:r>
      <w:r>
        <w:rPr>
          <w:rtl/>
        </w:rPr>
        <w:t>–</w:t>
      </w:r>
      <w:r>
        <w:rPr>
          <w:rFonts w:hint="cs"/>
          <w:rtl/>
        </w:rPr>
        <w:t xml:space="preserve"> להערכתי יש להתייחס אליהם בהתאם לדובר ולאומר. אני לא יודע מי אמר את זה, אבל ה</w:t>
      </w:r>
      <w:r>
        <w:rPr>
          <w:rFonts w:hint="cs"/>
          <w:rtl/>
        </w:rPr>
        <w:t xml:space="preserve">כול לפי המבייש והמתבייש. </w:t>
      </w:r>
    </w:p>
    <w:p w14:paraId="795FABD4" w14:textId="77777777" w:rsidR="00000000" w:rsidRDefault="00890A51">
      <w:pPr>
        <w:pStyle w:val="a0"/>
        <w:rPr>
          <w:rFonts w:hint="cs"/>
          <w:rtl/>
        </w:rPr>
      </w:pPr>
    </w:p>
    <w:p w14:paraId="664FE976" w14:textId="77777777" w:rsidR="00000000" w:rsidRDefault="00890A51">
      <w:pPr>
        <w:pStyle w:val="af0"/>
        <w:rPr>
          <w:rtl/>
        </w:rPr>
      </w:pPr>
      <w:r>
        <w:rPr>
          <w:rFonts w:hint="eastAsia"/>
          <w:rtl/>
        </w:rPr>
        <w:t>ישראל</w:t>
      </w:r>
      <w:r>
        <w:rPr>
          <w:rtl/>
        </w:rPr>
        <w:t xml:space="preserve"> אייכלר (יהדות התורה):</w:t>
      </w:r>
    </w:p>
    <w:p w14:paraId="22BC410A" w14:textId="77777777" w:rsidR="00000000" w:rsidRDefault="00890A51">
      <w:pPr>
        <w:pStyle w:val="a0"/>
        <w:rPr>
          <w:rFonts w:hint="cs"/>
          <w:rtl/>
        </w:rPr>
      </w:pPr>
    </w:p>
    <w:p w14:paraId="2B17E910" w14:textId="77777777" w:rsidR="00000000" w:rsidRDefault="00890A51">
      <w:pPr>
        <w:pStyle w:val="a0"/>
        <w:rPr>
          <w:rFonts w:hint="cs"/>
          <w:rtl/>
        </w:rPr>
      </w:pPr>
      <w:r>
        <w:rPr>
          <w:rFonts w:hint="cs"/>
          <w:rtl/>
        </w:rPr>
        <w:t xml:space="preserve">אני רוצה שהשר ישווה בין שני הדברים. </w:t>
      </w:r>
    </w:p>
    <w:p w14:paraId="4F54C8C7" w14:textId="77777777" w:rsidR="00000000" w:rsidRDefault="00890A51">
      <w:pPr>
        <w:pStyle w:val="a0"/>
        <w:rPr>
          <w:rFonts w:hint="cs"/>
          <w:rtl/>
        </w:rPr>
      </w:pPr>
    </w:p>
    <w:p w14:paraId="02A75C74" w14:textId="77777777" w:rsidR="00000000" w:rsidRDefault="00890A51">
      <w:pPr>
        <w:pStyle w:val="af1"/>
        <w:rPr>
          <w:rtl/>
        </w:rPr>
      </w:pPr>
      <w:r>
        <w:rPr>
          <w:rtl/>
        </w:rPr>
        <w:t>היו"ר ראובן ריבלין:</w:t>
      </w:r>
    </w:p>
    <w:p w14:paraId="69927FAB" w14:textId="77777777" w:rsidR="00000000" w:rsidRDefault="00890A51">
      <w:pPr>
        <w:pStyle w:val="a0"/>
        <w:rPr>
          <w:rtl/>
        </w:rPr>
      </w:pPr>
    </w:p>
    <w:p w14:paraId="34389F70" w14:textId="77777777" w:rsidR="00000000" w:rsidRDefault="00890A51">
      <w:pPr>
        <w:pStyle w:val="a0"/>
        <w:rPr>
          <w:rFonts w:hint="cs"/>
          <w:rtl/>
        </w:rPr>
      </w:pPr>
      <w:r>
        <w:rPr>
          <w:rFonts w:hint="cs"/>
          <w:rtl/>
        </w:rPr>
        <w:t>חבר הכנסת אייכלר, הדברים שאתה מדבר בהם, אני לא יודע מי אמר אותם, אבל זה דבר שהציבור לא רוגש ומתגעש בשלו. אפילו אמר את שר, זה עוד לא אומר שאלה</w:t>
      </w:r>
      <w:r>
        <w:rPr>
          <w:rFonts w:hint="cs"/>
          <w:rtl/>
        </w:rPr>
        <w:t xml:space="preserve"> אורים ותומים. </w:t>
      </w:r>
    </w:p>
    <w:p w14:paraId="7B494DC5" w14:textId="77777777" w:rsidR="00000000" w:rsidRDefault="00890A51">
      <w:pPr>
        <w:pStyle w:val="a0"/>
        <w:rPr>
          <w:rFonts w:hint="cs"/>
          <w:rtl/>
        </w:rPr>
      </w:pPr>
    </w:p>
    <w:p w14:paraId="463986B6" w14:textId="77777777" w:rsidR="00000000" w:rsidRDefault="00890A51">
      <w:pPr>
        <w:pStyle w:val="af0"/>
        <w:rPr>
          <w:rtl/>
        </w:rPr>
      </w:pPr>
      <w:r>
        <w:rPr>
          <w:rFonts w:hint="eastAsia"/>
          <w:rtl/>
        </w:rPr>
        <w:t>ישראל</w:t>
      </w:r>
      <w:r>
        <w:rPr>
          <w:rtl/>
        </w:rPr>
        <w:t xml:space="preserve"> אייכלר (יהדות התורה):</w:t>
      </w:r>
    </w:p>
    <w:p w14:paraId="27F1CF9B" w14:textId="77777777" w:rsidR="00000000" w:rsidRDefault="00890A51">
      <w:pPr>
        <w:pStyle w:val="a0"/>
        <w:rPr>
          <w:rFonts w:hint="cs"/>
          <w:rtl/>
        </w:rPr>
      </w:pPr>
    </w:p>
    <w:p w14:paraId="02B63ED6" w14:textId="77777777" w:rsidR="00000000" w:rsidRDefault="00890A51">
      <w:pPr>
        <w:pStyle w:val="a0"/>
        <w:rPr>
          <w:rFonts w:hint="cs"/>
          <w:rtl/>
        </w:rPr>
      </w:pPr>
      <w:r>
        <w:rPr>
          <w:rFonts w:hint="cs"/>
          <w:rtl/>
        </w:rPr>
        <w:t xml:space="preserve">הוא אמר את זה בכיכר, ברחוב. </w:t>
      </w:r>
    </w:p>
    <w:p w14:paraId="24953CD5" w14:textId="77777777" w:rsidR="00000000" w:rsidRDefault="00890A51">
      <w:pPr>
        <w:pStyle w:val="a0"/>
        <w:rPr>
          <w:rFonts w:hint="cs"/>
          <w:rtl/>
        </w:rPr>
      </w:pPr>
    </w:p>
    <w:p w14:paraId="0C4B8DDA" w14:textId="77777777" w:rsidR="00000000" w:rsidRDefault="00890A51">
      <w:pPr>
        <w:pStyle w:val="af1"/>
        <w:rPr>
          <w:rtl/>
        </w:rPr>
      </w:pPr>
      <w:r>
        <w:rPr>
          <w:rtl/>
        </w:rPr>
        <w:t>היו"ר ראובן ריבלין:</w:t>
      </w:r>
    </w:p>
    <w:p w14:paraId="498D9FD7" w14:textId="77777777" w:rsidR="00000000" w:rsidRDefault="00890A51">
      <w:pPr>
        <w:pStyle w:val="a0"/>
        <w:rPr>
          <w:rtl/>
        </w:rPr>
      </w:pPr>
    </w:p>
    <w:p w14:paraId="5939C50F" w14:textId="77777777" w:rsidR="00000000" w:rsidRDefault="00890A51">
      <w:pPr>
        <w:pStyle w:val="a0"/>
        <w:rPr>
          <w:rFonts w:hint="cs"/>
          <w:rtl/>
        </w:rPr>
      </w:pPr>
      <w:r>
        <w:rPr>
          <w:rFonts w:hint="cs"/>
          <w:rtl/>
        </w:rPr>
        <w:t xml:space="preserve">הרי הרב רביץ לימד אותי תמיד: הכול לפי המבייש והמתבייש. </w:t>
      </w:r>
    </w:p>
    <w:p w14:paraId="1849B501" w14:textId="77777777" w:rsidR="00000000" w:rsidRDefault="00890A51">
      <w:pPr>
        <w:pStyle w:val="a0"/>
        <w:rPr>
          <w:rFonts w:hint="cs"/>
          <w:rtl/>
        </w:rPr>
      </w:pPr>
    </w:p>
    <w:p w14:paraId="5EB1B80F" w14:textId="77777777" w:rsidR="00000000" w:rsidRDefault="00890A51">
      <w:pPr>
        <w:pStyle w:val="af0"/>
        <w:rPr>
          <w:rtl/>
        </w:rPr>
      </w:pPr>
      <w:r>
        <w:rPr>
          <w:rFonts w:hint="eastAsia"/>
          <w:rtl/>
        </w:rPr>
        <w:t>איתן</w:t>
      </w:r>
      <w:r>
        <w:rPr>
          <w:rtl/>
        </w:rPr>
        <w:t xml:space="preserve"> כבל (העבודה-מימד):</w:t>
      </w:r>
    </w:p>
    <w:p w14:paraId="62EF0957" w14:textId="77777777" w:rsidR="00000000" w:rsidRDefault="00890A51">
      <w:pPr>
        <w:pStyle w:val="a0"/>
        <w:rPr>
          <w:rFonts w:hint="cs"/>
          <w:rtl/>
        </w:rPr>
      </w:pPr>
    </w:p>
    <w:p w14:paraId="07462C0B" w14:textId="77777777" w:rsidR="00000000" w:rsidRDefault="00890A51">
      <w:pPr>
        <w:pStyle w:val="a0"/>
        <w:rPr>
          <w:rFonts w:hint="cs"/>
          <w:rtl/>
        </w:rPr>
      </w:pPr>
      <w:r>
        <w:rPr>
          <w:rFonts w:hint="cs"/>
          <w:rtl/>
        </w:rPr>
        <w:t xml:space="preserve">אדוני היושב-ראש, הבעיה היא לא מה הוא אומר לכלל הציבור, הבעיה היא מה הוא אומר </w:t>
      </w:r>
      <w:r>
        <w:rPr>
          <w:rFonts w:hint="cs"/>
          <w:rtl/>
        </w:rPr>
        <w:t xml:space="preserve">לציבור שאליו הוא מתייחס. </w:t>
      </w:r>
    </w:p>
    <w:p w14:paraId="2A1468E1" w14:textId="77777777" w:rsidR="00000000" w:rsidRDefault="00890A51">
      <w:pPr>
        <w:pStyle w:val="a0"/>
        <w:rPr>
          <w:rFonts w:hint="cs"/>
          <w:rtl/>
        </w:rPr>
      </w:pPr>
    </w:p>
    <w:p w14:paraId="6C085322" w14:textId="77777777" w:rsidR="00000000" w:rsidRDefault="00890A51">
      <w:pPr>
        <w:pStyle w:val="af1"/>
        <w:rPr>
          <w:rtl/>
        </w:rPr>
      </w:pPr>
      <w:r>
        <w:rPr>
          <w:rtl/>
        </w:rPr>
        <w:t>היו"ר ראובן ריבלין:</w:t>
      </w:r>
    </w:p>
    <w:p w14:paraId="166A1F90" w14:textId="77777777" w:rsidR="00000000" w:rsidRDefault="00890A51">
      <w:pPr>
        <w:pStyle w:val="a0"/>
        <w:rPr>
          <w:rtl/>
        </w:rPr>
      </w:pPr>
    </w:p>
    <w:p w14:paraId="0049937C" w14:textId="77777777" w:rsidR="00000000" w:rsidRDefault="00890A51">
      <w:pPr>
        <w:pStyle w:val="a0"/>
        <w:rPr>
          <w:rFonts w:hint="cs"/>
          <w:rtl/>
        </w:rPr>
      </w:pPr>
      <w:r>
        <w:rPr>
          <w:rFonts w:hint="cs"/>
          <w:rtl/>
        </w:rPr>
        <w:t>אתה מדבר על מה שהרב אייכלר מדבר או על מה שדיבר חבר הכנסת פינס? הדברים שאמר חבר הכנסת פינס נוגעים לכל אחד ואחד מאתנו. זאת נשמת אפנו. יש לנו דעות חלוקות, וכאשר תתקבל החלטה כפי שתתקבל, אני מכיר לפחות אדם אחד באו</w:t>
      </w:r>
      <w:r>
        <w:rPr>
          <w:rFonts w:hint="cs"/>
          <w:rtl/>
        </w:rPr>
        <w:t xml:space="preserve">פן אישי שילבש שק וישים אפר על ראשו, ויחד עם זה יכבד את הכרעת הרוב. בבקשה. </w:t>
      </w:r>
    </w:p>
    <w:p w14:paraId="21ABAA0E" w14:textId="77777777" w:rsidR="00000000" w:rsidRDefault="00890A51">
      <w:pPr>
        <w:pStyle w:val="a0"/>
        <w:rPr>
          <w:rFonts w:hint="cs"/>
          <w:rtl/>
        </w:rPr>
      </w:pPr>
    </w:p>
    <w:p w14:paraId="51A7A2CB" w14:textId="77777777" w:rsidR="00000000" w:rsidRDefault="00890A51">
      <w:pPr>
        <w:pStyle w:val="a"/>
        <w:rPr>
          <w:rtl/>
        </w:rPr>
      </w:pPr>
      <w:bookmarkStart w:id="3" w:name="FS000000474T30_06_2004_11_12_34"/>
      <w:bookmarkStart w:id="4" w:name="_Toc77593318"/>
      <w:bookmarkEnd w:id="3"/>
      <w:r>
        <w:rPr>
          <w:rFonts w:hint="eastAsia"/>
          <w:rtl/>
        </w:rPr>
        <w:t>השר</w:t>
      </w:r>
      <w:r>
        <w:rPr>
          <w:rtl/>
        </w:rPr>
        <w:t xml:space="preserve"> גדעון עזרא:</w:t>
      </w:r>
      <w:bookmarkEnd w:id="4"/>
    </w:p>
    <w:p w14:paraId="271D2774" w14:textId="77777777" w:rsidR="00000000" w:rsidRDefault="00890A51">
      <w:pPr>
        <w:pStyle w:val="a0"/>
        <w:rPr>
          <w:rFonts w:hint="cs"/>
          <w:rtl/>
        </w:rPr>
      </w:pPr>
    </w:p>
    <w:p w14:paraId="247F6196" w14:textId="77777777" w:rsidR="00000000" w:rsidRDefault="00890A51">
      <w:pPr>
        <w:pStyle w:val="a0"/>
        <w:rPr>
          <w:rFonts w:hint="cs"/>
          <w:rtl/>
        </w:rPr>
      </w:pPr>
      <w:r>
        <w:rPr>
          <w:rFonts w:hint="cs"/>
          <w:rtl/>
        </w:rPr>
        <w:t>אדוני היושב-ראש, חברי חברי הכנסת, חבר הכנסת אופיר פינס-פז, אני שמח שהעלית את הנקודה הזאת הבוקר, ואני שמח לשמוע מהיושב-ראש גם את השקפתו וגם את כוונתו לגבי הדיון בשב</w:t>
      </w:r>
      <w:r>
        <w:rPr>
          <w:rFonts w:hint="cs"/>
          <w:rtl/>
        </w:rPr>
        <w:t xml:space="preserve">וע הבא. </w:t>
      </w:r>
    </w:p>
    <w:p w14:paraId="45CF862B" w14:textId="77777777" w:rsidR="00000000" w:rsidRDefault="00890A51">
      <w:pPr>
        <w:pStyle w:val="a0"/>
        <w:rPr>
          <w:rFonts w:hint="cs"/>
          <w:rtl/>
        </w:rPr>
      </w:pPr>
    </w:p>
    <w:p w14:paraId="455AEED2" w14:textId="77777777" w:rsidR="00000000" w:rsidRDefault="00890A51">
      <w:pPr>
        <w:pStyle w:val="a0"/>
        <w:rPr>
          <w:rFonts w:hint="cs"/>
          <w:rtl/>
        </w:rPr>
      </w:pPr>
      <w:r>
        <w:rPr>
          <w:rFonts w:hint="cs"/>
          <w:rtl/>
        </w:rPr>
        <w:t>נדמה לי שאין אף אחד בבית הזה שתומך בדברים שאמר הרב הזה. לא חשוב מה אומר הרב, חשוב מה שאנשים מבינים, ומה שאנשים מבינים יכול להיות הדבר הגרוע ביותר האפשרי. מהבית הזה צריך לצאת גינוי תקיף מאוד בנושא הזה, ואני לא חושב שיש מישהו בבית הזה שינצל את הבמה</w:t>
      </w:r>
      <w:r>
        <w:rPr>
          <w:rFonts w:hint="cs"/>
          <w:rtl/>
        </w:rPr>
        <w:t xml:space="preserve"> הזאת לקריאות ביניים כמו ששמענו כאן. תודה. </w:t>
      </w:r>
    </w:p>
    <w:p w14:paraId="4C88C7E7" w14:textId="77777777" w:rsidR="00000000" w:rsidRDefault="00890A51">
      <w:pPr>
        <w:pStyle w:val="a0"/>
        <w:rPr>
          <w:rFonts w:hint="cs"/>
          <w:rtl/>
        </w:rPr>
      </w:pPr>
    </w:p>
    <w:p w14:paraId="3669CC0D" w14:textId="77777777" w:rsidR="00000000" w:rsidRDefault="00890A51">
      <w:pPr>
        <w:pStyle w:val="af1"/>
        <w:rPr>
          <w:rtl/>
        </w:rPr>
      </w:pPr>
      <w:r>
        <w:rPr>
          <w:rtl/>
        </w:rPr>
        <w:t>היו"ר ראובן ריבלין:</w:t>
      </w:r>
    </w:p>
    <w:p w14:paraId="13C5CE1D" w14:textId="77777777" w:rsidR="00000000" w:rsidRDefault="00890A51">
      <w:pPr>
        <w:pStyle w:val="a0"/>
        <w:rPr>
          <w:rtl/>
        </w:rPr>
      </w:pPr>
    </w:p>
    <w:p w14:paraId="2680FBA3" w14:textId="77777777" w:rsidR="00000000" w:rsidRDefault="00890A51">
      <w:pPr>
        <w:pStyle w:val="a0"/>
        <w:rPr>
          <w:rFonts w:hint="cs"/>
          <w:rtl/>
        </w:rPr>
      </w:pPr>
      <w:r>
        <w:rPr>
          <w:rFonts w:hint="cs"/>
          <w:rtl/>
        </w:rPr>
        <w:t>תודה רבה לשר גדעון עזרא. גם פה קבענו תקדים, כאשר חבר הכנסת מבקש הצעה לסדר לפי סעיף 53, מובן ששר יכול להתייחס לדבריו. אני מאוד מודה לכל מי שהשתתף בדיון הזה ומודה לחבר הכנסת פינס על שהעלה את ה</w:t>
      </w:r>
      <w:r>
        <w:rPr>
          <w:rFonts w:hint="cs"/>
          <w:rtl/>
        </w:rPr>
        <w:t>נושא, בהתאם לסעיף 53.</w:t>
      </w:r>
    </w:p>
    <w:p w14:paraId="3D427288" w14:textId="77777777" w:rsidR="00000000" w:rsidRDefault="00890A51">
      <w:pPr>
        <w:pStyle w:val="a0"/>
        <w:rPr>
          <w:rFonts w:hint="cs"/>
          <w:rtl/>
        </w:rPr>
      </w:pPr>
    </w:p>
    <w:p w14:paraId="3930AED6" w14:textId="77777777" w:rsidR="00000000" w:rsidRDefault="00890A51">
      <w:pPr>
        <w:pStyle w:val="a2"/>
        <w:rPr>
          <w:rtl/>
        </w:rPr>
      </w:pPr>
    </w:p>
    <w:p w14:paraId="1BB02302" w14:textId="77777777" w:rsidR="00000000" w:rsidRDefault="00890A51">
      <w:pPr>
        <w:pStyle w:val="a2"/>
        <w:rPr>
          <w:rtl/>
        </w:rPr>
      </w:pPr>
      <w:bookmarkStart w:id="5" w:name="_Toc77593319"/>
      <w:r>
        <w:rPr>
          <w:rtl/>
        </w:rPr>
        <w:t>שאילתות בעל-פה</w:t>
      </w:r>
      <w:bookmarkEnd w:id="5"/>
    </w:p>
    <w:p w14:paraId="4F3BC058" w14:textId="77777777" w:rsidR="00000000" w:rsidRDefault="00890A51">
      <w:pPr>
        <w:pStyle w:val="af1"/>
        <w:rPr>
          <w:rFonts w:hint="cs"/>
          <w:rtl/>
        </w:rPr>
      </w:pPr>
    </w:p>
    <w:p w14:paraId="424EC7C9" w14:textId="77777777" w:rsidR="00000000" w:rsidRDefault="00890A51">
      <w:pPr>
        <w:pStyle w:val="af1"/>
        <w:rPr>
          <w:rtl/>
        </w:rPr>
      </w:pPr>
      <w:r>
        <w:rPr>
          <w:rtl/>
        </w:rPr>
        <w:t>היו"ר ראובן ריבלין:</w:t>
      </w:r>
    </w:p>
    <w:p w14:paraId="63533F5C" w14:textId="77777777" w:rsidR="00000000" w:rsidRDefault="00890A51">
      <w:pPr>
        <w:pStyle w:val="a0"/>
        <w:rPr>
          <w:rtl/>
        </w:rPr>
      </w:pPr>
    </w:p>
    <w:p w14:paraId="0BB2A85B" w14:textId="77777777" w:rsidR="00000000" w:rsidRDefault="00890A51">
      <w:pPr>
        <w:pStyle w:val="a0"/>
        <w:rPr>
          <w:rFonts w:hint="cs"/>
          <w:rtl/>
        </w:rPr>
      </w:pPr>
      <w:r>
        <w:rPr>
          <w:rFonts w:hint="cs"/>
          <w:rtl/>
        </w:rPr>
        <w:t xml:space="preserve">אנחנו עוברים לשאילתות בעל-פה. השר גדעון עזרא ישיב על שאילתא בעל-פה מס' 168, שהוגשה לשר החוץ, מאת חבר הכנסת אילן שלגי. חבר הכנסת שלגי, בבקשה. </w:t>
      </w:r>
    </w:p>
    <w:p w14:paraId="5FF16F2B" w14:textId="77777777" w:rsidR="00000000" w:rsidRDefault="00890A51">
      <w:pPr>
        <w:pStyle w:val="a1"/>
        <w:jc w:val="center"/>
        <w:rPr>
          <w:rFonts w:hint="cs"/>
          <w:rtl/>
        </w:rPr>
      </w:pPr>
    </w:p>
    <w:p w14:paraId="4C42A2BB" w14:textId="77777777" w:rsidR="00000000" w:rsidRDefault="00890A51">
      <w:pPr>
        <w:pStyle w:val="a1"/>
        <w:jc w:val="center"/>
        <w:rPr>
          <w:rFonts w:hint="cs"/>
          <w:rtl/>
        </w:rPr>
      </w:pPr>
      <w:bookmarkStart w:id="6" w:name="_Toc77593320"/>
      <w:r>
        <w:rPr>
          <w:rFonts w:hint="cs"/>
          <w:rtl/>
        </w:rPr>
        <w:t>168. היעדרות שגריר ישראל בווינה בכינוס לציון 100 שנה</w:t>
      </w:r>
      <w:r>
        <w:rPr>
          <w:rFonts w:hint="cs"/>
          <w:rtl/>
        </w:rPr>
        <w:t xml:space="preserve"> למותו של הרצל</w:t>
      </w:r>
      <w:bookmarkEnd w:id="6"/>
    </w:p>
    <w:p w14:paraId="3369BF2B" w14:textId="77777777" w:rsidR="00000000" w:rsidRDefault="00890A51">
      <w:pPr>
        <w:pStyle w:val="a0"/>
        <w:ind w:firstLine="0"/>
        <w:rPr>
          <w:rFonts w:hint="cs"/>
          <w:rtl/>
        </w:rPr>
      </w:pPr>
    </w:p>
    <w:p w14:paraId="7AD7A949" w14:textId="77777777" w:rsidR="00000000" w:rsidRDefault="00890A51">
      <w:pPr>
        <w:pStyle w:val="a"/>
        <w:rPr>
          <w:rtl/>
        </w:rPr>
      </w:pPr>
      <w:bookmarkStart w:id="7" w:name="FS000001046T30_06_2004_12_10_22"/>
      <w:bookmarkStart w:id="8" w:name="_Toc77593321"/>
      <w:bookmarkEnd w:id="7"/>
      <w:r>
        <w:rPr>
          <w:rFonts w:hint="eastAsia"/>
          <w:rtl/>
        </w:rPr>
        <w:t>אילן</w:t>
      </w:r>
      <w:r>
        <w:rPr>
          <w:rtl/>
        </w:rPr>
        <w:t xml:space="preserve"> שלגי (שינוי):</w:t>
      </w:r>
      <w:bookmarkEnd w:id="8"/>
    </w:p>
    <w:p w14:paraId="3E865F77" w14:textId="77777777" w:rsidR="00000000" w:rsidRDefault="00890A51">
      <w:pPr>
        <w:pStyle w:val="a0"/>
        <w:rPr>
          <w:rFonts w:hint="cs"/>
          <w:rtl/>
        </w:rPr>
      </w:pPr>
    </w:p>
    <w:p w14:paraId="44091B24" w14:textId="77777777" w:rsidR="00000000" w:rsidRDefault="00890A51">
      <w:pPr>
        <w:pStyle w:val="a0"/>
        <w:rPr>
          <w:rFonts w:hint="cs"/>
          <w:rtl/>
        </w:rPr>
      </w:pPr>
      <w:r>
        <w:rPr>
          <w:rFonts w:hint="cs"/>
          <w:rtl/>
        </w:rPr>
        <w:t xml:space="preserve">אדוני היושב-ראש, חברות וחברי הכנסת, אדוני השר, עיריית וינה קיימה כינוס לציון 100 שנה למותו של בנימין זאב הרצל, בהשתתפות נשיא אוסטריה. שגריר ישראל באוסטריה הוזמן, אך נמנע מלהגיע לאירוע. </w:t>
      </w:r>
    </w:p>
    <w:p w14:paraId="2C6315C9" w14:textId="77777777" w:rsidR="00000000" w:rsidRDefault="00890A51">
      <w:pPr>
        <w:pStyle w:val="a0"/>
        <w:rPr>
          <w:rFonts w:hint="cs"/>
          <w:rtl/>
        </w:rPr>
      </w:pPr>
    </w:p>
    <w:p w14:paraId="70479476" w14:textId="77777777" w:rsidR="00000000" w:rsidRDefault="00890A51">
      <w:pPr>
        <w:pStyle w:val="a0"/>
        <w:rPr>
          <w:rFonts w:hint="cs"/>
          <w:rtl/>
        </w:rPr>
      </w:pPr>
      <w:r>
        <w:rPr>
          <w:rFonts w:hint="cs"/>
          <w:rtl/>
        </w:rPr>
        <w:t>רצוני לשאול:</w:t>
      </w:r>
    </w:p>
    <w:p w14:paraId="051767E9" w14:textId="77777777" w:rsidR="00000000" w:rsidRDefault="00890A51">
      <w:pPr>
        <w:pStyle w:val="a0"/>
        <w:rPr>
          <w:rFonts w:hint="cs"/>
          <w:rtl/>
        </w:rPr>
      </w:pPr>
    </w:p>
    <w:p w14:paraId="6DF9FEA1" w14:textId="77777777" w:rsidR="00000000" w:rsidRDefault="00890A51">
      <w:pPr>
        <w:pStyle w:val="a0"/>
        <w:rPr>
          <w:rFonts w:hint="cs"/>
          <w:rtl/>
        </w:rPr>
      </w:pPr>
      <w:r>
        <w:rPr>
          <w:rFonts w:hint="cs"/>
          <w:rtl/>
        </w:rPr>
        <w:t xml:space="preserve">1. האם השגריר נועץ </w:t>
      </w:r>
      <w:r>
        <w:rPr>
          <w:rFonts w:hint="cs"/>
          <w:rtl/>
        </w:rPr>
        <w:t>במשרד החוץ בעניין זה?</w:t>
      </w:r>
    </w:p>
    <w:p w14:paraId="2AAA4E0A" w14:textId="77777777" w:rsidR="00000000" w:rsidRDefault="00890A51">
      <w:pPr>
        <w:pStyle w:val="a0"/>
        <w:rPr>
          <w:rFonts w:hint="cs"/>
          <w:rtl/>
        </w:rPr>
      </w:pPr>
    </w:p>
    <w:p w14:paraId="6280B0AB" w14:textId="77777777" w:rsidR="00000000" w:rsidRDefault="00890A51">
      <w:pPr>
        <w:pStyle w:val="a0"/>
        <w:rPr>
          <w:rFonts w:hint="cs"/>
          <w:rtl/>
        </w:rPr>
      </w:pPr>
      <w:r>
        <w:rPr>
          <w:rFonts w:hint="cs"/>
          <w:rtl/>
        </w:rPr>
        <w:t>2. מה היא תגובת משרדך על היעדרות השגריר מהאירוע?</w:t>
      </w:r>
    </w:p>
    <w:p w14:paraId="7E06848E" w14:textId="77777777" w:rsidR="00000000" w:rsidRDefault="00890A51">
      <w:pPr>
        <w:pStyle w:val="a0"/>
        <w:ind w:firstLine="0"/>
        <w:rPr>
          <w:rFonts w:hint="cs"/>
          <w:rtl/>
        </w:rPr>
      </w:pPr>
    </w:p>
    <w:p w14:paraId="5B184621" w14:textId="77777777" w:rsidR="00000000" w:rsidRDefault="00890A51">
      <w:pPr>
        <w:pStyle w:val="af1"/>
        <w:rPr>
          <w:rtl/>
        </w:rPr>
      </w:pPr>
      <w:r>
        <w:rPr>
          <w:rtl/>
        </w:rPr>
        <w:t>היו"ר ראובן ריבלין:</w:t>
      </w:r>
    </w:p>
    <w:p w14:paraId="4D473448" w14:textId="77777777" w:rsidR="00000000" w:rsidRDefault="00890A51">
      <w:pPr>
        <w:pStyle w:val="a0"/>
        <w:rPr>
          <w:rtl/>
        </w:rPr>
      </w:pPr>
    </w:p>
    <w:p w14:paraId="3FAD9542" w14:textId="77777777" w:rsidR="00000000" w:rsidRDefault="00890A51">
      <w:pPr>
        <w:pStyle w:val="a0"/>
        <w:rPr>
          <w:rFonts w:hint="cs"/>
          <w:rtl/>
        </w:rPr>
      </w:pPr>
      <w:r>
        <w:rPr>
          <w:rFonts w:hint="cs"/>
          <w:rtl/>
        </w:rPr>
        <w:t>אני מאוד מודה לאדוני. אחר כך הוא יוכל לשאול שאלה נוספת ולהרחיב כרצונו. כבוד השר גדעון עזרא ישיב בשם שר החוץ.</w:t>
      </w:r>
    </w:p>
    <w:p w14:paraId="0143DC6C" w14:textId="77777777" w:rsidR="00000000" w:rsidRDefault="00890A51">
      <w:pPr>
        <w:pStyle w:val="a0"/>
        <w:rPr>
          <w:rFonts w:hint="cs"/>
          <w:rtl/>
        </w:rPr>
      </w:pPr>
    </w:p>
    <w:p w14:paraId="236BCDBD" w14:textId="77777777" w:rsidR="00000000" w:rsidRDefault="00890A51">
      <w:pPr>
        <w:pStyle w:val="a"/>
        <w:rPr>
          <w:rtl/>
        </w:rPr>
      </w:pPr>
      <w:bookmarkStart w:id="9" w:name="FS000001046T30_06_2004_11_14_15"/>
      <w:bookmarkStart w:id="10" w:name="FS000001046T30_06_2004_11_14_53C"/>
      <w:bookmarkStart w:id="11" w:name="FS000000474T30_06_2004_11_15_02"/>
      <w:bookmarkStart w:id="12" w:name="_Toc77593322"/>
      <w:bookmarkEnd w:id="9"/>
      <w:bookmarkEnd w:id="10"/>
      <w:bookmarkEnd w:id="11"/>
      <w:r>
        <w:rPr>
          <w:rFonts w:hint="eastAsia"/>
          <w:rtl/>
        </w:rPr>
        <w:t>השר</w:t>
      </w:r>
      <w:r>
        <w:rPr>
          <w:rtl/>
        </w:rPr>
        <w:t xml:space="preserve"> גדעון עזרא:</w:t>
      </w:r>
      <w:bookmarkEnd w:id="12"/>
    </w:p>
    <w:p w14:paraId="79C08F78" w14:textId="77777777" w:rsidR="00000000" w:rsidRDefault="00890A51">
      <w:pPr>
        <w:pStyle w:val="a0"/>
        <w:rPr>
          <w:rFonts w:hint="cs"/>
          <w:rtl/>
        </w:rPr>
      </w:pPr>
    </w:p>
    <w:p w14:paraId="6B4CE2B1" w14:textId="77777777" w:rsidR="00000000" w:rsidRDefault="00890A51">
      <w:pPr>
        <w:pStyle w:val="a0"/>
        <w:rPr>
          <w:rFonts w:hint="cs"/>
          <w:rtl/>
        </w:rPr>
      </w:pPr>
      <w:r>
        <w:rPr>
          <w:rFonts w:hint="cs"/>
          <w:rtl/>
        </w:rPr>
        <w:t>אדוני היושב-ראש, חברי חברי הכנסת, ח</w:t>
      </w:r>
      <w:r>
        <w:rPr>
          <w:rFonts w:hint="cs"/>
          <w:rtl/>
        </w:rPr>
        <w:t xml:space="preserve">בר הכנסת שלגי, אני חושב שהשאילתא שלך בהחלט במקומה, משום שהידיעה עוררה תמיהות אצל כל מי שקרא אותה. </w:t>
      </w:r>
    </w:p>
    <w:p w14:paraId="7FA19EB4" w14:textId="77777777" w:rsidR="00000000" w:rsidRDefault="00890A51">
      <w:pPr>
        <w:pStyle w:val="a0"/>
        <w:rPr>
          <w:rFonts w:hint="cs"/>
          <w:rtl/>
        </w:rPr>
      </w:pPr>
    </w:p>
    <w:p w14:paraId="765249B6" w14:textId="77777777" w:rsidR="00000000" w:rsidRDefault="00890A51">
      <w:pPr>
        <w:pStyle w:val="a0"/>
        <w:rPr>
          <w:rFonts w:hint="cs"/>
          <w:rtl/>
        </w:rPr>
      </w:pPr>
      <w:r>
        <w:rPr>
          <w:rFonts w:hint="cs"/>
          <w:rtl/>
        </w:rPr>
        <w:t xml:space="preserve">1. השגריר בווינה לא נועץ במשרד החוץ בעניין האמור, והחלטת השגריר שלא להשתתף באירוע היתה החלטה אישית. </w:t>
      </w:r>
    </w:p>
    <w:p w14:paraId="4DE2C1BA" w14:textId="77777777" w:rsidR="00000000" w:rsidRDefault="00890A51">
      <w:pPr>
        <w:pStyle w:val="a0"/>
        <w:rPr>
          <w:rFonts w:hint="cs"/>
          <w:rtl/>
        </w:rPr>
      </w:pPr>
    </w:p>
    <w:p w14:paraId="0F2EEB18" w14:textId="77777777" w:rsidR="00000000" w:rsidRDefault="00890A51">
      <w:pPr>
        <w:pStyle w:val="a0"/>
        <w:rPr>
          <w:rFonts w:hint="cs"/>
          <w:rtl/>
        </w:rPr>
      </w:pPr>
      <w:r>
        <w:rPr>
          <w:rFonts w:hint="cs"/>
          <w:rtl/>
        </w:rPr>
        <w:t xml:space="preserve">2. משרד החוץ מקיים אתו בירור באשר להחלטתו זו. </w:t>
      </w:r>
    </w:p>
    <w:p w14:paraId="15FDA820" w14:textId="77777777" w:rsidR="00000000" w:rsidRDefault="00890A51">
      <w:pPr>
        <w:pStyle w:val="a0"/>
        <w:rPr>
          <w:rFonts w:hint="cs"/>
          <w:rtl/>
        </w:rPr>
      </w:pPr>
    </w:p>
    <w:p w14:paraId="3F279423" w14:textId="77777777" w:rsidR="00000000" w:rsidRDefault="00890A51">
      <w:pPr>
        <w:pStyle w:val="a0"/>
        <w:rPr>
          <w:rFonts w:hint="cs"/>
          <w:rtl/>
        </w:rPr>
      </w:pPr>
      <w:r>
        <w:rPr>
          <w:rFonts w:hint="cs"/>
          <w:rtl/>
        </w:rPr>
        <w:t>בכל מק</w:t>
      </w:r>
      <w:r>
        <w:rPr>
          <w:rFonts w:hint="cs"/>
          <w:rtl/>
        </w:rPr>
        <w:t xml:space="preserve">רה, השגרירות בווינה יוצגה באירוע על-ידי סגנו של השגריר, אשר נכח ברוב רובו של הכינוס שנמשך שלושה ימים. </w:t>
      </w:r>
    </w:p>
    <w:p w14:paraId="6C6AEB9D" w14:textId="77777777" w:rsidR="00000000" w:rsidRDefault="00890A51">
      <w:pPr>
        <w:pStyle w:val="a0"/>
        <w:rPr>
          <w:rFonts w:hint="cs"/>
          <w:rtl/>
        </w:rPr>
      </w:pPr>
    </w:p>
    <w:p w14:paraId="5CDDCB43" w14:textId="77777777" w:rsidR="00000000" w:rsidRDefault="00890A51">
      <w:pPr>
        <w:pStyle w:val="af1"/>
        <w:rPr>
          <w:rtl/>
        </w:rPr>
      </w:pPr>
      <w:r>
        <w:rPr>
          <w:rtl/>
        </w:rPr>
        <w:t>היו"ר ראובן ריבלין:</w:t>
      </w:r>
    </w:p>
    <w:p w14:paraId="43CBB277" w14:textId="77777777" w:rsidR="00000000" w:rsidRDefault="00890A51">
      <w:pPr>
        <w:pStyle w:val="a0"/>
        <w:rPr>
          <w:rtl/>
        </w:rPr>
      </w:pPr>
    </w:p>
    <w:p w14:paraId="788A52FF" w14:textId="77777777" w:rsidR="00000000" w:rsidRDefault="00890A51">
      <w:pPr>
        <w:pStyle w:val="a0"/>
        <w:rPr>
          <w:rFonts w:hint="cs"/>
          <w:rtl/>
        </w:rPr>
      </w:pPr>
      <w:r>
        <w:rPr>
          <w:rFonts w:hint="cs"/>
          <w:rtl/>
        </w:rPr>
        <w:t xml:space="preserve">תודה. בבקשה, חבר הכנסת שלגי, שאלה נוספת. אחריו </w:t>
      </w:r>
      <w:r>
        <w:rPr>
          <w:rtl/>
        </w:rPr>
        <w:t>–</w:t>
      </w:r>
      <w:r>
        <w:rPr>
          <w:rFonts w:hint="cs"/>
          <w:rtl/>
        </w:rPr>
        <w:t xml:space="preserve"> חבר הכנסת דהן, ואחריו </w:t>
      </w:r>
      <w:r>
        <w:rPr>
          <w:rtl/>
        </w:rPr>
        <w:t>–</w:t>
      </w:r>
      <w:r>
        <w:rPr>
          <w:rFonts w:hint="cs"/>
          <w:rtl/>
        </w:rPr>
        <w:t xml:space="preserve"> חבר הכנסת אייכלר. </w:t>
      </w:r>
    </w:p>
    <w:p w14:paraId="6D9F03AF" w14:textId="77777777" w:rsidR="00000000" w:rsidRDefault="00890A51">
      <w:pPr>
        <w:pStyle w:val="a0"/>
        <w:rPr>
          <w:rFonts w:hint="cs"/>
          <w:rtl/>
        </w:rPr>
      </w:pPr>
    </w:p>
    <w:p w14:paraId="085D44F1" w14:textId="77777777" w:rsidR="00000000" w:rsidRDefault="00890A51">
      <w:pPr>
        <w:pStyle w:val="a"/>
        <w:rPr>
          <w:rtl/>
        </w:rPr>
      </w:pPr>
      <w:bookmarkStart w:id="13" w:name="_Toc77593323"/>
      <w:r>
        <w:rPr>
          <w:rFonts w:hint="eastAsia"/>
          <w:rtl/>
        </w:rPr>
        <w:t>אילן</w:t>
      </w:r>
      <w:r>
        <w:rPr>
          <w:rtl/>
        </w:rPr>
        <w:t xml:space="preserve"> שלגי (שינוי):</w:t>
      </w:r>
      <w:bookmarkEnd w:id="13"/>
    </w:p>
    <w:p w14:paraId="7D2A8878" w14:textId="77777777" w:rsidR="00000000" w:rsidRDefault="00890A51">
      <w:pPr>
        <w:pStyle w:val="a0"/>
        <w:rPr>
          <w:rFonts w:hint="cs"/>
          <w:rtl/>
        </w:rPr>
      </w:pPr>
    </w:p>
    <w:p w14:paraId="63C26944" w14:textId="77777777" w:rsidR="00000000" w:rsidRDefault="00890A51">
      <w:pPr>
        <w:pStyle w:val="a0"/>
        <w:rPr>
          <w:rFonts w:hint="cs"/>
          <w:rtl/>
        </w:rPr>
      </w:pPr>
      <w:r>
        <w:rPr>
          <w:rFonts w:hint="cs"/>
          <w:rtl/>
        </w:rPr>
        <w:t>אדוני השר, אינני מ</w:t>
      </w:r>
      <w:r>
        <w:rPr>
          <w:rFonts w:hint="cs"/>
          <w:rtl/>
        </w:rPr>
        <w:t>כיר את השגריר בווינה, אפילו אינני יודע מי הוא, אבל נמסר גם שלפני שנה היה בווינה אירוע של אגודת הידידות אוסטריה--ישראל, לציון 50 שנה לקיום האגודה הזאת. גם אז השגריר הוזמן ולא הגיע. האם המשרד יודע את זה, והאם במקרה הקודם הוא העיר לשגריר?</w:t>
      </w:r>
    </w:p>
    <w:p w14:paraId="344D3157" w14:textId="77777777" w:rsidR="00000000" w:rsidRDefault="00890A51">
      <w:pPr>
        <w:pStyle w:val="a0"/>
        <w:rPr>
          <w:rFonts w:hint="cs"/>
          <w:rtl/>
        </w:rPr>
      </w:pPr>
    </w:p>
    <w:p w14:paraId="106AB611" w14:textId="77777777" w:rsidR="00000000" w:rsidRDefault="00890A51">
      <w:pPr>
        <w:pStyle w:val="af0"/>
        <w:rPr>
          <w:rtl/>
        </w:rPr>
      </w:pPr>
      <w:r>
        <w:rPr>
          <w:rFonts w:hint="eastAsia"/>
          <w:rtl/>
        </w:rPr>
        <w:t>אברהם</w:t>
      </w:r>
      <w:r>
        <w:rPr>
          <w:rtl/>
        </w:rPr>
        <w:t xml:space="preserve"> רביץ (יהדות ה</w:t>
      </w:r>
      <w:r>
        <w:rPr>
          <w:rtl/>
        </w:rPr>
        <w:t>תורה):</w:t>
      </w:r>
    </w:p>
    <w:p w14:paraId="68D76D62" w14:textId="77777777" w:rsidR="00000000" w:rsidRDefault="00890A51">
      <w:pPr>
        <w:pStyle w:val="a0"/>
        <w:rPr>
          <w:rFonts w:hint="cs"/>
          <w:rtl/>
        </w:rPr>
      </w:pPr>
    </w:p>
    <w:p w14:paraId="2B8C462F" w14:textId="77777777" w:rsidR="00000000" w:rsidRDefault="00890A51">
      <w:pPr>
        <w:pStyle w:val="a0"/>
        <w:rPr>
          <w:rFonts w:hint="cs"/>
          <w:rtl/>
        </w:rPr>
      </w:pPr>
      <w:r>
        <w:rPr>
          <w:rFonts w:hint="cs"/>
          <w:rtl/>
        </w:rPr>
        <w:t>האם השגריר חרדי?</w:t>
      </w:r>
    </w:p>
    <w:p w14:paraId="3F6D3D09" w14:textId="77777777" w:rsidR="00000000" w:rsidRDefault="00890A51">
      <w:pPr>
        <w:pStyle w:val="a0"/>
        <w:rPr>
          <w:rFonts w:hint="cs"/>
          <w:rtl/>
        </w:rPr>
      </w:pPr>
    </w:p>
    <w:p w14:paraId="5CCB5271" w14:textId="77777777" w:rsidR="00000000" w:rsidRDefault="00890A51">
      <w:pPr>
        <w:pStyle w:val="-"/>
        <w:rPr>
          <w:rtl/>
        </w:rPr>
      </w:pPr>
      <w:bookmarkStart w:id="14" w:name="FS000001046T30_06_2004_12_16_03C"/>
      <w:bookmarkEnd w:id="14"/>
      <w:r>
        <w:rPr>
          <w:rtl/>
        </w:rPr>
        <w:t>אילן שלגי (שינוי):</w:t>
      </w:r>
    </w:p>
    <w:p w14:paraId="7F26A086" w14:textId="77777777" w:rsidR="00000000" w:rsidRDefault="00890A51">
      <w:pPr>
        <w:pStyle w:val="a0"/>
        <w:rPr>
          <w:rtl/>
        </w:rPr>
      </w:pPr>
    </w:p>
    <w:p w14:paraId="07E92EF7" w14:textId="77777777" w:rsidR="00000000" w:rsidRDefault="00890A51">
      <w:pPr>
        <w:pStyle w:val="a0"/>
        <w:rPr>
          <w:rFonts w:hint="cs"/>
          <w:rtl/>
        </w:rPr>
      </w:pPr>
      <w:r>
        <w:rPr>
          <w:rFonts w:hint="cs"/>
          <w:rtl/>
        </w:rPr>
        <w:t xml:space="preserve">הוא בטח לא ציוני. </w:t>
      </w:r>
    </w:p>
    <w:p w14:paraId="17BB7DFE" w14:textId="77777777" w:rsidR="00000000" w:rsidRDefault="00890A51">
      <w:pPr>
        <w:pStyle w:val="a0"/>
        <w:rPr>
          <w:rFonts w:hint="cs"/>
          <w:rtl/>
        </w:rPr>
      </w:pPr>
    </w:p>
    <w:p w14:paraId="0EDD3EF6" w14:textId="77777777" w:rsidR="00000000" w:rsidRDefault="00890A51">
      <w:pPr>
        <w:pStyle w:val="a"/>
        <w:rPr>
          <w:rtl/>
        </w:rPr>
      </w:pPr>
      <w:bookmarkStart w:id="15" w:name="FS000000487T30_06_2004_12_16_17"/>
      <w:bookmarkStart w:id="16" w:name="_Toc77593324"/>
      <w:bookmarkEnd w:id="15"/>
      <w:r>
        <w:rPr>
          <w:rFonts w:hint="eastAsia"/>
          <w:rtl/>
        </w:rPr>
        <w:t>נסים</w:t>
      </w:r>
      <w:r>
        <w:rPr>
          <w:rtl/>
        </w:rPr>
        <w:t xml:space="preserve"> דהן (ש"ס):</w:t>
      </w:r>
      <w:bookmarkEnd w:id="16"/>
    </w:p>
    <w:p w14:paraId="58C513FF" w14:textId="77777777" w:rsidR="00000000" w:rsidRDefault="00890A51">
      <w:pPr>
        <w:pStyle w:val="a0"/>
        <w:rPr>
          <w:rFonts w:hint="cs"/>
          <w:rtl/>
        </w:rPr>
      </w:pPr>
    </w:p>
    <w:p w14:paraId="1B9CF30F" w14:textId="77777777" w:rsidR="00000000" w:rsidRDefault="00890A51">
      <w:pPr>
        <w:pStyle w:val="a0"/>
        <w:rPr>
          <w:rFonts w:hint="cs"/>
          <w:rtl/>
        </w:rPr>
      </w:pPr>
      <w:r>
        <w:rPr>
          <w:rFonts w:hint="cs"/>
          <w:rtl/>
        </w:rPr>
        <w:t>אדוני היושב-ראש, בהמשך לשאלתו של חבר הכנסת שלגי, גם לעבדך הנאמן יצא בהזדמנויות שונות לפגוש שגרירים ברחבי העולם, שגרירים שצריכים לייצג את מדינת ישראל, ובדרך כלל מייצגים את הע</w:t>
      </w:r>
      <w:r>
        <w:rPr>
          <w:rFonts w:hint="cs"/>
          <w:rtl/>
        </w:rPr>
        <w:t>ם היהודי בכלל. לצערי, נתקלתי בתופעות מדהימות, ששגרירים שצריכים לייצג את מדינת היהודים תכננו או יזמו טקסים בימים שהעם היהודי בדרך כלל לא נוהג לחגוג, כמו למשל בתשעה באב. היה שגריר שהזמין את כל האורחים שלו לקבלת פנים למדינת ישראל בצום פורים, למשל. הקהילות היה</w:t>
      </w:r>
      <w:r>
        <w:rPr>
          <w:rFonts w:hint="cs"/>
          <w:rtl/>
        </w:rPr>
        <w:t xml:space="preserve">ודיות שם לפעמים נדהמות מהבורות של השגרירים היהודים בכל ענייני יהדות, כי הקהילות היהודיות שם יוצאות מנקודת הנחה, שאם הוא שגריר של מדינת ישראל יש לו מינימום כבוד לדת היהודית, ומתברר שהוא בור ועם הארץ. </w:t>
      </w:r>
    </w:p>
    <w:p w14:paraId="6F253C9F" w14:textId="77777777" w:rsidR="00000000" w:rsidRDefault="00890A51">
      <w:pPr>
        <w:pStyle w:val="a0"/>
        <w:rPr>
          <w:rFonts w:hint="cs"/>
          <w:rtl/>
        </w:rPr>
      </w:pPr>
    </w:p>
    <w:p w14:paraId="0293861E" w14:textId="77777777" w:rsidR="00000000" w:rsidRDefault="00890A51">
      <w:pPr>
        <w:pStyle w:val="a0"/>
        <w:rPr>
          <w:rFonts w:hint="cs"/>
          <w:rtl/>
        </w:rPr>
      </w:pPr>
      <w:r>
        <w:rPr>
          <w:rFonts w:hint="cs"/>
          <w:rtl/>
        </w:rPr>
        <w:t>האם במשרד החוץ חושבים שלפחות במסגרת החניכות של אותם מיי</w:t>
      </w:r>
      <w:r>
        <w:rPr>
          <w:rFonts w:hint="cs"/>
          <w:rtl/>
        </w:rPr>
        <w:t>צגים של מדינת ישראל יעשו להם גם קורס מזורז ביהדות?</w:t>
      </w:r>
    </w:p>
    <w:p w14:paraId="708CE52B" w14:textId="77777777" w:rsidR="00000000" w:rsidRDefault="00890A51">
      <w:pPr>
        <w:pStyle w:val="a0"/>
        <w:rPr>
          <w:rFonts w:hint="cs"/>
          <w:rtl/>
        </w:rPr>
      </w:pPr>
    </w:p>
    <w:p w14:paraId="68408C45" w14:textId="77777777" w:rsidR="00000000" w:rsidRDefault="00890A51">
      <w:pPr>
        <w:pStyle w:val="af1"/>
        <w:rPr>
          <w:rtl/>
        </w:rPr>
      </w:pPr>
      <w:r>
        <w:rPr>
          <w:rtl/>
        </w:rPr>
        <w:t>היו"ר ראובן ריבלין:</w:t>
      </w:r>
    </w:p>
    <w:p w14:paraId="0F522855" w14:textId="77777777" w:rsidR="00000000" w:rsidRDefault="00890A51">
      <w:pPr>
        <w:pStyle w:val="a0"/>
        <w:rPr>
          <w:rtl/>
        </w:rPr>
      </w:pPr>
    </w:p>
    <w:p w14:paraId="5DE2029E" w14:textId="77777777" w:rsidR="00000000" w:rsidRDefault="00890A51">
      <w:pPr>
        <w:pStyle w:val="a0"/>
        <w:rPr>
          <w:rFonts w:hint="cs"/>
          <w:rtl/>
        </w:rPr>
      </w:pPr>
      <w:r>
        <w:rPr>
          <w:rFonts w:hint="cs"/>
          <w:rtl/>
        </w:rPr>
        <w:t xml:space="preserve">תודה רבה לחבר הכנסת דהן. חבר הכנסת אייכלר. </w:t>
      </w:r>
    </w:p>
    <w:p w14:paraId="428B5B03" w14:textId="77777777" w:rsidR="00000000" w:rsidRDefault="00890A51">
      <w:pPr>
        <w:pStyle w:val="a0"/>
        <w:rPr>
          <w:rFonts w:hint="cs"/>
          <w:rtl/>
        </w:rPr>
      </w:pPr>
    </w:p>
    <w:p w14:paraId="772F6657" w14:textId="77777777" w:rsidR="00000000" w:rsidRDefault="00890A51">
      <w:pPr>
        <w:pStyle w:val="a"/>
        <w:rPr>
          <w:rtl/>
        </w:rPr>
      </w:pPr>
      <w:bookmarkStart w:id="17" w:name="_Toc77593325"/>
      <w:r>
        <w:rPr>
          <w:rFonts w:hint="eastAsia"/>
          <w:rtl/>
        </w:rPr>
        <w:t>ישראל</w:t>
      </w:r>
      <w:r>
        <w:rPr>
          <w:rtl/>
        </w:rPr>
        <w:t xml:space="preserve"> אייכלר (יהדות התורה):</w:t>
      </w:r>
      <w:bookmarkEnd w:id="17"/>
    </w:p>
    <w:p w14:paraId="70761927" w14:textId="77777777" w:rsidR="00000000" w:rsidRDefault="00890A51">
      <w:pPr>
        <w:pStyle w:val="a0"/>
        <w:rPr>
          <w:rFonts w:hint="cs"/>
          <w:rtl/>
        </w:rPr>
      </w:pPr>
    </w:p>
    <w:p w14:paraId="7DAFEF9D" w14:textId="77777777" w:rsidR="00000000" w:rsidRDefault="00890A51">
      <w:pPr>
        <w:pStyle w:val="a0"/>
        <w:rPr>
          <w:rFonts w:hint="cs"/>
          <w:rtl/>
        </w:rPr>
      </w:pPr>
      <w:r>
        <w:rPr>
          <w:rFonts w:hint="cs"/>
          <w:rtl/>
        </w:rPr>
        <w:t>אדוני היושב-ראש, אדוני השר עזרא, הידוע כמי שרגיש לאחדות העם היהודי, אני רוצה לשאול אם הרצל היה מסכים ששר המשפ</w:t>
      </w:r>
      <w:r>
        <w:rPr>
          <w:rFonts w:hint="cs"/>
          <w:rtl/>
        </w:rPr>
        <w:t xml:space="preserve">טים בממשלת מדינת היהודים, ה"יודנשטאט", יכריז על החרדים כאויבים המשמעותיים ביותר, ומה ההבדל בין הסכנה של הכרזה על ציבור גדול כאויבים בכיכר, ברחוב, לעיני אלפי מפגינים, לבין מה שאמר הרב נבנצל היום. תודה. </w:t>
      </w:r>
    </w:p>
    <w:p w14:paraId="61886361" w14:textId="77777777" w:rsidR="00000000" w:rsidRDefault="00890A51">
      <w:pPr>
        <w:pStyle w:val="a0"/>
        <w:rPr>
          <w:rFonts w:hint="cs"/>
          <w:rtl/>
        </w:rPr>
      </w:pPr>
    </w:p>
    <w:p w14:paraId="48595821" w14:textId="77777777" w:rsidR="00000000" w:rsidRDefault="00890A51">
      <w:pPr>
        <w:pStyle w:val="af1"/>
        <w:rPr>
          <w:rtl/>
        </w:rPr>
      </w:pPr>
      <w:r>
        <w:rPr>
          <w:rtl/>
        </w:rPr>
        <w:t>היו"ר ראובן ריבלין:</w:t>
      </w:r>
    </w:p>
    <w:p w14:paraId="2696C64D" w14:textId="77777777" w:rsidR="00000000" w:rsidRDefault="00890A51">
      <w:pPr>
        <w:pStyle w:val="a0"/>
        <w:rPr>
          <w:rtl/>
        </w:rPr>
      </w:pPr>
    </w:p>
    <w:p w14:paraId="0142496D" w14:textId="77777777" w:rsidR="00000000" w:rsidRDefault="00890A51">
      <w:pPr>
        <w:pStyle w:val="a0"/>
        <w:rPr>
          <w:rFonts w:hint="cs"/>
          <w:rtl/>
        </w:rPr>
      </w:pPr>
      <w:r>
        <w:rPr>
          <w:rFonts w:hint="cs"/>
          <w:rtl/>
        </w:rPr>
        <w:t>אני מאוד מודה. אם הייתי עושה סקר</w:t>
      </w:r>
      <w:r>
        <w:rPr>
          <w:rFonts w:hint="cs"/>
          <w:rtl/>
        </w:rPr>
        <w:t xml:space="preserve"> בין האנשים ברחוב, אני בטוח שהרוב לא חושב כמו מי שאמר. </w:t>
      </w:r>
    </w:p>
    <w:p w14:paraId="670778B7" w14:textId="77777777" w:rsidR="00000000" w:rsidRDefault="00890A51">
      <w:pPr>
        <w:pStyle w:val="a0"/>
        <w:rPr>
          <w:rFonts w:hint="cs"/>
          <w:rtl/>
        </w:rPr>
      </w:pPr>
    </w:p>
    <w:p w14:paraId="24AF056F" w14:textId="77777777" w:rsidR="00000000" w:rsidRDefault="00890A51">
      <w:pPr>
        <w:pStyle w:val="af0"/>
        <w:rPr>
          <w:rtl/>
        </w:rPr>
      </w:pPr>
      <w:r>
        <w:rPr>
          <w:rFonts w:hint="eastAsia"/>
          <w:rtl/>
        </w:rPr>
        <w:t>ישראל</w:t>
      </w:r>
      <w:r>
        <w:rPr>
          <w:rtl/>
        </w:rPr>
        <w:t xml:space="preserve"> אייכלר (יהדות התורה):</w:t>
      </w:r>
    </w:p>
    <w:p w14:paraId="6970496A" w14:textId="77777777" w:rsidR="00000000" w:rsidRDefault="00890A51">
      <w:pPr>
        <w:pStyle w:val="a0"/>
        <w:rPr>
          <w:rFonts w:hint="cs"/>
          <w:rtl/>
        </w:rPr>
      </w:pPr>
    </w:p>
    <w:p w14:paraId="13BD5C66" w14:textId="77777777" w:rsidR="00000000" w:rsidRDefault="00890A51">
      <w:pPr>
        <w:pStyle w:val="a0"/>
        <w:rPr>
          <w:rFonts w:hint="cs"/>
          <w:rtl/>
        </w:rPr>
      </w:pPr>
      <w:r>
        <w:rPr>
          <w:rFonts w:hint="cs"/>
          <w:rtl/>
        </w:rPr>
        <w:t>צעקו לו "בוז".</w:t>
      </w:r>
    </w:p>
    <w:p w14:paraId="628E7651" w14:textId="77777777" w:rsidR="00000000" w:rsidRDefault="00890A51">
      <w:pPr>
        <w:pStyle w:val="a0"/>
        <w:rPr>
          <w:rFonts w:hint="cs"/>
          <w:rtl/>
        </w:rPr>
      </w:pPr>
    </w:p>
    <w:p w14:paraId="0E5DE349" w14:textId="77777777" w:rsidR="00000000" w:rsidRDefault="00890A51">
      <w:pPr>
        <w:pStyle w:val="af1"/>
        <w:rPr>
          <w:rtl/>
        </w:rPr>
      </w:pPr>
      <w:r>
        <w:rPr>
          <w:rtl/>
        </w:rPr>
        <w:t>היו"ר ראובן ריבלין:</w:t>
      </w:r>
    </w:p>
    <w:p w14:paraId="42E5238A" w14:textId="77777777" w:rsidR="00000000" w:rsidRDefault="00890A51">
      <w:pPr>
        <w:pStyle w:val="a0"/>
        <w:rPr>
          <w:rtl/>
        </w:rPr>
      </w:pPr>
    </w:p>
    <w:p w14:paraId="6B912B90" w14:textId="77777777" w:rsidR="00000000" w:rsidRDefault="00890A51">
      <w:pPr>
        <w:pStyle w:val="a0"/>
        <w:rPr>
          <w:rFonts w:hint="cs"/>
          <w:rtl/>
        </w:rPr>
      </w:pPr>
      <w:r>
        <w:rPr>
          <w:rFonts w:hint="cs"/>
          <w:rtl/>
        </w:rPr>
        <w:t xml:space="preserve">אתה רואה? בבקשה, כבוד השר משיב על שלוש השאלות, במידת רצונו ויכולתו, כמובן. </w:t>
      </w:r>
    </w:p>
    <w:p w14:paraId="3B4129A0" w14:textId="77777777" w:rsidR="00000000" w:rsidRDefault="00890A51">
      <w:pPr>
        <w:pStyle w:val="a0"/>
        <w:rPr>
          <w:rFonts w:hint="cs"/>
          <w:rtl/>
        </w:rPr>
      </w:pPr>
    </w:p>
    <w:p w14:paraId="4DE6B1C5" w14:textId="77777777" w:rsidR="00000000" w:rsidRDefault="00890A51">
      <w:pPr>
        <w:pStyle w:val="a"/>
        <w:rPr>
          <w:rtl/>
        </w:rPr>
      </w:pPr>
      <w:bookmarkStart w:id="18" w:name="FS000000474T30_06_2004_11_18_20C"/>
      <w:bookmarkStart w:id="19" w:name="_Toc77593326"/>
      <w:bookmarkEnd w:id="18"/>
      <w:r>
        <w:rPr>
          <w:rtl/>
        </w:rPr>
        <w:t>השר גדעון עזרא:</w:t>
      </w:r>
      <w:bookmarkEnd w:id="19"/>
    </w:p>
    <w:p w14:paraId="263EB9D2" w14:textId="77777777" w:rsidR="00000000" w:rsidRDefault="00890A51">
      <w:pPr>
        <w:pStyle w:val="a0"/>
        <w:rPr>
          <w:rtl/>
        </w:rPr>
      </w:pPr>
    </w:p>
    <w:p w14:paraId="4F6B6C4E" w14:textId="77777777" w:rsidR="00000000" w:rsidRDefault="00890A51">
      <w:pPr>
        <w:pStyle w:val="a0"/>
        <w:rPr>
          <w:rFonts w:hint="cs"/>
          <w:rtl/>
        </w:rPr>
      </w:pPr>
      <w:r>
        <w:rPr>
          <w:rFonts w:hint="cs"/>
          <w:rtl/>
        </w:rPr>
        <w:t>חבר הכנסת שלגי, אין לי תשובה על מה שהיה</w:t>
      </w:r>
      <w:r>
        <w:rPr>
          <w:rFonts w:hint="cs"/>
          <w:rtl/>
        </w:rPr>
        <w:t xml:space="preserve"> בשנה שעברה. צר לי על מה שהיה השנה, ומאחר שהשגריר לא נועץ, אני לא בטוח שמשרד החוץ ידע על הכנס שעורכת עיריית וינה. אבל ללא כל ספק, הבירור צריך להיות נוקב. </w:t>
      </w:r>
    </w:p>
    <w:p w14:paraId="6726BCF5" w14:textId="77777777" w:rsidR="00000000" w:rsidRDefault="00890A51">
      <w:pPr>
        <w:pStyle w:val="a0"/>
        <w:rPr>
          <w:rFonts w:hint="cs"/>
          <w:rtl/>
        </w:rPr>
      </w:pPr>
    </w:p>
    <w:p w14:paraId="542BEDED" w14:textId="77777777" w:rsidR="00000000" w:rsidRDefault="00890A51">
      <w:pPr>
        <w:pStyle w:val="a0"/>
        <w:rPr>
          <w:rFonts w:hint="cs"/>
          <w:rtl/>
        </w:rPr>
      </w:pPr>
      <w:r>
        <w:rPr>
          <w:rFonts w:hint="cs"/>
          <w:rtl/>
        </w:rPr>
        <w:t>אשר לשאלתו של חבר הכנסת דהן, אני מקווה שכל שגריר בחוץ-לארץ מצויד בלוח עברי, נוסף על הלוח הלועזי במשר</w:t>
      </w:r>
      <w:r>
        <w:rPr>
          <w:rFonts w:hint="cs"/>
          <w:rtl/>
        </w:rPr>
        <w:t>דו, עם ציונים מיוחדים, כפי שיש בכל יומן. צריך בהחלט לגלות רגישות בעניין הזה. אני מוכרח להגיד שגם פה, במדינת ישראל, לא תמיד כולם זוכרים את החגים וימי הצום לפי התאריך העברי, וגם אנחנו צריכים להיעזר בלוח העברי. לא בכדי מדינת ישראל החליטה שבכל מסמך רשמי, פרט ל</w:t>
      </w:r>
      <w:r>
        <w:rPr>
          <w:rFonts w:hint="cs"/>
          <w:rtl/>
        </w:rPr>
        <w:t xml:space="preserve">תאריך הלועזי יהיה גם התאריך לפי לוח השנה העברי. </w:t>
      </w:r>
    </w:p>
    <w:p w14:paraId="34537EA8" w14:textId="77777777" w:rsidR="00000000" w:rsidRDefault="00890A51">
      <w:pPr>
        <w:pStyle w:val="a0"/>
        <w:rPr>
          <w:rFonts w:hint="cs"/>
          <w:rtl/>
        </w:rPr>
      </w:pPr>
    </w:p>
    <w:p w14:paraId="022EB98B" w14:textId="77777777" w:rsidR="00000000" w:rsidRDefault="00890A51">
      <w:pPr>
        <w:pStyle w:val="af1"/>
        <w:rPr>
          <w:rtl/>
        </w:rPr>
      </w:pPr>
      <w:r>
        <w:rPr>
          <w:rtl/>
        </w:rPr>
        <w:t>היו"ר ראובן ריבלין:</w:t>
      </w:r>
    </w:p>
    <w:p w14:paraId="5590BA0C" w14:textId="77777777" w:rsidR="00000000" w:rsidRDefault="00890A51">
      <w:pPr>
        <w:pStyle w:val="a0"/>
        <w:rPr>
          <w:rtl/>
        </w:rPr>
      </w:pPr>
    </w:p>
    <w:p w14:paraId="2C3E532D" w14:textId="77777777" w:rsidR="00000000" w:rsidRDefault="00890A51">
      <w:pPr>
        <w:pStyle w:val="a0"/>
        <w:rPr>
          <w:rFonts w:hint="cs"/>
          <w:rtl/>
        </w:rPr>
      </w:pPr>
      <w:r>
        <w:rPr>
          <w:rFonts w:hint="cs"/>
          <w:rtl/>
        </w:rPr>
        <w:t xml:space="preserve">יש חוק. </w:t>
      </w:r>
    </w:p>
    <w:p w14:paraId="6E09B6A4" w14:textId="77777777" w:rsidR="00000000" w:rsidRDefault="00890A51">
      <w:pPr>
        <w:pStyle w:val="a0"/>
        <w:rPr>
          <w:rFonts w:hint="cs"/>
          <w:rtl/>
        </w:rPr>
      </w:pPr>
    </w:p>
    <w:p w14:paraId="05B0B4DB" w14:textId="77777777" w:rsidR="00000000" w:rsidRDefault="00890A51">
      <w:pPr>
        <w:pStyle w:val="af0"/>
        <w:rPr>
          <w:rtl/>
        </w:rPr>
      </w:pPr>
      <w:r>
        <w:rPr>
          <w:rFonts w:hint="eastAsia"/>
          <w:rtl/>
        </w:rPr>
        <w:t>נסים</w:t>
      </w:r>
      <w:r>
        <w:rPr>
          <w:rtl/>
        </w:rPr>
        <w:t xml:space="preserve"> דהן (ש"ס):</w:t>
      </w:r>
    </w:p>
    <w:p w14:paraId="6716F206" w14:textId="77777777" w:rsidR="00000000" w:rsidRDefault="00890A51">
      <w:pPr>
        <w:pStyle w:val="a0"/>
        <w:rPr>
          <w:rFonts w:hint="cs"/>
          <w:rtl/>
        </w:rPr>
      </w:pPr>
    </w:p>
    <w:p w14:paraId="764FC06B" w14:textId="77777777" w:rsidR="00000000" w:rsidRDefault="00890A51">
      <w:pPr>
        <w:pStyle w:val="a0"/>
        <w:rPr>
          <w:rFonts w:hint="cs"/>
          <w:rtl/>
        </w:rPr>
      </w:pPr>
      <w:r>
        <w:rPr>
          <w:rFonts w:hint="cs"/>
          <w:rtl/>
        </w:rPr>
        <w:t xml:space="preserve">הבעיה היא לא התאריך, הבעיה היא לדעת מה מציין התאריך. </w:t>
      </w:r>
    </w:p>
    <w:p w14:paraId="6C95CCD1" w14:textId="77777777" w:rsidR="00000000" w:rsidRDefault="00890A51">
      <w:pPr>
        <w:pStyle w:val="a0"/>
        <w:rPr>
          <w:rFonts w:hint="cs"/>
          <w:rtl/>
        </w:rPr>
      </w:pPr>
    </w:p>
    <w:p w14:paraId="49DF692F" w14:textId="77777777" w:rsidR="00000000" w:rsidRDefault="00890A51">
      <w:pPr>
        <w:pStyle w:val="-"/>
        <w:rPr>
          <w:rtl/>
        </w:rPr>
      </w:pPr>
      <w:bookmarkStart w:id="20" w:name="FS000000474T30_06_2004_11_19_54C"/>
      <w:bookmarkEnd w:id="20"/>
      <w:r>
        <w:rPr>
          <w:rtl/>
        </w:rPr>
        <w:t>השר גדעון עזרא:</w:t>
      </w:r>
    </w:p>
    <w:p w14:paraId="1AD30246" w14:textId="77777777" w:rsidR="00000000" w:rsidRDefault="00890A51">
      <w:pPr>
        <w:pStyle w:val="a0"/>
        <w:rPr>
          <w:rtl/>
        </w:rPr>
      </w:pPr>
    </w:p>
    <w:p w14:paraId="2C0AF4DF" w14:textId="77777777" w:rsidR="00000000" w:rsidRDefault="00890A51">
      <w:pPr>
        <w:pStyle w:val="a0"/>
        <w:rPr>
          <w:rFonts w:hint="cs"/>
          <w:rtl/>
        </w:rPr>
      </w:pPr>
      <w:r>
        <w:rPr>
          <w:rFonts w:hint="cs"/>
          <w:rtl/>
        </w:rPr>
        <w:t>חבר הכנסת אייכלר, שמעתי אותך באותה סוגיה גם אתמול. אני מתפלא על ההתבטאות שהיתה, אם הית</w:t>
      </w:r>
      <w:r>
        <w:rPr>
          <w:rFonts w:hint="cs"/>
          <w:rtl/>
        </w:rPr>
        <w:t xml:space="preserve">ה. שמעתי על אודותיה ממך אתמול כאן בכנסת. אני חושב שאין להתבטאות כזאת מקום, לא בהזדמנות זאת שמציינים 100 שנה לפטירת הרצל, ולא בשום הזדמנות. אוי לנו אם כך ייראו פני הדברים ויהודים יקראו ליהודים "בוגדים" או ישתמשו בכינויים מהסוג הזה. תודה. </w:t>
      </w:r>
    </w:p>
    <w:p w14:paraId="3B60E6C1" w14:textId="77777777" w:rsidR="00000000" w:rsidRDefault="00890A51">
      <w:pPr>
        <w:pStyle w:val="a0"/>
        <w:rPr>
          <w:rFonts w:hint="cs"/>
          <w:rtl/>
        </w:rPr>
      </w:pPr>
    </w:p>
    <w:p w14:paraId="0F81487E" w14:textId="77777777" w:rsidR="00000000" w:rsidRDefault="00890A51">
      <w:pPr>
        <w:pStyle w:val="af1"/>
        <w:rPr>
          <w:rtl/>
        </w:rPr>
      </w:pPr>
      <w:r>
        <w:rPr>
          <w:rtl/>
        </w:rPr>
        <w:t>היו"ר ראובן ריבלי</w:t>
      </w:r>
      <w:r>
        <w:rPr>
          <w:rtl/>
        </w:rPr>
        <w:t>ן:</w:t>
      </w:r>
    </w:p>
    <w:p w14:paraId="6DC6BD19" w14:textId="77777777" w:rsidR="00000000" w:rsidRDefault="00890A51">
      <w:pPr>
        <w:pStyle w:val="a0"/>
        <w:rPr>
          <w:rtl/>
        </w:rPr>
      </w:pPr>
    </w:p>
    <w:p w14:paraId="7C51522D" w14:textId="77777777" w:rsidR="00000000" w:rsidRDefault="00890A51">
      <w:pPr>
        <w:pStyle w:val="a0"/>
        <w:rPr>
          <w:rFonts w:hint="cs"/>
          <w:rtl/>
        </w:rPr>
      </w:pPr>
      <w:r>
        <w:rPr>
          <w:rFonts w:hint="cs"/>
          <w:rtl/>
        </w:rPr>
        <w:t>תודה לכבוד השר. כבוד השר ישיב על שאילתא בעל-פה מס' 167, שהוגשה לראש הממשלה, מאת חבר הכנסת איתן כבל, בנושא: סיוע ממשלתי למתפנים מרצון מהתנחלויות.</w:t>
      </w:r>
    </w:p>
    <w:p w14:paraId="56CA9057" w14:textId="77777777" w:rsidR="00000000" w:rsidRDefault="00890A51">
      <w:pPr>
        <w:pStyle w:val="a1"/>
        <w:jc w:val="center"/>
        <w:rPr>
          <w:rFonts w:hint="cs"/>
          <w:rtl/>
        </w:rPr>
      </w:pPr>
    </w:p>
    <w:p w14:paraId="34104D85" w14:textId="77777777" w:rsidR="00000000" w:rsidRDefault="00890A51">
      <w:pPr>
        <w:pStyle w:val="a1"/>
        <w:jc w:val="center"/>
        <w:rPr>
          <w:rFonts w:hint="cs"/>
          <w:rtl/>
        </w:rPr>
      </w:pPr>
      <w:bookmarkStart w:id="21" w:name="_Toc77593327"/>
      <w:r>
        <w:rPr>
          <w:rFonts w:hint="cs"/>
          <w:rtl/>
        </w:rPr>
        <w:t>167. סיוע ממשלתי למתפנים מרצון מהתנחלויות</w:t>
      </w:r>
      <w:bookmarkEnd w:id="21"/>
    </w:p>
    <w:p w14:paraId="707AC114" w14:textId="77777777" w:rsidR="00000000" w:rsidRDefault="00890A51">
      <w:pPr>
        <w:pStyle w:val="af1"/>
        <w:rPr>
          <w:rFonts w:hint="cs"/>
          <w:rtl/>
        </w:rPr>
      </w:pPr>
    </w:p>
    <w:p w14:paraId="304E0D55" w14:textId="77777777" w:rsidR="00000000" w:rsidRDefault="00890A51">
      <w:pPr>
        <w:pStyle w:val="a"/>
        <w:rPr>
          <w:rtl/>
        </w:rPr>
      </w:pPr>
      <w:bookmarkStart w:id="22" w:name="_Toc77593328"/>
      <w:r>
        <w:rPr>
          <w:rFonts w:hint="eastAsia"/>
          <w:rtl/>
        </w:rPr>
        <w:t>איתן</w:t>
      </w:r>
      <w:r>
        <w:rPr>
          <w:rtl/>
        </w:rPr>
        <w:t xml:space="preserve"> כבל (העבודה-מימד):</w:t>
      </w:r>
      <w:bookmarkEnd w:id="22"/>
    </w:p>
    <w:p w14:paraId="3D625377" w14:textId="77777777" w:rsidR="00000000" w:rsidRDefault="00890A51">
      <w:pPr>
        <w:pStyle w:val="a0"/>
        <w:rPr>
          <w:rFonts w:hint="cs"/>
          <w:rtl/>
        </w:rPr>
      </w:pPr>
    </w:p>
    <w:p w14:paraId="0028D10E" w14:textId="77777777" w:rsidR="00000000" w:rsidRDefault="00890A51">
      <w:pPr>
        <w:pStyle w:val="a0"/>
        <w:rPr>
          <w:rFonts w:hint="cs"/>
          <w:rtl/>
        </w:rPr>
      </w:pPr>
      <w:r>
        <w:rPr>
          <w:rFonts w:hint="cs"/>
          <w:rtl/>
        </w:rPr>
        <w:t xml:space="preserve">אדוני היושב-ראש, אדוני השר, ב-6 ביוני </w:t>
      </w:r>
      <w:r>
        <w:rPr>
          <w:rFonts w:hint="cs"/>
          <w:rtl/>
        </w:rPr>
        <w:t xml:space="preserve">2004 אישרה הממשלה תוכנית התנתקות ופינוי התנחלויות ופיצוי למתפנים מרצון מיישובי חבל-עזה. </w:t>
      </w:r>
    </w:p>
    <w:p w14:paraId="38E8AAE0" w14:textId="77777777" w:rsidR="00000000" w:rsidRDefault="00890A51">
      <w:pPr>
        <w:pStyle w:val="a0"/>
        <w:rPr>
          <w:rFonts w:hint="cs"/>
          <w:rtl/>
        </w:rPr>
      </w:pPr>
    </w:p>
    <w:p w14:paraId="50F03455" w14:textId="77777777" w:rsidR="00000000" w:rsidRDefault="00890A51">
      <w:pPr>
        <w:pStyle w:val="a0"/>
        <w:rPr>
          <w:rFonts w:hint="cs"/>
          <w:rtl/>
        </w:rPr>
      </w:pPr>
      <w:r>
        <w:rPr>
          <w:rFonts w:hint="cs"/>
          <w:rtl/>
        </w:rPr>
        <w:t xml:space="preserve">רבים המתגוררים בהתנחלויות יהודה, שומרון וחבל-עזה סובלים ממצב כלכלי קשה, מבעיות פרנסה, מלחץ נפשי ומפחד מטרור. </w:t>
      </w:r>
    </w:p>
    <w:p w14:paraId="2A148AC1" w14:textId="77777777" w:rsidR="00000000" w:rsidRDefault="00890A51">
      <w:pPr>
        <w:pStyle w:val="a0"/>
        <w:rPr>
          <w:rFonts w:hint="cs"/>
          <w:rtl/>
        </w:rPr>
      </w:pPr>
    </w:p>
    <w:p w14:paraId="711BDAD6" w14:textId="77777777" w:rsidR="00000000" w:rsidRDefault="00890A51">
      <w:pPr>
        <w:pStyle w:val="a0"/>
        <w:rPr>
          <w:rFonts w:hint="cs"/>
          <w:rtl/>
        </w:rPr>
      </w:pPr>
      <w:r>
        <w:rPr>
          <w:rFonts w:hint="cs"/>
          <w:rtl/>
        </w:rPr>
        <w:t xml:space="preserve">רצוני לשאול: </w:t>
      </w:r>
    </w:p>
    <w:p w14:paraId="54A743F2" w14:textId="77777777" w:rsidR="00000000" w:rsidRDefault="00890A51">
      <w:pPr>
        <w:pStyle w:val="a0"/>
        <w:rPr>
          <w:rFonts w:hint="cs"/>
          <w:rtl/>
        </w:rPr>
      </w:pPr>
    </w:p>
    <w:p w14:paraId="2FE66CAA" w14:textId="77777777" w:rsidR="00000000" w:rsidRDefault="00890A51">
      <w:pPr>
        <w:pStyle w:val="a0"/>
        <w:rPr>
          <w:rFonts w:hint="cs"/>
          <w:rtl/>
        </w:rPr>
      </w:pPr>
      <w:r>
        <w:rPr>
          <w:rFonts w:hint="cs"/>
          <w:rtl/>
        </w:rPr>
        <w:t>האם תסייע הממשלה בפיצוי לכל המעוניין להת</w:t>
      </w:r>
      <w:r>
        <w:rPr>
          <w:rFonts w:hint="cs"/>
          <w:rtl/>
        </w:rPr>
        <w:t>פנות מהתנחלויות יהודה, שומרון וחבל-עזה מסיבות הומניטריות?</w:t>
      </w:r>
    </w:p>
    <w:p w14:paraId="35E36FC1" w14:textId="77777777" w:rsidR="00000000" w:rsidRDefault="00890A51">
      <w:pPr>
        <w:pStyle w:val="a0"/>
        <w:rPr>
          <w:rFonts w:hint="cs"/>
          <w:rtl/>
        </w:rPr>
      </w:pPr>
    </w:p>
    <w:p w14:paraId="71430937" w14:textId="77777777" w:rsidR="00000000" w:rsidRDefault="00890A51">
      <w:pPr>
        <w:pStyle w:val="af1"/>
        <w:rPr>
          <w:rtl/>
        </w:rPr>
      </w:pPr>
      <w:r>
        <w:rPr>
          <w:rtl/>
        </w:rPr>
        <w:t>היו"ר ראובן ריבלין:</w:t>
      </w:r>
    </w:p>
    <w:p w14:paraId="33C57579" w14:textId="77777777" w:rsidR="00000000" w:rsidRDefault="00890A51">
      <w:pPr>
        <w:pStyle w:val="a0"/>
        <w:rPr>
          <w:rtl/>
        </w:rPr>
      </w:pPr>
    </w:p>
    <w:p w14:paraId="39386B6A" w14:textId="77777777" w:rsidR="00000000" w:rsidRDefault="00890A51">
      <w:pPr>
        <w:pStyle w:val="a0"/>
        <w:rPr>
          <w:rFonts w:hint="cs"/>
          <w:rtl/>
        </w:rPr>
      </w:pPr>
      <w:r>
        <w:rPr>
          <w:rFonts w:hint="cs"/>
          <w:rtl/>
        </w:rPr>
        <w:t xml:space="preserve">נא לשבת. אחר כך שאלה נוספת, כמובן. בבקשה, אדוני. </w:t>
      </w:r>
    </w:p>
    <w:p w14:paraId="447D8DC9" w14:textId="77777777" w:rsidR="00000000" w:rsidRDefault="00890A51">
      <w:pPr>
        <w:pStyle w:val="a0"/>
        <w:rPr>
          <w:rFonts w:hint="cs"/>
          <w:rtl/>
        </w:rPr>
      </w:pPr>
    </w:p>
    <w:p w14:paraId="1FB52E6A" w14:textId="77777777" w:rsidR="00000000" w:rsidRDefault="00890A51">
      <w:pPr>
        <w:pStyle w:val="a"/>
        <w:rPr>
          <w:rtl/>
        </w:rPr>
      </w:pPr>
      <w:bookmarkStart w:id="23" w:name="FS000000474T30_06_2004_12_32_44"/>
      <w:bookmarkStart w:id="24" w:name="_Toc77593329"/>
      <w:bookmarkEnd w:id="23"/>
      <w:r>
        <w:rPr>
          <w:rFonts w:hint="eastAsia"/>
          <w:rtl/>
        </w:rPr>
        <w:t>השר</w:t>
      </w:r>
      <w:r>
        <w:rPr>
          <w:rtl/>
        </w:rPr>
        <w:t xml:space="preserve"> גדעון עזרא:</w:t>
      </w:r>
      <w:bookmarkEnd w:id="24"/>
    </w:p>
    <w:p w14:paraId="04C25C8C" w14:textId="77777777" w:rsidR="00000000" w:rsidRDefault="00890A51">
      <w:pPr>
        <w:pStyle w:val="a0"/>
        <w:rPr>
          <w:rFonts w:hint="cs"/>
          <w:rtl/>
        </w:rPr>
      </w:pPr>
    </w:p>
    <w:p w14:paraId="2F6517A4" w14:textId="77777777" w:rsidR="00000000" w:rsidRDefault="00890A51">
      <w:pPr>
        <w:pStyle w:val="a0"/>
        <w:rPr>
          <w:rFonts w:hint="cs"/>
          <w:rtl/>
        </w:rPr>
      </w:pPr>
      <w:r>
        <w:rPr>
          <w:rFonts w:hint="cs"/>
          <w:rtl/>
        </w:rPr>
        <w:t>אדוני היושב-ראש, חברי חברי הכנסת, חבר הכנסת כבל, החלטת הממשלה מ-6 ביוני 2004 מתייחסת לפעולות ההכנה שעורכת ממ</w:t>
      </w:r>
      <w:r>
        <w:rPr>
          <w:rFonts w:hint="cs"/>
          <w:rtl/>
        </w:rPr>
        <w:t xml:space="preserve">שלת ישראל לצורך יישום תוכנית ההתנתקות המתוקנת. בהיבט של פינוי עם פיצוי והתיישבות חלופית, החלטת הממשלה מתייחסת לארבע קבוצות היישובים להלן: קבוצה א' -  מורג, נצרים וכפר-דרום; קבוצה ב' </w:t>
      </w:r>
      <w:r>
        <w:rPr>
          <w:rtl/>
        </w:rPr>
        <w:t>–</w:t>
      </w:r>
      <w:r>
        <w:rPr>
          <w:rFonts w:hint="cs"/>
          <w:rtl/>
        </w:rPr>
        <w:t xml:space="preserve"> יישובי צפון השומרון - גנים, כדים, שא-נור וחומש; קבוצה ג' </w:t>
      </w:r>
      <w:r>
        <w:rPr>
          <w:rtl/>
        </w:rPr>
        <w:t>–</w:t>
      </w:r>
      <w:r>
        <w:rPr>
          <w:rFonts w:hint="cs"/>
          <w:rtl/>
        </w:rPr>
        <w:t xml:space="preserve"> יישובי גוש-קט</w:t>
      </w:r>
      <w:r>
        <w:rPr>
          <w:rFonts w:hint="cs"/>
          <w:rtl/>
        </w:rPr>
        <w:t xml:space="preserve">יף; קבוצה ד' </w:t>
      </w:r>
      <w:r>
        <w:rPr>
          <w:rtl/>
        </w:rPr>
        <w:t>–</w:t>
      </w:r>
      <w:r>
        <w:rPr>
          <w:rFonts w:hint="cs"/>
          <w:rtl/>
        </w:rPr>
        <w:t xml:space="preserve"> יישובי צפון רצועת-עזה, דוגית, אלי-סיני וניסנית. </w:t>
      </w:r>
    </w:p>
    <w:p w14:paraId="5448AB92" w14:textId="77777777" w:rsidR="00000000" w:rsidRDefault="00890A51">
      <w:pPr>
        <w:pStyle w:val="a0"/>
        <w:rPr>
          <w:rFonts w:hint="cs"/>
          <w:rtl/>
        </w:rPr>
      </w:pPr>
    </w:p>
    <w:p w14:paraId="02EAD456" w14:textId="77777777" w:rsidR="00000000" w:rsidRDefault="00890A51">
      <w:pPr>
        <w:pStyle w:val="a0"/>
        <w:rPr>
          <w:rFonts w:hint="cs"/>
          <w:rtl/>
        </w:rPr>
      </w:pPr>
      <w:r>
        <w:rPr>
          <w:rFonts w:hint="cs"/>
          <w:rtl/>
        </w:rPr>
        <w:t xml:space="preserve">אנחנו נמצאים בשלב ההכנות להצעת חוק, שתגדיר מהו אופן הפיצוי לזכאים. </w:t>
      </w:r>
    </w:p>
    <w:p w14:paraId="05E0A7FC" w14:textId="77777777" w:rsidR="00000000" w:rsidRDefault="00890A51">
      <w:pPr>
        <w:pStyle w:val="a0"/>
        <w:rPr>
          <w:rFonts w:hint="cs"/>
          <w:rtl/>
        </w:rPr>
      </w:pPr>
    </w:p>
    <w:p w14:paraId="16991FA1" w14:textId="77777777" w:rsidR="00000000" w:rsidRDefault="00890A51">
      <w:pPr>
        <w:pStyle w:val="a0"/>
        <w:rPr>
          <w:rFonts w:hint="cs"/>
          <w:rtl/>
        </w:rPr>
      </w:pPr>
      <w:r>
        <w:rPr>
          <w:rFonts w:hint="cs"/>
          <w:rtl/>
        </w:rPr>
        <w:t xml:space="preserve">מעבר לקבוצת היישובים הנזכרת בחוק </w:t>
      </w:r>
      <w:r>
        <w:rPr>
          <w:rtl/>
        </w:rPr>
        <w:t>–</w:t>
      </w:r>
      <w:r>
        <w:rPr>
          <w:rFonts w:hint="cs"/>
          <w:rtl/>
        </w:rPr>
        <w:t xml:space="preserve"> וזאת הנקודה החשובה </w:t>
      </w:r>
      <w:r>
        <w:rPr>
          <w:rtl/>
        </w:rPr>
        <w:t>–</w:t>
      </w:r>
      <w:r>
        <w:rPr>
          <w:rFonts w:hint="cs"/>
          <w:rtl/>
        </w:rPr>
        <w:t xml:space="preserve"> לא יחול החוק על יישובים אחרים שאינם מוזכרים בתוכנית. </w:t>
      </w:r>
    </w:p>
    <w:p w14:paraId="0B5F2CFD" w14:textId="77777777" w:rsidR="00000000" w:rsidRDefault="00890A51">
      <w:pPr>
        <w:pStyle w:val="a0"/>
        <w:rPr>
          <w:rFonts w:hint="cs"/>
          <w:color w:val="0000FF"/>
          <w:szCs w:val="28"/>
          <w:rtl/>
        </w:rPr>
      </w:pPr>
    </w:p>
    <w:p w14:paraId="5D4D9168" w14:textId="77777777" w:rsidR="00000000" w:rsidRDefault="00890A51">
      <w:pPr>
        <w:pStyle w:val="a"/>
        <w:rPr>
          <w:rFonts w:hint="cs"/>
          <w:rtl/>
        </w:rPr>
      </w:pPr>
      <w:bookmarkStart w:id="25" w:name="FS000000445T30_06_2004_11_58_14"/>
      <w:bookmarkStart w:id="26" w:name="_Toc77593330"/>
      <w:bookmarkEnd w:id="25"/>
      <w:r>
        <w:rPr>
          <w:rFonts w:hint="eastAsia"/>
          <w:rtl/>
        </w:rPr>
        <w:t>איתן</w:t>
      </w:r>
      <w:r>
        <w:rPr>
          <w:rtl/>
        </w:rPr>
        <w:t xml:space="preserve"> כבל (ה</w:t>
      </w:r>
      <w:r>
        <w:rPr>
          <w:rtl/>
        </w:rPr>
        <w:t>עבודה-מימד):</w:t>
      </w:r>
      <w:bookmarkEnd w:id="26"/>
    </w:p>
    <w:p w14:paraId="03D01A6A" w14:textId="77777777" w:rsidR="00000000" w:rsidRDefault="00890A51">
      <w:pPr>
        <w:pStyle w:val="a0"/>
        <w:rPr>
          <w:rtl/>
        </w:rPr>
      </w:pPr>
    </w:p>
    <w:p w14:paraId="61920536" w14:textId="77777777" w:rsidR="00000000" w:rsidRDefault="00890A51">
      <w:pPr>
        <w:pStyle w:val="a0"/>
        <w:rPr>
          <w:rFonts w:hint="cs"/>
          <w:rtl/>
        </w:rPr>
      </w:pPr>
      <w:r>
        <w:rPr>
          <w:rFonts w:hint="cs"/>
          <w:rtl/>
        </w:rPr>
        <w:t>אדוני היושב-ראש, אדוני השר, מה שאדוני ציטט זה בסדר גמור. הרי על סמך זה בדיוק אני אומר את דברי, שכבר כשאתם יושבים ומכינים את כל אשר אתה ציטטת ואמרת, וידוע לנו, לכל הציבור, ואני מקווה שזה גם יקרה, אני מבקש לשאול מדוע בהזדמנות הזאת לא לאפשר לאנש</w:t>
      </w:r>
      <w:r>
        <w:rPr>
          <w:rFonts w:hint="cs"/>
          <w:rtl/>
        </w:rPr>
        <w:t>ים או למתיישבים שגרים היום בכל חבלי יהודה, שומרון וחבל-עזה, שמרגישים חוסר ביטחון מוחלט, מרגישים שהם בסכנת חיים - ואני חוזר ואומר, מדוע לא לאפשר להם להתפנות מסיבות הומניטריות? ואני אומר את זה כשאתם כבר יושבים ודנים במכלול הרחב של הנושא.</w:t>
      </w:r>
    </w:p>
    <w:p w14:paraId="39DEC501" w14:textId="77777777" w:rsidR="00000000" w:rsidRDefault="00890A51">
      <w:pPr>
        <w:pStyle w:val="a0"/>
        <w:ind w:firstLine="0"/>
        <w:rPr>
          <w:rFonts w:hint="cs"/>
          <w:rtl/>
        </w:rPr>
      </w:pPr>
    </w:p>
    <w:p w14:paraId="32388FC8" w14:textId="77777777" w:rsidR="00000000" w:rsidRDefault="00890A51">
      <w:pPr>
        <w:pStyle w:val="af1"/>
        <w:rPr>
          <w:rtl/>
        </w:rPr>
      </w:pPr>
      <w:r>
        <w:rPr>
          <w:rtl/>
        </w:rPr>
        <w:t>היו"ר ראובן ריבלין:</w:t>
      </w:r>
    </w:p>
    <w:p w14:paraId="3EF0AC05" w14:textId="77777777" w:rsidR="00000000" w:rsidRDefault="00890A51">
      <w:pPr>
        <w:pStyle w:val="a0"/>
        <w:rPr>
          <w:rtl/>
        </w:rPr>
      </w:pPr>
    </w:p>
    <w:p w14:paraId="320416C8" w14:textId="77777777" w:rsidR="00000000" w:rsidRDefault="00890A51">
      <w:pPr>
        <w:pStyle w:val="a0"/>
        <w:rPr>
          <w:rFonts w:hint="cs"/>
          <w:rtl/>
        </w:rPr>
      </w:pPr>
      <w:r>
        <w:rPr>
          <w:rFonts w:hint="cs"/>
          <w:rtl/>
        </w:rPr>
        <w:t>תודה לחבר הכנסת כבל. חבר הכנסת פינס, בבקשה. חבר הכנסת הנדל, אני אתן לך לדבר, לא שמתי לב שחבר הכנסת כבל הוא מאותה סיעה. לפינס אתן לשאול, אך גם לך.</w:t>
      </w:r>
    </w:p>
    <w:p w14:paraId="61EABDC3" w14:textId="77777777" w:rsidR="00000000" w:rsidRDefault="00890A51">
      <w:pPr>
        <w:pStyle w:val="a0"/>
        <w:rPr>
          <w:rFonts w:hint="cs"/>
          <w:rtl/>
        </w:rPr>
      </w:pPr>
    </w:p>
    <w:p w14:paraId="057ECA25" w14:textId="77777777" w:rsidR="00000000" w:rsidRDefault="00890A51">
      <w:pPr>
        <w:pStyle w:val="a"/>
        <w:rPr>
          <w:rtl/>
        </w:rPr>
      </w:pPr>
      <w:bookmarkStart w:id="27" w:name="FS000000455T30_06_2004_12_02_03"/>
      <w:bookmarkStart w:id="28" w:name="_Toc77593331"/>
      <w:bookmarkEnd w:id="27"/>
      <w:r>
        <w:rPr>
          <w:rFonts w:hint="eastAsia"/>
          <w:rtl/>
        </w:rPr>
        <w:t>אופיר</w:t>
      </w:r>
      <w:r>
        <w:rPr>
          <w:rtl/>
        </w:rPr>
        <w:t xml:space="preserve"> פינס-פז (העבודה-מימד):</w:t>
      </w:r>
      <w:bookmarkEnd w:id="28"/>
    </w:p>
    <w:p w14:paraId="6C1D9AEC" w14:textId="77777777" w:rsidR="00000000" w:rsidRDefault="00890A51">
      <w:pPr>
        <w:pStyle w:val="a0"/>
        <w:ind w:firstLine="0"/>
        <w:rPr>
          <w:rFonts w:hint="cs"/>
          <w:rtl/>
        </w:rPr>
      </w:pPr>
    </w:p>
    <w:p w14:paraId="46CD3364" w14:textId="77777777" w:rsidR="00000000" w:rsidRDefault="00890A51">
      <w:pPr>
        <w:pStyle w:val="a0"/>
        <w:rPr>
          <w:rFonts w:hint="cs"/>
          <w:rtl/>
        </w:rPr>
      </w:pPr>
      <w:r>
        <w:rPr>
          <w:rFonts w:hint="cs"/>
          <w:rtl/>
        </w:rPr>
        <w:t>תודה, אדוני היושב-ראש. אני רוצה לשאול שתי שאלות את השר. האחת, האם אתם מתכווני</w:t>
      </w:r>
      <w:r>
        <w:rPr>
          <w:rFonts w:hint="cs"/>
          <w:rtl/>
        </w:rPr>
        <w:t>ם להביא את חוק הפיצויים עוד במושב הזה, משום שלדעתי חבל על כל יום. יש אנשים שרוצים לקחת את הפיצויים ולצאת, והיום אין להם חיים, הם בני-ערובה. הם לא יכולים לצאת, הם לא יכולים למכור, הם לא יכולים לתכנן את החיים העתידיים שלהם, חבל.</w:t>
      </w:r>
    </w:p>
    <w:p w14:paraId="49394D48" w14:textId="77777777" w:rsidR="00000000" w:rsidRDefault="00890A51">
      <w:pPr>
        <w:pStyle w:val="a0"/>
        <w:rPr>
          <w:rFonts w:hint="cs"/>
          <w:rtl/>
        </w:rPr>
      </w:pPr>
    </w:p>
    <w:p w14:paraId="3656A7B6" w14:textId="77777777" w:rsidR="00000000" w:rsidRDefault="00890A51">
      <w:pPr>
        <w:pStyle w:val="a0"/>
        <w:rPr>
          <w:rFonts w:hint="cs"/>
          <w:rtl/>
        </w:rPr>
      </w:pPr>
      <w:r>
        <w:rPr>
          <w:rFonts w:hint="cs"/>
          <w:rtl/>
        </w:rPr>
        <w:t>השאלה השנייה: כלפי מתנחלים ש</w:t>
      </w:r>
      <w:r>
        <w:rPr>
          <w:rFonts w:hint="cs"/>
          <w:rtl/>
        </w:rPr>
        <w:t>ייקחו את החוק לידיים, יפגעו בחיילי צה"ל או בשוטרים באלימות, ישתמשו באלימות בפינוי או לחלופין ישחיתו את הרכוש, שאולי אנו רוצים למכור אותו - האם אתם מתכוונים להפחית להם את רמת הפיצויים, או לא לתת להם פיצויים בכלל?</w:t>
      </w:r>
    </w:p>
    <w:p w14:paraId="356CC1D1" w14:textId="77777777" w:rsidR="00000000" w:rsidRDefault="00890A51">
      <w:pPr>
        <w:pStyle w:val="a0"/>
        <w:ind w:firstLine="0"/>
        <w:rPr>
          <w:rFonts w:hint="cs"/>
          <w:rtl/>
        </w:rPr>
      </w:pPr>
    </w:p>
    <w:p w14:paraId="28543A75" w14:textId="77777777" w:rsidR="00000000" w:rsidRDefault="00890A51">
      <w:pPr>
        <w:pStyle w:val="af1"/>
        <w:rPr>
          <w:rtl/>
        </w:rPr>
      </w:pPr>
      <w:r>
        <w:rPr>
          <w:rtl/>
        </w:rPr>
        <w:t>היו"ר ראובן ריבלין:</w:t>
      </w:r>
    </w:p>
    <w:p w14:paraId="42535194" w14:textId="77777777" w:rsidR="00000000" w:rsidRDefault="00890A51">
      <w:pPr>
        <w:pStyle w:val="a0"/>
        <w:rPr>
          <w:rtl/>
        </w:rPr>
      </w:pPr>
    </w:p>
    <w:p w14:paraId="116D61A7" w14:textId="77777777" w:rsidR="00000000" w:rsidRDefault="00890A51">
      <w:pPr>
        <w:pStyle w:val="a0"/>
        <w:rPr>
          <w:rFonts w:hint="cs"/>
          <w:rtl/>
        </w:rPr>
      </w:pPr>
      <w:r>
        <w:rPr>
          <w:rFonts w:hint="cs"/>
          <w:rtl/>
        </w:rPr>
        <w:t>תודה רבה, חבר הכנסת יו</w:t>
      </w:r>
      <w:r>
        <w:rPr>
          <w:rFonts w:hint="cs"/>
          <w:rtl/>
        </w:rPr>
        <w:t>לי אדלשטיין, ואחריו - חבר הכנסת הנדל. אני נותן לו, כי לא הייתי צריך לתת לחבר הכנסת פינס.</w:t>
      </w:r>
    </w:p>
    <w:p w14:paraId="2C47F0B4" w14:textId="77777777" w:rsidR="00000000" w:rsidRDefault="00890A51">
      <w:pPr>
        <w:pStyle w:val="a0"/>
        <w:rPr>
          <w:rFonts w:hint="cs"/>
          <w:rtl/>
        </w:rPr>
      </w:pPr>
    </w:p>
    <w:p w14:paraId="5EE9E33C" w14:textId="77777777" w:rsidR="00000000" w:rsidRDefault="00890A51">
      <w:pPr>
        <w:pStyle w:val="a"/>
        <w:rPr>
          <w:rtl/>
        </w:rPr>
      </w:pPr>
      <w:bookmarkStart w:id="29" w:name="FS000000532T30_06_2004_12_04_21"/>
      <w:bookmarkStart w:id="30" w:name="_Toc77593332"/>
      <w:bookmarkEnd w:id="29"/>
      <w:r>
        <w:rPr>
          <w:rFonts w:hint="eastAsia"/>
          <w:rtl/>
        </w:rPr>
        <w:t>יולי</w:t>
      </w:r>
      <w:r>
        <w:rPr>
          <w:rtl/>
        </w:rPr>
        <w:t>-יואל אדלשטיין (הליכוד):</w:t>
      </w:r>
      <w:bookmarkEnd w:id="30"/>
    </w:p>
    <w:p w14:paraId="4DBF5754" w14:textId="77777777" w:rsidR="00000000" w:rsidRDefault="00890A51">
      <w:pPr>
        <w:pStyle w:val="a0"/>
        <w:ind w:firstLine="0"/>
        <w:rPr>
          <w:rFonts w:hint="cs"/>
          <w:rtl/>
        </w:rPr>
      </w:pPr>
    </w:p>
    <w:p w14:paraId="408605E3" w14:textId="77777777" w:rsidR="00000000" w:rsidRDefault="00890A51">
      <w:pPr>
        <w:pStyle w:val="a0"/>
        <w:rPr>
          <w:rFonts w:hint="cs"/>
          <w:rtl/>
        </w:rPr>
      </w:pPr>
      <w:r>
        <w:rPr>
          <w:rFonts w:hint="cs"/>
          <w:rtl/>
        </w:rPr>
        <w:t>תודה רבה. אדוני היושב-ראש, חברי חברי הכנסת, אדוני השר, רצוני להבין - למדתי את החלטת הממשלה. למיטב הבנתי, רק בגמר שלב ההכנות יובא הנושא ל</w:t>
      </w:r>
      <w:r>
        <w:rPr>
          <w:rFonts w:hint="cs"/>
          <w:rtl/>
        </w:rPr>
        <w:t>דיון נוסף בממשלה, והממשלה תחליט אם בכלל התוכנית הזאת של פינוי יישובים מאומצת או לא מאומצת על-ידי הממשלה. אפילו תהיה חקיקה מתאימה, איך אפשר כרגע להתחיל ולשלם פיצויים לאנשים, כשבכלל שום גורם, לרבות ממשלת ישראל, ודאי הכנסת, לא החליטו שפינוי יתקיים אי-פעם?</w:t>
      </w:r>
    </w:p>
    <w:p w14:paraId="709C9D2B" w14:textId="77777777" w:rsidR="00000000" w:rsidRDefault="00890A51">
      <w:pPr>
        <w:pStyle w:val="a0"/>
        <w:ind w:firstLine="0"/>
        <w:rPr>
          <w:rFonts w:hint="cs"/>
          <w:rtl/>
        </w:rPr>
      </w:pPr>
    </w:p>
    <w:p w14:paraId="4346744E" w14:textId="77777777" w:rsidR="00000000" w:rsidRDefault="00890A51">
      <w:pPr>
        <w:pStyle w:val="af1"/>
        <w:rPr>
          <w:rtl/>
        </w:rPr>
      </w:pPr>
      <w:r>
        <w:rPr>
          <w:rtl/>
        </w:rPr>
        <w:t>הי</w:t>
      </w:r>
      <w:r>
        <w:rPr>
          <w:rtl/>
        </w:rPr>
        <w:t>ו"ר ראובן ריבלין:</w:t>
      </w:r>
    </w:p>
    <w:p w14:paraId="00E8AD94" w14:textId="77777777" w:rsidR="00000000" w:rsidRDefault="00890A51">
      <w:pPr>
        <w:pStyle w:val="a0"/>
        <w:rPr>
          <w:rtl/>
        </w:rPr>
      </w:pPr>
    </w:p>
    <w:p w14:paraId="7957C70D" w14:textId="77777777" w:rsidR="00000000" w:rsidRDefault="00890A51">
      <w:pPr>
        <w:pStyle w:val="a0"/>
        <w:rPr>
          <w:rFonts w:hint="cs"/>
          <w:rtl/>
        </w:rPr>
      </w:pPr>
      <w:r>
        <w:rPr>
          <w:rFonts w:hint="cs"/>
          <w:rtl/>
        </w:rPr>
        <w:t>תודה לחבר הכנסת אדלשטיין. חבר הכנסת הנדל - בבקשה, אדוני.</w:t>
      </w:r>
    </w:p>
    <w:p w14:paraId="377C3815" w14:textId="77777777" w:rsidR="00000000" w:rsidRDefault="00890A51">
      <w:pPr>
        <w:pStyle w:val="a0"/>
        <w:ind w:firstLine="0"/>
        <w:rPr>
          <w:rFonts w:hint="cs"/>
          <w:rtl/>
        </w:rPr>
      </w:pPr>
    </w:p>
    <w:p w14:paraId="33805479" w14:textId="77777777" w:rsidR="00000000" w:rsidRDefault="00890A51">
      <w:pPr>
        <w:pStyle w:val="a"/>
        <w:rPr>
          <w:rtl/>
        </w:rPr>
      </w:pPr>
      <w:bookmarkStart w:id="31" w:name="FS000000412T30_06_2004_12_06_00"/>
      <w:bookmarkStart w:id="32" w:name="_Toc77593333"/>
      <w:bookmarkEnd w:id="31"/>
      <w:r>
        <w:rPr>
          <w:rFonts w:hint="eastAsia"/>
          <w:rtl/>
        </w:rPr>
        <w:t>צבי</w:t>
      </w:r>
      <w:r>
        <w:rPr>
          <w:rtl/>
        </w:rPr>
        <w:t xml:space="preserve"> הנדל (האיחוד הלאומי - ישראל ביתנו):</w:t>
      </w:r>
      <w:bookmarkEnd w:id="32"/>
    </w:p>
    <w:p w14:paraId="5D356D70" w14:textId="77777777" w:rsidR="00000000" w:rsidRDefault="00890A51">
      <w:pPr>
        <w:pStyle w:val="a0"/>
        <w:ind w:firstLine="0"/>
        <w:rPr>
          <w:rFonts w:hint="cs"/>
          <w:rtl/>
        </w:rPr>
      </w:pPr>
    </w:p>
    <w:p w14:paraId="65B44677" w14:textId="77777777" w:rsidR="00000000" w:rsidRDefault="00890A51">
      <w:pPr>
        <w:pStyle w:val="a0"/>
        <w:rPr>
          <w:rFonts w:hint="cs"/>
          <w:rtl/>
        </w:rPr>
      </w:pPr>
      <w:r>
        <w:rPr>
          <w:rFonts w:hint="cs"/>
          <w:rtl/>
        </w:rPr>
        <w:t xml:space="preserve">אדוני השר, כבוד היושב-ראש, חברי חברי הכנסת, אחרי ששמעתי את חבר הכנסת פינס, אני משנה קצת את מה שהתכוונתי להגיד. </w:t>
      </w:r>
    </w:p>
    <w:p w14:paraId="500028D5" w14:textId="77777777" w:rsidR="00000000" w:rsidRDefault="00890A51">
      <w:pPr>
        <w:pStyle w:val="a0"/>
        <w:ind w:firstLine="0"/>
        <w:rPr>
          <w:rFonts w:hint="cs"/>
          <w:rtl/>
        </w:rPr>
      </w:pPr>
    </w:p>
    <w:p w14:paraId="312B58E8" w14:textId="77777777" w:rsidR="00000000" w:rsidRDefault="00890A51">
      <w:pPr>
        <w:pStyle w:val="af1"/>
        <w:rPr>
          <w:rtl/>
        </w:rPr>
      </w:pPr>
      <w:r>
        <w:rPr>
          <w:rtl/>
        </w:rPr>
        <w:t>היו"ר ראובן ריבלין:</w:t>
      </w:r>
    </w:p>
    <w:p w14:paraId="66FE9AD7" w14:textId="77777777" w:rsidR="00000000" w:rsidRDefault="00890A51">
      <w:pPr>
        <w:pStyle w:val="a0"/>
        <w:rPr>
          <w:rtl/>
        </w:rPr>
      </w:pPr>
    </w:p>
    <w:p w14:paraId="50870CC9" w14:textId="77777777" w:rsidR="00000000" w:rsidRDefault="00890A51">
      <w:pPr>
        <w:pStyle w:val="a0"/>
        <w:rPr>
          <w:rFonts w:hint="cs"/>
          <w:rtl/>
        </w:rPr>
      </w:pPr>
      <w:r>
        <w:rPr>
          <w:rFonts w:hint="cs"/>
          <w:rtl/>
        </w:rPr>
        <w:t xml:space="preserve">אתה </w:t>
      </w:r>
      <w:r>
        <w:rPr>
          <w:rFonts w:hint="cs"/>
          <w:rtl/>
        </w:rPr>
        <w:t>שואל את מה שהתכוונת לשאול.</w:t>
      </w:r>
    </w:p>
    <w:p w14:paraId="68025D53" w14:textId="77777777" w:rsidR="00000000" w:rsidRDefault="00890A51">
      <w:pPr>
        <w:pStyle w:val="a0"/>
        <w:rPr>
          <w:rFonts w:hint="cs"/>
          <w:rtl/>
        </w:rPr>
      </w:pPr>
    </w:p>
    <w:p w14:paraId="3DC31EFB" w14:textId="77777777" w:rsidR="00000000" w:rsidRDefault="00890A51">
      <w:pPr>
        <w:pStyle w:val="-"/>
        <w:rPr>
          <w:rtl/>
        </w:rPr>
      </w:pPr>
      <w:bookmarkStart w:id="33" w:name="FS000000412T30_06_2004_12_06_39C"/>
      <w:bookmarkEnd w:id="33"/>
      <w:r>
        <w:rPr>
          <w:rtl/>
        </w:rPr>
        <w:t>צבי הנדל (האיחוד הלאומי - ישראל ביתנו):</w:t>
      </w:r>
    </w:p>
    <w:p w14:paraId="01885742" w14:textId="77777777" w:rsidR="00000000" w:rsidRDefault="00890A51">
      <w:pPr>
        <w:pStyle w:val="a0"/>
        <w:rPr>
          <w:rtl/>
        </w:rPr>
      </w:pPr>
    </w:p>
    <w:p w14:paraId="66882ACF" w14:textId="77777777" w:rsidR="00000000" w:rsidRDefault="00890A51">
      <w:pPr>
        <w:pStyle w:val="a0"/>
        <w:rPr>
          <w:rFonts w:hint="cs"/>
          <w:rtl/>
        </w:rPr>
      </w:pPr>
      <w:r>
        <w:rPr>
          <w:rFonts w:hint="cs"/>
          <w:rtl/>
        </w:rPr>
        <w:t>כן. אני חושב שממשלה יהודית נורמלית במדינה נורמלית, ראוי היה ברגעים קשים, מעבר לכל חילוקי הדעות וכל המחלוקות הלגיטימיות שיש בעם, קצת להוריד מתח ולא כמעט כמי שנוזל לו ריר מהשפתיים, לשאול אי</w:t>
      </w:r>
      <w:r>
        <w:rPr>
          <w:rFonts w:hint="cs"/>
          <w:rtl/>
        </w:rPr>
        <w:t>ך לעשות דה-לגיטימציה ולשתף פעולה עם השמאל הקיצוני הסהרורי הזה, שמנסה לעשות דה-לגיטימציה למתיישבים הנהדרים האלה, ולחפור ולחפור בפיצויים, כשראש הממשלה משתף פעולה עם זה. האם הוא לא מבין, ראש הממשלה, שיושבים שם בגוש-קטיף בני-אדם, לא כאלה שקונים אותם בשוחד? לכן</w:t>
      </w:r>
      <w:r>
        <w:rPr>
          <w:rFonts w:hint="cs"/>
          <w:rtl/>
        </w:rPr>
        <w:t xml:space="preserve"> ראוי שראש ממשלה ינהג קצת יותר באיפוק, לא בהתלהמות כזאת שמביאה את השמאל למין צהלה כזאת, רבתית.</w:t>
      </w:r>
    </w:p>
    <w:p w14:paraId="10DF2B02" w14:textId="77777777" w:rsidR="00000000" w:rsidRDefault="00890A51">
      <w:pPr>
        <w:pStyle w:val="a0"/>
        <w:ind w:firstLine="0"/>
        <w:rPr>
          <w:rFonts w:hint="cs"/>
          <w:rtl/>
        </w:rPr>
      </w:pPr>
    </w:p>
    <w:p w14:paraId="5C81A891" w14:textId="77777777" w:rsidR="00000000" w:rsidRDefault="00890A51">
      <w:pPr>
        <w:pStyle w:val="af1"/>
        <w:rPr>
          <w:rtl/>
        </w:rPr>
      </w:pPr>
      <w:r>
        <w:rPr>
          <w:rtl/>
        </w:rPr>
        <w:t>היו"ר ראובן ריבלין:</w:t>
      </w:r>
    </w:p>
    <w:p w14:paraId="752CAF65" w14:textId="77777777" w:rsidR="00000000" w:rsidRDefault="00890A51">
      <w:pPr>
        <w:pStyle w:val="a0"/>
        <w:rPr>
          <w:rtl/>
        </w:rPr>
      </w:pPr>
    </w:p>
    <w:p w14:paraId="4E51A509" w14:textId="77777777" w:rsidR="00000000" w:rsidRDefault="00890A51">
      <w:pPr>
        <w:pStyle w:val="a0"/>
        <w:rPr>
          <w:rFonts w:hint="cs"/>
          <w:rtl/>
        </w:rPr>
      </w:pPr>
      <w:r>
        <w:rPr>
          <w:rFonts w:hint="cs"/>
          <w:rtl/>
        </w:rPr>
        <w:t>האומנם, אתה לא רצית לשאול אם השמאל הוא סהרורי?</w:t>
      </w:r>
    </w:p>
    <w:p w14:paraId="2D35211D" w14:textId="77777777" w:rsidR="00000000" w:rsidRDefault="00890A51">
      <w:pPr>
        <w:pStyle w:val="a0"/>
        <w:ind w:firstLine="0"/>
        <w:rPr>
          <w:rFonts w:hint="cs"/>
          <w:rtl/>
        </w:rPr>
      </w:pPr>
    </w:p>
    <w:p w14:paraId="6A441D04" w14:textId="77777777" w:rsidR="00000000" w:rsidRDefault="00890A51">
      <w:pPr>
        <w:pStyle w:val="-"/>
        <w:rPr>
          <w:rtl/>
        </w:rPr>
      </w:pPr>
      <w:bookmarkStart w:id="34" w:name="FS000000412T30_06_2004_12_08_49C"/>
      <w:bookmarkEnd w:id="34"/>
      <w:r>
        <w:rPr>
          <w:rtl/>
        </w:rPr>
        <w:t>צבי הנדל (האיחוד הלאומי - ישראל ביתנו):</w:t>
      </w:r>
    </w:p>
    <w:p w14:paraId="521A073B" w14:textId="77777777" w:rsidR="00000000" w:rsidRDefault="00890A51">
      <w:pPr>
        <w:pStyle w:val="a0"/>
        <w:rPr>
          <w:rtl/>
        </w:rPr>
      </w:pPr>
    </w:p>
    <w:p w14:paraId="4B944809" w14:textId="77777777" w:rsidR="00000000" w:rsidRDefault="00890A51">
      <w:pPr>
        <w:pStyle w:val="a0"/>
        <w:rPr>
          <w:rFonts w:hint="cs"/>
          <w:rtl/>
        </w:rPr>
      </w:pPr>
      <w:r>
        <w:rPr>
          <w:rFonts w:hint="cs"/>
          <w:rtl/>
        </w:rPr>
        <w:t>שאלתי דבר ברור: האם ראש הממשלה לא מבין - - -</w:t>
      </w:r>
    </w:p>
    <w:p w14:paraId="129C66CD" w14:textId="77777777" w:rsidR="00000000" w:rsidRDefault="00890A51">
      <w:pPr>
        <w:pStyle w:val="a0"/>
        <w:rPr>
          <w:rFonts w:hint="cs"/>
          <w:rtl/>
        </w:rPr>
      </w:pPr>
    </w:p>
    <w:p w14:paraId="15207EAC" w14:textId="77777777" w:rsidR="00000000" w:rsidRDefault="00890A51">
      <w:pPr>
        <w:pStyle w:val="af1"/>
        <w:rPr>
          <w:rtl/>
        </w:rPr>
      </w:pPr>
      <w:r>
        <w:rPr>
          <w:rtl/>
        </w:rPr>
        <w:t>היו"</w:t>
      </w:r>
      <w:r>
        <w:rPr>
          <w:rtl/>
        </w:rPr>
        <w:t>ר ראובן ריבלין:</w:t>
      </w:r>
    </w:p>
    <w:p w14:paraId="1AA848CE" w14:textId="77777777" w:rsidR="00000000" w:rsidRDefault="00890A51">
      <w:pPr>
        <w:pStyle w:val="a0"/>
        <w:rPr>
          <w:rtl/>
        </w:rPr>
      </w:pPr>
    </w:p>
    <w:p w14:paraId="44FDC2C7" w14:textId="77777777" w:rsidR="00000000" w:rsidRDefault="00890A51">
      <w:pPr>
        <w:pStyle w:val="a0"/>
        <w:rPr>
          <w:rFonts w:hint="cs"/>
          <w:rtl/>
        </w:rPr>
      </w:pPr>
      <w:r>
        <w:rPr>
          <w:rFonts w:hint="cs"/>
          <w:rtl/>
        </w:rPr>
        <w:t>השר הבין, אני לא הבנתי. הוא אמר לי, הוא הבין. כבוד השר גדעון עזרא ישיב.</w:t>
      </w:r>
    </w:p>
    <w:p w14:paraId="5626321F" w14:textId="77777777" w:rsidR="00000000" w:rsidRDefault="00890A51">
      <w:pPr>
        <w:pStyle w:val="a0"/>
        <w:rPr>
          <w:rFonts w:hint="cs"/>
          <w:rtl/>
        </w:rPr>
      </w:pPr>
    </w:p>
    <w:p w14:paraId="125DA356" w14:textId="77777777" w:rsidR="00000000" w:rsidRDefault="00890A51">
      <w:pPr>
        <w:pStyle w:val="a"/>
        <w:rPr>
          <w:rtl/>
        </w:rPr>
      </w:pPr>
      <w:bookmarkStart w:id="35" w:name="FS000000474T30_06_2004_12_09_28"/>
      <w:bookmarkStart w:id="36" w:name="_Toc77593334"/>
      <w:bookmarkEnd w:id="35"/>
      <w:r>
        <w:rPr>
          <w:rFonts w:hint="eastAsia"/>
          <w:rtl/>
        </w:rPr>
        <w:t>השר</w:t>
      </w:r>
      <w:r>
        <w:rPr>
          <w:rtl/>
        </w:rPr>
        <w:t xml:space="preserve"> גדעון עזרא:</w:t>
      </w:r>
      <w:bookmarkEnd w:id="36"/>
    </w:p>
    <w:p w14:paraId="2D4FC614" w14:textId="77777777" w:rsidR="00000000" w:rsidRDefault="00890A51">
      <w:pPr>
        <w:pStyle w:val="a0"/>
        <w:ind w:firstLine="0"/>
        <w:rPr>
          <w:rFonts w:hint="cs"/>
          <w:rtl/>
        </w:rPr>
      </w:pPr>
    </w:p>
    <w:p w14:paraId="686EAAB4" w14:textId="77777777" w:rsidR="00000000" w:rsidRDefault="00890A51">
      <w:pPr>
        <w:pStyle w:val="a0"/>
        <w:rPr>
          <w:rFonts w:hint="cs"/>
          <w:rtl/>
        </w:rPr>
      </w:pPr>
      <w:r>
        <w:rPr>
          <w:rFonts w:hint="cs"/>
          <w:rtl/>
        </w:rPr>
        <w:t>חבר הכנסת כבל, החלטת הממשלה מדברת על ארבע קבוצות, וארבע קבוצות בלבד. כל נושא החקיקה וכל נושא הפינוי מתייחס לארבע הקבוצות הללו בלבד, ואנחנו לא מתכווני</w:t>
      </w:r>
      <w:r>
        <w:rPr>
          <w:rFonts w:hint="cs"/>
          <w:rtl/>
        </w:rPr>
        <w:t>ם בהזדמנות זאת לטפל בקבוצות נוספות. זה, לדעתי האישית, גם ההבדל בין הממשלה הזאת לכל ממשלה אחרת, שבהזדמנות זאת היתה מפנה גם חלק מתושבי ירושלים.</w:t>
      </w:r>
    </w:p>
    <w:p w14:paraId="7897B97E" w14:textId="77777777" w:rsidR="00000000" w:rsidRDefault="00890A51">
      <w:pPr>
        <w:pStyle w:val="a0"/>
        <w:ind w:firstLine="0"/>
        <w:rPr>
          <w:rFonts w:hint="cs"/>
          <w:rtl/>
        </w:rPr>
      </w:pPr>
    </w:p>
    <w:p w14:paraId="6FB40B82" w14:textId="77777777" w:rsidR="00000000" w:rsidRDefault="00890A51">
      <w:pPr>
        <w:pStyle w:val="af0"/>
        <w:rPr>
          <w:rtl/>
        </w:rPr>
      </w:pPr>
      <w:r>
        <w:rPr>
          <w:rFonts w:hint="eastAsia"/>
          <w:rtl/>
        </w:rPr>
        <w:t>איתן</w:t>
      </w:r>
      <w:r>
        <w:rPr>
          <w:rtl/>
        </w:rPr>
        <w:t xml:space="preserve"> כבל (העבודה-מימד):</w:t>
      </w:r>
    </w:p>
    <w:p w14:paraId="692A7A6D" w14:textId="77777777" w:rsidR="00000000" w:rsidRDefault="00890A51">
      <w:pPr>
        <w:pStyle w:val="a0"/>
        <w:ind w:firstLine="0"/>
        <w:rPr>
          <w:rFonts w:hint="cs"/>
          <w:rtl/>
        </w:rPr>
      </w:pPr>
    </w:p>
    <w:p w14:paraId="1DA79FB6" w14:textId="77777777" w:rsidR="00000000" w:rsidRDefault="00890A51">
      <w:pPr>
        <w:pStyle w:val="a0"/>
        <w:rPr>
          <w:rFonts w:hint="cs"/>
          <w:rtl/>
        </w:rPr>
      </w:pPr>
      <w:r>
        <w:rPr>
          <w:rFonts w:hint="cs"/>
          <w:rtl/>
        </w:rPr>
        <w:t>מה הקשר?</w:t>
      </w:r>
    </w:p>
    <w:p w14:paraId="42A6C31D" w14:textId="77777777" w:rsidR="00000000" w:rsidRDefault="00890A51">
      <w:pPr>
        <w:pStyle w:val="a0"/>
        <w:ind w:firstLine="0"/>
        <w:rPr>
          <w:rFonts w:hint="cs"/>
          <w:rtl/>
        </w:rPr>
      </w:pPr>
    </w:p>
    <w:p w14:paraId="1297F9A4" w14:textId="77777777" w:rsidR="00000000" w:rsidRDefault="00890A51">
      <w:pPr>
        <w:pStyle w:val="-"/>
        <w:rPr>
          <w:rtl/>
        </w:rPr>
      </w:pPr>
      <w:r>
        <w:rPr>
          <w:rtl/>
        </w:rPr>
        <w:t>השר גדעון עזרא:</w:t>
      </w:r>
    </w:p>
    <w:p w14:paraId="6B50D4B4" w14:textId="77777777" w:rsidR="00000000" w:rsidRDefault="00890A51">
      <w:pPr>
        <w:pStyle w:val="a0"/>
        <w:ind w:firstLine="0"/>
        <w:rPr>
          <w:rFonts w:hint="cs"/>
          <w:rtl/>
        </w:rPr>
      </w:pPr>
    </w:p>
    <w:p w14:paraId="16FCEC36" w14:textId="77777777" w:rsidR="00000000" w:rsidRDefault="00890A51">
      <w:pPr>
        <w:pStyle w:val="a0"/>
        <w:rPr>
          <w:rFonts w:hint="cs"/>
          <w:rtl/>
        </w:rPr>
      </w:pPr>
      <w:r>
        <w:rPr>
          <w:rFonts w:hint="cs"/>
          <w:rtl/>
        </w:rPr>
        <w:t>הבנתי את הכוונה שלך.</w:t>
      </w:r>
    </w:p>
    <w:p w14:paraId="7FFE9FF7" w14:textId="77777777" w:rsidR="00000000" w:rsidRDefault="00890A51">
      <w:pPr>
        <w:pStyle w:val="a0"/>
        <w:ind w:firstLine="0"/>
        <w:rPr>
          <w:rFonts w:hint="cs"/>
          <w:rtl/>
        </w:rPr>
      </w:pPr>
    </w:p>
    <w:p w14:paraId="664BCA74" w14:textId="77777777" w:rsidR="00000000" w:rsidRDefault="00890A51">
      <w:pPr>
        <w:pStyle w:val="af1"/>
        <w:rPr>
          <w:rtl/>
        </w:rPr>
      </w:pPr>
      <w:r>
        <w:rPr>
          <w:rtl/>
        </w:rPr>
        <w:t>היו"ר ראובן ריבלין:</w:t>
      </w:r>
    </w:p>
    <w:p w14:paraId="04A2AA92" w14:textId="77777777" w:rsidR="00000000" w:rsidRDefault="00890A51">
      <w:pPr>
        <w:pStyle w:val="a0"/>
        <w:rPr>
          <w:rtl/>
        </w:rPr>
      </w:pPr>
    </w:p>
    <w:p w14:paraId="6F766220" w14:textId="77777777" w:rsidR="00000000" w:rsidRDefault="00890A51">
      <w:pPr>
        <w:pStyle w:val="a0"/>
        <w:rPr>
          <w:rFonts w:hint="cs"/>
          <w:rtl/>
        </w:rPr>
      </w:pPr>
      <w:r>
        <w:rPr>
          <w:rFonts w:hint="cs"/>
          <w:rtl/>
        </w:rPr>
        <w:t>חבר הכנסת כבל, אני</w:t>
      </w:r>
      <w:r>
        <w:rPr>
          <w:rFonts w:hint="cs"/>
          <w:rtl/>
        </w:rPr>
        <w:t xml:space="preserve"> מאשר את השאילתא שלך, לא מאשר את התשובה של השר. השר יכול לענות מה שהוא רוצה.</w:t>
      </w:r>
      <w:bookmarkStart w:id="37" w:name="FS000000474T30_06_2004_12_11_18C"/>
      <w:bookmarkEnd w:id="37"/>
      <w:r>
        <w:rPr>
          <w:rFonts w:hint="cs"/>
          <w:rtl/>
        </w:rPr>
        <w:t xml:space="preserve"> הציבור ישפוט.</w:t>
      </w:r>
    </w:p>
    <w:p w14:paraId="2B9F6395" w14:textId="77777777" w:rsidR="00000000" w:rsidRDefault="00890A51">
      <w:pPr>
        <w:pStyle w:val="a0"/>
        <w:ind w:firstLine="0"/>
        <w:rPr>
          <w:rFonts w:hint="cs"/>
          <w:rtl/>
        </w:rPr>
      </w:pPr>
    </w:p>
    <w:p w14:paraId="1CBC0BA5" w14:textId="77777777" w:rsidR="00000000" w:rsidRDefault="00890A51">
      <w:pPr>
        <w:pStyle w:val="-"/>
        <w:rPr>
          <w:rtl/>
        </w:rPr>
      </w:pPr>
      <w:bookmarkStart w:id="38" w:name="FS000000474T30_06_2004_12_12_12C"/>
      <w:bookmarkEnd w:id="38"/>
      <w:r>
        <w:rPr>
          <w:rtl/>
        </w:rPr>
        <w:t>השר גדעון עזרא:</w:t>
      </w:r>
    </w:p>
    <w:p w14:paraId="75177B7A" w14:textId="77777777" w:rsidR="00000000" w:rsidRDefault="00890A51">
      <w:pPr>
        <w:pStyle w:val="a0"/>
        <w:ind w:firstLine="0"/>
        <w:rPr>
          <w:rFonts w:hint="cs"/>
          <w:rtl/>
        </w:rPr>
      </w:pPr>
    </w:p>
    <w:p w14:paraId="20E8DC8D" w14:textId="77777777" w:rsidR="00000000" w:rsidRDefault="00890A51">
      <w:pPr>
        <w:pStyle w:val="a0"/>
        <w:rPr>
          <w:rFonts w:hint="cs"/>
          <w:rtl/>
        </w:rPr>
      </w:pPr>
      <w:r>
        <w:rPr>
          <w:rFonts w:hint="cs"/>
          <w:rtl/>
        </w:rPr>
        <w:t>לגבי הנושא שהעלה חבר הכנסת פינס - הכנת החוק לוקחת זמן. החוק אינו פשוט, הוא מורכב, למיטב ידיעתי, הוועדות שעוסקות בעניין הזה עסוקות בנושא הזה ועסוקות</w:t>
      </w:r>
      <w:r>
        <w:rPr>
          <w:rFonts w:hint="cs"/>
          <w:rtl/>
        </w:rPr>
        <w:t xml:space="preserve"> מאוד, ואני חושב שכדאי שתחלטנה החלטות נכונות בפעם הראשונה, ולא יצטרכו לתקן את הדברים בעתיד. לכן אני גם לא יכול לומר לך מתי תובא הצעת החוק הזאת לפני הכנסת. אם אתה שואל אותי, להערכתי האישית, זה לא יהיה לפני הפגרה.</w:t>
      </w:r>
    </w:p>
    <w:p w14:paraId="2061CFFC" w14:textId="77777777" w:rsidR="00000000" w:rsidRDefault="00890A51">
      <w:pPr>
        <w:pStyle w:val="a0"/>
        <w:rPr>
          <w:rFonts w:hint="cs"/>
          <w:rtl/>
        </w:rPr>
      </w:pPr>
    </w:p>
    <w:p w14:paraId="6374CA51" w14:textId="77777777" w:rsidR="00000000" w:rsidRDefault="00890A51">
      <w:pPr>
        <w:pStyle w:val="a0"/>
        <w:rPr>
          <w:rFonts w:hint="cs"/>
          <w:rtl/>
        </w:rPr>
      </w:pPr>
      <w:r>
        <w:rPr>
          <w:rFonts w:hint="cs"/>
          <w:rtl/>
        </w:rPr>
        <w:t>לגבי הנושא שעלה כתוצאה מהנוכחות של ראש הממש</w:t>
      </w:r>
      <w:r>
        <w:rPr>
          <w:rFonts w:hint="cs"/>
          <w:rtl/>
        </w:rPr>
        <w:t>לה בוועדת החוץ והביטחון - אני לא הייתי בישיבה. שמעתי דברים שנאמרו בישיבה, ושמעתי דברים שנאמרו בשמו של ראש הממשלה אחרי הישיבה. לפי מיטב הבנתי וידיעתי, אמר ראש הממשלה בסוף, וזאת היתה הכוונה, שכל מתיישב וכל אדם שלא ייענה לפניות של צה"ל ולדרישות של צה"ל, כתוצא</w:t>
      </w:r>
      <w:r>
        <w:rPr>
          <w:rFonts w:hint="cs"/>
          <w:rtl/>
        </w:rPr>
        <w:t>ה מהדברים האלה הוא יכול להיענש. אין הכוונה - וגם אם הדברים הובנו כך בוועדת החוץ והביטחון, אין הכוונה שכתוצאה מכך הוא יקבל פיצוי קטן יותר. זה למיטב ידיעתי.</w:t>
      </w:r>
    </w:p>
    <w:p w14:paraId="1282621D" w14:textId="77777777" w:rsidR="00000000" w:rsidRDefault="00890A51">
      <w:pPr>
        <w:pStyle w:val="a0"/>
        <w:rPr>
          <w:rFonts w:hint="cs"/>
          <w:rtl/>
        </w:rPr>
      </w:pPr>
    </w:p>
    <w:p w14:paraId="2EFAC076" w14:textId="77777777" w:rsidR="00000000" w:rsidRDefault="00890A51">
      <w:pPr>
        <w:pStyle w:val="a0"/>
        <w:rPr>
          <w:rFonts w:hint="cs"/>
          <w:rtl/>
        </w:rPr>
      </w:pPr>
      <w:r>
        <w:rPr>
          <w:rFonts w:hint="cs"/>
          <w:rtl/>
        </w:rPr>
        <w:t xml:space="preserve">לגבי הורדת המתח. אני בהחלט מסכים אתך, אך נדמה לי שמי שמעלה את המתח זה לאו דווקא ראש הממשלה והממשלה. </w:t>
      </w:r>
      <w:r>
        <w:rPr>
          <w:rFonts w:hint="cs"/>
          <w:rtl/>
        </w:rPr>
        <w:t>אני פונה אליך כגורם רציני מאוד שיכול להוריד את המתח, לסייע בנושא הזה. תודה.</w:t>
      </w:r>
    </w:p>
    <w:p w14:paraId="64B6451C" w14:textId="77777777" w:rsidR="00000000" w:rsidRDefault="00890A51">
      <w:pPr>
        <w:pStyle w:val="a0"/>
        <w:ind w:firstLine="0"/>
        <w:rPr>
          <w:rFonts w:hint="cs"/>
          <w:rtl/>
        </w:rPr>
      </w:pPr>
    </w:p>
    <w:p w14:paraId="3F861FA2" w14:textId="77777777" w:rsidR="00000000" w:rsidRDefault="00890A51">
      <w:pPr>
        <w:pStyle w:val="af0"/>
        <w:rPr>
          <w:rtl/>
        </w:rPr>
      </w:pPr>
      <w:r>
        <w:rPr>
          <w:rFonts w:hint="eastAsia"/>
          <w:rtl/>
        </w:rPr>
        <w:t>צבי</w:t>
      </w:r>
      <w:r>
        <w:rPr>
          <w:rtl/>
        </w:rPr>
        <w:t xml:space="preserve"> הנדל (האיחוד הלאומי - ישראל ביתנו):</w:t>
      </w:r>
    </w:p>
    <w:p w14:paraId="1778693D" w14:textId="77777777" w:rsidR="00000000" w:rsidRDefault="00890A51">
      <w:pPr>
        <w:pStyle w:val="a0"/>
        <w:ind w:firstLine="0"/>
        <w:rPr>
          <w:rFonts w:hint="cs"/>
          <w:rtl/>
        </w:rPr>
      </w:pPr>
    </w:p>
    <w:p w14:paraId="016A0568" w14:textId="77777777" w:rsidR="00000000" w:rsidRDefault="00890A51">
      <w:pPr>
        <w:pStyle w:val="a0"/>
        <w:rPr>
          <w:rFonts w:hint="cs"/>
          <w:rtl/>
        </w:rPr>
      </w:pPr>
      <w:r>
        <w:rPr>
          <w:rFonts w:hint="cs"/>
          <w:rtl/>
        </w:rPr>
        <w:t>תבטלו את הגירוש, אני מוריד את המתח.</w:t>
      </w:r>
    </w:p>
    <w:p w14:paraId="5B5E1BC1" w14:textId="77777777" w:rsidR="00000000" w:rsidRDefault="00890A51">
      <w:pPr>
        <w:pStyle w:val="a0"/>
        <w:ind w:firstLine="0"/>
        <w:rPr>
          <w:rFonts w:hint="cs"/>
          <w:rtl/>
        </w:rPr>
      </w:pPr>
    </w:p>
    <w:p w14:paraId="445BA510" w14:textId="77777777" w:rsidR="00000000" w:rsidRDefault="00890A51">
      <w:pPr>
        <w:pStyle w:val="af1"/>
        <w:rPr>
          <w:rtl/>
        </w:rPr>
      </w:pPr>
      <w:r>
        <w:rPr>
          <w:rtl/>
        </w:rPr>
        <w:t>היו"ר ראובן ריבלין:</w:t>
      </w:r>
    </w:p>
    <w:p w14:paraId="0AD835FA" w14:textId="77777777" w:rsidR="00000000" w:rsidRDefault="00890A51">
      <w:pPr>
        <w:pStyle w:val="a0"/>
        <w:rPr>
          <w:rtl/>
        </w:rPr>
      </w:pPr>
    </w:p>
    <w:p w14:paraId="239B5F29" w14:textId="77777777" w:rsidR="00000000" w:rsidRDefault="00890A51">
      <w:pPr>
        <w:pStyle w:val="a0"/>
        <w:rPr>
          <w:rFonts w:hint="cs"/>
          <w:rtl/>
        </w:rPr>
      </w:pPr>
      <w:r>
        <w:rPr>
          <w:rFonts w:hint="cs"/>
          <w:rtl/>
        </w:rPr>
        <w:t>תודה רבה, עדיין לא נתקבלה החלטה ספציפית.</w:t>
      </w:r>
    </w:p>
    <w:p w14:paraId="1A9E693C" w14:textId="77777777" w:rsidR="00000000" w:rsidRDefault="00890A51">
      <w:pPr>
        <w:pStyle w:val="a0"/>
        <w:rPr>
          <w:rFonts w:hint="cs"/>
          <w:rtl/>
        </w:rPr>
      </w:pPr>
    </w:p>
    <w:p w14:paraId="4A37E542" w14:textId="77777777" w:rsidR="00000000" w:rsidRDefault="00890A51">
      <w:pPr>
        <w:pStyle w:val="af0"/>
        <w:rPr>
          <w:rtl/>
        </w:rPr>
      </w:pPr>
      <w:r>
        <w:rPr>
          <w:rFonts w:hint="eastAsia"/>
          <w:rtl/>
        </w:rPr>
        <w:t>השר</w:t>
      </w:r>
      <w:r>
        <w:rPr>
          <w:rtl/>
        </w:rPr>
        <w:t xml:space="preserve"> גדעון עזרא:</w:t>
      </w:r>
    </w:p>
    <w:p w14:paraId="5D62F33C" w14:textId="77777777" w:rsidR="00000000" w:rsidRDefault="00890A51">
      <w:pPr>
        <w:pStyle w:val="a0"/>
        <w:rPr>
          <w:rFonts w:hint="cs"/>
          <w:rtl/>
        </w:rPr>
      </w:pPr>
    </w:p>
    <w:p w14:paraId="381A31F8" w14:textId="77777777" w:rsidR="00000000" w:rsidRDefault="00890A51">
      <w:pPr>
        <w:pStyle w:val="a0"/>
        <w:rPr>
          <w:rFonts w:hint="cs"/>
          <w:rtl/>
        </w:rPr>
      </w:pPr>
      <w:r>
        <w:rPr>
          <w:rFonts w:hint="cs"/>
          <w:rtl/>
        </w:rPr>
        <w:t xml:space="preserve">גם מה שעשית עכשיו זה </w:t>
      </w:r>
      <w:r>
        <w:rPr>
          <w:rFonts w:hint="cs"/>
          <w:rtl/>
        </w:rPr>
        <w:t>העלאת המתח.</w:t>
      </w:r>
    </w:p>
    <w:p w14:paraId="5FFBC385" w14:textId="77777777" w:rsidR="00000000" w:rsidRDefault="00890A51">
      <w:pPr>
        <w:pStyle w:val="a0"/>
        <w:rPr>
          <w:rFonts w:hint="cs"/>
          <w:rtl/>
        </w:rPr>
      </w:pPr>
    </w:p>
    <w:p w14:paraId="5888A9A5" w14:textId="77777777" w:rsidR="00000000" w:rsidRDefault="00890A51">
      <w:pPr>
        <w:pStyle w:val="af1"/>
        <w:rPr>
          <w:rtl/>
        </w:rPr>
      </w:pPr>
      <w:r>
        <w:rPr>
          <w:rtl/>
        </w:rPr>
        <w:t>היו"ר ראובן ריבלין:</w:t>
      </w:r>
    </w:p>
    <w:p w14:paraId="0DE1011A" w14:textId="77777777" w:rsidR="00000000" w:rsidRDefault="00890A51">
      <w:pPr>
        <w:pStyle w:val="a0"/>
        <w:rPr>
          <w:rtl/>
        </w:rPr>
      </w:pPr>
    </w:p>
    <w:p w14:paraId="0BF3F3FA" w14:textId="77777777" w:rsidR="00000000" w:rsidRDefault="00890A51">
      <w:pPr>
        <w:pStyle w:val="a0"/>
        <w:rPr>
          <w:rFonts w:hint="cs"/>
          <w:rtl/>
        </w:rPr>
      </w:pPr>
      <w:r>
        <w:rPr>
          <w:rFonts w:hint="cs"/>
          <w:rtl/>
        </w:rPr>
        <w:t>האדם זועק מנהמת לבו. הוא לא מדבר על גירוש של מישהו, הוא מדבר על גירושו הוא. חבר הכנסת הנדל נבחר על-ידי ציבור בישראל, והוא גר באותו מקום שממנו הוא - - -</w:t>
      </w:r>
    </w:p>
    <w:p w14:paraId="28E373C5" w14:textId="77777777" w:rsidR="00000000" w:rsidRDefault="00890A51">
      <w:pPr>
        <w:pStyle w:val="a0"/>
        <w:rPr>
          <w:rFonts w:hint="cs"/>
          <w:rtl/>
        </w:rPr>
      </w:pPr>
    </w:p>
    <w:p w14:paraId="38DD1E04" w14:textId="77777777" w:rsidR="00000000" w:rsidRDefault="00890A51">
      <w:pPr>
        <w:pStyle w:val="af0"/>
        <w:rPr>
          <w:rtl/>
        </w:rPr>
      </w:pPr>
      <w:r>
        <w:rPr>
          <w:rFonts w:hint="eastAsia"/>
          <w:rtl/>
        </w:rPr>
        <w:t>מאיר</w:t>
      </w:r>
      <w:r>
        <w:rPr>
          <w:rtl/>
        </w:rPr>
        <w:t xml:space="preserve"> פרוש (יהדות התורה):</w:t>
      </w:r>
    </w:p>
    <w:p w14:paraId="15D543F1" w14:textId="77777777" w:rsidR="00000000" w:rsidRDefault="00890A51">
      <w:pPr>
        <w:pStyle w:val="a0"/>
        <w:rPr>
          <w:rFonts w:hint="cs"/>
          <w:rtl/>
        </w:rPr>
      </w:pPr>
    </w:p>
    <w:p w14:paraId="319C28C7" w14:textId="77777777" w:rsidR="00000000" w:rsidRDefault="00890A51">
      <w:pPr>
        <w:pStyle w:val="a0"/>
        <w:rPr>
          <w:rFonts w:hint="cs"/>
          <w:rtl/>
        </w:rPr>
      </w:pPr>
      <w:r>
        <w:rPr>
          <w:rFonts w:hint="cs"/>
          <w:rtl/>
        </w:rPr>
        <w:t>מדוע ראש הממשלה טוען שיבואו לקחת פיצויים?</w:t>
      </w:r>
    </w:p>
    <w:p w14:paraId="4ED524EC" w14:textId="77777777" w:rsidR="00000000" w:rsidRDefault="00890A51">
      <w:pPr>
        <w:pStyle w:val="a0"/>
        <w:rPr>
          <w:rFonts w:hint="cs"/>
          <w:rtl/>
        </w:rPr>
      </w:pPr>
    </w:p>
    <w:p w14:paraId="61F64846" w14:textId="77777777" w:rsidR="00000000" w:rsidRDefault="00890A51">
      <w:pPr>
        <w:pStyle w:val="af1"/>
        <w:rPr>
          <w:rtl/>
        </w:rPr>
      </w:pPr>
      <w:r>
        <w:rPr>
          <w:rtl/>
        </w:rPr>
        <w:t>היו"ר ראובן ריבלין:</w:t>
      </w:r>
    </w:p>
    <w:p w14:paraId="403F9DC4" w14:textId="77777777" w:rsidR="00000000" w:rsidRDefault="00890A51">
      <w:pPr>
        <w:pStyle w:val="a0"/>
        <w:rPr>
          <w:rtl/>
        </w:rPr>
      </w:pPr>
    </w:p>
    <w:p w14:paraId="6394371A" w14:textId="77777777" w:rsidR="00000000" w:rsidRDefault="00890A51">
      <w:pPr>
        <w:pStyle w:val="a0"/>
        <w:rPr>
          <w:rFonts w:hint="cs"/>
          <w:rtl/>
        </w:rPr>
      </w:pPr>
      <w:r>
        <w:rPr>
          <w:rFonts w:hint="cs"/>
          <w:rtl/>
        </w:rPr>
        <w:t xml:space="preserve">אני מציע לחבר הכנסת פרוש להגיש לי שאילתא בעל-פה, ואז אני אבקש מראש הממשלה לענות לו. </w:t>
      </w:r>
    </w:p>
    <w:p w14:paraId="4812C48D" w14:textId="77777777" w:rsidR="00000000" w:rsidRDefault="00890A51">
      <w:pPr>
        <w:pStyle w:val="a0"/>
        <w:ind w:firstLine="0"/>
        <w:rPr>
          <w:rFonts w:hint="cs"/>
          <w:rtl/>
        </w:rPr>
      </w:pPr>
    </w:p>
    <w:p w14:paraId="130B227A" w14:textId="77777777" w:rsidR="00000000" w:rsidRDefault="00890A51">
      <w:pPr>
        <w:pStyle w:val="af0"/>
        <w:rPr>
          <w:rtl/>
        </w:rPr>
      </w:pPr>
      <w:r>
        <w:rPr>
          <w:rFonts w:hint="eastAsia"/>
          <w:rtl/>
        </w:rPr>
        <w:t>מאיר</w:t>
      </w:r>
      <w:r>
        <w:rPr>
          <w:rtl/>
        </w:rPr>
        <w:t xml:space="preserve"> פרוש (יהדות התורה):</w:t>
      </w:r>
    </w:p>
    <w:p w14:paraId="2D366036" w14:textId="77777777" w:rsidR="00000000" w:rsidRDefault="00890A51">
      <w:pPr>
        <w:pStyle w:val="a0"/>
        <w:rPr>
          <w:rFonts w:hint="cs"/>
          <w:rtl/>
        </w:rPr>
      </w:pPr>
    </w:p>
    <w:p w14:paraId="1A15D2CF" w14:textId="77777777" w:rsidR="00000000" w:rsidRDefault="00890A51">
      <w:pPr>
        <w:pStyle w:val="a0"/>
        <w:rPr>
          <w:rFonts w:hint="cs"/>
          <w:rtl/>
        </w:rPr>
      </w:pPr>
      <w:r>
        <w:rPr>
          <w:rFonts w:hint="cs"/>
          <w:rtl/>
        </w:rPr>
        <w:t>- - -</w:t>
      </w:r>
    </w:p>
    <w:p w14:paraId="524504D9" w14:textId="77777777" w:rsidR="00000000" w:rsidRDefault="00890A51">
      <w:pPr>
        <w:pStyle w:val="a0"/>
        <w:rPr>
          <w:rFonts w:hint="cs"/>
          <w:rtl/>
        </w:rPr>
      </w:pPr>
    </w:p>
    <w:p w14:paraId="3CD7D4C5" w14:textId="77777777" w:rsidR="00000000" w:rsidRDefault="00890A51">
      <w:pPr>
        <w:pStyle w:val="af1"/>
        <w:rPr>
          <w:rtl/>
        </w:rPr>
      </w:pPr>
      <w:r>
        <w:rPr>
          <w:rtl/>
        </w:rPr>
        <w:t>היו"ר ראובן ריבלין:</w:t>
      </w:r>
    </w:p>
    <w:p w14:paraId="3F0A5E89" w14:textId="77777777" w:rsidR="00000000" w:rsidRDefault="00890A51">
      <w:pPr>
        <w:pStyle w:val="a0"/>
        <w:rPr>
          <w:rtl/>
        </w:rPr>
      </w:pPr>
    </w:p>
    <w:p w14:paraId="0BD986DD" w14:textId="77777777" w:rsidR="00000000" w:rsidRDefault="00890A51">
      <w:pPr>
        <w:pStyle w:val="a0"/>
        <w:rPr>
          <w:rFonts w:hint="cs"/>
          <w:rtl/>
        </w:rPr>
      </w:pPr>
      <w:r>
        <w:rPr>
          <w:rFonts w:hint="cs"/>
          <w:rtl/>
        </w:rPr>
        <w:t>לזה אין לך רשות עכשיו, שכן כרגע ישיב שר הבריאות על שאילתא בעל-פה של חבר הכנסת שמעון פרס - חבר ה</w:t>
      </w:r>
      <w:r>
        <w:rPr>
          <w:rFonts w:hint="cs"/>
          <w:rtl/>
        </w:rPr>
        <w:t>כנסת פינס, אני מבקש שתאשר זאת - אשר לפנים משורת הדין התקשר וביקש ממני, שכיוון שהוא אינו יכול להגיע מפאת התחייבויות אחרות, חבר הכנסת פינס יציג שאילתא זו במקומו. אני מאפשר לחבר הכנסת פינס לשאול, בגלל החשיבות של השאלה; אם כי לשואל יש חשיבות, אך השאלה חשובה מע</w:t>
      </w:r>
      <w:r>
        <w:rPr>
          <w:rFonts w:hint="cs"/>
          <w:rtl/>
        </w:rPr>
        <w:t>בר לשואל.</w:t>
      </w:r>
    </w:p>
    <w:p w14:paraId="33177EA3" w14:textId="77777777" w:rsidR="00000000" w:rsidRDefault="00890A51">
      <w:pPr>
        <w:pStyle w:val="a0"/>
        <w:rPr>
          <w:rFonts w:hint="cs"/>
          <w:rtl/>
        </w:rPr>
      </w:pPr>
    </w:p>
    <w:p w14:paraId="27620F74" w14:textId="77777777" w:rsidR="00000000" w:rsidRDefault="00890A51">
      <w:pPr>
        <w:pStyle w:val="a"/>
        <w:rPr>
          <w:rtl/>
        </w:rPr>
      </w:pPr>
      <w:bookmarkStart w:id="39" w:name="_Toc77593335"/>
      <w:r>
        <w:rPr>
          <w:rFonts w:hint="eastAsia"/>
          <w:rtl/>
        </w:rPr>
        <w:t>אופיר</w:t>
      </w:r>
      <w:r>
        <w:rPr>
          <w:rtl/>
        </w:rPr>
        <w:t xml:space="preserve"> פינס-פז (העבודה-מימד):</w:t>
      </w:r>
      <w:bookmarkEnd w:id="39"/>
    </w:p>
    <w:p w14:paraId="77F79F9E" w14:textId="77777777" w:rsidR="00000000" w:rsidRDefault="00890A51">
      <w:pPr>
        <w:pStyle w:val="a0"/>
        <w:rPr>
          <w:rFonts w:hint="cs"/>
          <w:rtl/>
        </w:rPr>
      </w:pPr>
    </w:p>
    <w:p w14:paraId="71B35F5D" w14:textId="77777777" w:rsidR="00000000" w:rsidRDefault="00890A51">
      <w:pPr>
        <w:pStyle w:val="a0"/>
        <w:rPr>
          <w:rFonts w:hint="cs"/>
          <w:rtl/>
        </w:rPr>
      </w:pPr>
      <w:r>
        <w:rPr>
          <w:rFonts w:hint="cs"/>
          <w:rtl/>
        </w:rPr>
        <w:t>תודה. כשהוא אמר "לשואל", הוא התכוון לשמעון פרס.</w:t>
      </w:r>
    </w:p>
    <w:p w14:paraId="095E7371" w14:textId="77777777" w:rsidR="00000000" w:rsidRDefault="00890A51">
      <w:pPr>
        <w:pStyle w:val="a1"/>
        <w:jc w:val="center"/>
        <w:rPr>
          <w:rFonts w:hint="cs"/>
          <w:rtl/>
        </w:rPr>
      </w:pPr>
    </w:p>
    <w:p w14:paraId="077F64E2" w14:textId="77777777" w:rsidR="00000000" w:rsidRDefault="00890A51">
      <w:pPr>
        <w:pStyle w:val="a1"/>
        <w:jc w:val="center"/>
        <w:rPr>
          <w:rFonts w:hint="cs"/>
          <w:rtl/>
        </w:rPr>
      </w:pPr>
    </w:p>
    <w:p w14:paraId="3D4DF9BC" w14:textId="77777777" w:rsidR="00000000" w:rsidRDefault="00890A51">
      <w:pPr>
        <w:pStyle w:val="a1"/>
        <w:jc w:val="center"/>
        <w:rPr>
          <w:rFonts w:hint="cs"/>
          <w:rtl/>
        </w:rPr>
      </w:pPr>
      <w:bookmarkStart w:id="40" w:name="_Toc77593336"/>
      <w:r>
        <w:rPr>
          <w:rFonts w:hint="cs"/>
          <w:rtl/>
        </w:rPr>
        <w:t>172. תחנת מגן-דוד-אדום בשדרות</w:t>
      </w:r>
      <w:bookmarkEnd w:id="40"/>
    </w:p>
    <w:p w14:paraId="73726DA5" w14:textId="77777777" w:rsidR="00000000" w:rsidRDefault="00890A51">
      <w:pPr>
        <w:pStyle w:val="a1"/>
        <w:rPr>
          <w:rFonts w:hint="cs"/>
          <w:rtl/>
        </w:rPr>
      </w:pPr>
    </w:p>
    <w:p w14:paraId="07E556AB" w14:textId="77777777" w:rsidR="00000000" w:rsidRDefault="00890A51">
      <w:pPr>
        <w:pStyle w:val="a"/>
        <w:rPr>
          <w:rtl/>
        </w:rPr>
      </w:pPr>
      <w:bookmarkStart w:id="41" w:name="FS000000455T30_06_2004_12_21_09"/>
      <w:bookmarkStart w:id="42" w:name="_Toc77593337"/>
      <w:bookmarkEnd w:id="41"/>
      <w:r>
        <w:rPr>
          <w:rFonts w:hint="eastAsia"/>
          <w:rtl/>
        </w:rPr>
        <w:t>אופיר</w:t>
      </w:r>
      <w:r>
        <w:rPr>
          <w:rtl/>
        </w:rPr>
        <w:t xml:space="preserve"> פינס-פז (העבודה-מימד):</w:t>
      </w:r>
      <w:bookmarkEnd w:id="42"/>
    </w:p>
    <w:p w14:paraId="043A9E30" w14:textId="77777777" w:rsidR="00000000" w:rsidRDefault="00890A51">
      <w:pPr>
        <w:pStyle w:val="a0"/>
        <w:rPr>
          <w:rFonts w:hint="cs"/>
          <w:rtl/>
        </w:rPr>
      </w:pPr>
    </w:p>
    <w:p w14:paraId="57D35687" w14:textId="77777777" w:rsidR="00000000" w:rsidRDefault="00890A51">
      <w:pPr>
        <w:pStyle w:val="a0"/>
        <w:rPr>
          <w:rFonts w:hint="cs"/>
          <w:rtl/>
        </w:rPr>
      </w:pPr>
      <w:r>
        <w:rPr>
          <w:rFonts w:hint="cs"/>
          <w:rtl/>
        </w:rPr>
        <w:t xml:space="preserve">בירי ה"קסאם" אל שדרות נפגעו כמה תושבים. </w:t>
      </w:r>
    </w:p>
    <w:p w14:paraId="61AB50A2" w14:textId="77777777" w:rsidR="00000000" w:rsidRDefault="00890A51">
      <w:pPr>
        <w:pStyle w:val="a0"/>
        <w:rPr>
          <w:rFonts w:hint="cs"/>
          <w:rtl/>
        </w:rPr>
      </w:pPr>
    </w:p>
    <w:p w14:paraId="04413DA8" w14:textId="77777777" w:rsidR="00000000" w:rsidRDefault="00890A51">
      <w:pPr>
        <w:pStyle w:val="a0"/>
        <w:rPr>
          <w:rFonts w:hint="cs"/>
          <w:rtl/>
        </w:rPr>
      </w:pPr>
      <w:r>
        <w:rPr>
          <w:rFonts w:hint="cs"/>
          <w:rtl/>
        </w:rPr>
        <w:t xml:space="preserve">התברר כי אין תחנת מגן-דוד-אדום בעיר. </w:t>
      </w:r>
    </w:p>
    <w:p w14:paraId="55E71199" w14:textId="77777777" w:rsidR="00000000" w:rsidRDefault="00890A51">
      <w:pPr>
        <w:pStyle w:val="a0"/>
        <w:rPr>
          <w:rFonts w:hint="cs"/>
          <w:rtl/>
        </w:rPr>
      </w:pPr>
    </w:p>
    <w:p w14:paraId="1C9B03EF" w14:textId="77777777" w:rsidR="00000000" w:rsidRDefault="00890A51">
      <w:pPr>
        <w:pStyle w:val="a0"/>
        <w:rPr>
          <w:rFonts w:hint="cs"/>
          <w:rtl/>
        </w:rPr>
      </w:pPr>
      <w:r>
        <w:rPr>
          <w:rFonts w:hint="cs"/>
          <w:rtl/>
        </w:rPr>
        <w:t>רצוני לשאול:</w:t>
      </w:r>
    </w:p>
    <w:p w14:paraId="01F2AA24" w14:textId="77777777" w:rsidR="00000000" w:rsidRDefault="00890A51">
      <w:pPr>
        <w:pStyle w:val="a0"/>
        <w:rPr>
          <w:rFonts w:hint="cs"/>
          <w:rtl/>
        </w:rPr>
      </w:pPr>
    </w:p>
    <w:p w14:paraId="5575D109" w14:textId="77777777" w:rsidR="00000000" w:rsidRDefault="00890A51">
      <w:pPr>
        <w:pStyle w:val="a0"/>
        <w:rPr>
          <w:rFonts w:hint="cs"/>
          <w:rtl/>
        </w:rPr>
      </w:pPr>
      <w:r>
        <w:rPr>
          <w:rFonts w:hint="cs"/>
          <w:rtl/>
        </w:rPr>
        <w:t>1. מדוע נ</w:t>
      </w:r>
      <w:r>
        <w:rPr>
          <w:rFonts w:hint="cs"/>
          <w:rtl/>
        </w:rPr>
        <w:t xml:space="preserve">סגרה תחנת מגן-דוד-אדום בעיר ומתי? </w:t>
      </w:r>
    </w:p>
    <w:p w14:paraId="23E13BB0" w14:textId="77777777" w:rsidR="00000000" w:rsidRDefault="00890A51">
      <w:pPr>
        <w:pStyle w:val="a0"/>
        <w:rPr>
          <w:rFonts w:hint="cs"/>
          <w:rtl/>
        </w:rPr>
      </w:pPr>
    </w:p>
    <w:p w14:paraId="12BB8B42" w14:textId="77777777" w:rsidR="00000000" w:rsidRDefault="00890A51">
      <w:pPr>
        <w:pStyle w:val="a0"/>
        <w:rPr>
          <w:rFonts w:hint="cs"/>
          <w:rtl/>
        </w:rPr>
      </w:pPr>
      <w:r>
        <w:rPr>
          <w:rFonts w:hint="cs"/>
          <w:rtl/>
        </w:rPr>
        <w:t xml:space="preserve">2. האם תוחזר התחנה, ואם כן - מתי? </w:t>
      </w:r>
    </w:p>
    <w:p w14:paraId="3FDA1EEB" w14:textId="77777777" w:rsidR="00000000" w:rsidRDefault="00890A51">
      <w:pPr>
        <w:pStyle w:val="a0"/>
        <w:rPr>
          <w:rFonts w:hint="cs"/>
          <w:rtl/>
        </w:rPr>
      </w:pPr>
    </w:p>
    <w:p w14:paraId="2DE10333" w14:textId="77777777" w:rsidR="00000000" w:rsidRDefault="00890A51">
      <w:pPr>
        <w:pStyle w:val="a0"/>
        <w:rPr>
          <w:rFonts w:hint="cs"/>
          <w:rtl/>
        </w:rPr>
      </w:pPr>
      <w:r>
        <w:rPr>
          <w:rFonts w:hint="cs"/>
          <w:rtl/>
        </w:rPr>
        <w:t>3. מדוע לא מביאים בחשבון את הסיכונים הביטחוניים, אלא רק את האילוצים הכספיים?</w:t>
      </w:r>
    </w:p>
    <w:p w14:paraId="2C448F99" w14:textId="77777777" w:rsidR="00000000" w:rsidRDefault="00890A51">
      <w:pPr>
        <w:pStyle w:val="a0"/>
        <w:rPr>
          <w:rFonts w:hint="cs"/>
          <w:rtl/>
        </w:rPr>
      </w:pPr>
    </w:p>
    <w:p w14:paraId="5D45B2C7" w14:textId="77777777" w:rsidR="00000000" w:rsidRDefault="00890A51">
      <w:pPr>
        <w:pStyle w:val="af1"/>
        <w:rPr>
          <w:rtl/>
        </w:rPr>
      </w:pPr>
      <w:r>
        <w:rPr>
          <w:rtl/>
        </w:rPr>
        <w:t>היו"ר ראובן ריבלין:</w:t>
      </w:r>
    </w:p>
    <w:p w14:paraId="55E86019" w14:textId="77777777" w:rsidR="00000000" w:rsidRDefault="00890A51">
      <w:pPr>
        <w:pStyle w:val="a0"/>
        <w:rPr>
          <w:rtl/>
        </w:rPr>
      </w:pPr>
    </w:p>
    <w:p w14:paraId="4EBB76D3" w14:textId="77777777" w:rsidR="00000000" w:rsidRDefault="00890A51">
      <w:pPr>
        <w:pStyle w:val="a0"/>
        <w:rPr>
          <w:rFonts w:hint="cs"/>
          <w:rtl/>
        </w:rPr>
      </w:pPr>
      <w:r>
        <w:rPr>
          <w:rFonts w:hint="cs"/>
          <w:rtl/>
        </w:rPr>
        <w:t>תודה לחבר הכנסת פינס בשם חבר הכנסת פרס. ישיב כבוד השר מהדוכן, ואחריו - חבר הכנסת פינס</w:t>
      </w:r>
      <w:r>
        <w:rPr>
          <w:rFonts w:hint="cs"/>
          <w:rtl/>
        </w:rPr>
        <w:t xml:space="preserve"> יוכל להרחיב בשאלה, ובנוסף - חבר הכנסת פרוש וחבר הכנסת דהן. חברת הכנסת נוקד אומנם הצביעה ראשונה, אך הואיל והשאילתא היא מטעם סיעתה, הרשות ניתנת.</w:t>
      </w:r>
    </w:p>
    <w:p w14:paraId="08CA4B08" w14:textId="77777777" w:rsidR="00000000" w:rsidRDefault="00890A51">
      <w:pPr>
        <w:pStyle w:val="a0"/>
        <w:ind w:firstLine="0"/>
        <w:rPr>
          <w:rFonts w:hint="cs"/>
          <w:rtl/>
        </w:rPr>
      </w:pPr>
    </w:p>
    <w:p w14:paraId="53AD253B" w14:textId="77777777" w:rsidR="00000000" w:rsidRDefault="00890A51">
      <w:pPr>
        <w:pStyle w:val="a"/>
        <w:rPr>
          <w:rFonts w:hint="cs"/>
          <w:rtl/>
        </w:rPr>
      </w:pPr>
      <w:bookmarkStart w:id="43" w:name="FS000000473T30_06_2004_12_23_57"/>
      <w:bookmarkStart w:id="44" w:name="_Toc77593338"/>
      <w:bookmarkEnd w:id="43"/>
      <w:r>
        <w:rPr>
          <w:rFonts w:hint="eastAsia"/>
          <w:rtl/>
        </w:rPr>
        <w:t>שר</w:t>
      </w:r>
      <w:r>
        <w:rPr>
          <w:rtl/>
        </w:rPr>
        <w:t xml:space="preserve"> הבריאות דני נוה:</w:t>
      </w:r>
      <w:bookmarkEnd w:id="44"/>
    </w:p>
    <w:p w14:paraId="347A3288" w14:textId="77777777" w:rsidR="00000000" w:rsidRDefault="00890A51">
      <w:pPr>
        <w:pStyle w:val="a0"/>
        <w:rPr>
          <w:rFonts w:hint="cs"/>
          <w:rtl/>
        </w:rPr>
      </w:pPr>
    </w:p>
    <w:p w14:paraId="4EF16D0A" w14:textId="77777777" w:rsidR="00000000" w:rsidRDefault="00890A51">
      <w:pPr>
        <w:pStyle w:val="a0"/>
        <w:rPr>
          <w:rFonts w:hint="cs"/>
          <w:rtl/>
        </w:rPr>
      </w:pPr>
      <w:r>
        <w:rPr>
          <w:rFonts w:hint="cs"/>
          <w:rtl/>
        </w:rPr>
        <w:t xml:space="preserve">ראשית, תחנת מד"א בשדרות מעולם לא נסגרה. היא פועלת כבר עשרות שנים. השינוי שהיה שם הוא כזה: </w:t>
      </w:r>
      <w:r>
        <w:rPr>
          <w:rFonts w:hint="cs"/>
          <w:rtl/>
        </w:rPr>
        <w:t>ב-2001, כשהתחילו התקפות "קסאם" על אזור שדרות, התקבלה החלטה - אני לא יודע אם הרב נסים דהן כבר היה אז שר הבריאות - שאחת מהניידות הרגילות של מד"א, מה שנקרא אמבולנס לבן, אמבולנס רגיל, תהפוך ותהיה אמבולנס טיפול נמרץ, מה שנקרא אט"ן. הדבר הזה גם קיבל ביטוי בהחלטת</w:t>
      </w:r>
      <w:r>
        <w:rPr>
          <w:rFonts w:hint="cs"/>
          <w:rtl/>
        </w:rPr>
        <w:t xml:space="preserve"> ממשלה לאחר מכן בשנת 2003. כלומר, בשנתיים האחרונות פועל אמבולנס טיפול נמרץ בעיר שדרות נוסף על האמבולנסים הלבנים, ויש שלושה כאלה במספר, שנמצאים שם כל הזמן בכוננות. </w:t>
      </w:r>
    </w:p>
    <w:p w14:paraId="1EF0E61C" w14:textId="77777777" w:rsidR="00000000" w:rsidRDefault="00890A51">
      <w:pPr>
        <w:pStyle w:val="a0"/>
        <w:rPr>
          <w:rFonts w:hint="cs"/>
          <w:rtl/>
        </w:rPr>
      </w:pPr>
    </w:p>
    <w:p w14:paraId="1AB892F8" w14:textId="77777777" w:rsidR="00000000" w:rsidRDefault="00890A51">
      <w:pPr>
        <w:pStyle w:val="a0"/>
        <w:rPr>
          <w:rFonts w:hint="cs"/>
          <w:rtl/>
        </w:rPr>
      </w:pPr>
      <w:r>
        <w:rPr>
          <w:rFonts w:hint="cs"/>
          <w:rtl/>
        </w:rPr>
        <w:t>אני קיבלתי החלטה נוספת בימים האחרונים, להוסיף עוד אמבולנס של טיפול נמרץ בעיר שדרות, כך שלמע</w:t>
      </w:r>
      <w:r>
        <w:rPr>
          <w:rFonts w:hint="cs"/>
          <w:rtl/>
        </w:rPr>
        <w:t>שה פועלים עכשיו בשדרות שני אמבולנסים של טיפול נמרץ ובנוסף עוד אמבולנסים לבנים שנמצאים בכוננות לכל קריאה.</w:t>
      </w:r>
    </w:p>
    <w:p w14:paraId="35EB02EB" w14:textId="77777777" w:rsidR="00000000" w:rsidRDefault="00890A51">
      <w:pPr>
        <w:pStyle w:val="a0"/>
        <w:rPr>
          <w:rFonts w:hint="cs"/>
          <w:rtl/>
        </w:rPr>
      </w:pPr>
    </w:p>
    <w:p w14:paraId="13DBCE83" w14:textId="77777777" w:rsidR="00000000" w:rsidRDefault="00890A51">
      <w:pPr>
        <w:pStyle w:val="a0"/>
        <w:rPr>
          <w:rFonts w:hint="cs"/>
          <w:rtl/>
        </w:rPr>
      </w:pPr>
      <w:r>
        <w:rPr>
          <w:rFonts w:hint="cs"/>
          <w:rtl/>
        </w:rPr>
        <w:t>אני מקווה, שהמערך הזה ייתן מענה. ביום ראשון הקרוב הממשלה אמורה גם לאשר את זה.</w:t>
      </w:r>
    </w:p>
    <w:p w14:paraId="728E2299" w14:textId="77777777" w:rsidR="00000000" w:rsidRDefault="00890A51">
      <w:pPr>
        <w:pStyle w:val="a0"/>
        <w:ind w:firstLine="0"/>
        <w:rPr>
          <w:rFonts w:hint="cs"/>
          <w:rtl/>
        </w:rPr>
      </w:pPr>
    </w:p>
    <w:p w14:paraId="51D22B76" w14:textId="77777777" w:rsidR="00000000" w:rsidRDefault="00890A51">
      <w:pPr>
        <w:pStyle w:val="af0"/>
        <w:rPr>
          <w:rtl/>
        </w:rPr>
      </w:pPr>
      <w:r>
        <w:rPr>
          <w:rFonts w:hint="eastAsia"/>
          <w:rtl/>
        </w:rPr>
        <w:t>אליעזר</w:t>
      </w:r>
      <w:r>
        <w:rPr>
          <w:rtl/>
        </w:rPr>
        <w:t xml:space="preserve"> כהן (האיחוד הלאומי - ישראל ביתנו):</w:t>
      </w:r>
    </w:p>
    <w:p w14:paraId="06DA2CA8" w14:textId="77777777" w:rsidR="00000000" w:rsidRDefault="00890A51">
      <w:pPr>
        <w:pStyle w:val="a0"/>
        <w:rPr>
          <w:rFonts w:hint="cs"/>
          <w:rtl/>
        </w:rPr>
      </w:pPr>
    </w:p>
    <w:p w14:paraId="7AEFD3E3" w14:textId="77777777" w:rsidR="00000000" w:rsidRDefault="00890A51">
      <w:pPr>
        <w:pStyle w:val="a0"/>
        <w:rPr>
          <w:rFonts w:hint="cs"/>
          <w:rtl/>
        </w:rPr>
      </w:pPr>
      <w:r>
        <w:rPr>
          <w:rFonts w:hint="cs"/>
          <w:rtl/>
        </w:rPr>
        <w:t>מדוע האמבולנס הראשון לא הגיע</w:t>
      </w:r>
      <w:r>
        <w:rPr>
          <w:rFonts w:hint="cs"/>
          <w:rtl/>
        </w:rPr>
        <w:t xml:space="preserve"> לעיר בזמן?</w:t>
      </w:r>
    </w:p>
    <w:p w14:paraId="5DA0A7C5" w14:textId="77777777" w:rsidR="00000000" w:rsidRDefault="00890A51">
      <w:pPr>
        <w:pStyle w:val="a0"/>
        <w:ind w:firstLine="0"/>
        <w:rPr>
          <w:rFonts w:hint="cs"/>
          <w:rtl/>
        </w:rPr>
      </w:pPr>
    </w:p>
    <w:p w14:paraId="77511797" w14:textId="77777777" w:rsidR="00000000" w:rsidRDefault="00890A51">
      <w:pPr>
        <w:pStyle w:val="af1"/>
        <w:rPr>
          <w:rtl/>
        </w:rPr>
      </w:pPr>
      <w:r>
        <w:rPr>
          <w:rtl/>
        </w:rPr>
        <w:t>היו"ר ראובן ריבלין:</w:t>
      </w:r>
    </w:p>
    <w:p w14:paraId="7D02F2B0" w14:textId="77777777" w:rsidR="00000000" w:rsidRDefault="00890A51">
      <w:pPr>
        <w:pStyle w:val="a0"/>
        <w:rPr>
          <w:rtl/>
        </w:rPr>
      </w:pPr>
    </w:p>
    <w:p w14:paraId="75254D6F" w14:textId="77777777" w:rsidR="00000000" w:rsidRDefault="00890A51">
      <w:pPr>
        <w:pStyle w:val="a0"/>
        <w:rPr>
          <w:rFonts w:hint="cs"/>
          <w:rtl/>
        </w:rPr>
      </w:pPr>
      <w:r>
        <w:rPr>
          <w:rFonts w:hint="cs"/>
          <w:rtl/>
        </w:rPr>
        <w:t>רק רגע, חבר הכנסת כהן, יש פרוצדורה. חבר הכנסת דהן, אדוני לא רוצה לדבר? אדוני ביקש לשאול שאלה. חבר הכנסת פינס, שאלה נוספת.</w:t>
      </w:r>
    </w:p>
    <w:p w14:paraId="33189323" w14:textId="77777777" w:rsidR="00000000" w:rsidRDefault="00890A51">
      <w:pPr>
        <w:pStyle w:val="a0"/>
        <w:ind w:firstLine="0"/>
        <w:rPr>
          <w:rFonts w:hint="cs"/>
          <w:rtl/>
        </w:rPr>
      </w:pPr>
    </w:p>
    <w:p w14:paraId="50D16A46" w14:textId="77777777" w:rsidR="00000000" w:rsidRDefault="00890A51">
      <w:pPr>
        <w:pStyle w:val="a"/>
        <w:rPr>
          <w:rtl/>
        </w:rPr>
      </w:pPr>
      <w:bookmarkStart w:id="45" w:name="FS000000455T30_06_2004_11_49_27"/>
      <w:bookmarkStart w:id="46" w:name="_Toc77593339"/>
      <w:bookmarkEnd w:id="45"/>
      <w:r>
        <w:rPr>
          <w:rFonts w:hint="eastAsia"/>
          <w:rtl/>
        </w:rPr>
        <w:t>אופיר</w:t>
      </w:r>
      <w:r>
        <w:rPr>
          <w:rtl/>
        </w:rPr>
        <w:t xml:space="preserve"> פינס-פז (העבודה-מימד):</w:t>
      </w:r>
      <w:bookmarkEnd w:id="46"/>
    </w:p>
    <w:p w14:paraId="0CE6E0FD" w14:textId="77777777" w:rsidR="00000000" w:rsidRDefault="00890A51">
      <w:pPr>
        <w:pStyle w:val="a0"/>
        <w:rPr>
          <w:rFonts w:hint="cs"/>
          <w:rtl/>
        </w:rPr>
      </w:pPr>
    </w:p>
    <w:p w14:paraId="1052106C" w14:textId="77777777" w:rsidR="00000000" w:rsidRDefault="00890A51">
      <w:pPr>
        <w:pStyle w:val="a0"/>
        <w:rPr>
          <w:rFonts w:hint="cs"/>
          <w:rtl/>
        </w:rPr>
      </w:pPr>
      <w:r>
        <w:rPr>
          <w:rFonts w:hint="cs"/>
          <w:rtl/>
        </w:rPr>
        <w:t>ראשית, אדוני השר, אני מודה לך על התשובה. אני רוצה להוסיף שאלה: ראשית,</w:t>
      </w:r>
      <w:r>
        <w:rPr>
          <w:rFonts w:hint="cs"/>
          <w:rtl/>
        </w:rPr>
        <w:t xml:space="preserve"> לאחר האירועים המצערים מאוד בשדרות השבוע היו תלונות בלתי פוסקות של תושבים לגבי שני האירועים, שהאמבולנסים הגיעו מאוחר מדי, והיו גם כאלה שטענו שהגיעו מאוחר עד כדי כך, שאם היו מגיעים קודם, ייתכן שאפשר היה להציל חיי אדם. זו טענה שאני חושב שצריך לדבר עליה וצריך</w:t>
      </w:r>
      <w:r>
        <w:rPr>
          <w:rFonts w:hint="cs"/>
          <w:rtl/>
        </w:rPr>
        <w:t xml:space="preserve"> להתמודד אתה כרגע. </w:t>
      </w:r>
    </w:p>
    <w:p w14:paraId="374CAFCA" w14:textId="77777777" w:rsidR="00000000" w:rsidRDefault="00890A51">
      <w:pPr>
        <w:pStyle w:val="a0"/>
        <w:rPr>
          <w:rFonts w:hint="cs"/>
          <w:rtl/>
        </w:rPr>
      </w:pPr>
    </w:p>
    <w:p w14:paraId="1400A6D6" w14:textId="77777777" w:rsidR="00000000" w:rsidRDefault="00890A51">
      <w:pPr>
        <w:pStyle w:val="a0"/>
        <w:rPr>
          <w:rFonts w:hint="cs"/>
          <w:rtl/>
        </w:rPr>
      </w:pPr>
      <w:r>
        <w:rPr>
          <w:rFonts w:hint="cs"/>
          <w:rtl/>
        </w:rPr>
        <w:t>דבר שני, אמרת שהשבוע הוספת עוד אמבולנס, ואני מברך על כך. ראש הממשלה נסע אתמול לשדרות ושר האוצר נפגש עכשיו עם ראש עיריית שדרות. אתם קובעים שהיא תהיה עיר עימות ויהיו בה הקלות בבריאות וברווחה ובמפעלים ויזרימו תקציבים והכול והכול והכול. למ</w:t>
      </w:r>
      <w:r>
        <w:rPr>
          <w:rFonts w:hint="cs"/>
          <w:rtl/>
        </w:rPr>
        <w:t xml:space="preserve">ה הדברים האלה מתרחשים רק אחרי אסונות ולא מקדימים את הרפואות האלה למכות? מדוע ממשלה שאמורה להיות ממשלה מתוקנת, לא מכריזה על שדרות עיר עימות כבר לפני שנה? הרי נפלו 300 טילי "קסאם" על שדרות בשנה האחרונה, ושום דבר לא קרה. כשנהרגו אנשים, פתאום כולם נזעקים. </w:t>
      </w:r>
    </w:p>
    <w:p w14:paraId="780D1A09" w14:textId="77777777" w:rsidR="00000000" w:rsidRDefault="00890A51">
      <w:pPr>
        <w:pStyle w:val="a0"/>
        <w:rPr>
          <w:rFonts w:hint="cs"/>
          <w:rtl/>
        </w:rPr>
      </w:pPr>
    </w:p>
    <w:p w14:paraId="29ACB140" w14:textId="77777777" w:rsidR="00000000" w:rsidRDefault="00890A51">
      <w:pPr>
        <w:pStyle w:val="a0"/>
        <w:rPr>
          <w:rFonts w:hint="cs"/>
          <w:rtl/>
        </w:rPr>
      </w:pPr>
      <w:r>
        <w:rPr>
          <w:rFonts w:hint="cs"/>
          <w:rtl/>
        </w:rPr>
        <w:t>אנ</w:t>
      </w:r>
      <w:r>
        <w:rPr>
          <w:rFonts w:hint="cs"/>
          <w:rtl/>
        </w:rPr>
        <w:t xml:space="preserve">י חושב, שזו התנהלות בלתי סבירה, לא נכונה, והשאלה היא אם אתם יכולים לשנות את ההתנהלות הזאת, שלכם. </w:t>
      </w:r>
    </w:p>
    <w:p w14:paraId="61189FF7" w14:textId="77777777" w:rsidR="00000000" w:rsidRDefault="00890A51">
      <w:pPr>
        <w:pStyle w:val="a0"/>
        <w:ind w:firstLine="0"/>
        <w:rPr>
          <w:rFonts w:hint="cs"/>
          <w:rtl/>
        </w:rPr>
      </w:pPr>
    </w:p>
    <w:p w14:paraId="08BDBE05" w14:textId="77777777" w:rsidR="00000000" w:rsidRDefault="00890A51">
      <w:pPr>
        <w:pStyle w:val="af1"/>
        <w:rPr>
          <w:rtl/>
        </w:rPr>
      </w:pPr>
      <w:r>
        <w:rPr>
          <w:rFonts w:hint="eastAsia"/>
          <w:rtl/>
        </w:rPr>
        <w:t>היו</w:t>
      </w:r>
      <w:r>
        <w:rPr>
          <w:rtl/>
        </w:rPr>
        <w:t>"ר ראובן ריבלין:</w:t>
      </w:r>
    </w:p>
    <w:p w14:paraId="722F7FE2" w14:textId="77777777" w:rsidR="00000000" w:rsidRDefault="00890A51">
      <w:pPr>
        <w:pStyle w:val="a0"/>
        <w:rPr>
          <w:rFonts w:hint="cs"/>
          <w:rtl/>
        </w:rPr>
      </w:pPr>
    </w:p>
    <w:p w14:paraId="2349F88A" w14:textId="77777777" w:rsidR="00000000" w:rsidRDefault="00890A51">
      <w:pPr>
        <w:pStyle w:val="a0"/>
        <w:rPr>
          <w:rFonts w:hint="cs"/>
          <w:rtl/>
        </w:rPr>
      </w:pPr>
      <w:r>
        <w:rPr>
          <w:rFonts w:hint="cs"/>
          <w:rtl/>
        </w:rPr>
        <w:t>תודה. השאלה ברורה. חבר הכנסת פרוש - בבקשה, אדוני. אחריו - חבר הכנסת דהן.</w:t>
      </w:r>
    </w:p>
    <w:p w14:paraId="67D08E49" w14:textId="77777777" w:rsidR="00000000" w:rsidRDefault="00890A51">
      <w:pPr>
        <w:pStyle w:val="a0"/>
        <w:ind w:firstLine="0"/>
        <w:rPr>
          <w:rFonts w:hint="cs"/>
          <w:rtl/>
        </w:rPr>
      </w:pPr>
    </w:p>
    <w:p w14:paraId="46EF83A6" w14:textId="77777777" w:rsidR="00000000" w:rsidRDefault="00890A51">
      <w:pPr>
        <w:pStyle w:val="a"/>
        <w:rPr>
          <w:rtl/>
        </w:rPr>
      </w:pPr>
      <w:bookmarkStart w:id="47" w:name="FS000000563T30_06_2004_11_34_33"/>
      <w:bookmarkStart w:id="48" w:name="_Toc77593340"/>
      <w:bookmarkEnd w:id="47"/>
      <w:r>
        <w:rPr>
          <w:rFonts w:hint="eastAsia"/>
          <w:rtl/>
        </w:rPr>
        <w:t>מאיר</w:t>
      </w:r>
      <w:r>
        <w:rPr>
          <w:rtl/>
        </w:rPr>
        <w:t xml:space="preserve"> פרוש (יהדות התורה):</w:t>
      </w:r>
      <w:bookmarkEnd w:id="48"/>
    </w:p>
    <w:p w14:paraId="6D9A5E2E" w14:textId="77777777" w:rsidR="00000000" w:rsidRDefault="00890A51">
      <w:pPr>
        <w:pStyle w:val="a0"/>
        <w:rPr>
          <w:rFonts w:hint="cs"/>
          <w:rtl/>
        </w:rPr>
      </w:pPr>
    </w:p>
    <w:p w14:paraId="561BF39C" w14:textId="77777777" w:rsidR="00000000" w:rsidRDefault="00890A51">
      <w:pPr>
        <w:pStyle w:val="a0"/>
        <w:rPr>
          <w:rFonts w:hint="cs"/>
          <w:rtl/>
        </w:rPr>
      </w:pPr>
      <w:r>
        <w:rPr>
          <w:rFonts w:hint="cs"/>
          <w:rtl/>
        </w:rPr>
        <w:t>אדוני היושב-ראש, בתקופה קשה כזאת בוו</w:t>
      </w:r>
      <w:r>
        <w:rPr>
          <w:rFonts w:hint="cs"/>
          <w:rtl/>
        </w:rPr>
        <w:t xml:space="preserve">דאי לא יתרגז, וכאחרון הרוויזיוניסטים יבין שיהיו התפרצויות כמו זו של חבר הכנסת הנדל, כי הרי מדובר בהגליית יהודים מעל אדמתם. זה לא גרוע יותר מ"הספר הלבן", ואתם ודאי יודעים מה עשיתם אז. </w:t>
      </w:r>
    </w:p>
    <w:p w14:paraId="095D8CE7" w14:textId="77777777" w:rsidR="00000000" w:rsidRDefault="00890A51">
      <w:pPr>
        <w:pStyle w:val="a0"/>
        <w:rPr>
          <w:rFonts w:hint="cs"/>
          <w:rtl/>
        </w:rPr>
      </w:pPr>
    </w:p>
    <w:p w14:paraId="64F33C9A" w14:textId="77777777" w:rsidR="00000000" w:rsidRDefault="00890A51">
      <w:pPr>
        <w:pStyle w:val="a0"/>
        <w:rPr>
          <w:rFonts w:hint="cs"/>
          <w:rtl/>
        </w:rPr>
      </w:pPr>
      <w:r>
        <w:rPr>
          <w:rFonts w:hint="cs"/>
          <w:rtl/>
        </w:rPr>
        <w:t xml:space="preserve">אני רוצה לשאול את שר הבריאות: המקרה של שדרות מזכיר לי שוב את העניין של </w:t>
      </w:r>
      <w:r>
        <w:rPr>
          <w:rFonts w:hint="cs"/>
          <w:rtl/>
        </w:rPr>
        <w:t>אלעד-מזור ותחנת טיפת-חלב עם האחיות. 500 לידות מדי חודש באלעד, ועדיין לא פתחו עוד תחנה של טיפת-חלב. הרי לפני שבועיים, שלושה שבועות הכרזתם על גוש-דן כעל אזור שיש בו סכנה ממחלת הפוליו. אני שואל שוב: רק אחרי שיקרה חלילה אסון, אז משרד הבריאות ייזכר שצריכים לנוו</w:t>
      </w:r>
      <w:r>
        <w:rPr>
          <w:rFonts w:hint="cs"/>
          <w:rtl/>
        </w:rPr>
        <w:t>ט אחיות ממקומות אחרים, שבהם יש פחות לידות, פחות ילדים? למה לא עושים כלום למען הדבר הזה?</w:t>
      </w:r>
    </w:p>
    <w:p w14:paraId="6268D31C" w14:textId="77777777" w:rsidR="00000000" w:rsidRDefault="00890A51">
      <w:pPr>
        <w:pStyle w:val="a0"/>
        <w:ind w:firstLine="0"/>
        <w:rPr>
          <w:rFonts w:hint="cs"/>
          <w:rtl/>
        </w:rPr>
      </w:pPr>
    </w:p>
    <w:p w14:paraId="6A77B9FA" w14:textId="77777777" w:rsidR="00000000" w:rsidRDefault="00890A51">
      <w:pPr>
        <w:pStyle w:val="af1"/>
        <w:rPr>
          <w:rtl/>
        </w:rPr>
      </w:pPr>
      <w:r>
        <w:rPr>
          <w:rFonts w:hint="eastAsia"/>
          <w:rtl/>
        </w:rPr>
        <w:t>היו</w:t>
      </w:r>
      <w:r>
        <w:rPr>
          <w:rtl/>
        </w:rPr>
        <w:t>"ר ראובן ריבלין:</w:t>
      </w:r>
    </w:p>
    <w:p w14:paraId="0E269FBD" w14:textId="77777777" w:rsidR="00000000" w:rsidRDefault="00890A51">
      <w:pPr>
        <w:pStyle w:val="a0"/>
        <w:rPr>
          <w:rFonts w:hint="cs"/>
          <w:rtl/>
        </w:rPr>
      </w:pPr>
    </w:p>
    <w:p w14:paraId="7ACAC90F" w14:textId="77777777" w:rsidR="00000000" w:rsidRDefault="00890A51">
      <w:pPr>
        <w:pStyle w:val="a0"/>
        <w:rPr>
          <w:rFonts w:hint="cs"/>
          <w:rtl/>
        </w:rPr>
      </w:pPr>
      <w:r>
        <w:rPr>
          <w:rFonts w:hint="cs"/>
          <w:rtl/>
        </w:rPr>
        <w:t>תודה רבה. חבר הכנסת דהן, בבקשה.</w:t>
      </w:r>
    </w:p>
    <w:p w14:paraId="50903584" w14:textId="77777777" w:rsidR="00000000" w:rsidRDefault="00890A51">
      <w:pPr>
        <w:pStyle w:val="a0"/>
        <w:rPr>
          <w:rtl/>
        </w:rPr>
      </w:pPr>
    </w:p>
    <w:p w14:paraId="4761E68A" w14:textId="77777777" w:rsidR="00000000" w:rsidRDefault="00890A51">
      <w:pPr>
        <w:pStyle w:val="a"/>
        <w:rPr>
          <w:rtl/>
        </w:rPr>
      </w:pPr>
      <w:bookmarkStart w:id="49" w:name="FS000000487T30_06_2004_11_35_34"/>
      <w:bookmarkStart w:id="50" w:name="_Toc77593341"/>
      <w:bookmarkEnd w:id="49"/>
      <w:r>
        <w:rPr>
          <w:rFonts w:hint="eastAsia"/>
          <w:rtl/>
        </w:rPr>
        <w:t>נסים</w:t>
      </w:r>
      <w:r>
        <w:rPr>
          <w:rtl/>
        </w:rPr>
        <w:t xml:space="preserve"> דהן (ש"ס):</w:t>
      </w:r>
      <w:bookmarkEnd w:id="50"/>
    </w:p>
    <w:p w14:paraId="11D610F4" w14:textId="77777777" w:rsidR="00000000" w:rsidRDefault="00890A51">
      <w:pPr>
        <w:pStyle w:val="a0"/>
        <w:rPr>
          <w:rFonts w:hint="cs"/>
          <w:rtl/>
        </w:rPr>
      </w:pPr>
    </w:p>
    <w:p w14:paraId="5C552BCB" w14:textId="77777777" w:rsidR="00000000" w:rsidRDefault="00890A51">
      <w:pPr>
        <w:pStyle w:val="a0"/>
        <w:rPr>
          <w:rFonts w:hint="cs"/>
          <w:rtl/>
        </w:rPr>
      </w:pPr>
      <w:r>
        <w:rPr>
          <w:rFonts w:hint="cs"/>
          <w:rtl/>
        </w:rPr>
        <w:t>אדוני היושב-ראש, כבוד השר, אני יודע שאתה עושה פעילות נפלאה במערכת הבריאות ובמדינת ישראל בכלל בכל</w:t>
      </w:r>
      <w:r>
        <w:rPr>
          <w:rFonts w:hint="cs"/>
          <w:rtl/>
        </w:rPr>
        <w:t xml:space="preserve"> נושא הבריאות, אבל תרשה לי כשאלה להעלות רעיון: היום זה שדרות, מחר, אם ניקח את רדיוס נפילות ה"קטיושות", זה יכול להיות לא רק שדרות אלא כל היישובים בסביבה, ואולי גם אשקלון ואולי גם קצת יותר דרומה. האם לאור הרדיוס הגדול שה"קטיושות" החדשות וה"קסאמים" החדשים יכו</w:t>
      </w:r>
      <w:r>
        <w:rPr>
          <w:rFonts w:hint="cs"/>
          <w:rtl/>
        </w:rPr>
        <w:t>לים להגיע אליו משרד הבריאות נערך שם, לפני שייפול שם משהו ויצטרכו לברר למה האמבולנס לא הגיע? כבר עכשיו צריך להתחיל להיערך, כדי שיהיה מענה הולם לרדיוס של ה"קטיושות" החדשות, ולא רק בשדרות עצמה.</w:t>
      </w:r>
    </w:p>
    <w:p w14:paraId="4A7DEBB4" w14:textId="77777777" w:rsidR="00000000" w:rsidRDefault="00890A51">
      <w:pPr>
        <w:pStyle w:val="a0"/>
        <w:rPr>
          <w:rFonts w:hint="cs"/>
          <w:rtl/>
        </w:rPr>
      </w:pPr>
    </w:p>
    <w:p w14:paraId="5BC833E0" w14:textId="77777777" w:rsidR="00000000" w:rsidRDefault="00890A51">
      <w:pPr>
        <w:pStyle w:val="af1"/>
        <w:rPr>
          <w:rtl/>
        </w:rPr>
      </w:pPr>
      <w:r>
        <w:rPr>
          <w:rFonts w:hint="eastAsia"/>
          <w:rtl/>
        </w:rPr>
        <w:t>היו</w:t>
      </w:r>
      <w:r>
        <w:rPr>
          <w:rtl/>
        </w:rPr>
        <w:t>"ר ראובן ריבלין:</w:t>
      </w:r>
    </w:p>
    <w:p w14:paraId="2A7B1043" w14:textId="77777777" w:rsidR="00000000" w:rsidRDefault="00890A51">
      <w:pPr>
        <w:pStyle w:val="a0"/>
        <w:rPr>
          <w:rFonts w:hint="cs"/>
          <w:rtl/>
        </w:rPr>
      </w:pPr>
    </w:p>
    <w:p w14:paraId="4E2BA5CB" w14:textId="77777777" w:rsidR="00000000" w:rsidRDefault="00890A51">
      <w:pPr>
        <w:pStyle w:val="a0"/>
        <w:rPr>
          <w:rFonts w:hint="cs"/>
          <w:rtl/>
        </w:rPr>
      </w:pPr>
      <w:r>
        <w:rPr>
          <w:rFonts w:hint="cs"/>
          <w:rtl/>
        </w:rPr>
        <w:t xml:space="preserve">תודה לחבר הכנסת דהן. בבקשה, כבוד השר ישיב, </w:t>
      </w:r>
      <w:r>
        <w:rPr>
          <w:rFonts w:hint="cs"/>
          <w:rtl/>
        </w:rPr>
        <w:t>ואחרי תשובתו ימתין שנייה, כי יש לנו איזו בקשה נוספת מהשר.</w:t>
      </w:r>
    </w:p>
    <w:p w14:paraId="7B843336" w14:textId="77777777" w:rsidR="00000000" w:rsidRDefault="00890A51">
      <w:pPr>
        <w:pStyle w:val="a0"/>
        <w:ind w:firstLine="0"/>
        <w:rPr>
          <w:rFonts w:hint="cs"/>
          <w:rtl/>
        </w:rPr>
      </w:pPr>
    </w:p>
    <w:p w14:paraId="19AD8FFD" w14:textId="77777777" w:rsidR="00000000" w:rsidRDefault="00890A51">
      <w:pPr>
        <w:pStyle w:val="a"/>
        <w:rPr>
          <w:rtl/>
        </w:rPr>
      </w:pPr>
      <w:bookmarkStart w:id="51" w:name="FS000000473T30_06_2004_11_36_30"/>
      <w:bookmarkStart w:id="52" w:name="_Toc77593342"/>
      <w:bookmarkEnd w:id="51"/>
      <w:r>
        <w:rPr>
          <w:rFonts w:hint="eastAsia"/>
          <w:rtl/>
        </w:rPr>
        <w:t>שר</w:t>
      </w:r>
      <w:r>
        <w:rPr>
          <w:rtl/>
        </w:rPr>
        <w:t xml:space="preserve"> הבריאות דני נוה:</w:t>
      </w:r>
      <w:bookmarkEnd w:id="52"/>
    </w:p>
    <w:p w14:paraId="327989A5" w14:textId="77777777" w:rsidR="00000000" w:rsidRDefault="00890A51">
      <w:pPr>
        <w:pStyle w:val="a0"/>
        <w:rPr>
          <w:rFonts w:hint="cs"/>
          <w:rtl/>
        </w:rPr>
      </w:pPr>
    </w:p>
    <w:p w14:paraId="7BA24346" w14:textId="77777777" w:rsidR="00000000" w:rsidRDefault="00890A51">
      <w:pPr>
        <w:pStyle w:val="a0"/>
        <w:rPr>
          <w:rFonts w:hint="cs"/>
          <w:rtl/>
        </w:rPr>
      </w:pPr>
      <w:r>
        <w:rPr>
          <w:rFonts w:hint="cs"/>
          <w:rtl/>
        </w:rPr>
        <w:t xml:space="preserve">בסדר גמור. </w:t>
      </w:r>
    </w:p>
    <w:p w14:paraId="1AFBC772" w14:textId="77777777" w:rsidR="00000000" w:rsidRDefault="00890A51">
      <w:pPr>
        <w:pStyle w:val="a0"/>
        <w:rPr>
          <w:rFonts w:hint="cs"/>
          <w:rtl/>
        </w:rPr>
      </w:pPr>
    </w:p>
    <w:p w14:paraId="481F335C" w14:textId="77777777" w:rsidR="00000000" w:rsidRDefault="00890A51">
      <w:pPr>
        <w:pStyle w:val="a0"/>
        <w:rPr>
          <w:rFonts w:hint="cs"/>
          <w:rtl/>
        </w:rPr>
      </w:pPr>
      <w:r>
        <w:rPr>
          <w:rFonts w:hint="cs"/>
          <w:rtl/>
        </w:rPr>
        <w:t xml:space="preserve">מה שקרה השבוע בשדרות זה דבר נורא. אני חושב שכל אחד מאתנו, כשראה את התמונה של האבא ממרר בבכי על ילדו בן הארבע, מירר בבכי יחד אתו. </w:t>
      </w:r>
    </w:p>
    <w:p w14:paraId="70022D2E" w14:textId="77777777" w:rsidR="00000000" w:rsidRDefault="00890A51">
      <w:pPr>
        <w:pStyle w:val="a0"/>
        <w:rPr>
          <w:rFonts w:hint="cs"/>
          <w:rtl/>
        </w:rPr>
      </w:pPr>
    </w:p>
    <w:p w14:paraId="1E8C38F8" w14:textId="77777777" w:rsidR="00000000" w:rsidRDefault="00890A51">
      <w:pPr>
        <w:pStyle w:val="a0"/>
        <w:rPr>
          <w:rFonts w:hint="cs"/>
          <w:rtl/>
        </w:rPr>
      </w:pPr>
      <w:r>
        <w:rPr>
          <w:rFonts w:hint="cs"/>
          <w:rtl/>
        </w:rPr>
        <w:t>אני יכול לומר לך, חבר הכנסת פינס</w:t>
      </w:r>
      <w:r>
        <w:rPr>
          <w:rFonts w:hint="cs"/>
          <w:rtl/>
        </w:rPr>
        <w:t>, הממשלה לא חיכתה בכל מה שנוגע למערכת הבריאות, כי כמו שאמרתי, עוד לפני שנתיים התקבלה החלטה להוסיף אמבולנס של טיפול נמרץ בעיר שדרות. לא חיכו לאסון כדי לעשות את זה. ההחלטה שלי להוסיף עוד אמבולנס, לפנים משורת הדין, היא מעבר למה שאולי יש בו צורך ומעבר למה שמקו</w:t>
      </w:r>
      <w:r>
        <w:rPr>
          <w:rFonts w:hint="cs"/>
          <w:rtl/>
        </w:rPr>
        <w:t xml:space="preserve">בל. אף אחד לא חיכה בנושא הזה. הפעולות האלה ננקטו. </w:t>
      </w:r>
    </w:p>
    <w:p w14:paraId="0472544B" w14:textId="77777777" w:rsidR="00000000" w:rsidRDefault="00890A51">
      <w:pPr>
        <w:pStyle w:val="a0"/>
        <w:rPr>
          <w:rFonts w:hint="cs"/>
          <w:rtl/>
        </w:rPr>
      </w:pPr>
    </w:p>
    <w:p w14:paraId="31187EB0" w14:textId="77777777" w:rsidR="00000000" w:rsidRDefault="00890A51">
      <w:pPr>
        <w:pStyle w:val="a0"/>
        <w:rPr>
          <w:rFonts w:hint="cs"/>
          <w:rtl/>
        </w:rPr>
      </w:pPr>
      <w:r>
        <w:rPr>
          <w:rFonts w:hint="cs"/>
          <w:rtl/>
        </w:rPr>
        <w:t>אני חושב שחשוב ונכון עשה ראש הממשלה, שירד לעיר שדרות יחד עם מנכ"לי המשרדים השונים, כדי לתת דחיפה נוספת לנושא הזה. גם ב-2003 התקבלו החלטות לגבי העיר שדרות. יש דברים שהם לא בתחום אחריותי ואני מתקשה להשיב על</w:t>
      </w:r>
      <w:r>
        <w:rPr>
          <w:rFonts w:hint="cs"/>
          <w:rtl/>
        </w:rPr>
        <w:t>יהם, אבל ראוי היה לעשות אותם בקצב יותר מזורז ואני משוכנע שהדברים האלה ייעשו.</w:t>
      </w:r>
    </w:p>
    <w:p w14:paraId="13C0FDAE" w14:textId="77777777" w:rsidR="00000000" w:rsidRDefault="00890A51">
      <w:pPr>
        <w:pStyle w:val="a0"/>
        <w:rPr>
          <w:rFonts w:hint="cs"/>
          <w:rtl/>
        </w:rPr>
      </w:pPr>
    </w:p>
    <w:p w14:paraId="6DD0CA95" w14:textId="77777777" w:rsidR="00000000" w:rsidRDefault="00890A51">
      <w:pPr>
        <w:pStyle w:val="a0"/>
        <w:rPr>
          <w:rFonts w:hint="cs"/>
          <w:rtl/>
        </w:rPr>
      </w:pPr>
      <w:r>
        <w:rPr>
          <w:rFonts w:hint="cs"/>
          <w:rtl/>
        </w:rPr>
        <w:t>אני רוצה לומר משהו בנושא הגעת האמבולנסים: בבדיקה שעשיתי עם מנכ"ל מד"א, הם העבירו לי את לוח הזמנים של הגעת האמבולנסים, ולפי הדיווחים במד"א - וצריך לציין שהדיווחים האלה ממוחשבים, י</w:t>
      </w:r>
      <w:r>
        <w:rPr>
          <w:rFonts w:hint="cs"/>
          <w:rtl/>
        </w:rPr>
        <w:t xml:space="preserve">ש מערכת </w:t>
      </w:r>
      <w:r>
        <w:rPr>
          <w:rFonts w:hint="cs"/>
        </w:rPr>
        <w:t>GPS</w:t>
      </w:r>
      <w:r>
        <w:rPr>
          <w:rFonts w:hint="cs"/>
          <w:rtl/>
        </w:rPr>
        <w:t xml:space="preserve"> בכל אמבולנס וניתן לראות אותם בצורה מסודרת, מהרגע שבו נתקבלה הקריאה הראשונה על נפילת טילי ה"קסאם" בשדרות. ראשית, התקבלה קריאה על נפילת  טילי "קסאם" בשכונת בן-גוריון בשדרות ולשם יצא אמבולנס טיפול נמרץ. שם לא היו נפגעים. אחרי כמה דקות התקבלה הודעה</w:t>
      </w:r>
      <w:r>
        <w:rPr>
          <w:rFonts w:hint="cs"/>
          <w:rtl/>
        </w:rPr>
        <w:t xml:space="preserve"> מהמשטרה, שיש נפילה נוספת בשכונת רמות-אשכול או נווה-אשכול בשדרות. שם היו נפגעים. ניידת טיפול נמרץ יצאה ישר לשם. מהרגע שבו התקבלה הקריאה על אותה נפילה, סמוך לאותו גן-ילדים, ועד להגעת האמבולנס של טיפול נמרץ חלפו 12, 13 דקות, ולא 40 דקות, כפי שנטען בתקשורת בכ</w:t>
      </w:r>
      <w:r>
        <w:rPr>
          <w:rFonts w:hint="cs"/>
          <w:rtl/>
        </w:rPr>
        <w:t xml:space="preserve">ל מיני הזדמנויות. </w:t>
      </w:r>
    </w:p>
    <w:p w14:paraId="7DF8B62E" w14:textId="77777777" w:rsidR="00000000" w:rsidRDefault="00890A51">
      <w:pPr>
        <w:pStyle w:val="a0"/>
        <w:rPr>
          <w:rFonts w:hint="cs"/>
          <w:rtl/>
        </w:rPr>
      </w:pPr>
    </w:p>
    <w:p w14:paraId="4971ECE2" w14:textId="77777777" w:rsidR="00000000" w:rsidRDefault="00890A51">
      <w:pPr>
        <w:pStyle w:val="a0"/>
        <w:rPr>
          <w:rFonts w:hint="cs"/>
          <w:rtl/>
        </w:rPr>
      </w:pPr>
      <w:r>
        <w:rPr>
          <w:rFonts w:hint="cs"/>
          <w:rtl/>
        </w:rPr>
        <w:t>עדיין, אם אתה שואל אותי אם צריך ללמוד את המקרה הזה ולראות כיצד משפרים עוד יותר את זמני ההגעה של האמבולנסים, התשובה שלי היא כן. אני יודע שמד"א עושים את זה, כדי לראות איך לייעל עוד יותר את תנועת האמבולנסים ואת השליטה בתנועת האמבולנסים באי</w:t>
      </w:r>
      <w:r>
        <w:rPr>
          <w:rFonts w:hint="cs"/>
          <w:rtl/>
        </w:rPr>
        <w:t>רועים מן הסוג הזה, כדי לקצר עוד יותר את זמני ההגעה של האמבולנסים. אף אחד מאתנו, חוץ מריבונו של עולם, לא יכול לתת תשובה על השאלה, אם קיצור של עוד שלוש-ארבע דקות היה משנה כאן. לצערי הרב, אני לא בטוח שזה מה שהיה משנה במקרה הזה, אבל בכל מקרה, אין ספק שכל מה שא</w:t>
      </w:r>
      <w:r>
        <w:rPr>
          <w:rFonts w:hint="cs"/>
          <w:rtl/>
        </w:rPr>
        <w:t>פשר לעשות, מד"א צריך לעשות, כדי לקצר עוד יותר את זמני ההגעה של האמבולנסים.</w:t>
      </w:r>
    </w:p>
    <w:p w14:paraId="329982C7" w14:textId="77777777" w:rsidR="00000000" w:rsidRDefault="00890A51">
      <w:pPr>
        <w:pStyle w:val="a0"/>
        <w:rPr>
          <w:rFonts w:hint="cs"/>
          <w:rtl/>
        </w:rPr>
      </w:pPr>
    </w:p>
    <w:p w14:paraId="463ADC9E" w14:textId="77777777" w:rsidR="00000000" w:rsidRDefault="00890A51">
      <w:pPr>
        <w:pStyle w:val="a0"/>
        <w:rPr>
          <w:rFonts w:hint="cs"/>
          <w:rtl/>
        </w:rPr>
      </w:pPr>
      <w:r>
        <w:rPr>
          <w:rFonts w:hint="cs"/>
          <w:rtl/>
        </w:rPr>
        <w:t>אשר להיערכות בכלל בכל האזור: חבר הכנסת נסים דהן, אכן, בנושא הזה נעשית עבודת מטה על-ידי משרד הבריאות, יחד עם מד"א. אגב, אני שומע דיבורים על פתיחת חדרי מיון קדמיים בעיר שדרות - התפיס</w:t>
      </w:r>
      <w:r>
        <w:rPr>
          <w:rFonts w:hint="cs"/>
          <w:rtl/>
        </w:rPr>
        <w:t>ה המקובלת היום בכל העולם היא, שצריך להביא את הפצוע מהר ככל האפשר לחדר הטראומה הכי קרוב. גם אם יהיה חדר מיון ויהיה שם רופא משפחה או רופא ילדים שיקבל את הפצוע הקשה, זה רק ייצור עוד עיכוב של עוד כמה דקות, שעלולות להיות דקות קריטיות. מקובל היום במערכת הרפואה ה</w:t>
      </w:r>
      <w:r>
        <w:rPr>
          <w:rFonts w:hint="cs"/>
          <w:rtl/>
        </w:rPr>
        <w:t>מודרנית, שכשיש פגוע, יש פצוע, צריך להעביר אותו מהר ככל האפשר באמבולנס טיפול נמרץ לחדר המיון או חדר הטראומה הקרוב ביותר. זה מה שצריך לעשות, ואני מעריך שתוספת של עוד ניידת טיפול נמרץ תעזור גם בעניין הזה.</w:t>
      </w:r>
    </w:p>
    <w:p w14:paraId="5B2E6872" w14:textId="77777777" w:rsidR="00000000" w:rsidRDefault="00890A51">
      <w:pPr>
        <w:pStyle w:val="a0"/>
        <w:ind w:firstLine="0"/>
        <w:rPr>
          <w:rFonts w:hint="cs"/>
          <w:rtl/>
        </w:rPr>
      </w:pPr>
    </w:p>
    <w:p w14:paraId="1E69CF75" w14:textId="77777777" w:rsidR="00000000" w:rsidRDefault="00890A51">
      <w:pPr>
        <w:pStyle w:val="a0"/>
        <w:ind w:firstLine="0"/>
        <w:rPr>
          <w:rFonts w:hint="cs"/>
          <w:rtl/>
        </w:rPr>
      </w:pPr>
      <w:r>
        <w:rPr>
          <w:rFonts w:hint="cs"/>
          <w:rtl/>
        </w:rPr>
        <w:tab/>
        <w:t>חבר הכנסת פרוש, לגבי - - -</w:t>
      </w:r>
    </w:p>
    <w:p w14:paraId="5C488083" w14:textId="77777777" w:rsidR="00000000" w:rsidRDefault="00890A51">
      <w:pPr>
        <w:pStyle w:val="af1"/>
        <w:rPr>
          <w:rFonts w:hint="cs"/>
          <w:rtl/>
        </w:rPr>
      </w:pPr>
    </w:p>
    <w:p w14:paraId="64770697" w14:textId="77777777" w:rsidR="00000000" w:rsidRDefault="00890A51">
      <w:pPr>
        <w:pStyle w:val="af1"/>
        <w:rPr>
          <w:rtl/>
        </w:rPr>
      </w:pPr>
      <w:r>
        <w:rPr>
          <w:rFonts w:hint="eastAsia"/>
          <w:rtl/>
        </w:rPr>
        <w:t>היו</w:t>
      </w:r>
      <w:r>
        <w:rPr>
          <w:rtl/>
        </w:rPr>
        <w:t>"ר ראובן ריבלין:</w:t>
      </w:r>
    </w:p>
    <w:p w14:paraId="4544C95D" w14:textId="77777777" w:rsidR="00000000" w:rsidRDefault="00890A51">
      <w:pPr>
        <w:pStyle w:val="a0"/>
        <w:rPr>
          <w:rFonts w:hint="cs"/>
          <w:rtl/>
        </w:rPr>
      </w:pPr>
    </w:p>
    <w:p w14:paraId="7AEDCDF2" w14:textId="77777777" w:rsidR="00000000" w:rsidRDefault="00890A51">
      <w:pPr>
        <w:pStyle w:val="a0"/>
        <w:rPr>
          <w:rFonts w:hint="cs"/>
          <w:rtl/>
        </w:rPr>
      </w:pPr>
      <w:r>
        <w:rPr>
          <w:rFonts w:hint="cs"/>
          <w:rtl/>
        </w:rPr>
        <w:t>אדו</w:t>
      </w:r>
      <w:r>
        <w:rPr>
          <w:rFonts w:hint="cs"/>
          <w:rtl/>
        </w:rPr>
        <w:t>ני פטור מתשובה לחבר הכנסת פרוש. אדוני יכול לתת תשובה לעם, כי חבר הכנסת פרוש, אחרי ששאל את השאלה, אפילו לא מצא לנכון</w:t>
      </w:r>
      <w:r>
        <w:rPr>
          <w:rtl/>
        </w:rPr>
        <w:t xml:space="preserve"> </w:t>
      </w:r>
      <w:r>
        <w:rPr>
          <w:rFonts w:hint="cs"/>
          <w:rtl/>
        </w:rPr>
        <w:t>לשמוע את התשובה.</w:t>
      </w:r>
    </w:p>
    <w:p w14:paraId="1002C2F7" w14:textId="77777777" w:rsidR="00000000" w:rsidRDefault="00890A51">
      <w:pPr>
        <w:pStyle w:val="a0"/>
        <w:rPr>
          <w:rFonts w:hint="cs"/>
          <w:rtl/>
        </w:rPr>
      </w:pPr>
    </w:p>
    <w:p w14:paraId="54FE2F8F" w14:textId="77777777" w:rsidR="00000000" w:rsidRDefault="00890A51">
      <w:pPr>
        <w:pStyle w:val="af0"/>
        <w:rPr>
          <w:rtl/>
        </w:rPr>
      </w:pPr>
      <w:r>
        <w:rPr>
          <w:rFonts w:hint="eastAsia"/>
          <w:rtl/>
        </w:rPr>
        <w:t>יעקב</w:t>
      </w:r>
      <w:r>
        <w:rPr>
          <w:rtl/>
        </w:rPr>
        <w:t xml:space="preserve"> ליצמן (יהדות התורה):</w:t>
      </w:r>
    </w:p>
    <w:p w14:paraId="367352C6" w14:textId="77777777" w:rsidR="00000000" w:rsidRDefault="00890A51">
      <w:pPr>
        <w:pStyle w:val="a0"/>
        <w:rPr>
          <w:rFonts w:hint="cs"/>
          <w:rtl/>
        </w:rPr>
      </w:pPr>
    </w:p>
    <w:p w14:paraId="013B36E6" w14:textId="77777777" w:rsidR="00000000" w:rsidRDefault="00890A51">
      <w:pPr>
        <w:pStyle w:val="a0"/>
        <w:ind w:left="719" w:firstLine="0"/>
        <w:rPr>
          <w:rFonts w:hint="cs"/>
          <w:rtl/>
        </w:rPr>
      </w:pPr>
      <w:r>
        <w:rPr>
          <w:rFonts w:hint="cs"/>
          <w:rtl/>
        </w:rPr>
        <w:t>- - -</w:t>
      </w:r>
    </w:p>
    <w:p w14:paraId="57B5B52C" w14:textId="77777777" w:rsidR="00000000" w:rsidRDefault="00890A51">
      <w:pPr>
        <w:pStyle w:val="af1"/>
        <w:rPr>
          <w:rFonts w:hint="cs"/>
          <w:rtl/>
        </w:rPr>
      </w:pPr>
    </w:p>
    <w:p w14:paraId="70F44BD9" w14:textId="77777777" w:rsidR="00000000" w:rsidRDefault="00890A51">
      <w:pPr>
        <w:pStyle w:val="-"/>
        <w:rPr>
          <w:rtl/>
        </w:rPr>
      </w:pPr>
      <w:bookmarkStart w:id="53" w:name="FS000000455T30_06_2004_12_12_44C"/>
      <w:bookmarkStart w:id="54" w:name="FS000000473T30_06_2004_12_12_53"/>
      <w:bookmarkEnd w:id="53"/>
      <w:bookmarkEnd w:id="54"/>
      <w:r>
        <w:rPr>
          <w:rFonts w:hint="cs"/>
          <w:rtl/>
        </w:rPr>
        <w:t xml:space="preserve"> </w:t>
      </w:r>
      <w:bookmarkStart w:id="55" w:name="FS000000473T30_06_2004_12_12_57C"/>
      <w:bookmarkEnd w:id="55"/>
      <w:r>
        <w:rPr>
          <w:rFonts w:hint="eastAsia"/>
          <w:rtl/>
        </w:rPr>
        <w:t>שר</w:t>
      </w:r>
      <w:r>
        <w:rPr>
          <w:rtl/>
        </w:rPr>
        <w:t xml:space="preserve"> הבריאות דני נוה:</w:t>
      </w:r>
    </w:p>
    <w:p w14:paraId="670EBA97" w14:textId="77777777" w:rsidR="00000000" w:rsidRDefault="00890A51">
      <w:pPr>
        <w:pStyle w:val="a0"/>
        <w:rPr>
          <w:rtl/>
        </w:rPr>
      </w:pPr>
    </w:p>
    <w:p w14:paraId="3B192F50" w14:textId="77777777" w:rsidR="00000000" w:rsidRDefault="00890A51">
      <w:pPr>
        <w:pStyle w:val="a0"/>
        <w:rPr>
          <w:rFonts w:hint="cs"/>
          <w:rtl/>
        </w:rPr>
      </w:pPr>
      <w:r>
        <w:rPr>
          <w:rFonts w:hint="cs"/>
          <w:rtl/>
        </w:rPr>
        <w:t>אבל כדי שבעיתון "המודיע" תתפרסם גם תשובתי - - -</w:t>
      </w:r>
    </w:p>
    <w:p w14:paraId="5038DE96" w14:textId="77777777" w:rsidR="00000000" w:rsidRDefault="00890A51">
      <w:pPr>
        <w:pStyle w:val="a0"/>
        <w:rPr>
          <w:rFonts w:hint="cs"/>
          <w:rtl/>
        </w:rPr>
      </w:pPr>
    </w:p>
    <w:p w14:paraId="30C0081F" w14:textId="77777777" w:rsidR="00000000" w:rsidRDefault="00890A51">
      <w:pPr>
        <w:pStyle w:val="af1"/>
        <w:rPr>
          <w:rtl/>
        </w:rPr>
      </w:pPr>
      <w:r>
        <w:rPr>
          <w:rtl/>
        </w:rPr>
        <w:t>היו"ר ראובן ריבלי</w:t>
      </w:r>
      <w:r>
        <w:rPr>
          <w:rtl/>
        </w:rPr>
        <w:t>ן:</w:t>
      </w:r>
    </w:p>
    <w:p w14:paraId="520448C1" w14:textId="77777777" w:rsidR="00000000" w:rsidRDefault="00890A51">
      <w:pPr>
        <w:pStyle w:val="a0"/>
        <w:rPr>
          <w:rtl/>
        </w:rPr>
      </w:pPr>
    </w:p>
    <w:p w14:paraId="0967F67F" w14:textId="77777777" w:rsidR="00000000" w:rsidRDefault="00890A51">
      <w:pPr>
        <w:pStyle w:val="a0"/>
        <w:rPr>
          <w:rFonts w:hint="cs"/>
          <w:rtl/>
        </w:rPr>
      </w:pPr>
      <w:r>
        <w:rPr>
          <w:rFonts w:hint="cs"/>
          <w:rtl/>
        </w:rPr>
        <w:t>תשובתך תהיה ב"המודיע", בהחלט. אדוני משיב לקוראי "המודיע", וזה בסדר גמור, ולכל עם ישראל.</w:t>
      </w:r>
    </w:p>
    <w:p w14:paraId="74682C91" w14:textId="77777777" w:rsidR="00000000" w:rsidRDefault="00890A51">
      <w:pPr>
        <w:pStyle w:val="a0"/>
        <w:ind w:firstLine="0"/>
        <w:rPr>
          <w:rFonts w:hint="cs"/>
          <w:rtl/>
        </w:rPr>
      </w:pPr>
    </w:p>
    <w:p w14:paraId="5B82ACFC" w14:textId="77777777" w:rsidR="00000000" w:rsidRDefault="00890A51">
      <w:pPr>
        <w:pStyle w:val="af0"/>
        <w:rPr>
          <w:rtl/>
        </w:rPr>
      </w:pPr>
      <w:bookmarkStart w:id="56" w:name="FS000000473T30_06_2004_11_40_38C"/>
      <w:bookmarkEnd w:id="56"/>
      <w:r>
        <w:rPr>
          <w:rFonts w:hint="eastAsia"/>
          <w:rtl/>
        </w:rPr>
        <w:t>יעקב</w:t>
      </w:r>
      <w:r>
        <w:rPr>
          <w:rtl/>
        </w:rPr>
        <w:t xml:space="preserve"> ליצמן (יהדות התורה):</w:t>
      </w:r>
    </w:p>
    <w:p w14:paraId="3F33388E" w14:textId="77777777" w:rsidR="00000000" w:rsidRDefault="00890A51">
      <w:pPr>
        <w:pStyle w:val="a0"/>
        <w:rPr>
          <w:rFonts w:hint="cs"/>
          <w:rtl/>
        </w:rPr>
      </w:pPr>
    </w:p>
    <w:p w14:paraId="2B0D86D7" w14:textId="77777777" w:rsidR="00000000" w:rsidRDefault="00890A51">
      <w:pPr>
        <w:pStyle w:val="a0"/>
        <w:rPr>
          <w:rFonts w:hint="cs"/>
          <w:rtl/>
        </w:rPr>
      </w:pPr>
      <w:r>
        <w:rPr>
          <w:rFonts w:hint="cs"/>
          <w:rtl/>
        </w:rPr>
        <w:t>אבל כמו שאופיר פינס קרא במקום פרס, ככה אני נמצא פה - - -</w:t>
      </w:r>
    </w:p>
    <w:p w14:paraId="40FAA51F" w14:textId="77777777" w:rsidR="00000000" w:rsidRDefault="00890A51">
      <w:pPr>
        <w:pStyle w:val="-"/>
        <w:rPr>
          <w:rFonts w:hint="cs"/>
          <w:rtl/>
        </w:rPr>
      </w:pPr>
    </w:p>
    <w:p w14:paraId="6A9D66E2" w14:textId="77777777" w:rsidR="00000000" w:rsidRDefault="00890A51">
      <w:pPr>
        <w:pStyle w:val="af1"/>
        <w:rPr>
          <w:rtl/>
        </w:rPr>
      </w:pPr>
      <w:r>
        <w:rPr>
          <w:rFonts w:hint="eastAsia"/>
          <w:rtl/>
        </w:rPr>
        <w:t>היו</w:t>
      </w:r>
      <w:r>
        <w:rPr>
          <w:rtl/>
        </w:rPr>
        <w:t>"ר ראובן ריבלין:</w:t>
      </w:r>
    </w:p>
    <w:p w14:paraId="3380D706" w14:textId="77777777" w:rsidR="00000000" w:rsidRDefault="00890A51">
      <w:pPr>
        <w:pStyle w:val="a0"/>
        <w:rPr>
          <w:rFonts w:hint="cs"/>
          <w:rtl/>
        </w:rPr>
      </w:pPr>
    </w:p>
    <w:p w14:paraId="70C5E2BC" w14:textId="77777777" w:rsidR="00000000" w:rsidRDefault="00890A51">
      <w:pPr>
        <w:pStyle w:val="a0"/>
        <w:rPr>
          <w:rFonts w:hint="cs"/>
          <w:rtl/>
        </w:rPr>
      </w:pPr>
      <w:r>
        <w:rPr>
          <w:rFonts w:hint="cs"/>
          <w:rtl/>
        </w:rPr>
        <w:t>אה, אדוני ישיב לליצמן המאזין בשם פרוש.</w:t>
      </w:r>
    </w:p>
    <w:p w14:paraId="7298332A" w14:textId="77777777" w:rsidR="00000000" w:rsidRDefault="00890A51">
      <w:pPr>
        <w:pStyle w:val="-"/>
        <w:rPr>
          <w:rFonts w:hint="cs"/>
          <w:rtl/>
        </w:rPr>
      </w:pPr>
    </w:p>
    <w:p w14:paraId="53EFCF9D" w14:textId="77777777" w:rsidR="00000000" w:rsidRDefault="00890A51">
      <w:pPr>
        <w:pStyle w:val="-"/>
        <w:rPr>
          <w:rtl/>
        </w:rPr>
      </w:pPr>
      <w:r>
        <w:rPr>
          <w:rFonts w:hint="cs"/>
          <w:rtl/>
        </w:rPr>
        <w:t>שר הב</w:t>
      </w:r>
      <w:r>
        <w:rPr>
          <w:rtl/>
        </w:rPr>
        <w:t>ריאות דני נו</w:t>
      </w:r>
      <w:r>
        <w:rPr>
          <w:rtl/>
        </w:rPr>
        <w:t>ה:</w:t>
      </w:r>
    </w:p>
    <w:p w14:paraId="31FC8F88" w14:textId="77777777" w:rsidR="00000000" w:rsidRDefault="00890A51">
      <w:pPr>
        <w:pStyle w:val="a0"/>
        <w:rPr>
          <w:rtl/>
        </w:rPr>
      </w:pPr>
    </w:p>
    <w:p w14:paraId="411B118C" w14:textId="77777777" w:rsidR="00000000" w:rsidRDefault="00890A51">
      <w:pPr>
        <w:pStyle w:val="a0"/>
        <w:rPr>
          <w:rFonts w:hint="cs"/>
          <w:rtl/>
        </w:rPr>
      </w:pPr>
      <w:r>
        <w:rPr>
          <w:rFonts w:hint="cs"/>
          <w:rtl/>
        </w:rPr>
        <w:t>אני יכול לומר, אדוני היושב-ראש, שלא מהסיבה הזאת אני לא חושב שיש צורך להשיב. בפעם האחרונה שעמדתי פה והשבתי על שאילתא בעל-פה, השבתי בדיוק על השאלה הזאת בתשובה מדויקת ולכן אני לא חושב שיש צורך לחזור.</w:t>
      </w:r>
    </w:p>
    <w:p w14:paraId="467D0A17" w14:textId="77777777" w:rsidR="00000000" w:rsidRDefault="00890A51">
      <w:pPr>
        <w:pStyle w:val="a0"/>
        <w:ind w:firstLine="0"/>
        <w:rPr>
          <w:rFonts w:hint="cs"/>
          <w:rtl/>
        </w:rPr>
      </w:pPr>
    </w:p>
    <w:p w14:paraId="45F8F337" w14:textId="77777777" w:rsidR="00000000" w:rsidRDefault="00890A51">
      <w:pPr>
        <w:pStyle w:val="af1"/>
        <w:rPr>
          <w:rtl/>
        </w:rPr>
      </w:pPr>
      <w:r>
        <w:rPr>
          <w:rFonts w:hint="eastAsia"/>
          <w:rtl/>
        </w:rPr>
        <w:t>היו</w:t>
      </w:r>
      <w:r>
        <w:rPr>
          <w:rtl/>
        </w:rPr>
        <w:t>"ר ראובן ריבלין:</w:t>
      </w:r>
    </w:p>
    <w:p w14:paraId="7A975D2B" w14:textId="77777777" w:rsidR="00000000" w:rsidRDefault="00890A51">
      <w:pPr>
        <w:pStyle w:val="a0"/>
        <w:rPr>
          <w:rFonts w:hint="cs"/>
          <w:rtl/>
        </w:rPr>
      </w:pPr>
    </w:p>
    <w:p w14:paraId="1BDE32CF" w14:textId="77777777" w:rsidR="00000000" w:rsidRDefault="00890A51">
      <w:pPr>
        <w:pStyle w:val="a0"/>
        <w:rPr>
          <w:rFonts w:hint="cs"/>
          <w:rtl/>
        </w:rPr>
      </w:pPr>
      <w:r>
        <w:rPr>
          <w:rFonts w:hint="cs"/>
          <w:rtl/>
        </w:rPr>
        <w:t>זאת אומרת, אתה מודיע שתשובתך לפני</w:t>
      </w:r>
      <w:r>
        <w:rPr>
          <w:rFonts w:hint="cs"/>
          <w:rtl/>
        </w:rPr>
        <w:t xml:space="preserve"> שבועיים טובה גם להפעם.</w:t>
      </w:r>
    </w:p>
    <w:p w14:paraId="364FF02A" w14:textId="77777777" w:rsidR="00000000" w:rsidRDefault="00890A51">
      <w:pPr>
        <w:pStyle w:val="a0"/>
        <w:ind w:firstLine="0"/>
        <w:rPr>
          <w:rFonts w:hint="cs"/>
          <w:rtl/>
        </w:rPr>
      </w:pPr>
    </w:p>
    <w:p w14:paraId="33BD413E" w14:textId="77777777" w:rsidR="00000000" w:rsidRDefault="00890A51">
      <w:pPr>
        <w:pStyle w:val="-"/>
        <w:rPr>
          <w:rtl/>
        </w:rPr>
      </w:pPr>
      <w:bookmarkStart w:id="57" w:name="FS000000473T30_06_2004_12_15_33C"/>
      <w:bookmarkEnd w:id="57"/>
      <w:r>
        <w:rPr>
          <w:rtl/>
        </w:rPr>
        <w:t>שר הבריאות דני נוה:</w:t>
      </w:r>
    </w:p>
    <w:p w14:paraId="7E7CB406" w14:textId="77777777" w:rsidR="00000000" w:rsidRDefault="00890A51">
      <w:pPr>
        <w:pStyle w:val="a0"/>
        <w:rPr>
          <w:rtl/>
        </w:rPr>
      </w:pPr>
    </w:p>
    <w:p w14:paraId="1113357B" w14:textId="77777777" w:rsidR="00000000" w:rsidRDefault="00890A51">
      <w:pPr>
        <w:pStyle w:val="a0"/>
        <w:rPr>
          <w:rFonts w:hint="cs"/>
          <w:rtl/>
        </w:rPr>
      </w:pPr>
      <w:r>
        <w:rPr>
          <w:rFonts w:hint="cs"/>
          <w:rtl/>
        </w:rPr>
        <w:t>מהפרוטוקול של הישיבה לפני שבועיים.</w:t>
      </w:r>
    </w:p>
    <w:p w14:paraId="28F7675B" w14:textId="77777777" w:rsidR="00000000" w:rsidRDefault="00890A51">
      <w:pPr>
        <w:pStyle w:val="af0"/>
        <w:rPr>
          <w:rFonts w:hint="cs"/>
          <w:rtl/>
        </w:rPr>
      </w:pPr>
    </w:p>
    <w:p w14:paraId="3644E653" w14:textId="77777777" w:rsidR="00000000" w:rsidRDefault="00890A51">
      <w:pPr>
        <w:pStyle w:val="af0"/>
        <w:rPr>
          <w:rtl/>
        </w:rPr>
      </w:pPr>
      <w:r>
        <w:rPr>
          <w:rFonts w:hint="eastAsia"/>
          <w:rtl/>
        </w:rPr>
        <w:t>חיים</w:t>
      </w:r>
      <w:r>
        <w:rPr>
          <w:rtl/>
        </w:rPr>
        <w:t xml:space="preserve"> אורון (יחד):</w:t>
      </w:r>
    </w:p>
    <w:p w14:paraId="0C44D6F2" w14:textId="77777777" w:rsidR="00000000" w:rsidRDefault="00890A51">
      <w:pPr>
        <w:pStyle w:val="a0"/>
        <w:rPr>
          <w:rFonts w:hint="cs"/>
          <w:rtl/>
        </w:rPr>
      </w:pPr>
    </w:p>
    <w:p w14:paraId="47F6BEC1" w14:textId="77777777" w:rsidR="00000000" w:rsidRDefault="00890A51">
      <w:pPr>
        <w:pStyle w:val="a0"/>
        <w:ind w:left="719" w:firstLine="0"/>
        <w:rPr>
          <w:rFonts w:hint="cs"/>
          <w:rtl/>
        </w:rPr>
      </w:pPr>
      <w:r>
        <w:rPr>
          <w:rFonts w:hint="cs"/>
          <w:rtl/>
        </w:rPr>
        <w:t>- - -</w:t>
      </w:r>
    </w:p>
    <w:p w14:paraId="6000DED5" w14:textId="77777777" w:rsidR="00000000" w:rsidRDefault="00890A51">
      <w:pPr>
        <w:pStyle w:val="a0"/>
        <w:ind w:left="719" w:firstLine="0"/>
        <w:rPr>
          <w:rFonts w:hint="cs"/>
          <w:rtl/>
        </w:rPr>
      </w:pPr>
    </w:p>
    <w:p w14:paraId="1C7180BA" w14:textId="77777777" w:rsidR="00000000" w:rsidRDefault="00890A51">
      <w:pPr>
        <w:pStyle w:val="af1"/>
        <w:rPr>
          <w:rtl/>
        </w:rPr>
      </w:pPr>
      <w:r>
        <w:rPr>
          <w:rFonts w:hint="eastAsia"/>
          <w:rtl/>
        </w:rPr>
        <w:t>היו</w:t>
      </w:r>
      <w:r>
        <w:rPr>
          <w:rtl/>
        </w:rPr>
        <w:t>"ר ראובן ריבלין:</w:t>
      </w:r>
    </w:p>
    <w:p w14:paraId="49640FE6" w14:textId="77777777" w:rsidR="00000000" w:rsidRDefault="00890A51">
      <w:pPr>
        <w:pStyle w:val="a0"/>
        <w:rPr>
          <w:rFonts w:hint="cs"/>
          <w:rtl/>
        </w:rPr>
      </w:pPr>
    </w:p>
    <w:p w14:paraId="1EC2CA77" w14:textId="77777777" w:rsidR="00000000" w:rsidRDefault="00890A51">
      <w:pPr>
        <w:pStyle w:val="a0"/>
        <w:rPr>
          <w:rFonts w:hint="cs"/>
          <w:rtl/>
        </w:rPr>
      </w:pPr>
      <w:r>
        <w:rPr>
          <w:rFonts w:hint="cs"/>
          <w:rtl/>
        </w:rPr>
        <w:t>כבוד שר הבריאות, אני מבקש לנצל את נוכחותך כאן; גם חבר הכנסת כבל, ואתן לו את האפשרות להרחיב. אתמול פנו אלינו אנשי בית-חולים "השר</w:t>
      </w:r>
      <w:r>
        <w:rPr>
          <w:rFonts w:hint="cs"/>
          <w:rtl/>
        </w:rPr>
        <w:t>ון" בפתח-תקווה וזעקו זעקה, שכמובן אנחנו לא יודעים מה נכון בה ומה צריך בירור. הם טוענים שבית-החולים עומד להיסגר, כאשר אין מענים רפואיים לאנשים הנדרשים לשירותיו של בית-חולים זה כבית-חולים אזורי. אני יודע שמדובר בבית-חולים של ההסתדרות הכללית ולא בבית-חולים ממ</w:t>
      </w:r>
      <w:r>
        <w:rPr>
          <w:rFonts w:hint="cs"/>
          <w:rtl/>
        </w:rPr>
        <w:t>שלתי.</w:t>
      </w:r>
    </w:p>
    <w:p w14:paraId="31DDFDE4" w14:textId="77777777" w:rsidR="00000000" w:rsidRDefault="00890A51">
      <w:pPr>
        <w:pStyle w:val="a0"/>
        <w:rPr>
          <w:rFonts w:hint="cs"/>
          <w:rtl/>
        </w:rPr>
      </w:pPr>
    </w:p>
    <w:p w14:paraId="2C61D252" w14:textId="77777777" w:rsidR="00000000" w:rsidRDefault="00890A51">
      <w:pPr>
        <w:pStyle w:val="af0"/>
        <w:rPr>
          <w:rtl/>
        </w:rPr>
      </w:pPr>
      <w:r>
        <w:rPr>
          <w:rFonts w:hint="eastAsia"/>
          <w:rtl/>
        </w:rPr>
        <w:t>חיים</w:t>
      </w:r>
      <w:r>
        <w:rPr>
          <w:rtl/>
        </w:rPr>
        <w:t xml:space="preserve"> אורון (יחד):</w:t>
      </w:r>
    </w:p>
    <w:p w14:paraId="3FCE59FF" w14:textId="77777777" w:rsidR="00000000" w:rsidRDefault="00890A51">
      <w:pPr>
        <w:pStyle w:val="a0"/>
        <w:rPr>
          <w:rFonts w:hint="cs"/>
          <w:rtl/>
        </w:rPr>
      </w:pPr>
    </w:p>
    <w:p w14:paraId="6A5F6D0B" w14:textId="77777777" w:rsidR="00000000" w:rsidRDefault="00890A51">
      <w:pPr>
        <w:pStyle w:val="a0"/>
        <w:rPr>
          <w:rFonts w:hint="cs"/>
          <w:rtl/>
        </w:rPr>
      </w:pPr>
      <w:r>
        <w:rPr>
          <w:rFonts w:hint="cs"/>
          <w:rtl/>
        </w:rPr>
        <w:t>לא של ההסתדרות. של קופת-חולים כללית.</w:t>
      </w:r>
    </w:p>
    <w:p w14:paraId="69E71DEE" w14:textId="77777777" w:rsidR="00000000" w:rsidRDefault="00890A51">
      <w:pPr>
        <w:pStyle w:val="a0"/>
        <w:ind w:firstLine="0"/>
        <w:rPr>
          <w:rFonts w:hint="cs"/>
          <w:rtl/>
        </w:rPr>
      </w:pPr>
    </w:p>
    <w:p w14:paraId="6274129E" w14:textId="77777777" w:rsidR="00000000" w:rsidRDefault="00890A51">
      <w:pPr>
        <w:pStyle w:val="-"/>
        <w:rPr>
          <w:rtl/>
        </w:rPr>
      </w:pPr>
      <w:bookmarkStart w:id="58" w:name="FS000000473T30_06_2004_12_17_30C"/>
      <w:bookmarkEnd w:id="58"/>
      <w:r>
        <w:rPr>
          <w:rtl/>
        </w:rPr>
        <w:t>שר הבריאות דני נוה:</w:t>
      </w:r>
    </w:p>
    <w:p w14:paraId="19FB2B77" w14:textId="77777777" w:rsidR="00000000" w:rsidRDefault="00890A51">
      <w:pPr>
        <w:pStyle w:val="a0"/>
        <w:rPr>
          <w:rtl/>
        </w:rPr>
      </w:pPr>
    </w:p>
    <w:p w14:paraId="53BF3591" w14:textId="77777777" w:rsidR="00000000" w:rsidRDefault="00890A51">
      <w:pPr>
        <w:pStyle w:val="a0"/>
        <w:rPr>
          <w:rFonts w:hint="cs"/>
          <w:rtl/>
        </w:rPr>
      </w:pPr>
      <w:r>
        <w:rPr>
          <w:rFonts w:hint="cs"/>
          <w:rtl/>
        </w:rPr>
        <w:t>של קופת-חולים - "שירותי בריאות כללית".</w:t>
      </w:r>
    </w:p>
    <w:p w14:paraId="6976E480" w14:textId="77777777" w:rsidR="00000000" w:rsidRDefault="00890A51">
      <w:pPr>
        <w:pStyle w:val="a0"/>
        <w:ind w:firstLine="0"/>
        <w:rPr>
          <w:rFonts w:hint="cs"/>
          <w:rtl/>
        </w:rPr>
      </w:pPr>
    </w:p>
    <w:p w14:paraId="1128E0C3" w14:textId="77777777" w:rsidR="00000000" w:rsidRDefault="00890A51">
      <w:pPr>
        <w:pStyle w:val="af1"/>
        <w:rPr>
          <w:rtl/>
        </w:rPr>
      </w:pPr>
      <w:r>
        <w:rPr>
          <w:rtl/>
        </w:rPr>
        <w:t>היו"ר ראובן ריבלין:</w:t>
      </w:r>
    </w:p>
    <w:p w14:paraId="68435FA5" w14:textId="77777777" w:rsidR="00000000" w:rsidRDefault="00890A51">
      <w:pPr>
        <w:pStyle w:val="a0"/>
        <w:rPr>
          <w:rtl/>
        </w:rPr>
      </w:pPr>
    </w:p>
    <w:p w14:paraId="7BB92FBA" w14:textId="77777777" w:rsidR="00000000" w:rsidRDefault="00890A51">
      <w:pPr>
        <w:pStyle w:val="a0"/>
        <w:rPr>
          <w:rFonts w:hint="cs"/>
          <w:rtl/>
        </w:rPr>
      </w:pPr>
      <w:r>
        <w:rPr>
          <w:rFonts w:hint="cs"/>
          <w:rtl/>
        </w:rPr>
        <w:t>עד היום, חבר הכנסת אורון, לא השכלתי להבין את ההבדלים.</w:t>
      </w:r>
    </w:p>
    <w:p w14:paraId="0A68FD44" w14:textId="77777777" w:rsidR="00000000" w:rsidRDefault="00890A51">
      <w:pPr>
        <w:pStyle w:val="a0"/>
        <w:ind w:firstLine="0"/>
        <w:rPr>
          <w:rFonts w:hint="cs"/>
          <w:rtl/>
        </w:rPr>
      </w:pPr>
    </w:p>
    <w:p w14:paraId="78C8D591" w14:textId="77777777" w:rsidR="00000000" w:rsidRDefault="00890A51">
      <w:pPr>
        <w:pStyle w:val="af0"/>
        <w:rPr>
          <w:rtl/>
        </w:rPr>
      </w:pPr>
      <w:r>
        <w:rPr>
          <w:rFonts w:hint="eastAsia"/>
          <w:rtl/>
        </w:rPr>
        <w:t>חיים</w:t>
      </w:r>
      <w:r>
        <w:rPr>
          <w:rtl/>
        </w:rPr>
        <w:t xml:space="preserve"> אורון (יחד):</w:t>
      </w:r>
    </w:p>
    <w:p w14:paraId="4BB620E6" w14:textId="77777777" w:rsidR="00000000" w:rsidRDefault="00890A51">
      <w:pPr>
        <w:pStyle w:val="a0"/>
        <w:rPr>
          <w:rFonts w:hint="cs"/>
          <w:rtl/>
        </w:rPr>
      </w:pPr>
    </w:p>
    <w:p w14:paraId="2518EFE6" w14:textId="77777777" w:rsidR="00000000" w:rsidRDefault="00890A51">
      <w:pPr>
        <w:pStyle w:val="a0"/>
        <w:rPr>
          <w:rFonts w:hint="cs"/>
          <w:rtl/>
        </w:rPr>
      </w:pPr>
      <w:r>
        <w:rPr>
          <w:rFonts w:hint="cs"/>
          <w:rtl/>
        </w:rPr>
        <w:t>אני אספר לך אחר כך.</w:t>
      </w:r>
    </w:p>
    <w:p w14:paraId="48B803F3" w14:textId="77777777" w:rsidR="00000000" w:rsidRDefault="00890A51">
      <w:pPr>
        <w:pStyle w:val="a0"/>
        <w:ind w:firstLine="0"/>
        <w:rPr>
          <w:rFonts w:hint="cs"/>
          <w:rtl/>
        </w:rPr>
      </w:pPr>
    </w:p>
    <w:p w14:paraId="567C605C" w14:textId="77777777" w:rsidR="00000000" w:rsidRDefault="00890A51">
      <w:pPr>
        <w:pStyle w:val="af1"/>
        <w:rPr>
          <w:rtl/>
        </w:rPr>
      </w:pPr>
      <w:r>
        <w:rPr>
          <w:rFonts w:hint="eastAsia"/>
          <w:rtl/>
        </w:rPr>
        <w:t>היו</w:t>
      </w:r>
      <w:r>
        <w:rPr>
          <w:rtl/>
        </w:rPr>
        <w:t>"ר ראובן ריב</w:t>
      </w:r>
      <w:r>
        <w:rPr>
          <w:rtl/>
        </w:rPr>
        <w:t>לין:</w:t>
      </w:r>
    </w:p>
    <w:p w14:paraId="7C899684" w14:textId="77777777" w:rsidR="00000000" w:rsidRDefault="00890A51">
      <w:pPr>
        <w:pStyle w:val="a0"/>
        <w:rPr>
          <w:rFonts w:hint="cs"/>
          <w:rtl/>
        </w:rPr>
      </w:pPr>
    </w:p>
    <w:p w14:paraId="456031C6" w14:textId="77777777" w:rsidR="00000000" w:rsidRDefault="00890A51">
      <w:pPr>
        <w:pStyle w:val="a0"/>
        <w:rPr>
          <w:rFonts w:hint="cs"/>
          <w:rtl/>
        </w:rPr>
      </w:pPr>
      <w:r>
        <w:rPr>
          <w:rFonts w:hint="cs"/>
          <w:rtl/>
        </w:rPr>
        <w:t xml:space="preserve">מאה אחוז. אני אשמח ללמוד. אני מוכרח לומר, שהאבא של כולנו בנושא הבריאות הוא שר הבריאות. האם יכול להיות מצב שבו נסגר בית-חולים בלי שיהיו התאמות רפואיות? חבר הכנסת כבל, שהוא תושב העיר, יוכל להרחיב. </w:t>
      </w:r>
    </w:p>
    <w:p w14:paraId="16626175" w14:textId="77777777" w:rsidR="00000000" w:rsidRDefault="00890A51">
      <w:pPr>
        <w:pStyle w:val="a0"/>
        <w:ind w:firstLine="0"/>
        <w:rPr>
          <w:rFonts w:hint="cs"/>
          <w:rtl/>
        </w:rPr>
      </w:pPr>
    </w:p>
    <w:p w14:paraId="574187E4" w14:textId="77777777" w:rsidR="00000000" w:rsidRDefault="00890A51">
      <w:pPr>
        <w:pStyle w:val="-"/>
        <w:rPr>
          <w:rtl/>
        </w:rPr>
      </w:pPr>
      <w:bookmarkStart w:id="59" w:name="FS000000473T30_06_2004_11_42_09C"/>
      <w:bookmarkEnd w:id="59"/>
      <w:r>
        <w:rPr>
          <w:rtl/>
        </w:rPr>
        <w:t>שר הבריאות דני נוה:</w:t>
      </w:r>
    </w:p>
    <w:p w14:paraId="08070D20" w14:textId="77777777" w:rsidR="00000000" w:rsidRDefault="00890A51">
      <w:pPr>
        <w:pStyle w:val="a0"/>
        <w:rPr>
          <w:rtl/>
        </w:rPr>
      </w:pPr>
    </w:p>
    <w:p w14:paraId="118F2931" w14:textId="77777777" w:rsidR="00000000" w:rsidRDefault="00890A51">
      <w:pPr>
        <w:pStyle w:val="a0"/>
        <w:rPr>
          <w:rFonts w:hint="cs"/>
          <w:rtl/>
        </w:rPr>
      </w:pPr>
      <w:r>
        <w:rPr>
          <w:rFonts w:hint="cs"/>
          <w:rtl/>
        </w:rPr>
        <w:t xml:space="preserve">הוא תושב ראש-העין, כמדומני, ולא </w:t>
      </w:r>
      <w:r>
        <w:rPr>
          <w:rFonts w:hint="cs"/>
          <w:rtl/>
        </w:rPr>
        <w:t>פתח-תקווה.</w:t>
      </w:r>
    </w:p>
    <w:p w14:paraId="3C2C08DB" w14:textId="77777777" w:rsidR="00000000" w:rsidRDefault="00890A51">
      <w:pPr>
        <w:pStyle w:val="a0"/>
        <w:ind w:firstLine="0"/>
        <w:rPr>
          <w:rFonts w:hint="cs"/>
          <w:rtl/>
        </w:rPr>
      </w:pPr>
    </w:p>
    <w:p w14:paraId="005C7B0D" w14:textId="77777777" w:rsidR="00000000" w:rsidRDefault="00890A51">
      <w:pPr>
        <w:pStyle w:val="af1"/>
        <w:rPr>
          <w:rtl/>
        </w:rPr>
      </w:pPr>
      <w:r>
        <w:rPr>
          <w:rtl/>
        </w:rPr>
        <w:t>היו"ר ראובן ריבלין:</w:t>
      </w:r>
    </w:p>
    <w:p w14:paraId="76E94BC1" w14:textId="77777777" w:rsidR="00000000" w:rsidRDefault="00890A51">
      <w:pPr>
        <w:pStyle w:val="a0"/>
        <w:rPr>
          <w:rtl/>
        </w:rPr>
      </w:pPr>
    </w:p>
    <w:p w14:paraId="6F0C277E" w14:textId="77777777" w:rsidR="00000000" w:rsidRDefault="00890A51">
      <w:pPr>
        <w:pStyle w:val="a0"/>
        <w:rPr>
          <w:rFonts w:hint="cs"/>
          <w:rtl/>
        </w:rPr>
      </w:pPr>
      <w:r>
        <w:rPr>
          <w:rFonts w:hint="cs"/>
          <w:rtl/>
        </w:rPr>
        <w:t>הואיל ואין בית-חולים בראש-העין, ראש-העין ופתח-תקווה לעניין זה הם אזור אחד.</w:t>
      </w:r>
    </w:p>
    <w:p w14:paraId="40540914" w14:textId="77777777" w:rsidR="00000000" w:rsidRDefault="00890A51">
      <w:pPr>
        <w:pStyle w:val="a0"/>
        <w:rPr>
          <w:rFonts w:hint="cs"/>
          <w:rtl/>
        </w:rPr>
      </w:pPr>
    </w:p>
    <w:p w14:paraId="72ED2B4A" w14:textId="77777777" w:rsidR="00000000" w:rsidRDefault="00890A51">
      <w:pPr>
        <w:pStyle w:val="a"/>
        <w:rPr>
          <w:rtl/>
        </w:rPr>
      </w:pPr>
      <w:bookmarkStart w:id="60" w:name="FS000000445T30_06_2004_12_25_30"/>
      <w:bookmarkStart w:id="61" w:name="_Toc77593343"/>
      <w:bookmarkEnd w:id="60"/>
      <w:r>
        <w:rPr>
          <w:rFonts w:hint="eastAsia"/>
          <w:rtl/>
        </w:rPr>
        <w:t>איתן</w:t>
      </w:r>
      <w:r>
        <w:rPr>
          <w:rtl/>
        </w:rPr>
        <w:t xml:space="preserve"> כבל (העבודה-מימד):</w:t>
      </w:r>
      <w:bookmarkEnd w:id="61"/>
    </w:p>
    <w:p w14:paraId="0FA2ACB9" w14:textId="77777777" w:rsidR="00000000" w:rsidRDefault="00890A51">
      <w:pPr>
        <w:pStyle w:val="a0"/>
        <w:rPr>
          <w:rFonts w:hint="cs"/>
          <w:rtl/>
        </w:rPr>
      </w:pPr>
    </w:p>
    <w:p w14:paraId="6EC8EBFA" w14:textId="77777777" w:rsidR="00000000" w:rsidRDefault="00890A51">
      <w:pPr>
        <w:pStyle w:val="a0"/>
        <w:rPr>
          <w:rFonts w:hint="cs"/>
          <w:rtl/>
        </w:rPr>
      </w:pPr>
      <w:r>
        <w:rPr>
          <w:rFonts w:hint="cs"/>
          <w:rtl/>
        </w:rPr>
        <w:t>תודה, אדוני היושב-ראש. תודה, אדוני השר. נכון, אנחנו בראש-העין, לא באשדוד, אז לא ביקשנו עדיין בית-חולים, ואנחנו נאלצים לכתת</w:t>
      </w:r>
      <w:r>
        <w:rPr>
          <w:rFonts w:hint="cs"/>
          <w:rtl/>
        </w:rPr>
        <w:t xml:space="preserve"> רגלינו לפתח-תקווה. אני יכול לומר לך, כמי שנולד בבית-החולים "השרון", אני אולי מבין את הלחץ של קופת-חולים כללית, שבדרך כזאת או אחרת, בגלל הגירעון הכספי הגדול שלה, היא מפעילה לחצים כאלה ואחרים. </w:t>
      </w:r>
    </w:p>
    <w:p w14:paraId="2D11CD8F" w14:textId="77777777" w:rsidR="00000000" w:rsidRDefault="00890A51">
      <w:pPr>
        <w:pStyle w:val="a0"/>
        <w:rPr>
          <w:rFonts w:hint="cs"/>
          <w:rtl/>
        </w:rPr>
      </w:pPr>
    </w:p>
    <w:p w14:paraId="1F07A49E" w14:textId="77777777" w:rsidR="00000000" w:rsidRDefault="00890A51">
      <w:pPr>
        <w:pStyle w:val="a0"/>
        <w:rPr>
          <w:rFonts w:hint="cs"/>
          <w:rtl/>
        </w:rPr>
      </w:pPr>
      <w:r>
        <w:rPr>
          <w:rFonts w:hint="cs"/>
          <w:rtl/>
        </w:rPr>
        <w:t>אני מודיע לאדוני השר, כמי שמשתמש בשירותים של שני בתי-החולים, כ</w:t>
      </w:r>
      <w:r>
        <w:rPr>
          <w:rFonts w:hint="cs"/>
          <w:rtl/>
        </w:rPr>
        <w:t xml:space="preserve">בר היום המערכת נמצאת בקריסה עם מה שיש בה. כל אותן מלים וכל אותם מספרים לא יעזרו, ואדוני יודע את זה. סגירת בית-חולים בישראל היא תקדים לא קטן, כשאנחנו מדברים על חוסר עצום במיטות </w:t>
      </w:r>
      <w:r>
        <w:rPr>
          <w:rtl/>
        </w:rPr>
        <w:t>–</w:t>
      </w:r>
      <w:r>
        <w:rPr>
          <w:rFonts w:hint="cs"/>
          <w:rtl/>
        </w:rPr>
        <w:t xml:space="preserve"> על-פי מה שאדוני כל הזמן מודיע לנו כאן. אני עדיין לא שמעתי על מצב, שאם סוגרים ב</w:t>
      </w:r>
      <w:r>
        <w:rPr>
          <w:rFonts w:hint="cs"/>
          <w:rtl/>
        </w:rPr>
        <w:t>ית-חולים מיתוספות מיטות, בטח ובטח באזור שנמצא בהתפתחות וחיים בו מאות אלפי תושבים. תודה.</w:t>
      </w:r>
    </w:p>
    <w:p w14:paraId="034307AF" w14:textId="77777777" w:rsidR="00000000" w:rsidRDefault="00890A51">
      <w:pPr>
        <w:pStyle w:val="a0"/>
        <w:rPr>
          <w:rFonts w:hint="cs"/>
          <w:rtl/>
        </w:rPr>
      </w:pPr>
    </w:p>
    <w:p w14:paraId="3D8A8696" w14:textId="77777777" w:rsidR="00000000" w:rsidRDefault="00890A51">
      <w:pPr>
        <w:pStyle w:val="af1"/>
        <w:rPr>
          <w:rtl/>
        </w:rPr>
      </w:pPr>
      <w:r>
        <w:rPr>
          <w:rtl/>
        </w:rPr>
        <w:t>היו"ר ראובן ריבלין:</w:t>
      </w:r>
    </w:p>
    <w:p w14:paraId="065A0350" w14:textId="77777777" w:rsidR="00000000" w:rsidRDefault="00890A51">
      <w:pPr>
        <w:pStyle w:val="a0"/>
        <w:rPr>
          <w:rtl/>
        </w:rPr>
      </w:pPr>
    </w:p>
    <w:p w14:paraId="463DBDDF" w14:textId="77777777" w:rsidR="00000000" w:rsidRDefault="00890A51">
      <w:pPr>
        <w:pStyle w:val="a0"/>
        <w:rPr>
          <w:rFonts w:hint="cs"/>
          <w:rtl/>
        </w:rPr>
      </w:pPr>
      <w:r>
        <w:rPr>
          <w:rFonts w:hint="cs"/>
          <w:rtl/>
        </w:rPr>
        <w:t xml:space="preserve">תודה לחבר הכנסת כבל. כבוד השר, אם אדוני יוכל להשיב, אנחנו נשמח. תודה. </w:t>
      </w:r>
    </w:p>
    <w:p w14:paraId="49A9FB7D" w14:textId="77777777" w:rsidR="00000000" w:rsidRDefault="00890A51">
      <w:pPr>
        <w:pStyle w:val="a0"/>
        <w:rPr>
          <w:rFonts w:hint="cs"/>
          <w:rtl/>
        </w:rPr>
      </w:pPr>
    </w:p>
    <w:p w14:paraId="1921BE55" w14:textId="77777777" w:rsidR="00000000" w:rsidRDefault="00890A51">
      <w:pPr>
        <w:pStyle w:val="a"/>
        <w:rPr>
          <w:rtl/>
        </w:rPr>
      </w:pPr>
      <w:bookmarkStart w:id="62" w:name="FS000000473T30_06_2004_12_29_56"/>
      <w:bookmarkStart w:id="63" w:name="_Toc77593344"/>
      <w:bookmarkEnd w:id="62"/>
      <w:r>
        <w:rPr>
          <w:rFonts w:hint="eastAsia"/>
          <w:rtl/>
        </w:rPr>
        <w:t>שר</w:t>
      </w:r>
      <w:r>
        <w:rPr>
          <w:rtl/>
        </w:rPr>
        <w:t xml:space="preserve"> הבריאות דני נוה:</w:t>
      </w:r>
      <w:bookmarkEnd w:id="63"/>
    </w:p>
    <w:p w14:paraId="3E8F8724" w14:textId="77777777" w:rsidR="00000000" w:rsidRDefault="00890A51">
      <w:pPr>
        <w:pStyle w:val="a0"/>
        <w:rPr>
          <w:rFonts w:hint="cs"/>
          <w:rtl/>
        </w:rPr>
      </w:pPr>
    </w:p>
    <w:p w14:paraId="234035C3" w14:textId="77777777" w:rsidR="00000000" w:rsidRDefault="00890A51">
      <w:pPr>
        <w:pStyle w:val="a0"/>
        <w:rPr>
          <w:rFonts w:hint="cs"/>
          <w:rtl/>
        </w:rPr>
      </w:pPr>
      <w:r>
        <w:rPr>
          <w:rFonts w:hint="cs"/>
          <w:rtl/>
        </w:rPr>
        <w:t>כן. אני מסרתי להנהלת קופת-חולים כללית את עמדתי. אני ל</w:t>
      </w:r>
      <w:r>
        <w:rPr>
          <w:rFonts w:hint="cs"/>
          <w:rtl/>
        </w:rPr>
        <w:t>א יכול להסכים לסגירת בית-החולים "השרון", כאשר הנתונים שהועברו לידי משרד הבריאות אינם נתונים מספקים, בדיוק בנקודות שהעלו יושב-ראש הכנסת וחבר הכנסת כבל.</w:t>
      </w:r>
    </w:p>
    <w:p w14:paraId="715B50D4" w14:textId="77777777" w:rsidR="00000000" w:rsidRDefault="00890A51">
      <w:pPr>
        <w:pStyle w:val="a0"/>
        <w:rPr>
          <w:rFonts w:hint="cs"/>
          <w:rtl/>
        </w:rPr>
      </w:pPr>
    </w:p>
    <w:p w14:paraId="5738D0CC" w14:textId="77777777" w:rsidR="00000000" w:rsidRDefault="00890A51">
      <w:pPr>
        <w:pStyle w:val="a0"/>
        <w:rPr>
          <w:rFonts w:hint="cs"/>
          <w:rtl/>
        </w:rPr>
      </w:pPr>
      <w:r>
        <w:rPr>
          <w:rFonts w:hint="cs"/>
          <w:rtl/>
        </w:rPr>
        <w:t>אנחנו צריכים להסתכל על צורכי האשפוז של האזור - לא רק עכשיו, אלא גם ב-2020. הרי אנחנו לא נסגור בית-חולים,</w:t>
      </w:r>
      <w:r>
        <w:rPr>
          <w:rFonts w:hint="cs"/>
          <w:rtl/>
        </w:rPr>
        <w:t xml:space="preserve"> קופת-חולים תסגור בית-חולים, וב-2020 מישהו יבוא ויגיד: חסרות מיטות אשפוז, גם אם היום יש מספיק מיטות. התקיימו כמה דיונים עם הנהלת משרד הבריאות והנהלת קופת-חולים בסוגיה הזאת, כדי לראות איך קופת-חולים מציגה לנו נתונים שמבטיחים את צורכי מיטות האשפוז של האזור ע</w:t>
      </w:r>
      <w:r>
        <w:rPr>
          <w:rFonts w:hint="cs"/>
          <w:rtl/>
        </w:rPr>
        <w:t xml:space="preserve">כשיו וב-2020. </w:t>
      </w:r>
    </w:p>
    <w:p w14:paraId="39AEFEA6" w14:textId="77777777" w:rsidR="00000000" w:rsidRDefault="00890A51">
      <w:pPr>
        <w:pStyle w:val="a0"/>
        <w:rPr>
          <w:rFonts w:hint="cs"/>
          <w:rtl/>
        </w:rPr>
      </w:pPr>
    </w:p>
    <w:p w14:paraId="096BE64C" w14:textId="77777777" w:rsidR="00000000" w:rsidRDefault="00890A51">
      <w:pPr>
        <w:pStyle w:val="a0"/>
        <w:rPr>
          <w:rFonts w:hint="cs"/>
          <w:rtl/>
        </w:rPr>
      </w:pPr>
      <w:r>
        <w:rPr>
          <w:rFonts w:hint="cs"/>
          <w:rtl/>
        </w:rPr>
        <w:t>עד עכשיו לא קיבלנו את התשובות שאנחנו מצפים לקבל מקופת-חולים כללית בנושא הזה. היא מציגה תוכנית שלמה של רה-ארגון, עם קמפוס "רבין" בפתח-תקווה, עם בית-החולים "בילינסון", עם הקמת "מרכז דוידוף", חדש, מודרני, אולי המתקדם ביותר שיהיה בארץ לטיפול בח</w:t>
      </w:r>
      <w:r>
        <w:rPr>
          <w:rFonts w:hint="cs"/>
          <w:rtl/>
        </w:rPr>
        <w:t xml:space="preserve">ולי סרטן. עדיין לא קיבלנו  את התשובות, ולכן אני בוודאי לא יכול להסכים לסגירת בית-החולים "השרון". </w:t>
      </w:r>
    </w:p>
    <w:p w14:paraId="0B6EA9BC" w14:textId="77777777" w:rsidR="00000000" w:rsidRDefault="00890A51">
      <w:pPr>
        <w:pStyle w:val="a0"/>
        <w:rPr>
          <w:rFonts w:hint="cs"/>
          <w:rtl/>
        </w:rPr>
      </w:pPr>
    </w:p>
    <w:p w14:paraId="2F7246A6" w14:textId="77777777" w:rsidR="00000000" w:rsidRDefault="00890A51">
      <w:pPr>
        <w:pStyle w:val="af1"/>
        <w:rPr>
          <w:rtl/>
        </w:rPr>
      </w:pPr>
      <w:r>
        <w:rPr>
          <w:rtl/>
        </w:rPr>
        <w:t>היו"ר ראובן ריבלין:</w:t>
      </w:r>
    </w:p>
    <w:p w14:paraId="4E0D0E5E" w14:textId="77777777" w:rsidR="00000000" w:rsidRDefault="00890A51">
      <w:pPr>
        <w:pStyle w:val="a0"/>
        <w:rPr>
          <w:rtl/>
        </w:rPr>
      </w:pPr>
    </w:p>
    <w:p w14:paraId="65ED1199" w14:textId="77777777" w:rsidR="00000000" w:rsidRDefault="00890A51">
      <w:pPr>
        <w:pStyle w:val="a0"/>
        <w:rPr>
          <w:rFonts w:hint="cs"/>
          <w:rtl/>
        </w:rPr>
      </w:pPr>
      <w:r>
        <w:rPr>
          <w:rFonts w:hint="cs"/>
          <w:rtl/>
        </w:rPr>
        <w:t xml:space="preserve">אני מאוד מודה לשר הבריאות. </w:t>
      </w:r>
    </w:p>
    <w:p w14:paraId="52C91889" w14:textId="77777777" w:rsidR="00000000" w:rsidRDefault="00890A51">
      <w:pPr>
        <w:pStyle w:val="af0"/>
        <w:rPr>
          <w:rFonts w:hint="cs"/>
          <w:rtl/>
        </w:rPr>
      </w:pPr>
    </w:p>
    <w:p w14:paraId="07BF2693" w14:textId="77777777" w:rsidR="00000000" w:rsidRDefault="00890A51">
      <w:pPr>
        <w:pStyle w:val="af0"/>
        <w:rPr>
          <w:rtl/>
        </w:rPr>
      </w:pPr>
      <w:r>
        <w:rPr>
          <w:rFonts w:hint="eastAsia"/>
          <w:rtl/>
        </w:rPr>
        <w:t>מאיר</w:t>
      </w:r>
      <w:r>
        <w:rPr>
          <w:rtl/>
        </w:rPr>
        <w:t xml:space="preserve"> פרוש (יהדות התורה):</w:t>
      </w:r>
    </w:p>
    <w:p w14:paraId="4B3790F8" w14:textId="77777777" w:rsidR="00000000" w:rsidRDefault="00890A51">
      <w:pPr>
        <w:pStyle w:val="a0"/>
        <w:rPr>
          <w:rFonts w:hint="cs"/>
          <w:rtl/>
        </w:rPr>
      </w:pPr>
    </w:p>
    <w:p w14:paraId="2DC16372" w14:textId="77777777" w:rsidR="00000000" w:rsidRDefault="00890A51">
      <w:pPr>
        <w:pStyle w:val="a0"/>
        <w:rPr>
          <w:rFonts w:hint="cs"/>
          <w:rtl/>
        </w:rPr>
      </w:pPr>
      <w:r>
        <w:rPr>
          <w:rFonts w:hint="cs"/>
          <w:rtl/>
        </w:rPr>
        <w:t>- - -</w:t>
      </w:r>
    </w:p>
    <w:p w14:paraId="6F10CEB9" w14:textId="77777777" w:rsidR="00000000" w:rsidRDefault="00890A51">
      <w:pPr>
        <w:pStyle w:val="a0"/>
        <w:rPr>
          <w:rFonts w:hint="cs"/>
          <w:rtl/>
        </w:rPr>
      </w:pPr>
    </w:p>
    <w:p w14:paraId="72D785E4" w14:textId="77777777" w:rsidR="00000000" w:rsidRDefault="00890A51">
      <w:pPr>
        <w:pStyle w:val="af1"/>
        <w:rPr>
          <w:rtl/>
        </w:rPr>
      </w:pPr>
      <w:r>
        <w:rPr>
          <w:rtl/>
        </w:rPr>
        <w:t>היו"ר ראובן ריבלין:</w:t>
      </w:r>
    </w:p>
    <w:p w14:paraId="5138713D" w14:textId="77777777" w:rsidR="00000000" w:rsidRDefault="00890A51">
      <w:pPr>
        <w:pStyle w:val="a0"/>
        <w:rPr>
          <w:rtl/>
        </w:rPr>
      </w:pPr>
    </w:p>
    <w:p w14:paraId="7D5D2346" w14:textId="77777777" w:rsidR="00000000" w:rsidRDefault="00890A51">
      <w:pPr>
        <w:pStyle w:val="a0"/>
        <w:rPr>
          <w:rFonts w:hint="cs"/>
          <w:rtl/>
        </w:rPr>
      </w:pPr>
      <w:r>
        <w:rPr>
          <w:rFonts w:hint="cs"/>
          <w:rtl/>
        </w:rPr>
        <w:t>חבר הכנסת פרוש, חבר הכנסת פרוש, יקירי - - -</w:t>
      </w:r>
    </w:p>
    <w:p w14:paraId="791F26C4" w14:textId="77777777" w:rsidR="00000000" w:rsidRDefault="00890A51">
      <w:pPr>
        <w:pStyle w:val="a0"/>
        <w:rPr>
          <w:rFonts w:hint="cs"/>
          <w:rtl/>
        </w:rPr>
      </w:pPr>
    </w:p>
    <w:p w14:paraId="3B1F3499" w14:textId="77777777" w:rsidR="00000000" w:rsidRDefault="00890A51">
      <w:pPr>
        <w:pStyle w:val="af0"/>
        <w:rPr>
          <w:rtl/>
        </w:rPr>
      </w:pPr>
      <w:r>
        <w:rPr>
          <w:rFonts w:hint="eastAsia"/>
          <w:rtl/>
        </w:rPr>
        <w:t>מאיר</w:t>
      </w:r>
      <w:r>
        <w:rPr>
          <w:rtl/>
        </w:rPr>
        <w:t xml:space="preserve"> פרו</w:t>
      </w:r>
      <w:r>
        <w:rPr>
          <w:rtl/>
        </w:rPr>
        <w:t>ש (יהדות התורה):</w:t>
      </w:r>
    </w:p>
    <w:p w14:paraId="3731B41D" w14:textId="77777777" w:rsidR="00000000" w:rsidRDefault="00890A51">
      <w:pPr>
        <w:pStyle w:val="a0"/>
        <w:rPr>
          <w:rFonts w:hint="cs"/>
          <w:rtl/>
        </w:rPr>
      </w:pPr>
    </w:p>
    <w:p w14:paraId="08D790E8" w14:textId="77777777" w:rsidR="00000000" w:rsidRDefault="00890A51">
      <w:pPr>
        <w:pStyle w:val="a0"/>
        <w:rPr>
          <w:rFonts w:hint="cs"/>
          <w:rtl/>
        </w:rPr>
      </w:pPr>
      <w:r>
        <w:rPr>
          <w:rFonts w:hint="cs"/>
          <w:rtl/>
        </w:rPr>
        <w:t xml:space="preserve">יצאתי לעניין של פיקוח נפש. </w:t>
      </w:r>
    </w:p>
    <w:p w14:paraId="50DEDBFD" w14:textId="77777777" w:rsidR="00000000" w:rsidRDefault="00890A51">
      <w:pPr>
        <w:pStyle w:val="a0"/>
        <w:rPr>
          <w:rFonts w:hint="cs"/>
          <w:rtl/>
        </w:rPr>
      </w:pPr>
    </w:p>
    <w:p w14:paraId="10AA4C3C" w14:textId="77777777" w:rsidR="00000000" w:rsidRDefault="00890A51">
      <w:pPr>
        <w:pStyle w:val="af1"/>
        <w:rPr>
          <w:rtl/>
        </w:rPr>
      </w:pPr>
      <w:r>
        <w:rPr>
          <w:rtl/>
        </w:rPr>
        <w:t>היו"ר ראובן ריבלין:</w:t>
      </w:r>
    </w:p>
    <w:p w14:paraId="703B4CAC" w14:textId="77777777" w:rsidR="00000000" w:rsidRDefault="00890A51">
      <w:pPr>
        <w:pStyle w:val="a0"/>
        <w:rPr>
          <w:rtl/>
        </w:rPr>
      </w:pPr>
    </w:p>
    <w:p w14:paraId="2DF94923" w14:textId="77777777" w:rsidR="00000000" w:rsidRDefault="00890A51">
      <w:pPr>
        <w:pStyle w:val="a0"/>
        <w:rPr>
          <w:rFonts w:hint="cs"/>
          <w:rtl/>
        </w:rPr>
      </w:pPr>
      <w:r>
        <w:rPr>
          <w:rFonts w:hint="cs"/>
          <w:rtl/>
        </w:rPr>
        <w:t>אדוני הוא מנאמני הבית. לא יכול לשאול שאלה וללכת. חבר הכנסת פרוש אומר שהוא מבקש את סליחת שר הבריאות, כי הוא יצא לעניין של פיקוח נפש. הוא כבר ענה. אדוני יפנה לפרוטוקול, הוא יראה מה שהוא אמר.</w:t>
      </w:r>
      <w:r>
        <w:rPr>
          <w:rFonts w:hint="cs"/>
          <w:rtl/>
        </w:rPr>
        <w:t xml:space="preserve"> </w:t>
      </w:r>
    </w:p>
    <w:p w14:paraId="4F7797DC" w14:textId="77777777" w:rsidR="00000000" w:rsidRDefault="00890A51">
      <w:pPr>
        <w:pStyle w:val="a0"/>
        <w:rPr>
          <w:rFonts w:hint="cs"/>
          <w:rtl/>
        </w:rPr>
      </w:pPr>
    </w:p>
    <w:p w14:paraId="3A09AC16" w14:textId="77777777" w:rsidR="00000000" w:rsidRDefault="00890A51">
      <w:pPr>
        <w:pStyle w:val="af0"/>
        <w:rPr>
          <w:rtl/>
        </w:rPr>
      </w:pPr>
      <w:r>
        <w:rPr>
          <w:rFonts w:hint="eastAsia"/>
          <w:rtl/>
        </w:rPr>
        <w:t>מאיר</w:t>
      </w:r>
      <w:r>
        <w:rPr>
          <w:rtl/>
        </w:rPr>
        <w:t xml:space="preserve"> פרוש (יהדות התורה):</w:t>
      </w:r>
    </w:p>
    <w:p w14:paraId="201BA7AE" w14:textId="77777777" w:rsidR="00000000" w:rsidRDefault="00890A51">
      <w:pPr>
        <w:pStyle w:val="a0"/>
        <w:rPr>
          <w:rFonts w:hint="cs"/>
          <w:rtl/>
        </w:rPr>
      </w:pPr>
    </w:p>
    <w:p w14:paraId="5FFC6FF6" w14:textId="77777777" w:rsidR="00000000" w:rsidRDefault="00890A51">
      <w:pPr>
        <w:pStyle w:val="a0"/>
        <w:rPr>
          <w:rFonts w:hint="cs"/>
          <w:rtl/>
        </w:rPr>
      </w:pPr>
      <w:r>
        <w:rPr>
          <w:rFonts w:hint="cs"/>
          <w:rtl/>
        </w:rPr>
        <w:t>הוא לא ענה.</w:t>
      </w:r>
    </w:p>
    <w:p w14:paraId="72602195" w14:textId="77777777" w:rsidR="00000000" w:rsidRDefault="00890A51">
      <w:pPr>
        <w:pStyle w:val="a0"/>
        <w:rPr>
          <w:rFonts w:hint="cs"/>
          <w:rtl/>
        </w:rPr>
      </w:pPr>
    </w:p>
    <w:p w14:paraId="6CF53C93" w14:textId="77777777" w:rsidR="00000000" w:rsidRDefault="00890A51">
      <w:pPr>
        <w:pStyle w:val="af1"/>
        <w:rPr>
          <w:rtl/>
        </w:rPr>
      </w:pPr>
      <w:r>
        <w:rPr>
          <w:rtl/>
        </w:rPr>
        <w:t>היו"ר ראובן ריבלין:</w:t>
      </w:r>
    </w:p>
    <w:p w14:paraId="1721BF87" w14:textId="77777777" w:rsidR="00000000" w:rsidRDefault="00890A51">
      <w:pPr>
        <w:pStyle w:val="a0"/>
        <w:rPr>
          <w:rtl/>
        </w:rPr>
      </w:pPr>
    </w:p>
    <w:p w14:paraId="04BD55B8" w14:textId="77777777" w:rsidR="00000000" w:rsidRDefault="00890A51">
      <w:pPr>
        <w:pStyle w:val="a0"/>
        <w:rPr>
          <w:rFonts w:hint="cs"/>
          <w:rtl/>
        </w:rPr>
      </w:pPr>
      <w:r>
        <w:rPr>
          <w:rFonts w:hint="cs"/>
          <w:rtl/>
        </w:rPr>
        <w:t xml:space="preserve">הוא אומר - התשובה שהוא נתן לך בעבר, ונכתבה. </w:t>
      </w:r>
    </w:p>
    <w:p w14:paraId="6E8E25BE" w14:textId="77777777" w:rsidR="00000000" w:rsidRDefault="00890A51">
      <w:pPr>
        <w:pStyle w:val="a0"/>
        <w:rPr>
          <w:rFonts w:hint="cs"/>
          <w:rtl/>
        </w:rPr>
      </w:pPr>
    </w:p>
    <w:p w14:paraId="5E4AE92D" w14:textId="77777777" w:rsidR="00000000" w:rsidRDefault="00890A51">
      <w:pPr>
        <w:pStyle w:val="-"/>
        <w:rPr>
          <w:rtl/>
        </w:rPr>
      </w:pPr>
      <w:bookmarkStart w:id="64" w:name="FS000000473T30_06_2004_12_38_05C"/>
      <w:bookmarkEnd w:id="64"/>
      <w:r>
        <w:rPr>
          <w:rtl/>
        </w:rPr>
        <w:t>שר הבריאות דני נוה:</w:t>
      </w:r>
    </w:p>
    <w:p w14:paraId="7AE046A0" w14:textId="77777777" w:rsidR="00000000" w:rsidRDefault="00890A51">
      <w:pPr>
        <w:pStyle w:val="a0"/>
        <w:rPr>
          <w:rtl/>
        </w:rPr>
      </w:pPr>
    </w:p>
    <w:p w14:paraId="09025BD1" w14:textId="77777777" w:rsidR="00000000" w:rsidRDefault="00890A51">
      <w:pPr>
        <w:pStyle w:val="a0"/>
        <w:rPr>
          <w:rFonts w:hint="cs"/>
          <w:rtl/>
        </w:rPr>
      </w:pPr>
      <w:r>
        <w:rPr>
          <w:rFonts w:hint="cs"/>
          <w:rtl/>
        </w:rPr>
        <w:t>חבר הכנסת פרוש, נתתי תשובה - חבר הכנסת פרוש, בהערכה ובכבוד, נתתי תשובה בסוגיה הזאת בדיוק בשאילתא שנשאלתי לפני שבועיים. נתתי תש</w:t>
      </w:r>
      <w:r>
        <w:rPr>
          <w:rFonts w:hint="cs"/>
          <w:rtl/>
        </w:rPr>
        <w:t xml:space="preserve">ובה, שמעבר לתקני אחיות שכבר הוספנו, ברגע שתושלם התחנה הנוספת בעיר אלעד, נוסיף עוד תקנים של אחיות. </w:t>
      </w:r>
    </w:p>
    <w:p w14:paraId="3A8925C9" w14:textId="77777777" w:rsidR="00000000" w:rsidRDefault="00890A51">
      <w:pPr>
        <w:pStyle w:val="a0"/>
        <w:rPr>
          <w:rFonts w:hint="cs"/>
          <w:rtl/>
        </w:rPr>
      </w:pPr>
    </w:p>
    <w:p w14:paraId="3A7B6716" w14:textId="77777777" w:rsidR="00000000" w:rsidRDefault="00890A51">
      <w:pPr>
        <w:pStyle w:val="af0"/>
        <w:rPr>
          <w:rtl/>
        </w:rPr>
      </w:pPr>
      <w:r>
        <w:rPr>
          <w:rFonts w:hint="eastAsia"/>
          <w:rtl/>
        </w:rPr>
        <w:t>מאיר</w:t>
      </w:r>
      <w:r>
        <w:rPr>
          <w:rtl/>
        </w:rPr>
        <w:t xml:space="preserve"> פרוש (יהדות התורה):</w:t>
      </w:r>
    </w:p>
    <w:p w14:paraId="2B2E9361" w14:textId="77777777" w:rsidR="00000000" w:rsidRDefault="00890A51">
      <w:pPr>
        <w:pStyle w:val="a0"/>
        <w:rPr>
          <w:rFonts w:hint="cs"/>
          <w:rtl/>
        </w:rPr>
      </w:pPr>
    </w:p>
    <w:p w14:paraId="34D8C8A8" w14:textId="77777777" w:rsidR="00000000" w:rsidRDefault="00890A51">
      <w:pPr>
        <w:pStyle w:val="a0"/>
        <w:rPr>
          <w:rFonts w:hint="cs"/>
          <w:rtl/>
        </w:rPr>
      </w:pPr>
      <w:r>
        <w:rPr>
          <w:rFonts w:hint="cs"/>
          <w:rtl/>
        </w:rPr>
        <w:t xml:space="preserve">לא הוסיפו כלום. לא הוסיפו כלום. </w:t>
      </w:r>
    </w:p>
    <w:p w14:paraId="7B969564" w14:textId="77777777" w:rsidR="00000000" w:rsidRDefault="00890A51">
      <w:pPr>
        <w:pStyle w:val="a0"/>
        <w:rPr>
          <w:rFonts w:hint="cs"/>
          <w:rtl/>
        </w:rPr>
      </w:pPr>
    </w:p>
    <w:p w14:paraId="5AEE1EA7" w14:textId="77777777" w:rsidR="00000000" w:rsidRDefault="00890A51">
      <w:pPr>
        <w:pStyle w:val="-"/>
        <w:rPr>
          <w:rtl/>
        </w:rPr>
      </w:pPr>
      <w:bookmarkStart w:id="65" w:name="FS000000473T30_06_2004_12_41_13C"/>
      <w:bookmarkEnd w:id="65"/>
      <w:r>
        <w:rPr>
          <w:rtl/>
        </w:rPr>
        <w:t>שר הבריאות דני נוה:</w:t>
      </w:r>
    </w:p>
    <w:p w14:paraId="7C1ADA49" w14:textId="77777777" w:rsidR="00000000" w:rsidRDefault="00890A51">
      <w:pPr>
        <w:pStyle w:val="a0"/>
        <w:rPr>
          <w:rtl/>
        </w:rPr>
      </w:pPr>
    </w:p>
    <w:p w14:paraId="2D3518C2" w14:textId="77777777" w:rsidR="00000000" w:rsidRDefault="00890A51">
      <w:pPr>
        <w:pStyle w:val="a0"/>
        <w:rPr>
          <w:rFonts w:hint="cs"/>
          <w:rtl/>
        </w:rPr>
      </w:pPr>
      <w:r>
        <w:rPr>
          <w:rFonts w:hint="cs"/>
          <w:rtl/>
        </w:rPr>
        <w:t>זו הזדמנות להגיד תודה, אגב, לוועדת הכספים של הכנסת, ליושב-ראש הוועדה, חבר ה</w:t>
      </w:r>
      <w:r>
        <w:rPr>
          <w:rFonts w:hint="cs"/>
          <w:rtl/>
        </w:rPr>
        <w:t xml:space="preserve">כנסת הירשזון, לראש השדולה, חבר הכנסת ג'ומס, חבר הכנסת חיים אורון - - </w:t>
      </w:r>
    </w:p>
    <w:p w14:paraId="6903963A" w14:textId="77777777" w:rsidR="00000000" w:rsidRDefault="00890A51">
      <w:pPr>
        <w:pStyle w:val="a0"/>
        <w:rPr>
          <w:rFonts w:hint="cs"/>
          <w:rtl/>
        </w:rPr>
      </w:pPr>
    </w:p>
    <w:p w14:paraId="49A72169" w14:textId="77777777" w:rsidR="00000000" w:rsidRDefault="00890A51">
      <w:pPr>
        <w:pStyle w:val="af1"/>
        <w:rPr>
          <w:rtl/>
        </w:rPr>
      </w:pPr>
      <w:r>
        <w:rPr>
          <w:rtl/>
        </w:rPr>
        <w:t>היו"ר ראובן ריבלין:</w:t>
      </w:r>
    </w:p>
    <w:p w14:paraId="2BB99A07" w14:textId="77777777" w:rsidR="00000000" w:rsidRDefault="00890A51">
      <w:pPr>
        <w:pStyle w:val="a0"/>
        <w:rPr>
          <w:rtl/>
        </w:rPr>
      </w:pPr>
    </w:p>
    <w:p w14:paraId="0A56D311" w14:textId="77777777" w:rsidR="00000000" w:rsidRDefault="00890A51">
      <w:pPr>
        <w:pStyle w:val="a0"/>
        <w:rPr>
          <w:rFonts w:hint="cs"/>
          <w:rtl/>
        </w:rPr>
      </w:pPr>
      <w:r>
        <w:rPr>
          <w:rFonts w:hint="cs"/>
          <w:rtl/>
        </w:rPr>
        <w:t>או חבר הכנסת אורון, או ג'ומס.</w:t>
      </w:r>
    </w:p>
    <w:p w14:paraId="3FEBE275" w14:textId="77777777" w:rsidR="00000000" w:rsidRDefault="00890A51">
      <w:pPr>
        <w:pStyle w:val="a0"/>
        <w:rPr>
          <w:rFonts w:hint="cs"/>
          <w:rtl/>
        </w:rPr>
      </w:pPr>
    </w:p>
    <w:p w14:paraId="575B6D95" w14:textId="77777777" w:rsidR="00000000" w:rsidRDefault="00890A51">
      <w:pPr>
        <w:pStyle w:val="-"/>
        <w:rPr>
          <w:rtl/>
        </w:rPr>
      </w:pPr>
      <w:bookmarkStart w:id="66" w:name="FS000000473T30_06_2004_12_42_11C"/>
      <w:bookmarkEnd w:id="66"/>
      <w:r>
        <w:rPr>
          <w:rtl/>
        </w:rPr>
        <w:t>שר הבריאות דני נוה:</w:t>
      </w:r>
    </w:p>
    <w:p w14:paraId="6987C71E" w14:textId="77777777" w:rsidR="00000000" w:rsidRDefault="00890A51">
      <w:pPr>
        <w:pStyle w:val="a0"/>
        <w:rPr>
          <w:rtl/>
        </w:rPr>
      </w:pPr>
    </w:p>
    <w:p w14:paraId="18EEA982" w14:textId="77777777" w:rsidR="00000000" w:rsidRDefault="00890A51">
      <w:pPr>
        <w:pStyle w:val="a0"/>
        <w:rPr>
          <w:rFonts w:hint="cs"/>
          <w:rtl/>
        </w:rPr>
      </w:pPr>
      <w:r>
        <w:rPr>
          <w:rFonts w:hint="cs"/>
          <w:rtl/>
        </w:rPr>
        <w:t>ג'ומס. חבר הכנסת אורון. - - על זה שהגענו לסיכום עם משרד האוצר על תוספת של 17 מיליון שקל לשירותי בריאות לתלמיד.</w:t>
      </w:r>
    </w:p>
    <w:p w14:paraId="16E9B160" w14:textId="77777777" w:rsidR="00000000" w:rsidRDefault="00890A51">
      <w:pPr>
        <w:pStyle w:val="a0"/>
        <w:rPr>
          <w:rFonts w:hint="cs"/>
          <w:rtl/>
        </w:rPr>
      </w:pPr>
    </w:p>
    <w:p w14:paraId="1E467EDA" w14:textId="77777777" w:rsidR="00000000" w:rsidRDefault="00890A51">
      <w:pPr>
        <w:pStyle w:val="af0"/>
        <w:rPr>
          <w:rtl/>
        </w:rPr>
      </w:pPr>
      <w:r>
        <w:rPr>
          <w:rFonts w:hint="eastAsia"/>
          <w:rtl/>
        </w:rPr>
        <w:t>יעקב</w:t>
      </w:r>
      <w:r>
        <w:rPr>
          <w:rtl/>
        </w:rPr>
        <w:t xml:space="preserve"> ליצמן (יהדות התורה):</w:t>
      </w:r>
    </w:p>
    <w:p w14:paraId="117D35E8" w14:textId="77777777" w:rsidR="00000000" w:rsidRDefault="00890A51">
      <w:pPr>
        <w:pStyle w:val="a0"/>
        <w:rPr>
          <w:rFonts w:hint="cs"/>
          <w:rtl/>
        </w:rPr>
      </w:pPr>
    </w:p>
    <w:p w14:paraId="0B89CE6A" w14:textId="77777777" w:rsidR="00000000" w:rsidRDefault="00890A51">
      <w:pPr>
        <w:pStyle w:val="a0"/>
        <w:rPr>
          <w:rFonts w:hint="cs"/>
          <w:rtl/>
        </w:rPr>
      </w:pPr>
      <w:r>
        <w:rPr>
          <w:rFonts w:hint="cs"/>
          <w:rtl/>
        </w:rPr>
        <w:t>עוד לא חולק. אישור כן, אבל לא חולק.</w:t>
      </w:r>
    </w:p>
    <w:p w14:paraId="40C076C6" w14:textId="77777777" w:rsidR="00000000" w:rsidRDefault="00890A51">
      <w:pPr>
        <w:pStyle w:val="a0"/>
        <w:rPr>
          <w:rFonts w:hint="cs"/>
          <w:rtl/>
        </w:rPr>
      </w:pPr>
    </w:p>
    <w:p w14:paraId="32996199" w14:textId="77777777" w:rsidR="00000000" w:rsidRDefault="00890A51">
      <w:pPr>
        <w:pStyle w:val="-"/>
        <w:rPr>
          <w:rtl/>
        </w:rPr>
      </w:pPr>
      <w:bookmarkStart w:id="67" w:name="FS000000473T30_06_2004_12_42_49C"/>
      <w:bookmarkEnd w:id="67"/>
      <w:r>
        <w:rPr>
          <w:rtl/>
        </w:rPr>
        <w:t>שר הבריאות דני נוה:</w:t>
      </w:r>
    </w:p>
    <w:p w14:paraId="4141F1FD" w14:textId="77777777" w:rsidR="00000000" w:rsidRDefault="00890A51">
      <w:pPr>
        <w:pStyle w:val="a0"/>
        <w:rPr>
          <w:rtl/>
        </w:rPr>
      </w:pPr>
    </w:p>
    <w:p w14:paraId="19ED54B9" w14:textId="77777777" w:rsidR="00000000" w:rsidRDefault="00890A51">
      <w:pPr>
        <w:pStyle w:val="a0"/>
        <w:rPr>
          <w:rFonts w:hint="cs"/>
          <w:rtl/>
        </w:rPr>
      </w:pPr>
      <w:r>
        <w:rPr>
          <w:rFonts w:hint="cs"/>
          <w:rtl/>
        </w:rPr>
        <w:t>בסדר. האישור הזה מאפשר לי לא לפטר אחיות. וזה הדבר החשוב. עמדתי בפני מצב שבו הייתי צריך לפטר אחיות, ואנחנו לא נפטר את האחיות, בזכות המאמץ הזה שנעשה, והדבר הזה גם בא, בסך הכ</w:t>
      </w:r>
      <w:r>
        <w:rPr>
          <w:rFonts w:hint="cs"/>
          <w:rtl/>
        </w:rPr>
        <w:t xml:space="preserve">ול, לחזק את התקציב של סעיפי בריאות הציבור, ולכן זה גם מתקשר לשאלה של חבר הכנסת פרוש. </w:t>
      </w:r>
    </w:p>
    <w:p w14:paraId="40D80091" w14:textId="77777777" w:rsidR="00000000" w:rsidRDefault="00890A51">
      <w:pPr>
        <w:pStyle w:val="a0"/>
        <w:rPr>
          <w:rFonts w:hint="cs"/>
          <w:rtl/>
        </w:rPr>
      </w:pPr>
    </w:p>
    <w:p w14:paraId="399A9FD4" w14:textId="77777777" w:rsidR="00000000" w:rsidRDefault="00890A51">
      <w:pPr>
        <w:pStyle w:val="af1"/>
        <w:rPr>
          <w:rtl/>
        </w:rPr>
      </w:pPr>
      <w:r>
        <w:rPr>
          <w:rtl/>
        </w:rPr>
        <w:t>היו"ר ראובן ריבלין:</w:t>
      </w:r>
    </w:p>
    <w:p w14:paraId="7BF26A18" w14:textId="77777777" w:rsidR="00000000" w:rsidRDefault="00890A51">
      <w:pPr>
        <w:pStyle w:val="a0"/>
        <w:rPr>
          <w:rtl/>
        </w:rPr>
      </w:pPr>
    </w:p>
    <w:p w14:paraId="1DDD1202" w14:textId="77777777" w:rsidR="00000000" w:rsidRDefault="00890A51">
      <w:pPr>
        <w:pStyle w:val="a0"/>
        <w:rPr>
          <w:rFonts w:hint="cs"/>
          <w:rtl/>
        </w:rPr>
      </w:pPr>
      <w:r>
        <w:rPr>
          <w:rFonts w:hint="cs"/>
          <w:rtl/>
        </w:rPr>
        <w:t xml:space="preserve">אני מאוד מודה לשר הבריאות. באמת, אני מודה בשם הכנסת כולה לשר הבריאות, אשר נמצא פה כמעט מדי שבוע כדי לענות על שאלות של פיקוח נפש, תרתי משמע. </w:t>
      </w:r>
    </w:p>
    <w:p w14:paraId="450890CC" w14:textId="77777777" w:rsidR="00000000" w:rsidRDefault="00890A51">
      <w:pPr>
        <w:pStyle w:val="a0"/>
        <w:rPr>
          <w:rFonts w:hint="cs"/>
          <w:rtl/>
        </w:rPr>
      </w:pPr>
    </w:p>
    <w:p w14:paraId="74A7B32E" w14:textId="77777777" w:rsidR="00000000" w:rsidRDefault="00890A51">
      <w:pPr>
        <w:pStyle w:val="a0"/>
        <w:rPr>
          <w:rFonts w:hint="cs"/>
          <w:rtl/>
        </w:rPr>
      </w:pPr>
      <w:r>
        <w:rPr>
          <w:rFonts w:hint="cs"/>
          <w:rtl/>
        </w:rPr>
        <w:t xml:space="preserve">רבותי </w:t>
      </w:r>
      <w:r>
        <w:rPr>
          <w:rFonts w:hint="cs"/>
          <w:rtl/>
        </w:rPr>
        <w:t>חברי הכנסת, סגן שר התעשייה, המסחר והעבודה ישיב על שאילתא בעל-פה של חבר הכנסת עבד-אלמאלכ דהאמשה בנושא: האבטלה בקרב האקדמאים. בבקשה, חבר הכנסת דהאמשה. בראשית, יש רק לקרוא את השאילתא, ולאחר מכן להרחיב.</w:t>
      </w:r>
    </w:p>
    <w:p w14:paraId="6091DA14" w14:textId="77777777" w:rsidR="00000000" w:rsidRDefault="00890A51">
      <w:pPr>
        <w:pStyle w:val="a2"/>
        <w:rPr>
          <w:rtl/>
        </w:rPr>
      </w:pPr>
    </w:p>
    <w:p w14:paraId="56682088" w14:textId="77777777" w:rsidR="00000000" w:rsidRDefault="00890A51">
      <w:pPr>
        <w:pStyle w:val="a2"/>
        <w:rPr>
          <w:rFonts w:hint="cs"/>
          <w:rtl/>
        </w:rPr>
      </w:pPr>
      <w:bookmarkStart w:id="68" w:name="FS000000550T30_06_2004_12_46_31"/>
      <w:bookmarkStart w:id="69" w:name="_Toc77593345"/>
      <w:bookmarkEnd w:id="68"/>
      <w:r>
        <w:rPr>
          <w:rFonts w:hint="cs"/>
          <w:rtl/>
        </w:rPr>
        <w:t>170. האבטלה בקרב האקדמאים</w:t>
      </w:r>
      <w:bookmarkEnd w:id="69"/>
    </w:p>
    <w:p w14:paraId="73B4F77E" w14:textId="77777777" w:rsidR="00000000" w:rsidRDefault="00890A51">
      <w:pPr>
        <w:pStyle w:val="a"/>
        <w:rPr>
          <w:rFonts w:hint="cs"/>
          <w:rtl/>
        </w:rPr>
      </w:pPr>
    </w:p>
    <w:p w14:paraId="008780CF" w14:textId="77777777" w:rsidR="00000000" w:rsidRDefault="00890A51">
      <w:pPr>
        <w:pStyle w:val="a"/>
        <w:rPr>
          <w:rtl/>
        </w:rPr>
      </w:pPr>
      <w:bookmarkStart w:id="70" w:name="_Toc77593346"/>
      <w:r>
        <w:rPr>
          <w:rFonts w:hint="eastAsia"/>
          <w:rtl/>
        </w:rPr>
        <w:t>עבד</w:t>
      </w:r>
      <w:r>
        <w:rPr>
          <w:rtl/>
        </w:rPr>
        <w:t>-אלמאלכ דהאמשה (רע"ם):</w:t>
      </w:r>
      <w:bookmarkEnd w:id="70"/>
    </w:p>
    <w:p w14:paraId="69652531" w14:textId="77777777" w:rsidR="00000000" w:rsidRDefault="00890A51">
      <w:pPr>
        <w:pStyle w:val="a0"/>
        <w:rPr>
          <w:rFonts w:hint="cs"/>
          <w:rtl/>
        </w:rPr>
      </w:pPr>
    </w:p>
    <w:p w14:paraId="6850B825" w14:textId="77777777" w:rsidR="00000000" w:rsidRDefault="00890A51">
      <w:pPr>
        <w:pStyle w:val="a0"/>
        <w:rPr>
          <w:rFonts w:hint="cs"/>
          <w:rtl/>
        </w:rPr>
      </w:pPr>
      <w:r>
        <w:rPr>
          <w:rFonts w:hint="cs"/>
          <w:rtl/>
        </w:rPr>
        <w:t>כב</w:t>
      </w:r>
      <w:r>
        <w:rPr>
          <w:rFonts w:hint="cs"/>
          <w:rtl/>
        </w:rPr>
        <w:t xml:space="preserve">וד היושב-ראש, מכובדי סגן השר. פורסם ב"הארץ" ב-18 ביוני 2004, כי בחודש שעבר חלה עלייה של כ-10,000 במספר דורשי העבודה, גם בקרב האקדמאים. </w:t>
      </w:r>
    </w:p>
    <w:p w14:paraId="7BB54598" w14:textId="77777777" w:rsidR="00000000" w:rsidRDefault="00890A51">
      <w:pPr>
        <w:pStyle w:val="a0"/>
        <w:rPr>
          <w:rFonts w:hint="cs"/>
          <w:rtl/>
        </w:rPr>
      </w:pPr>
    </w:p>
    <w:p w14:paraId="743BD678" w14:textId="77777777" w:rsidR="00000000" w:rsidRDefault="00890A51">
      <w:pPr>
        <w:pStyle w:val="a0"/>
        <w:rPr>
          <w:rFonts w:hint="cs"/>
          <w:rtl/>
        </w:rPr>
      </w:pPr>
      <w:r>
        <w:rPr>
          <w:rFonts w:hint="cs"/>
          <w:rtl/>
        </w:rPr>
        <w:t xml:space="preserve">רצוני לשאול: </w:t>
      </w:r>
    </w:p>
    <w:p w14:paraId="369FBC58" w14:textId="77777777" w:rsidR="00000000" w:rsidRDefault="00890A51">
      <w:pPr>
        <w:pStyle w:val="a0"/>
        <w:rPr>
          <w:rFonts w:hint="cs"/>
          <w:rtl/>
        </w:rPr>
      </w:pPr>
    </w:p>
    <w:p w14:paraId="29095476" w14:textId="77777777" w:rsidR="00000000" w:rsidRDefault="00890A51">
      <w:pPr>
        <w:pStyle w:val="a0"/>
        <w:rPr>
          <w:rFonts w:hint="cs"/>
          <w:rtl/>
        </w:rPr>
      </w:pPr>
      <w:r>
        <w:rPr>
          <w:rFonts w:hint="cs"/>
          <w:rtl/>
        </w:rPr>
        <w:t>1. האם המגמה הנ"ל נרשמה גם במגזר הערבי בכלל ובקרב האקדמאים הערבים בפרט?</w:t>
      </w:r>
    </w:p>
    <w:p w14:paraId="65F9FA32" w14:textId="77777777" w:rsidR="00000000" w:rsidRDefault="00890A51">
      <w:pPr>
        <w:pStyle w:val="a0"/>
        <w:rPr>
          <w:rFonts w:hint="cs"/>
          <w:rtl/>
        </w:rPr>
      </w:pPr>
    </w:p>
    <w:p w14:paraId="42004D5F" w14:textId="77777777" w:rsidR="00000000" w:rsidRDefault="00890A51">
      <w:pPr>
        <w:pStyle w:val="a0"/>
        <w:rPr>
          <w:rFonts w:hint="cs"/>
          <w:rtl/>
        </w:rPr>
      </w:pPr>
      <w:r>
        <w:rPr>
          <w:rFonts w:hint="cs"/>
          <w:rtl/>
        </w:rPr>
        <w:t>2. כמה מובטלים ערבים היו בנובמב</w:t>
      </w:r>
      <w:r>
        <w:rPr>
          <w:rFonts w:hint="cs"/>
          <w:rtl/>
        </w:rPr>
        <w:t>ר 2003 ובמאי 2004, וכמה מובטלים ערבים אקדמאים היו בתאריכים הנ"ל?</w:t>
      </w:r>
    </w:p>
    <w:p w14:paraId="20A4FCFF" w14:textId="77777777" w:rsidR="00000000" w:rsidRDefault="00890A51">
      <w:pPr>
        <w:pStyle w:val="a0"/>
        <w:rPr>
          <w:rFonts w:hint="cs"/>
          <w:rtl/>
        </w:rPr>
      </w:pPr>
    </w:p>
    <w:p w14:paraId="748A810D" w14:textId="77777777" w:rsidR="00000000" w:rsidRDefault="00890A51">
      <w:pPr>
        <w:pStyle w:val="af1"/>
        <w:rPr>
          <w:rtl/>
        </w:rPr>
      </w:pPr>
      <w:r>
        <w:rPr>
          <w:rtl/>
        </w:rPr>
        <w:t>היו"ר ראובן ריבלין:</w:t>
      </w:r>
    </w:p>
    <w:p w14:paraId="0085B554" w14:textId="77777777" w:rsidR="00000000" w:rsidRDefault="00890A51">
      <w:pPr>
        <w:pStyle w:val="a0"/>
        <w:rPr>
          <w:rtl/>
        </w:rPr>
      </w:pPr>
    </w:p>
    <w:p w14:paraId="248A16AF" w14:textId="77777777" w:rsidR="00000000" w:rsidRDefault="00890A51">
      <w:pPr>
        <w:pStyle w:val="a0"/>
        <w:rPr>
          <w:rFonts w:hint="cs"/>
          <w:rtl/>
        </w:rPr>
      </w:pPr>
      <w:r>
        <w:rPr>
          <w:rFonts w:hint="cs"/>
          <w:rtl/>
        </w:rPr>
        <w:t>תודה רבה, חבר הכנסת דהאמשה. בבקשה, כבוד סגן השר.</w:t>
      </w:r>
    </w:p>
    <w:p w14:paraId="6094EFC5" w14:textId="77777777" w:rsidR="00000000" w:rsidRDefault="00890A51">
      <w:pPr>
        <w:pStyle w:val="a0"/>
        <w:rPr>
          <w:rFonts w:hint="cs"/>
          <w:rtl/>
        </w:rPr>
      </w:pPr>
    </w:p>
    <w:p w14:paraId="4CBF46BF" w14:textId="77777777" w:rsidR="00000000" w:rsidRDefault="00890A51">
      <w:pPr>
        <w:pStyle w:val="a"/>
        <w:rPr>
          <w:rtl/>
        </w:rPr>
      </w:pPr>
      <w:bookmarkStart w:id="71" w:name="FS000001029T30_06_2004_12_49_03"/>
      <w:bookmarkStart w:id="72" w:name="FS000001029T30_06_2004_12_49_30"/>
      <w:bookmarkStart w:id="73" w:name="_Toc77593347"/>
      <w:bookmarkEnd w:id="71"/>
      <w:bookmarkEnd w:id="72"/>
      <w:r>
        <w:rPr>
          <w:rFonts w:hint="eastAsia"/>
          <w:rtl/>
        </w:rPr>
        <w:t>סגן</w:t>
      </w:r>
      <w:r>
        <w:rPr>
          <w:rtl/>
        </w:rPr>
        <w:t xml:space="preserve"> שר התעשייה, המסחר והתעסוקה מיכאל רצון:</w:t>
      </w:r>
      <w:bookmarkEnd w:id="73"/>
    </w:p>
    <w:p w14:paraId="6109FE60" w14:textId="77777777" w:rsidR="00000000" w:rsidRDefault="00890A51">
      <w:pPr>
        <w:pStyle w:val="a0"/>
        <w:rPr>
          <w:rFonts w:hint="cs"/>
          <w:rtl/>
        </w:rPr>
      </w:pPr>
    </w:p>
    <w:p w14:paraId="5770A5C8" w14:textId="77777777" w:rsidR="00000000" w:rsidRDefault="00890A51">
      <w:pPr>
        <w:pStyle w:val="a0"/>
        <w:rPr>
          <w:rFonts w:hint="cs"/>
          <w:rtl/>
        </w:rPr>
      </w:pPr>
      <w:r>
        <w:rPr>
          <w:rFonts w:hint="cs"/>
          <w:rtl/>
        </w:rPr>
        <w:t xml:space="preserve">ואני לתומי חשבתי, חבר הכנסת דהאמשה, שמעניין אותך כל הציבור, למה רק הערבים? </w:t>
      </w:r>
      <w:r>
        <w:rPr>
          <w:rFonts w:hint="cs"/>
          <w:rtl/>
        </w:rPr>
        <w:t>והיהודים לא מעניינים?</w:t>
      </w:r>
    </w:p>
    <w:p w14:paraId="1794BBA1" w14:textId="77777777" w:rsidR="00000000" w:rsidRDefault="00890A51">
      <w:pPr>
        <w:pStyle w:val="a0"/>
        <w:rPr>
          <w:rFonts w:hint="cs"/>
          <w:rtl/>
        </w:rPr>
      </w:pPr>
    </w:p>
    <w:p w14:paraId="3FEEDE63" w14:textId="77777777" w:rsidR="00000000" w:rsidRDefault="00890A51">
      <w:pPr>
        <w:pStyle w:val="af0"/>
        <w:rPr>
          <w:rtl/>
        </w:rPr>
      </w:pPr>
      <w:r>
        <w:rPr>
          <w:rFonts w:hint="eastAsia"/>
          <w:rtl/>
        </w:rPr>
        <w:t>עבד</w:t>
      </w:r>
      <w:r>
        <w:rPr>
          <w:rtl/>
        </w:rPr>
        <w:t>-אלמאלכ דהאמשה (רע"ם):</w:t>
      </w:r>
    </w:p>
    <w:p w14:paraId="49D66012" w14:textId="77777777" w:rsidR="00000000" w:rsidRDefault="00890A51">
      <w:pPr>
        <w:pStyle w:val="a0"/>
        <w:rPr>
          <w:rFonts w:hint="cs"/>
          <w:rtl/>
        </w:rPr>
      </w:pPr>
    </w:p>
    <w:p w14:paraId="40305FCA" w14:textId="77777777" w:rsidR="00000000" w:rsidRDefault="00890A51">
      <w:pPr>
        <w:pStyle w:val="a0"/>
        <w:rPr>
          <w:rFonts w:hint="cs"/>
          <w:rtl/>
        </w:rPr>
      </w:pPr>
      <w:r>
        <w:rPr>
          <w:rFonts w:hint="cs"/>
          <w:rtl/>
        </w:rPr>
        <w:t xml:space="preserve">- - - כולם. ואחר כך לגבי הערבים. </w:t>
      </w:r>
    </w:p>
    <w:p w14:paraId="1AD7ACA4" w14:textId="77777777" w:rsidR="00000000" w:rsidRDefault="00890A51">
      <w:pPr>
        <w:pStyle w:val="a0"/>
        <w:rPr>
          <w:rFonts w:hint="cs"/>
          <w:rtl/>
        </w:rPr>
      </w:pPr>
    </w:p>
    <w:p w14:paraId="5F06C467" w14:textId="77777777" w:rsidR="00000000" w:rsidRDefault="00890A51">
      <w:pPr>
        <w:pStyle w:val="af1"/>
        <w:rPr>
          <w:rtl/>
        </w:rPr>
      </w:pPr>
      <w:r>
        <w:rPr>
          <w:rtl/>
        </w:rPr>
        <w:t>היו"ר ראובן ריבלין:</w:t>
      </w:r>
    </w:p>
    <w:p w14:paraId="21A97F6F" w14:textId="77777777" w:rsidR="00000000" w:rsidRDefault="00890A51">
      <w:pPr>
        <w:pStyle w:val="a0"/>
        <w:rPr>
          <w:rtl/>
        </w:rPr>
      </w:pPr>
    </w:p>
    <w:p w14:paraId="7E8A7AE5" w14:textId="77777777" w:rsidR="00000000" w:rsidRDefault="00890A51">
      <w:pPr>
        <w:pStyle w:val="a0"/>
        <w:rPr>
          <w:rFonts w:hint="cs"/>
          <w:rtl/>
        </w:rPr>
      </w:pPr>
      <w:r>
        <w:rPr>
          <w:rFonts w:hint="cs"/>
          <w:rtl/>
        </w:rPr>
        <w:t xml:space="preserve">לא להרחיב. עכשיו הוא שאל </w:t>
      </w:r>
      <w:r>
        <w:rPr>
          <w:rtl/>
        </w:rPr>
        <w:t>–</w:t>
      </w:r>
      <w:r>
        <w:rPr>
          <w:rFonts w:hint="cs"/>
          <w:rtl/>
        </w:rPr>
        <w:t xml:space="preserve"> אקדמאים. למה? אדוני חושב שערבים הם לא אקדמאים? </w:t>
      </w:r>
    </w:p>
    <w:p w14:paraId="21999E87" w14:textId="77777777" w:rsidR="00000000" w:rsidRDefault="00890A51">
      <w:pPr>
        <w:pStyle w:val="a0"/>
        <w:rPr>
          <w:rFonts w:hint="cs"/>
          <w:rtl/>
        </w:rPr>
      </w:pPr>
    </w:p>
    <w:p w14:paraId="1D6353EC" w14:textId="77777777" w:rsidR="00000000" w:rsidRDefault="00890A51">
      <w:pPr>
        <w:pStyle w:val="-"/>
        <w:rPr>
          <w:rtl/>
        </w:rPr>
      </w:pPr>
      <w:bookmarkStart w:id="74" w:name="FS000001029T30_06_2004_12_52_02C"/>
      <w:bookmarkEnd w:id="74"/>
      <w:r>
        <w:rPr>
          <w:rtl/>
        </w:rPr>
        <w:t>סגן שר התעשייה, המסחר והתעסוקה מיכאל רצון:</w:t>
      </w:r>
    </w:p>
    <w:p w14:paraId="06974507" w14:textId="77777777" w:rsidR="00000000" w:rsidRDefault="00890A51">
      <w:pPr>
        <w:pStyle w:val="a0"/>
        <w:rPr>
          <w:rtl/>
        </w:rPr>
      </w:pPr>
    </w:p>
    <w:p w14:paraId="743FCB2C" w14:textId="77777777" w:rsidR="00000000" w:rsidRDefault="00890A51">
      <w:pPr>
        <w:pStyle w:val="a0"/>
        <w:rPr>
          <w:rFonts w:hint="cs"/>
          <w:rtl/>
        </w:rPr>
      </w:pPr>
      <w:r>
        <w:rPr>
          <w:rFonts w:hint="cs"/>
          <w:rtl/>
        </w:rPr>
        <w:t>לא.</w:t>
      </w:r>
    </w:p>
    <w:p w14:paraId="4E624893" w14:textId="77777777" w:rsidR="00000000" w:rsidRDefault="00890A51">
      <w:pPr>
        <w:pStyle w:val="a0"/>
        <w:rPr>
          <w:rFonts w:hint="cs"/>
          <w:rtl/>
        </w:rPr>
      </w:pPr>
    </w:p>
    <w:p w14:paraId="2B871754" w14:textId="77777777" w:rsidR="00000000" w:rsidRDefault="00890A51">
      <w:pPr>
        <w:pStyle w:val="af1"/>
        <w:rPr>
          <w:rtl/>
        </w:rPr>
      </w:pPr>
      <w:r>
        <w:rPr>
          <w:rtl/>
        </w:rPr>
        <w:t>היו"ר ראובן ריבלין:</w:t>
      </w:r>
    </w:p>
    <w:p w14:paraId="7896C8E1" w14:textId="77777777" w:rsidR="00000000" w:rsidRDefault="00890A51">
      <w:pPr>
        <w:pStyle w:val="a0"/>
        <w:rPr>
          <w:rtl/>
        </w:rPr>
      </w:pPr>
    </w:p>
    <w:p w14:paraId="4BA557FF" w14:textId="77777777" w:rsidR="00000000" w:rsidRDefault="00890A51">
      <w:pPr>
        <w:pStyle w:val="a0"/>
        <w:rPr>
          <w:rFonts w:hint="cs"/>
          <w:rtl/>
        </w:rPr>
      </w:pPr>
      <w:r>
        <w:rPr>
          <w:rFonts w:hint="cs"/>
          <w:rtl/>
        </w:rPr>
        <w:t>אקדמ</w:t>
      </w:r>
      <w:r>
        <w:rPr>
          <w:rFonts w:hint="cs"/>
          <w:rtl/>
        </w:rPr>
        <w:t xml:space="preserve">אי הוא מי שקיבל תואר ממוסד אקדמי. </w:t>
      </w:r>
    </w:p>
    <w:p w14:paraId="212DC002" w14:textId="77777777" w:rsidR="00000000" w:rsidRDefault="00890A51">
      <w:pPr>
        <w:pStyle w:val="a0"/>
        <w:rPr>
          <w:rFonts w:hint="cs"/>
          <w:rtl/>
        </w:rPr>
      </w:pPr>
    </w:p>
    <w:p w14:paraId="732BD58E" w14:textId="77777777" w:rsidR="00000000" w:rsidRDefault="00890A51">
      <w:pPr>
        <w:pStyle w:val="af0"/>
        <w:rPr>
          <w:rtl/>
        </w:rPr>
      </w:pPr>
      <w:r>
        <w:rPr>
          <w:rFonts w:hint="eastAsia"/>
          <w:rtl/>
        </w:rPr>
        <w:t>עבד</w:t>
      </w:r>
      <w:r>
        <w:rPr>
          <w:rtl/>
        </w:rPr>
        <w:t>-אלמאלכ דהאמשה (רע"ם):</w:t>
      </w:r>
    </w:p>
    <w:p w14:paraId="73AC97B4" w14:textId="77777777" w:rsidR="00000000" w:rsidRDefault="00890A51">
      <w:pPr>
        <w:pStyle w:val="a0"/>
        <w:rPr>
          <w:rFonts w:hint="cs"/>
          <w:rtl/>
        </w:rPr>
      </w:pPr>
    </w:p>
    <w:p w14:paraId="3F44BC9E" w14:textId="77777777" w:rsidR="00000000" w:rsidRDefault="00890A51">
      <w:pPr>
        <w:pStyle w:val="a0"/>
        <w:rPr>
          <w:rFonts w:hint="cs"/>
          <w:rtl/>
        </w:rPr>
      </w:pPr>
      <w:r>
        <w:rPr>
          <w:rFonts w:hint="cs"/>
          <w:rtl/>
        </w:rPr>
        <w:t>- - -</w:t>
      </w:r>
    </w:p>
    <w:p w14:paraId="4B04C659" w14:textId="77777777" w:rsidR="00000000" w:rsidRDefault="00890A51">
      <w:pPr>
        <w:pStyle w:val="a0"/>
        <w:rPr>
          <w:rFonts w:hint="cs"/>
          <w:rtl/>
        </w:rPr>
      </w:pPr>
    </w:p>
    <w:p w14:paraId="113A3314" w14:textId="77777777" w:rsidR="00000000" w:rsidRDefault="00890A51">
      <w:pPr>
        <w:pStyle w:val="-"/>
        <w:rPr>
          <w:rtl/>
        </w:rPr>
      </w:pPr>
      <w:bookmarkStart w:id="75" w:name="FS000001029T30_06_2004_12_53_15C"/>
      <w:bookmarkEnd w:id="75"/>
      <w:r>
        <w:rPr>
          <w:rtl/>
        </w:rPr>
        <w:t>סגן שר התעשייה, המסחר והתעסוקה מיכאל רצון:</w:t>
      </w:r>
    </w:p>
    <w:p w14:paraId="00C64B94" w14:textId="77777777" w:rsidR="00000000" w:rsidRDefault="00890A51">
      <w:pPr>
        <w:pStyle w:val="a0"/>
        <w:rPr>
          <w:rtl/>
        </w:rPr>
      </w:pPr>
    </w:p>
    <w:p w14:paraId="524E20EA" w14:textId="77777777" w:rsidR="00000000" w:rsidRDefault="00890A51">
      <w:pPr>
        <w:pStyle w:val="a0"/>
        <w:rPr>
          <w:rFonts w:hint="cs"/>
          <w:rtl/>
        </w:rPr>
      </w:pPr>
      <w:r>
        <w:rPr>
          <w:rFonts w:hint="cs"/>
          <w:rtl/>
        </w:rPr>
        <w:t>1-2. מספרם של דורשי העבודה ביישובים הערביים, לא כולל יישובים מעורבים, בחודש מאי הוא 45,200, בהם 511 אקדמאים. זאת לעומת 42,200 בחודש ספטמבר 200</w:t>
      </w:r>
      <w:r>
        <w:rPr>
          <w:rFonts w:hint="cs"/>
          <w:rtl/>
        </w:rPr>
        <w:t xml:space="preserve">3, בהם 460 אקדמאים. </w:t>
      </w:r>
    </w:p>
    <w:p w14:paraId="1A519B09" w14:textId="77777777" w:rsidR="00000000" w:rsidRDefault="00890A51">
      <w:pPr>
        <w:pStyle w:val="a0"/>
        <w:rPr>
          <w:rFonts w:hint="cs"/>
          <w:rtl/>
        </w:rPr>
      </w:pPr>
    </w:p>
    <w:p w14:paraId="47B56809" w14:textId="77777777" w:rsidR="00000000" w:rsidRDefault="00890A51">
      <w:pPr>
        <w:pStyle w:val="a0"/>
        <w:rPr>
          <w:rFonts w:hint="cs"/>
          <w:rtl/>
        </w:rPr>
      </w:pPr>
      <w:r>
        <w:rPr>
          <w:rFonts w:hint="cs"/>
          <w:rtl/>
        </w:rPr>
        <w:t xml:space="preserve">בחודשים אוקטובר--דצמבר 2003 לא היתה קבלת קהל סדירה בגין שביתות ועיצומים של עובדי המדינה. </w:t>
      </w:r>
    </w:p>
    <w:p w14:paraId="1564EADA" w14:textId="77777777" w:rsidR="00000000" w:rsidRDefault="00890A51">
      <w:pPr>
        <w:pStyle w:val="a0"/>
        <w:rPr>
          <w:rFonts w:hint="cs"/>
          <w:rtl/>
        </w:rPr>
      </w:pPr>
    </w:p>
    <w:p w14:paraId="5B926EE8" w14:textId="77777777" w:rsidR="00000000" w:rsidRDefault="00890A51">
      <w:pPr>
        <w:pStyle w:val="a0"/>
        <w:rPr>
          <w:rFonts w:hint="cs"/>
          <w:rtl/>
        </w:rPr>
      </w:pPr>
      <w:r>
        <w:rPr>
          <w:rFonts w:hint="cs"/>
          <w:rtl/>
        </w:rPr>
        <w:t>אומנם בחודש מאי 2004 חלה עלייה של קרוב ל-10,000 דורשי עבודה - בנתונים המקוריים - בהשוואה לחודש הקודם, אך העלייה נובעת מהשפעות ומתנודות עונתיות.</w:t>
      </w:r>
      <w:r>
        <w:rPr>
          <w:rFonts w:hint="cs"/>
          <w:rtl/>
        </w:rPr>
        <w:t xml:space="preserve"> בנתוני מגמה היתה התייצבות במספרם של דורשי העבודה, ובהשוואה לחודשים ינואר--מרס 2004, חלה אף ירידה. </w:t>
      </w:r>
    </w:p>
    <w:p w14:paraId="1BB59F96" w14:textId="77777777" w:rsidR="00000000" w:rsidRDefault="00890A51">
      <w:pPr>
        <w:pStyle w:val="a0"/>
        <w:rPr>
          <w:rFonts w:hint="cs"/>
          <w:rtl/>
        </w:rPr>
      </w:pPr>
    </w:p>
    <w:p w14:paraId="21B80726" w14:textId="77777777" w:rsidR="00000000" w:rsidRDefault="00890A51">
      <w:pPr>
        <w:pStyle w:val="a0"/>
        <w:rPr>
          <w:rFonts w:hint="cs"/>
          <w:rtl/>
        </w:rPr>
      </w:pPr>
      <w:r>
        <w:rPr>
          <w:rFonts w:hint="cs"/>
          <w:rtl/>
        </w:rPr>
        <w:t>המגמה של נתוני האבטלה במגזר הערבי דומה למגמה הכללית. בהשוואה לחודש אפריל חלה עלייה במספר דורשי העבודה במגזר הערבי, בנתונים מקוריים, אך בשיעור נמוך יותר מאש</w:t>
      </w:r>
      <w:r>
        <w:rPr>
          <w:rFonts w:hint="cs"/>
          <w:rtl/>
        </w:rPr>
        <w:t>ר בכלל דורשי העבודה. אך בהשוואה לממוצע של ינואר--מרס 2004 חלה ירידה מ-45,900 ל-45,200 בחודש מאי 2004, ובמספרם של דורשי העבודה האקדמאים לא חל שינוי משמעותי. 511 דורשי עבודה אקדמאים במאי 2004, לעומת 498 דורשי עבודה אקדמאים בממוצע מהחודש הראשון עד השלישי של ש</w:t>
      </w:r>
      <w:r>
        <w:rPr>
          <w:rFonts w:hint="cs"/>
          <w:rtl/>
        </w:rPr>
        <w:t xml:space="preserve">נת 2004. תודה. </w:t>
      </w:r>
    </w:p>
    <w:p w14:paraId="2BF7057D" w14:textId="77777777" w:rsidR="00000000" w:rsidRDefault="00890A51">
      <w:pPr>
        <w:pStyle w:val="a0"/>
        <w:rPr>
          <w:rFonts w:hint="cs"/>
          <w:rtl/>
        </w:rPr>
      </w:pPr>
    </w:p>
    <w:p w14:paraId="3E9A473B" w14:textId="77777777" w:rsidR="00000000" w:rsidRDefault="00890A51">
      <w:pPr>
        <w:pStyle w:val="af1"/>
        <w:rPr>
          <w:rtl/>
        </w:rPr>
      </w:pPr>
      <w:r>
        <w:rPr>
          <w:rtl/>
        </w:rPr>
        <w:t>היו"ר ראובן ריבלין:</w:t>
      </w:r>
    </w:p>
    <w:p w14:paraId="3FAB6C77" w14:textId="77777777" w:rsidR="00000000" w:rsidRDefault="00890A51">
      <w:pPr>
        <w:pStyle w:val="a0"/>
        <w:rPr>
          <w:rtl/>
        </w:rPr>
      </w:pPr>
    </w:p>
    <w:p w14:paraId="2E6CD664" w14:textId="77777777" w:rsidR="00000000" w:rsidRDefault="00890A51">
      <w:pPr>
        <w:pStyle w:val="a0"/>
        <w:rPr>
          <w:rFonts w:hint="cs"/>
          <w:rtl/>
        </w:rPr>
      </w:pPr>
      <w:r>
        <w:rPr>
          <w:rFonts w:hint="cs"/>
          <w:rtl/>
        </w:rPr>
        <w:t xml:space="preserve">תודה. חבר הכנסת דהאמשה - שאלה נוספת, ואחריו - חבר הכנסת מרגי וחברת הכנסת נוקד. </w:t>
      </w:r>
    </w:p>
    <w:p w14:paraId="206986E8" w14:textId="77777777" w:rsidR="00000000" w:rsidRDefault="00890A51">
      <w:pPr>
        <w:pStyle w:val="a0"/>
        <w:rPr>
          <w:rFonts w:hint="cs"/>
          <w:rtl/>
        </w:rPr>
      </w:pPr>
    </w:p>
    <w:p w14:paraId="0B693E30" w14:textId="77777777" w:rsidR="00000000" w:rsidRDefault="00890A51">
      <w:pPr>
        <w:pStyle w:val="a"/>
        <w:rPr>
          <w:rtl/>
        </w:rPr>
      </w:pPr>
      <w:bookmarkStart w:id="76" w:name="FS000000550T30_06_2004_13_00_48"/>
      <w:bookmarkStart w:id="77" w:name="_Toc77593348"/>
      <w:bookmarkEnd w:id="76"/>
      <w:r>
        <w:rPr>
          <w:rFonts w:hint="eastAsia"/>
          <w:rtl/>
        </w:rPr>
        <w:t>עבד</w:t>
      </w:r>
      <w:r>
        <w:rPr>
          <w:rtl/>
        </w:rPr>
        <w:t>-אלמאלכ דהאמשה (רע"ם):</w:t>
      </w:r>
      <w:bookmarkEnd w:id="77"/>
    </w:p>
    <w:p w14:paraId="5F836AFD" w14:textId="77777777" w:rsidR="00000000" w:rsidRDefault="00890A51">
      <w:pPr>
        <w:pStyle w:val="a0"/>
        <w:rPr>
          <w:rFonts w:hint="cs"/>
          <w:rtl/>
        </w:rPr>
      </w:pPr>
    </w:p>
    <w:p w14:paraId="4FAC448D" w14:textId="77777777" w:rsidR="00000000" w:rsidRDefault="00890A51">
      <w:pPr>
        <w:pStyle w:val="a0"/>
        <w:rPr>
          <w:rFonts w:hint="cs"/>
          <w:rtl/>
        </w:rPr>
      </w:pPr>
      <w:r>
        <w:rPr>
          <w:rFonts w:hint="cs"/>
          <w:rtl/>
        </w:rPr>
        <w:t xml:space="preserve">שאלה, אדוני. בדברי אדוני, שהמגמה דומה גם במגזר הערבי וגם במגזר היהודי, ויש ירידה פה ושם, האם מתכוונים לכך שיש </w:t>
      </w:r>
      <w:r>
        <w:rPr>
          <w:rFonts w:hint="cs"/>
          <w:rtl/>
        </w:rPr>
        <w:t xml:space="preserve">עבודה ויש משרות חדשות שמועסקים בהן אנשים, ולכן המגמה היא כאילו של ירידה? </w:t>
      </w:r>
    </w:p>
    <w:p w14:paraId="1ECEAA7E" w14:textId="77777777" w:rsidR="00000000" w:rsidRDefault="00890A51">
      <w:pPr>
        <w:pStyle w:val="a0"/>
        <w:rPr>
          <w:rFonts w:hint="cs"/>
          <w:rtl/>
        </w:rPr>
      </w:pPr>
    </w:p>
    <w:p w14:paraId="796F725F" w14:textId="77777777" w:rsidR="00000000" w:rsidRDefault="00890A51">
      <w:pPr>
        <w:pStyle w:val="a0"/>
        <w:rPr>
          <w:rFonts w:hint="cs"/>
          <w:rtl/>
        </w:rPr>
      </w:pPr>
      <w:r>
        <w:rPr>
          <w:rFonts w:hint="cs"/>
          <w:rtl/>
        </w:rPr>
        <w:t xml:space="preserve">השאלה השנייה, איך זה מתיישב עם כוונת משרדך - אני לא יודע אם זה עדיין קיים, בשאילתא האחרונה הובטח לי שאדוני יבדוק את העניין עוד הפעם, והאם זה נבדק </w:t>
      </w:r>
      <w:r>
        <w:rPr>
          <w:rtl/>
        </w:rPr>
        <w:t>–</w:t>
      </w:r>
      <w:r>
        <w:rPr>
          <w:rFonts w:hint="cs"/>
          <w:rtl/>
        </w:rPr>
        <w:t xml:space="preserve"> לסגור את  משרד התעסוקה בכפר-כנא ו</w:t>
      </w:r>
      <w:r>
        <w:rPr>
          <w:rFonts w:hint="cs"/>
          <w:rtl/>
        </w:rPr>
        <w:t xml:space="preserve">להעביר 5,000 פועלים שהיו שם, כאילו לנצרת? תודה רבה. </w:t>
      </w:r>
    </w:p>
    <w:p w14:paraId="4383951B" w14:textId="77777777" w:rsidR="00000000" w:rsidRDefault="00890A51">
      <w:pPr>
        <w:pStyle w:val="a0"/>
        <w:rPr>
          <w:rFonts w:hint="cs"/>
          <w:rtl/>
        </w:rPr>
      </w:pPr>
    </w:p>
    <w:p w14:paraId="29FC0A8C" w14:textId="77777777" w:rsidR="00000000" w:rsidRDefault="00890A51">
      <w:pPr>
        <w:pStyle w:val="af1"/>
        <w:rPr>
          <w:rtl/>
        </w:rPr>
      </w:pPr>
      <w:r>
        <w:rPr>
          <w:rtl/>
        </w:rPr>
        <w:t>היו"ר ראובן ריבלין:</w:t>
      </w:r>
    </w:p>
    <w:p w14:paraId="452D5940" w14:textId="77777777" w:rsidR="00000000" w:rsidRDefault="00890A51">
      <w:pPr>
        <w:pStyle w:val="a0"/>
        <w:rPr>
          <w:rtl/>
        </w:rPr>
      </w:pPr>
    </w:p>
    <w:p w14:paraId="77C5D585" w14:textId="77777777" w:rsidR="00000000" w:rsidRDefault="00890A51">
      <w:pPr>
        <w:pStyle w:val="a0"/>
        <w:rPr>
          <w:rFonts w:hint="cs"/>
          <w:rtl/>
        </w:rPr>
      </w:pPr>
      <w:r>
        <w:rPr>
          <w:rFonts w:hint="cs"/>
          <w:rtl/>
        </w:rPr>
        <w:t xml:space="preserve">בבקשה, חבר הכנסת מרגי. </w:t>
      </w:r>
    </w:p>
    <w:p w14:paraId="7B9D5762" w14:textId="77777777" w:rsidR="00000000" w:rsidRDefault="00890A51">
      <w:pPr>
        <w:pStyle w:val="a0"/>
        <w:rPr>
          <w:rFonts w:hint="cs"/>
          <w:rtl/>
        </w:rPr>
      </w:pPr>
    </w:p>
    <w:p w14:paraId="5E2E4568" w14:textId="77777777" w:rsidR="00000000" w:rsidRDefault="00890A51">
      <w:pPr>
        <w:pStyle w:val="a"/>
        <w:rPr>
          <w:rtl/>
        </w:rPr>
      </w:pPr>
      <w:bookmarkStart w:id="78" w:name="FS000001056T30_06_2004_13_04_05"/>
      <w:bookmarkStart w:id="79" w:name="_Toc77593349"/>
      <w:bookmarkEnd w:id="78"/>
      <w:r>
        <w:rPr>
          <w:rFonts w:hint="eastAsia"/>
          <w:rtl/>
        </w:rPr>
        <w:t>יעקב</w:t>
      </w:r>
      <w:r>
        <w:rPr>
          <w:rtl/>
        </w:rPr>
        <w:t xml:space="preserve"> מרגי (ש"ס):</w:t>
      </w:r>
      <w:bookmarkEnd w:id="79"/>
    </w:p>
    <w:p w14:paraId="30299BE5" w14:textId="77777777" w:rsidR="00000000" w:rsidRDefault="00890A51">
      <w:pPr>
        <w:pStyle w:val="a0"/>
        <w:rPr>
          <w:rFonts w:hint="cs"/>
          <w:rtl/>
        </w:rPr>
      </w:pPr>
    </w:p>
    <w:p w14:paraId="474E765C" w14:textId="77777777" w:rsidR="00000000" w:rsidRDefault="00890A51">
      <w:pPr>
        <w:pStyle w:val="a0"/>
        <w:rPr>
          <w:rFonts w:hint="cs"/>
          <w:rtl/>
        </w:rPr>
      </w:pPr>
      <w:r>
        <w:rPr>
          <w:rFonts w:hint="cs"/>
          <w:rtl/>
        </w:rPr>
        <w:t>אדוני היושב-ראש, מכובדי סגן השר. מחודש מאי 2003 עד לחודש מאי 2004, גדל מספר המובטלים בכ-50,000, ואם תרצה, ליתר דיוק, בכ-44,000 מובטלים. הי</w:t>
      </w:r>
      <w:r>
        <w:rPr>
          <w:rFonts w:hint="cs"/>
          <w:rtl/>
        </w:rPr>
        <w:t>ום, כששר האוצר מחזיר חלק ממה שהוא לקח מהעניים לעשירים, האם יש לממשלה תוכנית חירום למאבק באבטלה?</w:t>
      </w:r>
    </w:p>
    <w:p w14:paraId="281F7CEB" w14:textId="77777777" w:rsidR="00000000" w:rsidRDefault="00890A51">
      <w:pPr>
        <w:pStyle w:val="a0"/>
        <w:rPr>
          <w:rFonts w:hint="cs"/>
          <w:rtl/>
        </w:rPr>
      </w:pPr>
    </w:p>
    <w:p w14:paraId="5B080083" w14:textId="77777777" w:rsidR="00000000" w:rsidRDefault="00890A51">
      <w:pPr>
        <w:pStyle w:val="af1"/>
        <w:rPr>
          <w:rtl/>
        </w:rPr>
      </w:pPr>
      <w:r>
        <w:rPr>
          <w:rtl/>
        </w:rPr>
        <w:t>היו"ר ראובן ריבלין:</w:t>
      </w:r>
    </w:p>
    <w:p w14:paraId="5D0883D2" w14:textId="77777777" w:rsidR="00000000" w:rsidRDefault="00890A51">
      <w:pPr>
        <w:pStyle w:val="a0"/>
        <w:rPr>
          <w:rtl/>
        </w:rPr>
      </w:pPr>
    </w:p>
    <w:p w14:paraId="2AB5EE26" w14:textId="77777777" w:rsidR="00000000" w:rsidRDefault="00890A51">
      <w:pPr>
        <w:pStyle w:val="a0"/>
        <w:rPr>
          <w:rFonts w:hint="cs"/>
          <w:rtl/>
        </w:rPr>
      </w:pPr>
      <w:r>
        <w:rPr>
          <w:rFonts w:hint="cs"/>
          <w:rtl/>
        </w:rPr>
        <w:t>בבקשה, חברת הכנסת נוקד.</w:t>
      </w:r>
    </w:p>
    <w:p w14:paraId="207DFFFF" w14:textId="77777777" w:rsidR="00000000" w:rsidRDefault="00890A51">
      <w:pPr>
        <w:pStyle w:val="a0"/>
        <w:rPr>
          <w:rFonts w:hint="cs"/>
          <w:rtl/>
        </w:rPr>
      </w:pPr>
    </w:p>
    <w:p w14:paraId="1CD2AB76" w14:textId="77777777" w:rsidR="00000000" w:rsidRDefault="00890A51">
      <w:pPr>
        <w:pStyle w:val="a"/>
        <w:rPr>
          <w:rtl/>
        </w:rPr>
      </w:pPr>
      <w:bookmarkStart w:id="80" w:name="FS000000865T30_06_2004_13_05_24"/>
      <w:bookmarkStart w:id="81" w:name="_Toc77593350"/>
      <w:bookmarkEnd w:id="80"/>
      <w:r>
        <w:rPr>
          <w:rFonts w:hint="eastAsia"/>
          <w:rtl/>
        </w:rPr>
        <w:t>אורית</w:t>
      </w:r>
      <w:r>
        <w:rPr>
          <w:rtl/>
        </w:rPr>
        <w:t xml:space="preserve"> נוקד (העבודה-מימד):</w:t>
      </w:r>
      <w:bookmarkEnd w:id="81"/>
    </w:p>
    <w:p w14:paraId="59088ED4" w14:textId="77777777" w:rsidR="00000000" w:rsidRDefault="00890A51">
      <w:pPr>
        <w:pStyle w:val="a0"/>
        <w:rPr>
          <w:rFonts w:hint="cs"/>
          <w:rtl/>
        </w:rPr>
      </w:pPr>
    </w:p>
    <w:p w14:paraId="385C475D" w14:textId="77777777" w:rsidR="00000000" w:rsidRDefault="00890A51">
      <w:pPr>
        <w:pStyle w:val="a0"/>
        <w:rPr>
          <w:rFonts w:hint="cs"/>
          <w:rtl/>
        </w:rPr>
      </w:pPr>
      <w:r>
        <w:rPr>
          <w:rFonts w:hint="cs"/>
          <w:rtl/>
        </w:rPr>
        <w:t>אתמול סוף-סוף שמענו שנמצאו 10 מיליוני השקלים על מנת שניתן יהיה למנוע את הפיטורים של 26</w:t>
      </w:r>
      <w:r>
        <w:rPr>
          <w:rFonts w:hint="cs"/>
          <w:rtl/>
        </w:rPr>
        <w:t xml:space="preserve">0 עובדי הרשות לגנים לאומיים, המועצה לשימור אתרים ורשות העתיקות. אני הבנתי מהדיונים שהתקיימו, שהנושא הזה חוזר על עצמו כמעט מדי שנה, ואני חושבת שהדבר הזה מחייב פתרון הרבה יותר יסודי על מנת שאותם אנשים קשי-יום, שהם כולם מעל גיל 50, יוכלו לדעת בוודאות שיש להם </w:t>
      </w:r>
      <w:r>
        <w:rPr>
          <w:rFonts w:hint="cs"/>
          <w:rtl/>
        </w:rPr>
        <w:t xml:space="preserve">מקום עבודה ולא יצטרכו לצאת לשוק האבטלה, ואולי להיעזר בתוכנית ויסקונסין. </w:t>
      </w:r>
    </w:p>
    <w:p w14:paraId="472A8749" w14:textId="77777777" w:rsidR="00000000" w:rsidRDefault="00890A51">
      <w:pPr>
        <w:pStyle w:val="a0"/>
        <w:rPr>
          <w:rFonts w:hint="cs"/>
          <w:rtl/>
        </w:rPr>
      </w:pPr>
    </w:p>
    <w:p w14:paraId="4594E6D1" w14:textId="77777777" w:rsidR="00000000" w:rsidRDefault="00890A51">
      <w:pPr>
        <w:pStyle w:val="a0"/>
        <w:rPr>
          <w:rFonts w:hint="cs"/>
          <w:rtl/>
        </w:rPr>
      </w:pPr>
      <w:r>
        <w:rPr>
          <w:rFonts w:hint="cs"/>
          <w:rtl/>
        </w:rPr>
        <w:t>השאלה שלי: האם המשרד שאתה מופקד עליו, בין היתר, מתכוון לעסוק בנושא הזה בצורה הרבה יותר יסודית? ואנחנו גם יודעים שבעוד חצי שנה אנחנו נעמוד בפני אישור התקציב, ואני מאוד מצפה שיינתן פתר</w:t>
      </w:r>
      <w:r>
        <w:rPr>
          <w:rFonts w:hint="cs"/>
          <w:rtl/>
        </w:rPr>
        <w:t xml:space="preserve">ון לנושא הזה. </w:t>
      </w:r>
    </w:p>
    <w:p w14:paraId="7C67BDF5" w14:textId="77777777" w:rsidR="00000000" w:rsidRDefault="00890A51">
      <w:pPr>
        <w:pStyle w:val="a0"/>
        <w:rPr>
          <w:rFonts w:hint="cs"/>
          <w:rtl/>
        </w:rPr>
      </w:pPr>
    </w:p>
    <w:p w14:paraId="32EF5EA2" w14:textId="77777777" w:rsidR="00000000" w:rsidRDefault="00890A51">
      <w:pPr>
        <w:pStyle w:val="af1"/>
        <w:rPr>
          <w:rtl/>
        </w:rPr>
      </w:pPr>
      <w:r>
        <w:rPr>
          <w:rtl/>
        </w:rPr>
        <w:t>היו"ר ראובן ריבלין:</w:t>
      </w:r>
    </w:p>
    <w:p w14:paraId="240E45CB" w14:textId="77777777" w:rsidR="00000000" w:rsidRDefault="00890A51">
      <w:pPr>
        <w:pStyle w:val="a0"/>
        <w:rPr>
          <w:rtl/>
        </w:rPr>
      </w:pPr>
    </w:p>
    <w:p w14:paraId="52984786" w14:textId="77777777" w:rsidR="00000000" w:rsidRDefault="00890A51">
      <w:pPr>
        <w:pStyle w:val="a0"/>
        <w:rPr>
          <w:rFonts w:hint="cs"/>
          <w:rtl/>
        </w:rPr>
      </w:pPr>
      <w:r>
        <w:rPr>
          <w:rFonts w:hint="cs"/>
          <w:rtl/>
        </w:rPr>
        <w:t>את שואלת, מדוע צריך איום של חברי כנסת שלא יצביעו, כדי להשיג דבר שהוא, בעליל, היה על דעת הממשלה מראש? זה מה שאת מתכוונת?</w:t>
      </w:r>
    </w:p>
    <w:p w14:paraId="36FCC429" w14:textId="77777777" w:rsidR="00000000" w:rsidRDefault="00890A51">
      <w:pPr>
        <w:pStyle w:val="a0"/>
        <w:rPr>
          <w:rFonts w:hint="cs"/>
          <w:rtl/>
        </w:rPr>
      </w:pPr>
    </w:p>
    <w:p w14:paraId="19FE22A0" w14:textId="77777777" w:rsidR="00000000" w:rsidRDefault="00890A51">
      <w:pPr>
        <w:pStyle w:val="-"/>
        <w:rPr>
          <w:rtl/>
        </w:rPr>
      </w:pPr>
      <w:bookmarkStart w:id="82" w:name="FS000000865T30_06_2004_13_08_43C"/>
      <w:bookmarkEnd w:id="82"/>
      <w:r>
        <w:rPr>
          <w:rtl/>
        </w:rPr>
        <w:t>אורית נוקד (העבודה-מימד):</w:t>
      </w:r>
    </w:p>
    <w:p w14:paraId="458323C6" w14:textId="77777777" w:rsidR="00000000" w:rsidRDefault="00890A51">
      <w:pPr>
        <w:pStyle w:val="a0"/>
        <w:rPr>
          <w:rtl/>
        </w:rPr>
      </w:pPr>
    </w:p>
    <w:p w14:paraId="53003FFD" w14:textId="77777777" w:rsidR="00000000" w:rsidRDefault="00890A51">
      <w:pPr>
        <w:pStyle w:val="a0"/>
        <w:rPr>
          <w:rFonts w:hint="cs"/>
          <w:rtl/>
        </w:rPr>
      </w:pPr>
      <w:r>
        <w:rPr>
          <w:rFonts w:hint="cs"/>
          <w:rtl/>
        </w:rPr>
        <w:t>זה לא אמרתי. אני פשוט רוצה לדעת אם באמת מתכוונים לטפל טיפול יסודי בנושא</w:t>
      </w:r>
      <w:r>
        <w:rPr>
          <w:rFonts w:hint="cs"/>
          <w:rtl/>
        </w:rPr>
        <w:t xml:space="preserve"> הזה, על מנת שאנשים לא ימצאו את עצמם חשופים לרעב.</w:t>
      </w:r>
    </w:p>
    <w:p w14:paraId="4BA3BDAD" w14:textId="77777777" w:rsidR="00000000" w:rsidRDefault="00890A51">
      <w:pPr>
        <w:pStyle w:val="a0"/>
        <w:rPr>
          <w:rFonts w:hint="cs"/>
          <w:rtl/>
        </w:rPr>
      </w:pPr>
    </w:p>
    <w:p w14:paraId="63B07DD9" w14:textId="77777777" w:rsidR="00000000" w:rsidRDefault="00890A51">
      <w:pPr>
        <w:pStyle w:val="af1"/>
        <w:rPr>
          <w:rtl/>
        </w:rPr>
      </w:pPr>
      <w:r>
        <w:rPr>
          <w:rtl/>
        </w:rPr>
        <w:t>היו"ר ראובן ריבלין:</w:t>
      </w:r>
    </w:p>
    <w:p w14:paraId="04D8CC2C" w14:textId="77777777" w:rsidR="00000000" w:rsidRDefault="00890A51">
      <w:pPr>
        <w:pStyle w:val="a0"/>
        <w:rPr>
          <w:rtl/>
        </w:rPr>
      </w:pPr>
    </w:p>
    <w:p w14:paraId="0C1D5B66" w14:textId="77777777" w:rsidR="00000000" w:rsidRDefault="00890A51">
      <w:pPr>
        <w:pStyle w:val="a0"/>
        <w:rPr>
          <w:rFonts w:hint="cs"/>
          <w:rtl/>
        </w:rPr>
      </w:pPr>
      <w:r>
        <w:rPr>
          <w:rFonts w:hint="cs"/>
          <w:rtl/>
        </w:rPr>
        <w:t xml:space="preserve">תודה. טוב, אני לא הבנתי כל כך את הנושא. בבקשה, כבוד סגן השר. </w:t>
      </w:r>
    </w:p>
    <w:p w14:paraId="5D48205C" w14:textId="77777777" w:rsidR="00000000" w:rsidRDefault="00890A51">
      <w:pPr>
        <w:pStyle w:val="a0"/>
        <w:rPr>
          <w:rFonts w:hint="cs"/>
          <w:rtl/>
        </w:rPr>
      </w:pPr>
    </w:p>
    <w:p w14:paraId="330E4E20" w14:textId="77777777" w:rsidR="00000000" w:rsidRDefault="00890A51">
      <w:pPr>
        <w:pStyle w:val="a"/>
        <w:rPr>
          <w:rtl/>
        </w:rPr>
      </w:pPr>
      <w:bookmarkStart w:id="83" w:name="_Toc77593351"/>
      <w:r>
        <w:rPr>
          <w:rFonts w:hint="eastAsia"/>
          <w:rtl/>
        </w:rPr>
        <w:t>סגן שר התעשייה, המסחר והתעסוקה מיכאל רצון:</w:t>
      </w:r>
      <w:bookmarkEnd w:id="83"/>
    </w:p>
    <w:p w14:paraId="46D80042" w14:textId="77777777" w:rsidR="00000000" w:rsidRDefault="00890A51">
      <w:pPr>
        <w:pStyle w:val="a0"/>
        <w:rPr>
          <w:rFonts w:hint="cs"/>
          <w:rtl/>
        </w:rPr>
      </w:pPr>
    </w:p>
    <w:p w14:paraId="678ECDA0" w14:textId="77777777" w:rsidR="00000000" w:rsidRDefault="00890A51">
      <w:pPr>
        <w:pStyle w:val="a0"/>
        <w:ind w:firstLine="720"/>
        <w:rPr>
          <w:rFonts w:hint="cs"/>
          <w:rtl/>
        </w:rPr>
      </w:pPr>
      <w:r>
        <w:rPr>
          <w:rFonts w:hint="cs"/>
          <w:rtl/>
        </w:rPr>
        <w:t>אדוני היושב-ראש, חברי הכנסת, האבטלה, כפי שאנחנו רואים בחודשים האחרונים, נמצאת</w:t>
      </w:r>
      <w:r>
        <w:rPr>
          <w:rFonts w:hint="cs"/>
          <w:rtl/>
        </w:rPr>
        <w:t xml:space="preserve"> במגמה של יציבות, וצריך לזכור שהמשק מתרחב, נוספים מקומות עבודה ועובדים למשק עם גידול האוכלוסייה. עם זאת, היה צמצום ניכר בעקבות התוכנית הכלכלית להתייעלות המשק ופיטורי עובדים, אך האבטלה לא גדלה ונשארה יציבה במשך חודשים מספר. אנחנו מאמינים שעד סוף השנה תהיה י</w:t>
      </w:r>
      <w:r>
        <w:rPr>
          <w:rFonts w:hint="cs"/>
          <w:rtl/>
        </w:rPr>
        <w:t>רידה קלה במספר המובטלים, ובשנה הבאה מגמה זו של ירידה באבטלה תימשך ותהיה הרבה יותר משמעותית.</w:t>
      </w:r>
    </w:p>
    <w:p w14:paraId="6C73514F" w14:textId="77777777" w:rsidR="00000000" w:rsidRDefault="00890A51">
      <w:pPr>
        <w:pStyle w:val="a0"/>
        <w:ind w:firstLine="0"/>
        <w:rPr>
          <w:rFonts w:hint="cs"/>
          <w:rtl/>
        </w:rPr>
      </w:pPr>
    </w:p>
    <w:p w14:paraId="1F0329E7" w14:textId="77777777" w:rsidR="00000000" w:rsidRDefault="00890A51">
      <w:pPr>
        <w:pStyle w:val="af0"/>
        <w:rPr>
          <w:rtl/>
        </w:rPr>
      </w:pPr>
      <w:r>
        <w:rPr>
          <w:rFonts w:hint="eastAsia"/>
          <w:rtl/>
        </w:rPr>
        <w:t>דוד</w:t>
      </w:r>
      <w:r>
        <w:rPr>
          <w:rtl/>
        </w:rPr>
        <w:t xml:space="preserve"> לוי (הליכוד):</w:t>
      </w:r>
    </w:p>
    <w:p w14:paraId="576B5377" w14:textId="77777777" w:rsidR="00000000" w:rsidRDefault="00890A51">
      <w:pPr>
        <w:pStyle w:val="a0"/>
        <w:rPr>
          <w:rFonts w:hint="cs"/>
          <w:rtl/>
        </w:rPr>
      </w:pPr>
    </w:p>
    <w:p w14:paraId="4B6DE02F" w14:textId="77777777" w:rsidR="00000000" w:rsidRDefault="00890A51">
      <w:pPr>
        <w:pStyle w:val="a0"/>
        <w:ind w:firstLine="720"/>
        <w:rPr>
          <w:rFonts w:hint="cs"/>
          <w:rtl/>
        </w:rPr>
      </w:pPr>
      <w:r>
        <w:rPr>
          <w:rFonts w:hint="cs"/>
          <w:rtl/>
        </w:rPr>
        <w:t>אדוני סגן השר, אני מציע לך, שכאשר אתה מדבר על הנושא הזה, לא תשתמש במונח "אבטלה יציבה".</w:t>
      </w:r>
    </w:p>
    <w:p w14:paraId="513E50C0" w14:textId="77777777" w:rsidR="00000000" w:rsidRDefault="00890A51">
      <w:pPr>
        <w:pStyle w:val="a0"/>
        <w:ind w:firstLine="0"/>
        <w:rPr>
          <w:rFonts w:hint="cs"/>
          <w:rtl/>
        </w:rPr>
      </w:pPr>
    </w:p>
    <w:p w14:paraId="5EACC23F" w14:textId="77777777" w:rsidR="00000000" w:rsidRDefault="00890A51">
      <w:pPr>
        <w:pStyle w:val="af1"/>
        <w:rPr>
          <w:rtl/>
        </w:rPr>
      </w:pPr>
      <w:r>
        <w:rPr>
          <w:rtl/>
        </w:rPr>
        <w:t>היו"ר ראובן ריבלין:</w:t>
      </w:r>
    </w:p>
    <w:p w14:paraId="24A4C554" w14:textId="77777777" w:rsidR="00000000" w:rsidRDefault="00890A51">
      <w:pPr>
        <w:pStyle w:val="a0"/>
        <w:rPr>
          <w:rtl/>
        </w:rPr>
      </w:pPr>
    </w:p>
    <w:p w14:paraId="6032E435" w14:textId="77777777" w:rsidR="00000000" w:rsidRDefault="00890A51">
      <w:pPr>
        <w:pStyle w:val="a0"/>
        <w:ind w:firstLine="720"/>
        <w:rPr>
          <w:rFonts w:hint="cs"/>
          <w:rtl/>
        </w:rPr>
      </w:pPr>
      <w:r>
        <w:rPr>
          <w:rFonts w:hint="cs"/>
          <w:rtl/>
        </w:rPr>
        <w:t>חבר הכנסת לוי, בשנות ה-50 היה פרופס</w:t>
      </w:r>
      <w:r>
        <w:rPr>
          <w:rFonts w:hint="cs"/>
          <w:rtl/>
        </w:rPr>
        <w:t>ור באוניברסיטה בפקולטה למשפטים, פרופסור לבונטין, שאמר, השלילה אינה סובלת יחסיות. מה שלא טוב, הוא לא טוב.</w:t>
      </w:r>
    </w:p>
    <w:p w14:paraId="1B69A40A" w14:textId="77777777" w:rsidR="00000000" w:rsidRDefault="00890A51">
      <w:pPr>
        <w:pStyle w:val="a0"/>
        <w:ind w:firstLine="0"/>
        <w:rPr>
          <w:rFonts w:hint="cs"/>
          <w:rtl/>
        </w:rPr>
      </w:pPr>
    </w:p>
    <w:p w14:paraId="3EC6E4DB" w14:textId="77777777" w:rsidR="00000000" w:rsidRDefault="00890A51">
      <w:pPr>
        <w:pStyle w:val="-"/>
        <w:rPr>
          <w:rtl/>
        </w:rPr>
      </w:pPr>
      <w:bookmarkStart w:id="84" w:name="FS000001029T30_06_2004_13_12_27C"/>
      <w:bookmarkEnd w:id="84"/>
      <w:r>
        <w:rPr>
          <w:rtl/>
        </w:rPr>
        <w:t>סגן שר התעשייה, המסחר והתעסוקה מיכאל רצון:</w:t>
      </w:r>
    </w:p>
    <w:p w14:paraId="6F467B80" w14:textId="77777777" w:rsidR="00000000" w:rsidRDefault="00890A51">
      <w:pPr>
        <w:pStyle w:val="a0"/>
        <w:rPr>
          <w:rtl/>
        </w:rPr>
      </w:pPr>
    </w:p>
    <w:p w14:paraId="7DFCC473" w14:textId="77777777" w:rsidR="00000000" w:rsidRDefault="00890A51">
      <w:pPr>
        <w:pStyle w:val="a0"/>
        <w:rPr>
          <w:rFonts w:hint="cs"/>
          <w:rtl/>
        </w:rPr>
      </w:pPr>
      <w:r>
        <w:rPr>
          <w:rFonts w:hint="cs"/>
          <w:rtl/>
        </w:rPr>
        <w:t>בתשובתי אני מתייחס לנתונים ואינני מתייחס למובטלים. הנתונים מצביעים על יציבות, ואני מקווה שתהיה ירידה במספר</w:t>
      </w:r>
      <w:r>
        <w:rPr>
          <w:rFonts w:hint="cs"/>
          <w:rtl/>
        </w:rPr>
        <w:t xml:space="preserve"> המובטלים. מובן שכל מובטל, כל מי שלא עובד, הוא עולם ומלואו, וכך אנחנו מתייחסים לכך. </w:t>
      </w:r>
    </w:p>
    <w:p w14:paraId="65095FCB" w14:textId="77777777" w:rsidR="00000000" w:rsidRDefault="00890A51">
      <w:pPr>
        <w:pStyle w:val="a0"/>
        <w:rPr>
          <w:rFonts w:hint="cs"/>
          <w:rtl/>
        </w:rPr>
      </w:pPr>
    </w:p>
    <w:p w14:paraId="33ACDDDE" w14:textId="77777777" w:rsidR="00000000" w:rsidRDefault="00890A51">
      <w:pPr>
        <w:pStyle w:val="a0"/>
        <w:rPr>
          <w:rFonts w:hint="cs"/>
          <w:rtl/>
        </w:rPr>
      </w:pPr>
      <w:r>
        <w:rPr>
          <w:rFonts w:hint="cs"/>
          <w:rtl/>
        </w:rPr>
        <w:t xml:space="preserve">בעניין כפר-כנא אין שינוי בהחלטה. אני יודע שפניתם והתקיים דיון על כך, אבל בשלב זה אין שום החלטה. </w:t>
      </w:r>
    </w:p>
    <w:p w14:paraId="09C84F70" w14:textId="77777777" w:rsidR="00000000" w:rsidRDefault="00890A51">
      <w:pPr>
        <w:pStyle w:val="a0"/>
        <w:rPr>
          <w:rFonts w:hint="cs"/>
          <w:rtl/>
        </w:rPr>
      </w:pPr>
    </w:p>
    <w:p w14:paraId="649C4198" w14:textId="77777777" w:rsidR="00000000" w:rsidRDefault="00890A51">
      <w:pPr>
        <w:pStyle w:val="a0"/>
        <w:rPr>
          <w:rFonts w:hint="cs"/>
          <w:rtl/>
        </w:rPr>
      </w:pPr>
      <w:r>
        <w:rPr>
          <w:rFonts w:hint="cs"/>
          <w:rtl/>
        </w:rPr>
        <w:t>בעניין תוכנית החירום, התוכנית היא תוכנית כלכלית, הכוללת את כל חלקי המשק,</w:t>
      </w:r>
      <w:r>
        <w:rPr>
          <w:rFonts w:hint="cs"/>
          <w:rtl/>
        </w:rPr>
        <w:t xml:space="preserve"> את כל הכלכלה במדינת ישראל, ואני מקווה שהיא תשפיע גם בנושא האבטלה. אנחנו לא מייצרים יש מאין. תהיה צמיחה, תהיה התרחבות של המשק, ייתוספו מקומות עבודה ויהיו פחות מובטלים. אני מקווה שהמגמה הזאת אכן תהיה. </w:t>
      </w:r>
    </w:p>
    <w:p w14:paraId="598D501D" w14:textId="77777777" w:rsidR="00000000" w:rsidRDefault="00890A51">
      <w:pPr>
        <w:pStyle w:val="a0"/>
        <w:rPr>
          <w:rFonts w:hint="cs"/>
          <w:rtl/>
        </w:rPr>
      </w:pPr>
    </w:p>
    <w:p w14:paraId="1D4757F5" w14:textId="77777777" w:rsidR="00000000" w:rsidRDefault="00890A51">
      <w:pPr>
        <w:pStyle w:val="a0"/>
        <w:rPr>
          <w:rFonts w:hint="cs"/>
          <w:rtl/>
        </w:rPr>
      </w:pPr>
      <w:r>
        <w:rPr>
          <w:rFonts w:hint="cs"/>
          <w:rtl/>
        </w:rPr>
        <w:t>לעניין העובדים המיידיים, אני מוכרח לומר שאת צודקת. טוב</w:t>
      </w:r>
      <w:r>
        <w:rPr>
          <w:rFonts w:hint="cs"/>
          <w:rtl/>
        </w:rPr>
        <w:t xml:space="preserve"> שקיבלו את ההחלטה, כפי שקיבלו אותה אתמול השרים אולמרט ונתניהו. חבל שזה נמשך עד הרגע האחרון. עם זאת, אני חושב, שצריך להוסיף לזה תקציב ולהרחיב את העניין הזה. יש אנשים שלא יכולים לקבל עבודה אחרת, אך עם זאת זה יכול להועיל. העניין הוא עניין תקציבי, ואני מקווה ש</w:t>
      </w:r>
      <w:r>
        <w:rPr>
          <w:rFonts w:hint="cs"/>
          <w:rtl/>
        </w:rPr>
        <w:t xml:space="preserve">לתקציב של שנת 2005 יוסיפו תקציב לטובת עובדים מיידיים. זה בהחלט יניב פירות חיוביים. </w:t>
      </w:r>
    </w:p>
    <w:p w14:paraId="5506094D" w14:textId="77777777" w:rsidR="00000000" w:rsidRDefault="00890A51">
      <w:pPr>
        <w:pStyle w:val="a0"/>
        <w:rPr>
          <w:rFonts w:hint="cs"/>
          <w:rtl/>
        </w:rPr>
      </w:pPr>
    </w:p>
    <w:p w14:paraId="639FAAC2" w14:textId="77777777" w:rsidR="00000000" w:rsidRDefault="00890A51">
      <w:pPr>
        <w:pStyle w:val="af0"/>
        <w:rPr>
          <w:rtl/>
        </w:rPr>
      </w:pPr>
      <w:r>
        <w:rPr>
          <w:rFonts w:hint="eastAsia"/>
          <w:rtl/>
        </w:rPr>
        <w:t>חיים</w:t>
      </w:r>
      <w:r>
        <w:rPr>
          <w:rtl/>
        </w:rPr>
        <w:t xml:space="preserve"> אורון (יחד):</w:t>
      </w:r>
    </w:p>
    <w:p w14:paraId="7F66C1DE" w14:textId="77777777" w:rsidR="00000000" w:rsidRDefault="00890A51">
      <w:pPr>
        <w:pStyle w:val="a0"/>
        <w:rPr>
          <w:rFonts w:hint="cs"/>
          <w:rtl/>
        </w:rPr>
      </w:pPr>
    </w:p>
    <w:p w14:paraId="24286958" w14:textId="77777777" w:rsidR="00000000" w:rsidRDefault="00890A51">
      <w:pPr>
        <w:pStyle w:val="a0"/>
        <w:rPr>
          <w:rFonts w:hint="cs"/>
          <w:rtl/>
        </w:rPr>
      </w:pPr>
      <w:r>
        <w:rPr>
          <w:rFonts w:hint="cs"/>
          <w:rtl/>
        </w:rPr>
        <w:t xml:space="preserve">איך יוסיפו לתקציב, הרי מורידים. </w:t>
      </w:r>
    </w:p>
    <w:p w14:paraId="3D5E2D03" w14:textId="77777777" w:rsidR="00000000" w:rsidRDefault="00890A51">
      <w:pPr>
        <w:pStyle w:val="a0"/>
        <w:rPr>
          <w:rFonts w:hint="cs"/>
          <w:rtl/>
        </w:rPr>
      </w:pPr>
    </w:p>
    <w:p w14:paraId="60F18FF9" w14:textId="77777777" w:rsidR="00000000" w:rsidRDefault="00890A51">
      <w:pPr>
        <w:pStyle w:val="-"/>
        <w:rPr>
          <w:rtl/>
        </w:rPr>
      </w:pPr>
      <w:bookmarkStart w:id="85" w:name="FS000001029T30_06_2004_13_13_05C"/>
      <w:bookmarkEnd w:id="85"/>
      <w:r>
        <w:rPr>
          <w:rtl/>
        </w:rPr>
        <w:t>סגן שר התעשייה, המסחר והתעסוקה מיכאל רצון:</w:t>
      </w:r>
    </w:p>
    <w:p w14:paraId="2E2D3307" w14:textId="77777777" w:rsidR="00000000" w:rsidRDefault="00890A51">
      <w:pPr>
        <w:pStyle w:val="a0"/>
        <w:rPr>
          <w:rtl/>
        </w:rPr>
      </w:pPr>
    </w:p>
    <w:p w14:paraId="170B58C8" w14:textId="77777777" w:rsidR="00000000" w:rsidRDefault="00890A51">
      <w:pPr>
        <w:pStyle w:val="a0"/>
        <w:ind w:firstLine="720"/>
        <w:rPr>
          <w:rFonts w:hint="cs"/>
          <w:rtl/>
        </w:rPr>
      </w:pPr>
      <w:r>
        <w:rPr>
          <w:rFonts w:hint="cs"/>
          <w:rtl/>
        </w:rPr>
        <w:t>אמרתי שאני מקווה.</w:t>
      </w:r>
    </w:p>
    <w:p w14:paraId="29599DD7" w14:textId="77777777" w:rsidR="00000000" w:rsidRDefault="00890A51">
      <w:pPr>
        <w:pStyle w:val="a0"/>
        <w:ind w:firstLine="0"/>
        <w:rPr>
          <w:rFonts w:hint="cs"/>
          <w:rtl/>
        </w:rPr>
      </w:pPr>
    </w:p>
    <w:p w14:paraId="6E0908E2" w14:textId="77777777" w:rsidR="00000000" w:rsidRDefault="00890A51">
      <w:pPr>
        <w:pStyle w:val="af0"/>
        <w:rPr>
          <w:rtl/>
        </w:rPr>
      </w:pPr>
      <w:r>
        <w:rPr>
          <w:rFonts w:hint="eastAsia"/>
          <w:rtl/>
        </w:rPr>
        <w:t>חיים</w:t>
      </w:r>
      <w:r>
        <w:rPr>
          <w:rtl/>
        </w:rPr>
        <w:t xml:space="preserve"> אורון (יחד):</w:t>
      </w:r>
    </w:p>
    <w:p w14:paraId="6BA6C6C0" w14:textId="77777777" w:rsidR="00000000" w:rsidRDefault="00890A51">
      <w:pPr>
        <w:pStyle w:val="a0"/>
        <w:rPr>
          <w:rFonts w:hint="cs"/>
          <w:rtl/>
        </w:rPr>
      </w:pPr>
    </w:p>
    <w:p w14:paraId="7823AF4E" w14:textId="77777777" w:rsidR="00000000" w:rsidRDefault="00890A51">
      <w:pPr>
        <w:pStyle w:val="a0"/>
        <w:ind w:firstLine="720"/>
        <w:rPr>
          <w:rFonts w:hint="cs"/>
          <w:rtl/>
        </w:rPr>
      </w:pPr>
      <w:r>
        <w:rPr>
          <w:rFonts w:hint="cs"/>
          <w:rtl/>
        </w:rPr>
        <w:t>תקוות זה מפה. משם אומרים דברים.</w:t>
      </w:r>
    </w:p>
    <w:p w14:paraId="0C093169" w14:textId="77777777" w:rsidR="00000000" w:rsidRDefault="00890A51">
      <w:pPr>
        <w:pStyle w:val="a0"/>
        <w:ind w:firstLine="0"/>
        <w:rPr>
          <w:rFonts w:hint="cs"/>
          <w:rtl/>
        </w:rPr>
      </w:pPr>
    </w:p>
    <w:p w14:paraId="57B9362D" w14:textId="77777777" w:rsidR="00000000" w:rsidRDefault="00890A51">
      <w:pPr>
        <w:pStyle w:val="-"/>
        <w:rPr>
          <w:rtl/>
        </w:rPr>
      </w:pPr>
      <w:bookmarkStart w:id="86" w:name="FS000001029T30_06_2004_13_13_38C"/>
      <w:bookmarkEnd w:id="86"/>
      <w:r>
        <w:rPr>
          <w:rtl/>
        </w:rPr>
        <w:t>סגן</w:t>
      </w:r>
      <w:r>
        <w:rPr>
          <w:rtl/>
        </w:rPr>
        <w:t xml:space="preserve"> שר התעשייה, המסחר והתעסוקה מיכאל רצון:</w:t>
      </w:r>
    </w:p>
    <w:p w14:paraId="77603C8D" w14:textId="77777777" w:rsidR="00000000" w:rsidRDefault="00890A51">
      <w:pPr>
        <w:pStyle w:val="a0"/>
        <w:rPr>
          <w:rtl/>
        </w:rPr>
      </w:pPr>
    </w:p>
    <w:p w14:paraId="41FFF61E" w14:textId="77777777" w:rsidR="00000000" w:rsidRDefault="00890A51">
      <w:pPr>
        <w:pStyle w:val="a0"/>
        <w:ind w:firstLine="720"/>
        <w:rPr>
          <w:rFonts w:hint="cs"/>
          <w:rtl/>
        </w:rPr>
      </w:pPr>
      <w:r>
        <w:rPr>
          <w:rFonts w:hint="cs"/>
          <w:rtl/>
        </w:rPr>
        <w:t xml:space="preserve">אינני יודע עדיין מה התקציב של שנת 2005. אנחנו נעשה מאמץ להגדיל את התקציב לעבודות מיידיות. </w:t>
      </w:r>
    </w:p>
    <w:p w14:paraId="1391B158" w14:textId="77777777" w:rsidR="00000000" w:rsidRDefault="00890A51">
      <w:pPr>
        <w:pStyle w:val="a0"/>
        <w:ind w:firstLine="720"/>
        <w:rPr>
          <w:rFonts w:hint="cs"/>
          <w:rtl/>
        </w:rPr>
      </w:pPr>
    </w:p>
    <w:p w14:paraId="574D4BA4" w14:textId="77777777" w:rsidR="00000000" w:rsidRDefault="00890A51">
      <w:pPr>
        <w:pStyle w:val="a0"/>
        <w:ind w:firstLine="720"/>
        <w:rPr>
          <w:rFonts w:hint="cs"/>
          <w:rtl/>
        </w:rPr>
      </w:pPr>
      <w:r>
        <w:rPr>
          <w:rFonts w:hint="cs"/>
          <w:rtl/>
        </w:rPr>
        <w:t>לעניין תוכנית ויסקונסין - התוכנית יצאה לדרך; יש החלטת ממשלה, המכרזים יצאו לדרך, ואנו מקווים שבמאי 2005 יתחילו להפעיל את הפי</w:t>
      </w:r>
      <w:r>
        <w:rPr>
          <w:rFonts w:hint="cs"/>
          <w:rtl/>
        </w:rPr>
        <w:t>ילוט, את התוכנית הניסיונית, בארבעה מרכזים, ואני מקווה שהיא תעבור בהצלחה.</w:t>
      </w:r>
    </w:p>
    <w:p w14:paraId="4B5BC824" w14:textId="77777777" w:rsidR="00000000" w:rsidRDefault="00890A51">
      <w:pPr>
        <w:pStyle w:val="a0"/>
        <w:ind w:firstLine="0"/>
        <w:rPr>
          <w:rFonts w:hint="cs"/>
          <w:rtl/>
        </w:rPr>
      </w:pPr>
      <w:r>
        <w:rPr>
          <w:rFonts w:hint="cs"/>
          <w:rtl/>
        </w:rPr>
        <w:t xml:space="preserve"> </w:t>
      </w:r>
    </w:p>
    <w:p w14:paraId="1B19E6B2" w14:textId="77777777" w:rsidR="00000000" w:rsidRDefault="00890A51">
      <w:pPr>
        <w:pStyle w:val="af1"/>
        <w:rPr>
          <w:rtl/>
        </w:rPr>
      </w:pPr>
      <w:r>
        <w:rPr>
          <w:rtl/>
        </w:rPr>
        <w:t>היו"ר ראובן ריבלין:</w:t>
      </w:r>
    </w:p>
    <w:p w14:paraId="4BB3F76E" w14:textId="77777777" w:rsidR="00000000" w:rsidRDefault="00890A51">
      <w:pPr>
        <w:pStyle w:val="a0"/>
        <w:rPr>
          <w:rtl/>
        </w:rPr>
      </w:pPr>
    </w:p>
    <w:p w14:paraId="52281CB6" w14:textId="77777777" w:rsidR="00000000" w:rsidRDefault="00890A51">
      <w:pPr>
        <w:pStyle w:val="a0"/>
        <w:ind w:firstLine="720"/>
        <w:rPr>
          <w:rFonts w:hint="cs"/>
          <w:rtl/>
        </w:rPr>
      </w:pPr>
      <w:r>
        <w:rPr>
          <w:rFonts w:hint="cs"/>
          <w:rtl/>
        </w:rPr>
        <w:t>תודה לסגן השר מיכאל רצון. כבוד שרת החינוך, התרבות והספורט תשיב על שאילתא בעל-פה מס' 169, של חבר הכנסת אברהם רביץ, בנושא: קיצוץ בתקציבים לגני-הילדים בבעלות פרטית</w:t>
      </w:r>
      <w:r>
        <w:rPr>
          <w:rFonts w:hint="cs"/>
          <w:rtl/>
        </w:rPr>
        <w:t xml:space="preserve">. </w:t>
      </w:r>
    </w:p>
    <w:p w14:paraId="67E26594" w14:textId="77777777" w:rsidR="00000000" w:rsidRDefault="00890A51">
      <w:pPr>
        <w:pStyle w:val="a0"/>
        <w:ind w:firstLine="720"/>
        <w:rPr>
          <w:rFonts w:hint="cs"/>
          <w:rtl/>
        </w:rPr>
      </w:pPr>
    </w:p>
    <w:p w14:paraId="735FDB72" w14:textId="77777777" w:rsidR="00000000" w:rsidRDefault="00890A51">
      <w:pPr>
        <w:pStyle w:val="a1"/>
        <w:jc w:val="center"/>
        <w:rPr>
          <w:rFonts w:hint="cs"/>
          <w:rtl/>
        </w:rPr>
      </w:pPr>
      <w:bookmarkStart w:id="87" w:name="_Toc77593352"/>
      <w:r>
        <w:rPr>
          <w:rFonts w:hint="cs"/>
          <w:rtl/>
        </w:rPr>
        <w:t>169. קיצוץ בתקציבים לגני-ילדים בבעלות פרטית</w:t>
      </w:r>
      <w:bookmarkEnd w:id="87"/>
    </w:p>
    <w:p w14:paraId="3F7287D8" w14:textId="77777777" w:rsidR="00000000" w:rsidRDefault="00890A51">
      <w:pPr>
        <w:pStyle w:val="a0"/>
        <w:ind w:firstLine="0"/>
        <w:rPr>
          <w:rFonts w:hint="cs"/>
          <w:rtl/>
        </w:rPr>
      </w:pPr>
      <w:r>
        <w:rPr>
          <w:rFonts w:hint="cs"/>
          <w:rtl/>
        </w:rPr>
        <w:t xml:space="preserve"> </w:t>
      </w:r>
    </w:p>
    <w:p w14:paraId="27D244CF" w14:textId="77777777" w:rsidR="00000000" w:rsidRDefault="00890A51">
      <w:pPr>
        <w:pStyle w:val="a"/>
        <w:rPr>
          <w:rtl/>
        </w:rPr>
      </w:pPr>
      <w:bookmarkStart w:id="88" w:name="FS000000531T30_06_2004_11_56_51"/>
      <w:bookmarkStart w:id="89" w:name="_Toc77593353"/>
      <w:bookmarkEnd w:id="88"/>
      <w:r>
        <w:rPr>
          <w:rFonts w:hint="eastAsia"/>
          <w:rtl/>
        </w:rPr>
        <w:t>אברהם</w:t>
      </w:r>
      <w:r>
        <w:rPr>
          <w:rtl/>
        </w:rPr>
        <w:t xml:space="preserve"> רביץ (יהדות התורה):</w:t>
      </w:r>
      <w:bookmarkEnd w:id="89"/>
    </w:p>
    <w:p w14:paraId="48A67CC9" w14:textId="77777777" w:rsidR="00000000" w:rsidRDefault="00890A51">
      <w:pPr>
        <w:pStyle w:val="a0"/>
        <w:rPr>
          <w:rFonts w:hint="cs"/>
          <w:rtl/>
        </w:rPr>
      </w:pPr>
    </w:p>
    <w:p w14:paraId="360DFEB7" w14:textId="77777777" w:rsidR="00000000" w:rsidRDefault="00890A51">
      <w:pPr>
        <w:pStyle w:val="a0"/>
        <w:rPr>
          <w:rFonts w:hint="cs"/>
          <w:rtl/>
        </w:rPr>
      </w:pPr>
      <w:r>
        <w:rPr>
          <w:rFonts w:hint="cs"/>
          <w:rtl/>
        </w:rPr>
        <w:t>אדוני היושב-ראש, כבוד שרת החינוך, משרדך הודיע לגנים שבבעלות פרטית, כי משנת תשס"ה יקוצצו 15% מתקציבם. בתשובתך בעבר נאמר, כי הקיצוץ בבתי-הספר נעשה על-פי החלטתך וסמכותך, ולא היתה התי</w:t>
      </w:r>
      <w:r>
        <w:rPr>
          <w:rFonts w:hint="cs"/>
          <w:rtl/>
        </w:rPr>
        <w:t xml:space="preserve">יחסות לגני-הילדים. </w:t>
      </w:r>
    </w:p>
    <w:p w14:paraId="51F18833" w14:textId="77777777" w:rsidR="00000000" w:rsidRDefault="00890A51">
      <w:pPr>
        <w:pStyle w:val="a0"/>
        <w:rPr>
          <w:rFonts w:hint="cs"/>
          <w:rtl/>
        </w:rPr>
      </w:pPr>
    </w:p>
    <w:p w14:paraId="3A02DE93" w14:textId="77777777" w:rsidR="00000000" w:rsidRDefault="00890A51">
      <w:pPr>
        <w:pStyle w:val="a0"/>
        <w:rPr>
          <w:rFonts w:hint="cs"/>
          <w:rtl/>
        </w:rPr>
      </w:pPr>
      <w:r>
        <w:rPr>
          <w:rFonts w:hint="cs"/>
          <w:rtl/>
        </w:rPr>
        <w:t xml:space="preserve">רצוני לשאול: </w:t>
      </w:r>
    </w:p>
    <w:p w14:paraId="1B218346" w14:textId="77777777" w:rsidR="00000000" w:rsidRDefault="00890A51">
      <w:pPr>
        <w:pStyle w:val="a0"/>
        <w:rPr>
          <w:rFonts w:hint="cs"/>
          <w:rtl/>
        </w:rPr>
      </w:pPr>
    </w:p>
    <w:p w14:paraId="6FB5CE0C" w14:textId="77777777" w:rsidR="00000000" w:rsidRDefault="00890A51">
      <w:pPr>
        <w:pStyle w:val="a0"/>
        <w:rPr>
          <w:rFonts w:hint="cs"/>
          <w:rtl/>
        </w:rPr>
      </w:pPr>
      <w:r>
        <w:rPr>
          <w:rFonts w:hint="cs"/>
          <w:rtl/>
        </w:rPr>
        <w:t>מדוע הוחלט לקצץ בתקציבם של גני-הילדים בבעלות פרטית?</w:t>
      </w:r>
    </w:p>
    <w:p w14:paraId="2CAE965A" w14:textId="77777777" w:rsidR="00000000" w:rsidRDefault="00890A51">
      <w:pPr>
        <w:pStyle w:val="a0"/>
        <w:ind w:firstLine="0"/>
        <w:rPr>
          <w:rFonts w:hint="cs"/>
          <w:rtl/>
        </w:rPr>
      </w:pPr>
    </w:p>
    <w:p w14:paraId="40CAB511" w14:textId="77777777" w:rsidR="00000000" w:rsidRDefault="00890A51">
      <w:pPr>
        <w:pStyle w:val="af1"/>
        <w:rPr>
          <w:rtl/>
        </w:rPr>
      </w:pPr>
      <w:r>
        <w:rPr>
          <w:rtl/>
        </w:rPr>
        <w:t>היו"ר ראובן ריבלין:</w:t>
      </w:r>
    </w:p>
    <w:p w14:paraId="3B9113C2" w14:textId="77777777" w:rsidR="00000000" w:rsidRDefault="00890A51">
      <w:pPr>
        <w:pStyle w:val="a0"/>
        <w:rPr>
          <w:rtl/>
        </w:rPr>
      </w:pPr>
    </w:p>
    <w:p w14:paraId="47AFD75D" w14:textId="77777777" w:rsidR="00000000" w:rsidRDefault="00890A51">
      <w:pPr>
        <w:pStyle w:val="a0"/>
        <w:ind w:firstLine="720"/>
        <w:rPr>
          <w:rFonts w:hint="cs"/>
          <w:rtl/>
        </w:rPr>
      </w:pPr>
      <w:r>
        <w:rPr>
          <w:rFonts w:hint="cs"/>
          <w:rtl/>
        </w:rPr>
        <w:t>תודה רבה לחבר הכנסת רביץ. כבוד השרה, בבקשה.</w:t>
      </w:r>
    </w:p>
    <w:p w14:paraId="3FE5D51D" w14:textId="77777777" w:rsidR="00000000" w:rsidRDefault="00890A51">
      <w:pPr>
        <w:pStyle w:val="a0"/>
        <w:rPr>
          <w:rFonts w:hint="cs"/>
          <w:rtl/>
        </w:rPr>
      </w:pPr>
    </w:p>
    <w:p w14:paraId="6F2D9A91" w14:textId="77777777" w:rsidR="00000000" w:rsidRDefault="00890A51">
      <w:pPr>
        <w:pStyle w:val="a"/>
        <w:rPr>
          <w:rtl/>
        </w:rPr>
      </w:pPr>
      <w:bookmarkStart w:id="90" w:name="FS000000470T30_06_2004_11_57_02"/>
      <w:bookmarkStart w:id="91" w:name="_Toc77593354"/>
      <w:bookmarkEnd w:id="90"/>
      <w:r>
        <w:rPr>
          <w:rFonts w:hint="eastAsia"/>
          <w:rtl/>
        </w:rPr>
        <w:t>שרת</w:t>
      </w:r>
      <w:r>
        <w:rPr>
          <w:rtl/>
        </w:rPr>
        <w:t xml:space="preserve"> החינוך, התרבות והספורט לימור לבנת:</w:t>
      </w:r>
      <w:bookmarkEnd w:id="91"/>
    </w:p>
    <w:p w14:paraId="438F8F22" w14:textId="77777777" w:rsidR="00000000" w:rsidRDefault="00890A51">
      <w:pPr>
        <w:pStyle w:val="a0"/>
        <w:rPr>
          <w:rFonts w:hint="cs"/>
          <w:rtl/>
        </w:rPr>
      </w:pPr>
    </w:p>
    <w:p w14:paraId="7572D8E6" w14:textId="77777777" w:rsidR="00000000" w:rsidRDefault="00890A51">
      <w:pPr>
        <w:pStyle w:val="a0"/>
        <w:rPr>
          <w:rFonts w:hint="cs"/>
          <w:rtl/>
        </w:rPr>
      </w:pPr>
      <w:r>
        <w:rPr>
          <w:rFonts w:hint="cs"/>
          <w:rtl/>
        </w:rPr>
        <w:t xml:space="preserve">אני רוצה להזכיר כאן לחבר הכנסת רביץ ולחברי הבית, שבמהלך שלוש </w:t>
      </w:r>
      <w:r>
        <w:rPr>
          <w:rFonts w:hint="cs"/>
          <w:rtl/>
        </w:rPr>
        <w:t>השנים האחרונות הגיעו הקיצוצים במשרד החינוך להיקף של למעלה מ-2.5 מיליארדי שקלים. הקיצוצים שיהיו במערכת החינוך בשנת הלימודים תשנ"ה, זו שנפתחת ב-1 בספטמבר,  אלה שהוחלט עליהם ולא קיצוצים אחרים נוספים, מסתכמים בהיקף של למעלה מ-0.5 מיליארד שקל, 650 מיליון שקל. ה</w:t>
      </w:r>
      <w:r>
        <w:rPr>
          <w:rFonts w:hint="cs"/>
          <w:rtl/>
        </w:rPr>
        <w:t xml:space="preserve">מציאות הזאת כפתה עלינו לקצץ בכל התחומים, ולא הותירה בידנו ברירה. חלק גדול מהתחומים נפגע באופן הקשה ביותר, כפי שאמרתי כאן לא מעט פעמים. </w:t>
      </w:r>
    </w:p>
    <w:p w14:paraId="51F7EFAE" w14:textId="77777777" w:rsidR="00000000" w:rsidRDefault="00890A51">
      <w:pPr>
        <w:pStyle w:val="a0"/>
        <w:rPr>
          <w:rFonts w:hint="cs"/>
          <w:rtl/>
        </w:rPr>
      </w:pPr>
    </w:p>
    <w:p w14:paraId="2FB2D76E" w14:textId="77777777" w:rsidR="00000000" w:rsidRDefault="00890A51">
      <w:pPr>
        <w:pStyle w:val="a0"/>
        <w:rPr>
          <w:rFonts w:hint="cs"/>
          <w:rtl/>
        </w:rPr>
      </w:pPr>
      <w:r>
        <w:rPr>
          <w:rFonts w:hint="cs"/>
          <w:rtl/>
        </w:rPr>
        <w:t>אני רוצה להבהיר כאן, כי כשרת החינוך אני מחויבת קודם כול, על-פי החוק, לחינוך הרשמי, ומטבע החוק עצמו, החינוך המוכר שאיננו</w:t>
      </w:r>
      <w:r>
        <w:rPr>
          <w:rFonts w:hint="cs"/>
          <w:rtl/>
        </w:rPr>
        <w:t xml:space="preserve"> רשמי, הוא מוכר שאיננו רשמי, ועל כן הוא גם אמור להיות בעדיפות נמוכה יותר מאשר החינוך הרשמי. לכן, בלית ברירה, ולא מתוך רצון ומטרה לפגוע בחינוך החרדי, קיבלתי החלטה על קיצוץ של 15% בגני-הילדים הפרטיים, ועל כך הודענו לגבי שנת הלימודים הקרובה, תשס"ה. אני מקווה </w:t>
      </w:r>
      <w:r>
        <w:rPr>
          <w:rFonts w:hint="cs"/>
          <w:rtl/>
        </w:rPr>
        <w:t xml:space="preserve">שיהיה עתיד טוב יותר, שבו נוכל להחזיר תקציבים לאותן תקנות תקציביות שקוצצו, לרבות גני-הילדים הללו. אנחנו קיצצנו בכל התחומים. המחויבות העדיפה שלנו היא למוכר ולרשמי, ורק בסדר העדיפויות המשני, לזה שמוכר ואינו רשמי. </w:t>
      </w:r>
    </w:p>
    <w:p w14:paraId="7AFF5C0B" w14:textId="77777777" w:rsidR="00000000" w:rsidRDefault="00890A51">
      <w:pPr>
        <w:pStyle w:val="a0"/>
        <w:rPr>
          <w:rFonts w:hint="cs"/>
          <w:rtl/>
        </w:rPr>
      </w:pPr>
    </w:p>
    <w:p w14:paraId="317AFDF8" w14:textId="77777777" w:rsidR="00000000" w:rsidRDefault="00890A51">
      <w:pPr>
        <w:pStyle w:val="af1"/>
        <w:rPr>
          <w:rtl/>
        </w:rPr>
      </w:pPr>
      <w:bookmarkStart w:id="92" w:name="FS000000531T30_06_2004_11_59_29"/>
      <w:bookmarkEnd w:id="92"/>
      <w:r>
        <w:rPr>
          <w:rtl/>
        </w:rPr>
        <w:t>היו"ר ראובן ריבלין:</w:t>
      </w:r>
    </w:p>
    <w:p w14:paraId="566DE331" w14:textId="77777777" w:rsidR="00000000" w:rsidRDefault="00890A51">
      <w:pPr>
        <w:pStyle w:val="a0"/>
        <w:rPr>
          <w:rFonts w:hint="cs"/>
          <w:rtl/>
        </w:rPr>
      </w:pPr>
    </w:p>
    <w:p w14:paraId="50B1AF4F" w14:textId="77777777" w:rsidR="00000000" w:rsidRDefault="00890A51">
      <w:pPr>
        <w:pStyle w:val="a0"/>
        <w:rPr>
          <w:rFonts w:hint="cs"/>
          <w:rtl/>
        </w:rPr>
      </w:pPr>
      <w:r>
        <w:rPr>
          <w:rFonts w:hint="cs"/>
          <w:rtl/>
        </w:rPr>
        <w:t>לחבר הכנסת רביץ שאלה נו</w:t>
      </w:r>
      <w:r>
        <w:rPr>
          <w:rFonts w:hint="cs"/>
          <w:rtl/>
        </w:rPr>
        <w:t>ספת. אחריו - חבר הכנסת אילן ליבוביץ וחבר הכנסת חיים אורון.</w:t>
      </w:r>
    </w:p>
    <w:p w14:paraId="4B9F41BD" w14:textId="77777777" w:rsidR="00000000" w:rsidRDefault="00890A51">
      <w:pPr>
        <w:pStyle w:val="a0"/>
        <w:rPr>
          <w:rFonts w:hint="cs"/>
          <w:rtl/>
        </w:rPr>
      </w:pPr>
    </w:p>
    <w:p w14:paraId="37A9D9E9" w14:textId="77777777" w:rsidR="00000000" w:rsidRDefault="00890A51">
      <w:pPr>
        <w:pStyle w:val="a"/>
        <w:rPr>
          <w:rtl/>
        </w:rPr>
      </w:pPr>
      <w:bookmarkStart w:id="93" w:name="_Toc77593355"/>
      <w:r>
        <w:rPr>
          <w:rFonts w:hint="eastAsia"/>
          <w:rtl/>
        </w:rPr>
        <w:t>אברהם</w:t>
      </w:r>
      <w:r>
        <w:rPr>
          <w:rtl/>
        </w:rPr>
        <w:t xml:space="preserve"> רביץ (יהדות התורה):</w:t>
      </w:r>
      <w:bookmarkEnd w:id="93"/>
    </w:p>
    <w:p w14:paraId="0A1988DA" w14:textId="77777777" w:rsidR="00000000" w:rsidRDefault="00890A51">
      <w:pPr>
        <w:pStyle w:val="a0"/>
        <w:rPr>
          <w:rFonts w:hint="cs"/>
          <w:rtl/>
        </w:rPr>
      </w:pPr>
    </w:p>
    <w:p w14:paraId="10A3D86F" w14:textId="77777777" w:rsidR="00000000" w:rsidRDefault="00890A51">
      <w:pPr>
        <w:pStyle w:val="a0"/>
        <w:rPr>
          <w:rFonts w:hint="cs"/>
          <w:rtl/>
        </w:rPr>
      </w:pPr>
      <w:r>
        <w:rPr>
          <w:rFonts w:hint="cs"/>
          <w:rtl/>
        </w:rPr>
        <w:t>גברתי השרה, יש בידי הפרוטוקול של התשובה הקודמת שלך, שניתנה לי בטעות לגבי בתי-ספר, אף שגם אז שאלתי על גני-הילדים בעיקר. את התשובה לגבי בתי-הספר הבנתי, אף שלא הסכמתי לה. ש</w:t>
      </w:r>
      <w:r>
        <w:rPr>
          <w:rFonts w:hint="cs"/>
          <w:rtl/>
        </w:rPr>
        <w:t>ם נטען שאנחנו לא עונים על תוכנית הליבה - פותחים בית-ספר בכל מקום ולא מתחשבים בכללים.</w:t>
      </w:r>
    </w:p>
    <w:p w14:paraId="78B2C781" w14:textId="77777777" w:rsidR="00000000" w:rsidRDefault="00890A51">
      <w:pPr>
        <w:pStyle w:val="a0"/>
        <w:rPr>
          <w:rFonts w:hint="cs"/>
          <w:rtl/>
        </w:rPr>
      </w:pPr>
    </w:p>
    <w:p w14:paraId="7D9C8E01" w14:textId="77777777" w:rsidR="00000000" w:rsidRDefault="00890A51">
      <w:pPr>
        <w:pStyle w:val="a0"/>
        <w:rPr>
          <w:rFonts w:hint="cs"/>
          <w:rtl/>
        </w:rPr>
      </w:pPr>
      <w:r>
        <w:rPr>
          <w:rFonts w:hint="cs"/>
          <w:rtl/>
        </w:rPr>
        <w:t xml:space="preserve"> אני מדבר עכשיו על גני-ילדים. גני-ילדים, בהגדרה החוקית, אינם מתחלקים לפי החלוקה הידועה של ממלכתי, ממלכתי-דתי ומוכרים. בגני-ילדים הקבוצה האחת מנוהלת על-ידי העיריות, והקבוצ</w:t>
      </w:r>
      <w:r>
        <w:rPr>
          <w:rFonts w:hint="cs"/>
          <w:rtl/>
        </w:rPr>
        <w:t xml:space="preserve">ה האחרת היא ברובה הגדול של הציבור החרדי. </w:t>
      </w:r>
    </w:p>
    <w:p w14:paraId="7A00BD29" w14:textId="77777777" w:rsidR="00000000" w:rsidRDefault="00890A51">
      <w:pPr>
        <w:pStyle w:val="a0"/>
        <w:rPr>
          <w:rFonts w:hint="cs"/>
          <w:rtl/>
        </w:rPr>
      </w:pPr>
    </w:p>
    <w:p w14:paraId="0965D764" w14:textId="77777777" w:rsidR="00000000" w:rsidRDefault="00890A51">
      <w:pPr>
        <w:pStyle w:val="a0"/>
        <w:rPr>
          <w:rFonts w:hint="cs"/>
          <w:rtl/>
        </w:rPr>
      </w:pPr>
      <w:r>
        <w:rPr>
          <w:rFonts w:hint="cs"/>
          <w:rtl/>
        </w:rPr>
        <w:t>לפי דעתי, גם מבחינה חוקית לא ניתן לעשות את ההבחנה הזאת. נגיד שמותר לך, אבל אני שואל מבחינה אנושית, כי הרי מדובר באותם הילדים, אותה תוכנית לימודית, אותן גננות. בסך הכול הציבור הזה בונה את גני-הילדים האלה על חשבונו,</w:t>
      </w:r>
      <w:r>
        <w:rPr>
          <w:rFonts w:hint="cs"/>
          <w:rtl/>
        </w:rPr>
        <w:t xml:space="preserve"> מממן את הבנייה והכול. מדוע לעשות כן, גם אם מותר לך לעשות את הדבר? הרי ברור שהילדים האלה יסבלו, ובוודאי גם הגננות.</w:t>
      </w:r>
    </w:p>
    <w:p w14:paraId="2304D6CB" w14:textId="77777777" w:rsidR="00000000" w:rsidRDefault="00890A51">
      <w:pPr>
        <w:pStyle w:val="a0"/>
        <w:ind w:firstLine="0"/>
        <w:rPr>
          <w:rFonts w:hint="cs"/>
          <w:rtl/>
        </w:rPr>
      </w:pPr>
    </w:p>
    <w:p w14:paraId="0BB0FDD2" w14:textId="77777777" w:rsidR="00000000" w:rsidRDefault="00890A51">
      <w:pPr>
        <w:pStyle w:val="af1"/>
        <w:rPr>
          <w:rtl/>
        </w:rPr>
      </w:pPr>
      <w:r>
        <w:rPr>
          <w:rtl/>
        </w:rPr>
        <w:t>היו"ר ראובן ריבלין:</w:t>
      </w:r>
    </w:p>
    <w:p w14:paraId="20060D20" w14:textId="77777777" w:rsidR="00000000" w:rsidRDefault="00890A51">
      <w:pPr>
        <w:pStyle w:val="a0"/>
        <w:rPr>
          <w:rtl/>
        </w:rPr>
      </w:pPr>
    </w:p>
    <w:p w14:paraId="23324211" w14:textId="77777777" w:rsidR="00000000" w:rsidRDefault="00890A51">
      <w:pPr>
        <w:pStyle w:val="a0"/>
        <w:ind w:firstLine="720"/>
        <w:rPr>
          <w:rFonts w:hint="cs"/>
          <w:rtl/>
        </w:rPr>
      </w:pPr>
      <w:r>
        <w:rPr>
          <w:rFonts w:hint="cs"/>
          <w:rtl/>
        </w:rPr>
        <w:t>תודה. חבר הכנסת ליבוביץ, בבקשה.</w:t>
      </w:r>
    </w:p>
    <w:p w14:paraId="5A1D5DEA" w14:textId="77777777" w:rsidR="00000000" w:rsidRDefault="00890A51">
      <w:pPr>
        <w:pStyle w:val="a"/>
        <w:rPr>
          <w:rFonts w:hint="cs"/>
          <w:b w:val="0"/>
          <w:bCs w:val="0"/>
          <w:u w:val="none"/>
          <w:rtl/>
        </w:rPr>
      </w:pPr>
    </w:p>
    <w:p w14:paraId="33A8CEBF" w14:textId="77777777" w:rsidR="00000000" w:rsidRDefault="00890A51">
      <w:pPr>
        <w:pStyle w:val="a"/>
        <w:rPr>
          <w:rtl/>
        </w:rPr>
      </w:pPr>
      <w:r>
        <w:rPr>
          <w:rFonts w:hint="cs"/>
          <w:rtl/>
        </w:rPr>
        <w:t xml:space="preserve"> </w:t>
      </w:r>
      <w:bookmarkStart w:id="94" w:name="FS000001052T30_06_2004_12_01_30"/>
      <w:bookmarkStart w:id="95" w:name="_Toc77593356"/>
      <w:bookmarkEnd w:id="94"/>
      <w:r>
        <w:rPr>
          <w:rFonts w:hint="eastAsia"/>
          <w:rtl/>
        </w:rPr>
        <w:t>אילן</w:t>
      </w:r>
      <w:r>
        <w:rPr>
          <w:rtl/>
        </w:rPr>
        <w:t xml:space="preserve"> ליבוביץ (שינוי):</w:t>
      </w:r>
      <w:bookmarkEnd w:id="95"/>
    </w:p>
    <w:p w14:paraId="6E104F13" w14:textId="77777777" w:rsidR="00000000" w:rsidRDefault="00890A51">
      <w:pPr>
        <w:pStyle w:val="a0"/>
        <w:rPr>
          <w:rFonts w:hint="cs"/>
          <w:rtl/>
        </w:rPr>
      </w:pPr>
    </w:p>
    <w:p w14:paraId="02B67601" w14:textId="77777777" w:rsidR="00000000" w:rsidRDefault="00890A51">
      <w:pPr>
        <w:pStyle w:val="a0"/>
        <w:rPr>
          <w:rFonts w:hint="cs"/>
          <w:rtl/>
        </w:rPr>
      </w:pPr>
      <w:r>
        <w:rPr>
          <w:rFonts w:hint="cs"/>
          <w:rtl/>
        </w:rPr>
        <w:t xml:space="preserve">גברתי השרה, היום יוצאים תלמידי בתי-הספר היסודיים לחופשת הקיץ. </w:t>
      </w:r>
      <w:r>
        <w:rPr>
          <w:rFonts w:hint="cs"/>
          <w:rtl/>
        </w:rPr>
        <w:t xml:space="preserve">בשנים עברו, עד כמה שאני מבין, היתה השתתפות או סבסוד של משרד החינוך, דרך גורמים שונים, לקייטנות, סבסוד שהשנה, ככל הנראה, לא מתקיים. הייתי רוצה לדעת אם זה נכון, ואם יש כוונה לסייע, לפחות בפריפריה ובמקומות מצוקה, במימון הקייטנות האלה. </w:t>
      </w:r>
    </w:p>
    <w:p w14:paraId="2CD9BFA2" w14:textId="77777777" w:rsidR="00000000" w:rsidRDefault="00890A51">
      <w:pPr>
        <w:pStyle w:val="a0"/>
        <w:rPr>
          <w:rFonts w:hint="cs"/>
          <w:rtl/>
        </w:rPr>
      </w:pPr>
      <w:r>
        <w:rPr>
          <w:rFonts w:hint="cs"/>
          <w:rtl/>
        </w:rPr>
        <w:t xml:space="preserve"> </w:t>
      </w:r>
    </w:p>
    <w:p w14:paraId="38997755" w14:textId="77777777" w:rsidR="00000000" w:rsidRDefault="00890A51">
      <w:pPr>
        <w:pStyle w:val="af1"/>
        <w:rPr>
          <w:rtl/>
        </w:rPr>
      </w:pPr>
      <w:r>
        <w:rPr>
          <w:rtl/>
        </w:rPr>
        <w:t>היו"ר ראובן ריבלין:</w:t>
      </w:r>
    </w:p>
    <w:p w14:paraId="7283BB50" w14:textId="77777777" w:rsidR="00000000" w:rsidRDefault="00890A51">
      <w:pPr>
        <w:pStyle w:val="a0"/>
        <w:rPr>
          <w:rFonts w:hint="cs"/>
          <w:rtl/>
        </w:rPr>
      </w:pPr>
    </w:p>
    <w:p w14:paraId="42B5D82F" w14:textId="77777777" w:rsidR="00000000" w:rsidRDefault="00890A51">
      <w:pPr>
        <w:pStyle w:val="a0"/>
        <w:rPr>
          <w:rFonts w:hint="cs"/>
          <w:rtl/>
        </w:rPr>
      </w:pPr>
      <w:r>
        <w:rPr>
          <w:rFonts w:hint="cs"/>
          <w:rtl/>
        </w:rPr>
        <w:t>מובן שהשאלה לא נובעת מהשאלה הראשית, אבל השרה, מתוך ידיעותיה ומעורבותה במשרד, ודאי תוכל לענות לך. תודה רבה. חבר הכנסת אורון, בבקשה.</w:t>
      </w:r>
    </w:p>
    <w:p w14:paraId="5533611C" w14:textId="77777777" w:rsidR="00000000" w:rsidRDefault="00890A51">
      <w:pPr>
        <w:pStyle w:val="a0"/>
        <w:rPr>
          <w:rFonts w:hint="cs"/>
          <w:rtl/>
        </w:rPr>
      </w:pPr>
    </w:p>
    <w:p w14:paraId="2F214770" w14:textId="77777777" w:rsidR="00000000" w:rsidRDefault="00890A51">
      <w:pPr>
        <w:pStyle w:val="a"/>
        <w:rPr>
          <w:rtl/>
        </w:rPr>
      </w:pPr>
      <w:bookmarkStart w:id="96" w:name="FS000001065T30_06_2004_12_01_53"/>
      <w:bookmarkStart w:id="97" w:name="_Toc77593357"/>
      <w:bookmarkEnd w:id="96"/>
      <w:r>
        <w:rPr>
          <w:rtl/>
        </w:rPr>
        <w:t>חיים אורון (יחד):</w:t>
      </w:r>
      <w:bookmarkEnd w:id="97"/>
    </w:p>
    <w:p w14:paraId="2ABE6C7B" w14:textId="77777777" w:rsidR="00000000" w:rsidRDefault="00890A51">
      <w:pPr>
        <w:pStyle w:val="a0"/>
        <w:rPr>
          <w:rtl/>
        </w:rPr>
      </w:pPr>
    </w:p>
    <w:p w14:paraId="66546786" w14:textId="77777777" w:rsidR="00000000" w:rsidRDefault="00890A51">
      <w:pPr>
        <w:pStyle w:val="a0"/>
        <w:rPr>
          <w:rFonts w:hint="cs"/>
          <w:rtl/>
        </w:rPr>
      </w:pPr>
      <w:r>
        <w:rPr>
          <w:rFonts w:hint="cs"/>
          <w:rtl/>
        </w:rPr>
        <w:t xml:space="preserve">אדוני היושב-ראש, אני פונה אליך ואומר לך, שאני לא עומד בזה. אני שומע בבוקר את שר האוצר מסביר שמצבנו מעולם </w:t>
      </w:r>
      <w:r>
        <w:rPr>
          <w:rFonts w:hint="cs"/>
          <w:rtl/>
        </w:rPr>
        <w:t>לא היה טוב יותר. עכשיו אני בא לפה, אני שומע ששר הבריאות אומר תודה לחברי  הכנסת שהבאתם 17 מיליון שקל להציל את שירותי בריאות התלמיד. בא סגן שר התמ"ת ואומר שהוא מודה לחברי הכנסת שהביאו 5 מיליוני שקלים להצלת 250 עובדים ברשות העתיקות. באה שרת החינוך ואומרת שקיצ</w:t>
      </w:r>
      <w:r>
        <w:rPr>
          <w:rFonts w:hint="cs"/>
          <w:rtl/>
        </w:rPr>
        <w:t xml:space="preserve">צו לה 2.5 מיליארדי שקלים. </w:t>
      </w:r>
    </w:p>
    <w:p w14:paraId="4F146C66" w14:textId="77777777" w:rsidR="00000000" w:rsidRDefault="00890A51">
      <w:pPr>
        <w:pStyle w:val="a0"/>
        <w:rPr>
          <w:rFonts w:hint="cs"/>
          <w:rtl/>
        </w:rPr>
      </w:pPr>
    </w:p>
    <w:p w14:paraId="5D8F7466" w14:textId="77777777" w:rsidR="00000000" w:rsidRDefault="00890A51">
      <w:pPr>
        <w:pStyle w:val="a0"/>
        <w:rPr>
          <w:rFonts w:hint="cs"/>
          <w:rtl/>
        </w:rPr>
      </w:pPr>
      <w:r>
        <w:rPr>
          <w:rFonts w:hint="cs"/>
          <w:rtl/>
        </w:rPr>
        <w:t>בעוד 11 יום יהיה דיון בממשלה, שבו אתם הולכים לדון על שנת 2005, כי שם תחליטו את מה ששר האוצר מביא לכם. אני לא יודע, להיות בעד ההתנתקות ונגד, בעד ראש הממשלה ונגד, בעד קיצוצים בתקציב ובעד התקציב. תגידו מה אתם עושים. מה שאת אומרת כא</w:t>
      </w:r>
      <w:r>
        <w:rPr>
          <w:rFonts w:hint="cs"/>
          <w:rtl/>
        </w:rPr>
        <w:t xml:space="preserve">ן הוא נכון. זה היה רשום בספרים לפני שנה, אבל הצבעתם בעדו. זה הולך עכשיו להיות פעם נוספת עם עוד 8 מיליארדי שקלים. געוואלד.  </w:t>
      </w:r>
    </w:p>
    <w:p w14:paraId="637143BF" w14:textId="77777777" w:rsidR="00000000" w:rsidRDefault="00890A51">
      <w:pPr>
        <w:pStyle w:val="a0"/>
        <w:ind w:firstLine="0"/>
        <w:rPr>
          <w:rFonts w:hint="cs"/>
          <w:rtl/>
        </w:rPr>
      </w:pPr>
    </w:p>
    <w:p w14:paraId="0B40D64C" w14:textId="77777777" w:rsidR="00000000" w:rsidRDefault="00890A51">
      <w:pPr>
        <w:pStyle w:val="af1"/>
        <w:rPr>
          <w:rtl/>
        </w:rPr>
      </w:pPr>
      <w:r>
        <w:rPr>
          <w:rtl/>
        </w:rPr>
        <w:t>היו"ר ראובן ריבלין:</w:t>
      </w:r>
    </w:p>
    <w:p w14:paraId="5169E844" w14:textId="77777777" w:rsidR="00000000" w:rsidRDefault="00890A51">
      <w:pPr>
        <w:pStyle w:val="a0"/>
        <w:rPr>
          <w:rtl/>
        </w:rPr>
      </w:pPr>
    </w:p>
    <w:p w14:paraId="67005D8E" w14:textId="77777777" w:rsidR="00000000" w:rsidRDefault="00890A51">
      <w:pPr>
        <w:pStyle w:val="a0"/>
        <w:rPr>
          <w:rFonts w:hint="cs"/>
          <w:rtl/>
        </w:rPr>
      </w:pPr>
      <w:r>
        <w:rPr>
          <w:rFonts w:hint="cs"/>
          <w:rtl/>
        </w:rPr>
        <w:t xml:space="preserve">האומנם אתה שואל את השרה. </w:t>
      </w:r>
    </w:p>
    <w:p w14:paraId="1411FD29" w14:textId="77777777" w:rsidR="00000000" w:rsidRDefault="00890A51">
      <w:pPr>
        <w:pStyle w:val="a0"/>
        <w:rPr>
          <w:rFonts w:hint="cs"/>
          <w:rtl/>
        </w:rPr>
      </w:pPr>
    </w:p>
    <w:p w14:paraId="1129C8F1" w14:textId="77777777" w:rsidR="00000000" w:rsidRDefault="00890A51">
      <w:pPr>
        <w:pStyle w:val="af0"/>
        <w:rPr>
          <w:rtl/>
        </w:rPr>
      </w:pPr>
      <w:r>
        <w:rPr>
          <w:rFonts w:hint="eastAsia"/>
          <w:rtl/>
        </w:rPr>
        <w:t>חיים</w:t>
      </w:r>
      <w:r>
        <w:rPr>
          <w:rtl/>
        </w:rPr>
        <w:t xml:space="preserve"> אורון (יחד):</w:t>
      </w:r>
    </w:p>
    <w:p w14:paraId="0B0E7E20" w14:textId="77777777" w:rsidR="00000000" w:rsidRDefault="00890A51">
      <w:pPr>
        <w:pStyle w:val="a0"/>
        <w:rPr>
          <w:rFonts w:hint="cs"/>
          <w:rtl/>
        </w:rPr>
      </w:pPr>
    </w:p>
    <w:p w14:paraId="46094A6C" w14:textId="77777777" w:rsidR="00000000" w:rsidRDefault="00890A51">
      <w:pPr>
        <w:pStyle w:val="a0"/>
        <w:rPr>
          <w:rFonts w:hint="cs"/>
          <w:rtl/>
        </w:rPr>
      </w:pPr>
      <w:r>
        <w:rPr>
          <w:rFonts w:hint="cs"/>
          <w:rtl/>
        </w:rPr>
        <w:t xml:space="preserve">געוואלד, זה גם בעברית. </w:t>
      </w:r>
    </w:p>
    <w:p w14:paraId="6D78DEEF" w14:textId="77777777" w:rsidR="00000000" w:rsidRDefault="00890A51">
      <w:pPr>
        <w:pStyle w:val="a0"/>
        <w:rPr>
          <w:rFonts w:hint="cs"/>
          <w:rtl/>
        </w:rPr>
      </w:pPr>
    </w:p>
    <w:p w14:paraId="510D5E86" w14:textId="77777777" w:rsidR="00000000" w:rsidRDefault="00890A51">
      <w:pPr>
        <w:pStyle w:val="af1"/>
        <w:rPr>
          <w:rtl/>
        </w:rPr>
      </w:pPr>
      <w:r>
        <w:rPr>
          <w:rtl/>
        </w:rPr>
        <w:t>היו"ר ראובן ריבלין:</w:t>
      </w:r>
    </w:p>
    <w:p w14:paraId="08F02382" w14:textId="77777777" w:rsidR="00000000" w:rsidRDefault="00890A51">
      <w:pPr>
        <w:pStyle w:val="a0"/>
        <w:rPr>
          <w:rtl/>
        </w:rPr>
      </w:pPr>
    </w:p>
    <w:p w14:paraId="7F8EEA1F" w14:textId="77777777" w:rsidR="00000000" w:rsidRDefault="00890A51">
      <w:pPr>
        <w:pStyle w:val="a0"/>
        <w:rPr>
          <w:rFonts w:hint="cs"/>
          <w:rtl/>
        </w:rPr>
      </w:pPr>
      <w:r>
        <w:rPr>
          <w:rFonts w:hint="cs"/>
          <w:rtl/>
        </w:rPr>
        <w:t>לא, "געוואלד" - את</w:t>
      </w:r>
      <w:r>
        <w:rPr>
          <w:rFonts w:hint="cs"/>
          <w:rtl/>
        </w:rPr>
        <w:t xml:space="preserve">ה צועק זעקה, ועכשיו אתה שואל אותה האומנם זעקה. </w:t>
      </w:r>
    </w:p>
    <w:p w14:paraId="28B8946F" w14:textId="77777777" w:rsidR="00000000" w:rsidRDefault="00890A51">
      <w:pPr>
        <w:pStyle w:val="a0"/>
        <w:rPr>
          <w:rFonts w:hint="cs"/>
          <w:rtl/>
        </w:rPr>
      </w:pPr>
    </w:p>
    <w:p w14:paraId="4C2332D3" w14:textId="77777777" w:rsidR="00000000" w:rsidRDefault="00890A51">
      <w:pPr>
        <w:pStyle w:val="af0"/>
        <w:rPr>
          <w:rtl/>
        </w:rPr>
      </w:pPr>
      <w:r>
        <w:rPr>
          <w:rFonts w:hint="eastAsia"/>
          <w:rtl/>
        </w:rPr>
        <w:t>חיים</w:t>
      </w:r>
      <w:r>
        <w:rPr>
          <w:rtl/>
        </w:rPr>
        <w:t xml:space="preserve"> אורון (יחד):</w:t>
      </w:r>
    </w:p>
    <w:p w14:paraId="7D61B3F2" w14:textId="77777777" w:rsidR="00000000" w:rsidRDefault="00890A51">
      <w:pPr>
        <w:pStyle w:val="a0"/>
        <w:rPr>
          <w:rFonts w:hint="cs"/>
          <w:rtl/>
        </w:rPr>
      </w:pPr>
    </w:p>
    <w:p w14:paraId="28414F50" w14:textId="77777777" w:rsidR="00000000" w:rsidRDefault="00890A51">
      <w:pPr>
        <w:pStyle w:val="a0"/>
        <w:rPr>
          <w:rFonts w:hint="cs"/>
          <w:rtl/>
        </w:rPr>
      </w:pPr>
      <w:r>
        <w:rPr>
          <w:rFonts w:hint="cs"/>
          <w:rtl/>
        </w:rPr>
        <w:t>- - -</w:t>
      </w:r>
    </w:p>
    <w:p w14:paraId="6C8C8867" w14:textId="77777777" w:rsidR="00000000" w:rsidRDefault="00890A51">
      <w:pPr>
        <w:pStyle w:val="a0"/>
        <w:rPr>
          <w:rFonts w:hint="cs"/>
          <w:rtl/>
        </w:rPr>
      </w:pPr>
    </w:p>
    <w:p w14:paraId="6659B72D" w14:textId="77777777" w:rsidR="00000000" w:rsidRDefault="00890A51">
      <w:pPr>
        <w:pStyle w:val="af1"/>
        <w:rPr>
          <w:rtl/>
        </w:rPr>
      </w:pPr>
      <w:r>
        <w:rPr>
          <w:rtl/>
        </w:rPr>
        <w:t>היו"ר ראובן ריבלין:</w:t>
      </w:r>
    </w:p>
    <w:p w14:paraId="1AD51896" w14:textId="77777777" w:rsidR="00000000" w:rsidRDefault="00890A51">
      <w:pPr>
        <w:pStyle w:val="a0"/>
        <w:rPr>
          <w:rtl/>
        </w:rPr>
      </w:pPr>
    </w:p>
    <w:p w14:paraId="7C1CE0CB" w14:textId="77777777" w:rsidR="00000000" w:rsidRDefault="00890A51">
      <w:pPr>
        <w:pStyle w:val="a0"/>
        <w:rPr>
          <w:rFonts w:hint="cs"/>
          <w:rtl/>
        </w:rPr>
      </w:pPr>
      <w:r>
        <w:rPr>
          <w:rFonts w:hint="cs"/>
          <w:rtl/>
        </w:rPr>
        <w:t xml:space="preserve">חבר הכנסת אורון, שאלתך-זעקתך היתה ברורה. עם זאת, יש כמובן תוכנית, ואם לא נדבקים אליה, יש בעיה. כבוד השרה. </w:t>
      </w:r>
    </w:p>
    <w:p w14:paraId="7AE8D5B0" w14:textId="77777777" w:rsidR="00000000" w:rsidRDefault="00890A51">
      <w:pPr>
        <w:pStyle w:val="a0"/>
        <w:rPr>
          <w:rFonts w:hint="cs"/>
          <w:rtl/>
        </w:rPr>
      </w:pPr>
    </w:p>
    <w:p w14:paraId="515AAA36" w14:textId="77777777" w:rsidR="00000000" w:rsidRDefault="00890A51">
      <w:pPr>
        <w:pStyle w:val="a"/>
        <w:rPr>
          <w:rtl/>
        </w:rPr>
      </w:pPr>
      <w:bookmarkStart w:id="98" w:name="FS000000470T30_06_2004_12_41_31"/>
      <w:bookmarkStart w:id="99" w:name="FS000000470T30_06_2004_12_41_36C"/>
      <w:bookmarkStart w:id="100" w:name="FS000000470T30_06_2004_12_41_43"/>
      <w:bookmarkStart w:id="101" w:name="_Toc77593358"/>
      <w:bookmarkEnd w:id="98"/>
      <w:bookmarkEnd w:id="99"/>
      <w:bookmarkEnd w:id="100"/>
      <w:r>
        <w:rPr>
          <w:rtl/>
        </w:rPr>
        <w:t>שרת החינוך, התרבות והספורט לימור לבנת:</w:t>
      </w:r>
      <w:bookmarkEnd w:id="101"/>
    </w:p>
    <w:p w14:paraId="1E40BB67" w14:textId="77777777" w:rsidR="00000000" w:rsidRDefault="00890A51">
      <w:pPr>
        <w:pStyle w:val="a0"/>
        <w:rPr>
          <w:rtl/>
        </w:rPr>
      </w:pPr>
    </w:p>
    <w:p w14:paraId="34621378" w14:textId="77777777" w:rsidR="00000000" w:rsidRDefault="00890A51">
      <w:pPr>
        <w:pStyle w:val="a0"/>
        <w:rPr>
          <w:rFonts w:hint="cs"/>
          <w:rtl/>
        </w:rPr>
      </w:pPr>
      <w:r>
        <w:rPr>
          <w:rFonts w:hint="cs"/>
          <w:rtl/>
        </w:rPr>
        <w:t>חבר הכנסת או</w:t>
      </w:r>
      <w:r>
        <w:rPr>
          <w:rFonts w:hint="cs"/>
          <w:rtl/>
        </w:rPr>
        <w:t xml:space="preserve">רון - אני אתחיל מהסוף אולי. חבר הכנסת מתן וילנאי ואנוכי, עם עוד כמה חברי כנסת שהיו שם, ובהם חברת הכנסת גלאון ואחרים, ואפילו שר אחד, השר פורז, היינו אתמול בהצגה של תיאטרון היידיש, </w:t>
      </w:r>
      <w:bookmarkStart w:id="102" w:name="FS000000470T30_06_2004_12_03_29"/>
      <w:bookmarkEnd w:id="102"/>
      <w:r>
        <w:rPr>
          <w:rFonts w:hint="cs"/>
          <w:rtl/>
        </w:rPr>
        <w:t>"יידיש שפיל", שהתקיימה כולה ביידיש. כשאמרת בסוף "געוואלד", אני הבנתי מה אמרת.</w:t>
      </w:r>
      <w:r>
        <w:rPr>
          <w:rFonts w:hint="cs"/>
          <w:rtl/>
        </w:rPr>
        <w:t xml:space="preserve">  </w:t>
      </w:r>
    </w:p>
    <w:p w14:paraId="3191AD26" w14:textId="77777777" w:rsidR="00000000" w:rsidRDefault="00890A51">
      <w:pPr>
        <w:pStyle w:val="a0"/>
        <w:rPr>
          <w:rFonts w:hint="cs"/>
          <w:rtl/>
        </w:rPr>
      </w:pPr>
    </w:p>
    <w:p w14:paraId="3CAC5A61" w14:textId="77777777" w:rsidR="00000000" w:rsidRDefault="00890A51">
      <w:pPr>
        <w:pStyle w:val="af0"/>
        <w:rPr>
          <w:rtl/>
        </w:rPr>
      </w:pPr>
      <w:r>
        <w:rPr>
          <w:rFonts w:hint="eastAsia"/>
          <w:rtl/>
        </w:rPr>
        <w:t>חיים</w:t>
      </w:r>
      <w:r>
        <w:rPr>
          <w:rtl/>
        </w:rPr>
        <w:t xml:space="preserve"> אורון (יחד):</w:t>
      </w:r>
    </w:p>
    <w:p w14:paraId="3B141155" w14:textId="77777777" w:rsidR="00000000" w:rsidRDefault="00890A51">
      <w:pPr>
        <w:pStyle w:val="a0"/>
        <w:rPr>
          <w:rFonts w:hint="cs"/>
          <w:rtl/>
        </w:rPr>
      </w:pPr>
    </w:p>
    <w:p w14:paraId="0BE9B868" w14:textId="77777777" w:rsidR="00000000" w:rsidRDefault="00890A51">
      <w:pPr>
        <w:pStyle w:val="a0"/>
        <w:rPr>
          <w:rFonts w:hint="cs"/>
          <w:rtl/>
        </w:rPr>
      </w:pPr>
      <w:r>
        <w:rPr>
          <w:rFonts w:hint="cs"/>
          <w:rtl/>
        </w:rPr>
        <w:t>- - -</w:t>
      </w:r>
    </w:p>
    <w:p w14:paraId="20542F0C" w14:textId="77777777" w:rsidR="00000000" w:rsidRDefault="00890A51">
      <w:pPr>
        <w:pStyle w:val="a0"/>
        <w:rPr>
          <w:rFonts w:hint="cs"/>
          <w:rtl/>
        </w:rPr>
      </w:pPr>
    </w:p>
    <w:p w14:paraId="589D9ADA" w14:textId="77777777" w:rsidR="00000000" w:rsidRDefault="00890A51">
      <w:pPr>
        <w:pStyle w:val="-"/>
        <w:rPr>
          <w:rtl/>
        </w:rPr>
      </w:pPr>
      <w:bookmarkStart w:id="103" w:name="FS000000470T30_06_2004_12_43_41"/>
      <w:bookmarkStart w:id="104" w:name="FS000000470T30_06_2004_12_43_51C"/>
      <w:bookmarkEnd w:id="103"/>
      <w:bookmarkEnd w:id="104"/>
      <w:r>
        <w:rPr>
          <w:rtl/>
        </w:rPr>
        <w:t>שרת החינוך, התרבות והספורט לימור לבנת:</w:t>
      </w:r>
    </w:p>
    <w:p w14:paraId="314A7F94" w14:textId="77777777" w:rsidR="00000000" w:rsidRDefault="00890A51">
      <w:pPr>
        <w:pStyle w:val="a0"/>
        <w:rPr>
          <w:rtl/>
        </w:rPr>
      </w:pPr>
    </w:p>
    <w:p w14:paraId="120D1734" w14:textId="77777777" w:rsidR="00000000" w:rsidRDefault="00890A51">
      <w:pPr>
        <w:pStyle w:val="a0"/>
        <w:rPr>
          <w:rFonts w:hint="cs"/>
          <w:rtl/>
        </w:rPr>
      </w:pPr>
      <w:r>
        <w:rPr>
          <w:rFonts w:hint="cs"/>
          <w:rtl/>
        </w:rPr>
        <w:t xml:space="preserve">אני יודעת, אבל אני לא יכולה. אני יכולה להבין קצת, אבל לדבר לא, וזה מה שעושה את ההבדל. </w:t>
      </w:r>
    </w:p>
    <w:p w14:paraId="1B3FCF7A" w14:textId="77777777" w:rsidR="00000000" w:rsidRDefault="00890A51">
      <w:pPr>
        <w:pStyle w:val="a0"/>
        <w:rPr>
          <w:rFonts w:hint="cs"/>
          <w:rtl/>
        </w:rPr>
      </w:pPr>
    </w:p>
    <w:p w14:paraId="7A074DE3" w14:textId="77777777" w:rsidR="00000000" w:rsidRDefault="00890A51">
      <w:pPr>
        <w:pStyle w:val="af1"/>
        <w:rPr>
          <w:rtl/>
        </w:rPr>
      </w:pPr>
      <w:r>
        <w:rPr>
          <w:rtl/>
        </w:rPr>
        <w:t>היו"ר ראובן ריבלין:</w:t>
      </w:r>
    </w:p>
    <w:p w14:paraId="0544041D" w14:textId="77777777" w:rsidR="00000000" w:rsidRDefault="00890A51">
      <w:pPr>
        <w:pStyle w:val="a0"/>
        <w:rPr>
          <w:rFonts w:hint="cs"/>
          <w:rtl/>
        </w:rPr>
      </w:pPr>
    </w:p>
    <w:p w14:paraId="1D5E8FC0" w14:textId="77777777" w:rsidR="00000000" w:rsidRDefault="00890A51">
      <w:pPr>
        <w:pStyle w:val="a0"/>
        <w:rPr>
          <w:rFonts w:hint="cs"/>
          <w:rtl/>
        </w:rPr>
      </w:pPr>
      <w:r>
        <w:rPr>
          <w:rFonts w:hint="cs"/>
          <w:rtl/>
        </w:rPr>
        <w:t xml:space="preserve">אחרי הישיבה אני אספר לך סיפור מעניין על הידיעה והכתיבה. </w:t>
      </w:r>
    </w:p>
    <w:p w14:paraId="4FBD699A" w14:textId="77777777" w:rsidR="00000000" w:rsidRDefault="00890A51">
      <w:pPr>
        <w:pStyle w:val="a0"/>
        <w:rPr>
          <w:rFonts w:hint="cs"/>
          <w:rtl/>
        </w:rPr>
      </w:pPr>
    </w:p>
    <w:p w14:paraId="30892345" w14:textId="77777777" w:rsidR="00000000" w:rsidRDefault="00890A51">
      <w:pPr>
        <w:pStyle w:val="-"/>
        <w:rPr>
          <w:rtl/>
        </w:rPr>
      </w:pPr>
      <w:bookmarkStart w:id="105" w:name="FS000000470T30_06_2004_12_04_03C"/>
      <w:bookmarkEnd w:id="105"/>
      <w:r>
        <w:rPr>
          <w:rtl/>
        </w:rPr>
        <w:t xml:space="preserve">שרת החינוך, התרבות </w:t>
      </w:r>
      <w:r>
        <w:rPr>
          <w:rtl/>
        </w:rPr>
        <w:t>והספורט לימור לבנת:</w:t>
      </w:r>
    </w:p>
    <w:p w14:paraId="181ADE3E" w14:textId="77777777" w:rsidR="00000000" w:rsidRDefault="00890A51">
      <w:pPr>
        <w:pStyle w:val="a0"/>
        <w:rPr>
          <w:rtl/>
        </w:rPr>
      </w:pPr>
    </w:p>
    <w:p w14:paraId="59CCB1A3" w14:textId="77777777" w:rsidR="00000000" w:rsidRDefault="00890A51">
      <w:pPr>
        <w:pStyle w:val="a0"/>
        <w:rPr>
          <w:rFonts w:hint="cs"/>
          <w:rtl/>
        </w:rPr>
      </w:pPr>
      <w:r>
        <w:rPr>
          <w:rFonts w:hint="cs"/>
          <w:rtl/>
        </w:rPr>
        <w:t>אני רוצה להתייחס לשאלתו הנוספת של חבר הכנסת רביץ. חבר הכנסת רביץ, אני בהחלט מרגישה חוסר נוחות עם אותה החלטה, משום שכפי שאתה אמרת, מדובר בילדי ישראל, כולם ילדי ישראל, ואין שום נוחות או רצון לפגוע דווקא בילדים כאלה של מגזר כזה או אחר, וכ</w:t>
      </w:r>
      <w:r>
        <w:rPr>
          <w:rFonts w:hint="cs"/>
          <w:rtl/>
        </w:rPr>
        <w:t xml:space="preserve">ל המגזרים סבלו מאותם קיצוצים. </w:t>
      </w:r>
    </w:p>
    <w:p w14:paraId="1CC78E23" w14:textId="77777777" w:rsidR="00000000" w:rsidRDefault="00890A51">
      <w:pPr>
        <w:pStyle w:val="a0"/>
        <w:rPr>
          <w:rFonts w:hint="cs"/>
          <w:rtl/>
        </w:rPr>
      </w:pPr>
    </w:p>
    <w:p w14:paraId="2EA498FA" w14:textId="77777777" w:rsidR="00000000" w:rsidRDefault="00890A51">
      <w:pPr>
        <w:pStyle w:val="af0"/>
        <w:rPr>
          <w:rtl/>
        </w:rPr>
      </w:pPr>
      <w:r>
        <w:rPr>
          <w:rFonts w:hint="eastAsia"/>
          <w:rtl/>
        </w:rPr>
        <w:t>אברהם</w:t>
      </w:r>
      <w:r>
        <w:rPr>
          <w:rtl/>
        </w:rPr>
        <w:t xml:space="preserve"> רביץ (יהדות התורה):</w:t>
      </w:r>
    </w:p>
    <w:p w14:paraId="7B8D7480" w14:textId="77777777" w:rsidR="00000000" w:rsidRDefault="00890A51">
      <w:pPr>
        <w:pStyle w:val="a0"/>
        <w:rPr>
          <w:rFonts w:hint="cs"/>
          <w:rtl/>
        </w:rPr>
      </w:pPr>
    </w:p>
    <w:p w14:paraId="7CBB4FDA" w14:textId="77777777" w:rsidR="00000000" w:rsidRDefault="00890A51">
      <w:pPr>
        <w:pStyle w:val="a0"/>
        <w:rPr>
          <w:rFonts w:hint="cs"/>
          <w:rtl/>
        </w:rPr>
      </w:pPr>
      <w:r>
        <w:rPr>
          <w:rFonts w:hint="cs"/>
          <w:rtl/>
        </w:rPr>
        <w:t xml:space="preserve">לא, זאת תוספת. </w:t>
      </w:r>
    </w:p>
    <w:p w14:paraId="38F35A0D" w14:textId="77777777" w:rsidR="00000000" w:rsidRDefault="00890A51">
      <w:pPr>
        <w:pStyle w:val="a0"/>
        <w:rPr>
          <w:rFonts w:hint="cs"/>
          <w:rtl/>
        </w:rPr>
      </w:pPr>
    </w:p>
    <w:p w14:paraId="6AD2884D" w14:textId="77777777" w:rsidR="00000000" w:rsidRDefault="00890A51">
      <w:pPr>
        <w:pStyle w:val="-"/>
        <w:rPr>
          <w:rtl/>
        </w:rPr>
      </w:pPr>
      <w:bookmarkStart w:id="106" w:name="FS000000470T30_06_2004_12_04_34C"/>
      <w:bookmarkEnd w:id="106"/>
      <w:r>
        <w:rPr>
          <w:rtl/>
        </w:rPr>
        <w:t>שרת החינוך, התרבות והספורט לימור לבנת:</w:t>
      </w:r>
    </w:p>
    <w:p w14:paraId="29C3DB2C" w14:textId="77777777" w:rsidR="00000000" w:rsidRDefault="00890A51">
      <w:pPr>
        <w:pStyle w:val="a0"/>
        <w:rPr>
          <w:rtl/>
        </w:rPr>
      </w:pPr>
    </w:p>
    <w:p w14:paraId="59BC01B9" w14:textId="77777777" w:rsidR="00000000" w:rsidRDefault="00890A51">
      <w:pPr>
        <w:pStyle w:val="a0"/>
        <w:rPr>
          <w:rFonts w:hint="cs"/>
          <w:rtl/>
        </w:rPr>
      </w:pPr>
      <w:r>
        <w:rPr>
          <w:rFonts w:hint="cs"/>
          <w:rtl/>
        </w:rPr>
        <w:t>אני יודעת, הרב רביץ, אני מייד אתייחס לזה. כל המגזרים סבלו מקיצוצים מאוד משמעותיים ומאותם קיצוצים. מכיוון שאנחנו - כפי שכבר נאמר כאן וכפי שאנ</w:t>
      </w:r>
      <w:r>
        <w:rPr>
          <w:rFonts w:hint="cs"/>
          <w:rtl/>
        </w:rPr>
        <w:t>י אמרתי - חייבים להביא מקורות כספיים תקציביים כדי לעבור את שנת הלימודים הזאת בצורה כלשהי, לנסות לעבור את שנת הלימודים הזאת, מתוך תקווה שבהמשך אכן המצב יהיה קל יותר ונוח יותר, ואנחנו מרחיבים בשנת הלימודים תשס"ה את התקצוב השוויוני פר-תלמיד, כפי שמופיע גם בחי</w:t>
      </w:r>
      <w:r>
        <w:rPr>
          <w:rFonts w:hint="cs"/>
          <w:rtl/>
        </w:rPr>
        <w:t xml:space="preserve">נוך היסודי בעקבות דוח-שושני, לא נותרה בידי ברירה. אני מאוד אשמח - כפי שאמר חבר הכנסת אורון קודם וכפי שאמרו כאן קודמי - אם יימצאו המקורות התקציביים כדי להחזיר את זה לתקציב החינוך, ואני מתחייבת שאז זה יעבור ישר לתקציב גני-הילדים בחינוך העצמאי. </w:t>
      </w:r>
    </w:p>
    <w:p w14:paraId="1C9AEEC6" w14:textId="77777777" w:rsidR="00000000" w:rsidRDefault="00890A51">
      <w:pPr>
        <w:pStyle w:val="a0"/>
        <w:rPr>
          <w:rFonts w:hint="cs"/>
          <w:rtl/>
        </w:rPr>
      </w:pPr>
    </w:p>
    <w:p w14:paraId="7EC6F03A" w14:textId="77777777" w:rsidR="00000000" w:rsidRDefault="00890A51">
      <w:pPr>
        <w:pStyle w:val="a0"/>
        <w:rPr>
          <w:rFonts w:hint="cs"/>
          <w:rtl/>
        </w:rPr>
      </w:pPr>
      <w:r>
        <w:rPr>
          <w:rFonts w:hint="cs"/>
          <w:rtl/>
        </w:rPr>
        <w:t>אני רוצה להת</w:t>
      </w:r>
      <w:r>
        <w:rPr>
          <w:rFonts w:hint="cs"/>
          <w:rtl/>
        </w:rPr>
        <w:t xml:space="preserve">ייחס לשאלה הנוספת של חבר הכנסת ליבוביץ בעניין הקייטנות הקיץ. אומנם, זה לא ממין העניין, אבל אני מאוד מודה לך על השאלה הזאת, כי אני בהחלט רוצה להתייחס אליה. בשנתיים הקודמות בקיץ, במה שנקרא "החופש הגדול" אצלנו, שרר פה מצב ביטחוני קשה מאוד, ואני לא צריכה לומר </w:t>
      </w:r>
      <w:r>
        <w:rPr>
          <w:rFonts w:hint="cs"/>
          <w:rtl/>
        </w:rPr>
        <w:t xml:space="preserve">את זה לחברים. אז התגייסו הסוכנות וה"ג'וינט" עם משרד החינוך, אבל מי שמימן את זה היו הסוכנות וה"ג'וינט". הם העבירו אלינו, למשרד החינוך, תקציבים שבהם הפעלנו למעלה מ-200,000 ילדים במסגרת מה שנקרא "החוויה הקיצית", קייטנות קיץ כדי שילדים שיד הוריהם אינה משגת לא </w:t>
      </w:r>
      <w:r>
        <w:rPr>
          <w:rFonts w:hint="cs"/>
          <w:rtl/>
        </w:rPr>
        <w:t>יסתובבו ברחובות בתקופה של חשש לפיגועים וכששורר מצב ביטחוני כל כך מסוכן. בקייטנות הפעיל משרד החינוך, בעזרת תקציב הסוכנות וה"ג'וינט" שנאסף בחוץ-לארץ על-ידי תורמים, למעלה מ-200,000 ילדים. זה היה פרויקט אדיר, מוצלח מאוד, וחבל מאוד שהוא לא יכול להימשך בהיקפו זה</w:t>
      </w:r>
      <w:r>
        <w:rPr>
          <w:rFonts w:hint="cs"/>
          <w:rtl/>
        </w:rPr>
        <w:t xml:space="preserve">. </w:t>
      </w:r>
    </w:p>
    <w:p w14:paraId="30FADA28" w14:textId="77777777" w:rsidR="00000000" w:rsidRDefault="00890A51">
      <w:pPr>
        <w:pStyle w:val="a0"/>
        <w:rPr>
          <w:rFonts w:hint="cs"/>
          <w:rtl/>
        </w:rPr>
      </w:pPr>
    </w:p>
    <w:p w14:paraId="228FF864" w14:textId="77777777" w:rsidR="00000000" w:rsidRDefault="00890A51">
      <w:pPr>
        <w:pStyle w:val="a0"/>
        <w:rPr>
          <w:rFonts w:hint="cs"/>
          <w:rtl/>
        </w:rPr>
      </w:pPr>
      <w:r>
        <w:rPr>
          <w:rFonts w:hint="cs"/>
          <w:rtl/>
        </w:rPr>
        <w:t>השנה, לצערי, הסוכנות וה"ג'וינט" העבירו רק חמישית מהתקציב שהועבר בשנתיים הקודמות. למשרד החינוך אין מקורות תקציביים לממן קייטנות קיץ לילדים. אגב, הוא מעולם לא מימן קודם לכן; זה היה רק בשנתיים האחרונות, כתוצאה מאותו מקור תקציבי, כפי שאמרתי קודם. לצערי, הש</w:t>
      </w:r>
      <w:r>
        <w:rPr>
          <w:rFonts w:hint="cs"/>
          <w:rtl/>
        </w:rPr>
        <w:t xml:space="preserve">נה הועברה אלינו רק חמישית מהתקציב הזה, והסוכנות וה"ג'וינט" קבעו רשימה סגורה של שבעה יישובים שנחשבים ליישובי קו עימות או יישובים מוכי טרור </w:t>
      </w:r>
      <w:r>
        <w:rPr>
          <w:rtl/>
        </w:rPr>
        <w:t>–</w:t>
      </w:r>
      <w:r>
        <w:rPr>
          <w:rFonts w:hint="cs"/>
          <w:rtl/>
        </w:rPr>
        <w:t xml:space="preserve"> בהם, אגב, גם שדרות, שנקבעה עוד לפני האסון שקרה שם אתמול, בגין היותה יישוב בקו עימות - ובהם גם נתניה ויישובים אחרים. </w:t>
      </w:r>
      <w:r>
        <w:rPr>
          <w:rFonts w:hint="cs"/>
          <w:rtl/>
        </w:rPr>
        <w:t xml:space="preserve">ביישובים הללו אכן יוכלו לשלוח את הילדים בהיקפים גדולים מאוד לאותן קייטנות קיץ. לגבי יתר היישובים, זה המצב, לצערי הרב. הלוואי שהייתי יכולה לתת תשובה אחרת, אבל לפחות אתה יודע עכשיו את הנסיבות. </w:t>
      </w:r>
    </w:p>
    <w:p w14:paraId="0838CF3A" w14:textId="77777777" w:rsidR="00000000" w:rsidRDefault="00890A51">
      <w:pPr>
        <w:pStyle w:val="a0"/>
        <w:rPr>
          <w:rFonts w:hint="cs"/>
          <w:rtl/>
        </w:rPr>
      </w:pPr>
    </w:p>
    <w:p w14:paraId="06728EB5" w14:textId="77777777" w:rsidR="00000000" w:rsidRDefault="00890A51">
      <w:pPr>
        <w:pStyle w:val="af1"/>
        <w:rPr>
          <w:rtl/>
        </w:rPr>
      </w:pPr>
      <w:r>
        <w:rPr>
          <w:rtl/>
        </w:rPr>
        <w:t>היו"ר ראובן ריבלין:</w:t>
      </w:r>
    </w:p>
    <w:p w14:paraId="73D976CA" w14:textId="77777777" w:rsidR="00000000" w:rsidRDefault="00890A51">
      <w:pPr>
        <w:pStyle w:val="a0"/>
        <w:rPr>
          <w:rFonts w:hint="cs"/>
          <w:rtl/>
        </w:rPr>
      </w:pPr>
    </w:p>
    <w:p w14:paraId="78AF16B2" w14:textId="77777777" w:rsidR="00000000" w:rsidRDefault="00890A51">
      <w:pPr>
        <w:pStyle w:val="a0"/>
        <w:rPr>
          <w:rFonts w:hint="cs"/>
          <w:rtl/>
        </w:rPr>
      </w:pPr>
      <w:r>
        <w:rPr>
          <w:rFonts w:hint="cs"/>
          <w:rtl/>
        </w:rPr>
        <w:t xml:space="preserve">תודה רבה. </w:t>
      </w:r>
    </w:p>
    <w:p w14:paraId="7006997B" w14:textId="77777777" w:rsidR="00000000" w:rsidRDefault="00890A51">
      <w:pPr>
        <w:pStyle w:val="a0"/>
        <w:rPr>
          <w:rFonts w:hint="cs"/>
          <w:rtl/>
        </w:rPr>
      </w:pPr>
    </w:p>
    <w:p w14:paraId="483AF666" w14:textId="77777777" w:rsidR="00000000" w:rsidRDefault="00890A51">
      <w:pPr>
        <w:pStyle w:val="af0"/>
        <w:rPr>
          <w:rtl/>
        </w:rPr>
      </w:pPr>
      <w:r>
        <w:rPr>
          <w:rFonts w:hint="eastAsia"/>
          <w:rtl/>
        </w:rPr>
        <w:t>אברהם</w:t>
      </w:r>
      <w:r>
        <w:rPr>
          <w:rtl/>
        </w:rPr>
        <w:t xml:space="preserve"> רביץ (יהדות התורה):</w:t>
      </w:r>
    </w:p>
    <w:p w14:paraId="190B847E" w14:textId="77777777" w:rsidR="00000000" w:rsidRDefault="00890A51">
      <w:pPr>
        <w:pStyle w:val="a0"/>
        <w:rPr>
          <w:rFonts w:hint="cs"/>
          <w:rtl/>
        </w:rPr>
      </w:pPr>
    </w:p>
    <w:p w14:paraId="69E69CA7" w14:textId="77777777" w:rsidR="00000000" w:rsidRDefault="00890A51">
      <w:pPr>
        <w:pStyle w:val="a0"/>
        <w:rPr>
          <w:rFonts w:hint="cs"/>
          <w:rtl/>
        </w:rPr>
      </w:pPr>
      <w:r>
        <w:rPr>
          <w:rFonts w:hint="cs"/>
          <w:rtl/>
        </w:rPr>
        <w:t xml:space="preserve">מה </w:t>
      </w:r>
      <w:r>
        <w:rPr>
          <w:rFonts w:hint="cs"/>
          <w:rtl/>
        </w:rPr>
        <w:t xml:space="preserve">תעשה השרה אם נרשום את כל הילדים שלנו לממלכתי? </w:t>
      </w:r>
    </w:p>
    <w:p w14:paraId="4F14AC6D" w14:textId="77777777" w:rsidR="00000000" w:rsidRDefault="00890A51">
      <w:pPr>
        <w:pStyle w:val="a0"/>
        <w:rPr>
          <w:rFonts w:hint="cs"/>
          <w:rtl/>
        </w:rPr>
      </w:pPr>
    </w:p>
    <w:p w14:paraId="6727B1CE" w14:textId="77777777" w:rsidR="00000000" w:rsidRDefault="00890A51">
      <w:pPr>
        <w:pStyle w:val="-"/>
        <w:rPr>
          <w:rtl/>
        </w:rPr>
      </w:pPr>
      <w:bookmarkStart w:id="107" w:name="FS000000470T30_06_2004_12_08_05C"/>
      <w:bookmarkEnd w:id="107"/>
      <w:r>
        <w:rPr>
          <w:rtl/>
        </w:rPr>
        <w:t>שרת החינוך, התרבות והספורט לימור לבנת:</w:t>
      </w:r>
    </w:p>
    <w:p w14:paraId="78DD0E5D" w14:textId="77777777" w:rsidR="00000000" w:rsidRDefault="00890A51">
      <w:pPr>
        <w:pStyle w:val="a0"/>
        <w:rPr>
          <w:rtl/>
        </w:rPr>
      </w:pPr>
    </w:p>
    <w:p w14:paraId="537D0084" w14:textId="77777777" w:rsidR="00000000" w:rsidRDefault="00890A51">
      <w:pPr>
        <w:pStyle w:val="a0"/>
        <w:rPr>
          <w:rFonts w:hint="cs"/>
          <w:rtl/>
        </w:rPr>
      </w:pPr>
      <w:r>
        <w:rPr>
          <w:rFonts w:hint="cs"/>
          <w:rtl/>
        </w:rPr>
        <w:t xml:space="preserve">אז אנחנו נצטרך לשלם את זה. אדרבה, אבל אתם תצטרכו גם לעמוד בכל החובות של הממלכתי. </w:t>
      </w:r>
    </w:p>
    <w:p w14:paraId="7D89B62B" w14:textId="77777777" w:rsidR="00000000" w:rsidRDefault="00890A51">
      <w:pPr>
        <w:pStyle w:val="a0"/>
        <w:rPr>
          <w:rFonts w:hint="cs"/>
          <w:rtl/>
        </w:rPr>
      </w:pPr>
    </w:p>
    <w:p w14:paraId="271E973E" w14:textId="77777777" w:rsidR="00000000" w:rsidRDefault="00890A51">
      <w:pPr>
        <w:pStyle w:val="af0"/>
        <w:rPr>
          <w:rtl/>
        </w:rPr>
      </w:pPr>
      <w:r>
        <w:rPr>
          <w:rFonts w:hint="eastAsia"/>
          <w:rtl/>
        </w:rPr>
        <w:t>אברהם</w:t>
      </w:r>
      <w:r>
        <w:rPr>
          <w:rtl/>
        </w:rPr>
        <w:t xml:space="preserve"> רביץ (יהדות התורה):</w:t>
      </w:r>
    </w:p>
    <w:p w14:paraId="5B9CF6AB" w14:textId="77777777" w:rsidR="00000000" w:rsidRDefault="00890A51">
      <w:pPr>
        <w:pStyle w:val="a0"/>
        <w:rPr>
          <w:rFonts w:hint="cs"/>
          <w:rtl/>
        </w:rPr>
      </w:pPr>
    </w:p>
    <w:p w14:paraId="2FAFF376" w14:textId="77777777" w:rsidR="00000000" w:rsidRDefault="00890A51">
      <w:pPr>
        <w:pStyle w:val="a0"/>
        <w:rPr>
          <w:rFonts w:hint="cs"/>
          <w:rtl/>
        </w:rPr>
      </w:pPr>
      <w:r>
        <w:rPr>
          <w:rFonts w:hint="cs"/>
          <w:rtl/>
        </w:rPr>
        <w:t>- - -</w:t>
      </w:r>
    </w:p>
    <w:p w14:paraId="0C1BBA94" w14:textId="77777777" w:rsidR="00000000" w:rsidRDefault="00890A51">
      <w:pPr>
        <w:pStyle w:val="a0"/>
        <w:rPr>
          <w:rFonts w:hint="cs"/>
          <w:rtl/>
        </w:rPr>
      </w:pPr>
    </w:p>
    <w:p w14:paraId="1ED188E6" w14:textId="77777777" w:rsidR="00000000" w:rsidRDefault="00890A51">
      <w:pPr>
        <w:pStyle w:val="-"/>
        <w:rPr>
          <w:rtl/>
        </w:rPr>
      </w:pPr>
      <w:bookmarkStart w:id="108" w:name="FS000000470T30_06_2004_13_01_15C"/>
      <w:bookmarkEnd w:id="108"/>
      <w:r>
        <w:rPr>
          <w:rtl/>
        </w:rPr>
        <w:t>שרת החינוך, התרבות והספורט לימור לבנת:</w:t>
      </w:r>
    </w:p>
    <w:p w14:paraId="677D9DD1" w14:textId="77777777" w:rsidR="00000000" w:rsidRDefault="00890A51">
      <w:pPr>
        <w:pStyle w:val="a0"/>
        <w:rPr>
          <w:rtl/>
        </w:rPr>
      </w:pPr>
    </w:p>
    <w:p w14:paraId="591C58F4" w14:textId="77777777" w:rsidR="00000000" w:rsidRDefault="00890A51">
      <w:pPr>
        <w:pStyle w:val="a0"/>
        <w:rPr>
          <w:rFonts w:hint="cs"/>
          <w:rtl/>
        </w:rPr>
      </w:pPr>
      <w:r>
        <w:rPr>
          <w:rFonts w:hint="cs"/>
          <w:rtl/>
        </w:rPr>
        <w:t>אני לא בטוח</w:t>
      </w:r>
      <w:r>
        <w:rPr>
          <w:rFonts w:hint="cs"/>
          <w:rtl/>
        </w:rPr>
        <w:t xml:space="preserve">ה. </w:t>
      </w:r>
    </w:p>
    <w:p w14:paraId="2F8D7669" w14:textId="77777777" w:rsidR="00000000" w:rsidRDefault="00890A51">
      <w:pPr>
        <w:pStyle w:val="a0"/>
        <w:rPr>
          <w:rFonts w:hint="cs"/>
          <w:rtl/>
        </w:rPr>
      </w:pPr>
    </w:p>
    <w:p w14:paraId="610477F4" w14:textId="77777777" w:rsidR="00000000" w:rsidRDefault="00890A51">
      <w:pPr>
        <w:pStyle w:val="af1"/>
        <w:rPr>
          <w:rtl/>
        </w:rPr>
      </w:pPr>
      <w:bookmarkStart w:id="109" w:name="FS000000470T30_06_2004_12_08_18C"/>
      <w:bookmarkEnd w:id="109"/>
      <w:r>
        <w:rPr>
          <w:rtl/>
        </w:rPr>
        <w:t>היו"ר ראובן ריבלין:</w:t>
      </w:r>
    </w:p>
    <w:p w14:paraId="037AB55E" w14:textId="77777777" w:rsidR="00000000" w:rsidRDefault="00890A51">
      <w:pPr>
        <w:pStyle w:val="a0"/>
        <w:rPr>
          <w:rtl/>
        </w:rPr>
      </w:pPr>
    </w:p>
    <w:p w14:paraId="158C95F1" w14:textId="77777777" w:rsidR="00000000" w:rsidRDefault="00890A51">
      <w:pPr>
        <w:pStyle w:val="a0"/>
        <w:rPr>
          <w:rFonts w:hint="cs"/>
          <w:rtl/>
        </w:rPr>
      </w:pPr>
      <w:r>
        <w:rPr>
          <w:rFonts w:hint="cs"/>
          <w:rtl/>
        </w:rPr>
        <w:t xml:space="preserve">השאלה של חבר הכנסת רביץ היא כזאת: הרי מבחינה תקציבית, אם הם יעברו לממלכתי - - - </w:t>
      </w:r>
    </w:p>
    <w:p w14:paraId="4D60FA45" w14:textId="77777777" w:rsidR="00000000" w:rsidRDefault="00890A51">
      <w:pPr>
        <w:pStyle w:val="a0"/>
        <w:rPr>
          <w:rFonts w:hint="cs"/>
          <w:rtl/>
        </w:rPr>
      </w:pPr>
    </w:p>
    <w:p w14:paraId="1C6DF9FE" w14:textId="77777777" w:rsidR="00000000" w:rsidRDefault="00890A51">
      <w:pPr>
        <w:pStyle w:val="-"/>
        <w:rPr>
          <w:rtl/>
        </w:rPr>
      </w:pPr>
      <w:r>
        <w:rPr>
          <w:rtl/>
        </w:rPr>
        <w:t>שרת החינוך, התרבות והספורט לימור לבנת:</w:t>
      </w:r>
    </w:p>
    <w:p w14:paraId="421C3F58" w14:textId="77777777" w:rsidR="00000000" w:rsidRDefault="00890A51">
      <w:pPr>
        <w:pStyle w:val="a0"/>
        <w:rPr>
          <w:rtl/>
        </w:rPr>
      </w:pPr>
    </w:p>
    <w:p w14:paraId="50B6E40A" w14:textId="77777777" w:rsidR="00000000" w:rsidRDefault="00890A51">
      <w:pPr>
        <w:pStyle w:val="a0"/>
        <w:rPr>
          <w:rFonts w:hint="cs"/>
          <w:rtl/>
        </w:rPr>
      </w:pPr>
      <w:r>
        <w:rPr>
          <w:rFonts w:hint="cs"/>
          <w:rtl/>
        </w:rPr>
        <w:t>אני מבינה היטב את השאלה, ואני אומרת כך: היה ויעברו, והלוואי שיעברו, כל בתי-הספר, הן אלה של רשת החינוך העצמאי</w:t>
      </w:r>
      <w:r>
        <w:rPr>
          <w:rFonts w:hint="cs"/>
          <w:rtl/>
        </w:rPr>
        <w:t xml:space="preserve"> והן אלה של רשת "מעיין החינוך התורני", והן כל יתר בתי-הספר, כי אלה לא היחידים שמוגדרים כמוכר שאינו רשמי </w:t>
      </w:r>
      <w:r>
        <w:rPr>
          <w:rtl/>
        </w:rPr>
        <w:t>–</w:t>
      </w:r>
      <w:r>
        <w:rPr>
          <w:rFonts w:hint="cs"/>
          <w:rtl/>
        </w:rPr>
        <w:t xml:space="preserve"> הלוואי שיעברו לממלכתי, ואני בטוחה שגם שר האוצר, גם הממשלה וגם אני נעשה מאמצים גדולים מאוד ונפתור את הבעיה. </w:t>
      </w:r>
    </w:p>
    <w:p w14:paraId="13574201" w14:textId="77777777" w:rsidR="00000000" w:rsidRDefault="00890A51">
      <w:pPr>
        <w:pStyle w:val="a0"/>
        <w:rPr>
          <w:rFonts w:hint="cs"/>
          <w:rtl/>
        </w:rPr>
      </w:pPr>
    </w:p>
    <w:p w14:paraId="158BE932" w14:textId="77777777" w:rsidR="00000000" w:rsidRDefault="00890A51">
      <w:pPr>
        <w:pStyle w:val="af0"/>
        <w:rPr>
          <w:rtl/>
        </w:rPr>
      </w:pPr>
      <w:r>
        <w:rPr>
          <w:rFonts w:hint="eastAsia"/>
          <w:rtl/>
        </w:rPr>
        <w:t>יצחק</w:t>
      </w:r>
      <w:r>
        <w:rPr>
          <w:rtl/>
        </w:rPr>
        <w:t xml:space="preserve"> וקנין (ש"ס):</w:t>
      </w:r>
    </w:p>
    <w:p w14:paraId="337DEBEC" w14:textId="77777777" w:rsidR="00000000" w:rsidRDefault="00890A51">
      <w:pPr>
        <w:pStyle w:val="a0"/>
        <w:rPr>
          <w:rFonts w:hint="cs"/>
          <w:rtl/>
        </w:rPr>
      </w:pPr>
    </w:p>
    <w:p w14:paraId="00D07E87" w14:textId="77777777" w:rsidR="00000000" w:rsidRDefault="00890A51">
      <w:pPr>
        <w:pStyle w:val="a0"/>
        <w:rPr>
          <w:rFonts w:hint="cs"/>
          <w:rtl/>
        </w:rPr>
      </w:pPr>
      <w:r>
        <w:rPr>
          <w:rFonts w:hint="cs"/>
          <w:rtl/>
        </w:rPr>
        <w:t xml:space="preserve">- - - </w:t>
      </w:r>
    </w:p>
    <w:p w14:paraId="5992A096" w14:textId="77777777" w:rsidR="00000000" w:rsidRDefault="00890A51">
      <w:pPr>
        <w:pStyle w:val="-"/>
        <w:rPr>
          <w:rFonts w:hint="cs"/>
          <w:rtl/>
        </w:rPr>
      </w:pPr>
      <w:bookmarkStart w:id="110" w:name="FS000000470T30_06_2004_13_05_30C"/>
      <w:bookmarkEnd w:id="110"/>
    </w:p>
    <w:p w14:paraId="69278663" w14:textId="77777777" w:rsidR="00000000" w:rsidRDefault="00890A51">
      <w:pPr>
        <w:pStyle w:val="-"/>
        <w:rPr>
          <w:rtl/>
        </w:rPr>
      </w:pPr>
      <w:r>
        <w:rPr>
          <w:rtl/>
        </w:rPr>
        <w:t>שרת החינוך, הת</w:t>
      </w:r>
      <w:r>
        <w:rPr>
          <w:rtl/>
        </w:rPr>
        <w:t>רבות והספורט לימור לבנת:</w:t>
      </w:r>
    </w:p>
    <w:p w14:paraId="2C5B7ED9" w14:textId="77777777" w:rsidR="00000000" w:rsidRDefault="00890A51">
      <w:pPr>
        <w:pStyle w:val="a0"/>
        <w:rPr>
          <w:rtl/>
        </w:rPr>
      </w:pPr>
    </w:p>
    <w:p w14:paraId="4D1E2079" w14:textId="77777777" w:rsidR="00000000" w:rsidRDefault="00890A51">
      <w:pPr>
        <w:pStyle w:val="a0"/>
        <w:rPr>
          <w:rFonts w:hint="cs"/>
          <w:rtl/>
        </w:rPr>
      </w:pPr>
      <w:r>
        <w:rPr>
          <w:rFonts w:hint="cs"/>
          <w:rtl/>
        </w:rPr>
        <w:t xml:space="preserve">אני מזמינה אותם לעבור, משום שזה יחיל עליהם גם את כל החובות שיש בבית-ספר ממלכתי, על כל ההיבטים שלהם ועל כל הפרמטרים, כפי שכל אחד מבין, ואני מאוד מעוניינת בזה, אדרבה ואדרבה. </w:t>
      </w:r>
    </w:p>
    <w:p w14:paraId="17D0B367" w14:textId="77777777" w:rsidR="00000000" w:rsidRDefault="00890A51">
      <w:pPr>
        <w:pStyle w:val="a0"/>
        <w:rPr>
          <w:rFonts w:hint="cs"/>
          <w:rtl/>
        </w:rPr>
      </w:pPr>
    </w:p>
    <w:p w14:paraId="3C7F2A0B" w14:textId="77777777" w:rsidR="00000000" w:rsidRDefault="00890A51">
      <w:pPr>
        <w:pStyle w:val="af1"/>
        <w:rPr>
          <w:rtl/>
        </w:rPr>
      </w:pPr>
      <w:r>
        <w:rPr>
          <w:rtl/>
        </w:rPr>
        <w:t>היו"ר ראובן ריבלין:</w:t>
      </w:r>
    </w:p>
    <w:p w14:paraId="757CC79A" w14:textId="77777777" w:rsidR="00000000" w:rsidRDefault="00890A51">
      <w:pPr>
        <w:pStyle w:val="a0"/>
        <w:rPr>
          <w:rFonts w:hint="cs"/>
          <w:rtl/>
        </w:rPr>
      </w:pPr>
    </w:p>
    <w:p w14:paraId="4F025675" w14:textId="77777777" w:rsidR="00000000" w:rsidRDefault="00890A51">
      <w:pPr>
        <w:pStyle w:val="a0"/>
        <w:rPr>
          <w:rFonts w:hint="cs"/>
          <w:rtl/>
        </w:rPr>
      </w:pPr>
      <w:r>
        <w:rPr>
          <w:rFonts w:hint="cs"/>
          <w:rtl/>
        </w:rPr>
        <w:t>זאת שאיפה ומטרה בהחלט לגיטימית, אבל</w:t>
      </w:r>
      <w:r>
        <w:rPr>
          <w:rFonts w:hint="cs"/>
          <w:rtl/>
        </w:rPr>
        <w:t xml:space="preserve"> זה לא עונה על השאלה, עם כל הכבוד. </w:t>
      </w:r>
    </w:p>
    <w:p w14:paraId="27BB958E" w14:textId="77777777" w:rsidR="00000000" w:rsidRDefault="00890A51">
      <w:pPr>
        <w:pStyle w:val="a0"/>
        <w:rPr>
          <w:rFonts w:hint="cs"/>
          <w:rtl/>
        </w:rPr>
      </w:pPr>
    </w:p>
    <w:p w14:paraId="62653443" w14:textId="77777777" w:rsidR="00000000" w:rsidRDefault="00890A51">
      <w:pPr>
        <w:pStyle w:val="-"/>
        <w:rPr>
          <w:rtl/>
        </w:rPr>
      </w:pPr>
      <w:bookmarkStart w:id="111" w:name="FS000000470T30_06_2004_12_08_54C"/>
      <w:bookmarkEnd w:id="111"/>
      <w:r>
        <w:rPr>
          <w:rtl/>
        </w:rPr>
        <w:t>שרת החינוך, התרבות והספורט לימור לבנת:</w:t>
      </w:r>
    </w:p>
    <w:p w14:paraId="5F92D9B6" w14:textId="77777777" w:rsidR="00000000" w:rsidRDefault="00890A51">
      <w:pPr>
        <w:pStyle w:val="a0"/>
        <w:rPr>
          <w:rtl/>
        </w:rPr>
      </w:pPr>
    </w:p>
    <w:p w14:paraId="1FB7001F" w14:textId="77777777" w:rsidR="00000000" w:rsidRDefault="00890A51">
      <w:pPr>
        <w:pStyle w:val="a0"/>
        <w:rPr>
          <w:rFonts w:hint="cs"/>
          <w:rtl/>
        </w:rPr>
      </w:pPr>
      <w:r>
        <w:rPr>
          <w:rFonts w:hint="cs"/>
          <w:rtl/>
        </w:rPr>
        <w:t>סליחה, זה עונה על השאלה. היה והם יעברו להיות ממלכתיים, זו תהיה חובתנו, ואנחנו נעשה כן, בדיוק כפי שקורה לגבי כל בתי-הספר. אבל בשביל זה הם מוכרחים להיות בתי-ספר ממלכתיים, מוכרים ורש</w:t>
      </w:r>
      <w:r>
        <w:rPr>
          <w:rFonts w:hint="cs"/>
          <w:rtl/>
        </w:rPr>
        <w:t>מיים, ולא בתי-ספר מוכרים שאינם רשמיים, שהרי מלכתחילה הם בחרו בדרך הזאת כדי שלא יחולו עליהם כל החובות של הממלכתי. אם יצטרפו, ואני אברך על כך מאוד, אנחנו נצטרך למצוא את המקורות התקציביים כדי לתקצב אותם. הרי גם תקציב האוצר שניתן לנו הוא בגין מספר תלמידים, על-</w:t>
      </w:r>
      <w:r>
        <w:rPr>
          <w:rFonts w:hint="cs"/>
          <w:rtl/>
        </w:rPr>
        <w:t xml:space="preserve">פי סל מסוים שנועד להיות מחולק בין אלה שהם ממלכתיים לבין אלה שהם אינם ממלכתיים וכו' וכו'. </w:t>
      </w:r>
    </w:p>
    <w:p w14:paraId="4A8C7968" w14:textId="77777777" w:rsidR="00000000" w:rsidRDefault="00890A51">
      <w:pPr>
        <w:pStyle w:val="a0"/>
        <w:rPr>
          <w:rFonts w:hint="cs"/>
          <w:rtl/>
        </w:rPr>
      </w:pPr>
    </w:p>
    <w:p w14:paraId="0A1A63F3" w14:textId="77777777" w:rsidR="00000000" w:rsidRDefault="00890A51">
      <w:pPr>
        <w:pStyle w:val="af0"/>
        <w:rPr>
          <w:rtl/>
        </w:rPr>
      </w:pPr>
      <w:r>
        <w:rPr>
          <w:rFonts w:hint="eastAsia"/>
          <w:rtl/>
        </w:rPr>
        <w:t>אברהם</w:t>
      </w:r>
      <w:r>
        <w:rPr>
          <w:rtl/>
        </w:rPr>
        <w:t xml:space="preserve"> רביץ (יהדות התורה):</w:t>
      </w:r>
    </w:p>
    <w:p w14:paraId="31791A99" w14:textId="77777777" w:rsidR="00000000" w:rsidRDefault="00890A51">
      <w:pPr>
        <w:pStyle w:val="a0"/>
        <w:rPr>
          <w:rFonts w:hint="cs"/>
          <w:rtl/>
        </w:rPr>
      </w:pPr>
    </w:p>
    <w:p w14:paraId="0DFE37B3" w14:textId="77777777" w:rsidR="00000000" w:rsidRDefault="00890A51">
      <w:pPr>
        <w:pStyle w:val="a0"/>
        <w:rPr>
          <w:rFonts w:hint="cs"/>
          <w:rtl/>
        </w:rPr>
      </w:pPr>
      <w:r>
        <w:rPr>
          <w:rFonts w:hint="cs"/>
          <w:rtl/>
        </w:rPr>
        <w:t xml:space="preserve">אם תבטיחי לנו עצמאות רוחנית לימודית. </w:t>
      </w:r>
    </w:p>
    <w:p w14:paraId="6CAB98E1" w14:textId="77777777" w:rsidR="00000000" w:rsidRDefault="00890A51">
      <w:pPr>
        <w:pStyle w:val="a0"/>
        <w:rPr>
          <w:rFonts w:hint="cs"/>
          <w:rtl/>
        </w:rPr>
      </w:pPr>
    </w:p>
    <w:p w14:paraId="0E14DB30" w14:textId="77777777" w:rsidR="00000000" w:rsidRDefault="00890A51">
      <w:pPr>
        <w:pStyle w:val="-"/>
        <w:rPr>
          <w:rtl/>
        </w:rPr>
      </w:pPr>
      <w:bookmarkStart w:id="112" w:name="FS000000470T30_06_2004_13_08_06C"/>
      <w:bookmarkEnd w:id="112"/>
      <w:r>
        <w:rPr>
          <w:rtl/>
        </w:rPr>
        <w:t>שרת החינוך, התרבות והספורט לימור לבנת:</w:t>
      </w:r>
    </w:p>
    <w:p w14:paraId="51298632" w14:textId="77777777" w:rsidR="00000000" w:rsidRDefault="00890A51">
      <w:pPr>
        <w:pStyle w:val="a0"/>
        <w:rPr>
          <w:rtl/>
        </w:rPr>
      </w:pPr>
    </w:p>
    <w:p w14:paraId="410E0A20" w14:textId="77777777" w:rsidR="00000000" w:rsidRDefault="00890A51">
      <w:pPr>
        <w:pStyle w:val="a0"/>
        <w:rPr>
          <w:rFonts w:hint="cs"/>
          <w:rtl/>
        </w:rPr>
      </w:pPr>
      <w:r>
        <w:rPr>
          <w:rFonts w:hint="cs"/>
          <w:rtl/>
        </w:rPr>
        <w:t xml:space="preserve">לא יכולה להיות, אז לא תהיו ממלכתי, הרי היא הנותנת. </w:t>
      </w:r>
    </w:p>
    <w:p w14:paraId="52A73EEC" w14:textId="77777777" w:rsidR="00000000" w:rsidRDefault="00890A51">
      <w:pPr>
        <w:pStyle w:val="a0"/>
        <w:rPr>
          <w:rFonts w:hint="cs"/>
          <w:rtl/>
        </w:rPr>
      </w:pPr>
    </w:p>
    <w:p w14:paraId="7525C0A4" w14:textId="77777777" w:rsidR="00000000" w:rsidRDefault="00890A51">
      <w:pPr>
        <w:pStyle w:val="af1"/>
        <w:rPr>
          <w:rtl/>
        </w:rPr>
      </w:pPr>
      <w:r>
        <w:rPr>
          <w:rtl/>
        </w:rPr>
        <w:t xml:space="preserve">היו"ר </w:t>
      </w:r>
      <w:r>
        <w:rPr>
          <w:rtl/>
        </w:rPr>
        <w:t>ראובן ריבלין:</w:t>
      </w:r>
    </w:p>
    <w:p w14:paraId="445C5CC6" w14:textId="77777777" w:rsidR="00000000" w:rsidRDefault="00890A51">
      <w:pPr>
        <w:pStyle w:val="a0"/>
        <w:rPr>
          <w:rtl/>
        </w:rPr>
      </w:pPr>
    </w:p>
    <w:p w14:paraId="265FE1E3" w14:textId="77777777" w:rsidR="00000000" w:rsidRDefault="00890A51">
      <w:pPr>
        <w:pStyle w:val="a0"/>
        <w:rPr>
          <w:rFonts w:hint="cs"/>
          <w:rtl/>
        </w:rPr>
      </w:pPr>
      <w:r>
        <w:rPr>
          <w:rFonts w:hint="cs"/>
          <w:rtl/>
        </w:rPr>
        <w:t xml:space="preserve">חבר הכנסת רביץ, השאלה שאתה שואל את השרה היא </w:t>
      </w:r>
      <w:r>
        <w:rPr>
          <w:rtl/>
        </w:rPr>
        <w:t>–</w:t>
      </w:r>
      <w:r>
        <w:rPr>
          <w:rFonts w:hint="cs"/>
          <w:rtl/>
        </w:rPr>
        <w:t xml:space="preserve"> נגיד שאנחנו היינו בית-ספר פרטי ברוח מפלגת העבודה.</w:t>
      </w:r>
    </w:p>
    <w:p w14:paraId="47697FA8" w14:textId="77777777" w:rsidR="00000000" w:rsidRDefault="00890A51">
      <w:pPr>
        <w:pStyle w:val="a0"/>
        <w:rPr>
          <w:rFonts w:hint="cs"/>
          <w:rtl/>
        </w:rPr>
      </w:pPr>
    </w:p>
    <w:p w14:paraId="355320BB" w14:textId="77777777" w:rsidR="00000000" w:rsidRDefault="00890A51">
      <w:pPr>
        <w:pStyle w:val="-"/>
        <w:rPr>
          <w:rtl/>
        </w:rPr>
      </w:pPr>
      <w:bookmarkStart w:id="113" w:name="FS000000470T30_06_2004_13_08_43C"/>
      <w:bookmarkEnd w:id="113"/>
      <w:r>
        <w:rPr>
          <w:rtl/>
        </w:rPr>
        <w:t>שרת החינוך, התרבות והספורט לימור לבנת:</w:t>
      </w:r>
    </w:p>
    <w:p w14:paraId="511B7176" w14:textId="77777777" w:rsidR="00000000" w:rsidRDefault="00890A51">
      <w:pPr>
        <w:pStyle w:val="a0"/>
        <w:rPr>
          <w:rtl/>
        </w:rPr>
      </w:pPr>
    </w:p>
    <w:p w14:paraId="24DC994E" w14:textId="77777777" w:rsidR="00000000" w:rsidRDefault="00890A51">
      <w:pPr>
        <w:pStyle w:val="a0"/>
        <w:rPr>
          <w:rFonts w:hint="cs"/>
          <w:rtl/>
        </w:rPr>
      </w:pPr>
      <w:r>
        <w:rPr>
          <w:rFonts w:hint="cs"/>
          <w:rtl/>
        </w:rPr>
        <w:t xml:space="preserve">זה לא משנה. </w:t>
      </w:r>
    </w:p>
    <w:p w14:paraId="3DF20C38" w14:textId="77777777" w:rsidR="00000000" w:rsidRDefault="00890A51">
      <w:pPr>
        <w:pStyle w:val="a0"/>
        <w:rPr>
          <w:rFonts w:hint="cs"/>
          <w:rtl/>
        </w:rPr>
      </w:pPr>
    </w:p>
    <w:p w14:paraId="09CB93BE" w14:textId="77777777" w:rsidR="00000000" w:rsidRDefault="00890A51">
      <w:pPr>
        <w:pStyle w:val="af1"/>
        <w:rPr>
          <w:rtl/>
        </w:rPr>
      </w:pPr>
      <w:r>
        <w:rPr>
          <w:rtl/>
        </w:rPr>
        <w:t>היו"ר ראובן ריבלין:</w:t>
      </w:r>
    </w:p>
    <w:p w14:paraId="61EF99DE" w14:textId="77777777" w:rsidR="00000000" w:rsidRDefault="00890A51">
      <w:pPr>
        <w:pStyle w:val="a0"/>
        <w:rPr>
          <w:rtl/>
        </w:rPr>
      </w:pPr>
    </w:p>
    <w:p w14:paraId="3FEEBC2E" w14:textId="77777777" w:rsidR="00000000" w:rsidRDefault="00890A51">
      <w:pPr>
        <w:pStyle w:val="a0"/>
        <w:rPr>
          <w:rFonts w:hint="cs"/>
          <w:rtl/>
        </w:rPr>
      </w:pPr>
      <w:r>
        <w:rPr>
          <w:rFonts w:hint="cs"/>
          <w:rtl/>
        </w:rPr>
        <w:t xml:space="preserve">לא מפלגת העבודה, ברוח תנועת העבודה, חלילה. </w:t>
      </w:r>
    </w:p>
    <w:p w14:paraId="44B60515" w14:textId="77777777" w:rsidR="00000000" w:rsidRDefault="00890A51">
      <w:pPr>
        <w:pStyle w:val="a0"/>
        <w:rPr>
          <w:rFonts w:hint="cs"/>
          <w:rtl/>
        </w:rPr>
      </w:pPr>
    </w:p>
    <w:p w14:paraId="15EDBE57" w14:textId="77777777" w:rsidR="00000000" w:rsidRDefault="00890A51">
      <w:pPr>
        <w:pStyle w:val="-"/>
        <w:rPr>
          <w:rtl/>
        </w:rPr>
      </w:pPr>
      <w:bookmarkStart w:id="114" w:name="FS000000470T30_06_2004_12_09_56C"/>
      <w:bookmarkEnd w:id="114"/>
      <w:r>
        <w:rPr>
          <w:rtl/>
        </w:rPr>
        <w:t>שרת החינוך, התרבות והספו</w:t>
      </w:r>
      <w:r>
        <w:rPr>
          <w:rtl/>
        </w:rPr>
        <w:t>רט לימור לבנת:</w:t>
      </w:r>
    </w:p>
    <w:p w14:paraId="5CABBC90" w14:textId="77777777" w:rsidR="00000000" w:rsidRDefault="00890A51">
      <w:pPr>
        <w:pStyle w:val="a0"/>
        <w:rPr>
          <w:rtl/>
        </w:rPr>
      </w:pPr>
    </w:p>
    <w:p w14:paraId="436DB98D" w14:textId="77777777" w:rsidR="00000000" w:rsidRDefault="00890A51">
      <w:pPr>
        <w:pStyle w:val="a0"/>
        <w:rPr>
          <w:rFonts w:hint="cs"/>
          <w:rtl/>
        </w:rPr>
      </w:pPr>
      <w:r>
        <w:rPr>
          <w:rFonts w:hint="cs"/>
          <w:rtl/>
        </w:rPr>
        <w:t>שוב, זה לא משנה. בתי-הספר הפרטיים האלה הם בתי-ספר שמתוקצבים בפחות ממה שמתוקצבים בתי-הספר הממלכתיים. היות שהם פרטיים והם מוכרים כמוכרים שאינם רשמיים, מכריזים עליהם ככאלה. אני אומרת לרב רביץ, אתה שואל אותי שאלה שהיא תרתי דסתרי. אתה אומר כך: א</w:t>
      </w:r>
      <w:r>
        <w:rPr>
          <w:rFonts w:hint="cs"/>
          <w:rtl/>
        </w:rPr>
        <w:t xml:space="preserve">ם נכריז על עצמנו שאנחנו ממלכתיים, תצטרכי לתקצב אותנו, אבל אז אנחנו רוצים לשמור על עצמאותנו התוכנית - אז הרי לא תהיו ממלכתיים. </w:t>
      </w:r>
    </w:p>
    <w:p w14:paraId="63743CDF" w14:textId="77777777" w:rsidR="00000000" w:rsidRDefault="00890A51">
      <w:pPr>
        <w:pStyle w:val="a0"/>
        <w:rPr>
          <w:rFonts w:hint="cs"/>
          <w:rtl/>
        </w:rPr>
      </w:pPr>
    </w:p>
    <w:p w14:paraId="7D50315E" w14:textId="77777777" w:rsidR="00000000" w:rsidRDefault="00890A51">
      <w:pPr>
        <w:pStyle w:val="af0"/>
        <w:rPr>
          <w:rtl/>
        </w:rPr>
      </w:pPr>
      <w:r>
        <w:rPr>
          <w:rFonts w:hint="eastAsia"/>
          <w:rtl/>
        </w:rPr>
        <w:t>אברהם</w:t>
      </w:r>
      <w:r>
        <w:rPr>
          <w:rtl/>
        </w:rPr>
        <w:t xml:space="preserve"> רביץ (יהדות התורה):</w:t>
      </w:r>
    </w:p>
    <w:p w14:paraId="0882D4BE" w14:textId="77777777" w:rsidR="00000000" w:rsidRDefault="00890A51">
      <w:pPr>
        <w:pStyle w:val="a0"/>
        <w:ind w:left="719" w:firstLine="0"/>
        <w:rPr>
          <w:rFonts w:hint="cs"/>
          <w:rtl/>
        </w:rPr>
      </w:pPr>
    </w:p>
    <w:p w14:paraId="1E283E97" w14:textId="77777777" w:rsidR="00000000" w:rsidRDefault="00890A51">
      <w:pPr>
        <w:pStyle w:val="a0"/>
        <w:ind w:left="719" w:firstLine="0"/>
        <w:rPr>
          <w:rFonts w:hint="cs"/>
          <w:rtl/>
        </w:rPr>
      </w:pPr>
      <w:r>
        <w:rPr>
          <w:rFonts w:hint="cs"/>
          <w:rtl/>
        </w:rPr>
        <w:t xml:space="preserve">הממלכתי-דתי שומר על עצמאות. </w:t>
      </w:r>
    </w:p>
    <w:p w14:paraId="08F5D7DD" w14:textId="77777777" w:rsidR="00000000" w:rsidRDefault="00890A51">
      <w:pPr>
        <w:pStyle w:val="a0"/>
        <w:ind w:left="719" w:firstLine="0"/>
        <w:rPr>
          <w:rFonts w:hint="cs"/>
          <w:rtl/>
        </w:rPr>
      </w:pPr>
    </w:p>
    <w:p w14:paraId="5A66E4D1" w14:textId="77777777" w:rsidR="00000000" w:rsidRDefault="00890A51">
      <w:pPr>
        <w:pStyle w:val="-"/>
        <w:rPr>
          <w:rtl/>
        </w:rPr>
      </w:pPr>
      <w:bookmarkStart w:id="115" w:name="FS000000470T30_06_2004_12_10_33C"/>
      <w:bookmarkEnd w:id="115"/>
      <w:r>
        <w:rPr>
          <w:rFonts w:hint="eastAsia"/>
          <w:rtl/>
        </w:rPr>
        <w:t>שרת</w:t>
      </w:r>
      <w:r>
        <w:rPr>
          <w:rtl/>
        </w:rPr>
        <w:t xml:space="preserve"> החינוך, התרבות והספורט לימור לבנת:</w:t>
      </w:r>
    </w:p>
    <w:p w14:paraId="38651439" w14:textId="77777777" w:rsidR="00000000" w:rsidRDefault="00890A51">
      <w:pPr>
        <w:pStyle w:val="a0"/>
        <w:rPr>
          <w:rFonts w:hint="cs"/>
          <w:rtl/>
        </w:rPr>
      </w:pPr>
    </w:p>
    <w:p w14:paraId="18C59092" w14:textId="77777777" w:rsidR="00000000" w:rsidRDefault="00890A51">
      <w:pPr>
        <w:pStyle w:val="a0"/>
        <w:rPr>
          <w:rFonts w:hint="cs"/>
          <w:rtl/>
        </w:rPr>
      </w:pPr>
      <w:r>
        <w:rPr>
          <w:rFonts w:hint="cs"/>
          <w:rtl/>
        </w:rPr>
        <w:t>לא, ממלכתי-דתי הוא בית-ספר מוכר</w:t>
      </w:r>
      <w:r>
        <w:rPr>
          <w:rFonts w:hint="cs"/>
          <w:rtl/>
        </w:rPr>
        <w:t xml:space="preserve"> ורשמי, במסגרת החוק, במסגרת מועצה מיוחדת, והם עומדים בכל התכנים שנקבעים בחינוך הממלכתי. אין להם עצמאות בעניין הזה. </w:t>
      </w:r>
    </w:p>
    <w:p w14:paraId="6E47FDEA" w14:textId="77777777" w:rsidR="00000000" w:rsidRDefault="00890A51">
      <w:pPr>
        <w:pStyle w:val="a0"/>
        <w:rPr>
          <w:rFonts w:hint="cs"/>
          <w:rtl/>
        </w:rPr>
      </w:pPr>
    </w:p>
    <w:p w14:paraId="5AE4E1C8" w14:textId="77777777" w:rsidR="00000000" w:rsidRDefault="00890A51">
      <w:pPr>
        <w:pStyle w:val="af1"/>
        <w:rPr>
          <w:rtl/>
        </w:rPr>
      </w:pPr>
      <w:r>
        <w:rPr>
          <w:rtl/>
        </w:rPr>
        <w:t>היו"ר ראובן ריבלין:</w:t>
      </w:r>
    </w:p>
    <w:p w14:paraId="19B6A587" w14:textId="77777777" w:rsidR="00000000" w:rsidRDefault="00890A51">
      <w:pPr>
        <w:pStyle w:val="a0"/>
        <w:rPr>
          <w:rFonts w:hint="cs"/>
          <w:rtl/>
        </w:rPr>
      </w:pPr>
    </w:p>
    <w:p w14:paraId="0EF8E6CA" w14:textId="77777777" w:rsidR="00000000" w:rsidRDefault="00890A51">
      <w:pPr>
        <w:pStyle w:val="a0"/>
        <w:rPr>
          <w:rFonts w:hint="cs"/>
          <w:rtl/>
        </w:rPr>
      </w:pPr>
      <w:r>
        <w:rPr>
          <w:rFonts w:hint="cs"/>
          <w:rtl/>
        </w:rPr>
        <w:t xml:space="preserve">תשקול חרדי-ממלכתי, היא אומרת שזה יתקבל בברכה.  </w:t>
      </w:r>
    </w:p>
    <w:p w14:paraId="7DBA9671" w14:textId="77777777" w:rsidR="00000000" w:rsidRDefault="00890A51">
      <w:pPr>
        <w:pStyle w:val="a0"/>
        <w:rPr>
          <w:rtl/>
        </w:rPr>
      </w:pPr>
    </w:p>
    <w:p w14:paraId="7A2A5CB1" w14:textId="77777777" w:rsidR="00000000" w:rsidRDefault="00890A51">
      <w:pPr>
        <w:pStyle w:val="-"/>
        <w:rPr>
          <w:rtl/>
        </w:rPr>
      </w:pPr>
      <w:bookmarkStart w:id="116" w:name="FS000000470T30_06_2004_13_13_32C"/>
      <w:bookmarkEnd w:id="116"/>
      <w:r>
        <w:rPr>
          <w:rtl/>
        </w:rPr>
        <w:t>שרת החינוך, התרבות והספורט לימור לבנת:</w:t>
      </w:r>
    </w:p>
    <w:p w14:paraId="4632E504" w14:textId="77777777" w:rsidR="00000000" w:rsidRDefault="00890A51">
      <w:pPr>
        <w:pStyle w:val="a0"/>
        <w:rPr>
          <w:rtl/>
        </w:rPr>
      </w:pPr>
    </w:p>
    <w:p w14:paraId="2988A7E4" w14:textId="77777777" w:rsidR="00000000" w:rsidRDefault="00890A51">
      <w:pPr>
        <w:pStyle w:val="a0"/>
        <w:rPr>
          <w:rFonts w:hint="cs"/>
          <w:rtl/>
        </w:rPr>
      </w:pPr>
      <w:r>
        <w:rPr>
          <w:rFonts w:hint="cs"/>
          <w:rtl/>
        </w:rPr>
        <w:t>כן, אבל לא - - -</w:t>
      </w:r>
    </w:p>
    <w:p w14:paraId="7A9D9CB5" w14:textId="77777777" w:rsidR="00000000" w:rsidRDefault="00890A51">
      <w:pPr>
        <w:pStyle w:val="a0"/>
        <w:rPr>
          <w:rFonts w:hint="cs"/>
          <w:rtl/>
        </w:rPr>
      </w:pPr>
    </w:p>
    <w:p w14:paraId="0B91C584" w14:textId="77777777" w:rsidR="00000000" w:rsidRDefault="00890A51">
      <w:pPr>
        <w:pStyle w:val="af1"/>
        <w:rPr>
          <w:rtl/>
        </w:rPr>
      </w:pPr>
      <w:r>
        <w:rPr>
          <w:rtl/>
        </w:rPr>
        <w:t>היו"ר ראובן</w:t>
      </w:r>
      <w:r>
        <w:rPr>
          <w:rtl/>
        </w:rPr>
        <w:t xml:space="preserve"> ריבלין:</w:t>
      </w:r>
    </w:p>
    <w:p w14:paraId="725312DF" w14:textId="77777777" w:rsidR="00000000" w:rsidRDefault="00890A51">
      <w:pPr>
        <w:pStyle w:val="a0"/>
        <w:rPr>
          <w:rtl/>
        </w:rPr>
      </w:pPr>
    </w:p>
    <w:p w14:paraId="7807DE82" w14:textId="77777777" w:rsidR="00000000" w:rsidRDefault="00890A51">
      <w:pPr>
        <w:pStyle w:val="a0"/>
        <w:rPr>
          <w:rFonts w:hint="cs"/>
          <w:rtl/>
        </w:rPr>
      </w:pPr>
      <w:r>
        <w:rPr>
          <w:rFonts w:hint="cs"/>
          <w:rtl/>
        </w:rPr>
        <w:t xml:space="preserve">אז יש חובות וזכויות. </w:t>
      </w:r>
    </w:p>
    <w:p w14:paraId="60F017D6" w14:textId="77777777" w:rsidR="00000000" w:rsidRDefault="00890A51">
      <w:pPr>
        <w:pStyle w:val="a0"/>
        <w:rPr>
          <w:rFonts w:hint="cs"/>
          <w:rtl/>
        </w:rPr>
      </w:pPr>
      <w:r>
        <w:rPr>
          <w:rFonts w:hint="cs"/>
          <w:rtl/>
        </w:rPr>
        <w:t xml:space="preserve"> </w:t>
      </w:r>
    </w:p>
    <w:p w14:paraId="75CF5B42" w14:textId="77777777" w:rsidR="00000000" w:rsidRDefault="00890A51">
      <w:pPr>
        <w:pStyle w:val="-"/>
        <w:rPr>
          <w:rtl/>
        </w:rPr>
      </w:pPr>
      <w:bookmarkStart w:id="117" w:name="FS000000470T30_06_2004_12_10_52C"/>
      <w:bookmarkEnd w:id="117"/>
      <w:r>
        <w:rPr>
          <w:rtl/>
        </w:rPr>
        <w:t>שרת החינוך, התרבות והספורט לימור לבנת:</w:t>
      </w:r>
    </w:p>
    <w:p w14:paraId="2EECF01C" w14:textId="77777777" w:rsidR="00000000" w:rsidRDefault="00890A51">
      <w:pPr>
        <w:pStyle w:val="a0"/>
        <w:rPr>
          <w:rtl/>
        </w:rPr>
      </w:pPr>
    </w:p>
    <w:p w14:paraId="52C422D6" w14:textId="77777777" w:rsidR="00000000" w:rsidRDefault="00890A51">
      <w:pPr>
        <w:pStyle w:val="a0"/>
        <w:rPr>
          <w:rFonts w:hint="cs"/>
          <w:rtl/>
        </w:rPr>
      </w:pPr>
      <w:r>
        <w:rPr>
          <w:rFonts w:hint="cs"/>
          <w:rtl/>
        </w:rPr>
        <w:t xml:space="preserve">בוודאי. זה פשוט תרתי דסתרי, זה בדיוק העניין. </w:t>
      </w:r>
    </w:p>
    <w:p w14:paraId="49793C37" w14:textId="77777777" w:rsidR="00000000" w:rsidRDefault="00890A51">
      <w:pPr>
        <w:pStyle w:val="a0"/>
        <w:rPr>
          <w:rFonts w:hint="cs"/>
          <w:rtl/>
        </w:rPr>
      </w:pPr>
    </w:p>
    <w:p w14:paraId="4B07E6F7" w14:textId="77777777" w:rsidR="00000000" w:rsidRDefault="00890A51">
      <w:pPr>
        <w:pStyle w:val="af1"/>
        <w:rPr>
          <w:rtl/>
        </w:rPr>
      </w:pPr>
      <w:r>
        <w:rPr>
          <w:rtl/>
        </w:rPr>
        <w:t>היו"ר ראובן ריבלין:</w:t>
      </w:r>
    </w:p>
    <w:p w14:paraId="09347B88" w14:textId="77777777" w:rsidR="00000000" w:rsidRDefault="00890A51">
      <w:pPr>
        <w:pStyle w:val="a0"/>
        <w:rPr>
          <w:rtl/>
        </w:rPr>
      </w:pPr>
    </w:p>
    <w:p w14:paraId="3D73D62A" w14:textId="77777777" w:rsidR="00000000" w:rsidRDefault="00890A51">
      <w:pPr>
        <w:pStyle w:val="a0"/>
        <w:rPr>
          <w:rFonts w:hint="cs"/>
          <w:rtl/>
        </w:rPr>
      </w:pPr>
      <w:r>
        <w:rPr>
          <w:rFonts w:hint="cs"/>
          <w:rtl/>
        </w:rPr>
        <w:t xml:space="preserve">חברי הכנסת, סגן יושב-ראש הכנסת, חבר הכנסת אלי בן-מנחם, בבקשה. הנושא </w:t>
      </w:r>
      <w:r>
        <w:rPr>
          <w:rtl/>
        </w:rPr>
        <w:t>–</w:t>
      </w:r>
      <w:r>
        <w:rPr>
          <w:rFonts w:hint="cs"/>
          <w:rtl/>
        </w:rPr>
        <w:t xml:space="preserve"> היחס לילדי העדה האתיופית. בבקשה, אדוני. </w:t>
      </w:r>
    </w:p>
    <w:p w14:paraId="1FEBE738" w14:textId="77777777" w:rsidR="00000000" w:rsidRDefault="00890A51">
      <w:pPr>
        <w:pStyle w:val="a0"/>
        <w:rPr>
          <w:rFonts w:hint="cs"/>
          <w:rtl/>
        </w:rPr>
      </w:pPr>
    </w:p>
    <w:p w14:paraId="381220A4" w14:textId="77777777" w:rsidR="00000000" w:rsidRDefault="00890A51">
      <w:pPr>
        <w:pStyle w:val="a1"/>
        <w:jc w:val="center"/>
        <w:rPr>
          <w:rFonts w:hint="cs"/>
          <w:rtl/>
        </w:rPr>
      </w:pPr>
      <w:bookmarkStart w:id="118" w:name="_Toc77593359"/>
      <w:r>
        <w:rPr>
          <w:rFonts w:hint="cs"/>
          <w:rtl/>
        </w:rPr>
        <w:t>17</w:t>
      </w:r>
      <w:r>
        <w:rPr>
          <w:rFonts w:hint="cs"/>
          <w:rtl/>
        </w:rPr>
        <w:t>1. היחס לילדי העדה האתיופית</w:t>
      </w:r>
      <w:bookmarkEnd w:id="118"/>
    </w:p>
    <w:p w14:paraId="2A7B107E" w14:textId="77777777" w:rsidR="00000000" w:rsidRDefault="00890A51">
      <w:pPr>
        <w:pStyle w:val="a0"/>
        <w:rPr>
          <w:rFonts w:hint="cs"/>
          <w:rtl/>
        </w:rPr>
      </w:pPr>
    </w:p>
    <w:p w14:paraId="4E346E3D" w14:textId="77777777" w:rsidR="00000000" w:rsidRDefault="00890A51">
      <w:pPr>
        <w:pStyle w:val="a"/>
        <w:rPr>
          <w:rtl/>
        </w:rPr>
      </w:pPr>
      <w:bookmarkStart w:id="119" w:name="FS000000437T30_06_2004_12_11_04"/>
      <w:bookmarkStart w:id="120" w:name="_Toc77593360"/>
      <w:bookmarkEnd w:id="119"/>
      <w:r>
        <w:rPr>
          <w:rFonts w:hint="eastAsia"/>
          <w:rtl/>
        </w:rPr>
        <w:t>אלי</w:t>
      </w:r>
      <w:r>
        <w:rPr>
          <w:rtl/>
        </w:rPr>
        <w:t xml:space="preserve"> בן-מנחם (העבודה-מימד):</w:t>
      </w:r>
      <w:bookmarkEnd w:id="120"/>
    </w:p>
    <w:p w14:paraId="4C760A67" w14:textId="77777777" w:rsidR="00000000" w:rsidRDefault="00890A51">
      <w:pPr>
        <w:pStyle w:val="a0"/>
        <w:rPr>
          <w:rFonts w:hint="cs"/>
          <w:rtl/>
        </w:rPr>
      </w:pPr>
    </w:p>
    <w:p w14:paraId="6779EF00" w14:textId="77777777" w:rsidR="00000000" w:rsidRDefault="00890A51">
      <w:pPr>
        <w:pStyle w:val="a0"/>
        <w:rPr>
          <w:rFonts w:hint="cs"/>
          <w:rtl/>
        </w:rPr>
      </w:pPr>
      <w:r>
        <w:rPr>
          <w:rFonts w:hint="cs"/>
          <w:rtl/>
        </w:rPr>
        <w:t xml:space="preserve">אדוני היושב-ראש, גברתי השרה, לאחרונה פורסם כי מנהל בית-ספר "מוריה" באשדוד הכה את תלמידיו יוצאי אתיופיה. </w:t>
      </w:r>
    </w:p>
    <w:p w14:paraId="4BD2CE2F" w14:textId="77777777" w:rsidR="00000000" w:rsidRDefault="00890A51">
      <w:pPr>
        <w:pStyle w:val="a0"/>
        <w:rPr>
          <w:rFonts w:hint="cs"/>
          <w:rtl/>
        </w:rPr>
      </w:pPr>
    </w:p>
    <w:p w14:paraId="713CAC3A" w14:textId="77777777" w:rsidR="00000000" w:rsidRDefault="00890A51">
      <w:pPr>
        <w:pStyle w:val="a0"/>
        <w:rPr>
          <w:rFonts w:hint="cs"/>
          <w:rtl/>
        </w:rPr>
      </w:pPr>
      <w:r>
        <w:rPr>
          <w:rFonts w:hint="cs"/>
          <w:rtl/>
        </w:rPr>
        <w:t>רצוני לשאול:</w:t>
      </w:r>
    </w:p>
    <w:p w14:paraId="3FA80E07" w14:textId="77777777" w:rsidR="00000000" w:rsidRDefault="00890A51">
      <w:pPr>
        <w:pStyle w:val="a0"/>
        <w:rPr>
          <w:rFonts w:hint="cs"/>
          <w:rtl/>
        </w:rPr>
      </w:pPr>
    </w:p>
    <w:p w14:paraId="2D2EFE2F" w14:textId="77777777" w:rsidR="00000000" w:rsidRDefault="00890A51">
      <w:pPr>
        <w:pStyle w:val="a0"/>
        <w:rPr>
          <w:rFonts w:hint="cs"/>
          <w:rtl/>
        </w:rPr>
      </w:pPr>
      <w:r>
        <w:rPr>
          <w:rFonts w:hint="cs"/>
          <w:rtl/>
        </w:rPr>
        <w:t>1. האם הידיעה נכונה?</w:t>
      </w:r>
    </w:p>
    <w:p w14:paraId="7EDA0A2B" w14:textId="77777777" w:rsidR="00000000" w:rsidRDefault="00890A51">
      <w:pPr>
        <w:pStyle w:val="a0"/>
        <w:rPr>
          <w:rFonts w:hint="cs"/>
          <w:rtl/>
        </w:rPr>
      </w:pPr>
    </w:p>
    <w:p w14:paraId="0DC4FD33" w14:textId="77777777" w:rsidR="00000000" w:rsidRDefault="00890A51">
      <w:pPr>
        <w:pStyle w:val="a0"/>
        <w:rPr>
          <w:rFonts w:hint="cs"/>
          <w:rtl/>
        </w:rPr>
      </w:pPr>
      <w:r>
        <w:rPr>
          <w:rFonts w:hint="cs"/>
          <w:rtl/>
        </w:rPr>
        <w:t xml:space="preserve">2. אם כן </w:t>
      </w:r>
      <w:r>
        <w:rPr>
          <w:rtl/>
        </w:rPr>
        <w:t>–</w:t>
      </w:r>
      <w:r>
        <w:rPr>
          <w:rFonts w:hint="cs"/>
          <w:rtl/>
        </w:rPr>
        <w:t xml:space="preserve"> האם נהג המנהל בשיטות אלימות כלפי תלמידים גם בע</w:t>
      </w:r>
      <w:r>
        <w:rPr>
          <w:rFonts w:hint="cs"/>
          <w:rtl/>
        </w:rPr>
        <w:t>בר?</w:t>
      </w:r>
    </w:p>
    <w:p w14:paraId="59323E74" w14:textId="77777777" w:rsidR="00000000" w:rsidRDefault="00890A51">
      <w:pPr>
        <w:pStyle w:val="a0"/>
        <w:rPr>
          <w:rFonts w:hint="cs"/>
          <w:rtl/>
        </w:rPr>
      </w:pPr>
    </w:p>
    <w:p w14:paraId="7792D96E" w14:textId="77777777" w:rsidR="00000000" w:rsidRDefault="00890A51">
      <w:pPr>
        <w:pStyle w:val="a0"/>
        <w:rPr>
          <w:rFonts w:hint="cs"/>
          <w:rtl/>
        </w:rPr>
      </w:pPr>
      <w:r>
        <w:rPr>
          <w:rFonts w:hint="cs"/>
          <w:rtl/>
        </w:rPr>
        <w:t xml:space="preserve">3. כיצד ינהג משרדך בעניין? תודה. </w:t>
      </w:r>
    </w:p>
    <w:p w14:paraId="57AC4360" w14:textId="77777777" w:rsidR="00000000" w:rsidRDefault="00890A51">
      <w:pPr>
        <w:pStyle w:val="a0"/>
        <w:rPr>
          <w:rFonts w:hint="cs"/>
          <w:rtl/>
        </w:rPr>
      </w:pPr>
    </w:p>
    <w:p w14:paraId="06A1A1CE" w14:textId="77777777" w:rsidR="00000000" w:rsidRDefault="00890A51">
      <w:pPr>
        <w:pStyle w:val="a"/>
        <w:rPr>
          <w:rtl/>
        </w:rPr>
      </w:pPr>
      <w:bookmarkStart w:id="121" w:name="FS000000437T30_06_2004_12_11_28C"/>
      <w:bookmarkStart w:id="122" w:name="FS000000470T30_06_2004_12_11_34"/>
      <w:bookmarkStart w:id="123" w:name="_Toc77593361"/>
      <w:bookmarkEnd w:id="121"/>
      <w:bookmarkEnd w:id="122"/>
      <w:r>
        <w:rPr>
          <w:rtl/>
        </w:rPr>
        <w:t>שרת החינוך, התרבות והספורט לימור לבנת:</w:t>
      </w:r>
      <w:bookmarkEnd w:id="123"/>
    </w:p>
    <w:p w14:paraId="01C90CD8" w14:textId="77777777" w:rsidR="00000000" w:rsidRDefault="00890A51">
      <w:pPr>
        <w:pStyle w:val="a0"/>
        <w:rPr>
          <w:rtl/>
        </w:rPr>
      </w:pPr>
    </w:p>
    <w:p w14:paraId="18FE6601" w14:textId="77777777" w:rsidR="00000000" w:rsidRDefault="00890A51">
      <w:pPr>
        <w:pStyle w:val="a0"/>
        <w:rPr>
          <w:rFonts w:hint="cs"/>
          <w:rtl/>
        </w:rPr>
      </w:pPr>
      <w:bookmarkStart w:id="124" w:name="FS000000437T30_06_2004_12_11_20C"/>
      <w:bookmarkEnd w:id="124"/>
      <w:r>
        <w:rPr>
          <w:rFonts w:hint="cs"/>
          <w:rtl/>
        </w:rPr>
        <w:t>אני מודה לך על השאלה, חבר הכנסת בן-מנחם. קודם כול לשאלתך הראשונה, הסוגיה הזאת נמצאת כרגע בטיפול המשטרה, בעקבות תלונה שהוגשה על-ידי קבוצת הורים יוצאי אתיופיה מבית-הספר "מוריה" ב</w:t>
      </w:r>
      <w:r>
        <w:rPr>
          <w:rFonts w:hint="cs"/>
          <w:rtl/>
        </w:rPr>
        <w:t xml:space="preserve">אשדוד. המשטרה, מטבע הדברים, לא מיידעת את המשרד בפרטי החקירה, ולכן אני גם לא יכולה לענות על השאלה אם זה נכון שהוא הכה את התלמידים כל עוד מתנהל בירור משטרתי, או מתנהלת חקירה משטרתית בעניין הזה. </w:t>
      </w:r>
    </w:p>
    <w:p w14:paraId="729BFC4B" w14:textId="77777777" w:rsidR="00000000" w:rsidRDefault="00890A51">
      <w:pPr>
        <w:pStyle w:val="a0"/>
        <w:rPr>
          <w:rFonts w:hint="cs"/>
          <w:rtl/>
        </w:rPr>
      </w:pPr>
    </w:p>
    <w:p w14:paraId="652AC879" w14:textId="77777777" w:rsidR="00000000" w:rsidRDefault="00890A51">
      <w:pPr>
        <w:pStyle w:val="a0"/>
        <w:rPr>
          <w:rFonts w:hint="cs"/>
          <w:rtl/>
        </w:rPr>
      </w:pPr>
      <w:r>
        <w:rPr>
          <w:rFonts w:hint="cs"/>
          <w:rtl/>
        </w:rPr>
        <w:t xml:space="preserve">עם זאת, במקביל לכך קיימה מנהלת מחוז הדרום במשרד החינוך, הגברת </w:t>
      </w:r>
      <w:r>
        <w:rPr>
          <w:rFonts w:hint="cs"/>
          <w:rtl/>
        </w:rPr>
        <w:t xml:space="preserve">עמירה חיים, בירור מעמיק, ונמצא שאכן מדובר בחשדות חמורים. שוב, אני לא יכולה לקבוע באופן קטגורי שאכן זה נעשה כל עוד יש חקירה, אבל בראייה שלנו ומבירור שאנחנו עשינו, מדובר אכן בחשדות חמורים. </w:t>
      </w:r>
    </w:p>
    <w:p w14:paraId="3559B448" w14:textId="77777777" w:rsidR="00000000" w:rsidRDefault="00890A51">
      <w:pPr>
        <w:pStyle w:val="a0"/>
        <w:rPr>
          <w:rFonts w:hint="cs"/>
          <w:rtl/>
        </w:rPr>
      </w:pPr>
    </w:p>
    <w:p w14:paraId="4D65FE54" w14:textId="77777777" w:rsidR="00000000" w:rsidRDefault="00890A51">
      <w:pPr>
        <w:pStyle w:val="a0"/>
        <w:rPr>
          <w:rFonts w:hint="cs"/>
          <w:rtl/>
        </w:rPr>
      </w:pPr>
      <w:r>
        <w:rPr>
          <w:rFonts w:hint="cs"/>
          <w:rtl/>
        </w:rPr>
        <w:t>לשאלה השנייה - בעבר התקבלה תלונה נגד המנהל. הוא הכחיש בתוקף את המיו</w:t>
      </w:r>
      <w:r>
        <w:rPr>
          <w:rFonts w:hint="cs"/>
          <w:rtl/>
        </w:rPr>
        <w:t xml:space="preserve">חס לו. לא היו ראיות תומכות לטענה שהתקבלה בעבר. </w:t>
      </w:r>
    </w:p>
    <w:p w14:paraId="5CDAC3FD" w14:textId="77777777" w:rsidR="00000000" w:rsidRDefault="00890A51">
      <w:pPr>
        <w:pStyle w:val="a0"/>
        <w:rPr>
          <w:rFonts w:hint="cs"/>
          <w:rtl/>
        </w:rPr>
      </w:pPr>
    </w:p>
    <w:p w14:paraId="4F9DBB31" w14:textId="77777777" w:rsidR="00000000" w:rsidRDefault="00890A51">
      <w:pPr>
        <w:pStyle w:val="a0"/>
        <w:rPr>
          <w:rFonts w:hint="cs"/>
          <w:rtl/>
        </w:rPr>
      </w:pPr>
      <w:r>
        <w:rPr>
          <w:rFonts w:hint="cs"/>
          <w:rtl/>
        </w:rPr>
        <w:t xml:space="preserve">לשאלה השלישית - נוכח הממצאים שעלו בבירור של מנהלת המחוז, היא החליטה לנזוף בו ולהעביר בקשה דחופה להשעייתו. אני חייבת כאן להדגיש, שאין למנהלת המחוז, לא למנכ"לית המשרד ואף לא לשרת החינוך שום סמכות להשעות מורה, </w:t>
      </w:r>
      <w:r>
        <w:rPr>
          <w:rFonts w:hint="cs"/>
          <w:rtl/>
        </w:rPr>
        <w:t>אלא באמצעים שבהם מקיימים להם שימועים ונציב שירות המדינה - וכל הדברים הללו. אין אפשרות להשעות מורה, וגם אז, זה מגיע לבית-דין לעבודה והעניין נמשך תקופה מאוד ארוכה. שלא ישתמע כאן כאילו לא נקטנו צעד שאנחנו רשאים לנקוט. הצעד שננקט כרגע הוא נזיפה ופנייה בדרישה ל</w:t>
      </w:r>
      <w:r>
        <w:rPr>
          <w:rFonts w:hint="cs"/>
          <w:rtl/>
        </w:rPr>
        <w:t xml:space="preserve">השעותו. </w:t>
      </w:r>
    </w:p>
    <w:p w14:paraId="7123316C" w14:textId="77777777" w:rsidR="00000000" w:rsidRDefault="00890A51">
      <w:pPr>
        <w:pStyle w:val="a0"/>
        <w:rPr>
          <w:rFonts w:hint="cs"/>
          <w:rtl/>
        </w:rPr>
      </w:pPr>
    </w:p>
    <w:p w14:paraId="6E2BE847" w14:textId="77777777" w:rsidR="00000000" w:rsidRDefault="00890A51">
      <w:pPr>
        <w:pStyle w:val="a0"/>
        <w:rPr>
          <w:rFonts w:hint="cs"/>
          <w:rtl/>
        </w:rPr>
      </w:pPr>
      <w:r>
        <w:rPr>
          <w:rFonts w:hint="cs"/>
          <w:rtl/>
        </w:rPr>
        <w:t>אני חייבת כאן לציין ולהדגיש עוד משפט אחד כללי, ברשותך, אדוני היושב-ראש, לגבי המאמצים והמשאבים הרבים שמערכת החינוך משקיעה במגוון תוכניות כדי להביא לשילוב ולקליטה מוצלחים של בני העדה האתיופית בחברה הישראלית. ברור לגמרי, ואני אולי אוסיף, ברשותכם, או</w:t>
      </w:r>
      <w:r>
        <w:rPr>
          <w:rFonts w:hint="cs"/>
          <w:rtl/>
        </w:rPr>
        <w:t xml:space="preserve">לי אחרי שאשאל שאלות נוספות, כי אולי זה יישאל גם במסגרת השאלות הנוספות - אני רוצה להוסיף עוד הערה בסוף. </w:t>
      </w:r>
    </w:p>
    <w:p w14:paraId="257AE94D" w14:textId="77777777" w:rsidR="00000000" w:rsidRDefault="00890A51">
      <w:pPr>
        <w:pStyle w:val="a0"/>
        <w:rPr>
          <w:rFonts w:hint="cs"/>
          <w:rtl/>
        </w:rPr>
      </w:pPr>
    </w:p>
    <w:p w14:paraId="7754EC09" w14:textId="77777777" w:rsidR="00000000" w:rsidRDefault="00890A51">
      <w:pPr>
        <w:pStyle w:val="a0"/>
        <w:rPr>
          <w:rFonts w:hint="cs"/>
          <w:rtl/>
        </w:rPr>
      </w:pPr>
      <w:r>
        <w:rPr>
          <w:rFonts w:hint="cs"/>
          <w:rtl/>
        </w:rPr>
        <w:t>כמובן, ואולי אין צורך לומר, או שיש צורך, כי גם לפעמים המובן מאליו צריך שייאמר, אם אכן הדברים קרו - וכפי שעולה עכשיו, החשדות הם רציניים, כפי שאמרתי, ולכ</w:t>
      </w:r>
      <w:r>
        <w:rPr>
          <w:rFonts w:hint="cs"/>
          <w:rtl/>
        </w:rPr>
        <w:t>ן פנינו בדרישה להשעותו - מדובר בדבר חמור מאין כמוהו, שאי-אפשר להגזים בחומרה שלו. בשום פנים ואופן אין בזה כדי להעיד על הכלל. תקלות, אנשים שנוהגים בצורה חמורה ביותר, גם אם הם מורים או מנהלים, אכן קורות במערכת כל כך גדולה של אלפי בתי-ספר, אלפי מנהלים, למעלה מ</w:t>
      </w:r>
      <w:r>
        <w:rPr>
          <w:rFonts w:hint="cs"/>
          <w:rtl/>
        </w:rPr>
        <w:t xml:space="preserve">-120,000 מורים, מיליון ו-700,000 תלמידים. קורות תקלות כאלה. אנחנו משתדלים לאתר אותן מבעוד מועד ולטפל בהן, כמובן, במלוא תשומת הלב ובחוזק יד. </w:t>
      </w:r>
    </w:p>
    <w:p w14:paraId="0FF016E6" w14:textId="77777777" w:rsidR="00000000" w:rsidRDefault="00890A51">
      <w:pPr>
        <w:pStyle w:val="a0"/>
        <w:rPr>
          <w:rFonts w:hint="cs"/>
          <w:rtl/>
        </w:rPr>
      </w:pPr>
    </w:p>
    <w:p w14:paraId="08AB3253" w14:textId="77777777" w:rsidR="00000000" w:rsidRDefault="00890A51">
      <w:pPr>
        <w:pStyle w:val="af1"/>
        <w:rPr>
          <w:rtl/>
        </w:rPr>
      </w:pPr>
      <w:r>
        <w:rPr>
          <w:rtl/>
        </w:rPr>
        <w:t>היו"ר</w:t>
      </w:r>
      <w:r>
        <w:rPr>
          <w:rFonts w:hint="cs"/>
          <w:rtl/>
        </w:rPr>
        <w:t xml:space="preserve"> ראובן ריבלין</w:t>
      </w:r>
      <w:r>
        <w:rPr>
          <w:rtl/>
        </w:rPr>
        <w:t>:</w:t>
      </w:r>
    </w:p>
    <w:p w14:paraId="2AB6598B" w14:textId="77777777" w:rsidR="00000000" w:rsidRDefault="00890A51">
      <w:pPr>
        <w:pStyle w:val="a0"/>
        <w:rPr>
          <w:rtl/>
        </w:rPr>
      </w:pPr>
    </w:p>
    <w:p w14:paraId="3095F699" w14:textId="77777777" w:rsidR="00000000" w:rsidRDefault="00890A51">
      <w:pPr>
        <w:pStyle w:val="a0"/>
        <w:rPr>
          <w:rFonts w:hint="cs"/>
          <w:rtl/>
        </w:rPr>
      </w:pPr>
      <w:r>
        <w:rPr>
          <w:rFonts w:hint="cs"/>
          <w:rtl/>
        </w:rPr>
        <w:t xml:space="preserve">שאלה נוספת לחבר הכנסת אלי בן-מנחם. אחריו - חבר הכנסת מרגי וחברת הכנסת קולט אביטל. </w:t>
      </w:r>
    </w:p>
    <w:p w14:paraId="042221E7" w14:textId="77777777" w:rsidR="00000000" w:rsidRDefault="00890A51">
      <w:pPr>
        <w:pStyle w:val="a0"/>
        <w:rPr>
          <w:rFonts w:hint="cs"/>
          <w:rtl/>
        </w:rPr>
      </w:pPr>
    </w:p>
    <w:p w14:paraId="2C7B57FC" w14:textId="77777777" w:rsidR="00000000" w:rsidRDefault="00890A51">
      <w:pPr>
        <w:pStyle w:val="a"/>
        <w:rPr>
          <w:rtl/>
        </w:rPr>
      </w:pPr>
      <w:bookmarkStart w:id="125" w:name="FS000000437T30_06_2004_12_54_45"/>
      <w:bookmarkStart w:id="126" w:name="_Toc77593362"/>
      <w:bookmarkEnd w:id="125"/>
      <w:r>
        <w:rPr>
          <w:rFonts w:hint="eastAsia"/>
          <w:rtl/>
        </w:rPr>
        <w:t>אלי</w:t>
      </w:r>
      <w:r>
        <w:rPr>
          <w:rtl/>
        </w:rPr>
        <w:t xml:space="preserve"> בן-מנ</w:t>
      </w:r>
      <w:r>
        <w:rPr>
          <w:rtl/>
        </w:rPr>
        <w:t>חם (העבודה-מימד):</w:t>
      </w:r>
      <w:bookmarkEnd w:id="126"/>
    </w:p>
    <w:p w14:paraId="12EB39D0" w14:textId="77777777" w:rsidR="00000000" w:rsidRDefault="00890A51">
      <w:pPr>
        <w:pStyle w:val="a0"/>
        <w:rPr>
          <w:rFonts w:hint="cs"/>
          <w:rtl/>
        </w:rPr>
      </w:pPr>
    </w:p>
    <w:p w14:paraId="65159D2D" w14:textId="77777777" w:rsidR="00000000" w:rsidRDefault="00890A51">
      <w:pPr>
        <w:pStyle w:val="a0"/>
        <w:rPr>
          <w:rFonts w:hint="cs"/>
          <w:rtl/>
        </w:rPr>
      </w:pPr>
      <w:r>
        <w:rPr>
          <w:rFonts w:hint="cs"/>
          <w:rtl/>
        </w:rPr>
        <w:t>גברתי השרה, ידוע שהמנהל הנוכחי כבר הכה תלמידים בבית-ספר אחר, ומה שמערכת החינוך עשתה - היא העבירה אותו לבית-ספר אחר, שוב עם ילדים אתיופים. אותו מנהל הוציא גם הודעה לטיול לילדי בית-הספר, שכל הקודם זוכה, והוריד מהאוטובוס ילדים אתיופים שלא ש</w:t>
      </w:r>
      <w:r>
        <w:rPr>
          <w:rFonts w:hint="cs"/>
          <w:rtl/>
        </w:rPr>
        <w:t xml:space="preserve">ילמו, בניגוד לנהלים של משרד החינוך. אני מבין שלא קל להתעסק עם ארגון המורים והסתדרות המורים - -  </w:t>
      </w:r>
    </w:p>
    <w:p w14:paraId="093BC588" w14:textId="77777777" w:rsidR="00000000" w:rsidRDefault="00890A51">
      <w:pPr>
        <w:pStyle w:val="a0"/>
        <w:rPr>
          <w:rFonts w:hint="cs"/>
          <w:rtl/>
        </w:rPr>
      </w:pPr>
    </w:p>
    <w:p w14:paraId="5515A163" w14:textId="77777777" w:rsidR="00000000" w:rsidRDefault="00890A51">
      <w:pPr>
        <w:pStyle w:val="af0"/>
        <w:rPr>
          <w:rtl/>
        </w:rPr>
      </w:pPr>
      <w:r>
        <w:rPr>
          <w:rFonts w:hint="eastAsia"/>
          <w:rtl/>
        </w:rPr>
        <w:t>שרת</w:t>
      </w:r>
      <w:r>
        <w:rPr>
          <w:rtl/>
        </w:rPr>
        <w:t xml:space="preserve"> החינוך, התרבות והספורט לימור לבנת:</w:t>
      </w:r>
    </w:p>
    <w:p w14:paraId="39DD2889" w14:textId="77777777" w:rsidR="00000000" w:rsidRDefault="00890A51">
      <w:pPr>
        <w:pStyle w:val="a0"/>
        <w:rPr>
          <w:rFonts w:hint="cs"/>
          <w:rtl/>
        </w:rPr>
      </w:pPr>
    </w:p>
    <w:p w14:paraId="7468D3E0" w14:textId="77777777" w:rsidR="00000000" w:rsidRDefault="00890A51">
      <w:pPr>
        <w:pStyle w:val="a0"/>
        <w:rPr>
          <w:rFonts w:hint="cs"/>
          <w:rtl/>
        </w:rPr>
      </w:pPr>
      <w:r>
        <w:rPr>
          <w:rFonts w:hint="cs"/>
          <w:rtl/>
        </w:rPr>
        <w:t>לא - - -</w:t>
      </w:r>
    </w:p>
    <w:p w14:paraId="74953CD8" w14:textId="77777777" w:rsidR="00000000" w:rsidRDefault="00890A51">
      <w:pPr>
        <w:pStyle w:val="a0"/>
        <w:rPr>
          <w:rFonts w:hint="cs"/>
          <w:rtl/>
        </w:rPr>
      </w:pPr>
    </w:p>
    <w:p w14:paraId="1C4C3012" w14:textId="77777777" w:rsidR="00000000" w:rsidRDefault="00890A51">
      <w:pPr>
        <w:pStyle w:val="-"/>
        <w:rPr>
          <w:rtl/>
        </w:rPr>
      </w:pPr>
      <w:bookmarkStart w:id="127" w:name="FS000000437T30_06_2004_12_56_45C"/>
      <w:bookmarkEnd w:id="127"/>
      <w:r>
        <w:rPr>
          <w:rtl/>
        </w:rPr>
        <w:t>אלי בן-מנחם (העבודה-מימד):</w:t>
      </w:r>
    </w:p>
    <w:p w14:paraId="31DCD0EC" w14:textId="77777777" w:rsidR="00000000" w:rsidRDefault="00890A51">
      <w:pPr>
        <w:pStyle w:val="a0"/>
        <w:rPr>
          <w:rtl/>
        </w:rPr>
      </w:pPr>
    </w:p>
    <w:p w14:paraId="7F47B1EA" w14:textId="77777777" w:rsidR="00000000" w:rsidRDefault="00890A51">
      <w:pPr>
        <w:pStyle w:val="a0"/>
        <w:rPr>
          <w:rFonts w:hint="cs"/>
          <w:rtl/>
        </w:rPr>
      </w:pPr>
      <w:r>
        <w:rPr>
          <w:rFonts w:hint="cs"/>
          <w:rtl/>
        </w:rPr>
        <w:t>- - אבל לא יכול להיות שדווקא במערכת החינוך הישראלית, במשרד הזה, לא יהיה אפשר להש</w:t>
      </w:r>
      <w:r>
        <w:rPr>
          <w:rFonts w:hint="cs"/>
          <w:rtl/>
        </w:rPr>
        <w:t xml:space="preserve">עות מורה שמכה תלמידים, וזו לא הפעם הראשונה. משאירים אותו במערכת, מחפשים תירוצים, מעבירים את זה למשטרה, והוא ימשיך לחנך. איש כזה, מהרגע הראשון, מהפעם הראשונה שתפסו אותו מכה ילדים - היו צריכים להשאיר אותו בבית,  מושעה עד לבירור הנושא. אני מבקש ממך להשעות את </w:t>
      </w:r>
      <w:r>
        <w:rPr>
          <w:rFonts w:hint="cs"/>
          <w:rtl/>
        </w:rPr>
        <w:t>האיש הזה כי יש לך פרטים, ואת יודעת שאני צודק. יש להזיז אותו הצדה, להחזיר אותו הביתה. אני מכיר אותך, גברתי השרה, את מספיק חזקה כדי לעמוד מול הסתדרות המורים וארגון המורים - - -</w:t>
      </w:r>
    </w:p>
    <w:p w14:paraId="7C816972" w14:textId="77777777" w:rsidR="00000000" w:rsidRDefault="00890A51">
      <w:pPr>
        <w:pStyle w:val="a0"/>
        <w:rPr>
          <w:rFonts w:hint="cs"/>
          <w:rtl/>
        </w:rPr>
      </w:pPr>
    </w:p>
    <w:p w14:paraId="0BB73BF8" w14:textId="77777777" w:rsidR="00000000" w:rsidRDefault="00890A51">
      <w:pPr>
        <w:pStyle w:val="af0"/>
        <w:rPr>
          <w:rtl/>
        </w:rPr>
      </w:pPr>
      <w:r>
        <w:rPr>
          <w:rFonts w:hint="eastAsia"/>
          <w:rtl/>
        </w:rPr>
        <w:t>שרת</w:t>
      </w:r>
      <w:r>
        <w:rPr>
          <w:rtl/>
        </w:rPr>
        <w:t xml:space="preserve"> החינוך, התרבות והספורט לימור לבנת:</w:t>
      </w:r>
    </w:p>
    <w:p w14:paraId="0F844ED2" w14:textId="77777777" w:rsidR="00000000" w:rsidRDefault="00890A51">
      <w:pPr>
        <w:pStyle w:val="a0"/>
        <w:rPr>
          <w:rFonts w:hint="cs"/>
          <w:rtl/>
        </w:rPr>
      </w:pPr>
    </w:p>
    <w:p w14:paraId="61D08AD4" w14:textId="77777777" w:rsidR="00000000" w:rsidRDefault="00890A51">
      <w:pPr>
        <w:pStyle w:val="a0"/>
        <w:rPr>
          <w:rFonts w:hint="cs"/>
          <w:rtl/>
        </w:rPr>
      </w:pPr>
      <w:r>
        <w:rPr>
          <w:rFonts w:hint="cs"/>
          <w:rtl/>
        </w:rPr>
        <w:t>זה לא שייך להסתדרות או - - -</w:t>
      </w:r>
    </w:p>
    <w:p w14:paraId="186ADE3B" w14:textId="77777777" w:rsidR="00000000" w:rsidRDefault="00890A51">
      <w:pPr>
        <w:pStyle w:val="a0"/>
        <w:rPr>
          <w:rFonts w:hint="cs"/>
          <w:rtl/>
        </w:rPr>
      </w:pPr>
    </w:p>
    <w:p w14:paraId="56DC3089" w14:textId="77777777" w:rsidR="00000000" w:rsidRDefault="00890A51">
      <w:pPr>
        <w:pStyle w:val="-"/>
        <w:rPr>
          <w:rtl/>
        </w:rPr>
      </w:pPr>
      <w:bookmarkStart w:id="128" w:name="FS000000437T30_06_2004_12_59_42C"/>
      <w:bookmarkEnd w:id="128"/>
      <w:r>
        <w:rPr>
          <w:rtl/>
        </w:rPr>
        <w:t>אלי בן-מנח</w:t>
      </w:r>
      <w:r>
        <w:rPr>
          <w:rtl/>
        </w:rPr>
        <w:t>ם (העבודה-מימד):</w:t>
      </w:r>
    </w:p>
    <w:p w14:paraId="583ECCF6" w14:textId="77777777" w:rsidR="00000000" w:rsidRDefault="00890A51">
      <w:pPr>
        <w:pStyle w:val="a0"/>
        <w:rPr>
          <w:rtl/>
        </w:rPr>
      </w:pPr>
    </w:p>
    <w:p w14:paraId="7C49E75C" w14:textId="77777777" w:rsidR="00000000" w:rsidRDefault="00890A51">
      <w:pPr>
        <w:pStyle w:val="a0"/>
        <w:rPr>
          <w:rFonts w:hint="cs"/>
          <w:rtl/>
        </w:rPr>
      </w:pPr>
      <w:r>
        <w:rPr>
          <w:rFonts w:hint="cs"/>
          <w:rtl/>
        </w:rPr>
        <w:t xml:space="preserve">אני מעריך שהם מונעים ממך. </w:t>
      </w:r>
    </w:p>
    <w:p w14:paraId="3A3DA723" w14:textId="77777777" w:rsidR="00000000" w:rsidRDefault="00890A51">
      <w:pPr>
        <w:pStyle w:val="a0"/>
        <w:rPr>
          <w:rFonts w:hint="cs"/>
          <w:rtl/>
        </w:rPr>
      </w:pPr>
    </w:p>
    <w:p w14:paraId="6A41C726" w14:textId="77777777" w:rsidR="00000000" w:rsidRDefault="00890A51">
      <w:pPr>
        <w:pStyle w:val="af1"/>
        <w:rPr>
          <w:rtl/>
        </w:rPr>
      </w:pPr>
      <w:r>
        <w:rPr>
          <w:rtl/>
        </w:rPr>
        <w:t>היו"ר</w:t>
      </w:r>
      <w:r>
        <w:rPr>
          <w:rFonts w:hint="cs"/>
          <w:rtl/>
        </w:rPr>
        <w:t xml:space="preserve"> ראובן ריבלין</w:t>
      </w:r>
      <w:r>
        <w:rPr>
          <w:rtl/>
        </w:rPr>
        <w:t>:</w:t>
      </w:r>
    </w:p>
    <w:p w14:paraId="7881EA0C" w14:textId="77777777" w:rsidR="00000000" w:rsidRDefault="00890A51">
      <w:pPr>
        <w:pStyle w:val="a0"/>
        <w:rPr>
          <w:rFonts w:hint="cs"/>
          <w:rtl/>
        </w:rPr>
      </w:pPr>
    </w:p>
    <w:p w14:paraId="2AFCC81F" w14:textId="77777777" w:rsidR="00000000" w:rsidRDefault="00890A51">
      <w:pPr>
        <w:pStyle w:val="a0"/>
        <w:rPr>
          <w:rFonts w:hint="cs"/>
          <w:rtl/>
        </w:rPr>
      </w:pPr>
      <w:r>
        <w:rPr>
          <w:rFonts w:hint="cs"/>
          <w:rtl/>
        </w:rPr>
        <w:t xml:space="preserve">לא להתווכח עם השרה. לשאול. תודה רבה לחבר הכנסת בן-מנחם. חבר הכנסת מרגי, ואחריו - חברת הכנסת אביטל. </w:t>
      </w:r>
    </w:p>
    <w:p w14:paraId="3E96072F" w14:textId="77777777" w:rsidR="00000000" w:rsidRDefault="00890A51">
      <w:pPr>
        <w:pStyle w:val="a0"/>
        <w:rPr>
          <w:rFonts w:hint="cs"/>
          <w:rtl/>
        </w:rPr>
      </w:pPr>
    </w:p>
    <w:p w14:paraId="1C9E5936" w14:textId="77777777" w:rsidR="00000000" w:rsidRDefault="00890A51">
      <w:pPr>
        <w:pStyle w:val="a"/>
        <w:rPr>
          <w:rtl/>
        </w:rPr>
      </w:pPr>
      <w:bookmarkStart w:id="129" w:name="FS000001056T30_06_2004_13_01_23"/>
      <w:bookmarkStart w:id="130" w:name="_Toc77593363"/>
      <w:bookmarkEnd w:id="129"/>
      <w:r>
        <w:rPr>
          <w:rFonts w:hint="eastAsia"/>
          <w:rtl/>
        </w:rPr>
        <w:t>יעקב</w:t>
      </w:r>
      <w:r>
        <w:rPr>
          <w:rtl/>
        </w:rPr>
        <w:t xml:space="preserve"> מרגי (ש"ס):</w:t>
      </w:r>
      <w:bookmarkEnd w:id="130"/>
    </w:p>
    <w:p w14:paraId="01D13CDF" w14:textId="77777777" w:rsidR="00000000" w:rsidRDefault="00890A51">
      <w:pPr>
        <w:pStyle w:val="a0"/>
        <w:rPr>
          <w:rFonts w:hint="cs"/>
          <w:rtl/>
        </w:rPr>
      </w:pPr>
    </w:p>
    <w:p w14:paraId="5318D8BB" w14:textId="77777777" w:rsidR="00000000" w:rsidRDefault="00890A51">
      <w:pPr>
        <w:pStyle w:val="a0"/>
        <w:rPr>
          <w:rFonts w:hint="cs"/>
          <w:rtl/>
        </w:rPr>
      </w:pPr>
      <w:r>
        <w:rPr>
          <w:rFonts w:hint="cs"/>
          <w:rtl/>
        </w:rPr>
        <w:t>אדוני היושב-ראש, גברתי השרה, לצערי הרב, הממסד והחברה הישראלית עדיין לא</w:t>
      </w:r>
      <w:r>
        <w:rPr>
          <w:rFonts w:hint="cs"/>
          <w:rtl/>
        </w:rPr>
        <w:t xml:space="preserve"> קלטו את העלייה מאתיופיה, ולא אחת אנחנו שומעים התבטאויות גזעניות כמעט כלפי האוכלוסייה הזאת. אני שואל: האם שרת החינוך לא חושבת להפעיל תוכנית לסובלנות בחינוך הממלכתי, המועדף, כמובן? </w:t>
      </w:r>
    </w:p>
    <w:p w14:paraId="7B3F4DBB" w14:textId="77777777" w:rsidR="00000000" w:rsidRDefault="00890A51">
      <w:pPr>
        <w:pStyle w:val="a0"/>
        <w:rPr>
          <w:rFonts w:hint="cs"/>
          <w:rtl/>
        </w:rPr>
      </w:pPr>
    </w:p>
    <w:p w14:paraId="469600EF" w14:textId="77777777" w:rsidR="00000000" w:rsidRDefault="00890A51">
      <w:pPr>
        <w:pStyle w:val="af1"/>
        <w:rPr>
          <w:rtl/>
        </w:rPr>
      </w:pPr>
      <w:r>
        <w:rPr>
          <w:rtl/>
        </w:rPr>
        <w:t>היו"ר</w:t>
      </w:r>
      <w:r>
        <w:rPr>
          <w:rFonts w:hint="cs"/>
          <w:rtl/>
        </w:rPr>
        <w:t xml:space="preserve"> ראובן ריבלין</w:t>
      </w:r>
      <w:r>
        <w:rPr>
          <w:rtl/>
        </w:rPr>
        <w:t>:</w:t>
      </w:r>
    </w:p>
    <w:p w14:paraId="03AEB05D" w14:textId="77777777" w:rsidR="00000000" w:rsidRDefault="00890A51">
      <w:pPr>
        <w:pStyle w:val="a0"/>
        <w:rPr>
          <w:rFonts w:hint="cs"/>
          <w:rtl/>
        </w:rPr>
      </w:pPr>
    </w:p>
    <w:p w14:paraId="5FB08399" w14:textId="77777777" w:rsidR="00000000" w:rsidRDefault="00890A51">
      <w:pPr>
        <w:pStyle w:val="a0"/>
        <w:rPr>
          <w:rFonts w:hint="cs"/>
          <w:rtl/>
        </w:rPr>
      </w:pPr>
      <w:r>
        <w:rPr>
          <w:rFonts w:hint="cs"/>
          <w:rtl/>
        </w:rPr>
        <w:t>תודה רבה לחבר הכנסת מרגי. חברת הכנסת קולט אביטל. חברי</w:t>
      </w:r>
      <w:r>
        <w:rPr>
          <w:rFonts w:hint="cs"/>
          <w:rtl/>
        </w:rPr>
        <w:t xml:space="preserve"> הכנסת מסיעת העבודה, באמת. חברתכם שואלת את השרה שאלה. </w:t>
      </w:r>
    </w:p>
    <w:p w14:paraId="11B57E0B" w14:textId="77777777" w:rsidR="00000000" w:rsidRDefault="00890A51">
      <w:pPr>
        <w:pStyle w:val="a0"/>
        <w:rPr>
          <w:rFonts w:hint="cs"/>
          <w:rtl/>
        </w:rPr>
      </w:pPr>
    </w:p>
    <w:p w14:paraId="7AB13054" w14:textId="77777777" w:rsidR="00000000" w:rsidRDefault="00890A51">
      <w:pPr>
        <w:pStyle w:val="af0"/>
        <w:rPr>
          <w:rtl/>
        </w:rPr>
      </w:pPr>
      <w:r>
        <w:rPr>
          <w:rFonts w:hint="eastAsia"/>
          <w:rtl/>
        </w:rPr>
        <w:t>שרת</w:t>
      </w:r>
      <w:r>
        <w:rPr>
          <w:rtl/>
        </w:rPr>
        <w:t xml:space="preserve"> החינוך, התרבות והספורט לימור לבנת:</w:t>
      </w:r>
    </w:p>
    <w:p w14:paraId="7A97F987" w14:textId="77777777" w:rsidR="00000000" w:rsidRDefault="00890A51">
      <w:pPr>
        <w:pStyle w:val="a0"/>
        <w:rPr>
          <w:rFonts w:hint="cs"/>
          <w:rtl/>
        </w:rPr>
      </w:pPr>
    </w:p>
    <w:p w14:paraId="334CA95A" w14:textId="77777777" w:rsidR="00000000" w:rsidRDefault="00890A51">
      <w:pPr>
        <w:pStyle w:val="a0"/>
        <w:rPr>
          <w:rFonts w:hint="cs"/>
          <w:rtl/>
        </w:rPr>
      </w:pPr>
      <w:r>
        <w:rPr>
          <w:rFonts w:hint="cs"/>
          <w:rtl/>
        </w:rPr>
        <w:t xml:space="preserve">זה אולי בגלל הישיבה במוצאי-שבת? זה יכול להיות? </w:t>
      </w:r>
    </w:p>
    <w:p w14:paraId="1F09BE89" w14:textId="77777777" w:rsidR="00000000" w:rsidRDefault="00890A51">
      <w:pPr>
        <w:pStyle w:val="a0"/>
        <w:rPr>
          <w:rFonts w:hint="cs"/>
          <w:rtl/>
        </w:rPr>
      </w:pPr>
    </w:p>
    <w:p w14:paraId="53DF4344" w14:textId="77777777" w:rsidR="00000000" w:rsidRDefault="00890A51">
      <w:pPr>
        <w:pStyle w:val="af1"/>
        <w:rPr>
          <w:rtl/>
        </w:rPr>
      </w:pPr>
      <w:r>
        <w:rPr>
          <w:rtl/>
        </w:rPr>
        <w:t>היו"ר</w:t>
      </w:r>
      <w:r>
        <w:rPr>
          <w:rFonts w:hint="cs"/>
          <w:rtl/>
        </w:rPr>
        <w:t xml:space="preserve"> ראובן ריבלין</w:t>
      </w:r>
      <w:r>
        <w:rPr>
          <w:rtl/>
        </w:rPr>
        <w:t>:</w:t>
      </w:r>
    </w:p>
    <w:p w14:paraId="37247C11" w14:textId="77777777" w:rsidR="00000000" w:rsidRDefault="00890A51">
      <w:pPr>
        <w:pStyle w:val="a0"/>
        <w:rPr>
          <w:rFonts w:hint="cs"/>
          <w:rtl/>
        </w:rPr>
      </w:pPr>
    </w:p>
    <w:p w14:paraId="0DB87564" w14:textId="77777777" w:rsidR="00000000" w:rsidRDefault="00890A51">
      <w:pPr>
        <w:pStyle w:val="a0"/>
        <w:rPr>
          <w:rFonts w:hint="cs"/>
          <w:rtl/>
        </w:rPr>
      </w:pPr>
      <w:r>
        <w:rPr>
          <w:rFonts w:hint="cs"/>
          <w:rtl/>
        </w:rPr>
        <w:t xml:space="preserve">חברת הכנסת קולט אביטל קיבלה רשות דיבור, לשאול את השרה. </w:t>
      </w:r>
    </w:p>
    <w:p w14:paraId="787C2F4D" w14:textId="77777777" w:rsidR="00000000" w:rsidRDefault="00890A51">
      <w:pPr>
        <w:pStyle w:val="a0"/>
        <w:rPr>
          <w:rFonts w:hint="cs"/>
          <w:rtl/>
        </w:rPr>
      </w:pPr>
    </w:p>
    <w:p w14:paraId="4F2FA318" w14:textId="77777777" w:rsidR="00000000" w:rsidRDefault="00890A51">
      <w:pPr>
        <w:pStyle w:val="a"/>
        <w:rPr>
          <w:rtl/>
        </w:rPr>
      </w:pPr>
      <w:bookmarkStart w:id="131" w:name="FS000000431T30_06_2004_13_06_57"/>
      <w:bookmarkStart w:id="132" w:name="_Toc77593364"/>
      <w:bookmarkEnd w:id="131"/>
      <w:r>
        <w:rPr>
          <w:rFonts w:hint="eastAsia"/>
          <w:rtl/>
        </w:rPr>
        <w:t>קולט</w:t>
      </w:r>
      <w:r>
        <w:rPr>
          <w:rtl/>
        </w:rPr>
        <w:t xml:space="preserve"> אביטל (העבודה-מימד):</w:t>
      </w:r>
      <w:bookmarkEnd w:id="132"/>
    </w:p>
    <w:p w14:paraId="7190AEF3" w14:textId="77777777" w:rsidR="00000000" w:rsidRDefault="00890A51">
      <w:pPr>
        <w:pStyle w:val="a0"/>
        <w:rPr>
          <w:rFonts w:hint="cs"/>
          <w:rtl/>
        </w:rPr>
      </w:pPr>
    </w:p>
    <w:p w14:paraId="56949B4F" w14:textId="77777777" w:rsidR="00000000" w:rsidRDefault="00890A51">
      <w:pPr>
        <w:pStyle w:val="a0"/>
        <w:rPr>
          <w:rFonts w:hint="cs"/>
          <w:rtl/>
        </w:rPr>
      </w:pPr>
      <w:r>
        <w:rPr>
          <w:rFonts w:hint="cs"/>
          <w:rtl/>
        </w:rPr>
        <w:t xml:space="preserve">גברתי </w:t>
      </w:r>
      <w:r>
        <w:rPr>
          <w:rFonts w:hint="cs"/>
          <w:rtl/>
        </w:rPr>
        <w:t xml:space="preserve">השרה, אינני יכולה לשפוט אדם לפני שיש לפנינו כל הראיות, ואכן קיימנו על זה בירור מאוד מקיף בוועדה שלי וגם בוועדת החינוך והתרבות. אני רוצה להביא לידיעתך שני דברים, ואני מבקשת את התייחסותך. הדבר הראשון הוא, שמסתבר שפנו למשרדך והודיעו על קיום הפרשה הזאת זמן מה </w:t>
      </w:r>
      <w:r>
        <w:rPr>
          <w:rFonts w:hint="cs"/>
          <w:rtl/>
        </w:rPr>
        <w:t>לפני שהדבר יצא לעיתונות, ומשום-מה לא נתקבלו שום תגובות. הדבר השני, במהלך הישיבה והבירור הסתבר לנו שמערכת הפיקוח, שיכלה לדעת, לגלות, להבין, להתריע, לסדר את העניין לפני שהוא הגיע לידי התפוצצות כפי שהוא הגיע, עם תלונות במשטרה, לא פעלה כדין בעניין הזה. כנראה ה</w:t>
      </w:r>
      <w:r>
        <w:rPr>
          <w:rFonts w:hint="cs"/>
          <w:rtl/>
        </w:rPr>
        <w:t xml:space="preserve">יא אינה מספיק ערה לנושא הזה. </w:t>
      </w:r>
    </w:p>
    <w:p w14:paraId="1E17096E" w14:textId="77777777" w:rsidR="00000000" w:rsidRDefault="00890A51">
      <w:pPr>
        <w:pStyle w:val="a0"/>
        <w:rPr>
          <w:rFonts w:hint="cs"/>
          <w:rtl/>
        </w:rPr>
      </w:pPr>
    </w:p>
    <w:p w14:paraId="74D191BB" w14:textId="77777777" w:rsidR="00000000" w:rsidRDefault="00890A51">
      <w:pPr>
        <w:pStyle w:val="a0"/>
        <w:rPr>
          <w:rFonts w:hint="cs"/>
          <w:rtl/>
        </w:rPr>
      </w:pPr>
      <w:r>
        <w:rPr>
          <w:rFonts w:hint="cs"/>
          <w:rtl/>
        </w:rPr>
        <w:t xml:space="preserve">אחרון חביב, גברתי השרה - אנחנו מדברים לא על תופעה בודדת. היו מקרים בעבר, ולצערנו יש עוד מקרים, של - נקרא לזה אפילו גזענות כלפי ציבורי עולים. זה דורש טיפול הרבה יותר נמרץ. אנחנו יודעים שנעשים מאמצים, שקיימים תקציבים, אבל נראה </w:t>
      </w:r>
      <w:r>
        <w:rPr>
          <w:rFonts w:hint="cs"/>
          <w:rtl/>
        </w:rPr>
        <w:t xml:space="preserve">לי שלבד מחוזרי מנכ"ל צריך להיעשות פה מאמץ הרבה יותר מקיף לחינוך לסובלנות בקרב המורים. </w:t>
      </w:r>
    </w:p>
    <w:p w14:paraId="26D0ABCB" w14:textId="77777777" w:rsidR="00000000" w:rsidRDefault="00890A51">
      <w:pPr>
        <w:pStyle w:val="a0"/>
        <w:rPr>
          <w:rFonts w:hint="cs"/>
          <w:rtl/>
        </w:rPr>
      </w:pPr>
    </w:p>
    <w:p w14:paraId="2E5B6423" w14:textId="77777777" w:rsidR="00000000" w:rsidRDefault="00890A51">
      <w:pPr>
        <w:pStyle w:val="af1"/>
        <w:rPr>
          <w:rtl/>
        </w:rPr>
      </w:pPr>
      <w:r>
        <w:rPr>
          <w:rtl/>
        </w:rPr>
        <w:t>היו"ר</w:t>
      </w:r>
      <w:r>
        <w:rPr>
          <w:rFonts w:hint="cs"/>
          <w:rtl/>
        </w:rPr>
        <w:t xml:space="preserve"> ראובן ריבלין</w:t>
      </w:r>
      <w:r>
        <w:rPr>
          <w:rtl/>
        </w:rPr>
        <w:t>:</w:t>
      </w:r>
    </w:p>
    <w:p w14:paraId="031D60F2" w14:textId="77777777" w:rsidR="00000000" w:rsidRDefault="00890A51">
      <w:pPr>
        <w:pStyle w:val="a0"/>
        <w:rPr>
          <w:rFonts w:hint="cs"/>
          <w:rtl/>
        </w:rPr>
      </w:pPr>
    </w:p>
    <w:p w14:paraId="191CC94E" w14:textId="77777777" w:rsidR="00000000" w:rsidRDefault="00890A51">
      <w:pPr>
        <w:pStyle w:val="a0"/>
        <w:rPr>
          <w:rFonts w:hint="cs"/>
          <w:rtl/>
        </w:rPr>
      </w:pPr>
      <w:r>
        <w:rPr>
          <w:rFonts w:hint="cs"/>
          <w:rtl/>
        </w:rPr>
        <w:t xml:space="preserve">תודה רבה. כבוד השרה תשיב. </w:t>
      </w:r>
    </w:p>
    <w:p w14:paraId="00638152" w14:textId="77777777" w:rsidR="00000000" w:rsidRDefault="00890A51">
      <w:pPr>
        <w:pStyle w:val="a0"/>
        <w:rPr>
          <w:rFonts w:hint="cs"/>
          <w:rtl/>
        </w:rPr>
      </w:pPr>
    </w:p>
    <w:p w14:paraId="0464D1F4" w14:textId="77777777" w:rsidR="00000000" w:rsidRDefault="00890A51">
      <w:pPr>
        <w:pStyle w:val="a"/>
        <w:rPr>
          <w:rtl/>
        </w:rPr>
      </w:pPr>
      <w:bookmarkStart w:id="133" w:name="FS000000470T30_06_2004_13_14_54"/>
      <w:bookmarkStart w:id="134" w:name="_Toc77593365"/>
      <w:bookmarkEnd w:id="133"/>
      <w:r>
        <w:rPr>
          <w:rFonts w:hint="eastAsia"/>
          <w:rtl/>
        </w:rPr>
        <w:t>שרת</w:t>
      </w:r>
      <w:r>
        <w:rPr>
          <w:rtl/>
        </w:rPr>
        <w:t xml:space="preserve"> החינוך, התרבות והספורט לימור לבנת:</w:t>
      </w:r>
      <w:bookmarkEnd w:id="134"/>
    </w:p>
    <w:p w14:paraId="2AD722BC" w14:textId="77777777" w:rsidR="00000000" w:rsidRDefault="00890A51">
      <w:pPr>
        <w:pStyle w:val="a0"/>
        <w:rPr>
          <w:rFonts w:hint="cs"/>
          <w:rtl/>
        </w:rPr>
      </w:pPr>
    </w:p>
    <w:p w14:paraId="1A5C44C7" w14:textId="77777777" w:rsidR="00000000" w:rsidRDefault="00890A51">
      <w:pPr>
        <w:pStyle w:val="a0"/>
        <w:rPr>
          <w:rFonts w:hint="cs"/>
          <w:rtl/>
        </w:rPr>
      </w:pPr>
      <w:r>
        <w:rPr>
          <w:rFonts w:hint="cs"/>
          <w:rtl/>
        </w:rPr>
        <w:t>קודם כול, אני אתייחס לכמה מהדברים שאמרו חברי הכנסת. אני אינני יכולה לקבל את הטע</w:t>
      </w:r>
      <w:r>
        <w:rPr>
          <w:rFonts w:hint="cs"/>
          <w:rtl/>
        </w:rPr>
        <w:t>נה של חבר הכנסת אלי בן-מנחם, בשום פנים ואופן, על כך שכאילו יש כאן תירוצים. אני ממש לא יכולה לקבל את זה. אני רוצה לחזור ולומר כך - - -</w:t>
      </w:r>
    </w:p>
    <w:p w14:paraId="60C7359C" w14:textId="77777777" w:rsidR="00000000" w:rsidRDefault="00890A51">
      <w:pPr>
        <w:pStyle w:val="a0"/>
        <w:rPr>
          <w:rFonts w:hint="cs"/>
          <w:rtl/>
        </w:rPr>
      </w:pPr>
    </w:p>
    <w:p w14:paraId="5560836A" w14:textId="77777777" w:rsidR="00000000" w:rsidRDefault="00890A51">
      <w:pPr>
        <w:pStyle w:val="af0"/>
        <w:rPr>
          <w:rtl/>
        </w:rPr>
      </w:pPr>
      <w:r>
        <w:rPr>
          <w:rFonts w:hint="eastAsia"/>
          <w:rtl/>
        </w:rPr>
        <w:t>אלי</w:t>
      </w:r>
      <w:r>
        <w:rPr>
          <w:rtl/>
        </w:rPr>
        <w:t xml:space="preserve"> בן-מנחם (העבודה-מימד):</w:t>
      </w:r>
    </w:p>
    <w:p w14:paraId="729E64A7" w14:textId="77777777" w:rsidR="00000000" w:rsidRDefault="00890A51">
      <w:pPr>
        <w:pStyle w:val="a0"/>
        <w:rPr>
          <w:rFonts w:hint="cs"/>
          <w:rtl/>
        </w:rPr>
      </w:pPr>
    </w:p>
    <w:p w14:paraId="41885121" w14:textId="77777777" w:rsidR="00000000" w:rsidRDefault="00890A51">
      <w:pPr>
        <w:pStyle w:val="a0"/>
        <w:rPr>
          <w:rFonts w:hint="cs"/>
          <w:rtl/>
        </w:rPr>
      </w:pPr>
      <w:r>
        <w:rPr>
          <w:rFonts w:hint="cs"/>
          <w:rtl/>
        </w:rPr>
        <w:t>- - -</w:t>
      </w:r>
    </w:p>
    <w:p w14:paraId="259D3F93" w14:textId="77777777" w:rsidR="00000000" w:rsidRDefault="00890A51">
      <w:pPr>
        <w:pStyle w:val="a0"/>
        <w:rPr>
          <w:rFonts w:hint="cs"/>
          <w:rtl/>
        </w:rPr>
      </w:pPr>
    </w:p>
    <w:p w14:paraId="1C9CA30D" w14:textId="77777777" w:rsidR="00000000" w:rsidRDefault="00890A51">
      <w:pPr>
        <w:pStyle w:val="-"/>
        <w:rPr>
          <w:rtl/>
        </w:rPr>
      </w:pPr>
      <w:bookmarkStart w:id="135" w:name="FS000000470T30_06_2004_13_35_02C"/>
      <w:bookmarkEnd w:id="135"/>
      <w:r>
        <w:rPr>
          <w:rtl/>
        </w:rPr>
        <w:t>שרת החינוך, התרבות והספורט לימור לבנת:</w:t>
      </w:r>
    </w:p>
    <w:p w14:paraId="4027E97D" w14:textId="77777777" w:rsidR="00000000" w:rsidRDefault="00890A51">
      <w:pPr>
        <w:pStyle w:val="a0"/>
        <w:rPr>
          <w:rtl/>
        </w:rPr>
      </w:pPr>
    </w:p>
    <w:p w14:paraId="563529FD" w14:textId="77777777" w:rsidR="00000000" w:rsidRDefault="00890A51">
      <w:pPr>
        <w:pStyle w:val="a0"/>
        <w:rPr>
          <w:rFonts w:hint="cs"/>
          <w:rtl/>
        </w:rPr>
      </w:pPr>
      <w:r>
        <w:rPr>
          <w:rFonts w:hint="cs"/>
          <w:rtl/>
        </w:rPr>
        <w:t>אני שמעתי אותך, חבר הכנסת אלי בן-מנחם. עכשיו א</w:t>
      </w:r>
      <w:r>
        <w:rPr>
          <w:rFonts w:hint="cs"/>
          <w:rtl/>
        </w:rPr>
        <w:t>ני משמיעה את דברי. הטענה כאילו מדובר כאן בתירוצים, כאילו אנחנו חוששים להתמודד מול ארגוני המורים, היא טענה מופרכת ובלתי נכונה לחלוטין. בכלל לא מדובר פה בארגוני המורים. מדובר כאן בעובדי מדינה, שכפופים לנציבות שירות המדינה. אין לי יכולת, אין לי סמכות. אתה אומ</w:t>
      </w:r>
      <w:r>
        <w:rPr>
          <w:rFonts w:hint="cs"/>
          <w:rtl/>
        </w:rPr>
        <w:t xml:space="preserve">ר: תשעי אותו מייד. זה פופוליסטי. זה טוב בשביל להגיד על במת הכנסת. אין לי כל סמכות להשעות אותו, לא מייד ולא אחר כך. כל זה תלוי בנציבות שירות המדינה. ולכן, אפשר להגיד מאה פעמים - אלה תירוצים, אל תפחדי מהסתדרות המורים וארגוני המורים - זה פשוט לא שייך לעניין. </w:t>
      </w:r>
      <w:r>
        <w:rPr>
          <w:rFonts w:hint="cs"/>
          <w:rtl/>
        </w:rPr>
        <w:t xml:space="preserve">זה טוב בשביל לתת כותרות אבל זה לא שייך לעניין. זה דבר אחד. </w:t>
      </w:r>
    </w:p>
    <w:p w14:paraId="5098B6FC" w14:textId="77777777" w:rsidR="00000000" w:rsidRDefault="00890A51">
      <w:pPr>
        <w:pStyle w:val="a0"/>
        <w:rPr>
          <w:rFonts w:hint="cs"/>
          <w:rtl/>
        </w:rPr>
      </w:pPr>
    </w:p>
    <w:p w14:paraId="0DB0C6DA" w14:textId="77777777" w:rsidR="00000000" w:rsidRDefault="00890A51">
      <w:pPr>
        <w:pStyle w:val="af0"/>
        <w:rPr>
          <w:rtl/>
        </w:rPr>
      </w:pPr>
      <w:r>
        <w:rPr>
          <w:rFonts w:hint="eastAsia"/>
          <w:rtl/>
        </w:rPr>
        <w:t>אלי</w:t>
      </w:r>
      <w:r>
        <w:rPr>
          <w:rtl/>
        </w:rPr>
        <w:t xml:space="preserve"> בן-מנחם (העבודה-מימד):</w:t>
      </w:r>
    </w:p>
    <w:p w14:paraId="51C962D9" w14:textId="77777777" w:rsidR="00000000" w:rsidRDefault="00890A51">
      <w:pPr>
        <w:pStyle w:val="a0"/>
        <w:rPr>
          <w:rFonts w:hint="cs"/>
          <w:rtl/>
        </w:rPr>
      </w:pPr>
    </w:p>
    <w:p w14:paraId="35E20DE0" w14:textId="77777777" w:rsidR="00000000" w:rsidRDefault="00890A51">
      <w:pPr>
        <w:pStyle w:val="a0"/>
        <w:rPr>
          <w:rFonts w:hint="cs"/>
          <w:rtl/>
        </w:rPr>
      </w:pPr>
      <w:r>
        <w:rPr>
          <w:rFonts w:hint="cs"/>
          <w:rtl/>
        </w:rPr>
        <w:t>- - -</w:t>
      </w:r>
    </w:p>
    <w:p w14:paraId="3C3B2B8F" w14:textId="77777777" w:rsidR="00000000" w:rsidRDefault="00890A51">
      <w:pPr>
        <w:pStyle w:val="a0"/>
        <w:rPr>
          <w:rFonts w:hint="cs"/>
          <w:rtl/>
        </w:rPr>
      </w:pPr>
    </w:p>
    <w:p w14:paraId="4502D6FA" w14:textId="77777777" w:rsidR="00000000" w:rsidRDefault="00890A51">
      <w:pPr>
        <w:pStyle w:val="-"/>
        <w:rPr>
          <w:rtl/>
        </w:rPr>
      </w:pPr>
      <w:bookmarkStart w:id="136" w:name="FS000000470T30_06_2004_13_39_27C"/>
      <w:bookmarkEnd w:id="136"/>
      <w:r>
        <w:rPr>
          <w:rtl/>
        </w:rPr>
        <w:t>שרת החינוך, התרבות והספורט לימור לבנת:</w:t>
      </w:r>
    </w:p>
    <w:p w14:paraId="18FE2058" w14:textId="77777777" w:rsidR="00000000" w:rsidRDefault="00890A51">
      <w:pPr>
        <w:pStyle w:val="a0"/>
        <w:rPr>
          <w:rtl/>
        </w:rPr>
      </w:pPr>
    </w:p>
    <w:p w14:paraId="682B9C8B" w14:textId="77777777" w:rsidR="00000000" w:rsidRDefault="00890A51">
      <w:pPr>
        <w:pStyle w:val="a0"/>
        <w:rPr>
          <w:rFonts w:hint="cs"/>
          <w:rtl/>
        </w:rPr>
      </w:pPr>
      <w:r>
        <w:rPr>
          <w:rFonts w:hint="cs"/>
          <w:rtl/>
        </w:rPr>
        <w:t xml:space="preserve">לא, סליחה, סליחה. אני לא מוכנה, ואני אגיד לך מדוע אני לא מוכנה. </w:t>
      </w:r>
    </w:p>
    <w:p w14:paraId="6C2172C2" w14:textId="77777777" w:rsidR="00000000" w:rsidRDefault="00890A51">
      <w:pPr>
        <w:pStyle w:val="a0"/>
        <w:rPr>
          <w:rFonts w:hint="cs"/>
          <w:rtl/>
        </w:rPr>
      </w:pPr>
    </w:p>
    <w:p w14:paraId="5A3C7CC1" w14:textId="77777777" w:rsidR="00000000" w:rsidRDefault="00890A51">
      <w:pPr>
        <w:pStyle w:val="af1"/>
        <w:rPr>
          <w:rtl/>
        </w:rPr>
      </w:pPr>
      <w:r>
        <w:rPr>
          <w:rtl/>
        </w:rPr>
        <w:t>היו"ר</w:t>
      </w:r>
      <w:r>
        <w:rPr>
          <w:rFonts w:hint="cs"/>
          <w:rtl/>
        </w:rPr>
        <w:t xml:space="preserve"> ראובן ריבלין</w:t>
      </w:r>
      <w:r>
        <w:rPr>
          <w:rtl/>
        </w:rPr>
        <w:t>:</w:t>
      </w:r>
    </w:p>
    <w:p w14:paraId="5D8AD0C1" w14:textId="77777777" w:rsidR="00000000" w:rsidRDefault="00890A51">
      <w:pPr>
        <w:pStyle w:val="a0"/>
        <w:rPr>
          <w:rFonts w:hint="cs"/>
          <w:rtl/>
        </w:rPr>
      </w:pPr>
    </w:p>
    <w:p w14:paraId="31775162" w14:textId="77777777" w:rsidR="00000000" w:rsidRDefault="00890A51">
      <w:pPr>
        <w:pStyle w:val="a0"/>
        <w:rPr>
          <w:rFonts w:hint="cs"/>
          <w:rtl/>
        </w:rPr>
      </w:pPr>
      <w:r>
        <w:rPr>
          <w:rFonts w:hint="cs"/>
          <w:rtl/>
        </w:rPr>
        <w:t xml:space="preserve">חבר הכנסת אלי בן-מנחם. אתה שאלת, </w:t>
      </w:r>
      <w:r>
        <w:rPr>
          <w:rFonts w:hint="cs"/>
          <w:rtl/>
        </w:rPr>
        <w:t>השרה עונה, אם היא מוכנה לקבל שאלות נוספות אני אתן לך - - -</w:t>
      </w:r>
    </w:p>
    <w:p w14:paraId="4979EB33" w14:textId="77777777" w:rsidR="00000000" w:rsidRDefault="00890A51">
      <w:pPr>
        <w:pStyle w:val="a0"/>
        <w:rPr>
          <w:rFonts w:hint="cs"/>
          <w:rtl/>
        </w:rPr>
      </w:pPr>
    </w:p>
    <w:p w14:paraId="6540F21F" w14:textId="77777777" w:rsidR="00000000" w:rsidRDefault="00890A51">
      <w:pPr>
        <w:pStyle w:val="-"/>
        <w:rPr>
          <w:rtl/>
        </w:rPr>
      </w:pPr>
      <w:bookmarkStart w:id="137" w:name="FS000000470T30_06_2004_13_40_17C"/>
      <w:bookmarkEnd w:id="137"/>
      <w:r>
        <w:rPr>
          <w:rtl/>
        </w:rPr>
        <w:t>שרת החינוך, התרבות והספורט לימור לבנת:</w:t>
      </w:r>
    </w:p>
    <w:p w14:paraId="07956D00" w14:textId="77777777" w:rsidR="00000000" w:rsidRDefault="00890A51">
      <w:pPr>
        <w:pStyle w:val="a0"/>
        <w:rPr>
          <w:rtl/>
        </w:rPr>
      </w:pPr>
    </w:p>
    <w:p w14:paraId="0A835565" w14:textId="77777777" w:rsidR="00000000" w:rsidRDefault="00890A51">
      <w:pPr>
        <w:pStyle w:val="a0"/>
        <w:rPr>
          <w:rFonts w:hint="cs"/>
          <w:rtl/>
        </w:rPr>
      </w:pPr>
      <w:r>
        <w:rPr>
          <w:rFonts w:hint="cs"/>
          <w:rtl/>
        </w:rPr>
        <w:t>אני לא מוכנה, לא אסכים, ואגיד לך גם למה. בדרך כלל אני מוכנה מאוד. למה אני לא מוכנה? כי ברגע שמתקיפים אותי בדברים לא נכונים, ברגע שאומרים שאלה הם תירוצים - א</w:t>
      </w:r>
      <w:r>
        <w:rPr>
          <w:rFonts w:hint="cs"/>
          <w:rtl/>
        </w:rPr>
        <w:t>ני לא מוכנה לקבל את זה. לעומת זה, אני</w:t>
      </w:r>
      <w:r>
        <w:rPr>
          <w:rtl/>
        </w:rPr>
        <w:t xml:space="preserve"> </w:t>
      </w:r>
      <w:r>
        <w:rPr>
          <w:rFonts w:hint="cs"/>
          <w:rtl/>
        </w:rPr>
        <w:t>חושבת שחברת הכנסת קולט אביטל צודקת, ואני כבר רוצה לומר, שמנכ"לית המשרד הקימה צוות שאכן יברר אם היו כאן מחדלים של מערכת הפיקוח או של אותם גורמים של המחוז, אותם גורמים שידעו או היו אמורים לדעת על מה שקרה באותו בית-ספר, ו</w:t>
      </w:r>
      <w:r>
        <w:rPr>
          <w:rFonts w:hint="cs"/>
          <w:rtl/>
        </w:rPr>
        <w:t xml:space="preserve">ההערה הזאת היא בהחלט הערה שהבאנו בחשבון, מייד לאחר שהתקיים הבירור הזה בוועדת הקליטה או בוועדת החינוך או בשתיהן, אני לא זוכרת ברגע זה. הדבר הזה יבורר עד תום, ואנחנו גם נעדכן את הוועדות בהמשך איך הדברים בכלל הגיעו לכלל זה שהמערכת לא ידעה שזה מה שקורה. </w:t>
      </w:r>
    </w:p>
    <w:p w14:paraId="6B6FC69A" w14:textId="77777777" w:rsidR="00000000" w:rsidRDefault="00890A51">
      <w:pPr>
        <w:pStyle w:val="a0"/>
        <w:rPr>
          <w:rFonts w:hint="cs"/>
          <w:rtl/>
        </w:rPr>
      </w:pPr>
    </w:p>
    <w:p w14:paraId="3A22E3A7" w14:textId="77777777" w:rsidR="00000000" w:rsidRDefault="00890A51">
      <w:pPr>
        <w:pStyle w:val="a0"/>
        <w:rPr>
          <w:rFonts w:hint="cs"/>
          <w:rtl/>
        </w:rPr>
      </w:pPr>
      <w:r>
        <w:rPr>
          <w:rFonts w:hint="cs"/>
          <w:rtl/>
        </w:rPr>
        <w:t xml:space="preserve">אני </w:t>
      </w:r>
      <w:r>
        <w:rPr>
          <w:rFonts w:hint="cs"/>
          <w:rtl/>
        </w:rPr>
        <w:t>רוצה עוד להתייחס למה שאמר חבר הכנסת בן-מנחם באותו עניין. חבר הכנסת בן-מנחם, הנושא של טיולים לא שייך דווקא ליוצאי אתיופיה, הוא שייך לכלל המערכת. בעניין הזה יש הנחיה ברורה, שהיא גם נאכפת, וכל מקרה שידוע בו שמנהל או מורה לא אפשרו לתלמיד לצאת לטיול בגלל חוסר י</w:t>
      </w:r>
      <w:r>
        <w:rPr>
          <w:rFonts w:hint="cs"/>
          <w:rtl/>
        </w:rPr>
        <w:t>כולת של ההורים לממן, בגלל חסרון כיס, מקרה כזה יטופל בשיא החומרה. קורים מקרים כאלה, אני לא אומרת שלא. המערכת, אמרתי - היא מאוד גדולה. קורים מקרים כאלה. אנחנו מטפלים בהם במלוא חומר הדין. זה עומד בניגוד חד-משמעי להנחיה ברורה ביותר של המשרד. נכון, בתוך מערכת כ</w:t>
      </w:r>
      <w:r>
        <w:rPr>
          <w:rFonts w:hint="cs"/>
          <w:rtl/>
        </w:rPr>
        <w:t xml:space="preserve">ל כך גדולה יש מקרים, ואנחנו מטפלים בהם. </w:t>
      </w:r>
    </w:p>
    <w:p w14:paraId="6784521C" w14:textId="77777777" w:rsidR="00000000" w:rsidRDefault="00890A51">
      <w:pPr>
        <w:pStyle w:val="a0"/>
        <w:rPr>
          <w:rFonts w:hint="cs"/>
          <w:rtl/>
        </w:rPr>
      </w:pPr>
    </w:p>
    <w:p w14:paraId="5A4EF135" w14:textId="77777777" w:rsidR="00000000" w:rsidRDefault="00890A51">
      <w:pPr>
        <w:pStyle w:val="a0"/>
        <w:rPr>
          <w:rFonts w:hint="cs"/>
          <w:rtl/>
        </w:rPr>
      </w:pPr>
      <w:r>
        <w:rPr>
          <w:rFonts w:hint="cs"/>
          <w:rtl/>
        </w:rPr>
        <w:t xml:space="preserve">אגב, להערה של חבר הכנסת מרגי - תוכניות אכן קיימות. תוכניות הסובלנות במערכת הממלכתית קיימות. האם זה מספיק? לא מספיק. תמיד אפשר יותר וצריך יותר. אנחנו בהחלט מטפלים בזה. </w:t>
      </w:r>
    </w:p>
    <w:p w14:paraId="218873D2" w14:textId="77777777" w:rsidR="00000000" w:rsidRDefault="00890A51">
      <w:pPr>
        <w:pStyle w:val="a0"/>
        <w:rPr>
          <w:rFonts w:hint="cs"/>
          <w:rtl/>
        </w:rPr>
      </w:pPr>
    </w:p>
    <w:p w14:paraId="0ACFF28B" w14:textId="77777777" w:rsidR="00000000" w:rsidRDefault="00890A51">
      <w:pPr>
        <w:pStyle w:val="a0"/>
        <w:rPr>
          <w:rFonts w:hint="cs"/>
          <w:rtl/>
        </w:rPr>
      </w:pPr>
      <w:r>
        <w:rPr>
          <w:rFonts w:hint="cs"/>
          <w:rtl/>
        </w:rPr>
        <w:t>אני רוצה לומר עוד דבר אחד לחברי הכנסת בן-מנחם</w:t>
      </w:r>
      <w:r>
        <w:rPr>
          <w:rFonts w:hint="cs"/>
          <w:rtl/>
        </w:rPr>
        <w:t xml:space="preserve"> ואביטל, וגם לחבר הכנסת מרגי. תראו, היתה  לא מזמן פסיקה של בג"ץ. אני מניחה שחברת הכנסת קולט אביטל מכירה את הפסיקה הזאת. על-פי הנחיית משרד החינוך, לא אפשרנו שיותר ממחצית מהתלמידים בבית-ספר אחד יהיו עולים מאתיופיה. זה נבע מהרצון שלא ליצור קבוצות סגורות - ואנ</w:t>
      </w:r>
      <w:r>
        <w:rPr>
          <w:rFonts w:hint="cs"/>
          <w:rtl/>
        </w:rPr>
        <w:t>י לא רוצה אפילו לומר את המלה שעלתה עכשיו במוחי - חבר הכנסת אלדד, סליחה, אני מדברת אל חבר הכנסת בן-מנחם, וזה רק מפריע לי - שבהן יהיו כולם יוצאי אתיופיה. הרי מה שקורה הוא שממילא החזקים יותר, הוותיקים יותר לא שולחים לבתי-הספר האלה, ואז המגמה הזאת הולכת ומתעצמ</w:t>
      </w:r>
      <w:r>
        <w:rPr>
          <w:rFonts w:hint="cs"/>
          <w:rtl/>
        </w:rPr>
        <w:t xml:space="preserve">ת ובסוף יש בית-ספר ליוצאי אתיופיה. אלה כמובן דברים מאוד לא רצויים, ואנחנו מתנגדים לזה מכול וכול. </w:t>
      </w:r>
    </w:p>
    <w:p w14:paraId="66987B43" w14:textId="77777777" w:rsidR="00000000" w:rsidRDefault="00890A51">
      <w:pPr>
        <w:pStyle w:val="a0"/>
        <w:rPr>
          <w:rFonts w:hint="cs"/>
          <w:rtl/>
        </w:rPr>
      </w:pPr>
    </w:p>
    <w:p w14:paraId="02BD9F19" w14:textId="77777777" w:rsidR="00000000" w:rsidRDefault="00890A51">
      <w:pPr>
        <w:pStyle w:val="a0"/>
        <w:rPr>
          <w:rFonts w:hint="cs"/>
          <w:rtl/>
        </w:rPr>
      </w:pPr>
      <w:r>
        <w:rPr>
          <w:rFonts w:hint="cs"/>
          <w:rtl/>
        </w:rPr>
        <w:t xml:space="preserve">אלא מאי? אחד הילדים לא התקבל לבית-הספר, כי היו שם כבר למעלה מ-50%, ואביו עתר לבג"ץ, ובג"ץ קבע לפני חודשים אחדים, שאסור לנו להגביל את מספר התלמידים בבית-ספר, </w:t>
      </w:r>
      <w:r>
        <w:rPr>
          <w:rFonts w:hint="cs"/>
          <w:rtl/>
        </w:rPr>
        <w:t>ולמעשה נתן לגיטימציה. נדמה לי שאת יודעת על זה, חברת הכנסת קולט אביטל, וגם חבר הכנסת שלגי, יושב-ראש ועדת החינוך, יודע, כי עסקנו בזה. אין לי דרך להתמודד עם זה. זו החלטה שהיא בעיני שגויה בעליל, החלטה שעלולה להביא באמת ליצירת קבוצות או בתי-ספר שכוללים רק יוצאי</w:t>
      </w:r>
      <w:r>
        <w:rPr>
          <w:rFonts w:hint="cs"/>
          <w:rtl/>
        </w:rPr>
        <w:t xml:space="preserve"> אתיופיה, וכמובן </w:t>
      </w:r>
      <w:r>
        <w:rPr>
          <w:rtl/>
        </w:rPr>
        <w:t>–</w:t>
      </w:r>
      <w:r>
        <w:rPr>
          <w:rFonts w:hint="cs"/>
          <w:rtl/>
        </w:rPr>
        <w:t xml:space="preserve"> זה לא יקדם אותם, זה רק יפגע ביכולת לקדם אותם. </w:t>
      </w:r>
    </w:p>
    <w:p w14:paraId="3F8D28D2" w14:textId="77777777" w:rsidR="00000000" w:rsidRDefault="00890A51">
      <w:pPr>
        <w:pStyle w:val="a0"/>
        <w:rPr>
          <w:rFonts w:hint="cs"/>
          <w:rtl/>
        </w:rPr>
      </w:pPr>
    </w:p>
    <w:p w14:paraId="2563D69C" w14:textId="77777777" w:rsidR="00000000" w:rsidRDefault="00890A51">
      <w:pPr>
        <w:pStyle w:val="a0"/>
        <w:rPr>
          <w:rFonts w:hint="cs"/>
          <w:rtl/>
        </w:rPr>
      </w:pPr>
      <w:r>
        <w:rPr>
          <w:rFonts w:hint="cs"/>
          <w:rtl/>
        </w:rPr>
        <w:t>אני לא יודעת להתמודד עם פסיקה כזאת של בג"ץ. אמרתי זאת כאן בהקשר זה - - -</w:t>
      </w:r>
    </w:p>
    <w:p w14:paraId="022CF2BF" w14:textId="77777777" w:rsidR="00000000" w:rsidRDefault="00890A51">
      <w:pPr>
        <w:pStyle w:val="a0"/>
        <w:rPr>
          <w:rFonts w:hint="cs"/>
          <w:rtl/>
        </w:rPr>
      </w:pPr>
    </w:p>
    <w:p w14:paraId="11693539" w14:textId="77777777" w:rsidR="00000000" w:rsidRDefault="00890A51">
      <w:pPr>
        <w:pStyle w:val="af0"/>
        <w:rPr>
          <w:rtl/>
        </w:rPr>
      </w:pPr>
      <w:r>
        <w:rPr>
          <w:rFonts w:hint="eastAsia"/>
          <w:rtl/>
        </w:rPr>
        <w:t>אילן</w:t>
      </w:r>
      <w:r>
        <w:rPr>
          <w:rtl/>
        </w:rPr>
        <w:t xml:space="preserve"> שלגי (שינוי):</w:t>
      </w:r>
    </w:p>
    <w:p w14:paraId="0C2B8927" w14:textId="77777777" w:rsidR="00000000" w:rsidRDefault="00890A51">
      <w:pPr>
        <w:pStyle w:val="a0"/>
        <w:rPr>
          <w:rFonts w:hint="cs"/>
          <w:rtl/>
        </w:rPr>
      </w:pPr>
    </w:p>
    <w:p w14:paraId="7D39658C" w14:textId="77777777" w:rsidR="00000000" w:rsidRDefault="00890A51">
      <w:pPr>
        <w:pStyle w:val="a0"/>
        <w:rPr>
          <w:rFonts w:hint="cs"/>
          <w:rtl/>
        </w:rPr>
      </w:pPr>
      <w:r>
        <w:rPr>
          <w:rFonts w:hint="cs"/>
          <w:rtl/>
        </w:rPr>
        <w:t>גברתי השרה, את יכולה ליזום חקיקה.</w:t>
      </w:r>
    </w:p>
    <w:p w14:paraId="1DF99789" w14:textId="77777777" w:rsidR="00000000" w:rsidRDefault="00890A51">
      <w:pPr>
        <w:pStyle w:val="a0"/>
        <w:rPr>
          <w:rFonts w:hint="cs"/>
          <w:rtl/>
        </w:rPr>
      </w:pPr>
    </w:p>
    <w:p w14:paraId="0B371700" w14:textId="77777777" w:rsidR="00000000" w:rsidRDefault="00890A51">
      <w:pPr>
        <w:pStyle w:val="-"/>
        <w:rPr>
          <w:rtl/>
        </w:rPr>
      </w:pPr>
      <w:bookmarkStart w:id="138" w:name="FS000000470T30_06_2004_12_53_58C"/>
      <w:bookmarkEnd w:id="138"/>
      <w:r>
        <w:rPr>
          <w:rtl/>
        </w:rPr>
        <w:t>שרת החינוך, התרבות והספורט לימור לבנת:</w:t>
      </w:r>
    </w:p>
    <w:p w14:paraId="5B79FF44" w14:textId="77777777" w:rsidR="00000000" w:rsidRDefault="00890A51">
      <w:pPr>
        <w:pStyle w:val="a0"/>
        <w:rPr>
          <w:rtl/>
        </w:rPr>
      </w:pPr>
    </w:p>
    <w:p w14:paraId="7242AA3E" w14:textId="77777777" w:rsidR="00000000" w:rsidRDefault="00890A51">
      <w:pPr>
        <w:pStyle w:val="a0"/>
        <w:rPr>
          <w:rFonts w:hint="cs"/>
          <w:rtl/>
        </w:rPr>
      </w:pPr>
      <w:r>
        <w:rPr>
          <w:rFonts w:hint="cs"/>
          <w:rtl/>
        </w:rPr>
        <w:t>כן, יכול להיות. אפשר</w:t>
      </w:r>
      <w:r>
        <w:rPr>
          <w:rFonts w:hint="cs"/>
          <w:rtl/>
        </w:rPr>
        <w:t xml:space="preserve"> אולי ליזום חקיקה. זה רעיון טוב.</w:t>
      </w:r>
    </w:p>
    <w:p w14:paraId="028A04DD" w14:textId="77777777" w:rsidR="00000000" w:rsidRDefault="00890A51">
      <w:pPr>
        <w:pStyle w:val="a0"/>
        <w:rPr>
          <w:rFonts w:hint="cs"/>
          <w:rtl/>
        </w:rPr>
      </w:pPr>
    </w:p>
    <w:p w14:paraId="03E93AFA" w14:textId="77777777" w:rsidR="00000000" w:rsidRDefault="00890A51">
      <w:pPr>
        <w:pStyle w:val="af1"/>
        <w:rPr>
          <w:rtl/>
        </w:rPr>
      </w:pPr>
      <w:r>
        <w:rPr>
          <w:rtl/>
        </w:rPr>
        <w:t>היו"ר ראובן ריבלין:</w:t>
      </w:r>
    </w:p>
    <w:p w14:paraId="25882E24" w14:textId="77777777" w:rsidR="00000000" w:rsidRDefault="00890A51">
      <w:pPr>
        <w:pStyle w:val="a0"/>
        <w:rPr>
          <w:rtl/>
        </w:rPr>
      </w:pPr>
    </w:p>
    <w:p w14:paraId="745ED0B7" w14:textId="77777777" w:rsidR="00000000" w:rsidRDefault="00890A51">
      <w:pPr>
        <w:pStyle w:val="a0"/>
        <w:rPr>
          <w:rFonts w:hint="cs"/>
          <w:rtl/>
        </w:rPr>
      </w:pPr>
      <w:r>
        <w:rPr>
          <w:rFonts w:hint="cs"/>
          <w:rtl/>
        </w:rPr>
        <w:t>הוא צודק.</w:t>
      </w:r>
    </w:p>
    <w:p w14:paraId="7479EF88" w14:textId="77777777" w:rsidR="00000000" w:rsidRDefault="00890A51">
      <w:pPr>
        <w:pStyle w:val="a0"/>
        <w:rPr>
          <w:rFonts w:hint="cs"/>
          <w:rtl/>
        </w:rPr>
      </w:pPr>
    </w:p>
    <w:p w14:paraId="04E71DFC" w14:textId="77777777" w:rsidR="00000000" w:rsidRDefault="00890A51">
      <w:pPr>
        <w:pStyle w:val="-"/>
        <w:rPr>
          <w:rtl/>
        </w:rPr>
      </w:pPr>
      <w:bookmarkStart w:id="139" w:name="FS000000470T30_06_2004_12_54_26C"/>
      <w:bookmarkEnd w:id="139"/>
      <w:r>
        <w:rPr>
          <w:rtl/>
        </w:rPr>
        <w:t>שרת החינוך, התרבות והספורט לימור לבנת:</w:t>
      </w:r>
    </w:p>
    <w:p w14:paraId="3175FD7A" w14:textId="77777777" w:rsidR="00000000" w:rsidRDefault="00890A51">
      <w:pPr>
        <w:pStyle w:val="a0"/>
        <w:rPr>
          <w:rtl/>
        </w:rPr>
      </w:pPr>
    </w:p>
    <w:p w14:paraId="1689FC40" w14:textId="77777777" w:rsidR="00000000" w:rsidRDefault="00890A51">
      <w:pPr>
        <w:pStyle w:val="a0"/>
        <w:rPr>
          <w:rFonts w:hint="cs"/>
          <w:rtl/>
        </w:rPr>
      </w:pPr>
      <w:r>
        <w:rPr>
          <w:rFonts w:hint="cs"/>
          <w:rtl/>
        </w:rPr>
        <w:t>קיבלתי את הרעיון. אפשר ליזום חקיקה. אנחנו נעשה זאת, כי זו באמת החלטה שהיא, כפי שאתם יודעים, מאוד לא במקומה. היא נובעת מזה שכנראה בית-המשפט העליון לא מ</w:t>
      </w:r>
      <w:r>
        <w:rPr>
          <w:rFonts w:hint="cs"/>
          <w:rtl/>
        </w:rPr>
        <w:t xml:space="preserve">בין את המשמעויות, לא ראה את המשמעויות ולא ראה מה קרה עם בית-ספר בחדרה, שנסגר לפני שנים אחדות, ועוד עם כמה בתי-ספר אחרים שהיתה בהם רק אוכלוסייה אתיופית והם נסגרו משום שהם ממש לא אפשרו בכלל איזו התפתחות והתקדמות של הילדים הללו. </w:t>
      </w:r>
    </w:p>
    <w:p w14:paraId="469EEF4D" w14:textId="77777777" w:rsidR="00000000" w:rsidRDefault="00890A51">
      <w:pPr>
        <w:pStyle w:val="a0"/>
        <w:rPr>
          <w:rFonts w:hint="cs"/>
          <w:rtl/>
        </w:rPr>
      </w:pPr>
    </w:p>
    <w:p w14:paraId="5A4F44D2" w14:textId="77777777" w:rsidR="00000000" w:rsidRDefault="00890A51">
      <w:pPr>
        <w:pStyle w:val="a0"/>
        <w:rPr>
          <w:rFonts w:hint="cs"/>
          <w:rtl/>
        </w:rPr>
      </w:pPr>
      <w:r>
        <w:rPr>
          <w:rFonts w:hint="cs"/>
          <w:rtl/>
        </w:rPr>
        <w:t xml:space="preserve">אנו ערים לדברים הללו. אינני </w:t>
      </w:r>
      <w:r>
        <w:rPr>
          <w:rFonts w:hint="cs"/>
          <w:rtl/>
        </w:rPr>
        <w:t>אומרת שתמיד יש פתרונות לכל דבר. גם התקציבים לא מאפשרים לנו תמיד. אבל, אנחנו ערים לזה ועושים את המקסימום שניתן כדי לקלוט את הילדים ולקדמם במערכת.</w:t>
      </w:r>
    </w:p>
    <w:p w14:paraId="2E10230D" w14:textId="77777777" w:rsidR="00000000" w:rsidRDefault="00890A51">
      <w:pPr>
        <w:pStyle w:val="a0"/>
        <w:rPr>
          <w:rFonts w:hint="cs"/>
          <w:rtl/>
        </w:rPr>
      </w:pPr>
    </w:p>
    <w:p w14:paraId="3C1D7FBE" w14:textId="77777777" w:rsidR="00000000" w:rsidRDefault="00890A51">
      <w:pPr>
        <w:pStyle w:val="af1"/>
        <w:rPr>
          <w:rtl/>
        </w:rPr>
      </w:pPr>
      <w:r>
        <w:rPr>
          <w:rtl/>
        </w:rPr>
        <w:t>היו"ר ראובן ריבלין:</w:t>
      </w:r>
    </w:p>
    <w:p w14:paraId="52BA6394" w14:textId="77777777" w:rsidR="00000000" w:rsidRDefault="00890A51">
      <w:pPr>
        <w:pStyle w:val="a0"/>
        <w:rPr>
          <w:rtl/>
        </w:rPr>
      </w:pPr>
    </w:p>
    <w:p w14:paraId="538B1083" w14:textId="77777777" w:rsidR="00000000" w:rsidRDefault="00890A51">
      <w:pPr>
        <w:pStyle w:val="a0"/>
        <w:rPr>
          <w:rFonts w:hint="cs"/>
          <w:rtl/>
        </w:rPr>
      </w:pPr>
      <w:r>
        <w:rPr>
          <w:rFonts w:hint="cs"/>
          <w:rtl/>
        </w:rPr>
        <w:t>תודה רבה לשרת החינוך, התרבות והספורט. היא ממש קיימה לנו שעת שאלות. תודה רבה על התשובות המ</w:t>
      </w:r>
      <w:r>
        <w:rPr>
          <w:rFonts w:hint="cs"/>
          <w:rtl/>
        </w:rPr>
        <w:t>פורטות ביותר, וגם על שאלות נוספות שנשאלו ולא היו ממין השאלה המקורית.</w:t>
      </w:r>
    </w:p>
    <w:p w14:paraId="19055313" w14:textId="77777777" w:rsidR="00000000" w:rsidRDefault="00890A51">
      <w:pPr>
        <w:pStyle w:val="a2"/>
        <w:rPr>
          <w:rFonts w:hint="cs"/>
          <w:rtl/>
        </w:rPr>
      </w:pPr>
    </w:p>
    <w:p w14:paraId="7C50BF70" w14:textId="77777777" w:rsidR="00000000" w:rsidRDefault="00890A51">
      <w:pPr>
        <w:pStyle w:val="a0"/>
        <w:rPr>
          <w:rFonts w:hint="cs"/>
          <w:rtl/>
        </w:rPr>
      </w:pPr>
    </w:p>
    <w:p w14:paraId="40CD2D17" w14:textId="77777777" w:rsidR="00000000" w:rsidRDefault="00890A51">
      <w:pPr>
        <w:pStyle w:val="a2"/>
        <w:rPr>
          <w:rFonts w:hint="cs"/>
          <w:rtl/>
        </w:rPr>
      </w:pPr>
      <w:bookmarkStart w:id="140" w:name="CS28838FI0028838T30_06_2004_12_56_54"/>
      <w:bookmarkStart w:id="141" w:name="_Toc77593366"/>
      <w:bookmarkEnd w:id="140"/>
      <w:r>
        <w:rPr>
          <w:rtl/>
        </w:rPr>
        <w:t xml:space="preserve">הצעת חוק להסדרת הפיקוח על כלבים </w:t>
      </w:r>
      <w:r>
        <w:rPr>
          <w:rFonts w:hint="cs"/>
          <w:rtl/>
        </w:rPr>
        <w:br/>
      </w:r>
      <w:r>
        <w:rPr>
          <w:rtl/>
        </w:rPr>
        <w:t>(תיקון - אימוץ כלב ממאורת רשות), התשס"ג-2003</w:t>
      </w:r>
      <w:bookmarkEnd w:id="141"/>
    </w:p>
    <w:p w14:paraId="1A479982" w14:textId="77777777" w:rsidR="00000000" w:rsidRDefault="00890A51">
      <w:pPr>
        <w:pStyle w:val="a0"/>
        <w:rPr>
          <w:rFonts w:hint="cs"/>
          <w:rtl/>
        </w:rPr>
      </w:pPr>
      <w:r>
        <w:rPr>
          <w:rtl/>
        </w:rPr>
        <w:t>[נספחות.]</w:t>
      </w:r>
    </w:p>
    <w:p w14:paraId="47D8D503" w14:textId="77777777" w:rsidR="00000000" w:rsidRDefault="00890A51">
      <w:pPr>
        <w:pStyle w:val="-0"/>
        <w:rPr>
          <w:rFonts w:hint="cs"/>
          <w:rtl/>
        </w:rPr>
      </w:pPr>
      <w:bookmarkStart w:id="142" w:name="_Toc77593367"/>
      <w:r>
        <w:rPr>
          <w:rFonts w:hint="cs"/>
          <w:rtl/>
        </w:rPr>
        <w:t>(הצעת חבר הכנסת איתן כבל)</w:t>
      </w:r>
      <w:bookmarkEnd w:id="142"/>
    </w:p>
    <w:p w14:paraId="6470A430" w14:textId="77777777" w:rsidR="00000000" w:rsidRDefault="00890A51">
      <w:pPr>
        <w:pStyle w:val="a0"/>
        <w:rPr>
          <w:rFonts w:hint="cs"/>
          <w:rtl/>
        </w:rPr>
      </w:pPr>
    </w:p>
    <w:p w14:paraId="5057A5F2" w14:textId="77777777" w:rsidR="00000000" w:rsidRDefault="00890A51">
      <w:pPr>
        <w:pStyle w:val="af1"/>
        <w:rPr>
          <w:rtl/>
        </w:rPr>
      </w:pPr>
      <w:r>
        <w:rPr>
          <w:rtl/>
        </w:rPr>
        <w:t>היו"ר ראובן ריבלין:</w:t>
      </w:r>
    </w:p>
    <w:p w14:paraId="4D860CF4" w14:textId="77777777" w:rsidR="00000000" w:rsidRDefault="00890A51">
      <w:pPr>
        <w:pStyle w:val="a0"/>
        <w:rPr>
          <w:rtl/>
        </w:rPr>
      </w:pPr>
    </w:p>
    <w:p w14:paraId="2AABD6E4" w14:textId="77777777" w:rsidR="00000000" w:rsidRDefault="00890A51">
      <w:pPr>
        <w:pStyle w:val="a0"/>
        <w:rPr>
          <w:rFonts w:hint="cs"/>
          <w:rtl/>
        </w:rPr>
      </w:pPr>
      <w:r>
        <w:rPr>
          <w:rFonts w:hint="cs"/>
          <w:rtl/>
        </w:rPr>
        <w:t>אנחנו ממשיכים בסדר-היום. אדוני יושב-ראש הקואליציה</w:t>
      </w:r>
      <w:r>
        <w:rPr>
          <w:rFonts w:hint="cs"/>
          <w:rtl/>
        </w:rPr>
        <w:t>, גברתי יושבת-ראש האופוזיציה, רבותי, נא להתכונן. אנחנו עוברים לחקיקה - הצעות חוק פרטיות של חברי הכנסת. ראשון הדוברים והמציעים הוא חבר הכנסת איתן כבל, אשר יעלה את הצעת החוק פ/1345, הצעת חוק להסדרת הפיקוח על כלבים (תיקון - אימוץ כלב ממאורת רשות), התשס"ג-2003</w:t>
      </w:r>
      <w:r>
        <w:rPr>
          <w:rFonts w:hint="cs"/>
          <w:rtl/>
        </w:rPr>
        <w:t>. בבקשה.</w:t>
      </w:r>
    </w:p>
    <w:p w14:paraId="1D5FB209" w14:textId="77777777" w:rsidR="00000000" w:rsidRDefault="00890A51">
      <w:pPr>
        <w:pStyle w:val="a0"/>
        <w:rPr>
          <w:rFonts w:hint="cs"/>
          <w:rtl/>
        </w:rPr>
      </w:pPr>
    </w:p>
    <w:p w14:paraId="7B3DC880" w14:textId="77777777" w:rsidR="00000000" w:rsidRDefault="00890A51">
      <w:pPr>
        <w:pStyle w:val="a"/>
        <w:rPr>
          <w:rFonts w:hint="cs"/>
          <w:rtl/>
        </w:rPr>
      </w:pPr>
      <w:bookmarkStart w:id="143" w:name="_Toc77593368"/>
      <w:r>
        <w:rPr>
          <w:rFonts w:hint="eastAsia"/>
          <w:rtl/>
        </w:rPr>
        <w:t>איתן</w:t>
      </w:r>
      <w:r>
        <w:rPr>
          <w:rtl/>
        </w:rPr>
        <w:t xml:space="preserve"> כבל (העבודה-מימד):</w:t>
      </w:r>
      <w:bookmarkEnd w:id="143"/>
    </w:p>
    <w:p w14:paraId="0C41D069" w14:textId="77777777" w:rsidR="00000000" w:rsidRDefault="00890A51">
      <w:pPr>
        <w:pStyle w:val="a0"/>
        <w:rPr>
          <w:rFonts w:hint="cs"/>
          <w:rtl/>
        </w:rPr>
      </w:pPr>
    </w:p>
    <w:p w14:paraId="53E51400" w14:textId="77777777" w:rsidR="00000000" w:rsidRDefault="00890A51">
      <w:pPr>
        <w:pStyle w:val="a0"/>
        <w:rPr>
          <w:rFonts w:hint="cs"/>
          <w:rtl/>
        </w:rPr>
      </w:pPr>
      <w:r>
        <w:rPr>
          <w:rFonts w:hint="cs"/>
          <w:rtl/>
        </w:rPr>
        <w:t>אדוני היושב-ראש, חברי חברי הכנסת - - -</w:t>
      </w:r>
    </w:p>
    <w:p w14:paraId="163D2543" w14:textId="77777777" w:rsidR="00000000" w:rsidRDefault="00890A51">
      <w:pPr>
        <w:pStyle w:val="a0"/>
        <w:rPr>
          <w:rFonts w:hint="cs"/>
          <w:rtl/>
        </w:rPr>
      </w:pPr>
    </w:p>
    <w:p w14:paraId="42CB25F9" w14:textId="77777777" w:rsidR="00000000" w:rsidRDefault="00890A51">
      <w:pPr>
        <w:pStyle w:val="af1"/>
        <w:rPr>
          <w:rtl/>
        </w:rPr>
      </w:pPr>
      <w:r>
        <w:rPr>
          <w:rtl/>
        </w:rPr>
        <w:t>היו"ר ראובן ריבלין:</w:t>
      </w:r>
    </w:p>
    <w:p w14:paraId="067CA8DD" w14:textId="77777777" w:rsidR="00000000" w:rsidRDefault="00890A51">
      <w:pPr>
        <w:pStyle w:val="a0"/>
        <w:rPr>
          <w:rtl/>
        </w:rPr>
      </w:pPr>
    </w:p>
    <w:p w14:paraId="7766CCDF" w14:textId="77777777" w:rsidR="00000000" w:rsidRDefault="00890A51">
      <w:pPr>
        <w:pStyle w:val="a0"/>
        <w:rPr>
          <w:rFonts w:hint="cs"/>
          <w:rtl/>
        </w:rPr>
      </w:pPr>
      <w:r>
        <w:rPr>
          <w:rFonts w:hint="cs"/>
          <w:rtl/>
        </w:rPr>
        <w:t>שר החקלאות לא נמצא כאן, ואני מבקש לקרוא לו.</w:t>
      </w:r>
    </w:p>
    <w:p w14:paraId="3DCE75C2" w14:textId="77777777" w:rsidR="00000000" w:rsidRDefault="00890A51">
      <w:pPr>
        <w:pStyle w:val="a0"/>
        <w:rPr>
          <w:rFonts w:hint="cs"/>
          <w:rtl/>
        </w:rPr>
      </w:pPr>
    </w:p>
    <w:p w14:paraId="348858F0" w14:textId="77777777" w:rsidR="00000000" w:rsidRDefault="00890A51">
      <w:pPr>
        <w:pStyle w:val="-"/>
        <w:rPr>
          <w:rtl/>
        </w:rPr>
      </w:pPr>
      <w:bookmarkStart w:id="144" w:name="FS000000445T30_06_2004_12_59_15C"/>
      <w:bookmarkEnd w:id="144"/>
      <w:r>
        <w:rPr>
          <w:rtl/>
        </w:rPr>
        <w:t>איתן כבל (העבודה-מימד):</w:t>
      </w:r>
    </w:p>
    <w:p w14:paraId="6DC8B146" w14:textId="77777777" w:rsidR="00000000" w:rsidRDefault="00890A51">
      <w:pPr>
        <w:pStyle w:val="a0"/>
        <w:rPr>
          <w:rtl/>
        </w:rPr>
      </w:pPr>
    </w:p>
    <w:p w14:paraId="4745AC36" w14:textId="77777777" w:rsidR="00000000" w:rsidRDefault="00890A51">
      <w:pPr>
        <w:pStyle w:val="a0"/>
        <w:rPr>
          <w:rFonts w:hint="cs"/>
          <w:rtl/>
        </w:rPr>
      </w:pPr>
      <w:r>
        <w:rPr>
          <w:rFonts w:hint="cs"/>
          <w:rtl/>
        </w:rPr>
        <w:t>הוא נמצא בחוץ.</w:t>
      </w:r>
    </w:p>
    <w:p w14:paraId="56EC6F1B" w14:textId="77777777" w:rsidR="00000000" w:rsidRDefault="00890A51">
      <w:pPr>
        <w:pStyle w:val="a0"/>
        <w:rPr>
          <w:rFonts w:hint="cs"/>
          <w:rtl/>
        </w:rPr>
      </w:pPr>
    </w:p>
    <w:p w14:paraId="476F3055" w14:textId="77777777" w:rsidR="00000000" w:rsidRDefault="00890A51">
      <w:pPr>
        <w:pStyle w:val="af0"/>
        <w:rPr>
          <w:rtl/>
        </w:rPr>
      </w:pPr>
      <w:r>
        <w:rPr>
          <w:rFonts w:hint="eastAsia"/>
          <w:rtl/>
        </w:rPr>
        <w:t>נסים</w:t>
      </w:r>
      <w:r>
        <w:rPr>
          <w:rtl/>
        </w:rPr>
        <w:t xml:space="preserve"> זאב (ש"ס):</w:t>
      </w:r>
    </w:p>
    <w:p w14:paraId="0F9DF856" w14:textId="77777777" w:rsidR="00000000" w:rsidRDefault="00890A51">
      <w:pPr>
        <w:pStyle w:val="a0"/>
        <w:rPr>
          <w:rFonts w:hint="cs"/>
          <w:rtl/>
        </w:rPr>
      </w:pPr>
    </w:p>
    <w:p w14:paraId="3A4CAB59" w14:textId="77777777" w:rsidR="00000000" w:rsidRDefault="00890A51">
      <w:pPr>
        <w:pStyle w:val="a0"/>
        <w:rPr>
          <w:rFonts w:hint="cs"/>
          <w:rtl/>
        </w:rPr>
      </w:pPr>
      <w:r>
        <w:rPr>
          <w:rFonts w:hint="cs"/>
          <w:rtl/>
        </w:rPr>
        <w:t>אדוני היושב-ראש, אין הסכמת ממשלה לכלבים?</w:t>
      </w:r>
    </w:p>
    <w:p w14:paraId="2A564056" w14:textId="77777777" w:rsidR="00000000" w:rsidRDefault="00890A51">
      <w:pPr>
        <w:pStyle w:val="a0"/>
        <w:rPr>
          <w:rFonts w:hint="cs"/>
          <w:rtl/>
        </w:rPr>
      </w:pPr>
    </w:p>
    <w:p w14:paraId="49EEF643" w14:textId="77777777" w:rsidR="00000000" w:rsidRDefault="00890A51">
      <w:pPr>
        <w:pStyle w:val="af1"/>
        <w:rPr>
          <w:rtl/>
        </w:rPr>
      </w:pPr>
      <w:r>
        <w:rPr>
          <w:rtl/>
        </w:rPr>
        <w:t>היו"ר ראובן ריב</w:t>
      </w:r>
      <w:r>
        <w:rPr>
          <w:rtl/>
        </w:rPr>
        <w:t>לין:</w:t>
      </w:r>
    </w:p>
    <w:p w14:paraId="6F6A4C11" w14:textId="77777777" w:rsidR="00000000" w:rsidRDefault="00890A51">
      <w:pPr>
        <w:pStyle w:val="a0"/>
        <w:rPr>
          <w:rtl/>
        </w:rPr>
      </w:pPr>
    </w:p>
    <w:p w14:paraId="5BF51F4F" w14:textId="77777777" w:rsidR="00000000" w:rsidRDefault="00890A51">
      <w:pPr>
        <w:pStyle w:val="a0"/>
        <w:rPr>
          <w:rFonts w:hint="cs"/>
          <w:rtl/>
        </w:rPr>
      </w:pPr>
      <w:r>
        <w:rPr>
          <w:rFonts w:hint="cs"/>
          <w:rtl/>
        </w:rPr>
        <w:t>חבר הכנסת נסים זאב, עוד מעט יהיה פה השר ואדוני ישאל אותו.</w:t>
      </w:r>
    </w:p>
    <w:p w14:paraId="65BF12B5" w14:textId="77777777" w:rsidR="00000000" w:rsidRDefault="00890A51">
      <w:pPr>
        <w:pStyle w:val="a0"/>
        <w:rPr>
          <w:rFonts w:hint="cs"/>
          <w:rtl/>
        </w:rPr>
      </w:pPr>
    </w:p>
    <w:p w14:paraId="6E3D9101" w14:textId="77777777" w:rsidR="00000000" w:rsidRDefault="00890A51">
      <w:pPr>
        <w:pStyle w:val="-"/>
        <w:rPr>
          <w:rtl/>
        </w:rPr>
      </w:pPr>
      <w:bookmarkStart w:id="145" w:name="FS000000445T30_06_2004_12_59_56C"/>
      <w:bookmarkEnd w:id="145"/>
      <w:r>
        <w:rPr>
          <w:rtl/>
        </w:rPr>
        <w:t>איתן כבל (העבודה-מימד):</w:t>
      </w:r>
    </w:p>
    <w:p w14:paraId="4AF0B8BE" w14:textId="77777777" w:rsidR="00000000" w:rsidRDefault="00890A51">
      <w:pPr>
        <w:pStyle w:val="a0"/>
        <w:rPr>
          <w:rtl/>
        </w:rPr>
      </w:pPr>
    </w:p>
    <w:p w14:paraId="0FEC21B9" w14:textId="77777777" w:rsidR="00000000" w:rsidRDefault="00890A51">
      <w:pPr>
        <w:pStyle w:val="a0"/>
        <w:rPr>
          <w:rFonts w:hint="cs"/>
          <w:rtl/>
        </w:rPr>
      </w:pPr>
      <w:r>
        <w:rPr>
          <w:rFonts w:hint="cs"/>
          <w:rtl/>
        </w:rPr>
        <w:t>הצעת החוק אומרת, שכלב שנמסר למאורת הרשות לפי סעיף קטן (ד), יציגו הרופא הווטרינר העירוני לציבור במשך עשרה ימים לפחות, במטרה לאפשר לציבור לאמצו לצורך גידולו. הווטרינר ה</w:t>
      </w:r>
      <w:r>
        <w:rPr>
          <w:rFonts w:hint="cs"/>
          <w:rtl/>
        </w:rPr>
        <w:t>עירוני יודיע לציבור על האפשרות לאימוץ הכלבים ועל מועדי הביקור היומיים במאורת הרשות. השר רשאי לקבוע הוראות בדבר אימוץ כאמור, לרבות תשלום עבור קבלת הכלב.</w:t>
      </w:r>
    </w:p>
    <w:p w14:paraId="70D681BB" w14:textId="77777777" w:rsidR="00000000" w:rsidRDefault="00890A51">
      <w:pPr>
        <w:pStyle w:val="a0"/>
        <w:rPr>
          <w:rtl/>
        </w:rPr>
      </w:pPr>
    </w:p>
    <w:p w14:paraId="703BE6BB" w14:textId="77777777" w:rsidR="00000000" w:rsidRDefault="00890A51">
      <w:pPr>
        <w:pStyle w:val="a0"/>
        <w:rPr>
          <w:rFonts w:hint="cs"/>
          <w:rtl/>
        </w:rPr>
      </w:pPr>
      <w:r>
        <w:rPr>
          <w:rFonts w:hint="cs"/>
          <w:rtl/>
        </w:rPr>
        <w:t>חברי חברי הכנסת, כיום, בעלי-חיים אשר נתפסים על-ידי פקחי העיריות ונמצאים במאורות של רשויות מקומיות, גורל</w:t>
      </w:r>
      <w:r>
        <w:rPr>
          <w:rFonts w:hint="cs"/>
          <w:rtl/>
        </w:rPr>
        <w:t>ם ידוע מראש - הרדמה במקרה הטוב, ומסירה לניסויים במקרה הרע. כל אשר מבקשת הצעת החוק הוא לאפשר לאזרחים להגיע לשטחי מאורות הרשויות על מנת לאמץ כלב, ובכך להצילו.</w:t>
      </w:r>
    </w:p>
    <w:p w14:paraId="450F8141" w14:textId="77777777" w:rsidR="00000000" w:rsidRDefault="00890A51">
      <w:pPr>
        <w:pStyle w:val="a0"/>
        <w:rPr>
          <w:rFonts w:hint="cs"/>
          <w:rtl/>
        </w:rPr>
      </w:pPr>
    </w:p>
    <w:p w14:paraId="7EDE750C" w14:textId="77777777" w:rsidR="00000000" w:rsidRDefault="00890A51">
      <w:pPr>
        <w:pStyle w:val="a0"/>
        <w:rPr>
          <w:rFonts w:hint="cs"/>
          <w:rtl/>
        </w:rPr>
      </w:pPr>
      <w:r>
        <w:rPr>
          <w:rFonts w:hint="cs"/>
          <w:rtl/>
        </w:rPr>
        <w:t>לצערי, עמדת הממשלה היא להתנגד בשל התנגדותו של המשרד הממונה, משרד החקלאות. הסיבה העיקרית לכך היא תק</w:t>
      </w:r>
      <w:r>
        <w:rPr>
          <w:rFonts w:hint="cs"/>
          <w:rtl/>
        </w:rPr>
        <w:t>ציבית. התנגדות המשרד להצעת החוק נובעת מכך, שמאחר שלא ניתן להציג לציבור כלבים החשודים בכלבת, תידרש הקמת מכלאות, מתחמים נוספים שבהם ישוכנו הכלבים שסיימו את תקופת הבידוד, ואלו דורשים תקציב רב.</w:t>
      </w:r>
    </w:p>
    <w:p w14:paraId="373D56C7" w14:textId="77777777" w:rsidR="00000000" w:rsidRDefault="00890A51">
      <w:pPr>
        <w:pStyle w:val="a0"/>
        <w:rPr>
          <w:rFonts w:hint="cs"/>
          <w:rtl/>
        </w:rPr>
      </w:pPr>
    </w:p>
    <w:p w14:paraId="4736EF3A" w14:textId="77777777" w:rsidR="00000000" w:rsidRDefault="00890A51">
      <w:pPr>
        <w:pStyle w:val="a0"/>
        <w:rPr>
          <w:rFonts w:hint="cs"/>
          <w:rtl/>
        </w:rPr>
      </w:pPr>
      <w:r>
        <w:rPr>
          <w:rFonts w:hint="cs"/>
          <w:rtl/>
        </w:rPr>
        <w:t>אדוני היושב-ראש, אדוני השר, אני פונה ומבקש להיות קשוב ופתוח בעניי</w:t>
      </w:r>
      <w:r>
        <w:rPr>
          <w:rFonts w:hint="cs"/>
          <w:rtl/>
        </w:rPr>
        <w:t>ן הזה, כי אני מניח שתפקיד משרד החקלאות הוא לא רק לגרום לכך, וכך צריך להיות, שלא יסתובבו בעלי-חיים חולים נגועים בכלבת, אלא גם לפעול להצלת חייהם אם זה מתאפשר. זה מתאפשר, וזה תלוי רק ברצון שלכם.</w:t>
      </w:r>
    </w:p>
    <w:p w14:paraId="2184633B" w14:textId="77777777" w:rsidR="00000000" w:rsidRDefault="00890A51">
      <w:pPr>
        <w:pStyle w:val="a0"/>
        <w:rPr>
          <w:rFonts w:hint="cs"/>
          <w:rtl/>
        </w:rPr>
      </w:pPr>
    </w:p>
    <w:p w14:paraId="6EDF9C22" w14:textId="77777777" w:rsidR="00000000" w:rsidRDefault="00890A51">
      <w:pPr>
        <w:pStyle w:val="a0"/>
        <w:rPr>
          <w:rFonts w:hint="cs"/>
          <w:rtl/>
        </w:rPr>
      </w:pPr>
      <w:r>
        <w:rPr>
          <w:rFonts w:hint="cs"/>
          <w:rtl/>
        </w:rPr>
        <w:t>אדוני השר, מה שקורה הוא שיש רשויות מקומיות שלא המתינו לשינוי הח</w:t>
      </w:r>
      <w:r>
        <w:rPr>
          <w:rFonts w:hint="cs"/>
          <w:rtl/>
        </w:rPr>
        <w:t xml:space="preserve">וק, והן מתייחסות לעניין בצורה רצינית מאוד. מדובר בכמה רשויות לא קטנות, שנמצאות במקומות שבהם ריכוז הכלבים גדול. הן פועלות בצורה נכונה ומסודרת. יתירה מכך, חלקן אף מצליחות, כמו עיריית כפר-סבא, כמדומני, להרוויח מהפעולות שהן עושות. המשמעות היא, שגם הציבור יוצא </w:t>
      </w:r>
      <w:r>
        <w:rPr>
          <w:rFonts w:hint="cs"/>
          <w:rtl/>
        </w:rPr>
        <w:t>נשכר, וגם בעלי-החיים ממשיכים לחיות. לפחות אני חובב בעלי-חיים</w:t>
      </w:r>
      <w:bookmarkStart w:id="146" w:name="FS000000445T30_06_2004_12_57_17"/>
      <w:bookmarkEnd w:id="146"/>
      <w:r>
        <w:rPr>
          <w:rFonts w:hint="cs"/>
          <w:rtl/>
        </w:rPr>
        <w:t xml:space="preserve"> - - -</w:t>
      </w:r>
    </w:p>
    <w:p w14:paraId="1375AC0E" w14:textId="77777777" w:rsidR="00000000" w:rsidRDefault="00890A51">
      <w:pPr>
        <w:pStyle w:val="a0"/>
        <w:rPr>
          <w:rFonts w:hint="cs"/>
          <w:rtl/>
        </w:rPr>
      </w:pPr>
    </w:p>
    <w:p w14:paraId="2456578D" w14:textId="77777777" w:rsidR="00000000" w:rsidRDefault="00890A51">
      <w:pPr>
        <w:pStyle w:val="af1"/>
        <w:rPr>
          <w:rtl/>
        </w:rPr>
      </w:pPr>
      <w:r>
        <w:rPr>
          <w:rtl/>
        </w:rPr>
        <w:t>היו"ר ראובן ריבלין:</w:t>
      </w:r>
    </w:p>
    <w:p w14:paraId="1F69741F" w14:textId="77777777" w:rsidR="00000000" w:rsidRDefault="00890A51">
      <w:pPr>
        <w:pStyle w:val="a0"/>
        <w:rPr>
          <w:rtl/>
        </w:rPr>
      </w:pPr>
    </w:p>
    <w:p w14:paraId="2B989012" w14:textId="77777777" w:rsidR="00000000" w:rsidRDefault="00890A51">
      <w:pPr>
        <w:pStyle w:val="a0"/>
        <w:rPr>
          <w:rFonts w:hint="cs"/>
          <w:rtl/>
        </w:rPr>
      </w:pPr>
      <w:r>
        <w:rPr>
          <w:rFonts w:hint="cs"/>
          <w:rtl/>
        </w:rPr>
        <w:t>כבוד יושב-ראש הקואליציה, אדוני מפריע לשר לשמוע את דברי המציע. זה יומו וזו זכותו שהשר ישמע את דבריו.</w:t>
      </w:r>
    </w:p>
    <w:p w14:paraId="16DBCEF8" w14:textId="77777777" w:rsidR="00000000" w:rsidRDefault="00890A51">
      <w:pPr>
        <w:pStyle w:val="a0"/>
        <w:rPr>
          <w:rFonts w:hint="cs"/>
          <w:rtl/>
        </w:rPr>
      </w:pPr>
    </w:p>
    <w:p w14:paraId="099FBE10" w14:textId="77777777" w:rsidR="00000000" w:rsidRDefault="00890A51">
      <w:pPr>
        <w:pStyle w:val="-"/>
        <w:rPr>
          <w:rtl/>
        </w:rPr>
      </w:pPr>
      <w:bookmarkStart w:id="147" w:name="FS000000445T30_06_2004_13_05_35C"/>
      <w:bookmarkEnd w:id="147"/>
      <w:r>
        <w:rPr>
          <w:rtl/>
        </w:rPr>
        <w:t>איתן כבל (העבודה-מימד):</w:t>
      </w:r>
    </w:p>
    <w:p w14:paraId="504B279B" w14:textId="77777777" w:rsidR="00000000" w:rsidRDefault="00890A51">
      <w:pPr>
        <w:pStyle w:val="a0"/>
        <w:rPr>
          <w:rtl/>
        </w:rPr>
      </w:pPr>
    </w:p>
    <w:p w14:paraId="6E3B3D32" w14:textId="77777777" w:rsidR="00000000" w:rsidRDefault="00890A51">
      <w:pPr>
        <w:pStyle w:val="a0"/>
        <w:rPr>
          <w:rFonts w:hint="cs"/>
          <w:rtl/>
        </w:rPr>
      </w:pPr>
      <w:r>
        <w:rPr>
          <w:rFonts w:hint="cs"/>
          <w:rtl/>
        </w:rPr>
        <w:t>מבדיקה שערכתי מול אגודת "תנו לחיות לחיות"</w:t>
      </w:r>
      <w:r>
        <w:rPr>
          <w:rFonts w:hint="cs"/>
          <w:rtl/>
        </w:rPr>
        <w:t xml:space="preserve"> בעיריית כפר-סבא - הן פעלו יחדיו לאחרונה לבניית מכלאות לבעלי-חיים, וזאת בהתאם להוראות המחמירות של הרשות הווטרינרית במשרד החקלאות - עולה  כי עלות הקמת מכלאה חדשה היא 125,000 שקל ל-80 כלבים. לשם השוואה, במאורות הרשויות בערים הגדולות נמצאים 70 כלבים לכל היותר</w:t>
      </w:r>
      <w:r>
        <w:rPr>
          <w:rFonts w:hint="cs"/>
          <w:rtl/>
        </w:rPr>
        <w:t>. מכלאה שכזאת כוללת יציקת בטון כרצפה וגדרות מסוג מסוים כנדרש וכו'. מתחשיב שערכתי עולה עוד, כי עלות החזקת כלב, עם  אספקת מזון, שמירה וטיפול 24 שעות, היא כ-5 שקלים חדשים ביום.</w:t>
      </w:r>
    </w:p>
    <w:p w14:paraId="71A7A9D6" w14:textId="77777777" w:rsidR="00000000" w:rsidRDefault="00890A51">
      <w:pPr>
        <w:pStyle w:val="a0"/>
        <w:rPr>
          <w:rtl/>
        </w:rPr>
      </w:pPr>
    </w:p>
    <w:p w14:paraId="482B6E8D" w14:textId="77777777" w:rsidR="00000000" w:rsidRDefault="00890A51">
      <w:pPr>
        <w:pStyle w:val="a0"/>
        <w:rPr>
          <w:rFonts w:hint="cs"/>
          <w:rtl/>
        </w:rPr>
      </w:pPr>
      <w:r>
        <w:rPr>
          <w:rFonts w:hint="cs"/>
          <w:rtl/>
        </w:rPr>
        <w:t>אדוני השר, אני מנסה להביא את המסר שלי אליך. מדובר בהשקעה לא גדולה. אפשר בעבודה נכ</w:t>
      </w:r>
      <w:r>
        <w:rPr>
          <w:rFonts w:hint="cs"/>
          <w:rtl/>
        </w:rPr>
        <w:t>ונה אפילו להפוך זאת לעסק רווחי. אני פונה אליך ומבקש, אדוני השר, לעשות מעשה למען בעלי-החיים. דווקא בימים אלה, כשאנחנו קובעים חקיקה כל כך דרקונית בנושא בעלי-החיים, אני חושב שבמקביל יהיה נכון גם להראות את הצד הרחמן שלנו - ולא רק צד של רחמנות אלא התייחסות מכוב</w:t>
      </w:r>
      <w:r>
        <w:rPr>
          <w:rFonts w:hint="cs"/>
          <w:rtl/>
        </w:rPr>
        <w:t>דת לבעלי-החיים. מי שלא יודע להתייחס בצורה נכונה ומכובדת לבעלי-חיים - אולי זה יישמע כקלישאה, אבל מה לעשות? לעתים קרובות, קלישאות גם נכונות - בסופו של יום מוצא את עצמו גם אכזר כלפי בני-אדם.</w:t>
      </w:r>
    </w:p>
    <w:p w14:paraId="453D0225" w14:textId="77777777" w:rsidR="00000000" w:rsidRDefault="00890A51">
      <w:pPr>
        <w:pStyle w:val="a0"/>
        <w:rPr>
          <w:rFonts w:hint="cs"/>
          <w:rtl/>
        </w:rPr>
      </w:pPr>
    </w:p>
    <w:p w14:paraId="508826FF" w14:textId="77777777" w:rsidR="00000000" w:rsidRDefault="00890A51">
      <w:pPr>
        <w:pStyle w:val="a0"/>
        <w:rPr>
          <w:rFonts w:hint="cs"/>
          <w:rtl/>
        </w:rPr>
      </w:pPr>
      <w:r>
        <w:rPr>
          <w:rFonts w:hint="cs"/>
          <w:rtl/>
        </w:rPr>
        <w:t xml:space="preserve">אני פונה אליך. אינני רוצה לתת את כל ההרצאה, כי גם שוחחתי אתך. אשמח </w:t>
      </w:r>
      <w:r>
        <w:rPr>
          <w:rFonts w:hint="cs"/>
          <w:rtl/>
        </w:rPr>
        <w:t>מאוד אם תתגלה פתיחות בעניין הזה. אמרתי לאדוני שאני מוכן להעביר את הצעת החוק בקריאה טרומית ולהמתין ולא להעלות אותה אם לא נגיע אפילו להסדר בינינו על הדרך להמשיך ולהפעיל זאת. יש דרישה ופנייה מכל הארץ להסדיר את העניין. כולנו נצא נשכרים. אדוני, תודה.</w:t>
      </w:r>
    </w:p>
    <w:p w14:paraId="124CF183" w14:textId="77777777" w:rsidR="00000000" w:rsidRDefault="00890A51">
      <w:pPr>
        <w:pStyle w:val="a0"/>
        <w:rPr>
          <w:rFonts w:hint="cs"/>
          <w:rtl/>
        </w:rPr>
      </w:pPr>
    </w:p>
    <w:p w14:paraId="2CD9DF25" w14:textId="77777777" w:rsidR="00000000" w:rsidRDefault="00890A51">
      <w:pPr>
        <w:pStyle w:val="af1"/>
        <w:rPr>
          <w:rtl/>
        </w:rPr>
      </w:pPr>
      <w:r>
        <w:rPr>
          <w:rtl/>
        </w:rPr>
        <w:t>היו"ר ראו</w:t>
      </w:r>
      <w:r>
        <w:rPr>
          <w:rtl/>
        </w:rPr>
        <w:t>בן ריבלין:</w:t>
      </w:r>
    </w:p>
    <w:p w14:paraId="3D525CE4" w14:textId="77777777" w:rsidR="00000000" w:rsidRDefault="00890A51">
      <w:pPr>
        <w:pStyle w:val="a0"/>
        <w:rPr>
          <w:rtl/>
        </w:rPr>
      </w:pPr>
    </w:p>
    <w:p w14:paraId="1BC2777D" w14:textId="77777777" w:rsidR="00000000" w:rsidRDefault="00890A51">
      <w:pPr>
        <w:pStyle w:val="a0"/>
        <w:rPr>
          <w:rFonts w:hint="cs"/>
          <w:rtl/>
        </w:rPr>
      </w:pPr>
      <w:r>
        <w:rPr>
          <w:rFonts w:hint="cs"/>
          <w:rtl/>
        </w:rPr>
        <w:t>תודה לחבר הכנסת איתן כבל.  ישיב שר החקלאות, חבר הכנסת ישראל כץ.</w:t>
      </w:r>
    </w:p>
    <w:p w14:paraId="0E6EB607" w14:textId="77777777" w:rsidR="00000000" w:rsidRDefault="00890A51">
      <w:pPr>
        <w:pStyle w:val="a0"/>
        <w:rPr>
          <w:rFonts w:hint="cs"/>
          <w:rtl/>
        </w:rPr>
      </w:pPr>
    </w:p>
    <w:p w14:paraId="4849E630" w14:textId="77777777" w:rsidR="00000000" w:rsidRDefault="00890A51">
      <w:pPr>
        <w:pStyle w:val="a"/>
        <w:rPr>
          <w:rtl/>
        </w:rPr>
      </w:pPr>
      <w:bookmarkStart w:id="148" w:name="FS000000468T30_06_2004_13_11_41"/>
      <w:bookmarkStart w:id="149" w:name="_Toc77593369"/>
      <w:bookmarkEnd w:id="148"/>
      <w:r>
        <w:rPr>
          <w:rFonts w:hint="eastAsia"/>
          <w:rtl/>
        </w:rPr>
        <w:t>שר</w:t>
      </w:r>
      <w:r>
        <w:rPr>
          <w:rtl/>
        </w:rPr>
        <w:t xml:space="preserve"> החקלאות ופיתוח הכפר ישראל כץ:</w:t>
      </w:r>
      <w:bookmarkEnd w:id="149"/>
    </w:p>
    <w:p w14:paraId="56108964" w14:textId="77777777" w:rsidR="00000000" w:rsidRDefault="00890A51">
      <w:pPr>
        <w:pStyle w:val="a0"/>
        <w:rPr>
          <w:rFonts w:hint="cs"/>
          <w:rtl/>
        </w:rPr>
      </w:pPr>
    </w:p>
    <w:p w14:paraId="5373A5E2" w14:textId="77777777" w:rsidR="00000000" w:rsidRDefault="00890A51">
      <w:pPr>
        <w:pStyle w:val="a0"/>
        <w:rPr>
          <w:rFonts w:hint="cs"/>
          <w:rtl/>
        </w:rPr>
      </w:pPr>
      <w:r>
        <w:rPr>
          <w:rFonts w:hint="cs"/>
          <w:rtl/>
        </w:rPr>
        <w:t>אדוני היושב-ראש, כוונת חבר הכנסת כבל היא כוונה רצויה. אבל, מבחינה מעשית, החליטה ועדת השרים לענייני חקיקה, בישיבה שגם השתתפתי בה, להתנגד פה-אחד לה</w:t>
      </w:r>
      <w:r>
        <w:rPr>
          <w:rFonts w:hint="cs"/>
          <w:rtl/>
        </w:rPr>
        <w:t xml:space="preserve">צעת החוק, כשהסיבה המרכזית לכך היא סיבה תקציבית. </w:t>
      </w:r>
    </w:p>
    <w:p w14:paraId="16AF9FCD" w14:textId="77777777" w:rsidR="00000000" w:rsidRDefault="00890A51">
      <w:pPr>
        <w:pStyle w:val="a0"/>
        <w:rPr>
          <w:rFonts w:hint="cs"/>
          <w:rtl/>
        </w:rPr>
      </w:pPr>
    </w:p>
    <w:p w14:paraId="6A924700" w14:textId="77777777" w:rsidR="00000000" w:rsidRDefault="00890A51">
      <w:pPr>
        <w:pStyle w:val="a0"/>
        <w:rPr>
          <w:rFonts w:hint="cs"/>
          <w:rtl/>
        </w:rPr>
      </w:pPr>
      <w:r>
        <w:rPr>
          <w:rFonts w:hint="cs"/>
          <w:rtl/>
        </w:rPr>
        <w:t>המאורות הוקמו על-פי פקודת הכלבת משנת 1934, והן משמשות לצורך הסגרת כלבים אשר נשכו או נמצאו משוטטים וחשודים במחלת הכלבת. הכלבים נשארים במאורה למשך עשרה ימים, שבהם נבדקת אפשרות היותם נגועים במחלה. הכלבת היא מח</w:t>
      </w:r>
      <w:r>
        <w:rPr>
          <w:rFonts w:hint="cs"/>
          <w:rtl/>
        </w:rPr>
        <w:t>לה מסוכנת וקטלנית, שכמעט שאין לה מרפא ברגע שהיא הדביקה בני-אדם או פגעה בהם. המאורה מכונה מאורת בידוד, ומטרתה לבודד את הכלבים, למנוע את כניסת הציבור הרחב לתוך המתקן ולבטל כל אפשרות של הדבקת בני-אדם במחלה. משמעות הבידוד היא בידוד מבני-האדם, כדי לאפשר את עריכ</w:t>
      </w:r>
      <w:r>
        <w:rPr>
          <w:rFonts w:hint="cs"/>
          <w:rtl/>
        </w:rPr>
        <w:t>ת תצפית הכלבת ולמנוע קשר עם הציבור, הכול לטובת הציבור עצמו.</w:t>
      </w:r>
    </w:p>
    <w:p w14:paraId="08BAA870" w14:textId="77777777" w:rsidR="00000000" w:rsidRDefault="00890A51">
      <w:pPr>
        <w:pStyle w:val="a0"/>
        <w:rPr>
          <w:rFonts w:hint="cs"/>
          <w:rtl/>
        </w:rPr>
      </w:pPr>
    </w:p>
    <w:p w14:paraId="7BDC9791" w14:textId="77777777" w:rsidR="00000000" w:rsidRDefault="00890A51">
      <w:pPr>
        <w:pStyle w:val="a0"/>
        <w:rPr>
          <w:rFonts w:hint="cs"/>
          <w:rtl/>
        </w:rPr>
      </w:pPr>
      <w:r>
        <w:rPr>
          <w:rFonts w:hint="cs"/>
          <w:rtl/>
        </w:rPr>
        <w:t>כמו כן, כלבים נכנסים למאורה על-פי תקופת ההסגר. כך נוצר מצב שבו כלב שמצוי בתחילת ההסגר נמצא בסמוך לכלב אשר עומד לסיים את התקופה, ולמעשה לא ניתן להפריד בין הכלבים שאותם ניתן לאמץ לבין אלה שיש להמתי</w:t>
      </w:r>
      <w:r>
        <w:rPr>
          <w:rFonts w:hint="cs"/>
          <w:rtl/>
        </w:rPr>
        <w:t>ן לגביהם עד לסיום תצפית הכלבת.</w:t>
      </w:r>
    </w:p>
    <w:p w14:paraId="58AF8F6F" w14:textId="77777777" w:rsidR="00000000" w:rsidRDefault="00890A51">
      <w:pPr>
        <w:pStyle w:val="a0"/>
        <w:rPr>
          <w:rFonts w:hint="cs"/>
          <w:rtl/>
        </w:rPr>
      </w:pPr>
    </w:p>
    <w:p w14:paraId="621E759B" w14:textId="77777777" w:rsidR="00000000" w:rsidRDefault="00890A51">
      <w:pPr>
        <w:pStyle w:val="a0"/>
        <w:rPr>
          <w:rtl/>
        </w:rPr>
      </w:pPr>
      <w:r>
        <w:rPr>
          <w:rFonts w:hint="cs"/>
          <w:rtl/>
        </w:rPr>
        <w:t xml:space="preserve">אני בהחלט מסכים, כי לאחר עשרה ימי תצפית כלבים יועברו שיימצאו לא נגועים למתקן אחר, משנמצאו חופשיים מן המחלה, ויוצעו לאימוץ, וזאת, על-פי נוהל הקיים כבר היום, שהוצא על-ידי השירותים הווטרינריים במשרד החקלאות, שמסדיר מסירת כלבים </w:t>
      </w:r>
      <w:r>
        <w:rPr>
          <w:rFonts w:hint="cs"/>
          <w:rtl/>
        </w:rPr>
        <w:t>וחתולים לאימוץ על-ידי הרשויות או אגודות למען בעלי-חיים.</w:t>
      </w:r>
    </w:p>
    <w:p w14:paraId="4592A4CF" w14:textId="77777777" w:rsidR="00000000" w:rsidRDefault="00890A51">
      <w:pPr>
        <w:pStyle w:val="af1"/>
        <w:rPr>
          <w:rtl/>
        </w:rPr>
      </w:pPr>
    </w:p>
    <w:p w14:paraId="25C96973" w14:textId="77777777" w:rsidR="00000000" w:rsidRDefault="00890A51">
      <w:pPr>
        <w:pStyle w:val="af1"/>
        <w:rPr>
          <w:rtl/>
        </w:rPr>
      </w:pPr>
      <w:r>
        <w:rPr>
          <w:rtl/>
        </w:rPr>
        <w:t>היו"ר ראובן ריבלין:</w:t>
      </w:r>
    </w:p>
    <w:p w14:paraId="3ADF28DC" w14:textId="77777777" w:rsidR="00000000" w:rsidRDefault="00890A51">
      <w:pPr>
        <w:pStyle w:val="a0"/>
        <w:rPr>
          <w:rFonts w:hint="cs"/>
          <w:rtl/>
        </w:rPr>
      </w:pPr>
    </w:p>
    <w:p w14:paraId="1E2F4FB9" w14:textId="77777777" w:rsidR="00000000" w:rsidRDefault="00890A51">
      <w:pPr>
        <w:pStyle w:val="a0"/>
        <w:rPr>
          <w:rFonts w:hint="cs"/>
          <w:rtl/>
        </w:rPr>
      </w:pPr>
      <w:r>
        <w:rPr>
          <w:rFonts w:hint="cs"/>
          <w:rtl/>
        </w:rPr>
        <w:t>אלה אגודות פרטיות. הן לא אגודות ממשלתיות. מעבירים אותם לאגודות וולונטריות.</w:t>
      </w:r>
    </w:p>
    <w:p w14:paraId="181230D8" w14:textId="77777777" w:rsidR="00000000" w:rsidRDefault="00890A51">
      <w:pPr>
        <w:pStyle w:val="a0"/>
        <w:rPr>
          <w:rFonts w:hint="cs"/>
          <w:rtl/>
        </w:rPr>
      </w:pPr>
    </w:p>
    <w:p w14:paraId="0CE890A2" w14:textId="77777777" w:rsidR="00000000" w:rsidRDefault="00890A51">
      <w:pPr>
        <w:pStyle w:val="-"/>
        <w:rPr>
          <w:rtl/>
        </w:rPr>
      </w:pPr>
      <w:bookmarkStart w:id="150" w:name="FS000000468T30_06_2004_13_16_18C"/>
      <w:bookmarkEnd w:id="150"/>
      <w:r>
        <w:rPr>
          <w:rtl/>
        </w:rPr>
        <w:t>שר החקלאות ופיתוח הכפר ישראל כץ:</w:t>
      </w:r>
    </w:p>
    <w:p w14:paraId="5101593D" w14:textId="77777777" w:rsidR="00000000" w:rsidRDefault="00890A51">
      <w:pPr>
        <w:pStyle w:val="a0"/>
        <w:rPr>
          <w:rtl/>
        </w:rPr>
      </w:pPr>
    </w:p>
    <w:p w14:paraId="3BC95074" w14:textId="77777777" w:rsidR="00000000" w:rsidRDefault="00890A51">
      <w:pPr>
        <w:pStyle w:val="a0"/>
        <w:rPr>
          <w:rFonts w:hint="cs"/>
          <w:rtl/>
        </w:rPr>
      </w:pPr>
      <w:r>
        <w:rPr>
          <w:rFonts w:hint="cs"/>
          <w:rtl/>
        </w:rPr>
        <w:t>כן. או הרשויות או אגודות.</w:t>
      </w:r>
    </w:p>
    <w:p w14:paraId="35203D12" w14:textId="77777777" w:rsidR="00000000" w:rsidRDefault="00890A51">
      <w:pPr>
        <w:pStyle w:val="a0"/>
        <w:rPr>
          <w:rFonts w:hint="cs"/>
          <w:rtl/>
        </w:rPr>
      </w:pPr>
    </w:p>
    <w:p w14:paraId="30D3A798" w14:textId="77777777" w:rsidR="00000000" w:rsidRDefault="00890A51">
      <w:pPr>
        <w:pStyle w:val="af1"/>
        <w:rPr>
          <w:rtl/>
        </w:rPr>
      </w:pPr>
      <w:r>
        <w:rPr>
          <w:rtl/>
        </w:rPr>
        <w:t>היו"ר ראובן ריבלין:</w:t>
      </w:r>
    </w:p>
    <w:p w14:paraId="42D133B5" w14:textId="77777777" w:rsidR="00000000" w:rsidRDefault="00890A51">
      <w:pPr>
        <w:pStyle w:val="a0"/>
        <w:rPr>
          <w:rtl/>
        </w:rPr>
      </w:pPr>
    </w:p>
    <w:p w14:paraId="6EB97726" w14:textId="77777777" w:rsidR="00000000" w:rsidRDefault="00890A51">
      <w:pPr>
        <w:pStyle w:val="a0"/>
        <w:rPr>
          <w:rFonts w:hint="cs"/>
          <w:rtl/>
        </w:rPr>
      </w:pPr>
      <w:r>
        <w:rPr>
          <w:rFonts w:hint="cs"/>
          <w:rtl/>
        </w:rPr>
        <w:t>כן.</w:t>
      </w:r>
    </w:p>
    <w:p w14:paraId="5C1CE92F" w14:textId="77777777" w:rsidR="00000000" w:rsidRDefault="00890A51">
      <w:pPr>
        <w:pStyle w:val="a0"/>
        <w:rPr>
          <w:rFonts w:hint="cs"/>
          <w:rtl/>
        </w:rPr>
      </w:pPr>
    </w:p>
    <w:p w14:paraId="5C2A9DFE" w14:textId="77777777" w:rsidR="00000000" w:rsidRDefault="00890A51">
      <w:pPr>
        <w:pStyle w:val="-"/>
        <w:rPr>
          <w:rtl/>
        </w:rPr>
      </w:pPr>
      <w:bookmarkStart w:id="151" w:name="FS000000468T30_06_2004_13_16_43C"/>
      <w:bookmarkEnd w:id="151"/>
      <w:r>
        <w:rPr>
          <w:rtl/>
        </w:rPr>
        <w:t>שר החקלאות ופית</w:t>
      </w:r>
      <w:r>
        <w:rPr>
          <w:rtl/>
        </w:rPr>
        <w:t>וח הכפר ישראל כץ:</w:t>
      </w:r>
    </w:p>
    <w:p w14:paraId="69FC0505" w14:textId="77777777" w:rsidR="00000000" w:rsidRDefault="00890A51">
      <w:pPr>
        <w:pStyle w:val="a0"/>
        <w:rPr>
          <w:rtl/>
        </w:rPr>
      </w:pPr>
    </w:p>
    <w:p w14:paraId="0459724D" w14:textId="77777777" w:rsidR="00000000" w:rsidRDefault="00890A51">
      <w:pPr>
        <w:pStyle w:val="a0"/>
        <w:rPr>
          <w:rFonts w:hint="cs"/>
          <w:rtl/>
        </w:rPr>
      </w:pPr>
      <w:r>
        <w:rPr>
          <w:rFonts w:hint="cs"/>
          <w:rtl/>
        </w:rPr>
        <w:t>הנוהל הזה בהחלט קיים.</w:t>
      </w:r>
    </w:p>
    <w:p w14:paraId="7682B382" w14:textId="77777777" w:rsidR="00000000" w:rsidRDefault="00890A51">
      <w:pPr>
        <w:pStyle w:val="a0"/>
        <w:rPr>
          <w:rFonts w:hint="cs"/>
          <w:rtl/>
        </w:rPr>
      </w:pPr>
    </w:p>
    <w:p w14:paraId="0F2D83A2" w14:textId="77777777" w:rsidR="00000000" w:rsidRDefault="00890A51">
      <w:pPr>
        <w:pStyle w:val="a0"/>
        <w:rPr>
          <w:rFonts w:hint="cs"/>
          <w:rtl/>
        </w:rPr>
      </w:pPr>
      <w:r>
        <w:rPr>
          <w:rFonts w:hint="cs"/>
          <w:rtl/>
        </w:rPr>
        <w:t>הדבר המרכזי שמהווה כאן מכשול הוא כאמור התקציב. שר הפנים ממונה על הקשר עם הרשויות המקומיות. עלות הקמת מכלאה, מאורה, או כל שם שיקראו לה, היא גבוהה. כל העלות תוטל על הרשויות המקומיות. לצורך מאבק בכלבת ומניעת השמדה גור</w:t>
      </w:r>
      <w:r>
        <w:rPr>
          <w:rFonts w:hint="cs"/>
          <w:rtl/>
        </w:rPr>
        <w:t>פת של בעלי-חיים, כלבים וחתולים, אנחנו בהחלט פעלנו בשיתוף גם עם שר הפנים כדי שיימצא פתרון ברשויות המקומיות - לפחות פתרון אזורי, בכל אזור - על מנת שיהיה אפשר להביא לשם את הכלבים או החתולים ולמנוע את השמדתם. זה עלה במאמצים קשים. זה כדי לטפל, כאמור, בבעיית מחל</w:t>
      </w:r>
      <w:r>
        <w:rPr>
          <w:rFonts w:hint="cs"/>
          <w:rtl/>
        </w:rPr>
        <w:t>ת הכלבת ולמנוע השמדה גורפת של חתולים בעיקר, וגם כלבים.</w:t>
      </w:r>
    </w:p>
    <w:p w14:paraId="601F85A3" w14:textId="77777777" w:rsidR="00000000" w:rsidRDefault="00890A51">
      <w:pPr>
        <w:pStyle w:val="a0"/>
        <w:rPr>
          <w:rFonts w:hint="cs"/>
          <w:rtl/>
        </w:rPr>
      </w:pPr>
    </w:p>
    <w:p w14:paraId="3456A95D" w14:textId="77777777" w:rsidR="00000000" w:rsidRDefault="00890A51">
      <w:pPr>
        <w:pStyle w:val="a0"/>
        <w:rPr>
          <w:rFonts w:hint="cs"/>
          <w:rtl/>
        </w:rPr>
      </w:pPr>
      <w:r>
        <w:rPr>
          <w:rFonts w:hint="cs"/>
          <w:rtl/>
        </w:rPr>
        <w:t>יוזמת חבר הכנסת כבל דורשת תקציבים מיוחדים ונפרדים להקמת מכלאות נפרדות. חוץ מעלות הקרקע, מדובר בלמעלה מ-100,000 שקל עלות ההקמה וכ-30 שקל ביום, שזה בסביבות 1,000 שקל בחודש, אחזקה - - -</w:t>
      </w:r>
    </w:p>
    <w:p w14:paraId="7BAC24E1" w14:textId="77777777" w:rsidR="00000000" w:rsidRDefault="00890A51">
      <w:pPr>
        <w:pStyle w:val="a0"/>
        <w:rPr>
          <w:rFonts w:hint="cs"/>
          <w:rtl/>
        </w:rPr>
      </w:pPr>
    </w:p>
    <w:p w14:paraId="160FD29D" w14:textId="77777777" w:rsidR="00000000" w:rsidRDefault="00890A51">
      <w:pPr>
        <w:pStyle w:val="af0"/>
        <w:rPr>
          <w:rtl/>
        </w:rPr>
      </w:pPr>
      <w:r>
        <w:rPr>
          <w:rFonts w:hint="eastAsia"/>
          <w:rtl/>
        </w:rPr>
        <w:t>גדעון</w:t>
      </w:r>
      <w:r>
        <w:rPr>
          <w:rtl/>
        </w:rPr>
        <w:t xml:space="preserve"> סער (הליכו</w:t>
      </w:r>
      <w:r>
        <w:rPr>
          <w:rtl/>
        </w:rPr>
        <w:t>ד):</w:t>
      </w:r>
    </w:p>
    <w:p w14:paraId="780F82B6" w14:textId="77777777" w:rsidR="00000000" w:rsidRDefault="00890A51">
      <w:pPr>
        <w:pStyle w:val="a0"/>
        <w:rPr>
          <w:rFonts w:hint="cs"/>
          <w:rtl/>
        </w:rPr>
      </w:pPr>
    </w:p>
    <w:p w14:paraId="06166A5F" w14:textId="77777777" w:rsidR="00000000" w:rsidRDefault="00890A51">
      <w:pPr>
        <w:pStyle w:val="a0"/>
        <w:rPr>
          <w:rFonts w:hint="cs"/>
          <w:rtl/>
        </w:rPr>
      </w:pPr>
      <w:r>
        <w:rPr>
          <w:rFonts w:hint="cs"/>
          <w:rtl/>
        </w:rPr>
        <w:t>זה די משכנע. שכנעת את הבית.</w:t>
      </w:r>
    </w:p>
    <w:p w14:paraId="24FB6181" w14:textId="77777777" w:rsidR="00000000" w:rsidRDefault="00890A51">
      <w:pPr>
        <w:pStyle w:val="a0"/>
        <w:rPr>
          <w:rFonts w:hint="cs"/>
          <w:rtl/>
        </w:rPr>
      </w:pPr>
    </w:p>
    <w:p w14:paraId="5AD86508" w14:textId="77777777" w:rsidR="00000000" w:rsidRDefault="00890A51">
      <w:pPr>
        <w:pStyle w:val="-"/>
        <w:rPr>
          <w:rtl/>
        </w:rPr>
      </w:pPr>
      <w:bookmarkStart w:id="152" w:name="FS000000468T30_06_2004_13_19_26C"/>
      <w:bookmarkEnd w:id="152"/>
      <w:r>
        <w:rPr>
          <w:rtl/>
        </w:rPr>
        <w:t>שר החקלאות ופיתוח הכפר ישראל כץ:</w:t>
      </w:r>
    </w:p>
    <w:p w14:paraId="3AA8D593" w14:textId="77777777" w:rsidR="00000000" w:rsidRDefault="00890A51">
      <w:pPr>
        <w:pStyle w:val="a0"/>
        <w:rPr>
          <w:rtl/>
        </w:rPr>
      </w:pPr>
    </w:p>
    <w:p w14:paraId="7A1630EE" w14:textId="77777777" w:rsidR="00000000" w:rsidRDefault="00890A51">
      <w:pPr>
        <w:pStyle w:val="a0"/>
        <w:rPr>
          <w:rtl/>
        </w:rPr>
      </w:pPr>
      <w:r>
        <w:rPr>
          <w:rFonts w:hint="cs"/>
          <w:rtl/>
        </w:rPr>
        <w:t>או.קיי., אם שכנעתי שאף שעקרונית אני בהחלט מוכן לתמוך, מעשית, כל עוד שר הפנים לא ימצא מקורות, לא נוכל לתמוך בהצעה. אני הצעתי לחבר הכנסת כבל להידבר עם שר הפנים לנסות למצוא מקורות ואולי לדחות</w:t>
      </w:r>
      <w:r>
        <w:rPr>
          <w:rFonts w:hint="cs"/>
          <w:rtl/>
        </w:rPr>
        <w:t xml:space="preserve"> את ההצבעה. אם שר הפנים ימצא מקורות - אני יודע שהנושא חשוב לו - נהיה מוכנים לשקול שינוי בעמדה.</w:t>
      </w:r>
    </w:p>
    <w:p w14:paraId="40601412" w14:textId="77777777" w:rsidR="00000000" w:rsidRDefault="00890A51">
      <w:pPr>
        <w:pStyle w:val="af0"/>
        <w:rPr>
          <w:rtl/>
        </w:rPr>
      </w:pPr>
    </w:p>
    <w:p w14:paraId="40EEC8E3" w14:textId="77777777" w:rsidR="00000000" w:rsidRDefault="00890A51">
      <w:pPr>
        <w:pStyle w:val="af0"/>
        <w:rPr>
          <w:rtl/>
        </w:rPr>
      </w:pPr>
      <w:r>
        <w:rPr>
          <w:rtl/>
        </w:rPr>
        <w:t>שר הפנים אברהם פורז:</w:t>
      </w:r>
    </w:p>
    <w:p w14:paraId="239D77D8" w14:textId="77777777" w:rsidR="00000000" w:rsidRDefault="00890A51">
      <w:pPr>
        <w:pStyle w:val="a0"/>
        <w:rPr>
          <w:rFonts w:hint="cs"/>
          <w:rtl/>
        </w:rPr>
      </w:pPr>
    </w:p>
    <w:p w14:paraId="6B0B68F7" w14:textId="77777777" w:rsidR="00000000" w:rsidRDefault="00890A51">
      <w:pPr>
        <w:pStyle w:val="a0"/>
        <w:rPr>
          <w:rFonts w:hint="cs"/>
          <w:rtl/>
        </w:rPr>
      </w:pPr>
      <w:r>
        <w:rPr>
          <w:rFonts w:hint="cs"/>
          <w:rtl/>
        </w:rPr>
        <w:t>השר כץ, אולי נדחה את ההצבעה בעניין הזה, בהסכמת המציע.</w:t>
      </w:r>
    </w:p>
    <w:p w14:paraId="2FC6C138" w14:textId="77777777" w:rsidR="00000000" w:rsidRDefault="00890A51">
      <w:pPr>
        <w:pStyle w:val="a0"/>
        <w:rPr>
          <w:rFonts w:hint="cs"/>
          <w:rtl/>
        </w:rPr>
      </w:pPr>
    </w:p>
    <w:p w14:paraId="76EF53FD" w14:textId="77777777" w:rsidR="00000000" w:rsidRDefault="00890A51">
      <w:pPr>
        <w:pStyle w:val="-"/>
        <w:rPr>
          <w:rtl/>
        </w:rPr>
      </w:pPr>
      <w:bookmarkStart w:id="153" w:name="FS000000468T30_06_2004_13_20_51C"/>
      <w:bookmarkEnd w:id="153"/>
      <w:r>
        <w:rPr>
          <w:rtl/>
        </w:rPr>
        <w:t>שר החקלאות ופיתוח הכפר ישראל כץ:</w:t>
      </w:r>
    </w:p>
    <w:p w14:paraId="5675F829" w14:textId="77777777" w:rsidR="00000000" w:rsidRDefault="00890A51">
      <w:pPr>
        <w:pStyle w:val="a0"/>
        <w:rPr>
          <w:rtl/>
        </w:rPr>
      </w:pPr>
    </w:p>
    <w:p w14:paraId="06BE226D" w14:textId="77777777" w:rsidR="00000000" w:rsidRDefault="00890A51">
      <w:pPr>
        <w:pStyle w:val="a0"/>
        <w:rPr>
          <w:rFonts w:hint="cs"/>
          <w:rtl/>
        </w:rPr>
      </w:pPr>
      <w:r>
        <w:rPr>
          <w:rFonts w:hint="cs"/>
          <w:rtl/>
        </w:rPr>
        <w:t>החלטת ועדת השרים היא נגד. אם תהיה הידברות ותדחו א</w:t>
      </w:r>
      <w:r>
        <w:rPr>
          <w:rFonts w:hint="cs"/>
          <w:rtl/>
        </w:rPr>
        <w:t>ת ההצבעה לצורך הידברות, אני בהחלט אברך  על זה.</w:t>
      </w:r>
    </w:p>
    <w:p w14:paraId="473B67CB" w14:textId="77777777" w:rsidR="00000000" w:rsidRDefault="00890A51">
      <w:pPr>
        <w:pStyle w:val="a0"/>
        <w:rPr>
          <w:rFonts w:hint="cs"/>
          <w:rtl/>
        </w:rPr>
      </w:pPr>
    </w:p>
    <w:p w14:paraId="4D09B96D" w14:textId="77777777" w:rsidR="00000000" w:rsidRDefault="00890A51">
      <w:pPr>
        <w:pStyle w:val="af1"/>
        <w:rPr>
          <w:rtl/>
        </w:rPr>
      </w:pPr>
      <w:r>
        <w:rPr>
          <w:rtl/>
        </w:rPr>
        <w:t>היו"ר ראובן ריבלין:</w:t>
      </w:r>
    </w:p>
    <w:p w14:paraId="091B6CE8" w14:textId="77777777" w:rsidR="00000000" w:rsidRDefault="00890A51">
      <w:pPr>
        <w:pStyle w:val="a0"/>
        <w:rPr>
          <w:rtl/>
        </w:rPr>
      </w:pPr>
    </w:p>
    <w:p w14:paraId="7C2DBFBE" w14:textId="77777777" w:rsidR="00000000" w:rsidRDefault="00890A51">
      <w:pPr>
        <w:pStyle w:val="a0"/>
        <w:rPr>
          <w:rFonts w:hint="cs"/>
          <w:rtl/>
        </w:rPr>
      </w:pPr>
      <w:r>
        <w:rPr>
          <w:rFonts w:hint="cs"/>
          <w:rtl/>
        </w:rPr>
        <w:t>חבר הכנסת כבל, אני רוצה להפנות את תשומת לבך: למרות תשובת השר, השר מסכים לדחות את ההצבעה. בבקשה, אדוני יתייחס לכך, ואז נעביר זאת למליאה אם היא מסכימה.</w:t>
      </w:r>
    </w:p>
    <w:p w14:paraId="0221D676" w14:textId="77777777" w:rsidR="00000000" w:rsidRDefault="00890A51">
      <w:pPr>
        <w:pStyle w:val="a0"/>
        <w:rPr>
          <w:rFonts w:hint="cs"/>
          <w:rtl/>
        </w:rPr>
      </w:pPr>
    </w:p>
    <w:p w14:paraId="672D18D9" w14:textId="77777777" w:rsidR="00000000" w:rsidRDefault="00890A51">
      <w:pPr>
        <w:pStyle w:val="a"/>
        <w:rPr>
          <w:rtl/>
        </w:rPr>
      </w:pPr>
      <w:bookmarkStart w:id="154" w:name="FS000000445T30_06_2004_13_22_08"/>
      <w:bookmarkStart w:id="155" w:name="_Toc77593370"/>
      <w:bookmarkEnd w:id="154"/>
      <w:r>
        <w:rPr>
          <w:rFonts w:hint="eastAsia"/>
          <w:rtl/>
        </w:rPr>
        <w:t>איתן</w:t>
      </w:r>
      <w:r>
        <w:rPr>
          <w:rtl/>
        </w:rPr>
        <w:t xml:space="preserve"> כבל (העבודה-מימד):</w:t>
      </w:r>
      <w:bookmarkEnd w:id="155"/>
    </w:p>
    <w:p w14:paraId="481F2E93" w14:textId="77777777" w:rsidR="00000000" w:rsidRDefault="00890A51">
      <w:pPr>
        <w:pStyle w:val="a0"/>
        <w:rPr>
          <w:rFonts w:hint="cs"/>
          <w:rtl/>
        </w:rPr>
      </w:pPr>
    </w:p>
    <w:p w14:paraId="6F4AA3E7" w14:textId="77777777" w:rsidR="00000000" w:rsidRDefault="00890A51">
      <w:pPr>
        <w:pStyle w:val="a0"/>
        <w:rPr>
          <w:rFonts w:hint="cs"/>
          <w:rtl/>
        </w:rPr>
      </w:pPr>
      <w:r>
        <w:rPr>
          <w:rFonts w:hint="cs"/>
          <w:rtl/>
        </w:rPr>
        <w:t>אדוני היושב</w:t>
      </w:r>
      <w:r>
        <w:rPr>
          <w:rFonts w:hint="cs"/>
          <w:rtl/>
        </w:rPr>
        <w:t>-ראש, אדוני השר, אני שמח שאתה מסכים עם העיקרון. דיברתי גם עם שר הפנים, והוא הגיש ערעור בממשלה על כך. אני מסכים לדחות את ההצבעה למועד אחר. תודה.</w:t>
      </w:r>
    </w:p>
    <w:p w14:paraId="1D7EC157" w14:textId="77777777" w:rsidR="00000000" w:rsidRDefault="00890A51">
      <w:pPr>
        <w:pStyle w:val="a0"/>
        <w:rPr>
          <w:rFonts w:hint="cs"/>
          <w:rtl/>
        </w:rPr>
      </w:pPr>
    </w:p>
    <w:p w14:paraId="22CBFA27" w14:textId="77777777" w:rsidR="00000000" w:rsidRDefault="00890A51">
      <w:pPr>
        <w:pStyle w:val="af1"/>
        <w:rPr>
          <w:rtl/>
        </w:rPr>
      </w:pPr>
      <w:r>
        <w:rPr>
          <w:rtl/>
        </w:rPr>
        <w:t>היו"ר ראובן ריבלין:</w:t>
      </w:r>
    </w:p>
    <w:p w14:paraId="064871F4" w14:textId="77777777" w:rsidR="00000000" w:rsidRDefault="00890A51">
      <w:pPr>
        <w:pStyle w:val="a0"/>
        <w:rPr>
          <w:rtl/>
        </w:rPr>
      </w:pPr>
    </w:p>
    <w:p w14:paraId="24485191" w14:textId="77777777" w:rsidR="00000000" w:rsidRDefault="00890A51">
      <w:pPr>
        <w:pStyle w:val="a0"/>
        <w:rPr>
          <w:rFonts w:hint="cs"/>
          <w:rtl/>
        </w:rPr>
      </w:pPr>
      <w:r>
        <w:rPr>
          <w:rFonts w:hint="cs"/>
          <w:rtl/>
        </w:rPr>
        <w:t>תודה רבה.</w:t>
      </w:r>
    </w:p>
    <w:p w14:paraId="056DFCCC" w14:textId="77777777" w:rsidR="00000000" w:rsidRDefault="00890A51">
      <w:pPr>
        <w:pStyle w:val="a0"/>
        <w:rPr>
          <w:rFonts w:hint="cs"/>
          <w:rtl/>
        </w:rPr>
      </w:pPr>
    </w:p>
    <w:p w14:paraId="6787DEC5" w14:textId="77777777" w:rsidR="00000000" w:rsidRDefault="00890A51">
      <w:pPr>
        <w:pStyle w:val="a0"/>
        <w:rPr>
          <w:rFonts w:hint="cs"/>
          <w:rtl/>
        </w:rPr>
      </w:pPr>
      <w:r>
        <w:rPr>
          <w:rFonts w:hint="cs"/>
          <w:rtl/>
        </w:rPr>
        <w:t>רבותי חברי הכנסת, הואיל וניתנה תשובת הממשלה וגם יש הסכמת ממשלה לדחייה, האם יש מ</w:t>
      </w:r>
      <w:r>
        <w:rPr>
          <w:rFonts w:hint="cs"/>
          <w:rtl/>
        </w:rPr>
        <w:t xml:space="preserve">ישהו שמתנגד לדחייה? אין. אנחנו דוחים את ההצבעה על הצעת החוק של חבר הכנסת כבל, הצעת חוק להסדרת הפיקוח על כלבים (תיקון </w:t>
      </w:r>
      <w:r>
        <w:rPr>
          <w:rtl/>
        </w:rPr>
        <w:t>–</w:t>
      </w:r>
      <w:r>
        <w:rPr>
          <w:rFonts w:hint="cs"/>
          <w:rtl/>
        </w:rPr>
        <w:t xml:space="preserve"> אימוץ כלב ממאורת רשות).</w:t>
      </w:r>
    </w:p>
    <w:p w14:paraId="627A2267" w14:textId="77777777" w:rsidR="00000000" w:rsidRDefault="00890A51">
      <w:pPr>
        <w:pStyle w:val="a2"/>
        <w:rPr>
          <w:rFonts w:hint="cs"/>
          <w:rtl/>
        </w:rPr>
      </w:pPr>
    </w:p>
    <w:p w14:paraId="0286A668" w14:textId="77777777" w:rsidR="00000000" w:rsidRDefault="00890A51">
      <w:pPr>
        <w:pStyle w:val="a0"/>
        <w:rPr>
          <w:rFonts w:hint="cs"/>
          <w:rtl/>
        </w:rPr>
      </w:pPr>
    </w:p>
    <w:p w14:paraId="02AAA739" w14:textId="77777777" w:rsidR="00000000" w:rsidRDefault="00890A51">
      <w:pPr>
        <w:pStyle w:val="a2"/>
        <w:rPr>
          <w:rFonts w:hint="cs"/>
          <w:rtl/>
        </w:rPr>
      </w:pPr>
      <w:bookmarkStart w:id="156" w:name="CS28840FI0028840T30_06_2004_13_23_36"/>
      <w:bookmarkStart w:id="157" w:name="_Toc77593371"/>
      <w:bookmarkEnd w:id="156"/>
      <w:r>
        <w:rPr>
          <w:rtl/>
        </w:rPr>
        <w:t>הצעת חוק איסור החזקת כלבים מסוכנים, התשס"ד-2004</w:t>
      </w:r>
      <w:bookmarkEnd w:id="157"/>
      <w:r>
        <w:rPr>
          <w:rtl/>
        </w:rPr>
        <w:t xml:space="preserve"> </w:t>
      </w:r>
    </w:p>
    <w:p w14:paraId="67DDD51A" w14:textId="77777777" w:rsidR="00000000" w:rsidRDefault="00890A51">
      <w:pPr>
        <w:pStyle w:val="a0"/>
        <w:rPr>
          <w:rFonts w:hint="cs"/>
          <w:rtl/>
        </w:rPr>
      </w:pPr>
      <w:r>
        <w:rPr>
          <w:rtl/>
        </w:rPr>
        <w:t>[נספחות.]</w:t>
      </w:r>
    </w:p>
    <w:p w14:paraId="44453B67" w14:textId="77777777" w:rsidR="00000000" w:rsidRDefault="00890A51">
      <w:pPr>
        <w:pStyle w:val="-0"/>
        <w:rPr>
          <w:rFonts w:hint="cs"/>
          <w:rtl/>
        </w:rPr>
      </w:pPr>
      <w:bookmarkStart w:id="158" w:name="_Toc77593372"/>
      <w:r>
        <w:rPr>
          <w:rFonts w:hint="cs"/>
          <w:rtl/>
        </w:rPr>
        <w:t xml:space="preserve">(הצעת חברת הכנסת גילה </w:t>
      </w:r>
      <w:r>
        <w:rPr>
          <w:rtl/>
        </w:rPr>
        <w:t>פינקלשטיין</w:t>
      </w:r>
      <w:r>
        <w:rPr>
          <w:rFonts w:hint="cs"/>
          <w:rtl/>
        </w:rPr>
        <w:t>)</w:t>
      </w:r>
      <w:bookmarkEnd w:id="158"/>
    </w:p>
    <w:p w14:paraId="2F04C55F" w14:textId="77777777" w:rsidR="00000000" w:rsidRDefault="00890A51">
      <w:pPr>
        <w:pStyle w:val="a0"/>
        <w:rPr>
          <w:rFonts w:hint="cs"/>
          <w:rtl/>
        </w:rPr>
      </w:pPr>
    </w:p>
    <w:p w14:paraId="65149704" w14:textId="77777777" w:rsidR="00000000" w:rsidRDefault="00890A51">
      <w:pPr>
        <w:pStyle w:val="af1"/>
        <w:rPr>
          <w:rtl/>
        </w:rPr>
      </w:pPr>
      <w:r>
        <w:rPr>
          <w:rtl/>
        </w:rPr>
        <w:t>היו"ר ראובן ריבלי</w:t>
      </w:r>
      <w:r>
        <w:rPr>
          <w:rtl/>
        </w:rPr>
        <w:t>ן:</w:t>
      </w:r>
    </w:p>
    <w:p w14:paraId="61F2558F" w14:textId="77777777" w:rsidR="00000000" w:rsidRDefault="00890A51">
      <w:pPr>
        <w:pStyle w:val="a0"/>
        <w:rPr>
          <w:rtl/>
        </w:rPr>
      </w:pPr>
    </w:p>
    <w:p w14:paraId="28C93860" w14:textId="77777777" w:rsidR="00000000" w:rsidRDefault="00890A51">
      <w:pPr>
        <w:pStyle w:val="a0"/>
        <w:rPr>
          <w:rFonts w:hint="cs"/>
          <w:rtl/>
        </w:rPr>
      </w:pPr>
      <w:r>
        <w:rPr>
          <w:rFonts w:hint="cs"/>
          <w:rtl/>
        </w:rPr>
        <w:t>אנחנו ממשיכים להצעת חוק פ/2397, הצעת חוק איסור החזקת כלבים מסוכנים, התשס"ד-2004,  מאת חברת הכנסת גילה פינקלשטיין. אין הסכמה של הממשלה. שר החקלאות, יש הסכמה להצעת החוק של חברת הכנסת פינקלשטיין?</w:t>
      </w:r>
    </w:p>
    <w:p w14:paraId="4A848428" w14:textId="77777777" w:rsidR="00000000" w:rsidRDefault="00890A51">
      <w:pPr>
        <w:pStyle w:val="a0"/>
        <w:rPr>
          <w:rFonts w:hint="cs"/>
          <w:rtl/>
        </w:rPr>
      </w:pPr>
    </w:p>
    <w:p w14:paraId="58CEBEBB" w14:textId="77777777" w:rsidR="00000000" w:rsidRDefault="00890A51">
      <w:pPr>
        <w:pStyle w:val="af0"/>
        <w:rPr>
          <w:rtl/>
        </w:rPr>
      </w:pPr>
      <w:r>
        <w:rPr>
          <w:rFonts w:hint="eastAsia"/>
          <w:rtl/>
        </w:rPr>
        <w:t>שר</w:t>
      </w:r>
      <w:r>
        <w:rPr>
          <w:rtl/>
        </w:rPr>
        <w:t xml:space="preserve"> החקלאות ופיתוח הכפר ישראל כץ:</w:t>
      </w:r>
    </w:p>
    <w:p w14:paraId="0E7801B9" w14:textId="77777777" w:rsidR="00000000" w:rsidRDefault="00890A51">
      <w:pPr>
        <w:pStyle w:val="a0"/>
        <w:rPr>
          <w:rFonts w:hint="cs"/>
          <w:rtl/>
        </w:rPr>
      </w:pPr>
    </w:p>
    <w:p w14:paraId="2CE6DE5D" w14:textId="77777777" w:rsidR="00000000" w:rsidRDefault="00890A51">
      <w:pPr>
        <w:pStyle w:val="a0"/>
        <w:rPr>
          <w:rFonts w:hint="cs"/>
          <w:rtl/>
        </w:rPr>
      </w:pPr>
      <w:r>
        <w:rPr>
          <w:rFonts w:hint="cs"/>
          <w:rtl/>
        </w:rPr>
        <w:t xml:space="preserve">יש הסכמה עקרונית - - -  </w:t>
      </w:r>
      <w:r>
        <w:rPr>
          <w:rFonts w:hint="cs"/>
          <w:rtl/>
        </w:rPr>
        <w:t>עם החוקים האחרים.</w:t>
      </w:r>
    </w:p>
    <w:p w14:paraId="2FED6C8E" w14:textId="77777777" w:rsidR="00000000" w:rsidRDefault="00890A51">
      <w:pPr>
        <w:pStyle w:val="a0"/>
        <w:rPr>
          <w:rFonts w:hint="cs"/>
          <w:rtl/>
        </w:rPr>
      </w:pPr>
    </w:p>
    <w:p w14:paraId="426A4419" w14:textId="77777777" w:rsidR="00000000" w:rsidRDefault="00890A51">
      <w:pPr>
        <w:pStyle w:val="af1"/>
        <w:rPr>
          <w:rtl/>
        </w:rPr>
      </w:pPr>
      <w:r>
        <w:rPr>
          <w:rtl/>
        </w:rPr>
        <w:t>היו"ר ראובן ריבלין:</w:t>
      </w:r>
    </w:p>
    <w:p w14:paraId="01C35BFC" w14:textId="77777777" w:rsidR="00000000" w:rsidRDefault="00890A51">
      <w:pPr>
        <w:pStyle w:val="a0"/>
        <w:rPr>
          <w:rtl/>
        </w:rPr>
      </w:pPr>
    </w:p>
    <w:p w14:paraId="3EAC916A" w14:textId="77777777" w:rsidR="00000000" w:rsidRDefault="00890A51">
      <w:pPr>
        <w:pStyle w:val="a0"/>
        <w:rPr>
          <w:rFonts w:hint="cs"/>
          <w:rtl/>
        </w:rPr>
      </w:pPr>
      <w:r>
        <w:rPr>
          <w:rFonts w:hint="cs"/>
          <w:rtl/>
        </w:rPr>
        <w:t>זה בקווטה. אם יש הסכמה, מדוע שלא יהיה נימוק מהמקום?</w:t>
      </w:r>
    </w:p>
    <w:p w14:paraId="7D535231" w14:textId="77777777" w:rsidR="00000000" w:rsidRDefault="00890A51">
      <w:pPr>
        <w:pStyle w:val="a0"/>
        <w:rPr>
          <w:rFonts w:hint="cs"/>
          <w:rtl/>
        </w:rPr>
      </w:pPr>
    </w:p>
    <w:p w14:paraId="00852BF9" w14:textId="77777777" w:rsidR="00000000" w:rsidRDefault="00890A51">
      <w:pPr>
        <w:pStyle w:val="af0"/>
        <w:rPr>
          <w:rtl/>
        </w:rPr>
      </w:pPr>
      <w:r>
        <w:rPr>
          <w:rFonts w:hint="eastAsia"/>
          <w:rtl/>
        </w:rPr>
        <w:t>מאיר</w:t>
      </w:r>
      <w:r>
        <w:rPr>
          <w:rtl/>
        </w:rPr>
        <w:t xml:space="preserve"> פרוש (יהדות התורה):</w:t>
      </w:r>
    </w:p>
    <w:p w14:paraId="0FF4A0D7" w14:textId="77777777" w:rsidR="00000000" w:rsidRDefault="00890A51">
      <w:pPr>
        <w:pStyle w:val="a0"/>
        <w:rPr>
          <w:rFonts w:hint="cs"/>
          <w:rtl/>
        </w:rPr>
      </w:pPr>
    </w:p>
    <w:p w14:paraId="36CB001F" w14:textId="77777777" w:rsidR="00000000" w:rsidRDefault="00890A51">
      <w:pPr>
        <w:pStyle w:val="a0"/>
        <w:rPr>
          <w:rFonts w:hint="cs"/>
          <w:rtl/>
        </w:rPr>
      </w:pPr>
    </w:p>
    <w:p w14:paraId="24D06417" w14:textId="77777777" w:rsidR="00000000" w:rsidRDefault="00890A51">
      <w:pPr>
        <w:pStyle w:val="a0"/>
        <w:rPr>
          <w:rFonts w:hint="cs"/>
          <w:rtl/>
        </w:rPr>
      </w:pPr>
      <w:r>
        <w:rPr>
          <w:rFonts w:hint="cs"/>
          <w:rtl/>
        </w:rPr>
        <w:t>הנימוק הוא מכיוון שיש כלבים של המפד"ל. זה משהו אחר.</w:t>
      </w:r>
    </w:p>
    <w:p w14:paraId="699C98C6" w14:textId="77777777" w:rsidR="00000000" w:rsidRDefault="00890A51">
      <w:pPr>
        <w:pStyle w:val="a0"/>
        <w:rPr>
          <w:rFonts w:hint="cs"/>
          <w:rtl/>
        </w:rPr>
      </w:pPr>
    </w:p>
    <w:p w14:paraId="379DDCA4" w14:textId="77777777" w:rsidR="00000000" w:rsidRDefault="00890A51">
      <w:pPr>
        <w:pStyle w:val="af1"/>
        <w:rPr>
          <w:rtl/>
        </w:rPr>
      </w:pPr>
      <w:r>
        <w:rPr>
          <w:rtl/>
        </w:rPr>
        <w:t>היו"ר ראובן ריבלין:</w:t>
      </w:r>
    </w:p>
    <w:p w14:paraId="3E264AF5" w14:textId="77777777" w:rsidR="00000000" w:rsidRDefault="00890A51">
      <w:pPr>
        <w:pStyle w:val="a0"/>
        <w:rPr>
          <w:rtl/>
        </w:rPr>
      </w:pPr>
    </w:p>
    <w:p w14:paraId="5E166880" w14:textId="77777777" w:rsidR="00000000" w:rsidRDefault="00890A51">
      <w:pPr>
        <w:pStyle w:val="a0"/>
        <w:rPr>
          <w:rFonts w:hint="cs"/>
          <w:rtl/>
        </w:rPr>
      </w:pPr>
      <w:r>
        <w:rPr>
          <w:rFonts w:hint="cs"/>
          <w:rtl/>
        </w:rPr>
        <w:t xml:space="preserve">גברתי חברת הכנסת פינקלשטיין, אם יש הסכמה, תנמקי מהמקום. בשביל </w:t>
      </w:r>
      <w:r>
        <w:rPr>
          <w:rFonts w:hint="cs"/>
          <w:rtl/>
        </w:rPr>
        <w:t>מה צריך להטריח את כל הציבור?</w:t>
      </w:r>
    </w:p>
    <w:p w14:paraId="1CB3EBFD" w14:textId="77777777" w:rsidR="00000000" w:rsidRDefault="00890A51">
      <w:pPr>
        <w:pStyle w:val="a0"/>
        <w:rPr>
          <w:rFonts w:hint="cs"/>
          <w:rtl/>
        </w:rPr>
      </w:pPr>
    </w:p>
    <w:p w14:paraId="3D711B8E" w14:textId="77777777" w:rsidR="00000000" w:rsidRDefault="00890A51">
      <w:pPr>
        <w:pStyle w:val="af0"/>
        <w:rPr>
          <w:rtl/>
        </w:rPr>
      </w:pPr>
      <w:r>
        <w:rPr>
          <w:rFonts w:hint="eastAsia"/>
          <w:rtl/>
        </w:rPr>
        <w:t>נסים</w:t>
      </w:r>
      <w:r>
        <w:rPr>
          <w:rtl/>
        </w:rPr>
        <w:t xml:space="preserve"> זאב (ש"ס):</w:t>
      </w:r>
    </w:p>
    <w:p w14:paraId="373AFDD7" w14:textId="77777777" w:rsidR="00000000" w:rsidRDefault="00890A51">
      <w:pPr>
        <w:pStyle w:val="a0"/>
        <w:rPr>
          <w:rFonts w:hint="cs"/>
          <w:rtl/>
        </w:rPr>
      </w:pPr>
    </w:p>
    <w:p w14:paraId="6D28E01E" w14:textId="77777777" w:rsidR="00000000" w:rsidRDefault="00890A51">
      <w:pPr>
        <w:pStyle w:val="a0"/>
        <w:rPr>
          <w:rFonts w:hint="cs"/>
          <w:rtl/>
        </w:rPr>
      </w:pPr>
      <w:r>
        <w:rPr>
          <w:rFonts w:hint="cs"/>
          <w:rtl/>
        </w:rPr>
        <w:t>שזה יהיה רק דקה.</w:t>
      </w:r>
    </w:p>
    <w:p w14:paraId="542AD5E2" w14:textId="77777777" w:rsidR="00000000" w:rsidRDefault="00890A51">
      <w:pPr>
        <w:pStyle w:val="a0"/>
        <w:rPr>
          <w:rFonts w:hint="cs"/>
          <w:rtl/>
        </w:rPr>
      </w:pPr>
    </w:p>
    <w:p w14:paraId="0A5C2A07" w14:textId="77777777" w:rsidR="00000000" w:rsidRDefault="00890A51">
      <w:pPr>
        <w:pStyle w:val="af1"/>
        <w:rPr>
          <w:rtl/>
        </w:rPr>
      </w:pPr>
      <w:r>
        <w:rPr>
          <w:rtl/>
        </w:rPr>
        <w:t>היו"ר ראובן ריבלין:</w:t>
      </w:r>
    </w:p>
    <w:p w14:paraId="0CC509BD" w14:textId="77777777" w:rsidR="00000000" w:rsidRDefault="00890A51">
      <w:pPr>
        <w:pStyle w:val="a0"/>
        <w:rPr>
          <w:rtl/>
        </w:rPr>
      </w:pPr>
    </w:p>
    <w:p w14:paraId="7E135E2A" w14:textId="77777777" w:rsidR="00000000" w:rsidRDefault="00890A51">
      <w:pPr>
        <w:pStyle w:val="a0"/>
        <w:rPr>
          <w:rFonts w:hint="cs"/>
          <w:rtl/>
        </w:rPr>
      </w:pPr>
      <w:r>
        <w:rPr>
          <w:rFonts w:hint="cs"/>
          <w:rtl/>
        </w:rPr>
        <w:t>נכון. אדוני הבין אותי טוב מאוד. חבר הכנסת נסים זאב, שבקיא אולי - - -</w:t>
      </w:r>
    </w:p>
    <w:p w14:paraId="48106E8A" w14:textId="77777777" w:rsidR="00000000" w:rsidRDefault="00890A51">
      <w:pPr>
        <w:pStyle w:val="a0"/>
        <w:rPr>
          <w:rFonts w:hint="cs"/>
          <w:rtl/>
        </w:rPr>
      </w:pPr>
    </w:p>
    <w:p w14:paraId="396D7295" w14:textId="77777777" w:rsidR="00000000" w:rsidRDefault="00890A51">
      <w:pPr>
        <w:pStyle w:val="a"/>
        <w:rPr>
          <w:rtl/>
        </w:rPr>
      </w:pPr>
      <w:bookmarkStart w:id="159" w:name="FS000001059T30_06_2004_13_23_52"/>
      <w:bookmarkStart w:id="160" w:name="_Toc77593373"/>
      <w:bookmarkEnd w:id="159"/>
      <w:r>
        <w:rPr>
          <w:rFonts w:hint="eastAsia"/>
          <w:rtl/>
        </w:rPr>
        <w:t>גילה</w:t>
      </w:r>
      <w:r>
        <w:rPr>
          <w:rtl/>
        </w:rPr>
        <w:t xml:space="preserve"> פינקלשטיין (מפד"ל):</w:t>
      </w:r>
      <w:bookmarkEnd w:id="160"/>
    </w:p>
    <w:p w14:paraId="36D19ECA" w14:textId="77777777" w:rsidR="00000000" w:rsidRDefault="00890A51">
      <w:pPr>
        <w:pStyle w:val="a0"/>
        <w:rPr>
          <w:rFonts w:hint="cs"/>
          <w:rtl/>
        </w:rPr>
      </w:pPr>
    </w:p>
    <w:p w14:paraId="22C56B00" w14:textId="77777777" w:rsidR="00000000" w:rsidRDefault="00890A51">
      <w:pPr>
        <w:pStyle w:val="a0"/>
        <w:rPr>
          <w:rFonts w:hint="cs"/>
          <w:rtl/>
        </w:rPr>
      </w:pPr>
      <w:r>
        <w:rPr>
          <w:rFonts w:hint="cs"/>
          <w:rtl/>
        </w:rPr>
        <w:t>אדוני היושב-ראש, כנסת יקרה, לנוכח גל הפגיעות של כלבים מסוכנים בילדים, במבו</w:t>
      </w:r>
      <w:r>
        <w:rPr>
          <w:rFonts w:hint="cs"/>
          <w:rtl/>
        </w:rPr>
        <w:t>גרים ובקשישים, פגיעות שלא אחת גרמו לפציעה חמורה ואף למוות, אני מביאה לפניכם הצעת חוק האוסרת להחזיק כלבים מסוג "פיטבול", "רוטוויילר" ו"אמסטף", שנוכחותם בסביבת מגורים היא בבחינת פיקוח נפש. עקב דחיפות העניין פניתי בבקשה לחבר הכנסת רוני בר-און, יושב-ראש ועדת ה</w:t>
      </w:r>
      <w:r>
        <w:rPr>
          <w:rFonts w:hint="cs"/>
          <w:rtl/>
        </w:rPr>
        <w:t>כנסת, על מנת שיקיים דיון פטור מחובת הנחה. לשמחתי, הוא נענה לבקשה. בהזדמנות זו אני רוצה להודות לו.</w:t>
      </w:r>
    </w:p>
    <w:p w14:paraId="0AA69AA6" w14:textId="77777777" w:rsidR="00000000" w:rsidRDefault="00890A51">
      <w:pPr>
        <w:pStyle w:val="a0"/>
        <w:rPr>
          <w:rFonts w:hint="cs"/>
          <w:rtl/>
        </w:rPr>
      </w:pPr>
    </w:p>
    <w:p w14:paraId="348775E6" w14:textId="77777777" w:rsidR="00000000" w:rsidRDefault="00890A51">
      <w:pPr>
        <w:pStyle w:val="a0"/>
        <w:rPr>
          <w:rFonts w:hint="cs"/>
          <w:rtl/>
        </w:rPr>
      </w:pPr>
      <w:r>
        <w:rPr>
          <w:rFonts w:hint="cs"/>
          <w:rtl/>
        </w:rPr>
        <w:t xml:space="preserve">אומנם ביום שני האחרון אושרו בוועדת הכלכלה תקנות חדשות בעניין החזקת כלבים מסוכנים, שגובשו במשרד החקלאות </w:t>
      </w:r>
      <w:r>
        <w:rPr>
          <w:rtl/>
        </w:rPr>
        <w:t>–</w:t>
      </w:r>
      <w:r>
        <w:rPr>
          <w:rFonts w:hint="cs"/>
          <w:rtl/>
        </w:rPr>
        <w:t xml:space="preserve"> ויישר כוח לשר החקלאות על הזריזות והיעילות </w:t>
      </w:r>
      <w:r>
        <w:rPr>
          <w:rtl/>
        </w:rPr>
        <w:t>–</w:t>
      </w:r>
      <w:r>
        <w:rPr>
          <w:rFonts w:hint="cs"/>
          <w:rtl/>
        </w:rPr>
        <w:t xml:space="preserve"> אך התקנו</w:t>
      </w:r>
      <w:r>
        <w:rPr>
          <w:rFonts w:hint="cs"/>
          <w:rtl/>
        </w:rPr>
        <w:t xml:space="preserve">ת אינן מספיקות - - - </w:t>
      </w:r>
    </w:p>
    <w:p w14:paraId="4BC2B6BF" w14:textId="77777777" w:rsidR="00000000" w:rsidRDefault="00890A51">
      <w:pPr>
        <w:pStyle w:val="a0"/>
        <w:rPr>
          <w:rFonts w:hint="cs"/>
          <w:rtl/>
        </w:rPr>
      </w:pPr>
    </w:p>
    <w:p w14:paraId="07E98E17" w14:textId="77777777" w:rsidR="00000000" w:rsidRDefault="00890A51">
      <w:pPr>
        <w:pStyle w:val="af1"/>
        <w:rPr>
          <w:rtl/>
        </w:rPr>
      </w:pPr>
      <w:r>
        <w:rPr>
          <w:rtl/>
        </w:rPr>
        <w:t>היו"ר ראובן ריבלין:</w:t>
      </w:r>
    </w:p>
    <w:p w14:paraId="25FCAD86" w14:textId="77777777" w:rsidR="00000000" w:rsidRDefault="00890A51">
      <w:pPr>
        <w:pStyle w:val="a0"/>
        <w:rPr>
          <w:rtl/>
        </w:rPr>
      </w:pPr>
    </w:p>
    <w:p w14:paraId="6999A4C0" w14:textId="77777777" w:rsidR="00000000" w:rsidRDefault="00890A51">
      <w:pPr>
        <w:pStyle w:val="a0"/>
        <w:rPr>
          <w:rFonts w:hint="cs"/>
          <w:rtl/>
        </w:rPr>
      </w:pPr>
      <w:r>
        <w:rPr>
          <w:rFonts w:hint="cs"/>
          <w:rtl/>
        </w:rPr>
        <w:t>גברתי, בהנמקה מהמקום לא נותנים קומפלימנטים. כל זמן שזה היה יושב-ראש ועדת הכנסת, אני לא יכול למנוע ממך.</w:t>
      </w:r>
    </w:p>
    <w:p w14:paraId="465246FF" w14:textId="77777777" w:rsidR="00000000" w:rsidRDefault="00890A51">
      <w:pPr>
        <w:pStyle w:val="a0"/>
        <w:rPr>
          <w:rFonts w:hint="cs"/>
          <w:rtl/>
        </w:rPr>
      </w:pPr>
    </w:p>
    <w:p w14:paraId="5D7A7808" w14:textId="77777777" w:rsidR="00000000" w:rsidRDefault="00890A51">
      <w:pPr>
        <w:pStyle w:val="-"/>
        <w:rPr>
          <w:rtl/>
        </w:rPr>
      </w:pPr>
      <w:bookmarkStart w:id="161" w:name="FS000001059T30_06_2004_13_29_14C"/>
      <w:bookmarkEnd w:id="161"/>
      <w:r>
        <w:rPr>
          <w:rtl/>
        </w:rPr>
        <w:t>גילה פינקלשטיין (מפד"ל):</w:t>
      </w:r>
    </w:p>
    <w:p w14:paraId="3E5BAB1D" w14:textId="77777777" w:rsidR="00000000" w:rsidRDefault="00890A51">
      <w:pPr>
        <w:pStyle w:val="a0"/>
        <w:rPr>
          <w:rtl/>
        </w:rPr>
      </w:pPr>
    </w:p>
    <w:p w14:paraId="5DC05A10" w14:textId="77777777" w:rsidR="00000000" w:rsidRDefault="00890A51">
      <w:pPr>
        <w:pStyle w:val="a0"/>
        <w:rPr>
          <w:rFonts w:hint="cs"/>
          <w:rtl/>
        </w:rPr>
      </w:pPr>
      <w:r>
        <w:rPr>
          <w:rFonts w:hint="cs"/>
          <w:rtl/>
        </w:rPr>
        <w:t xml:space="preserve">אני קוראת לחברי הכנסת לתמוך בחוק ולהסיר מהציבור סכנה ממשית לביטחונו האישי, בייחוד </w:t>
      </w:r>
      <w:r>
        <w:rPr>
          <w:rFonts w:hint="cs"/>
          <w:rtl/>
        </w:rPr>
        <w:t>בעידן כזה, שרבות בו הסכנות האורבות לאזרח מן השורה במדינת ישראל.</w:t>
      </w:r>
    </w:p>
    <w:p w14:paraId="374C128C" w14:textId="77777777" w:rsidR="00000000" w:rsidRDefault="00890A51">
      <w:pPr>
        <w:pStyle w:val="a0"/>
        <w:rPr>
          <w:rFonts w:hint="cs"/>
          <w:rtl/>
        </w:rPr>
      </w:pPr>
    </w:p>
    <w:p w14:paraId="7C704C90" w14:textId="77777777" w:rsidR="00000000" w:rsidRDefault="00890A51">
      <w:pPr>
        <w:pStyle w:val="af1"/>
        <w:rPr>
          <w:rtl/>
        </w:rPr>
      </w:pPr>
      <w:r>
        <w:rPr>
          <w:rtl/>
        </w:rPr>
        <w:t>היו"ר ראובן ריבלין:</w:t>
      </w:r>
    </w:p>
    <w:p w14:paraId="7B3629FE" w14:textId="77777777" w:rsidR="00000000" w:rsidRDefault="00890A51">
      <w:pPr>
        <w:pStyle w:val="a0"/>
        <w:rPr>
          <w:rtl/>
        </w:rPr>
      </w:pPr>
    </w:p>
    <w:p w14:paraId="67F5F4E0" w14:textId="77777777" w:rsidR="00000000" w:rsidRDefault="00890A51">
      <w:pPr>
        <w:pStyle w:val="a0"/>
        <w:rPr>
          <w:rFonts w:hint="cs"/>
          <w:rtl/>
        </w:rPr>
      </w:pPr>
      <w:r>
        <w:rPr>
          <w:rFonts w:hint="cs"/>
          <w:rtl/>
        </w:rPr>
        <w:t>תודה רבה.  כבוד השר, בבקשה מהמקום.</w:t>
      </w:r>
    </w:p>
    <w:p w14:paraId="61C01C1A" w14:textId="77777777" w:rsidR="00000000" w:rsidRDefault="00890A51">
      <w:pPr>
        <w:pStyle w:val="a0"/>
        <w:rPr>
          <w:rFonts w:hint="cs"/>
          <w:rtl/>
        </w:rPr>
      </w:pPr>
    </w:p>
    <w:p w14:paraId="2202EC69" w14:textId="77777777" w:rsidR="00000000" w:rsidRDefault="00890A51">
      <w:pPr>
        <w:pStyle w:val="a"/>
        <w:rPr>
          <w:rtl/>
        </w:rPr>
      </w:pPr>
      <w:bookmarkStart w:id="162" w:name="FS000000468T30_06_2004_13_30_14"/>
      <w:bookmarkStart w:id="163" w:name="_Toc77593374"/>
      <w:bookmarkEnd w:id="162"/>
      <w:r>
        <w:rPr>
          <w:rFonts w:hint="eastAsia"/>
          <w:rtl/>
        </w:rPr>
        <w:t>שר</w:t>
      </w:r>
      <w:r>
        <w:rPr>
          <w:rtl/>
        </w:rPr>
        <w:t xml:space="preserve"> החקלאות ופיתוח הכפר ישראל כץ:</w:t>
      </w:r>
      <w:bookmarkEnd w:id="163"/>
    </w:p>
    <w:p w14:paraId="65343F40" w14:textId="77777777" w:rsidR="00000000" w:rsidRDefault="00890A51">
      <w:pPr>
        <w:pStyle w:val="a0"/>
        <w:rPr>
          <w:rFonts w:hint="cs"/>
          <w:rtl/>
        </w:rPr>
      </w:pPr>
    </w:p>
    <w:p w14:paraId="206B628D" w14:textId="77777777" w:rsidR="00000000" w:rsidRDefault="00890A51">
      <w:pPr>
        <w:pStyle w:val="a0"/>
        <w:rPr>
          <w:rFonts w:hint="cs"/>
          <w:rtl/>
        </w:rPr>
      </w:pPr>
      <w:r>
        <w:rPr>
          <w:rFonts w:hint="cs"/>
          <w:rtl/>
        </w:rPr>
        <w:t>כפי שאמרתי, אנחנו תומכים בעיקרון בהצעת החוק. היא תצטרף לשתי הצעות חוק שעברו כאן בקריאה טרומית - של ח</w:t>
      </w:r>
      <w:r>
        <w:rPr>
          <w:rFonts w:hint="cs"/>
          <w:rtl/>
        </w:rPr>
        <w:t>בר הכנסת גדעון סער ושל חבר הכנסת משה גפני. ההתחייבות היא לתאם את הנוסח עם משרד המשפטים ואת התוכן עם משרד החקלאות, עם השירותים הווטרינריים של משרד החקלאות. העיקרון שיש כלבים מסוכנים כבר נקבע בתקנות שאושרו ביום שני האחרון, ואלה תקנות שהגשנו לאישור ועדת הכלכל</w:t>
      </w:r>
      <w:r>
        <w:rPr>
          <w:rFonts w:hint="cs"/>
          <w:rtl/>
        </w:rPr>
        <w:t xml:space="preserve">ה. </w:t>
      </w:r>
    </w:p>
    <w:p w14:paraId="52B08F11" w14:textId="77777777" w:rsidR="00000000" w:rsidRDefault="00890A51">
      <w:pPr>
        <w:pStyle w:val="a0"/>
        <w:rPr>
          <w:rFonts w:hint="cs"/>
          <w:rtl/>
        </w:rPr>
      </w:pPr>
    </w:p>
    <w:p w14:paraId="5A6D62D4" w14:textId="77777777" w:rsidR="00000000" w:rsidRDefault="00890A51">
      <w:pPr>
        <w:pStyle w:val="a0"/>
        <w:rPr>
          <w:rFonts w:hint="cs"/>
          <w:rtl/>
        </w:rPr>
      </w:pPr>
      <w:r>
        <w:rPr>
          <w:rFonts w:hint="cs"/>
          <w:rtl/>
        </w:rPr>
        <w:t xml:space="preserve">בהחלט, תפקידנו להגן קודם כול על הציבור. יש גזעים של כלבים שמלכתחילה לא נועדו לשעשוע ולחיים משותפים עם בני-אדם אלא למטרות אחרות לחלוטין. כל מי שאוהב כלבים ורואה בהם מידידיו הטובים ביותר של האדם, צריך דווקא לתמוך בתהליך של הוצאת הכלבים האלה מחוץ למסגרת </w:t>
      </w:r>
      <w:r>
        <w:rPr>
          <w:rFonts w:hint="cs"/>
          <w:rtl/>
        </w:rPr>
        <w:t>הגידול, על מנת לאפשר לכל הכלבים האחרים כן להתקיים כאן בלי שהם ייחשבו לחיות מסוכנות.</w:t>
      </w:r>
    </w:p>
    <w:p w14:paraId="31754F2F" w14:textId="77777777" w:rsidR="00000000" w:rsidRDefault="00890A51">
      <w:pPr>
        <w:pStyle w:val="a0"/>
        <w:rPr>
          <w:rFonts w:hint="cs"/>
          <w:rtl/>
        </w:rPr>
      </w:pPr>
    </w:p>
    <w:p w14:paraId="7C6B94B0" w14:textId="77777777" w:rsidR="00000000" w:rsidRDefault="00890A51">
      <w:pPr>
        <w:pStyle w:val="a0"/>
        <w:rPr>
          <w:rFonts w:hint="cs"/>
          <w:rtl/>
        </w:rPr>
      </w:pPr>
      <w:r>
        <w:rPr>
          <w:rFonts w:hint="cs"/>
          <w:rtl/>
        </w:rPr>
        <w:t>המקרה הקשה שבו אביבית בת הארבע נפלה טרף לכלב ה"אמסטף" המשפחתי, שהצטרף למקרים אחרים, בהחלט אילץ אותנו להגיב במהירות, משום שהציבור זכאי לדעת שמי שממונה ויש לו האחריות, הוא ג</w:t>
      </w:r>
      <w:r>
        <w:rPr>
          <w:rFonts w:hint="cs"/>
          <w:rtl/>
        </w:rPr>
        <w:t>ם מפעיל את הסמכות. כך אכן נעשה גם ברמת הממשלה, וגם אני שמח על המודעות והעירנות של חברי הכנסת. אני מברך ותומך בעיקרון בהצעת החוק של חברת הכנסת גילה פינקלשטיין.</w:t>
      </w:r>
    </w:p>
    <w:p w14:paraId="4634233E" w14:textId="77777777" w:rsidR="00000000" w:rsidRDefault="00890A51">
      <w:pPr>
        <w:pStyle w:val="af1"/>
        <w:rPr>
          <w:rtl/>
        </w:rPr>
      </w:pPr>
    </w:p>
    <w:p w14:paraId="5938CC60" w14:textId="77777777" w:rsidR="00000000" w:rsidRDefault="00890A51">
      <w:pPr>
        <w:pStyle w:val="af1"/>
        <w:rPr>
          <w:rtl/>
        </w:rPr>
      </w:pPr>
      <w:r>
        <w:rPr>
          <w:rtl/>
        </w:rPr>
        <w:t>היו"ר ראובן ריבלין:</w:t>
      </w:r>
    </w:p>
    <w:p w14:paraId="73056A52" w14:textId="77777777" w:rsidR="00000000" w:rsidRDefault="00890A51">
      <w:pPr>
        <w:pStyle w:val="a0"/>
        <w:rPr>
          <w:rtl/>
        </w:rPr>
      </w:pPr>
    </w:p>
    <w:p w14:paraId="31CCB7C3" w14:textId="77777777" w:rsidR="00000000" w:rsidRDefault="00890A51">
      <w:pPr>
        <w:pStyle w:val="a0"/>
        <w:rPr>
          <w:rFonts w:hint="cs"/>
          <w:rtl/>
        </w:rPr>
      </w:pPr>
      <w:r>
        <w:rPr>
          <w:rFonts w:hint="cs"/>
          <w:rtl/>
        </w:rPr>
        <w:t xml:space="preserve">תודה רבה. הואיל ויש הסכמת ממשלה, שניים ביקשו להתנגד ורק אחד יוכל לדבר והוא </w:t>
      </w:r>
      <w:r>
        <w:rPr>
          <w:rFonts w:hint="cs"/>
          <w:rtl/>
        </w:rPr>
        <w:t>הראשון. התנגדו חבר הכנסת וילן וחבר הכנסת כבל, שהתנגד קודם לכן. לכן, יש לו מה לומר בקשר לחוק כלבים מטעם המפד"ל.</w:t>
      </w:r>
    </w:p>
    <w:p w14:paraId="15B283F1" w14:textId="77777777" w:rsidR="00000000" w:rsidRDefault="00890A51">
      <w:pPr>
        <w:pStyle w:val="a0"/>
        <w:rPr>
          <w:rFonts w:hint="cs"/>
          <w:rtl/>
        </w:rPr>
      </w:pPr>
    </w:p>
    <w:p w14:paraId="7C7C6EB1" w14:textId="77777777" w:rsidR="00000000" w:rsidRDefault="00890A51">
      <w:pPr>
        <w:pStyle w:val="a"/>
        <w:rPr>
          <w:rtl/>
        </w:rPr>
      </w:pPr>
      <w:bookmarkStart w:id="164" w:name="FS000000445T30_06_2004_13_34_05"/>
      <w:bookmarkStart w:id="165" w:name="_Toc77593375"/>
      <w:bookmarkEnd w:id="164"/>
      <w:r>
        <w:rPr>
          <w:rFonts w:hint="eastAsia"/>
          <w:rtl/>
        </w:rPr>
        <w:t>איתן</w:t>
      </w:r>
      <w:r>
        <w:rPr>
          <w:rtl/>
        </w:rPr>
        <w:t xml:space="preserve"> כבל (העבודה-מימד):</w:t>
      </w:r>
      <w:bookmarkEnd w:id="165"/>
    </w:p>
    <w:p w14:paraId="4CAF7AB4" w14:textId="77777777" w:rsidR="00000000" w:rsidRDefault="00890A51">
      <w:pPr>
        <w:pStyle w:val="a0"/>
        <w:rPr>
          <w:rFonts w:hint="cs"/>
          <w:rtl/>
        </w:rPr>
      </w:pPr>
    </w:p>
    <w:p w14:paraId="030335B8" w14:textId="77777777" w:rsidR="00000000" w:rsidRDefault="00890A51">
      <w:pPr>
        <w:pStyle w:val="a0"/>
        <w:rPr>
          <w:rFonts w:hint="cs"/>
          <w:rtl/>
        </w:rPr>
      </w:pPr>
      <w:r>
        <w:rPr>
          <w:rFonts w:hint="cs"/>
          <w:rtl/>
        </w:rPr>
        <w:t>אדוני היושב-ראש, אדוני השר, חברי חברי הכנסת, בשבוע שעבר, כמו כל הציבור במדינת ישראל הזדעזעתי מהאירוע הקשה של נשיכת הילד</w:t>
      </w:r>
      <w:r>
        <w:rPr>
          <w:rFonts w:hint="cs"/>
          <w:rtl/>
        </w:rPr>
        <w:t>ה על-ידי כלב, שגרם, לצער כולנו, למותה. כמו הרוב לפחות, אני מודה שנסחפתי באווירה הכללית, וכשעלו כאן בשבוע שעבר הצעות החוק של חברי הכנסת גדעון סער וניסן סלומינסקי, הצבעתי בעדן.</w:t>
      </w:r>
    </w:p>
    <w:p w14:paraId="2D307DA8" w14:textId="77777777" w:rsidR="00000000" w:rsidRDefault="00890A51">
      <w:pPr>
        <w:pStyle w:val="a0"/>
        <w:rPr>
          <w:rFonts w:hint="cs"/>
          <w:rtl/>
        </w:rPr>
      </w:pPr>
    </w:p>
    <w:p w14:paraId="38515726" w14:textId="77777777" w:rsidR="00000000" w:rsidRDefault="00890A51">
      <w:pPr>
        <w:pStyle w:val="af0"/>
        <w:rPr>
          <w:rtl/>
        </w:rPr>
      </w:pPr>
      <w:r>
        <w:rPr>
          <w:rFonts w:hint="eastAsia"/>
          <w:rtl/>
        </w:rPr>
        <w:t>שר</w:t>
      </w:r>
      <w:r>
        <w:rPr>
          <w:rtl/>
        </w:rPr>
        <w:t xml:space="preserve"> החקלאות ופיתוח הכפר ישראל כץ:</w:t>
      </w:r>
    </w:p>
    <w:p w14:paraId="2389115E" w14:textId="77777777" w:rsidR="00000000" w:rsidRDefault="00890A51">
      <w:pPr>
        <w:pStyle w:val="a0"/>
        <w:rPr>
          <w:rFonts w:hint="cs"/>
          <w:rtl/>
        </w:rPr>
      </w:pPr>
    </w:p>
    <w:p w14:paraId="5C6BFE57" w14:textId="77777777" w:rsidR="00000000" w:rsidRDefault="00890A51">
      <w:pPr>
        <w:pStyle w:val="a0"/>
        <w:rPr>
          <w:rFonts w:hint="cs"/>
          <w:rtl/>
        </w:rPr>
      </w:pPr>
      <w:r>
        <w:rPr>
          <w:rFonts w:hint="cs"/>
          <w:rtl/>
        </w:rPr>
        <w:t>משה גפני.</w:t>
      </w:r>
    </w:p>
    <w:p w14:paraId="36093C7A" w14:textId="77777777" w:rsidR="00000000" w:rsidRDefault="00890A51">
      <w:pPr>
        <w:pStyle w:val="a0"/>
        <w:rPr>
          <w:rFonts w:hint="cs"/>
          <w:rtl/>
        </w:rPr>
      </w:pPr>
    </w:p>
    <w:p w14:paraId="1B61EB3D" w14:textId="77777777" w:rsidR="00000000" w:rsidRDefault="00890A51">
      <w:pPr>
        <w:pStyle w:val="-"/>
        <w:rPr>
          <w:rtl/>
        </w:rPr>
      </w:pPr>
      <w:bookmarkStart w:id="166" w:name="FS000000445T30_06_2004_14_13_09"/>
      <w:bookmarkEnd w:id="166"/>
      <w:r>
        <w:rPr>
          <w:rtl/>
        </w:rPr>
        <w:t>איתן כבל (העבודה-מימד):</w:t>
      </w:r>
    </w:p>
    <w:p w14:paraId="168A519D" w14:textId="77777777" w:rsidR="00000000" w:rsidRDefault="00890A51">
      <w:pPr>
        <w:pStyle w:val="a0"/>
        <w:rPr>
          <w:rtl/>
        </w:rPr>
      </w:pPr>
    </w:p>
    <w:p w14:paraId="5369AE54" w14:textId="77777777" w:rsidR="00000000" w:rsidRDefault="00890A51">
      <w:pPr>
        <w:pStyle w:val="a0"/>
        <w:rPr>
          <w:rFonts w:hint="cs"/>
          <w:rtl/>
        </w:rPr>
      </w:pPr>
      <w:r>
        <w:rPr>
          <w:rFonts w:hint="cs"/>
          <w:rtl/>
        </w:rPr>
        <w:t xml:space="preserve">סליחה. גם </w:t>
      </w:r>
      <w:r>
        <w:rPr>
          <w:rFonts w:hint="cs"/>
          <w:rtl/>
        </w:rPr>
        <w:t>של משה גפני. הצבעתי בעדן. מפד"ל וכלבים - זה בגללכם. אתם כל הזמן מכניסים לי את זה לראש. אמרו "כלבים" - אמרתי: ניסן סלומינסקי. אתה יודע? מפד"ל. אתם לא בסדר.</w:t>
      </w:r>
    </w:p>
    <w:p w14:paraId="1851B27F" w14:textId="77777777" w:rsidR="00000000" w:rsidRDefault="00890A51">
      <w:pPr>
        <w:pStyle w:val="a0"/>
        <w:rPr>
          <w:rFonts w:hint="cs"/>
          <w:rtl/>
        </w:rPr>
      </w:pPr>
    </w:p>
    <w:p w14:paraId="11396DC8" w14:textId="77777777" w:rsidR="00000000" w:rsidRDefault="00890A51">
      <w:pPr>
        <w:pStyle w:val="a0"/>
        <w:rPr>
          <w:rFonts w:hint="cs"/>
          <w:rtl/>
        </w:rPr>
      </w:pPr>
      <w:r>
        <w:rPr>
          <w:rFonts w:hint="cs"/>
          <w:rtl/>
        </w:rPr>
        <w:t xml:space="preserve">אדוני השר, לגופו של עניין, </w:t>
      </w:r>
      <w:bookmarkStart w:id="167" w:name="FS000000445T30_06_2004_13_34_08C"/>
      <w:bookmarkEnd w:id="167"/>
      <w:r>
        <w:rPr>
          <w:rFonts w:hint="cs"/>
          <w:rtl/>
        </w:rPr>
        <w:t xml:space="preserve">במחשבה שנייה - אנחנו מחוקקים כאן חקיקה בעייתית מאוד, ששופכת את התינוק עם </w:t>
      </w:r>
      <w:r>
        <w:rPr>
          <w:rFonts w:hint="cs"/>
          <w:rtl/>
        </w:rPr>
        <w:t xml:space="preserve">המים. אדוני השר, בעיית הבעיות היא בנו, בני-האדם. אנחנו כנראה החיות האכזריות ביותר עלי אדמות. אנחנו אלה שהורגים יותר מכול. אנחנו אלה שפוגעים בזולתנו יותר מכול. אנחנו אלה שפוגעים בסביבה יותר מכול. בעצם, בסופו של יום, כל המומחים מתאחדים סביב הדעה שהכלב איננו </w:t>
      </w:r>
      <w:r>
        <w:rPr>
          <w:rFonts w:hint="cs"/>
          <w:rtl/>
        </w:rPr>
        <w:t xml:space="preserve">הבעיה, אלא מי שמאלף אותו. היום אתם מוציאים בחוק </w:t>
      </w:r>
      <w:r>
        <w:t>x</w:t>
      </w:r>
      <w:r>
        <w:rPr>
          <w:rFonts w:hint="cs"/>
          <w:rtl/>
        </w:rPr>
        <w:t xml:space="preserve"> כלבים, ומחר תימצא הדרך על מנת לבצע הכלאות כאלה ואחרות. </w:t>
      </w:r>
    </w:p>
    <w:p w14:paraId="63355B9C" w14:textId="77777777" w:rsidR="00000000" w:rsidRDefault="00890A51">
      <w:pPr>
        <w:pStyle w:val="a0"/>
        <w:rPr>
          <w:rFonts w:hint="cs"/>
          <w:rtl/>
        </w:rPr>
      </w:pPr>
    </w:p>
    <w:p w14:paraId="1108543B" w14:textId="77777777" w:rsidR="00000000" w:rsidRDefault="00890A51">
      <w:pPr>
        <w:pStyle w:val="a0"/>
        <w:rPr>
          <w:rFonts w:hint="cs"/>
          <w:rtl/>
        </w:rPr>
      </w:pPr>
      <w:r>
        <w:rPr>
          <w:rFonts w:hint="cs"/>
          <w:rtl/>
        </w:rPr>
        <w:t>מה שאני מציע לאדוני השר, ואני פונה לכל חברי הכנסת, הוא לבוא ולהתייחס לעניין בצורה אחרת לגמרי. אפשר לקבוע כללים ולהסדיר את העניין בצורה פחות דורסנית ו</w:t>
      </w:r>
      <w:r>
        <w:rPr>
          <w:rFonts w:hint="cs"/>
          <w:rtl/>
        </w:rPr>
        <w:t xml:space="preserve">פחות בעייתית, שתאפשר להמשיך ולגדל את הכלבים שמשרד החקלאות מבקש להוציא אותם אל מחוץ לחוק, אבל לבוא ולהגדיר שמי שמגדל כלב מהסוג שאדוני מנה יצטרך אישור מיוחד; כך ייקבעו כללים ברורים ומיוחדים, כדי שלא נביא לפגיעה קשה ודרקונית בגלל הסיטואציה הכל-כך קשה שמובילה </w:t>
      </w:r>
      <w:r>
        <w:rPr>
          <w:rFonts w:hint="cs"/>
          <w:rtl/>
        </w:rPr>
        <w:t>אותנו לעתים לקבל החלטות לא נכונות ומוטעות, רק בגלל הסיטואציה שאני חוזר ואומר שהיא קשה לכולנו.</w:t>
      </w:r>
    </w:p>
    <w:p w14:paraId="079405C6" w14:textId="77777777" w:rsidR="00000000" w:rsidRDefault="00890A51">
      <w:pPr>
        <w:pStyle w:val="a0"/>
        <w:rPr>
          <w:rFonts w:hint="cs"/>
          <w:rtl/>
        </w:rPr>
      </w:pPr>
    </w:p>
    <w:p w14:paraId="54AE2218" w14:textId="77777777" w:rsidR="00000000" w:rsidRDefault="00890A51">
      <w:pPr>
        <w:pStyle w:val="a0"/>
        <w:rPr>
          <w:rFonts w:hint="cs"/>
          <w:rtl/>
        </w:rPr>
      </w:pPr>
      <w:r>
        <w:rPr>
          <w:rFonts w:hint="cs"/>
          <w:rtl/>
        </w:rPr>
        <w:t>אני חושב, אדוני השר, שצריך לחשוב מחשבה נוספת בעניין הזה. אפשר להסדיר את זה גם בלי הכללים או הצעות החוק הדרקוניות. תודה.</w:t>
      </w:r>
    </w:p>
    <w:p w14:paraId="375ED028" w14:textId="77777777" w:rsidR="00000000" w:rsidRDefault="00890A51">
      <w:pPr>
        <w:pStyle w:val="a0"/>
        <w:rPr>
          <w:rFonts w:hint="cs"/>
          <w:rtl/>
        </w:rPr>
      </w:pPr>
    </w:p>
    <w:p w14:paraId="4B64556A" w14:textId="77777777" w:rsidR="00000000" w:rsidRDefault="00890A51">
      <w:pPr>
        <w:pStyle w:val="af1"/>
        <w:rPr>
          <w:rtl/>
        </w:rPr>
      </w:pPr>
      <w:r>
        <w:rPr>
          <w:rtl/>
        </w:rPr>
        <w:t>היו"ר ראובן ריבלין:</w:t>
      </w:r>
    </w:p>
    <w:p w14:paraId="632D96E7" w14:textId="77777777" w:rsidR="00000000" w:rsidRDefault="00890A51">
      <w:pPr>
        <w:pStyle w:val="a0"/>
        <w:rPr>
          <w:rtl/>
        </w:rPr>
      </w:pPr>
    </w:p>
    <w:p w14:paraId="6702FC20" w14:textId="77777777" w:rsidR="00000000" w:rsidRDefault="00890A51">
      <w:pPr>
        <w:pStyle w:val="a0"/>
        <w:rPr>
          <w:rFonts w:hint="cs"/>
          <w:rtl/>
        </w:rPr>
      </w:pPr>
      <w:r>
        <w:rPr>
          <w:rFonts w:hint="cs"/>
          <w:rtl/>
        </w:rPr>
        <w:t>תודה. בדרך כלל, כבו</w:t>
      </w:r>
      <w:r>
        <w:rPr>
          <w:rFonts w:hint="cs"/>
          <w:rtl/>
        </w:rPr>
        <w:t xml:space="preserve">ד השר, הפרוצדורה אינה מאפשרת תשובת השר. תשובת השר היא שהוא תומך בחוק עקרונית. אם אדוני רוצה לומר משהו שלא היה ברור, אני אאפשר לו. תודה רבה. אני מוכרח לומר לך, חבר הכנסת כבל, היה לי כלב והוא מעולם לא ידע שהוא כלב. אף פעם הוא לא ידע שהוא כלב. </w:t>
      </w:r>
    </w:p>
    <w:p w14:paraId="788F3A27" w14:textId="77777777" w:rsidR="00000000" w:rsidRDefault="00890A51">
      <w:pPr>
        <w:pStyle w:val="a0"/>
        <w:rPr>
          <w:rFonts w:hint="cs"/>
          <w:rtl/>
        </w:rPr>
      </w:pPr>
    </w:p>
    <w:p w14:paraId="29B6E4E7" w14:textId="77777777" w:rsidR="00000000" w:rsidRDefault="00890A51">
      <w:pPr>
        <w:pStyle w:val="af0"/>
        <w:rPr>
          <w:rtl/>
        </w:rPr>
      </w:pPr>
      <w:r>
        <w:rPr>
          <w:rFonts w:hint="eastAsia"/>
          <w:rtl/>
        </w:rPr>
        <w:t>שר</w:t>
      </w:r>
      <w:r>
        <w:rPr>
          <w:rtl/>
        </w:rPr>
        <w:t xml:space="preserve"> התשתיות הל</w:t>
      </w:r>
      <w:r>
        <w:rPr>
          <w:rtl/>
        </w:rPr>
        <w:t>אומיות יוסף פריצקי:</w:t>
      </w:r>
    </w:p>
    <w:p w14:paraId="687839C6" w14:textId="77777777" w:rsidR="00000000" w:rsidRDefault="00890A51">
      <w:pPr>
        <w:pStyle w:val="a0"/>
        <w:ind w:firstLine="0"/>
        <w:rPr>
          <w:rFonts w:hint="cs"/>
          <w:rtl/>
        </w:rPr>
      </w:pPr>
    </w:p>
    <w:p w14:paraId="674D422F" w14:textId="77777777" w:rsidR="00000000" w:rsidRDefault="00890A51">
      <w:pPr>
        <w:pStyle w:val="a0"/>
        <w:rPr>
          <w:rFonts w:hint="cs"/>
          <w:rtl/>
        </w:rPr>
      </w:pPr>
      <w:r>
        <w:rPr>
          <w:rFonts w:hint="cs"/>
          <w:rtl/>
        </w:rPr>
        <w:t>- - -</w:t>
      </w:r>
    </w:p>
    <w:p w14:paraId="19F0FC70" w14:textId="77777777" w:rsidR="00000000" w:rsidRDefault="00890A51">
      <w:pPr>
        <w:pStyle w:val="a0"/>
        <w:rPr>
          <w:rFonts w:hint="cs"/>
          <w:rtl/>
        </w:rPr>
      </w:pPr>
    </w:p>
    <w:p w14:paraId="4D1115BA" w14:textId="77777777" w:rsidR="00000000" w:rsidRDefault="00890A51">
      <w:pPr>
        <w:pStyle w:val="af1"/>
        <w:rPr>
          <w:rtl/>
        </w:rPr>
      </w:pPr>
      <w:r>
        <w:rPr>
          <w:rtl/>
        </w:rPr>
        <w:t>היו"ר ראובן ריבלין:</w:t>
      </w:r>
    </w:p>
    <w:p w14:paraId="237B4D86" w14:textId="77777777" w:rsidR="00000000" w:rsidRDefault="00890A51">
      <w:pPr>
        <w:pStyle w:val="a0"/>
        <w:rPr>
          <w:rtl/>
        </w:rPr>
      </w:pPr>
    </w:p>
    <w:p w14:paraId="4C59D60F" w14:textId="77777777" w:rsidR="00000000" w:rsidRDefault="00890A51">
      <w:pPr>
        <w:pStyle w:val="a0"/>
        <w:rPr>
          <w:rFonts w:hint="cs"/>
          <w:rtl/>
        </w:rPr>
      </w:pPr>
      <w:r>
        <w:rPr>
          <w:rFonts w:hint="cs"/>
          <w:rtl/>
        </w:rPr>
        <w:t>אתה לא יודע כמה אתה צודק באמירתך.</w:t>
      </w:r>
    </w:p>
    <w:p w14:paraId="2D75E91F" w14:textId="77777777" w:rsidR="00000000" w:rsidRDefault="00890A51">
      <w:pPr>
        <w:pStyle w:val="a0"/>
        <w:rPr>
          <w:rFonts w:hint="cs"/>
          <w:rtl/>
        </w:rPr>
      </w:pPr>
    </w:p>
    <w:p w14:paraId="1F7D24C7" w14:textId="77777777" w:rsidR="00000000" w:rsidRDefault="00890A51">
      <w:pPr>
        <w:pStyle w:val="a0"/>
        <w:rPr>
          <w:rFonts w:hint="cs"/>
          <w:rtl/>
        </w:rPr>
      </w:pPr>
      <w:r>
        <w:rPr>
          <w:rFonts w:hint="cs"/>
          <w:rtl/>
        </w:rPr>
        <w:t xml:space="preserve">רבותי חברי הכנסת, אנו עוברים להצבעה. הואיל וזאת ההצבעה הראשונה של יום רביעי, אני מבקש לגשת למקומות בניחותא. </w:t>
      </w:r>
    </w:p>
    <w:p w14:paraId="1EF8A9F5" w14:textId="77777777" w:rsidR="00000000" w:rsidRDefault="00890A51">
      <w:pPr>
        <w:pStyle w:val="a0"/>
        <w:ind w:firstLine="0"/>
        <w:rPr>
          <w:rFonts w:hint="cs"/>
          <w:rtl/>
        </w:rPr>
      </w:pPr>
    </w:p>
    <w:p w14:paraId="449CD04E" w14:textId="77777777" w:rsidR="00000000" w:rsidRDefault="00890A51">
      <w:pPr>
        <w:pStyle w:val="a0"/>
        <w:rPr>
          <w:rFonts w:hint="cs"/>
          <w:rtl/>
        </w:rPr>
      </w:pPr>
      <w:r>
        <w:rPr>
          <w:rFonts w:hint="cs"/>
          <w:rtl/>
        </w:rPr>
        <w:t>רבותי חברי הכנסת, הצעת חוק איסור החזקת כלבים מסוכנים, התשס"ד-2</w:t>
      </w:r>
      <w:r>
        <w:rPr>
          <w:rFonts w:hint="cs"/>
          <w:rtl/>
        </w:rPr>
        <w:t>004, של חברת הכנסת גילה פינקלשטיין - נא להצביע. מי בעד? מי נגד? מי נמנע?</w:t>
      </w:r>
    </w:p>
    <w:p w14:paraId="4EF011EF" w14:textId="77777777" w:rsidR="00000000" w:rsidRDefault="00890A51">
      <w:pPr>
        <w:pStyle w:val="a0"/>
        <w:rPr>
          <w:rFonts w:hint="cs"/>
          <w:rtl/>
        </w:rPr>
      </w:pPr>
    </w:p>
    <w:p w14:paraId="6AECD03E" w14:textId="77777777" w:rsidR="00000000" w:rsidRDefault="00890A51">
      <w:pPr>
        <w:pStyle w:val="ab"/>
        <w:bidi/>
        <w:rPr>
          <w:rFonts w:hint="cs"/>
          <w:rtl/>
        </w:rPr>
      </w:pPr>
      <w:r>
        <w:rPr>
          <w:rFonts w:hint="cs"/>
          <w:rtl/>
        </w:rPr>
        <w:t>הצבעה מס' 1</w:t>
      </w:r>
    </w:p>
    <w:p w14:paraId="19FDD33C" w14:textId="77777777" w:rsidR="00000000" w:rsidRDefault="00890A51">
      <w:pPr>
        <w:pStyle w:val="a0"/>
        <w:rPr>
          <w:rFonts w:hint="cs"/>
          <w:rtl/>
        </w:rPr>
      </w:pPr>
    </w:p>
    <w:p w14:paraId="399D7040" w14:textId="77777777" w:rsidR="00000000" w:rsidRDefault="00890A51">
      <w:pPr>
        <w:pStyle w:val="ac"/>
        <w:bidi/>
        <w:rPr>
          <w:rFonts w:hint="cs"/>
          <w:rtl/>
        </w:rPr>
      </w:pPr>
      <w:r>
        <w:rPr>
          <w:rFonts w:hint="cs"/>
          <w:rtl/>
        </w:rPr>
        <w:t>בעד ההצעה להעביר את הצעת החוק לדיון מוקדם בוועדה - 60</w:t>
      </w:r>
    </w:p>
    <w:p w14:paraId="67E81DB7" w14:textId="77777777" w:rsidR="00000000" w:rsidRDefault="00890A51">
      <w:pPr>
        <w:pStyle w:val="ac"/>
        <w:bidi/>
        <w:rPr>
          <w:rFonts w:hint="cs"/>
          <w:rtl/>
        </w:rPr>
      </w:pPr>
      <w:r>
        <w:rPr>
          <w:rFonts w:hint="cs"/>
          <w:rtl/>
        </w:rPr>
        <w:t>בעד ההצעה להסיר מסדר-היום את הצעת החוק - 7</w:t>
      </w:r>
    </w:p>
    <w:p w14:paraId="4EC8E6D9" w14:textId="77777777" w:rsidR="00000000" w:rsidRDefault="00890A51">
      <w:pPr>
        <w:pStyle w:val="ac"/>
        <w:bidi/>
        <w:rPr>
          <w:rFonts w:hint="cs"/>
          <w:rtl/>
        </w:rPr>
      </w:pPr>
      <w:r>
        <w:rPr>
          <w:rFonts w:hint="cs"/>
          <w:rtl/>
        </w:rPr>
        <w:t>נמנעים - 5</w:t>
      </w:r>
    </w:p>
    <w:p w14:paraId="0C4CE5DB" w14:textId="77777777" w:rsidR="00000000" w:rsidRDefault="00890A51">
      <w:pPr>
        <w:pStyle w:val="ad"/>
        <w:bidi/>
        <w:rPr>
          <w:rFonts w:hint="cs"/>
          <w:rtl/>
        </w:rPr>
      </w:pPr>
      <w:r>
        <w:rPr>
          <w:rFonts w:hint="cs"/>
          <w:rtl/>
        </w:rPr>
        <w:t>ההצעה להעביר את הצעת חוק איסור החזקת כלבים מסוכנים, התשס"ד-20</w:t>
      </w:r>
      <w:r>
        <w:rPr>
          <w:rFonts w:hint="cs"/>
          <w:rtl/>
        </w:rPr>
        <w:t xml:space="preserve">04, </w:t>
      </w:r>
    </w:p>
    <w:p w14:paraId="7D1ABFEC" w14:textId="77777777" w:rsidR="00000000" w:rsidRDefault="00890A51">
      <w:pPr>
        <w:pStyle w:val="ad"/>
        <w:bidi/>
        <w:rPr>
          <w:rFonts w:hint="cs"/>
          <w:rtl/>
        </w:rPr>
      </w:pPr>
      <w:r>
        <w:rPr>
          <w:rFonts w:hint="cs"/>
          <w:rtl/>
        </w:rPr>
        <w:t>לדיון מוקדם בוועדת הכלכלה נתקבלה.</w:t>
      </w:r>
    </w:p>
    <w:p w14:paraId="0641B7E0" w14:textId="77777777" w:rsidR="00000000" w:rsidRDefault="00890A51">
      <w:pPr>
        <w:pStyle w:val="a0"/>
        <w:ind w:firstLine="0"/>
        <w:rPr>
          <w:rFonts w:hint="cs"/>
          <w:rtl/>
        </w:rPr>
      </w:pPr>
    </w:p>
    <w:p w14:paraId="2237B8A9" w14:textId="77777777" w:rsidR="00000000" w:rsidRDefault="00890A51">
      <w:pPr>
        <w:pStyle w:val="a0"/>
        <w:ind w:firstLine="0"/>
        <w:rPr>
          <w:rFonts w:hint="cs"/>
          <w:rtl/>
        </w:rPr>
      </w:pPr>
    </w:p>
    <w:p w14:paraId="4EB3EC48" w14:textId="77777777" w:rsidR="00000000" w:rsidRDefault="00890A51">
      <w:pPr>
        <w:pStyle w:val="af1"/>
        <w:rPr>
          <w:rtl/>
        </w:rPr>
      </w:pPr>
      <w:r>
        <w:rPr>
          <w:rtl/>
        </w:rPr>
        <w:t>היו"ר ראובן ריבלין:</w:t>
      </w:r>
    </w:p>
    <w:p w14:paraId="677C6B88" w14:textId="77777777" w:rsidR="00000000" w:rsidRDefault="00890A51">
      <w:pPr>
        <w:pStyle w:val="a0"/>
        <w:ind w:firstLine="0"/>
        <w:rPr>
          <w:rFonts w:hint="cs"/>
          <w:rtl/>
        </w:rPr>
      </w:pPr>
    </w:p>
    <w:p w14:paraId="2B363765" w14:textId="77777777" w:rsidR="00000000" w:rsidRDefault="00890A51">
      <w:pPr>
        <w:pStyle w:val="a0"/>
        <w:rPr>
          <w:rFonts w:hint="cs"/>
          <w:rtl/>
        </w:rPr>
      </w:pPr>
      <w:r>
        <w:rPr>
          <w:rFonts w:hint="cs"/>
          <w:rtl/>
        </w:rPr>
        <w:t>אני קובע שהצעת החוק של חברת הכנסת גילה פינקלשטיין עברה בקריאה טרומית, והיא תועבר לוועדת הכלכלה, על מנת להכינה לקריאה ראשונה. אני מאוד מודה לחברי הכנסת ועובר להצעת החוק הבאה.</w:t>
      </w:r>
    </w:p>
    <w:p w14:paraId="59F7E240" w14:textId="77777777" w:rsidR="00000000" w:rsidRDefault="00890A51">
      <w:pPr>
        <w:pStyle w:val="a0"/>
        <w:rPr>
          <w:rFonts w:hint="cs"/>
          <w:rtl/>
        </w:rPr>
      </w:pPr>
    </w:p>
    <w:p w14:paraId="15AF92CF" w14:textId="77777777" w:rsidR="00000000" w:rsidRDefault="00890A51">
      <w:pPr>
        <w:pStyle w:val="a0"/>
        <w:rPr>
          <w:rFonts w:hint="cs"/>
          <w:rtl/>
        </w:rPr>
      </w:pPr>
    </w:p>
    <w:p w14:paraId="0B9FD5B6" w14:textId="77777777" w:rsidR="00000000" w:rsidRDefault="00890A51">
      <w:pPr>
        <w:pStyle w:val="a2"/>
        <w:rPr>
          <w:rFonts w:hint="cs"/>
          <w:rtl/>
        </w:rPr>
      </w:pPr>
      <w:bookmarkStart w:id="168" w:name="CS28841FI0028841T30_06_2004_13_39_39"/>
      <w:bookmarkStart w:id="169" w:name="_Toc77593376"/>
      <w:bookmarkEnd w:id="168"/>
      <w:r>
        <w:rPr>
          <w:rtl/>
        </w:rPr>
        <w:t>הצעת חוק סיוע לעסק</w:t>
      </w:r>
      <w:r>
        <w:rPr>
          <w:rtl/>
        </w:rPr>
        <w:t>ים קטנים ועצמאיים (תיקוני חקיקה), התשס"ג-2003</w:t>
      </w:r>
      <w:bookmarkEnd w:id="169"/>
      <w:r>
        <w:rPr>
          <w:rtl/>
        </w:rPr>
        <w:t xml:space="preserve"> </w:t>
      </w:r>
    </w:p>
    <w:p w14:paraId="0DD657AD" w14:textId="77777777" w:rsidR="00000000" w:rsidRDefault="00890A51">
      <w:pPr>
        <w:pStyle w:val="a0"/>
        <w:rPr>
          <w:rFonts w:hint="cs"/>
          <w:rtl/>
        </w:rPr>
      </w:pPr>
      <w:r>
        <w:rPr>
          <w:rtl/>
        </w:rPr>
        <w:t>[נספחות.]</w:t>
      </w:r>
    </w:p>
    <w:p w14:paraId="72EE2FEE" w14:textId="77777777" w:rsidR="00000000" w:rsidRDefault="00890A51">
      <w:pPr>
        <w:pStyle w:val="-0"/>
        <w:rPr>
          <w:rtl/>
        </w:rPr>
      </w:pPr>
      <w:bookmarkStart w:id="170" w:name="_Toc77593377"/>
      <w:r>
        <w:rPr>
          <w:rFonts w:hint="cs"/>
          <w:rtl/>
        </w:rPr>
        <w:t>(הצעת קבוצת חברי הכנסת)</w:t>
      </w:r>
      <w:bookmarkEnd w:id="170"/>
    </w:p>
    <w:p w14:paraId="36B1C47C" w14:textId="77777777" w:rsidR="00000000" w:rsidRDefault="00890A51">
      <w:pPr>
        <w:pStyle w:val="-0"/>
        <w:jc w:val="left"/>
        <w:rPr>
          <w:rFonts w:hint="cs"/>
          <w:rtl/>
        </w:rPr>
      </w:pPr>
    </w:p>
    <w:p w14:paraId="5CCB88CF" w14:textId="77777777" w:rsidR="00000000" w:rsidRDefault="00890A51">
      <w:pPr>
        <w:pStyle w:val="af1"/>
        <w:rPr>
          <w:rtl/>
        </w:rPr>
      </w:pPr>
      <w:r>
        <w:rPr>
          <w:rtl/>
        </w:rPr>
        <w:t>היו"ר ראובן ריבלין:</w:t>
      </w:r>
    </w:p>
    <w:p w14:paraId="074C5D25" w14:textId="77777777" w:rsidR="00000000" w:rsidRDefault="00890A51">
      <w:pPr>
        <w:pStyle w:val="a0"/>
        <w:ind w:firstLine="0"/>
        <w:rPr>
          <w:rFonts w:hint="cs"/>
          <w:rtl/>
        </w:rPr>
      </w:pPr>
    </w:p>
    <w:p w14:paraId="179E1628" w14:textId="77777777" w:rsidR="00000000" w:rsidRDefault="00890A51">
      <w:pPr>
        <w:pStyle w:val="a0"/>
        <w:rPr>
          <w:rFonts w:hint="cs"/>
          <w:rtl/>
        </w:rPr>
      </w:pPr>
      <w:r>
        <w:rPr>
          <w:rFonts w:hint="cs"/>
          <w:rtl/>
        </w:rPr>
        <w:t>הצעת חוק סיוע לעסקים קטנים ועצמאיים (תיקוני חקיקה), התשס"ג-2003, של חבר הכנסת יאיר פרץ, שמספרה פ/953 - בבקשה, אדוני. ישיב השר מאיר שטרית. אדוני מתכוון לה</w:t>
      </w:r>
      <w:r>
        <w:rPr>
          <w:rFonts w:hint="cs"/>
          <w:rtl/>
        </w:rPr>
        <w:t>תנגד. אדוני אינו מתכוון לבקש לדחות את ההצבעה.</w:t>
      </w:r>
    </w:p>
    <w:p w14:paraId="26C4BB79" w14:textId="77777777" w:rsidR="00000000" w:rsidRDefault="00890A51">
      <w:pPr>
        <w:pStyle w:val="a0"/>
        <w:ind w:firstLine="0"/>
        <w:rPr>
          <w:rFonts w:hint="cs"/>
          <w:rtl/>
        </w:rPr>
      </w:pPr>
    </w:p>
    <w:p w14:paraId="6458DA9C" w14:textId="77777777" w:rsidR="00000000" w:rsidRDefault="00890A51">
      <w:pPr>
        <w:pStyle w:val="a"/>
        <w:rPr>
          <w:rFonts w:hint="cs"/>
          <w:rtl/>
        </w:rPr>
      </w:pPr>
      <w:bookmarkStart w:id="171" w:name="FS000000501T30_06_2004_13_27_47"/>
      <w:bookmarkStart w:id="172" w:name="_Toc77593378"/>
      <w:bookmarkEnd w:id="171"/>
      <w:r>
        <w:rPr>
          <w:rFonts w:hint="eastAsia"/>
          <w:rtl/>
        </w:rPr>
        <w:t>יאיר</w:t>
      </w:r>
      <w:r>
        <w:rPr>
          <w:rtl/>
        </w:rPr>
        <w:t xml:space="preserve"> פרץ (ש"ס):</w:t>
      </w:r>
      <w:bookmarkEnd w:id="172"/>
    </w:p>
    <w:p w14:paraId="3FC781B7" w14:textId="77777777" w:rsidR="00000000" w:rsidRDefault="00890A51">
      <w:pPr>
        <w:pStyle w:val="a0"/>
        <w:ind w:firstLine="0"/>
        <w:rPr>
          <w:rFonts w:hint="cs"/>
          <w:rtl/>
        </w:rPr>
      </w:pPr>
      <w:r>
        <w:rPr>
          <w:rFonts w:hint="cs"/>
          <w:rtl/>
        </w:rPr>
        <w:tab/>
      </w:r>
    </w:p>
    <w:p w14:paraId="63C82AA9" w14:textId="77777777" w:rsidR="00000000" w:rsidRDefault="00890A51">
      <w:pPr>
        <w:pStyle w:val="a0"/>
        <w:rPr>
          <w:rFonts w:hint="cs"/>
          <w:rtl/>
        </w:rPr>
      </w:pPr>
      <w:r>
        <w:rPr>
          <w:rFonts w:hint="cs"/>
          <w:rtl/>
        </w:rPr>
        <w:t>אדוני היושב-ראש, עמיתי חברי הכנסת, הצעת החוק המונחת לפניכם באה לסייע לעסקים קטנים ועצמאיים. אדוני היושב-ראש, אירועים קשים שפקדו את מדינת ישראל בפרט ואת העולם בכלל השפיעו קשות על כל תחומי חיינ</w:t>
      </w:r>
      <w:r>
        <w:rPr>
          <w:rFonts w:hint="cs"/>
          <w:rtl/>
        </w:rPr>
        <w:t>ו. המשברים שבאו כתוצאה מכך לבשו צורה שלא היתה מוכרת מאז קום המדינה. בין כל המשברים, המשבר הכלכלי הוא המשבר הקשה ביותר, שמשאיר רבבות של אזרחי ישראל ללא תעסוקה, ללא פרנסה, בהם אזרחים בעלי עסקים קטנים ובינוניים. על כן, אדוני היושב-ראש, הצעת חוק זו באה להקל על</w:t>
      </w:r>
      <w:r>
        <w:rPr>
          <w:rFonts w:hint="cs"/>
          <w:rtl/>
        </w:rPr>
        <w:t xml:space="preserve"> המגזר של בעלי עסקים קטנים ובינוניים, וזאת על-ידי תיקוני חקיקה. </w:t>
      </w:r>
    </w:p>
    <w:p w14:paraId="111985CA" w14:textId="77777777" w:rsidR="00000000" w:rsidRDefault="00890A51">
      <w:pPr>
        <w:pStyle w:val="a0"/>
        <w:rPr>
          <w:rFonts w:hint="cs"/>
          <w:rtl/>
        </w:rPr>
      </w:pPr>
    </w:p>
    <w:p w14:paraId="1B2E5B8B" w14:textId="77777777" w:rsidR="00000000" w:rsidRDefault="00890A51">
      <w:pPr>
        <w:pStyle w:val="a0"/>
        <w:rPr>
          <w:rFonts w:hint="cs"/>
          <w:rtl/>
        </w:rPr>
      </w:pPr>
      <w:r>
        <w:rPr>
          <w:rFonts w:hint="cs"/>
          <w:rtl/>
        </w:rPr>
        <w:t>אדוני היושב-ראש, סעיף 1 - תיקון פקודת העיריות - בא להסדיר את נושא ההנחה מארנונה לעסקים במצוקה. המיתון המעמיק והממושך שאליו נקלע המשק בשנים האחרונות פגע באורח קשה באלפי עסקים קטנים ובינוניים.</w:t>
      </w:r>
      <w:r>
        <w:rPr>
          <w:rFonts w:hint="cs"/>
          <w:rtl/>
        </w:rPr>
        <w:t xml:space="preserve"> הנחה משמעותית בתשלומי ארנונה עשויה לסייע לעסקים הקטנים. פקודת העיריות אינה מקנה לרשויות המקומיות סמכות להפחית סלקטיבית את תעריפי הארנונה לעסקים במצוקה. הצעת חוק זו נועדה לאפשר לרשויות המקומיות לתת הנחות בארנונה לעסקים, על-פי קריטריונים ברורים של מצוקה כספ</w:t>
      </w:r>
      <w:r>
        <w:rPr>
          <w:rFonts w:hint="cs"/>
          <w:rtl/>
        </w:rPr>
        <w:t>ית, המוצאת ביטוי בדוחות הכספיים של בית-העסק.</w:t>
      </w:r>
    </w:p>
    <w:p w14:paraId="5C7AB012" w14:textId="77777777" w:rsidR="00000000" w:rsidRDefault="00890A51">
      <w:pPr>
        <w:pStyle w:val="a0"/>
        <w:rPr>
          <w:rFonts w:hint="cs"/>
          <w:rtl/>
        </w:rPr>
      </w:pPr>
    </w:p>
    <w:p w14:paraId="69C194CD" w14:textId="77777777" w:rsidR="00000000" w:rsidRDefault="00890A51">
      <w:pPr>
        <w:pStyle w:val="a0"/>
        <w:rPr>
          <w:rFonts w:hint="cs"/>
          <w:rtl/>
        </w:rPr>
      </w:pPr>
      <w:r>
        <w:rPr>
          <w:rFonts w:hint="cs"/>
          <w:rtl/>
        </w:rPr>
        <w:t>אדוני היושב-ראש, סעיף 2 - תיקון פקודת מס הכנסה - בא לקבוע פטור ממס רווחי הון לנכסי עסק שנסגר עקב מצוקה כלכלית. המיתון גרם גם לסגירתם של עסקים קטנים ובינוניים. מתן פטור מרווחי הון על מכירת עסק שנסגר עקב מצוקה כל</w:t>
      </w:r>
      <w:r>
        <w:rPr>
          <w:rFonts w:hint="cs"/>
          <w:rtl/>
        </w:rPr>
        <w:t>כלית יאפשר לבעלי העסק הקטן - -</w:t>
      </w:r>
    </w:p>
    <w:p w14:paraId="42767CC0" w14:textId="77777777" w:rsidR="00000000" w:rsidRDefault="00890A51">
      <w:pPr>
        <w:pStyle w:val="af1"/>
        <w:rPr>
          <w:rtl/>
        </w:rPr>
      </w:pPr>
    </w:p>
    <w:p w14:paraId="569CAA64" w14:textId="77777777" w:rsidR="00000000" w:rsidRDefault="00890A51">
      <w:pPr>
        <w:pStyle w:val="af1"/>
        <w:rPr>
          <w:rtl/>
        </w:rPr>
      </w:pPr>
      <w:r>
        <w:rPr>
          <w:rtl/>
        </w:rPr>
        <w:t>היו"ר ראובן ריבלין:</w:t>
      </w:r>
    </w:p>
    <w:p w14:paraId="53419398" w14:textId="77777777" w:rsidR="00000000" w:rsidRDefault="00890A51">
      <w:pPr>
        <w:pStyle w:val="a0"/>
        <w:ind w:firstLine="0"/>
        <w:rPr>
          <w:rFonts w:hint="cs"/>
          <w:rtl/>
        </w:rPr>
      </w:pPr>
    </w:p>
    <w:p w14:paraId="15C8232F" w14:textId="77777777" w:rsidR="00000000" w:rsidRDefault="00890A51">
      <w:pPr>
        <w:pStyle w:val="a0"/>
        <w:rPr>
          <w:rFonts w:hint="cs"/>
          <w:rtl/>
        </w:rPr>
      </w:pPr>
      <w:r>
        <w:rPr>
          <w:rFonts w:hint="cs"/>
          <w:rtl/>
        </w:rPr>
        <w:t>כל מי שמדבר בתוך האולם יכול לצאת החוצה. אנחנו נצלצל, כי חבר הכנסת פרץ ממש מוציא את גרונו. להגביר את הרמקול.</w:t>
      </w:r>
    </w:p>
    <w:p w14:paraId="39FA8A4E" w14:textId="77777777" w:rsidR="00000000" w:rsidRDefault="00890A51">
      <w:pPr>
        <w:pStyle w:val="a0"/>
        <w:ind w:firstLine="0"/>
        <w:rPr>
          <w:rFonts w:hint="cs"/>
          <w:rtl/>
        </w:rPr>
      </w:pPr>
    </w:p>
    <w:p w14:paraId="5B98B012" w14:textId="77777777" w:rsidR="00000000" w:rsidRDefault="00890A51">
      <w:pPr>
        <w:pStyle w:val="-"/>
        <w:rPr>
          <w:rtl/>
        </w:rPr>
      </w:pPr>
      <w:bookmarkStart w:id="173" w:name="FS000000501T30_06_2004_13_28_09C"/>
      <w:bookmarkEnd w:id="173"/>
      <w:r>
        <w:rPr>
          <w:rtl/>
        </w:rPr>
        <w:t>יאיר פרץ (ש"ס):</w:t>
      </w:r>
    </w:p>
    <w:p w14:paraId="0BA7854C" w14:textId="77777777" w:rsidR="00000000" w:rsidRDefault="00890A51">
      <w:pPr>
        <w:pStyle w:val="a0"/>
        <w:ind w:firstLine="0"/>
        <w:rPr>
          <w:rFonts w:hint="cs"/>
          <w:rtl/>
        </w:rPr>
      </w:pPr>
    </w:p>
    <w:p w14:paraId="34B17785" w14:textId="77777777" w:rsidR="00000000" w:rsidRDefault="00890A51">
      <w:pPr>
        <w:pStyle w:val="a0"/>
        <w:rPr>
          <w:rFonts w:hint="cs"/>
          <w:rtl/>
        </w:rPr>
      </w:pPr>
      <w:r>
        <w:rPr>
          <w:rFonts w:hint="cs"/>
          <w:rtl/>
        </w:rPr>
        <w:t>- - להתקיים מרווחי מכירת נכסי העסק למשך תקופה ארוכה יותר, ותתאפשר לו מעין תקו</w:t>
      </w:r>
      <w:r>
        <w:rPr>
          <w:rFonts w:hint="cs"/>
          <w:rtl/>
        </w:rPr>
        <w:t>פת הסתגלות עד לכניסה מחודשת למעגל העסקים או לשוק העבודה.</w:t>
      </w:r>
    </w:p>
    <w:p w14:paraId="17430B07" w14:textId="77777777" w:rsidR="00000000" w:rsidRDefault="00890A51">
      <w:pPr>
        <w:pStyle w:val="a0"/>
        <w:rPr>
          <w:rFonts w:hint="cs"/>
          <w:rtl/>
        </w:rPr>
      </w:pPr>
    </w:p>
    <w:p w14:paraId="020AB9A1" w14:textId="77777777" w:rsidR="00000000" w:rsidRDefault="00890A51">
      <w:pPr>
        <w:pStyle w:val="a0"/>
        <w:rPr>
          <w:rFonts w:hint="cs"/>
          <w:rtl/>
        </w:rPr>
      </w:pPr>
      <w:r>
        <w:rPr>
          <w:rFonts w:hint="cs"/>
          <w:rtl/>
        </w:rPr>
        <w:t>אדוני היושב-ראש, לסיום, הצעת החוק הזאת באה להביא פתרון אמיתי לבעלי עסקים קטנים ובינוניים שכתוצאה מאותו מיתון מתמשך, כתוצאה מאותה מדיניות של הממשלה שהבטיחה לנו צמיחה, ואין צמיחה, כשלו ונסגרו. אותם בע</w:t>
      </w:r>
      <w:r>
        <w:rPr>
          <w:rFonts w:hint="cs"/>
          <w:rtl/>
        </w:rPr>
        <w:t>לי עסקים, כשהעסק שלהם נסגר, אין להם מקום עבודה, אין להם מקום פרנסה, והם מידרדרים לשפל שאין לו אח ורע. אנחנו עדים למקרים שבעלי עסקים קטנים, כתוצאה מאותו משבר, כתוצאה ממצבם הכלכלי הקשה, התאבדו או  ניסו להתאבד.</w:t>
      </w:r>
    </w:p>
    <w:p w14:paraId="707FFDCC" w14:textId="77777777" w:rsidR="00000000" w:rsidRDefault="00890A51">
      <w:pPr>
        <w:pStyle w:val="a0"/>
        <w:rPr>
          <w:rFonts w:hint="cs"/>
          <w:rtl/>
        </w:rPr>
      </w:pPr>
    </w:p>
    <w:p w14:paraId="793870AC" w14:textId="77777777" w:rsidR="00000000" w:rsidRDefault="00890A51">
      <w:pPr>
        <w:pStyle w:val="a0"/>
        <w:rPr>
          <w:rFonts w:hint="cs"/>
          <w:rtl/>
        </w:rPr>
      </w:pPr>
      <w:r>
        <w:rPr>
          <w:rFonts w:hint="cs"/>
          <w:rtl/>
        </w:rPr>
        <w:t>לכן אני פונה אליכם, חברי הכנסת, לא להסתכל מזווי</w:t>
      </w:r>
      <w:r>
        <w:rPr>
          <w:rFonts w:hint="cs"/>
          <w:rtl/>
        </w:rPr>
        <w:t>ת הראייה של האוצר, שזו הצעה שעולה מיליונים, אלא באמת להסתכל על ההיבט האנושי, איך לאפשר לאותם אנשים באמת להתקיים בכבוד. זה דבר מינימלי שממשלה חייבת לאזרחיה. תודה רבה.</w:t>
      </w:r>
    </w:p>
    <w:p w14:paraId="0547671B" w14:textId="77777777" w:rsidR="00000000" w:rsidRDefault="00890A51">
      <w:pPr>
        <w:pStyle w:val="a0"/>
        <w:rPr>
          <w:rFonts w:hint="cs"/>
          <w:rtl/>
        </w:rPr>
      </w:pPr>
    </w:p>
    <w:p w14:paraId="1F4B2A96" w14:textId="77777777" w:rsidR="00000000" w:rsidRDefault="00890A51">
      <w:pPr>
        <w:pStyle w:val="af1"/>
        <w:rPr>
          <w:rtl/>
        </w:rPr>
      </w:pPr>
      <w:r>
        <w:rPr>
          <w:rtl/>
        </w:rPr>
        <w:t>היו"ר ראובן ריבלין:</w:t>
      </w:r>
    </w:p>
    <w:p w14:paraId="21AD83AD" w14:textId="77777777" w:rsidR="00000000" w:rsidRDefault="00890A51">
      <w:pPr>
        <w:pStyle w:val="a0"/>
        <w:rPr>
          <w:rtl/>
        </w:rPr>
      </w:pPr>
    </w:p>
    <w:p w14:paraId="18A14CC1" w14:textId="77777777" w:rsidR="00000000" w:rsidRDefault="00890A51">
      <w:pPr>
        <w:pStyle w:val="a0"/>
        <w:rPr>
          <w:rFonts w:hint="cs"/>
          <w:rtl/>
        </w:rPr>
      </w:pPr>
      <w:r>
        <w:rPr>
          <w:rFonts w:hint="cs"/>
          <w:rtl/>
        </w:rPr>
        <w:t>אני מאוד מודה לחבר הכנסת יאיר פרץ. ישיב השר מאיר שטרית - בבקשה, אדונ</w:t>
      </w:r>
      <w:r>
        <w:rPr>
          <w:rFonts w:hint="cs"/>
          <w:rtl/>
        </w:rPr>
        <w:t>י. חבר הכנסת פרץ, נראה לי שהממשלה מתנגדת, לכן אדוני יהיה מוכן להשיב על התנגדות הממשלה.</w:t>
      </w:r>
    </w:p>
    <w:p w14:paraId="7F0A57D5" w14:textId="77777777" w:rsidR="00000000" w:rsidRDefault="00890A51">
      <w:pPr>
        <w:pStyle w:val="a0"/>
        <w:rPr>
          <w:rFonts w:hint="cs"/>
          <w:rtl/>
        </w:rPr>
      </w:pPr>
    </w:p>
    <w:p w14:paraId="4AD890C5" w14:textId="77777777" w:rsidR="00000000" w:rsidRDefault="00890A51">
      <w:pPr>
        <w:pStyle w:val="a"/>
        <w:rPr>
          <w:rFonts w:hint="cs"/>
          <w:rtl/>
        </w:rPr>
      </w:pPr>
      <w:bookmarkStart w:id="174" w:name="FS000000478T30_06_2004_13_54_21"/>
      <w:bookmarkStart w:id="175" w:name="_Toc77593379"/>
      <w:bookmarkEnd w:id="174"/>
      <w:r>
        <w:rPr>
          <w:rFonts w:hint="eastAsia"/>
          <w:rtl/>
        </w:rPr>
        <w:t>השר</w:t>
      </w:r>
      <w:r>
        <w:rPr>
          <w:rtl/>
        </w:rPr>
        <w:t xml:space="preserve"> מאיר שטרית:</w:t>
      </w:r>
      <w:bookmarkEnd w:id="175"/>
    </w:p>
    <w:p w14:paraId="7136C249" w14:textId="77777777" w:rsidR="00000000" w:rsidRDefault="00890A51">
      <w:pPr>
        <w:pStyle w:val="a0"/>
        <w:rPr>
          <w:rFonts w:hint="cs"/>
          <w:rtl/>
        </w:rPr>
      </w:pPr>
    </w:p>
    <w:p w14:paraId="5CC859DD" w14:textId="77777777" w:rsidR="00000000" w:rsidRDefault="00890A51">
      <w:pPr>
        <w:pStyle w:val="a0"/>
        <w:rPr>
          <w:rFonts w:hint="cs"/>
          <w:rtl/>
        </w:rPr>
      </w:pPr>
      <w:r>
        <w:rPr>
          <w:rFonts w:hint="cs"/>
          <w:rtl/>
        </w:rPr>
        <w:t>הוא לא מוכרח.</w:t>
      </w:r>
    </w:p>
    <w:p w14:paraId="0D2C4A21" w14:textId="77777777" w:rsidR="00000000" w:rsidRDefault="00890A51">
      <w:pPr>
        <w:pStyle w:val="a0"/>
        <w:rPr>
          <w:rFonts w:hint="cs"/>
          <w:rtl/>
        </w:rPr>
      </w:pPr>
    </w:p>
    <w:p w14:paraId="77249B78" w14:textId="77777777" w:rsidR="00000000" w:rsidRDefault="00890A51">
      <w:pPr>
        <w:pStyle w:val="a0"/>
        <w:rPr>
          <w:rFonts w:hint="cs"/>
          <w:rtl/>
        </w:rPr>
      </w:pPr>
      <w:r>
        <w:rPr>
          <w:rFonts w:hint="cs"/>
          <w:rtl/>
        </w:rPr>
        <w:t>אדוני היושב-ראש, רבותי חברי הכנסת, אני מתכבד להשיב על הצעת חוק סיוע לעסקים קטנים ועצמאיים (תיקוני חקיקה), של חבר הכנסת יאיר פרץ ואחרים.</w:t>
      </w:r>
    </w:p>
    <w:p w14:paraId="526D2F5F" w14:textId="77777777" w:rsidR="00000000" w:rsidRDefault="00890A51">
      <w:pPr>
        <w:pStyle w:val="a0"/>
        <w:rPr>
          <w:rFonts w:hint="cs"/>
          <w:rtl/>
        </w:rPr>
      </w:pPr>
    </w:p>
    <w:p w14:paraId="41BF3531" w14:textId="77777777" w:rsidR="00000000" w:rsidRDefault="00890A51">
      <w:pPr>
        <w:pStyle w:val="a0"/>
        <w:rPr>
          <w:rFonts w:hint="cs"/>
          <w:rtl/>
        </w:rPr>
      </w:pPr>
      <w:r>
        <w:rPr>
          <w:rFonts w:hint="cs"/>
          <w:rtl/>
        </w:rPr>
        <w:t xml:space="preserve">הממשלה מתנגדת להצעת החוק. אף שאולי כוונתו של יאיר פרץ חיובית ורצויה, החוק אינו יכול להיות בספר החוקים של מדינת ישראל, כי הוא יוצר עיוות כלכלי מאוד חריף, כפי שתיכף אסביר. </w:t>
      </w:r>
    </w:p>
    <w:p w14:paraId="5F685EEF" w14:textId="77777777" w:rsidR="00000000" w:rsidRDefault="00890A51">
      <w:pPr>
        <w:pStyle w:val="a0"/>
        <w:rPr>
          <w:rFonts w:hint="cs"/>
          <w:rtl/>
        </w:rPr>
      </w:pPr>
    </w:p>
    <w:p w14:paraId="420ED143" w14:textId="77777777" w:rsidR="00000000" w:rsidRDefault="00890A51">
      <w:pPr>
        <w:pStyle w:val="a0"/>
        <w:rPr>
          <w:rFonts w:hint="cs"/>
          <w:rtl/>
        </w:rPr>
      </w:pPr>
      <w:r>
        <w:rPr>
          <w:rFonts w:hint="cs"/>
          <w:rtl/>
        </w:rPr>
        <w:t>להערכת הגורמים המקצועיים במשרד האוצר, העלות התקציבית של הצעת החוק הזאת, חבר הכנסת פ</w:t>
      </w:r>
      <w:r>
        <w:rPr>
          <w:rFonts w:hint="cs"/>
          <w:rtl/>
        </w:rPr>
        <w:t xml:space="preserve">רץ, נאמדת במאות מיליוני שקלים. </w:t>
      </w:r>
    </w:p>
    <w:p w14:paraId="4D7EDA65" w14:textId="77777777" w:rsidR="00000000" w:rsidRDefault="00890A51">
      <w:pPr>
        <w:pStyle w:val="a0"/>
        <w:rPr>
          <w:rFonts w:hint="cs"/>
          <w:rtl/>
        </w:rPr>
      </w:pPr>
    </w:p>
    <w:p w14:paraId="168D337B" w14:textId="77777777" w:rsidR="00000000" w:rsidRDefault="00890A51">
      <w:pPr>
        <w:pStyle w:val="a0"/>
        <w:rPr>
          <w:rFonts w:hint="cs"/>
          <w:rtl/>
        </w:rPr>
      </w:pPr>
      <w:r>
        <w:rPr>
          <w:rFonts w:hint="cs"/>
          <w:rtl/>
        </w:rPr>
        <w:t>התיקון לפקודת העיריות המוצע בהצעת החוק שלך עלול לפגוע בהכנסות הרשות המקומית וברמת השירותים שהיא מספקת לתושבי הרשות. משרד האוצר, מתוקף תפקידו כנווט כלכלי של המשק, אמון גם על יציבותן של הרשויות המקומיות, אשר רובן, כידוע, נמצא</w:t>
      </w:r>
      <w:r>
        <w:rPr>
          <w:rFonts w:hint="cs"/>
          <w:rtl/>
        </w:rPr>
        <w:t xml:space="preserve">ות היום במצב גירעוני וקשה. ההצעה שאתה מציע, שבעצם כל מי שנמצא בקשיים יקבל 50% הנחה, רק תקשה את מצבן של הרשויות המקומיות, הכנסותיהן תרדנה, מצוקתן תגבר. </w:t>
      </w:r>
    </w:p>
    <w:p w14:paraId="41FCA08B" w14:textId="77777777" w:rsidR="00000000" w:rsidRDefault="00890A51">
      <w:pPr>
        <w:pStyle w:val="a0"/>
        <w:rPr>
          <w:rFonts w:hint="cs"/>
          <w:rtl/>
        </w:rPr>
      </w:pPr>
    </w:p>
    <w:p w14:paraId="13A7CA71" w14:textId="77777777" w:rsidR="00000000" w:rsidRDefault="00890A51">
      <w:pPr>
        <w:pStyle w:val="a0"/>
        <w:rPr>
          <w:rFonts w:hint="cs"/>
          <w:rtl/>
        </w:rPr>
      </w:pPr>
      <w:r>
        <w:rPr>
          <w:rFonts w:hint="cs"/>
          <w:rtl/>
        </w:rPr>
        <w:t>כמו כן, מתן הנחה לעסק שנקלע לקשיים עלול להביא לפיתוחם של אזורי מסחר הכוללים כמות נרחבת של עסקים מושבתים</w:t>
      </w:r>
      <w:r>
        <w:rPr>
          <w:rFonts w:hint="cs"/>
          <w:rtl/>
        </w:rPr>
        <w:t xml:space="preserve"> ולעכב את הרציפות העסקית באזור המסחר.</w:t>
      </w:r>
    </w:p>
    <w:p w14:paraId="270E11A4" w14:textId="77777777" w:rsidR="00000000" w:rsidRDefault="00890A51">
      <w:pPr>
        <w:pStyle w:val="a0"/>
        <w:rPr>
          <w:rFonts w:hint="cs"/>
          <w:rtl/>
        </w:rPr>
      </w:pPr>
    </w:p>
    <w:p w14:paraId="61C78A15" w14:textId="77777777" w:rsidR="00000000" w:rsidRDefault="00890A51">
      <w:pPr>
        <w:pStyle w:val="a0"/>
        <w:rPr>
          <w:rFonts w:hint="cs"/>
          <w:rtl/>
        </w:rPr>
      </w:pPr>
      <w:r>
        <w:rPr>
          <w:rFonts w:hint="cs"/>
          <w:rtl/>
        </w:rPr>
        <w:t>על-פי הצעתך, אם ההכנסה של עסק ירדה ב-50%, הוא יהיה זכאי להנחות הללו. אין כורח שהירידה ב-50% דווקא מקטינה את הרווח. לפעמים ירידה במחזור דווקא מגדילה את הרווח. זה לא אומר שהעסק במצוקה, אם הכנסותיו ירדו.</w:t>
      </w:r>
    </w:p>
    <w:p w14:paraId="3F0928BD" w14:textId="77777777" w:rsidR="00000000" w:rsidRDefault="00890A51">
      <w:pPr>
        <w:pStyle w:val="a0"/>
        <w:ind w:firstLine="0"/>
        <w:rPr>
          <w:rFonts w:hint="cs"/>
          <w:rtl/>
        </w:rPr>
      </w:pPr>
    </w:p>
    <w:p w14:paraId="5D6C9DB8" w14:textId="77777777" w:rsidR="00000000" w:rsidRDefault="00890A51">
      <w:pPr>
        <w:pStyle w:val="af1"/>
        <w:rPr>
          <w:rtl/>
        </w:rPr>
      </w:pPr>
      <w:r>
        <w:rPr>
          <w:rtl/>
        </w:rPr>
        <w:t>היו"ר ראובן ריב</w:t>
      </w:r>
      <w:r>
        <w:rPr>
          <w:rtl/>
        </w:rPr>
        <w:t>לין:</w:t>
      </w:r>
    </w:p>
    <w:p w14:paraId="2AEB8B7D" w14:textId="77777777" w:rsidR="00000000" w:rsidRDefault="00890A51">
      <w:pPr>
        <w:pStyle w:val="a0"/>
        <w:rPr>
          <w:rtl/>
        </w:rPr>
      </w:pPr>
    </w:p>
    <w:p w14:paraId="2953069D" w14:textId="77777777" w:rsidR="00000000" w:rsidRDefault="00890A51">
      <w:pPr>
        <w:pStyle w:val="a0"/>
        <w:rPr>
          <w:rFonts w:hint="cs"/>
          <w:rtl/>
        </w:rPr>
      </w:pPr>
      <w:r>
        <w:rPr>
          <w:rFonts w:hint="cs"/>
          <w:rtl/>
        </w:rPr>
        <w:t>חבר הכנסת רן כהן וחבר הכנסת מלכיאור, תצאו.</w:t>
      </w:r>
    </w:p>
    <w:p w14:paraId="71318475" w14:textId="77777777" w:rsidR="00000000" w:rsidRDefault="00890A51">
      <w:pPr>
        <w:pStyle w:val="a0"/>
        <w:rPr>
          <w:rFonts w:hint="cs"/>
          <w:rtl/>
        </w:rPr>
      </w:pPr>
    </w:p>
    <w:p w14:paraId="13B36B07" w14:textId="77777777" w:rsidR="00000000" w:rsidRDefault="00890A51">
      <w:pPr>
        <w:pStyle w:val="-"/>
        <w:rPr>
          <w:rtl/>
        </w:rPr>
      </w:pPr>
      <w:bookmarkStart w:id="176" w:name="FS000000478T30_06_2004_14_05_06C"/>
      <w:bookmarkEnd w:id="176"/>
      <w:r>
        <w:rPr>
          <w:rtl/>
        </w:rPr>
        <w:t>השר מאיר שטרית:</w:t>
      </w:r>
    </w:p>
    <w:p w14:paraId="651D9C05" w14:textId="77777777" w:rsidR="00000000" w:rsidRDefault="00890A51">
      <w:pPr>
        <w:pStyle w:val="a0"/>
        <w:ind w:firstLine="0"/>
        <w:rPr>
          <w:rFonts w:hint="cs"/>
          <w:rtl/>
        </w:rPr>
      </w:pPr>
    </w:p>
    <w:p w14:paraId="3BF759A9" w14:textId="77777777" w:rsidR="00000000" w:rsidRDefault="00890A51">
      <w:pPr>
        <w:pStyle w:val="a0"/>
        <w:rPr>
          <w:rFonts w:hint="cs"/>
          <w:rtl/>
        </w:rPr>
      </w:pPr>
      <w:r>
        <w:rPr>
          <w:rFonts w:hint="cs"/>
          <w:rtl/>
        </w:rPr>
        <w:t xml:space="preserve">התיקון המוצע לפקודת מס הכנסה עלול ליצור אפליה והבחנה שרירותית בסקטורים שנקלעו לקשיים - מבחן של ירידה ב-50%, כאמור, הוא לא בהכרח ירידה ברווחים. </w:t>
      </w:r>
    </w:p>
    <w:p w14:paraId="1B378D2D" w14:textId="77777777" w:rsidR="00000000" w:rsidRDefault="00890A51">
      <w:pPr>
        <w:pStyle w:val="a0"/>
        <w:rPr>
          <w:rFonts w:hint="cs"/>
          <w:rtl/>
        </w:rPr>
      </w:pPr>
    </w:p>
    <w:p w14:paraId="3D2FB696" w14:textId="77777777" w:rsidR="00000000" w:rsidRDefault="00890A51">
      <w:pPr>
        <w:pStyle w:val="a0"/>
        <w:rPr>
          <w:rFonts w:hint="cs"/>
          <w:rtl/>
        </w:rPr>
      </w:pPr>
      <w:r>
        <w:rPr>
          <w:rFonts w:hint="cs"/>
          <w:rtl/>
        </w:rPr>
        <w:t>זאת ועוד, התיקון המוצע בחוק הביטוח הלאומי מצ</w:t>
      </w:r>
      <w:r>
        <w:rPr>
          <w:rFonts w:hint="cs"/>
          <w:rtl/>
        </w:rPr>
        <w:t xml:space="preserve">יב בעיה עקרונית, שעניינה קביעת שכר עבודה של עצמאי, שממנו נגזרים דמי אבטלה. חוקים כאלה כבר עלו בעבר, חבר הכנסת פרץ, לתת מענק אבטלה לעצמאי. אי-אפשר לעשות את זה, מכיוון שאי-אפשר להעריך מה הכנסתו של עצמאי. אין לך כלים לבדוק את זה, לביטוח הלאומי אין כלים. </w:t>
      </w:r>
    </w:p>
    <w:p w14:paraId="6A7C7E05" w14:textId="77777777" w:rsidR="00000000" w:rsidRDefault="00890A51">
      <w:pPr>
        <w:pStyle w:val="a0"/>
        <w:rPr>
          <w:rFonts w:hint="cs"/>
          <w:rtl/>
        </w:rPr>
      </w:pPr>
    </w:p>
    <w:p w14:paraId="44FB6460" w14:textId="77777777" w:rsidR="00000000" w:rsidRDefault="00890A51">
      <w:pPr>
        <w:pStyle w:val="a0"/>
        <w:rPr>
          <w:rFonts w:hint="cs"/>
          <w:rtl/>
        </w:rPr>
      </w:pPr>
      <w:r>
        <w:rPr>
          <w:rFonts w:hint="cs"/>
          <w:rtl/>
        </w:rPr>
        <w:t>לכן</w:t>
      </w:r>
      <w:r>
        <w:rPr>
          <w:rFonts w:hint="cs"/>
          <w:rtl/>
        </w:rPr>
        <w:t>, לצערי, חבר הכנסת פרץ, הממשלה, אני מתנגד להצעת החוק ומציע להסיר אותה מסדר-היום.</w:t>
      </w:r>
    </w:p>
    <w:p w14:paraId="7B46998D" w14:textId="77777777" w:rsidR="00000000" w:rsidRDefault="00890A51">
      <w:pPr>
        <w:pStyle w:val="a0"/>
        <w:ind w:firstLine="0"/>
        <w:rPr>
          <w:rFonts w:hint="cs"/>
          <w:rtl/>
        </w:rPr>
      </w:pPr>
    </w:p>
    <w:p w14:paraId="5E7DBEE4" w14:textId="77777777" w:rsidR="00000000" w:rsidRDefault="00890A51">
      <w:pPr>
        <w:pStyle w:val="af1"/>
        <w:rPr>
          <w:rtl/>
        </w:rPr>
      </w:pPr>
      <w:r>
        <w:rPr>
          <w:rtl/>
        </w:rPr>
        <w:t>היו"ר ראובן ריבלין:</w:t>
      </w:r>
    </w:p>
    <w:p w14:paraId="191116A9" w14:textId="77777777" w:rsidR="00000000" w:rsidRDefault="00890A51">
      <w:pPr>
        <w:pStyle w:val="a0"/>
        <w:rPr>
          <w:rtl/>
        </w:rPr>
      </w:pPr>
    </w:p>
    <w:p w14:paraId="3F9EFF1A" w14:textId="77777777" w:rsidR="00000000" w:rsidRDefault="00890A51">
      <w:pPr>
        <w:pStyle w:val="a0"/>
        <w:rPr>
          <w:rFonts w:hint="cs"/>
          <w:rtl/>
        </w:rPr>
      </w:pPr>
      <w:r>
        <w:rPr>
          <w:rFonts w:hint="cs"/>
          <w:rtl/>
        </w:rPr>
        <w:t>תודה רבה לשר מאיר שטרית. חבר הכנסת פרץ, האם אדוני מבקש להשיב? בבקשה. נא לצלצל. חברות הכנסת ממפלגת העבודה, אתן מקיימות דיונים שם, זה קשה לנו מאוד.</w:t>
      </w:r>
    </w:p>
    <w:p w14:paraId="51AD5AA4" w14:textId="77777777" w:rsidR="00000000" w:rsidRDefault="00890A51">
      <w:pPr>
        <w:pStyle w:val="a0"/>
        <w:rPr>
          <w:rFonts w:hint="cs"/>
          <w:rtl/>
        </w:rPr>
      </w:pPr>
    </w:p>
    <w:p w14:paraId="027B2963" w14:textId="77777777" w:rsidR="00000000" w:rsidRDefault="00890A51">
      <w:pPr>
        <w:pStyle w:val="a"/>
        <w:rPr>
          <w:rtl/>
        </w:rPr>
      </w:pPr>
      <w:bookmarkStart w:id="177" w:name="FS000000501T30_06_2004_14_11_33"/>
      <w:bookmarkStart w:id="178" w:name="_Toc77593380"/>
      <w:bookmarkEnd w:id="177"/>
      <w:r>
        <w:rPr>
          <w:rFonts w:hint="eastAsia"/>
          <w:rtl/>
        </w:rPr>
        <w:t>יאיר</w:t>
      </w:r>
      <w:r>
        <w:rPr>
          <w:rtl/>
        </w:rPr>
        <w:t xml:space="preserve"> פ</w:t>
      </w:r>
      <w:r>
        <w:rPr>
          <w:rtl/>
        </w:rPr>
        <w:t>רץ (ש"ס):</w:t>
      </w:r>
      <w:bookmarkEnd w:id="178"/>
    </w:p>
    <w:p w14:paraId="49EF6C58" w14:textId="77777777" w:rsidR="00000000" w:rsidRDefault="00890A51">
      <w:pPr>
        <w:pStyle w:val="a0"/>
        <w:ind w:firstLine="0"/>
        <w:rPr>
          <w:rFonts w:hint="cs"/>
          <w:rtl/>
        </w:rPr>
      </w:pPr>
    </w:p>
    <w:p w14:paraId="011C3A5A" w14:textId="77777777" w:rsidR="00000000" w:rsidRDefault="00890A51">
      <w:pPr>
        <w:pStyle w:val="a0"/>
        <w:rPr>
          <w:rFonts w:hint="cs"/>
          <w:rtl/>
        </w:rPr>
      </w:pPr>
      <w:r>
        <w:rPr>
          <w:rFonts w:hint="cs"/>
          <w:rtl/>
        </w:rPr>
        <w:t>אדוני היושב-ראש, אדוני השר, לא נפלתי מהרגליים כששמעתי שהממשלה מתנגדת. באמת שלא נפלתי מהרגליים ולא הופתעתי גם כן. זו ממשלה שבאמת חרתה על דגלה לכלות כל חלקה טובה. הממשלה הזאת למעשה גורמת במדיניות שלה לעסקים להתמוטט. היא גורמת לכך שאותם בעלי עסקים,</w:t>
      </w:r>
      <w:r>
        <w:rPr>
          <w:rFonts w:hint="cs"/>
          <w:rtl/>
        </w:rPr>
        <w:t xml:space="preserve"> כתוצאה מהמיתון שהממשלה הזאת גרמה לו, נאלצים לצמצם בכוח-האדם, נאלצים לצמצם את הייצוא שלהם, נאלצים לצמצם את כל הפעילות של המפעל. והיום, אותה ממשלה באה  ואומרת: יש פה עלות כספית. </w:t>
      </w:r>
    </w:p>
    <w:p w14:paraId="32F732A9" w14:textId="77777777" w:rsidR="00000000" w:rsidRDefault="00890A51">
      <w:pPr>
        <w:pStyle w:val="a0"/>
        <w:rPr>
          <w:rFonts w:hint="cs"/>
          <w:rtl/>
        </w:rPr>
      </w:pPr>
    </w:p>
    <w:p w14:paraId="505F5E6D" w14:textId="77777777" w:rsidR="00000000" w:rsidRDefault="00890A51">
      <w:pPr>
        <w:pStyle w:val="a0"/>
        <w:rPr>
          <w:rFonts w:hint="cs"/>
          <w:rtl/>
        </w:rPr>
      </w:pPr>
      <w:r>
        <w:rPr>
          <w:rFonts w:hint="cs"/>
          <w:rtl/>
        </w:rPr>
        <w:t>אדוני השר, אילו היית אומר כאן: בואו נקים איזו קרן שתוכל באמת לתת סיוע, מעוף ל</w:t>
      </w:r>
      <w:r>
        <w:rPr>
          <w:rFonts w:hint="cs"/>
          <w:rtl/>
        </w:rPr>
        <w:t xml:space="preserve">אותם עסקים שכשלו, לתת להם סיוע, לא כהלוואה, שהם צריכים להחזיר אותה, אלא חלק כמענק, חלק כמענק עידוד, בתנאים טובים, אני בטוח ומשוכנע שהייתי מקבל את הצעתך והייתי מסיר את הצעת החוק שלי מסדר-היום. אך אתם באים ומתנגדים. </w:t>
      </w:r>
    </w:p>
    <w:p w14:paraId="75B6698D" w14:textId="77777777" w:rsidR="00000000" w:rsidRDefault="00890A51">
      <w:pPr>
        <w:pStyle w:val="a0"/>
        <w:rPr>
          <w:rFonts w:hint="cs"/>
          <w:rtl/>
        </w:rPr>
      </w:pPr>
    </w:p>
    <w:p w14:paraId="71FC4898" w14:textId="77777777" w:rsidR="00000000" w:rsidRDefault="00890A51">
      <w:pPr>
        <w:pStyle w:val="a0"/>
        <w:rPr>
          <w:rFonts w:hint="cs"/>
          <w:rtl/>
        </w:rPr>
      </w:pPr>
      <w:r>
        <w:rPr>
          <w:rFonts w:hint="cs"/>
          <w:rtl/>
        </w:rPr>
        <w:t>לכן, אני קורא לחברי, לכל אדם, לכל חבר כנ</w:t>
      </w:r>
      <w:r>
        <w:rPr>
          <w:rFonts w:hint="cs"/>
          <w:rtl/>
        </w:rPr>
        <w:t>סת שהנושא באמת קרוב ללבו והוא רוצה לסייע לבעלי אותם עסקים, להצביע בעד הצעת החוק שלי. תודה רבה.</w:t>
      </w:r>
    </w:p>
    <w:p w14:paraId="7679F184" w14:textId="77777777" w:rsidR="00000000" w:rsidRDefault="00890A51">
      <w:pPr>
        <w:pStyle w:val="a0"/>
        <w:rPr>
          <w:rFonts w:hint="cs"/>
          <w:rtl/>
        </w:rPr>
      </w:pPr>
    </w:p>
    <w:p w14:paraId="3F33505C" w14:textId="77777777" w:rsidR="00000000" w:rsidRDefault="00890A51">
      <w:pPr>
        <w:pStyle w:val="af1"/>
        <w:rPr>
          <w:rtl/>
        </w:rPr>
      </w:pPr>
      <w:r>
        <w:rPr>
          <w:rtl/>
        </w:rPr>
        <w:t>היו"ר ראובן ריבלין:</w:t>
      </w:r>
    </w:p>
    <w:p w14:paraId="2E9EB98E" w14:textId="77777777" w:rsidR="00000000" w:rsidRDefault="00890A51">
      <w:pPr>
        <w:pStyle w:val="a0"/>
        <w:rPr>
          <w:rtl/>
        </w:rPr>
      </w:pPr>
    </w:p>
    <w:p w14:paraId="1A415827" w14:textId="77777777" w:rsidR="00000000" w:rsidRDefault="00890A51">
      <w:pPr>
        <w:pStyle w:val="a0"/>
        <w:rPr>
          <w:rFonts w:hint="cs"/>
          <w:rtl/>
        </w:rPr>
      </w:pPr>
      <w:r>
        <w:rPr>
          <w:rFonts w:hint="cs"/>
          <w:rtl/>
        </w:rPr>
        <w:t>תודה לחבר הכנסת פרץ. רבותי חברי הכנסת, אני מבקש מכולכם לתפוס מקום, כל מי שכמובן רוצה להשתתף בהצבעה. לא לרוץ, חלילה, שלא תצא תקלה מתחת רגליכ</w:t>
      </w:r>
      <w:r>
        <w:rPr>
          <w:rFonts w:hint="cs"/>
          <w:rtl/>
        </w:rPr>
        <w:t>ם.</w:t>
      </w:r>
    </w:p>
    <w:p w14:paraId="57DF824B" w14:textId="77777777" w:rsidR="00000000" w:rsidRDefault="00890A51">
      <w:pPr>
        <w:pStyle w:val="a0"/>
        <w:rPr>
          <w:rFonts w:hint="cs"/>
          <w:rtl/>
        </w:rPr>
      </w:pPr>
    </w:p>
    <w:p w14:paraId="349664F1" w14:textId="77777777" w:rsidR="00000000" w:rsidRDefault="00890A51">
      <w:pPr>
        <w:pStyle w:val="a0"/>
        <w:rPr>
          <w:rFonts w:hint="cs"/>
          <w:rtl/>
        </w:rPr>
      </w:pPr>
      <w:r>
        <w:rPr>
          <w:rFonts w:hint="cs"/>
          <w:rtl/>
        </w:rPr>
        <w:t>חברי הכנסת, הצעת חוק סיוע לעסקים קטנים ועצמאיים (תיקוני חקיקה), התשס"ג-2003, של חבר הכנסת פרץ וקבוצת חברי כנסת נוספים - נא להצביע. מי בעד? מי נגד? מי נמנע?</w:t>
      </w:r>
    </w:p>
    <w:p w14:paraId="08AB4865" w14:textId="77777777" w:rsidR="00000000" w:rsidRDefault="00890A51">
      <w:pPr>
        <w:pStyle w:val="a0"/>
        <w:rPr>
          <w:rFonts w:hint="cs"/>
          <w:rtl/>
        </w:rPr>
      </w:pPr>
    </w:p>
    <w:p w14:paraId="2E05122D" w14:textId="77777777" w:rsidR="00000000" w:rsidRDefault="00890A51">
      <w:pPr>
        <w:pStyle w:val="ab"/>
        <w:bidi/>
        <w:rPr>
          <w:rFonts w:hint="cs"/>
          <w:rtl/>
        </w:rPr>
      </w:pPr>
      <w:r>
        <w:rPr>
          <w:rFonts w:hint="cs"/>
          <w:rtl/>
        </w:rPr>
        <w:t>הצבעה מס' 2</w:t>
      </w:r>
    </w:p>
    <w:p w14:paraId="139706C4" w14:textId="77777777" w:rsidR="00000000" w:rsidRDefault="00890A51">
      <w:pPr>
        <w:pStyle w:val="a0"/>
        <w:rPr>
          <w:rFonts w:hint="cs"/>
          <w:rtl/>
        </w:rPr>
      </w:pPr>
    </w:p>
    <w:p w14:paraId="23EB4C72" w14:textId="77777777" w:rsidR="00000000" w:rsidRDefault="00890A51">
      <w:pPr>
        <w:pStyle w:val="ac"/>
        <w:bidi/>
        <w:rPr>
          <w:rFonts w:hint="cs"/>
          <w:rtl/>
        </w:rPr>
      </w:pPr>
      <w:r>
        <w:rPr>
          <w:rFonts w:hint="cs"/>
          <w:rtl/>
        </w:rPr>
        <w:t>בעד ההצעה להעביר את הצעת החוק לדיון מוקדם בוועדה - 42</w:t>
      </w:r>
    </w:p>
    <w:p w14:paraId="14E07095" w14:textId="77777777" w:rsidR="00000000" w:rsidRDefault="00890A51">
      <w:pPr>
        <w:pStyle w:val="ac"/>
        <w:bidi/>
        <w:rPr>
          <w:rFonts w:hint="cs"/>
          <w:rtl/>
        </w:rPr>
      </w:pPr>
      <w:r>
        <w:rPr>
          <w:rFonts w:hint="cs"/>
          <w:rtl/>
        </w:rPr>
        <w:t>בעד ההצעה להסיר מסדר-היום את</w:t>
      </w:r>
      <w:r>
        <w:rPr>
          <w:rFonts w:hint="cs"/>
          <w:rtl/>
        </w:rPr>
        <w:t xml:space="preserve"> הצעת החוק - 49</w:t>
      </w:r>
    </w:p>
    <w:p w14:paraId="014BBC54" w14:textId="77777777" w:rsidR="00000000" w:rsidRDefault="00890A51">
      <w:pPr>
        <w:pStyle w:val="ac"/>
        <w:bidi/>
        <w:rPr>
          <w:rFonts w:hint="cs"/>
          <w:rtl/>
        </w:rPr>
      </w:pPr>
      <w:r>
        <w:rPr>
          <w:rFonts w:hint="cs"/>
          <w:rtl/>
        </w:rPr>
        <w:t>נמנעים - 1</w:t>
      </w:r>
    </w:p>
    <w:p w14:paraId="51849ED5" w14:textId="77777777" w:rsidR="00000000" w:rsidRDefault="00890A51">
      <w:pPr>
        <w:pStyle w:val="ad"/>
        <w:bidi/>
        <w:rPr>
          <w:rFonts w:hint="cs"/>
          <w:rtl/>
        </w:rPr>
      </w:pPr>
      <w:r>
        <w:rPr>
          <w:rFonts w:hint="cs"/>
          <w:rtl/>
        </w:rPr>
        <w:t>ההצעה להסיר מסדר-היום את הצעת חוק סיוע לעסקים קטנים ועצמאיים (תיקוני חקיקה),               התשס"ג-2003, נתקבלה.</w:t>
      </w:r>
    </w:p>
    <w:p w14:paraId="67CE33AF" w14:textId="77777777" w:rsidR="00000000" w:rsidRDefault="00890A51">
      <w:pPr>
        <w:pStyle w:val="a0"/>
        <w:rPr>
          <w:rFonts w:hint="cs"/>
          <w:rtl/>
        </w:rPr>
      </w:pPr>
    </w:p>
    <w:p w14:paraId="6CA1B1DD" w14:textId="77777777" w:rsidR="00000000" w:rsidRDefault="00890A51">
      <w:pPr>
        <w:pStyle w:val="a0"/>
        <w:rPr>
          <w:rFonts w:hint="cs"/>
          <w:rtl/>
        </w:rPr>
      </w:pPr>
    </w:p>
    <w:p w14:paraId="12315DB4" w14:textId="77777777" w:rsidR="00000000" w:rsidRDefault="00890A51">
      <w:pPr>
        <w:pStyle w:val="af1"/>
        <w:rPr>
          <w:rtl/>
        </w:rPr>
      </w:pPr>
      <w:r>
        <w:rPr>
          <w:rtl/>
        </w:rPr>
        <w:t>היו"ר ראובן ריבלין:</w:t>
      </w:r>
    </w:p>
    <w:p w14:paraId="0AE483F5" w14:textId="77777777" w:rsidR="00000000" w:rsidRDefault="00890A51">
      <w:pPr>
        <w:pStyle w:val="a0"/>
        <w:rPr>
          <w:rtl/>
        </w:rPr>
      </w:pPr>
    </w:p>
    <w:p w14:paraId="7BA6FF01" w14:textId="77777777" w:rsidR="00000000" w:rsidRDefault="00890A51">
      <w:pPr>
        <w:pStyle w:val="a0"/>
        <w:rPr>
          <w:rFonts w:hint="cs"/>
          <w:rtl/>
        </w:rPr>
      </w:pPr>
      <w:r>
        <w:rPr>
          <w:rFonts w:hint="cs"/>
          <w:rtl/>
        </w:rPr>
        <w:t>42 בעד, אולם 49 נגד ואחד נמנע. אני קובע שהצעת החוק לא עברה, ולכן היא יורדת מסדר-היום.</w:t>
      </w:r>
    </w:p>
    <w:p w14:paraId="5091C19F" w14:textId="77777777" w:rsidR="00000000" w:rsidRDefault="00890A51">
      <w:pPr>
        <w:pStyle w:val="a2"/>
        <w:rPr>
          <w:rFonts w:hint="cs"/>
          <w:rtl/>
        </w:rPr>
      </w:pPr>
    </w:p>
    <w:p w14:paraId="02BDDF23" w14:textId="77777777" w:rsidR="00000000" w:rsidRDefault="00890A51">
      <w:pPr>
        <w:pStyle w:val="a0"/>
        <w:rPr>
          <w:rFonts w:hint="cs"/>
          <w:rtl/>
        </w:rPr>
      </w:pPr>
    </w:p>
    <w:p w14:paraId="4925E42E" w14:textId="77777777" w:rsidR="00000000" w:rsidRDefault="00890A51">
      <w:pPr>
        <w:pStyle w:val="a2"/>
        <w:rPr>
          <w:rFonts w:hint="cs"/>
          <w:rtl/>
        </w:rPr>
      </w:pPr>
      <w:bookmarkStart w:id="179" w:name="CS28843FI0028843T30_06_2004_14_28_33"/>
      <w:bookmarkStart w:id="180" w:name="_Toc77593381"/>
      <w:bookmarkEnd w:id="179"/>
      <w:r>
        <w:rPr>
          <w:rtl/>
        </w:rPr>
        <w:t>הצעת ח</w:t>
      </w:r>
      <w:r>
        <w:rPr>
          <w:rtl/>
        </w:rPr>
        <w:t>וק לתיקון פקודת מס הכנסה (הכרת מס הכנסה באח תומך), התשס"ד-2004</w:t>
      </w:r>
      <w:bookmarkEnd w:id="180"/>
      <w:r>
        <w:rPr>
          <w:rtl/>
        </w:rPr>
        <w:t xml:space="preserve"> </w:t>
      </w:r>
    </w:p>
    <w:p w14:paraId="4DAFA7D5" w14:textId="77777777" w:rsidR="00000000" w:rsidRDefault="00890A51">
      <w:pPr>
        <w:pStyle w:val="a0"/>
        <w:rPr>
          <w:rFonts w:hint="cs"/>
          <w:rtl/>
        </w:rPr>
      </w:pPr>
      <w:r>
        <w:rPr>
          <w:rtl/>
        </w:rPr>
        <w:t>[נספחות.]</w:t>
      </w:r>
    </w:p>
    <w:p w14:paraId="66C66F2B" w14:textId="77777777" w:rsidR="00000000" w:rsidRDefault="00890A51">
      <w:pPr>
        <w:pStyle w:val="-0"/>
        <w:rPr>
          <w:rtl/>
        </w:rPr>
      </w:pPr>
      <w:bookmarkStart w:id="181" w:name="_Toc77593382"/>
      <w:r>
        <w:rPr>
          <w:rFonts w:hint="cs"/>
          <w:rtl/>
        </w:rPr>
        <w:t>(הצעת חברת הכנסת גילה גמליאל)</w:t>
      </w:r>
      <w:bookmarkEnd w:id="181"/>
    </w:p>
    <w:p w14:paraId="65A3A7D3" w14:textId="77777777" w:rsidR="00000000" w:rsidRDefault="00890A51">
      <w:pPr>
        <w:pStyle w:val="-0"/>
        <w:rPr>
          <w:rFonts w:hint="cs"/>
          <w:rtl/>
        </w:rPr>
      </w:pPr>
    </w:p>
    <w:p w14:paraId="526A365F" w14:textId="77777777" w:rsidR="00000000" w:rsidRDefault="00890A51">
      <w:pPr>
        <w:pStyle w:val="af1"/>
        <w:rPr>
          <w:rtl/>
        </w:rPr>
      </w:pPr>
      <w:r>
        <w:rPr>
          <w:rtl/>
        </w:rPr>
        <w:t>היו"ר ראובן ריבלין:</w:t>
      </w:r>
    </w:p>
    <w:p w14:paraId="4FB4C9DB" w14:textId="77777777" w:rsidR="00000000" w:rsidRDefault="00890A51">
      <w:pPr>
        <w:pStyle w:val="a0"/>
        <w:ind w:firstLine="0"/>
        <w:rPr>
          <w:rFonts w:hint="cs"/>
          <w:rtl/>
        </w:rPr>
      </w:pPr>
    </w:p>
    <w:p w14:paraId="65B0AD40" w14:textId="77777777" w:rsidR="00000000" w:rsidRDefault="00890A51">
      <w:pPr>
        <w:pStyle w:val="a0"/>
        <w:rPr>
          <w:rFonts w:hint="cs"/>
          <w:rtl/>
        </w:rPr>
      </w:pPr>
      <w:r>
        <w:rPr>
          <w:rFonts w:hint="cs"/>
          <w:rtl/>
        </w:rPr>
        <w:t xml:space="preserve">רבותי חברי הכנסת, אנו ממשיכים בסדר-היום. אני מזמין את חברת הכנסת גילה גמליאל להציג את הצעת החוק שמספרה פ/1798. האם יש הסכמת ממשלה </w:t>
      </w:r>
      <w:r>
        <w:rPr>
          <w:rFonts w:hint="cs"/>
          <w:rtl/>
        </w:rPr>
        <w:t xml:space="preserve">כאן? יש הסכמת ממשלה לחוק הבא. </w:t>
      </w:r>
    </w:p>
    <w:p w14:paraId="45F35028" w14:textId="77777777" w:rsidR="00000000" w:rsidRDefault="00890A51">
      <w:pPr>
        <w:pStyle w:val="a0"/>
        <w:ind w:firstLine="0"/>
        <w:rPr>
          <w:rFonts w:hint="cs"/>
          <w:rtl/>
        </w:rPr>
      </w:pPr>
    </w:p>
    <w:p w14:paraId="2256FB8E" w14:textId="77777777" w:rsidR="00000000" w:rsidRDefault="00890A51">
      <w:pPr>
        <w:pStyle w:val="a"/>
        <w:rPr>
          <w:rFonts w:hint="cs"/>
          <w:rtl/>
        </w:rPr>
      </w:pPr>
      <w:bookmarkStart w:id="182" w:name="FS000001025T30_06_2004_14_28_54"/>
      <w:bookmarkStart w:id="183" w:name="_Toc77593383"/>
      <w:bookmarkEnd w:id="182"/>
      <w:r>
        <w:rPr>
          <w:rFonts w:hint="eastAsia"/>
          <w:rtl/>
        </w:rPr>
        <w:t>גילה</w:t>
      </w:r>
      <w:r>
        <w:rPr>
          <w:rtl/>
        </w:rPr>
        <w:t xml:space="preserve"> גמליאל (הליכוד):</w:t>
      </w:r>
      <w:bookmarkEnd w:id="183"/>
    </w:p>
    <w:p w14:paraId="7DFD3513" w14:textId="77777777" w:rsidR="00000000" w:rsidRDefault="00890A51">
      <w:pPr>
        <w:pStyle w:val="a0"/>
        <w:rPr>
          <w:rFonts w:hint="cs"/>
          <w:rtl/>
        </w:rPr>
      </w:pPr>
    </w:p>
    <w:p w14:paraId="75EA0678" w14:textId="77777777" w:rsidR="00000000" w:rsidRDefault="00890A51">
      <w:pPr>
        <w:pStyle w:val="a0"/>
        <w:rPr>
          <w:rFonts w:hint="cs"/>
          <w:rtl/>
        </w:rPr>
      </w:pPr>
      <w:r>
        <w:rPr>
          <w:rFonts w:hint="cs"/>
          <w:rtl/>
        </w:rPr>
        <w:t>אדוני היושב-ראש, חברי הכנסת, הצעת החוק היא לתיקון פקודת מס הכנסה לגבי הכרה באח תומך או באחות תומכת. הכנסת כבר הכירה לעניין מס הכנסה באדם אשר תומך במשפחתו בעבור ילד,</w:t>
      </w:r>
      <w:r>
        <w:rPr>
          <w:rtl/>
        </w:rPr>
        <w:t xml:space="preserve"> </w:t>
      </w:r>
      <w:r>
        <w:rPr>
          <w:rFonts w:hint="cs"/>
          <w:rtl/>
        </w:rPr>
        <w:t>בן-זוג או הורה,</w:t>
      </w:r>
      <w:r>
        <w:rPr>
          <w:rtl/>
        </w:rPr>
        <w:t xml:space="preserve"> </w:t>
      </w:r>
      <w:r>
        <w:rPr>
          <w:rFonts w:hint="cs"/>
          <w:rtl/>
        </w:rPr>
        <w:t>אולם לא נתנה את דעתה</w:t>
      </w:r>
      <w:r>
        <w:rPr>
          <w:rFonts w:hint="cs"/>
          <w:rtl/>
        </w:rPr>
        <w:t xml:space="preserve"> למצב שבו נתמך האדם על-ידי אח או אחות. </w:t>
      </w:r>
    </w:p>
    <w:p w14:paraId="2E073171" w14:textId="77777777" w:rsidR="00000000" w:rsidRDefault="00890A51">
      <w:pPr>
        <w:pStyle w:val="a0"/>
        <w:rPr>
          <w:rFonts w:hint="cs"/>
          <w:rtl/>
        </w:rPr>
      </w:pPr>
    </w:p>
    <w:p w14:paraId="65007BAA" w14:textId="77777777" w:rsidR="00000000" w:rsidRDefault="00890A51">
      <w:pPr>
        <w:pStyle w:val="a0"/>
        <w:rPr>
          <w:rFonts w:hint="cs"/>
          <w:rtl/>
        </w:rPr>
      </w:pPr>
      <w:r>
        <w:rPr>
          <w:rFonts w:hint="cs"/>
          <w:rtl/>
        </w:rPr>
        <w:t xml:space="preserve">בהצעת החוק הזאת מוצע לאפשר גם לאנשים אשר תומכים באח או באחות לקבל נקודת זיכוי על מנת להקל עליהם בנשיאת הנטל. חשוב לציין, שאותם אפוטרופוסים שתומכים נפשית וכלכלית בטיפולים רפואיים, בטיפולי שיניים; שנותנים עזרה בביגוד </w:t>
      </w:r>
      <w:r>
        <w:rPr>
          <w:rFonts w:hint="cs"/>
          <w:rtl/>
        </w:rPr>
        <w:t>ובכלכלה, אף שהמטופל מקבל קצבת נכות - הוצאות האחזקה הן הוצאות גדולות יותר, ומכיוון שכך יש צורך גם לבצע את התיקון כדי לעשות צדק חברתי, הנדרש גם כלפי אנשים שלוקחים על עצמם את האחריות לטפל באחיהם ובאחיותיהם.</w:t>
      </w:r>
    </w:p>
    <w:p w14:paraId="5E950AC3" w14:textId="77777777" w:rsidR="00000000" w:rsidRDefault="00890A51">
      <w:pPr>
        <w:pStyle w:val="a0"/>
        <w:rPr>
          <w:rFonts w:hint="cs"/>
          <w:rtl/>
        </w:rPr>
      </w:pPr>
    </w:p>
    <w:p w14:paraId="16CACB29" w14:textId="77777777" w:rsidR="00000000" w:rsidRDefault="00890A51">
      <w:pPr>
        <w:pStyle w:val="a0"/>
        <w:rPr>
          <w:rFonts w:hint="cs"/>
          <w:rtl/>
        </w:rPr>
      </w:pPr>
      <w:r>
        <w:rPr>
          <w:rFonts w:hint="cs"/>
          <w:rtl/>
        </w:rPr>
        <w:t>אני קוראת לבית הזה לתמוך בהצעה. הצעה כזאת עלתה גם ב</w:t>
      </w:r>
      <w:r>
        <w:rPr>
          <w:rFonts w:hint="cs"/>
          <w:rtl/>
        </w:rPr>
        <w:t>שבוע שעבר, ואני מבקשת את התמיכה של אנשי הבית. תודה רבה.</w:t>
      </w:r>
    </w:p>
    <w:p w14:paraId="7CE0A215" w14:textId="77777777" w:rsidR="00000000" w:rsidRDefault="00890A51">
      <w:pPr>
        <w:pStyle w:val="a0"/>
        <w:ind w:firstLine="0"/>
        <w:rPr>
          <w:rFonts w:hint="cs"/>
          <w:rtl/>
        </w:rPr>
      </w:pPr>
    </w:p>
    <w:p w14:paraId="50B6F6B0" w14:textId="77777777" w:rsidR="00000000" w:rsidRDefault="00890A51">
      <w:pPr>
        <w:pStyle w:val="af1"/>
        <w:rPr>
          <w:rtl/>
        </w:rPr>
      </w:pPr>
      <w:r>
        <w:rPr>
          <w:rtl/>
        </w:rPr>
        <w:t>היו"ר ראובן ריבלין:</w:t>
      </w:r>
    </w:p>
    <w:p w14:paraId="1622AFE8" w14:textId="77777777" w:rsidR="00000000" w:rsidRDefault="00890A51">
      <w:pPr>
        <w:pStyle w:val="a0"/>
        <w:ind w:firstLine="0"/>
        <w:rPr>
          <w:rFonts w:hint="cs"/>
          <w:rtl/>
        </w:rPr>
      </w:pPr>
    </w:p>
    <w:p w14:paraId="4BC31552" w14:textId="77777777" w:rsidR="00000000" w:rsidRDefault="00890A51">
      <w:pPr>
        <w:pStyle w:val="a0"/>
        <w:rPr>
          <w:rFonts w:hint="cs"/>
          <w:rtl/>
        </w:rPr>
      </w:pPr>
      <w:r>
        <w:rPr>
          <w:rFonts w:hint="cs"/>
          <w:rtl/>
        </w:rPr>
        <w:t>תודה רבה, כבוד השר מאיר שטרית ישיב.</w:t>
      </w:r>
    </w:p>
    <w:p w14:paraId="1615D3EB" w14:textId="77777777" w:rsidR="00000000" w:rsidRDefault="00890A51">
      <w:pPr>
        <w:pStyle w:val="a0"/>
        <w:ind w:firstLine="0"/>
        <w:rPr>
          <w:rFonts w:hint="cs"/>
          <w:rtl/>
        </w:rPr>
      </w:pPr>
    </w:p>
    <w:p w14:paraId="5E6F8BC7" w14:textId="77777777" w:rsidR="00000000" w:rsidRDefault="00890A51">
      <w:pPr>
        <w:pStyle w:val="a"/>
        <w:rPr>
          <w:rtl/>
        </w:rPr>
      </w:pPr>
      <w:bookmarkStart w:id="184" w:name="FS000000478T30_06_2004_14_31_45"/>
      <w:bookmarkStart w:id="185" w:name="_Toc77593384"/>
      <w:bookmarkEnd w:id="184"/>
      <w:r>
        <w:rPr>
          <w:rFonts w:hint="eastAsia"/>
          <w:rtl/>
        </w:rPr>
        <w:t>השר</w:t>
      </w:r>
      <w:r>
        <w:rPr>
          <w:rtl/>
        </w:rPr>
        <w:t xml:space="preserve"> מאיר שטרית:</w:t>
      </w:r>
      <w:bookmarkEnd w:id="185"/>
    </w:p>
    <w:p w14:paraId="78522DFA" w14:textId="77777777" w:rsidR="00000000" w:rsidRDefault="00890A51">
      <w:pPr>
        <w:pStyle w:val="a0"/>
        <w:ind w:firstLine="0"/>
        <w:rPr>
          <w:rFonts w:hint="cs"/>
          <w:rtl/>
        </w:rPr>
      </w:pPr>
    </w:p>
    <w:p w14:paraId="03BAC41D" w14:textId="77777777" w:rsidR="00000000" w:rsidRDefault="00890A51">
      <w:pPr>
        <w:pStyle w:val="a0"/>
        <w:rPr>
          <w:rFonts w:hint="cs"/>
          <w:rtl/>
        </w:rPr>
      </w:pPr>
      <w:r>
        <w:rPr>
          <w:rFonts w:hint="cs"/>
          <w:rtl/>
        </w:rPr>
        <w:t xml:space="preserve">אדוני היושב-ראש, בהצעת החוק מוצע לאפשר לאנשים התומכים באח או באחות לקבל זיכוי במס הכנסה כדי להקל עליהם בנשיאת הנטל. זו הצעת </w:t>
      </w:r>
      <w:r>
        <w:rPr>
          <w:rFonts w:hint="cs"/>
          <w:rtl/>
        </w:rPr>
        <w:t>חוק הדומה בעיקרה להצעות החוק של חבר הכנסת רוני בריזון ושל חברת הכנסת זהבה גלאון שאושרו בשבוע שעבר בקריאה טרומית בתמיכת ועדת השרים לחקיקה. כבר בשבוע שעבר ציינתי שחברת הכנסת גמליאל היתה גם בין מציעי החקיקה הזאת, היא היתה הראשונה - - -</w:t>
      </w:r>
    </w:p>
    <w:p w14:paraId="2F023C6A" w14:textId="77777777" w:rsidR="00000000" w:rsidRDefault="00890A51">
      <w:pPr>
        <w:pStyle w:val="af1"/>
        <w:rPr>
          <w:rtl/>
        </w:rPr>
      </w:pPr>
    </w:p>
    <w:p w14:paraId="03D48AF9" w14:textId="77777777" w:rsidR="00000000" w:rsidRDefault="00890A51">
      <w:pPr>
        <w:pStyle w:val="af1"/>
        <w:rPr>
          <w:rtl/>
        </w:rPr>
      </w:pPr>
      <w:r>
        <w:rPr>
          <w:rtl/>
        </w:rPr>
        <w:t>היו"ר ראובן ריבלין:</w:t>
      </w:r>
    </w:p>
    <w:p w14:paraId="0BE42B7B" w14:textId="77777777" w:rsidR="00000000" w:rsidRDefault="00890A51">
      <w:pPr>
        <w:pStyle w:val="a0"/>
        <w:ind w:firstLine="0"/>
        <w:rPr>
          <w:rFonts w:hint="cs"/>
          <w:rtl/>
        </w:rPr>
      </w:pPr>
    </w:p>
    <w:p w14:paraId="4B64C9ED" w14:textId="77777777" w:rsidR="00000000" w:rsidRDefault="00890A51">
      <w:pPr>
        <w:pStyle w:val="a0"/>
        <w:rPr>
          <w:rFonts w:hint="cs"/>
          <w:rtl/>
        </w:rPr>
      </w:pPr>
      <w:r>
        <w:rPr>
          <w:rFonts w:hint="cs"/>
          <w:rtl/>
        </w:rPr>
        <w:t>מ</w:t>
      </w:r>
      <w:r>
        <w:rPr>
          <w:rFonts w:hint="cs"/>
          <w:rtl/>
        </w:rPr>
        <w:t>ה העלות של החוק הזה, אדוני?</w:t>
      </w:r>
    </w:p>
    <w:p w14:paraId="74A3646F" w14:textId="77777777" w:rsidR="00000000" w:rsidRDefault="00890A51">
      <w:pPr>
        <w:pStyle w:val="a0"/>
        <w:rPr>
          <w:rFonts w:hint="cs"/>
          <w:rtl/>
        </w:rPr>
      </w:pPr>
    </w:p>
    <w:p w14:paraId="3B50E046" w14:textId="77777777" w:rsidR="00000000" w:rsidRDefault="00890A51">
      <w:pPr>
        <w:pStyle w:val="-"/>
        <w:rPr>
          <w:rtl/>
        </w:rPr>
      </w:pPr>
      <w:bookmarkStart w:id="186" w:name="FS000000478T30_06_2004_14_33_29C"/>
      <w:bookmarkEnd w:id="186"/>
      <w:r>
        <w:rPr>
          <w:rtl/>
        </w:rPr>
        <w:t>השר מאיר שטרית:</w:t>
      </w:r>
    </w:p>
    <w:p w14:paraId="28B8B147" w14:textId="77777777" w:rsidR="00000000" w:rsidRDefault="00890A51">
      <w:pPr>
        <w:pStyle w:val="a0"/>
        <w:rPr>
          <w:rtl/>
        </w:rPr>
      </w:pPr>
    </w:p>
    <w:p w14:paraId="5075AE15" w14:textId="77777777" w:rsidR="00000000" w:rsidRDefault="00890A51">
      <w:pPr>
        <w:pStyle w:val="a0"/>
        <w:rPr>
          <w:rFonts w:hint="cs"/>
          <w:rtl/>
        </w:rPr>
      </w:pPr>
      <w:r>
        <w:rPr>
          <w:rFonts w:hint="cs"/>
          <w:rtl/>
        </w:rPr>
        <w:t>היא לא גדולה.</w:t>
      </w:r>
    </w:p>
    <w:p w14:paraId="4DA44BCC" w14:textId="77777777" w:rsidR="00000000" w:rsidRDefault="00890A51">
      <w:pPr>
        <w:pStyle w:val="a0"/>
        <w:rPr>
          <w:rFonts w:hint="cs"/>
          <w:rtl/>
        </w:rPr>
      </w:pPr>
    </w:p>
    <w:p w14:paraId="32FCA7BA" w14:textId="77777777" w:rsidR="00000000" w:rsidRDefault="00890A51">
      <w:pPr>
        <w:pStyle w:val="a0"/>
        <w:rPr>
          <w:rFonts w:hint="cs"/>
          <w:rtl/>
        </w:rPr>
      </w:pPr>
      <w:r>
        <w:rPr>
          <w:rFonts w:hint="cs"/>
          <w:rtl/>
        </w:rPr>
        <w:t>הצעת החוק הונחה לראשונה על-ידי חברת הכנסת גמליאל, ובשבוע שעבר הודעתי, שאם היא תגיש אותה, נתמוך גם בה. לכן התמיכה בהצעת החוק היא, כמובן, באותם תנאים שסוכם עליהם עם חברי הכנסת האחרים, דהיינו שמדובר</w:t>
      </w:r>
      <w:r>
        <w:rPr>
          <w:rFonts w:hint="cs"/>
          <w:rtl/>
        </w:rPr>
        <w:t xml:space="preserve"> באח אחד בלבד, ואין הורה, בן-זוג או ילדים שיכולים לתמוך בו. העלות הכספית היא בעיקר בזיכוי מס, ולא בהוצאה כספית מטעם הממשלה, והיא לא גדולה. לכן אנחנו מסכימים לה.</w:t>
      </w:r>
    </w:p>
    <w:p w14:paraId="21BB6383" w14:textId="77777777" w:rsidR="00000000" w:rsidRDefault="00890A51">
      <w:pPr>
        <w:pStyle w:val="a0"/>
        <w:ind w:firstLine="0"/>
        <w:rPr>
          <w:rFonts w:hint="cs"/>
          <w:rtl/>
        </w:rPr>
      </w:pPr>
    </w:p>
    <w:p w14:paraId="2CE5635F" w14:textId="77777777" w:rsidR="00000000" w:rsidRDefault="00890A51">
      <w:pPr>
        <w:pStyle w:val="af1"/>
        <w:rPr>
          <w:rtl/>
        </w:rPr>
      </w:pPr>
      <w:r>
        <w:rPr>
          <w:rtl/>
        </w:rPr>
        <w:t>היו"ר ראובן ריבלין:</w:t>
      </w:r>
    </w:p>
    <w:p w14:paraId="7721F1A0" w14:textId="77777777" w:rsidR="00000000" w:rsidRDefault="00890A51">
      <w:pPr>
        <w:pStyle w:val="a0"/>
        <w:ind w:firstLine="0"/>
        <w:rPr>
          <w:rFonts w:hint="cs"/>
          <w:rtl/>
        </w:rPr>
      </w:pPr>
    </w:p>
    <w:p w14:paraId="6C3F7737" w14:textId="77777777" w:rsidR="00000000" w:rsidRDefault="00890A51">
      <w:pPr>
        <w:pStyle w:val="a0"/>
        <w:rPr>
          <w:rFonts w:hint="cs"/>
          <w:rtl/>
        </w:rPr>
      </w:pPr>
      <w:r>
        <w:rPr>
          <w:rFonts w:hint="cs"/>
          <w:rtl/>
        </w:rPr>
        <w:t xml:space="preserve">תודה רבה. חברת הכנסת גמליאל הודיעה שהיא מסכימה להתניית הממשלה. האם אדוני </w:t>
      </w:r>
      <w:r>
        <w:rPr>
          <w:rFonts w:hint="cs"/>
          <w:rtl/>
        </w:rPr>
        <w:t>מבקש להתנגד לחוק? אם אדוני מבקש להתנגד לחוק, יבוא.</w:t>
      </w:r>
    </w:p>
    <w:p w14:paraId="59CD6EFE" w14:textId="77777777" w:rsidR="00000000" w:rsidRDefault="00890A51">
      <w:pPr>
        <w:pStyle w:val="a0"/>
        <w:ind w:firstLine="0"/>
        <w:rPr>
          <w:rFonts w:hint="cs"/>
          <w:rtl/>
        </w:rPr>
      </w:pPr>
    </w:p>
    <w:p w14:paraId="3927E369" w14:textId="77777777" w:rsidR="00000000" w:rsidRDefault="00890A51">
      <w:pPr>
        <w:pStyle w:val="af0"/>
        <w:rPr>
          <w:rFonts w:hint="cs"/>
          <w:rtl/>
        </w:rPr>
      </w:pPr>
      <w:r>
        <w:rPr>
          <w:rFonts w:hint="eastAsia"/>
          <w:rtl/>
        </w:rPr>
        <w:t>חיים</w:t>
      </w:r>
      <w:r>
        <w:rPr>
          <w:rtl/>
        </w:rPr>
        <w:t xml:space="preserve"> רמון (העבודה-מימד):</w:t>
      </w:r>
    </w:p>
    <w:p w14:paraId="4A4C0484" w14:textId="77777777" w:rsidR="00000000" w:rsidRDefault="00890A51">
      <w:pPr>
        <w:pStyle w:val="a0"/>
        <w:rPr>
          <w:rFonts w:hint="cs"/>
          <w:rtl/>
        </w:rPr>
      </w:pPr>
    </w:p>
    <w:p w14:paraId="61561FD5" w14:textId="77777777" w:rsidR="00000000" w:rsidRDefault="00890A51">
      <w:pPr>
        <w:pStyle w:val="a0"/>
        <w:rPr>
          <w:rFonts w:hint="cs"/>
          <w:rtl/>
        </w:rPr>
      </w:pPr>
      <w:r>
        <w:rPr>
          <w:rFonts w:hint="cs"/>
          <w:rtl/>
        </w:rPr>
        <w:t>אני מבקש לדעת כמה החוק עולה.</w:t>
      </w:r>
    </w:p>
    <w:p w14:paraId="40100D17" w14:textId="77777777" w:rsidR="00000000" w:rsidRDefault="00890A51">
      <w:pPr>
        <w:pStyle w:val="a0"/>
        <w:rPr>
          <w:rFonts w:hint="cs"/>
          <w:rtl/>
        </w:rPr>
      </w:pPr>
    </w:p>
    <w:p w14:paraId="42D2F59C" w14:textId="77777777" w:rsidR="00000000" w:rsidRDefault="00890A51">
      <w:pPr>
        <w:pStyle w:val="af1"/>
        <w:rPr>
          <w:rtl/>
        </w:rPr>
      </w:pPr>
      <w:r>
        <w:rPr>
          <w:rtl/>
        </w:rPr>
        <w:t>היו"ר ראובן ריבלין:</w:t>
      </w:r>
    </w:p>
    <w:p w14:paraId="32253BBD" w14:textId="77777777" w:rsidR="00000000" w:rsidRDefault="00890A51">
      <w:pPr>
        <w:pStyle w:val="a0"/>
        <w:ind w:firstLine="0"/>
        <w:rPr>
          <w:rFonts w:hint="cs"/>
          <w:rtl/>
        </w:rPr>
      </w:pPr>
    </w:p>
    <w:p w14:paraId="597181DF" w14:textId="77777777" w:rsidR="00000000" w:rsidRDefault="00890A51">
      <w:pPr>
        <w:pStyle w:val="a0"/>
        <w:rPr>
          <w:rFonts w:hint="cs"/>
          <w:rtl/>
        </w:rPr>
      </w:pPr>
      <w:r>
        <w:rPr>
          <w:rFonts w:hint="cs"/>
          <w:rtl/>
        </w:rPr>
        <w:t>אני אסביר לאדוני מדוע זה חשוב, אבל לא רלוונטי; הואיל ובהצעת חוק פרטית צריך לדעת אם עלות החוק תהיה למעלה מ-5 מיליונים, רק כאשר -</w:t>
      </w:r>
      <w:r>
        <w:rPr>
          <w:rFonts w:hint="cs"/>
          <w:rtl/>
        </w:rPr>
        <w:t xml:space="preserve"> - - </w:t>
      </w:r>
    </w:p>
    <w:p w14:paraId="72903B66" w14:textId="77777777" w:rsidR="00000000" w:rsidRDefault="00890A51">
      <w:pPr>
        <w:pStyle w:val="a0"/>
        <w:ind w:firstLine="0"/>
        <w:rPr>
          <w:rFonts w:hint="cs"/>
          <w:rtl/>
        </w:rPr>
      </w:pPr>
    </w:p>
    <w:p w14:paraId="2243ADC5" w14:textId="77777777" w:rsidR="00000000" w:rsidRDefault="00890A51">
      <w:pPr>
        <w:pStyle w:val="af0"/>
        <w:rPr>
          <w:rtl/>
        </w:rPr>
      </w:pPr>
      <w:r>
        <w:rPr>
          <w:rFonts w:hint="eastAsia"/>
          <w:rtl/>
        </w:rPr>
        <w:t>גדעון</w:t>
      </w:r>
      <w:r>
        <w:rPr>
          <w:rtl/>
        </w:rPr>
        <w:t xml:space="preserve"> סער (הליכוד):</w:t>
      </w:r>
    </w:p>
    <w:p w14:paraId="196E1FD5" w14:textId="77777777" w:rsidR="00000000" w:rsidRDefault="00890A51">
      <w:pPr>
        <w:pStyle w:val="a0"/>
        <w:ind w:firstLine="0"/>
        <w:rPr>
          <w:rFonts w:hint="cs"/>
          <w:rtl/>
        </w:rPr>
      </w:pPr>
    </w:p>
    <w:p w14:paraId="30C7E9E0" w14:textId="77777777" w:rsidR="00000000" w:rsidRDefault="00890A51">
      <w:pPr>
        <w:pStyle w:val="a0"/>
        <w:ind w:firstLine="0"/>
        <w:rPr>
          <w:rFonts w:hint="cs"/>
          <w:rtl/>
        </w:rPr>
      </w:pPr>
      <w:r>
        <w:rPr>
          <w:rFonts w:hint="cs"/>
          <w:rtl/>
        </w:rPr>
        <w:tab/>
        <w:t>- - -</w:t>
      </w:r>
    </w:p>
    <w:p w14:paraId="0063F266" w14:textId="77777777" w:rsidR="00000000" w:rsidRDefault="00890A51">
      <w:pPr>
        <w:pStyle w:val="a0"/>
        <w:ind w:firstLine="0"/>
        <w:rPr>
          <w:rFonts w:hint="cs"/>
          <w:rtl/>
        </w:rPr>
      </w:pPr>
    </w:p>
    <w:p w14:paraId="1556D320" w14:textId="77777777" w:rsidR="00000000" w:rsidRDefault="00890A51">
      <w:pPr>
        <w:pStyle w:val="af1"/>
        <w:rPr>
          <w:rtl/>
        </w:rPr>
      </w:pPr>
      <w:r>
        <w:rPr>
          <w:rtl/>
        </w:rPr>
        <w:t>היו"ר ראובן ריבלין:</w:t>
      </w:r>
    </w:p>
    <w:p w14:paraId="3EEE4293" w14:textId="77777777" w:rsidR="00000000" w:rsidRDefault="00890A51">
      <w:pPr>
        <w:pStyle w:val="a0"/>
        <w:rPr>
          <w:rtl/>
        </w:rPr>
      </w:pPr>
    </w:p>
    <w:p w14:paraId="557CE257" w14:textId="77777777" w:rsidR="00000000" w:rsidRDefault="00890A51">
      <w:pPr>
        <w:pStyle w:val="a0"/>
        <w:rPr>
          <w:rFonts w:hint="cs"/>
          <w:rtl/>
        </w:rPr>
      </w:pPr>
      <w:r>
        <w:rPr>
          <w:rFonts w:hint="cs"/>
          <w:rtl/>
        </w:rPr>
        <w:t>לא, אדוני לא צודק, רק כאשר הממשלה לא מסכימה. הואיל והממשלה הסכימה, הבעיה אינה עומדת - - -</w:t>
      </w:r>
    </w:p>
    <w:p w14:paraId="330406F6" w14:textId="77777777" w:rsidR="00000000" w:rsidRDefault="00890A51">
      <w:pPr>
        <w:pStyle w:val="af0"/>
        <w:rPr>
          <w:rtl/>
        </w:rPr>
      </w:pPr>
    </w:p>
    <w:p w14:paraId="3C8BDFA9" w14:textId="77777777" w:rsidR="00000000" w:rsidRDefault="00890A51">
      <w:pPr>
        <w:pStyle w:val="af0"/>
        <w:rPr>
          <w:rtl/>
        </w:rPr>
      </w:pPr>
      <w:r>
        <w:rPr>
          <w:rFonts w:hint="eastAsia"/>
          <w:rtl/>
        </w:rPr>
        <w:t>חיים</w:t>
      </w:r>
      <w:r>
        <w:rPr>
          <w:rtl/>
        </w:rPr>
        <w:t xml:space="preserve"> רמון (העבודה-מימד):</w:t>
      </w:r>
    </w:p>
    <w:p w14:paraId="5D103D7F" w14:textId="77777777" w:rsidR="00000000" w:rsidRDefault="00890A51">
      <w:pPr>
        <w:pStyle w:val="a0"/>
        <w:ind w:firstLine="0"/>
        <w:rPr>
          <w:rFonts w:hint="cs"/>
          <w:rtl/>
        </w:rPr>
      </w:pPr>
    </w:p>
    <w:p w14:paraId="53140894" w14:textId="77777777" w:rsidR="00000000" w:rsidRDefault="00890A51">
      <w:pPr>
        <w:pStyle w:val="a0"/>
        <w:rPr>
          <w:rFonts w:hint="cs"/>
          <w:rtl/>
        </w:rPr>
      </w:pPr>
      <w:r>
        <w:rPr>
          <w:rFonts w:hint="cs"/>
          <w:rtl/>
        </w:rPr>
        <w:t>אדוני, אני מבקש להתנגד לחוק. אתה מכריח אותי.</w:t>
      </w:r>
    </w:p>
    <w:p w14:paraId="4299EEA1" w14:textId="77777777" w:rsidR="00000000" w:rsidRDefault="00890A51">
      <w:pPr>
        <w:pStyle w:val="a0"/>
        <w:ind w:firstLine="0"/>
        <w:rPr>
          <w:rFonts w:hint="cs"/>
          <w:rtl/>
        </w:rPr>
      </w:pPr>
    </w:p>
    <w:p w14:paraId="266480AA" w14:textId="77777777" w:rsidR="00000000" w:rsidRDefault="00890A51">
      <w:pPr>
        <w:pStyle w:val="af1"/>
        <w:rPr>
          <w:rtl/>
        </w:rPr>
      </w:pPr>
      <w:r>
        <w:rPr>
          <w:rtl/>
        </w:rPr>
        <w:t>היו"ר ראובן ריבלין:</w:t>
      </w:r>
    </w:p>
    <w:p w14:paraId="78A8BBFE" w14:textId="77777777" w:rsidR="00000000" w:rsidRDefault="00890A51">
      <w:pPr>
        <w:pStyle w:val="a0"/>
        <w:ind w:firstLine="0"/>
        <w:rPr>
          <w:rFonts w:hint="cs"/>
          <w:rtl/>
        </w:rPr>
      </w:pPr>
    </w:p>
    <w:p w14:paraId="7C40EEFD" w14:textId="77777777" w:rsidR="00000000" w:rsidRDefault="00890A51">
      <w:pPr>
        <w:pStyle w:val="a0"/>
        <w:rPr>
          <w:rFonts w:hint="cs"/>
          <w:rtl/>
        </w:rPr>
      </w:pPr>
      <w:r>
        <w:rPr>
          <w:rFonts w:hint="cs"/>
          <w:rtl/>
        </w:rPr>
        <w:t>אני יודע שאדוני</w:t>
      </w:r>
      <w:r>
        <w:rPr>
          <w:rFonts w:hint="cs"/>
          <w:rtl/>
        </w:rPr>
        <w:t xml:space="preserve"> מתנגד - עוד לפני שהוא יודע.</w:t>
      </w:r>
    </w:p>
    <w:p w14:paraId="621D5984" w14:textId="77777777" w:rsidR="00000000" w:rsidRDefault="00890A51">
      <w:pPr>
        <w:pStyle w:val="a0"/>
        <w:ind w:firstLine="0"/>
        <w:rPr>
          <w:rFonts w:hint="cs"/>
          <w:rtl/>
        </w:rPr>
      </w:pPr>
    </w:p>
    <w:p w14:paraId="1B0015AA" w14:textId="77777777" w:rsidR="00000000" w:rsidRDefault="00890A51">
      <w:pPr>
        <w:pStyle w:val="a"/>
        <w:rPr>
          <w:rtl/>
        </w:rPr>
      </w:pPr>
      <w:bookmarkStart w:id="187" w:name="FS000000458T30_06_2004_14_37_18"/>
      <w:bookmarkStart w:id="188" w:name="_Toc77593385"/>
      <w:bookmarkEnd w:id="187"/>
      <w:r>
        <w:rPr>
          <w:rFonts w:hint="eastAsia"/>
          <w:rtl/>
        </w:rPr>
        <w:t>חיים</w:t>
      </w:r>
      <w:r>
        <w:rPr>
          <w:rtl/>
        </w:rPr>
        <w:t xml:space="preserve"> רמון (העבודה-מימד):</w:t>
      </w:r>
      <w:bookmarkEnd w:id="188"/>
    </w:p>
    <w:p w14:paraId="6D4BE622" w14:textId="77777777" w:rsidR="00000000" w:rsidRDefault="00890A51">
      <w:pPr>
        <w:pStyle w:val="a0"/>
        <w:ind w:firstLine="0"/>
        <w:rPr>
          <w:rFonts w:hint="cs"/>
          <w:rtl/>
        </w:rPr>
      </w:pPr>
    </w:p>
    <w:p w14:paraId="13C89C37" w14:textId="77777777" w:rsidR="00000000" w:rsidRDefault="00890A51">
      <w:pPr>
        <w:pStyle w:val="a0"/>
        <w:rPr>
          <w:rFonts w:hint="cs"/>
          <w:rtl/>
        </w:rPr>
      </w:pPr>
      <w:r>
        <w:rPr>
          <w:rFonts w:hint="cs"/>
          <w:rtl/>
        </w:rPr>
        <w:t>אדוני היושב-ראש, חברי הכנסת, כמובן, באופן מהותי החוק הזה נכון, החוק הזה צודק. מדי שבוע בשבוע באות עשרות הצעות חוק שהן נכונות וצודקות, ואוצר המדינה - מופיע השר שטרית, מופיע השר נתניהו, ואומרים: החוק נכ</w:t>
      </w:r>
      <w:r>
        <w:rPr>
          <w:rFonts w:hint="cs"/>
          <w:rtl/>
        </w:rPr>
        <w:t xml:space="preserve">ון, החוק צודק, אלא שבמצב הקיים אנחנו לא יכולים לממן אותו. הגיוני. </w:t>
      </w:r>
    </w:p>
    <w:p w14:paraId="121DB92F" w14:textId="77777777" w:rsidR="00000000" w:rsidRDefault="00890A51">
      <w:pPr>
        <w:pStyle w:val="a0"/>
        <w:rPr>
          <w:rFonts w:hint="cs"/>
          <w:rtl/>
        </w:rPr>
      </w:pPr>
    </w:p>
    <w:p w14:paraId="1955F354" w14:textId="77777777" w:rsidR="00000000" w:rsidRDefault="00890A51">
      <w:pPr>
        <w:pStyle w:val="a0"/>
        <w:rPr>
          <w:rFonts w:hint="cs"/>
          <w:rtl/>
        </w:rPr>
      </w:pPr>
      <w:r>
        <w:rPr>
          <w:rFonts w:hint="cs"/>
          <w:rtl/>
        </w:rPr>
        <w:t xml:space="preserve">עכשיו בא השר ממשרד האוצר, היושב-ראש שאל אותו שאלה אלמנטרית </w:t>
      </w:r>
      <w:r>
        <w:rPr>
          <w:rtl/>
        </w:rPr>
        <w:t>–</w:t>
      </w:r>
      <w:r>
        <w:rPr>
          <w:rFonts w:hint="cs"/>
          <w:rtl/>
        </w:rPr>
        <w:t xml:space="preserve"> כמה עולה החוק. מיליון? 2 מיליונים? 7? 8? השר שטרית לא עונה. כל עוד השר שטרית לא עונה - כי אני בעד החוק הזה אם הוא עולה 10 מיליו</w:t>
      </w:r>
      <w:r>
        <w:rPr>
          <w:rFonts w:hint="cs"/>
          <w:rtl/>
        </w:rPr>
        <w:t>נים. אם הוא עולה 200 מיליון, יש לי סדר עדיפויות שונה. לכן, אני מאוד מבקש, אדוני היושב-ראש, כדי שאני אוכל להצביע בעד ההצעה הזאת בלב שלם ובנפש חפצה, אני מבקש שהממשלה תודיע לכנסת מה עלות החוק, כפי שחייבים לעשות בכל חוק פיסקלי.</w:t>
      </w:r>
    </w:p>
    <w:p w14:paraId="11649A49" w14:textId="77777777" w:rsidR="00000000" w:rsidRDefault="00890A51">
      <w:pPr>
        <w:pStyle w:val="a0"/>
        <w:rPr>
          <w:rFonts w:hint="cs"/>
          <w:rtl/>
        </w:rPr>
      </w:pPr>
    </w:p>
    <w:p w14:paraId="5B7FA1E8" w14:textId="77777777" w:rsidR="00000000" w:rsidRDefault="00890A51">
      <w:pPr>
        <w:pStyle w:val="af1"/>
        <w:rPr>
          <w:rFonts w:hint="cs"/>
          <w:rtl/>
        </w:rPr>
      </w:pPr>
      <w:r>
        <w:rPr>
          <w:rtl/>
        </w:rPr>
        <w:t>היו"ר ראובן ריבלין:</w:t>
      </w:r>
    </w:p>
    <w:p w14:paraId="4A7334BF" w14:textId="77777777" w:rsidR="00000000" w:rsidRDefault="00890A51">
      <w:pPr>
        <w:pStyle w:val="a0"/>
        <w:rPr>
          <w:rFonts w:hint="cs"/>
          <w:rtl/>
        </w:rPr>
      </w:pPr>
    </w:p>
    <w:p w14:paraId="40BB59B4" w14:textId="77777777" w:rsidR="00000000" w:rsidRDefault="00890A51">
      <w:pPr>
        <w:pStyle w:val="a0"/>
        <w:rPr>
          <w:rFonts w:hint="cs"/>
          <w:rtl/>
        </w:rPr>
      </w:pPr>
      <w:r>
        <w:rPr>
          <w:rFonts w:hint="cs"/>
          <w:rtl/>
        </w:rPr>
        <w:t xml:space="preserve">תודה. אני </w:t>
      </w:r>
      <w:r>
        <w:rPr>
          <w:rFonts w:hint="cs"/>
          <w:rtl/>
        </w:rPr>
        <w:t>לא צריך לשאול את הממשלה, אבל אם הממשלה מסכימה להיענות, בבקשה.</w:t>
      </w:r>
    </w:p>
    <w:p w14:paraId="6E6D31D1" w14:textId="77777777" w:rsidR="00000000" w:rsidRDefault="00890A51">
      <w:pPr>
        <w:pStyle w:val="a0"/>
        <w:ind w:firstLine="0"/>
        <w:rPr>
          <w:rFonts w:hint="cs"/>
          <w:rtl/>
        </w:rPr>
      </w:pPr>
    </w:p>
    <w:p w14:paraId="6E1D208D" w14:textId="77777777" w:rsidR="00000000" w:rsidRDefault="00890A51">
      <w:pPr>
        <w:pStyle w:val="a"/>
        <w:rPr>
          <w:rtl/>
        </w:rPr>
      </w:pPr>
      <w:bookmarkStart w:id="189" w:name="FS000000478T30_06_2004_14_40_11"/>
      <w:bookmarkStart w:id="190" w:name="_Toc77593386"/>
      <w:bookmarkEnd w:id="189"/>
      <w:r>
        <w:rPr>
          <w:rFonts w:hint="eastAsia"/>
          <w:rtl/>
        </w:rPr>
        <w:t>השר</w:t>
      </w:r>
      <w:r>
        <w:rPr>
          <w:rtl/>
        </w:rPr>
        <w:t xml:space="preserve"> מאיר שטרית:</w:t>
      </w:r>
      <w:bookmarkEnd w:id="190"/>
    </w:p>
    <w:p w14:paraId="6E76A45A" w14:textId="77777777" w:rsidR="00000000" w:rsidRDefault="00890A51">
      <w:pPr>
        <w:pStyle w:val="a0"/>
        <w:ind w:firstLine="0"/>
        <w:rPr>
          <w:rFonts w:hint="cs"/>
          <w:rtl/>
        </w:rPr>
      </w:pPr>
    </w:p>
    <w:p w14:paraId="588BF686" w14:textId="77777777" w:rsidR="00000000" w:rsidRDefault="00890A51">
      <w:pPr>
        <w:pStyle w:val="a0"/>
        <w:rPr>
          <w:rFonts w:hint="cs"/>
          <w:rtl/>
        </w:rPr>
      </w:pPr>
      <w:r>
        <w:rPr>
          <w:rFonts w:hint="cs"/>
          <w:rtl/>
        </w:rPr>
        <w:t xml:space="preserve">א. אני לא מכיר בתקנון שהממשלה צריכה להודיע לכנסת מה עלות החוק, ולכן הדרישה שלך אינה במקומה. </w:t>
      </w:r>
    </w:p>
    <w:p w14:paraId="0C7D46D4" w14:textId="77777777" w:rsidR="00000000" w:rsidRDefault="00890A51">
      <w:pPr>
        <w:pStyle w:val="a0"/>
        <w:ind w:firstLine="0"/>
        <w:rPr>
          <w:rFonts w:hint="cs"/>
          <w:rtl/>
        </w:rPr>
      </w:pPr>
    </w:p>
    <w:p w14:paraId="3D12E5D1" w14:textId="77777777" w:rsidR="00000000" w:rsidRDefault="00890A51">
      <w:pPr>
        <w:pStyle w:val="af0"/>
        <w:rPr>
          <w:rtl/>
        </w:rPr>
      </w:pPr>
      <w:r>
        <w:rPr>
          <w:rFonts w:hint="eastAsia"/>
          <w:rtl/>
        </w:rPr>
        <w:t>קריאה</w:t>
      </w:r>
      <w:r>
        <w:rPr>
          <w:rtl/>
        </w:rPr>
        <w:t>:</w:t>
      </w:r>
    </w:p>
    <w:p w14:paraId="1907629D" w14:textId="77777777" w:rsidR="00000000" w:rsidRDefault="00890A51">
      <w:pPr>
        <w:pStyle w:val="a0"/>
        <w:rPr>
          <w:rFonts w:hint="cs"/>
          <w:rtl/>
        </w:rPr>
      </w:pPr>
    </w:p>
    <w:p w14:paraId="4B5ED2CA" w14:textId="77777777" w:rsidR="00000000" w:rsidRDefault="00890A51">
      <w:pPr>
        <w:pStyle w:val="a0"/>
        <w:rPr>
          <w:rFonts w:hint="cs"/>
          <w:rtl/>
        </w:rPr>
      </w:pPr>
      <w:r>
        <w:rPr>
          <w:rFonts w:hint="cs"/>
          <w:rtl/>
        </w:rPr>
        <w:t>חייבת.</w:t>
      </w:r>
    </w:p>
    <w:p w14:paraId="0FC95A3D" w14:textId="77777777" w:rsidR="00000000" w:rsidRDefault="00890A51">
      <w:pPr>
        <w:pStyle w:val="a0"/>
        <w:rPr>
          <w:rFonts w:hint="cs"/>
          <w:rtl/>
        </w:rPr>
      </w:pPr>
    </w:p>
    <w:p w14:paraId="3A979B3F" w14:textId="77777777" w:rsidR="00000000" w:rsidRDefault="00890A51">
      <w:pPr>
        <w:pStyle w:val="-"/>
        <w:rPr>
          <w:rFonts w:hint="cs"/>
          <w:rtl/>
        </w:rPr>
      </w:pPr>
      <w:bookmarkStart w:id="191" w:name="FS000000478T30_06_2004_14_40_54C"/>
      <w:bookmarkEnd w:id="191"/>
      <w:r>
        <w:rPr>
          <w:rtl/>
        </w:rPr>
        <w:t>השר מאיר שטרית:</w:t>
      </w:r>
    </w:p>
    <w:p w14:paraId="652B857E" w14:textId="77777777" w:rsidR="00000000" w:rsidRDefault="00890A51">
      <w:pPr>
        <w:pStyle w:val="a0"/>
        <w:rPr>
          <w:rFonts w:hint="cs"/>
          <w:rtl/>
        </w:rPr>
      </w:pPr>
    </w:p>
    <w:p w14:paraId="51AD2929" w14:textId="77777777" w:rsidR="00000000" w:rsidRDefault="00890A51">
      <w:pPr>
        <w:pStyle w:val="a0"/>
        <w:rPr>
          <w:rFonts w:hint="cs"/>
          <w:rtl/>
        </w:rPr>
      </w:pPr>
      <w:r>
        <w:rPr>
          <w:rFonts w:hint="cs"/>
          <w:rtl/>
        </w:rPr>
        <w:t>ב. לקראת הקריאה הראשונה, על-פי התקנון בקריאה הראש</w:t>
      </w:r>
      <w:r>
        <w:rPr>
          <w:rFonts w:hint="cs"/>
          <w:rtl/>
        </w:rPr>
        <w:t>ונה בלבד הוועדה צריכה לקבוע מה עלות החוק, או הממשלה, ואז באמת תדע מה עלות החוק. חיים, אם היה לי נתון הייתי אומר לך. ג. מעניין אותי למה לא שאלת את השאלה הזאת בשבוע שעבר, כשהצבעת בעד - - -</w:t>
      </w:r>
    </w:p>
    <w:p w14:paraId="7B10E36E" w14:textId="77777777" w:rsidR="00000000" w:rsidRDefault="00890A51">
      <w:pPr>
        <w:pStyle w:val="a0"/>
        <w:ind w:firstLine="0"/>
        <w:rPr>
          <w:rFonts w:hint="cs"/>
          <w:rtl/>
        </w:rPr>
      </w:pPr>
    </w:p>
    <w:p w14:paraId="51F1F57C" w14:textId="77777777" w:rsidR="00000000" w:rsidRDefault="00890A51">
      <w:pPr>
        <w:pStyle w:val="af0"/>
        <w:rPr>
          <w:rtl/>
        </w:rPr>
      </w:pPr>
      <w:r>
        <w:rPr>
          <w:rFonts w:hint="eastAsia"/>
          <w:rtl/>
        </w:rPr>
        <w:t>חיים</w:t>
      </w:r>
      <w:r>
        <w:rPr>
          <w:rtl/>
        </w:rPr>
        <w:t xml:space="preserve"> רמון (העבודה-מימד):</w:t>
      </w:r>
    </w:p>
    <w:p w14:paraId="4A638012" w14:textId="77777777" w:rsidR="00000000" w:rsidRDefault="00890A51">
      <w:pPr>
        <w:pStyle w:val="a0"/>
        <w:ind w:firstLine="0"/>
        <w:rPr>
          <w:rFonts w:hint="cs"/>
          <w:rtl/>
        </w:rPr>
      </w:pPr>
    </w:p>
    <w:p w14:paraId="66350D33" w14:textId="77777777" w:rsidR="00000000" w:rsidRDefault="00890A51">
      <w:pPr>
        <w:pStyle w:val="a0"/>
        <w:rPr>
          <w:rFonts w:hint="cs"/>
          <w:rtl/>
        </w:rPr>
      </w:pPr>
      <w:r>
        <w:rPr>
          <w:rFonts w:hint="cs"/>
          <w:rtl/>
        </w:rPr>
        <w:t>לא הייתי.</w:t>
      </w:r>
    </w:p>
    <w:p w14:paraId="1C48557D" w14:textId="77777777" w:rsidR="00000000" w:rsidRDefault="00890A51">
      <w:pPr>
        <w:pStyle w:val="a0"/>
        <w:rPr>
          <w:rFonts w:hint="cs"/>
          <w:rtl/>
        </w:rPr>
      </w:pPr>
    </w:p>
    <w:p w14:paraId="1E046ED5" w14:textId="77777777" w:rsidR="00000000" w:rsidRDefault="00890A51">
      <w:pPr>
        <w:pStyle w:val="-"/>
        <w:rPr>
          <w:rtl/>
        </w:rPr>
      </w:pPr>
      <w:bookmarkStart w:id="192" w:name="FS000000478T30_06_2004_14_43_00C"/>
      <w:bookmarkEnd w:id="192"/>
      <w:r>
        <w:rPr>
          <w:rtl/>
        </w:rPr>
        <w:t>השר מאיר שטרית:</w:t>
      </w:r>
    </w:p>
    <w:p w14:paraId="2B1CB3BA" w14:textId="77777777" w:rsidR="00000000" w:rsidRDefault="00890A51">
      <w:pPr>
        <w:pStyle w:val="a0"/>
        <w:rPr>
          <w:rtl/>
        </w:rPr>
      </w:pPr>
    </w:p>
    <w:p w14:paraId="0727B1F4" w14:textId="77777777" w:rsidR="00000000" w:rsidRDefault="00890A51">
      <w:pPr>
        <w:pStyle w:val="a0"/>
        <w:rPr>
          <w:rFonts w:hint="cs"/>
          <w:rtl/>
        </w:rPr>
      </w:pPr>
      <w:r>
        <w:rPr>
          <w:rFonts w:hint="cs"/>
          <w:rtl/>
        </w:rPr>
        <w:t>לא הצבעת בעד ש</w:t>
      </w:r>
      <w:r>
        <w:rPr>
          <w:rFonts w:hint="cs"/>
          <w:rtl/>
        </w:rPr>
        <w:t>ני החוקים של זהבה גלאון ומצנע, או מישהו אחר?</w:t>
      </w:r>
    </w:p>
    <w:p w14:paraId="18E286C7" w14:textId="77777777" w:rsidR="00000000" w:rsidRDefault="00890A51">
      <w:pPr>
        <w:pStyle w:val="a0"/>
        <w:rPr>
          <w:rFonts w:hint="cs"/>
          <w:rtl/>
        </w:rPr>
      </w:pPr>
    </w:p>
    <w:p w14:paraId="45594F6B" w14:textId="77777777" w:rsidR="00000000" w:rsidRDefault="00890A51">
      <w:pPr>
        <w:pStyle w:val="af0"/>
        <w:rPr>
          <w:rtl/>
        </w:rPr>
      </w:pPr>
      <w:r>
        <w:rPr>
          <w:rFonts w:hint="eastAsia"/>
          <w:rtl/>
        </w:rPr>
        <w:t>קריאה</w:t>
      </w:r>
      <w:r>
        <w:rPr>
          <w:rtl/>
        </w:rPr>
        <w:t>:</w:t>
      </w:r>
    </w:p>
    <w:p w14:paraId="0E488E85" w14:textId="77777777" w:rsidR="00000000" w:rsidRDefault="00890A51">
      <w:pPr>
        <w:pStyle w:val="a0"/>
        <w:rPr>
          <w:rFonts w:hint="cs"/>
          <w:rtl/>
        </w:rPr>
      </w:pPr>
    </w:p>
    <w:p w14:paraId="10904535" w14:textId="77777777" w:rsidR="00000000" w:rsidRDefault="00890A51">
      <w:pPr>
        <w:pStyle w:val="a0"/>
        <w:rPr>
          <w:rFonts w:hint="cs"/>
          <w:rtl/>
        </w:rPr>
      </w:pPr>
      <w:r>
        <w:rPr>
          <w:rFonts w:hint="cs"/>
          <w:rtl/>
        </w:rPr>
        <w:t>להם זה עולה יותר.</w:t>
      </w:r>
    </w:p>
    <w:p w14:paraId="09BBC146" w14:textId="77777777" w:rsidR="00000000" w:rsidRDefault="00890A51">
      <w:pPr>
        <w:pStyle w:val="a0"/>
        <w:rPr>
          <w:rFonts w:hint="cs"/>
          <w:rtl/>
        </w:rPr>
      </w:pPr>
    </w:p>
    <w:p w14:paraId="02F244B1" w14:textId="77777777" w:rsidR="00000000" w:rsidRDefault="00890A51">
      <w:pPr>
        <w:pStyle w:val="-"/>
        <w:rPr>
          <w:rtl/>
        </w:rPr>
      </w:pPr>
      <w:bookmarkStart w:id="193" w:name="FS000000478T30_06_2004_14_43_33C"/>
      <w:bookmarkEnd w:id="193"/>
      <w:r>
        <w:rPr>
          <w:rtl/>
        </w:rPr>
        <w:t>השר מאיר שטרית:</w:t>
      </w:r>
    </w:p>
    <w:p w14:paraId="2341FEDD" w14:textId="77777777" w:rsidR="00000000" w:rsidRDefault="00890A51">
      <w:pPr>
        <w:pStyle w:val="a0"/>
        <w:rPr>
          <w:rtl/>
        </w:rPr>
      </w:pPr>
    </w:p>
    <w:p w14:paraId="35DB1F7B" w14:textId="77777777" w:rsidR="00000000" w:rsidRDefault="00890A51">
      <w:pPr>
        <w:pStyle w:val="a0"/>
        <w:rPr>
          <w:rFonts w:hint="cs"/>
          <w:rtl/>
        </w:rPr>
      </w:pPr>
      <w:r>
        <w:rPr>
          <w:rFonts w:hint="cs"/>
          <w:rtl/>
        </w:rPr>
        <w:t>להם זה עולה יותר, לנו זה עולה פחות.</w:t>
      </w:r>
    </w:p>
    <w:p w14:paraId="32538F32" w14:textId="77777777" w:rsidR="00000000" w:rsidRDefault="00890A51">
      <w:pPr>
        <w:pStyle w:val="a0"/>
        <w:rPr>
          <w:rFonts w:hint="cs"/>
          <w:rtl/>
        </w:rPr>
      </w:pPr>
    </w:p>
    <w:p w14:paraId="4AA93F04" w14:textId="77777777" w:rsidR="00000000" w:rsidRDefault="00890A51">
      <w:pPr>
        <w:pStyle w:val="a0"/>
        <w:rPr>
          <w:rFonts w:hint="cs"/>
          <w:rtl/>
        </w:rPr>
      </w:pPr>
      <w:r>
        <w:rPr>
          <w:rFonts w:hint="cs"/>
          <w:rtl/>
        </w:rPr>
        <w:t>על כל פנים, אני יודע שהעלות היא לא גבוהה. אין לי הנתון, כי זה בעיקר זיכוי מס, כי תלוי מי ינצל את זה, כמה אנשים יפנו. יכול להיות א</w:t>
      </w:r>
      <w:r>
        <w:rPr>
          <w:rFonts w:hint="cs"/>
          <w:rtl/>
        </w:rPr>
        <w:t xml:space="preserve">חד שיש לו זכות ולא יפנה, יכול להיות שהוא עובד או לא עובד. יש כל כך הרבה אקסיומות שאתה לא יכול לדעת אותן מראש, ולכן קשה באמת לעשות הערכה מספרית לחוק הזה מראש. </w:t>
      </w:r>
    </w:p>
    <w:p w14:paraId="59E34BBA" w14:textId="77777777" w:rsidR="00000000" w:rsidRDefault="00890A51">
      <w:pPr>
        <w:pStyle w:val="a0"/>
        <w:ind w:firstLine="0"/>
        <w:rPr>
          <w:rFonts w:hint="cs"/>
          <w:rtl/>
        </w:rPr>
      </w:pPr>
    </w:p>
    <w:p w14:paraId="7FDCFF26" w14:textId="77777777" w:rsidR="00000000" w:rsidRDefault="00890A51">
      <w:pPr>
        <w:pStyle w:val="af1"/>
        <w:rPr>
          <w:rtl/>
        </w:rPr>
      </w:pPr>
      <w:r>
        <w:rPr>
          <w:rtl/>
        </w:rPr>
        <w:t>היו"ר ראובן ריבלין:</w:t>
      </w:r>
    </w:p>
    <w:p w14:paraId="5C355A2D" w14:textId="77777777" w:rsidR="00000000" w:rsidRDefault="00890A51">
      <w:pPr>
        <w:pStyle w:val="a0"/>
        <w:rPr>
          <w:rtl/>
        </w:rPr>
      </w:pPr>
    </w:p>
    <w:p w14:paraId="05D1567B" w14:textId="77777777" w:rsidR="00000000" w:rsidRDefault="00890A51">
      <w:pPr>
        <w:pStyle w:val="a0"/>
        <w:rPr>
          <w:rFonts w:hint="cs"/>
          <w:rtl/>
        </w:rPr>
      </w:pPr>
      <w:r>
        <w:rPr>
          <w:rFonts w:hint="cs"/>
          <w:rtl/>
        </w:rPr>
        <w:t>רבותי חברי הכנסת, אני מציע לסיעת המפד"ל שלא להימנע אם הם לא רוצים, כי אי-אפ</w:t>
      </w:r>
      <w:r>
        <w:rPr>
          <w:rFonts w:hint="cs"/>
          <w:rtl/>
        </w:rPr>
        <w:t>שר.</w:t>
      </w:r>
    </w:p>
    <w:p w14:paraId="4AEF4FE6" w14:textId="77777777" w:rsidR="00000000" w:rsidRDefault="00890A51">
      <w:pPr>
        <w:pStyle w:val="a0"/>
        <w:rPr>
          <w:rFonts w:hint="cs"/>
          <w:rtl/>
        </w:rPr>
      </w:pPr>
    </w:p>
    <w:p w14:paraId="59D912A1" w14:textId="77777777" w:rsidR="00000000" w:rsidRDefault="00890A51">
      <w:pPr>
        <w:pStyle w:val="af0"/>
        <w:rPr>
          <w:rtl/>
        </w:rPr>
      </w:pPr>
      <w:r>
        <w:rPr>
          <w:rFonts w:hint="eastAsia"/>
          <w:rtl/>
        </w:rPr>
        <w:t>קריאה</w:t>
      </w:r>
      <w:r>
        <w:rPr>
          <w:rtl/>
        </w:rPr>
        <w:t>:</w:t>
      </w:r>
    </w:p>
    <w:p w14:paraId="77AC8FCA" w14:textId="77777777" w:rsidR="00000000" w:rsidRDefault="00890A51">
      <w:pPr>
        <w:pStyle w:val="a0"/>
        <w:rPr>
          <w:rFonts w:hint="cs"/>
          <w:rtl/>
        </w:rPr>
      </w:pPr>
    </w:p>
    <w:p w14:paraId="32152867" w14:textId="77777777" w:rsidR="00000000" w:rsidRDefault="00890A51">
      <w:pPr>
        <w:pStyle w:val="a0"/>
        <w:rPr>
          <w:rFonts w:hint="cs"/>
          <w:rtl/>
        </w:rPr>
      </w:pPr>
      <w:r>
        <w:rPr>
          <w:rFonts w:hint="cs"/>
          <w:rtl/>
        </w:rPr>
        <w:t>ש"ס.</w:t>
      </w:r>
    </w:p>
    <w:p w14:paraId="70BBC02C" w14:textId="77777777" w:rsidR="00000000" w:rsidRDefault="00890A51">
      <w:pPr>
        <w:pStyle w:val="a0"/>
        <w:rPr>
          <w:rFonts w:hint="cs"/>
          <w:rtl/>
        </w:rPr>
      </w:pPr>
    </w:p>
    <w:p w14:paraId="6DC84022" w14:textId="77777777" w:rsidR="00000000" w:rsidRDefault="00890A51">
      <w:pPr>
        <w:pStyle w:val="af1"/>
        <w:rPr>
          <w:rtl/>
        </w:rPr>
      </w:pPr>
    </w:p>
    <w:p w14:paraId="365144C6" w14:textId="77777777" w:rsidR="00000000" w:rsidRDefault="00890A51">
      <w:pPr>
        <w:pStyle w:val="af1"/>
        <w:rPr>
          <w:rtl/>
        </w:rPr>
      </w:pPr>
      <w:r>
        <w:rPr>
          <w:rtl/>
        </w:rPr>
        <w:t>היו"ר ראובן ריבלין:</w:t>
      </w:r>
    </w:p>
    <w:p w14:paraId="66C83379" w14:textId="77777777" w:rsidR="00000000" w:rsidRDefault="00890A51">
      <w:pPr>
        <w:pStyle w:val="a0"/>
        <w:rPr>
          <w:rtl/>
        </w:rPr>
      </w:pPr>
    </w:p>
    <w:p w14:paraId="296B971A" w14:textId="77777777" w:rsidR="00000000" w:rsidRDefault="00890A51">
      <w:pPr>
        <w:pStyle w:val="a0"/>
        <w:rPr>
          <w:rFonts w:hint="cs"/>
          <w:rtl/>
        </w:rPr>
      </w:pPr>
      <w:r>
        <w:rPr>
          <w:rFonts w:hint="cs"/>
          <w:rtl/>
        </w:rPr>
        <w:t>סיעת ש"ס, סליחה. אתם כל הזמן מדברים על מפד"ל, עד שגם אני נהייתי מפד"ל, אתם רואים. רבותי סיעת ש"ס, אין צורך להימנע, משום שהאפשרות להימנע ולקבל זכות דיבור ולא להשתתף בדיון היא רק בקריאה ראשונה. כי כאן אין דיון. לכן אנ</w:t>
      </w:r>
      <w:r>
        <w:rPr>
          <w:rFonts w:hint="cs"/>
          <w:rtl/>
        </w:rPr>
        <w:t xml:space="preserve">י מתנצל בפניכם, אבל ודאי שהדובר הבא יוכל להתייחס לעניינים אלה. רבותי חברי הכנסת, נא לשבת. </w:t>
      </w:r>
    </w:p>
    <w:p w14:paraId="1F909ABC" w14:textId="77777777" w:rsidR="00000000" w:rsidRDefault="00890A51">
      <w:pPr>
        <w:pStyle w:val="a0"/>
        <w:rPr>
          <w:rFonts w:hint="cs"/>
          <w:rtl/>
        </w:rPr>
      </w:pPr>
    </w:p>
    <w:p w14:paraId="098CF36B" w14:textId="77777777" w:rsidR="00000000" w:rsidRDefault="00890A51">
      <w:pPr>
        <w:pStyle w:val="a0"/>
        <w:rPr>
          <w:rFonts w:hint="cs"/>
          <w:rtl/>
        </w:rPr>
      </w:pPr>
      <w:r>
        <w:rPr>
          <w:rFonts w:hint="cs"/>
          <w:rtl/>
        </w:rPr>
        <w:t>אני עובר להצבעה. נושא הדיון הוא הצעת חוק לתיקון פקודת מס הכנסה (הכרת מס הכנסה באח תומך), התשס"ד-2004, של חברת הכנסת גילה גמליאל. רבותי חברי הכנסת, נא להצביע. מי בעד</w:t>
      </w:r>
      <w:r>
        <w:rPr>
          <w:rFonts w:hint="cs"/>
          <w:rtl/>
        </w:rPr>
        <w:t>? מי נגד? מי נמנע?</w:t>
      </w:r>
    </w:p>
    <w:p w14:paraId="7F631088" w14:textId="77777777" w:rsidR="00000000" w:rsidRDefault="00890A51">
      <w:pPr>
        <w:pStyle w:val="a0"/>
        <w:rPr>
          <w:rFonts w:hint="cs"/>
          <w:rtl/>
        </w:rPr>
      </w:pPr>
    </w:p>
    <w:p w14:paraId="167E283F" w14:textId="77777777" w:rsidR="00000000" w:rsidRDefault="00890A51">
      <w:pPr>
        <w:pStyle w:val="a0"/>
        <w:rPr>
          <w:rFonts w:hint="cs"/>
          <w:rtl/>
        </w:rPr>
      </w:pPr>
    </w:p>
    <w:p w14:paraId="00DAAFAA" w14:textId="77777777" w:rsidR="00000000" w:rsidRDefault="00890A51">
      <w:pPr>
        <w:pStyle w:val="ab"/>
        <w:bidi/>
        <w:rPr>
          <w:rFonts w:hint="cs"/>
          <w:rtl/>
        </w:rPr>
      </w:pPr>
      <w:r>
        <w:rPr>
          <w:rFonts w:hint="cs"/>
          <w:rtl/>
        </w:rPr>
        <w:t>הצבעה מס' 3</w:t>
      </w:r>
    </w:p>
    <w:p w14:paraId="6091B7C4" w14:textId="77777777" w:rsidR="00000000" w:rsidRDefault="00890A51">
      <w:pPr>
        <w:pStyle w:val="a0"/>
        <w:rPr>
          <w:rFonts w:hint="cs"/>
          <w:rtl/>
        </w:rPr>
      </w:pPr>
    </w:p>
    <w:p w14:paraId="5143BE15" w14:textId="77777777" w:rsidR="00000000" w:rsidRDefault="00890A51">
      <w:pPr>
        <w:pStyle w:val="ac"/>
        <w:bidi/>
        <w:rPr>
          <w:rFonts w:hint="cs"/>
          <w:rtl/>
        </w:rPr>
      </w:pPr>
      <w:r>
        <w:rPr>
          <w:rFonts w:hint="cs"/>
          <w:rtl/>
        </w:rPr>
        <w:t>בעד ההצעה להעביר את הצעת החוק לדיון מוקדם בוועדה - 75</w:t>
      </w:r>
    </w:p>
    <w:p w14:paraId="2EE015CE" w14:textId="77777777" w:rsidR="00000000" w:rsidRDefault="00890A51">
      <w:pPr>
        <w:pStyle w:val="ac"/>
        <w:bidi/>
        <w:rPr>
          <w:rFonts w:hint="cs"/>
          <w:rtl/>
        </w:rPr>
      </w:pPr>
      <w:r>
        <w:rPr>
          <w:rFonts w:hint="cs"/>
          <w:rtl/>
        </w:rPr>
        <w:t>בעד ההצעה להסיר מסדר-היום את הצעת החוק - אין</w:t>
      </w:r>
    </w:p>
    <w:p w14:paraId="65B14212" w14:textId="77777777" w:rsidR="00000000" w:rsidRDefault="00890A51">
      <w:pPr>
        <w:pStyle w:val="ac"/>
        <w:bidi/>
        <w:rPr>
          <w:rFonts w:hint="cs"/>
          <w:rtl/>
        </w:rPr>
      </w:pPr>
      <w:r>
        <w:rPr>
          <w:rFonts w:hint="cs"/>
          <w:rtl/>
        </w:rPr>
        <w:t>נמנעים - 1</w:t>
      </w:r>
    </w:p>
    <w:p w14:paraId="5C409C41" w14:textId="77777777" w:rsidR="00000000" w:rsidRDefault="00890A51">
      <w:pPr>
        <w:pStyle w:val="ad"/>
        <w:bidi/>
        <w:rPr>
          <w:rFonts w:hint="cs"/>
          <w:rtl/>
        </w:rPr>
      </w:pPr>
      <w:r>
        <w:rPr>
          <w:rFonts w:hint="cs"/>
          <w:rtl/>
        </w:rPr>
        <w:t xml:space="preserve">ההצעה להעביר את הצעת חוק לתיקון פקודת מס הכנסה </w:t>
      </w:r>
    </w:p>
    <w:p w14:paraId="35B76326" w14:textId="77777777" w:rsidR="00000000" w:rsidRDefault="00890A51">
      <w:pPr>
        <w:pStyle w:val="ad"/>
        <w:bidi/>
        <w:rPr>
          <w:rFonts w:hint="cs"/>
          <w:rtl/>
        </w:rPr>
      </w:pPr>
      <w:r>
        <w:rPr>
          <w:rFonts w:hint="cs"/>
          <w:rtl/>
        </w:rPr>
        <w:t>(הכרת מס הכנסה באח תומך), התשס"ד-2004, לדיון מוקדם בוועדת הכספים</w:t>
      </w:r>
      <w:r>
        <w:rPr>
          <w:rFonts w:hint="cs"/>
          <w:rtl/>
        </w:rPr>
        <w:t xml:space="preserve"> נתקבלה.</w:t>
      </w:r>
    </w:p>
    <w:p w14:paraId="5763741B" w14:textId="77777777" w:rsidR="00000000" w:rsidRDefault="00890A51">
      <w:pPr>
        <w:pStyle w:val="a0"/>
        <w:ind w:firstLine="0"/>
        <w:rPr>
          <w:rFonts w:hint="cs"/>
          <w:rtl/>
        </w:rPr>
      </w:pPr>
    </w:p>
    <w:p w14:paraId="1D6A1EB4" w14:textId="77777777" w:rsidR="00000000" w:rsidRDefault="00890A51">
      <w:pPr>
        <w:pStyle w:val="af1"/>
        <w:rPr>
          <w:rFonts w:hint="cs"/>
          <w:rtl/>
        </w:rPr>
      </w:pPr>
    </w:p>
    <w:p w14:paraId="0B28B2A4" w14:textId="77777777" w:rsidR="00000000" w:rsidRDefault="00890A51">
      <w:pPr>
        <w:pStyle w:val="af1"/>
        <w:rPr>
          <w:rtl/>
        </w:rPr>
      </w:pPr>
      <w:r>
        <w:rPr>
          <w:rtl/>
        </w:rPr>
        <w:t>היו"ר ראובן ריבלין:</w:t>
      </w:r>
    </w:p>
    <w:p w14:paraId="3359E97D" w14:textId="77777777" w:rsidR="00000000" w:rsidRDefault="00890A51">
      <w:pPr>
        <w:pStyle w:val="a0"/>
        <w:ind w:firstLine="0"/>
        <w:rPr>
          <w:rFonts w:hint="cs"/>
          <w:rtl/>
        </w:rPr>
      </w:pPr>
    </w:p>
    <w:p w14:paraId="1B5F24D2" w14:textId="77777777" w:rsidR="00000000" w:rsidRDefault="00890A51">
      <w:pPr>
        <w:pStyle w:val="a0"/>
        <w:rPr>
          <w:rFonts w:hint="cs"/>
          <w:rtl/>
        </w:rPr>
      </w:pPr>
      <w:r>
        <w:rPr>
          <w:rFonts w:hint="cs"/>
          <w:rtl/>
        </w:rPr>
        <w:t>75 בעד, אין מתנגדים ואחד נמנע. חברת הכנסת גילה גמליאל עצמה, הצבעתה לא נקלטה, אבל אני לא משנה את ההצבעה. אני קובע שהצעת החוק עברה בקריאה טרומית, והיא תועבר לוועדת הכספים להכנתה לקריאה ראשונה.</w:t>
      </w:r>
    </w:p>
    <w:p w14:paraId="2C145FE9" w14:textId="77777777" w:rsidR="00000000" w:rsidRDefault="00890A51">
      <w:pPr>
        <w:pStyle w:val="a0"/>
        <w:ind w:firstLine="0"/>
        <w:rPr>
          <w:rFonts w:hint="cs"/>
          <w:rtl/>
        </w:rPr>
      </w:pPr>
    </w:p>
    <w:p w14:paraId="24B03C65" w14:textId="77777777" w:rsidR="00000000" w:rsidRDefault="00890A51">
      <w:pPr>
        <w:pStyle w:val="af0"/>
        <w:rPr>
          <w:rtl/>
        </w:rPr>
      </w:pPr>
      <w:r>
        <w:rPr>
          <w:rFonts w:hint="eastAsia"/>
          <w:rtl/>
        </w:rPr>
        <w:t>גילה</w:t>
      </w:r>
      <w:r>
        <w:rPr>
          <w:rtl/>
        </w:rPr>
        <w:t xml:space="preserve"> גמליאל (הליכוד):</w:t>
      </w:r>
    </w:p>
    <w:p w14:paraId="1809C4DD" w14:textId="77777777" w:rsidR="00000000" w:rsidRDefault="00890A51">
      <w:pPr>
        <w:pStyle w:val="a0"/>
        <w:rPr>
          <w:rFonts w:hint="cs"/>
          <w:rtl/>
        </w:rPr>
      </w:pPr>
    </w:p>
    <w:p w14:paraId="49D2016A" w14:textId="77777777" w:rsidR="00000000" w:rsidRDefault="00890A51">
      <w:pPr>
        <w:pStyle w:val="a0"/>
        <w:rPr>
          <w:rFonts w:hint="cs"/>
          <w:rtl/>
        </w:rPr>
      </w:pPr>
      <w:r>
        <w:rPr>
          <w:rFonts w:hint="cs"/>
          <w:rtl/>
        </w:rPr>
        <w:t>- - -</w:t>
      </w:r>
    </w:p>
    <w:p w14:paraId="188D2304" w14:textId="77777777" w:rsidR="00000000" w:rsidRDefault="00890A51">
      <w:pPr>
        <w:pStyle w:val="a0"/>
        <w:rPr>
          <w:rFonts w:hint="cs"/>
          <w:rtl/>
        </w:rPr>
      </w:pPr>
    </w:p>
    <w:p w14:paraId="79850C51" w14:textId="77777777" w:rsidR="00000000" w:rsidRDefault="00890A51">
      <w:pPr>
        <w:pStyle w:val="af1"/>
        <w:rPr>
          <w:rtl/>
        </w:rPr>
      </w:pPr>
      <w:r>
        <w:rPr>
          <w:rtl/>
        </w:rPr>
        <w:t>הי</w:t>
      </w:r>
      <w:r>
        <w:rPr>
          <w:rtl/>
        </w:rPr>
        <w:t>ו"ר ראובן ריבלין:</w:t>
      </w:r>
    </w:p>
    <w:p w14:paraId="003684A7" w14:textId="77777777" w:rsidR="00000000" w:rsidRDefault="00890A51">
      <w:pPr>
        <w:pStyle w:val="a0"/>
        <w:rPr>
          <w:rtl/>
        </w:rPr>
      </w:pPr>
    </w:p>
    <w:p w14:paraId="468BACA5" w14:textId="77777777" w:rsidR="00000000" w:rsidRDefault="00890A51">
      <w:pPr>
        <w:pStyle w:val="a0"/>
        <w:rPr>
          <w:rFonts w:hint="cs"/>
          <w:rtl/>
        </w:rPr>
      </w:pPr>
      <w:r>
        <w:rPr>
          <w:rFonts w:hint="cs"/>
          <w:rtl/>
        </w:rPr>
        <w:t xml:space="preserve">הודעתי, פשוט את היית עסוקה בדיבור. </w:t>
      </w:r>
    </w:p>
    <w:p w14:paraId="776B15B3" w14:textId="77777777" w:rsidR="00000000" w:rsidRDefault="00890A51">
      <w:pPr>
        <w:pStyle w:val="a0"/>
        <w:ind w:firstLine="0"/>
        <w:rPr>
          <w:rFonts w:hint="cs"/>
          <w:rtl/>
        </w:rPr>
      </w:pPr>
    </w:p>
    <w:p w14:paraId="622C617F" w14:textId="77777777" w:rsidR="00000000" w:rsidRDefault="00890A51">
      <w:pPr>
        <w:pStyle w:val="af0"/>
        <w:rPr>
          <w:rtl/>
        </w:rPr>
      </w:pPr>
      <w:r>
        <w:rPr>
          <w:rFonts w:hint="eastAsia"/>
          <w:rtl/>
        </w:rPr>
        <w:t>גילה</w:t>
      </w:r>
      <w:r>
        <w:rPr>
          <w:rtl/>
        </w:rPr>
        <w:t xml:space="preserve"> גמליאל (הליכוד):</w:t>
      </w:r>
    </w:p>
    <w:p w14:paraId="5BA52D83" w14:textId="77777777" w:rsidR="00000000" w:rsidRDefault="00890A51">
      <w:pPr>
        <w:pStyle w:val="a0"/>
        <w:rPr>
          <w:rFonts w:hint="cs"/>
          <w:rtl/>
        </w:rPr>
      </w:pPr>
    </w:p>
    <w:p w14:paraId="6ACFD567" w14:textId="77777777" w:rsidR="00000000" w:rsidRDefault="00890A51">
      <w:pPr>
        <w:pStyle w:val="a0"/>
        <w:rPr>
          <w:rFonts w:hint="cs"/>
          <w:rtl/>
        </w:rPr>
      </w:pPr>
      <w:r>
        <w:rPr>
          <w:rFonts w:hint="cs"/>
          <w:rtl/>
        </w:rPr>
        <w:t>- - -</w:t>
      </w:r>
    </w:p>
    <w:p w14:paraId="423AAFF4" w14:textId="77777777" w:rsidR="00000000" w:rsidRDefault="00890A51">
      <w:pPr>
        <w:pStyle w:val="a0"/>
        <w:rPr>
          <w:rFonts w:hint="cs"/>
          <w:rtl/>
        </w:rPr>
      </w:pPr>
    </w:p>
    <w:p w14:paraId="607CEDE5" w14:textId="77777777" w:rsidR="00000000" w:rsidRDefault="00890A51">
      <w:pPr>
        <w:pStyle w:val="af1"/>
        <w:rPr>
          <w:rtl/>
        </w:rPr>
      </w:pPr>
      <w:r>
        <w:rPr>
          <w:rtl/>
        </w:rPr>
        <w:t>היו"ר ראובן ריבלין:</w:t>
      </w:r>
    </w:p>
    <w:p w14:paraId="33BF4442" w14:textId="77777777" w:rsidR="00000000" w:rsidRDefault="00890A51">
      <w:pPr>
        <w:pStyle w:val="a0"/>
        <w:rPr>
          <w:rtl/>
        </w:rPr>
      </w:pPr>
    </w:p>
    <w:p w14:paraId="4BAA5831" w14:textId="77777777" w:rsidR="00000000" w:rsidRDefault="00890A51">
      <w:pPr>
        <w:pStyle w:val="a0"/>
        <w:rPr>
          <w:rFonts w:hint="cs"/>
          <w:rtl/>
        </w:rPr>
      </w:pPr>
      <w:r>
        <w:rPr>
          <w:rFonts w:hint="cs"/>
          <w:rtl/>
        </w:rPr>
        <w:t xml:space="preserve">עדיין את לא יכולה להצביע, כי לא הפעלתי את ההצבעה עכשיו. אל תדאגי, בהצבעה הבאה תראי שאם לוחצים בזמן הכול מסתדר. אם בהצבעה הבאה יתברר שבאמת לוח ההצבעה </w:t>
      </w:r>
      <w:r>
        <w:rPr>
          <w:rFonts w:hint="cs"/>
          <w:rtl/>
        </w:rPr>
        <w:t>שלך פגום, אני אוסיף את הצבעתך.</w:t>
      </w:r>
    </w:p>
    <w:p w14:paraId="61061CD3" w14:textId="77777777" w:rsidR="00000000" w:rsidRDefault="00890A51">
      <w:pPr>
        <w:pStyle w:val="a0"/>
        <w:rPr>
          <w:rFonts w:hint="cs"/>
          <w:rtl/>
        </w:rPr>
      </w:pPr>
    </w:p>
    <w:p w14:paraId="428CC05D" w14:textId="77777777" w:rsidR="00000000" w:rsidRDefault="00890A51">
      <w:pPr>
        <w:pStyle w:val="a0"/>
        <w:rPr>
          <w:rFonts w:hint="cs"/>
          <w:rtl/>
        </w:rPr>
      </w:pPr>
    </w:p>
    <w:p w14:paraId="2CBC9756" w14:textId="77777777" w:rsidR="00000000" w:rsidRDefault="00890A51">
      <w:pPr>
        <w:pStyle w:val="a2"/>
        <w:rPr>
          <w:rFonts w:hint="cs"/>
          <w:rtl/>
        </w:rPr>
      </w:pPr>
      <w:bookmarkStart w:id="194" w:name="CS28842FI0028842T30_06_2004_13_37_14"/>
      <w:bookmarkStart w:id="195" w:name="_Toc77593387"/>
      <w:bookmarkEnd w:id="194"/>
      <w:r>
        <w:rPr>
          <w:rtl/>
        </w:rPr>
        <w:t xml:space="preserve">הצעת חוק חובת בדיקות רפואיות </w:t>
      </w:r>
      <w:r>
        <w:rPr>
          <w:rFonts w:hint="cs"/>
          <w:rtl/>
        </w:rPr>
        <w:t xml:space="preserve">לעובדים </w:t>
      </w:r>
      <w:r>
        <w:rPr>
          <w:rtl/>
        </w:rPr>
        <w:t>בענף המזון, התשס"ד-2004</w:t>
      </w:r>
      <w:bookmarkEnd w:id="195"/>
    </w:p>
    <w:p w14:paraId="5A069921" w14:textId="77777777" w:rsidR="00000000" w:rsidRDefault="00890A51">
      <w:pPr>
        <w:pStyle w:val="a0"/>
        <w:rPr>
          <w:rFonts w:hint="cs"/>
          <w:rtl/>
        </w:rPr>
      </w:pPr>
      <w:r>
        <w:rPr>
          <w:rtl/>
        </w:rPr>
        <w:t>[נספחות.]</w:t>
      </w:r>
    </w:p>
    <w:p w14:paraId="4A2D6D7D" w14:textId="77777777" w:rsidR="00000000" w:rsidRDefault="00890A51">
      <w:pPr>
        <w:pStyle w:val="-0"/>
        <w:rPr>
          <w:rFonts w:hint="cs"/>
          <w:rtl/>
        </w:rPr>
      </w:pPr>
      <w:r>
        <w:rPr>
          <w:rFonts w:hint="cs"/>
          <w:rtl/>
        </w:rPr>
        <w:t>(הצעת חבר הכנסת יעקב מרגי)</w:t>
      </w:r>
    </w:p>
    <w:p w14:paraId="4BCE40D5" w14:textId="77777777" w:rsidR="00000000" w:rsidRDefault="00890A51">
      <w:pPr>
        <w:pStyle w:val="a0"/>
        <w:ind w:firstLine="0"/>
        <w:rPr>
          <w:rFonts w:hint="cs"/>
          <w:rtl/>
        </w:rPr>
      </w:pPr>
    </w:p>
    <w:p w14:paraId="4299FED9" w14:textId="77777777" w:rsidR="00000000" w:rsidRDefault="00890A51">
      <w:pPr>
        <w:pStyle w:val="af1"/>
        <w:rPr>
          <w:rtl/>
        </w:rPr>
      </w:pPr>
      <w:r>
        <w:rPr>
          <w:rtl/>
        </w:rPr>
        <w:t>היו"ר ראובן ריבלין:</w:t>
      </w:r>
    </w:p>
    <w:p w14:paraId="28D2B203" w14:textId="77777777" w:rsidR="00000000" w:rsidRDefault="00890A51">
      <w:pPr>
        <w:pStyle w:val="a0"/>
        <w:rPr>
          <w:rtl/>
        </w:rPr>
      </w:pPr>
    </w:p>
    <w:p w14:paraId="3603D523" w14:textId="77777777" w:rsidR="00000000" w:rsidRDefault="00890A51">
      <w:pPr>
        <w:pStyle w:val="a0"/>
        <w:rPr>
          <w:rFonts w:hint="cs"/>
          <w:rtl/>
        </w:rPr>
      </w:pPr>
      <w:r>
        <w:rPr>
          <w:rFonts w:hint="cs"/>
          <w:rtl/>
        </w:rPr>
        <w:t>רבותי חברי הכנסת, אנחנו עוברים להצעת חוק חובת בדיקות רפואיות לעובדים בענף המזון, של חבר הכנסת יעקב מרגי</w:t>
      </w:r>
      <w:r>
        <w:rPr>
          <w:rFonts w:hint="cs"/>
          <w:rtl/>
        </w:rPr>
        <w:t>, שמספרה פ/2086. חבר הכנסת דהן, אתה תוכל להשיב אחר כך במקומו על הצעת הממשלה. ישיב שר הבריאות. הממשלה מתכוונת להתנגד.</w:t>
      </w:r>
    </w:p>
    <w:p w14:paraId="4C147475" w14:textId="77777777" w:rsidR="00000000" w:rsidRDefault="00890A51">
      <w:pPr>
        <w:pStyle w:val="a0"/>
        <w:ind w:firstLine="0"/>
        <w:rPr>
          <w:rFonts w:hint="cs"/>
          <w:rtl/>
        </w:rPr>
      </w:pPr>
    </w:p>
    <w:p w14:paraId="47C4970D" w14:textId="77777777" w:rsidR="00000000" w:rsidRDefault="00890A51">
      <w:pPr>
        <w:pStyle w:val="a"/>
        <w:rPr>
          <w:rtl/>
        </w:rPr>
      </w:pPr>
      <w:bookmarkStart w:id="196" w:name="FS000001056T30_06_2004_13_38_45"/>
      <w:bookmarkStart w:id="197" w:name="_Toc77593388"/>
      <w:bookmarkEnd w:id="196"/>
      <w:r>
        <w:rPr>
          <w:rFonts w:hint="eastAsia"/>
          <w:rtl/>
        </w:rPr>
        <w:t>יעקב</w:t>
      </w:r>
      <w:r>
        <w:rPr>
          <w:rtl/>
        </w:rPr>
        <w:t xml:space="preserve"> מרגי (ש"ס):</w:t>
      </w:r>
      <w:bookmarkEnd w:id="197"/>
    </w:p>
    <w:p w14:paraId="5BE3B2CD" w14:textId="77777777" w:rsidR="00000000" w:rsidRDefault="00890A51">
      <w:pPr>
        <w:pStyle w:val="a0"/>
        <w:rPr>
          <w:rFonts w:hint="cs"/>
          <w:rtl/>
        </w:rPr>
      </w:pPr>
    </w:p>
    <w:p w14:paraId="494F3D96" w14:textId="77777777" w:rsidR="00000000" w:rsidRDefault="00890A51">
      <w:pPr>
        <w:pStyle w:val="a0"/>
        <w:rPr>
          <w:rFonts w:hint="cs"/>
          <w:rtl/>
        </w:rPr>
      </w:pPr>
      <w:r>
        <w:rPr>
          <w:rFonts w:hint="cs"/>
          <w:rtl/>
        </w:rPr>
        <w:t>אדוני היושב-ראש, מכובדי כבוד שר הבריאות, חברי חברי הכנסת, הצעת החוק הזאת באה להגן על הציבור הרחב מפני הידבקות במחלות קשו</w:t>
      </w:r>
      <w:r>
        <w:rPr>
          <w:rFonts w:hint="cs"/>
          <w:rtl/>
        </w:rPr>
        <w:t xml:space="preserve">ת ומסוכנות. אומנם, הצעת חוק זו מכוונת לענף המזון בלבד, אבל הדבר נכון לכל הענפים שבהם יש חשש מהידבקות במחלות מסוכנות. </w:t>
      </w:r>
    </w:p>
    <w:p w14:paraId="7FFA7888" w14:textId="77777777" w:rsidR="00000000" w:rsidRDefault="00890A51">
      <w:pPr>
        <w:pStyle w:val="a0"/>
        <w:rPr>
          <w:rFonts w:hint="cs"/>
          <w:rtl/>
        </w:rPr>
      </w:pPr>
    </w:p>
    <w:p w14:paraId="46EEFFD4" w14:textId="77777777" w:rsidR="00000000" w:rsidRDefault="00890A51">
      <w:pPr>
        <w:pStyle w:val="a0"/>
        <w:rPr>
          <w:rFonts w:hint="cs"/>
          <w:rtl/>
        </w:rPr>
      </w:pPr>
      <w:r>
        <w:rPr>
          <w:rFonts w:hint="cs"/>
          <w:rtl/>
        </w:rPr>
        <w:t>אדוני היושב-ראש, חברי חברי הכנסת, בשיחה שהיתה לי עם רופא משפחה מסוים דיברנו על נקיטת אמצעי זהירות על-ידי הרופאים, והוא טען שבמרפאה שלו, ש</w:t>
      </w:r>
      <w:r>
        <w:rPr>
          <w:rFonts w:hint="cs"/>
          <w:rtl/>
        </w:rPr>
        <w:t>היא מרפאה שכונתית קטנה, כמעט אין שבוע שהוא אינו מקבל עוד חולה שנדבק בכל מיני מחלות נגיפיות מידבקות.</w:t>
      </w:r>
    </w:p>
    <w:p w14:paraId="59D93CC2" w14:textId="77777777" w:rsidR="00000000" w:rsidRDefault="00890A51">
      <w:pPr>
        <w:pStyle w:val="a0"/>
        <w:rPr>
          <w:rFonts w:hint="cs"/>
          <w:rtl/>
        </w:rPr>
      </w:pPr>
    </w:p>
    <w:p w14:paraId="7DFCC905" w14:textId="77777777" w:rsidR="00000000" w:rsidRDefault="00890A51">
      <w:pPr>
        <w:pStyle w:val="a0"/>
        <w:rPr>
          <w:rFonts w:hint="cs"/>
          <w:rtl/>
        </w:rPr>
      </w:pPr>
      <w:r>
        <w:rPr>
          <w:rFonts w:hint="cs"/>
          <w:rtl/>
        </w:rPr>
        <w:t xml:space="preserve"> מי שאינו יודע מה זה להיות חולה, נשא של מחלה, אינו יודע מה זו סלקציה. אדוני היושב-ראש, חברי חברי הכנסת, משיחה שהיתה לי, כתושב באר-שבע, עם אחד מנדבקי "סורוק</w:t>
      </w:r>
      <w:r>
        <w:rPr>
          <w:rFonts w:hint="cs"/>
          <w:rtl/>
        </w:rPr>
        <w:t xml:space="preserve">ה", התברר לי שחייו השתבשו כליל בעקבות ההידבקות מהרופא המדביק, הן במערכת ההתנהגותית בתוך ביתו ובחיק משפחתו, והן מבחינת הפגיעה בצנעת הפרט שלו. על מבחנות הבדיקות שלו מדביקים מדבקה האומרת "מזוהם". על התיק שלו במיון </w:t>
      </w:r>
      <w:r>
        <w:rPr>
          <w:rtl/>
        </w:rPr>
        <w:t>–</w:t>
      </w:r>
      <w:r>
        <w:rPr>
          <w:rFonts w:hint="cs"/>
          <w:rtl/>
        </w:rPr>
        <w:t xml:space="preserve"> אם הוא צריך להגיע למיון </w:t>
      </w:r>
      <w:r>
        <w:rPr>
          <w:rtl/>
        </w:rPr>
        <w:t>–</w:t>
      </w:r>
      <w:r>
        <w:rPr>
          <w:rFonts w:hint="cs"/>
          <w:rtl/>
        </w:rPr>
        <w:t xml:space="preserve"> מציינים "מזוהם" ב</w:t>
      </w:r>
      <w:r>
        <w:rPr>
          <w:rFonts w:hint="cs"/>
          <w:rtl/>
        </w:rPr>
        <w:t>אדום. מתייחסים אליו כאל מצורע; שלא לדבר על המחלות הקשות שיכולות לפרוץ כתוצאה מכך שהוא נשא של אותו נגיף.</w:t>
      </w:r>
    </w:p>
    <w:p w14:paraId="65B8D042" w14:textId="77777777" w:rsidR="00000000" w:rsidRDefault="00890A51">
      <w:pPr>
        <w:pStyle w:val="a0"/>
        <w:rPr>
          <w:rFonts w:hint="cs"/>
          <w:rtl/>
        </w:rPr>
      </w:pPr>
    </w:p>
    <w:p w14:paraId="7E1A4F29" w14:textId="77777777" w:rsidR="00000000" w:rsidRDefault="00890A51">
      <w:pPr>
        <w:pStyle w:val="a0"/>
        <w:rPr>
          <w:rFonts w:hint="cs"/>
          <w:rtl/>
        </w:rPr>
      </w:pPr>
      <w:r>
        <w:rPr>
          <w:rFonts w:hint="cs"/>
          <w:rtl/>
        </w:rPr>
        <w:t>אדוני היושב-ראש, כבוד השר, לא פלא שהממשלה מתנגדת. קחו את הסטטיסטיקה של השנה וחצי האחרונה: מכל הצעות החוק שהוגשו למעוז של הדמוקרטיה הישראלית, לבית-המחוק</w:t>
      </w:r>
      <w:r>
        <w:rPr>
          <w:rFonts w:hint="cs"/>
          <w:rtl/>
        </w:rPr>
        <w:t xml:space="preserve">קים, בקדנציה הנוכחית, 95% מההצעות שהוגשו על-ידי סיעות הקואליציה אושרו. אין זה משנה מה העלות התקציבית. לראיה, הצעת חוק של ידידי, יאיר פרץ, שבאה לעודד עסקים קטנים שחטפו את המכה הכי קשה מהממשלה הזאת, נדחית בלי שיודעים מה עלותה. לעומת זאת, הצעת החוק של חברתי, </w:t>
      </w:r>
      <w:r>
        <w:rPr>
          <w:rFonts w:hint="cs"/>
          <w:rtl/>
        </w:rPr>
        <w:t xml:space="preserve">חברת הכנסת גילה גמליאל </w:t>
      </w:r>
      <w:r>
        <w:rPr>
          <w:rtl/>
        </w:rPr>
        <w:t>–</w:t>
      </w:r>
      <w:r>
        <w:rPr>
          <w:rFonts w:hint="cs"/>
          <w:rtl/>
        </w:rPr>
        <w:t xml:space="preserve"> אומנם תמכנו בה, כי אנחנו יותר ענייניים מהממשלה הזאת </w:t>
      </w:r>
      <w:r>
        <w:rPr>
          <w:rtl/>
        </w:rPr>
        <w:t>–</w:t>
      </w:r>
      <w:r>
        <w:rPr>
          <w:rFonts w:hint="cs"/>
          <w:rtl/>
        </w:rPr>
        <w:t xml:space="preserve"> בלי לדעת את עלותה, אינה נדחית. כנראה, אדוני היושב-ראש, צריך לשנות את הדמוקרטיה הישראלית ולבטל את בית-המחוקקים. אם הרשות המבצעת הפכה להיות המחוקקת היחידה, למה לנו רשות מחוקקת? יש</w:t>
      </w:r>
      <w:r>
        <w:rPr>
          <w:rFonts w:hint="cs"/>
          <w:rtl/>
        </w:rPr>
        <w:t xml:space="preserve"> לנו רשות מבצעת דורסנית, לא דמוקרטית, אנטי-חברתית. </w:t>
      </w:r>
    </w:p>
    <w:p w14:paraId="525BDA45" w14:textId="77777777" w:rsidR="00000000" w:rsidRDefault="00890A51">
      <w:pPr>
        <w:pStyle w:val="a0"/>
        <w:rPr>
          <w:rFonts w:hint="cs"/>
          <w:rtl/>
        </w:rPr>
      </w:pPr>
    </w:p>
    <w:p w14:paraId="28D16501" w14:textId="77777777" w:rsidR="00000000" w:rsidRDefault="00890A51">
      <w:pPr>
        <w:pStyle w:val="a0"/>
        <w:rPr>
          <w:rFonts w:hint="cs"/>
          <w:rtl/>
        </w:rPr>
      </w:pPr>
      <w:r>
        <w:rPr>
          <w:rFonts w:hint="cs"/>
          <w:rtl/>
        </w:rPr>
        <w:t>לכן אני קורא לחברי לא להתייחס לקריאת הממשלה, כי אין פלא בכך כל עוד יושב שר משפטים שקושר קנוניות איך להדיח יועץ משפטי, שר משפטים שלא יכול לראות הצעת חוק שכתוב עליה שמו של חבר כנסת מש"ס, כי השנאה מבעבעת ומ</w:t>
      </w:r>
      <w:r>
        <w:rPr>
          <w:rFonts w:hint="cs"/>
          <w:rtl/>
        </w:rPr>
        <w:t xml:space="preserve">בצבצת. אם הוא רואה בנו, החרדים, אויבים, מה פתאום הוא ייתן לנו לחוקק חוקים בבניין הנאור, במעוז הדמוקרטיה הישראלית? שר המשפטים כנראה - - - </w:t>
      </w:r>
    </w:p>
    <w:p w14:paraId="041CAC56" w14:textId="77777777" w:rsidR="00000000" w:rsidRDefault="00890A51">
      <w:pPr>
        <w:pStyle w:val="a0"/>
        <w:ind w:firstLine="0"/>
        <w:rPr>
          <w:rFonts w:hint="cs"/>
          <w:rtl/>
        </w:rPr>
      </w:pPr>
    </w:p>
    <w:p w14:paraId="5B0C11F8" w14:textId="77777777" w:rsidR="00000000" w:rsidRDefault="00890A51">
      <w:pPr>
        <w:pStyle w:val="af1"/>
        <w:rPr>
          <w:rtl/>
        </w:rPr>
      </w:pPr>
      <w:r>
        <w:rPr>
          <w:rtl/>
        </w:rPr>
        <w:t>היו"ר ראובן ריבלין:</w:t>
      </w:r>
    </w:p>
    <w:p w14:paraId="791A2FCE" w14:textId="77777777" w:rsidR="00000000" w:rsidRDefault="00890A51">
      <w:pPr>
        <w:pStyle w:val="a0"/>
        <w:rPr>
          <w:rtl/>
        </w:rPr>
      </w:pPr>
    </w:p>
    <w:p w14:paraId="7CA8F46F" w14:textId="77777777" w:rsidR="00000000" w:rsidRDefault="00890A51">
      <w:pPr>
        <w:pStyle w:val="a0"/>
        <w:rPr>
          <w:rFonts w:hint="cs"/>
          <w:rtl/>
        </w:rPr>
      </w:pPr>
      <w:r>
        <w:rPr>
          <w:rFonts w:hint="cs"/>
          <w:rtl/>
        </w:rPr>
        <w:t>חבר הכנסת מרגי, אני לא מתערב בוויכוחים, אבל שר הבריאות הוא השר שמתנגד לחוק.</w:t>
      </w:r>
    </w:p>
    <w:p w14:paraId="78B6373D" w14:textId="77777777" w:rsidR="00000000" w:rsidRDefault="00890A51">
      <w:pPr>
        <w:pStyle w:val="a0"/>
        <w:ind w:firstLine="0"/>
        <w:rPr>
          <w:rFonts w:hint="cs"/>
          <w:rtl/>
        </w:rPr>
      </w:pPr>
    </w:p>
    <w:p w14:paraId="0172152D" w14:textId="77777777" w:rsidR="00000000" w:rsidRDefault="00890A51">
      <w:pPr>
        <w:pStyle w:val="-"/>
        <w:rPr>
          <w:rtl/>
        </w:rPr>
      </w:pPr>
      <w:bookmarkStart w:id="198" w:name="FS000001056T30_06_2004_13_47_26C"/>
      <w:bookmarkEnd w:id="198"/>
      <w:r>
        <w:rPr>
          <w:rtl/>
        </w:rPr>
        <w:t>יעקב מרגי (ש"ס):</w:t>
      </w:r>
    </w:p>
    <w:p w14:paraId="10A31620" w14:textId="77777777" w:rsidR="00000000" w:rsidRDefault="00890A51">
      <w:pPr>
        <w:pStyle w:val="a0"/>
        <w:rPr>
          <w:rtl/>
        </w:rPr>
      </w:pPr>
    </w:p>
    <w:p w14:paraId="5B9474A2" w14:textId="77777777" w:rsidR="00000000" w:rsidRDefault="00890A51">
      <w:pPr>
        <w:pStyle w:val="a0"/>
        <w:rPr>
          <w:rFonts w:hint="cs"/>
          <w:rtl/>
        </w:rPr>
      </w:pPr>
      <w:r>
        <w:rPr>
          <w:rFonts w:hint="cs"/>
          <w:rtl/>
        </w:rPr>
        <w:t>א</w:t>
      </w:r>
      <w:r>
        <w:rPr>
          <w:rFonts w:hint="cs"/>
          <w:rtl/>
        </w:rPr>
        <w:t>בל שר המשפטים הוא שעומד בראש ועדת השרים לחקיקה ומתנגד לכל חוק שמעלה תנועת ש"ס. מה לעשות? אני מוכן לתמוך בכל חוק שיגיש שר הבריאות.</w:t>
      </w:r>
    </w:p>
    <w:p w14:paraId="694B5A3B" w14:textId="77777777" w:rsidR="00000000" w:rsidRDefault="00890A51">
      <w:pPr>
        <w:pStyle w:val="a0"/>
        <w:ind w:firstLine="0"/>
        <w:rPr>
          <w:rFonts w:hint="cs"/>
          <w:rtl/>
        </w:rPr>
      </w:pPr>
    </w:p>
    <w:p w14:paraId="0AD176D5" w14:textId="77777777" w:rsidR="00000000" w:rsidRDefault="00890A51">
      <w:pPr>
        <w:pStyle w:val="af1"/>
        <w:rPr>
          <w:rtl/>
        </w:rPr>
      </w:pPr>
      <w:r>
        <w:rPr>
          <w:rtl/>
        </w:rPr>
        <w:t>היו"ר ראובן ריבלין:</w:t>
      </w:r>
    </w:p>
    <w:p w14:paraId="20C8845A" w14:textId="77777777" w:rsidR="00000000" w:rsidRDefault="00890A51">
      <w:pPr>
        <w:pStyle w:val="a0"/>
        <w:rPr>
          <w:rtl/>
        </w:rPr>
      </w:pPr>
    </w:p>
    <w:p w14:paraId="478A224C" w14:textId="77777777" w:rsidR="00000000" w:rsidRDefault="00890A51">
      <w:pPr>
        <w:pStyle w:val="a0"/>
        <w:rPr>
          <w:rFonts w:hint="cs"/>
          <w:rtl/>
        </w:rPr>
      </w:pPr>
      <w:r>
        <w:rPr>
          <w:rFonts w:hint="cs"/>
          <w:rtl/>
        </w:rPr>
        <w:t xml:space="preserve">שר המשפטים נותן לכם מספיק סיבות כדי להתווכח אתו, אבל - - - </w:t>
      </w:r>
    </w:p>
    <w:p w14:paraId="1952A0E4" w14:textId="77777777" w:rsidR="00000000" w:rsidRDefault="00890A51">
      <w:pPr>
        <w:pStyle w:val="a0"/>
        <w:ind w:firstLine="0"/>
        <w:rPr>
          <w:rFonts w:hint="cs"/>
          <w:rtl/>
        </w:rPr>
      </w:pPr>
    </w:p>
    <w:p w14:paraId="11F31828" w14:textId="77777777" w:rsidR="00000000" w:rsidRDefault="00890A51">
      <w:pPr>
        <w:pStyle w:val="-"/>
        <w:rPr>
          <w:rtl/>
        </w:rPr>
      </w:pPr>
      <w:bookmarkStart w:id="199" w:name="FS000001056T30_06_2004_13_48_19C"/>
      <w:bookmarkEnd w:id="199"/>
      <w:r>
        <w:rPr>
          <w:rtl/>
        </w:rPr>
        <w:t>יעקב מרגי (ש"ס):</w:t>
      </w:r>
    </w:p>
    <w:p w14:paraId="35F27B64" w14:textId="77777777" w:rsidR="00000000" w:rsidRDefault="00890A51">
      <w:pPr>
        <w:pStyle w:val="a0"/>
        <w:rPr>
          <w:rtl/>
        </w:rPr>
      </w:pPr>
    </w:p>
    <w:p w14:paraId="32748265" w14:textId="77777777" w:rsidR="00000000" w:rsidRDefault="00890A51">
      <w:pPr>
        <w:pStyle w:val="a0"/>
        <w:rPr>
          <w:rFonts w:hint="cs"/>
          <w:rtl/>
        </w:rPr>
      </w:pPr>
      <w:r>
        <w:rPr>
          <w:rFonts w:hint="cs"/>
          <w:rtl/>
        </w:rPr>
        <w:t>שר המשפטים הוא יושב-ראש ו</w:t>
      </w:r>
      <w:r>
        <w:rPr>
          <w:rFonts w:hint="cs"/>
          <w:rtl/>
        </w:rPr>
        <w:t>עדת השרים לחקיקה. כנראה הוא לא יודע להתעלות גם לדברים ענייניים. הרי מה ביקשנו פה? להגן על עם ישראל מהידבקות במחלות קשות. עד לאן יכולה הרשות המבצעת הזאת להגיע? למה? מה ביקשנו?</w:t>
      </w:r>
    </w:p>
    <w:p w14:paraId="3ABB3914" w14:textId="77777777" w:rsidR="00000000" w:rsidRDefault="00890A51">
      <w:pPr>
        <w:pStyle w:val="a0"/>
        <w:ind w:firstLine="0"/>
        <w:rPr>
          <w:rFonts w:hint="cs"/>
          <w:rtl/>
        </w:rPr>
      </w:pPr>
    </w:p>
    <w:p w14:paraId="3B898CAE" w14:textId="77777777" w:rsidR="00000000" w:rsidRDefault="00890A51">
      <w:pPr>
        <w:pStyle w:val="af1"/>
        <w:rPr>
          <w:rtl/>
        </w:rPr>
      </w:pPr>
      <w:r>
        <w:rPr>
          <w:rtl/>
        </w:rPr>
        <w:t>היו"ר ראובן ריבלין:</w:t>
      </w:r>
    </w:p>
    <w:p w14:paraId="26E6D5F1" w14:textId="77777777" w:rsidR="00000000" w:rsidRDefault="00890A51">
      <w:pPr>
        <w:pStyle w:val="a0"/>
        <w:rPr>
          <w:rtl/>
        </w:rPr>
      </w:pPr>
    </w:p>
    <w:p w14:paraId="00AA3328" w14:textId="77777777" w:rsidR="00000000" w:rsidRDefault="00890A51">
      <w:pPr>
        <w:pStyle w:val="a0"/>
        <w:rPr>
          <w:rFonts w:hint="cs"/>
          <w:rtl/>
        </w:rPr>
      </w:pPr>
      <w:r>
        <w:rPr>
          <w:rFonts w:hint="cs"/>
          <w:rtl/>
        </w:rPr>
        <w:t>אין כסף.</w:t>
      </w:r>
    </w:p>
    <w:p w14:paraId="1C792647" w14:textId="77777777" w:rsidR="00000000" w:rsidRDefault="00890A51">
      <w:pPr>
        <w:pStyle w:val="a0"/>
        <w:ind w:firstLine="0"/>
        <w:rPr>
          <w:rFonts w:hint="cs"/>
          <w:rtl/>
        </w:rPr>
      </w:pPr>
    </w:p>
    <w:p w14:paraId="6EBE33BA" w14:textId="77777777" w:rsidR="00000000" w:rsidRDefault="00890A51">
      <w:pPr>
        <w:pStyle w:val="-"/>
        <w:rPr>
          <w:rtl/>
        </w:rPr>
      </w:pPr>
      <w:bookmarkStart w:id="200" w:name="FS000001056T30_06_2004_13_49_02C"/>
      <w:bookmarkEnd w:id="200"/>
      <w:r>
        <w:rPr>
          <w:rtl/>
        </w:rPr>
        <w:t>יעקב מרגי (ש"ס):</w:t>
      </w:r>
    </w:p>
    <w:p w14:paraId="11D36C48" w14:textId="77777777" w:rsidR="00000000" w:rsidRDefault="00890A51">
      <w:pPr>
        <w:pStyle w:val="a0"/>
        <w:rPr>
          <w:rtl/>
        </w:rPr>
      </w:pPr>
    </w:p>
    <w:p w14:paraId="76EDD235" w14:textId="77777777" w:rsidR="00000000" w:rsidRDefault="00890A51">
      <w:pPr>
        <w:pStyle w:val="a0"/>
        <w:rPr>
          <w:rFonts w:hint="cs"/>
          <w:rtl/>
        </w:rPr>
      </w:pPr>
      <w:r>
        <w:rPr>
          <w:rFonts w:hint="cs"/>
          <w:rtl/>
        </w:rPr>
        <w:t>זו הצעת חוק שלא עולה למשק אפילו</w:t>
      </w:r>
      <w:r>
        <w:rPr>
          <w:rFonts w:hint="cs"/>
          <w:rtl/>
        </w:rPr>
        <w:t xml:space="preserve"> אגורה. מילא, היו באים אלי ואומרים לי: שמע, הצעת החוק שלך יכולה להיות מסוכנת, לא כתבת סעיף כזה, תראה, אולי אפשר לעשות. כלום. הממשלה מתנגדת. למה? כי טומי לפיד החליט שהממשלה תתנגד. תאמינו לי, תשאלו את שר הבריאות כמה עולה לטפל בחולה שנדבק בדלקת נגיפית </w:t>
      </w:r>
      <w:r>
        <w:rPr>
          <w:rtl/>
        </w:rPr>
        <w:t>–</w:t>
      </w:r>
      <w:r>
        <w:rPr>
          <w:rFonts w:hint="cs"/>
          <w:rtl/>
        </w:rPr>
        <w:t xml:space="preserve"> כמה ב</w:t>
      </w:r>
      <w:r>
        <w:rPr>
          <w:rFonts w:hint="cs"/>
          <w:rtl/>
        </w:rPr>
        <w:t>דיקות דם, כמה מעקבים, כמה מידור. אבל מה לעשות? זאת הרשות המבצעת שלנו, והנה נתתי לכם חומר למחשבה. תודה.</w:t>
      </w:r>
    </w:p>
    <w:p w14:paraId="1CA6231B" w14:textId="77777777" w:rsidR="00000000" w:rsidRDefault="00890A51">
      <w:pPr>
        <w:pStyle w:val="af1"/>
        <w:rPr>
          <w:rFonts w:hint="cs"/>
          <w:rtl/>
        </w:rPr>
      </w:pPr>
    </w:p>
    <w:p w14:paraId="2C9D935C" w14:textId="77777777" w:rsidR="00000000" w:rsidRDefault="00890A51">
      <w:pPr>
        <w:pStyle w:val="af1"/>
        <w:rPr>
          <w:rtl/>
        </w:rPr>
      </w:pPr>
      <w:r>
        <w:rPr>
          <w:rtl/>
        </w:rPr>
        <w:t>היו"ר ראובן ריבלין:</w:t>
      </w:r>
    </w:p>
    <w:p w14:paraId="342AEE04" w14:textId="77777777" w:rsidR="00000000" w:rsidRDefault="00890A51">
      <w:pPr>
        <w:pStyle w:val="a0"/>
        <w:rPr>
          <w:rtl/>
        </w:rPr>
      </w:pPr>
    </w:p>
    <w:p w14:paraId="6DF9CEC4" w14:textId="77777777" w:rsidR="00000000" w:rsidRDefault="00890A51">
      <w:pPr>
        <w:pStyle w:val="a0"/>
        <w:rPr>
          <w:rFonts w:hint="cs"/>
          <w:rtl/>
        </w:rPr>
      </w:pPr>
      <w:r>
        <w:rPr>
          <w:rFonts w:hint="cs"/>
          <w:rtl/>
        </w:rPr>
        <w:t>תודה רבה. כבוד שר הבריאות ישיב.</w:t>
      </w:r>
    </w:p>
    <w:p w14:paraId="237E21B4" w14:textId="77777777" w:rsidR="00000000" w:rsidRDefault="00890A51">
      <w:pPr>
        <w:pStyle w:val="a0"/>
        <w:ind w:firstLine="0"/>
        <w:rPr>
          <w:rFonts w:hint="cs"/>
          <w:rtl/>
        </w:rPr>
      </w:pPr>
    </w:p>
    <w:p w14:paraId="38DFAA77" w14:textId="77777777" w:rsidR="00000000" w:rsidRDefault="00890A51">
      <w:pPr>
        <w:pStyle w:val="a"/>
        <w:rPr>
          <w:rtl/>
        </w:rPr>
      </w:pPr>
      <w:bookmarkStart w:id="201" w:name="FS000000473T30_06_2004_13_50_53"/>
      <w:bookmarkStart w:id="202" w:name="_Toc77593389"/>
      <w:bookmarkEnd w:id="201"/>
      <w:r>
        <w:rPr>
          <w:rFonts w:hint="eastAsia"/>
          <w:rtl/>
        </w:rPr>
        <w:t>שר</w:t>
      </w:r>
      <w:r>
        <w:rPr>
          <w:rtl/>
        </w:rPr>
        <w:t xml:space="preserve"> הבריאות דני נוה:</w:t>
      </w:r>
      <w:bookmarkEnd w:id="202"/>
    </w:p>
    <w:p w14:paraId="779B7A48" w14:textId="77777777" w:rsidR="00000000" w:rsidRDefault="00890A51">
      <w:pPr>
        <w:pStyle w:val="a0"/>
        <w:rPr>
          <w:rFonts w:hint="cs"/>
          <w:rtl/>
        </w:rPr>
      </w:pPr>
    </w:p>
    <w:p w14:paraId="22AF214E" w14:textId="77777777" w:rsidR="00000000" w:rsidRDefault="00890A51">
      <w:pPr>
        <w:pStyle w:val="a0"/>
        <w:rPr>
          <w:rFonts w:hint="cs"/>
          <w:rtl/>
        </w:rPr>
      </w:pPr>
      <w:r>
        <w:rPr>
          <w:rFonts w:hint="cs"/>
          <w:rtl/>
        </w:rPr>
        <w:t xml:space="preserve">אדוני היושב-ראש, חברי חברי הכנסת, הנושא שהעלה חבר הכנסת מרגי בהצעתו הוא נושא </w:t>
      </w:r>
      <w:r>
        <w:rPr>
          <w:rFonts w:hint="cs"/>
          <w:rtl/>
        </w:rPr>
        <w:t xml:space="preserve">ראוי וחשוב. מדובר ברצון להבטיח בדיקות נוספות בכל מה שנוגע למי שעוסק, קשור ועובד בענף המזון. זה רצון באמת חשוב </w:t>
      </w:r>
      <w:r>
        <w:rPr>
          <w:rtl/>
        </w:rPr>
        <w:t>–</w:t>
      </w:r>
      <w:r>
        <w:rPr>
          <w:rFonts w:hint="cs"/>
          <w:rtl/>
        </w:rPr>
        <w:t xml:space="preserve"> למנוע הידבקות במחלות, למנוע זיהומים אצל מי שנזקקים או משתמשים במזון הזה.</w:t>
      </w:r>
    </w:p>
    <w:p w14:paraId="339D7EA2" w14:textId="77777777" w:rsidR="00000000" w:rsidRDefault="00890A51">
      <w:pPr>
        <w:pStyle w:val="a0"/>
        <w:rPr>
          <w:rFonts w:hint="cs"/>
          <w:rtl/>
        </w:rPr>
      </w:pPr>
    </w:p>
    <w:p w14:paraId="3C0FE9C3" w14:textId="77777777" w:rsidR="00000000" w:rsidRDefault="00890A51">
      <w:pPr>
        <w:pStyle w:val="a0"/>
        <w:rPr>
          <w:rFonts w:hint="cs"/>
          <w:rtl/>
        </w:rPr>
      </w:pPr>
      <w:r>
        <w:rPr>
          <w:rFonts w:hint="cs"/>
          <w:rtl/>
        </w:rPr>
        <w:t>אני יכול לומר לך, ידידי חבר הכנסת מרגי, שההתייחסות שלי לנושא הזה, שההת</w:t>
      </w:r>
      <w:r>
        <w:rPr>
          <w:rFonts w:hint="cs"/>
          <w:rtl/>
        </w:rPr>
        <w:t>ייחסות של משרד הבריאות לנושא הזה, היא לגופו של עניין. אין פה עניין פוליטי או מפלגתי. כאשר מועלות על-ידי חברי סיעתך הצעות חוק שנראות לי עניינית נכונות, אני, לפעמים גם בניגוד לגורמים בתוך משרדי, מקבל החלטה כן לתמוך בהן; כאשר אני משתכנע שהן אכן ראויות. אחרי ה</w:t>
      </w:r>
      <w:r>
        <w:rPr>
          <w:rFonts w:hint="cs"/>
          <w:rtl/>
        </w:rPr>
        <w:t>צעתך תעלה הצעת חוק של חבר אחר של האופוזיציה, חבר הכנסת אופיר פינס-פז, אני אצטרך להשיב עליה, והממשלה כן תומכת  בה. כך שבסופו של דבר בוודאי ההתייחסות כאן היא התייחסות עניינית.</w:t>
      </w:r>
    </w:p>
    <w:p w14:paraId="4987C0AC" w14:textId="77777777" w:rsidR="00000000" w:rsidRDefault="00890A51">
      <w:pPr>
        <w:pStyle w:val="a0"/>
        <w:rPr>
          <w:rFonts w:hint="cs"/>
          <w:rtl/>
        </w:rPr>
      </w:pPr>
    </w:p>
    <w:p w14:paraId="77F7505C" w14:textId="77777777" w:rsidR="00000000" w:rsidRDefault="00890A51">
      <w:pPr>
        <w:pStyle w:val="a0"/>
        <w:rPr>
          <w:rFonts w:hint="cs"/>
          <w:rtl/>
        </w:rPr>
      </w:pPr>
      <w:r>
        <w:rPr>
          <w:rFonts w:hint="cs"/>
          <w:rtl/>
        </w:rPr>
        <w:t xml:space="preserve">אתה ודאי תמה למה הממשלה מתנגדת להצעת החוק שלך אחרי כל מה שאמרתי, והתשובה היא שלא </w:t>
      </w:r>
      <w:r>
        <w:rPr>
          <w:rFonts w:hint="cs"/>
          <w:rtl/>
        </w:rPr>
        <w:t xml:space="preserve">כל דבר צריך להסדיר בחוק. חקיקה היא דבר חשוב. הייתי פה וחוקקתי הצעות חוק פרטיות, אבל לא כל דבר צריך להסדיר במסגרת חקיקה ראשית. יש דברים שאפשר להסדיר במסגרת חקיקת משנה או תקנות, ויש דברים שאפשר להסדיר במסגרת נהלים שהממשלה, או במקרה זה הגורם המוסמך </w:t>
      </w:r>
      <w:r>
        <w:rPr>
          <w:rtl/>
        </w:rPr>
        <w:t>–</w:t>
      </w:r>
      <w:r>
        <w:rPr>
          <w:rFonts w:hint="cs"/>
          <w:rtl/>
        </w:rPr>
        <w:t xml:space="preserve"> משרד הבר</w:t>
      </w:r>
      <w:r>
        <w:rPr>
          <w:rFonts w:hint="cs"/>
          <w:rtl/>
        </w:rPr>
        <w:t xml:space="preserve">יאות, מוציאים. </w:t>
      </w:r>
    </w:p>
    <w:p w14:paraId="65D2DD5E" w14:textId="77777777" w:rsidR="00000000" w:rsidRDefault="00890A51">
      <w:pPr>
        <w:pStyle w:val="a0"/>
        <w:rPr>
          <w:rFonts w:hint="cs"/>
          <w:rtl/>
        </w:rPr>
      </w:pPr>
    </w:p>
    <w:p w14:paraId="65835A67" w14:textId="77777777" w:rsidR="00000000" w:rsidRDefault="00890A51">
      <w:pPr>
        <w:pStyle w:val="a0"/>
        <w:rPr>
          <w:rFonts w:hint="cs"/>
          <w:rtl/>
        </w:rPr>
      </w:pPr>
      <w:r>
        <w:rPr>
          <w:rFonts w:hint="cs"/>
          <w:rtl/>
        </w:rPr>
        <w:t>בנושא שאתה מדבר עליו, של בדיקות רפואיות לעובדים בענף המזון, כבר יש תקנות שהן תקנות רישוי עסקים בשני תחומים: תקנות רישוי עסקים (תנאים תברואתיים לעסקים לייצור מזון) ותקנות רישוי עסקים (תנאי תברואה נאותים לבתי-אוכל). שתי המסגרות האלה של התקנו</w:t>
      </w:r>
      <w:r>
        <w:rPr>
          <w:rFonts w:hint="cs"/>
          <w:rtl/>
        </w:rPr>
        <w:t xml:space="preserve">ת נותנות סמכות למנכ"ל משרד הבריאות אכן לקבוע נהלים שיבטיחו את מה שאתה מבקש להסדיר במסגרת חקיקה ראשית. </w:t>
      </w:r>
    </w:p>
    <w:p w14:paraId="7B3019E6" w14:textId="77777777" w:rsidR="00000000" w:rsidRDefault="00890A51">
      <w:pPr>
        <w:pStyle w:val="a0"/>
        <w:rPr>
          <w:rFonts w:hint="cs"/>
          <w:rtl/>
        </w:rPr>
      </w:pPr>
    </w:p>
    <w:p w14:paraId="7F5E8FC0" w14:textId="77777777" w:rsidR="00000000" w:rsidRDefault="00890A51">
      <w:pPr>
        <w:pStyle w:val="a0"/>
        <w:rPr>
          <w:rFonts w:hint="cs"/>
          <w:rtl/>
        </w:rPr>
      </w:pPr>
      <w:r>
        <w:rPr>
          <w:rFonts w:hint="cs"/>
          <w:rtl/>
        </w:rPr>
        <w:t>אני בהחלט מתכוון לבדוק אם אכן כל הנהלים בנושא הזה מספקים. יכול להיות שצריך נהלים נוספים. אשמח מאוד לעדכן אותך בזאת, כי אני רואה את האכפתיות שאתה מגלה בנ</w:t>
      </w:r>
      <w:r>
        <w:rPr>
          <w:rFonts w:hint="cs"/>
          <w:rtl/>
        </w:rPr>
        <w:t xml:space="preserve">ושא הזה, ולראות איך משכללים את הנהלים האלה, אולי מוסיפים נהלים חדשים, איך אוכפים אותם. אבל בסופו של דבר, כדי להסדיר את הנושא החשוב הזה לא צריך מסגרת של חקיקה ראשית. </w:t>
      </w:r>
    </w:p>
    <w:p w14:paraId="69BDBB0C" w14:textId="77777777" w:rsidR="00000000" w:rsidRDefault="00890A51">
      <w:pPr>
        <w:pStyle w:val="a0"/>
        <w:rPr>
          <w:rFonts w:hint="cs"/>
          <w:rtl/>
        </w:rPr>
      </w:pPr>
    </w:p>
    <w:p w14:paraId="2EBDB6C5" w14:textId="77777777" w:rsidR="00000000" w:rsidRDefault="00890A51">
      <w:pPr>
        <w:pStyle w:val="a0"/>
        <w:rPr>
          <w:rFonts w:hint="cs"/>
          <w:rtl/>
        </w:rPr>
      </w:pPr>
      <w:r>
        <w:rPr>
          <w:rFonts w:hint="cs"/>
          <w:rtl/>
        </w:rPr>
        <w:t xml:space="preserve">לכן, אדוני היושב-ראש, הממשלה מתנגדת להצעת החוק. </w:t>
      </w:r>
    </w:p>
    <w:p w14:paraId="3F195D43" w14:textId="77777777" w:rsidR="00000000" w:rsidRDefault="00890A51">
      <w:pPr>
        <w:pStyle w:val="a0"/>
        <w:ind w:firstLine="0"/>
        <w:rPr>
          <w:rFonts w:hint="cs"/>
          <w:rtl/>
        </w:rPr>
      </w:pPr>
    </w:p>
    <w:p w14:paraId="4B1BA7EF" w14:textId="77777777" w:rsidR="00000000" w:rsidRDefault="00890A51">
      <w:pPr>
        <w:pStyle w:val="af1"/>
        <w:rPr>
          <w:rtl/>
        </w:rPr>
      </w:pPr>
      <w:r>
        <w:rPr>
          <w:rtl/>
        </w:rPr>
        <w:t>היו"ר ראובן ריבלין:</w:t>
      </w:r>
    </w:p>
    <w:p w14:paraId="7F06586F" w14:textId="77777777" w:rsidR="00000000" w:rsidRDefault="00890A51">
      <w:pPr>
        <w:pStyle w:val="a0"/>
        <w:rPr>
          <w:rtl/>
        </w:rPr>
      </w:pPr>
    </w:p>
    <w:p w14:paraId="317B87A5" w14:textId="77777777" w:rsidR="00000000" w:rsidRDefault="00890A51">
      <w:pPr>
        <w:pStyle w:val="a0"/>
        <w:rPr>
          <w:rFonts w:hint="cs"/>
          <w:rtl/>
        </w:rPr>
      </w:pPr>
      <w:r>
        <w:rPr>
          <w:rFonts w:hint="cs"/>
          <w:rtl/>
        </w:rPr>
        <w:t>תודה רבה. חבר הכנס</w:t>
      </w:r>
      <w:r>
        <w:rPr>
          <w:rFonts w:hint="cs"/>
          <w:rtl/>
        </w:rPr>
        <w:t xml:space="preserve">ת מרגי, בבקשה. </w:t>
      </w:r>
    </w:p>
    <w:p w14:paraId="6B0F9F61" w14:textId="77777777" w:rsidR="00000000" w:rsidRDefault="00890A51">
      <w:pPr>
        <w:pStyle w:val="a0"/>
        <w:rPr>
          <w:rFonts w:hint="cs"/>
          <w:rtl/>
        </w:rPr>
      </w:pPr>
    </w:p>
    <w:p w14:paraId="51622F4B" w14:textId="77777777" w:rsidR="00000000" w:rsidRDefault="00890A51">
      <w:pPr>
        <w:pStyle w:val="a"/>
        <w:rPr>
          <w:rtl/>
        </w:rPr>
      </w:pPr>
      <w:bookmarkStart w:id="203" w:name="FS000001056T30_06_2004_13_56_50"/>
      <w:bookmarkStart w:id="204" w:name="_Toc77593390"/>
      <w:bookmarkEnd w:id="203"/>
      <w:r>
        <w:rPr>
          <w:rFonts w:hint="eastAsia"/>
          <w:rtl/>
        </w:rPr>
        <w:t>יעקב</w:t>
      </w:r>
      <w:r>
        <w:rPr>
          <w:rtl/>
        </w:rPr>
        <w:t xml:space="preserve"> מרגי (ש"ס):</w:t>
      </w:r>
      <w:bookmarkEnd w:id="204"/>
    </w:p>
    <w:p w14:paraId="3EBD2F2E" w14:textId="77777777" w:rsidR="00000000" w:rsidRDefault="00890A51">
      <w:pPr>
        <w:pStyle w:val="a0"/>
        <w:rPr>
          <w:rFonts w:hint="cs"/>
          <w:rtl/>
        </w:rPr>
      </w:pPr>
    </w:p>
    <w:p w14:paraId="7AC7D6DE" w14:textId="77777777" w:rsidR="00000000" w:rsidRDefault="00890A51">
      <w:pPr>
        <w:pStyle w:val="a0"/>
        <w:rPr>
          <w:rFonts w:hint="cs"/>
          <w:rtl/>
        </w:rPr>
      </w:pPr>
      <w:r>
        <w:rPr>
          <w:rFonts w:hint="cs"/>
          <w:rtl/>
        </w:rPr>
        <w:t>אדוני היושב-ראש, מכובדי כבוד השר, אין לי ספק בכנות דבריך, גם נהירים לי חוקי רישוי עסקים ברשויות המקומיות וגם מוכרות לי דרכי הניהול ברשויות המקומיות. אני גם יודע, בסטטיסטיקה, כמה עסקים פועלים וכמה מסעדות עובדות תחת רישוי ע</w:t>
      </w:r>
      <w:r>
        <w:rPr>
          <w:rFonts w:hint="cs"/>
          <w:rtl/>
        </w:rPr>
        <w:t xml:space="preserve">סקים. </w:t>
      </w:r>
    </w:p>
    <w:p w14:paraId="5F8AF6B6" w14:textId="77777777" w:rsidR="00000000" w:rsidRDefault="00890A51">
      <w:pPr>
        <w:pStyle w:val="a0"/>
        <w:rPr>
          <w:rFonts w:hint="cs"/>
          <w:rtl/>
        </w:rPr>
      </w:pPr>
    </w:p>
    <w:p w14:paraId="71278BE4" w14:textId="77777777" w:rsidR="00000000" w:rsidRDefault="00890A51">
      <w:pPr>
        <w:pStyle w:val="a0"/>
        <w:rPr>
          <w:rFonts w:hint="cs"/>
          <w:rtl/>
        </w:rPr>
      </w:pPr>
      <w:r>
        <w:rPr>
          <w:rFonts w:hint="cs"/>
          <w:rtl/>
        </w:rPr>
        <w:t>יזמתי את החוק הזה באמת מתוך אכפתיות, מתוך ידיעת הנושא וידיעת הצורך בחקיקה אגרסיבית.  אומנם, לא בהזדמנות זו, אבל אני חושב להרחיב את זה לכל הענפים שמטפלים בבני-אדם. לא ייתכן שרופא שהוא נשא של מחלה יטפל באדם חולה. כשאחות באה לטפל באדם חולה היא שמה כפפ</w:t>
      </w:r>
      <w:r>
        <w:rPr>
          <w:rFonts w:hint="cs"/>
          <w:rtl/>
        </w:rPr>
        <w:t xml:space="preserve">ות ושמה מגן נשימה, אבל החולה לא יכול להיות מוגן מפני אותו רופא חולה. הבאתי את זה כדוגמה. </w:t>
      </w:r>
    </w:p>
    <w:p w14:paraId="152E99A0" w14:textId="77777777" w:rsidR="00000000" w:rsidRDefault="00890A51">
      <w:pPr>
        <w:pStyle w:val="a0"/>
        <w:rPr>
          <w:rFonts w:hint="cs"/>
          <w:rtl/>
        </w:rPr>
      </w:pPr>
    </w:p>
    <w:p w14:paraId="37C842E7" w14:textId="77777777" w:rsidR="00000000" w:rsidRDefault="00890A51">
      <w:pPr>
        <w:pStyle w:val="a0"/>
        <w:rPr>
          <w:rFonts w:hint="cs"/>
          <w:rtl/>
        </w:rPr>
      </w:pPr>
      <w:r>
        <w:rPr>
          <w:rFonts w:hint="cs"/>
          <w:rtl/>
        </w:rPr>
        <w:t>בענף המזון הנושא פרוץ. תראה בכמה מסעדות ישנים על הגג עובדים מהשטחים שאינם יודעים  מה זאת בדיקה רפואית בכלל, וכמה מלצרים וכמה טבחים עובדים ללא בדיקה. בואו כולנו לא נט</w:t>
      </w:r>
      <w:r>
        <w:rPr>
          <w:rFonts w:hint="cs"/>
          <w:rtl/>
        </w:rPr>
        <w:t xml:space="preserve">מון את הראש בחול. </w:t>
      </w:r>
    </w:p>
    <w:p w14:paraId="18BB5F1A" w14:textId="77777777" w:rsidR="00000000" w:rsidRDefault="00890A51">
      <w:pPr>
        <w:pStyle w:val="a0"/>
        <w:rPr>
          <w:rFonts w:hint="cs"/>
          <w:rtl/>
        </w:rPr>
      </w:pPr>
    </w:p>
    <w:p w14:paraId="673C3159" w14:textId="77777777" w:rsidR="00000000" w:rsidRDefault="00890A51">
      <w:pPr>
        <w:pStyle w:val="a0"/>
        <w:rPr>
          <w:rFonts w:hint="cs"/>
          <w:rtl/>
        </w:rPr>
      </w:pPr>
      <w:r>
        <w:rPr>
          <w:rFonts w:hint="cs"/>
          <w:rtl/>
        </w:rPr>
        <w:t>אני לא מטיל ספק בכנות דבריך, אבל האווירה של אנטי חקיקה על-ידי סיעות האופוזיציה משודרת כאן בקדנציה האחרונה, ואני אומר לכם: אין שום סיבה לא להצביע בעד החוק הזה. שום דבר, שום נוהל, שום תקנה לא יאכפו את העניין, כי אני יודע שהדברים קיימים אב</w:t>
      </w:r>
      <w:r>
        <w:rPr>
          <w:rFonts w:hint="cs"/>
          <w:rtl/>
        </w:rPr>
        <w:t>ל אינם נאכפים. לכן רק בחקיקה ראשית הדבר הזה יכול להיאכף, ואין לי אלא להצר על כך שהממשלה מצאה לנכון להתנגד להצעת החוק ולא להגן על בריאות הציבור.</w:t>
      </w:r>
    </w:p>
    <w:p w14:paraId="0B3E196C" w14:textId="77777777" w:rsidR="00000000" w:rsidRDefault="00890A51">
      <w:pPr>
        <w:pStyle w:val="a0"/>
        <w:rPr>
          <w:rFonts w:hint="cs"/>
          <w:rtl/>
        </w:rPr>
      </w:pPr>
    </w:p>
    <w:p w14:paraId="686201E6" w14:textId="77777777" w:rsidR="00000000" w:rsidRDefault="00890A51">
      <w:pPr>
        <w:pStyle w:val="a0"/>
        <w:rPr>
          <w:rFonts w:hint="cs"/>
          <w:rtl/>
        </w:rPr>
      </w:pPr>
      <w:r>
        <w:rPr>
          <w:rFonts w:hint="cs"/>
          <w:rtl/>
        </w:rPr>
        <w:t xml:space="preserve">אני מבקש מכל חברי בבית הזה להצביע בעד החוק. </w:t>
      </w:r>
    </w:p>
    <w:p w14:paraId="12EFC134" w14:textId="77777777" w:rsidR="00000000" w:rsidRDefault="00890A51">
      <w:pPr>
        <w:pStyle w:val="a0"/>
        <w:ind w:firstLine="0"/>
        <w:rPr>
          <w:rFonts w:hint="cs"/>
          <w:rtl/>
        </w:rPr>
      </w:pPr>
    </w:p>
    <w:p w14:paraId="12D3A9E8" w14:textId="77777777" w:rsidR="00000000" w:rsidRDefault="00890A51">
      <w:pPr>
        <w:pStyle w:val="af1"/>
        <w:rPr>
          <w:rtl/>
        </w:rPr>
      </w:pPr>
      <w:r>
        <w:rPr>
          <w:rtl/>
        </w:rPr>
        <w:t>היו"ר ראובן ריבלין:</w:t>
      </w:r>
    </w:p>
    <w:p w14:paraId="5D29DDBB" w14:textId="77777777" w:rsidR="00000000" w:rsidRDefault="00890A51">
      <w:pPr>
        <w:pStyle w:val="a0"/>
        <w:rPr>
          <w:rtl/>
        </w:rPr>
      </w:pPr>
    </w:p>
    <w:p w14:paraId="2A2C2E78" w14:textId="77777777" w:rsidR="00000000" w:rsidRDefault="00890A51">
      <w:pPr>
        <w:pStyle w:val="a0"/>
        <w:rPr>
          <w:rFonts w:hint="cs"/>
          <w:rtl/>
        </w:rPr>
      </w:pPr>
      <w:r>
        <w:rPr>
          <w:rFonts w:hint="cs"/>
          <w:rtl/>
        </w:rPr>
        <w:t xml:space="preserve">תודה לחבר הכנסת מרגי. </w:t>
      </w:r>
    </w:p>
    <w:p w14:paraId="7BFF7BC5" w14:textId="77777777" w:rsidR="00000000" w:rsidRDefault="00890A51">
      <w:pPr>
        <w:pStyle w:val="a0"/>
        <w:rPr>
          <w:rFonts w:hint="cs"/>
          <w:rtl/>
        </w:rPr>
      </w:pPr>
    </w:p>
    <w:p w14:paraId="133C2E07" w14:textId="77777777" w:rsidR="00000000" w:rsidRDefault="00890A51">
      <w:pPr>
        <w:pStyle w:val="a0"/>
        <w:rPr>
          <w:rFonts w:hint="cs"/>
          <w:rtl/>
        </w:rPr>
      </w:pPr>
      <w:r>
        <w:rPr>
          <w:rFonts w:hint="cs"/>
          <w:rtl/>
        </w:rPr>
        <w:t xml:space="preserve">אנחנו עוברים להצבעה </w:t>
      </w:r>
      <w:r>
        <w:rPr>
          <w:rFonts w:hint="cs"/>
          <w:rtl/>
        </w:rPr>
        <w:t xml:space="preserve">על הצעת חוק חובת בדיקות רפואיות לעובדים בענף המזון, התשס"ד-2004. נא להצביע -  מי בעד? מי נגד? מי נמנע? </w:t>
      </w:r>
    </w:p>
    <w:p w14:paraId="06BE86F5" w14:textId="77777777" w:rsidR="00000000" w:rsidRDefault="00890A51">
      <w:pPr>
        <w:pStyle w:val="a0"/>
        <w:rPr>
          <w:rFonts w:hint="cs"/>
          <w:rtl/>
        </w:rPr>
      </w:pPr>
    </w:p>
    <w:p w14:paraId="564C1242" w14:textId="77777777" w:rsidR="00000000" w:rsidRDefault="00890A51">
      <w:pPr>
        <w:pStyle w:val="ab"/>
        <w:bidi/>
        <w:rPr>
          <w:rFonts w:hint="cs"/>
          <w:rtl/>
        </w:rPr>
      </w:pPr>
      <w:r>
        <w:rPr>
          <w:rFonts w:hint="cs"/>
          <w:rtl/>
        </w:rPr>
        <w:t>הצבעה מס' 4</w:t>
      </w:r>
    </w:p>
    <w:p w14:paraId="3F656317" w14:textId="77777777" w:rsidR="00000000" w:rsidRDefault="00890A51">
      <w:pPr>
        <w:pStyle w:val="a0"/>
        <w:rPr>
          <w:rFonts w:hint="cs"/>
          <w:rtl/>
        </w:rPr>
      </w:pPr>
    </w:p>
    <w:p w14:paraId="2F973F86" w14:textId="77777777" w:rsidR="00000000" w:rsidRDefault="00890A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586CCD2C" w14:textId="77777777" w:rsidR="00000000" w:rsidRDefault="00890A51">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6107F47D"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093B41A5" w14:textId="77777777" w:rsidR="00000000" w:rsidRDefault="00890A51">
      <w:pPr>
        <w:pStyle w:val="ad"/>
        <w:bidi/>
        <w:rPr>
          <w:rFonts w:hint="cs"/>
          <w:rtl/>
        </w:rPr>
      </w:pPr>
      <w:r>
        <w:rPr>
          <w:rFonts w:hint="cs"/>
          <w:rtl/>
        </w:rPr>
        <w:t>ההצעה להסיר מסדר-היום את הצ</w:t>
      </w:r>
      <w:r>
        <w:rPr>
          <w:rFonts w:hint="cs"/>
          <w:rtl/>
        </w:rPr>
        <w:t xml:space="preserve">עת חוק חובת בדיקות רפואיות לעובדים בענף המזון, </w:t>
      </w:r>
    </w:p>
    <w:p w14:paraId="41520F70" w14:textId="77777777" w:rsidR="00000000" w:rsidRDefault="00890A51">
      <w:pPr>
        <w:pStyle w:val="ad"/>
        <w:bidi/>
        <w:rPr>
          <w:rFonts w:hint="cs"/>
          <w:rtl/>
        </w:rPr>
      </w:pPr>
      <w:r>
        <w:rPr>
          <w:rFonts w:hint="cs"/>
          <w:rtl/>
        </w:rPr>
        <w:t>התשס"ד-2004,  נתקבלה.</w:t>
      </w:r>
    </w:p>
    <w:p w14:paraId="042713E2" w14:textId="77777777" w:rsidR="00000000" w:rsidRDefault="00890A51">
      <w:pPr>
        <w:pStyle w:val="a0"/>
        <w:rPr>
          <w:rFonts w:hint="cs"/>
          <w:rtl/>
        </w:rPr>
      </w:pPr>
    </w:p>
    <w:p w14:paraId="6A32708F" w14:textId="77777777" w:rsidR="00000000" w:rsidRDefault="00890A51">
      <w:pPr>
        <w:pStyle w:val="af1"/>
        <w:rPr>
          <w:rtl/>
        </w:rPr>
      </w:pPr>
      <w:r>
        <w:rPr>
          <w:rtl/>
        </w:rPr>
        <w:t>היו"ר ראובן ריבלין:</w:t>
      </w:r>
    </w:p>
    <w:p w14:paraId="2C150547" w14:textId="77777777" w:rsidR="00000000" w:rsidRDefault="00890A51">
      <w:pPr>
        <w:pStyle w:val="a0"/>
        <w:rPr>
          <w:rtl/>
        </w:rPr>
      </w:pPr>
    </w:p>
    <w:p w14:paraId="3D783AC7" w14:textId="77777777" w:rsidR="00000000" w:rsidRDefault="00890A51">
      <w:pPr>
        <w:pStyle w:val="a0"/>
        <w:rPr>
          <w:rFonts w:hint="cs"/>
          <w:rtl/>
        </w:rPr>
      </w:pPr>
      <w:r>
        <w:rPr>
          <w:rFonts w:hint="cs"/>
          <w:rtl/>
        </w:rPr>
        <w:t xml:space="preserve">37 בעד, 48 מתנגדים ואין נמנעים. אני קובע שהצעת החוק לא עברה בקריאה טרומית והיא ירדה מסדר-היום. </w:t>
      </w:r>
    </w:p>
    <w:p w14:paraId="4873B0CB" w14:textId="77777777" w:rsidR="00000000" w:rsidRDefault="00890A51">
      <w:pPr>
        <w:pStyle w:val="a0"/>
        <w:rPr>
          <w:rFonts w:hint="cs"/>
          <w:rtl/>
        </w:rPr>
      </w:pPr>
    </w:p>
    <w:p w14:paraId="1952470C" w14:textId="77777777" w:rsidR="00000000" w:rsidRDefault="00890A51">
      <w:pPr>
        <w:pStyle w:val="a2"/>
        <w:rPr>
          <w:rtl/>
        </w:rPr>
      </w:pPr>
    </w:p>
    <w:p w14:paraId="047C4F09" w14:textId="77777777" w:rsidR="00000000" w:rsidRDefault="00890A51">
      <w:pPr>
        <w:pStyle w:val="a2"/>
        <w:rPr>
          <w:rFonts w:hint="cs"/>
          <w:rtl/>
        </w:rPr>
      </w:pPr>
      <w:bookmarkStart w:id="205" w:name="CS28844FI0028844T30_06_2004_13_16_40"/>
      <w:bookmarkStart w:id="206" w:name="_Toc77593391"/>
      <w:bookmarkEnd w:id="205"/>
      <w:r>
        <w:rPr>
          <w:rtl/>
        </w:rPr>
        <w:t>הצעת חוק איסור קבלת תגמול מחברות תרופות, התשס"ד-2004</w:t>
      </w:r>
      <w:bookmarkEnd w:id="206"/>
      <w:r>
        <w:rPr>
          <w:rtl/>
        </w:rPr>
        <w:t xml:space="preserve"> </w:t>
      </w:r>
    </w:p>
    <w:p w14:paraId="2FF0BE2C" w14:textId="77777777" w:rsidR="00000000" w:rsidRDefault="00890A51">
      <w:pPr>
        <w:pStyle w:val="a0"/>
        <w:rPr>
          <w:rFonts w:hint="cs"/>
          <w:rtl/>
        </w:rPr>
      </w:pPr>
      <w:r>
        <w:rPr>
          <w:rtl/>
        </w:rPr>
        <w:t>["דברי הכנסת</w:t>
      </w:r>
      <w:r>
        <w:rPr>
          <w:rtl/>
        </w:rPr>
        <w:t xml:space="preserve">", חוב' </w:t>
      </w:r>
      <w:r>
        <w:rPr>
          <w:rFonts w:hint="cs"/>
          <w:rtl/>
        </w:rPr>
        <w:t>כ"ט</w:t>
      </w:r>
      <w:r>
        <w:rPr>
          <w:rtl/>
        </w:rPr>
        <w:t xml:space="preserve">, עמ' </w:t>
      </w:r>
      <w:r>
        <w:rPr>
          <w:rFonts w:hint="cs"/>
          <w:rtl/>
        </w:rPr>
        <w:t>12475</w:t>
      </w:r>
      <w:r>
        <w:rPr>
          <w:rtl/>
        </w:rPr>
        <w:t>.]</w:t>
      </w:r>
    </w:p>
    <w:p w14:paraId="41BC76C6" w14:textId="77777777" w:rsidR="00000000" w:rsidRDefault="00890A51">
      <w:pPr>
        <w:pStyle w:val="-0"/>
        <w:rPr>
          <w:rFonts w:hint="cs"/>
          <w:rtl/>
        </w:rPr>
      </w:pPr>
      <w:bookmarkStart w:id="207" w:name="_Toc77593392"/>
      <w:r>
        <w:rPr>
          <w:rFonts w:hint="cs"/>
          <w:rtl/>
        </w:rPr>
        <w:t>(הצעת חבר הכנסת</w:t>
      </w:r>
      <w:r>
        <w:rPr>
          <w:rtl/>
        </w:rPr>
        <w:t xml:space="preserve"> </w:t>
      </w:r>
      <w:r>
        <w:rPr>
          <w:rFonts w:hint="cs"/>
          <w:rtl/>
        </w:rPr>
        <w:t xml:space="preserve">אופיר </w:t>
      </w:r>
      <w:r>
        <w:rPr>
          <w:rtl/>
        </w:rPr>
        <w:t>פינס-פז</w:t>
      </w:r>
      <w:r>
        <w:rPr>
          <w:rFonts w:hint="cs"/>
          <w:rtl/>
        </w:rPr>
        <w:t>)</w:t>
      </w:r>
      <w:bookmarkEnd w:id="207"/>
    </w:p>
    <w:p w14:paraId="76256D22" w14:textId="77777777" w:rsidR="00000000" w:rsidRDefault="00890A51">
      <w:pPr>
        <w:pStyle w:val="a0"/>
        <w:rPr>
          <w:rFonts w:hint="cs"/>
          <w:rtl/>
        </w:rPr>
      </w:pPr>
    </w:p>
    <w:p w14:paraId="14D89E13" w14:textId="77777777" w:rsidR="00000000" w:rsidRDefault="00890A51">
      <w:pPr>
        <w:pStyle w:val="af1"/>
        <w:rPr>
          <w:rtl/>
        </w:rPr>
      </w:pPr>
      <w:r>
        <w:rPr>
          <w:rtl/>
        </w:rPr>
        <w:t>היו"ר ראובן ריבלין:</w:t>
      </w:r>
    </w:p>
    <w:p w14:paraId="553507F5" w14:textId="77777777" w:rsidR="00000000" w:rsidRDefault="00890A51">
      <w:pPr>
        <w:pStyle w:val="a0"/>
        <w:rPr>
          <w:rtl/>
        </w:rPr>
      </w:pPr>
    </w:p>
    <w:p w14:paraId="6E7F1FA9" w14:textId="77777777" w:rsidR="00000000" w:rsidRDefault="00890A51">
      <w:pPr>
        <w:pStyle w:val="a0"/>
        <w:rPr>
          <w:rFonts w:hint="cs"/>
          <w:rtl/>
        </w:rPr>
      </w:pPr>
      <w:r>
        <w:rPr>
          <w:rFonts w:hint="cs"/>
          <w:rtl/>
        </w:rPr>
        <w:t>אנחנו עוברים להצעת חוק איסור קבלת תגמול מחברות תרופות, התשס"ד-2004, של חבר הכנסת אופיר פינס, הצעה שמספרה פ/2215 - תשובה והצבעה. ישיב שר הבריאות, השר דני נוה, בבקשה. לאחר מכן תינת</w:t>
      </w:r>
      <w:r>
        <w:rPr>
          <w:rFonts w:hint="cs"/>
          <w:rtl/>
        </w:rPr>
        <w:t xml:space="preserve">ן תשובה על תשובה, של חבר הכנסת פינס, ונעבור להצבעה. </w:t>
      </w:r>
    </w:p>
    <w:p w14:paraId="1DEE988C" w14:textId="77777777" w:rsidR="00000000" w:rsidRDefault="00890A51">
      <w:pPr>
        <w:pStyle w:val="a0"/>
        <w:rPr>
          <w:rFonts w:hint="cs"/>
          <w:rtl/>
        </w:rPr>
      </w:pPr>
    </w:p>
    <w:p w14:paraId="655EF9F7" w14:textId="77777777" w:rsidR="00000000" w:rsidRDefault="00890A51">
      <w:pPr>
        <w:pStyle w:val="a"/>
        <w:rPr>
          <w:rtl/>
        </w:rPr>
      </w:pPr>
      <w:bookmarkStart w:id="208" w:name="FS000000473T30_06_2004_13_18_01"/>
      <w:bookmarkStart w:id="209" w:name="_Toc77593393"/>
      <w:bookmarkEnd w:id="208"/>
      <w:r>
        <w:rPr>
          <w:rFonts w:hint="eastAsia"/>
          <w:rtl/>
        </w:rPr>
        <w:t>שר</w:t>
      </w:r>
      <w:r>
        <w:rPr>
          <w:rtl/>
        </w:rPr>
        <w:t xml:space="preserve"> הבריאות דני נוה:</w:t>
      </w:r>
      <w:bookmarkEnd w:id="209"/>
    </w:p>
    <w:p w14:paraId="07A86109" w14:textId="77777777" w:rsidR="00000000" w:rsidRDefault="00890A51">
      <w:pPr>
        <w:pStyle w:val="a0"/>
        <w:rPr>
          <w:rFonts w:hint="cs"/>
          <w:rtl/>
        </w:rPr>
      </w:pPr>
    </w:p>
    <w:p w14:paraId="619F43C0" w14:textId="77777777" w:rsidR="00000000" w:rsidRDefault="00890A51">
      <w:pPr>
        <w:pStyle w:val="a0"/>
        <w:rPr>
          <w:rFonts w:hint="cs"/>
          <w:rtl/>
        </w:rPr>
      </w:pPr>
      <w:r>
        <w:rPr>
          <w:rFonts w:hint="cs"/>
          <w:rtl/>
        </w:rPr>
        <w:t>אדוני היושב-ראש, הנה דוגמה להצעת חוק שמעלה חבר כנסת מהאופוזיציה וההתייחסות היא התייחסות עניינית של הממשלה לחקיקה הפרטית הזאת לגופו של עניין ולא לגופו של המציע, אם הוא בא מהאופוזיציה</w:t>
      </w:r>
      <w:r>
        <w:rPr>
          <w:rFonts w:hint="cs"/>
          <w:rtl/>
        </w:rPr>
        <w:t xml:space="preserve"> או בא מהקואליציה. </w:t>
      </w:r>
    </w:p>
    <w:p w14:paraId="35F70068" w14:textId="77777777" w:rsidR="00000000" w:rsidRDefault="00890A51">
      <w:pPr>
        <w:pStyle w:val="a0"/>
        <w:rPr>
          <w:rFonts w:hint="cs"/>
          <w:rtl/>
        </w:rPr>
      </w:pPr>
    </w:p>
    <w:p w14:paraId="5FD75F96" w14:textId="77777777" w:rsidR="00000000" w:rsidRDefault="00890A51">
      <w:pPr>
        <w:pStyle w:val="a0"/>
        <w:rPr>
          <w:rFonts w:hint="cs"/>
          <w:rtl/>
        </w:rPr>
      </w:pPr>
      <w:r>
        <w:rPr>
          <w:rFonts w:hint="cs"/>
          <w:rtl/>
        </w:rPr>
        <w:t xml:space="preserve">הנושא חשוב, הוא בא להסדיר את יחסי הגומלין בין המערכת הרפואית, בין רופאים, לבין תעשיית הפרמצבטיקה, לבין חברות התרופות. היום יש מציאות מורכבת בכל מה שנוגע לקשרי הגומלין האלה, וגם טענות שונות ומשונות בכל מה שנוגע לתגמולים ולהטבות שרופאים </w:t>
      </w:r>
      <w:r>
        <w:rPr>
          <w:rFonts w:hint="cs"/>
          <w:rtl/>
        </w:rPr>
        <w:t xml:space="preserve">מקבלים לעתים מתעשיית הפרמצבטיקה בתחומים שונים. </w:t>
      </w:r>
    </w:p>
    <w:p w14:paraId="647AD41B" w14:textId="77777777" w:rsidR="00000000" w:rsidRDefault="00890A51">
      <w:pPr>
        <w:pStyle w:val="a0"/>
        <w:rPr>
          <w:rFonts w:hint="cs"/>
          <w:rtl/>
        </w:rPr>
      </w:pPr>
    </w:p>
    <w:p w14:paraId="57280F1C" w14:textId="77777777" w:rsidR="00000000" w:rsidRDefault="00890A51">
      <w:pPr>
        <w:pStyle w:val="a0"/>
        <w:rPr>
          <w:rFonts w:hint="cs"/>
          <w:rtl/>
        </w:rPr>
      </w:pPr>
      <w:r>
        <w:rPr>
          <w:rFonts w:hint="cs"/>
          <w:rtl/>
        </w:rPr>
        <w:t xml:space="preserve">צריך לזכור שני דברים. קודם כול, מה שמזין ומקדם את המחקר בישראל ואת הניסויים הקליניים בישראל זה בסופו של דבר הסקטור הישראלי והמגזר המסחרי והתעשייה הפרמצבטית, כי בסופו של דבר, כשרוצים לקדם תרופה חדשה או רוצים </w:t>
      </w:r>
      <w:r>
        <w:rPr>
          <w:rFonts w:hint="cs"/>
          <w:rtl/>
        </w:rPr>
        <w:t xml:space="preserve">לקדם אמצעי רפואי חדש, מקורות המימון לכך מצויים במגזר העסקי, שמעוניין לקדם מכשיר מסוים או תרופה מסוימת. לכן עצם העניין שחברות הפרמצבטיקה רוצות לקדם מוצרים והדרך לעשות זאת היא בקשרי גומלין עם הרופאים שנותנים את התרופות </w:t>
      </w:r>
      <w:r>
        <w:rPr>
          <w:rtl/>
        </w:rPr>
        <w:t>–</w:t>
      </w:r>
      <w:r>
        <w:rPr>
          <w:rFonts w:hint="cs"/>
          <w:rtl/>
        </w:rPr>
        <w:t xml:space="preserve"> הדבר הזה הוא דבר נכון, הוא דבר ראוי. </w:t>
      </w:r>
      <w:r>
        <w:rPr>
          <w:rFonts w:hint="cs"/>
          <w:rtl/>
        </w:rPr>
        <w:t xml:space="preserve">צריך להבטיח שהדברים האלה יתנהלו כחוק וכדין, שרופאים לא יקבלו הטבות שלא מן העניין ולא יקבלו הטבות שיכולות להגיע לקנה-מידה של עבירה פלילית. </w:t>
      </w:r>
    </w:p>
    <w:p w14:paraId="36D89651" w14:textId="77777777" w:rsidR="00000000" w:rsidRDefault="00890A51">
      <w:pPr>
        <w:pStyle w:val="a0"/>
        <w:rPr>
          <w:rFonts w:hint="cs"/>
          <w:rtl/>
        </w:rPr>
      </w:pPr>
    </w:p>
    <w:p w14:paraId="2E0B5F8B" w14:textId="77777777" w:rsidR="00000000" w:rsidRDefault="00890A51">
      <w:pPr>
        <w:pStyle w:val="a0"/>
        <w:rPr>
          <w:rFonts w:hint="cs"/>
          <w:rtl/>
        </w:rPr>
      </w:pPr>
      <w:r>
        <w:rPr>
          <w:rFonts w:hint="cs"/>
          <w:rtl/>
        </w:rPr>
        <w:t>אומנם, היום כבר יש חקיקה בנושא הזה, בחוק העונשין שלנו, שמגדיר מה היא עבירת השוחד ומגדיר בסופו של דבר את הדברים בצורה</w:t>
      </w:r>
      <w:r>
        <w:rPr>
          <w:rFonts w:hint="cs"/>
          <w:rtl/>
        </w:rPr>
        <w:t xml:space="preserve"> מסודרת. חבר הכנסת פינס-פז, שפעיל בנושא הזה כבר כמה שנים, חשב שיש צורך בחקיקה פרטיקולרית בנושא הזה, כדי להעביר מסר ברור ולהסדיר את כללי המשחק בכל מה שנוגע לקשר בין הרופאים לתעשייה. אני חושב שהדבר הזה נכון. </w:t>
      </w:r>
    </w:p>
    <w:p w14:paraId="055D213B" w14:textId="77777777" w:rsidR="00000000" w:rsidRDefault="00890A51">
      <w:pPr>
        <w:pStyle w:val="a0"/>
        <w:rPr>
          <w:rFonts w:hint="cs"/>
          <w:rtl/>
        </w:rPr>
      </w:pPr>
    </w:p>
    <w:p w14:paraId="60D07DB8" w14:textId="77777777" w:rsidR="00000000" w:rsidRDefault="00890A51">
      <w:pPr>
        <w:pStyle w:val="a0"/>
        <w:rPr>
          <w:rFonts w:hint="cs"/>
          <w:rtl/>
        </w:rPr>
      </w:pPr>
      <w:r>
        <w:rPr>
          <w:rFonts w:hint="cs"/>
          <w:rtl/>
        </w:rPr>
        <w:t>קיימנו כמה פגישות, לרבות עם נציגי ההסתדרות הרפוא</w:t>
      </w:r>
      <w:r>
        <w:rPr>
          <w:rFonts w:hint="cs"/>
          <w:rtl/>
        </w:rPr>
        <w:t>ית, והפגישה האחרונה היתה עם יושב-ראש ועדת האתיקה של ההסתדרות הרפואית, פרופסור אבינעם רכס מ"הדסה עין-כרם" בירושלים. יש גם התקדמות גדולה מאוד באמנה שאמורה להיחתם בקרוב בין ההסתדרות הרפואית למשרד הבריאות לתעשייה הפרמצבטית - אמנה ראשונה מסוגה, שאמורה להסדיר את</w:t>
      </w:r>
      <w:r>
        <w:rPr>
          <w:rFonts w:hint="cs"/>
          <w:rtl/>
        </w:rPr>
        <w:t xml:space="preserve"> כל קשרי הגומלין האלה, להבטיח שקשרי הגומלין האלה יוכלו להימשך לטובת הציבור, אבל עם הגדרה מה מותר, מה אסור ומה הם כללי המשחק. </w:t>
      </w:r>
    </w:p>
    <w:p w14:paraId="3973D8E8" w14:textId="77777777" w:rsidR="00000000" w:rsidRDefault="00890A51">
      <w:pPr>
        <w:pStyle w:val="a0"/>
        <w:rPr>
          <w:rFonts w:hint="cs"/>
          <w:rtl/>
        </w:rPr>
      </w:pPr>
    </w:p>
    <w:p w14:paraId="2C5506B0" w14:textId="77777777" w:rsidR="00000000" w:rsidRDefault="00890A51">
      <w:pPr>
        <w:pStyle w:val="a0"/>
        <w:rPr>
          <w:rFonts w:hint="cs"/>
          <w:rtl/>
        </w:rPr>
      </w:pPr>
      <w:r>
        <w:rPr>
          <w:rFonts w:hint="cs"/>
          <w:rtl/>
        </w:rPr>
        <w:t>הסכמתי עם חבר הכנסת פינס-פז, שאנחנו נעביר בקריאה טרומית, שהממשלה תתמוך בהצעתו בקריאה הטרומית. בתהליך שיהיה לקראת קידום החקיקה לקר</w:t>
      </w:r>
      <w:r>
        <w:rPr>
          <w:rFonts w:hint="cs"/>
          <w:rtl/>
        </w:rPr>
        <w:t xml:space="preserve">יאה ראשונה נתאם יחדיו את נוסח הצעת החוק, כי גם חבר הכנסת פינס-פז מסכים שהנוסח כפי שהוא עכשיו לא עונה על מה שאנחנו רוצים להגיע אליו. בסופו של דבר החוק ישמש כחוק מסגרת שלתוכו תיכנס האמנה וייכנסו תקנות שמשרד הבריאות יתקין כדי להסדיר את הנושא הזה. לכן, בתנאים </w:t>
      </w:r>
      <w:r>
        <w:rPr>
          <w:rFonts w:hint="cs"/>
          <w:rtl/>
        </w:rPr>
        <w:t xml:space="preserve">האלה, שמוסכמים על חבר הכנסת פינס-פז, הממשלה תומכת בהעברת הצעת החוק בקריאה טרומית. </w:t>
      </w:r>
    </w:p>
    <w:p w14:paraId="54EE4F93" w14:textId="77777777" w:rsidR="00000000" w:rsidRDefault="00890A51">
      <w:pPr>
        <w:pStyle w:val="a0"/>
        <w:rPr>
          <w:rFonts w:hint="cs"/>
          <w:rtl/>
        </w:rPr>
      </w:pPr>
    </w:p>
    <w:p w14:paraId="556F98BC" w14:textId="77777777" w:rsidR="00000000" w:rsidRDefault="00890A51">
      <w:pPr>
        <w:pStyle w:val="af1"/>
        <w:rPr>
          <w:rtl/>
        </w:rPr>
      </w:pPr>
      <w:r>
        <w:rPr>
          <w:rtl/>
        </w:rPr>
        <w:t>היו"ר ראובן ריבלין:</w:t>
      </w:r>
    </w:p>
    <w:p w14:paraId="35435870" w14:textId="77777777" w:rsidR="00000000" w:rsidRDefault="00890A51">
      <w:pPr>
        <w:pStyle w:val="a0"/>
        <w:rPr>
          <w:rtl/>
        </w:rPr>
      </w:pPr>
    </w:p>
    <w:p w14:paraId="73A488FE" w14:textId="77777777" w:rsidR="00000000" w:rsidRDefault="00890A51">
      <w:pPr>
        <w:pStyle w:val="a0"/>
        <w:rPr>
          <w:rFonts w:hint="cs"/>
          <w:rtl/>
        </w:rPr>
      </w:pPr>
      <w:r>
        <w:rPr>
          <w:rFonts w:hint="cs"/>
          <w:rtl/>
        </w:rPr>
        <w:t xml:space="preserve">תודה רבה. חבר הכנסת פינס-פז, האם אדוני מסכים להתניות הממשלה? תגיד לי כן או לא, כי יש מי שמתנגד. אחר כך אני אצטרך לשאול את הממשלה אם היא מסכימה להתניות </w:t>
      </w:r>
      <w:r>
        <w:rPr>
          <w:rFonts w:hint="cs"/>
          <w:rtl/>
        </w:rPr>
        <w:t xml:space="preserve">שלך על ההתניות, וזה משא-ומתן. </w:t>
      </w:r>
    </w:p>
    <w:p w14:paraId="0A285CFB" w14:textId="77777777" w:rsidR="00000000" w:rsidRDefault="00890A51">
      <w:pPr>
        <w:pStyle w:val="a0"/>
        <w:rPr>
          <w:rFonts w:hint="cs"/>
          <w:rtl/>
        </w:rPr>
      </w:pPr>
    </w:p>
    <w:p w14:paraId="4983C174" w14:textId="77777777" w:rsidR="00000000" w:rsidRDefault="00890A51">
      <w:pPr>
        <w:pStyle w:val="a"/>
        <w:rPr>
          <w:rtl/>
        </w:rPr>
      </w:pPr>
      <w:bookmarkStart w:id="210" w:name="FS000000455T30_06_2004_13_18_30"/>
      <w:bookmarkStart w:id="211" w:name="_Toc77593394"/>
      <w:bookmarkEnd w:id="210"/>
      <w:r>
        <w:rPr>
          <w:rFonts w:hint="eastAsia"/>
          <w:rtl/>
        </w:rPr>
        <w:t>אופיר</w:t>
      </w:r>
      <w:r>
        <w:rPr>
          <w:rtl/>
        </w:rPr>
        <w:t xml:space="preserve"> פינס-פז (העבודה-מימד):</w:t>
      </w:r>
      <w:bookmarkEnd w:id="211"/>
    </w:p>
    <w:p w14:paraId="5EA168CA" w14:textId="77777777" w:rsidR="00000000" w:rsidRDefault="00890A51">
      <w:pPr>
        <w:pStyle w:val="a0"/>
        <w:rPr>
          <w:rFonts w:hint="cs"/>
          <w:rtl/>
        </w:rPr>
      </w:pPr>
    </w:p>
    <w:p w14:paraId="713DEB91" w14:textId="77777777" w:rsidR="00000000" w:rsidRDefault="00890A51">
      <w:pPr>
        <w:pStyle w:val="a0"/>
        <w:rPr>
          <w:rFonts w:hint="cs"/>
          <w:rtl/>
        </w:rPr>
      </w:pPr>
      <w:r>
        <w:rPr>
          <w:rFonts w:hint="cs"/>
          <w:rtl/>
        </w:rPr>
        <w:t xml:space="preserve">לי אין התניות. עליתי לדוכן משום ששר הבריאות מצטנע. אני חושב ששר הבריאות הזה </w:t>
      </w:r>
      <w:r>
        <w:rPr>
          <w:rtl/>
        </w:rPr>
        <w:t>–</w:t>
      </w:r>
      <w:r>
        <w:rPr>
          <w:rFonts w:hint="cs"/>
          <w:rtl/>
        </w:rPr>
        <w:t xml:space="preserve"> יסלחו לי שרי בריאות קודמים </w:t>
      </w:r>
      <w:r>
        <w:rPr>
          <w:rtl/>
        </w:rPr>
        <w:t>–</w:t>
      </w:r>
      <w:r>
        <w:rPr>
          <w:rFonts w:hint="cs"/>
          <w:rtl/>
        </w:rPr>
        <w:t xml:space="preserve"> עושה היסטוריה בנושא הספציפי הזה, משום שכולנו מכירים את התופעה, כולנו נחשפנו לתופעה, לקש</w:t>
      </w:r>
      <w:r>
        <w:rPr>
          <w:rFonts w:hint="cs"/>
          <w:rtl/>
        </w:rPr>
        <w:t>רים הלא-נכונים בין רופאים לרוקחים לחברות תרופות. חלק מחברות התרופות משווקות את מוצריהן בצורה מאוד-מאוד אגרסיבית. זה לא שוחד, אבל זה משהו שצריך להיות מוגדר בחוק הישראלי כדבר שהוא בלתי ראוי ולא נכון, לא מוסרית ולא חוקית. אני מאוד מעריך את העובדה שהשר נוה התי</w:t>
      </w:r>
      <w:r>
        <w:rPr>
          <w:rFonts w:hint="cs"/>
          <w:rtl/>
        </w:rPr>
        <w:t xml:space="preserve">יצב לימין ההצעה הזאת, שכנע במקום שהיה צריך וגם קיבל תמיכה במקום שהיה צריך. </w:t>
      </w:r>
    </w:p>
    <w:p w14:paraId="6F82FFE0" w14:textId="77777777" w:rsidR="00000000" w:rsidRDefault="00890A51">
      <w:pPr>
        <w:pStyle w:val="a0"/>
        <w:rPr>
          <w:rFonts w:hint="cs"/>
          <w:rtl/>
        </w:rPr>
      </w:pPr>
    </w:p>
    <w:p w14:paraId="0F9F2B4A" w14:textId="77777777" w:rsidR="00000000" w:rsidRDefault="00890A51">
      <w:pPr>
        <w:pStyle w:val="af1"/>
        <w:rPr>
          <w:rtl/>
        </w:rPr>
      </w:pPr>
      <w:r>
        <w:rPr>
          <w:rtl/>
        </w:rPr>
        <w:t>היו"ר ראובן ריבלין:</w:t>
      </w:r>
    </w:p>
    <w:p w14:paraId="684C738C" w14:textId="77777777" w:rsidR="00000000" w:rsidRDefault="00890A51">
      <w:pPr>
        <w:pStyle w:val="a0"/>
        <w:rPr>
          <w:rtl/>
        </w:rPr>
      </w:pPr>
    </w:p>
    <w:p w14:paraId="57F9AE81" w14:textId="77777777" w:rsidR="00000000" w:rsidRDefault="00890A51">
      <w:pPr>
        <w:pStyle w:val="a0"/>
        <w:rPr>
          <w:rFonts w:hint="cs"/>
          <w:rtl/>
        </w:rPr>
      </w:pPr>
      <w:r>
        <w:rPr>
          <w:rFonts w:hint="cs"/>
          <w:rtl/>
        </w:rPr>
        <w:t xml:space="preserve">חבר הכנסת פינס, מה שאתה אומר מתאים לומר אחרי העברת הצעת החוק בקריאה שנייה ובקריאה שלישית. </w:t>
      </w:r>
    </w:p>
    <w:p w14:paraId="20A8733E" w14:textId="77777777" w:rsidR="00000000" w:rsidRDefault="00890A51">
      <w:pPr>
        <w:pStyle w:val="a0"/>
        <w:rPr>
          <w:rFonts w:hint="cs"/>
          <w:rtl/>
        </w:rPr>
      </w:pPr>
    </w:p>
    <w:p w14:paraId="7959C5F8" w14:textId="77777777" w:rsidR="00000000" w:rsidRDefault="00890A51">
      <w:pPr>
        <w:pStyle w:val="-"/>
        <w:rPr>
          <w:rtl/>
        </w:rPr>
      </w:pPr>
      <w:bookmarkStart w:id="212" w:name="FS000000474T30_06_2004_14_18_15C"/>
      <w:bookmarkStart w:id="213" w:name="FS000000455T30_06_2004_14_18_23"/>
      <w:bookmarkStart w:id="214" w:name="FS000000455T30_06_2004_14_18_26C"/>
      <w:bookmarkEnd w:id="212"/>
      <w:bookmarkEnd w:id="213"/>
      <w:bookmarkEnd w:id="214"/>
      <w:r>
        <w:rPr>
          <w:rtl/>
        </w:rPr>
        <w:t>אופיר פינס-פז (העבודה-מימד):</w:t>
      </w:r>
    </w:p>
    <w:p w14:paraId="040CC0FF" w14:textId="77777777" w:rsidR="00000000" w:rsidRDefault="00890A51">
      <w:pPr>
        <w:pStyle w:val="a0"/>
        <w:rPr>
          <w:rtl/>
        </w:rPr>
      </w:pPr>
    </w:p>
    <w:p w14:paraId="78549A86" w14:textId="77777777" w:rsidR="00000000" w:rsidRDefault="00890A51">
      <w:pPr>
        <w:pStyle w:val="a0"/>
        <w:rPr>
          <w:rFonts w:hint="cs"/>
          <w:rtl/>
        </w:rPr>
      </w:pPr>
      <w:r>
        <w:rPr>
          <w:rFonts w:hint="cs"/>
          <w:rtl/>
        </w:rPr>
        <w:t>אנחנו נעביר. בעיני ברגע שהממשלה מסכי</w:t>
      </w:r>
      <w:r>
        <w:rPr>
          <w:rFonts w:hint="cs"/>
          <w:rtl/>
        </w:rPr>
        <w:t xml:space="preserve">מה, החוק בסופו של דבר יעבור, אם הכנסת הזאת תמצה את ימיה. אבל בעניין זה יש אצלי ניגוד עניינים. </w:t>
      </w:r>
    </w:p>
    <w:p w14:paraId="60B9071B" w14:textId="77777777" w:rsidR="00000000" w:rsidRDefault="00890A51">
      <w:pPr>
        <w:pStyle w:val="a0"/>
        <w:rPr>
          <w:rFonts w:hint="cs"/>
          <w:rtl/>
        </w:rPr>
      </w:pPr>
    </w:p>
    <w:p w14:paraId="35527D89" w14:textId="77777777" w:rsidR="00000000" w:rsidRDefault="00890A51">
      <w:pPr>
        <w:pStyle w:val="af1"/>
        <w:rPr>
          <w:rtl/>
        </w:rPr>
      </w:pPr>
      <w:r>
        <w:rPr>
          <w:rtl/>
        </w:rPr>
        <w:t>היו"ר ראובן ריבלין:</w:t>
      </w:r>
    </w:p>
    <w:p w14:paraId="38A6CBBC" w14:textId="77777777" w:rsidR="00000000" w:rsidRDefault="00890A51">
      <w:pPr>
        <w:pStyle w:val="a0"/>
        <w:rPr>
          <w:rtl/>
        </w:rPr>
      </w:pPr>
    </w:p>
    <w:p w14:paraId="71E2B267" w14:textId="77777777" w:rsidR="00000000" w:rsidRDefault="00890A51">
      <w:pPr>
        <w:pStyle w:val="a0"/>
        <w:rPr>
          <w:rFonts w:hint="cs"/>
          <w:rtl/>
        </w:rPr>
      </w:pPr>
      <w:r>
        <w:rPr>
          <w:rFonts w:hint="cs"/>
          <w:rtl/>
        </w:rPr>
        <w:t>אדוני, האם שר שהגיש הצעת חוק פרטית והיה לשר לאחר שהיא אושרה, הצעת החוק קיימת?</w:t>
      </w:r>
    </w:p>
    <w:p w14:paraId="20E301B8" w14:textId="77777777" w:rsidR="00000000" w:rsidRDefault="00890A51">
      <w:pPr>
        <w:pStyle w:val="a0"/>
        <w:rPr>
          <w:rFonts w:hint="cs"/>
          <w:rtl/>
        </w:rPr>
      </w:pPr>
    </w:p>
    <w:p w14:paraId="3FC5C3B0" w14:textId="77777777" w:rsidR="00000000" w:rsidRDefault="00890A51">
      <w:pPr>
        <w:pStyle w:val="-"/>
        <w:rPr>
          <w:rtl/>
        </w:rPr>
      </w:pPr>
      <w:bookmarkStart w:id="215" w:name="FS000000455T30_06_2004_14_19_26C"/>
      <w:bookmarkEnd w:id="215"/>
      <w:r>
        <w:rPr>
          <w:rtl/>
        </w:rPr>
        <w:t>אופיר פינס-פז (העבודה-מימד):</w:t>
      </w:r>
    </w:p>
    <w:p w14:paraId="20F11A98" w14:textId="77777777" w:rsidR="00000000" w:rsidRDefault="00890A51">
      <w:pPr>
        <w:pStyle w:val="a0"/>
        <w:rPr>
          <w:rtl/>
        </w:rPr>
      </w:pPr>
    </w:p>
    <w:p w14:paraId="5C960306" w14:textId="77777777" w:rsidR="00000000" w:rsidRDefault="00890A51">
      <w:pPr>
        <w:pStyle w:val="a0"/>
        <w:rPr>
          <w:rFonts w:hint="cs"/>
          <w:rtl/>
        </w:rPr>
      </w:pPr>
      <w:r>
        <w:rPr>
          <w:rFonts w:hint="cs"/>
          <w:rtl/>
        </w:rPr>
        <w:t xml:space="preserve">בטלה. </w:t>
      </w:r>
    </w:p>
    <w:p w14:paraId="01FED3CD" w14:textId="77777777" w:rsidR="00000000" w:rsidRDefault="00890A51">
      <w:pPr>
        <w:pStyle w:val="a0"/>
        <w:rPr>
          <w:rFonts w:hint="cs"/>
          <w:rtl/>
        </w:rPr>
      </w:pPr>
    </w:p>
    <w:p w14:paraId="2810120D" w14:textId="77777777" w:rsidR="00000000" w:rsidRDefault="00890A51">
      <w:pPr>
        <w:pStyle w:val="a0"/>
        <w:rPr>
          <w:rFonts w:hint="cs"/>
          <w:rtl/>
        </w:rPr>
      </w:pPr>
      <w:r>
        <w:rPr>
          <w:rFonts w:hint="cs"/>
          <w:rtl/>
        </w:rPr>
        <w:t>אשר להתניות שהתנתה הממ</w:t>
      </w:r>
      <w:r>
        <w:rPr>
          <w:rFonts w:hint="cs"/>
          <w:rtl/>
        </w:rPr>
        <w:t xml:space="preserve">שלה, כפי שאמר אותן דני נוה </w:t>
      </w:r>
      <w:r>
        <w:rPr>
          <w:rtl/>
        </w:rPr>
        <w:t>–</w:t>
      </w:r>
      <w:r>
        <w:rPr>
          <w:rFonts w:hint="cs"/>
          <w:rtl/>
        </w:rPr>
        <w:t xml:space="preserve"> אני מסכים להן. הצעת החוק, כפי שכתבתי אותה, כתובה בנוסח שטעון שיפור ושינוי. אני בהחלט לא אקדם אותה לקריאה ראשונה שלא על-פי הסכמה מפורשת עם משרד הבריאות. </w:t>
      </w:r>
    </w:p>
    <w:p w14:paraId="0B914782" w14:textId="77777777" w:rsidR="00000000" w:rsidRDefault="00890A51">
      <w:pPr>
        <w:pStyle w:val="a0"/>
        <w:rPr>
          <w:rFonts w:hint="cs"/>
          <w:rtl/>
        </w:rPr>
      </w:pPr>
    </w:p>
    <w:p w14:paraId="5F70F4FB" w14:textId="77777777" w:rsidR="00000000" w:rsidRDefault="00890A51">
      <w:pPr>
        <w:pStyle w:val="af1"/>
        <w:rPr>
          <w:rtl/>
        </w:rPr>
      </w:pPr>
      <w:r>
        <w:rPr>
          <w:rtl/>
        </w:rPr>
        <w:t>היו"ר ראובן ריבלין:</w:t>
      </w:r>
    </w:p>
    <w:p w14:paraId="0B732837" w14:textId="77777777" w:rsidR="00000000" w:rsidRDefault="00890A51">
      <w:pPr>
        <w:pStyle w:val="a0"/>
        <w:rPr>
          <w:rtl/>
        </w:rPr>
      </w:pPr>
    </w:p>
    <w:p w14:paraId="5BDA7017" w14:textId="77777777" w:rsidR="00000000" w:rsidRDefault="00890A51">
      <w:pPr>
        <w:pStyle w:val="a0"/>
        <w:rPr>
          <w:rFonts w:hint="cs"/>
          <w:rtl/>
        </w:rPr>
      </w:pPr>
      <w:r>
        <w:rPr>
          <w:rFonts w:hint="cs"/>
          <w:rtl/>
        </w:rPr>
        <w:t>תודה רבה, אדוני. הואיל והפרוצדורה מאפשרת למתנגד לומר</w:t>
      </w:r>
      <w:r>
        <w:rPr>
          <w:rFonts w:hint="cs"/>
          <w:rtl/>
        </w:rPr>
        <w:t xml:space="preserve"> את דברו, שר הבריאות לשעבר, חבר הכנסת נסים דהן, מבקש להעלות נימוקים להתנגד להצעה כמו שהיא. אני בטוח שהוא לא מתנגד לרעיון. זאת בהחלט מהפכה חשובה. </w:t>
      </w:r>
    </w:p>
    <w:p w14:paraId="660AFF57" w14:textId="77777777" w:rsidR="00000000" w:rsidRDefault="00890A51">
      <w:pPr>
        <w:pStyle w:val="a0"/>
        <w:rPr>
          <w:rFonts w:hint="cs"/>
          <w:rtl/>
        </w:rPr>
      </w:pPr>
    </w:p>
    <w:p w14:paraId="4EF29667" w14:textId="77777777" w:rsidR="00000000" w:rsidRDefault="00890A51">
      <w:pPr>
        <w:pStyle w:val="af0"/>
        <w:rPr>
          <w:rtl/>
        </w:rPr>
      </w:pPr>
      <w:r>
        <w:rPr>
          <w:rFonts w:hint="eastAsia"/>
          <w:rtl/>
        </w:rPr>
        <w:t>עבד</w:t>
      </w:r>
      <w:r>
        <w:rPr>
          <w:rtl/>
        </w:rPr>
        <w:t>-אלמאלכ דהאמשה (רע"ם):</w:t>
      </w:r>
    </w:p>
    <w:p w14:paraId="4B80D98A" w14:textId="77777777" w:rsidR="00000000" w:rsidRDefault="00890A51">
      <w:pPr>
        <w:pStyle w:val="a0"/>
        <w:rPr>
          <w:rFonts w:hint="cs"/>
          <w:rtl/>
        </w:rPr>
      </w:pPr>
    </w:p>
    <w:p w14:paraId="29266118" w14:textId="77777777" w:rsidR="00000000" w:rsidRDefault="00890A51">
      <w:pPr>
        <w:pStyle w:val="a0"/>
        <w:rPr>
          <w:rFonts w:hint="cs"/>
          <w:rtl/>
        </w:rPr>
      </w:pPr>
      <w:r>
        <w:rPr>
          <w:rFonts w:hint="cs"/>
          <w:rtl/>
        </w:rPr>
        <w:t>כמה מתנגדים אפשר שיהיו להצעה אחת?</w:t>
      </w:r>
    </w:p>
    <w:p w14:paraId="4067A704" w14:textId="77777777" w:rsidR="00000000" w:rsidRDefault="00890A51">
      <w:pPr>
        <w:pStyle w:val="a0"/>
        <w:rPr>
          <w:rFonts w:hint="cs"/>
          <w:rtl/>
        </w:rPr>
      </w:pPr>
    </w:p>
    <w:p w14:paraId="637F215D" w14:textId="77777777" w:rsidR="00000000" w:rsidRDefault="00890A51">
      <w:pPr>
        <w:pStyle w:val="af1"/>
        <w:rPr>
          <w:rtl/>
        </w:rPr>
      </w:pPr>
      <w:r>
        <w:rPr>
          <w:rtl/>
        </w:rPr>
        <w:t>היו"ר ראובן ריבלין:</w:t>
      </w:r>
    </w:p>
    <w:p w14:paraId="1F2FCF9E" w14:textId="77777777" w:rsidR="00000000" w:rsidRDefault="00890A51">
      <w:pPr>
        <w:pStyle w:val="a0"/>
        <w:rPr>
          <w:rtl/>
        </w:rPr>
      </w:pPr>
    </w:p>
    <w:p w14:paraId="083CAA48" w14:textId="77777777" w:rsidR="00000000" w:rsidRDefault="00890A51">
      <w:pPr>
        <w:pStyle w:val="a0"/>
        <w:rPr>
          <w:rFonts w:hint="cs"/>
          <w:rtl/>
        </w:rPr>
      </w:pPr>
      <w:r>
        <w:rPr>
          <w:rFonts w:hint="cs"/>
          <w:rtl/>
        </w:rPr>
        <w:t>אחד. חבר הכנסת פינס לא התנ</w:t>
      </w:r>
      <w:r>
        <w:rPr>
          <w:rFonts w:hint="cs"/>
          <w:rtl/>
        </w:rPr>
        <w:t xml:space="preserve">גד, הוא הסביר שהוא מסכים להתניות הממשלה. חבר הכנסת דהאמשה, יסמוך אדוני עלי. כשיש חריגות מהפרוצדורה אני מודיע. למשל, כשאני נותן לך לדבר מחוץ למניין, אני אומר שאני נותן לדהאמשה לדבר מחוץ למניין. </w:t>
      </w:r>
    </w:p>
    <w:p w14:paraId="1A5D4362" w14:textId="77777777" w:rsidR="00000000" w:rsidRDefault="00890A51">
      <w:pPr>
        <w:pStyle w:val="a0"/>
        <w:rPr>
          <w:rFonts w:hint="cs"/>
          <w:rtl/>
        </w:rPr>
      </w:pPr>
    </w:p>
    <w:p w14:paraId="06EEB510" w14:textId="77777777" w:rsidR="00000000" w:rsidRDefault="00890A51">
      <w:pPr>
        <w:pStyle w:val="a"/>
        <w:rPr>
          <w:rtl/>
        </w:rPr>
      </w:pPr>
      <w:bookmarkStart w:id="216" w:name="FS000000487T30_06_2004_14_22_46"/>
      <w:bookmarkStart w:id="217" w:name="_Toc77593395"/>
      <w:bookmarkEnd w:id="216"/>
      <w:r>
        <w:rPr>
          <w:rFonts w:hint="eastAsia"/>
          <w:rtl/>
        </w:rPr>
        <w:t>נסים</w:t>
      </w:r>
      <w:r>
        <w:rPr>
          <w:rtl/>
        </w:rPr>
        <w:t xml:space="preserve"> דהן (ש"ס):</w:t>
      </w:r>
      <w:bookmarkEnd w:id="217"/>
    </w:p>
    <w:p w14:paraId="0EA4CB9B" w14:textId="77777777" w:rsidR="00000000" w:rsidRDefault="00890A51">
      <w:pPr>
        <w:pStyle w:val="a0"/>
        <w:rPr>
          <w:rFonts w:hint="cs"/>
          <w:rtl/>
        </w:rPr>
      </w:pPr>
    </w:p>
    <w:p w14:paraId="6323B3E7" w14:textId="77777777" w:rsidR="00000000" w:rsidRDefault="00890A51">
      <w:pPr>
        <w:pStyle w:val="a0"/>
        <w:rPr>
          <w:rFonts w:hint="cs"/>
          <w:rtl/>
        </w:rPr>
      </w:pPr>
      <w:r>
        <w:rPr>
          <w:rFonts w:hint="cs"/>
          <w:rtl/>
        </w:rPr>
        <w:t>אדוני היושב-ראש, חברי חברי הכנסת, אחרי ששמעת</w:t>
      </w:r>
      <w:r>
        <w:rPr>
          <w:rFonts w:hint="cs"/>
          <w:rtl/>
        </w:rPr>
        <w:t xml:space="preserve">י את דבריו של חבר הכנסת אופיר פינס-פז בשבח שר הבריאות הנוכחי, חשבתי לוותר על רשות הדיבור כדי שלא ישתמע שאני מטיל ספק בשבחים שנאמרו על שר הבריאות הנוכחי, ואני מצטרף לכל מלה. </w:t>
      </w:r>
    </w:p>
    <w:p w14:paraId="6BB98067" w14:textId="77777777" w:rsidR="00000000" w:rsidRDefault="00890A51">
      <w:pPr>
        <w:pStyle w:val="a0"/>
        <w:rPr>
          <w:rFonts w:hint="cs"/>
          <w:rtl/>
        </w:rPr>
      </w:pPr>
    </w:p>
    <w:p w14:paraId="467FE74E" w14:textId="77777777" w:rsidR="00000000" w:rsidRDefault="00890A51">
      <w:pPr>
        <w:pStyle w:val="af0"/>
        <w:rPr>
          <w:rtl/>
        </w:rPr>
      </w:pPr>
      <w:r>
        <w:rPr>
          <w:rFonts w:hint="eastAsia"/>
          <w:rtl/>
        </w:rPr>
        <w:t>אופיר</w:t>
      </w:r>
      <w:r>
        <w:rPr>
          <w:rtl/>
        </w:rPr>
        <w:t xml:space="preserve"> פינס-פז (העבודה-מימד):</w:t>
      </w:r>
    </w:p>
    <w:p w14:paraId="33D966CA" w14:textId="77777777" w:rsidR="00000000" w:rsidRDefault="00890A51">
      <w:pPr>
        <w:pStyle w:val="a0"/>
        <w:rPr>
          <w:rFonts w:hint="cs"/>
          <w:rtl/>
        </w:rPr>
      </w:pPr>
    </w:p>
    <w:p w14:paraId="364929DA" w14:textId="77777777" w:rsidR="00000000" w:rsidRDefault="00890A51">
      <w:pPr>
        <w:pStyle w:val="a0"/>
        <w:rPr>
          <w:rFonts w:hint="cs"/>
          <w:rtl/>
        </w:rPr>
      </w:pPr>
      <w:r>
        <w:rPr>
          <w:rFonts w:hint="cs"/>
          <w:rtl/>
        </w:rPr>
        <w:t xml:space="preserve">אני חושב שגם נסים דהן היה שר בריאות מצוין. </w:t>
      </w:r>
    </w:p>
    <w:p w14:paraId="2FD75B33" w14:textId="77777777" w:rsidR="00000000" w:rsidRDefault="00890A51">
      <w:pPr>
        <w:pStyle w:val="a0"/>
        <w:rPr>
          <w:rFonts w:hint="cs"/>
          <w:rtl/>
        </w:rPr>
      </w:pPr>
    </w:p>
    <w:p w14:paraId="73D2868C" w14:textId="77777777" w:rsidR="00000000" w:rsidRDefault="00890A51">
      <w:pPr>
        <w:pStyle w:val="-"/>
        <w:rPr>
          <w:rtl/>
        </w:rPr>
      </w:pPr>
      <w:bookmarkStart w:id="218" w:name="FS000000487T30_06_2004_14_23_49C"/>
      <w:bookmarkEnd w:id="218"/>
      <w:r>
        <w:rPr>
          <w:rtl/>
        </w:rPr>
        <w:t>נסים ד</w:t>
      </w:r>
      <w:r>
        <w:rPr>
          <w:rtl/>
        </w:rPr>
        <w:t>הן (ש"ס):</w:t>
      </w:r>
    </w:p>
    <w:p w14:paraId="6E808C96" w14:textId="77777777" w:rsidR="00000000" w:rsidRDefault="00890A51">
      <w:pPr>
        <w:pStyle w:val="a0"/>
        <w:rPr>
          <w:rtl/>
        </w:rPr>
      </w:pPr>
    </w:p>
    <w:p w14:paraId="549E4DB4" w14:textId="77777777" w:rsidR="00000000" w:rsidRDefault="00890A51">
      <w:pPr>
        <w:pStyle w:val="a0"/>
        <w:rPr>
          <w:rFonts w:hint="cs"/>
          <w:rtl/>
        </w:rPr>
      </w:pPr>
      <w:r>
        <w:rPr>
          <w:rFonts w:hint="cs"/>
          <w:rtl/>
        </w:rPr>
        <w:t xml:space="preserve">אבל במחשבה שנייה חשבתי לעמוד כאן ליד הדוכן ולהציג דברים כהווייתם ולשים דברים על מקומם, כדי שלא להטעות את חברי הכנסת. אני מצטרף לכל השבחים ומוסיף משלי כהנה וכהנה לשר הבריאות הנוכחי, ובכל זאת אני חושב שהצעת החוק כפי שהיא מונחת בפניכם </w:t>
      </w:r>
      <w:r>
        <w:rPr>
          <w:rtl/>
        </w:rPr>
        <w:t>–</w:t>
      </w:r>
      <w:r>
        <w:rPr>
          <w:rFonts w:hint="cs"/>
          <w:rtl/>
        </w:rPr>
        <w:t xml:space="preserve"> הרעיון שלה </w:t>
      </w:r>
      <w:r>
        <w:rPr>
          <w:rFonts w:hint="cs"/>
          <w:rtl/>
        </w:rPr>
        <w:t xml:space="preserve">נכון, החוק עצמו הוא טעות אחת גדולה. </w:t>
      </w:r>
    </w:p>
    <w:p w14:paraId="5817CBEE" w14:textId="77777777" w:rsidR="00000000" w:rsidRDefault="00890A51">
      <w:pPr>
        <w:pStyle w:val="a0"/>
        <w:rPr>
          <w:rFonts w:hint="cs"/>
          <w:rtl/>
        </w:rPr>
      </w:pPr>
    </w:p>
    <w:p w14:paraId="23F745A0" w14:textId="77777777" w:rsidR="00000000" w:rsidRDefault="00890A51">
      <w:pPr>
        <w:pStyle w:val="a0"/>
        <w:rPr>
          <w:rFonts w:hint="cs"/>
          <w:rtl/>
        </w:rPr>
      </w:pPr>
      <w:r>
        <w:rPr>
          <w:rFonts w:hint="cs"/>
          <w:rtl/>
        </w:rPr>
        <w:t>לפני שאסביר למה זו טעות אחת גדולה, הרשו לי, חברי חברי הכנסת, להציג בפניכם את התזה של חברי חבר הכנסת מרגי, שהציג אותה לפני רגע. הרי מה אמר חבר הכנסת מרגי? חבר הכנסת מרגי הציע הצעת חוק נפלאה, ששר הבריאות אמר שהיא מצוינת,</w:t>
      </w:r>
      <w:r>
        <w:rPr>
          <w:rFonts w:hint="cs"/>
          <w:rtl/>
        </w:rPr>
        <w:t xml:space="preserve"> אבל יש לה פתרון בתקנות. למה הרעיון הזה לא מתאים להצעת החוק של אופיר פינס-פז, שהיא הצעת חוק מצוינת ונפתור אותה בתקנות? למה לאופיר פינס-פז מותר לחוקק חוק ולחבר הכנסת מרגי אסור לחוקק חוק, שגם הוא חשוב וטוב למערכת הבריאות? האם מישהו משרי הממשלה יכול להשיב לי?</w:t>
      </w:r>
      <w:r>
        <w:rPr>
          <w:rFonts w:hint="cs"/>
          <w:rtl/>
        </w:rPr>
        <w:t xml:space="preserve"> אולי אדוני ראש הממשלה מוכן להשיב בשם כל ממשלתו, למה הצעת חוק של חבר הכנסת מרגי מש"ס נפסלת בטענה שיש תקנות, ואילו אופיר פינס-פז יכול להציע הצעת חוק טובה, אבל שם התקנות כבר לא יכולות לעזור?</w:t>
      </w:r>
    </w:p>
    <w:p w14:paraId="6036CEA2" w14:textId="77777777" w:rsidR="00000000" w:rsidRDefault="00890A51">
      <w:pPr>
        <w:pStyle w:val="a0"/>
        <w:rPr>
          <w:rFonts w:hint="cs"/>
          <w:rtl/>
        </w:rPr>
      </w:pPr>
    </w:p>
    <w:p w14:paraId="31A20FF1" w14:textId="77777777" w:rsidR="00000000" w:rsidRDefault="00890A51">
      <w:pPr>
        <w:pStyle w:val="a0"/>
        <w:rPr>
          <w:rFonts w:hint="cs"/>
          <w:rtl/>
        </w:rPr>
      </w:pPr>
      <w:r>
        <w:rPr>
          <w:rFonts w:hint="cs"/>
          <w:rtl/>
        </w:rPr>
        <w:t>אדוני היושב-ראש, אתה מוכן להסביר לכנסת למה פסלת את חברי הכנסת של ש</w:t>
      </w:r>
      <w:r>
        <w:rPr>
          <w:rFonts w:hint="cs"/>
          <w:rtl/>
        </w:rPr>
        <w:t>"ס מלהציע הצעות חוק טובות, לטובת האומה בישראל? אני אמשיך מכאן - - -</w:t>
      </w:r>
    </w:p>
    <w:p w14:paraId="314A6A64" w14:textId="77777777" w:rsidR="00000000" w:rsidRDefault="00890A51">
      <w:pPr>
        <w:pStyle w:val="a0"/>
        <w:ind w:firstLine="0"/>
        <w:rPr>
          <w:rFonts w:hint="cs"/>
          <w:rtl/>
        </w:rPr>
      </w:pPr>
    </w:p>
    <w:p w14:paraId="0EE05001" w14:textId="77777777" w:rsidR="00000000" w:rsidRDefault="00890A51">
      <w:pPr>
        <w:pStyle w:val="af0"/>
        <w:rPr>
          <w:rtl/>
        </w:rPr>
      </w:pPr>
      <w:r>
        <w:rPr>
          <w:rFonts w:hint="eastAsia"/>
          <w:rtl/>
        </w:rPr>
        <w:t>אליעזר</w:t>
      </w:r>
      <w:r>
        <w:rPr>
          <w:rtl/>
        </w:rPr>
        <w:t xml:space="preserve"> כהן (האיחוד הלאומי - ישראל ביתנו):</w:t>
      </w:r>
    </w:p>
    <w:p w14:paraId="4E69E964" w14:textId="77777777" w:rsidR="00000000" w:rsidRDefault="00890A51">
      <w:pPr>
        <w:pStyle w:val="a0"/>
        <w:rPr>
          <w:rFonts w:hint="cs"/>
          <w:rtl/>
        </w:rPr>
      </w:pPr>
    </w:p>
    <w:p w14:paraId="502B6F8D" w14:textId="77777777" w:rsidR="00000000" w:rsidRDefault="00890A51">
      <w:pPr>
        <w:pStyle w:val="a0"/>
        <w:rPr>
          <w:rFonts w:hint="cs"/>
          <w:rtl/>
        </w:rPr>
      </w:pPr>
      <w:r>
        <w:rPr>
          <w:rFonts w:hint="cs"/>
          <w:rtl/>
        </w:rPr>
        <w:t>הדוגמה היא מה שקורה בוועדת השרים לענייני חקיקה.</w:t>
      </w:r>
    </w:p>
    <w:p w14:paraId="2D636657" w14:textId="77777777" w:rsidR="00000000" w:rsidRDefault="00890A51">
      <w:pPr>
        <w:pStyle w:val="a0"/>
        <w:ind w:firstLine="0"/>
        <w:rPr>
          <w:rFonts w:hint="cs"/>
          <w:rtl/>
        </w:rPr>
      </w:pPr>
    </w:p>
    <w:p w14:paraId="5959E395" w14:textId="77777777" w:rsidR="00000000" w:rsidRDefault="00890A51">
      <w:pPr>
        <w:pStyle w:val="af1"/>
        <w:rPr>
          <w:rtl/>
        </w:rPr>
      </w:pPr>
      <w:r>
        <w:rPr>
          <w:rtl/>
        </w:rPr>
        <w:t>היו"ר ראובן ריבלין:</w:t>
      </w:r>
    </w:p>
    <w:p w14:paraId="687CAC02" w14:textId="77777777" w:rsidR="00000000" w:rsidRDefault="00890A51">
      <w:pPr>
        <w:pStyle w:val="a0"/>
        <w:rPr>
          <w:rtl/>
        </w:rPr>
      </w:pPr>
    </w:p>
    <w:p w14:paraId="11DFC39D" w14:textId="77777777" w:rsidR="00000000" w:rsidRDefault="00890A51">
      <w:pPr>
        <w:pStyle w:val="a0"/>
        <w:rPr>
          <w:rFonts w:hint="cs"/>
          <w:rtl/>
        </w:rPr>
      </w:pPr>
      <w:r>
        <w:rPr>
          <w:rFonts w:hint="cs"/>
          <w:rtl/>
        </w:rPr>
        <w:t>חבר הכנסת כהן, לשר הבריאות לשעבר, דהן, יש עוד 52 שניות לנמק את התנגדותו.</w:t>
      </w:r>
    </w:p>
    <w:p w14:paraId="50600D50" w14:textId="77777777" w:rsidR="00000000" w:rsidRDefault="00890A51">
      <w:pPr>
        <w:pStyle w:val="a0"/>
        <w:ind w:firstLine="0"/>
        <w:rPr>
          <w:rFonts w:hint="cs"/>
          <w:rtl/>
        </w:rPr>
      </w:pPr>
    </w:p>
    <w:p w14:paraId="0FEBA782" w14:textId="77777777" w:rsidR="00000000" w:rsidRDefault="00890A51">
      <w:pPr>
        <w:pStyle w:val="af0"/>
        <w:rPr>
          <w:rtl/>
        </w:rPr>
      </w:pPr>
      <w:r>
        <w:rPr>
          <w:rFonts w:hint="eastAsia"/>
          <w:rtl/>
        </w:rPr>
        <w:t>אליעזר</w:t>
      </w:r>
      <w:r>
        <w:rPr>
          <w:rtl/>
        </w:rPr>
        <w:t xml:space="preserve"> כהן (האיחוד הלאומי - ישראל ביתנו):</w:t>
      </w:r>
    </w:p>
    <w:p w14:paraId="5E85D9DA" w14:textId="77777777" w:rsidR="00000000" w:rsidRDefault="00890A51">
      <w:pPr>
        <w:pStyle w:val="a0"/>
        <w:rPr>
          <w:rFonts w:hint="cs"/>
          <w:rtl/>
        </w:rPr>
      </w:pPr>
    </w:p>
    <w:p w14:paraId="50035FCE" w14:textId="77777777" w:rsidR="00000000" w:rsidRDefault="00890A51">
      <w:pPr>
        <w:pStyle w:val="a0"/>
        <w:rPr>
          <w:rFonts w:hint="cs"/>
          <w:rtl/>
        </w:rPr>
      </w:pPr>
      <w:r>
        <w:rPr>
          <w:rFonts w:hint="cs"/>
          <w:rtl/>
        </w:rPr>
        <w:t>- - -</w:t>
      </w:r>
    </w:p>
    <w:p w14:paraId="2C7F32FC" w14:textId="77777777" w:rsidR="00000000" w:rsidRDefault="00890A51">
      <w:pPr>
        <w:pStyle w:val="a0"/>
        <w:ind w:firstLine="0"/>
        <w:rPr>
          <w:rFonts w:hint="cs"/>
          <w:rtl/>
        </w:rPr>
      </w:pPr>
    </w:p>
    <w:p w14:paraId="26D3BC86" w14:textId="77777777" w:rsidR="00000000" w:rsidRDefault="00890A51">
      <w:pPr>
        <w:pStyle w:val="-"/>
        <w:rPr>
          <w:rtl/>
        </w:rPr>
      </w:pPr>
      <w:bookmarkStart w:id="219" w:name="FS000000487T30_06_2004_14_20_30"/>
      <w:bookmarkStart w:id="220" w:name="FS000000487T30_06_2004_14_20_36C"/>
      <w:bookmarkEnd w:id="219"/>
      <w:bookmarkEnd w:id="220"/>
      <w:r>
        <w:rPr>
          <w:rtl/>
        </w:rPr>
        <w:t>נסים דהן (ש"ס):</w:t>
      </w:r>
    </w:p>
    <w:p w14:paraId="23F42564" w14:textId="77777777" w:rsidR="00000000" w:rsidRDefault="00890A51">
      <w:pPr>
        <w:pStyle w:val="a0"/>
        <w:rPr>
          <w:rtl/>
        </w:rPr>
      </w:pPr>
    </w:p>
    <w:p w14:paraId="684B3675" w14:textId="77777777" w:rsidR="00000000" w:rsidRDefault="00890A51">
      <w:pPr>
        <w:pStyle w:val="a0"/>
        <w:rPr>
          <w:rFonts w:hint="cs"/>
          <w:rtl/>
        </w:rPr>
      </w:pPr>
      <w:r>
        <w:rPr>
          <w:rFonts w:hint="cs"/>
          <w:rtl/>
        </w:rPr>
        <w:t>אני רוצה להזכיר לכנסת - - -</w:t>
      </w:r>
    </w:p>
    <w:p w14:paraId="28750B22" w14:textId="77777777" w:rsidR="00000000" w:rsidRDefault="00890A51">
      <w:pPr>
        <w:pStyle w:val="a0"/>
        <w:ind w:firstLine="0"/>
        <w:rPr>
          <w:rFonts w:hint="cs"/>
          <w:rtl/>
        </w:rPr>
      </w:pPr>
    </w:p>
    <w:p w14:paraId="2D38EF05" w14:textId="77777777" w:rsidR="00000000" w:rsidRDefault="00890A51">
      <w:pPr>
        <w:pStyle w:val="af0"/>
        <w:rPr>
          <w:rtl/>
        </w:rPr>
      </w:pPr>
      <w:r>
        <w:rPr>
          <w:rFonts w:hint="eastAsia"/>
          <w:rtl/>
        </w:rPr>
        <w:t>אבשלום</w:t>
      </w:r>
      <w:r>
        <w:rPr>
          <w:rtl/>
        </w:rPr>
        <w:t xml:space="preserve"> וילן (יחד):</w:t>
      </w:r>
    </w:p>
    <w:p w14:paraId="7C365A38" w14:textId="77777777" w:rsidR="00000000" w:rsidRDefault="00890A51">
      <w:pPr>
        <w:pStyle w:val="a0"/>
        <w:rPr>
          <w:rFonts w:hint="cs"/>
          <w:rtl/>
        </w:rPr>
      </w:pPr>
    </w:p>
    <w:p w14:paraId="4C301A84" w14:textId="77777777" w:rsidR="00000000" w:rsidRDefault="00890A51">
      <w:pPr>
        <w:pStyle w:val="a0"/>
        <w:rPr>
          <w:rFonts w:hint="cs"/>
          <w:rtl/>
        </w:rPr>
      </w:pPr>
      <w:r>
        <w:rPr>
          <w:rFonts w:hint="cs"/>
          <w:rtl/>
        </w:rPr>
        <w:t>- - -</w:t>
      </w:r>
    </w:p>
    <w:p w14:paraId="6C7623AD" w14:textId="77777777" w:rsidR="00000000" w:rsidRDefault="00890A51">
      <w:pPr>
        <w:pStyle w:val="a0"/>
        <w:ind w:firstLine="0"/>
        <w:rPr>
          <w:rFonts w:hint="cs"/>
          <w:rtl/>
        </w:rPr>
      </w:pPr>
    </w:p>
    <w:p w14:paraId="0B438901" w14:textId="77777777" w:rsidR="00000000" w:rsidRDefault="00890A51">
      <w:pPr>
        <w:pStyle w:val="af1"/>
        <w:rPr>
          <w:rtl/>
        </w:rPr>
      </w:pPr>
      <w:r>
        <w:rPr>
          <w:rtl/>
        </w:rPr>
        <w:t>היו"ר ראובן ריבלין:</w:t>
      </w:r>
    </w:p>
    <w:p w14:paraId="38EBA73B" w14:textId="77777777" w:rsidR="00000000" w:rsidRDefault="00890A51">
      <w:pPr>
        <w:pStyle w:val="a0"/>
        <w:rPr>
          <w:rtl/>
        </w:rPr>
      </w:pPr>
    </w:p>
    <w:p w14:paraId="437B614B" w14:textId="77777777" w:rsidR="00000000" w:rsidRDefault="00890A51">
      <w:pPr>
        <w:pStyle w:val="a0"/>
        <w:rPr>
          <w:rFonts w:hint="cs"/>
          <w:rtl/>
        </w:rPr>
      </w:pPr>
      <w:r>
        <w:rPr>
          <w:rFonts w:hint="cs"/>
          <w:rtl/>
        </w:rPr>
        <w:t xml:space="preserve">לא, לא. </w:t>
      </w:r>
    </w:p>
    <w:p w14:paraId="6F50526F" w14:textId="77777777" w:rsidR="00000000" w:rsidRDefault="00890A51">
      <w:pPr>
        <w:pStyle w:val="a0"/>
        <w:rPr>
          <w:rFonts w:hint="cs"/>
          <w:rtl/>
        </w:rPr>
      </w:pPr>
    </w:p>
    <w:p w14:paraId="77776482" w14:textId="77777777" w:rsidR="00000000" w:rsidRDefault="00890A51">
      <w:pPr>
        <w:pStyle w:val="-"/>
        <w:rPr>
          <w:rtl/>
        </w:rPr>
      </w:pPr>
      <w:bookmarkStart w:id="221" w:name="FS000000487T30_06_2004_14_21_04C"/>
      <w:bookmarkEnd w:id="221"/>
      <w:r>
        <w:rPr>
          <w:rtl/>
        </w:rPr>
        <w:t>נסים דהן (ש"ס):</w:t>
      </w:r>
    </w:p>
    <w:p w14:paraId="3A57B68E" w14:textId="77777777" w:rsidR="00000000" w:rsidRDefault="00890A51">
      <w:pPr>
        <w:pStyle w:val="a0"/>
        <w:rPr>
          <w:rtl/>
        </w:rPr>
      </w:pPr>
    </w:p>
    <w:p w14:paraId="52032BA5" w14:textId="77777777" w:rsidR="00000000" w:rsidRDefault="00890A51">
      <w:pPr>
        <w:pStyle w:val="a0"/>
        <w:rPr>
          <w:rFonts w:hint="cs"/>
          <w:rtl/>
        </w:rPr>
      </w:pPr>
      <w:r>
        <w:rPr>
          <w:rFonts w:hint="cs"/>
          <w:rtl/>
        </w:rPr>
        <w:t>לצערי הרב, זה המצב. זה לגופו של מציע, אין הסבר אחר.</w:t>
      </w:r>
    </w:p>
    <w:p w14:paraId="5EAE2C69" w14:textId="77777777" w:rsidR="00000000" w:rsidRDefault="00890A51">
      <w:pPr>
        <w:pStyle w:val="a0"/>
        <w:ind w:firstLine="0"/>
        <w:rPr>
          <w:rFonts w:hint="cs"/>
          <w:rtl/>
        </w:rPr>
      </w:pPr>
    </w:p>
    <w:p w14:paraId="5AEA9F52" w14:textId="77777777" w:rsidR="00000000" w:rsidRDefault="00890A51">
      <w:pPr>
        <w:pStyle w:val="af1"/>
        <w:rPr>
          <w:rtl/>
        </w:rPr>
      </w:pPr>
      <w:r>
        <w:rPr>
          <w:rtl/>
        </w:rPr>
        <w:t>היו"ר ראובן ריבלין:</w:t>
      </w:r>
    </w:p>
    <w:p w14:paraId="75EEEB32" w14:textId="77777777" w:rsidR="00000000" w:rsidRDefault="00890A51">
      <w:pPr>
        <w:pStyle w:val="a0"/>
        <w:rPr>
          <w:rtl/>
        </w:rPr>
      </w:pPr>
    </w:p>
    <w:p w14:paraId="69C1D845" w14:textId="77777777" w:rsidR="00000000" w:rsidRDefault="00890A51">
      <w:pPr>
        <w:pStyle w:val="a0"/>
        <w:rPr>
          <w:rFonts w:hint="cs"/>
          <w:rtl/>
        </w:rPr>
      </w:pPr>
      <w:r>
        <w:rPr>
          <w:rFonts w:hint="cs"/>
          <w:rtl/>
        </w:rPr>
        <w:t>הבנתי, ההתנ</w:t>
      </w:r>
      <w:r>
        <w:rPr>
          <w:rFonts w:hint="cs"/>
          <w:rtl/>
        </w:rPr>
        <w:t>גדות היא בדין.</w:t>
      </w:r>
    </w:p>
    <w:p w14:paraId="4C92B9B0" w14:textId="77777777" w:rsidR="00000000" w:rsidRDefault="00890A51">
      <w:pPr>
        <w:pStyle w:val="a0"/>
        <w:ind w:firstLine="0"/>
        <w:rPr>
          <w:rFonts w:hint="cs"/>
          <w:rtl/>
        </w:rPr>
      </w:pPr>
    </w:p>
    <w:p w14:paraId="33EA80FC" w14:textId="77777777" w:rsidR="00000000" w:rsidRDefault="00890A51">
      <w:pPr>
        <w:pStyle w:val="-"/>
        <w:rPr>
          <w:rtl/>
        </w:rPr>
      </w:pPr>
      <w:bookmarkStart w:id="222" w:name="FS000000487T30_06_2004_14_21_23C"/>
      <w:bookmarkEnd w:id="222"/>
      <w:r>
        <w:rPr>
          <w:rtl/>
        </w:rPr>
        <w:t>נסים דהן (ש"ס):</w:t>
      </w:r>
    </w:p>
    <w:p w14:paraId="46631A8A" w14:textId="77777777" w:rsidR="00000000" w:rsidRDefault="00890A51">
      <w:pPr>
        <w:pStyle w:val="a0"/>
        <w:rPr>
          <w:rtl/>
        </w:rPr>
      </w:pPr>
    </w:p>
    <w:p w14:paraId="62FDF58D" w14:textId="77777777" w:rsidR="00000000" w:rsidRDefault="00890A51">
      <w:pPr>
        <w:pStyle w:val="a0"/>
        <w:rPr>
          <w:rFonts w:hint="cs"/>
          <w:rtl/>
        </w:rPr>
      </w:pPr>
      <w:r>
        <w:rPr>
          <w:rFonts w:hint="cs"/>
          <w:rtl/>
        </w:rPr>
        <w:t>אדוני היושב-ראש, אני חושב שאתה היית צריך להגן על כבוד הכנסת. אתה היית צריך להעיר את ההערות האלה ולא אני - - -</w:t>
      </w:r>
    </w:p>
    <w:p w14:paraId="43C1FEC2" w14:textId="77777777" w:rsidR="00000000" w:rsidRDefault="00890A51">
      <w:pPr>
        <w:pStyle w:val="a0"/>
        <w:ind w:firstLine="0"/>
        <w:rPr>
          <w:rFonts w:hint="cs"/>
          <w:rtl/>
        </w:rPr>
      </w:pPr>
    </w:p>
    <w:p w14:paraId="04573ED5" w14:textId="77777777" w:rsidR="00000000" w:rsidRDefault="00890A51">
      <w:pPr>
        <w:pStyle w:val="af1"/>
        <w:rPr>
          <w:rtl/>
        </w:rPr>
      </w:pPr>
      <w:r>
        <w:rPr>
          <w:rtl/>
        </w:rPr>
        <w:t>היו"ר ראובן ריבלין:</w:t>
      </w:r>
    </w:p>
    <w:p w14:paraId="22122981" w14:textId="77777777" w:rsidR="00000000" w:rsidRDefault="00890A51">
      <w:pPr>
        <w:pStyle w:val="a0"/>
        <w:rPr>
          <w:rtl/>
        </w:rPr>
      </w:pPr>
    </w:p>
    <w:p w14:paraId="2DCEEF37" w14:textId="77777777" w:rsidR="00000000" w:rsidRDefault="00890A51">
      <w:pPr>
        <w:pStyle w:val="a0"/>
        <w:rPr>
          <w:rFonts w:hint="cs"/>
          <w:rtl/>
        </w:rPr>
      </w:pPr>
      <w:r>
        <w:rPr>
          <w:rFonts w:hint="cs"/>
          <w:rtl/>
        </w:rPr>
        <w:t>לא, לא.</w:t>
      </w:r>
    </w:p>
    <w:p w14:paraId="76BBD10B" w14:textId="77777777" w:rsidR="00000000" w:rsidRDefault="00890A51">
      <w:pPr>
        <w:pStyle w:val="a0"/>
        <w:rPr>
          <w:rFonts w:hint="cs"/>
          <w:rtl/>
        </w:rPr>
      </w:pPr>
    </w:p>
    <w:p w14:paraId="1E4F7874" w14:textId="77777777" w:rsidR="00000000" w:rsidRDefault="00890A51">
      <w:pPr>
        <w:pStyle w:val="-"/>
        <w:rPr>
          <w:rtl/>
        </w:rPr>
      </w:pPr>
      <w:bookmarkStart w:id="223" w:name="FS000000487T30_06_2004_14_21_49C"/>
      <w:bookmarkEnd w:id="223"/>
      <w:r>
        <w:rPr>
          <w:rtl/>
        </w:rPr>
        <w:t>נסים דהן (ש"ס):</w:t>
      </w:r>
    </w:p>
    <w:p w14:paraId="69CCAB84" w14:textId="77777777" w:rsidR="00000000" w:rsidRDefault="00890A51">
      <w:pPr>
        <w:pStyle w:val="a0"/>
        <w:rPr>
          <w:rtl/>
        </w:rPr>
      </w:pPr>
    </w:p>
    <w:p w14:paraId="6BDCDBB0" w14:textId="77777777" w:rsidR="00000000" w:rsidRDefault="00890A51">
      <w:pPr>
        <w:pStyle w:val="a0"/>
        <w:rPr>
          <w:rFonts w:hint="cs"/>
          <w:rtl/>
        </w:rPr>
      </w:pPr>
      <w:r>
        <w:rPr>
          <w:rFonts w:hint="cs"/>
          <w:rtl/>
        </w:rPr>
        <w:t>- - - לא אני, כחבר כנסת מהאופוזיציה. אתה, כיושב-ראש ממלכתי.</w:t>
      </w:r>
    </w:p>
    <w:p w14:paraId="12E4EEFE" w14:textId="77777777" w:rsidR="00000000" w:rsidRDefault="00890A51">
      <w:pPr>
        <w:pStyle w:val="a0"/>
        <w:ind w:firstLine="0"/>
        <w:rPr>
          <w:rFonts w:hint="cs"/>
          <w:rtl/>
        </w:rPr>
      </w:pPr>
    </w:p>
    <w:p w14:paraId="73B14A15" w14:textId="77777777" w:rsidR="00000000" w:rsidRDefault="00890A51">
      <w:pPr>
        <w:pStyle w:val="af1"/>
        <w:rPr>
          <w:rtl/>
        </w:rPr>
      </w:pPr>
      <w:r>
        <w:rPr>
          <w:rtl/>
        </w:rPr>
        <w:t>היו"</w:t>
      </w:r>
      <w:r>
        <w:rPr>
          <w:rtl/>
        </w:rPr>
        <w:t>ר ראובן ריבלין:</w:t>
      </w:r>
    </w:p>
    <w:p w14:paraId="7373F03A" w14:textId="77777777" w:rsidR="00000000" w:rsidRDefault="00890A51">
      <w:pPr>
        <w:pStyle w:val="a0"/>
        <w:rPr>
          <w:rtl/>
        </w:rPr>
      </w:pPr>
    </w:p>
    <w:p w14:paraId="41D3D0CA" w14:textId="77777777" w:rsidR="00000000" w:rsidRDefault="00890A51">
      <w:pPr>
        <w:pStyle w:val="a0"/>
        <w:rPr>
          <w:rFonts w:hint="cs"/>
          <w:rtl/>
        </w:rPr>
      </w:pPr>
      <w:r>
        <w:rPr>
          <w:rFonts w:hint="cs"/>
          <w:rtl/>
        </w:rPr>
        <w:t>חבר הכנסת דהן, השר לשעבר, עם כל הכבוד, בצעירותי אני הייתי משפטן, עורך-דין. לא הייתי פסיכולוג. אני לא בוחן כליות ולב. אני לא יודע. מה שאומרים לי, זה מה שאני מבין. לזה הם מסכימים, לזה הם מתנגדים. הציבור ישפוט. אני שופט של כללי המשחק פה ולא ש</w:t>
      </w:r>
      <w:r>
        <w:rPr>
          <w:rFonts w:hint="cs"/>
          <w:rtl/>
        </w:rPr>
        <w:t xml:space="preserve">ופט של המהות. אם חלילה הייתי רואה שבא ואומר שר: אני רוצה לצ'פר את </w:t>
      </w:r>
      <w:r>
        <w:t>x</w:t>
      </w:r>
      <w:r>
        <w:rPr>
          <w:rFonts w:hint="cs"/>
          <w:rtl/>
        </w:rPr>
        <w:t xml:space="preserve"> ואת </w:t>
      </w:r>
      <w:r>
        <w:t>y</w:t>
      </w:r>
      <w:r>
        <w:rPr>
          <w:rFonts w:hint="cs"/>
          <w:rtl/>
        </w:rPr>
        <w:t xml:space="preserve"> אני מקפח - - -</w:t>
      </w:r>
    </w:p>
    <w:p w14:paraId="75FDA8A0" w14:textId="77777777" w:rsidR="00000000" w:rsidRDefault="00890A51">
      <w:pPr>
        <w:pStyle w:val="a0"/>
        <w:rPr>
          <w:rFonts w:hint="cs"/>
          <w:rtl/>
        </w:rPr>
      </w:pPr>
    </w:p>
    <w:p w14:paraId="1F3AFAC3" w14:textId="77777777" w:rsidR="00000000" w:rsidRDefault="00890A51">
      <w:pPr>
        <w:pStyle w:val="af0"/>
        <w:rPr>
          <w:rtl/>
        </w:rPr>
      </w:pPr>
      <w:r>
        <w:rPr>
          <w:rFonts w:hint="eastAsia"/>
          <w:rtl/>
        </w:rPr>
        <w:t>יעקב</w:t>
      </w:r>
      <w:r>
        <w:rPr>
          <w:rtl/>
        </w:rPr>
        <w:t xml:space="preserve"> מרגי (ש"ס):</w:t>
      </w:r>
    </w:p>
    <w:p w14:paraId="34B2CF66" w14:textId="77777777" w:rsidR="00000000" w:rsidRDefault="00890A51">
      <w:pPr>
        <w:pStyle w:val="a0"/>
        <w:rPr>
          <w:rFonts w:hint="cs"/>
          <w:rtl/>
        </w:rPr>
      </w:pPr>
    </w:p>
    <w:p w14:paraId="4ACB5D9C" w14:textId="77777777" w:rsidR="00000000" w:rsidRDefault="00890A51">
      <w:pPr>
        <w:pStyle w:val="a0"/>
        <w:rPr>
          <w:rFonts w:hint="cs"/>
          <w:rtl/>
        </w:rPr>
      </w:pPr>
      <w:r>
        <w:rPr>
          <w:rFonts w:hint="cs"/>
          <w:rtl/>
        </w:rPr>
        <w:t>הסטטיסטיקה מדברת.</w:t>
      </w:r>
    </w:p>
    <w:p w14:paraId="76D3168A" w14:textId="77777777" w:rsidR="00000000" w:rsidRDefault="00890A51">
      <w:pPr>
        <w:pStyle w:val="a0"/>
        <w:rPr>
          <w:rFonts w:hint="cs"/>
          <w:rtl/>
        </w:rPr>
      </w:pPr>
    </w:p>
    <w:p w14:paraId="1B14A96A" w14:textId="77777777" w:rsidR="00000000" w:rsidRDefault="00890A51">
      <w:pPr>
        <w:pStyle w:val="-"/>
        <w:rPr>
          <w:rtl/>
        </w:rPr>
      </w:pPr>
      <w:bookmarkStart w:id="224" w:name="FS000000487T30_06_2004_14_27_50C"/>
      <w:bookmarkEnd w:id="224"/>
      <w:r>
        <w:rPr>
          <w:rtl/>
        </w:rPr>
        <w:t>נסים דהן (ש"ס):</w:t>
      </w:r>
    </w:p>
    <w:p w14:paraId="02B415F6" w14:textId="77777777" w:rsidR="00000000" w:rsidRDefault="00890A51">
      <w:pPr>
        <w:pStyle w:val="a0"/>
        <w:rPr>
          <w:rtl/>
        </w:rPr>
      </w:pPr>
    </w:p>
    <w:p w14:paraId="51BB38A9" w14:textId="77777777" w:rsidR="00000000" w:rsidRDefault="00890A51">
      <w:pPr>
        <w:pStyle w:val="a0"/>
        <w:rPr>
          <w:rFonts w:hint="cs"/>
          <w:rtl/>
        </w:rPr>
      </w:pPr>
      <w:r>
        <w:rPr>
          <w:rFonts w:hint="cs"/>
          <w:rtl/>
        </w:rPr>
        <w:t>אדוני היושב-ראש, חבל שתכביר מלים על תופעה פסולה בבית הזה. אל תצדיק אותה לפחות.</w:t>
      </w:r>
    </w:p>
    <w:p w14:paraId="16799161" w14:textId="77777777" w:rsidR="00000000" w:rsidRDefault="00890A51">
      <w:pPr>
        <w:pStyle w:val="af1"/>
        <w:rPr>
          <w:rFonts w:hint="cs"/>
          <w:rtl/>
        </w:rPr>
      </w:pPr>
    </w:p>
    <w:p w14:paraId="50CAE285" w14:textId="77777777" w:rsidR="00000000" w:rsidRDefault="00890A51">
      <w:pPr>
        <w:pStyle w:val="af1"/>
        <w:rPr>
          <w:rtl/>
        </w:rPr>
      </w:pPr>
      <w:r>
        <w:rPr>
          <w:rtl/>
        </w:rPr>
        <w:t>היו"ר ראובן ריבלין:</w:t>
      </w:r>
    </w:p>
    <w:p w14:paraId="1260EF92" w14:textId="77777777" w:rsidR="00000000" w:rsidRDefault="00890A51">
      <w:pPr>
        <w:pStyle w:val="a0"/>
        <w:rPr>
          <w:rtl/>
        </w:rPr>
      </w:pPr>
    </w:p>
    <w:p w14:paraId="2BD3730E" w14:textId="77777777" w:rsidR="00000000" w:rsidRDefault="00890A51">
      <w:pPr>
        <w:pStyle w:val="a0"/>
        <w:rPr>
          <w:rFonts w:hint="cs"/>
          <w:rtl/>
        </w:rPr>
      </w:pPr>
      <w:r>
        <w:rPr>
          <w:rFonts w:hint="cs"/>
          <w:rtl/>
        </w:rPr>
        <w:t>אני לא מצדי</w:t>
      </w:r>
      <w:r>
        <w:rPr>
          <w:rFonts w:hint="cs"/>
          <w:rtl/>
        </w:rPr>
        <w:t>ק.</w:t>
      </w:r>
    </w:p>
    <w:p w14:paraId="69F1B0B5" w14:textId="77777777" w:rsidR="00000000" w:rsidRDefault="00890A51">
      <w:pPr>
        <w:pStyle w:val="a0"/>
        <w:rPr>
          <w:rFonts w:hint="cs"/>
          <w:rtl/>
        </w:rPr>
      </w:pPr>
    </w:p>
    <w:p w14:paraId="7814FAAC" w14:textId="77777777" w:rsidR="00000000" w:rsidRDefault="00890A51">
      <w:pPr>
        <w:pStyle w:val="af0"/>
        <w:rPr>
          <w:rtl/>
        </w:rPr>
      </w:pPr>
      <w:r>
        <w:rPr>
          <w:rFonts w:hint="cs"/>
          <w:rtl/>
        </w:rPr>
        <w:t>ח</w:t>
      </w:r>
      <w:r>
        <w:rPr>
          <w:rFonts w:hint="eastAsia"/>
          <w:rtl/>
        </w:rPr>
        <w:t>יים</w:t>
      </w:r>
      <w:r>
        <w:rPr>
          <w:rtl/>
        </w:rPr>
        <w:t xml:space="preserve"> אורון (יחד):</w:t>
      </w:r>
    </w:p>
    <w:p w14:paraId="57E1A067" w14:textId="77777777" w:rsidR="00000000" w:rsidRDefault="00890A51">
      <w:pPr>
        <w:pStyle w:val="a0"/>
        <w:rPr>
          <w:rFonts w:hint="cs"/>
          <w:rtl/>
        </w:rPr>
      </w:pPr>
    </w:p>
    <w:p w14:paraId="05D37C71" w14:textId="77777777" w:rsidR="00000000" w:rsidRDefault="00890A51">
      <w:pPr>
        <w:pStyle w:val="a0"/>
        <w:ind w:left="779" w:firstLine="0"/>
        <w:rPr>
          <w:rFonts w:hint="cs"/>
          <w:rtl/>
        </w:rPr>
      </w:pPr>
      <w:r>
        <w:rPr>
          <w:rFonts w:hint="cs"/>
          <w:rtl/>
        </w:rPr>
        <w:t>- - -</w:t>
      </w:r>
    </w:p>
    <w:p w14:paraId="1D59B98B" w14:textId="77777777" w:rsidR="00000000" w:rsidRDefault="00890A51">
      <w:pPr>
        <w:pStyle w:val="a0"/>
        <w:rPr>
          <w:rFonts w:hint="cs"/>
          <w:rtl/>
        </w:rPr>
      </w:pPr>
    </w:p>
    <w:p w14:paraId="162FCFB5" w14:textId="77777777" w:rsidR="00000000" w:rsidRDefault="00890A51">
      <w:pPr>
        <w:pStyle w:val="a"/>
        <w:rPr>
          <w:rtl/>
        </w:rPr>
      </w:pPr>
      <w:bookmarkStart w:id="225" w:name="FS000000487T30_06_2004_13_23_40"/>
      <w:bookmarkStart w:id="226" w:name="_Toc77593396"/>
      <w:bookmarkEnd w:id="225"/>
      <w:r>
        <w:rPr>
          <w:rFonts w:hint="eastAsia"/>
          <w:rtl/>
        </w:rPr>
        <w:t>נסים</w:t>
      </w:r>
      <w:r>
        <w:rPr>
          <w:rtl/>
        </w:rPr>
        <w:t xml:space="preserve"> דהן (ש"ס):</w:t>
      </w:r>
      <w:bookmarkEnd w:id="226"/>
    </w:p>
    <w:p w14:paraId="43400DCC" w14:textId="77777777" w:rsidR="00000000" w:rsidRDefault="00890A51">
      <w:pPr>
        <w:pStyle w:val="a0"/>
        <w:rPr>
          <w:rFonts w:hint="cs"/>
          <w:rtl/>
        </w:rPr>
      </w:pPr>
    </w:p>
    <w:p w14:paraId="0B5E2A0C" w14:textId="77777777" w:rsidR="00000000" w:rsidRDefault="00890A51">
      <w:pPr>
        <w:pStyle w:val="a0"/>
        <w:rPr>
          <w:rFonts w:hint="cs"/>
          <w:rtl/>
        </w:rPr>
      </w:pPr>
      <w:r>
        <w:rPr>
          <w:rFonts w:hint="cs"/>
          <w:rtl/>
        </w:rPr>
        <w:t>יש בוועדת שרים לענייני חקיקה מישהו שפוסל את כל ההצעות של ש"ס. פעם אחת בשנה על הצעת חוק של אלי ישי, שלא נותנת שום דבר - - -</w:t>
      </w:r>
    </w:p>
    <w:p w14:paraId="367FC728" w14:textId="77777777" w:rsidR="00000000" w:rsidRDefault="00890A51">
      <w:pPr>
        <w:pStyle w:val="a0"/>
        <w:rPr>
          <w:rFonts w:hint="cs"/>
          <w:rtl/>
        </w:rPr>
      </w:pPr>
    </w:p>
    <w:p w14:paraId="5F08173B" w14:textId="77777777" w:rsidR="00000000" w:rsidRDefault="00890A51">
      <w:pPr>
        <w:pStyle w:val="af0"/>
        <w:rPr>
          <w:rtl/>
        </w:rPr>
      </w:pPr>
      <w:r>
        <w:rPr>
          <w:rFonts w:hint="eastAsia"/>
          <w:rtl/>
        </w:rPr>
        <w:t>דוד</w:t>
      </w:r>
      <w:r>
        <w:rPr>
          <w:rtl/>
        </w:rPr>
        <w:t xml:space="preserve"> אזולאי (ש"ס):</w:t>
      </w:r>
    </w:p>
    <w:p w14:paraId="54701A22" w14:textId="77777777" w:rsidR="00000000" w:rsidRDefault="00890A51">
      <w:pPr>
        <w:pStyle w:val="a0"/>
        <w:rPr>
          <w:rFonts w:hint="cs"/>
          <w:rtl/>
        </w:rPr>
      </w:pPr>
    </w:p>
    <w:p w14:paraId="6BA7732D" w14:textId="77777777" w:rsidR="00000000" w:rsidRDefault="00890A51">
      <w:pPr>
        <w:pStyle w:val="a0"/>
        <w:rPr>
          <w:rFonts w:hint="cs"/>
          <w:rtl/>
        </w:rPr>
      </w:pPr>
      <w:r>
        <w:rPr>
          <w:rFonts w:hint="cs"/>
          <w:rtl/>
        </w:rPr>
        <w:t>אולי תגיד לי מי זה?</w:t>
      </w:r>
    </w:p>
    <w:p w14:paraId="11FA639C" w14:textId="77777777" w:rsidR="00000000" w:rsidRDefault="00890A51">
      <w:pPr>
        <w:pStyle w:val="a0"/>
        <w:rPr>
          <w:rFonts w:hint="cs"/>
          <w:rtl/>
        </w:rPr>
      </w:pPr>
    </w:p>
    <w:p w14:paraId="4DCC1EA1" w14:textId="77777777" w:rsidR="00000000" w:rsidRDefault="00890A51">
      <w:pPr>
        <w:pStyle w:val="af1"/>
        <w:rPr>
          <w:rtl/>
        </w:rPr>
      </w:pPr>
      <w:r>
        <w:rPr>
          <w:rtl/>
        </w:rPr>
        <w:t>היו"ר ראובן ריבלין:</w:t>
      </w:r>
    </w:p>
    <w:p w14:paraId="2ABFE0DA" w14:textId="77777777" w:rsidR="00000000" w:rsidRDefault="00890A51">
      <w:pPr>
        <w:pStyle w:val="a0"/>
        <w:rPr>
          <w:rtl/>
        </w:rPr>
      </w:pPr>
    </w:p>
    <w:p w14:paraId="1E21E749" w14:textId="77777777" w:rsidR="00000000" w:rsidRDefault="00890A51">
      <w:pPr>
        <w:pStyle w:val="a0"/>
        <w:rPr>
          <w:rFonts w:hint="cs"/>
          <w:rtl/>
        </w:rPr>
      </w:pPr>
      <w:r>
        <w:rPr>
          <w:rFonts w:hint="cs"/>
          <w:rtl/>
        </w:rPr>
        <w:t>זאת האשמה גורפת, שאינה -</w:t>
      </w:r>
      <w:r>
        <w:rPr>
          <w:rFonts w:hint="cs"/>
          <w:rtl/>
        </w:rPr>
        <w:t xml:space="preserve"> חבר הכנסת אזולאי. רבותי, הדיון הוא בחוק ולא באחד מהשרים.</w:t>
      </w:r>
    </w:p>
    <w:p w14:paraId="15B29811" w14:textId="77777777" w:rsidR="00000000" w:rsidRDefault="00890A51">
      <w:pPr>
        <w:pStyle w:val="af0"/>
        <w:rPr>
          <w:rFonts w:hint="cs"/>
          <w:rtl/>
        </w:rPr>
      </w:pPr>
    </w:p>
    <w:p w14:paraId="7F806EA8" w14:textId="77777777" w:rsidR="00000000" w:rsidRDefault="00890A51">
      <w:pPr>
        <w:pStyle w:val="af0"/>
        <w:rPr>
          <w:rtl/>
        </w:rPr>
      </w:pPr>
      <w:r>
        <w:rPr>
          <w:rFonts w:hint="eastAsia"/>
          <w:rtl/>
        </w:rPr>
        <w:t>גלעד</w:t>
      </w:r>
      <w:r>
        <w:rPr>
          <w:rtl/>
        </w:rPr>
        <w:t xml:space="preserve"> ארדן (הליכוד):</w:t>
      </w:r>
    </w:p>
    <w:p w14:paraId="7D2222DB" w14:textId="77777777" w:rsidR="00000000" w:rsidRDefault="00890A51">
      <w:pPr>
        <w:pStyle w:val="a0"/>
        <w:rPr>
          <w:rFonts w:hint="cs"/>
          <w:rtl/>
        </w:rPr>
      </w:pPr>
    </w:p>
    <w:p w14:paraId="21A02744" w14:textId="77777777" w:rsidR="00000000" w:rsidRDefault="00890A51">
      <w:pPr>
        <w:pStyle w:val="a0"/>
        <w:rPr>
          <w:rFonts w:hint="cs"/>
          <w:rtl/>
        </w:rPr>
      </w:pPr>
      <w:r>
        <w:rPr>
          <w:rFonts w:hint="cs"/>
          <w:rtl/>
        </w:rPr>
        <w:t>גם את ההצעות של הליכוד הוא פוסל. למה רק את שלכם?</w:t>
      </w:r>
    </w:p>
    <w:p w14:paraId="180F3159" w14:textId="77777777" w:rsidR="00000000" w:rsidRDefault="00890A51">
      <w:pPr>
        <w:pStyle w:val="a0"/>
        <w:rPr>
          <w:rFonts w:hint="cs"/>
          <w:rtl/>
        </w:rPr>
      </w:pPr>
    </w:p>
    <w:p w14:paraId="19E4EE6A" w14:textId="77777777" w:rsidR="00000000" w:rsidRDefault="00890A51">
      <w:pPr>
        <w:pStyle w:val="-"/>
        <w:rPr>
          <w:rtl/>
        </w:rPr>
      </w:pPr>
      <w:bookmarkStart w:id="227" w:name="FS000000487T30_06_2004_13_24_04C"/>
      <w:bookmarkEnd w:id="227"/>
      <w:r>
        <w:rPr>
          <w:rFonts w:hint="eastAsia"/>
          <w:rtl/>
        </w:rPr>
        <w:t>נסים</w:t>
      </w:r>
      <w:r>
        <w:rPr>
          <w:rtl/>
        </w:rPr>
        <w:t xml:space="preserve"> דהן (ש"ס):</w:t>
      </w:r>
    </w:p>
    <w:p w14:paraId="7E9B0C21" w14:textId="77777777" w:rsidR="00000000" w:rsidRDefault="00890A51">
      <w:pPr>
        <w:pStyle w:val="a0"/>
        <w:rPr>
          <w:rFonts w:hint="cs"/>
          <w:rtl/>
        </w:rPr>
      </w:pPr>
    </w:p>
    <w:p w14:paraId="1D2D53F6" w14:textId="77777777" w:rsidR="00000000" w:rsidRDefault="00890A51">
      <w:pPr>
        <w:pStyle w:val="a0"/>
        <w:rPr>
          <w:rFonts w:hint="cs"/>
          <w:rtl/>
        </w:rPr>
      </w:pPr>
      <w:r>
        <w:rPr>
          <w:rFonts w:hint="cs"/>
          <w:rtl/>
        </w:rPr>
        <w:t xml:space="preserve">חבר הכנסת ארדן, אתה לא היית כאן. הסטטיסטיקה מראה כי 95% הצעות של הליכוד מאושרות, לעומת 100% של ש"ס, שנפסלות. </w:t>
      </w:r>
      <w:r>
        <w:rPr>
          <w:rFonts w:hint="cs"/>
          <w:rtl/>
        </w:rPr>
        <w:t>גם הצעות חוק כאלה, שנועדו להגן על שלום הציבור.</w:t>
      </w:r>
    </w:p>
    <w:p w14:paraId="6EFAD583" w14:textId="77777777" w:rsidR="00000000" w:rsidRDefault="00890A51">
      <w:pPr>
        <w:pStyle w:val="a0"/>
        <w:rPr>
          <w:rFonts w:hint="cs"/>
          <w:rtl/>
        </w:rPr>
      </w:pPr>
    </w:p>
    <w:p w14:paraId="27DDF7EE" w14:textId="77777777" w:rsidR="00000000" w:rsidRDefault="00890A51">
      <w:pPr>
        <w:pStyle w:val="af0"/>
        <w:rPr>
          <w:rtl/>
        </w:rPr>
      </w:pPr>
      <w:r>
        <w:rPr>
          <w:rFonts w:hint="eastAsia"/>
          <w:rtl/>
        </w:rPr>
        <w:t>גלעד</w:t>
      </w:r>
      <w:r>
        <w:rPr>
          <w:rtl/>
        </w:rPr>
        <w:t xml:space="preserve"> ארדן (הליכוד):</w:t>
      </w:r>
    </w:p>
    <w:p w14:paraId="097D2A53" w14:textId="77777777" w:rsidR="00000000" w:rsidRDefault="00890A51">
      <w:pPr>
        <w:pStyle w:val="a0"/>
        <w:rPr>
          <w:rFonts w:hint="cs"/>
          <w:rtl/>
        </w:rPr>
      </w:pPr>
    </w:p>
    <w:p w14:paraId="21CD62DC" w14:textId="77777777" w:rsidR="00000000" w:rsidRDefault="00890A51">
      <w:pPr>
        <w:pStyle w:val="a0"/>
        <w:ind w:left="779" w:firstLine="0"/>
        <w:rPr>
          <w:rFonts w:hint="cs"/>
          <w:rtl/>
        </w:rPr>
      </w:pPr>
      <w:r>
        <w:rPr>
          <w:rFonts w:hint="cs"/>
          <w:rtl/>
        </w:rPr>
        <w:t>- - -</w:t>
      </w:r>
    </w:p>
    <w:p w14:paraId="5F5647F2" w14:textId="77777777" w:rsidR="00000000" w:rsidRDefault="00890A51">
      <w:pPr>
        <w:pStyle w:val="a0"/>
        <w:ind w:left="779" w:firstLine="0"/>
        <w:rPr>
          <w:rFonts w:hint="cs"/>
          <w:rtl/>
        </w:rPr>
      </w:pPr>
    </w:p>
    <w:p w14:paraId="0C12E755" w14:textId="77777777" w:rsidR="00000000" w:rsidRDefault="00890A51">
      <w:pPr>
        <w:pStyle w:val="af1"/>
        <w:rPr>
          <w:rtl/>
        </w:rPr>
      </w:pPr>
      <w:r>
        <w:rPr>
          <w:rtl/>
        </w:rPr>
        <w:t>היו"ר ראובן ריבלין:</w:t>
      </w:r>
    </w:p>
    <w:p w14:paraId="4C41683E" w14:textId="77777777" w:rsidR="00000000" w:rsidRDefault="00890A51">
      <w:pPr>
        <w:pStyle w:val="a0"/>
        <w:rPr>
          <w:rtl/>
        </w:rPr>
      </w:pPr>
    </w:p>
    <w:p w14:paraId="0448ED7E" w14:textId="77777777" w:rsidR="00000000" w:rsidRDefault="00890A51">
      <w:pPr>
        <w:pStyle w:val="a0"/>
        <w:rPr>
          <w:rFonts w:hint="cs"/>
          <w:rtl/>
        </w:rPr>
      </w:pPr>
      <w:r>
        <w:rPr>
          <w:rFonts w:hint="cs"/>
          <w:rtl/>
        </w:rPr>
        <w:t>אני רוצה לראות, כשאתה תהיה בקואליציה, אם לא תשתנה המגמה.</w:t>
      </w:r>
    </w:p>
    <w:p w14:paraId="7CCB9B84" w14:textId="77777777" w:rsidR="00000000" w:rsidRDefault="00890A51">
      <w:pPr>
        <w:pStyle w:val="a0"/>
        <w:ind w:firstLine="0"/>
        <w:rPr>
          <w:rFonts w:hint="cs"/>
          <w:rtl/>
        </w:rPr>
      </w:pPr>
    </w:p>
    <w:p w14:paraId="2A19FF41" w14:textId="77777777" w:rsidR="00000000" w:rsidRDefault="00890A51">
      <w:pPr>
        <w:pStyle w:val="af0"/>
        <w:rPr>
          <w:rtl/>
        </w:rPr>
      </w:pPr>
      <w:bookmarkStart w:id="228" w:name="FS000000487T30_06_2004_13_24_24C"/>
      <w:bookmarkEnd w:id="228"/>
      <w:r>
        <w:rPr>
          <w:rFonts w:hint="eastAsia"/>
          <w:rtl/>
        </w:rPr>
        <w:t>שר</w:t>
      </w:r>
      <w:r>
        <w:rPr>
          <w:rtl/>
        </w:rPr>
        <w:t xml:space="preserve"> הפנים אברהם פורז:</w:t>
      </w:r>
    </w:p>
    <w:p w14:paraId="42623475" w14:textId="77777777" w:rsidR="00000000" w:rsidRDefault="00890A51">
      <w:pPr>
        <w:pStyle w:val="a0"/>
        <w:rPr>
          <w:rFonts w:hint="cs"/>
          <w:rtl/>
        </w:rPr>
      </w:pPr>
    </w:p>
    <w:p w14:paraId="4C835028" w14:textId="77777777" w:rsidR="00000000" w:rsidRDefault="00890A51">
      <w:pPr>
        <w:pStyle w:val="a0"/>
        <w:rPr>
          <w:rFonts w:hint="cs"/>
          <w:rtl/>
        </w:rPr>
      </w:pPr>
      <w:r>
        <w:rPr>
          <w:rFonts w:hint="cs"/>
          <w:rtl/>
        </w:rPr>
        <w:t>- - -</w:t>
      </w:r>
    </w:p>
    <w:p w14:paraId="64A6FEB2" w14:textId="77777777" w:rsidR="00000000" w:rsidRDefault="00890A51">
      <w:pPr>
        <w:pStyle w:val="-"/>
        <w:rPr>
          <w:rFonts w:hint="cs"/>
          <w:rtl/>
        </w:rPr>
      </w:pPr>
    </w:p>
    <w:p w14:paraId="7585EFA4" w14:textId="77777777" w:rsidR="00000000" w:rsidRDefault="00890A51">
      <w:pPr>
        <w:pStyle w:val="-"/>
        <w:rPr>
          <w:rtl/>
        </w:rPr>
      </w:pPr>
      <w:r>
        <w:rPr>
          <w:rFonts w:hint="eastAsia"/>
          <w:rtl/>
        </w:rPr>
        <w:t>נסים</w:t>
      </w:r>
      <w:r>
        <w:rPr>
          <w:rtl/>
        </w:rPr>
        <w:t xml:space="preserve"> דהן (ש"ס):</w:t>
      </w:r>
    </w:p>
    <w:p w14:paraId="2E4765E2" w14:textId="77777777" w:rsidR="00000000" w:rsidRDefault="00890A51">
      <w:pPr>
        <w:pStyle w:val="a0"/>
        <w:rPr>
          <w:rFonts w:hint="cs"/>
          <w:rtl/>
        </w:rPr>
      </w:pPr>
    </w:p>
    <w:p w14:paraId="041C59F5" w14:textId="77777777" w:rsidR="00000000" w:rsidRDefault="00890A51">
      <w:pPr>
        <w:pStyle w:val="a0"/>
        <w:rPr>
          <w:rFonts w:hint="cs"/>
          <w:rtl/>
        </w:rPr>
      </w:pPr>
      <w:r>
        <w:rPr>
          <w:rFonts w:hint="cs"/>
          <w:rtl/>
        </w:rPr>
        <w:t>עכשיו שמעתם את השר פורז? ממתי ש"ס יכולה להציע הצעות חוק</w:t>
      </w:r>
      <w:r>
        <w:rPr>
          <w:rFonts w:hint="cs"/>
          <w:rtl/>
        </w:rPr>
        <w:t xml:space="preserve"> טובות?</w:t>
      </w:r>
    </w:p>
    <w:p w14:paraId="4EB3D116" w14:textId="77777777" w:rsidR="00000000" w:rsidRDefault="00890A51">
      <w:pPr>
        <w:pStyle w:val="a0"/>
        <w:rPr>
          <w:rFonts w:hint="cs"/>
          <w:rtl/>
        </w:rPr>
      </w:pPr>
    </w:p>
    <w:p w14:paraId="636924F6" w14:textId="77777777" w:rsidR="00000000" w:rsidRDefault="00890A51">
      <w:pPr>
        <w:pStyle w:val="af1"/>
        <w:rPr>
          <w:rtl/>
        </w:rPr>
      </w:pPr>
      <w:r>
        <w:rPr>
          <w:rtl/>
        </w:rPr>
        <w:t>היו"ר ראובן ריבלין:</w:t>
      </w:r>
    </w:p>
    <w:p w14:paraId="53BBE7C1" w14:textId="77777777" w:rsidR="00000000" w:rsidRDefault="00890A51">
      <w:pPr>
        <w:pStyle w:val="a0"/>
        <w:rPr>
          <w:rtl/>
        </w:rPr>
      </w:pPr>
    </w:p>
    <w:p w14:paraId="6AB6B0A6" w14:textId="77777777" w:rsidR="00000000" w:rsidRDefault="00890A51">
      <w:pPr>
        <w:pStyle w:val="a0"/>
        <w:rPr>
          <w:rFonts w:hint="cs"/>
          <w:rtl/>
        </w:rPr>
      </w:pPr>
      <w:r>
        <w:rPr>
          <w:rFonts w:hint="cs"/>
          <w:rtl/>
        </w:rPr>
        <w:t>חבר הכנסת דהן - - -</w:t>
      </w:r>
    </w:p>
    <w:p w14:paraId="7DA3D2D4" w14:textId="77777777" w:rsidR="00000000" w:rsidRDefault="00890A51">
      <w:pPr>
        <w:pStyle w:val="a0"/>
        <w:ind w:firstLine="0"/>
        <w:rPr>
          <w:rFonts w:hint="cs"/>
          <w:rtl/>
        </w:rPr>
      </w:pPr>
    </w:p>
    <w:p w14:paraId="10DBF8E4" w14:textId="77777777" w:rsidR="00000000" w:rsidRDefault="00890A51">
      <w:pPr>
        <w:pStyle w:val="-"/>
        <w:rPr>
          <w:rtl/>
        </w:rPr>
      </w:pPr>
      <w:bookmarkStart w:id="229" w:name="FS000000487T30_06_2004_14_32_03C"/>
      <w:bookmarkEnd w:id="229"/>
      <w:r>
        <w:rPr>
          <w:rtl/>
        </w:rPr>
        <w:t>נסים דהן (ש"ס):</w:t>
      </w:r>
    </w:p>
    <w:p w14:paraId="61E80FA1" w14:textId="77777777" w:rsidR="00000000" w:rsidRDefault="00890A51">
      <w:pPr>
        <w:pStyle w:val="a0"/>
        <w:rPr>
          <w:rtl/>
        </w:rPr>
      </w:pPr>
    </w:p>
    <w:p w14:paraId="1EAC744C" w14:textId="77777777" w:rsidR="00000000" w:rsidRDefault="00890A51">
      <w:pPr>
        <w:pStyle w:val="a0"/>
        <w:rPr>
          <w:rFonts w:hint="cs"/>
          <w:rtl/>
        </w:rPr>
      </w:pPr>
      <w:r>
        <w:rPr>
          <w:rFonts w:hint="cs"/>
          <w:rtl/>
        </w:rPr>
        <w:t>בבקשה, שר מצוין בממשלת הליכוד.</w:t>
      </w:r>
    </w:p>
    <w:p w14:paraId="58F65529" w14:textId="77777777" w:rsidR="00000000" w:rsidRDefault="00890A51">
      <w:pPr>
        <w:pStyle w:val="af1"/>
        <w:rPr>
          <w:rtl/>
        </w:rPr>
      </w:pPr>
      <w:bookmarkStart w:id="230" w:name="FS000000487T30_06_2004_13_24_40C"/>
      <w:bookmarkEnd w:id="230"/>
    </w:p>
    <w:p w14:paraId="7D2DDFA8" w14:textId="77777777" w:rsidR="00000000" w:rsidRDefault="00890A51">
      <w:pPr>
        <w:pStyle w:val="af1"/>
        <w:rPr>
          <w:rtl/>
        </w:rPr>
      </w:pPr>
      <w:r>
        <w:rPr>
          <w:rtl/>
        </w:rPr>
        <w:t>היו"ר ראובן ריבלין:</w:t>
      </w:r>
    </w:p>
    <w:p w14:paraId="63EA2119" w14:textId="77777777" w:rsidR="00000000" w:rsidRDefault="00890A51">
      <w:pPr>
        <w:pStyle w:val="a0"/>
        <w:rPr>
          <w:rtl/>
        </w:rPr>
      </w:pPr>
    </w:p>
    <w:p w14:paraId="280499AB" w14:textId="77777777" w:rsidR="00000000" w:rsidRDefault="00890A51">
      <w:pPr>
        <w:pStyle w:val="a0"/>
        <w:rPr>
          <w:rFonts w:hint="cs"/>
          <w:rtl/>
        </w:rPr>
      </w:pPr>
      <w:r>
        <w:rPr>
          <w:rFonts w:hint="cs"/>
          <w:rtl/>
        </w:rPr>
        <w:t>חבר הכנסת דהן, רק רגע. אדוני ישמע לי.</w:t>
      </w:r>
    </w:p>
    <w:p w14:paraId="538809F0" w14:textId="77777777" w:rsidR="00000000" w:rsidRDefault="00890A51">
      <w:pPr>
        <w:pStyle w:val="-"/>
        <w:rPr>
          <w:rFonts w:hint="cs"/>
          <w:rtl/>
        </w:rPr>
      </w:pPr>
    </w:p>
    <w:p w14:paraId="24F22DB5" w14:textId="77777777" w:rsidR="00000000" w:rsidRDefault="00890A51">
      <w:pPr>
        <w:pStyle w:val="-"/>
        <w:rPr>
          <w:rtl/>
        </w:rPr>
      </w:pPr>
      <w:r>
        <w:rPr>
          <w:rFonts w:hint="eastAsia"/>
          <w:rtl/>
        </w:rPr>
        <w:t>נסים</w:t>
      </w:r>
      <w:r>
        <w:rPr>
          <w:rtl/>
        </w:rPr>
        <w:t xml:space="preserve"> דהן (ש"ס):</w:t>
      </w:r>
    </w:p>
    <w:p w14:paraId="79D03358" w14:textId="77777777" w:rsidR="00000000" w:rsidRDefault="00890A51">
      <w:pPr>
        <w:pStyle w:val="a0"/>
        <w:rPr>
          <w:rFonts w:hint="cs"/>
          <w:rtl/>
        </w:rPr>
      </w:pPr>
    </w:p>
    <w:p w14:paraId="434EB8D2" w14:textId="77777777" w:rsidR="00000000" w:rsidRDefault="00890A51">
      <w:pPr>
        <w:pStyle w:val="a0"/>
        <w:rPr>
          <w:rFonts w:hint="cs"/>
          <w:rtl/>
        </w:rPr>
      </w:pPr>
      <w:r>
        <w:rPr>
          <w:rFonts w:hint="cs"/>
          <w:rtl/>
        </w:rPr>
        <w:t>אני מציע לך שתשאל את ראשי הערים מה הם אומרים על השר, לפני שתאמר את דעתך על הצעת</w:t>
      </w:r>
      <w:r>
        <w:rPr>
          <w:rFonts w:hint="cs"/>
          <w:rtl/>
        </w:rPr>
        <w:t xml:space="preserve"> החוק של ש"ס.</w:t>
      </w:r>
    </w:p>
    <w:p w14:paraId="3E1521E3" w14:textId="77777777" w:rsidR="00000000" w:rsidRDefault="00890A51">
      <w:pPr>
        <w:pStyle w:val="a0"/>
        <w:ind w:firstLine="0"/>
        <w:rPr>
          <w:rFonts w:hint="cs"/>
          <w:rtl/>
        </w:rPr>
      </w:pPr>
    </w:p>
    <w:p w14:paraId="4BC1D3E3" w14:textId="77777777" w:rsidR="00000000" w:rsidRDefault="00890A51">
      <w:pPr>
        <w:pStyle w:val="af1"/>
        <w:rPr>
          <w:rtl/>
        </w:rPr>
      </w:pPr>
      <w:r>
        <w:rPr>
          <w:rtl/>
        </w:rPr>
        <w:t>היו"ר ראובן ריבלין:</w:t>
      </w:r>
    </w:p>
    <w:p w14:paraId="65EA7DCF" w14:textId="77777777" w:rsidR="00000000" w:rsidRDefault="00890A51">
      <w:pPr>
        <w:pStyle w:val="a0"/>
        <w:rPr>
          <w:rtl/>
        </w:rPr>
      </w:pPr>
    </w:p>
    <w:p w14:paraId="6FE95FF0" w14:textId="77777777" w:rsidR="00000000" w:rsidRDefault="00890A51">
      <w:pPr>
        <w:pStyle w:val="a0"/>
        <w:rPr>
          <w:rFonts w:hint="cs"/>
          <w:rtl/>
        </w:rPr>
      </w:pPr>
      <w:r>
        <w:rPr>
          <w:rFonts w:hint="cs"/>
          <w:rtl/>
        </w:rPr>
        <w:t>חבר הכנסת דהן, אולי אדוני לא שומע שאני קורא לו. לאחר הצגת עוד שתי הצעות אדוני עולה להעלות הצעה לסדר-היום ומעלה הצעה משלו. יש לו עשר דקות לדבר, שבהן אני לא יכול לכוון אותו.</w:t>
      </w:r>
    </w:p>
    <w:p w14:paraId="6712700C" w14:textId="77777777" w:rsidR="00000000" w:rsidRDefault="00890A51">
      <w:pPr>
        <w:pStyle w:val="a0"/>
        <w:ind w:firstLine="0"/>
        <w:rPr>
          <w:rFonts w:hint="cs"/>
          <w:rtl/>
        </w:rPr>
      </w:pPr>
    </w:p>
    <w:p w14:paraId="496171EC" w14:textId="77777777" w:rsidR="00000000" w:rsidRDefault="00890A51">
      <w:pPr>
        <w:pStyle w:val="-"/>
        <w:rPr>
          <w:rtl/>
        </w:rPr>
      </w:pPr>
      <w:bookmarkStart w:id="231" w:name="FS000000487T30_06_2004_14_38_00C"/>
      <w:bookmarkEnd w:id="231"/>
      <w:r>
        <w:rPr>
          <w:rtl/>
        </w:rPr>
        <w:t>נסים דהן (ש"ס):</w:t>
      </w:r>
    </w:p>
    <w:p w14:paraId="3A5C4459" w14:textId="77777777" w:rsidR="00000000" w:rsidRDefault="00890A51">
      <w:pPr>
        <w:pStyle w:val="a0"/>
        <w:rPr>
          <w:rtl/>
        </w:rPr>
      </w:pPr>
    </w:p>
    <w:p w14:paraId="00B6ED77" w14:textId="77777777" w:rsidR="00000000" w:rsidRDefault="00890A51">
      <w:pPr>
        <w:pStyle w:val="a0"/>
        <w:rPr>
          <w:rFonts w:hint="cs"/>
          <w:rtl/>
        </w:rPr>
      </w:pPr>
      <w:r>
        <w:rPr>
          <w:rFonts w:hint="cs"/>
          <w:rtl/>
        </w:rPr>
        <w:t>אני יכול להתייחס לגופו של עניי</w:t>
      </w:r>
      <w:r>
        <w:rPr>
          <w:rFonts w:hint="cs"/>
          <w:rtl/>
        </w:rPr>
        <w:t>ן?</w:t>
      </w:r>
    </w:p>
    <w:p w14:paraId="04C0ADA0" w14:textId="77777777" w:rsidR="00000000" w:rsidRDefault="00890A51">
      <w:pPr>
        <w:pStyle w:val="a0"/>
        <w:ind w:firstLine="0"/>
        <w:rPr>
          <w:rFonts w:hint="cs"/>
          <w:rtl/>
        </w:rPr>
      </w:pPr>
    </w:p>
    <w:p w14:paraId="6ED179DD" w14:textId="77777777" w:rsidR="00000000" w:rsidRDefault="00890A51">
      <w:pPr>
        <w:pStyle w:val="af1"/>
        <w:rPr>
          <w:rtl/>
        </w:rPr>
      </w:pPr>
      <w:r>
        <w:rPr>
          <w:rtl/>
        </w:rPr>
        <w:t>היו"ר ראובן ריבלין:</w:t>
      </w:r>
    </w:p>
    <w:p w14:paraId="753CF519" w14:textId="77777777" w:rsidR="00000000" w:rsidRDefault="00890A51">
      <w:pPr>
        <w:pStyle w:val="a0"/>
        <w:rPr>
          <w:rtl/>
        </w:rPr>
      </w:pPr>
    </w:p>
    <w:p w14:paraId="3E93AA8E" w14:textId="77777777" w:rsidR="00000000" w:rsidRDefault="00890A51">
      <w:pPr>
        <w:pStyle w:val="a0"/>
        <w:rPr>
          <w:rFonts w:hint="cs"/>
          <w:rtl/>
        </w:rPr>
      </w:pPr>
      <w:r>
        <w:rPr>
          <w:rFonts w:hint="cs"/>
          <w:rtl/>
        </w:rPr>
        <w:t>לגופו של עניין, כבר דיברת ועברו חמש דקות.</w:t>
      </w:r>
    </w:p>
    <w:p w14:paraId="4202E7C5" w14:textId="77777777" w:rsidR="00000000" w:rsidRDefault="00890A51">
      <w:pPr>
        <w:pStyle w:val="a0"/>
        <w:ind w:firstLine="0"/>
        <w:rPr>
          <w:rFonts w:hint="cs"/>
          <w:rtl/>
        </w:rPr>
      </w:pPr>
    </w:p>
    <w:p w14:paraId="048256C6" w14:textId="77777777" w:rsidR="00000000" w:rsidRDefault="00890A51">
      <w:pPr>
        <w:pStyle w:val="-"/>
        <w:rPr>
          <w:rtl/>
        </w:rPr>
      </w:pPr>
      <w:bookmarkStart w:id="232" w:name="FS000000487T30_06_2004_14_38_26C"/>
      <w:bookmarkEnd w:id="232"/>
      <w:r>
        <w:rPr>
          <w:rtl/>
        </w:rPr>
        <w:t>נסים דהן (ש"ס):</w:t>
      </w:r>
    </w:p>
    <w:p w14:paraId="1747941E" w14:textId="77777777" w:rsidR="00000000" w:rsidRDefault="00890A51">
      <w:pPr>
        <w:pStyle w:val="a0"/>
        <w:rPr>
          <w:rtl/>
        </w:rPr>
      </w:pPr>
    </w:p>
    <w:p w14:paraId="300A007E" w14:textId="77777777" w:rsidR="00000000" w:rsidRDefault="00890A51">
      <w:pPr>
        <w:pStyle w:val="a0"/>
        <w:rPr>
          <w:rFonts w:hint="cs"/>
          <w:rtl/>
        </w:rPr>
      </w:pPr>
      <w:r>
        <w:rPr>
          <w:rFonts w:hint="cs"/>
          <w:rtl/>
        </w:rPr>
        <w:t>לא, עוד לא דיברתי לגופו של עניין. עד עכשיו אמרתי למה - - -</w:t>
      </w:r>
    </w:p>
    <w:p w14:paraId="0AC1A117" w14:textId="77777777" w:rsidR="00000000" w:rsidRDefault="00890A51">
      <w:pPr>
        <w:pStyle w:val="a0"/>
        <w:ind w:firstLine="0"/>
        <w:rPr>
          <w:rFonts w:hint="cs"/>
          <w:rtl/>
        </w:rPr>
      </w:pPr>
    </w:p>
    <w:p w14:paraId="414DB57D" w14:textId="77777777" w:rsidR="00000000" w:rsidRDefault="00890A51">
      <w:pPr>
        <w:pStyle w:val="af1"/>
        <w:rPr>
          <w:rtl/>
        </w:rPr>
      </w:pPr>
      <w:r>
        <w:rPr>
          <w:rtl/>
        </w:rPr>
        <w:t>היו"ר ראובן ריבלין:</w:t>
      </w:r>
    </w:p>
    <w:p w14:paraId="5D3856D9" w14:textId="77777777" w:rsidR="00000000" w:rsidRDefault="00890A51">
      <w:pPr>
        <w:pStyle w:val="a0"/>
        <w:rPr>
          <w:rtl/>
        </w:rPr>
      </w:pPr>
    </w:p>
    <w:p w14:paraId="5568A5E3" w14:textId="77777777" w:rsidR="00000000" w:rsidRDefault="00890A51">
      <w:pPr>
        <w:pStyle w:val="a0"/>
        <w:rPr>
          <w:rFonts w:hint="cs"/>
          <w:rtl/>
        </w:rPr>
      </w:pPr>
      <w:r>
        <w:rPr>
          <w:rFonts w:hint="cs"/>
          <w:rtl/>
        </w:rPr>
        <w:t>לגופו של עניין אדוני מתנגד. אדוני איבד את זמנו ואני מצטער. משפט אחרון.</w:t>
      </w:r>
    </w:p>
    <w:p w14:paraId="2AB0D440" w14:textId="77777777" w:rsidR="00000000" w:rsidRDefault="00890A51">
      <w:pPr>
        <w:pStyle w:val="a0"/>
        <w:ind w:firstLine="0"/>
        <w:rPr>
          <w:rFonts w:hint="cs"/>
          <w:rtl/>
        </w:rPr>
      </w:pPr>
    </w:p>
    <w:p w14:paraId="5CCB6C79" w14:textId="77777777" w:rsidR="00000000" w:rsidRDefault="00890A51">
      <w:pPr>
        <w:pStyle w:val="-"/>
        <w:rPr>
          <w:rtl/>
        </w:rPr>
      </w:pPr>
      <w:bookmarkStart w:id="233" w:name="FS000000487T30_06_2004_14_38_48C"/>
      <w:bookmarkEnd w:id="233"/>
      <w:r>
        <w:rPr>
          <w:rtl/>
        </w:rPr>
        <w:t>נסים דהן (ש"ס):</w:t>
      </w:r>
    </w:p>
    <w:p w14:paraId="030D33E7" w14:textId="77777777" w:rsidR="00000000" w:rsidRDefault="00890A51">
      <w:pPr>
        <w:pStyle w:val="a0"/>
        <w:rPr>
          <w:rtl/>
        </w:rPr>
      </w:pPr>
    </w:p>
    <w:p w14:paraId="2C8CE582" w14:textId="77777777" w:rsidR="00000000" w:rsidRDefault="00890A51">
      <w:pPr>
        <w:pStyle w:val="a0"/>
        <w:rPr>
          <w:rFonts w:hint="cs"/>
          <w:rtl/>
        </w:rPr>
      </w:pPr>
      <w:r>
        <w:rPr>
          <w:rFonts w:hint="cs"/>
          <w:rtl/>
        </w:rPr>
        <w:t>א</w:t>
      </w:r>
      <w:r>
        <w:rPr>
          <w:rFonts w:hint="cs"/>
          <w:rtl/>
        </w:rPr>
        <w:t>ני יכול לומר בשני משפטים?</w:t>
      </w:r>
    </w:p>
    <w:p w14:paraId="344D75BC" w14:textId="77777777" w:rsidR="00000000" w:rsidRDefault="00890A51">
      <w:pPr>
        <w:pStyle w:val="a0"/>
        <w:rPr>
          <w:rFonts w:hint="cs"/>
          <w:rtl/>
        </w:rPr>
      </w:pPr>
    </w:p>
    <w:p w14:paraId="1AAA7F0C" w14:textId="77777777" w:rsidR="00000000" w:rsidRDefault="00890A51">
      <w:pPr>
        <w:pStyle w:val="af1"/>
        <w:rPr>
          <w:rtl/>
        </w:rPr>
      </w:pPr>
      <w:r>
        <w:rPr>
          <w:rtl/>
        </w:rPr>
        <w:t>היו"ר ראובן ריבלין:</w:t>
      </w:r>
    </w:p>
    <w:p w14:paraId="19D8A95B" w14:textId="77777777" w:rsidR="00000000" w:rsidRDefault="00890A51">
      <w:pPr>
        <w:pStyle w:val="a0"/>
        <w:rPr>
          <w:rtl/>
        </w:rPr>
      </w:pPr>
    </w:p>
    <w:p w14:paraId="27E5D22A" w14:textId="77777777" w:rsidR="00000000" w:rsidRDefault="00890A51">
      <w:pPr>
        <w:pStyle w:val="a0"/>
        <w:rPr>
          <w:rFonts w:hint="cs"/>
          <w:rtl/>
        </w:rPr>
      </w:pPr>
      <w:r>
        <w:rPr>
          <w:rFonts w:hint="cs"/>
          <w:rtl/>
        </w:rPr>
        <w:t>שני משפטים, בבקשה.</w:t>
      </w:r>
    </w:p>
    <w:p w14:paraId="36BC6163" w14:textId="77777777" w:rsidR="00000000" w:rsidRDefault="00890A51">
      <w:pPr>
        <w:pStyle w:val="-"/>
        <w:rPr>
          <w:rtl/>
        </w:rPr>
      </w:pPr>
      <w:bookmarkStart w:id="234" w:name="FS000000487T30_06_2004_14_39_02C"/>
      <w:bookmarkEnd w:id="234"/>
    </w:p>
    <w:p w14:paraId="73F0DB6B" w14:textId="77777777" w:rsidR="00000000" w:rsidRDefault="00890A51">
      <w:pPr>
        <w:pStyle w:val="-"/>
        <w:rPr>
          <w:rtl/>
        </w:rPr>
      </w:pPr>
      <w:r>
        <w:rPr>
          <w:rtl/>
        </w:rPr>
        <w:t>נסים דהן (ש"ס):</w:t>
      </w:r>
    </w:p>
    <w:p w14:paraId="7A1E8A82" w14:textId="77777777" w:rsidR="00000000" w:rsidRDefault="00890A51">
      <w:pPr>
        <w:pStyle w:val="a0"/>
        <w:rPr>
          <w:rtl/>
        </w:rPr>
      </w:pPr>
    </w:p>
    <w:p w14:paraId="00B49A23" w14:textId="77777777" w:rsidR="00000000" w:rsidRDefault="00890A51">
      <w:pPr>
        <w:pStyle w:val="a0"/>
        <w:rPr>
          <w:rFonts w:hint="cs"/>
          <w:rtl/>
        </w:rPr>
      </w:pPr>
      <w:r>
        <w:rPr>
          <w:rFonts w:hint="cs"/>
          <w:rtl/>
        </w:rPr>
        <w:t xml:space="preserve">הצעת החוק, כפי שהיא מנוסחת, תפגע במחקר במדינת ישראל. היא תפגע קשות בשיתוף הפעולה בין יצרני התרופות למערכת המחקר הקלינית, שנעשית רק על בן-אדם, כי אי-אפשר אחרת. מי שמקדם את </w:t>
      </w:r>
      <w:r>
        <w:rPr>
          <w:rFonts w:hint="cs"/>
          <w:rtl/>
        </w:rPr>
        <w:t>המחקר, זה רק הרופאים.</w:t>
      </w:r>
    </w:p>
    <w:p w14:paraId="2B89DC66" w14:textId="77777777" w:rsidR="00000000" w:rsidRDefault="00890A51">
      <w:pPr>
        <w:pStyle w:val="a0"/>
        <w:ind w:firstLine="0"/>
        <w:rPr>
          <w:rFonts w:hint="cs"/>
          <w:rtl/>
        </w:rPr>
      </w:pPr>
    </w:p>
    <w:p w14:paraId="62D90AEC" w14:textId="77777777" w:rsidR="00000000" w:rsidRDefault="00890A51">
      <w:pPr>
        <w:pStyle w:val="af1"/>
        <w:rPr>
          <w:rtl/>
        </w:rPr>
      </w:pPr>
      <w:r>
        <w:rPr>
          <w:rtl/>
        </w:rPr>
        <w:t>היו"ר ראובן ריבלין:</w:t>
      </w:r>
    </w:p>
    <w:p w14:paraId="3B84EB38" w14:textId="77777777" w:rsidR="00000000" w:rsidRDefault="00890A51">
      <w:pPr>
        <w:pStyle w:val="a0"/>
        <w:rPr>
          <w:rtl/>
        </w:rPr>
      </w:pPr>
    </w:p>
    <w:p w14:paraId="75409FA7" w14:textId="77777777" w:rsidR="00000000" w:rsidRDefault="00890A51">
      <w:pPr>
        <w:pStyle w:val="a0"/>
        <w:rPr>
          <w:rFonts w:hint="cs"/>
          <w:rtl/>
        </w:rPr>
      </w:pPr>
      <w:r>
        <w:rPr>
          <w:rFonts w:hint="cs"/>
          <w:rtl/>
        </w:rPr>
        <w:t>תודה רבה.</w:t>
      </w:r>
    </w:p>
    <w:p w14:paraId="4B39C17A" w14:textId="77777777" w:rsidR="00000000" w:rsidRDefault="00890A51">
      <w:pPr>
        <w:pStyle w:val="a0"/>
        <w:ind w:firstLine="0"/>
        <w:rPr>
          <w:rFonts w:hint="cs"/>
          <w:rtl/>
        </w:rPr>
      </w:pPr>
    </w:p>
    <w:p w14:paraId="01C0503F" w14:textId="77777777" w:rsidR="00000000" w:rsidRDefault="00890A51">
      <w:pPr>
        <w:pStyle w:val="-"/>
        <w:rPr>
          <w:rtl/>
        </w:rPr>
      </w:pPr>
      <w:bookmarkStart w:id="235" w:name="FS000000487T30_06_2004_14_39_53C"/>
      <w:bookmarkEnd w:id="235"/>
      <w:r>
        <w:rPr>
          <w:rtl/>
        </w:rPr>
        <w:t>נסים דהן (ש"ס):</w:t>
      </w:r>
    </w:p>
    <w:p w14:paraId="49D33C14" w14:textId="77777777" w:rsidR="00000000" w:rsidRDefault="00890A51">
      <w:pPr>
        <w:pStyle w:val="a0"/>
        <w:rPr>
          <w:rtl/>
        </w:rPr>
      </w:pPr>
    </w:p>
    <w:p w14:paraId="47B4B823" w14:textId="77777777" w:rsidR="00000000" w:rsidRDefault="00890A51">
      <w:pPr>
        <w:pStyle w:val="a0"/>
        <w:rPr>
          <w:rFonts w:hint="cs"/>
          <w:rtl/>
        </w:rPr>
      </w:pPr>
      <w:r>
        <w:rPr>
          <w:rFonts w:hint="cs"/>
          <w:rtl/>
        </w:rPr>
        <w:t xml:space="preserve">אם לא יהיה שיתוף פעולה נכון, המחקר במדינת ישראל ייפגע. </w:t>
      </w:r>
    </w:p>
    <w:p w14:paraId="7B0904A2" w14:textId="77777777" w:rsidR="00000000" w:rsidRDefault="00890A51">
      <w:pPr>
        <w:pStyle w:val="a0"/>
        <w:rPr>
          <w:rFonts w:hint="cs"/>
          <w:rtl/>
        </w:rPr>
      </w:pPr>
    </w:p>
    <w:p w14:paraId="2403A69A" w14:textId="77777777" w:rsidR="00000000" w:rsidRDefault="00890A51">
      <w:pPr>
        <w:pStyle w:val="a0"/>
        <w:rPr>
          <w:rFonts w:hint="cs"/>
          <w:rtl/>
        </w:rPr>
      </w:pPr>
      <w:r>
        <w:rPr>
          <w:rFonts w:hint="cs"/>
          <w:rtl/>
        </w:rPr>
        <w:t>אני אישית חושב להתנגד להצעת החוק.</w:t>
      </w:r>
    </w:p>
    <w:p w14:paraId="3B1B1D37" w14:textId="77777777" w:rsidR="00000000" w:rsidRDefault="00890A51">
      <w:pPr>
        <w:pStyle w:val="a0"/>
        <w:ind w:firstLine="0"/>
        <w:rPr>
          <w:rFonts w:hint="cs"/>
          <w:rtl/>
        </w:rPr>
      </w:pPr>
    </w:p>
    <w:p w14:paraId="1A3C9475" w14:textId="77777777" w:rsidR="00000000" w:rsidRDefault="00890A51">
      <w:pPr>
        <w:pStyle w:val="af1"/>
        <w:rPr>
          <w:rtl/>
        </w:rPr>
      </w:pPr>
      <w:r>
        <w:rPr>
          <w:rtl/>
        </w:rPr>
        <w:t>היו"ר ראובן ריבלין:</w:t>
      </w:r>
    </w:p>
    <w:p w14:paraId="21181F4D" w14:textId="77777777" w:rsidR="00000000" w:rsidRDefault="00890A51">
      <w:pPr>
        <w:pStyle w:val="a0"/>
        <w:rPr>
          <w:rtl/>
        </w:rPr>
      </w:pPr>
    </w:p>
    <w:p w14:paraId="35759BCC" w14:textId="77777777" w:rsidR="00000000" w:rsidRDefault="00890A51">
      <w:pPr>
        <w:pStyle w:val="a0"/>
        <w:rPr>
          <w:rFonts w:hint="cs"/>
          <w:rtl/>
        </w:rPr>
      </w:pPr>
      <w:r>
        <w:rPr>
          <w:rFonts w:hint="cs"/>
          <w:rtl/>
        </w:rPr>
        <w:t>תודה רבה. המחקר בישראל הוא גדול ועצום, גם כאשר אנחנו לא צריכים גבירים ו</w:t>
      </w:r>
      <w:r>
        <w:rPr>
          <w:rFonts w:hint="cs"/>
          <w:rtl/>
        </w:rPr>
        <w:t xml:space="preserve">נגידים. </w:t>
      </w:r>
    </w:p>
    <w:p w14:paraId="7BE6BE3E" w14:textId="77777777" w:rsidR="00000000" w:rsidRDefault="00890A51">
      <w:pPr>
        <w:pStyle w:val="a0"/>
        <w:rPr>
          <w:rFonts w:hint="cs"/>
          <w:rtl/>
        </w:rPr>
      </w:pPr>
    </w:p>
    <w:p w14:paraId="5E1D4842" w14:textId="77777777" w:rsidR="00000000" w:rsidRDefault="00890A51">
      <w:pPr>
        <w:pStyle w:val="a0"/>
        <w:rPr>
          <w:rFonts w:hint="cs"/>
          <w:rtl/>
        </w:rPr>
      </w:pPr>
      <w:r>
        <w:rPr>
          <w:rFonts w:hint="cs"/>
          <w:rtl/>
        </w:rPr>
        <w:t xml:space="preserve">רבותי חברי הכנסת, אנחנו עוברים להצבעה. נא לשבת. הצעת חוק איסור קבלת תגמול מחברות תרופות, התשס"ד-2004, של חבר הכנסת אופיר פינס - נא להצביע. מי בעד? מי נגד? מי נמנע? </w:t>
      </w:r>
    </w:p>
    <w:p w14:paraId="2469F002" w14:textId="77777777" w:rsidR="00000000" w:rsidRDefault="00890A51">
      <w:pPr>
        <w:pStyle w:val="a0"/>
        <w:ind w:firstLine="0"/>
        <w:rPr>
          <w:rFonts w:hint="cs"/>
          <w:rtl/>
        </w:rPr>
      </w:pPr>
    </w:p>
    <w:p w14:paraId="0F294303" w14:textId="77777777" w:rsidR="00000000" w:rsidRDefault="00890A51">
      <w:pPr>
        <w:pStyle w:val="ab"/>
        <w:bidi/>
        <w:rPr>
          <w:rFonts w:hint="cs"/>
          <w:rtl/>
        </w:rPr>
      </w:pPr>
      <w:r>
        <w:rPr>
          <w:rFonts w:hint="cs"/>
          <w:rtl/>
        </w:rPr>
        <w:t>הצבעה מס' 5</w:t>
      </w:r>
    </w:p>
    <w:p w14:paraId="3CFC8C1A" w14:textId="77777777" w:rsidR="00000000" w:rsidRDefault="00890A51">
      <w:pPr>
        <w:pStyle w:val="a0"/>
        <w:rPr>
          <w:rFonts w:hint="cs"/>
          <w:rtl/>
        </w:rPr>
      </w:pPr>
    </w:p>
    <w:p w14:paraId="3F979C42" w14:textId="77777777" w:rsidR="00000000" w:rsidRDefault="00890A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64</w:t>
      </w:r>
    </w:p>
    <w:p w14:paraId="36526F83" w14:textId="77777777" w:rsidR="00000000" w:rsidRDefault="00890A51">
      <w:pPr>
        <w:pStyle w:val="ac"/>
        <w:bidi/>
        <w:rPr>
          <w:rFonts w:hint="cs"/>
          <w:rtl/>
        </w:rPr>
      </w:pPr>
      <w:r>
        <w:rPr>
          <w:rFonts w:hint="cs"/>
          <w:rtl/>
        </w:rPr>
        <w:t>בעד ההצעה להס</w:t>
      </w:r>
      <w:r>
        <w:rPr>
          <w:rFonts w:hint="cs"/>
          <w:rtl/>
        </w:rPr>
        <w:t xml:space="preserve">יר מסדר-היום את הצעת החוק </w:t>
      </w:r>
      <w:r>
        <w:rPr>
          <w:rtl/>
        </w:rPr>
        <w:t>–</w:t>
      </w:r>
      <w:r>
        <w:rPr>
          <w:rFonts w:hint="cs"/>
          <w:rtl/>
        </w:rPr>
        <w:t xml:space="preserve"> 2</w:t>
      </w:r>
    </w:p>
    <w:p w14:paraId="138CBEC6" w14:textId="77777777" w:rsidR="00000000" w:rsidRDefault="00890A51">
      <w:pPr>
        <w:pStyle w:val="ac"/>
        <w:bidi/>
        <w:rPr>
          <w:rFonts w:hint="cs"/>
          <w:rtl/>
        </w:rPr>
      </w:pPr>
      <w:r>
        <w:rPr>
          <w:rFonts w:hint="cs"/>
          <w:rtl/>
        </w:rPr>
        <w:t xml:space="preserve">נמנעים </w:t>
      </w:r>
      <w:r>
        <w:rPr>
          <w:rtl/>
        </w:rPr>
        <w:t>–</w:t>
      </w:r>
      <w:r>
        <w:rPr>
          <w:rFonts w:hint="cs"/>
          <w:rtl/>
        </w:rPr>
        <w:t xml:space="preserve"> 3</w:t>
      </w:r>
    </w:p>
    <w:p w14:paraId="197F5EAA" w14:textId="77777777" w:rsidR="00000000" w:rsidRDefault="00890A51">
      <w:pPr>
        <w:pStyle w:val="ad"/>
        <w:bidi/>
        <w:rPr>
          <w:rFonts w:hint="cs"/>
          <w:rtl/>
        </w:rPr>
      </w:pPr>
      <w:r>
        <w:rPr>
          <w:rFonts w:hint="cs"/>
          <w:rtl/>
        </w:rPr>
        <w:t xml:space="preserve">ההצעה להעביר את הצעת חוק איסור קבלת תגמול מחברות תרופות, </w:t>
      </w:r>
    </w:p>
    <w:p w14:paraId="465F6418" w14:textId="77777777" w:rsidR="00000000" w:rsidRDefault="00890A51">
      <w:pPr>
        <w:pStyle w:val="ad"/>
        <w:bidi/>
        <w:rPr>
          <w:rFonts w:hint="cs"/>
          <w:rtl/>
        </w:rPr>
      </w:pPr>
      <w:r>
        <w:rPr>
          <w:rFonts w:hint="cs"/>
          <w:rtl/>
        </w:rPr>
        <w:t>התשס"ד-2004, לדיון מוקדם בוועדת העבודה, הרווחה והבריאות נתקבלה.</w:t>
      </w:r>
    </w:p>
    <w:p w14:paraId="548FB95F" w14:textId="77777777" w:rsidR="00000000" w:rsidRDefault="00890A51">
      <w:pPr>
        <w:pStyle w:val="a0"/>
        <w:ind w:firstLine="0"/>
        <w:rPr>
          <w:rFonts w:hint="cs"/>
          <w:rtl/>
        </w:rPr>
      </w:pPr>
    </w:p>
    <w:p w14:paraId="28C74462" w14:textId="77777777" w:rsidR="00000000" w:rsidRDefault="00890A51">
      <w:pPr>
        <w:pStyle w:val="af1"/>
        <w:rPr>
          <w:rtl/>
        </w:rPr>
      </w:pPr>
      <w:r>
        <w:rPr>
          <w:rtl/>
        </w:rPr>
        <w:t>היו"ר ראובן ריבלין:</w:t>
      </w:r>
    </w:p>
    <w:p w14:paraId="7F973964" w14:textId="77777777" w:rsidR="00000000" w:rsidRDefault="00890A51">
      <w:pPr>
        <w:pStyle w:val="a0"/>
        <w:rPr>
          <w:rtl/>
        </w:rPr>
      </w:pPr>
    </w:p>
    <w:p w14:paraId="6781B0B4" w14:textId="77777777" w:rsidR="00000000" w:rsidRDefault="00890A51">
      <w:pPr>
        <w:pStyle w:val="a0"/>
        <w:rPr>
          <w:rFonts w:hint="cs"/>
          <w:rtl/>
        </w:rPr>
      </w:pPr>
      <w:r>
        <w:rPr>
          <w:rFonts w:hint="cs"/>
          <w:rtl/>
        </w:rPr>
        <w:t>64 בעד, שני מתנגדים, שלושה נמנעים. אני קובע שהצעת החוק עברה ותועבר לווע</w:t>
      </w:r>
      <w:r>
        <w:rPr>
          <w:rFonts w:hint="cs"/>
          <w:rtl/>
        </w:rPr>
        <w:t>דת העבודה והרווחה על מנת להכינה לקריאה ראשונה. תודה.</w:t>
      </w:r>
    </w:p>
    <w:p w14:paraId="7564E17F" w14:textId="77777777" w:rsidR="00000000" w:rsidRDefault="00890A51">
      <w:pPr>
        <w:pStyle w:val="a0"/>
        <w:ind w:firstLine="0"/>
        <w:rPr>
          <w:rFonts w:hint="cs"/>
          <w:rtl/>
        </w:rPr>
      </w:pPr>
    </w:p>
    <w:p w14:paraId="3A2BCBDC" w14:textId="77777777" w:rsidR="00000000" w:rsidRDefault="00890A51">
      <w:pPr>
        <w:pStyle w:val="a2"/>
        <w:rPr>
          <w:rtl/>
        </w:rPr>
      </w:pPr>
    </w:p>
    <w:p w14:paraId="3D38812D" w14:textId="77777777" w:rsidR="00000000" w:rsidRDefault="00890A51">
      <w:pPr>
        <w:pStyle w:val="a2"/>
        <w:rPr>
          <w:rFonts w:hint="cs"/>
          <w:rtl/>
        </w:rPr>
      </w:pPr>
      <w:bookmarkStart w:id="236" w:name="CS28845FI0028845T30_06_2004_14_44_05"/>
      <w:bookmarkStart w:id="237" w:name="_Toc77593397"/>
      <w:bookmarkEnd w:id="236"/>
      <w:r>
        <w:rPr>
          <w:rtl/>
        </w:rPr>
        <w:t>הצעת חוק לתיקון פקודת האגודות השיתופיות (קביעת</w:t>
      </w:r>
      <w:r>
        <w:rPr>
          <w:rFonts w:hint="cs"/>
          <w:rtl/>
        </w:rPr>
        <w:t xml:space="preserve"> </w:t>
      </w:r>
      <w:r>
        <w:rPr>
          <w:rtl/>
        </w:rPr>
        <w:t>בן ממשיך)</w:t>
      </w:r>
      <w:r>
        <w:rPr>
          <w:rFonts w:hint="cs"/>
          <w:rtl/>
        </w:rPr>
        <w:t>,</w:t>
      </w:r>
      <w:r>
        <w:rPr>
          <w:rtl/>
        </w:rPr>
        <w:t xml:space="preserve"> התשס"ג-2003</w:t>
      </w:r>
      <w:bookmarkEnd w:id="237"/>
    </w:p>
    <w:p w14:paraId="3BC07569" w14:textId="77777777" w:rsidR="00000000" w:rsidRDefault="00890A51">
      <w:pPr>
        <w:pStyle w:val="a0"/>
        <w:rPr>
          <w:rFonts w:hint="cs"/>
          <w:rtl/>
        </w:rPr>
      </w:pPr>
      <w:r>
        <w:rPr>
          <w:rtl/>
        </w:rPr>
        <w:t>[נספחות.]</w:t>
      </w:r>
    </w:p>
    <w:p w14:paraId="616523B8" w14:textId="77777777" w:rsidR="00000000" w:rsidRDefault="00890A51">
      <w:pPr>
        <w:pStyle w:val="-0"/>
        <w:rPr>
          <w:rFonts w:hint="cs"/>
          <w:rtl/>
        </w:rPr>
      </w:pPr>
      <w:bookmarkStart w:id="238" w:name="_Toc77593398"/>
      <w:r>
        <w:rPr>
          <w:rFonts w:hint="cs"/>
          <w:rtl/>
        </w:rPr>
        <w:t>(הצעת חבר הכנסת שלום שמחון)</w:t>
      </w:r>
      <w:bookmarkEnd w:id="238"/>
    </w:p>
    <w:p w14:paraId="00183D3D" w14:textId="77777777" w:rsidR="00000000" w:rsidRDefault="00890A51">
      <w:pPr>
        <w:pStyle w:val="a0"/>
        <w:ind w:firstLine="0"/>
        <w:rPr>
          <w:rFonts w:hint="cs"/>
          <w:rtl/>
        </w:rPr>
      </w:pPr>
    </w:p>
    <w:p w14:paraId="3CF1F625" w14:textId="77777777" w:rsidR="00000000" w:rsidRDefault="00890A51">
      <w:pPr>
        <w:pStyle w:val="af1"/>
        <w:rPr>
          <w:rtl/>
        </w:rPr>
      </w:pPr>
      <w:r>
        <w:rPr>
          <w:rtl/>
        </w:rPr>
        <w:t>היו"ר ראובן ריבלין:</w:t>
      </w:r>
    </w:p>
    <w:p w14:paraId="297CD0FF" w14:textId="77777777" w:rsidR="00000000" w:rsidRDefault="00890A51">
      <w:pPr>
        <w:pStyle w:val="a0"/>
        <w:rPr>
          <w:rtl/>
        </w:rPr>
      </w:pPr>
    </w:p>
    <w:p w14:paraId="346A88CD" w14:textId="77777777" w:rsidR="00000000" w:rsidRDefault="00890A51">
      <w:pPr>
        <w:pStyle w:val="a0"/>
        <w:rPr>
          <w:rFonts w:hint="cs"/>
          <w:rtl/>
        </w:rPr>
      </w:pPr>
      <w:r>
        <w:rPr>
          <w:rFonts w:hint="cs"/>
          <w:rtl/>
        </w:rPr>
        <w:t>אנחנו עוברים להצעת חוק לתיקון פקודת האגודות השיתופיות</w:t>
      </w:r>
      <w:r>
        <w:rPr>
          <w:rtl/>
        </w:rPr>
        <w:t xml:space="preserve"> (קביעת</w:t>
      </w:r>
      <w:r>
        <w:rPr>
          <w:rFonts w:hint="cs"/>
          <w:rtl/>
        </w:rPr>
        <w:t xml:space="preserve"> </w:t>
      </w:r>
      <w:r>
        <w:rPr>
          <w:rtl/>
        </w:rPr>
        <w:t>בן ממשיך)</w:t>
      </w:r>
      <w:r>
        <w:rPr>
          <w:rFonts w:hint="cs"/>
          <w:rtl/>
        </w:rPr>
        <w:t>,</w:t>
      </w:r>
      <w:r>
        <w:rPr>
          <w:rFonts w:hint="cs"/>
          <w:rtl/>
        </w:rPr>
        <w:t xml:space="preserve"> הצעת חוק פ/1420, של חבר הכנסת שלום שמחון. סגן שר התעשייה והמסחר, הממשלה מתנגדת?</w:t>
      </w:r>
    </w:p>
    <w:p w14:paraId="760EE2DB" w14:textId="77777777" w:rsidR="00000000" w:rsidRDefault="00890A51">
      <w:pPr>
        <w:pStyle w:val="a0"/>
        <w:ind w:firstLine="0"/>
        <w:rPr>
          <w:rFonts w:hint="cs"/>
          <w:rtl/>
        </w:rPr>
      </w:pPr>
    </w:p>
    <w:p w14:paraId="3421E937" w14:textId="77777777" w:rsidR="00000000" w:rsidRDefault="00890A51">
      <w:pPr>
        <w:pStyle w:val="af0"/>
        <w:rPr>
          <w:rtl/>
        </w:rPr>
      </w:pPr>
      <w:r>
        <w:rPr>
          <w:rFonts w:hint="eastAsia"/>
          <w:rtl/>
        </w:rPr>
        <w:t>סגן שר התעשייה, המסחר והתעסוקה מיכאל רצון:</w:t>
      </w:r>
    </w:p>
    <w:p w14:paraId="13FCADFD" w14:textId="77777777" w:rsidR="00000000" w:rsidRDefault="00890A51">
      <w:pPr>
        <w:pStyle w:val="a0"/>
        <w:rPr>
          <w:rFonts w:hint="cs"/>
          <w:rtl/>
        </w:rPr>
      </w:pPr>
    </w:p>
    <w:p w14:paraId="5FAB6F91" w14:textId="77777777" w:rsidR="00000000" w:rsidRDefault="00890A51">
      <w:pPr>
        <w:pStyle w:val="a0"/>
        <w:rPr>
          <w:rFonts w:hint="cs"/>
          <w:rtl/>
        </w:rPr>
      </w:pPr>
      <w:r>
        <w:rPr>
          <w:rFonts w:hint="cs"/>
          <w:rtl/>
        </w:rPr>
        <w:t>- - -</w:t>
      </w:r>
    </w:p>
    <w:p w14:paraId="4EE3F168" w14:textId="77777777" w:rsidR="00000000" w:rsidRDefault="00890A51">
      <w:pPr>
        <w:pStyle w:val="a0"/>
        <w:ind w:firstLine="0"/>
        <w:rPr>
          <w:rFonts w:hint="cs"/>
          <w:rtl/>
        </w:rPr>
      </w:pPr>
    </w:p>
    <w:p w14:paraId="19B0F38E" w14:textId="77777777" w:rsidR="00000000" w:rsidRDefault="00890A51">
      <w:pPr>
        <w:pStyle w:val="af1"/>
        <w:rPr>
          <w:rtl/>
        </w:rPr>
      </w:pPr>
      <w:r>
        <w:rPr>
          <w:rtl/>
        </w:rPr>
        <w:t>היו"ר ראובן ריבלין:</w:t>
      </w:r>
    </w:p>
    <w:p w14:paraId="347C6115" w14:textId="77777777" w:rsidR="00000000" w:rsidRDefault="00890A51">
      <w:pPr>
        <w:pStyle w:val="a0"/>
        <w:rPr>
          <w:rtl/>
        </w:rPr>
      </w:pPr>
    </w:p>
    <w:p w14:paraId="22A53BF2" w14:textId="77777777" w:rsidR="00000000" w:rsidRDefault="00890A51">
      <w:pPr>
        <w:pStyle w:val="a0"/>
        <w:rPr>
          <w:rFonts w:hint="cs"/>
          <w:rtl/>
        </w:rPr>
      </w:pPr>
      <w:r>
        <w:rPr>
          <w:rFonts w:hint="cs"/>
          <w:rtl/>
        </w:rPr>
        <w:t>תודה.</w:t>
      </w:r>
    </w:p>
    <w:p w14:paraId="37F97A2C" w14:textId="77777777" w:rsidR="00000000" w:rsidRDefault="00890A51">
      <w:pPr>
        <w:pStyle w:val="a0"/>
        <w:ind w:firstLine="0"/>
        <w:rPr>
          <w:rFonts w:hint="cs"/>
          <w:rtl/>
        </w:rPr>
      </w:pPr>
    </w:p>
    <w:p w14:paraId="78D0B9DB" w14:textId="77777777" w:rsidR="00000000" w:rsidRDefault="00890A51">
      <w:pPr>
        <w:pStyle w:val="a"/>
        <w:rPr>
          <w:rtl/>
        </w:rPr>
      </w:pPr>
      <w:bookmarkStart w:id="239" w:name="FS000000461T30_06_2004_14_45_58"/>
      <w:bookmarkStart w:id="240" w:name="_Toc77593399"/>
      <w:bookmarkEnd w:id="239"/>
      <w:r>
        <w:rPr>
          <w:rFonts w:hint="eastAsia"/>
          <w:rtl/>
        </w:rPr>
        <w:t>שלום</w:t>
      </w:r>
      <w:r>
        <w:rPr>
          <w:rtl/>
        </w:rPr>
        <w:t xml:space="preserve"> שמחון (העבודה-מימד):</w:t>
      </w:r>
      <w:bookmarkEnd w:id="240"/>
    </w:p>
    <w:p w14:paraId="7A76F885" w14:textId="77777777" w:rsidR="00000000" w:rsidRDefault="00890A51">
      <w:pPr>
        <w:pStyle w:val="a0"/>
        <w:rPr>
          <w:rFonts w:hint="cs"/>
          <w:rtl/>
        </w:rPr>
      </w:pPr>
    </w:p>
    <w:p w14:paraId="41291129" w14:textId="77777777" w:rsidR="00000000" w:rsidRDefault="00890A51">
      <w:pPr>
        <w:pStyle w:val="a0"/>
        <w:rPr>
          <w:rFonts w:hint="cs"/>
          <w:rtl/>
        </w:rPr>
      </w:pPr>
      <w:r>
        <w:rPr>
          <w:rFonts w:hint="cs"/>
          <w:rtl/>
        </w:rPr>
        <w:t>אדוני היושב-ראש, חברי, חברי הכנסת, הצעת חוק לתיקון פקודת האגודות השי</w:t>
      </w:r>
      <w:r>
        <w:rPr>
          <w:rFonts w:hint="cs"/>
          <w:rtl/>
        </w:rPr>
        <w:t>תופיות (קביעת בן ממשיך), התשס"ג-2003. הבן הממשיך הוא מעמד משפטי של בני מושבים שנבחרו על-ידי הוריהם, בעודם בחיים, להמשיך ולהחזיק במשק החקלאי, לרבות הזכויות על המשק, לקבלו לרשותו - אפשר לקבל קצת שקט?</w:t>
      </w:r>
    </w:p>
    <w:p w14:paraId="5F841BB3" w14:textId="77777777" w:rsidR="00000000" w:rsidRDefault="00890A51">
      <w:pPr>
        <w:pStyle w:val="a0"/>
        <w:ind w:firstLine="0"/>
        <w:rPr>
          <w:rFonts w:hint="cs"/>
          <w:rtl/>
        </w:rPr>
      </w:pPr>
    </w:p>
    <w:p w14:paraId="6A2778A4" w14:textId="77777777" w:rsidR="00000000" w:rsidRDefault="00890A51">
      <w:pPr>
        <w:pStyle w:val="af1"/>
        <w:rPr>
          <w:rtl/>
        </w:rPr>
      </w:pPr>
      <w:r>
        <w:rPr>
          <w:rtl/>
        </w:rPr>
        <w:t>היו"ר ראובן ריבלין:</w:t>
      </w:r>
    </w:p>
    <w:p w14:paraId="074C2AE3" w14:textId="77777777" w:rsidR="00000000" w:rsidRDefault="00890A51">
      <w:pPr>
        <w:pStyle w:val="a0"/>
        <w:rPr>
          <w:rtl/>
        </w:rPr>
      </w:pPr>
    </w:p>
    <w:p w14:paraId="1015EAE2" w14:textId="77777777" w:rsidR="00000000" w:rsidRDefault="00890A51">
      <w:pPr>
        <w:pStyle w:val="a0"/>
        <w:rPr>
          <w:rFonts w:hint="cs"/>
          <w:rtl/>
        </w:rPr>
      </w:pPr>
      <w:r>
        <w:rPr>
          <w:rFonts w:hint="cs"/>
          <w:rtl/>
        </w:rPr>
        <w:t>כי אתם לא יודעים כשאתם מדברים כמה זה</w:t>
      </w:r>
      <w:r>
        <w:rPr>
          <w:rFonts w:hint="cs"/>
          <w:rtl/>
        </w:rPr>
        <w:t xml:space="preserve"> קשה. רק כשעולים לכאן מבינים כמה זה קשה כשמדברים למטה. סגן השר ויושב-ראש הקואליציה, אי-אפשר להתווכח פה בקולי קולות בתוך המליאה. מה זה הדבר הזה? בבקשה, אדוני.</w:t>
      </w:r>
    </w:p>
    <w:p w14:paraId="33E09E38" w14:textId="77777777" w:rsidR="00000000" w:rsidRDefault="00890A51">
      <w:pPr>
        <w:pStyle w:val="a0"/>
        <w:ind w:firstLine="0"/>
        <w:rPr>
          <w:rFonts w:hint="cs"/>
          <w:rtl/>
        </w:rPr>
      </w:pPr>
    </w:p>
    <w:p w14:paraId="4B229413" w14:textId="77777777" w:rsidR="00000000" w:rsidRDefault="00890A51">
      <w:pPr>
        <w:pStyle w:val="-"/>
        <w:rPr>
          <w:rtl/>
        </w:rPr>
      </w:pPr>
      <w:bookmarkStart w:id="241" w:name="FS000000461T30_06_2004_14_48_15C"/>
      <w:bookmarkEnd w:id="241"/>
      <w:r>
        <w:rPr>
          <w:rtl/>
        </w:rPr>
        <w:t>שלום שמחון (העבודה-מימד):</w:t>
      </w:r>
    </w:p>
    <w:p w14:paraId="08976C8E" w14:textId="77777777" w:rsidR="00000000" w:rsidRDefault="00890A51">
      <w:pPr>
        <w:pStyle w:val="a0"/>
        <w:rPr>
          <w:rtl/>
        </w:rPr>
      </w:pPr>
    </w:p>
    <w:p w14:paraId="342C3A49" w14:textId="77777777" w:rsidR="00000000" w:rsidRDefault="00890A51">
      <w:pPr>
        <w:pStyle w:val="a0"/>
        <w:rPr>
          <w:rFonts w:hint="cs"/>
          <w:rtl/>
        </w:rPr>
      </w:pPr>
      <w:r>
        <w:rPr>
          <w:rFonts w:hint="cs"/>
          <w:rtl/>
        </w:rPr>
        <w:t>הבן הממשיך הוא מעמד משפטי של בני מושבים שנבחרו על-ידי הוריהם, בעודם בח</w:t>
      </w:r>
      <w:r>
        <w:rPr>
          <w:rFonts w:hint="cs"/>
          <w:rtl/>
        </w:rPr>
        <w:t>יים, להמשיך ולהחזיק במשק החקלאי, לרבות הזכויות על המשק, לקבלו לרשותו לאחר מות ההורים. למעמד הבן הממשיך יש משמעות משפטית ומעשית כבר בחיי ההורים, היכולה להתבטא בין השאר בקבלתו לחברות באגודה השיתופית, בזכות שימוש במשק החקלאי ובקבלת היתרים לבניית ביתו במשק החק</w:t>
      </w:r>
      <w:r>
        <w:rPr>
          <w:rFonts w:hint="cs"/>
          <w:rtl/>
        </w:rPr>
        <w:t>לאי של ההורים. ההסכם בין ההורים לבין הבן הממשיך הינו בבחינת מתנה מוגמרת בחייהם, אשר אינה מתנגשת עם סעיף 8 לחוק הירושה, ומן הראוי לתת לו תוקף משפטי.</w:t>
      </w:r>
    </w:p>
    <w:p w14:paraId="1FC4CCED" w14:textId="77777777" w:rsidR="00000000" w:rsidRDefault="00890A51">
      <w:pPr>
        <w:pStyle w:val="a0"/>
        <w:rPr>
          <w:rFonts w:hint="cs"/>
          <w:rtl/>
        </w:rPr>
      </w:pPr>
    </w:p>
    <w:p w14:paraId="5BF661BC" w14:textId="77777777" w:rsidR="00000000" w:rsidRDefault="00890A51">
      <w:pPr>
        <w:pStyle w:val="a0"/>
        <w:rPr>
          <w:rFonts w:hint="cs"/>
          <w:rtl/>
        </w:rPr>
      </w:pPr>
      <w:r>
        <w:rPr>
          <w:rFonts w:hint="cs"/>
          <w:rtl/>
        </w:rPr>
        <w:t>מטרת התיקון המוצע כאן היא לעודד ולבסס הסכמים בין ההורים לילדיהם לגבי משק חקלאי ואשר על-פיהם ממנים ההורים, ב</w:t>
      </w:r>
      <w:r>
        <w:rPr>
          <w:rFonts w:hint="cs"/>
          <w:rtl/>
        </w:rPr>
        <w:t xml:space="preserve">אישור המוסדות המיישבים, בן ממשיך למשק החקלאי, במטרה שהזכויות במשק תעבורנה אליו בסופו של דבר. </w:t>
      </w:r>
    </w:p>
    <w:p w14:paraId="161047A2" w14:textId="77777777" w:rsidR="00000000" w:rsidRDefault="00890A51">
      <w:pPr>
        <w:pStyle w:val="a0"/>
        <w:rPr>
          <w:rFonts w:hint="cs"/>
          <w:rtl/>
        </w:rPr>
      </w:pPr>
    </w:p>
    <w:p w14:paraId="0998DFA1" w14:textId="77777777" w:rsidR="00000000" w:rsidRDefault="00890A51">
      <w:pPr>
        <w:pStyle w:val="a0"/>
        <w:rPr>
          <w:rFonts w:hint="cs"/>
          <w:rtl/>
        </w:rPr>
      </w:pPr>
      <w:r>
        <w:rPr>
          <w:rFonts w:hint="cs"/>
          <w:rtl/>
        </w:rPr>
        <w:t>בית-המשפט העליון הכיר במספר לא מועט של פסקי-דין במעמדו המשפטי של הבן הממשיך ובזכויותיו במשק החקלאי במסגרת סכסוכי ירושה עם יורשים אחרים. הזכות במשק החקלאי הוכרה כ</w:t>
      </w:r>
      <w:r>
        <w:rPr>
          <w:rFonts w:hint="cs"/>
          <w:rtl/>
        </w:rPr>
        <w:t>זכות אישית, אשר אינה חלק מנכסי העיזבון, וככזאת, ניתנת להעברה בכפוף לאישור הבעלים על הקרקע ולתנאי ההסכם בינו לבין המושב.</w:t>
      </w:r>
    </w:p>
    <w:p w14:paraId="48C7EBCB" w14:textId="77777777" w:rsidR="00000000" w:rsidRDefault="00890A51">
      <w:pPr>
        <w:pStyle w:val="a0"/>
        <w:rPr>
          <w:rFonts w:hint="cs"/>
          <w:rtl/>
        </w:rPr>
      </w:pPr>
    </w:p>
    <w:p w14:paraId="38ADAF73" w14:textId="77777777" w:rsidR="00000000" w:rsidRDefault="00890A51">
      <w:pPr>
        <w:pStyle w:val="a0"/>
        <w:rPr>
          <w:rFonts w:hint="cs"/>
          <w:rtl/>
        </w:rPr>
      </w:pPr>
      <w:r>
        <w:rPr>
          <w:rFonts w:hint="cs"/>
          <w:rtl/>
        </w:rPr>
        <w:t>המצב הקיים כיום כרוך באי-ודאות הגורמת לסכסוכים משפחתיים, הנגררים לבתי-משפט. כוונת החוק המוצע היא ליצור ודאות בנוגע למעמדו של הבן הממשיך</w:t>
      </w:r>
      <w:r>
        <w:rPr>
          <w:rFonts w:hint="cs"/>
          <w:rtl/>
        </w:rPr>
        <w:t xml:space="preserve">, למנוע סכסוכי ירושה מיותרים, לתת תוקף לרצונם האמיתי של ההורים בחייהם ולהגן על האינטרס של הבן הממשיך, אשר השקיע את כל מרצו והונו במשק החקלאי וטיפל בהורים, בהסתמך עם ההסכם עמם. זה אינטרס אשר הוכר כאינטרס ראוי להגנה בפסקי-דין שונים, אף ללא הסכמת המינהל. </w:t>
      </w:r>
    </w:p>
    <w:p w14:paraId="7A30AD69" w14:textId="77777777" w:rsidR="00000000" w:rsidRDefault="00890A51">
      <w:pPr>
        <w:pStyle w:val="a0"/>
        <w:rPr>
          <w:rFonts w:hint="cs"/>
          <w:rtl/>
        </w:rPr>
      </w:pPr>
    </w:p>
    <w:p w14:paraId="38797ECB" w14:textId="77777777" w:rsidR="00000000" w:rsidRDefault="00890A51">
      <w:pPr>
        <w:pStyle w:val="a0"/>
        <w:rPr>
          <w:rFonts w:hint="cs"/>
          <w:rtl/>
        </w:rPr>
      </w:pPr>
      <w:r>
        <w:rPr>
          <w:rFonts w:hint="cs"/>
          <w:rtl/>
        </w:rPr>
        <w:t>לפ</w:t>
      </w:r>
      <w:r>
        <w:rPr>
          <w:rFonts w:hint="cs"/>
          <w:rtl/>
        </w:rPr>
        <w:t>יכך מוצע כאן, כי עם פטירת ההורים יקבל הבן הממשיך, שנקבע בחייהם, את כל זכויותיו של בעל המשק. מעמדו של הבן הממשיך מוכר בחוזים שונים שנעשו בין מינהל מקרקעי ישראל לבין מושבים, כמי שעתיד לקבל את הזכויות במשק עם פטירת ההורים. לפיכך, הצעה זו מתיישבת גם עם חוזים א</w:t>
      </w:r>
      <w:r>
        <w:rPr>
          <w:rFonts w:hint="cs"/>
          <w:rtl/>
        </w:rPr>
        <w:t>לה.</w:t>
      </w:r>
    </w:p>
    <w:p w14:paraId="28021015" w14:textId="77777777" w:rsidR="00000000" w:rsidRDefault="00890A51">
      <w:pPr>
        <w:pStyle w:val="a0"/>
        <w:rPr>
          <w:rFonts w:hint="cs"/>
          <w:rtl/>
        </w:rPr>
      </w:pPr>
    </w:p>
    <w:p w14:paraId="722FC367" w14:textId="77777777" w:rsidR="00000000" w:rsidRDefault="00890A51">
      <w:pPr>
        <w:pStyle w:val="a0"/>
        <w:rPr>
          <w:rFonts w:hint="cs"/>
          <w:rtl/>
        </w:rPr>
      </w:pPr>
      <w:r>
        <w:rPr>
          <w:rFonts w:hint="cs"/>
          <w:rtl/>
        </w:rPr>
        <w:t xml:space="preserve">הואיל ועל-פי ההצעה, על מינהל מקרקעי ישראל לאשר את מינוי הבן הממשיך, הרי שההצעה עולה בקנה אחד עם זכות הקניין של המינהל. </w:t>
      </w:r>
    </w:p>
    <w:p w14:paraId="2D683517" w14:textId="77777777" w:rsidR="00000000" w:rsidRDefault="00890A51">
      <w:pPr>
        <w:pStyle w:val="a0"/>
        <w:rPr>
          <w:rFonts w:hint="cs"/>
          <w:rtl/>
        </w:rPr>
      </w:pPr>
    </w:p>
    <w:p w14:paraId="11C971C6" w14:textId="77777777" w:rsidR="00000000" w:rsidRDefault="00890A51">
      <w:pPr>
        <w:pStyle w:val="a0"/>
        <w:rPr>
          <w:rFonts w:hint="cs"/>
          <w:rtl/>
        </w:rPr>
      </w:pPr>
      <w:r>
        <w:rPr>
          <w:rFonts w:hint="cs"/>
          <w:rtl/>
        </w:rPr>
        <w:t>מאחר שאני מבין ששר החקלאות הגיש ערעור על החלטת ועדת השרים לחקיקה, אני הסכמתי עם יושב-ראש הקואליציה, שההצבעה תתקיים במועד אחר. תודה</w:t>
      </w:r>
      <w:r>
        <w:rPr>
          <w:rFonts w:hint="cs"/>
          <w:rtl/>
        </w:rPr>
        <w:t>.</w:t>
      </w:r>
    </w:p>
    <w:p w14:paraId="781E782B" w14:textId="77777777" w:rsidR="00000000" w:rsidRDefault="00890A51">
      <w:pPr>
        <w:pStyle w:val="a0"/>
        <w:ind w:firstLine="0"/>
        <w:rPr>
          <w:rFonts w:hint="cs"/>
          <w:rtl/>
        </w:rPr>
      </w:pPr>
    </w:p>
    <w:p w14:paraId="43F4EF26" w14:textId="77777777" w:rsidR="00000000" w:rsidRDefault="00890A51">
      <w:pPr>
        <w:pStyle w:val="af1"/>
        <w:rPr>
          <w:rtl/>
        </w:rPr>
      </w:pPr>
      <w:r>
        <w:rPr>
          <w:rtl/>
        </w:rPr>
        <w:t>היו"ר ראובן ריבלין:</w:t>
      </w:r>
    </w:p>
    <w:p w14:paraId="26876371" w14:textId="77777777" w:rsidR="00000000" w:rsidRDefault="00890A51">
      <w:pPr>
        <w:pStyle w:val="a0"/>
        <w:rPr>
          <w:rtl/>
        </w:rPr>
      </w:pPr>
    </w:p>
    <w:p w14:paraId="32FEA956" w14:textId="77777777" w:rsidR="00000000" w:rsidRDefault="00890A51">
      <w:pPr>
        <w:pStyle w:val="a0"/>
        <w:rPr>
          <w:rFonts w:hint="cs"/>
          <w:rtl/>
        </w:rPr>
      </w:pPr>
      <w:r>
        <w:rPr>
          <w:rFonts w:hint="cs"/>
          <w:rtl/>
        </w:rPr>
        <w:t>הואיל וכבר דיברת ושאלתי אם אדוני נותן תשובה במועד אחר, למה אתם נותנים לו לעלות ולומר את הדברים? במועד אחד, איך אני אזכור מה הוא אמר? איך אני אדע אם להצביע בעדו או נגדו? אדוני נותן תשובה עכשיו. בבקשה.</w:t>
      </w:r>
    </w:p>
    <w:p w14:paraId="6EB3266D" w14:textId="77777777" w:rsidR="00000000" w:rsidRDefault="00890A51">
      <w:pPr>
        <w:pStyle w:val="a0"/>
        <w:ind w:firstLine="0"/>
        <w:rPr>
          <w:rFonts w:hint="cs"/>
          <w:rtl/>
        </w:rPr>
      </w:pPr>
    </w:p>
    <w:p w14:paraId="69D609CC" w14:textId="77777777" w:rsidR="00000000" w:rsidRDefault="00890A51">
      <w:pPr>
        <w:pStyle w:val="af0"/>
        <w:rPr>
          <w:rtl/>
        </w:rPr>
      </w:pPr>
      <w:r>
        <w:rPr>
          <w:rFonts w:hint="eastAsia"/>
          <w:rtl/>
        </w:rPr>
        <w:t>נסים</w:t>
      </w:r>
      <w:r>
        <w:rPr>
          <w:rtl/>
        </w:rPr>
        <w:t xml:space="preserve"> דהן (ש"ס):</w:t>
      </w:r>
    </w:p>
    <w:p w14:paraId="5342CE05" w14:textId="77777777" w:rsidR="00000000" w:rsidRDefault="00890A51">
      <w:pPr>
        <w:pStyle w:val="a0"/>
        <w:rPr>
          <w:rFonts w:hint="cs"/>
          <w:rtl/>
        </w:rPr>
      </w:pPr>
    </w:p>
    <w:p w14:paraId="44E679C5" w14:textId="77777777" w:rsidR="00000000" w:rsidRDefault="00890A51">
      <w:pPr>
        <w:pStyle w:val="a0"/>
        <w:rPr>
          <w:rFonts w:hint="cs"/>
          <w:rtl/>
        </w:rPr>
      </w:pPr>
      <w:r>
        <w:rPr>
          <w:rFonts w:hint="cs"/>
          <w:rtl/>
        </w:rPr>
        <w:t>- - -</w:t>
      </w:r>
    </w:p>
    <w:p w14:paraId="58DA603E" w14:textId="77777777" w:rsidR="00000000" w:rsidRDefault="00890A51">
      <w:pPr>
        <w:pStyle w:val="a0"/>
        <w:ind w:firstLine="0"/>
        <w:rPr>
          <w:rFonts w:hint="cs"/>
          <w:rtl/>
        </w:rPr>
      </w:pPr>
    </w:p>
    <w:p w14:paraId="4CAB1705" w14:textId="77777777" w:rsidR="00000000" w:rsidRDefault="00890A51">
      <w:pPr>
        <w:pStyle w:val="af1"/>
        <w:rPr>
          <w:rtl/>
        </w:rPr>
      </w:pPr>
      <w:r>
        <w:rPr>
          <w:rtl/>
        </w:rPr>
        <w:t>היו"ר ר</w:t>
      </w:r>
      <w:r>
        <w:rPr>
          <w:rtl/>
        </w:rPr>
        <w:t>אובן ריבלין:</w:t>
      </w:r>
    </w:p>
    <w:p w14:paraId="5A9EF541" w14:textId="77777777" w:rsidR="00000000" w:rsidRDefault="00890A51">
      <w:pPr>
        <w:pStyle w:val="a0"/>
        <w:rPr>
          <w:rtl/>
        </w:rPr>
      </w:pPr>
    </w:p>
    <w:p w14:paraId="1F33A1AC" w14:textId="77777777" w:rsidR="00000000" w:rsidRDefault="00890A51">
      <w:pPr>
        <w:pStyle w:val="a0"/>
        <w:rPr>
          <w:rFonts w:hint="cs"/>
          <w:rtl/>
        </w:rPr>
      </w:pPr>
      <w:r>
        <w:rPr>
          <w:rFonts w:hint="cs"/>
          <w:rtl/>
        </w:rPr>
        <w:t>אתה רשאי להתנגד, חבר הכנסת דהן.</w:t>
      </w:r>
    </w:p>
    <w:p w14:paraId="1ACDFBE8" w14:textId="77777777" w:rsidR="00000000" w:rsidRDefault="00890A51">
      <w:pPr>
        <w:pStyle w:val="a0"/>
        <w:ind w:firstLine="0"/>
        <w:rPr>
          <w:rFonts w:hint="cs"/>
          <w:rtl/>
        </w:rPr>
      </w:pPr>
    </w:p>
    <w:p w14:paraId="6B45C480" w14:textId="77777777" w:rsidR="00000000" w:rsidRDefault="00890A51">
      <w:pPr>
        <w:pStyle w:val="af0"/>
        <w:rPr>
          <w:rtl/>
        </w:rPr>
      </w:pPr>
      <w:r>
        <w:rPr>
          <w:rFonts w:hint="eastAsia"/>
          <w:rtl/>
        </w:rPr>
        <w:t>טלב</w:t>
      </w:r>
      <w:r>
        <w:rPr>
          <w:rtl/>
        </w:rPr>
        <w:t xml:space="preserve"> אלסאנע (רע"ם):</w:t>
      </w:r>
    </w:p>
    <w:p w14:paraId="6E905ECE" w14:textId="77777777" w:rsidR="00000000" w:rsidRDefault="00890A51">
      <w:pPr>
        <w:pStyle w:val="a0"/>
        <w:rPr>
          <w:rFonts w:hint="cs"/>
          <w:rtl/>
        </w:rPr>
      </w:pPr>
    </w:p>
    <w:p w14:paraId="3391EBDD" w14:textId="77777777" w:rsidR="00000000" w:rsidRDefault="00890A51">
      <w:pPr>
        <w:pStyle w:val="a0"/>
        <w:rPr>
          <w:rFonts w:hint="cs"/>
          <w:rtl/>
        </w:rPr>
      </w:pPr>
      <w:r>
        <w:rPr>
          <w:rFonts w:hint="cs"/>
          <w:rtl/>
        </w:rPr>
        <w:t>- - -</w:t>
      </w:r>
    </w:p>
    <w:p w14:paraId="00124DD6" w14:textId="77777777" w:rsidR="00000000" w:rsidRDefault="00890A51">
      <w:pPr>
        <w:pStyle w:val="a0"/>
        <w:ind w:firstLine="0"/>
        <w:rPr>
          <w:rFonts w:hint="cs"/>
          <w:rtl/>
        </w:rPr>
      </w:pPr>
    </w:p>
    <w:p w14:paraId="5940C855" w14:textId="77777777" w:rsidR="00000000" w:rsidRDefault="00890A51">
      <w:pPr>
        <w:pStyle w:val="af1"/>
        <w:rPr>
          <w:rtl/>
        </w:rPr>
      </w:pPr>
      <w:r>
        <w:rPr>
          <w:rtl/>
        </w:rPr>
        <w:t>היו"ר ראובן ריבלין:</w:t>
      </w:r>
    </w:p>
    <w:p w14:paraId="25524A8F" w14:textId="77777777" w:rsidR="00000000" w:rsidRDefault="00890A51">
      <w:pPr>
        <w:pStyle w:val="a0"/>
        <w:rPr>
          <w:rtl/>
        </w:rPr>
      </w:pPr>
    </w:p>
    <w:p w14:paraId="610323B8" w14:textId="77777777" w:rsidR="00000000" w:rsidRDefault="00890A51">
      <w:pPr>
        <w:pStyle w:val="a0"/>
        <w:rPr>
          <w:rFonts w:hint="cs"/>
          <w:rtl/>
        </w:rPr>
      </w:pPr>
      <w:r>
        <w:rPr>
          <w:rFonts w:hint="cs"/>
          <w:rtl/>
        </w:rPr>
        <w:t>חבר הכנסת טלב אלסאנע.</w:t>
      </w:r>
    </w:p>
    <w:p w14:paraId="507E2688" w14:textId="77777777" w:rsidR="00000000" w:rsidRDefault="00890A51">
      <w:pPr>
        <w:pStyle w:val="a0"/>
        <w:ind w:firstLine="0"/>
        <w:rPr>
          <w:rFonts w:hint="cs"/>
          <w:rtl/>
        </w:rPr>
      </w:pPr>
    </w:p>
    <w:p w14:paraId="1298FD56" w14:textId="77777777" w:rsidR="00000000" w:rsidRDefault="00890A51">
      <w:pPr>
        <w:pStyle w:val="a"/>
        <w:rPr>
          <w:rtl/>
        </w:rPr>
      </w:pPr>
      <w:bookmarkStart w:id="242" w:name="FS000001029T30_06_2004_15_21_08"/>
      <w:bookmarkStart w:id="243" w:name="_Toc77593400"/>
      <w:bookmarkEnd w:id="242"/>
      <w:r>
        <w:rPr>
          <w:rFonts w:hint="eastAsia"/>
          <w:rtl/>
        </w:rPr>
        <w:t>סגן שר התעשייה, המסחר והתעסוקה מיכאל רצון:</w:t>
      </w:r>
      <w:bookmarkEnd w:id="243"/>
    </w:p>
    <w:p w14:paraId="123B7C20" w14:textId="77777777" w:rsidR="00000000" w:rsidRDefault="00890A51">
      <w:pPr>
        <w:pStyle w:val="a0"/>
        <w:rPr>
          <w:rFonts w:hint="cs"/>
          <w:rtl/>
        </w:rPr>
      </w:pPr>
    </w:p>
    <w:p w14:paraId="0F158DBA" w14:textId="77777777" w:rsidR="00000000" w:rsidRDefault="00890A51">
      <w:pPr>
        <w:pStyle w:val="a0"/>
        <w:rPr>
          <w:rFonts w:hint="cs"/>
          <w:rtl/>
        </w:rPr>
      </w:pPr>
      <w:r>
        <w:rPr>
          <w:rFonts w:hint="cs"/>
          <w:rtl/>
        </w:rPr>
        <w:t>אדוני היושב-ראש, חברי הכנסת, חבר הכנסת שלום שמחון, הצעת חבר הכנסת שמחון באה להסדיר את נושא הבן</w:t>
      </w:r>
      <w:r>
        <w:rPr>
          <w:rFonts w:hint="cs"/>
          <w:rtl/>
        </w:rPr>
        <w:t xml:space="preserve"> הממשיך בחקיקה ראשית. ה"בן הממשיך" הוא בעיקרו הסדר, שלפיו ממנים הורים המחזיקים משק חקלאי אחד מילדיהם לבן ממשיך אשר יקבל את הזכויות במשק לאחר פטירתם. מעמד זה קיים בהתיישבות, כידוע, כבר שנים רבות, ביישובים מסוג מושבי עובדים. הנושא מוסדר בעיקרו בחקיקת משנה, ת</w:t>
      </w:r>
      <w:r>
        <w:rPr>
          <w:rFonts w:hint="cs"/>
          <w:rtl/>
        </w:rPr>
        <w:t>קנה 3(א) לתקנות האגודות השיתופיות (חברות), התשל"ג-1973. לשם הנוחות, מצורף בזה העתק הסעיף.</w:t>
      </w:r>
    </w:p>
    <w:p w14:paraId="48EAD197" w14:textId="77777777" w:rsidR="00000000" w:rsidRDefault="00890A51">
      <w:pPr>
        <w:pStyle w:val="a0"/>
        <w:ind w:firstLine="0"/>
        <w:rPr>
          <w:rFonts w:hint="cs"/>
          <w:rtl/>
        </w:rPr>
      </w:pPr>
    </w:p>
    <w:p w14:paraId="73777075" w14:textId="77777777" w:rsidR="00000000" w:rsidRDefault="00890A51">
      <w:pPr>
        <w:pStyle w:val="a0"/>
        <w:ind w:firstLine="0"/>
        <w:rPr>
          <w:rFonts w:hint="cs"/>
          <w:rtl/>
        </w:rPr>
      </w:pPr>
      <w:r>
        <w:rPr>
          <w:rFonts w:hint="cs"/>
          <w:rtl/>
        </w:rPr>
        <w:tab/>
        <w:t>במהלך השנים התעוררו שאלות רבות בנוגע למוסד זה, והוא חזר ונדון בבתי-המשפט, ואף במאמרים שונים. כך למשל, אחת הבעיות המרכזיות שעלתה היתה היחס בין מעמד הבן הממשיך לבין ד</w:t>
      </w:r>
      <w:r>
        <w:rPr>
          <w:rFonts w:hint="cs"/>
          <w:rtl/>
        </w:rPr>
        <w:t xml:space="preserve">יני הירושה. השאלה מתעוררת בעיקר מפני שבמושבים רבים זכויות חברי האגודה אינן זכויות קנייניות מסוג חכירה, אלא זכויות חוזיות אישיות, מסוג בר-רשות, או זכויות נחותות מאלה, מעין מי שאינם מסיגי גבול. זכויות כאלה אינן ניתנות, ככל הנראה, להורשה, ועל כן נשאלת השאלה, </w:t>
      </w:r>
      <w:r>
        <w:rPr>
          <w:rFonts w:hint="cs"/>
          <w:rtl/>
        </w:rPr>
        <w:t>כיצד ליישב אותן עם מעמד הבן הממשיך. הצעת החוק של חבר הכנסת שמחון באה לפתור חלק מהשאלות שהתעוררו בסוגיה זו.</w:t>
      </w:r>
    </w:p>
    <w:p w14:paraId="48223A34" w14:textId="77777777" w:rsidR="00000000" w:rsidRDefault="00890A51">
      <w:pPr>
        <w:pStyle w:val="a0"/>
        <w:ind w:firstLine="0"/>
        <w:rPr>
          <w:rFonts w:hint="cs"/>
          <w:rtl/>
        </w:rPr>
      </w:pPr>
    </w:p>
    <w:p w14:paraId="641FC6EA" w14:textId="77777777" w:rsidR="00000000" w:rsidRDefault="00890A51">
      <w:pPr>
        <w:pStyle w:val="a0"/>
        <w:ind w:firstLine="0"/>
        <w:rPr>
          <w:rFonts w:hint="cs"/>
          <w:rtl/>
        </w:rPr>
      </w:pPr>
      <w:r>
        <w:rPr>
          <w:rFonts w:hint="cs"/>
          <w:rtl/>
        </w:rPr>
        <w:tab/>
        <w:t>ביום ראשון האחרון קיימה ועדת השרים לענייני חקיקה דיון בהצעה. נציג משרד המשפטים שטח  בפני הוועדה את השאלות השונות המתעוררות בסוגיה וחיווה את דעת המש</w:t>
      </w:r>
      <w:r>
        <w:rPr>
          <w:rFonts w:hint="cs"/>
          <w:rtl/>
        </w:rPr>
        <w:t>רד, שלפיה ההצעה איננה פותרת את השאלות במלואן. לדוגמה, הועלתה ההצעה לשקול ולהסדיר את הנושא בחוק הירושה, וכן שיש לקיים דיון בין הגורמים הרלוונטיים השונים, משרדי הממשלה הנוגעים בדבר ומינהל מקרקעי ישראל, כדי לגבש הצעה שיהיה בה בין היתר מענה חקיקה הרמוני עם חוק</w:t>
      </w:r>
      <w:r>
        <w:rPr>
          <w:rFonts w:hint="cs"/>
          <w:rtl/>
        </w:rPr>
        <w:t xml:space="preserve">ים אחרים. </w:t>
      </w:r>
    </w:p>
    <w:p w14:paraId="321ED9AC" w14:textId="77777777" w:rsidR="00000000" w:rsidRDefault="00890A51">
      <w:pPr>
        <w:pStyle w:val="a0"/>
        <w:ind w:firstLine="0"/>
        <w:rPr>
          <w:rFonts w:hint="cs"/>
          <w:rtl/>
        </w:rPr>
      </w:pPr>
    </w:p>
    <w:p w14:paraId="64916D14" w14:textId="77777777" w:rsidR="00000000" w:rsidRDefault="00890A51">
      <w:pPr>
        <w:pStyle w:val="a0"/>
        <w:ind w:firstLine="0"/>
        <w:rPr>
          <w:rFonts w:hint="cs"/>
          <w:rtl/>
        </w:rPr>
      </w:pPr>
      <w:r>
        <w:rPr>
          <w:rFonts w:hint="cs"/>
          <w:rtl/>
        </w:rPr>
        <w:tab/>
        <w:t>שמעתי ששר החקלאות הגיש ערר על הצעת החוק הזאת, ואני מציע יחד עם המציע לדחות את ההצבעה למועד אחר.</w:t>
      </w:r>
    </w:p>
    <w:p w14:paraId="3A12910D" w14:textId="77777777" w:rsidR="00000000" w:rsidRDefault="00890A51">
      <w:pPr>
        <w:pStyle w:val="a0"/>
        <w:rPr>
          <w:rFonts w:hint="cs"/>
          <w:rtl/>
        </w:rPr>
      </w:pPr>
    </w:p>
    <w:p w14:paraId="75537211" w14:textId="77777777" w:rsidR="00000000" w:rsidRDefault="00890A51">
      <w:pPr>
        <w:pStyle w:val="af1"/>
        <w:rPr>
          <w:rtl/>
        </w:rPr>
      </w:pPr>
      <w:r>
        <w:rPr>
          <w:rtl/>
        </w:rPr>
        <w:t>היו"ר ראובן ריבלין:</w:t>
      </w:r>
    </w:p>
    <w:p w14:paraId="1D4BE7EB" w14:textId="77777777" w:rsidR="00000000" w:rsidRDefault="00890A51">
      <w:pPr>
        <w:pStyle w:val="a0"/>
        <w:rPr>
          <w:rtl/>
        </w:rPr>
      </w:pPr>
    </w:p>
    <w:p w14:paraId="040CF206" w14:textId="77777777" w:rsidR="00000000" w:rsidRDefault="00890A51">
      <w:pPr>
        <w:pStyle w:val="a0"/>
        <w:rPr>
          <w:rFonts w:hint="cs"/>
          <w:rtl/>
        </w:rPr>
      </w:pPr>
      <w:r>
        <w:rPr>
          <w:rFonts w:hint="cs"/>
          <w:rtl/>
        </w:rPr>
        <w:t xml:space="preserve">כבוד סגן השר, האם אדוני מסכים לתוכן ההצעה? </w:t>
      </w:r>
    </w:p>
    <w:p w14:paraId="7FAD86E0" w14:textId="77777777" w:rsidR="00000000" w:rsidRDefault="00890A51">
      <w:pPr>
        <w:pStyle w:val="a0"/>
        <w:rPr>
          <w:rFonts w:hint="cs"/>
          <w:rtl/>
        </w:rPr>
      </w:pPr>
    </w:p>
    <w:p w14:paraId="3F1C3024" w14:textId="77777777" w:rsidR="00000000" w:rsidRDefault="00890A51">
      <w:pPr>
        <w:pStyle w:val="-"/>
        <w:rPr>
          <w:rFonts w:hint="cs"/>
          <w:rtl/>
        </w:rPr>
      </w:pPr>
      <w:bookmarkStart w:id="244" w:name="FS000001029T30_06_2004_13_41_15"/>
      <w:bookmarkStart w:id="245" w:name="FS000001029T30_06_2004_13_41_30C"/>
      <w:bookmarkEnd w:id="244"/>
      <w:bookmarkEnd w:id="245"/>
      <w:r>
        <w:rPr>
          <w:rFonts w:hint="eastAsia"/>
          <w:rtl/>
        </w:rPr>
        <w:t>סגן שר התעשייה, המסחר והתעסוקה מיכאל רצון:</w:t>
      </w:r>
    </w:p>
    <w:p w14:paraId="376FBD28" w14:textId="77777777" w:rsidR="00000000" w:rsidRDefault="00890A51">
      <w:pPr>
        <w:pStyle w:val="-"/>
        <w:rPr>
          <w:rFonts w:hint="cs"/>
          <w:rtl/>
        </w:rPr>
      </w:pPr>
    </w:p>
    <w:p w14:paraId="54B86678" w14:textId="77777777" w:rsidR="00000000" w:rsidRDefault="00890A51">
      <w:pPr>
        <w:pStyle w:val="af1"/>
        <w:rPr>
          <w:rFonts w:hint="cs"/>
          <w:b w:val="0"/>
          <w:bCs w:val="0"/>
          <w:u w:val="none"/>
          <w:rtl/>
        </w:rPr>
      </w:pPr>
    </w:p>
    <w:p w14:paraId="413FF99D" w14:textId="77777777" w:rsidR="00000000" w:rsidRDefault="00890A51">
      <w:pPr>
        <w:pStyle w:val="a0"/>
        <w:rPr>
          <w:rFonts w:hint="cs"/>
          <w:rtl/>
        </w:rPr>
      </w:pPr>
      <w:r>
        <w:rPr>
          <w:rFonts w:hint="cs"/>
          <w:rtl/>
        </w:rPr>
        <w:t>לא. הממשלה וועדת השרים לענייני חקיק</w:t>
      </w:r>
      <w:r>
        <w:rPr>
          <w:rFonts w:hint="cs"/>
          <w:rtl/>
        </w:rPr>
        <w:t>ה החליטה להתנגד.</w:t>
      </w:r>
    </w:p>
    <w:p w14:paraId="4E57C4B7" w14:textId="77777777" w:rsidR="00000000" w:rsidRDefault="00890A51">
      <w:pPr>
        <w:pStyle w:val="af1"/>
        <w:rPr>
          <w:rFonts w:hint="cs"/>
          <w:rtl/>
        </w:rPr>
      </w:pPr>
    </w:p>
    <w:p w14:paraId="182281AA" w14:textId="77777777" w:rsidR="00000000" w:rsidRDefault="00890A51">
      <w:pPr>
        <w:pStyle w:val="af1"/>
        <w:rPr>
          <w:rtl/>
        </w:rPr>
      </w:pPr>
      <w:r>
        <w:rPr>
          <w:rtl/>
        </w:rPr>
        <w:t>היו"ר ראובן ריבלין:</w:t>
      </w:r>
    </w:p>
    <w:p w14:paraId="7ED520C9" w14:textId="77777777" w:rsidR="00000000" w:rsidRDefault="00890A51">
      <w:pPr>
        <w:pStyle w:val="a0"/>
        <w:rPr>
          <w:rtl/>
        </w:rPr>
      </w:pPr>
    </w:p>
    <w:p w14:paraId="5157AA8A" w14:textId="77777777" w:rsidR="00000000" w:rsidRDefault="00890A51">
      <w:pPr>
        <w:pStyle w:val="a0"/>
        <w:ind w:firstLine="720"/>
        <w:rPr>
          <w:rFonts w:hint="cs"/>
          <w:rtl/>
        </w:rPr>
      </w:pPr>
      <w:r>
        <w:rPr>
          <w:rFonts w:hint="cs"/>
          <w:rtl/>
        </w:rPr>
        <w:t>א</w:t>
      </w:r>
      <w:bookmarkStart w:id="246" w:name="FS000000487T30_06_2004_13_37_59C"/>
      <w:bookmarkEnd w:id="246"/>
      <w:r>
        <w:rPr>
          <w:rFonts w:hint="cs"/>
          <w:rtl/>
        </w:rPr>
        <w:t>ז למה אדוני מבקש זאת? אם הוא מתנגד, אז בוא נצביע.</w:t>
      </w:r>
    </w:p>
    <w:p w14:paraId="2B366326" w14:textId="77777777" w:rsidR="00000000" w:rsidRDefault="00890A51">
      <w:pPr>
        <w:pStyle w:val="a0"/>
        <w:ind w:firstLine="720"/>
        <w:rPr>
          <w:rFonts w:hint="cs"/>
          <w:rtl/>
        </w:rPr>
      </w:pPr>
    </w:p>
    <w:p w14:paraId="60867BAC" w14:textId="77777777" w:rsidR="00000000" w:rsidRDefault="00890A51">
      <w:pPr>
        <w:pStyle w:val="-"/>
        <w:rPr>
          <w:rtl/>
        </w:rPr>
      </w:pPr>
      <w:bookmarkStart w:id="247" w:name="FS000001029T30_06_2004_13_38_21"/>
      <w:bookmarkStart w:id="248" w:name="FS000001029T30_06_2004_13_41_42C"/>
      <w:bookmarkEnd w:id="247"/>
      <w:bookmarkEnd w:id="248"/>
      <w:r>
        <w:rPr>
          <w:rFonts w:hint="eastAsia"/>
          <w:rtl/>
        </w:rPr>
        <w:t>סגן שר התעשייה, המסחר והתעסוקה מיכאל רצון:</w:t>
      </w:r>
    </w:p>
    <w:p w14:paraId="224371A5" w14:textId="77777777" w:rsidR="00000000" w:rsidRDefault="00890A51">
      <w:pPr>
        <w:pStyle w:val="a0"/>
        <w:ind w:firstLine="0"/>
        <w:rPr>
          <w:rFonts w:hint="cs"/>
          <w:rtl/>
        </w:rPr>
      </w:pPr>
    </w:p>
    <w:p w14:paraId="106B7999" w14:textId="77777777" w:rsidR="00000000" w:rsidRDefault="00890A51">
      <w:pPr>
        <w:pStyle w:val="a0"/>
        <w:rPr>
          <w:rFonts w:hint="cs"/>
          <w:rtl/>
        </w:rPr>
      </w:pPr>
      <w:r>
        <w:rPr>
          <w:rFonts w:hint="cs"/>
          <w:rtl/>
        </w:rPr>
        <w:t xml:space="preserve">שר החקלאות הגיש ערר על החלטת השרים. </w:t>
      </w:r>
    </w:p>
    <w:p w14:paraId="06248DF8" w14:textId="77777777" w:rsidR="00000000" w:rsidRDefault="00890A51">
      <w:pPr>
        <w:pStyle w:val="af1"/>
        <w:rPr>
          <w:rFonts w:hint="cs"/>
          <w:rtl/>
        </w:rPr>
      </w:pPr>
    </w:p>
    <w:p w14:paraId="43671D17" w14:textId="77777777" w:rsidR="00000000" w:rsidRDefault="00890A51">
      <w:pPr>
        <w:pStyle w:val="af1"/>
        <w:rPr>
          <w:rtl/>
        </w:rPr>
      </w:pPr>
      <w:r>
        <w:rPr>
          <w:rtl/>
        </w:rPr>
        <w:t>היו"ר ראובן ריבלין:</w:t>
      </w:r>
    </w:p>
    <w:p w14:paraId="65D3C575" w14:textId="77777777" w:rsidR="00000000" w:rsidRDefault="00890A51">
      <w:pPr>
        <w:pStyle w:val="a0"/>
        <w:rPr>
          <w:rtl/>
        </w:rPr>
      </w:pPr>
    </w:p>
    <w:p w14:paraId="084B0C00" w14:textId="77777777" w:rsidR="00000000" w:rsidRDefault="00890A51">
      <w:pPr>
        <w:pStyle w:val="a0"/>
        <w:rPr>
          <w:rFonts w:hint="cs"/>
          <w:rtl/>
        </w:rPr>
      </w:pPr>
      <w:r>
        <w:rPr>
          <w:rFonts w:hint="cs"/>
          <w:rtl/>
        </w:rPr>
        <w:t>הבנתי. תודה רבה. ובכן, עדיין אין תשובה של הממשלה, ועל כן אין צ</w:t>
      </w:r>
      <w:r>
        <w:rPr>
          <w:rFonts w:hint="cs"/>
          <w:rtl/>
        </w:rPr>
        <w:t xml:space="preserve">ורך להתנגד כי הממשלה מתנגדת. יש בקשה של הממשלה והסכמת המציע לדחות את ההצבעה למועד מאוחר. האם יש מישהו שמתנגד? אני רואה שחבר הכנסת דהן מתנגד, ולכן נקיים הצבעה בשאלה, האם ההצבעה תיערך היום או תידחה. בעד הצעת הממשלה, זה בעד לדחות, ומי שבעד ההצעה של חבר הכנסת </w:t>
      </w:r>
      <w:r>
        <w:rPr>
          <w:rFonts w:hint="cs"/>
          <w:rtl/>
        </w:rPr>
        <w:t xml:space="preserve">דהן, זה נגד. </w:t>
      </w:r>
    </w:p>
    <w:p w14:paraId="4217FE18" w14:textId="77777777" w:rsidR="00000000" w:rsidRDefault="00890A51">
      <w:pPr>
        <w:pStyle w:val="a0"/>
        <w:rPr>
          <w:rFonts w:hint="cs"/>
          <w:rtl/>
        </w:rPr>
      </w:pPr>
    </w:p>
    <w:p w14:paraId="2D7BAAFF" w14:textId="77777777" w:rsidR="00000000" w:rsidRDefault="00890A51">
      <w:pPr>
        <w:pStyle w:val="ab"/>
        <w:bidi/>
        <w:rPr>
          <w:rFonts w:hint="cs"/>
          <w:rtl/>
        </w:rPr>
      </w:pPr>
      <w:r>
        <w:rPr>
          <w:rFonts w:hint="cs"/>
          <w:rtl/>
        </w:rPr>
        <w:t>הצבעה מס' 6</w:t>
      </w:r>
    </w:p>
    <w:p w14:paraId="7C5BCF07" w14:textId="77777777" w:rsidR="00000000" w:rsidRDefault="00890A51">
      <w:pPr>
        <w:pStyle w:val="a0"/>
        <w:rPr>
          <w:rFonts w:hint="cs"/>
          <w:rtl/>
        </w:rPr>
      </w:pPr>
    </w:p>
    <w:p w14:paraId="692229F0" w14:textId="77777777" w:rsidR="00000000" w:rsidRDefault="00890A51">
      <w:pPr>
        <w:pStyle w:val="ac"/>
        <w:bidi/>
        <w:rPr>
          <w:rFonts w:hint="cs"/>
          <w:rtl/>
        </w:rPr>
      </w:pPr>
      <w:r>
        <w:rPr>
          <w:rFonts w:hint="cs"/>
          <w:rtl/>
        </w:rPr>
        <w:t xml:space="preserve">בעד ההצעה להשהות את ההצבעה על הצעת החוק </w:t>
      </w:r>
      <w:r>
        <w:rPr>
          <w:rtl/>
        </w:rPr>
        <w:t>–</w:t>
      </w:r>
      <w:r>
        <w:rPr>
          <w:rFonts w:hint="cs"/>
          <w:rtl/>
        </w:rPr>
        <w:t xml:space="preserve"> 37</w:t>
      </w:r>
    </w:p>
    <w:p w14:paraId="5EAFD9B1" w14:textId="77777777" w:rsidR="00000000" w:rsidRDefault="00890A51">
      <w:pPr>
        <w:pStyle w:val="ac"/>
        <w:bidi/>
        <w:rPr>
          <w:rFonts w:hint="cs"/>
          <w:rtl/>
        </w:rPr>
      </w:pPr>
      <w:r>
        <w:rPr>
          <w:rFonts w:hint="cs"/>
          <w:rtl/>
        </w:rPr>
        <w:t xml:space="preserve">נגד </w:t>
      </w:r>
      <w:r>
        <w:rPr>
          <w:rtl/>
        </w:rPr>
        <w:t>–</w:t>
      </w:r>
      <w:r>
        <w:rPr>
          <w:rFonts w:hint="cs"/>
          <w:rtl/>
        </w:rPr>
        <w:t xml:space="preserve"> 7</w:t>
      </w:r>
    </w:p>
    <w:p w14:paraId="1B3F3EA9" w14:textId="77777777" w:rsidR="00000000" w:rsidRDefault="00890A51">
      <w:pPr>
        <w:pStyle w:val="ac"/>
        <w:bidi/>
        <w:rPr>
          <w:rFonts w:hint="cs"/>
          <w:rtl/>
        </w:rPr>
      </w:pPr>
      <w:r>
        <w:rPr>
          <w:rFonts w:hint="cs"/>
          <w:rtl/>
        </w:rPr>
        <w:t xml:space="preserve">נמנעים </w:t>
      </w:r>
      <w:r>
        <w:rPr>
          <w:rtl/>
        </w:rPr>
        <w:t>–</w:t>
      </w:r>
      <w:r>
        <w:rPr>
          <w:rFonts w:hint="cs"/>
          <w:rtl/>
        </w:rPr>
        <w:t xml:space="preserve"> 1</w:t>
      </w:r>
    </w:p>
    <w:p w14:paraId="64538753" w14:textId="77777777" w:rsidR="00000000" w:rsidRDefault="00890A51">
      <w:pPr>
        <w:pStyle w:val="ad"/>
        <w:bidi/>
        <w:rPr>
          <w:rFonts w:hint="cs"/>
          <w:rtl/>
        </w:rPr>
      </w:pPr>
      <w:r>
        <w:rPr>
          <w:rFonts w:hint="cs"/>
          <w:rtl/>
        </w:rPr>
        <w:t>ההצעה להשהות את ההצבעה על הצעת חוק לתיקון פקודת האגודות השיתופיות (קביעת בן ממשיך), התשס"ג-2003, נתקבלה.</w:t>
      </w:r>
    </w:p>
    <w:p w14:paraId="737B6240" w14:textId="77777777" w:rsidR="00000000" w:rsidRDefault="00890A51">
      <w:pPr>
        <w:pStyle w:val="a0"/>
        <w:rPr>
          <w:rFonts w:hint="cs"/>
          <w:rtl/>
        </w:rPr>
      </w:pPr>
    </w:p>
    <w:p w14:paraId="5F752F0E" w14:textId="77777777" w:rsidR="00000000" w:rsidRDefault="00890A51">
      <w:pPr>
        <w:pStyle w:val="af1"/>
        <w:rPr>
          <w:rtl/>
        </w:rPr>
      </w:pPr>
      <w:r>
        <w:rPr>
          <w:rtl/>
        </w:rPr>
        <w:t>היו"ר ראובן ריבלין:</w:t>
      </w:r>
    </w:p>
    <w:p w14:paraId="2D9B0507" w14:textId="77777777" w:rsidR="00000000" w:rsidRDefault="00890A51">
      <w:pPr>
        <w:pStyle w:val="a0"/>
        <w:rPr>
          <w:rtl/>
        </w:rPr>
      </w:pPr>
    </w:p>
    <w:p w14:paraId="2F1CA853" w14:textId="77777777" w:rsidR="00000000" w:rsidRDefault="00890A51">
      <w:pPr>
        <w:pStyle w:val="a0"/>
        <w:rPr>
          <w:rFonts w:hint="cs"/>
          <w:rtl/>
        </w:rPr>
      </w:pPr>
      <w:r>
        <w:rPr>
          <w:rFonts w:hint="cs"/>
          <w:rtl/>
        </w:rPr>
        <w:t xml:space="preserve">37 בעד, שבעה נגד ואחד נמנע. אני קובע </w:t>
      </w:r>
      <w:r>
        <w:rPr>
          <w:rFonts w:hint="cs"/>
          <w:rtl/>
        </w:rPr>
        <w:t xml:space="preserve">שאכן הצבעה תתקיים במועד מאוחר. אני קובע שהצעת החוק נשארת על סדר-היום. </w:t>
      </w:r>
    </w:p>
    <w:p w14:paraId="79723644" w14:textId="77777777" w:rsidR="00000000" w:rsidRDefault="00890A51">
      <w:pPr>
        <w:pStyle w:val="a0"/>
        <w:rPr>
          <w:rFonts w:hint="cs"/>
          <w:rtl/>
        </w:rPr>
      </w:pPr>
    </w:p>
    <w:p w14:paraId="2D98BECC" w14:textId="77777777" w:rsidR="00000000" w:rsidRDefault="00890A51">
      <w:pPr>
        <w:pStyle w:val="a0"/>
        <w:rPr>
          <w:rFonts w:hint="cs"/>
          <w:rtl/>
        </w:rPr>
      </w:pPr>
    </w:p>
    <w:p w14:paraId="57DC67C2" w14:textId="77777777" w:rsidR="00000000" w:rsidRDefault="00890A51">
      <w:pPr>
        <w:pStyle w:val="a2"/>
        <w:rPr>
          <w:rFonts w:hint="cs"/>
          <w:rtl/>
        </w:rPr>
      </w:pPr>
      <w:bookmarkStart w:id="249" w:name="CS28846FI0028846T30_06_2004_13_35_33"/>
      <w:bookmarkStart w:id="250" w:name="_Toc77593401"/>
      <w:bookmarkEnd w:id="249"/>
      <w:r>
        <w:rPr>
          <w:rtl/>
        </w:rPr>
        <w:t>הצעת חוק להקלת פירעון המשכנת</w:t>
      </w:r>
      <w:r>
        <w:rPr>
          <w:rFonts w:hint="cs"/>
          <w:rtl/>
        </w:rPr>
        <w:t>ה</w:t>
      </w:r>
      <w:r>
        <w:rPr>
          <w:rtl/>
        </w:rPr>
        <w:t>, התשס"ג-2003</w:t>
      </w:r>
      <w:bookmarkEnd w:id="250"/>
    </w:p>
    <w:p w14:paraId="3D855A8A" w14:textId="77777777" w:rsidR="00000000" w:rsidRDefault="00890A51">
      <w:pPr>
        <w:pStyle w:val="a0"/>
        <w:rPr>
          <w:rFonts w:hint="cs"/>
          <w:rtl/>
        </w:rPr>
      </w:pPr>
      <w:r>
        <w:rPr>
          <w:rtl/>
        </w:rPr>
        <w:t>[נספחות.]</w:t>
      </w:r>
    </w:p>
    <w:p w14:paraId="3FEF2A89" w14:textId="77777777" w:rsidR="00000000" w:rsidRDefault="00890A51">
      <w:pPr>
        <w:pStyle w:val="-0"/>
        <w:rPr>
          <w:rFonts w:hint="cs"/>
          <w:rtl/>
        </w:rPr>
      </w:pPr>
      <w:bookmarkStart w:id="251" w:name="_Toc77593402"/>
      <w:r>
        <w:rPr>
          <w:rFonts w:hint="cs"/>
          <w:rtl/>
        </w:rPr>
        <w:t>(הצעת קבוצת חברי הכנסת)</w:t>
      </w:r>
      <w:bookmarkEnd w:id="251"/>
      <w:r>
        <w:rPr>
          <w:rtl/>
        </w:rPr>
        <w:t xml:space="preserve"> </w:t>
      </w:r>
    </w:p>
    <w:p w14:paraId="553FB1C5" w14:textId="77777777" w:rsidR="00000000" w:rsidRDefault="00890A51">
      <w:pPr>
        <w:pStyle w:val="-0"/>
        <w:rPr>
          <w:rFonts w:hint="cs"/>
          <w:rtl/>
        </w:rPr>
      </w:pPr>
    </w:p>
    <w:p w14:paraId="0793B0E8" w14:textId="77777777" w:rsidR="00000000" w:rsidRDefault="00890A51">
      <w:pPr>
        <w:pStyle w:val="a0"/>
        <w:rPr>
          <w:rFonts w:hint="cs"/>
          <w:rtl/>
        </w:rPr>
      </w:pPr>
    </w:p>
    <w:p w14:paraId="47F65BB2" w14:textId="77777777" w:rsidR="00000000" w:rsidRDefault="00890A51">
      <w:pPr>
        <w:pStyle w:val="af1"/>
        <w:rPr>
          <w:rtl/>
        </w:rPr>
      </w:pPr>
      <w:r>
        <w:rPr>
          <w:rtl/>
        </w:rPr>
        <w:t>היו"ר ראובן ריבלין:</w:t>
      </w:r>
    </w:p>
    <w:p w14:paraId="512883F8" w14:textId="77777777" w:rsidR="00000000" w:rsidRDefault="00890A51">
      <w:pPr>
        <w:pStyle w:val="a0"/>
        <w:rPr>
          <w:rtl/>
        </w:rPr>
      </w:pPr>
    </w:p>
    <w:p w14:paraId="1A5BA5CD" w14:textId="77777777" w:rsidR="00000000" w:rsidRDefault="00890A51">
      <w:pPr>
        <w:pStyle w:val="a0"/>
        <w:rPr>
          <w:rFonts w:hint="cs"/>
          <w:rtl/>
        </w:rPr>
      </w:pPr>
      <w:r>
        <w:rPr>
          <w:rFonts w:hint="cs"/>
          <w:rtl/>
        </w:rPr>
        <w:t xml:space="preserve">אנחנו נעבור להצעת חוק של חבר הכנסת נסים דהן, </w:t>
      </w:r>
      <w:r>
        <w:rPr>
          <w:rtl/>
        </w:rPr>
        <w:t>הצעת חוק להקלת פירעון המשכנת</w:t>
      </w:r>
      <w:r>
        <w:rPr>
          <w:rFonts w:hint="cs"/>
          <w:rtl/>
        </w:rPr>
        <w:t>ה</w:t>
      </w:r>
      <w:r>
        <w:rPr>
          <w:rtl/>
        </w:rPr>
        <w:t>, התשס"ג</w:t>
      </w:r>
      <w:r>
        <w:rPr>
          <w:rtl/>
        </w:rPr>
        <w:t>-2003</w:t>
      </w:r>
      <w:r>
        <w:rPr>
          <w:rFonts w:hint="cs"/>
          <w:rtl/>
        </w:rPr>
        <w:t>, שמספרה פ/947.</w:t>
      </w:r>
    </w:p>
    <w:p w14:paraId="48F461BE" w14:textId="77777777" w:rsidR="00000000" w:rsidRDefault="00890A51">
      <w:pPr>
        <w:pStyle w:val="a0"/>
        <w:rPr>
          <w:rFonts w:hint="cs"/>
          <w:rtl/>
        </w:rPr>
      </w:pPr>
    </w:p>
    <w:p w14:paraId="62569FAC" w14:textId="77777777" w:rsidR="00000000" w:rsidRDefault="00890A51">
      <w:pPr>
        <w:pStyle w:val="a"/>
        <w:rPr>
          <w:rFonts w:hint="cs"/>
          <w:rtl/>
        </w:rPr>
      </w:pPr>
      <w:bookmarkStart w:id="252" w:name="FS000000487T30_06_2004_13_39_13"/>
      <w:bookmarkStart w:id="253" w:name="_Toc77593403"/>
      <w:bookmarkEnd w:id="252"/>
      <w:r>
        <w:rPr>
          <w:rFonts w:hint="eastAsia"/>
          <w:rtl/>
        </w:rPr>
        <w:t>נסים</w:t>
      </w:r>
      <w:r>
        <w:rPr>
          <w:rtl/>
        </w:rPr>
        <w:t xml:space="preserve"> דהן (ש"ס):</w:t>
      </w:r>
      <w:bookmarkEnd w:id="253"/>
    </w:p>
    <w:p w14:paraId="303867AC" w14:textId="77777777" w:rsidR="00000000" w:rsidRDefault="00890A51">
      <w:pPr>
        <w:pStyle w:val="a0"/>
        <w:rPr>
          <w:rFonts w:hint="cs"/>
          <w:rtl/>
        </w:rPr>
      </w:pPr>
    </w:p>
    <w:p w14:paraId="7EEDF152" w14:textId="77777777" w:rsidR="00000000" w:rsidRDefault="00890A51">
      <w:pPr>
        <w:pStyle w:val="a0"/>
        <w:rPr>
          <w:rFonts w:hint="cs"/>
          <w:rtl/>
        </w:rPr>
      </w:pPr>
      <w:r>
        <w:rPr>
          <w:rFonts w:hint="cs"/>
          <w:rtl/>
        </w:rPr>
        <w:t xml:space="preserve">אדוני היושב-ראש, חברי חברי הכנסת, הממשלה מתנגדת להצעת החוק שלי. אני מודיע לכם את זה במפורש, שלא תחיו באשליות. לפני שאני אנמק למה הממשלה מתנגדת, אני אספר סיפור קטן. </w:t>
      </w:r>
    </w:p>
    <w:p w14:paraId="094FCDB4" w14:textId="77777777" w:rsidR="00000000" w:rsidRDefault="00890A51">
      <w:pPr>
        <w:pStyle w:val="a0"/>
        <w:rPr>
          <w:rFonts w:hint="cs"/>
          <w:rtl/>
        </w:rPr>
      </w:pPr>
    </w:p>
    <w:p w14:paraId="5593300E" w14:textId="77777777" w:rsidR="00000000" w:rsidRDefault="00890A51">
      <w:pPr>
        <w:pStyle w:val="af0"/>
        <w:rPr>
          <w:rtl/>
        </w:rPr>
      </w:pPr>
      <w:r>
        <w:rPr>
          <w:rFonts w:hint="eastAsia"/>
          <w:rtl/>
        </w:rPr>
        <w:t>מאיר</w:t>
      </w:r>
      <w:r>
        <w:rPr>
          <w:rtl/>
        </w:rPr>
        <w:t xml:space="preserve"> פרוש (יהדות התורה):</w:t>
      </w:r>
    </w:p>
    <w:p w14:paraId="0AA775BC" w14:textId="77777777" w:rsidR="00000000" w:rsidRDefault="00890A51">
      <w:pPr>
        <w:pStyle w:val="a0"/>
        <w:rPr>
          <w:rFonts w:hint="cs"/>
          <w:rtl/>
        </w:rPr>
      </w:pPr>
    </w:p>
    <w:p w14:paraId="555C6F4F" w14:textId="77777777" w:rsidR="00000000" w:rsidRDefault="00890A51">
      <w:pPr>
        <w:pStyle w:val="a0"/>
        <w:rPr>
          <w:rFonts w:hint="cs"/>
          <w:rtl/>
        </w:rPr>
      </w:pPr>
      <w:r>
        <w:rPr>
          <w:rFonts w:hint="cs"/>
          <w:rtl/>
        </w:rPr>
        <w:t>אתה יודע אולי על הפגישה ב</w:t>
      </w:r>
      <w:r>
        <w:rPr>
          <w:rFonts w:hint="cs"/>
          <w:rtl/>
        </w:rPr>
        <w:t>ין שלי יחימוביץ לבין שר המשפטים?</w:t>
      </w:r>
    </w:p>
    <w:p w14:paraId="56270483" w14:textId="77777777" w:rsidR="00000000" w:rsidRDefault="00890A51">
      <w:pPr>
        <w:pStyle w:val="a0"/>
        <w:rPr>
          <w:rFonts w:hint="cs"/>
          <w:rtl/>
        </w:rPr>
      </w:pPr>
    </w:p>
    <w:p w14:paraId="31E4F520" w14:textId="77777777" w:rsidR="00000000" w:rsidRDefault="00890A51">
      <w:pPr>
        <w:pStyle w:val="-"/>
        <w:rPr>
          <w:rtl/>
        </w:rPr>
      </w:pPr>
      <w:bookmarkStart w:id="254" w:name="FS000000487T30_06_2004_13_39_28C"/>
      <w:bookmarkEnd w:id="254"/>
      <w:r>
        <w:rPr>
          <w:rtl/>
        </w:rPr>
        <w:t>נסים דהן (ש"ס):</w:t>
      </w:r>
    </w:p>
    <w:p w14:paraId="379C96CE" w14:textId="77777777" w:rsidR="00000000" w:rsidRDefault="00890A51">
      <w:pPr>
        <w:pStyle w:val="a0"/>
        <w:rPr>
          <w:rFonts w:hint="cs"/>
          <w:rtl/>
        </w:rPr>
      </w:pPr>
    </w:p>
    <w:p w14:paraId="0D522FEF" w14:textId="77777777" w:rsidR="00000000" w:rsidRDefault="00890A51">
      <w:pPr>
        <w:pStyle w:val="a0"/>
        <w:rPr>
          <w:rFonts w:hint="cs"/>
          <w:rtl/>
        </w:rPr>
      </w:pPr>
      <w:r>
        <w:rPr>
          <w:rFonts w:hint="cs"/>
          <w:rtl/>
        </w:rPr>
        <w:t>אני לא שמעתי שהם נפגשו, אז אני בטח לא יודע מה היה בפגישה.</w:t>
      </w:r>
    </w:p>
    <w:p w14:paraId="2505A829" w14:textId="77777777" w:rsidR="00000000" w:rsidRDefault="00890A51">
      <w:pPr>
        <w:pStyle w:val="a0"/>
        <w:rPr>
          <w:rFonts w:hint="cs"/>
          <w:rtl/>
        </w:rPr>
      </w:pPr>
    </w:p>
    <w:p w14:paraId="6510F98B" w14:textId="77777777" w:rsidR="00000000" w:rsidRDefault="00890A51">
      <w:pPr>
        <w:pStyle w:val="af0"/>
        <w:rPr>
          <w:rtl/>
        </w:rPr>
      </w:pPr>
      <w:r>
        <w:rPr>
          <w:rtl/>
        </w:rPr>
        <w:t>מאיר פרוש (יהדות התורה):</w:t>
      </w:r>
    </w:p>
    <w:p w14:paraId="574242BB" w14:textId="77777777" w:rsidR="00000000" w:rsidRDefault="00890A51">
      <w:pPr>
        <w:pStyle w:val="a0"/>
        <w:rPr>
          <w:rFonts w:hint="cs"/>
          <w:rtl/>
        </w:rPr>
      </w:pPr>
    </w:p>
    <w:p w14:paraId="2406D5BB" w14:textId="77777777" w:rsidR="00000000" w:rsidRDefault="00890A51">
      <w:pPr>
        <w:pStyle w:val="a0"/>
        <w:rPr>
          <w:rFonts w:hint="cs"/>
          <w:rtl/>
        </w:rPr>
      </w:pPr>
      <w:r>
        <w:rPr>
          <w:rFonts w:hint="cs"/>
          <w:rtl/>
        </w:rPr>
        <w:t>היה על זה היום חצי עמוד בעיתון "מעריב".</w:t>
      </w:r>
    </w:p>
    <w:p w14:paraId="35421996" w14:textId="77777777" w:rsidR="00000000" w:rsidRDefault="00890A51">
      <w:pPr>
        <w:pStyle w:val="a0"/>
        <w:rPr>
          <w:rtl/>
        </w:rPr>
      </w:pPr>
    </w:p>
    <w:p w14:paraId="43DC613D" w14:textId="77777777" w:rsidR="00000000" w:rsidRDefault="00890A51">
      <w:pPr>
        <w:pStyle w:val="-"/>
        <w:rPr>
          <w:rtl/>
        </w:rPr>
      </w:pPr>
      <w:bookmarkStart w:id="255" w:name="FS000000487T30_06_2004_13_39_43C"/>
      <w:bookmarkEnd w:id="255"/>
      <w:r>
        <w:rPr>
          <w:rtl/>
        </w:rPr>
        <w:t>נסים דהן (ש"ס):</w:t>
      </w:r>
    </w:p>
    <w:p w14:paraId="788B4184" w14:textId="77777777" w:rsidR="00000000" w:rsidRDefault="00890A51">
      <w:pPr>
        <w:pStyle w:val="a0"/>
        <w:rPr>
          <w:rtl/>
        </w:rPr>
      </w:pPr>
    </w:p>
    <w:p w14:paraId="115D556C" w14:textId="77777777" w:rsidR="00000000" w:rsidRDefault="00890A51">
      <w:pPr>
        <w:pStyle w:val="a0"/>
        <w:rPr>
          <w:rFonts w:hint="cs"/>
          <w:rtl/>
        </w:rPr>
      </w:pPr>
      <w:r>
        <w:rPr>
          <w:rFonts w:hint="cs"/>
          <w:rtl/>
        </w:rPr>
        <w:t>אני לא קורא עיתון "מעריב".</w:t>
      </w:r>
    </w:p>
    <w:p w14:paraId="44A2DC70" w14:textId="77777777" w:rsidR="00000000" w:rsidRDefault="00890A51">
      <w:pPr>
        <w:pStyle w:val="a0"/>
        <w:rPr>
          <w:rFonts w:hint="cs"/>
          <w:rtl/>
        </w:rPr>
      </w:pPr>
    </w:p>
    <w:p w14:paraId="36EF841D" w14:textId="77777777" w:rsidR="00000000" w:rsidRDefault="00890A51">
      <w:pPr>
        <w:pStyle w:val="af0"/>
        <w:rPr>
          <w:rtl/>
        </w:rPr>
      </w:pPr>
      <w:r>
        <w:rPr>
          <w:rFonts w:hint="eastAsia"/>
          <w:rtl/>
        </w:rPr>
        <w:t>מאיר</w:t>
      </w:r>
      <w:r>
        <w:rPr>
          <w:rtl/>
        </w:rPr>
        <w:t xml:space="preserve"> פרוש (יהדות התורה):</w:t>
      </w:r>
    </w:p>
    <w:p w14:paraId="1DAC14B2" w14:textId="77777777" w:rsidR="00000000" w:rsidRDefault="00890A51">
      <w:pPr>
        <w:pStyle w:val="a0"/>
        <w:rPr>
          <w:rFonts w:hint="cs"/>
          <w:rtl/>
        </w:rPr>
      </w:pPr>
    </w:p>
    <w:p w14:paraId="6DA2A111" w14:textId="77777777" w:rsidR="00000000" w:rsidRDefault="00890A51">
      <w:pPr>
        <w:pStyle w:val="a0"/>
        <w:rPr>
          <w:rFonts w:hint="cs"/>
          <w:rtl/>
        </w:rPr>
      </w:pPr>
      <w:r>
        <w:rPr>
          <w:rFonts w:hint="cs"/>
          <w:rtl/>
        </w:rPr>
        <w:t>קשרו קשר</w:t>
      </w:r>
      <w:r>
        <w:rPr>
          <w:rFonts w:hint="cs"/>
          <w:rtl/>
        </w:rPr>
        <w:t xml:space="preserve"> נגד מזוז. האם על זה אתה רוצה לספר?</w:t>
      </w:r>
    </w:p>
    <w:p w14:paraId="1309F00E" w14:textId="77777777" w:rsidR="00000000" w:rsidRDefault="00890A51">
      <w:pPr>
        <w:pStyle w:val="a0"/>
        <w:rPr>
          <w:rFonts w:hint="cs"/>
          <w:rtl/>
        </w:rPr>
      </w:pPr>
    </w:p>
    <w:p w14:paraId="7F4B0BB2" w14:textId="77777777" w:rsidR="00000000" w:rsidRDefault="00890A51">
      <w:pPr>
        <w:pStyle w:val="-"/>
        <w:rPr>
          <w:rtl/>
        </w:rPr>
      </w:pPr>
      <w:bookmarkStart w:id="256" w:name="FS000000487T30_06_2004_14_21_17"/>
      <w:bookmarkEnd w:id="256"/>
      <w:r>
        <w:rPr>
          <w:rFonts w:hint="eastAsia"/>
          <w:rtl/>
        </w:rPr>
        <w:t>נסים</w:t>
      </w:r>
      <w:r>
        <w:rPr>
          <w:rtl/>
        </w:rPr>
        <w:t xml:space="preserve"> דהן (ש"ס):</w:t>
      </w:r>
    </w:p>
    <w:p w14:paraId="7D0C97DB" w14:textId="77777777" w:rsidR="00000000" w:rsidRDefault="00890A51">
      <w:pPr>
        <w:pStyle w:val="a0"/>
        <w:rPr>
          <w:rFonts w:hint="cs"/>
          <w:rtl/>
        </w:rPr>
      </w:pPr>
    </w:p>
    <w:p w14:paraId="672AB7D9" w14:textId="77777777" w:rsidR="00000000" w:rsidRDefault="00890A51">
      <w:pPr>
        <w:pStyle w:val="a0"/>
        <w:rPr>
          <w:rFonts w:hint="cs"/>
          <w:rtl/>
        </w:rPr>
      </w:pPr>
      <w:r>
        <w:rPr>
          <w:rFonts w:hint="cs"/>
          <w:rtl/>
        </w:rPr>
        <w:t>אני אמרתי לך, אני לא שמעתי שהם נפגשו, אני לא קורא את העיתון, ולכן אני מבקש שלא להגיב על מה שאני לא יודע.</w:t>
      </w:r>
    </w:p>
    <w:p w14:paraId="6CDBF372" w14:textId="77777777" w:rsidR="00000000" w:rsidRDefault="00890A51">
      <w:pPr>
        <w:pStyle w:val="a0"/>
        <w:rPr>
          <w:rFonts w:hint="cs"/>
          <w:rtl/>
        </w:rPr>
      </w:pPr>
      <w:r>
        <w:rPr>
          <w:rFonts w:hint="cs"/>
          <w:rtl/>
        </w:rPr>
        <w:t xml:space="preserve"> </w:t>
      </w:r>
    </w:p>
    <w:p w14:paraId="4D1740AB" w14:textId="77777777" w:rsidR="00000000" w:rsidRDefault="00890A51">
      <w:pPr>
        <w:pStyle w:val="af1"/>
        <w:rPr>
          <w:rtl/>
        </w:rPr>
      </w:pPr>
      <w:r>
        <w:rPr>
          <w:rtl/>
        </w:rPr>
        <w:t>היו"ר ראובן ריבלין:</w:t>
      </w:r>
    </w:p>
    <w:p w14:paraId="1018BB76" w14:textId="77777777" w:rsidR="00000000" w:rsidRDefault="00890A51">
      <w:pPr>
        <w:pStyle w:val="a0"/>
        <w:rPr>
          <w:rtl/>
        </w:rPr>
      </w:pPr>
    </w:p>
    <w:p w14:paraId="1FDC6174" w14:textId="77777777" w:rsidR="00000000" w:rsidRDefault="00890A51">
      <w:pPr>
        <w:pStyle w:val="a0"/>
        <w:rPr>
          <w:rFonts w:hint="cs"/>
          <w:rtl/>
        </w:rPr>
      </w:pPr>
      <w:r>
        <w:rPr>
          <w:rFonts w:hint="cs"/>
          <w:rtl/>
        </w:rPr>
        <w:t>חבר הכנסת פרוש, האם אדוני רוצה להפריע לחבר הכנסת דהן?</w:t>
      </w:r>
    </w:p>
    <w:p w14:paraId="649372D5" w14:textId="77777777" w:rsidR="00000000" w:rsidRDefault="00890A51">
      <w:pPr>
        <w:pStyle w:val="a0"/>
        <w:rPr>
          <w:rFonts w:hint="cs"/>
          <w:rtl/>
        </w:rPr>
      </w:pPr>
    </w:p>
    <w:p w14:paraId="07A95177" w14:textId="77777777" w:rsidR="00000000" w:rsidRDefault="00890A51">
      <w:pPr>
        <w:pStyle w:val="af0"/>
        <w:rPr>
          <w:rtl/>
        </w:rPr>
      </w:pPr>
      <w:r>
        <w:rPr>
          <w:rFonts w:hint="eastAsia"/>
          <w:rtl/>
        </w:rPr>
        <w:t>מאיר</w:t>
      </w:r>
      <w:r>
        <w:rPr>
          <w:rtl/>
        </w:rPr>
        <w:t xml:space="preserve"> פרוש (יהדות הת</w:t>
      </w:r>
      <w:r>
        <w:rPr>
          <w:rtl/>
        </w:rPr>
        <w:t>ורה):</w:t>
      </w:r>
    </w:p>
    <w:p w14:paraId="05A6EDEB" w14:textId="77777777" w:rsidR="00000000" w:rsidRDefault="00890A51">
      <w:pPr>
        <w:pStyle w:val="a0"/>
        <w:rPr>
          <w:rFonts w:hint="cs"/>
          <w:rtl/>
        </w:rPr>
      </w:pPr>
    </w:p>
    <w:p w14:paraId="7001FFDF" w14:textId="77777777" w:rsidR="00000000" w:rsidRDefault="00890A51">
      <w:pPr>
        <w:pStyle w:val="a0"/>
        <w:rPr>
          <w:rFonts w:hint="cs"/>
          <w:rtl/>
        </w:rPr>
      </w:pPr>
      <w:r>
        <w:rPr>
          <w:rFonts w:hint="cs"/>
          <w:rtl/>
        </w:rPr>
        <w:t>לא. אני רוצה שהוא יספר לי מה היה אצל שלי יחימוביץ.</w:t>
      </w:r>
    </w:p>
    <w:p w14:paraId="17C2145C" w14:textId="77777777" w:rsidR="00000000" w:rsidRDefault="00890A51">
      <w:pPr>
        <w:pStyle w:val="a0"/>
        <w:rPr>
          <w:rFonts w:hint="cs"/>
          <w:rtl/>
        </w:rPr>
      </w:pPr>
    </w:p>
    <w:p w14:paraId="0B93DB20" w14:textId="77777777" w:rsidR="00000000" w:rsidRDefault="00890A51">
      <w:pPr>
        <w:pStyle w:val="af1"/>
        <w:rPr>
          <w:rtl/>
        </w:rPr>
      </w:pPr>
      <w:r>
        <w:rPr>
          <w:rFonts w:hint="eastAsia"/>
          <w:rtl/>
        </w:rPr>
        <w:t>היו</w:t>
      </w:r>
      <w:r>
        <w:rPr>
          <w:rtl/>
        </w:rPr>
        <w:t>"ר ראובן ריבלין:</w:t>
      </w:r>
    </w:p>
    <w:p w14:paraId="424A1BF6" w14:textId="77777777" w:rsidR="00000000" w:rsidRDefault="00890A51">
      <w:pPr>
        <w:pStyle w:val="a0"/>
        <w:rPr>
          <w:rFonts w:hint="cs"/>
          <w:rtl/>
        </w:rPr>
      </w:pPr>
    </w:p>
    <w:p w14:paraId="301F9531" w14:textId="77777777" w:rsidR="00000000" w:rsidRDefault="00890A51">
      <w:pPr>
        <w:pStyle w:val="a0"/>
        <w:rPr>
          <w:rFonts w:hint="cs"/>
          <w:rtl/>
        </w:rPr>
      </w:pPr>
      <w:r>
        <w:rPr>
          <w:rFonts w:hint="cs"/>
          <w:rtl/>
        </w:rPr>
        <w:t xml:space="preserve">הוא לא רוצה לספר לך, הוא רוצה לדבר על העניין שמעניין אותו. </w:t>
      </w:r>
    </w:p>
    <w:p w14:paraId="46AB570F" w14:textId="77777777" w:rsidR="00000000" w:rsidRDefault="00890A51">
      <w:pPr>
        <w:pStyle w:val="a0"/>
        <w:rPr>
          <w:rFonts w:hint="cs"/>
          <w:rtl/>
        </w:rPr>
      </w:pPr>
    </w:p>
    <w:p w14:paraId="3637C79F" w14:textId="77777777" w:rsidR="00000000" w:rsidRDefault="00890A51">
      <w:pPr>
        <w:pStyle w:val="-"/>
        <w:rPr>
          <w:rtl/>
        </w:rPr>
      </w:pPr>
      <w:bookmarkStart w:id="257" w:name="FS000000487T30_06_2004_14_23_22C"/>
      <w:bookmarkEnd w:id="257"/>
      <w:r>
        <w:rPr>
          <w:rFonts w:hint="eastAsia"/>
          <w:rtl/>
        </w:rPr>
        <w:t>נסים</w:t>
      </w:r>
      <w:r>
        <w:rPr>
          <w:rtl/>
        </w:rPr>
        <w:t xml:space="preserve"> דהן (ש"ס):</w:t>
      </w:r>
    </w:p>
    <w:p w14:paraId="14F1EB31" w14:textId="77777777" w:rsidR="00000000" w:rsidRDefault="00890A51">
      <w:pPr>
        <w:pStyle w:val="a0"/>
        <w:rPr>
          <w:rFonts w:hint="cs"/>
          <w:rtl/>
        </w:rPr>
      </w:pPr>
    </w:p>
    <w:p w14:paraId="1FD874C5" w14:textId="77777777" w:rsidR="00000000" w:rsidRDefault="00890A51">
      <w:pPr>
        <w:pStyle w:val="a0"/>
        <w:rPr>
          <w:rFonts w:hint="cs"/>
          <w:rtl/>
        </w:rPr>
      </w:pPr>
      <w:r>
        <w:rPr>
          <w:rFonts w:hint="cs"/>
          <w:rtl/>
        </w:rPr>
        <w:t>מספרים שבעיירה יהודית חפר לו יהודי בור ברשות הרבים. עבר השכן שלו ונפל לבור. אותו יהודי, מתוך הרגשת</w:t>
      </w:r>
      <w:r>
        <w:rPr>
          <w:rFonts w:hint="cs"/>
          <w:rtl/>
        </w:rPr>
        <w:t xml:space="preserve"> אשמה, טיפל בזה שנפל בבור, לקח אותו לבית-חולים ודאג שיהיו לו הרופאים הכי טובים והתרופות הטובות ביותר; דאג שיהיה בריא קודם כול, ואחר כך דאג לשיקומו ולסידורו בעבודה טובה. אחרי שגמרו את כל הטיפול ביהודי שנפל לבור, ניגש היהודי שנפל לבור לזה שטיפל בו ואמר לו: א</w:t>
      </w:r>
      <w:r>
        <w:rPr>
          <w:rFonts w:hint="cs"/>
          <w:rtl/>
        </w:rPr>
        <w:t>ני לא יודע איך להודות לך. איזה יהודי מסור אתה. כמה התמסרת בשבילי. אני לא יודע במה להתחיל. אתה אדם כל כך טוב. אמר לו אותו יהודי: אל תודה לי, אני חפרתי את הבור.</w:t>
      </w:r>
    </w:p>
    <w:p w14:paraId="4E04655C" w14:textId="77777777" w:rsidR="00000000" w:rsidRDefault="00890A51">
      <w:pPr>
        <w:pStyle w:val="a0"/>
        <w:rPr>
          <w:rFonts w:hint="cs"/>
          <w:rtl/>
        </w:rPr>
      </w:pPr>
    </w:p>
    <w:p w14:paraId="19B15251" w14:textId="77777777" w:rsidR="00000000" w:rsidRDefault="00890A51">
      <w:pPr>
        <w:pStyle w:val="a0"/>
        <w:rPr>
          <w:rFonts w:hint="cs"/>
          <w:rtl/>
        </w:rPr>
      </w:pPr>
      <w:r>
        <w:rPr>
          <w:rFonts w:hint="cs"/>
          <w:rtl/>
        </w:rPr>
        <w:t>זה המשל. הנמשל זו הממשלה שלנו. היא חפרה בור גדול, נפלו שם הרבה יהודים תמימים בקשיי פרנסה, גם אלה</w:t>
      </w:r>
      <w:r>
        <w:rPr>
          <w:rFonts w:hint="cs"/>
          <w:rtl/>
        </w:rPr>
        <w:t xml:space="preserve"> שעובדים. אני כבר לא מדבר על אלה שעל-פי הנחייתה של הממשלה חיו מתשלומי העברה, מתמיכות או ביטוח לאומי, ועכשיו אומרים להם: תלכו לעבוד. אדוני ראש הממשלה וכבוד השרים, הם שמעו לכם והלכו לעבוד, אבל הם עבדו ברשויות מקומיות ובמועצות דתיות ולא קיבלו שכר, חודש, חודשי</w:t>
      </w:r>
      <w:r>
        <w:rPr>
          <w:rFonts w:hint="cs"/>
          <w:rtl/>
        </w:rPr>
        <w:t xml:space="preserve">ים, שלושה חודשים, ארבעה חודשים, שנה, שנה ותשעה חודשים במקום מסוים. מה אתם חושבים יקרה למשפחה שלא מקבלת שכר זה חודשים רבים? אני אספר לכם. </w:t>
      </w:r>
    </w:p>
    <w:p w14:paraId="42AFA360" w14:textId="77777777" w:rsidR="00000000" w:rsidRDefault="00890A51">
      <w:pPr>
        <w:pStyle w:val="a0"/>
        <w:rPr>
          <w:rFonts w:hint="cs"/>
          <w:rtl/>
        </w:rPr>
      </w:pPr>
    </w:p>
    <w:p w14:paraId="671B6B52" w14:textId="77777777" w:rsidR="00000000" w:rsidRDefault="00890A51">
      <w:pPr>
        <w:pStyle w:val="a0"/>
        <w:rPr>
          <w:rFonts w:hint="cs"/>
          <w:rtl/>
        </w:rPr>
      </w:pPr>
      <w:r>
        <w:rPr>
          <w:rFonts w:hint="cs"/>
          <w:rtl/>
        </w:rPr>
        <w:t>אתם לא יודעים מה יקרה, כי אתם אף פעם לא חייתם את זה. אנחנו חיינו בצד השני של המתרס. אנחנו טעמנו טעם של עוני ומחסור. א</w:t>
      </w:r>
      <w:r>
        <w:rPr>
          <w:rFonts w:hint="cs"/>
          <w:rtl/>
        </w:rPr>
        <w:t xml:space="preserve">נחנו ידענו מה זה כשאבא מגיע הביתה בסוף החודש ללא שכר. אנחנו ידענו מה זה כשאבא מגיע הביתה בסוף החודש ובתלוש שלו כתוב אפס בבנק. אתם יודעים מה יקרה? חלב בבית לא תמיד יהיה, ולחם בבית לא תמיד יהיה בשפע, אולי תהיה פרוסה לכל ילד, אם אלו שכנים טובים ירחמו. </w:t>
      </w:r>
    </w:p>
    <w:p w14:paraId="21F113A4" w14:textId="77777777" w:rsidR="00000000" w:rsidRDefault="00890A51">
      <w:pPr>
        <w:pStyle w:val="a0"/>
        <w:rPr>
          <w:rFonts w:hint="cs"/>
          <w:rtl/>
        </w:rPr>
      </w:pPr>
    </w:p>
    <w:p w14:paraId="388B2ECE" w14:textId="77777777" w:rsidR="00000000" w:rsidRDefault="00890A51">
      <w:pPr>
        <w:pStyle w:val="a0"/>
        <w:rPr>
          <w:rFonts w:hint="cs"/>
          <w:rtl/>
        </w:rPr>
      </w:pPr>
      <w:r>
        <w:rPr>
          <w:rFonts w:hint="cs"/>
          <w:rtl/>
        </w:rPr>
        <w:t xml:space="preserve">חמור </w:t>
      </w:r>
      <w:r>
        <w:rPr>
          <w:rFonts w:hint="cs"/>
          <w:rtl/>
        </w:rPr>
        <w:t>מכך, התחייבויות שהמשפחה לקחה על עצמה, כמו משכנתה, לא ישולמו. מה עושה בנק למשכנתאות כאשר לא משלמים משכנתה? חודש אחד הוא מעלים עין ואומר שיהיה טוב. בחודש השני הוא גם כן מעלים עין, אבל נותן תזכורת טלפונית. בחודש השלישי הוא כבר כותב מכתב, ובחודש הרביעי או החמי</w:t>
      </w:r>
      <w:r>
        <w:rPr>
          <w:rFonts w:hint="cs"/>
          <w:rtl/>
        </w:rPr>
        <w:t xml:space="preserve">שי הוא כבר פונה לערבים, וכיוון שיש חוק הערבים המוגנים, הוא לא יכול לעשות כלום עם הערבים, ועל כן מוציאים את הבית למכירה. </w:t>
      </w:r>
    </w:p>
    <w:p w14:paraId="4E8F5F77" w14:textId="77777777" w:rsidR="00000000" w:rsidRDefault="00890A51">
      <w:pPr>
        <w:pStyle w:val="a0"/>
        <w:rPr>
          <w:rFonts w:hint="cs"/>
          <w:rtl/>
        </w:rPr>
      </w:pPr>
    </w:p>
    <w:p w14:paraId="6D4E2EC5" w14:textId="77777777" w:rsidR="00000000" w:rsidRDefault="00890A51">
      <w:pPr>
        <w:pStyle w:val="a0"/>
        <w:rPr>
          <w:rFonts w:hint="cs"/>
          <w:rtl/>
        </w:rPr>
      </w:pPr>
      <w:r>
        <w:rPr>
          <w:rFonts w:hint="cs"/>
          <w:rtl/>
        </w:rPr>
        <w:t>למה כל זה? כי אותו אדם עבד ברשות מקומית, במקום שפעם הוא האמין שהוא הבטוח ביותר. פעם זו היתה ססמה, אם אתה עובד מדינה או רשות מקומית, את</w:t>
      </w:r>
      <w:r>
        <w:rPr>
          <w:rFonts w:hint="cs"/>
          <w:rtl/>
        </w:rPr>
        <w:t>ה בטוח כלכלית, מסמר בלי ראש. אי-אפשר לפטר אותך והשכר ידפוק כל חודש כמו שעון. אנשים נכנסו להתחייבויות. הם קיבלו קביעות בעבודה ומייד לקחו משכנתה וקנו דירה. הם לא מקבלים שכר במשך חודש, חודשיים, שלושה חודשים, ארבעה וחמישה חודשים. זה לגבי מי שעבד.</w:t>
      </w:r>
    </w:p>
    <w:p w14:paraId="6B6533E6" w14:textId="77777777" w:rsidR="00000000" w:rsidRDefault="00890A51">
      <w:pPr>
        <w:pStyle w:val="a0"/>
        <w:rPr>
          <w:rFonts w:hint="cs"/>
          <w:rtl/>
        </w:rPr>
      </w:pPr>
    </w:p>
    <w:p w14:paraId="2484F3F8" w14:textId="77777777" w:rsidR="00000000" w:rsidRDefault="00890A51">
      <w:pPr>
        <w:pStyle w:val="a0"/>
        <w:rPr>
          <w:rFonts w:hint="cs"/>
          <w:rtl/>
        </w:rPr>
      </w:pPr>
      <w:r>
        <w:rPr>
          <w:rFonts w:hint="cs"/>
          <w:rtl/>
        </w:rPr>
        <w:t>לגבי אלה שקי</w:t>
      </w:r>
      <w:r>
        <w:rPr>
          <w:rFonts w:hint="cs"/>
          <w:rtl/>
        </w:rPr>
        <w:t xml:space="preserve">צצו להם בתקציבי העברה, תקציבים למשפחות ברוכות ילדים ודמי אבטלה - רבבות משפחות במדינת ישראל נקלעו לקשיים כלכליים, והבנקים רוצים לגבות את חובם, בצדק, והם מוציאים את הדירות שלהם למכירה במחיר אפס, מחיר עלות, ולפעמים במחיר הפסד, כי מה שמעניין את הבנק הוא לגבות </w:t>
      </w:r>
      <w:r>
        <w:rPr>
          <w:rFonts w:hint="cs"/>
          <w:rtl/>
        </w:rPr>
        <w:t>את חובו. מה שיקרה אחר כך לאותה משפחה, לא מעניין אף אחד, כמו שלא מעניין את הממשלה הזאת, כי היא לא מצאה פתרון.</w:t>
      </w:r>
    </w:p>
    <w:p w14:paraId="1B903CD9" w14:textId="77777777" w:rsidR="00000000" w:rsidRDefault="00890A51">
      <w:pPr>
        <w:pStyle w:val="a0"/>
        <w:rPr>
          <w:rFonts w:hint="cs"/>
          <w:rtl/>
        </w:rPr>
      </w:pPr>
    </w:p>
    <w:p w14:paraId="077B1CD0" w14:textId="77777777" w:rsidR="00000000" w:rsidRDefault="00890A51">
      <w:pPr>
        <w:pStyle w:val="a0"/>
        <w:rPr>
          <w:rFonts w:hint="cs"/>
          <w:rtl/>
        </w:rPr>
      </w:pPr>
      <w:r>
        <w:rPr>
          <w:rFonts w:hint="cs"/>
          <w:rtl/>
        </w:rPr>
        <w:t>אנחנו רוצים להציע הצעת פתרון, חוק שיהיה הוראת שעה, עד שהמשבר הנורא הזה יחלוף, כדי שמשפחות שעבדו והוכיחו שהן לקחו משכנתה כשהיתה להן עבודה מסודרת, כ</w:t>
      </w:r>
      <w:r>
        <w:rPr>
          <w:rFonts w:hint="cs"/>
          <w:rtl/>
        </w:rPr>
        <w:t>שהיה להן ביטחון כלכלי מסודר, כי הן עבדו במקום מסודר שהבטיח משכורת כל עוד הם עובדים - - -</w:t>
      </w:r>
    </w:p>
    <w:p w14:paraId="190D1216" w14:textId="77777777" w:rsidR="00000000" w:rsidRDefault="00890A51">
      <w:pPr>
        <w:pStyle w:val="a0"/>
        <w:ind w:firstLine="0"/>
        <w:rPr>
          <w:rFonts w:hint="cs"/>
          <w:rtl/>
        </w:rPr>
      </w:pPr>
    </w:p>
    <w:p w14:paraId="257B8426" w14:textId="77777777" w:rsidR="00000000" w:rsidRDefault="00890A51">
      <w:pPr>
        <w:pStyle w:val="af1"/>
        <w:rPr>
          <w:rtl/>
        </w:rPr>
      </w:pPr>
      <w:r>
        <w:rPr>
          <w:rtl/>
        </w:rPr>
        <w:t>היו"ר ראובן ריבלין:</w:t>
      </w:r>
    </w:p>
    <w:p w14:paraId="0E897B73" w14:textId="77777777" w:rsidR="00000000" w:rsidRDefault="00890A51">
      <w:pPr>
        <w:pStyle w:val="a0"/>
        <w:rPr>
          <w:rtl/>
        </w:rPr>
      </w:pPr>
    </w:p>
    <w:p w14:paraId="4B51B5DB" w14:textId="77777777" w:rsidR="00000000" w:rsidRDefault="00890A51">
      <w:pPr>
        <w:pStyle w:val="a0"/>
        <w:rPr>
          <w:rFonts w:hint="cs"/>
          <w:rtl/>
        </w:rPr>
      </w:pPr>
      <w:r>
        <w:rPr>
          <w:rFonts w:hint="cs"/>
          <w:rtl/>
        </w:rPr>
        <w:t>החוק הזה הוא בניגוד לרעיון של הלל בתקנת פרוזבול. הבנקים לא ייתנו הלוואות למסכנים האלה.</w:t>
      </w:r>
    </w:p>
    <w:p w14:paraId="18BA6C8D" w14:textId="77777777" w:rsidR="00000000" w:rsidRDefault="00890A51">
      <w:pPr>
        <w:pStyle w:val="a0"/>
        <w:rPr>
          <w:rFonts w:hint="cs"/>
          <w:rtl/>
        </w:rPr>
      </w:pPr>
    </w:p>
    <w:p w14:paraId="42E31678" w14:textId="77777777" w:rsidR="00000000" w:rsidRDefault="00890A51">
      <w:pPr>
        <w:pStyle w:val="-"/>
        <w:rPr>
          <w:rtl/>
        </w:rPr>
      </w:pPr>
      <w:bookmarkStart w:id="258" w:name="FS000000487T30_06_2004_14_43_15C"/>
      <w:bookmarkEnd w:id="258"/>
      <w:r>
        <w:rPr>
          <w:rtl/>
        </w:rPr>
        <w:t>נסים דהן (ש"ס):</w:t>
      </w:r>
    </w:p>
    <w:p w14:paraId="1CE1CABE" w14:textId="77777777" w:rsidR="00000000" w:rsidRDefault="00890A51">
      <w:pPr>
        <w:pStyle w:val="a0"/>
        <w:rPr>
          <w:rtl/>
        </w:rPr>
      </w:pPr>
    </w:p>
    <w:p w14:paraId="1D2BAA00" w14:textId="77777777" w:rsidR="00000000" w:rsidRDefault="00890A51">
      <w:pPr>
        <w:pStyle w:val="a0"/>
        <w:rPr>
          <w:rFonts w:hint="cs"/>
          <w:rtl/>
        </w:rPr>
      </w:pPr>
      <w:r>
        <w:rPr>
          <w:rFonts w:hint="cs"/>
          <w:rtl/>
        </w:rPr>
        <w:t>גם לזה אני אגיע. כאן מדברים על החלק של ה</w:t>
      </w:r>
      <w:r>
        <w:rPr>
          <w:rFonts w:hint="cs"/>
          <w:rtl/>
        </w:rPr>
        <w:t>ממשלה. הרי משכנתה מורכבת מכספי הבנק ומכספי הממשלה. לגבי כספי הבנק, אתה צודק, על זה אין ויכוח. הבנק לא ייתן הלוואה אם הוא לא ידע שהוא יקבל אותה חזרה. אבל ממשלה שנותנת סיוע לאזרחים, לא יכולה להביא בחשבון תקופה קשה לאזרחים שבה ההלוואה תהיה עומדת?</w:t>
      </w:r>
    </w:p>
    <w:p w14:paraId="2F2586B6" w14:textId="77777777" w:rsidR="00000000" w:rsidRDefault="00890A51">
      <w:pPr>
        <w:pStyle w:val="a0"/>
        <w:rPr>
          <w:rFonts w:hint="cs"/>
          <w:rtl/>
        </w:rPr>
      </w:pPr>
    </w:p>
    <w:p w14:paraId="4DADBD3F" w14:textId="77777777" w:rsidR="00000000" w:rsidRDefault="00890A51">
      <w:pPr>
        <w:pStyle w:val="a0"/>
        <w:rPr>
          <w:rFonts w:hint="cs"/>
          <w:rtl/>
        </w:rPr>
      </w:pPr>
      <w:bookmarkStart w:id="259" w:name="FS000000487T30_06_2004_14_32_10C"/>
      <w:bookmarkEnd w:id="259"/>
      <w:r>
        <w:rPr>
          <w:rFonts w:hint="cs"/>
          <w:rtl/>
        </w:rPr>
        <w:t>מדובר רק במ</w:t>
      </w:r>
      <w:r>
        <w:rPr>
          <w:rFonts w:hint="cs"/>
          <w:rtl/>
        </w:rPr>
        <w:t xml:space="preserve">שכנתאות מכספי הממשלה, כל משכנתה שמורכבת מכספי הממשלה. שיהיה לך ברור, אדוני היושב-ראש. מדברים על משכנתה לזכאים. </w:t>
      </w:r>
    </w:p>
    <w:p w14:paraId="1D41FE85" w14:textId="77777777" w:rsidR="00000000" w:rsidRDefault="00890A51">
      <w:pPr>
        <w:pStyle w:val="a0"/>
        <w:rPr>
          <w:rFonts w:hint="cs"/>
          <w:rtl/>
        </w:rPr>
      </w:pPr>
    </w:p>
    <w:p w14:paraId="07CDE59F" w14:textId="77777777" w:rsidR="00000000" w:rsidRDefault="00890A51">
      <w:pPr>
        <w:pStyle w:val="af1"/>
        <w:rPr>
          <w:rtl/>
        </w:rPr>
      </w:pPr>
      <w:r>
        <w:rPr>
          <w:rtl/>
        </w:rPr>
        <w:t>היו"ר ראובן ריבלין:</w:t>
      </w:r>
    </w:p>
    <w:p w14:paraId="00EECC2C" w14:textId="77777777" w:rsidR="00000000" w:rsidRDefault="00890A51">
      <w:pPr>
        <w:pStyle w:val="a0"/>
        <w:rPr>
          <w:rtl/>
        </w:rPr>
      </w:pPr>
    </w:p>
    <w:p w14:paraId="641B6B6E" w14:textId="77777777" w:rsidR="00000000" w:rsidRDefault="00890A51">
      <w:pPr>
        <w:pStyle w:val="a0"/>
        <w:rPr>
          <w:rFonts w:hint="cs"/>
          <w:rtl/>
        </w:rPr>
      </w:pPr>
      <w:r>
        <w:rPr>
          <w:rFonts w:hint="cs"/>
          <w:rtl/>
        </w:rPr>
        <w:t>יש תוספת. אז יש לך זכאים ויש לך תוספת.</w:t>
      </w:r>
    </w:p>
    <w:p w14:paraId="0AF544B1" w14:textId="77777777" w:rsidR="00000000" w:rsidRDefault="00890A51">
      <w:pPr>
        <w:pStyle w:val="a0"/>
        <w:rPr>
          <w:rFonts w:hint="cs"/>
          <w:rtl/>
        </w:rPr>
      </w:pPr>
    </w:p>
    <w:p w14:paraId="7E58DE30" w14:textId="77777777" w:rsidR="00000000" w:rsidRDefault="00890A51">
      <w:pPr>
        <w:pStyle w:val="-"/>
        <w:rPr>
          <w:rtl/>
        </w:rPr>
      </w:pPr>
      <w:bookmarkStart w:id="260" w:name="FS000000487T30_06_2004_14_34_36C"/>
      <w:bookmarkEnd w:id="260"/>
      <w:r>
        <w:rPr>
          <w:rtl/>
        </w:rPr>
        <w:t>נסים דהן (ש"ס):</w:t>
      </w:r>
    </w:p>
    <w:p w14:paraId="3250D7DE" w14:textId="77777777" w:rsidR="00000000" w:rsidRDefault="00890A51">
      <w:pPr>
        <w:pStyle w:val="a0"/>
        <w:rPr>
          <w:rtl/>
        </w:rPr>
      </w:pPr>
    </w:p>
    <w:p w14:paraId="62762003" w14:textId="77777777" w:rsidR="00000000" w:rsidRDefault="00890A51">
      <w:pPr>
        <w:pStyle w:val="a0"/>
        <w:rPr>
          <w:rFonts w:hint="cs"/>
          <w:rtl/>
        </w:rPr>
      </w:pPr>
      <w:r>
        <w:rPr>
          <w:rFonts w:hint="cs"/>
          <w:rtl/>
        </w:rPr>
        <w:t xml:space="preserve">אני מדבר על משכנתה לזכאים, מכספי ממשלה, כשממילא הממשלה היא שעושה </w:t>
      </w:r>
      <w:r>
        <w:rPr>
          <w:rFonts w:hint="cs"/>
          <w:rtl/>
        </w:rPr>
        <w:t xml:space="preserve">את ההסדר. היא יכולה להכניס עוד סעיף, שכספי ממשלה, בתקופה קשה, ההלוואה עומדת, עד שירחיב; עם כל התנאים שכתבתי שם. לגיטימי. אתה חפרת את הבור. אם אתה חפרת את הבור, אתה צריך לדאוג לאנשים האלה, שיהיה להם ממה לחיות. </w:t>
      </w:r>
    </w:p>
    <w:p w14:paraId="68B6EE0D" w14:textId="77777777" w:rsidR="00000000" w:rsidRDefault="00890A51">
      <w:pPr>
        <w:pStyle w:val="a0"/>
        <w:rPr>
          <w:rFonts w:hint="cs"/>
          <w:rtl/>
        </w:rPr>
      </w:pPr>
    </w:p>
    <w:p w14:paraId="4CD75631" w14:textId="77777777" w:rsidR="00000000" w:rsidRDefault="00890A51">
      <w:pPr>
        <w:pStyle w:val="a0"/>
        <w:rPr>
          <w:rFonts w:hint="cs"/>
          <w:rtl/>
        </w:rPr>
      </w:pPr>
      <w:r>
        <w:rPr>
          <w:rFonts w:hint="cs"/>
          <w:rtl/>
        </w:rPr>
        <w:t>אדוני היושב-ראש, חברי הכנסת, אני יודע שאני מד</w:t>
      </w:r>
      <w:r>
        <w:rPr>
          <w:rFonts w:hint="cs"/>
          <w:rtl/>
        </w:rPr>
        <w:t>בר לאוזניים ערלות. אני מדבר לקירות. האבנים של הכותל שומעות יותר טוב. יש אבנים - איך אמרה המשוררת שרק לפני יומיים הספדנו אותה - יש אבנים עם לב אדם, אבל יש אנשים עם לב של אבן - - -</w:t>
      </w:r>
    </w:p>
    <w:p w14:paraId="7C127E19" w14:textId="77777777" w:rsidR="00000000" w:rsidRDefault="00890A51">
      <w:pPr>
        <w:pStyle w:val="a0"/>
        <w:rPr>
          <w:rFonts w:hint="cs"/>
          <w:rtl/>
        </w:rPr>
      </w:pPr>
    </w:p>
    <w:p w14:paraId="6C7C7F4A" w14:textId="77777777" w:rsidR="00000000" w:rsidRDefault="00890A51">
      <w:pPr>
        <w:pStyle w:val="af1"/>
        <w:rPr>
          <w:rtl/>
        </w:rPr>
      </w:pPr>
      <w:r>
        <w:rPr>
          <w:rtl/>
        </w:rPr>
        <w:t>היו"ר ראובן ריבלין:</w:t>
      </w:r>
    </w:p>
    <w:p w14:paraId="7F2C1D9C" w14:textId="77777777" w:rsidR="00000000" w:rsidRDefault="00890A51">
      <w:pPr>
        <w:pStyle w:val="a0"/>
        <w:rPr>
          <w:rtl/>
        </w:rPr>
      </w:pPr>
    </w:p>
    <w:p w14:paraId="5A78E0E2" w14:textId="77777777" w:rsidR="00000000" w:rsidRDefault="00890A51">
      <w:pPr>
        <w:pStyle w:val="a0"/>
        <w:rPr>
          <w:rFonts w:hint="cs"/>
          <w:rtl/>
        </w:rPr>
      </w:pPr>
      <w:r>
        <w:rPr>
          <w:rFonts w:hint="cs"/>
          <w:rtl/>
        </w:rPr>
        <w:t>זה הרב קוק אמר.</w:t>
      </w:r>
    </w:p>
    <w:p w14:paraId="6A5817A3" w14:textId="77777777" w:rsidR="00000000" w:rsidRDefault="00890A51">
      <w:pPr>
        <w:pStyle w:val="a0"/>
        <w:rPr>
          <w:rFonts w:hint="cs"/>
          <w:rtl/>
        </w:rPr>
      </w:pPr>
    </w:p>
    <w:p w14:paraId="508FCABD" w14:textId="77777777" w:rsidR="00000000" w:rsidRDefault="00890A51">
      <w:pPr>
        <w:pStyle w:val="-"/>
        <w:rPr>
          <w:rtl/>
        </w:rPr>
      </w:pPr>
      <w:bookmarkStart w:id="261" w:name="FS000000487T30_06_2004_14_36_46C"/>
      <w:bookmarkEnd w:id="261"/>
      <w:r>
        <w:rPr>
          <w:rtl/>
        </w:rPr>
        <w:t>נסים דהן (ש"ס):</w:t>
      </w:r>
    </w:p>
    <w:p w14:paraId="37619E89" w14:textId="77777777" w:rsidR="00000000" w:rsidRDefault="00890A51">
      <w:pPr>
        <w:pStyle w:val="a0"/>
        <w:rPr>
          <w:rtl/>
        </w:rPr>
      </w:pPr>
    </w:p>
    <w:p w14:paraId="370BBA7F" w14:textId="77777777" w:rsidR="00000000" w:rsidRDefault="00890A51">
      <w:pPr>
        <w:pStyle w:val="a0"/>
        <w:rPr>
          <w:rFonts w:hint="cs"/>
          <w:rtl/>
        </w:rPr>
      </w:pPr>
      <w:r>
        <w:rPr>
          <w:rFonts w:hint="cs"/>
          <w:rtl/>
        </w:rPr>
        <w:t>אנשים עם לב של אבן נמ</w:t>
      </w:r>
      <w:r>
        <w:rPr>
          <w:rFonts w:hint="cs"/>
          <w:rtl/>
        </w:rPr>
        <w:t xml:space="preserve">צאים כאן. תודה רבה. </w:t>
      </w:r>
    </w:p>
    <w:p w14:paraId="57FE73F9" w14:textId="77777777" w:rsidR="00000000" w:rsidRDefault="00890A51">
      <w:pPr>
        <w:pStyle w:val="a0"/>
        <w:rPr>
          <w:rFonts w:hint="cs"/>
          <w:rtl/>
        </w:rPr>
      </w:pPr>
    </w:p>
    <w:p w14:paraId="57B40F7E" w14:textId="77777777" w:rsidR="00000000" w:rsidRDefault="00890A51">
      <w:pPr>
        <w:pStyle w:val="af1"/>
        <w:rPr>
          <w:rtl/>
        </w:rPr>
      </w:pPr>
      <w:r>
        <w:rPr>
          <w:rtl/>
        </w:rPr>
        <w:t>היו"ר ראובן ריבלין:</w:t>
      </w:r>
    </w:p>
    <w:p w14:paraId="31C32E2A" w14:textId="77777777" w:rsidR="00000000" w:rsidRDefault="00890A51">
      <w:pPr>
        <w:pStyle w:val="a0"/>
        <w:rPr>
          <w:rtl/>
        </w:rPr>
      </w:pPr>
    </w:p>
    <w:p w14:paraId="27CECF7C" w14:textId="77777777" w:rsidR="00000000" w:rsidRDefault="00890A51">
      <w:pPr>
        <w:pStyle w:val="a0"/>
        <w:rPr>
          <w:rFonts w:hint="cs"/>
          <w:rtl/>
        </w:rPr>
      </w:pPr>
      <w:r>
        <w:rPr>
          <w:rFonts w:hint="cs"/>
          <w:rtl/>
        </w:rPr>
        <w:t xml:space="preserve">זה הרב קוק אמר, לא נעמי שמר. </w:t>
      </w:r>
    </w:p>
    <w:p w14:paraId="43FA93CD" w14:textId="77777777" w:rsidR="00000000" w:rsidRDefault="00890A51">
      <w:pPr>
        <w:pStyle w:val="a0"/>
        <w:rPr>
          <w:rFonts w:hint="cs"/>
          <w:rtl/>
        </w:rPr>
      </w:pPr>
    </w:p>
    <w:p w14:paraId="7F04EB72" w14:textId="77777777" w:rsidR="00000000" w:rsidRDefault="00890A51">
      <w:pPr>
        <w:pStyle w:val="-"/>
        <w:rPr>
          <w:rtl/>
        </w:rPr>
      </w:pPr>
      <w:bookmarkStart w:id="262" w:name="FS000000487T30_06_2004_14_37_10C"/>
      <w:bookmarkEnd w:id="262"/>
      <w:r>
        <w:rPr>
          <w:rtl/>
        </w:rPr>
        <w:t>נסים דהן (ש"ס):</w:t>
      </w:r>
    </w:p>
    <w:p w14:paraId="7AC97BA8" w14:textId="77777777" w:rsidR="00000000" w:rsidRDefault="00890A51">
      <w:pPr>
        <w:pStyle w:val="a0"/>
        <w:rPr>
          <w:rtl/>
        </w:rPr>
      </w:pPr>
    </w:p>
    <w:p w14:paraId="1E99D6FE" w14:textId="77777777" w:rsidR="00000000" w:rsidRDefault="00890A51">
      <w:pPr>
        <w:pStyle w:val="a0"/>
        <w:rPr>
          <w:rFonts w:hint="cs"/>
          <w:rtl/>
        </w:rPr>
      </w:pPr>
      <w:r>
        <w:rPr>
          <w:rFonts w:hint="cs"/>
          <w:rtl/>
        </w:rPr>
        <w:t xml:space="preserve">היא הכניסה את זה לשיר שלה. </w:t>
      </w:r>
    </w:p>
    <w:p w14:paraId="0ED9849A" w14:textId="77777777" w:rsidR="00000000" w:rsidRDefault="00890A51">
      <w:pPr>
        <w:pStyle w:val="af1"/>
        <w:rPr>
          <w:rFonts w:hint="cs"/>
          <w:rtl/>
        </w:rPr>
      </w:pPr>
    </w:p>
    <w:p w14:paraId="49C0AF82" w14:textId="77777777" w:rsidR="00000000" w:rsidRDefault="00890A51">
      <w:pPr>
        <w:pStyle w:val="af1"/>
        <w:rPr>
          <w:rtl/>
        </w:rPr>
      </w:pPr>
      <w:r>
        <w:rPr>
          <w:rtl/>
        </w:rPr>
        <w:t>היו"ר ראובן ריבלין:</w:t>
      </w:r>
    </w:p>
    <w:p w14:paraId="0019E479" w14:textId="77777777" w:rsidR="00000000" w:rsidRDefault="00890A51">
      <w:pPr>
        <w:pStyle w:val="a0"/>
        <w:rPr>
          <w:rtl/>
        </w:rPr>
      </w:pPr>
    </w:p>
    <w:p w14:paraId="7C5EAC0D" w14:textId="77777777" w:rsidR="00000000" w:rsidRDefault="00890A51">
      <w:pPr>
        <w:pStyle w:val="a0"/>
        <w:rPr>
          <w:rFonts w:hint="cs"/>
          <w:rtl/>
        </w:rPr>
      </w:pPr>
      <w:r>
        <w:rPr>
          <w:rFonts w:hint="cs"/>
          <w:rtl/>
        </w:rPr>
        <w:t xml:space="preserve">זה עניין אחר, אבל את זה הרב קוק אמר. כן. יש אנשים עם לב של אבן, יש אבנים עם לב אדם - אמר הרב קוק. בבקשה. השר גדעון </w:t>
      </w:r>
      <w:r>
        <w:rPr>
          <w:rFonts w:hint="cs"/>
          <w:rtl/>
        </w:rPr>
        <w:t xml:space="preserve">עזרא ישיב. </w:t>
      </w:r>
    </w:p>
    <w:p w14:paraId="56FB7478" w14:textId="77777777" w:rsidR="00000000" w:rsidRDefault="00890A51">
      <w:pPr>
        <w:pStyle w:val="a0"/>
        <w:rPr>
          <w:rFonts w:hint="cs"/>
          <w:rtl/>
        </w:rPr>
      </w:pPr>
    </w:p>
    <w:p w14:paraId="07B00FEA" w14:textId="77777777" w:rsidR="00000000" w:rsidRDefault="00890A51">
      <w:pPr>
        <w:pStyle w:val="a"/>
        <w:rPr>
          <w:rtl/>
        </w:rPr>
      </w:pPr>
      <w:bookmarkStart w:id="263" w:name="FS000000474T30_06_2004_14_38_35"/>
      <w:bookmarkStart w:id="264" w:name="_Toc77593404"/>
      <w:bookmarkEnd w:id="263"/>
      <w:r>
        <w:rPr>
          <w:rFonts w:hint="eastAsia"/>
          <w:rtl/>
        </w:rPr>
        <w:t>השר</w:t>
      </w:r>
      <w:r>
        <w:rPr>
          <w:rtl/>
        </w:rPr>
        <w:t xml:space="preserve"> גדעון עזרא:</w:t>
      </w:r>
      <w:bookmarkEnd w:id="264"/>
    </w:p>
    <w:p w14:paraId="085F4234" w14:textId="77777777" w:rsidR="00000000" w:rsidRDefault="00890A51">
      <w:pPr>
        <w:pStyle w:val="a0"/>
        <w:rPr>
          <w:rFonts w:hint="cs"/>
          <w:rtl/>
        </w:rPr>
      </w:pPr>
    </w:p>
    <w:p w14:paraId="497B6F3A" w14:textId="77777777" w:rsidR="00000000" w:rsidRDefault="00890A51">
      <w:pPr>
        <w:pStyle w:val="a0"/>
        <w:rPr>
          <w:rFonts w:hint="cs"/>
          <w:rtl/>
        </w:rPr>
      </w:pPr>
      <w:r>
        <w:rPr>
          <w:rFonts w:hint="cs"/>
          <w:rtl/>
        </w:rPr>
        <w:t>אדוני היושב-ראש, חברי חברי הכנסת, חבר הכנסת דהן. אני מוכרח לומר לך, כחבר ועדת השרים לחקיקה, שאינך צודק, והחלטות מתקבלות בוועדה לפי העניין, ולא לפי הסיעה המגישה. אין לי כל ספק שהצעה טובה תזכה לתמיכה רחבה בוועדת השרים לחקיקה; לפ</w:t>
      </w:r>
      <w:r>
        <w:rPr>
          <w:rFonts w:hint="cs"/>
          <w:rtl/>
        </w:rPr>
        <w:t xml:space="preserve">עמים אולי לא בפעם הראשונה, לפעמים יש ערר, אבל בסך הכול, העבודה שנעשית שם היא עבודה טובה, ואני מאוד מקווה שנמשיך. </w:t>
      </w:r>
    </w:p>
    <w:p w14:paraId="1F66CF9A" w14:textId="77777777" w:rsidR="00000000" w:rsidRDefault="00890A51">
      <w:pPr>
        <w:pStyle w:val="a0"/>
        <w:rPr>
          <w:rFonts w:hint="cs"/>
          <w:rtl/>
        </w:rPr>
      </w:pPr>
    </w:p>
    <w:p w14:paraId="4636FE04" w14:textId="77777777" w:rsidR="00000000" w:rsidRDefault="00890A51">
      <w:pPr>
        <w:pStyle w:val="af0"/>
        <w:rPr>
          <w:rtl/>
        </w:rPr>
      </w:pPr>
      <w:r>
        <w:rPr>
          <w:rFonts w:hint="eastAsia"/>
          <w:rtl/>
        </w:rPr>
        <w:t>דוד</w:t>
      </w:r>
      <w:r>
        <w:rPr>
          <w:rtl/>
        </w:rPr>
        <w:t xml:space="preserve"> אזולאי (ש"ס):</w:t>
      </w:r>
    </w:p>
    <w:p w14:paraId="46BBCCB3" w14:textId="77777777" w:rsidR="00000000" w:rsidRDefault="00890A51">
      <w:pPr>
        <w:pStyle w:val="a0"/>
        <w:rPr>
          <w:rFonts w:hint="cs"/>
          <w:rtl/>
        </w:rPr>
      </w:pPr>
    </w:p>
    <w:p w14:paraId="2DA8C26D" w14:textId="77777777" w:rsidR="00000000" w:rsidRDefault="00890A51">
      <w:pPr>
        <w:pStyle w:val="a0"/>
        <w:rPr>
          <w:rFonts w:hint="cs"/>
          <w:rtl/>
        </w:rPr>
      </w:pPr>
      <w:r>
        <w:rPr>
          <w:rFonts w:hint="cs"/>
          <w:rtl/>
        </w:rPr>
        <w:t xml:space="preserve">השר גדעון עזרא, לך זה לא - - - </w:t>
      </w:r>
    </w:p>
    <w:p w14:paraId="3E378971" w14:textId="77777777" w:rsidR="00000000" w:rsidRDefault="00890A51">
      <w:pPr>
        <w:pStyle w:val="a0"/>
        <w:rPr>
          <w:rFonts w:hint="cs"/>
          <w:rtl/>
        </w:rPr>
      </w:pPr>
    </w:p>
    <w:p w14:paraId="73A09694" w14:textId="77777777" w:rsidR="00000000" w:rsidRDefault="00890A51">
      <w:pPr>
        <w:pStyle w:val="-"/>
        <w:rPr>
          <w:rtl/>
        </w:rPr>
      </w:pPr>
      <w:bookmarkStart w:id="265" w:name="FS000000474T30_06_2004_14_48_52C"/>
      <w:bookmarkEnd w:id="265"/>
      <w:r>
        <w:rPr>
          <w:rtl/>
        </w:rPr>
        <w:t>השר גדעון עזרא:</w:t>
      </w:r>
    </w:p>
    <w:p w14:paraId="72BDA67F" w14:textId="77777777" w:rsidR="00000000" w:rsidRDefault="00890A51">
      <w:pPr>
        <w:pStyle w:val="a0"/>
        <w:rPr>
          <w:rtl/>
        </w:rPr>
      </w:pPr>
    </w:p>
    <w:p w14:paraId="70A9445B" w14:textId="77777777" w:rsidR="00000000" w:rsidRDefault="00890A51">
      <w:pPr>
        <w:pStyle w:val="a0"/>
        <w:rPr>
          <w:rFonts w:hint="cs"/>
          <w:rtl/>
        </w:rPr>
      </w:pPr>
      <w:r>
        <w:rPr>
          <w:rFonts w:hint="cs"/>
          <w:rtl/>
        </w:rPr>
        <w:t>הדבר השני - אתה עולה הנה, לבמה, ומדבר על הצעת חוק שלא כתובה בנייר שלך. א</w:t>
      </w:r>
      <w:r>
        <w:rPr>
          <w:rFonts w:hint="cs"/>
          <w:rtl/>
        </w:rPr>
        <w:t>תה לא כותב, ולו במלה אחת, שמדובר רק על המשכנתה שהממשלה נותנת. על מה אתה מדבר?</w:t>
      </w:r>
    </w:p>
    <w:p w14:paraId="28B03864" w14:textId="77777777" w:rsidR="00000000" w:rsidRDefault="00890A51">
      <w:pPr>
        <w:pStyle w:val="a0"/>
        <w:rPr>
          <w:rFonts w:hint="cs"/>
          <w:rtl/>
        </w:rPr>
      </w:pPr>
    </w:p>
    <w:p w14:paraId="0B702C5F" w14:textId="77777777" w:rsidR="00000000" w:rsidRDefault="00890A51">
      <w:pPr>
        <w:pStyle w:val="af0"/>
        <w:rPr>
          <w:rtl/>
        </w:rPr>
      </w:pPr>
      <w:r>
        <w:rPr>
          <w:rFonts w:hint="eastAsia"/>
          <w:rtl/>
        </w:rPr>
        <w:t>נסים</w:t>
      </w:r>
      <w:r>
        <w:rPr>
          <w:rtl/>
        </w:rPr>
        <w:t xml:space="preserve"> דהן (ש"ס):</w:t>
      </w:r>
    </w:p>
    <w:p w14:paraId="6962FC65" w14:textId="77777777" w:rsidR="00000000" w:rsidRDefault="00890A51">
      <w:pPr>
        <w:pStyle w:val="a0"/>
        <w:rPr>
          <w:rFonts w:hint="cs"/>
          <w:rtl/>
        </w:rPr>
      </w:pPr>
    </w:p>
    <w:p w14:paraId="15799E43" w14:textId="77777777" w:rsidR="00000000" w:rsidRDefault="00890A51">
      <w:pPr>
        <w:pStyle w:val="a0"/>
        <w:rPr>
          <w:rFonts w:hint="cs"/>
          <w:rtl/>
        </w:rPr>
      </w:pPr>
      <w:r>
        <w:rPr>
          <w:rFonts w:hint="cs"/>
          <w:rtl/>
        </w:rPr>
        <w:t xml:space="preserve">- - - בוועדה. </w:t>
      </w:r>
    </w:p>
    <w:p w14:paraId="75B93592" w14:textId="77777777" w:rsidR="00000000" w:rsidRDefault="00890A51">
      <w:pPr>
        <w:pStyle w:val="a0"/>
        <w:rPr>
          <w:rFonts w:hint="cs"/>
          <w:rtl/>
        </w:rPr>
      </w:pPr>
    </w:p>
    <w:p w14:paraId="5D491BF2" w14:textId="77777777" w:rsidR="00000000" w:rsidRDefault="00890A51">
      <w:pPr>
        <w:pStyle w:val="-"/>
        <w:rPr>
          <w:rtl/>
        </w:rPr>
      </w:pPr>
      <w:bookmarkStart w:id="266" w:name="FS000000474T30_06_2004_14_52_22C"/>
      <w:bookmarkEnd w:id="266"/>
      <w:r>
        <w:rPr>
          <w:rtl/>
        </w:rPr>
        <w:t>השר גדעון עזרא:</w:t>
      </w:r>
    </w:p>
    <w:p w14:paraId="58C20122" w14:textId="77777777" w:rsidR="00000000" w:rsidRDefault="00890A51">
      <w:pPr>
        <w:pStyle w:val="a0"/>
        <w:rPr>
          <w:rtl/>
        </w:rPr>
      </w:pPr>
    </w:p>
    <w:p w14:paraId="25B2569C" w14:textId="77777777" w:rsidR="00000000" w:rsidRDefault="00890A51">
      <w:pPr>
        <w:pStyle w:val="a0"/>
        <w:rPr>
          <w:rFonts w:hint="cs"/>
          <w:rtl/>
        </w:rPr>
      </w:pPr>
      <w:r>
        <w:rPr>
          <w:rFonts w:hint="cs"/>
          <w:rtl/>
        </w:rPr>
        <w:t>אתה בא הנה ואומר דברים שונים ממה שכתוב בהצעת החוק שלך. תדע לך דבר אחד, ואני אומר לך את הדברים: המשמעות של הצעת החוק שלך היא שתה</w:t>
      </w:r>
      <w:r>
        <w:rPr>
          <w:rFonts w:hint="cs"/>
          <w:rtl/>
        </w:rPr>
        <w:t xml:space="preserve">יה הפסקה מוחלטת של מתן משכנתאות על-ידי בנקים מסחריים, או בנקים למשכנתאות. כל עוד לבנקים אין ערובה שהכסף יוחזר במלואו בתום תקופת ההלוואה, יימנעו הבנקים מלתת הלוואה שתחסום אותם ותעמיד אותם בפני סיכונים פיננסיים. </w:t>
      </w:r>
    </w:p>
    <w:p w14:paraId="45B16FAB" w14:textId="77777777" w:rsidR="00000000" w:rsidRDefault="00890A51">
      <w:pPr>
        <w:pStyle w:val="a0"/>
        <w:rPr>
          <w:rFonts w:hint="cs"/>
          <w:rtl/>
        </w:rPr>
      </w:pPr>
    </w:p>
    <w:p w14:paraId="4315DA86" w14:textId="77777777" w:rsidR="00000000" w:rsidRDefault="00890A51">
      <w:pPr>
        <w:pStyle w:val="a0"/>
        <w:rPr>
          <w:rFonts w:hint="cs"/>
          <w:rtl/>
        </w:rPr>
      </w:pPr>
      <w:r>
        <w:rPr>
          <w:rFonts w:hint="cs"/>
          <w:rtl/>
        </w:rPr>
        <w:t>בנוסף, אתה מציע שמיטת חובות לאחר 25 שנה, וזה</w:t>
      </w:r>
      <w:r>
        <w:rPr>
          <w:rFonts w:hint="cs"/>
          <w:rtl/>
        </w:rPr>
        <w:t xml:space="preserve"> ימנע מהבנקים אפשרות לתת משכנתה ל-30 שנה, דבר שנהוג בהרבה ארצות בעולם. יותר מזה. אתה, בהצעת החוק שלך, מדבר - אין בהצעת החוק שלך סייגים לגבי משפחות שיש להן ומשפחות שאין להן. שמיטת חובות תינתן רק לזכאים או לבעלי דירה יחידה. לכאורה גם בעלי כמה  דירות יכולים ל</w:t>
      </w:r>
      <w:r>
        <w:rPr>
          <w:rFonts w:hint="cs"/>
          <w:rtl/>
        </w:rPr>
        <w:t xml:space="preserve">יהנות מההטבה הגלומה בהצעה שלך. </w:t>
      </w:r>
    </w:p>
    <w:p w14:paraId="386D13A2" w14:textId="77777777" w:rsidR="00000000" w:rsidRDefault="00890A51">
      <w:pPr>
        <w:pStyle w:val="a0"/>
        <w:rPr>
          <w:rFonts w:hint="cs"/>
          <w:rtl/>
        </w:rPr>
      </w:pPr>
    </w:p>
    <w:p w14:paraId="4B96F63B" w14:textId="77777777" w:rsidR="00000000" w:rsidRDefault="00890A51">
      <w:pPr>
        <w:pStyle w:val="a0"/>
        <w:rPr>
          <w:rFonts w:hint="cs"/>
          <w:rtl/>
        </w:rPr>
      </w:pPr>
      <w:r>
        <w:rPr>
          <w:rFonts w:hint="cs"/>
          <w:rtl/>
        </w:rPr>
        <w:t>לבסוף, אין צידוק להגבלת סכום ההחזר לשליש מהכנסתה של משפחה. יש משפחות רבות שההכנסות שלהן הרבה יותר גדולות. אז גם הן תזכינה להנחות הללו? ולכן, הגבלת סכום ההחזר תגרום ללווים לעוות את דיווחי השכר שלהם, כך שייתכן שהלוואתם תהפוך,</w:t>
      </w:r>
      <w:r>
        <w:rPr>
          <w:rFonts w:hint="cs"/>
          <w:rtl/>
        </w:rPr>
        <w:t xml:space="preserve"> בהמשך, להלוואה עומדת.</w:t>
      </w:r>
    </w:p>
    <w:p w14:paraId="7971211A" w14:textId="77777777" w:rsidR="00000000" w:rsidRDefault="00890A51">
      <w:pPr>
        <w:pStyle w:val="a0"/>
        <w:rPr>
          <w:rFonts w:hint="cs"/>
          <w:rtl/>
        </w:rPr>
      </w:pPr>
    </w:p>
    <w:p w14:paraId="040FE353" w14:textId="77777777" w:rsidR="00000000" w:rsidRDefault="00890A51">
      <w:pPr>
        <w:pStyle w:val="a0"/>
        <w:rPr>
          <w:rFonts w:hint="cs"/>
          <w:rtl/>
        </w:rPr>
      </w:pPr>
      <w:r>
        <w:rPr>
          <w:rFonts w:hint="cs"/>
          <w:rtl/>
        </w:rPr>
        <w:t xml:space="preserve">ולכן, הממשלה, חבר הכנסת דהן - ולא משום  שאתה מש"ס - מתנגדת להצעת החוק. תודה. </w:t>
      </w:r>
    </w:p>
    <w:p w14:paraId="7090AACF" w14:textId="77777777" w:rsidR="00000000" w:rsidRDefault="00890A51">
      <w:pPr>
        <w:pStyle w:val="a0"/>
        <w:rPr>
          <w:rFonts w:hint="cs"/>
          <w:rtl/>
        </w:rPr>
      </w:pPr>
    </w:p>
    <w:p w14:paraId="78F5C839" w14:textId="77777777" w:rsidR="00000000" w:rsidRDefault="00890A51">
      <w:pPr>
        <w:pStyle w:val="af1"/>
        <w:rPr>
          <w:rtl/>
        </w:rPr>
      </w:pPr>
      <w:r>
        <w:rPr>
          <w:rFonts w:hint="eastAsia"/>
          <w:rtl/>
        </w:rPr>
        <w:t>היו</w:t>
      </w:r>
      <w:r>
        <w:rPr>
          <w:rtl/>
        </w:rPr>
        <w:t>"ר ראובן ריבלין:</w:t>
      </w:r>
    </w:p>
    <w:p w14:paraId="080F2AD2" w14:textId="77777777" w:rsidR="00000000" w:rsidRDefault="00890A51">
      <w:pPr>
        <w:pStyle w:val="a0"/>
        <w:rPr>
          <w:rFonts w:hint="cs"/>
          <w:rtl/>
        </w:rPr>
      </w:pPr>
    </w:p>
    <w:p w14:paraId="48EA745C" w14:textId="77777777" w:rsidR="00000000" w:rsidRDefault="00890A51">
      <w:pPr>
        <w:pStyle w:val="a0"/>
        <w:rPr>
          <w:rFonts w:hint="cs"/>
          <w:rtl/>
        </w:rPr>
      </w:pPr>
      <w:r>
        <w:rPr>
          <w:rFonts w:hint="cs"/>
          <w:rtl/>
        </w:rPr>
        <w:t>אני מאוד מודה. חבר הכנסת דהן, אדוני מבקש להשיב?</w:t>
      </w:r>
    </w:p>
    <w:p w14:paraId="657EBE7E" w14:textId="77777777" w:rsidR="00000000" w:rsidRDefault="00890A51">
      <w:pPr>
        <w:pStyle w:val="a0"/>
        <w:rPr>
          <w:rFonts w:hint="cs"/>
          <w:rtl/>
        </w:rPr>
      </w:pPr>
    </w:p>
    <w:p w14:paraId="4A5ED624" w14:textId="77777777" w:rsidR="00000000" w:rsidRDefault="00890A51">
      <w:pPr>
        <w:pStyle w:val="af0"/>
        <w:rPr>
          <w:rtl/>
        </w:rPr>
      </w:pPr>
      <w:r>
        <w:rPr>
          <w:rFonts w:hint="eastAsia"/>
          <w:rtl/>
        </w:rPr>
        <w:t>נסים</w:t>
      </w:r>
      <w:r>
        <w:rPr>
          <w:rtl/>
        </w:rPr>
        <w:t xml:space="preserve"> דהן (ש"ס):</w:t>
      </w:r>
    </w:p>
    <w:p w14:paraId="334A1246" w14:textId="77777777" w:rsidR="00000000" w:rsidRDefault="00890A51">
      <w:pPr>
        <w:pStyle w:val="a0"/>
        <w:rPr>
          <w:rFonts w:hint="cs"/>
          <w:rtl/>
        </w:rPr>
      </w:pPr>
    </w:p>
    <w:p w14:paraId="3BABD030" w14:textId="77777777" w:rsidR="00000000" w:rsidRDefault="00890A51">
      <w:pPr>
        <w:pStyle w:val="a0"/>
        <w:rPr>
          <w:rFonts w:hint="cs"/>
          <w:rtl/>
        </w:rPr>
      </w:pPr>
      <w:r>
        <w:rPr>
          <w:rFonts w:hint="cs"/>
          <w:rtl/>
        </w:rPr>
        <w:t xml:space="preserve">לא. </w:t>
      </w:r>
    </w:p>
    <w:p w14:paraId="495E8339" w14:textId="77777777" w:rsidR="00000000" w:rsidRDefault="00890A51">
      <w:pPr>
        <w:pStyle w:val="a0"/>
        <w:rPr>
          <w:rFonts w:hint="cs"/>
          <w:rtl/>
        </w:rPr>
      </w:pPr>
    </w:p>
    <w:p w14:paraId="49DD0DFA" w14:textId="77777777" w:rsidR="00000000" w:rsidRDefault="00890A51">
      <w:pPr>
        <w:pStyle w:val="af1"/>
        <w:rPr>
          <w:rtl/>
        </w:rPr>
      </w:pPr>
      <w:r>
        <w:rPr>
          <w:rFonts w:hint="eastAsia"/>
          <w:rtl/>
        </w:rPr>
        <w:t>היו</w:t>
      </w:r>
      <w:r>
        <w:rPr>
          <w:rtl/>
        </w:rPr>
        <w:t>"ר ראובן ריבלין:</w:t>
      </w:r>
    </w:p>
    <w:p w14:paraId="406E1BB8" w14:textId="77777777" w:rsidR="00000000" w:rsidRDefault="00890A51">
      <w:pPr>
        <w:pStyle w:val="a0"/>
        <w:rPr>
          <w:rFonts w:hint="cs"/>
          <w:rtl/>
        </w:rPr>
      </w:pPr>
    </w:p>
    <w:p w14:paraId="5B2A2AE6" w14:textId="77777777" w:rsidR="00000000" w:rsidRDefault="00890A51">
      <w:pPr>
        <w:pStyle w:val="a0"/>
        <w:rPr>
          <w:rFonts w:hint="cs"/>
          <w:rtl/>
        </w:rPr>
      </w:pPr>
      <w:r>
        <w:rPr>
          <w:rFonts w:hint="cs"/>
          <w:rtl/>
        </w:rPr>
        <w:t>תודה. רבותי חברי הכנסת, רבותי השרים, נא</w:t>
      </w:r>
      <w:r>
        <w:rPr>
          <w:rFonts w:hint="cs"/>
          <w:rtl/>
        </w:rPr>
        <w:t xml:space="preserve"> לשבת. כבוד השר עזרא יתפוס את מקומו. אנחנו עוברים - בבקשה לשבת. לא לרוץ ולא לגרום למצב שבו - - - לא לרוץ. חבר הכנסת גפני, אני לא רוצה שאדוני ירוץ. בבקשה. </w:t>
      </w:r>
    </w:p>
    <w:p w14:paraId="7BBC9736" w14:textId="77777777" w:rsidR="00000000" w:rsidRDefault="00890A51">
      <w:pPr>
        <w:pStyle w:val="a0"/>
        <w:rPr>
          <w:rFonts w:hint="cs"/>
          <w:rtl/>
        </w:rPr>
      </w:pPr>
    </w:p>
    <w:p w14:paraId="0D01F4C5" w14:textId="77777777" w:rsidR="00000000" w:rsidRDefault="00890A51">
      <w:pPr>
        <w:pStyle w:val="a0"/>
        <w:rPr>
          <w:rFonts w:hint="cs"/>
          <w:rtl/>
        </w:rPr>
      </w:pPr>
      <w:r>
        <w:rPr>
          <w:rFonts w:hint="cs"/>
          <w:rtl/>
        </w:rPr>
        <w:t xml:space="preserve">רבותי, הצעת חוק להקלת פירעון המשכנתה, התשס"ג-2003 - מי בעד, מי נגד, מי נמנע? נא להצביע. </w:t>
      </w:r>
    </w:p>
    <w:p w14:paraId="1F17F0AD" w14:textId="77777777" w:rsidR="00000000" w:rsidRDefault="00890A51">
      <w:pPr>
        <w:pStyle w:val="a0"/>
        <w:rPr>
          <w:rFonts w:hint="cs"/>
          <w:rtl/>
        </w:rPr>
      </w:pPr>
    </w:p>
    <w:p w14:paraId="7478DEC8" w14:textId="77777777" w:rsidR="00000000" w:rsidRDefault="00890A51">
      <w:pPr>
        <w:pStyle w:val="ab"/>
        <w:bidi/>
        <w:rPr>
          <w:rFonts w:hint="cs"/>
          <w:rtl/>
        </w:rPr>
      </w:pPr>
      <w:r>
        <w:rPr>
          <w:rFonts w:hint="cs"/>
          <w:rtl/>
        </w:rPr>
        <w:t xml:space="preserve">הצבעה מס' </w:t>
      </w:r>
      <w:r>
        <w:rPr>
          <w:rFonts w:hint="cs"/>
          <w:rtl/>
        </w:rPr>
        <w:t>7</w:t>
      </w:r>
    </w:p>
    <w:p w14:paraId="5C0798DD" w14:textId="77777777" w:rsidR="00000000" w:rsidRDefault="00890A51">
      <w:pPr>
        <w:pStyle w:val="a0"/>
        <w:rPr>
          <w:rFonts w:hint="cs"/>
          <w:rtl/>
        </w:rPr>
      </w:pPr>
    </w:p>
    <w:p w14:paraId="2A803A04" w14:textId="77777777" w:rsidR="00000000" w:rsidRDefault="00890A51">
      <w:pPr>
        <w:pStyle w:val="ac"/>
        <w:bidi/>
        <w:rPr>
          <w:rFonts w:hint="cs"/>
          <w:rtl/>
        </w:rPr>
      </w:pPr>
      <w:r>
        <w:rPr>
          <w:rFonts w:hint="cs"/>
          <w:rtl/>
        </w:rPr>
        <w:t>בעד ההצעה להעביר את הצעת החוק לדיון מוקדם בוועדה - 16</w:t>
      </w:r>
    </w:p>
    <w:p w14:paraId="143E7C3B" w14:textId="77777777" w:rsidR="00000000" w:rsidRDefault="00890A51">
      <w:pPr>
        <w:pStyle w:val="ac"/>
        <w:bidi/>
        <w:rPr>
          <w:rFonts w:hint="cs"/>
          <w:rtl/>
        </w:rPr>
      </w:pPr>
      <w:r>
        <w:rPr>
          <w:rFonts w:hint="cs"/>
          <w:rtl/>
        </w:rPr>
        <w:t>בעד ההצעה להסיר מסדר-היום את הצעת החוק - 45</w:t>
      </w:r>
    </w:p>
    <w:p w14:paraId="3C308F91" w14:textId="77777777" w:rsidR="00000000" w:rsidRDefault="00890A51">
      <w:pPr>
        <w:pStyle w:val="ac"/>
        <w:bidi/>
        <w:rPr>
          <w:rFonts w:hint="cs"/>
          <w:rtl/>
        </w:rPr>
      </w:pPr>
      <w:r>
        <w:rPr>
          <w:rFonts w:hint="cs"/>
          <w:rtl/>
        </w:rPr>
        <w:t>נמנעים - 4</w:t>
      </w:r>
    </w:p>
    <w:p w14:paraId="2E0086FE" w14:textId="77777777" w:rsidR="00000000" w:rsidRDefault="00890A51">
      <w:pPr>
        <w:pStyle w:val="ad"/>
        <w:bidi/>
        <w:rPr>
          <w:rFonts w:hint="cs"/>
          <w:rtl/>
        </w:rPr>
      </w:pPr>
      <w:r>
        <w:rPr>
          <w:rFonts w:hint="cs"/>
          <w:rtl/>
        </w:rPr>
        <w:t xml:space="preserve">ההצעה להסיר מסדר-היום את הצעת חוק להקלת פירעון המשכנתה, התשס"ג-2003, נתקבלה. </w:t>
      </w:r>
    </w:p>
    <w:p w14:paraId="65478587" w14:textId="77777777" w:rsidR="00000000" w:rsidRDefault="00890A51">
      <w:pPr>
        <w:pStyle w:val="af1"/>
        <w:rPr>
          <w:rFonts w:hint="cs"/>
          <w:rtl/>
        </w:rPr>
      </w:pPr>
    </w:p>
    <w:p w14:paraId="03DA8249" w14:textId="77777777" w:rsidR="00000000" w:rsidRDefault="00890A51">
      <w:pPr>
        <w:pStyle w:val="af1"/>
        <w:rPr>
          <w:rtl/>
        </w:rPr>
      </w:pPr>
    </w:p>
    <w:p w14:paraId="70C4CFC2" w14:textId="77777777" w:rsidR="00000000" w:rsidRDefault="00890A51">
      <w:pPr>
        <w:pStyle w:val="af1"/>
        <w:rPr>
          <w:rtl/>
        </w:rPr>
      </w:pPr>
      <w:r>
        <w:rPr>
          <w:rtl/>
        </w:rPr>
        <w:t>היו"ר ראובן ריבלין:</w:t>
      </w:r>
    </w:p>
    <w:p w14:paraId="496329E1" w14:textId="77777777" w:rsidR="00000000" w:rsidRDefault="00890A51">
      <w:pPr>
        <w:pStyle w:val="a0"/>
        <w:rPr>
          <w:rtl/>
        </w:rPr>
      </w:pPr>
    </w:p>
    <w:p w14:paraId="7C4A85DC" w14:textId="77777777" w:rsidR="00000000" w:rsidRDefault="00890A51">
      <w:pPr>
        <w:pStyle w:val="a0"/>
        <w:rPr>
          <w:rFonts w:hint="cs"/>
          <w:rtl/>
        </w:rPr>
      </w:pPr>
      <w:r>
        <w:rPr>
          <w:rFonts w:hint="cs"/>
          <w:rtl/>
        </w:rPr>
        <w:t xml:space="preserve">יש פה טלפון שמצלצל. </w:t>
      </w:r>
    </w:p>
    <w:p w14:paraId="51FE430E" w14:textId="77777777" w:rsidR="00000000" w:rsidRDefault="00890A51">
      <w:pPr>
        <w:pStyle w:val="a0"/>
        <w:rPr>
          <w:rFonts w:hint="cs"/>
          <w:rtl/>
        </w:rPr>
      </w:pPr>
    </w:p>
    <w:p w14:paraId="225F4CED" w14:textId="77777777" w:rsidR="00000000" w:rsidRDefault="00890A51">
      <w:pPr>
        <w:pStyle w:val="a0"/>
        <w:rPr>
          <w:rFonts w:hint="cs"/>
          <w:rtl/>
        </w:rPr>
      </w:pPr>
      <w:r>
        <w:rPr>
          <w:rFonts w:hint="cs"/>
          <w:rtl/>
        </w:rPr>
        <w:t>16 בעד, 45 נגד, ארבעה</w:t>
      </w:r>
      <w:r>
        <w:rPr>
          <w:rFonts w:hint="cs"/>
          <w:rtl/>
        </w:rPr>
        <w:t xml:space="preserve"> נמנעים. אני קובע שהצעת החוק לא עברה וירדה מסדר-היום. </w:t>
      </w:r>
    </w:p>
    <w:p w14:paraId="3D16D599" w14:textId="77777777" w:rsidR="00000000" w:rsidRDefault="00890A51">
      <w:pPr>
        <w:pStyle w:val="a0"/>
        <w:rPr>
          <w:rFonts w:hint="cs"/>
          <w:rtl/>
        </w:rPr>
      </w:pPr>
    </w:p>
    <w:p w14:paraId="300D1C95" w14:textId="77777777" w:rsidR="00000000" w:rsidRDefault="00890A51">
      <w:pPr>
        <w:pStyle w:val="a2"/>
        <w:rPr>
          <w:rtl/>
        </w:rPr>
      </w:pPr>
    </w:p>
    <w:p w14:paraId="020E5D58" w14:textId="77777777" w:rsidR="00000000" w:rsidRDefault="00890A51">
      <w:pPr>
        <w:pStyle w:val="a2"/>
        <w:rPr>
          <w:rFonts w:hint="cs"/>
          <w:rtl/>
        </w:rPr>
      </w:pPr>
      <w:bookmarkStart w:id="267" w:name="CS28869FI0028869T30_06_2004_15_08_12"/>
      <w:bookmarkStart w:id="268" w:name="_Toc77593405"/>
      <w:bookmarkEnd w:id="267"/>
      <w:r>
        <w:rPr>
          <w:rtl/>
        </w:rPr>
        <w:t>הצעת חוק לתיקון פקודת התעבורה (עבריין מועד), התשס"ג-2003</w:t>
      </w:r>
      <w:bookmarkEnd w:id="268"/>
    </w:p>
    <w:p w14:paraId="7C1FAAF1" w14:textId="77777777" w:rsidR="00000000" w:rsidRDefault="00890A51">
      <w:pPr>
        <w:pStyle w:val="a0"/>
        <w:rPr>
          <w:rFonts w:hint="cs"/>
          <w:rtl/>
        </w:rPr>
      </w:pPr>
      <w:r>
        <w:rPr>
          <w:rtl/>
        </w:rPr>
        <w:t>[נספחות.]</w:t>
      </w:r>
    </w:p>
    <w:p w14:paraId="65EDE5AC" w14:textId="77777777" w:rsidR="00000000" w:rsidRDefault="00890A51">
      <w:pPr>
        <w:pStyle w:val="-0"/>
        <w:rPr>
          <w:rtl/>
        </w:rPr>
      </w:pPr>
      <w:bookmarkStart w:id="269" w:name="_Toc77593406"/>
      <w:r>
        <w:rPr>
          <w:rFonts w:hint="cs"/>
          <w:rtl/>
        </w:rPr>
        <w:t>(הצעת חבר הכנסת אופיר פינס-פז)</w:t>
      </w:r>
      <w:bookmarkEnd w:id="269"/>
    </w:p>
    <w:p w14:paraId="7290EDA5" w14:textId="77777777" w:rsidR="00000000" w:rsidRDefault="00890A51">
      <w:pPr>
        <w:pStyle w:val="a0"/>
        <w:rPr>
          <w:rFonts w:hint="cs"/>
          <w:rtl/>
        </w:rPr>
      </w:pPr>
    </w:p>
    <w:p w14:paraId="3CF9BDF1" w14:textId="77777777" w:rsidR="00000000" w:rsidRDefault="00890A51">
      <w:pPr>
        <w:pStyle w:val="af1"/>
        <w:rPr>
          <w:rtl/>
        </w:rPr>
      </w:pPr>
      <w:r>
        <w:rPr>
          <w:rtl/>
        </w:rPr>
        <w:t>היו"ר ראובן ריבלין:</w:t>
      </w:r>
    </w:p>
    <w:p w14:paraId="53F888B6" w14:textId="77777777" w:rsidR="00000000" w:rsidRDefault="00890A51">
      <w:pPr>
        <w:pStyle w:val="a0"/>
        <w:rPr>
          <w:rtl/>
        </w:rPr>
      </w:pPr>
    </w:p>
    <w:p w14:paraId="00A196DF" w14:textId="77777777" w:rsidR="00000000" w:rsidRDefault="00890A51">
      <w:pPr>
        <w:pStyle w:val="a0"/>
        <w:rPr>
          <w:rFonts w:hint="cs"/>
          <w:rtl/>
        </w:rPr>
      </w:pPr>
      <w:r>
        <w:rPr>
          <w:rFonts w:hint="cs"/>
          <w:rtl/>
        </w:rPr>
        <w:t>אני מזמין את חבר הכנסת אופיר פינס להעלות את הצעת חוק לתיקון פקודת התעבורה (עברי</w:t>
      </w:r>
      <w:r>
        <w:rPr>
          <w:rFonts w:hint="cs"/>
          <w:rtl/>
        </w:rPr>
        <w:t xml:space="preserve">ין מועד), שמספרה פ/264. האם זו ההצעה שהיתה צריכה לעלות אתמול? הצעת חוק של אופיר פינס עברה בניגוד לעמדת הממשלה, ומאחר שהקואליציה נתנה רשות הצבעה, חבר הכנסת פינס רשאי גם הוא לקבל אותה פריווילגיה - כמובן, אני לא אחראי למה שיצביעו החברים. </w:t>
      </w:r>
    </w:p>
    <w:p w14:paraId="522599F0" w14:textId="77777777" w:rsidR="00000000" w:rsidRDefault="00890A51">
      <w:pPr>
        <w:pStyle w:val="a0"/>
        <w:rPr>
          <w:rFonts w:hint="cs"/>
          <w:rtl/>
        </w:rPr>
      </w:pPr>
    </w:p>
    <w:p w14:paraId="078F7D7C" w14:textId="77777777" w:rsidR="00000000" w:rsidRDefault="00890A51">
      <w:pPr>
        <w:pStyle w:val="a"/>
        <w:rPr>
          <w:rtl/>
        </w:rPr>
      </w:pPr>
      <w:bookmarkStart w:id="270" w:name="FS000000455T30_06_2004_15_10_57"/>
      <w:bookmarkStart w:id="271" w:name="_Toc77593407"/>
      <w:bookmarkEnd w:id="270"/>
      <w:r>
        <w:rPr>
          <w:rFonts w:hint="eastAsia"/>
          <w:rtl/>
        </w:rPr>
        <w:t>אופיר</w:t>
      </w:r>
      <w:r>
        <w:rPr>
          <w:rtl/>
        </w:rPr>
        <w:t xml:space="preserve"> פינס-פז (העבו</w:t>
      </w:r>
      <w:r>
        <w:rPr>
          <w:rtl/>
        </w:rPr>
        <w:t>דה-מימד):</w:t>
      </w:r>
      <w:bookmarkEnd w:id="271"/>
    </w:p>
    <w:p w14:paraId="26CDAF34" w14:textId="77777777" w:rsidR="00000000" w:rsidRDefault="00890A51">
      <w:pPr>
        <w:pStyle w:val="a0"/>
        <w:rPr>
          <w:rFonts w:hint="cs"/>
          <w:rtl/>
        </w:rPr>
      </w:pPr>
    </w:p>
    <w:p w14:paraId="3BC7175C" w14:textId="77777777" w:rsidR="00000000" w:rsidRDefault="00890A51">
      <w:pPr>
        <w:pStyle w:val="a0"/>
        <w:rPr>
          <w:rFonts w:hint="cs"/>
          <w:rtl/>
        </w:rPr>
      </w:pPr>
      <w:r>
        <w:rPr>
          <w:rFonts w:hint="cs"/>
          <w:rtl/>
        </w:rPr>
        <w:t xml:space="preserve">כן. גם אני לא. </w:t>
      </w:r>
    </w:p>
    <w:p w14:paraId="5FD80A79" w14:textId="77777777" w:rsidR="00000000" w:rsidRDefault="00890A51">
      <w:pPr>
        <w:pStyle w:val="a0"/>
        <w:rPr>
          <w:rFonts w:hint="cs"/>
          <w:rtl/>
        </w:rPr>
      </w:pPr>
    </w:p>
    <w:p w14:paraId="7E16ACEE" w14:textId="77777777" w:rsidR="00000000" w:rsidRDefault="00890A51">
      <w:pPr>
        <w:pStyle w:val="a0"/>
        <w:rPr>
          <w:rFonts w:hint="cs"/>
          <w:rtl/>
        </w:rPr>
      </w:pPr>
      <w:r>
        <w:rPr>
          <w:rFonts w:hint="cs"/>
          <w:rtl/>
        </w:rPr>
        <w:t xml:space="preserve">אדוני היושב-ראש. תראו, זו הצעת חוק שהיתה אמורה להיות נדונה אתמול, במסגרת היום למלחמה בתאונות הדרכים שהכנסת קיימה. ולצערי, בגלל, בואו נאמר, אי-הבנות, היא נדחתה להיום. </w:t>
      </w:r>
    </w:p>
    <w:p w14:paraId="46F512A8" w14:textId="77777777" w:rsidR="00000000" w:rsidRDefault="00890A51">
      <w:pPr>
        <w:pStyle w:val="a0"/>
        <w:rPr>
          <w:rFonts w:hint="cs"/>
          <w:rtl/>
        </w:rPr>
      </w:pPr>
    </w:p>
    <w:p w14:paraId="42D99BF6" w14:textId="77777777" w:rsidR="00000000" w:rsidRDefault="00890A51">
      <w:pPr>
        <w:pStyle w:val="a0"/>
        <w:rPr>
          <w:rFonts w:hint="cs"/>
          <w:rtl/>
        </w:rPr>
      </w:pPr>
      <w:r>
        <w:rPr>
          <w:rFonts w:hint="cs"/>
          <w:rtl/>
        </w:rPr>
        <w:t>אתם ודאי זוכרים שמדי פעם אנחנו נתקלים באיזה מוות מזעזע על הכ</w:t>
      </w:r>
      <w:r>
        <w:rPr>
          <w:rFonts w:hint="cs"/>
          <w:rtl/>
        </w:rPr>
        <w:t>ביש, וכשמתברר מי היה הנהג, אז רואים שגיליון ההרשעות שלו הוא מפה עד אמריקה. וכל אזרח נורמלי אומר: קיבינימט, איך הבן-אדם הזה נוסע על כבישי ישראל.</w:t>
      </w:r>
    </w:p>
    <w:p w14:paraId="3140F98B" w14:textId="77777777" w:rsidR="00000000" w:rsidRDefault="00890A51">
      <w:pPr>
        <w:pStyle w:val="a0"/>
        <w:rPr>
          <w:rFonts w:hint="cs"/>
          <w:rtl/>
        </w:rPr>
      </w:pPr>
    </w:p>
    <w:p w14:paraId="24B226C9" w14:textId="77777777" w:rsidR="00000000" w:rsidRDefault="00890A51">
      <w:pPr>
        <w:pStyle w:val="af0"/>
        <w:rPr>
          <w:rtl/>
        </w:rPr>
      </w:pPr>
      <w:r>
        <w:rPr>
          <w:rFonts w:hint="eastAsia"/>
          <w:rtl/>
        </w:rPr>
        <w:t>רשף</w:t>
      </w:r>
      <w:r>
        <w:rPr>
          <w:rtl/>
        </w:rPr>
        <w:t xml:space="preserve"> חן (שינוי):</w:t>
      </w:r>
    </w:p>
    <w:p w14:paraId="6186A5F7" w14:textId="77777777" w:rsidR="00000000" w:rsidRDefault="00890A51">
      <w:pPr>
        <w:pStyle w:val="a0"/>
        <w:rPr>
          <w:rFonts w:hint="cs"/>
          <w:rtl/>
        </w:rPr>
      </w:pPr>
    </w:p>
    <w:p w14:paraId="0599D05F" w14:textId="77777777" w:rsidR="00000000" w:rsidRDefault="00890A51">
      <w:pPr>
        <w:pStyle w:val="a0"/>
        <w:rPr>
          <w:rFonts w:hint="cs"/>
          <w:rtl/>
        </w:rPr>
      </w:pPr>
      <w:r>
        <w:rPr>
          <w:rFonts w:hint="cs"/>
          <w:rtl/>
        </w:rPr>
        <w:t>- - -</w:t>
      </w:r>
    </w:p>
    <w:p w14:paraId="78DB859B" w14:textId="77777777" w:rsidR="00000000" w:rsidRDefault="00890A51">
      <w:pPr>
        <w:pStyle w:val="a0"/>
        <w:rPr>
          <w:rFonts w:hint="cs"/>
          <w:rtl/>
        </w:rPr>
      </w:pPr>
    </w:p>
    <w:p w14:paraId="18A174E3" w14:textId="77777777" w:rsidR="00000000" w:rsidRDefault="00890A51">
      <w:pPr>
        <w:pStyle w:val="af0"/>
        <w:rPr>
          <w:rtl/>
        </w:rPr>
      </w:pPr>
      <w:r>
        <w:rPr>
          <w:rFonts w:hint="eastAsia"/>
          <w:rtl/>
        </w:rPr>
        <w:t>אורי</w:t>
      </w:r>
      <w:r>
        <w:rPr>
          <w:rtl/>
        </w:rPr>
        <w:t xml:space="preserve"> יהודה אריאל (האיחוד הלאומי - ישראל ביתנו):</w:t>
      </w:r>
    </w:p>
    <w:p w14:paraId="050DD966" w14:textId="77777777" w:rsidR="00000000" w:rsidRDefault="00890A51">
      <w:pPr>
        <w:pStyle w:val="a0"/>
        <w:rPr>
          <w:rFonts w:hint="cs"/>
          <w:rtl/>
        </w:rPr>
      </w:pPr>
    </w:p>
    <w:p w14:paraId="7F59C29E" w14:textId="77777777" w:rsidR="00000000" w:rsidRDefault="00890A51">
      <w:pPr>
        <w:pStyle w:val="a0"/>
        <w:rPr>
          <w:rFonts w:hint="cs"/>
          <w:rtl/>
        </w:rPr>
      </w:pPr>
      <w:r>
        <w:rPr>
          <w:rFonts w:hint="cs"/>
          <w:rtl/>
        </w:rPr>
        <w:t>- - -</w:t>
      </w:r>
    </w:p>
    <w:p w14:paraId="318C19D1" w14:textId="77777777" w:rsidR="00000000" w:rsidRDefault="00890A51">
      <w:pPr>
        <w:pStyle w:val="a0"/>
        <w:rPr>
          <w:rFonts w:hint="cs"/>
          <w:rtl/>
        </w:rPr>
      </w:pPr>
    </w:p>
    <w:p w14:paraId="66C7287C" w14:textId="77777777" w:rsidR="00000000" w:rsidRDefault="00890A51">
      <w:pPr>
        <w:pStyle w:val="-"/>
        <w:rPr>
          <w:rtl/>
        </w:rPr>
      </w:pPr>
      <w:bookmarkStart w:id="272" w:name="FS000000455T30_06_2004_15_12_46C"/>
      <w:bookmarkEnd w:id="272"/>
      <w:r>
        <w:rPr>
          <w:rtl/>
        </w:rPr>
        <w:t>אופיר פינס-פז (העבודה-מימד):</w:t>
      </w:r>
    </w:p>
    <w:p w14:paraId="01691AC8" w14:textId="77777777" w:rsidR="00000000" w:rsidRDefault="00890A51">
      <w:pPr>
        <w:pStyle w:val="a0"/>
        <w:rPr>
          <w:rtl/>
        </w:rPr>
      </w:pPr>
    </w:p>
    <w:p w14:paraId="38351631" w14:textId="77777777" w:rsidR="00000000" w:rsidRDefault="00890A51">
      <w:pPr>
        <w:pStyle w:val="a0"/>
        <w:rPr>
          <w:rFonts w:hint="cs"/>
          <w:rtl/>
        </w:rPr>
      </w:pPr>
      <w:r>
        <w:rPr>
          <w:rFonts w:hint="cs"/>
          <w:rtl/>
        </w:rPr>
        <w:t>ס</w:t>
      </w:r>
      <w:r>
        <w:rPr>
          <w:rFonts w:hint="cs"/>
          <w:rtl/>
        </w:rPr>
        <w:t>ליחה, אני חוזר בי. חוזר בי. אומר לעצמו - - -</w:t>
      </w:r>
    </w:p>
    <w:p w14:paraId="67A11DBB" w14:textId="77777777" w:rsidR="00000000" w:rsidRDefault="00890A51">
      <w:pPr>
        <w:pStyle w:val="a0"/>
        <w:rPr>
          <w:rFonts w:hint="cs"/>
          <w:rtl/>
        </w:rPr>
      </w:pPr>
    </w:p>
    <w:p w14:paraId="2AFE82A0" w14:textId="77777777" w:rsidR="00000000" w:rsidRDefault="00890A51">
      <w:pPr>
        <w:pStyle w:val="af0"/>
        <w:rPr>
          <w:rtl/>
        </w:rPr>
      </w:pPr>
      <w:r>
        <w:rPr>
          <w:rFonts w:hint="eastAsia"/>
          <w:rtl/>
        </w:rPr>
        <w:t>קריאות</w:t>
      </w:r>
      <w:r>
        <w:rPr>
          <w:rtl/>
        </w:rPr>
        <w:t>:</w:t>
      </w:r>
    </w:p>
    <w:p w14:paraId="00E5F8FD" w14:textId="77777777" w:rsidR="00000000" w:rsidRDefault="00890A51">
      <w:pPr>
        <w:pStyle w:val="a0"/>
        <w:rPr>
          <w:rFonts w:hint="cs"/>
          <w:rtl/>
        </w:rPr>
      </w:pPr>
    </w:p>
    <w:p w14:paraId="118DB29E" w14:textId="77777777" w:rsidR="00000000" w:rsidRDefault="00890A51">
      <w:pPr>
        <w:pStyle w:val="a0"/>
        <w:rPr>
          <w:rFonts w:hint="cs"/>
          <w:rtl/>
        </w:rPr>
      </w:pPr>
      <w:r>
        <w:rPr>
          <w:rFonts w:hint="cs"/>
          <w:rtl/>
        </w:rPr>
        <w:t>- - -</w:t>
      </w:r>
    </w:p>
    <w:p w14:paraId="040A0D6D" w14:textId="77777777" w:rsidR="00000000" w:rsidRDefault="00890A51">
      <w:pPr>
        <w:pStyle w:val="a0"/>
        <w:rPr>
          <w:rFonts w:hint="cs"/>
          <w:rtl/>
        </w:rPr>
      </w:pPr>
    </w:p>
    <w:p w14:paraId="10B1CC28" w14:textId="77777777" w:rsidR="00000000" w:rsidRDefault="00890A51">
      <w:pPr>
        <w:pStyle w:val="-"/>
        <w:rPr>
          <w:rtl/>
        </w:rPr>
      </w:pPr>
      <w:bookmarkStart w:id="273" w:name="FS000000455T30_06_2004_15_13_13C"/>
      <w:bookmarkEnd w:id="273"/>
      <w:r>
        <w:rPr>
          <w:rtl/>
        </w:rPr>
        <w:t>אופיר פינס-פז (העבודה-מימד):</w:t>
      </w:r>
    </w:p>
    <w:p w14:paraId="0FF1C32F" w14:textId="77777777" w:rsidR="00000000" w:rsidRDefault="00890A51">
      <w:pPr>
        <w:pStyle w:val="a0"/>
        <w:rPr>
          <w:rtl/>
        </w:rPr>
      </w:pPr>
    </w:p>
    <w:p w14:paraId="48D99716" w14:textId="77777777" w:rsidR="00000000" w:rsidRDefault="00890A51">
      <w:pPr>
        <w:pStyle w:val="a0"/>
        <w:rPr>
          <w:rFonts w:hint="cs"/>
          <w:rtl/>
        </w:rPr>
      </w:pPr>
      <w:r>
        <w:rPr>
          <w:rFonts w:hint="cs"/>
          <w:rtl/>
        </w:rPr>
        <w:t>לא, אני אמרתי מה אני אומר לעצמי. אבל כל אחד - - -</w:t>
      </w:r>
    </w:p>
    <w:p w14:paraId="5E86013E" w14:textId="77777777" w:rsidR="00000000" w:rsidRDefault="00890A51">
      <w:pPr>
        <w:pStyle w:val="a0"/>
        <w:rPr>
          <w:rFonts w:hint="cs"/>
          <w:rtl/>
        </w:rPr>
      </w:pPr>
    </w:p>
    <w:p w14:paraId="55EA8C60" w14:textId="77777777" w:rsidR="00000000" w:rsidRDefault="00890A51">
      <w:pPr>
        <w:pStyle w:val="af0"/>
        <w:rPr>
          <w:rtl/>
        </w:rPr>
      </w:pPr>
      <w:r>
        <w:rPr>
          <w:rFonts w:hint="eastAsia"/>
          <w:rtl/>
        </w:rPr>
        <w:t>שר</w:t>
      </w:r>
      <w:r>
        <w:rPr>
          <w:rtl/>
        </w:rPr>
        <w:t xml:space="preserve"> הפנים אברהם פורז:</w:t>
      </w:r>
    </w:p>
    <w:p w14:paraId="22182B73" w14:textId="77777777" w:rsidR="00000000" w:rsidRDefault="00890A51">
      <w:pPr>
        <w:pStyle w:val="a0"/>
        <w:rPr>
          <w:rFonts w:hint="cs"/>
          <w:rtl/>
        </w:rPr>
      </w:pPr>
    </w:p>
    <w:p w14:paraId="144795D3" w14:textId="77777777" w:rsidR="00000000" w:rsidRDefault="00890A51">
      <w:pPr>
        <w:pStyle w:val="a0"/>
        <w:rPr>
          <w:rFonts w:hint="cs"/>
          <w:rtl/>
        </w:rPr>
      </w:pPr>
      <w:r>
        <w:rPr>
          <w:rFonts w:hint="cs"/>
          <w:rtl/>
        </w:rPr>
        <w:t xml:space="preserve">- - - מה המשמעות. </w:t>
      </w:r>
    </w:p>
    <w:p w14:paraId="194B783A" w14:textId="77777777" w:rsidR="00000000" w:rsidRDefault="00890A51">
      <w:pPr>
        <w:pStyle w:val="a0"/>
        <w:rPr>
          <w:rFonts w:hint="cs"/>
          <w:rtl/>
        </w:rPr>
      </w:pPr>
    </w:p>
    <w:p w14:paraId="7F5001DD" w14:textId="77777777" w:rsidR="00000000" w:rsidRDefault="00890A51">
      <w:pPr>
        <w:pStyle w:val="af0"/>
        <w:rPr>
          <w:rtl/>
        </w:rPr>
      </w:pPr>
      <w:r>
        <w:rPr>
          <w:rFonts w:hint="eastAsia"/>
          <w:rtl/>
        </w:rPr>
        <w:t>נסים</w:t>
      </w:r>
      <w:r>
        <w:rPr>
          <w:rtl/>
        </w:rPr>
        <w:t xml:space="preserve"> זאב (ש"ס):</w:t>
      </w:r>
    </w:p>
    <w:p w14:paraId="3B646F5A" w14:textId="77777777" w:rsidR="00000000" w:rsidRDefault="00890A51">
      <w:pPr>
        <w:pStyle w:val="a0"/>
        <w:rPr>
          <w:rFonts w:hint="cs"/>
          <w:rtl/>
        </w:rPr>
      </w:pPr>
    </w:p>
    <w:p w14:paraId="1710911C" w14:textId="77777777" w:rsidR="00000000" w:rsidRDefault="00890A51">
      <w:pPr>
        <w:pStyle w:val="a0"/>
        <w:rPr>
          <w:rFonts w:hint="cs"/>
          <w:rtl/>
        </w:rPr>
      </w:pPr>
      <w:r>
        <w:rPr>
          <w:rFonts w:hint="cs"/>
          <w:rtl/>
        </w:rPr>
        <w:t>אם אתה אומר לעצמך - - -</w:t>
      </w:r>
    </w:p>
    <w:p w14:paraId="719BA899" w14:textId="77777777" w:rsidR="00000000" w:rsidRDefault="00890A51">
      <w:pPr>
        <w:pStyle w:val="a0"/>
        <w:rPr>
          <w:rFonts w:hint="cs"/>
          <w:rtl/>
        </w:rPr>
      </w:pPr>
    </w:p>
    <w:p w14:paraId="7B9FF615" w14:textId="77777777" w:rsidR="00000000" w:rsidRDefault="00890A51">
      <w:pPr>
        <w:pStyle w:val="-"/>
        <w:rPr>
          <w:rtl/>
        </w:rPr>
      </w:pPr>
      <w:bookmarkStart w:id="274" w:name="FS000000455T30_06_2004_15_14_02C"/>
      <w:bookmarkEnd w:id="274"/>
      <w:r>
        <w:rPr>
          <w:rtl/>
        </w:rPr>
        <w:t>אופיר פינס-פז (העבודה-מימד):</w:t>
      </w:r>
    </w:p>
    <w:p w14:paraId="42B07140" w14:textId="77777777" w:rsidR="00000000" w:rsidRDefault="00890A51">
      <w:pPr>
        <w:pStyle w:val="a0"/>
        <w:rPr>
          <w:rtl/>
        </w:rPr>
      </w:pPr>
    </w:p>
    <w:p w14:paraId="05F57434" w14:textId="77777777" w:rsidR="00000000" w:rsidRDefault="00890A51">
      <w:pPr>
        <w:pStyle w:val="a0"/>
        <w:rPr>
          <w:rFonts w:hint="cs"/>
          <w:rtl/>
        </w:rPr>
      </w:pPr>
      <w:r>
        <w:rPr>
          <w:rFonts w:hint="cs"/>
          <w:rtl/>
        </w:rPr>
        <w:t>אה. פורז אומר שאני גם צריך לבדוק את המשמעויות. אז אני - - -</w:t>
      </w:r>
    </w:p>
    <w:p w14:paraId="34779B19" w14:textId="77777777" w:rsidR="00000000" w:rsidRDefault="00890A51">
      <w:pPr>
        <w:pStyle w:val="a0"/>
        <w:rPr>
          <w:rFonts w:hint="cs"/>
          <w:rtl/>
        </w:rPr>
      </w:pPr>
    </w:p>
    <w:p w14:paraId="6B85EE5D" w14:textId="77777777" w:rsidR="00000000" w:rsidRDefault="00890A51">
      <w:pPr>
        <w:pStyle w:val="af0"/>
        <w:rPr>
          <w:rtl/>
        </w:rPr>
      </w:pPr>
      <w:r>
        <w:rPr>
          <w:rFonts w:hint="eastAsia"/>
          <w:rtl/>
        </w:rPr>
        <w:t>קריאה</w:t>
      </w:r>
      <w:r>
        <w:rPr>
          <w:rtl/>
        </w:rPr>
        <w:t>:</w:t>
      </w:r>
    </w:p>
    <w:p w14:paraId="0C164F4A" w14:textId="77777777" w:rsidR="00000000" w:rsidRDefault="00890A51">
      <w:pPr>
        <w:pStyle w:val="a0"/>
        <w:rPr>
          <w:rFonts w:hint="cs"/>
          <w:rtl/>
        </w:rPr>
      </w:pPr>
    </w:p>
    <w:p w14:paraId="4EEC73C4" w14:textId="77777777" w:rsidR="00000000" w:rsidRDefault="00890A51">
      <w:pPr>
        <w:pStyle w:val="a0"/>
        <w:rPr>
          <w:rFonts w:hint="cs"/>
          <w:rtl/>
        </w:rPr>
      </w:pPr>
      <w:r>
        <w:rPr>
          <w:rFonts w:hint="cs"/>
          <w:rtl/>
        </w:rPr>
        <w:t>- - -</w:t>
      </w:r>
    </w:p>
    <w:p w14:paraId="602214A5" w14:textId="77777777" w:rsidR="00000000" w:rsidRDefault="00890A51">
      <w:pPr>
        <w:pStyle w:val="a0"/>
        <w:rPr>
          <w:rFonts w:hint="cs"/>
          <w:rtl/>
        </w:rPr>
      </w:pPr>
    </w:p>
    <w:p w14:paraId="167EF41B" w14:textId="77777777" w:rsidR="00000000" w:rsidRDefault="00890A51">
      <w:pPr>
        <w:pStyle w:val="-"/>
        <w:rPr>
          <w:rtl/>
        </w:rPr>
      </w:pPr>
      <w:bookmarkStart w:id="275" w:name="FS000000455T30_06_2004_15_14_26C"/>
      <w:bookmarkEnd w:id="275"/>
      <w:r>
        <w:rPr>
          <w:rtl/>
        </w:rPr>
        <w:t>אופיר פינס-פז (העבודה-מימד):</w:t>
      </w:r>
    </w:p>
    <w:p w14:paraId="1F677472" w14:textId="77777777" w:rsidR="00000000" w:rsidRDefault="00890A51">
      <w:pPr>
        <w:pStyle w:val="a0"/>
        <w:rPr>
          <w:rtl/>
        </w:rPr>
      </w:pPr>
    </w:p>
    <w:p w14:paraId="5EEAFB93" w14:textId="77777777" w:rsidR="00000000" w:rsidRDefault="00890A51">
      <w:pPr>
        <w:pStyle w:val="a0"/>
        <w:rPr>
          <w:rFonts w:hint="cs"/>
          <w:rtl/>
        </w:rPr>
      </w:pPr>
      <w:r>
        <w:rPr>
          <w:rFonts w:hint="cs"/>
          <w:rtl/>
        </w:rPr>
        <w:t>או.קיי., אז אני חוזר בי. אומר לעצמו: כיצד יכול להיות - - -</w:t>
      </w:r>
    </w:p>
    <w:p w14:paraId="77C21F26" w14:textId="77777777" w:rsidR="00000000" w:rsidRDefault="00890A51">
      <w:pPr>
        <w:pStyle w:val="a0"/>
        <w:rPr>
          <w:rFonts w:hint="cs"/>
          <w:rtl/>
        </w:rPr>
      </w:pPr>
    </w:p>
    <w:p w14:paraId="6D31F275" w14:textId="77777777" w:rsidR="00000000" w:rsidRDefault="00890A51">
      <w:pPr>
        <w:pStyle w:val="af0"/>
        <w:rPr>
          <w:rtl/>
        </w:rPr>
      </w:pPr>
      <w:r>
        <w:rPr>
          <w:rFonts w:hint="eastAsia"/>
          <w:rtl/>
        </w:rPr>
        <w:t>השר</w:t>
      </w:r>
      <w:r>
        <w:rPr>
          <w:rtl/>
        </w:rPr>
        <w:t xml:space="preserve"> מאיר שטרית:</w:t>
      </w:r>
    </w:p>
    <w:p w14:paraId="302F63DF" w14:textId="77777777" w:rsidR="00000000" w:rsidRDefault="00890A51">
      <w:pPr>
        <w:pStyle w:val="a0"/>
        <w:rPr>
          <w:rFonts w:hint="cs"/>
          <w:rtl/>
        </w:rPr>
      </w:pPr>
    </w:p>
    <w:p w14:paraId="2517351C" w14:textId="77777777" w:rsidR="00000000" w:rsidRDefault="00890A51">
      <w:pPr>
        <w:pStyle w:val="a0"/>
        <w:rPr>
          <w:rFonts w:hint="cs"/>
          <w:rtl/>
        </w:rPr>
      </w:pPr>
      <w:r>
        <w:rPr>
          <w:rFonts w:hint="cs"/>
          <w:rtl/>
        </w:rPr>
        <w:t>- - -</w:t>
      </w:r>
    </w:p>
    <w:p w14:paraId="065D3783" w14:textId="77777777" w:rsidR="00000000" w:rsidRDefault="00890A51">
      <w:pPr>
        <w:pStyle w:val="a0"/>
        <w:rPr>
          <w:rFonts w:hint="cs"/>
          <w:rtl/>
        </w:rPr>
      </w:pPr>
    </w:p>
    <w:p w14:paraId="412742E1" w14:textId="77777777" w:rsidR="00000000" w:rsidRDefault="00890A51">
      <w:pPr>
        <w:pStyle w:val="-"/>
        <w:rPr>
          <w:rtl/>
        </w:rPr>
      </w:pPr>
      <w:bookmarkStart w:id="276" w:name="FS000000455T30_06_2004_15_14_52C"/>
      <w:bookmarkEnd w:id="276"/>
      <w:r>
        <w:rPr>
          <w:rtl/>
        </w:rPr>
        <w:t>אופיר פינס-פז (העבודה-מימד):</w:t>
      </w:r>
    </w:p>
    <w:p w14:paraId="1A3D849D" w14:textId="77777777" w:rsidR="00000000" w:rsidRDefault="00890A51">
      <w:pPr>
        <w:pStyle w:val="a0"/>
        <w:rPr>
          <w:rtl/>
        </w:rPr>
      </w:pPr>
    </w:p>
    <w:p w14:paraId="45152A77" w14:textId="77777777" w:rsidR="00000000" w:rsidRDefault="00890A51">
      <w:pPr>
        <w:pStyle w:val="a0"/>
        <w:rPr>
          <w:rFonts w:hint="cs"/>
          <w:rtl/>
        </w:rPr>
      </w:pPr>
      <w:r>
        <w:rPr>
          <w:rFonts w:hint="cs"/>
          <w:rtl/>
        </w:rPr>
        <w:t>אני יכול לנסות, מאיר שטרית. אני יכו</w:t>
      </w:r>
      <w:r>
        <w:rPr>
          <w:rFonts w:hint="cs"/>
          <w:rtl/>
        </w:rPr>
        <w:t xml:space="preserve">ל לנסות. </w:t>
      </w:r>
    </w:p>
    <w:p w14:paraId="580AF03E" w14:textId="77777777" w:rsidR="00000000" w:rsidRDefault="00890A51">
      <w:pPr>
        <w:pStyle w:val="a0"/>
        <w:rPr>
          <w:rFonts w:hint="cs"/>
          <w:rtl/>
        </w:rPr>
      </w:pPr>
    </w:p>
    <w:p w14:paraId="36AF72A2" w14:textId="77777777" w:rsidR="00000000" w:rsidRDefault="00890A51">
      <w:pPr>
        <w:pStyle w:val="a0"/>
        <w:rPr>
          <w:rFonts w:hint="cs"/>
          <w:rtl/>
        </w:rPr>
      </w:pPr>
      <w:r>
        <w:rPr>
          <w:rFonts w:hint="cs"/>
          <w:rtl/>
        </w:rPr>
        <w:t>הוא אומר לעצמו: כיצד יכול להיות במדינה מתוקנת מצב</w:t>
      </w:r>
      <w:r>
        <w:rPr>
          <w:rtl/>
        </w:rPr>
        <w:t xml:space="preserve"> </w:t>
      </w:r>
      <w:r>
        <w:rPr>
          <w:rFonts w:hint="cs"/>
          <w:rtl/>
        </w:rPr>
        <w:t xml:space="preserve">שאדם שכבר הורשע בעבירות תנועה נוראיות ובמעורבות בתאונות - עבר פסים לבנים, נסע כמו משוגע ועשה אלף ואחת עבירות - עדיין נוהג, וגם עכשיו, כתוצאה מסגנון הנהיגה שלו, נקטלו חיים בישראל. </w:t>
      </w:r>
    </w:p>
    <w:p w14:paraId="03CD9137" w14:textId="77777777" w:rsidR="00000000" w:rsidRDefault="00890A51">
      <w:pPr>
        <w:pStyle w:val="a0"/>
        <w:rPr>
          <w:rFonts w:hint="cs"/>
          <w:rtl/>
        </w:rPr>
      </w:pPr>
    </w:p>
    <w:p w14:paraId="00488EBA" w14:textId="77777777" w:rsidR="00000000" w:rsidRDefault="00890A51">
      <w:pPr>
        <w:pStyle w:val="a0"/>
        <w:rPr>
          <w:rFonts w:hint="cs"/>
          <w:rtl/>
        </w:rPr>
      </w:pPr>
      <w:r>
        <w:rPr>
          <w:rFonts w:hint="cs"/>
          <w:rtl/>
        </w:rPr>
        <w:t>אני רוצה שהחוק</w:t>
      </w:r>
      <w:r>
        <w:rPr>
          <w:rFonts w:hint="cs"/>
          <w:rtl/>
        </w:rPr>
        <w:t xml:space="preserve"> הישראלי יבחין בין נהג שעושה עבירה - וכל אחד מאתנו, לצערנו, עושה עבירה - לבין מה שאני רוצה לכנות עבריין תנועה מועד. אדם שעושה אין-ספור עבירות על הכביש, אני לא רוצה לכנות אותו בשמות, אבל זה ברור שיש אנשים כאלה. יש תופעה כזאת. ולא יכול להיות שאנחנו נתייחס בא</w:t>
      </w:r>
      <w:r>
        <w:rPr>
          <w:rFonts w:hint="cs"/>
          <w:rtl/>
        </w:rPr>
        <w:t xml:space="preserve">ותו יחס למי שפעם אחת עשה עבירה ולמי שכל הזמן עושה עבירות. זה לא אותו דבר. </w:t>
      </w:r>
    </w:p>
    <w:p w14:paraId="7A981B55" w14:textId="77777777" w:rsidR="00000000" w:rsidRDefault="00890A51">
      <w:pPr>
        <w:pStyle w:val="a0"/>
        <w:rPr>
          <w:rFonts w:hint="cs"/>
          <w:rtl/>
        </w:rPr>
      </w:pPr>
    </w:p>
    <w:p w14:paraId="385D7AB3" w14:textId="77777777" w:rsidR="00000000" w:rsidRDefault="00890A51">
      <w:pPr>
        <w:pStyle w:val="af0"/>
        <w:rPr>
          <w:rtl/>
        </w:rPr>
      </w:pPr>
      <w:r>
        <w:rPr>
          <w:rFonts w:hint="eastAsia"/>
          <w:rtl/>
        </w:rPr>
        <w:t>שר</w:t>
      </w:r>
      <w:r>
        <w:rPr>
          <w:rtl/>
        </w:rPr>
        <w:t xml:space="preserve"> הפנים אברהם פורז:</w:t>
      </w:r>
    </w:p>
    <w:p w14:paraId="7538FFC3" w14:textId="77777777" w:rsidR="00000000" w:rsidRDefault="00890A51">
      <w:pPr>
        <w:pStyle w:val="a0"/>
        <w:rPr>
          <w:rFonts w:hint="cs"/>
          <w:rtl/>
        </w:rPr>
      </w:pPr>
    </w:p>
    <w:p w14:paraId="26B8DAC5" w14:textId="77777777" w:rsidR="00000000" w:rsidRDefault="00890A51">
      <w:pPr>
        <w:pStyle w:val="a0"/>
        <w:rPr>
          <w:rFonts w:hint="cs"/>
          <w:rtl/>
        </w:rPr>
      </w:pPr>
      <w:r>
        <w:rPr>
          <w:rFonts w:hint="cs"/>
          <w:rtl/>
        </w:rPr>
        <w:t>בשביל זה יש שיטת ניקוד.</w:t>
      </w:r>
    </w:p>
    <w:p w14:paraId="1CAD8605" w14:textId="77777777" w:rsidR="00000000" w:rsidRDefault="00890A51">
      <w:pPr>
        <w:pStyle w:val="a0"/>
        <w:rPr>
          <w:rFonts w:hint="cs"/>
          <w:rtl/>
        </w:rPr>
      </w:pPr>
    </w:p>
    <w:p w14:paraId="47FB281C" w14:textId="77777777" w:rsidR="00000000" w:rsidRDefault="00890A51">
      <w:pPr>
        <w:pStyle w:val="-"/>
        <w:rPr>
          <w:rtl/>
        </w:rPr>
      </w:pPr>
      <w:bookmarkStart w:id="277" w:name="FS000000455T30_06_2004_15_17_07C"/>
      <w:bookmarkEnd w:id="277"/>
      <w:r>
        <w:rPr>
          <w:rtl/>
        </w:rPr>
        <w:t>אופיר פינס-פז (העבודה-מימד):</w:t>
      </w:r>
    </w:p>
    <w:p w14:paraId="093EA027" w14:textId="77777777" w:rsidR="00000000" w:rsidRDefault="00890A51">
      <w:pPr>
        <w:pStyle w:val="a0"/>
        <w:rPr>
          <w:rtl/>
        </w:rPr>
      </w:pPr>
    </w:p>
    <w:p w14:paraId="4292B3D0" w14:textId="77777777" w:rsidR="00000000" w:rsidRDefault="00890A51">
      <w:pPr>
        <w:pStyle w:val="a0"/>
        <w:rPr>
          <w:rFonts w:hint="cs"/>
          <w:rtl/>
        </w:rPr>
      </w:pPr>
      <w:r>
        <w:rPr>
          <w:rFonts w:hint="cs"/>
          <w:rtl/>
        </w:rPr>
        <w:t>רגע, תן לי, אברהם, תאמין לי שאני יודע.</w:t>
      </w:r>
    </w:p>
    <w:p w14:paraId="1108FC85" w14:textId="77777777" w:rsidR="00000000" w:rsidRDefault="00890A51">
      <w:pPr>
        <w:pStyle w:val="a0"/>
        <w:rPr>
          <w:rFonts w:hint="cs"/>
          <w:rtl/>
        </w:rPr>
      </w:pPr>
    </w:p>
    <w:p w14:paraId="20CC3882" w14:textId="77777777" w:rsidR="00000000" w:rsidRDefault="00890A51">
      <w:pPr>
        <w:pStyle w:val="a0"/>
        <w:rPr>
          <w:rFonts w:hint="cs"/>
          <w:rtl/>
        </w:rPr>
      </w:pPr>
      <w:r>
        <w:rPr>
          <w:rFonts w:hint="cs"/>
          <w:rtl/>
        </w:rPr>
        <w:t xml:space="preserve">עכשיו, מה הצעת החוק שלי בסך הכול אומרת? כשאדם עושה עבירת תנועה </w:t>
      </w:r>
      <w:r>
        <w:rPr>
          <w:rFonts w:hint="cs"/>
          <w:rtl/>
        </w:rPr>
        <w:t>ובא אליו קצין משטרה, הוא יכול לשלול את רשיונו ל-30 יום, באופן מינהלי, אוטומטית. אבל גם כשהוא רואה אותו עבריין מועד ורואה את כל גיליון ההרשעות שלו, עדיין הוא יכול לשלול את רשיונו רק ל-30 יום, גם אם הוא ייסע 200 קילומטרים לשעה, גם אם הוא עשה עבירה כזאת רק את</w:t>
      </w:r>
      <w:r>
        <w:rPr>
          <w:rFonts w:hint="cs"/>
          <w:rtl/>
        </w:rPr>
        <w:t>מול. אני חושב שצריך לתת סמכות בידי המשטרה, לאותו קצין, שאם הוא באמת נתקל באותו עבריין מועד שהורשע חמש פעמים בשנה - זה מה שאני הצעתי, אפשר להציע מבחן אחר. אבל עבריין כזה שהורשע חמש פעמים - - -</w:t>
      </w:r>
    </w:p>
    <w:p w14:paraId="55A0A3EC" w14:textId="77777777" w:rsidR="00000000" w:rsidRDefault="00890A51">
      <w:pPr>
        <w:pStyle w:val="a0"/>
        <w:rPr>
          <w:rFonts w:hint="cs"/>
          <w:rtl/>
        </w:rPr>
      </w:pPr>
    </w:p>
    <w:p w14:paraId="0EBD86A1" w14:textId="77777777" w:rsidR="00000000" w:rsidRDefault="00890A51">
      <w:pPr>
        <w:pStyle w:val="af1"/>
        <w:rPr>
          <w:rtl/>
        </w:rPr>
      </w:pPr>
      <w:r>
        <w:rPr>
          <w:rtl/>
        </w:rPr>
        <w:t>היו"ר ראובן ריבלין:</w:t>
      </w:r>
    </w:p>
    <w:p w14:paraId="17E28590" w14:textId="77777777" w:rsidR="00000000" w:rsidRDefault="00890A51">
      <w:pPr>
        <w:pStyle w:val="a0"/>
        <w:rPr>
          <w:rtl/>
        </w:rPr>
      </w:pPr>
    </w:p>
    <w:p w14:paraId="682AAC31" w14:textId="77777777" w:rsidR="00000000" w:rsidRDefault="00890A51">
      <w:pPr>
        <w:pStyle w:val="a0"/>
        <w:rPr>
          <w:rFonts w:hint="cs"/>
          <w:rtl/>
        </w:rPr>
      </w:pPr>
      <w:r>
        <w:rPr>
          <w:rFonts w:hint="cs"/>
          <w:rtl/>
        </w:rPr>
        <w:t>אפשר לשלול את רשיונו עד העמדתו לדין.</w:t>
      </w:r>
    </w:p>
    <w:p w14:paraId="481CCD8F" w14:textId="77777777" w:rsidR="00000000" w:rsidRDefault="00890A51">
      <w:pPr>
        <w:pStyle w:val="a0"/>
        <w:rPr>
          <w:rFonts w:hint="cs"/>
          <w:rtl/>
        </w:rPr>
      </w:pPr>
    </w:p>
    <w:p w14:paraId="1406C729" w14:textId="77777777" w:rsidR="00000000" w:rsidRDefault="00890A51">
      <w:pPr>
        <w:pStyle w:val="-"/>
        <w:rPr>
          <w:rtl/>
        </w:rPr>
      </w:pPr>
      <w:bookmarkStart w:id="278" w:name="FS000000455T30_06_2004_15_20_58C"/>
      <w:bookmarkEnd w:id="278"/>
      <w:r>
        <w:rPr>
          <w:rtl/>
        </w:rPr>
        <w:t>אופי</w:t>
      </w:r>
      <w:r>
        <w:rPr>
          <w:rtl/>
        </w:rPr>
        <w:t>ר פינס-פז (העבודה-מימד):</w:t>
      </w:r>
    </w:p>
    <w:p w14:paraId="63132C0F" w14:textId="77777777" w:rsidR="00000000" w:rsidRDefault="00890A51">
      <w:pPr>
        <w:pStyle w:val="a0"/>
        <w:rPr>
          <w:rtl/>
        </w:rPr>
      </w:pPr>
    </w:p>
    <w:p w14:paraId="718E362E" w14:textId="77777777" w:rsidR="00000000" w:rsidRDefault="00890A51">
      <w:pPr>
        <w:pStyle w:val="a0"/>
        <w:rPr>
          <w:rFonts w:hint="cs"/>
          <w:rtl/>
        </w:rPr>
      </w:pPr>
      <w:r>
        <w:rPr>
          <w:rFonts w:hint="cs"/>
          <w:rtl/>
        </w:rPr>
        <w:t xml:space="preserve">אני הצעתי 90  יום. </w:t>
      </w:r>
    </w:p>
    <w:p w14:paraId="77C170C7" w14:textId="77777777" w:rsidR="00000000" w:rsidRDefault="00890A51">
      <w:pPr>
        <w:pStyle w:val="a0"/>
        <w:rPr>
          <w:rFonts w:hint="cs"/>
          <w:rtl/>
        </w:rPr>
      </w:pPr>
    </w:p>
    <w:p w14:paraId="53107C0D" w14:textId="77777777" w:rsidR="00000000" w:rsidRDefault="00890A51">
      <w:pPr>
        <w:pStyle w:val="af1"/>
        <w:rPr>
          <w:rtl/>
        </w:rPr>
      </w:pPr>
      <w:r>
        <w:rPr>
          <w:rtl/>
        </w:rPr>
        <w:t>היו"ר ראובן ריבלין:</w:t>
      </w:r>
    </w:p>
    <w:p w14:paraId="3A73DF02" w14:textId="77777777" w:rsidR="00000000" w:rsidRDefault="00890A51">
      <w:pPr>
        <w:pStyle w:val="a0"/>
        <w:rPr>
          <w:rtl/>
        </w:rPr>
      </w:pPr>
    </w:p>
    <w:p w14:paraId="0A3F12DE" w14:textId="77777777" w:rsidR="00000000" w:rsidRDefault="00890A51">
      <w:pPr>
        <w:pStyle w:val="a0"/>
        <w:rPr>
          <w:rFonts w:hint="cs"/>
          <w:rtl/>
        </w:rPr>
      </w:pPr>
      <w:r>
        <w:rPr>
          <w:rFonts w:hint="cs"/>
          <w:rtl/>
        </w:rPr>
        <w:t xml:space="preserve">ולכוון את בית-המשפט להעמדה לדין מייד. </w:t>
      </w:r>
    </w:p>
    <w:p w14:paraId="30C37889" w14:textId="77777777" w:rsidR="00000000" w:rsidRDefault="00890A51">
      <w:pPr>
        <w:pStyle w:val="a0"/>
        <w:rPr>
          <w:rFonts w:hint="cs"/>
          <w:rtl/>
        </w:rPr>
      </w:pPr>
    </w:p>
    <w:p w14:paraId="55F3E7D9" w14:textId="77777777" w:rsidR="00000000" w:rsidRDefault="00890A51">
      <w:pPr>
        <w:pStyle w:val="-"/>
        <w:rPr>
          <w:rtl/>
        </w:rPr>
      </w:pPr>
      <w:bookmarkStart w:id="279" w:name="FS000000455T30_06_2004_15_21_29C"/>
      <w:bookmarkEnd w:id="279"/>
      <w:r>
        <w:rPr>
          <w:rtl/>
        </w:rPr>
        <w:t>אופיר פינס-פז (העבודה-מימד):</w:t>
      </w:r>
    </w:p>
    <w:p w14:paraId="091265FF" w14:textId="77777777" w:rsidR="00000000" w:rsidRDefault="00890A51">
      <w:pPr>
        <w:pStyle w:val="a0"/>
        <w:rPr>
          <w:rtl/>
        </w:rPr>
      </w:pPr>
    </w:p>
    <w:p w14:paraId="21DFAC46" w14:textId="77777777" w:rsidR="00000000" w:rsidRDefault="00890A51">
      <w:pPr>
        <w:pStyle w:val="a0"/>
        <w:rPr>
          <w:rFonts w:hint="cs"/>
          <w:rtl/>
        </w:rPr>
      </w:pPr>
      <w:r>
        <w:rPr>
          <w:rFonts w:hint="cs"/>
          <w:rtl/>
        </w:rPr>
        <w:t>יושב-ראש הכנסת עוד מרחיק לכת. אני הצעתי 90 יום. לא יכול להיות שהוא יקבל 30 יום. צריך להרחיק את האיש הזה מהכביש או עד ה</w:t>
      </w:r>
      <w:r>
        <w:rPr>
          <w:rFonts w:hint="cs"/>
          <w:rtl/>
        </w:rPr>
        <w:t xml:space="preserve">משפט, או לפחות ל-90 יום. אני חושב שזו הצעת חוק סבירה. אין לה קשר לשיטת הניקוד, אדוני שר הפנים. </w:t>
      </w:r>
    </w:p>
    <w:p w14:paraId="1CE0BB98" w14:textId="77777777" w:rsidR="00000000" w:rsidRDefault="00890A51">
      <w:pPr>
        <w:pStyle w:val="af0"/>
        <w:rPr>
          <w:rFonts w:hint="cs"/>
          <w:rtl/>
        </w:rPr>
      </w:pPr>
    </w:p>
    <w:p w14:paraId="7489789A" w14:textId="77777777" w:rsidR="00000000" w:rsidRDefault="00890A51">
      <w:pPr>
        <w:pStyle w:val="af0"/>
        <w:rPr>
          <w:rtl/>
        </w:rPr>
      </w:pPr>
      <w:r>
        <w:rPr>
          <w:rFonts w:hint="eastAsia"/>
          <w:rtl/>
        </w:rPr>
        <w:t>שר</w:t>
      </w:r>
      <w:r>
        <w:rPr>
          <w:rtl/>
        </w:rPr>
        <w:t xml:space="preserve"> הפנים אברהם פורז:</w:t>
      </w:r>
    </w:p>
    <w:p w14:paraId="58E4A999" w14:textId="77777777" w:rsidR="00000000" w:rsidRDefault="00890A51">
      <w:pPr>
        <w:pStyle w:val="a0"/>
        <w:rPr>
          <w:rFonts w:hint="cs"/>
          <w:rtl/>
        </w:rPr>
      </w:pPr>
    </w:p>
    <w:p w14:paraId="574B43F3" w14:textId="77777777" w:rsidR="00000000" w:rsidRDefault="00890A51">
      <w:pPr>
        <w:pStyle w:val="a0"/>
        <w:rPr>
          <w:rFonts w:hint="cs"/>
          <w:rtl/>
        </w:rPr>
      </w:pPr>
      <w:r>
        <w:rPr>
          <w:rFonts w:hint="cs"/>
          <w:rtl/>
        </w:rPr>
        <w:t xml:space="preserve">לא נכון. לפי שיטת הניקוד יש פסילה של תקופה, שאתה מקבל - - - נקודות. </w:t>
      </w:r>
    </w:p>
    <w:p w14:paraId="7D7A944B" w14:textId="77777777" w:rsidR="00000000" w:rsidRDefault="00890A51">
      <w:pPr>
        <w:pStyle w:val="a0"/>
        <w:rPr>
          <w:rFonts w:hint="cs"/>
          <w:rtl/>
        </w:rPr>
      </w:pPr>
    </w:p>
    <w:p w14:paraId="62980B56" w14:textId="77777777" w:rsidR="00000000" w:rsidRDefault="00890A51">
      <w:pPr>
        <w:pStyle w:val="-"/>
        <w:rPr>
          <w:rtl/>
        </w:rPr>
      </w:pPr>
      <w:bookmarkStart w:id="280" w:name="FS000000455T30_06_2004_15_23_03C"/>
      <w:bookmarkEnd w:id="280"/>
      <w:r>
        <w:rPr>
          <w:rtl/>
        </w:rPr>
        <w:t>אופיר פינס-פז (העבודה-מימד):</w:t>
      </w:r>
    </w:p>
    <w:p w14:paraId="7DF7D973" w14:textId="77777777" w:rsidR="00000000" w:rsidRDefault="00890A51">
      <w:pPr>
        <w:pStyle w:val="a0"/>
        <w:rPr>
          <w:rtl/>
        </w:rPr>
      </w:pPr>
    </w:p>
    <w:p w14:paraId="285E109B" w14:textId="77777777" w:rsidR="00000000" w:rsidRDefault="00890A51">
      <w:pPr>
        <w:pStyle w:val="a0"/>
        <w:rPr>
          <w:rFonts w:hint="cs"/>
          <w:rtl/>
        </w:rPr>
      </w:pPr>
      <w:r>
        <w:rPr>
          <w:rFonts w:hint="cs"/>
          <w:rtl/>
        </w:rPr>
        <w:t>כתוצאה מהניקוד. אני מדבר עכשיו על הפס</w:t>
      </w:r>
      <w:r>
        <w:rPr>
          <w:rFonts w:hint="cs"/>
          <w:rtl/>
        </w:rPr>
        <w:t>ילה המינהלית, כששוטר בא - - -</w:t>
      </w:r>
    </w:p>
    <w:p w14:paraId="3BAFDFA7" w14:textId="77777777" w:rsidR="00000000" w:rsidRDefault="00890A51">
      <w:pPr>
        <w:pStyle w:val="a0"/>
        <w:rPr>
          <w:rFonts w:hint="cs"/>
          <w:rtl/>
        </w:rPr>
      </w:pPr>
    </w:p>
    <w:p w14:paraId="6523DF3C" w14:textId="77777777" w:rsidR="00000000" w:rsidRDefault="00890A51">
      <w:pPr>
        <w:pStyle w:val="af0"/>
        <w:rPr>
          <w:rtl/>
        </w:rPr>
      </w:pPr>
      <w:r>
        <w:rPr>
          <w:rFonts w:hint="eastAsia"/>
          <w:rtl/>
        </w:rPr>
        <w:t>שר</w:t>
      </w:r>
      <w:r>
        <w:rPr>
          <w:rtl/>
        </w:rPr>
        <w:t xml:space="preserve"> הפנים אברהם פורז:</w:t>
      </w:r>
    </w:p>
    <w:p w14:paraId="2C37EB46" w14:textId="77777777" w:rsidR="00000000" w:rsidRDefault="00890A51">
      <w:pPr>
        <w:pStyle w:val="a0"/>
        <w:rPr>
          <w:rFonts w:hint="cs"/>
          <w:rtl/>
        </w:rPr>
      </w:pPr>
    </w:p>
    <w:p w14:paraId="7849942C" w14:textId="77777777" w:rsidR="00000000" w:rsidRDefault="00890A51">
      <w:pPr>
        <w:pStyle w:val="a0"/>
        <w:rPr>
          <w:rFonts w:hint="cs"/>
          <w:rtl/>
        </w:rPr>
      </w:pPr>
      <w:r>
        <w:rPr>
          <w:rFonts w:hint="cs"/>
          <w:rtl/>
        </w:rPr>
        <w:t>- - -</w:t>
      </w:r>
    </w:p>
    <w:p w14:paraId="39C66195" w14:textId="77777777" w:rsidR="00000000" w:rsidRDefault="00890A51">
      <w:pPr>
        <w:pStyle w:val="a0"/>
        <w:rPr>
          <w:rFonts w:hint="cs"/>
          <w:rtl/>
        </w:rPr>
      </w:pPr>
    </w:p>
    <w:p w14:paraId="0A9A65E0" w14:textId="77777777" w:rsidR="00000000" w:rsidRDefault="00890A51">
      <w:pPr>
        <w:pStyle w:val="af1"/>
        <w:rPr>
          <w:rtl/>
        </w:rPr>
      </w:pPr>
      <w:r>
        <w:rPr>
          <w:rtl/>
        </w:rPr>
        <w:t>היו"ר ראובן ריבלין:</w:t>
      </w:r>
    </w:p>
    <w:p w14:paraId="6043068F" w14:textId="77777777" w:rsidR="00000000" w:rsidRDefault="00890A51">
      <w:pPr>
        <w:pStyle w:val="a0"/>
        <w:rPr>
          <w:rtl/>
        </w:rPr>
      </w:pPr>
    </w:p>
    <w:p w14:paraId="065F8108" w14:textId="77777777" w:rsidR="00000000" w:rsidRDefault="00890A51">
      <w:pPr>
        <w:pStyle w:val="a0"/>
        <w:rPr>
          <w:rFonts w:hint="cs"/>
          <w:rtl/>
        </w:rPr>
      </w:pPr>
      <w:r>
        <w:rPr>
          <w:rFonts w:hint="cs"/>
          <w:rtl/>
        </w:rPr>
        <w:t xml:space="preserve">גם הניקוד זו פסילה מינהלית. </w:t>
      </w:r>
    </w:p>
    <w:p w14:paraId="18E5C4A9" w14:textId="77777777" w:rsidR="00000000" w:rsidRDefault="00890A51">
      <w:pPr>
        <w:pStyle w:val="a0"/>
        <w:rPr>
          <w:rFonts w:hint="cs"/>
          <w:rtl/>
        </w:rPr>
      </w:pPr>
    </w:p>
    <w:p w14:paraId="41B63613" w14:textId="77777777" w:rsidR="00000000" w:rsidRDefault="00890A51">
      <w:pPr>
        <w:pStyle w:val="-"/>
        <w:rPr>
          <w:rtl/>
        </w:rPr>
      </w:pPr>
      <w:bookmarkStart w:id="281" w:name="FS000000455T30_06_2004_15_23_41C"/>
      <w:bookmarkEnd w:id="281"/>
      <w:r>
        <w:rPr>
          <w:rtl/>
        </w:rPr>
        <w:t>אופיר פינס-פז (העבודה-מימד):</w:t>
      </w:r>
    </w:p>
    <w:p w14:paraId="064556F7" w14:textId="77777777" w:rsidR="00000000" w:rsidRDefault="00890A51">
      <w:pPr>
        <w:pStyle w:val="a0"/>
        <w:rPr>
          <w:rtl/>
        </w:rPr>
      </w:pPr>
    </w:p>
    <w:p w14:paraId="2D25EFF6" w14:textId="77777777" w:rsidR="00000000" w:rsidRDefault="00890A51">
      <w:pPr>
        <w:pStyle w:val="a0"/>
        <w:rPr>
          <w:rFonts w:hint="cs"/>
          <w:rtl/>
        </w:rPr>
      </w:pPr>
      <w:r>
        <w:rPr>
          <w:rFonts w:hint="cs"/>
          <w:rtl/>
        </w:rPr>
        <w:t xml:space="preserve">רגע. אלה שני דברים. זה לא האחד במקום השני. שיטת הניקוד - אני מכיר אותה. </w:t>
      </w:r>
    </w:p>
    <w:p w14:paraId="23738CFB" w14:textId="77777777" w:rsidR="00000000" w:rsidRDefault="00890A51">
      <w:pPr>
        <w:pStyle w:val="a0"/>
        <w:rPr>
          <w:rFonts w:hint="cs"/>
          <w:rtl/>
        </w:rPr>
      </w:pPr>
    </w:p>
    <w:p w14:paraId="22F44025" w14:textId="77777777" w:rsidR="00000000" w:rsidRDefault="00890A51">
      <w:pPr>
        <w:pStyle w:val="af1"/>
        <w:rPr>
          <w:rtl/>
        </w:rPr>
      </w:pPr>
      <w:r>
        <w:rPr>
          <w:rtl/>
        </w:rPr>
        <w:t>היו"ר ראובן ריבלין:</w:t>
      </w:r>
    </w:p>
    <w:p w14:paraId="0F4D7F72" w14:textId="77777777" w:rsidR="00000000" w:rsidRDefault="00890A51">
      <w:pPr>
        <w:pStyle w:val="a0"/>
        <w:rPr>
          <w:rtl/>
        </w:rPr>
      </w:pPr>
    </w:p>
    <w:p w14:paraId="2B1EEE24" w14:textId="77777777" w:rsidR="00000000" w:rsidRDefault="00890A51">
      <w:pPr>
        <w:pStyle w:val="a0"/>
        <w:rPr>
          <w:rFonts w:hint="cs"/>
          <w:rtl/>
        </w:rPr>
      </w:pPr>
      <w:r>
        <w:rPr>
          <w:rFonts w:hint="cs"/>
          <w:rtl/>
        </w:rPr>
        <w:t xml:space="preserve">לא זאת, אף זאת, הוא </w:t>
      </w:r>
      <w:r>
        <w:rPr>
          <w:rFonts w:hint="cs"/>
          <w:rtl/>
        </w:rPr>
        <w:t xml:space="preserve">אומר. </w:t>
      </w:r>
    </w:p>
    <w:p w14:paraId="5CA2979E" w14:textId="77777777" w:rsidR="00000000" w:rsidRDefault="00890A51">
      <w:pPr>
        <w:pStyle w:val="a0"/>
        <w:rPr>
          <w:rFonts w:hint="cs"/>
          <w:rtl/>
        </w:rPr>
      </w:pPr>
    </w:p>
    <w:p w14:paraId="649F7F9C" w14:textId="77777777" w:rsidR="00000000" w:rsidRDefault="00890A51">
      <w:pPr>
        <w:pStyle w:val="af0"/>
        <w:rPr>
          <w:rtl/>
        </w:rPr>
      </w:pPr>
      <w:r>
        <w:rPr>
          <w:rFonts w:hint="eastAsia"/>
          <w:rtl/>
        </w:rPr>
        <w:t>שר</w:t>
      </w:r>
      <w:r>
        <w:rPr>
          <w:rtl/>
        </w:rPr>
        <w:t xml:space="preserve"> הפנים אברהם פורז:</w:t>
      </w:r>
    </w:p>
    <w:p w14:paraId="55EF5D23" w14:textId="77777777" w:rsidR="00000000" w:rsidRDefault="00890A51">
      <w:pPr>
        <w:pStyle w:val="a0"/>
        <w:rPr>
          <w:rFonts w:hint="cs"/>
          <w:rtl/>
        </w:rPr>
      </w:pPr>
    </w:p>
    <w:p w14:paraId="5AD4DCE8" w14:textId="77777777" w:rsidR="00000000" w:rsidRDefault="00890A51">
      <w:pPr>
        <w:pStyle w:val="a0"/>
        <w:rPr>
          <w:rFonts w:hint="cs"/>
          <w:rtl/>
        </w:rPr>
      </w:pPr>
      <w:r>
        <w:rPr>
          <w:rFonts w:hint="cs"/>
          <w:rtl/>
        </w:rPr>
        <w:t>אתה לא מודע לזה שהיום שיטת הניקוד החדשה יוצרת פסילה.</w:t>
      </w:r>
    </w:p>
    <w:p w14:paraId="332B9E47" w14:textId="77777777" w:rsidR="00000000" w:rsidRDefault="00890A51">
      <w:pPr>
        <w:pStyle w:val="a0"/>
        <w:rPr>
          <w:rFonts w:hint="cs"/>
          <w:rtl/>
        </w:rPr>
      </w:pPr>
    </w:p>
    <w:p w14:paraId="2B63D625" w14:textId="77777777" w:rsidR="00000000" w:rsidRDefault="00890A51">
      <w:pPr>
        <w:pStyle w:val="-"/>
        <w:rPr>
          <w:rtl/>
        </w:rPr>
      </w:pPr>
      <w:bookmarkStart w:id="282" w:name="FS000000455T30_06_2004_15_24_59C"/>
      <w:bookmarkEnd w:id="282"/>
      <w:r>
        <w:rPr>
          <w:rtl/>
        </w:rPr>
        <w:t>אופיר פינס-פז (העבודה-מימד):</w:t>
      </w:r>
    </w:p>
    <w:p w14:paraId="301B26CE" w14:textId="77777777" w:rsidR="00000000" w:rsidRDefault="00890A51">
      <w:pPr>
        <w:pStyle w:val="a0"/>
        <w:rPr>
          <w:rtl/>
        </w:rPr>
      </w:pPr>
    </w:p>
    <w:p w14:paraId="1CAC6CC1" w14:textId="77777777" w:rsidR="00000000" w:rsidRDefault="00890A51">
      <w:pPr>
        <w:pStyle w:val="a0"/>
        <w:rPr>
          <w:rFonts w:hint="cs"/>
          <w:rtl/>
        </w:rPr>
      </w:pPr>
      <w:r>
        <w:rPr>
          <w:rFonts w:hint="cs"/>
          <w:rtl/>
        </w:rPr>
        <w:t>אני מודע. אני מודע לכך, אני מודע לכך. אבל אני אומר לך דבר אחר: כיום שוטר יכול להוריד מהכביש אדם שעשה עבירת תנועה, ולשלול לו מינהלית, במקום, את</w:t>
      </w:r>
      <w:r>
        <w:rPr>
          <w:rFonts w:hint="cs"/>
          <w:rtl/>
        </w:rPr>
        <w:t xml:space="preserve"> הרשיון ל-30 יום. אני מציע, שאם מדובר בעבריין מועד - ונגדיר מהו - הוא יוכל לשלול אותו ל-90 יום. זה כל השינוי שאני מציע. </w:t>
      </w:r>
    </w:p>
    <w:p w14:paraId="1DD4D945" w14:textId="77777777" w:rsidR="00000000" w:rsidRDefault="00890A51">
      <w:pPr>
        <w:pStyle w:val="a0"/>
        <w:rPr>
          <w:rFonts w:hint="cs"/>
          <w:rtl/>
        </w:rPr>
      </w:pPr>
    </w:p>
    <w:p w14:paraId="099FE58A" w14:textId="77777777" w:rsidR="00000000" w:rsidRDefault="00890A51">
      <w:pPr>
        <w:pStyle w:val="af1"/>
        <w:rPr>
          <w:rtl/>
        </w:rPr>
      </w:pPr>
      <w:r>
        <w:rPr>
          <w:rtl/>
        </w:rPr>
        <w:t>היו"ר ראובן ריבלין:</w:t>
      </w:r>
    </w:p>
    <w:p w14:paraId="56359ED2" w14:textId="77777777" w:rsidR="00000000" w:rsidRDefault="00890A51">
      <w:pPr>
        <w:pStyle w:val="a0"/>
        <w:rPr>
          <w:rtl/>
        </w:rPr>
      </w:pPr>
    </w:p>
    <w:p w14:paraId="621AC743" w14:textId="77777777" w:rsidR="00000000" w:rsidRDefault="00890A51">
      <w:pPr>
        <w:pStyle w:val="a0"/>
        <w:rPr>
          <w:rFonts w:hint="cs"/>
          <w:rtl/>
        </w:rPr>
      </w:pPr>
      <w:r>
        <w:rPr>
          <w:rFonts w:hint="cs"/>
          <w:rtl/>
        </w:rPr>
        <w:t>חבר הכנסת פינס, תשובתך לשר, שהוא גם משפטן: כאשר הוא נעצר על-ידי שוטר בנוסעו 180 קילומטר לשעה. הוא עדיין לא הורשע,</w:t>
      </w:r>
      <w:r>
        <w:rPr>
          <w:rFonts w:hint="cs"/>
          <w:rtl/>
        </w:rPr>
        <w:t xml:space="preserve"> אין לו שום נקודה. והוא כבר עשה כל כך הרבה עבירות, וכבר על-פי ההוראות המינהלתיות נשלל רשיונו ארבע פעמים. פה הוא עשה עבירה על המקום, רשאי - לפי הצעת החוק - מישהו לשלול את רשיונו עד העמדתו לדין, 90 יום - אני לא יודע מה. כי פה הנקודות עוד לא מגיעות. הוא, רק א</w:t>
      </w:r>
      <w:r>
        <w:rPr>
          <w:rFonts w:hint="cs"/>
          <w:rtl/>
        </w:rPr>
        <w:t xml:space="preserve">חרי שיורשע, יקבל נקודות. </w:t>
      </w:r>
    </w:p>
    <w:p w14:paraId="385B4189" w14:textId="77777777" w:rsidR="00000000" w:rsidRDefault="00890A51">
      <w:pPr>
        <w:pStyle w:val="a0"/>
        <w:rPr>
          <w:rFonts w:hint="cs"/>
          <w:rtl/>
        </w:rPr>
      </w:pPr>
    </w:p>
    <w:p w14:paraId="1FEE09B3" w14:textId="77777777" w:rsidR="00000000" w:rsidRDefault="00890A51">
      <w:pPr>
        <w:pStyle w:val="af0"/>
        <w:rPr>
          <w:rtl/>
        </w:rPr>
      </w:pPr>
      <w:r>
        <w:rPr>
          <w:rFonts w:hint="eastAsia"/>
          <w:rtl/>
        </w:rPr>
        <w:t>שר</w:t>
      </w:r>
      <w:r>
        <w:rPr>
          <w:rtl/>
        </w:rPr>
        <w:t xml:space="preserve"> הפנים אברהם פורז:</w:t>
      </w:r>
    </w:p>
    <w:p w14:paraId="09F6E535" w14:textId="77777777" w:rsidR="00000000" w:rsidRDefault="00890A51">
      <w:pPr>
        <w:pStyle w:val="a0"/>
        <w:rPr>
          <w:rFonts w:hint="cs"/>
          <w:rtl/>
        </w:rPr>
      </w:pPr>
    </w:p>
    <w:p w14:paraId="5FC3D92D" w14:textId="77777777" w:rsidR="00000000" w:rsidRDefault="00890A51">
      <w:pPr>
        <w:pStyle w:val="a0"/>
        <w:rPr>
          <w:rFonts w:hint="cs"/>
          <w:rtl/>
        </w:rPr>
      </w:pPr>
      <w:r>
        <w:rPr>
          <w:rFonts w:hint="cs"/>
          <w:rtl/>
        </w:rPr>
        <w:t>- - - העבירה היא חמורה, מעמידים אותו לדין בתוך תקופת השלילה, ואז רשיונו נפסל הלאה - - -</w:t>
      </w:r>
    </w:p>
    <w:p w14:paraId="776F72A7" w14:textId="77777777" w:rsidR="00000000" w:rsidRDefault="00890A51">
      <w:pPr>
        <w:pStyle w:val="a0"/>
        <w:rPr>
          <w:rFonts w:hint="cs"/>
          <w:rtl/>
        </w:rPr>
      </w:pPr>
    </w:p>
    <w:p w14:paraId="098E72AC" w14:textId="77777777" w:rsidR="00000000" w:rsidRDefault="00890A51">
      <w:pPr>
        <w:pStyle w:val="-"/>
        <w:rPr>
          <w:rtl/>
        </w:rPr>
      </w:pPr>
      <w:bookmarkStart w:id="283" w:name="FS000000455T30_06_2004_15_28_31C"/>
      <w:bookmarkEnd w:id="283"/>
      <w:r>
        <w:rPr>
          <w:rtl/>
        </w:rPr>
        <w:t>אופיר פינס-פז (העבודה-מימד):</w:t>
      </w:r>
    </w:p>
    <w:p w14:paraId="38D1E9A8" w14:textId="77777777" w:rsidR="00000000" w:rsidRDefault="00890A51">
      <w:pPr>
        <w:pStyle w:val="a0"/>
        <w:rPr>
          <w:rtl/>
        </w:rPr>
      </w:pPr>
    </w:p>
    <w:p w14:paraId="67FD9C35" w14:textId="77777777" w:rsidR="00000000" w:rsidRDefault="00890A51">
      <w:pPr>
        <w:pStyle w:val="a0"/>
        <w:rPr>
          <w:rFonts w:hint="cs"/>
          <w:rtl/>
        </w:rPr>
      </w:pPr>
      <w:r>
        <w:rPr>
          <w:rFonts w:hint="cs"/>
          <w:rtl/>
        </w:rPr>
        <w:t>על זה אני מברך. תשמע - טוב, אני בתפקיד אחר שלי בודק את ההתנהלות של בתי-המשפט ואת קצב העב</w:t>
      </w:r>
      <w:r>
        <w:rPr>
          <w:rFonts w:hint="cs"/>
          <w:rtl/>
        </w:rPr>
        <w:t>ודה. עזוב את זה עכשיו, באמת. השר פורז, בוא תשמע.</w:t>
      </w:r>
    </w:p>
    <w:p w14:paraId="075E96B7" w14:textId="77777777" w:rsidR="00000000" w:rsidRDefault="00890A51">
      <w:pPr>
        <w:pStyle w:val="a0"/>
        <w:rPr>
          <w:rFonts w:hint="cs"/>
          <w:rtl/>
        </w:rPr>
      </w:pPr>
    </w:p>
    <w:p w14:paraId="52C8AED0" w14:textId="77777777" w:rsidR="00000000" w:rsidRDefault="00890A51">
      <w:pPr>
        <w:pStyle w:val="af0"/>
        <w:rPr>
          <w:rtl/>
        </w:rPr>
      </w:pPr>
      <w:r>
        <w:rPr>
          <w:rFonts w:hint="eastAsia"/>
          <w:rtl/>
        </w:rPr>
        <w:t>שר</w:t>
      </w:r>
      <w:r>
        <w:rPr>
          <w:rtl/>
        </w:rPr>
        <w:t xml:space="preserve"> הפנים אברהם פורז:</w:t>
      </w:r>
    </w:p>
    <w:p w14:paraId="77E75493" w14:textId="77777777" w:rsidR="00000000" w:rsidRDefault="00890A51">
      <w:pPr>
        <w:pStyle w:val="a0"/>
        <w:rPr>
          <w:rFonts w:hint="cs"/>
          <w:rtl/>
        </w:rPr>
      </w:pPr>
    </w:p>
    <w:p w14:paraId="00A484A4" w14:textId="77777777" w:rsidR="00000000" w:rsidRDefault="00890A51">
      <w:pPr>
        <w:pStyle w:val="a0"/>
        <w:rPr>
          <w:rFonts w:hint="cs"/>
          <w:rtl/>
        </w:rPr>
      </w:pPr>
      <w:r>
        <w:rPr>
          <w:rFonts w:hint="cs"/>
          <w:rtl/>
        </w:rPr>
        <w:t>יש שליטה על שוטרים?</w:t>
      </w:r>
    </w:p>
    <w:p w14:paraId="42813728" w14:textId="77777777" w:rsidR="00000000" w:rsidRDefault="00890A51">
      <w:pPr>
        <w:pStyle w:val="a0"/>
        <w:rPr>
          <w:rFonts w:hint="cs"/>
          <w:rtl/>
        </w:rPr>
      </w:pPr>
    </w:p>
    <w:p w14:paraId="722DE07B" w14:textId="77777777" w:rsidR="00000000" w:rsidRDefault="00890A51">
      <w:pPr>
        <w:pStyle w:val="-"/>
        <w:rPr>
          <w:rtl/>
        </w:rPr>
      </w:pPr>
      <w:bookmarkStart w:id="284" w:name="FS000000455T30_06_2004_14_09_10C"/>
      <w:bookmarkEnd w:id="284"/>
      <w:r>
        <w:rPr>
          <w:rtl/>
        </w:rPr>
        <w:t>אופיר פינס-פז (העבודה-מימד):</w:t>
      </w:r>
    </w:p>
    <w:p w14:paraId="6509CA03" w14:textId="77777777" w:rsidR="00000000" w:rsidRDefault="00890A51">
      <w:pPr>
        <w:pStyle w:val="a0"/>
        <w:rPr>
          <w:rtl/>
        </w:rPr>
      </w:pPr>
    </w:p>
    <w:p w14:paraId="4397D4B1" w14:textId="77777777" w:rsidR="00000000" w:rsidRDefault="00890A51">
      <w:pPr>
        <w:pStyle w:val="a0"/>
        <w:rPr>
          <w:rFonts w:hint="cs"/>
          <w:rtl/>
        </w:rPr>
      </w:pPr>
      <w:r>
        <w:rPr>
          <w:rFonts w:hint="cs"/>
          <w:rtl/>
        </w:rPr>
        <w:t>לא, אבל יש להם הכלי הזה, יש להם הכלי המינהלי לפסילה ל-30 יום. אני טוען שזה טוב ונכון לגבי הנהג הסביר שעובר עבירה. אם הוא נתקל בעבריין</w:t>
      </w:r>
      <w:r>
        <w:rPr>
          <w:rFonts w:hint="cs"/>
          <w:rtl/>
        </w:rPr>
        <w:t xml:space="preserve"> תנועה סדרתי מועד, שבאמת מבצע עבירות, בואו ננסה להוריד אותו מהכביש. אני חושב שזאת הצעה סבירה, הצעה הגיונית, במסגרת הכללים ובמסגרת הכלים הנתונים בידי משטרת ישראל. אני סבור שכדאי לברר אותה כהצעת חוק במקום הנכון, אני לא יודע באיזו ועדה זה אמור להיות. </w:t>
      </w:r>
    </w:p>
    <w:p w14:paraId="32C770F4" w14:textId="77777777" w:rsidR="00000000" w:rsidRDefault="00890A51">
      <w:pPr>
        <w:pStyle w:val="a0"/>
        <w:rPr>
          <w:rFonts w:hint="cs"/>
          <w:rtl/>
        </w:rPr>
      </w:pPr>
    </w:p>
    <w:p w14:paraId="284514A3" w14:textId="77777777" w:rsidR="00000000" w:rsidRDefault="00890A51">
      <w:pPr>
        <w:pStyle w:val="af1"/>
        <w:rPr>
          <w:rtl/>
        </w:rPr>
      </w:pPr>
      <w:r>
        <w:rPr>
          <w:rtl/>
        </w:rPr>
        <w:t xml:space="preserve">היו"ר </w:t>
      </w:r>
      <w:r>
        <w:rPr>
          <w:rtl/>
        </w:rPr>
        <w:t>ראובן ריבלין:</w:t>
      </w:r>
    </w:p>
    <w:p w14:paraId="7D357C70" w14:textId="77777777" w:rsidR="00000000" w:rsidRDefault="00890A51">
      <w:pPr>
        <w:pStyle w:val="a0"/>
        <w:rPr>
          <w:rtl/>
        </w:rPr>
      </w:pPr>
    </w:p>
    <w:p w14:paraId="07F3E2FB" w14:textId="77777777" w:rsidR="00000000" w:rsidRDefault="00890A51">
      <w:pPr>
        <w:pStyle w:val="a0"/>
        <w:rPr>
          <w:rFonts w:hint="cs"/>
          <w:rtl/>
        </w:rPr>
      </w:pPr>
      <w:r>
        <w:rPr>
          <w:rFonts w:hint="cs"/>
          <w:rtl/>
        </w:rPr>
        <w:t xml:space="preserve">ועדת החוקה, חוק ומשפט. </w:t>
      </w:r>
    </w:p>
    <w:p w14:paraId="32576843" w14:textId="77777777" w:rsidR="00000000" w:rsidRDefault="00890A51">
      <w:pPr>
        <w:pStyle w:val="a0"/>
        <w:rPr>
          <w:rFonts w:hint="cs"/>
          <w:rtl/>
        </w:rPr>
      </w:pPr>
    </w:p>
    <w:p w14:paraId="5E47AB34" w14:textId="77777777" w:rsidR="00000000" w:rsidRDefault="00890A51">
      <w:pPr>
        <w:pStyle w:val="-"/>
        <w:rPr>
          <w:rtl/>
        </w:rPr>
      </w:pPr>
      <w:bookmarkStart w:id="285" w:name="FS000000455T30_06_2004_14_10_48C"/>
      <w:bookmarkEnd w:id="285"/>
      <w:r>
        <w:rPr>
          <w:rtl/>
        </w:rPr>
        <w:t>אופיר פינס-פז (העבודה-מימד):</w:t>
      </w:r>
    </w:p>
    <w:p w14:paraId="7E7FD40F" w14:textId="77777777" w:rsidR="00000000" w:rsidRDefault="00890A51">
      <w:pPr>
        <w:pStyle w:val="a0"/>
        <w:rPr>
          <w:rtl/>
        </w:rPr>
      </w:pPr>
    </w:p>
    <w:p w14:paraId="08F7526B" w14:textId="77777777" w:rsidR="00000000" w:rsidRDefault="00890A51">
      <w:pPr>
        <w:pStyle w:val="a0"/>
        <w:rPr>
          <w:rFonts w:hint="cs"/>
          <w:rtl/>
        </w:rPr>
      </w:pPr>
      <w:r>
        <w:rPr>
          <w:rFonts w:hint="cs"/>
          <w:rtl/>
        </w:rPr>
        <w:t>ועדת החוקה, חוק ומשפט. אני חושב ששווה לבדוק אותה באופן רציני, אבל אם תחליטו שלא, אז תחליטו שלא. תשמעו, מה אני יכול לעשות?</w:t>
      </w:r>
    </w:p>
    <w:p w14:paraId="132175DE" w14:textId="77777777" w:rsidR="00000000" w:rsidRDefault="00890A51">
      <w:pPr>
        <w:pStyle w:val="a0"/>
        <w:rPr>
          <w:rFonts w:hint="cs"/>
          <w:rtl/>
        </w:rPr>
      </w:pPr>
    </w:p>
    <w:p w14:paraId="05B37276" w14:textId="77777777" w:rsidR="00000000" w:rsidRDefault="00890A51">
      <w:pPr>
        <w:pStyle w:val="af1"/>
        <w:rPr>
          <w:rtl/>
        </w:rPr>
      </w:pPr>
      <w:r>
        <w:rPr>
          <w:rtl/>
        </w:rPr>
        <w:t>היו"ר ראובן ריבלין:</w:t>
      </w:r>
    </w:p>
    <w:p w14:paraId="503ABDCE" w14:textId="77777777" w:rsidR="00000000" w:rsidRDefault="00890A51">
      <w:pPr>
        <w:pStyle w:val="a0"/>
        <w:rPr>
          <w:rtl/>
        </w:rPr>
      </w:pPr>
    </w:p>
    <w:p w14:paraId="789076BA" w14:textId="77777777" w:rsidR="00000000" w:rsidRDefault="00890A51">
      <w:pPr>
        <w:pStyle w:val="a0"/>
        <w:rPr>
          <w:rFonts w:hint="cs"/>
          <w:rtl/>
        </w:rPr>
      </w:pPr>
      <w:r>
        <w:rPr>
          <w:rFonts w:hint="cs"/>
          <w:rtl/>
        </w:rPr>
        <w:t xml:space="preserve">הנימוק של השר פורז הוא נכון, שפיטה על-ידי </w:t>
      </w:r>
      <w:r>
        <w:rPr>
          <w:rFonts w:hint="cs"/>
          <w:rtl/>
        </w:rPr>
        <w:t xml:space="preserve">המשטרה, אבל פה מדובר בתנאים מאוד מיוחדים. בבקשה, השר גדעון עזרא. </w:t>
      </w:r>
    </w:p>
    <w:p w14:paraId="5927B72D" w14:textId="77777777" w:rsidR="00000000" w:rsidRDefault="00890A51">
      <w:pPr>
        <w:pStyle w:val="a0"/>
        <w:rPr>
          <w:rFonts w:hint="cs"/>
          <w:rtl/>
        </w:rPr>
      </w:pPr>
    </w:p>
    <w:p w14:paraId="63AB320E" w14:textId="77777777" w:rsidR="00000000" w:rsidRDefault="00890A51">
      <w:pPr>
        <w:pStyle w:val="af0"/>
        <w:rPr>
          <w:rtl/>
        </w:rPr>
      </w:pPr>
      <w:r>
        <w:rPr>
          <w:rFonts w:hint="eastAsia"/>
          <w:rtl/>
        </w:rPr>
        <w:t>שר</w:t>
      </w:r>
      <w:r>
        <w:rPr>
          <w:rtl/>
        </w:rPr>
        <w:t xml:space="preserve"> הפנים אברהם פורז:</w:t>
      </w:r>
    </w:p>
    <w:p w14:paraId="39AC34D4" w14:textId="77777777" w:rsidR="00000000" w:rsidRDefault="00890A51">
      <w:pPr>
        <w:pStyle w:val="a0"/>
        <w:rPr>
          <w:rFonts w:hint="cs"/>
          <w:rtl/>
        </w:rPr>
      </w:pPr>
    </w:p>
    <w:p w14:paraId="1E737884" w14:textId="77777777" w:rsidR="00000000" w:rsidRDefault="00890A51">
      <w:pPr>
        <w:pStyle w:val="a0"/>
        <w:ind w:firstLine="720"/>
        <w:rPr>
          <w:rFonts w:hint="cs"/>
          <w:rtl/>
        </w:rPr>
      </w:pPr>
      <w:r>
        <w:rPr>
          <w:rFonts w:hint="cs"/>
          <w:rtl/>
        </w:rPr>
        <w:t xml:space="preserve">זה יכול להיות גם רצף של עבירות יחסית לא חמורות. </w:t>
      </w:r>
    </w:p>
    <w:p w14:paraId="4EE32F14" w14:textId="77777777" w:rsidR="00000000" w:rsidRDefault="00890A51">
      <w:pPr>
        <w:pStyle w:val="a0"/>
        <w:ind w:firstLine="720"/>
        <w:rPr>
          <w:rFonts w:hint="cs"/>
          <w:rtl/>
        </w:rPr>
      </w:pPr>
    </w:p>
    <w:p w14:paraId="7C91E4E8" w14:textId="77777777" w:rsidR="00000000" w:rsidRDefault="00890A51">
      <w:pPr>
        <w:pStyle w:val="af1"/>
        <w:rPr>
          <w:rtl/>
        </w:rPr>
      </w:pPr>
      <w:r>
        <w:rPr>
          <w:rtl/>
        </w:rPr>
        <w:t>היו"ר ראובן ריבלין:</w:t>
      </w:r>
    </w:p>
    <w:p w14:paraId="0407A5E6" w14:textId="77777777" w:rsidR="00000000" w:rsidRDefault="00890A51">
      <w:pPr>
        <w:pStyle w:val="a0"/>
        <w:rPr>
          <w:rtl/>
        </w:rPr>
      </w:pPr>
    </w:p>
    <w:p w14:paraId="347427B8" w14:textId="77777777" w:rsidR="00000000" w:rsidRDefault="00890A51">
      <w:pPr>
        <w:pStyle w:val="a0"/>
        <w:rPr>
          <w:rFonts w:hint="cs"/>
          <w:rtl/>
        </w:rPr>
      </w:pPr>
      <w:r>
        <w:rPr>
          <w:rFonts w:hint="cs"/>
          <w:rtl/>
        </w:rPr>
        <w:t xml:space="preserve">אני רוצה להזכיר לשר פורז, שאתמול הקואליציה אפשרה באותו עניין חופש הצבעה לחבריה. </w:t>
      </w:r>
    </w:p>
    <w:p w14:paraId="67249C67" w14:textId="77777777" w:rsidR="00000000" w:rsidRDefault="00890A51">
      <w:pPr>
        <w:pStyle w:val="a0"/>
        <w:rPr>
          <w:rFonts w:hint="cs"/>
          <w:rtl/>
        </w:rPr>
      </w:pPr>
    </w:p>
    <w:p w14:paraId="0290FE1A" w14:textId="77777777" w:rsidR="00000000" w:rsidRDefault="00890A51">
      <w:pPr>
        <w:pStyle w:val="af0"/>
        <w:rPr>
          <w:rtl/>
        </w:rPr>
      </w:pPr>
      <w:r>
        <w:rPr>
          <w:rFonts w:hint="eastAsia"/>
          <w:rtl/>
        </w:rPr>
        <w:t>גדעון</w:t>
      </w:r>
      <w:r>
        <w:rPr>
          <w:rtl/>
        </w:rPr>
        <w:t xml:space="preserve"> סער (הלי</w:t>
      </w:r>
      <w:r>
        <w:rPr>
          <w:rtl/>
        </w:rPr>
        <w:t>כוד):</w:t>
      </w:r>
    </w:p>
    <w:p w14:paraId="0F70E764" w14:textId="77777777" w:rsidR="00000000" w:rsidRDefault="00890A51">
      <w:pPr>
        <w:pStyle w:val="a0"/>
        <w:rPr>
          <w:rFonts w:hint="cs"/>
          <w:rtl/>
        </w:rPr>
      </w:pPr>
    </w:p>
    <w:p w14:paraId="7969A6CB" w14:textId="77777777" w:rsidR="00000000" w:rsidRDefault="00890A51">
      <w:pPr>
        <w:pStyle w:val="a0"/>
        <w:rPr>
          <w:rFonts w:hint="cs"/>
          <w:rtl/>
        </w:rPr>
      </w:pPr>
      <w:r>
        <w:rPr>
          <w:rFonts w:hint="cs"/>
          <w:rtl/>
        </w:rPr>
        <w:t>לא באותו נושא.</w:t>
      </w:r>
    </w:p>
    <w:p w14:paraId="6530A4D1" w14:textId="77777777" w:rsidR="00000000" w:rsidRDefault="00890A51">
      <w:pPr>
        <w:pStyle w:val="a0"/>
        <w:rPr>
          <w:rFonts w:hint="cs"/>
          <w:rtl/>
        </w:rPr>
      </w:pPr>
    </w:p>
    <w:p w14:paraId="162FD57F" w14:textId="77777777" w:rsidR="00000000" w:rsidRDefault="00890A51">
      <w:pPr>
        <w:pStyle w:val="af1"/>
        <w:rPr>
          <w:rtl/>
        </w:rPr>
      </w:pPr>
      <w:r>
        <w:rPr>
          <w:rtl/>
        </w:rPr>
        <w:t>היו"ר ראובן ריבלין:</w:t>
      </w:r>
    </w:p>
    <w:p w14:paraId="441E2E5F" w14:textId="77777777" w:rsidR="00000000" w:rsidRDefault="00890A51">
      <w:pPr>
        <w:pStyle w:val="a0"/>
        <w:rPr>
          <w:rtl/>
        </w:rPr>
      </w:pPr>
    </w:p>
    <w:p w14:paraId="54E5C60E" w14:textId="77777777" w:rsidR="00000000" w:rsidRDefault="00890A51">
      <w:pPr>
        <w:pStyle w:val="a0"/>
        <w:rPr>
          <w:rFonts w:hint="cs"/>
          <w:rtl/>
        </w:rPr>
      </w:pPr>
      <w:r>
        <w:rPr>
          <w:rFonts w:hint="cs"/>
          <w:rtl/>
        </w:rPr>
        <w:t xml:space="preserve">גם פה יש לך חופש הצבעה. </w:t>
      </w:r>
    </w:p>
    <w:p w14:paraId="0DEBF53C" w14:textId="77777777" w:rsidR="00000000" w:rsidRDefault="00890A51">
      <w:pPr>
        <w:pStyle w:val="a0"/>
        <w:rPr>
          <w:rFonts w:hint="cs"/>
          <w:rtl/>
        </w:rPr>
      </w:pPr>
    </w:p>
    <w:p w14:paraId="302BB2B9" w14:textId="77777777" w:rsidR="00000000" w:rsidRDefault="00890A51">
      <w:pPr>
        <w:pStyle w:val="af0"/>
        <w:rPr>
          <w:rtl/>
        </w:rPr>
      </w:pPr>
      <w:r>
        <w:rPr>
          <w:rFonts w:hint="eastAsia"/>
          <w:rtl/>
        </w:rPr>
        <w:t>גדעון</w:t>
      </w:r>
      <w:r>
        <w:rPr>
          <w:rtl/>
        </w:rPr>
        <w:t xml:space="preserve"> סער (הליכוד):</w:t>
      </w:r>
    </w:p>
    <w:p w14:paraId="17743854" w14:textId="77777777" w:rsidR="00000000" w:rsidRDefault="00890A51">
      <w:pPr>
        <w:pStyle w:val="a0"/>
        <w:rPr>
          <w:rFonts w:hint="cs"/>
          <w:rtl/>
        </w:rPr>
      </w:pPr>
    </w:p>
    <w:p w14:paraId="60A1AF2D" w14:textId="77777777" w:rsidR="00000000" w:rsidRDefault="00890A51">
      <w:pPr>
        <w:pStyle w:val="a0"/>
        <w:rPr>
          <w:rFonts w:hint="cs"/>
          <w:rtl/>
        </w:rPr>
      </w:pPr>
      <w:r>
        <w:rPr>
          <w:rFonts w:hint="cs"/>
          <w:rtl/>
        </w:rPr>
        <w:t xml:space="preserve">לא באותו נושא. </w:t>
      </w:r>
    </w:p>
    <w:p w14:paraId="35CA482F" w14:textId="77777777" w:rsidR="00000000" w:rsidRDefault="00890A51">
      <w:pPr>
        <w:pStyle w:val="a0"/>
        <w:rPr>
          <w:rFonts w:hint="cs"/>
          <w:rtl/>
        </w:rPr>
      </w:pPr>
    </w:p>
    <w:p w14:paraId="2C401010" w14:textId="77777777" w:rsidR="00000000" w:rsidRDefault="00890A51">
      <w:pPr>
        <w:pStyle w:val="af1"/>
        <w:rPr>
          <w:rtl/>
        </w:rPr>
      </w:pPr>
      <w:r>
        <w:rPr>
          <w:rtl/>
        </w:rPr>
        <w:t>היו"ר ראובן ריבלין:</w:t>
      </w:r>
    </w:p>
    <w:p w14:paraId="30B4F940" w14:textId="77777777" w:rsidR="00000000" w:rsidRDefault="00890A51">
      <w:pPr>
        <w:pStyle w:val="a0"/>
        <w:rPr>
          <w:rtl/>
        </w:rPr>
      </w:pPr>
    </w:p>
    <w:p w14:paraId="29CAD203" w14:textId="77777777" w:rsidR="00000000" w:rsidRDefault="00890A51">
      <w:pPr>
        <w:pStyle w:val="a0"/>
        <w:rPr>
          <w:rFonts w:hint="cs"/>
          <w:rtl/>
        </w:rPr>
      </w:pPr>
      <w:r>
        <w:rPr>
          <w:rFonts w:hint="cs"/>
          <w:rtl/>
        </w:rPr>
        <w:t>אה, לא באותו נושא?</w:t>
      </w:r>
    </w:p>
    <w:p w14:paraId="64E774AF" w14:textId="77777777" w:rsidR="00000000" w:rsidRDefault="00890A51">
      <w:pPr>
        <w:pStyle w:val="a0"/>
        <w:rPr>
          <w:rFonts w:hint="cs"/>
          <w:rtl/>
        </w:rPr>
      </w:pPr>
    </w:p>
    <w:p w14:paraId="1E74553D" w14:textId="77777777" w:rsidR="00000000" w:rsidRDefault="00890A51">
      <w:pPr>
        <w:pStyle w:val="af0"/>
        <w:rPr>
          <w:rtl/>
        </w:rPr>
      </w:pPr>
      <w:r>
        <w:rPr>
          <w:rFonts w:hint="eastAsia"/>
          <w:rtl/>
        </w:rPr>
        <w:t>גדעון</w:t>
      </w:r>
      <w:r>
        <w:rPr>
          <w:rtl/>
        </w:rPr>
        <w:t xml:space="preserve"> סער (הליכוד):</w:t>
      </w:r>
    </w:p>
    <w:p w14:paraId="6FF6BBB5" w14:textId="77777777" w:rsidR="00000000" w:rsidRDefault="00890A51">
      <w:pPr>
        <w:pStyle w:val="a0"/>
        <w:rPr>
          <w:rFonts w:hint="cs"/>
          <w:rtl/>
        </w:rPr>
      </w:pPr>
    </w:p>
    <w:p w14:paraId="678BF195" w14:textId="77777777" w:rsidR="00000000" w:rsidRDefault="00890A51">
      <w:pPr>
        <w:pStyle w:val="a0"/>
        <w:rPr>
          <w:rFonts w:hint="cs"/>
          <w:rtl/>
        </w:rPr>
      </w:pPr>
      <w:r>
        <w:rPr>
          <w:rFonts w:hint="cs"/>
          <w:rtl/>
        </w:rPr>
        <w:t>לא, לזה אנחנו מתנגדים.</w:t>
      </w:r>
    </w:p>
    <w:p w14:paraId="7EBFD171" w14:textId="77777777" w:rsidR="00000000" w:rsidRDefault="00890A51">
      <w:pPr>
        <w:pStyle w:val="a0"/>
        <w:rPr>
          <w:rFonts w:hint="cs"/>
          <w:rtl/>
        </w:rPr>
      </w:pPr>
    </w:p>
    <w:p w14:paraId="1FD2E6F8" w14:textId="77777777" w:rsidR="00000000" w:rsidRDefault="00890A51">
      <w:pPr>
        <w:pStyle w:val="a"/>
        <w:rPr>
          <w:rtl/>
        </w:rPr>
      </w:pPr>
      <w:bookmarkStart w:id="286" w:name="FS000000474T30_06_2004_13_54_09"/>
      <w:bookmarkStart w:id="287" w:name="_Toc77593408"/>
      <w:bookmarkEnd w:id="286"/>
      <w:r>
        <w:rPr>
          <w:rFonts w:hint="eastAsia"/>
          <w:rtl/>
        </w:rPr>
        <w:t>השר</w:t>
      </w:r>
      <w:r>
        <w:rPr>
          <w:rtl/>
        </w:rPr>
        <w:t xml:space="preserve"> גדעון עזרא:</w:t>
      </w:r>
      <w:bookmarkEnd w:id="287"/>
    </w:p>
    <w:p w14:paraId="78F388F0" w14:textId="77777777" w:rsidR="00000000" w:rsidRDefault="00890A51">
      <w:pPr>
        <w:pStyle w:val="a0"/>
        <w:rPr>
          <w:rFonts w:hint="cs"/>
          <w:rtl/>
        </w:rPr>
      </w:pPr>
    </w:p>
    <w:p w14:paraId="31D95F04" w14:textId="77777777" w:rsidR="00000000" w:rsidRDefault="00890A51">
      <w:pPr>
        <w:pStyle w:val="a0"/>
        <w:rPr>
          <w:rFonts w:hint="cs"/>
          <w:rtl/>
        </w:rPr>
      </w:pPr>
      <w:r>
        <w:rPr>
          <w:rFonts w:hint="cs"/>
          <w:rtl/>
        </w:rPr>
        <w:t xml:space="preserve">אדוני היושב-ראש, חברי חברי הכנסת, אין לי ספק </w:t>
      </w:r>
      <w:r>
        <w:rPr>
          <w:rFonts w:hint="cs"/>
          <w:rtl/>
        </w:rPr>
        <w:t xml:space="preserve">ברצונו של חבר הכנסת אופיר פינס-פז שלא יהיו הרוגים ולא תהיינה תאונות, וכולנו שותפים לכך. לפני שנה קיבלנו החלטה על שיטת הניקוד החדשה. אם נבוא כל יום ונשנה את השיטה, בכך לא נרוויח שום דבר. </w:t>
      </w:r>
    </w:p>
    <w:p w14:paraId="7B1EF1CB" w14:textId="77777777" w:rsidR="00000000" w:rsidRDefault="00890A51">
      <w:pPr>
        <w:pStyle w:val="a0"/>
        <w:rPr>
          <w:rFonts w:hint="cs"/>
          <w:rtl/>
        </w:rPr>
      </w:pPr>
    </w:p>
    <w:p w14:paraId="6D2EF4AD" w14:textId="77777777" w:rsidR="00000000" w:rsidRDefault="00890A51">
      <w:pPr>
        <w:pStyle w:val="a0"/>
        <w:rPr>
          <w:rFonts w:hint="cs"/>
          <w:rtl/>
        </w:rPr>
      </w:pPr>
      <w:r>
        <w:rPr>
          <w:rFonts w:hint="cs"/>
          <w:rtl/>
        </w:rPr>
        <w:t xml:space="preserve">לכן, הממשלה מתנגדת להצעת החוק, שסותרת את מנגנון הענישה הקיים, על-פי </w:t>
      </w:r>
      <w:r>
        <w:rPr>
          <w:rFonts w:hint="cs"/>
          <w:rtl/>
        </w:rPr>
        <w:t xml:space="preserve">שיטת הניקוד החדשה </w:t>
      </w:r>
      <w:r>
        <w:rPr>
          <w:rtl/>
        </w:rPr>
        <w:t>–</w:t>
      </w:r>
      <w:r>
        <w:rPr>
          <w:rFonts w:hint="cs"/>
          <w:rtl/>
        </w:rPr>
        <w:t xml:space="preserve"> ואני לא אחזור עליה </w:t>
      </w:r>
      <w:r>
        <w:rPr>
          <w:rtl/>
        </w:rPr>
        <w:t>–</w:t>
      </w:r>
      <w:r>
        <w:rPr>
          <w:rFonts w:hint="cs"/>
          <w:rtl/>
        </w:rPr>
        <w:t xml:space="preserve"> שקובעת עונשי פסילת רשיונות לנהג המועד לתקופות שונות. איננו רואים מקום לפגוע במנגנון ענישה זה שהתקבל רק לפני שנה, ולכן אנחנו מבקשים להתנגד להצעת החוק. תודה. </w:t>
      </w:r>
    </w:p>
    <w:p w14:paraId="3D6D7B79" w14:textId="77777777" w:rsidR="00000000" w:rsidRDefault="00890A51">
      <w:pPr>
        <w:pStyle w:val="a0"/>
        <w:rPr>
          <w:rFonts w:hint="cs"/>
          <w:rtl/>
        </w:rPr>
      </w:pPr>
    </w:p>
    <w:p w14:paraId="2C2696B8" w14:textId="77777777" w:rsidR="00000000" w:rsidRDefault="00890A51">
      <w:pPr>
        <w:pStyle w:val="af1"/>
        <w:rPr>
          <w:rtl/>
        </w:rPr>
      </w:pPr>
      <w:r>
        <w:rPr>
          <w:rtl/>
        </w:rPr>
        <w:t>היו"ר ראובן ריבלין:</w:t>
      </w:r>
    </w:p>
    <w:p w14:paraId="5F70C870" w14:textId="77777777" w:rsidR="00000000" w:rsidRDefault="00890A51">
      <w:pPr>
        <w:pStyle w:val="a0"/>
        <w:rPr>
          <w:rtl/>
        </w:rPr>
      </w:pPr>
    </w:p>
    <w:p w14:paraId="04C6685A" w14:textId="77777777" w:rsidR="00000000" w:rsidRDefault="00890A51">
      <w:pPr>
        <w:pStyle w:val="a0"/>
        <w:rPr>
          <w:rFonts w:hint="cs"/>
          <w:rtl/>
        </w:rPr>
      </w:pPr>
      <w:r>
        <w:rPr>
          <w:rFonts w:hint="cs"/>
          <w:rtl/>
        </w:rPr>
        <w:t xml:space="preserve">תודה. </w:t>
      </w:r>
    </w:p>
    <w:p w14:paraId="4A9DFB3E" w14:textId="77777777" w:rsidR="00000000" w:rsidRDefault="00890A51">
      <w:pPr>
        <w:pStyle w:val="a0"/>
        <w:rPr>
          <w:rFonts w:hint="cs"/>
          <w:rtl/>
        </w:rPr>
      </w:pPr>
    </w:p>
    <w:p w14:paraId="29BC5C5B" w14:textId="77777777" w:rsidR="00000000" w:rsidRDefault="00890A51">
      <w:pPr>
        <w:pStyle w:val="a0"/>
        <w:rPr>
          <w:rFonts w:hint="cs"/>
          <w:rtl/>
        </w:rPr>
      </w:pPr>
      <w:r>
        <w:rPr>
          <w:rFonts w:hint="cs"/>
          <w:rtl/>
        </w:rPr>
        <w:t>רבותי חברי הכנסת, אנחנו עובר</w:t>
      </w:r>
      <w:r>
        <w:rPr>
          <w:rFonts w:hint="cs"/>
          <w:rtl/>
        </w:rPr>
        <w:t>ים להצבעה על הצעת חוק לתיקון פקודת התעבורה (עבריין מועד), התשס"ג-2003, של חבר הכנסת אופיר פינס-פז. נא לתפוס מקומותיכם ולהצביע - מי בעד? מי נגד? מי נמנע?</w:t>
      </w:r>
    </w:p>
    <w:p w14:paraId="3A2FD8F0" w14:textId="77777777" w:rsidR="00000000" w:rsidRDefault="00890A51">
      <w:pPr>
        <w:pStyle w:val="a0"/>
        <w:rPr>
          <w:rFonts w:hint="cs"/>
          <w:rtl/>
        </w:rPr>
      </w:pPr>
    </w:p>
    <w:p w14:paraId="58A24CC6" w14:textId="77777777" w:rsidR="00000000" w:rsidRDefault="00890A51">
      <w:pPr>
        <w:pStyle w:val="ab"/>
        <w:bidi/>
        <w:rPr>
          <w:rFonts w:hint="cs"/>
          <w:rtl/>
        </w:rPr>
      </w:pPr>
      <w:r>
        <w:rPr>
          <w:rFonts w:hint="cs"/>
          <w:rtl/>
        </w:rPr>
        <w:t>הצבעה מס' 8</w:t>
      </w:r>
    </w:p>
    <w:p w14:paraId="65681CBF" w14:textId="77777777" w:rsidR="00000000" w:rsidRDefault="00890A51">
      <w:pPr>
        <w:pStyle w:val="a0"/>
        <w:rPr>
          <w:rFonts w:hint="cs"/>
          <w:rtl/>
        </w:rPr>
      </w:pPr>
    </w:p>
    <w:p w14:paraId="6623BCE7" w14:textId="77777777" w:rsidR="00000000" w:rsidRDefault="00890A51">
      <w:pPr>
        <w:pStyle w:val="ac"/>
        <w:bidi/>
        <w:rPr>
          <w:rFonts w:hint="cs"/>
          <w:rtl/>
        </w:rPr>
      </w:pPr>
      <w:r>
        <w:rPr>
          <w:rFonts w:hint="cs"/>
          <w:rtl/>
        </w:rPr>
        <w:t>בעד ההצעה להעביר את הצעת החוק לדיון מוקדם בוועדה - 20</w:t>
      </w:r>
    </w:p>
    <w:p w14:paraId="0412CAE1" w14:textId="77777777" w:rsidR="00000000" w:rsidRDefault="00890A51">
      <w:pPr>
        <w:pStyle w:val="ac"/>
        <w:bidi/>
        <w:rPr>
          <w:rFonts w:hint="cs"/>
          <w:rtl/>
        </w:rPr>
      </w:pPr>
      <w:r>
        <w:rPr>
          <w:rFonts w:hint="cs"/>
          <w:rtl/>
        </w:rPr>
        <w:t>בעד ההצעה להסיר מסדר-היום את הצעת ה</w:t>
      </w:r>
      <w:r>
        <w:rPr>
          <w:rFonts w:hint="cs"/>
          <w:rtl/>
        </w:rPr>
        <w:t>חוק - 44</w:t>
      </w:r>
    </w:p>
    <w:p w14:paraId="5FFDCEDC" w14:textId="77777777" w:rsidR="00000000" w:rsidRDefault="00890A51">
      <w:pPr>
        <w:pStyle w:val="ac"/>
        <w:bidi/>
        <w:rPr>
          <w:rFonts w:hint="cs"/>
          <w:rtl/>
        </w:rPr>
      </w:pPr>
      <w:r>
        <w:rPr>
          <w:rFonts w:hint="cs"/>
          <w:rtl/>
        </w:rPr>
        <w:t>נמנעים - 3</w:t>
      </w:r>
    </w:p>
    <w:p w14:paraId="26F5C5CF" w14:textId="77777777" w:rsidR="00000000" w:rsidRDefault="00890A51">
      <w:pPr>
        <w:pStyle w:val="ad"/>
        <w:bidi/>
        <w:rPr>
          <w:rFonts w:hint="cs"/>
          <w:rtl/>
        </w:rPr>
      </w:pPr>
      <w:r>
        <w:rPr>
          <w:rFonts w:hint="cs"/>
          <w:rtl/>
        </w:rPr>
        <w:t xml:space="preserve">ההצעה להסיר מסדר-היום את הצעת חוק לתיקון פקודת התעבורה </w:t>
      </w:r>
      <w:r>
        <w:rPr>
          <w:rtl/>
        </w:rPr>
        <w:br/>
      </w:r>
      <w:r>
        <w:rPr>
          <w:rFonts w:hint="cs"/>
          <w:rtl/>
        </w:rPr>
        <w:t xml:space="preserve">(עבריין מועד), התשס"ג-2003, נתקבלה. </w:t>
      </w:r>
    </w:p>
    <w:p w14:paraId="3DB261A7" w14:textId="77777777" w:rsidR="00000000" w:rsidRDefault="00890A51">
      <w:pPr>
        <w:pStyle w:val="af1"/>
        <w:rPr>
          <w:rFonts w:hint="cs"/>
          <w:rtl/>
        </w:rPr>
      </w:pPr>
    </w:p>
    <w:p w14:paraId="7F591A22" w14:textId="77777777" w:rsidR="00000000" w:rsidRDefault="00890A51">
      <w:pPr>
        <w:pStyle w:val="af1"/>
        <w:rPr>
          <w:rtl/>
        </w:rPr>
      </w:pPr>
    </w:p>
    <w:p w14:paraId="184C7BB9" w14:textId="77777777" w:rsidR="00000000" w:rsidRDefault="00890A51">
      <w:pPr>
        <w:pStyle w:val="af1"/>
        <w:rPr>
          <w:rFonts w:hint="cs"/>
          <w:rtl/>
        </w:rPr>
      </w:pPr>
      <w:r>
        <w:rPr>
          <w:rtl/>
        </w:rPr>
        <w:t>היו"ר ראובן ריבלין:</w:t>
      </w:r>
    </w:p>
    <w:p w14:paraId="493314F0" w14:textId="77777777" w:rsidR="00000000" w:rsidRDefault="00890A51">
      <w:pPr>
        <w:pStyle w:val="a0"/>
        <w:rPr>
          <w:rFonts w:hint="cs"/>
          <w:rtl/>
        </w:rPr>
      </w:pPr>
    </w:p>
    <w:p w14:paraId="47B725E3" w14:textId="77777777" w:rsidR="00000000" w:rsidRDefault="00890A51">
      <w:pPr>
        <w:pStyle w:val="a0"/>
        <w:rPr>
          <w:rFonts w:hint="cs"/>
          <w:rtl/>
        </w:rPr>
      </w:pPr>
      <w:r>
        <w:rPr>
          <w:rFonts w:hint="cs"/>
          <w:rtl/>
        </w:rPr>
        <w:t>20 בעד, 44 נגד ושלושה נמנעים. אני קובע שהצעת חוק לתיקון פקודת התעבורה (עבריין מועד) של חבר הכנסת פינס-פז לא עברה וירדה מ</w:t>
      </w:r>
      <w:r>
        <w:rPr>
          <w:rFonts w:hint="cs"/>
          <w:rtl/>
        </w:rPr>
        <w:t xml:space="preserve">סדר-היום. </w:t>
      </w:r>
    </w:p>
    <w:p w14:paraId="5835421E" w14:textId="77777777" w:rsidR="00000000" w:rsidRDefault="00890A51">
      <w:pPr>
        <w:pStyle w:val="a0"/>
        <w:rPr>
          <w:rtl/>
        </w:rPr>
      </w:pPr>
    </w:p>
    <w:p w14:paraId="0E364BC6" w14:textId="77777777" w:rsidR="00000000" w:rsidRDefault="00890A51">
      <w:pPr>
        <w:pStyle w:val="a0"/>
        <w:rPr>
          <w:rFonts w:hint="cs"/>
          <w:rtl/>
        </w:rPr>
      </w:pPr>
    </w:p>
    <w:p w14:paraId="54059A5C" w14:textId="77777777" w:rsidR="00000000" w:rsidRDefault="00890A51">
      <w:pPr>
        <w:pStyle w:val="a2"/>
        <w:rPr>
          <w:rFonts w:hint="cs"/>
          <w:rtl/>
        </w:rPr>
      </w:pPr>
      <w:bookmarkStart w:id="288" w:name="CS28847FI0028847T30_06_2004_14_20_07"/>
      <w:bookmarkStart w:id="289" w:name="_Toc77593409"/>
      <w:bookmarkEnd w:id="288"/>
      <w:r>
        <w:rPr>
          <w:rtl/>
        </w:rPr>
        <w:t>הצעת חוק שירותי דת במערכת הביטחון, התשס"ג-2003</w:t>
      </w:r>
      <w:bookmarkEnd w:id="289"/>
    </w:p>
    <w:p w14:paraId="75FF946F" w14:textId="77777777" w:rsidR="00000000" w:rsidRDefault="00890A51">
      <w:pPr>
        <w:pStyle w:val="a0"/>
        <w:rPr>
          <w:rFonts w:hint="cs"/>
          <w:rtl/>
        </w:rPr>
      </w:pPr>
      <w:r>
        <w:rPr>
          <w:rtl/>
        </w:rPr>
        <w:t>[נספחות.]</w:t>
      </w:r>
    </w:p>
    <w:p w14:paraId="68EE5E6F" w14:textId="77777777" w:rsidR="00000000" w:rsidRDefault="00890A51">
      <w:pPr>
        <w:pStyle w:val="-0"/>
        <w:rPr>
          <w:rFonts w:hint="cs"/>
          <w:rtl/>
        </w:rPr>
      </w:pPr>
      <w:bookmarkStart w:id="290" w:name="_Toc77593410"/>
      <w:r>
        <w:rPr>
          <w:rFonts w:hint="cs"/>
          <w:rtl/>
        </w:rPr>
        <w:t>(הצעת קבוצת חברי הכנסת)</w:t>
      </w:r>
      <w:bookmarkEnd w:id="290"/>
    </w:p>
    <w:p w14:paraId="1BA9A8C2" w14:textId="77777777" w:rsidR="00000000" w:rsidRDefault="00890A51">
      <w:pPr>
        <w:pStyle w:val="-0"/>
        <w:rPr>
          <w:rFonts w:hint="cs"/>
          <w:rtl/>
        </w:rPr>
      </w:pPr>
    </w:p>
    <w:p w14:paraId="56BBEB8C" w14:textId="77777777" w:rsidR="00000000" w:rsidRDefault="00890A51">
      <w:pPr>
        <w:pStyle w:val="af1"/>
        <w:rPr>
          <w:rtl/>
        </w:rPr>
      </w:pPr>
      <w:bookmarkStart w:id="291" w:name="CS28847FI0028847T30_06_2004_13_55_31"/>
      <w:bookmarkEnd w:id="291"/>
      <w:r>
        <w:rPr>
          <w:rtl/>
        </w:rPr>
        <w:t>היו"ר ראובן ריבלין:</w:t>
      </w:r>
    </w:p>
    <w:p w14:paraId="0248483C" w14:textId="77777777" w:rsidR="00000000" w:rsidRDefault="00890A51">
      <w:pPr>
        <w:pStyle w:val="a0"/>
        <w:rPr>
          <w:rFonts w:hint="cs"/>
          <w:rtl/>
        </w:rPr>
      </w:pPr>
    </w:p>
    <w:p w14:paraId="2A07C844" w14:textId="77777777" w:rsidR="00000000" w:rsidRDefault="00890A51">
      <w:pPr>
        <w:pStyle w:val="a0"/>
        <w:rPr>
          <w:rFonts w:hint="cs"/>
          <w:rtl/>
        </w:rPr>
      </w:pPr>
      <w:r>
        <w:rPr>
          <w:rFonts w:hint="cs"/>
          <w:rtl/>
        </w:rPr>
        <w:t>חברי הכנסת, אנחנו ממשיכים בסדר-היום: הצעת-חוק פ/315, הצעת חוק שירותי דת במערכת הביטחון, של חבר הכנסת רן כהן. בבקשה, אדוני. כבוד סגן שר הביטח</w:t>
      </w:r>
      <w:r>
        <w:rPr>
          <w:rFonts w:hint="cs"/>
          <w:rtl/>
        </w:rPr>
        <w:t>ון, האם הממשלה מתנגדת?</w:t>
      </w:r>
    </w:p>
    <w:p w14:paraId="079AA177" w14:textId="77777777" w:rsidR="00000000" w:rsidRDefault="00890A51">
      <w:pPr>
        <w:pStyle w:val="a0"/>
        <w:rPr>
          <w:rFonts w:hint="cs"/>
          <w:rtl/>
        </w:rPr>
      </w:pPr>
    </w:p>
    <w:p w14:paraId="523104A8" w14:textId="77777777" w:rsidR="00000000" w:rsidRDefault="00890A51">
      <w:pPr>
        <w:pStyle w:val="af0"/>
        <w:rPr>
          <w:rtl/>
        </w:rPr>
      </w:pPr>
      <w:r>
        <w:rPr>
          <w:rtl/>
        </w:rPr>
        <w:t>סגן שר הביטחון זאב בוים:</w:t>
      </w:r>
    </w:p>
    <w:p w14:paraId="3D8C843D" w14:textId="77777777" w:rsidR="00000000" w:rsidRDefault="00890A51">
      <w:pPr>
        <w:pStyle w:val="a0"/>
        <w:rPr>
          <w:rtl/>
        </w:rPr>
      </w:pPr>
    </w:p>
    <w:p w14:paraId="52B9DE84" w14:textId="77777777" w:rsidR="00000000" w:rsidRDefault="00890A51">
      <w:pPr>
        <w:pStyle w:val="a0"/>
        <w:rPr>
          <w:rFonts w:hint="cs"/>
          <w:rtl/>
        </w:rPr>
      </w:pPr>
      <w:r>
        <w:rPr>
          <w:rFonts w:hint="cs"/>
          <w:rtl/>
        </w:rPr>
        <w:t xml:space="preserve">- - - </w:t>
      </w:r>
    </w:p>
    <w:p w14:paraId="3F9A5D4C" w14:textId="77777777" w:rsidR="00000000" w:rsidRDefault="00890A51">
      <w:pPr>
        <w:pStyle w:val="a0"/>
        <w:rPr>
          <w:rFonts w:hint="cs"/>
          <w:rtl/>
        </w:rPr>
      </w:pPr>
    </w:p>
    <w:p w14:paraId="1FFA034E" w14:textId="77777777" w:rsidR="00000000" w:rsidRDefault="00890A51">
      <w:pPr>
        <w:pStyle w:val="a"/>
        <w:rPr>
          <w:rtl/>
        </w:rPr>
      </w:pPr>
      <w:bookmarkStart w:id="292" w:name="FS000000507T30_06_2004_14_22_03"/>
      <w:bookmarkStart w:id="293" w:name="_Toc77593411"/>
      <w:bookmarkEnd w:id="292"/>
      <w:r>
        <w:rPr>
          <w:rFonts w:hint="eastAsia"/>
          <w:rtl/>
        </w:rPr>
        <w:t>רן</w:t>
      </w:r>
      <w:r>
        <w:rPr>
          <w:rtl/>
        </w:rPr>
        <w:t xml:space="preserve"> כהן (יחד):</w:t>
      </w:r>
      <w:bookmarkEnd w:id="293"/>
    </w:p>
    <w:p w14:paraId="555D80E1" w14:textId="77777777" w:rsidR="00000000" w:rsidRDefault="00890A51">
      <w:pPr>
        <w:pStyle w:val="a0"/>
        <w:rPr>
          <w:rFonts w:hint="cs"/>
          <w:rtl/>
        </w:rPr>
      </w:pPr>
    </w:p>
    <w:p w14:paraId="7F2624C1" w14:textId="77777777" w:rsidR="00000000" w:rsidRDefault="00890A51">
      <w:pPr>
        <w:pStyle w:val="a0"/>
        <w:rPr>
          <w:rFonts w:hint="cs"/>
          <w:rtl/>
        </w:rPr>
      </w:pPr>
      <w:r>
        <w:rPr>
          <w:rFonts w:hint="cs"/>
          <w:rtl/>
        </w:rPr>
        <w:t xml:space="preserve">יש לי סיכום עם ראש הממשלה. </w:t>
      </w:r>
    </w:p>
    <w:p w14:paraId="755D0B54" w14:textId="77777777" w:rsidR="00000000" w:rsidRDefault="00890A51">
      <w:pPr>
        <w:pStyle w:val="a0"/>
        <w:rPr>
          <w:rFonts w:hint="cs"/>
          <w:rtl/>
        </w:rPr>
      </w:pPr>
    </w:p>
    <w:p w14:paraId="0D88823D" w14:textId="77777777" w:rsidR="00000000" w:rsidRDefault="00890A51">
      <w:pPr>
        <w:pStyle w:val="af1"/>
        <w:rPr>
          <w:rtl/>
        </w:rPr>
      </w:pPr>
      <w:r>
        <w:rPr>
          <w:rtl/>
        </w:rPr>
        <w:t>היו"ר ראובן ריבלין:</w:t>
      </w:r>
    </w:p>
    <w:p w14:paraId="48F92737" w14:textId="77777777" w:rsidR="00000000" w:rsidRDefault="00890A51">
      <w:pPr>
        <w:pStyle w:val="a0"/>
        <w:rPr>
          <w:rtl/>
        </w:rPr>
      </w:pPr>
    </w:p>
    <w:p w14:paraId="196246A5" w14:textId="77777777" w:rsidR="00000000" w:rsidRDefault="00890A51">
      <w:pPr>
        <w:pStyle w:val="a0"/>
        <w:rPr>
          <w:rFonts w:hint="cs"/>
          <w:rtl/>
        </w:rPr>
      </w:pPr>
      <w:r>
        <w:rPr>
          <w:rFonts w:hint="cs"/>
          <w:rtl/>
        </w:rPr>
        <w:t>אם יש לך סיכום, בשביל מה לך קווטה?</w:t>
      </w:r>
    </w:p>
    <w:p w14:paraId="6A3CDD5D" w14:textId="77777777" w:rsidR="00000000" w:rsidRDefault="00890A51">
      <w:pPr>
        <w:pStyle w:val="a0"/>
        <w:rPr>
          <w:rFonts w:hint="cs"/>
          <w:rtl/>
        </w:rPr>
      </w:pPr>
    </w:p>
    <w:p w14:paraId="3C05262E" w14:textId="77777777" w:rsidR="00000000" w:rsidRDefault="00890A51">
      <w:pPr>
        <w:pStyle w:val="-"/>
        <w:rPr>
          <w:rtl/>
        </w:rPr>
      </w:pPr>
      <w:bookmarkStart w:id="294" w:name="FS000000507T30_06_2004_14_24_52C"/>
      <w:bookmarkEnd w:id="294"/>
      <w:r>
        <w:rPr>
          <w:rtl/>
        </w:rPr>
        <w:t>רן כהן (יחד):</w:t>
      </w:r>
    </w:p>
    <w:p w14:paraId="2C96940B" w14:textId="77777777" w:rsidR="00000000" w:rsidRDefault="00890A51">
      <w:pPr>
        <w:pStyle w:val="a0"/>
        <w:rPr>
          <w:rtl/>
        </w:rPr>
      </w:pPr>
    </w:p>
    <w:p w14:paraId="27BA41F7" w14:textId="77777777" w:rsidR="00000000" w:rsidRDefault="00890A51">
      <w:pPr>
        <w:pStyle w:val="a0"/>
        <w:rPr>
          <w:rFonts w:hint="cs"/>
          <w:rtl/>
        </w:rPr>
      </w:pPr>
      <w:r>
        <w:rPr>
          <w:rFonts w:hint="cs"/>
          <w:rtl/>
        </w:rPr>
        <w:t xml:space="preserve">הסיכום הוא שראש הממשלה יקיים על זה דיון בוועדת השרים. הממשלה מתנגדת. </w:t>
      </w:r>
    </w:p>
    <w:p w14:paraId="2F815DA6" w14:textId="77777777" w:rsidR="00000000" w:rsidRDefault="00890A51">
      <w:pPr>
        <w:pStyle w:val="a0"/>
        <w:rPr>
          <w:rFonts w:hint="cs"/>
          <w:rtl/>
        </w:rPr>
      </w:pPr>
    </w:p>
    <w:p w14:paraId="10F276A2" w14:textId="77777777" w:rsidR="00000000" w:rsidRDefault="00890A51">
      <w:pPr>
        <w:pStyle w:val="af1"/>
        <w:rPr>
          <w:rtl/>
        </w:rPr>
      </w:pPr>
      <w:r>
        <w:rPr>
          <w:rtl/>
        </w:rPr>
        <w:t>היו"ר ראובן</w:t>
      </w:r>
      <w:r>
        <w:rPr>
          <w:rtl/>
        </w:rPr>
        <w:t xml:space="preserve"> ריבלין:</w:t>
      </w:r>
    </w:p>
    <w:p w14:paraId="40BDE9B6" w14:textId="77777777" w:rsidR="00000000" w:rsidRDefault="00890A51">
      <w:pPr>
        <w:pStyle w:val="a0"/>
        <w:rPr>
          <w:rtl/>
        </w:rPr>
      </w:pPr>
    </w:p>
    <w:p w14:paraId="50BBC22F" w14:textId="77777777" w:rsidR="00000000" w:rsidRDefault="00890A51">
      <w:pPr>
        <w:pStyle w:val="a0"/>
        <w:rPr>
          <w:rFonts w:hint="cs"/>
          <w:rtl/>
        </w:rPr>
      </w:pPr>
      <w:r>
        <w:rPr>
          <w:rFonts w:hint="cs"/>
          <w:rtl/>
        </w:rPr>
        <w:t xml:space="preserve">הבנתי, זאת הקווטה שלך והזמן שלך, בבקשה. </w:t>
      </w:r>
    </w:p>
    <w:p w14:paraId="4E156176" w14:textId="77777777" w:rsidR="00000000" w:rsidRDefault="00890A51">
      <w:pPr>
        <w:pStyle w:val="a0"/>
        <w:rPr>
          <w:rFonts w:hint="cs"/>
          <w:rtl/>
        </w:rPr>
      </w:pPr>
    </w:p>
    <w:p w14:paraId="2548C449" w14:textId="77777777" w:rsidR="00000000" w:rsidRDefault="00890A51">
      <w:pPr>
        <w:pStyle w:val="af0"/>
        <w:rPr>
          <w:rtl/>
        </w:rPr>
      </w:pPr>
      <w:r>
        <w:rPr>
          <w:rFonts w:hint="eastAsia"/>
          <w:rtl/>
        </w:rPr>
        <w:t>יצחק</w:t>
      </w:r>
      <w:r>
        <w:rPr>
          <w:rtl/>
        </w:rPr>
        <w:t xml:space="preserve"> הרצוג (העבודה-מימד):</w:t>
      </w:r>
    </w:p>
    <w:p w14:paraId="739EE4E1" w14:textId="77777777" w:rsidR="00000000" w:rsidRDefault="00890A51">
      <w:pPr>
        <w:pStyle w:val="a0"/>
        <w:rPr>
          <w:rFonts w:hint="cs"/>
          <w:rtl/>
        </w:rPr>
      </w:pPr>
    </w:p>
    <w:p w14:paraId="31BF8D11" w14:textId="77777777" w:rsidR="00000000" w:rsidRDefault="00890A51">
      <w:pPr>
        <w:pStyle w:val="a0"/>
        <w:rPr>
          <w:rFonts w:hint="cs"/>
          <w:rtl/>
        </w:rPr>
      </w:pPr>
      <w:r>
        <w:rPr>
          <w:rFonts w:hint="cs"/>
          <w:rtl/>
        </w:rPr>
        <w:t>הממשלה בעד?</w:t>
      </w:r>
    </w:p>
    <w:p w14:paraId="1C938C6F" w14:textId="77777777" w:rsidR="00000000" w:rsidRDefault="00890A51">
      <w:pPr>
        <w:pStyle w:val="a0"/>
        <w:rPr>
          <w:rFonts w:hint="cs"/>
          <w:rtl/>
        </w:rPr>
      </w:pPr>
    </w:p>
    <w:p w14:paraId="637F4E32" w14:textId="77777777" w:rsidR="00000000" w:rsidRDefault="00890A51">
      <w:pPr>
        <w:pStyle w:val="a"/>
        <w:rPr>
          <w:rtl/>
        </w:rPr>
      </w:pPr>
      <w:bookmarkStart w:id="295" w:name="FS000000507T30_06_2004_13_55_57"/>
      <w:bookmarkStart w:id="296" w:name="_Toc77593412"/>
      <w:bookmarkEnd w:id="295"/>
      <w:r>
        <w:rPr>
          <w:rFonts w:hint="eastAsia"/>
          <w:rtl/>
        </w:rPr>
        <w:t>רן</w:t>
      </w:r>
      <w:r>
        <w:rPr>
          <w:rtl/>
        </w:rPr>
        <w:t xml:space="preserve"> כהן (יחד):</w:t>
      </w:r>
      <w:bookmarkEnd w:id="296"/>
    </w:p>
    <w:p w14:paraId="25E7C622" w14:textId="77777777" w:rsidR="00000000" w:rsidRDefault="00890A51">
      <w:pPr>
        <w:pStyle w:val="a0"/>
        <w:rPr>
          <w:rFonts w:hint="cs"/>
          <w:rtl/>
        </w:rPr>
      </w:pPr>
    </w:p>
    <w:p w14:paraId="47A8C464" w14:textId="77777777" w:rsidR="00000000" w:rsidRDefault="00890A51">
      <w:pPr>
        <w:pStyle w:val="a0"/>
        <w:rPr>
          <w:rFonts w:hint="cs"/>
          <w:rtl/>
        </w:rPr>
      </w:pPr>
      <w:r>
        <w:rPr>
          <w:rFonts w:hint="cs"/>
          <w:rtl/>
        </w:rPr>
        <w:t xml:space="preserve">הממשלה נגד, לצערי, אבל לא תהיה הצבעה היום. </w:t>
      </w:r>
    </w:p>
    <w:p w14:paraId="30831974" w14:textId="77777777" w:rsidR="00000000" w:rsidRDefault="00890A51">
      <w:pPr>
        <w:pStyle w:val="a0"/>
        <w:rPr>
          <w:rFonts w:hint="cs"/>
          <w:rtl/>
        </w:rPr>
      </w:pPr>
    </w:p>
    <w:p w14:paraId="30744AE9" w14:textId="77777777" w:rsidR="00000000" w:rsidRDefault="00890A51">
      <w:pPr>
        <w:pStyle w:val="af1"/>
        <w:rPr>
          <w:rtl/>
        </w:rPr>
      </w:pPr>
    </w:p>
    <w:p w14:paraId="786AA954" w14:textId="77777777" w:rsidR="00000000" w:rsidRDefault="00890A51">
      <w:pPr>
        <w:pStyle w:val="af1"/>
        <w:rPr>
          <w:rtl/>
        </w:rPr>
      </w:pPr>
      <w:r>
        <w:rPr>
          <w:rtl/>
        </w:rPr>
        <w:t>היו"ר ראובן ריבלין:</w:t>
      </w:r>
    </w:p>
    <w:p w14:paraId="2EEEEFCE" w14:textId="77777777" w:rsidR="00000000" w:rsidRDefault="00890A51">
      <w:pPr>
        <w:pStyle w:val="a0"/>
        <w:rPr>
          <w:rtl/>
        </w:rPr>
      </w:pPr>
    </w:p>
    <w:p w14:paraId="1F728815" w14:textId="77777777" w:rsidR="00000000" w:rsidRDefault="00890A51">
      <w:pPr>
        <w:pStyle w:val="a0"/>
        <w:rPr>
          <w:rFonts w:hint="cs"/>
          <w:rtl/>
        </w:rPr>
      </w:pPr>
      <w:r>
        <w:rPr>
          <w:rFonts w:hint="cs"/>
          <w:rtl/>
        </w:rPr>
        <w:t>אם אין הצבעה היום, מדוע יש לקיים את הדיון היום? בבקשה.</w:t>
      </w:r>
    </w:p>
    <w:p w14:paraId="07DB43BB" w14:textId="77777777" w:rsidR="00000000" w:rsidRDefault="00890A51">
      <w:pPr>
        <w:pStyle w:val="a0"/>
        <w:rPr>
          <w:rFonts w:hint="cs"/>
          <w:rtl/>
        </w:rPr>
      </w:pPr>
    </w:p>
    <w:p w14:paraId="01C215F5" w14:textId="77777777" w:rsidR="00000000" w:rsidRDefault="00890A51">
      <w:pPr>
        <w:pStyle w:val="-"/>
        <w:rPr>
          <w:rtl/>
        </w:rPr>
      </w:pPr>
      <w:bookmarkStart w:id="297" w:name="FS000000507T30_06_2004_14_26_05C"/>
      <w:bookmarkEnd w:id="297"/>
      <w:r>
        <w:rPr>
          <w:rFonts w:hint="eastAsia"/>
          <w:rtl/>
        </w:rPr>
        <w:t>רן</w:t>
      </w:r>
      <w:r>
        <w:rPr>
          <w:rtl/>
        </w:rPr>
        <w:t xml:space="preserve"> כהן (יחד):</w:t>
      </w:r>
    </w:p>
    <w:p w14:paraId="0DD11440" w14:textId="77777777" w:rsidR="00000000" w:rsidRDefault="00890A51">
      <w:pPr>
        <w:pStyle w:val="a0"/>
        <w:rPr>
          <w:rFonts w:hint="cs"/>
          <w:rtl/>
        </w:rPr>
      </w:pPr>
    </w:p>
    <w:p w14:paraId="2902903A" w14:textId="77777777" w:rsidR="00000000" w:rsidRDefault="00890A51">
      <w:pPr>
        <w:pStyle w:val="a0"/>
        <w:rPr>
          <w:rFonts w:hint="cs"/>
          <w:rtl/>
        </w:rPr>
      </w:pPr>
      <w:r>
        <w:rPr>
          <w:rFonts w:hint="cs"/>
          <w:rtl/>
        </w:rPr>
        <w:t>אדוני היושב</w:t>
      </w:r>
      <w:r>
        <w:rPr>
          <w:rFonts w:hint="cs"/>
          <w:rtl/>
        </w:rPr>
        <w:t xml:space="preserve">-ראש, אדוני ראש הממשלה, רבותי השרים, חברות וחברי הכנסת, כידוע, בצה"ל משרתים מאות אלפי חיילים יהודים ועשרות אלפי חיילים שאינם יהודים. כך גם במשטרה. </w:t>
      </w:r>
    </w:p>
    <w:p w14:paraId="6263DBA8" w14:textId="77777777" w:rsidR="00000000" w:rsidRDefault="00890A51">
      <w:pPr>
        <w:pStyle w:val="a0"/>
        <w:rPr>
          <w:rFonts w:hint="cs"/>
          <w:rtl/>
        </w:rPr>
      </w:pPr>
    </w:p>
    <w:p w14:paraId="2BEEAD06" w14:textId="77777777" w:rsidR="00000000" w:rsidRDefault="00890A51">
      <w:pPr>
        <w:pStyle w:val="af0"/>
        <w:rPr>
          <w:rtl/>
        </w:rPr>
      </w:pPr>
      <w:r>
        <w:rPr>
          <w:rFonts w:hint="eastAsia"/>
          <w:rtl/>
        </w:rPr>
        <w:t>השר</w:t>
      </w:r>
      <w:r>
        <w:rPr>
          <w:rtl/>
        </w:rPr>
        <w:t xml:space="preserve"> מאיר שטרית:</w:t>
      </w:r>
    </w:p>
    <w:p w14:paraId="7E7095B8" w14:textId="77777777" w:rsidR="00000000" w:rsidRDefault="00890A51">
      <w:pPr>
        <w:pStyle w:val="a0"/>
        <w:rPr>
          <w:rFonts w:hint="cs"/>
          <w:rtl/>
        </w:rPr>
      </w:pPr>
    </w:p>
    <w:p w14:paraId="402CAC2E" w14:textId="77777777" w:rsidR="00000000" w:rsidRDefault="00890A51">
      <w:pPr>
        <w:pStyle w:val="a0"/>
        <w:ind w:left="719" w:firstLine="0"/>
        <w:rPr>
          <w:rFonts w:hint="cs"/>
          <w:rtl/>
        </w:rPr>
      </w:pPr>
      <w:r>
        <w:rPr>
          <w:rFonts w:hint="cs"/>
          <w:rtl/>
        </w:rPr>
        <w:t xml:space="preserve">אתה קצת מגזים בנתונים. </w:t>
      </w:r>
    </w:p>
    <w:p w14:paraId="0CD62FC4" w14:textId="77777777" w:rsidR="00000000" w:rsidRDefault="00890A51">
      <w:pPr>
        <w:pStyle w:val="a0"/>
        <w:rPr>
          <w:rFonts w:hint="cs"/>
          <w:rtl/>
        </w:rPr>
      </w:pPr>
    </w:p>
    <w:p w14:paraId="0FF31785" w14:textId="77777777" w:rsidR="00000000" w:rsidRDefault="00890A51">
      <w:pPr>
        <w:pStyle w:val="-"/>
        <w:rPr>
          <w:rtl/>
        </w:rPr>
      </w:pPr>
      <w:bookmarkStart w:id="298" w:name="FS000000507T30_06_2004_13_56_25C"/>
      <w:bookmarkEnd w:id="298"/>
      <w:r>
        <w:rPr>
          <w:rtl/>
        </w:rPr>
        <w:t>רן כהן (יחד):</w:t>
      </w:r>
    </w:p>
    <w:p w14:paraId="7BDA0E52" w14:textId="77777777" w:rsidR="00000000" w:rsidRDefault="00890A51">
      <w:pPr>
        <w:pStyle w:val="a0"/>
        <w:rPr>
          <w:rtl/>
        </w:rPr>
      </w:pPr>
    </w:p>
    <w:p w14:paraId="77646B27" w14:textId="77777777" w:rsidR="00000000" w:rsidRDefault="00890A51">
      <w:pPr>
        <w:pStyle w:val="a0"/>
        <w:rPr>
          <w:rFonts w:hint="cs"/>
          <w:rtl/>
        </w:rPr>
      </w:pPr>
      <w:r>
        <w:rPr>
          <w:rFonts w:hint="cs"/>
          <w:rtl/>
        </w:rPr>
        <w:t xml:space="preserve">לא, אני לא מגזים. </w:t>
      </w:r>
    </w:p>
    <w:p w14:paraId="626FB1AD" w14:textId="77777777" w:rsidR="00000000" w:rsidRDefault="00890A51">
      <w:pPr>
        <w:pStyle w:val="a0"/>
        <w:rPr>
          <w:rFonts w:hint="cs"/>
          <w:rtl/>
        </w:rPr>
      </w:pPr>
    </w:p>
    <w:p w14:paraId="72001316" w14:textId="77777777" w:rsidR="00000000" w:rsidRDefault="00890A51">
      <w:pPr>
        <w:pStyle w:val="af0"/>
        <w:rPr>
          <w:rtl/>
        </w:rPr>
      </w:pPr>
      <w:r>
        <w:rPr>
          <w:rFonts w:hint="eastAsia"/>
          <w:rtl/>
        </w:rPr>
        <w:t>השר</w:t>
      </w:r>
      <w:r>
        <w:rPr>
          <w:rtl/>
        </w:rPr>
        <w:t xml:space="preserve"> מאיר שטרית:</w:t>
      </w:r>
    </w:p>
    <w:p w14:paraId="07E919A6" w14:textId="77777777" w:rsidR="00000000" w:rsidRDefault="00890A51">
      <w:pPr>
        <w:pStyle w:val="a0"/>
        <w:rPr>
          <w:rFonts w:hint="cs"/>
          <w:rtl/>
        </w:rPr>
      </w:pPr>
    </w:p>
    <w:p w14:paraId="1489A317" w14:textId="77777777" w:rsidR="00000000" w:rsidRDefault="00890A51">
      <w:pPr>
        <w:pStyle w:val="a0"/>
        <w:rPr>
          <w:rFonts w:hint="cs"/>
          <w:rtl/>
        </w:rPr>
      </w:pPr>
      <w:r>
        <w:rPr>
          <w:rFonts w:hint="cs"/>
          <w:rtl/>
        </w:rPr>
        <w:t>מילואים?</w:t>
      </w:r>
    </w:p>
    <w:p w14:paraId="7F425C27" w14:textId="77777777" w:rsidR="00000000" w:rsidRDefault="00890A51">
      <w:pPr>
        <w:pStyle w:val="a0"/>
        <w:rPr>
          <w:rFonts w:hint="cs"/>
          <w:rtl/>
        </w:rPr>
      </w:pPr>
    </w:p>
    <w:p w14:paraId="2FD64A37" w14:textId="77777777" w:rsidR="00000000" w:rsidRDefault="00890A51">
      <w:pPr>
        <w:pStyle w:val="-"/>
        <w:rPr>
          <w:rtl/>
        </w:rPr>
      </w:pPr>
      <w:bookmarkStart w:id="299" w:name="FS000000507T30_06_2004_14_27_43C"/>
      <w:bookmarkEnd w:id="299"/>
      <w:r>
        <w:rPr>
          <w:rtl/>
        </w:rPr>
        <w:t xml:space="preserve">רן </w:t>
      </w:r>
      <w:r>
        <w:rPr>
          <w:rtl/>
        </w:rPr>
        <w:t>כהן (יחד):</w:t>
      </w:r>
    </w:p>
    <w:p w14:paraId="4AE9F82C" w14:textId="77777777" w:rsidR="00000000" w:rsidRDefault="00890A51">
      <w:pPr>
        <w:pStyle w:val="a0"/>
        <w:rPr>
          <w:rtl/>
        </w:rPr>
      </w:pPr>
    </w:p>
    <w:p w14:paraId="0CE281CF" w14:textId="77777777" w:rsidR="00000000" w:rsidRDefault="00890A51">
      <w:pPr>
        <w:pStyle w:val="a0"/>
        <w:rPr>
          <w:rFonts w:hint="cs"/>
          <w:rtl/>
        </w:rPr>
      </w:pPr>
      <w:r>
        <w:rPr>
          <w:rFonts w:hint="cs"/>
          <w:rtl/>
        </w:rPr>
        <w:t xml:space="preserve">כולל, בוודאי. כולם מקבלים שירותי דת, השר שטרית. לרובם ככולם יש גם זכות, ולעתים גם צורך, בשירותי דת, כדי לקיים את אמונתם, את נוהגיהם, את פולחנם. השירותים לחיילים היהודים </w:t>
      </w:r>
      <w:r>
        <w:rPr>
          <w:rtl/>
        </w:rPr>
        <w:t>–</w:t>
      </w:r>
      <w:r>
        <w:rPr>
          <w:rFonts w:hint="cs"/>
          <w:rtl/>
        </w:rPr>
        <w:t xml:space="preserve"> וכך גם לשוטרים - ניתנים על-ידי רבנים צבאיים. וכך גם בגיוסם, במלחמה, בשירו</w:t>
      </w:r>
      <w:r>
        <w:rPr>
          <w:rFonts w:hint="cs"/>
          <w:rtl/>
        </w:rPr>
        <w:t>תם, באימוניהם במלחמה, בחייהם, וחלילה גם במותם. חיילים מקבלים שירותי דת מרבנים צבאיים. אבל, למרות העובדה שבצה"ל משרתים אלפים רבים שאינם יהודים, אין ולו איש דת לא-יהודי אחד, אפילו לא אחד. יש 140 רבנים צבאיים במשרות ובתפקידים בדרגים השונים, מדרג היחידה ועד דר</w:t>
      </w:r>
      <w:r>
        <w:rPr>
          <w:rFonts w:hint="cs"/>
          <w:rtl/>
        </w:rPr>
        <w:t xml:space="preserve">ג המטכ"ל, אבל אין אפילו אחד לא-יהודי. </w:t>
      </w:r>
    </w:p>
    <w:p w14:paraId="689AA329" w14:textId="77777777" w:rsidR="00000000" w:rsidRDefault="00890A51">
      <w:pPr>
        <w:pStyle w:val="a0"/>
        <w:rPr>
          <w:rFonts w:hint="cs"/>
          <w:rtl/>
        </w:rPr>
      </w:pPr>
    </w:p>
    <w:p w14:paraId="0F72483E" w14:textId="77777777" w:rsidR="00000000" w:rsidRDefault="00890A51">
      <w:pPr>
        <w:pStyle w:val="a0"/>
        <w:rPr>
          <w:rFonts w:hint="cs"/>
          <w:rtl/>
        </w:rPr>
      </w:pPr>
      <w:r>
        <w:rPr>
          <w:rFonts w:hint="cs"/>
          <w:rtl/>
        </w:rPr>
        <w:t xml:space="preserve">לא מדובר כאן על אנשים שאינם משרתים את המדינה - תראו באיזו כפיות טובה אנחנו נוהגים באלה שמשרתים את המדינה. הם לא סתם משרתים את המדינה, הם משרתים אותה עד כדי כך שהם נותנים את חייהם למענה.  </w:t>
      </w:r>
    </w:p>
    <w:p w14:paraId="2E4A3F07" w14:textId="77777777" w:rsidR="00000000" w:rsidRDefault="00890A51">
      <w:pPr>
        <w:pStyle w:val="a0"/>
        <w:rPr>
          <w:rFonts w:hint="cs"/>
          <w:rtl/>
        </w:rPr>
      </w:pPr>
    </w:p>
    <w:p w14:paraId="7160B479" w14:textId="77777777" w:rsidR="00000000" w:rsidRDefault="00890A51">
      <w:pPr>
        <w:pStyle w:val="af1"/>
        <w:rPr>
          <w:rtl/>
        </w:rPr>
      </w:pPr>
      <w:r>
        <w:rPr>
          <w:rtl/>
        </w:rPr>
        <w:t>היו"ר ראובן ריבלין:</w:t>
      </w:r>
    </w:p>
    <w:p w14:paraId="25F88A5B" w14:textId="77777777" w:rsidR="00000000" w:rsidRDefault="00890A51">
      <w:pPr>
        <w:pStyle w:val="a0"/>
        <w:rPr>
          <w:rtl/>
        </w:rPr>
      </w:pPr>
    </w:p>
    <w:p w14:paraId="4AE09D66" w14:textId="77777777" w:rsidR="00000000" w:rsidRDefault="00890A51">
      <w:pPr>
        <w:pStyle w:val="a0"/>
        <w:rPr>
          <w:rFonts w:hint="cs"/>
          <w:rtl/>
        </w:rPr>
      </w:pPr>
      <w:r>
        <w:rPr>
          <w:rFonts w:hint="cs"/>
          <w:rtl/>
        </w:rPr>
        <w:t>שער בנ</w:t>
      </w:r>
      <w:r>
        <w:rPr>
          <w:rFonts w:hint="cs"/>
          <w:rtl/>
        </w:rPr>
        <w:t xml:space="preserve">פשך שבצבא האמריקני לא היו מאפשרים לרב - - - </w:t>
      </w:r>
    </w:p>
    <w:p w14:paraId="260331D1" w14:textId="77777777" w:rsidR="00000000" w:rsidRDefault="00890A51">
      <w:pPr>
        <w:pStyle w:val="a0"/>
        <w:rPr>
          <w:rFonts w:hint="cs"/>
          <w:rtl/>
        </w:rPr>
      </w:pPr>
    </w:p>
    <w:p w14:paraId="639AD7A5" w14:textId="77777777" w:rsidR="00000000" w:rsidRDefault="00890A51">
      <w:pPr>
        <w:pStyle w:val="-"/>
        <w:rPr>
          <w:rtl/>
        </w:rPr>
      </w:pPr>
      <w:bookmarkStart w:id="300" w:name="FS000000507T30_06_2004_14_30_52C"/>
      <w:bookmarkEnd w:id="300"/>
      <w:r>
        <w:rPr>
          <w:rtl/>
        </w:rPr>
        <w:t>רן כהן (יחד):</w:t>
      </w:r>
    </w:p>
    <w:p w14:paraId="464FC209" w14:textId="77777777" w:rsidR="00000000" w:rsidRDefault="00890A51">
      <w:pPr>
        <w:pStyle w:val="a0"/>
        <w:rPr>
          <w:rtl/>
        </w:rPr>
      </w:pPr>
    </w:p>
    <w:p w14:paraId="7CD3BF17" w14:textId="77777777" w:rsidR="00000000" w:rsidRDefault="00890A51">
      <w:pPr>
        <w:pStyle w:val="a0"/>
        <w:rPr>
          <w:rFonts w:hint="cs"/>
          <w:rtl/>
        </w:rPr>
      </w:pPr>
      <w:r>
        <w:rPr>
          <w:rFonts w:hint="cs"/>
          <w:rtl/>
        </w:rPr>
        <w:t xml:space="preserve">נכון. אדוני היושב-ראש, כמה אתה צודק, ומייד אני אזכיר את הדוגמאות. </w:t>
      </w:r>
      <w:bookmarkStart w:id="301" w:name="FS000000507T30_06_2004_13_58_29C"/>
      <w:bookmarkEnd w:id="301"/>
    </w:p>
    <w:p w14:paraId="6256BDCE" w14:textId="77777777" w:rsidR="00000000" w:rsidRDefault="00890A51">
      <w:pPr>
        <w:pStyle w:val="a0"/>
        <w:rPr>
          <w:rFonts w:hint="cs"/>
          <w:rtl/>
        </w:rPr>
      </w:pPr>
    </w:p>
    <w:p w14:paraId="34BC69C5" w14:textId="77777777" w:rsidR="00000000" w:rsidRDefault="00890A51">
      <w:pPr>
        <w:pStyle w:val="a0"/>
        <w:rPr>
          <w:rFonts w:hint="cs"/>
          <w:rtl/>
        </w:rPr>
      </w:pPr>
      <w:r>
        <w:rPr>
          <w:rFonts w:hint="cs"/>
          <w:rtl/>
        </w:rPr>
        <w:t>תארו לעצמכם איזו רמה של אפליה אנחנו יוצרים במקום שבו אנחנו מבקשים שישרתו כמה שיותר. אנחנו רוצים ליצור מצב שבו הצבא והמשטרה, כוח</w:t>
      </w:r>
      <w:r>
        <w:rPr>
          <w:rFonts w:hint="cs"/>
          <w:rtl/>
        </w:rPr>
        <w:t xml:space="preserve">ות הביטחון, יהיו ככל האפשר שווים ופתוחים בפני בני כל הדתות, כדי שיצטרפו ויהיו אזרחים מלאים ונאמנים של המדינה. אבל כאן בדיוק, בשער, אנחנו אומרים להם: אתם לא תקבלו שירותים של הדת שלכם. </w:t>
      </w:r>
    </w:p>
    <w:p w14:paraId="3B326D8E" w14:textId="77777777" w:rsidR="00000000" w:rsidRDefault="00890A51">
      <w:pPr>
        <w:pStyle w:val="a0"/>
        <w:rPr>
          <w:rFonts w:hint="cs"/>
          <w:rtl/>
        </w:rPr>
      </w:pPr>
    </w:p>
    <w:p w14:paraId="18A1A2E6" w14:textId="77777777" w:rsidR="00000000" w:rsidRDefault="00890A51">
      <w:pPr>
        <w:pStyle w:val="af0"/>
        <w:rPr>
          <w:rtl/>
        </w:rPr>
      </w:pPr>
      <w:r>
        <w:rPr>
          <w:rFonts w:hint="eastAsia"/>
          <w:rtl/>
        </w:rPr>
        <w:t>דוד</w:t>
      </w:r>
      <w:r>
        <w:rPr>
          <w:rtl/>
        </w:rPr>
        <w:t xml:space="preserve"> לוי (הליכוד):</w:t>
      </w:r>
    </w:p>
    <w:p w14:paraId="0BF321E2" w14:textId="77777777" w:rsidR="00000000" w:rsidRDefault="00890A51">
      <w:pPr>
        <w:pStyle w:val="a0"/>
        <w:rPr>
          <w:rFonts w:hint="cs"/>
          <w:rtl/>
        </w:rPr>
      </w:pPr>
    </w:p>
    <w:p w14:paraId="096783CB" w14:textId="77777777" w:rsidR="00000000" w:rsidRDefault="00890A51">
      <w:pPr>
        <w:pStyle w:val="a0"/>
        <w:rPr>
          <w:rFonts w:hint="cs"/>
          <w:rtl/>
        </w:rPr>
      </w:pPr>
      <w:r>
        <w:rPr>
          <w:rFonts w:hint="cs"/>
          <w:rtl/>
        </w:rPr>
        <w:t>איך נוהגים קיצונים מאותה דת נגד חיילים מדתות אלה? מח</w:t>
      </w:r>
      <w:r>
        <w:rPr>
          <w:rFonts w:hint="cs"/>
          <w:rtl/>
        </w:rPr>
        <w:t xml:space="preserve">רימים אותם. </w:t>
      </w:r>
    </w:p>
    <w:p w14:paraId="6337A80F" w14:textId="77777777" w:rsidR="00000000" w:rsidRDefault="00890A51">
      <w:pPr>
        <w:pStyle w:val="a0"/>
        <w:rPr>
          <w:rFonts w:hint="cs"/>
          <w:rtl/>
        </w:rPr>
      </w:pPr>
    </w:p>
    <w:p w14:paraId="693732D2" w14:textId="77777777" w:rsidR="00000000" w:rsidRDefault="00890A51">
      <w:pPr>
        <w:pStyle w:val="-"/>
        <w:rPr>
          <w:rtl/>
        </w:rPr>
      </w:pPr>
      <w:bookmarkStart w:id="302" w:name="FS000000507T30_06_2004_13_59_27C"/>
      <w:bookmarkEnd w:id="302"/>
      <w:r>
        <w:rPr>
          <w:rtl/>
        </w:rPr>
        <w:t>רן כהן (יחד):</w:t>
      </w:r>
    </w:p>
    <w:p w14:paraId="05A5874C" w14:textId="77777777" w:rsidR="00000000" w:rsidRDefault="00890A51">
      <w:pPr>
        <w:pStyle w:val="a0"/>
        <w:rPr>
          <w:rtl/>
        </w:rPr>
      </w:pPr>
    </w:p>
    <w:p w14:paraId="3A441C64" w14:textId="77777777" w:rsidR="00000000" w:rsidRDefault="00890A51">
      <w:pPr>
        <w:pStyle w:val="a0"/>
        <w:rPr>
          <w:rFonts w:hint="cs"/>
          <w:rtl/>
        </w:rPr>
      </w:pPr>
      <w:r>
        <w:rPr>
          <w:rFonts w:hint="cs"/>
          <w:rtl/>
        </w:rPr>
        <w:t xml:space="preserve">השר לשעבר, חבר הכנסת דוד לוי, הנה דוגמה </w:t>
      </w:r>
      <w:r>
        <w:rPr>
          <w:rtl/>
        </w:rPr>
        <w:t>–</w:t>
      </w:r>
      <w:r>
        <w:rPr>
          <w:rFonts w:hint="cs"/>
          <w:rtl/>
        </w:rPr>
        <w:t xml:space="preserve"> בתקרית בציר פילדלפי הגשש אימאן חסן אחמד נהרג ואיבד את חייו. אגב, זו לא הדוגמה היחידה, היו בינתיים עוד כמה דוגמאות. בבואם לקבור אותו, בפני משפחתו, על הקבר, סירבו לקבור אותו. למה? כי לא ה</w:t>
      </w:r>
      <w:r>
        <w:rPr>
          <w:rFonts w:hint="cs"/>
          <w:rtl/>
        </w:rPr>
        <w:t>יה אימאם בן הדת הזאת שיערוך את הקבורה, כפי שראוי שיערכו לחייל בצה"ל. הרבנות הצבאית מסרבת שיהיה אדם כזה, אף שהיא יודעת את גודל החרפה, והיא מתחמקת בכל מיני צורות בכך שהיא מגייסת איזה אימאם לרפואה שיבוא ביום האחרון, אימאם אזרחי, ללא מדי צה"ל, ללא דרגות בצה"ל,</w:t>
      </w:r>
      <w:r>
        <w:rPr>
          <w:rFonts w:hint="cs"/>
          <w:rtl/>
        </w:rPr>
        <w:t xml:space="preserve"> בלי לכבד את צה"ל ובלי לכבד את המשפחה ואת המת. כנ"ל לגבי חיילים דרוזים. תראו באיזו צביעות אנחנו נוהגים. </w:t>
      </w:r>
    </w:p>
    <w:p w14:paraId="6202017E" w14:textId="77777777" w:rsidR="00000000" w:rsidRDefault="00890A51">
      <w:pPr>
        <w:pStyle w:val="a0"/>
        <w:rPr>
          <w:rFonts w:hint="cs"/>
          <w:rtl/>
        </w:rPr>
      </w:pPr>
    </w:p>
    <w:p w14:paraId="02001E76" w14:textId="77777777" w:rsidR="00000000" w:rsidRDefault="00890A51">
      <w:pPr>
        <w:pStyle w:val="a0"/>
        <w:rPr>
          <w:rFonts w:hint="cs"/>
          <w:rtl/>
        </w:rPr>
      </w:pPr>
      <w:r>
        <w:rPr>
          <w:rFonts w:hint="cs"/>
          <w:rtl/>
        </w:rPr>
        <w:t>רבותי, אני רוצה שתדעו שעל ההצעה הזאת אני נאבק כבר שלוש שנים. התחלתי בה בכלל לא בהצעת חוק, כי אני לא רוצה הצעת חוק, אני רוצה פתרון. פניתי לשר הביטחון ה</w:t>
      </w:r>
      <w:r>
        <w:rPr>
          <w:rFonts w:hint="cs"/>
          <w:rtl/>
        </w:rPr>
        <w:t>קודם, לבנימין בן-אליעזר. אתם יודעים מה הוא ענה לי? הוא כתב לי מכתב: "נתתי הוראה לצה"ל למנות אנשי דת כדי שייתנו שירותי דת". הוא נתן הוראה. איזו תשובה הוא קיבל? הוא קיבל תשובה - "לא, אנחנו לא נמנה". בסיכומו של דבר, מערכת הביטחון כולה נכנעה, והוא לא מונה עד ה</w:t>
      </w:r>
      <w:r>
        <w:rPr>
          <w:rFonts w:hint="cs"/>
          <w:rtl/>
        </w:rPr>
        <w:t xml:space="preserve">יום. </w:t>
      </w:r>
    </w:p>
    <w:p w14:paraId="599D469E" w14:textId="77777777" w:rsidR="00000000" w:rsidRDefault="00890A51">
      <w:pPr>
        <w:pStyle w:val="a0"/>
        <w:rPr>
          <w:rFonts w:hint="cs"/>
          <w:rtl/>
        </w:rPr>
      </w:pPr>
    </w:p>
    <w:p w14:paraId="01AB0C9F" w14:textId="77777777" w:rsidR="00000000" w:rsidRDefault="00890A51">
      <w:pPr>
        <w:pStyle w:val="a0"/>
        <w:rPr>
          <w:rFonts w:hint="cs"/>
          <w:rtl/>
        </w:rPr>
      </w:pPr>
      <w:r>
        <w:rPr>
          <w:rFonts w:hint="cs"/>
          <w:rtl/>
        </w:rPr>
        <w:t xml:space="preserve">כבר חזרו מקרים כאלה, שחיילים לא-יהודים נהרגו, וחיילים, בעודם בחיים, לא מקבלים שירות אלמנטרי של הפולחן שאנחנו רוצים לכבד אותם בו. </w:t>
      </w:r>
    </w:p>
    <w:p w14:paraId="1A0FE57D" w14:textId="77777777" w:rsidR="00000000" w:rsidRDefault="00890A51">
      <w:pPr>
        <w:pStyle w:val="a0"/>
        <w:rPr>
          <w:rFonts w:hint="cs"/>
          <w:rtl/>
        </w:rPr>
      </w:pPr>
    </w:p>
    <w:p w14:paraId="6EE3A8F4" w14:textId="77777777" w:rsidR="00000000" w:rsidRDefault="00890A51">
      <w:pPr>
        <w:pStyle w:val="a0"/>
        <w:rPr>
          <w:rFonts w:hint="cs"/>
          <w:rtl/>
        </w:rPr>
      </w:pPr>
      <w:r>
        <w:rPr>
          <w:rFonts w:hint="cs"/>
          <w:rtl/>
        </w:rPr>
        <w:t xml:space="preserve">אדוני היושב-ראש, יושב-ראש הכנסת העלה כאן את הסוגיה של עמים אחרים וצבאות אחרים. חבר הכנסת לוי והשר פריצקי, תקשיבו לדבר </w:t>
      </w:r>
      <w:r>
        <w:rPr>
          <w:rFonts w:hint="cs"/>
          <w:rtl/>
        </w:rPr>
        <w:t xml:space="preserve">מעניין - ואני אומר את זה באוזני ראש הממשלה </w:t>
      </w:r>
      <w:r>
        <w:rPr>
          <w:rtl/>
        </w:rPr>
        <w:t>–</w:t>
      </w:r>
      <w:r>
        <w:rPr>
          <w:rFonts w:hint="cs"/>
          <w:rtl/>
        </w:rPr>
        <w:t xml:space="preserve"> בארצות-הברית של אמריקה מונה הרב הצבאי, היהודי כמובן, הראשון בעת מלחמת האזרחים ב-1862 בהוראה של הנשיא לינקולן, ומדינת ישראל הנאורה עד היום מסרבת. היה כדבר הזה? אנחנו עברנו את הטראומה של מותו של האסטרונאוט הישראלי</w:t>
      </w:r>
      <w:r>
        <w:rPr>
          <w:rFonts w:hint="cs"/>
          <w:rtl/>
        </w:rPr>
        <w:t xml:space="preserve"> אילן רמון - - - </w:t>
      </w:r>
    </w:p>
    <w:p w14:paraId="2ED5807E" w14:textId="77777777" w:rsidR="00000000" w:rsidRDefault="00890A51">
      <w:pPr>
        <w:pStyle w:val="a0"/>
        <w:rPr>
          <w:rFonts w:hint="cs"/>
          <w:rtl/>
        </w:rPr>
      </w:pPr>
    </w:p>
    <w:p w14:paraId="4FAF3252" w14:textId="77777777" w:rsidR="00000000" w:rsidRDefault="00890A51">
      <w:pPr>
        <w:pStyle w:val="af1"/>
        <w:rPr>
          <w:rtl/>
        </w:rPr>
      </w:pPr>
      <w:r>
        <w:rPr>
          <w:rtl/>
        </w:rPr>
        <w:t>היו"ר</w:t>
      </w:r>
      <w:r>
        <w:rPr>
          <w:rFonts w:hint="cs"/>
          <w:rtl/>
        </w:rPr>
        <w:t xml:space="preserve"> נסים דהן</w:t>
      </w:r>
      <w:r>
        <w:rPr>
          <w:rtl/>
        </w:rPr>
        <w:t>:</w:t>
      </w:r>
    </w:p>
    <w:p w14:paraId="0F2A57BF" w14:textId="77777777" w:rsidR="00000000" w:rsidRDefault="00890A51">
      <w:pPr>
        <w:pStyle w:val="a0"/>
        <w:rPr>
          <w:rtl/>
        </w:rPr>
      </w:pPr>
    </w:p>
    <w:p w14:paraId="6674F9B3" w14:textId="77777777" w:rsidR="00000000" w:rsidRDefault="00890A51">
      <w:pPr>
        <w:pStyle w:val="a0"/>
        <w:rPr>
          <w:rFonts w:hint="cs"/>
          <w:rtl/>
        </w:rPr>
      </w:pPr>
      <w:r>
        <w:rPr>
          <w:rFonts w:hint="cs"/>
          <w:rtl/>
        </w:rPr>
        <w:t xml:space="preserve">כבוד השר פריצקי, אם אתה רוצה לשאול, אתה צריך לשבת. </w:t>
      </w:r>
    </w:p>
    <w:p w14:paraId="309C3486" w14:textId="77777777" w:rsidR="00000000" w:rsidRDefault="00890A51">
      <w:pPr>
        <w:pStyle w:val="a0"/>
        <w:rPr>
          <w:rFonts w:hint="cs"/>
          <w:rtl/>
        </w:rPr>
      </w:pPr>
    </w:p>
    <w:p w14:paraId="7397D31E" w14:textId="77777777" w:rsidR="00000000" w:rsidRDefault="00890A51">
      <w:pPr>
        <w:pStyle w:val="a"/>
        <w:rPr>
          <w:rtl/>
        </w:rPr>
      </w:pPr>
      <w:bookmarkStart w:id="303" w:name="FS000000507T30_06_2004_14_23_38"/>
      <w:bookmarkStart w:id="304" w:name="_Toc77593413"/>
      <w:bookmarkEnd w:id="303"/>
      <w:r>
        <w:rPr>
          <w:rFonts w:hint="eastAsia"/>
          <w:rtl/>
        </w:rPr>
        <w:t>רן</w:t>
      </w:r>
      <w:r>
        <w:rPr>
          <w:rtl/>
        </w:rPr>
        <w:t xml:space="preserve"> כהן (יחד):</w:t>
      </w:r>
      <w:bookmarkEnd w:id="304"/>
    </w:p>
    <w:p w14:paraId="228B08F5" w14:textId="77777777" w:rsidR="00000000" w:rsidRDefault="00890A51">
      <w:pPr>
        <w:pStyle w:val="a0"/>
        <w:rPr>
          <w:rFonts w:hint="cs"/>
          <w:rtl/>
        </w:rPr>
      </w:pPr>
    </w:p>
    <w:p w14:paraId="4AE35793" w14:textId="77777777" w:rsidR="00000000" w:rsidRDefault="00890A51">
      <w:pPr>
        <w:pStyle w:val="a0"/>
        <w:ind w:firstLine="0"/>
        <w:rPr>
          <w:rFonts w:hint="cs"/>
          <w:rtl/>
        </w:rPr>
      </w:pPr>
      <w:r>
        <w:rPr>
          <w:rFonts w:hint="cs"/>
          <w:rtl/>
        </w:rPr>
        <w:tab/>
        <w:t xml:space="preserve">חבר הכנסת לוי, תאמין לי, עזוב את השר פריצקי. שינוי הם נגד. </w:t>
      </w:r>
    </w:p>
    <w:p w14:paraId="0EA38191" w14:textId="77777777" w:rsidR="00000000" w:rsidRDefault="00890A51">
      <w:pPr>
        <w:pStyle w:val="a0"/>
        <w:ind w:firstLine="0"/>
        <w:rPr>
          <w:rFonts w:hint="cs"/>
          <w:rtl/>
        </w:rPr>
      </w:pPr>
    </w:p>
    <w:p w14:paraId="31AE3F04" w14:textId="77777777" w:rsidR="00000000" w:rsidRDefault="00890A51">
      <w:pPr>
        <w:pStyle w:val="af0"/>
        <w:rPr>
          <w:rtl/>
        </w:rPr>
      </w:pPr>
      <w:r>
        <w:rPr>
          <w:rFonts w:hint="eastAsia"/>
          <w:rtl/>
        </w:rPr>
        <w:t>שר</w:t>
      </w:r>
      <w:r>
        <w:rPr>
          <w:rtl/>
        </w:rPr>
        <w:t xml:space="preserve"> התשתיות הלאומיות יוסף פריצקי:</w:t>
      </w:r>
    </w:p>
    <w:p w14:paraId="04B43DCB" w14:textId="77777777" w:rsidR="00000000" w:rsidRDefault="00890A51">
      <w:pPr>
        <w:pStyle w:val="a0"/>
        <w:rPr>
          <w:rFonts w:hint="cs"/>
          <w:rtl/>
        </w:rPr>
      </w:pPr>
    </w:p>
    <w:p w14:paraId="11B35736" w14:textId="77777777" w:rsidR="00000000" w:rsidRDefault="00890A51">
      <w:pPr>
        <w:pStyle w:val="a0"/>
        <w:rPr>
          <w:rFonts w:hint="cs"/>
          <w:rtl/>
        </w:rPr>
      </w:pPr>
      <w:r>
        <w:rPr>
          <w:rFonts w:hint="cs"/>
          <w:rtl/>
        </w:rPr>
        <w:t>לא, אני אומר - - -</w:t>
      </w:r>
    </w:p>
    <w:p w14:paraId="28256A84" w14:textId="77777777" w:rsidR="00000000" w:rsidRDefault="00890A51">
      <w:pPr>
        <w:pStyle w:val="a0"/>
        <w:rPr>
          <w:rFonts w:hint="cs"/>
          <w:rtl/>
        </w:rPr>
      </w:pPr>
    </w:p>
    <w:p w14:paraId="3E7410C3" w14:textId="77777777" w:rsidR="00000000" w:rsidRDefault="00890A51">
      <w:pPr>
        <w:pStyle w:val="-"/>
        <w:rPr>
          <w:rtl/>
        </w:rPr>
      </w:pPr>
      <w:bookmarkStart w:id="305" w:name="FS000000507T30_06_2004_14_24_12C"/>
      <w:bookmarkEnd w:id="305"/>
      <w:r>
        <w:rPr>
          <w:rtl/>
        </w:rPr>
        <w:t>רן כהן (יחד):</w:t>
      </w:r>
    </w:p>
    <w:p w14:paraId="05B3D545" w14:textId="77777777" w:rsidR="00000000" w:rsidRDefault="00890A51">
      <w:pPr>
        <w:pStyle w:val="a0"/>
        <w:rPr>
          <w:rtl/>
        </w:rPr>
      </w:pPr>
    </w:p>
    <w:p w14:paraId="5F097608" w14:textId="77777777" w:rsidR="00000000" w:rsidRDefault="00890A51">
      <w:pPr>
        <w:pStyle w:val="a0"/>
        <w:rPr>
          <w:rFonts w:hint="cs"/>
          <w:rtl/>
        </w:rPr>
      </w:pPr>
      <w:r>
        <w:rPr>
          <w:rFonts w:hint="cs"/>
          <w:rtl/>
        </w:rPr>
        <w:t xml:space="preserve">אל תגיד לי לא. שינוי </w:t>
      </w:r>
      <w:r>
        <w:rPr>
          <w:rFonts w:hint="cs"/>
          <w:rtl/>
        </w:rPr>
        <w:t xml:space="preserve">הם נגד. </w:t>
      </w:r>
    </w:p>
    <w:p w14:paraId="0901F311" w14:textId="77777777" w:rsidR="00000000" w:rsidRDefault="00890A51">
      <w:pPr>
        <w:pStyle w:val="a0"/>
        <w:rPr>
          <w:rFonts w:hint="cs"/>
          <w:rtl/>
        </w:rPr>
      </w:pPr>
    </w:p>
    <w:p w14:paraId="2AD684B4" w14:textId="77777777" w:rsidR="00000000" w:rsidRDefault="00890A51">
      <w:pPr>
        <w:pStyle w:val="af0"/>
        <w:rPr>
          <w:rtl/>
        </w:rPr>
      </w:pPr>
      <w:r>
        <w:rPr>
          <w:rFonts w:hint="eastAsia"/>
          <w:rtl/>
        </w:rPr>
        <w:t>שר</w:t>
      </w:r>
      <w:r>
        <w:rPr>
          <w:rtl/>
        </w:rPr>
        <w:t xml:space="preserve"> התשתיות הלאומיות יוסף פריצקי:</w:t>
      </w:r>
    </w:p>
    <w:p w14:paraId="02ADC9B5" w14:textId="77777777" w:rsidR="00000000" w:rsidRDefault="00890A51">
      <w:pPr>
        <w:pStyle w:val="a0"/>
        <w:rPr>
          <w:rFonts w:hint="cs"/>
          <w:rtl/>
        </w:rPr>
      </w:pPr>
    </w:p>
    <w:p w14:paraId="601FCFD6" w14:textId="77777777" w:rsidR="00000000" w:rsidRDefault="00890A51">
      <w:pPr>
        <w:pStyle w:val="a0"/>
        <w:rPr>
          <w:rFonts w:hint="cs"/>
          <w:rtl/>
        </w:rPr>
      </w:pPr>
      <w:r>
        <w:rPr>
          <w:rFonts w:hint="cs"/>
          <w:rtl/>
        </w:rPr>
        <w:t xml:space="preserve">אם תרשה לי להשיב, אני אשיב לך. </w:t>
      </w:r>
    </w:p>
    <w:p w14:paraId="3F752F98" w14:textId="77777777" w:rsidR="00000000" w:rsidRDefault="00890A51">
      <w:pPr>
        <w:pStyle w:val="a0"/>
        <w:rPr>
          <w:rFonts w:hint="cs"/>
          <w:rtl/>
        </w:rPr>
      </w:pPr>
    </w:p>
    <w:p w14:paraId="0DAFA573" w14:textId="77777777" w:rsidR="00000000" w:rsidRDefault="00890A51">
      <w:pPr>
        <w:pStyle w:val="-"/>
        <w:rPr>
          <w:rtl/>
        </w:rPr>
      </w:pPr>
      <w:bookmarkStart w:id="306" w:name="FS000000507T30_06_2004_14_24_38C"/>
      <w:bookmarkEnd w:id="306"/>
      <w:r>
        <w:rPr>
          <w:rtl/>
        </w:rPr>
        <w:t>רן כהן (יחד):</w:t>
      </w:r>
    </w:p>
    <w:p w14:paraId="266AEE57" w14:textId="77777777" w:rsidR="00000000" w:rsidRDefault="00890A51">
      <w:pPr>
        <w:pStyle w:val="a0"/>
        <w:rPr>
          <w:rtl/>
        </w:rPr>
      </w:pPr>
    </w:p>
    <w:p w14:paraId="6F4656F8" w14:textId="77777777" w:rsidR="00000000" w:rsidRDefault="00890A51">
      <w:pPr>
        <w:pStyle w:val="a0"/>
        <w:rPr>
          <w:rFonts w:hint="cs"/>
          <w:rtl/>
        </w:rPr>
      </w:pPr>
      <w:r>
        <w:rPr>
          <w:rFonts w:hint="cs"/>
          <w:rtl/>
        </w:rPr>
        <w:t xml:space="preserve">אם אתה תשיב ותגיד שאתה בעד, אני אשמח. </w:t>
      </w:r>
    </w:p>
    <w:p w14:paraId="7883605A" w14:textId="77777777" w:rsidR="00000000" w:rsidRDefault="00890A51">
      <w:pPr>
        <w:pStyle w:val="a0"/>
        <w:rPr>
          <w:rFonts w:hint="cs"/>
          <w:rtl/>
        </w:rPr>
      </w:pPr>
    </w:p>
    <w:p w14:paraId="63144B10" w14:textId="77777777" w:rsidR="00000000" w:rsidRDefault="00890A51">
      <w:pPr>
        <w:pStyle w:val="af1"/>
        <w:rPr>
          <w:rtl/>
        </w:rPr>
      </w:pPr>
      <w:r>
        <w:rPr>
          <w:rtl/>
        </w:rPr>
        <w:t>היו"ר</w:t>
      </w:r>
      <w:r>
        <w:rPr>
          <w:rFonts w:hint="cs"/>
          <w:rtl/>
        </w:rPr>
        <w:t xml:space="preserve"> נסים דהן</w:t>
      </w:r>
      <w:r>
        <w:rPr>
          <w:rtl/>
        </w:rPr>
        <w:t>:</w:t>
      </w:r>
    </w:p>
    <w:p w14:paraId="1C909415" w14:textId="77777777" w:rsidR="00000000" w:rsidRDefault="00890A51">
      <w:pPr>
        <w:pStyle w:val="a0"/>
        <w:rPr>
          <w:rtl/>
        </w:rPr>
      </w:pPr>
    </w:p>
    <w:p w14:paraId="718DB95A" w14:textId="77777777" w:rsidR="00000000" w:rsidRDefault="00890A51">
      <w:pPr>
        <w:pStyle w:val="a0"/>
        <w:rPr>
          <w:rFonts w:hint="cs"/>
          <w:rtl/>
        </w:rPr>
      </w:pPr>
      <w:r>
        <w:rPr>
          <w:rFonts w:hint="cs"/>
          <w:rtl/>
        </w:rPr>
        <w:t xml:space="preserve">כבוד השר, רק בישיבה. רק בישיבה. </w:t>
      </w:r>
    </w:p>
    <w:p w14:paraId="650C95B9" w14:textId="77777777" w:rsidR="00000000" w:rsidRDefault="00890A51">
      <w:pPr>
        <w:pStyle w:val="a0"/>
        <w:rPr>
          <w:rFonts w:hint="cs"/>
          <w:rtl/>
        </w:rPr>
      </w:pPr>
    </w:p>
    <w:p w14:paraId="2ED8C6EE" w14:textId="77777777" w:rsidR="00000000" w:rsidRDefault="00890A51">
      <w:pPr>
        <w:pStyle w:val="af0"/>
        <w:rPr>
          <w:rtl/>
        </w:rPr>
      </w:pPr>
      <w:r>
        <w:rPr>
          <w:rFonts w:hint="eastAsia"/>
          <w:rtl/>
        </w:rPr>
        <w:t>שר</w:t>
      </w:r>
      <w:r>
        <w:rPr>
          <w:rtl/>
        </w:rPr>
        <w:t xml:space="preserve"> התשתיות הלאומיות יוסף פריצקי:</w:t>
      </w:r>
    </w:p>
    <w:p w14:paraId="4D546171" w14:textId="77777777" w:rsidR="00000000" w:rsidRDefault="00890A51">
      <w:pPr>
        <w:pStyle w:val="a0"/>
        <w:rPr>
          <w:rFonts w:hint="cs"/>
          <w:rtl/>
        </w:rPr>
      </w:pPr>
    </w:p>
    <w:p w14:paraId="392B02BE" w14:textId="77777777" w:rsidR="00000000" w:rsidRDefault="00890A51">
      <w:pPr>
        <w:pStyle w:val="a0"/>
        <w:rPr>
          <w:rFonts w:hint="cs"/>
          <w:rtl/>
        </w:rPr>
      </w:pPr>
      <w:r>
        <w:rPr>
          <w:rFonts w:hint="cs"/>
          <w:rtl/>
        </w:rPr>
        <w:t xml:space="preserve">אתה - - - האם מישהו שאל ובדק אם האנשים </w:t>
      </w:r>
      <w:r>
        <w:rPr>
          <w:rFonts w:hint="cs"/>
          <w:rtl/>
        </w:rPr>
        <w:t xml:space="preserve">שאתה מדבר עליהם רוצים לשרת בצה"ל בשירות קבע? תבדוק את השאלה. </w:t>
      </w:r>
    </w:p>
    <w:p w14:paraId="421512EF" w14:textId="77777777" w:rsidR="00000000" w:rsidRDefault="00890A51">
      <w:pPr>
        <w:pStyle w:val="a0"/>
        <w:rPr>
          <w:rFonts w:hint="cs"/>
          <w:rtl/>
        </w:rPr>
      </w:pPr>
    </w:p>
    <w:p w14:paraId="3D84217B" w14:textId="77777777" w:rsidR="00000000" w:rsidRDefault="00890A51">
      <w:pPr>
        <w:pStyle w:val="-"/>
        <w:rPr>
          <w:rtl/>
        </w:rPr>
      </w:pPr>
      <w:bookmarkStart w:id="307" w:name="FS000000507T30_06_2004_14_27_04C"/>
      <w:bookmarkEnd w:id="307"/>
      <w:r>
        <w:rPr>
          <w:rtl/>
        </w:rPr>
        <w:t>רן כהן (יחד):</w:t>
      </w:r>
    </w:p>
    <w:p w14:paraId="1105508A" w14:textId="77777777" w:rsidR="00000000" w:rsidRDefault="00890A51">
      <w:pPr>
        <w:pStyle w:val="a0"/>
        <w:rPr>
          <w:rtl/>
        </w:rPr>
      </w:pPr>
    </w:p>
    <w:p w14:paraId="13EF8458" w14:textId="77777777" w:rsidR="00000000" w:rsidRDefault="00890A51">
      <w:pPr>
        <w:pStyle w:val="a0"/>
        <w:rPr>
          <w:rFonts w:hint="cs"/>
          <w:rtl/>
        </w:rPr>
      </w:pPr>
      <w:r>
        <w:rPr>
          <w:rFonts w:hint="cs"/>
          <w:rtl/>
        </w:rPr>
        <w:t>השר פריצקי, איזה תרגילי התחמקות יש לכם. תגיד, את היהודים מישהו שאל? יושב מאחוריך חבר הכנסת מגלי והבה, שהוא שותף להצעת החוק שלי, קצין בצה"ל, שירת בצה"ל, מה, הוא לא רוצה את זה לבני</w:t>
      </w:r>
      <w:r>
        <w:rPr>
          <w:rFonts w:hint="cs"/>
          <w:rtl/>
        </w:rPr>
        <w:t xml:space="preserve"> העדה שלו? אתם לא מתביישים? גם איוב קרא בעד זה, גם מגלי והבה בעד זה. </w:t>
      </w:r>
    </w:p>
    <w:p w14:paraId="66B4DF03" w14:textId="77777777" w:rsidR="00000000" w:rsidRDefault="00890A51">
      <w:pPr>
        <w:pStyle w:val="a0"/>
        <w:rPr>
          <w:rFonts w:hint="cs"/>
          <w:rtl/>
        </w:rPr>
      </w:pPr>
    </w:p>
    <w:p w14:paraId="43DC5506" w14:textId="77777777" w:rsidR="00000000" w:rsidRDefault="00890A51">
      <w:pPr>
        <w:pStyle w:val="af0"/>
        <w:rPr>
          <w:rtl/>
        </w:rPr>
      </w:pPr>
      <w:r>
        <w:rPr>
          <w:rFonts w:hint="eastAsia"/>
          <w:rtl/>
        </w:rPr>
        <w:t>שר</w:t>
      </w:r>
      <w:r>
        <w:rPr>
          <w:rtl/>
        </w:rPr>
        <w:t xml:space="preserve"> התשתיות הלאומיות יוסף פריצקי:</w:t>
      </w:r>
    </w:p>
    <w:p w14:paraId="76B6A656" w14:textId="77777777" w:rsidR="00000000" w:rsidRDefault="00890A51">
      <w:pPr>
        <w:pStyle w:val="a0"/>
        <w:rPr>
          <w:rFonts w:hint="cs"/>
          <w:rtl/>
        </w:rPr>
      </w:pPr>
    </w:p>
    <w:p w14:paraId="5818254E" w14:textId="77777777" w:rsidR="00000000" w:rsidRDefault="00890A51">
      <w:pPr>
        <w:pStyle w:val="a0"/>
        <w:rPr>
          <w:rFonts w:hint="cs"/>
          <w:rtl/>
        </w:rPr>
      </w:pPr>
      <w:r>
        <w:rPr>
          <w:rFonts w:hint="cs"/>
          <w:rtl/>
        </w:rPr>
        <w:t>- - -</w:t>
      </w:r>
    </w:p>
    <w:p w14:paraId="315C091D" w14:textId="77777777" w:rsidR="00000000" w:rsidRDefault="00890A51">
      <w:pPr>
        <w:pStyle w:val="a0"/>
        <w:rPr>
          <w:rFonts w:hint="cs"/>
          <w:rtl/>
        </w:rPr>
      </w:pPr>
    </w:p>
    <w:p w14:paraId="32D666F7" w14:textId="77777777" w:rsidR="00000000" w:rsidRDefault="00890A51">
      <w:pPr>
        <w:pStyle w:val="af0"/>
        <w:rPr>
          <w:rtl/>
        </w:rPr>
      </w:pPr>
      <w:r>
        <w:rPr>
          <w:rFonts w:hint="eastAsia"/>
          <w:rtl/>
        </w:rPr>
        <w:t>מיכאל</w:t>
      </w:r>
      <w:r>
        <w:rPr>
          <w:rtl/>
        </w:rPr>
        <w:t xml:space="preserve"> איתן (הליכוד):</w:t>
      </w:r>
    </w:p>
    <w:p w14:paraId="6638EBDE" w14:textId="77777777" w:rsidR="00000000" w:rsidRDefault="00890A51">
      <w:pPr>
        <w:pStyle w:val="a0"/>
        <w:rPr>
          <w:rFonts w:hint="cs"/>
          <w:rtl/>
        </w:rPr>
      </w:pPr>
    </w:p>
    <w:p w14:paraId="30BD9132" w14:textId="77777777" w:rsidR="00000000" w:rsidRDefault="00890A51">
      <w:pPr>
        <w:pStyle w:val="a0"/>
        <w:rPr>
          <w:rFonts w:hint="cs"/>
          <w:rtl/>
        </w:rPr>
      </w:pPr>
      <w:r>
        <w:rPr>
          <w:rFonts w:hint="cs"/>
          <w:rtl/>
        </w:rPr>
        <w:t xml:space="preserve">פריצקי, מה אתה מבלבל את המוח? </w:t>
      </w:r>
    </w:p>
    <w:p w14:paraId="7377F411" w14:textId="77777777" w:rsidR="00000000" w:rsidRDefault="00890A51">
      <w:pPr>
        <w:pStyle w:val="a0"/>
        <w:rPr>
          <w:rFonts w:hint="cs"/>
          <w:rtl/>
        </w:rPr>
      </w:pPr>
    </w:p>
    <w:p w14:paraId="5BDB2643" w14:textId="77777777" w:rsidR="00000000" w:rsidRDefault="00890A51">
      <w:pPr>
        <w:pStyle w:val="af1"/>
        <w:rPr>
          <w:rtl/>
        </w:rPr>
      </w:pPr>
      <w:r>
        <w:rPr>
          <w:rtl/>
        </w:rPr>
        <w:t>היו"ר</w:t>
      </w:r>
      <w:r>
        <w:rPr>
          <w:rFonts w:hint="cs"/>
          <w:rtl/>
        </w:rPr>
        <w:t xml:space="preserve"> נסים דהן</w:t>
      </w:r>
      <w:r>
        <w:rPr>
          <w:rtl/>
        </w:rPr>
        <w:t>:</w:t>
      </w:r>
    </w:p>
    <w:p w14:paraId="0157BC60" w14:textId="77777777" w:rsidR="00000000" w:rsidRDefault="00890A51">
      <w:pPr>
        <w:pStyle w:val="a0"/>
        <w:rPr>
          <w:rtl/>
        </w:rPr>
      </w:pPr>
    </w:p>
    <w:p w14:paraId="1DE24ECC" w14:textId="77777777" w:rsidR="00000000" w:rsidRDefault="00890A51">
      <w:pPr>
        <w:pStyle w:val="a0"/>
        <w:rPr>
          <w:rFonts w:hint="cs"/>
          <w:rtl/>
        </w:rPr>
      </w:pPr>
      <w:r>
        <w:rPr>
          <w:rFonts w:hint="cs"/>
          <w:rtl/>
        </w:rPr>
        <w:t xml:space="preserve">שינוי נגד זה. על מה אתה מדבר? </w:t>
      </w:r>
    </w:p>
    <w:p w14:paraId="0DF5AA20" w14:textId="77777777" w:rsidR="00000000" w:rsidRDefault="00890A51">
      <w:pPr>
        <w:pStyle w:val="a0"/>
        <w:rPr>
          <w:rFonts w:hint="cs"/>
          <w:rtl/>
        </w:rPr>
      </w:pPr>
    </w:p>
    <w:p w14:paraId="248C4D94" w14:textId="77777777" w:rsidR="00000000" w:rsidRDefault="00890A51">
      <w:pPr>
        <w:pStyle w:val="af0"/>
        <w:rPr>
          <w:rtl/>
        </w:rPr>
      </w:pPr>
      <w:r>
        <w:rPr>
          <w:rFonts w:hint="eastAsia"/>
          <w:rtl/>
        </w:rPr>
        <w:t>שר</w:t>
      </w:r>
      <w:r>
        <w:rPr>
          <w:rtl/>
        </w:rPr>
        <w:t xml:space="preserve"> התשתיות הלאומיות יוסף פריצקי:</w:t>
      </w:r>
    </w:p>
    <w:p w14:paraId="3588EE96" w14:textId="77777777" w:rsidR="00000000" w:rsidRDefault="00890A51">
      <w:pPr>
        <w:pStyle w:val="a0"/>
        <w:rPr>
          <w:rFonts w:hint="cs"/>
          <w:rtl/>
        </w:rPr>
      </w:pPr>
    </w:p>
    <w:p w14:paraId="6135BB15" w14:textId="77777777" w:rsidR="00000000" w:rsidRDefault="00890A51">
      <w:pPr>
        <w:pStyle w:val="a0"/>
        <w:rPr>
          <w:rFonts w:hint="cs"/>
          <w:rtl/>
        </w:rPr>
      </w:pPr>
      <w:r>
        <w:rPr>
          <w:rFonts w:hint="cs"/>
          <w:rtl/>
        </w:rPr>
        <w:t>- - -</w:t>
      </w:r>
    </w:p>
    <w:p w14:paraId="6556FAD4" w14:textId="77777777" w:rsidR="00000000" w:rsidRDefault="00890A51">
      <w:pPr>
        <w:pStyle w:val="a0"/>
        <w:rPr>
          <w:rFonts w:hint="cs"/>
          <w:rtl/>
        </w:rPr>
      </w:pPr>
    </w:p>
    <w:p w14:paraId="54E18DED" w14:textId="77777777" w:rsidR="00000000" w:rsidRDefault="00890A51">
      <w:pPr>
        <w:pStyle w:val="af0"/>
        <w:rPr>
          <w:rtl/>
        </w:rPr>
      </w:pPr>
      <w:r>
        <w:rPr>
          <w:rFonts w:hint="eastAsia"/>
          <w:rtl/>
        </w:rPr>
        <w:t>מיכאל</w:t>
      </w:r>
      <w:r>
        <w:rPr>
          <w:rtl/>
        </w:rPr>
        <w:t xml:space="preserve"> איתן (הליכוד):</w:t>
      </w:r>
    </w:p>
    <w:p w14:paraId="6C0EA10D" w14:textId="77777777" w:rsidR="00000000" w:rsidRDefault="00890A51">
      <w:pPr>
        <w:pStyle w:val="a0"/>
        <w:rPr>
          <w:rFonts w:hint="cs"/>
          <w:rtl/>
        </w:rPr>
      </w:pPr>
    </w:p>
    <w:p w14:paraId="08455567" w14:textId="77777777" w:rsidR="00000000" w:rsidRDefault="00890A51">
      <w:pPr>
        <w:pStyle w:val="a0"/>
        <w:rPr>
          <w:rFonts w:hint="cs"/>
          <w:rtl/>
        </w:rPr>
      </w:pPr>
      <w:r>
        <w:rPr>
          <w:rFonts w:hint="cs"/>
          <w:rtl/>
        </w:rPr>
        <w:t xml:space="preserve">תגיד לי, אתה נפלת על הראש? </w:t>
      </w:r>
    </w:p>
    <w:p w14:paraId="66EA16A0" w14:textId="77777777" w:rsidR="00000000" w:rsidRDefault="00890A51">
      <w:pPr>
        <w:pStyle w:val="a0"/>
        <w:rPr>
          <w:rFonts w:hint="cs"/>
          <w:rtl/>
        </w:rPr>
      </w:pPr>
    </w:p>
    <w:p w14:paraId="3D72D988" w14:textId="77777777" w:rsidR="00000000" w:rsidRDefault="00890A51">
      <w:pPr>
        <w:pStyle w:val="-"/>
        <w:rPr>
          <w:rtl/>
        </w:rPr>
      </w:pPr>
      <w:bookmarkStart w:id="308" w:name="FS000000507T30_06_2004_14_30_50C"/>
      <w:bookmarkEnd w:id="308"/>
      <w:r>
        <w:rPr>
          <w:rtl/>
        </w:rPr>
        <w:t>רן כהן (יחד):</w:t>
      </w:r>
    </w:p>
    <w:p w14:paraId="7A101556" w14:textId="77777777" w:rsidR="00000000" w:rsidRDefault="00890A51">
      <w:pPr>
        <w:pStyle w:val="a0"/>
        <w:rPr>
          <w:rtl/>
        </w:rPr>
      </w:pPr>
    </w:p>
    <w:p w14:paraId="560F89C3" w14:textId="77777777" w:rsidR="00000000" w:rsidRDefault="00890A51">
      <w:pPr>
        <w:pStyle w:val="a0"/>
        <w:rPr>
          <w:rFonts w:hint="cs"/>
          <w:rtl/>
        </w:rPr>
      </w:pPr>
      <w:r>
        <w:rPr>
          <w:rFonts w:hint="cs"/>
          <w:rtl/>
        </w:rPr>
        <w:t xml:space="preserve">אתה לא מבין גם מה אתה עושה? עכשיו אתה רוצה ליצור וטו מוסלמי של אלה שלא רוצים שישרתו בצה"ל - - </w:t>
      </w:r>
    </w:p>
    <w:p w14:paraId="2D24F20E" w14:textId="77777777" w:rsidR="00000000" w:rsidRDefault="00890A51">
      <w:pPr>
        <w:pStyle w:val="a0"/>
        <w:rPr>
          <w:rFonts w:hint="cs"/>
          <w:rtl/>
        </w:rPr>
      </w:pPr>
    </w:p>
    <w:p w14:paraId="7D66D25B" w14:textId="77777777" w:rsidR="00000000" w:rsidRDefault="00890A51">
      <w:pPr>
        <w:pStyle w:val="af1"/>
        <w:rPr>
          <w:rtl/>
        </w:rPr>
      </w:pPr>
      <w:r>
        <w:rPr>
          <w:rtl/>
        </w:rPr>
        <w:t>היו"ר</w:t>
      </w:r>
      <w:r>
        <w:rPr>
          <w:rFonts w:hint="cs"/>
          <w:rtl/>
        </w:rPr>
        <w:t xml:space="preserve"> נסים דהן</w:t>
      </w:r>
      <w:r>
        <w:rPr>
          <w:rtl/>
        </w:rPr>
        <w:t>:</w:t>
      </w:r>
    </w:p>
    <w:p w14:paraId="6CA0F401" w14:textId="77777777" w:rsidR="00000000" w:rsidRDefault="00890A51">
      <w:pPr>
        <w:pStyle w:val="a0"/>
        <w:rPr>
          <w:rtl/>
        </w:rPr>
      </w:pPr>
    </w:p>
    <w:p w14:paraId="75BDA972" w14:textId="77777777" w:rsidR="00000000" w:rsidRDefault="00890A51">
      <w:pPr>
        <w:pStyle w:val="a0"/>
        <w:rPr>
          <w:rFonts w:hint="cs"/>
          <w:rtl/>
        </w:rPr>
      </w:pPr>
      <w:r>
        <w:rPr>
          <w:rFonts w:hint="cs"/>
          <w:rtl/>
        </w:rPr>
        <w:t xml:space="preserve">חבר הכנסת איתן, לשר בישראל לא אומרים "נפלת על הראש". </w:t>
      </w:r>
    </w:p>
    <w:p w14:paraId="081A6797" w14:textId="77777777" w:rsidR="00000000" w:rsidRDefault="00890A51">
      <w:pPr>
        <w:pStyle w:val="a0"/>
        <w:rPr>
          <w:rFonts w:hint="cs"/>
          <w:rtl/>
        </w:rPr>
      </w:pPr>
    </w:p>
    <w:p w14:paraId="7804B1FE" w14:textId="77777777" w:rsidR="00000000" w:rsidRDefault="00890A51">
      <w:pPr>
        <w:pStyle w:val="af0"/>
        <w:rPr>
          <w:rtl/>
        </w:rPr>
      </w:pPr>
      <w:r>
        <w:rPr>
          <w:rFonts w:hint="eastAsia"/>
          <w:rtl/>
        </w:rPr>
        <w:t>שר</w:t>
      </w:r>
      <w:r>
        <w:rPr>
          <w:rtl/>
        </w:rPr>
        <w:t xml:space="preserve"> התשתיות הלאומיות יו</w:t>
      </w:r>
      <w:r>
        <w:rPr>
          <w:rtl/>
        </w:rPr>
        <w:t>סף פריצקי:</w:t>
      </w:r>
    </w:p>
    <w:p w14:paraId="672D4892" w14:textId="77777777" w:rsidR="00000000" w:rsidRDefault="00890A51">
      <w:pPr>
        <w:pStyle w:val="a0"/>
        <w:rPr>
          <w:rFonts w:hint="cs"/>
          <w:rtl/>
        </w:rPr>
      </w:pPr>
    </w:p>
    <w:p w14:paraId="4F45E713" w14:textId="77777777" w:rsidR="00000000" w:rsidRDefault="00890A51">
      <w:pPr>
        <w:pStyle w:val="a0"/>
        <w:rPr>
          <w:rFonts w:hint="cs"/>
          <w:rtl/>
        </w:rPr>
      </w:pPr>
      <w:r>
        <w:rPr>
          <w:rFonts w:hint="cs"/>
          <w:rtl/>
        </w:rPr>
        <w:t xml:space="preserve">אני מתפלא עליך. </w:t>
      </w:r>
    </w:p>
    <w:p w14:paraId="47BE9C2B" w14:textId="77777777" w:rsidR="00000000" w:rsidRDefault="00890A51">
      <w:pPr>
        <w:pStyle w:val="a0"/>
        <w:rPr>
          <w:rFonts w:hint="cs"/>
          <w:rtl/>
        </w:rPr>
      </w:pPr>
    </w:p>
    <w:p w14:paraId="7679F668" w14:textId="77777777" w:rsidR="00000000" w:rsidRDefault="00890A51">
      <w:pPr>
        <w:pStyle w:val="-"/>
        <w:rPr>
          <w:rtl/>
        </w:rPr>
      </w:pPr>
      <w:bookmarkStart w:id="309" w:name="FS000000507T30_06_2004_14_31_50C"/>
      <w:bookmarkEnd w:id="309"/>
      <w:r>
        <w:rPr>
          <w:rtl/>
        </w:rPr>
        <w:t>רן כהן (יחד):</w:t>
      </w:r>
    </w:p>
    <w:p w14:paraId="3FEEFD5A" w14:textId="77777777" w:rsidR="00000000" w:rsidRDefault="00890A51">
      <w:pPr>
        <w:pStyle w:val="a0"/>
        <w:rPr>
          <w:rtl/>
        </w:rPr>
      </w:pPr>
    </w:p>
    <w:p w14:paraId="4E7A2C0D" w14:textId="77777777" w:rsidR="00000000" w:rsidRDefault="00890A51">
      <w:pPr>
        <w:pStyle w:val="a0"/>
        <w:rPr>
          <w:rFonts w:hint="cs"/>
          <w:rtl/>
        </w:rPr>
      </w:pPr>
      <w:r>
        <w:rPr>
          <w:rFonts w:hint="cs"/>
          <w:rtl/>
        </w:rPr>
        <w:t xml:space="preserve">- - במקום לתת למוסלמים כן לשרת בצה"ל. </w:t>
      </w:r>
    </w:p>
    <w:p w14:paraId="3FF8DE11" w14:textId="77777777" w:rsidR="00000000" w:rsidRDefault="00890A51">
      <w:pPr>
        <w:pStyle w:val="a0"/>
        <w:rPr>
          <w:rFonts w:hint="cs"/>
          <w:rtl/>
        </w:rPr>
      </w:pPr>
    </w:p>
    <w:p w14:paraId="496C08DE" w14:textId="77777777" w:rsidR="00000000" w:rsidRDefault="00890A51">
      <w:pPr>
        <w:pStyle w:val="a0"/>
        <w:rPr>
          <w:rFonts w:hint="cs"/>
          <w:rtl/>
        </w:rPr>
      </w:pPr>
    </w:p>
    <w:p w14:paraId="509D0C8E" w14:textId="77777777" w:rsidR="00000000" w:rsidRDefault="00890A51">
      <w:pPr>
        <w:pStyle w:val="af1"/>
        <w:rPr>
          <w:rtl/>
        </w:rPr>
      </w:pPr>
      <w:r>
        <w:rPr>
          <w:rtl/>
        </w:rPr>
        <w:t>היו"ר</w:t>
      </w:r>
      <w:r>
        <w:rPr>
          <w:rFonts w:hint="cs"/>
          <w:rtl/>
        </w:rPr>
        <w:t xml:space="preserve"> נסים דהן</w:t>
      </w:r>
      <w:r>
        <w:rPr>
          <w:rtl/>
        </w:rPr>
        <w:t>:</w:t>
      </w:r>
    </w:p>
    <w:p w14:paraId="33F7909C" w14:textId="77777777" w:rsidR="00000000" w:rsidRDefault="00890A51">
      <w:pPr>
        <w:pStyle w:val="a0"/>
        <w:rPr>
          <w:rFonts w:hint="cs"/>
          <w:rtl/>
        </w:rPr>
      </w:pPr>
    </w:p>
    <w:p w14:paraId="3B736F2A" w14:textId="77777777" w:rsidR="00000000" w:rsidRDefault="00890A51">
      <w:pPr>
        <w:pStyle w:val="a0"/>
        <w:rPr>
          <w:rFonts w:hint="cs"/>
          <w:rtl/>
        </w:rPr>
      </w:pPr>
      <w:r>
        <w:rPr>
          <w:rFonts w:hint="cs"/>
          <w:rtl/>
        </w:rPr>
        <w:t xml:space="preserve">רק רגע. חבר הכנסת איתן, לשר בישראל לא אומרים "נפלת על הראש", גם לא בפרץ רגשות. אז אני מבקש למחוק את זה מהפרוטוקול. </w:t>
      </w:r>
    </w:p>
    <w:p w14:paraId="567C6477" w14:textId="77777777" w:rsidR="00000000" w:rsidRDefault="00890A51">
      <w:pPr>
        <w:pStyle w:val="a0"/>
        <w:rPr>
          <w:rFonts w:hint="cs"/>
          <w:rtl/>
        </w:rPr>
      </w:pPr>
    </w:p>
    <w:p w14:paraId="7D270AA2" w14:textId="77777777" w:rsidR="00000000" w:rsidRDefault="00890A51">
      <w:pPr>
        <w:pStyle w:val="-"/>
        <w:rPr>
          <w:rtl/>
        </w:rPr>
      </w:pPr>
      <w:bookmarkStart w:id="310" w:name="FS000000507T30_06_2004_14_37_20C"/>
      <w:bookmarkEnd w:id="310"/>
      <w:r>
        <w:rPr>
          <w:rtl/>
        </w:rPr>
        <w:t>רן כהן (יחד):</w:t>
      </w:r>
    </w:p>
    <w:p w14:paraId="5DCFEE26" w14:textId="77777777" w:rsidR="00000000" w:rsidRDefault="00890A51">
      <w:pPr>
        <w:pStyle w:val="a0"/>
        <w:rPr>
          <w:rtl/>
        </w:rPr>
      </w:pPr>
    </w:p>
    <w:p w14:paraId="0CF0070B" w14:textId="77777777" w:rsidR="00000000" w:rsidRDefault="00890A51">
      <w:pPr>
        <w:pStyle w:val="a0"/>
        <w:rPr>
          <w:rFonts w:hint="cs"/>
          <w:rtl/>
        </w:rPr>
      </w:pPr>
      <w:r>
        <w:rPr>
          <w:rFonts w:hint="cs"/>
          <w:rtl/>
        </w:rPr>
        <w:t>אתה יודע מה, השר פריצ</w:t>
      </w:r>
      <w:r>
        <w:rPr>
          <w:rFonts w:hint="cs"/>
          <w:rtl/>
        </w:rPr>
        <w:t>קי? אתה ואני, שנינו אנשים חילונים. אם אנחנו לא נלמד, אתה ואני, לכבד אנשים שרוצים לשרת על-פי אמונתם, ולקבל את השירות על-פי אמונתם, אנחנו לא ראויים להיקרא אנשים נאורים ומתקדמים. לא ראויים.</w:t>
      </w:r>
    </w:p>
    <w:p w14:paraId="6F4ADF4D" w14:textId="77777777" w:rsidR="00000000" w:rsidRDefault="00890A51">
      <w:pPr>
        <w:pStyle w:val="a0"/>
        <w:rPr>
          <w:rFonts w:hint="cs"/>
          <w:rtl/>
        </w:rPr>
      </w:pPr>
    </w:p>
    <w:p w14:paraId="2665708E" w14:textId="77777777" w:rsidR="00000000" w:rsidRDefault="00890A51">
      <w:pPr>
        <w:pStyle w:val="af0"/>
        <w:rPr>
          <w:rtl/>
        </w:rPr>
      </w:pPr>
      <w:r>
        <w:rPr>
          <w:rFonts w:hint="eastAsia"/>
          <w:rtl/>
        </w:rPr>
        <w:t>מיכאל</w:t>
      </w:r>
      <w:r>
        <w:rPr>
          <w:rtl/>
        </w:rPr>
        <w:t xml:space="preserve"> איתן (הליכוד):</w:t>
      </w:r>
    </w:p>
    <w:p w14:paraId="1C9BBA80" w14:textId="77777777" w:rsidR="00000000" w:rsidRDefault="00890A51">
      <w:pPr>
        <w:pStyle w:val="a0"/>
        <w:rPr>
          <w:rFonts w:hint="cs"/>
          <w:rtl/>
        </w:rPr>
      </w:pPr>
    </w:p>
    <w:p w14:paraId="1D4E7BD8" w14:textId="77777777" w:rsidR="00000000" w:rsidRDefault="00890A51">
      <w:pPr>
        <w:pStyle w:val="a0"/>
        <w:rPr>
          <w:rFonts w:hint="cs"/>
          <w:rtl/>
        </w:rPr>
      </w:pPr>
      <w:r>
        <w:rPr>
          <w:rFonts w:hint="cs"/>
          <w:rtl/>
        </w:rPr>
        <w:t>הכול פוליטיקה. זה צביעות או פוליטיקה. זה לא בש</w:t>
      </w:r>
      <w:r>
        <w:rPr>
          <w:rFonts w:hint="cs"/>
          <w:rtl/>
        </w:rPr>
        <w:t xml:space="preserve">ם שינוי. </w:t>
      </w:r>
    </w:p>
    <w:p w14:paraId="66F1E1E9" w14:textId="77777777" w:rsidR="00000000" w:rsidRDefault="00890A51">
      <w:pPr>
        <w:pStyle w:val="a0"/>
        <w:rPr>
          <w:rFonts w:hint="cs"/>
          <w:rtl/>
        </w:rPr>
      </w:pPr>
    </w:p>
    <w:p w14:paraId="68749CAE" w14:textId="77777777" w:rsidR="00000000" w:rsidRDefault="00890A51">
      <w:pPr>
        <w:pStyle w:val="af0"/>
        <w:rPr>
          <w:rtl/>
        </w:rPr>
      </w:pPr>
      <w:r>
        <w:rPr>
          <w:rFonts w:hint="eastAsia"/>
          <w:rtl/>
        </w:rPr>
        <w:t>שר</w:t>
      </w:r>
      <w:r>
        <w:rPr>
          <w:rtl/>
        </w:rPr>
        <w:t xml:space="preserve"> התשתיות הלאומיות יוסף פריצקי:</w:t>
      </w:r>
    </w:p>
    <w:p w14:paraId="5CABB4C6" w14:textId="77777777" w:rsidR="00000000" w:rsidRDefault="00890A51">
      <w:pPr>
        <w:pStyle w:val="a0"/>
        <w:rPr>
          <w:rFonts w:hint="cs"/>
          <w:rtl/>
        </w:rPr>
      </w:pPr>
    </w:p>
    <w:p w14:paraId="4242E98B" w14:textId="77777777" w:rsidR="00000000" w:rsidRDefault="00890A51">
      <w:pPr>
        <w:pStyle w:val="a0"/>
        <w:rPr>
          <w:rFonts w:hint="cs"/>
          <w:rtl/>
        </w:rPr>
      </w:pPr>
      <w:r>
        <w:rPr>
          <w:rFonts w:hint="cs"/>
          <w:rtl/>
        </w:rPr>
        <w:t>האם אני יכול - - -</w:t>
      </w:r>
    </w:p>
    <w:p w14:paraId="1C065CA1" w14:textId="77777777" w:rsidR="00000000" w:rsidRDefault="00890A51">
      <w:pPr>
        <w:pStyle w:val="a0"/>
        <w:rPr>
          <w:rFonts w:hint="cs"/>
          <w:rtl/>
        </w:rPr>
      </w:pPr>
    </w:p>
    <w:p w14:paraId="3B1C4BE1" w14:textId="77777777" w:rsidR="00000000" w:rsidRDefault="00890A51">
      <w:pPr>
        <w:pStyle w:val="-"/>
        <w:rPr>
          <w:rtl/>
        </w:rPr>
      </w:pPr>
      <w:bookmarkStart w:id="311" w:name="FS000000507T30_06_2004_14_39_23C"/>
      <w:bookmarkEnd w:id="311"/>
      <w:r>
        <w:rPr>
          <w:rtl/>
        </w:rPr>
        <w:t>רן כהן (יחד):</w:t>
      </w:r>
    </w:p>
    <w:p w14:paraId="4797C3D7" w14:textId="77777777" w:rsidR="00000000" w:rsidRDefault="00890A51">
      <w:pPr>
        <w:pStyle w:val="a0"/>
        <w:rPr>
          <w:rtl/>
        </w:rPr>
      </w:pPr>
    </w:p>
    <w:p w14:paraId="2440E56D" w14:textId="77777777" w:rsidR="00000000" w:rsidRDefault="00890A51">
      <w:pPr>
        <w:pStyle w:val="a0"/>
        <w:rPr>
          <w:rFonts w:hint="cs"/>
          <w:rtl/>
        </w:rPr>
      </w:pPr>
      <w:r>
        <w:rPr>
          <w:rFonts w:hint="cs"/>
          <w:rtl/>
        </w:rPr>
        <w:t xml:space="preserve">אדוני היושב-ראש, למה לך? </w:t>
      </w:r>
    </w:p>
    <w:p w14:paraId="68AE43A9" w14:textId="77777777" w:rsidR="00000000" w:rsidRDefault="00890A51">
      <w:pPr>
        <w:pStyle w:val="a0"/>
        <w:rPr>
          <w:rFonts w:hint="cs"/>
          <w:rtl/>
        </w:rPr>
      </w:pPr>
    </w:p>
    <w:p w14:paraId="0066AC06" w14:textId="77777777" w:rsidR="00000000" w:rsidRDefault="00890A51">
      <w:pPr>
        <w:pStyle w:val="af0"/>
        <w:rPr>
          <w:rtl/>
        </w:rPr>
      </w:pPr>
      <w:r>
        <w:rPr>
          <w:rFonts w:hint="eastAsia"/>
          <w:rtl/>
        </w:rPr>
        <w:t>דוד</w:t>
      </w:r>
      <w:r>
        <w:rPr>
          <w:rtl/>
        </w:rPr>
        <w:t xml:space="preserve"> לוי (הליכוד):</w:t>
      </w:r>
    </w:p>
    <w:p w14:paraId="7DE21ECB" w14:textId="77777777" w:rsidR="00000000" w:rsidRDefault="00890A51">
      <w:pPr>
        <w:pStyle w:val="a0"/>
        <w:rPr>
          <w:rFonts w:hint="cs"/>
          <w:rtl/>
        </w:rPr>
      </w:pPr>
    </w:p>
    <w:p w14:paraId="66C44FED" w14:textId="77777777" w:rsidR="00000000" w:rsidRDefault="00890A51">
      <w:pPr>
        <w:pStyle w:val="a0"/>
        <w:rPr>
          <w:rFonts w:hint="cs"/>
          <w:rtl/>
        </w:rPr>
      </w:pPr>
      <w:r>
        <w:rPr>
          <w:rFonts w:hint="cs"/>
          <w:rtl/>
        </w:rPr>
        <w:t>איך בצבא ארצות-הברית מכבדים חייל יהודי - - -</w:t>
      </w:r>
    </w:p>
    <w:p w14:paraId="143B1AD5" w14:textId="77777777" w:rsidR="00000000" w:rsidRDefault="00890A51">
      <w:pPr>
        <w:pStyle w:val="a0"/>
        <w:rPr>
          <w:rFonts w:hint="cs"/>
          <w:rtl/>
        </w:rPr>
      </w:pPr>
    </w:p>
    <w:p w14:paraId="3A8107CA" w14:textId="77777777" w:rsidR="00000000" w:rsidRDefault="00890A51">
      <w:pPr>
        <w:pStyle w:val="-"/>
        <w:rPr>
          <w:rtl/>
        </w:rPr>
      </w:pPr>
      <w:bookmarkStart w:id="312" w:name="FS000000507T30_06_2004_14_39_48C"/>
      <w:bookmarkEnd w:id="312"/>
      <w:r>
        <w:rPr>
          <w:rtl/>
        </w:rPr>
        <w:t>רן כהן (יחד):</w:t>
      </w:r>
    </w:p>
    <w:p w14:paraId="0314A2E2" w14:textId="77777777" w:rsidR="00000000" w:rsidRDefault="00890A51">
      <w:pPr>
        <w:pStyle w:val="a0"/>
        <w:rPr>
          <w:rtl/>
        </w:rPr>
      </w:pPr>
    </w:p>
    <w:p w14:paraId="49B96B0D" w14:textId="77777777" w:rsidR="00000000" w:rsidRDefault="00890A51">
      <w:pPr>
        <w:pStyle w:val="a0"/>
        <w:rPr>
          <w:rFonts w:hint="cs"/>
          <w:rtl/>
        </w:rPr>
      </w:pPr>
      <w:r>
        <w:rPr>
          <w:rFonts w:hint="cs"/>
          <w:rtl/>
        </w:rPr>
        <w:t>נכון. חבר הכנסת לוי, ביחידות הצבא האמריקני, בכל יחידה, אבל בכל יחידה,</w:t>
      </w:r>
      <w:r>
        <w:rPr>
          <w:rFonts w:hint="cs"/>
          <w:rtl/>
        </w:rPr>
        <w:t xml:space="preserve"> השר פריצקי - בלי אף בקשה של יהודי - בכל יחידה משרת רב צבאי יהודי, שנותן שירותי דת יהודיים. הם לא שאלו את היהודים, הם שאלו את האמריקנים. בצבא צרפת אותו דבר. על מה אתה מדבר? </w:t>
      </w:r>
    </w:p>
    <w:p w14:paraId="694CBF58" w14:textId="77777777" w:rsidR="00000000" w:rsidRDefault="00890A51">
      <w:pPr>
        <w:pStyle w:val="a0"/>
        <w:rPr>
          <w:rFonts w:hint="cs"/>
          <w:rtl/>
        </w:rPr>
      </w:pPr>
    </w:p>
    <w:p w14:paraId="405579D8" w14:textId="77777777" w:rsidR="00000000" w:rsidRDefault="00890A51">
      <w:pPr>
        <w:pStyle w:val="af0"/>
        <w:rPr>
          <w:rtl/>
        </w:rPr>
      </w:pPr>
      <w:r>
        <w:rPr>
          <w:rFonts w:hint="eastAsia"/>
          <w:rtl/>
        </w:rPr>
        <w:t>מיכאל</w:t>
      </w:r>
      <w:r>
        <w:rPr>
          <w:rtl/>
        </w:rPr>
        <w:t xml:space="preserve"> איתן (הליכוד):</w:t>
      </w:r>
    </w:p>
    <w:p w14:paraId="2A303C5F" w14:textId="77777777" w:rsidR="00000000" w:rsidRDefault="00890A51">
      <w:pPr>
        <w:pStyle w:val="a0"/>
        <w:rPr>
          <w:rFonts w:hint="cs"/>
          <w:rtl/>
        </w:rPr>
      </w:pPr>
    </w:p>
    <w:p w14:paraId="1788C761" w14:textId="77777777" w:rsidR="00000000" w:rsidRDefault="00890A51">
      <w:pPr>
        <w:pStyle w:val="a0"/>
        <w:rPr>
          <w:rFonts w:hint="cs"/>
          <w:rtl/>
        </w:rPr>
      </w:pPr>
      <w:r>
        <w:rPr>
          <w:rFonts w:hint="cs"/>
          <w:rtl/>
        </w:rPr>
        <w:t xml:space="preserve">אם תשאל את - - - סמלי דת יהודיים. </w:t>
      </w:r>
    </w:p>
    <w:p w14:paraId="755596EC" w14:textId="77777777" w:rsidR="00000000" w:rsidRDefault="00890A51">
      <w:pPr>
        <w:pStyle w:val="a0"/>
        <w:rPr>
          <w:rFonts w:hint="cs"/>
          <w:rtl/>
        </w:rPr>
      </w:pPr>
    </w:p>
    <w:p w14:paraId="6F8BCEE6" w14:textId="77777777" w:rsidR="00000000" w:rsidRDefault="00890A51">
      <w:pPr>
        <w:pStyle w:val="-"/>
        <w:rPr>
          <w:rtl/>
        </w:rPr>
      </w:pPr>
      <w:bookmarkStart w:id="313" w:name="FS000000507T30_06_2004_14_41_24C"/>
      <w:bookmarkEnd w:id="313"/>
      <w:r>
        <w:rPr>
          <w:rtl/>
        </w:rPr>
        <w:t>רן כהן (יחד):</w:t>
      </w:r>
    </w:p>
    <w:p w14:paraId="618D2E6F" w14:textId="77777777" w:rsidR="00000000" w:rsidRDefault="00890A51">
      <w:pPr>
        <w:pStyle w:val="a0"/>
        <w:rPr>
          <w:rtl/>
        </w:rPr>
      </w:pPr>
    </w:p>
    <w:p w14:paraId="003B5349" w14:textId="77777777" w:rsidR="00000000" w:rsidRDefault="00890A51">
      <w:pPr>
        <w:pStyle w:val="a0"/>
        <w:rPr>
          <w:rFonts w:hint="cs"/>
          <w:rtl/>
        </w:rPr>
      </w:pPr>
      <w:r>
        <w:rPr>
          <w:rFonts w:hint="cs"/>
          <w:rtl/>
        </w:rPr>
        <w:t>על-ידינו</w:t>
      </w:r>
      <w:r>
        <w:rPr>
          <w:rFonts w:hint="cs"/>
          <w:rtl/>
        </w:rPr>
        <w:t xml:space="preserve"> לחמו ונהרגו חיילי צה"ל לא-יהודים. על מה אתה מדבר? </w:t>
      </w:r>
    </w:p>
    <w:p w14:paraId="7EF6CDC4" w14:textId="77777777" w:rsidR="00000000" w:rsidRDefault="00890A51">
      <w:pPr>
        <w:pStyle w:val="a0"/>
        <w:rPr>
          <w:rFonts w:hint="cs"/>
          <w:rtl/>
        </w:rPr>
      </w:pPr>
    </w:p>
    <w:p w14:paraId="5D40C586" w14:textId="77777777" w:rsidR="00000000" w:rsidRDefault="00890A51">
      <w:pPr>
        <w:pStyle w:val="af0"/>
        <w:rPr>
          <w:rtl/>
        </w:rPr>
      </w:pPr>
      <w:r>
        <w:rPr>
          <w:rFonts w:hint="eastAsia"/>
          <w:rtl/>
        </w:rPr>
        <w:t>קריאות</w:t>
      </w:r>
      <w:r>
        <w:rPr>
          <w:rtl/>
        </w:rPr>
        <w:t>:</w:t>
      </w:r>
    </w:p>
    <w:p w14:paraId="18E68E82" w14:textId="77777777" w:rsidR="00000000" w:rsidRDefault="00890A51">
      <w:pPr>
        <w:pStyle w:val="a0"/>
        <w:rPr>
          <w:rFonts w:hint="cs"/>
          <w:rtl/>
        </w:rPr>
      </w:pPr>
    </w:p>
    <w:p w14:paraId="5FF5C91F" w14:textId="77777777" w:rsidR="00000000" w:rsidRDefault="00890A51">
      <w:pPr>
        <w:pStyle w:val="a0"/>
        <w:rPr>
          <w:rFonts w:hint="cs"/>
          <w:rtl/>
        </w:rPr>
      </w:pPr>
      <w:r>
        <w:rPr>
          <w:rFonts w:hint="cs"/>
          <w:rtl/>
        </w:rPr>
        <w:t>- - -</w:t>
      </w:r>
    </w:p>
    <w:p w14:paraId="7331976E" w14:textId="77777777" w:rsidR="00000000" w:rsidRDefault="00890A51">
      <w:pPr>
        <w:pStyle w:val="a0"/>
        <w:rPr>
          <w:rFonts w:hint="cs"/>
          <w:rtl/>
        </w:rPr>
      </w:pPr>
    </w:p>
    <w:p w14:paraId="508B49C0" w14:textId="77777777" w:rsidR="00000000" w:rsidRDefault="00890A51">
      <w:pPr>
        <w:pStyle w:val="-"/>
        <w:rPr>
          <w:rtl/>
        </w:rPr>
      </w:pPr>
      <w:bookmarkStart w:id="314" w:name="FS000000507T30_06_2004_14_42_16C"/>
      <w:bookmarkEnd w:id="314"/>
      <w:r>
        <w:rPr>
          <w:rtl/>
        </w:rPr>
        <w:t>רן כהן (יחד):</w:t>
      </w:r>
    </w:p>
    <w:p w14:paraId="0A992F15" w14:textId="77777777" w:rsidR="00000000" w:rsidRDefault="00890A51">
      <w:pPr>
        <w:pStyle w:val="a0"/>
        <w:rPr>
          <w:rtl/>
        </w:rPr>
      </w:pPr>
    </w:p>
    <w:p w14:paraId="31AFF46C" w14:textId="77777777" w:rsidR="00000000" w:rsidRDefault="00890A51">
      <w:pPr>
        <w:pStyle w:val="a0"/>
        <w:rPr>
          <w:rFonts w:hint="cs"/>
          <w:rtl/>
        </w:rPr>
      </w:pPr>
      <w:r>
        <w:rPr>
          <w:rFonts w:hint="cs"/>
          <w:rtl/>
        </w:rPr>
        <w:t>מי הספיד, אני רוצה לדעת- מי הספיד את האסטרונאוט הישראלי אילן רמון, זכרו לברכה, על מדשאות נאס"א, לא רב צבאי יהודי בארצות-הברית? אתה יודע שבצבא צרפת, בכל מחוז שבו נמצא הצבא מ</w:t>
      </w:r>
      <w:r>
        <w:rPr>
          <w:rFonts w:hint="cs"/>
          <w:rtl/>
        </w:rPr>
        <w:t xml:space="preserve">שרת רב צבאי יהודי, כדי לכבד את היהודים, ואנחנו, היהודים, לא מכבדים את הלא-יהודים שמשרתים בצה"ל, בתוכנו. </w:t>
      </w:r>
    </w:p>
    <w:p w14:paraId="4640AB20" w14:textId="77777777" w:rsidR="00000000" w:rsidRDefault="00890A51">
      <w:pPr>
        <w:pStyle w:val="a0"/>
        <w:rPr>
          <w:rFonts w:hint="cs"/>
          <w:rtl/>
        </w:rPr>
      </w:pPr>
    </w:p>
    <w:p w14:paraId="39F1C6F0" w14:textId="77777777" w:rsidR="00000000" w:rsidRDefault="00890A51">
      <w:pPr>
        <w:pStyle w:val="af1"/>
        <w:rPr>
          <w:rtl/>
        </w:rPr>
      </w:pPr>
      <w:r>
        <w:rPr>
          <w:rtl/>
        </w:rPr>
        <w:t>היו"ר</w:t>
      </w:r>
      <w:r>
        <w:rPr>
          <w:rFonts w:hint="cs"/>
          <w:rtl/>
        </w:rPr>
        <w:t xml:space="preserve"> נסים דהן</w:t>
      </w:r>
      <w:r>
        <w:rPr>
          <w:rtl/>
        </w:rPr>
        <w:t>:</w:t>
      </w:r>
    </w:p>
    <w:p w14:paraId="0B69B6A3" w14:textId="77777777" w:rsidR="00000000" w:rsidRDefault="00890A51">
      <w:pPr>
        <w:pStyle w:val="a0"/>
        <w:rPr>
          <w:rFonts w:hint="cs"/>
          <w:rtl/>
        </w:rPr>
      </w:pPr>
    </w:p>
    <w:p w14:paraId="71904FB2" w14:textId="77777777" w:rsidR="00000000" w:rsidRDefault="00890A51">
      <w:pPr>
        <w:pStyle w:val="a0"/>
        <w:rPr>
          <w:rFonts w:hint="cs"/>
          <w:rtl/>
        </w:rPr>
      </w:pPr>
      <w:r>
        <w:rPr>
          <w:rFonts w:hint="cs"/>
          <w:rtl/>
        </w:rPr>
        <w:t xml:space="preserve">תודה רבה. נא לסיים במשפט אחרון. </w:t>
      </w:r>
    </w:p>
    <w:p w14:paraId="484E609E" w14:textId="77777777" w:rsidR="00000000" w:rsidRDefault="00890A51">
      <w:pPr>
        <w:pStyle w:val="a0"/>
        <w:rPr>
          <w:rFonts w:hint="cs"/>
          <w:rtl/>
        </w:rPr>
      </w:pPr>
    </w:p>
    <w:p w14:paraId="01DD581B" w14:textId="77777777" w:rsidR="00000000" w:rsidRDefault="00890A51">
      <w:pPr>
        <w:pStyle w:val="-"/>
        <w:rPr>
          <w:rtl/>
        </w:rPr>
      </w:pPr>
      <w:bookmarkStart w:id="315" w:name="FS000000507T30_06_2004_14_44_05C"/>
      <w:bookmarkEnd w:id="315"/>
      <w:r>
        <w:rPr>
          <w:rtl/>
        </w:rPr>
        <w:t>רן כהן (יחד):</w:t>
      </w:r>
    </w:p>
    <w:p w14:paraId="2389BAF5" w14:textId="77777777" w:rsidR="00000000" w:rsidRDefault="00890A51">
      <w:pPr>
        <w:pStyle w:val="a0"/>
        <w:rPr>
          <w:rtl/>
        </w:rPr>
      </w:pPr>
    </w:p>
    <w:p w14:paraId="75D616DB" w14:textId="77777777" w:rsidR="00000000" w:rsidRDefault="00890A51">
      <w:pPr>
        <w:pStyle w:val="a0"/>
        <w:rPr>
          <w:rFonts w:hint="cs"/>
          <w:rtl/>
        </w:rPr>
      </w:pPr>
      <w:r>
        <w:rPr>
          <w:rFonts w:hint="cs"/>
          <w:rtl/>
        </w:rPr>
        <w:t xml:space="preserve">אדוני היושב-ראש. ניסיתי בלא חוק, זה לא הלך. אני מוכן לנסות הלאה בלי חוק, בתקווה שזה </w:t>
      </w:r>
      <w:r>
        <w:rPr>
          <w:rFonts w:hint="cs"/>
          <w:rtl/>
        </w:rPr>
        <w:t xml:space="preserve">ילך. המטרה היא באמת שיהיה כאן פתרון הוגן וראוי ונכון לעניין. </w:t>
      </w:r>
    </w:p>
    <w:p w14:paraId="3137B5D6" w14:textId="77777777" w:rsidR="00000000" w:rsidRDefault="00890A51">
      <w:pPr>
        <w:pStyle w:val="a0"/>
        <w:rPr>
          <w:rFonts w:hint="cs"/>
          <w:rtl/>
        </w:rPr>
      </w:pPr>
    </w:p>
    <w:p w14:paraId="4147AA55" w14:textId="77777777" w:rsidR="00000000" w:rsidRDefault="00890A51">
      <w:pPr>
        <w:pStyle w:val="af0"/>
        <w:rPr>
          <w:rtl/>
        </w:rPr>
      </w:pPr>
      <w:r>
        <w:rPr>
          <w:rFonts w:hint="eastAsia"/>
          <w:rtl/>
        </w:rPr>
        <w:t>גילה</w:t>
      </w:r>
      <w:r>
        <w:rPr>
          <w:rtl/>
        </w:rPr>
        <w:t xml:space="preserve"> פינקלשטיין (מפד"ל):</w:t>
      </w:r>
    </w:p>
    <w:p w14:paraId="755E65AD" w14:textId="77777777" w:rsidR="00000000" w:rsidRDefault="00890A51">
      <w:pPr>
        <w:pStyle w:val="a0"/>
        <w:rPr>
          <w:rFonts w:hint="cs"/>
          <w:rtl/>
        </w:rPr>
      </w:pPr>
    </w:p>
    <w:p w14:paraId="416FA624" w14:textId="77777777" w:rsidR="00000000" w:rsidRDefault="00890A51">
      <w:pPr>
        <w:pStyle w:val="a0"/>
        <w:rPr>
          <w:rFonts w:hint="cs"/>
          <w:rtl/>
        </w:rPr>
      </w:pPr>
      <w:r>
        <w:rPr>
          <w:rFonts w:hint="cs"/>
          <w:rtl/>
        </w:rPr>
        <w:t>מה זה, זו מדינה של יהודים. איפה יעלה על הדעת - - -</w:t>
      </w:r>
    </w:p>
    <w:p w14:paraId="73459C80" w14:textId="77777777" w:rsidR="00000000" w:rsidRDefault="00890A51">
      <w:pPr>
        <w:pStyle w:val="a0"/>
        <w:rPr>
          <w:rFonts w:hint="cs"/>
          <w:rtl/>
        </w:rPr>
      </w:pPr>
    </w:p>
    <w:p w14:paraId="5091CA24" w14:textId="77777777" w:rsidR="00000000" w:rsidRDefault="00890A51">
      <w:pPr>
        <w:pStyle w:val="-"/>
        <w:rPr>
          <w:rtl/>
        </w:rPr>
      </w:pPr>
      <w:bookmarkStart w:id="316" w:name="FS000000507T30_06_2004_14_45_21C"/>
      <w:bookmarkEnd w:id="316"/>
      <w:r>
        <w:rPr>
          <w:rtl/>
        </w:rPr>
        <w:t>רן כהן (יחד):</w:t>
      </w:r>
    </w:p>
    <w:p w14:paraId="0404B9CC" w14:textId="77777777" w:rsidR="00000000" w:rsidRDefault="00890A51">
      <w:pPr>
        <w:pStyle w:val="a0"/>
        <w:rPr>
          <w:rtl/>
        </w:rPr>
      </w:pPr>
    </w:p>
    <w:p w14:paraId="44587E1B" w14:textId="77777777" w:rsidR="00000000" w:rsidRDefault="00890A51">
      <w:pPr>
        <w:pStyle w:val="a0"/>
        <w:rPr>
          <w:rFonts w:hint="cs"/>
          <w:rtl/>
        </w:rPr>
      </w:pPr>
      <w:r>
        <w:rPr>
          <w:rFonts w:hint="cs"/>
          <w:rtl/>
        </w:rPr>
        <w:t xml:space="preserve">ארצות-הברית היא מדינת האמריקנים, וצרפת היא מדינת הצרפתים, ואף-על-פי-כן מכבדים את דתו של כל אזרח. </w:t>
      </w:r>
    </w:p>
    <w:p w14:paraId="11EAB817" w14:textId="77777777" w:rsidR="00000000" w:rsidRDefault="00890A51">
      <w:pPr>
        <w:pStyle w:val="a0"/>
        <w:rPr>
          <w:rFonts w:hint="cs"/>
          <w:rtl/>
        </w:rPr>
      </w:pPr>
    </w:p>
    <w:p w14:paraId="74A4FB81" w14:textId="77777777" w:rsidR="00000000" w:rsidRDefault="00890A51">
      <w:pPr>
        <w:pStyle w:val="a0"/>
        <w:rPr>
          <w:rFonts w:hint="cs"/>
          <w:rtl/>
        </w:rPr>
      </w:pPr>
      <w:r>
        <w:rPr>
          <w:rFonts w:hint="cs"/>
          <w:rtl/>
        </w:rPr>
        <w:t>מ</w:t>
      </w:r>
      <w:r>
        <w:rPr>
          <w:rFonts w:hint="cs"/>
          <w:rtl/>
        </w:rPr>
        <w:t xml:space="preserve">אחר שנודע לי שהממשלה מתנגדת בעיקשות, באתי בדברים לפני העלאת ההצעה - - - </w:t>
      </w:r>
    </w:p>
    <w:p w14:paraId="78518A0F" w14:textId="77777777" w:rsidR="00000000" w:rsidRDefault="00890A51">
      <w:pPr>
        <w:pStyle w:val="a0"/>
        <w:rPr>
          <w:rFonts w:hint="cs"/>
          <w:rtl/>
        </w:rPr>
      </w:pPr>
    </w:p>
    <w:p w14:paraId="6B2A4793" w14:textId="77777777" w:rsidR="00000000" w:rsidRDefault="00890A51">
      <w:pPr>
        <w:pStyle w:val="af0"/>
        <w:rPr>
          <w:rtl/>
        </w:rPr>
      </w:pPr>
      <w:r>
        <w:rPr>
          <w:rFonts w:hint="eastAsia"/>
          <w:rtl/>
        </w:rPr>
        <w:t>קריאות</w:t>
      </w:r>
      <w:r>
        <w:rPr>
          <w:rtl/>
        </w:rPr>
        <w:t>:</w:t>
      </w:r>
    </w:p>
    <w:p w14:paraId="5008C26B" w14:textId="77777777" w:rsidR="00000000" w:rsidRDefault="00890A51">
      <w:pPr>
        <w:pStyle w:val="a0"/>
        <w:rPr>
          <w:rFonts w:hint="cs"/>
          <w:rtl/>
        </w:rPr>
      </w:pPr>
    </w:p>
    <w:p w14:paraId="7B1771FD" w14:textId="77777777" w:rsidR="00000000" w:rsidRDefault="00890A51">
      <w:pPr>
        <w:pStyle w:val="a0"/>
        <w:rPr>
          <w:rFonts w:hint="cs"/>
          <w:rtl/>
        </w:rPr>
      </w:pPr>
      <w:r>
        <w:rPr>
          <w:rFonts w:hint="cs"/>
          <w:rtl/>
        </w:rPr>
        <w:t>- - -</w:t>
      </w:r>
    </w:p>
    <w:p w14:paraId="4D7CDF0F" w14:textId="77777777" w:rsidR="00000000" w:rsidRDefault="00890A51">
      <w:pPr>
        <w:pStyle w:val="a0"/>
        <w:rPr>
          <w:rFonts w:hint="cs"/>
          <w:rtl/>
        </w:rPr>
      </w:pPr>
    </w:p>
    <w:p w14:paraId="4A862EDF" w14:textId="77777777" w:rsidR="00000000" w:rsidRDefault="00890A51">
      <w:pPr>
        <w:pStyle w:val="af1"/>
        <w:rPr>
          <w:rtl/>
        </w:rPr>
      </w:pPr>
      <w:r>
        <w:rPr>
          <w:rtl/>
        </w:rPr>
        <w:t>היו"ר</w:t>
      </w:r>
      <w:r>
        <w:rPr>
          <w:rFonts w:hint="cs"/>
          <w:rtl/>
        </w:rPr>
        <w:t xml:space="preserve"> נסים דהן</w:t>
      </w:r>
      <w:r>
        <w:rPr>
          <w:rtl/>
        </w:rPr>
        <w:t>:</w:t>
      </w:r>
    </w:p>
    <w:p w14:paraId="18C0F47C" w14:textId="77777777" w:rsidR="00000000" w:rsidRDefault="00890A51">
      <w:pPr>
        <w:pStyle w:val="a0"/>
        <w:rPr>
          <w:rFonts w:hint="cs"/>
          <w:rtl/>
        </w:rPr>
      </w:pPr>
    </w:p>
    <w:p w14:paraId="3D6FF9DC" w14:textId="77777777" w:rsidR="00000000" w:rsidRDefault="00890A51">
      <w:pPr>
        <w:pStyle w:val="a0"/>
        <w:rPr>
          <w:rFonts w:hint="cs"/>
          <w:rtl/>
        </w:rPr>
      </w:pPr>
      <w:r>
        <w:rPr>
          <w:rFonts w:hint="cs"/>
          <w:rtl/>
        </w:rPr>
        <w:t xml:space="preserve">נא לא להפריע. חבר הכנסת איתן. </w:t>
      </w:r>
    </w:p>
    <w:p w14:paraId="0BD14B56" w14:textId="77777777" w:rsidR="00000000" w:rsidRDefault="00890A51">
      <w:pPr>
        <w:pStyle w:val="a0"/>
        <w:rPr>
          <w:rFonts w:hint="cs"/>
          <w:rtl/>
        </w:rPr>
      </w:pPr>
    </w:p>
    <w:p w14:paraId="7743D09F" w14:textId="77777777" w:rsidR="00000000" w:rsidRDefault="00890A51">
      <w:pPr>
        <w:pStyle w:val="-"/>
        <w:rPr>
          <w:rtl/>
        </w:rPr>
      </w:pPr>
      <w:bookmarkStart w:id="317" w:name="FS000000507T30_06_2004_14_46_40C"/>
      <w:bookmarkEnd w:id="317"/>
      <w:r>
        <w:rPr>
          <w:rFonts w:hint="eastAsia"/>
          <w:rtl/>
        </w:rPr>
        <w:t>רן</w:t>
      </w:r>
      <w:r>
        <w:rPr>
          <w:rtl/>
        </w:rPr>
        <w:t xml:space="preserve"> כהן (יחד):</w:t>
      </w:r>
    </w:p>
    <w:p w14:paraId="7FA74E4E" w14:textId="77777777" w:rsidR="00000000" w:rsidRDefault="00890A51">
      <w:pPr>
        <w:pStyle w:val="a0"/>
        <w:rPr>
          <w:rFonts w:hint="cs"/>
          <w:rtl/>
        </w:rPr>
      </w:pPr>
    </w:p>
    <w:p w14:paraId="507411ED" w14:textId="77777777" w:rsidR="00000000" w:rsidRDefault="00890A51">
      <w:pPr>
        <w:pStyle w:val="a0"/>
        <w:rPr>
          <w:rFonts w:hint="cs"/>
          <w:rtl/>
        </w:rPr>
      </w:pPr>
      <w:r>
        <w:rPr>
          <w:rFonts w:hint="cs"/>
          <w:rtl/>
        </w:rPr>
        <w:t xml:space="preserve">אדוני היושב-ראש, מפריעים לי.  </w:t>
      </w:r>
    </w:p>
    <w:p w14:paraId="0FE09A3A" w14:textId="77777777" w:rsidR="00000000" w:rsidRDefault="00890A51">
      <w:pPr>
        <w:pStyle w:val="a0"/>
        <w:rPr>
          <w:rFonts w:hint="cs"/>
          <w:rtl/>
        </w:rPr>
      </w:pPr>
    </w:p>
    <w:p w14:paraId="3689507A" w14:textId="77777777" w:rsidR="00000000" w:rsidRDefault="00890A51">
      <w:pPr>
        <w:pStyle w:val="af1"/>
        <w:rPr>
          <w:rtl/>
        </w:rPr>
      </w:pPr>
      <w:r>
        <w:rPr>
          <w:rtl/>
        </w:rPr>
        <w:t>היו"ר</w:t>
      </w:r>
      <w:r>
        <w:rPr>
          <w:rFonts w:hint="cs"/>
          <w:rtl/>
        </w:rPr>
        <w:t xml:space="preserve"> נסים דהן</w:t>
      </w:r>
      <w:r>
        <w:rPr>
          <w:rtl/>
        </w:rPr>
        <w:t>:</w:t>
      </w:r>
    </w:p>
    <w:p w14:paraId="4CE13502" w14:textId="77777777" w:rsidR="00000000" w:rsidRDefault="00890A51">
      <w:pPr>
        <w:pStyle w:val="a0"/>
        <w:rPr>
          <w:rFonts w:hint="cs"/>
          <w:rtl/>
        </w:rPr>
      </w:pPr>
    </w:p>
    <w:p w14:paraId="76BB5BA6" w14:textId="77777777" w:rsidR="00000000" w:rsidRDefault="00890A51">
      <w:pPr>
        <w:pStyle w:val="a0"/>
        <w:rPr>
          <w:rFonts w:hint="cs"/>
          <w:rtl/>
        </w:rPr>
      </w:pPr>
      <w:r>
        <w:rPr>
          <w:rFonts w:hint="cs"/>
          <w:rtl/>
        </w:rPr>
        <w:t>נכון, לכן אני משתיק. חבר הכנסת איתן.</w:t>
      </w:r>
    </w:p>
    <w:p w14:paraId="0CB7EBEA" w14:textId="77777777" w:rsidR="00000000" w:rsidRDefault="00890A51">
      <w:pPr>
        <w:pStyle w:val="a0"/>
        <w:rPr>
          <w:rFonts w:hint="cs"/>
          <w:rtl/>
        </w:rPr>
      </w:pPr>
    </w:p>
    <w:p w14:paraId="06E2262F" w14:textId="77777777" w:rsidR="00000000" w:rsidRDefault="00890A51">
      <w:pPr>
        <w:pStyle w:val="af0"/>
        <w:rPr>
          <w:rtl/>
        </w:rPr>
      </w:pPr>
      <w:r>
        <w:rPr>
          <w:rFonts w:hint="eastAsia"/>
          <w:rtl/>
        </w:rPr>
        <w:t>נסים</w:t>
      </w:r>
      <w:r>
        <w:rPr>
          <w:rtl/>
        </w:rPr>
        <w:t xml:space="preserve"> זאב (ש"ס):</w:t>
      </w:r>
    </w:p>
    <w:p w14:paraId="2CDF9911" w14:textId="77777777" w:rsidR="00000000" w:rsidRDefault="00890A51">
      <w:pPr>
        <w:pStyle w:val="a0"/>
        <w:rPr>
          <w:rFonts w:hint="cs"/>
          <w:rtl/>
        </w:rPr>
      </w:pPr>
    </w:p>
    <w:p w14:paraId="18FFD94D" w14:textId="77777777" w:rsidR="00000000" w:rsidRDefault="00890A51">
      <w:pPr>
        <w:pStyle w:val="a0"/>
        <w:rPr>
          <w:rFonts w:hint="cs"/>
          <w:rtl/>
        </w:rPr>
      </w:pPr>
      <w:r>
        <w:rPr>
          <w:rFonts w:hint="cs"/>
          <w:rtl/>
        </w:rPr>
        <w:t>- - -</w:t>
      </w:r>
    </w:p>
    <w:p w14:paraId="2A401453" w14:textId="77777777" w:rsidR="00000000" w:rsidRDefault="00890A51">
      <w:pPr>
        <w:pStyle w:val="a0"/>
        <w:rPr>
          <w:rFonts w:hint="cs"/>
          <w:rtl/>
        </w:rPr>
      </w:pPr>
    </w:p>
    <w:p w14:paraId="77587437" w14:textId="77777777" w:rsidR="00000000" w:rsidRDefault="00890A51">
      <w:pPr>
        <w:pStyle w:val="af1"/>
        <w:rPr>
          <w:rtl/>
        </w:rPr>
      </w:pPr>
      <w:r>
        <w:rPr>
          <w:rtl/>
        </w:rPr>
        <w:t>היו"ר</w:t>
      </w:r>
      <w:r>
        <w:rPr>
          <w:rFonts w:hint="cs"/>
          <w:rtl/>
        </w:rPr>
        <w:t xml:space="preserve"> נסים דהן</w:t>
      </w:r>
      <w:r>
        <w:rPr>
          <w:rtl/>
        </w:rPr>
        <w:t>:</w:t>
      </w:r>
    </w:p>
    <w:p w14:paraId="176F4770" w14:textId="77777777" w:rsidR="00000000" w:rsidRDefault="00890A51">
      <w:pPr>
        <w:pStyle w:val="a0"/>
        <w:rPr>
          <w:rFonts w:hint="cs"/>
          <w:rtl/>
        </w:rPr>
      </w:pPr>
    </w:p>
    <w:p w14:paraId="23144511" w14:textId="77777777" w:rsidR="00000000" w:rsidRDefault="00890A51">
      <w:pPr>
        <w:pStyle w:val="a0"/>
        <w:rPr>
          <w:rFonts w:hint="cs"/>
          <w:rtl/>
        </w:rPr>
      </w:pPr>
      <w:r>
        <w:rPr>
          <w:rFonts w:hint="cs"/>
          <w:rtl/>
        </w:rPr>
        <w:t xml:space="preserve">חבר הכנסת נסים זאב. תודה על ההפרעה. נא לשבת, בבקשה, ולא להפריע. </w:t>
      </w:r>
    </w:p>
    <w:p w14:paraId="5BAA6B8D" w14:textId="77777777" w:rsidR="00000000" w:rsidRDefault="00890A51">
      <w:pPr>
        <w:pStyle w:val="a0"/>
        <w:rPr>
          <w:rFonts w:hint="cs"/>
          <w:rtl/>
        </w:rPr>
      </w:pPr>
    </w:p>
    <w:p w14:paraId="33ECD9EA" w14:textId="77777777" w:rsidR="00000000" w:rsidRDefault="00890A51">
      <w:pPr>
        <w:pStyle w:val="-"/>
        <w:rPr>
          <w:rtl/>
        </w:rPr>
      </w:pPr>
      <w:bookmarkStart w:id="318" w:name="FS000000507T30_06_2004_14_53_01C"/>
      <w:bookmarkEnd w:id="318"/>
      <w:r>
        <w:rPr>
          <w:rtl/>
        </w:rPr>
        <w:t>רן כהן (יחד):</w:t>
      </w:r>
    </w:p>
    <w:p w14:paraId="2070A9BF" w14:textId="77777777" w:rsidR="00000000" w:rsidRDefault="00890A51">
      <w:pPr>
        <w:pStyle w:val="a0"/>
        <w:rPr>
          <w:rtl/>
        </w:rPr>
      </w:pPr>
    </w:p>
    <w:p w14:paraId="1D2CBFA8" w14:textId="77777777" w:rsidR="00000000" w:rsidRDefault="00890A51">
      <w:pPr>
        <w:pStyle w:val="a0"/>
        <w:rPr>
          <w:rFonts w:hint="cs"/>
          <w:rtl/>
        </w:rPr>
      </w:pPr>
      <w:r>
        <w:rPr>
          <w:rFonts w:hint="cs"/>
          <w:rtl/>
        </w:rPr>
        <w:t xml:space="preserve">אדוני היושב-ראש, מאחר שנודע לי ונודע גם לראש הממשלה ולסגן שר הביטחון, שוועדת השרים היא נגד, ושהיא באה לכאן כדי להפיל את הצעת החוק, בהידברות עם שניהם </w:t>
      </w:r>
      <w:r>
        <w:rPr>
          <w:rFonts w:hint="cs"/>
          <w:rtl/>
        </w:rPr>
        <w:t xml:space="preserve">יחד הציע ראש הממשלה, שבתור יושב-ראש ועדת השרים לענייני מיעוטים הוא יביא את הנושא לדיון בוועדת השרים, ושם יימצא הפתרון אם בדרך שלא תצריך חוק ואם בדרך של חוק, ואז הדבר יועלה כאן להצבעה. </w:t>
      </w:r>
    </w:p>
    <w:p w14:paraId="58C15D82" w14:textId="77777777" w:rsidR="00000000" w:rsidRDefault="00890A51">
      <w:pPr>
        <w:pStyle w:val="a0"/>
        <w:rPr>
          <w:rFonts w:hint="cs"/>
          <w:rtl/>
        </w:rPr>
      </w:pPr>
    </w:p>
    <w:p w14:paraId="0D2D1707" w14:textId="77777777" w:rsidR="00000000" w:rsidRDefault="00890A51">
      <w:pPr>
        <w:pStyle w:val="af1"/>
        <w:rPr>
          <w:rtl/>
        </w:rPr>
      </w:pPr>
      <w:r>
        <w:rPr>
          <w:rtl/>
        </w:rPr>
        <w:t>היו"ר</w:t>
      </w:r>
      <w:r>
        <w:rPr>
          <w:rFonts w:hint="cs"/>
          <w:rtl/>
        </w:rPr>
        <w:t xml:space="preserve"> נסים דהן</w:t>
      </w:r>
      <w:r>
        <w:rPr>
          <w:rtl/>
        </w:rPr>
        <w:t>:</w:t>
      </w:r>
    </w:p>
    <w:p w14:paraId="15D91002" w14:textId="77777777" w:rsidR="00000000" w:rsidRDefault="00890A51">
      <w:pPr>
        <w:pStyle w:val="a0"/>
        <w:rPr>
          <w:rtl/>
        </w:rPr>
      </w:pPr>
    </w:p>
    <w:p w14:paraId="4347D380" w14:textId="77777777" w:rsidR="00000000" w:rsidRDefault="00890A51">
      <w:pPr>
        <w:pStyle w:val="a0"/>
        <w:rPr>
          <w:rFonts w:hint="cs"/>
          <w:rtl/>
        </w:rPr>
      </w:pPr>
      <w:r>
        <w:rPr>
          <w:rFonts w:hint="cs"/>
          <w:rtl/>
        </w:rPr>
        <w:t xml:space="preserve">אתה מציע לדחות את ההצבעה? </w:t>
      </w:r>
    </w:p>
    <w:p w14:paraId="3589A6E0" w14:textId="77777777" w:rsidR="00000000" w:rsidRDefault="00890A51">
      <w:pPr>
        <w:pStyle w:val="a0"/>
        <w:rPr>
          <w:rFonts w:hint="cs"/>
          <w:rtl/>
        </w:rPr>
      </w:pPr>
    </w:p>
    <w:p w14:paraId="7CD39CE3" w14:textId="77777777" w:rsidR="00000000" w:rsidRDefault="00890A51">
      <w:pPr>
        <w:pStyle w:val="a"/>
        <w:rPr>
          <w:rtl/>
        </w:rPr>
      </w:pPr>
      <w:bookmarkStart w:id="319" w:name="FS000000507T30_06_2004_15_03_51"/>
      <w:bookmarkStart w:id="320" w:name="_Toc77593414"/>
      <w:bookmarkEnd w:id="319"/>
      <w:r>
        <w:rPr>
          <w:rFonts w:hint="eastAsia"/>
          <w:rtl/>
        </w:rPr>
        <w:t>רן</w:t>
      </w:r>
      <w:r>
        <w:rPr>
          <w:rtl/>
        </w:rPr>
        <w:t xml:space="preserve"> כהן (יחד):</w:t>
      </w:r>
      <w:bookmarkEnd w:id="320"/>
    </w:p>
    <w:p w14:paraId="5D36B589" w14:textId="77777777" w:rsidR="00000000" w:rsidRDefault="00890A51">
      <w:pPr>
        <w:pStyle w:val="a0"/>
        <w:rPr>
          <w:rFonts w:hint="cs"/>
          <w:rtl/>
        </w:rPr>
      </w:pPr>
    </w:p>
    <w:p w14:paraId="16DF3964" w14:textId="77777777" w:rsidR="00000000" w:rsidRDefault="00890A51">
      <w:pPr>
        <w:pStyle w:val="a0"/>
        <w:rPr>
          <w:rFonts w:hint="cs"/>
          <w:rtl/>
        </w:rPr>
      </w:pPr>
      <w:r>
        <w:rPr>
          <w:rFonts w:hint="cs"/>
          <w:rtl/>
        </w:rPr>
        <w:t>ולכן מוסכם</w:t>
      </w:r>
      <w:r>
        <w:rPr>
          <w:rFonts w:hint="cs"/>
          <w:rtl/>
        </w:rPr>
        <w:t xml:space="preserve"> לדחות את ההצבעה. </w:t>
      </w:r>
    </w:p>
    <w:p w14:paraId="0CA96508" w14:textId="77777777" w:rsidR="00000000" w:rsidRDefault="00890A51">
      <w:pPr>
        <w:pStyle w:val="a0"/>
        <w:rPr>
          <w:rFonts w:hint="cs"/>
          <w:rtl/>
        </w:rPr>
      </w:pPr>
    </w:p>
    <w:p w14:paraId="5995A41E" w14:textId="77777777" w:rsidR="00000000" w:rsidRDefault="00890A51">
      <w:pPr>
        <w:pStyle w:val="af1"/>
        <w:rPr>
          <w:rtl/>
        </w:rPr>
      </w:pPr>
      <w:r>
        <w:rPr>
          <w:rtl/>
        </w:rPr>
        <w:t>היו"ר</w:t>
      </w:r>
      <w:r>
        <w:rPr>
          <w:rFonts w:hint="cs"/>
          <w:rtl/>
        </w:rPr>
        <w:t xml:space="preserve"> נסים דהן</w:t>
      </w:r>
      <w:r>
        <w:rPr>
          <w:rtl/>
        </w:rPr>
        <w:t>:</w:t>
      </w:r>
    </w:p>
    <w:p w14:paraId="5CC60649" w14:textId="77777777" w:rsidR="00000000" w:rsidRDefault="00890A51">
      <w:pPr>
        <w:pStyle w:val="a0"/>
        <w:rPr>
          <w:rFonts w:hint="cs"/>
          <w:rtl/>
        </w:rPr>
      </w:pPr>
    </w:p>
    <w:p w14:paraId="33EC143C" w14:textId="77777777" w:rsidR="00000000" w:rsidRDefault="00890A51">
      <w:pPr>
        <w:pStyle w:val="a0"/>
        <w:rPr>
          <w:rFonts w:hint="cs"/>
          <w:rtl/>
        </w:rPr>
      </w:pPr>
      <w:r>
        <w:rPr>
          <w:rFonts w:hint="cs"/>
          <w:rtl/>
        </w:rPr>
        <w:t xml:space="preserve">אתה יכול לבקש. תיכף נשמע את הממשלה. </w:t>
      </w:r>
    </w:p>
    <w:p w14:paraId="02D102FD" w14:textId="77777777" w:rsidR="00000000" w:rsidRDefault="00890A51">
      <w:pPr>
        <w:pStyle w:val="a0"/>
        <w:rPr>
          <w:rFonts w:hint="cs"/>
          <w:rtl/>
        </w:rPr>
      </w:pPr>
    </w:p>
    <w:p w14:paraId="276C5870" w14:textId="77777777" w:rsidR="00000000" w:rsidRDefault="00890A51">
      <w:pPr>
        <w:pStyle w:val="af0"/>
        <w:rPr>
          <w:rtl/>
        </w:rPr>
      </w:pPr>
      <w:r>
        <w:rPr>
          <w:rFonts w:hint="eastAsia"/>
          <w:rtl/>
        </w:rPr>
        <w:t>השר</w:t>
      </w:r>
      <w:r>
        <w:rPr>
          <w:rtl/>
        </w:rPr>
        <w:t xml:space="preserve"> מאיר שטרית:</w:t>
      </w:r>
    </w:p>
    <w:p w14:paraId="028980D5" w14:textId="77777777" w:rsidR="00000000" w:rsidRDefault="00890A51">
      <w:pPr>
        <w:pStyle w:val="a0"/>
        <w:rPr>
          <w:rFonts w:hint="cs"/>
          <w:rtl/>
        </w:rPr>
      </w:pPr>
    </w:p>
    <w:p w14:paraId="70202213" w14:textId="77777777" w:rsidR="00000000" w:rsidRDefault="00890A51">
      <w:pPr>
        <w:pStyle w:val="a0"/>
        <w:rPr>
          <w:rFonts w:hint="cs"/>
          <w:rtl/>
        </w:rPr>
      </w:pPr>
      <w:r>
        <w:rPr>
          <w:rFonts w:hint="cs"/>
          <w:rtl/>
        </w:rPr>
        <w:t>אפשר שאלה? תהפוך את זה להצעה לסדר-היום - - - ועדת חוץ וביטחון - - -</w:t>
      </w:r>
    </w:p>
    <w:p w14:paraId="1BC823AD" w14:textId="77777777" w:rsidR="00000000" w:rsidRDefault="00890A51">
      <w:pPr>
        <w:pStyle w:val="a0"/>
        <w:rPr>
          <w:rFonts w:hint="cs"/>
          <w:rtl/>
        </w:rPr>
      </w:pPr>
    </w:p>
    <w:p w14:paraId="680D561F" w14:textId="77777777" w:rsidR="00000000" w:rsidRDefault="00890A51">
      <w:pPr>
        <w:pStyle w:val="-"/>
        <w:rPr>
          <w:rtl/>
        </w:rPr>
      </w:pPr>
      <w:bookmarkStart w:id="321" w:name="FS000000507T30_06_2004_15_05_04C"/>
      <w:bookmarkEnd w:id="321"/>
      <w:r>
        <w:rPr>
          <w:rtl/>
        </w:rPr>
        <w:t>רן כהן (יחד):</w:t>
      </w:r>
    </w:p>
    <w:p w14:paraId="62ADDEE4" w14:textId="77777777" w:rsidR="00000000" w:rsidRDefault="00890A51">
      <w:pPr>
        <w:pStyle w:val="a0"/>
        <w:rPr>
          <w:rtl/>
        </w:rPr>
      </w:pPr>
    </w:p>
    <w:p w14:paraId="434CC5CB" w14:textId="77777777" w:rsidR="00000000" w:rsidRDefault="00890A51">
      <w:pPr>
        <w:pStyle w:val="a0"/>
        <w:rPr>
          <w:rFonts w:hint="cs"/>
          <w:rtl/>
        </w:rPr>
      </w:pPr>
      <w:r>
        <w:rPr>
          <w:rFonts w:hint="cs"/>
          <w:rtl/>
        </w:rPr>
        <w:t>הסידור כרגע, השר שטרית, אם ראש הממשלה בתור יושב-ראש ועדת השרים לענייני מיעוטים י</w:t>
      </w:r>
      <w:r>
        <w:rPr>
          <w:rFonts w:hint="cs"/>
          <w:rtl/>
        </w:rPr>
        <w:t xml:space="preserve">פתור את העניין בלי צורך בחוק, אני הרי אמרתי פה שלוש פעמים: אני מבקש לדחות את ההצבעה, וזה מוסכם על  ראש הממשלה. </w:t>
      </w:r>
    </w:p>
    <w:p w14:paraId="734CC4F9" w14:textId="77777777" w:rsidR="00000000" w:rsidRDefault="00890A51">
      <w:pPr>
        <w:pStyle w:val="a0"/>
        <w:rPr>
          <w:rFonts w:hint="cs"/>
          <w:rtl/>
        </w:rPr>
      </w:pPr>
    </w:p>
    <w:p w14:paraId="632D888E" w14:textId="77777777" w:rsidR="00000000" w:rsidRDefault="00890A51">
      <w:pPr>
        <w:pStyle w:val="af1"/>
        <w:rPr>
          <w:rFonts w:hint="cs"/>
          <w:rtl/>
        </w:rPr>
      </w:pPr>
      <w:r>
        <w:rPr>
          <w:rtl/>
        </w:rPr>
        <w:t>היו"ר</w:t>
      </w:r>
      <w:r>
        <w:rPr>
          <w:rFonts w:hint="cs"/>
          <w:rtl/>
        </w:rPr>
        <w:t xml:space="preserve"> נסים דהן</w:t>
      </w:r>
      <w:r>
        <w:rPr>
          <w:rtl/>
        </w:rPr>
        <w:t>:</w:t>
      </w:r>
    </w:p>
    <w:p w14:paraId="64DC926A" w14:textId="77777777" w:rsidR="00000000" w:rsidRDefault="00890A51">
      <w:pPr>
        <w:pStyle w:val="a0"/>
        <w:rPr>
          <w:rFonts w:hint="cs"/>
          <w:rtl/>
        </w:rPr>
      </w:pPr>
      <w:r>
        <w:rPr>
          <w:rFonts w:hint="cs"/>
          <w:rtl/>
        </w:rPr>
        <w:tab/>
      </w:r>
    </w:p>
    <w:p w14:paraId="7CE9DCBF" w14:textId="77777777" w:rsidR="00000000" w:rsidRDefault="00890A51">
      <w:pPr>
        <w:pStyle w:val="a0"/>
        <w:rPr>
          <w:rFonts w:hint="cs"/>
          <w:rtl/>
        </w:rPr>
      </w:pPr>
      <w:r>
        <w:rPr>
          <w:rFonts w:hint="cs"/>
          <w:rtl/>
        </w:rPr>
        <w:t>משיב בשם הממשלה סגן שר הביטחון. הדובר ביקש לדחות את ההצבעה. רק הממשלה יכולה לבקש דחיית הצבעה. תיכף נשמע את סגן השר. מה שסיכמת</w:t>
      </w:r>
      <w:r>
        <w:rPr>
          <w:rFonts w:hint="cs"/>
          <w:rtl/>
        </w:rPr>
        <w:t xml:space="preserve"> עם ראש הממשלה בחדרי חדרים, תיכף נשמע אם זו העמדה מעל לדוכן. אם זו העמדה מעל לדוכן נתייחס אליה בהתאם לתקנון הכנסת. </w:t>
      </w:r>
    </w:p>
    <w:p w14:paraId="32C68F56" w14:textId="77777777" w:rsidR="00000000" w:rsidRDefault="00890A51">
      <w:pPr>
        <w:pStyle w:val="a0"/>
        <w:rPr>
          <w:rFonts w:hint="cs"/>
          <w:rtl/>
        </w:rPr>
      </w:pPr>
    </w:p>
    <w:p w14:paraId="0675AB24" w14:textId="77777777" w:rsidR="00000000" w:rsidRDefault="00890A51">
      <w:pPr>
        <w:pStyle w:val="a"/>
        <w:rPr>
          <w:rFonts w:hint="cs"/>
          <w:rtl/>
        </w:rPr>
      </w:pPr>
      <w:bookmarkStart w:id="322" w:name="FS000000464T30_06_2004_15_06_24"/>
      <w:bookmarkStart w:id="323" w:name="_Toc77593415"/>
      <w:bookmarkEnd w:id="322"/>
      <w:r>
        <w:rPr>
          <w:rFonts w:hint="eastAsia"/>
          <w:rtl/>
        </w:rPr>
        <w:t>סגן</w:t>
      </w:r>
      <w:r>
        <w:rPr>
          <w:rtl/>
        </w:rPr>
        <w:t xml:space="preserve"> שר הביטחון זאב בוים:</w:t>
      </w:r>
      <w:bookmarkEnd w:id="323"/>
    </w:p>
    <w:p w14:paraId="6B332FD5" w14:textId="77777777" w:rsidR="00000000" w:rsidRDefault="00890A51">
      <w:pPr>
        <w:pStyle w:val="a0"/>
        <w:rPr>
          <w:rFonts w:hint="cs"/>
          <w:rtl/>
        </w:rPr>
      </w:pPr>
    </w:p>
    <w:p w14:paraId="25BF0195" w14:textId="77777777" w:rsidR="00000000" w:rsidRDefault="00890A51">
      <w:pPr>
        <w:pStyle w:val="a0"/>
        <w:rPr>
          <w:rFonts w:hint="cs"/>
          <w:rtl/>
        </w:rPr>
      </w:pPr>
      <w:r>
        <w:rPr>
          <w:rFonts w:hint="cs"/>
          <w:rtl/>
        </w:rPr>
        <w:t>אנחנו נעלה את זה להצבעה, אבל אני מציע לך לחשוב על העניין הזה ולתת לנו עכשיו תשובה. אני חושב שהדרך הנכונה היא, כיו</w:t>
      </w:r>
      <w:r>
        <w:rPr>
          <w:rFonts w:hint="cs"/>
          <w:rtl/>
        </w:rPr>
        <w:t xml:space="preserve">ון שראש הממשלה הציע שהוא ידון בנושא הזה בוועדת השרים לענייני מיעוטים שהוא עומד בראשה, ובמקום חוק יימצא הפתרון הנכון במסגרת הוועדה, שתהפוך את זה להצעה לסדר-היום. זו הצעתי. </w:t>
      </w:r>
    </w:p>
    <w:p w14:paraId="2BAC66B4" w14:textId="77777777" w:rsidR="00000000" w:rsidRDefault="00890A51">
      <w:pPr>
        <w:pStyle w:val="a0"/>
        <w:rPr>
          <w:rFonts w:hint="cs"/>
          <w:rtl/>
        </w:rPr>
      </w:pPr>
    </w:p>
    <w:p w14:paraId="0FECDC5D" w14:textId="77777777" w:rsidR="00000000" w:rsidRDefault="00890A51">
      <w:pPr>
        <w:pStyle w:val="af1"/>
        <w:rPr>
          <w:rtl/>
        </w:rPr>
      </w:pPr>
      <w:r>
        <w:rPr>
          <w:rtl/>
        </w:rPr>
        <w:t>היו"ר</w:t>
      </w:r>
      <w:r>
        <w:rPr>
          <w:rFonts w:hint="cs"/>
          <w:rtl/>
        </w:rPr>
        <w:t xml:space="preserve"> נסים דהן</w:t>
      </w:r>
      <w:r>
        <w:rPr>
          <w:rtl/>
        </w:rPr>
        <w:t>:</w:t>
      </w:r>
    </w:p>
    <w:p w14:paraId="0CCE8E84" w14:textId="77777777" w:rsidR="00000000" w:rsidRDefault="00890A51">
      <w:pPr>
        <w:pStyle w:val="a0"/>
        <w:rPr>
          <w:rFonts w:hint="cs"/>
          <w:rtl/>
        </w:rPr>
      </w:pPr>
    </w:p>
    <w:p w14:paraId="6B3E104D" w14:textId="77777777" w:rsidR="00000000" w:rsidRDefault="00890A51">
      <w:pPr>
        <w:pStyle w:val="a0"/>
        <w:rPr>
          <w:rFonts w:hint="cs"/>
          <w:rtl/>
        </w:rPr>
      </w:pPr>
      <w:r>
        <w:rPr>
          <w:rFonts w:hint="cs"/>
          <w:rtl/>
        </w:rPr>
        <w:t xml:space="preserve">חבר הכנסת רן כהן, מסכים? </w:t>
      </w:r>
    </w:p>
    <w:p w14:paraId="47045C93" w14:textId="77777777" w:rsidR="00000000" w:rsidRDefault="00890A51">
      <w:pPr>
        <w:pStyle w:val="a0"/>
        <w:rPr>
          <w:rFonts w:hint="cs"/>
          <w:rtl/>
        </w:rPr>
      </w:pPr>
    </w:p>
    <w:p w14:paraId="0D603DF6" w14:textId="77777777" w:rsidR="00000000" w:rsidRDefault="00890A51">
      <w:pPr>
        <w:pStyle w:val="af0"/>
        <w:rPr>
          <w:rtl/>
        </w:rPr>
      </w:pPr>
      <w:r>
        <w:rPr>
          <w:rFonts w:hint="eastAsia"/>
          <w:rtl/>
        </w:rPr>
        <w:t>רן</w:t>
      </w:r>
      <w:r>
        <w:rPr>
          <w:rtl/>
        </w:rPr>
        <w:t xml:space="preserve"> כהן (יחד):</w:t>
      </w:r>
    </w:p>
    <w:p w14:paraId="4035AF94" w14:textId="77777777" w:rsidR="00000000" w:rsidRDefault="00890A51">
      <w:pPr>
        <w:pStyle w:val="a0"/>
        <w:rPr>
          <w:rFonts w:hint="cs"/>
          <w:rtl/>
        </w:rPr>
      </w:pPr>
    </w:p>
    <w:p w14:paraId="669D96DB" w14:textId="77777777" w:rsidR="00000000" w:rsidRDefault="00890A51">
      <w:pPr>
        <w:pStyle w:val="a0"/>
        <w:rPr>
          <w:rFonts w:hint="cs"/>
          <w:rtl/>
        </w:rPr>
      </w:pPr>
      <w:r>
        <w:rPr>
          <w:rFonts w:hint="cs"/>
          <w:rtl/>
        </w:rPr>
        <w:t xml:space="preserve">לא. </w:t>
      </w:r>
    </w:p>
    <w:p w14:paraId="46B14472" w14:textId="77777777" w:rsidR="00000000" w:rsidRDefault="00890A51">
      <w:pPr>
        <w:pStyle w:val="a0"/>
        <w:rPr>
          <w:rFonts w:hint="cs"/>
          <w:rtl/>
        </w:rPr>
      </w:pPr>
    </w:p>
    <w:p w14:paraId="199BB10B" w14:textId="77777777" w:rsidR="00000000" w:rsidRDefault="00890A51">
      <w:pPr>
        <w:pStyle w:val="af1"/>
        <w:rPr>
          <w:rtl/>
        </w:rPr>
      </w:pPr>
      <w:r>
        <w:rPr>
          <w:rtl/>
        </w:rPr>
        <w:t>היו"ר</w:t>
      </w:r>
      <w:r>
        <w:rPr>
          <w:rFonts w:hint="cs"/>
          <w:rtl/>
        </w:rPr>
        <w:t xml:space="preserve"> נסים דהן</w:t>
      </w:r>
      <w:r>
        <w:rPr>
          <w:rtl/>
        </w:rPr>
        <w:t>:</w:t>
      </w:r>
    </w:p>
    <w:p w14:paraId="04E3AE7E" w14:textId="77777777" w:rsidR="00000000" w:rsidRDefault="00890A51">
      <w:pPr>
        <w:pStyle w:val="a0"/>
        <w:rPr>
          <w:rFonts w:hint="cs"/>
          <w:rtl/>
        </w:rPr>
      </w:pPr>
    </w:p>
    <w:p w14:paraId="2DA9D3CB" w14:textId="77777777" w:rsidR="00000000" w:rsidRDefault="00890A51">
      <w:pPr>
        <w:pStyle w:val="a0"/>
        <w:rPr>
          <w:rFonts w:hint="cs"/>
          <w:rtl/>
        </w:rPr>
      </w:pPr>
      <w:r>
        <w:rPr>
          <w:rFonts w:hint="cs"/>
          <w:rtl/>
        </w:rPr>
        <w:t>א</w:t>
      </w:r>
      <w:r>
        <w:rPr>
          <w:rFonts w:hint="cs"/>
          <w:rtl/>
        </w:rPr>
        <w:t xml:space="preserve">ם כן, אנחנו עוברים להצבעה. חבר הכנסת דוד לוי. כבודו מפריע להצבעה. בבקשה. הממשלה מתנגדת להצעת החוק. זכותך להשיב. </w:t>
      </w:r>
    </w:p>
    <w:p w14:paraId="672ED92D" w14:textId="77777777" w:rsidR="00000000" w:rsidRDefault="00890A51">
      <w:pPr>
        <w:pStyle w:val="a0"/>
        <w:ind w:firstLine="0"/>
        <w:rPr>
          <w:rFonts w:hint="cs"/>
          <w:rtl/>
        </w:rPr>
      </w:pPr>
    </w:p>
    <w:p w14:paraId="0B4E89AA" w14:textId="77777777" w:rsidR="00000000" w:rsidRDefault="00890A51">
      <w:pPr>
        <w:pStyle w:val="a"/>
        <w:rPr>
          <w:rtl/>
        </w:rPr>
      </w:pPr>
      <w:bookmarkStart w:id="324" w:name="FS000000507T30_06_2004_15_10_05"/>
      <w:bookmarkStart w:id="325" w:name="_Toc77593416"/>
      <w:bookmarkEnd w:id="324"/>
      <w:r>
        <w:rPr>
          <w:rFonts w:hint="eastAsia"/>
          <w:rtl/>
        </w:rPr>
        <w:t>רן</w:t>
      </w:r>
      <w:r>
        <w:rPr>
          <w:rtl/>
        </w:rPr>
        <w:t xml:space="preserve"> כהן (יחד):</w:t>
      </w:r>
      <w:bookmarkEnd w:id="325"/>
    </w:p>
    <w:p w14:paraId="5F03EAF7" w14:textId="77777777" w:rsidR="00000000" w:rsidRDefault="00890A51">
      <w:pPr>
        <w:pStyle w:val="a0"/>
        <w:rPr>
          <w:rFonts w:hint="cs"/>
          <w:rtl/>
        </w:rPr>
      </w:pPr>
    </w:p>
    <w:p w14:paraId="3459E604" w14:textId="77777777" w:rsidR="00000000" w:rsidRDefault="00890A51">
      <w:pPr>
        <w:pStyle w:val="a0"/>
        <w:rPr>
          <w:rFonts w:hint="cs"/>
          <w:rtl/>
        </w:rPr>
      </w:pPr>
      <w:r>
        <w:rPr>
          <w:rFonts w:hint="cs"/>
          <w:rtl/>
        </w:rPr>
        <w:t>אדוני היושב ראש, תאמין לי. אני כבר ממש לא מבין מה קורה פה. זה ממש טירוף מערכות. הרי אמרתי - - -</w:t>
      </w:r>
    </w:p>
    <w:p w14:paraId="77D9EA96" w14:textId="77777777" w:rsidR="00000000" w:rsidRDefault="00890A51">
      <w:pPr>
        <w:pStyle w:val="a0"/>
        <w:rPr>
          <w:rFonts w:hint="cs"/>
          <w:rtl/>
        </w:rPr>
      </w:pPr>
    </w:p>
    <w:p w14:paraId="7E09731A" w14:textId="77777777" w:rsidR="00000000" w:rsidRDefault="00890A51">
      <w:pPr>
        <w:pStyle w:val="af0"/>
        <w:rPr>
          <w:rtl/>
        </w:rPr>
      </w:pPr>
      <w:r>
        <w:rPr>
          <w:rFonts w:hint="eastAsia"/>
          <w:rtl/>
        </w:rPr>
        <w:t>שר</w:t>
      </w:r>
      <w:r>
        <w:rPr>
          <w:rtl/>
        </w:rPr>
        <w:t xml:space="preserve"> הרווחה זבולון אורלב:</w:t>
      </w:r>
    </w:p>
    <w:p w14:paraId="4B919AF7" w14:textId="77777777" w:rsidR="00000000" w:rsidRDefault="00890A51">
      <w:pPr>
        <w:pStyle w:val="a0"/>
        <w:rPr>
          <w:rFonts w:hint="cs"/>
          <w:rtl/>
        </w:rPr>
      </w:pPr>
    </w:p>
    <w:p w14:paraId="2BF2CC93" w14:textId="77777777" w:rsidR="00000000" w:rsidRDefault="00890A51">
      <w:pPr>
        <w:pStyle w:val="a0"/>
        <w:rPr>
          <w:rFonts w:hint="cs"/>
          <w:rtl/>
        </w:rPr>
      </w:pPr>
      <w:r>
        <w:rPr>
          <w:rFonts w:hint="cs"/>
          <w:rtl/>
        </w:rPr>
        <w:t>אל תג</w:t>
      </w:r>
      <w:r>
        <w:rPr>
          <w:rFonts w:hint="cs"/>
          <w:rtl/>
        </w:rPr>
        <w:t xml:space="preserve">זים. </w:t>
      </w:r>
    </w:p>
    <w:p w14:paraId="1C9EEAE3" w14:textId="77777777" w:rsidR="00000000" w:rsidRDefault="00890A51">
      <w:pPr>
        <w:pStyle w:val="a0"/>
        <w:rPr>
          <w:rFonts w:hint="cs"/>
          <w:rtl/>
        </w:rPr>
      </w:pPr>
    </w:p>
    <w:p w14:paraId="17A5C4E2" w14:textId="77777777" w:rsidR="00000000" w:rsidRDefault="00890A51">
      <w:pPr>
        <w:pStyle w:val="af0"/>
        <w:rPr>
          <w:rtl/>
        </w:rPr>
      </w:pPr>
      <w:r>
        <w:rPr>
          <w:rtl/>
        </w:rPr>
        <w:t>עמרי שרון (הליכוד):</w:t>
      </w:r>
    </w:p>
    <w:p w14:paraId="4D7ED157" w14:textId="77777777" w:rsidR="00000000" w:rsidRDefault="00890A51">
      <w:pPr>
        <w:pStyle w:val="a0"/>
        <w:rPr>
          <w:rtl/>
        </w:rPr>
      </w:pPr>
    </w:p>
    <w:p w14:paraId="1531DC23" w14:textId="77777777" w:rsidR="00000000" w:rsidRDefault="00890A51">
      <w:pPr>
        <w:pStyle w:val="a0"/>
        <w:rPr>
          <w:rFonts w:hint="cs"/>
          <w:rtl/>
        </w:rPr>
      </w:pPr>
      <w:r>
        <w:rPr>
          <w:rFonts w:hint="cs"/>
          <w:rtl/>
        </w:rPr>
        <w:t>- - -</w:t>
      </w:r>
    </w:p>
    <w:p w14:paraId="34D6E2E9" w14:textId="77777777" w:rsidR="00000000" w:rsidRDefault="00890A51">
      <w:pPr>
        <w:pStyle w:val="a0"/>
        <w:rPr>
          <w:rFonts w:hint="cs"/>
          <w:rtl/>
        </w:rPr>
      </w:pPr>
    </w:p>
    <w:p w14:paraId="32CBE754" w14:textId="77777777" w:rsidR="00000000" w:rsidRDefault="00890A51">
      <w:pPr>
        <w:pStyle w:val="-"/>
        <w:rPr>
          <w:rtl/>
        </w:rPr>
      </w:pPr>
      <w:bookmarkStart w:id="326" w:name="FS000000507T30_06_2004_15_11_24C"/>
      <w:bookmarkEnd w:id="326"/>
      <w:r>
        <w:rPr>
          <w:rtl/>
        </w:rPr>
        <w:t>רן כהן (יחד):</w:t>
      </w:r>
    </w:p>
    <w:p w14:paraId="53763D75" w14:textId="77777777" w:rsidR="00000000" w:rsidRDefault="00890A51">
      <w:pPr>
        <w:pStyle w:val="a0"/>
        <w:rPr>
          <w:rtl/>
        </w:rPr>
      </w:pPr>
    </w:p>
    <w:p w14:paraId="7A209754" w14:textId="77777777" w:rsidR="00000000" w:rsidRDefault="00890A51">
      <w:pPr>
        <w:pStyle w:val="a0"/>
        <w:rPr>
          <w:rFonts w:hint="cs"/>
          <w:rtl/>
        </w:rPr>
      </w:pPr>
      <w:r>
        <w:rPr>
          <w:rFonts w:hint="cs"/>
          <w:rtl/>
        </w:rPr>
        <w:t>האמן לי, יש לי פה עשרות עדים. אני נוהג בעניין הזה באורך-הרוח הרב יותר האפשרי. שלוש שנים מושכים את זה בתרגילים האלה. ביקשתי, והדבר הוסכם לפני שעליתי לכאן, שהעניין לא יובא להצבעה. אם הוא מיותר, הוא ממילא לא י</w:t>
      </w:r>
      <w:r>
        <w:rPr>
          <w:rFonts w:hint="cs"/>
          <w:rtl/>
        </w:rPr>
        <w:t xml:space="preserve">בוא להצבעה. אם אתם רוצים להפוך את זה להצעה לסדר-היום כדי להפיל את זה, אז ניצחתם עוד הפעם. עוד שלוש שנים לא יהיה פתרון. </w:t>
      </w:r>
    </w:p>
    <w:p w14:paraId="4F5A6BF3" w14:textId="77777777" w:rsidR="00000000" w:rsidRDefault="00890A51">
      <w:pPr>
        <w:pStyle w:val="a0"/>
        <w:rPr>
          <w:rFonts w:hint="cs"/>
          <w:rtl/>
        </w:rPr>
      </w:pPr>
    </w:p>
    <w:p w14:paraId="5AEC1B9F" w14:textId="77777777" w:rsidR="00000000" w:rsidRDefault="00890A51">
      <w:pPr>
        <w:pStyle w:val="af0"/>
        <w:rPr>
          <w:rtl/>
        </w:rPr>
      </w:pPr>
      <w:r>
        <w:rPr>
          <w:rFonts w:hint="eastAsia"/>
          <w:rtl/>
        </w:rPr>
        <w:t>שר</w:t>
      </w:r>
      <w:r>
        <w:rPr>
          <w:rtl/>
        </w:rPr>
        <w:t xml:space="preserve"> הרווחה זבולון אורלב:</w:t>
      </w:r>
    </w:p>
    <w:p w14:paraId="2EEC9481" w14:textId="77777777" w:rsidR="00000000" w:rsidRDefault="00890A51">
      <w:pPr>
        <w:pStyle w:val="a0"/>
        <w:rPr>
          <w:rFonts w:hint="cs"/>
          <w:rtl/>
        </w:rPr>
      </w:pPr>
    </w:p>
    <w:p w14:paraId="4509E85D" w14:textId="77777777" w:rsidR="00000000" w:rsidRDefault="00890A51">
      <w:pPr>
        <w:pStyle w:val="a0"/>
        <w:rPr>
          <w:rFonts w:hint="cs"/>
          <w:rtl/>
        </w:rPr>
      </w:pPr>
      <w:r>
        <w:rPr>
          <w:rFonts w:hint="cs"/>
          <w:rtl/>
        </w:rPr>
        <w:t>מציעים לך הצעה קונסטרוקטיבית - - -</w:t>
      </w:r>
    </w:p>
    <w:p w14:paraId="282406E9" w14:textId="77777777" w:rsidR="00000000" w:rsidRDefault="00890A51">
      <w:pPr>
        <w:pStyle w:val="a0"/>
        <w:rPr>
          <w:rFonts w:hint="cs"/>
          <w:rtl/>
        </w:rPr>
      </w:pPr>
    </w:p>
    <w:p w14:paraId="0929EB4B" w14:textId="77777777" w:rsidR="00000000" w:rsidRDefault="00890A51">
      <w:pPr>
        <w:pStyle w:val="-"/>
        <w:rPr>
          <w:rtl/>
        </w:rPr>
      </w:pPr>
      <w:bookmarkStart w:id="327" w:name="FS000000507T30_06_2004_15_15_26C"/>
      <w:bookmarkEnd w:id="327"/>
      <w:r>
        <w:rPr>
          <w:rtl/>
        </w:rPr>
        <w:t>רן כהן (יחד):</w:t>
      </w:r>
    </w:p>
    <w:p w14:paraId="28345D23" w14:textId="77777777" w:rsidR="00000000" w:rsidRDefault="00890A51">
      <w:pPr>
        <w:pStyle w:val="a0"/>
        <w:rPr>
          <w:rtl/>
        </w:rPr>
      </w:pPr>
    </w:p>
    <w:p w14:paraId="7BE5C6BA" w14:textId="77777777" w:rsidR="00000000" w:rsidRDefault="00890A51">
      <w:pPr>
        <w:pStyle w:val="a0"/>
        <w:rPr>
          <w:rFonts w:hint="cs"/>
          <w:rtl/>
        </w:rPr>
      </w:pPr>
      <w:r>
        <w:rPr>
          <w:rFonts w:hint="cs"/>
          <w:rtl/>
        </w:rPr>
        <w:t xml:space="preserve">מה קונסטרוקטיבי פה? </w:t>
      </w:r>
    </w:p>
    <w:p w14:paraId="3905C48F" w14:textId="77777777" w:rsidR="00000000" w:rsidRDefault="00890A51">
      <w:pPr>
        <w:pStyle w:val="a0"/>
        <w:rPr>
          <w:rFonts w:hint="cs"/>
          <w:rtl/>
        </w:rPr>
      </w:pPr>
    </w:p>
    <w:p w14:paraId="2D526683" w14:textId="77777777" w:rsidR="00000000" w:rsidRDefault="00890A51">
      <w:pPr>
        <w:pStyle w:val="af0"/>
        <w:rPr>
          <w:rtl/>
        </w:rPr>
      </w:pPr>
      <w:r>
        <w:rPr>
          <w:rFonts w:hint="eastAsia"/>
          <w:rtl/>
        </w:rPr>
        <w:t>סגן</w:t>
      </w:r>
      <w:r>
        <w:rPr>
          <w:rtl/>
        </w:rPr>
        <w:t xml:space="preserve"> שר הביטחון זאב בוים:</w:t>
      </w:r>
    </w:p>
    <w:p w14:paraId="4D336AC8" w14:textId="77777777" w:rsidR="00000000" w:rsidRDefault="00890A51">
      <w:pPr>
        <w:pStyle w:val="a0"/>
        <w:rPr>
          <w:rFonts w:hint="cs"/>
          <w:rtl/>
        </w:rPr>
      </w:pPr>
    </w:p>
    <w:p w14:paraId="48946787" w14:textId="77777777" w:rsidR="00000000" w:rsidRDefault="00890A51">
      <w:pPr>
        <w:pStyle w:val="a0"/>
        <w:rPr>
          <w:rFonts w:hint="cs"/>
          <w:rtl/>
        </w:rPr>
      </w:pPr>
      <w:r>
        <w:rPr>
          <w:rFonts w:hint="cs"/>
          <w:rtl/>
        </w:rPr>
        <w:t xml:space="preserve">ראש הממשלה </w:t>
      </w:r>
      <w:r>
        <w:rPr>
          <w:rFonts w:hint="cs"/>
          <w:rtl/>
        </w:rPr>
        <w:t>התחייב שהוא מטפל בנושא הזה במסגרת - - -</w:t>
      </w:r>
    </w:p>
    <w:p w14:paraId="00547CF7" w14:textId="77777777" w:rsidR="00000000" w:rsidRDefault="00890A51">
      <w:pPr>
        <w:pStyle w:val="a0"/>
        <w:rPr>
          <w:rFonts w:hint="cs"/>
          <w:rtl/>
        </w:rPr>
      </w:pPr>
    </w:p>
    <w:p w14:paraId="444AB7D1" w14:textId="77777777" w:rsidR="00000000" w:rsidRDefault="00890A51">
      <w:pPr>
        <w:pStyle w:val="-"/>
        <w:rPr>
          <w:rtl/>
        </w:rPr>
      </w:pPr>
      <w:bookmarkStart w:id="328" w:name="FS000000507T30_06_2004_15_15_52C"/>
      <w:bookmarkEnd w:id="328"/>
      <w:r>
        <w:rPr>
          <w:rtl/>
        </w:rPr>
        <w:t>רן כהן (יחד):</w:t>
      </w:r>
    </w:p>
    <w:p w14:paraId="017AAD97" w14:textId="77777777" w:rsidR="00000000" w:rsidRDefault="00890A51">
      <w:pPr>
        <w:pStyle w:val="a0"/>
        <w:rPr>
          <w:rtl/>
        </w:rPr>
      </w:pPr>
    </w:p>
    <w:p w14:paraId="5A62217E" w14:textId="77777777" w:rsidR="00000000" w:rsidRDefault="00890A51">
      <w:pPr>
        <w:pStyle w:val="a0"/>
        <w:rPr>
          <w:rFonts w:hint="cs"/>
          <w:rtl/>
        </w:rPr>
      </w:pPr>
      <w:r>
        <w:rPr>
          <w:rFonts w:hint="cs"/>
          <w:rtl/>
        </w:rPr>
        <w:t>סגן השר בוים, אני הרי יודע את כוונותיך הטובות. אני הרי יודע, סגן השר בוים, כי אני נפגשתי עם הרב הצבאי הראשי, ואני נפגשתי עם אנשי הצבא. אני אומר לכם, כל הכוונות הטובות פה, סביב השולחן, לא יעמדו מול הלח</w:t>
      </w:r>
      <w:r>
        <w:rPr>
          <w:rFonts w:hint="cs"/>
          <w:rtl/>
        </w:rPr>
        <w:t>ץ הברוטלי שבא משם. הם לא רוצים לפנות תקנים. הם לא רוצים להכיר באנשי דת שאינם יהודים לטובת חיילים שאינם יהודים. חד-משמעית. חבר הכנסת לוי, תאמין לי. נפגשתי, דיברתי, עשרות פעמים. אני הרי מסכים לא להצביע, וזה יישאר באוויר עד שראש הממשלה יפתור זאת. תשאירו את זה</w:t>
      </w:r>
      <w:r>
        <w:rPr>
          <w:rFonts w:hint="cs"/>
          <w:rtl/>
        </w:rPr>
        <w:t xml:space="preserve"> ככה, לא נצביע, והעניין </w:t>
      </w:r>
      <w:r>
        <w:rPr>
          <w:rtl/>
        </w:rPr>
        <w:t>–</w:t>
      </w:r>
      <w:r>
        <w:rPr>
          <w:rFonts w:hint="cs"/>
          <w:rtl/>
        </w:rPr>
        <w:t xml:space="preserve"> אם החוק יהיה מיותר, זה ייפתר בדרך אחרת, ואם לא - לא תהיה לי ברירה אלא לבוא להצביע. אתם רוצים שאני אכרות את הידיים שלי עוד לפני שהעניין נפתר? לי אין כלים אחרים חוץ מחוק. אם החוק נשאר לא מוצבע, לא קרה כלום. מה קרה? זה בדיוק אותו דבר</w:t>
      </w:r>
      <w:r>
        <w:rPr>
          <w:rFonts w:hint="cs"/>
          <w:rtl/>
        </w:rPr>
        <w:t xml:space="preserve">.                                                       </w:t>
      </w:r>
    </w:p>
    <w:p w14:paraId="01ABBBFD" w14:textId="77777777" w:rsidR="00000000" w:rsidRDefault="00890A51">
      <w:pPr>
        <w:pStyle w:val="a0"/>
        <w:rPr>
          <w:rFonts w:hint="cs"/>
          <w:rtl/>
        </w:rPr>
      </w:pPr>
    </w:p>
    <w:p w14:paraId="3457965A" w14:textId="77777777" w:rsidR="00000000" w:rsidRDefault="00890A51">
      <w:pPr>
        <w:pStyle w:val="a0"/>
        <w:rPr>
          <w:rFonts w:hint="cs"/>
          <w:color w:val="0000FF"/>
          <w:szCs w:val="28"/>
          <w:rtl/>
        </w:rPr>
      </w:pPr>
    </w:p>
    <w:p w14:paraId="1F2FD271" w14:textId="77777777" w:rsidR="00000000" w:rsidRDefault="00890A51">
      <w:pPr>
        <w:pStyle w:val="af1"/>
        <w:rPr>
          <w:rFonts w:hint="cs"/>
          <w:rtl/>
        </w:rPr>
      </w:pPr>
      <w:r>
        <w:rPr>
          <w:rtl/>
        </w:rPr>
        <w:t>היו"ר</w:t>
      </w:r>
      <w:r>
        <w:rPr>
          <w:rFonts w:hint="cs"/>
          <w:rtl/>
        </w:rPr>
        <w:t xml:space="preserve"> נסים דהן</w:t>
      </w:r>
      <w:r>
        <w:rPr>
          <w:rtl/>
        </w:rPr>
        <w:t>:</w:t>
      </w:r>
    </w:p>
    <w:p w14:paraId="08A8F812" w14:textId="77777777" w:rsidR="00000000" w:rsidRDefault="00890A51">
      <w:pPr>
        <w:pStyle w:val="a0"/>
        <w:rPr>
          <w:rFonts w:hint="cs"/>
          <w:rtl/>
        </w:rPr>
      </w:pPr>
    </w:p>
    <w:p w14:paraId="554174CC" w14:textId="77777777" w:rsidR="00000000" w:rsidRDefault="00890A51">
      <w:pPr>
        <w:pStyle w:val="a0"/>
        <w:rPr>
          <w:rFonts w:hint="cs"/>
          <w:rtl/>
        </w:rPr>
      </w:pPr>
      <w:r>
        <w:rPr>
          <w:rFonts w:hint="cs"/>
          <w:rtl/>
        </w:rPr>
        <w:t xml:space="preserve">תודה רבה. אני מבקש תשובה מהממשלה אם עוברים להצבעה או לא. עוברים להצבעה. </w:t>
      </w:r>
    </w:p>
    <w:p w14:paraId="4B2AA108" w14:textId="77777777" w:rsidR="00000000" w:rsidRDefault="00890A51">
      <w:pPr>
        <w:pStyle w:val="a0"/>
        <w:rPr>
          <w:rFonts w:hint="cs"/>
          <w:rtl/>
        </w:rPr>
      </w:pPr>
    </w:p>
    <w:p w14:paraId="3D709177" w14:textId="77777777" w:rsidR="00000000" w:rsidRDefault="00890A51">
      <w:pPr>
        <w:pStyle w:val="a0"/>
        <w:rPr>
          <w:rFonts w:hint="cs"/>
          <w:rtl/>
        </w:rPr>
      </w:pPr>
      <w:r>
        <w:rPr>
          <w:rFonts w:hint="cs"/>
          <w:rtl/>
        </w:rPr>
        <w:t xml:space="preserve">ההצבעה החלה. </w:t>
      </w:r>
    </w:p>
    <w:p w14:paraId="228948BD" w14:textId="77777777" w:rsidR="00000000" w:rsidRDefault="00890A51">
      <w:pPr>
        <w:pStyle w:val="a0"/>
        <w:ind w:firstLine="0"/>
        <w:rPr>
          <w:rFonts w:hint="cs"/>
          <w:rtl/>
        </w:rPr>
      </w:pPr>
    </w:p>
    <w:p w14:paraId="07B85195" w14:textId="77777777" w:rsidR="00000000" w:rsidRDefault="00890A51">
      <w:pPr>
        <w:pStyle w:val="ab"/>
        <w:bidi/>
        <w:rPr>
          <w:rFonts w:hint="cs"/>
          <w:rtl/>
        </w:rPr>
      </w:pPr>
      <w:r>
        <w:rPr>
          <w:rFonts w:hint="cs"/>
          <w:rtl/>
        </w:rPr>
        <w:t>הצבעה מס' 9</w:t>
      </w:r>
    </w:p>
    <w:p w14:paraId="451E6937" w14:textId="77777777" w:rsidR="00000000" w:rsidRDefault="00890A51">
      <w:pPr>
        <w:pStyle w:val="a0"/>
        <w:ind w:firstLine="0"/>
        <w:rPr>
          <w:rFonts w:hint="cs"/>
          <w:rtl/>
        </w:rPr>
      </w:pPr>
    </w:p>
    <w:p w14:paraId="3AB743A3" w14:textId="77777777" w:rsidR="00000000" w:rsidRDefault="00890A51">
      <w:pPr>
        <w:pStyle w:val="ac"/>
        <w:bidi/>
        <w:rPr>
          <w:rFonts w:hint="cs"/>
          <w:rtl/>
        </w:rPr>
      </w:pPr>
      <w:r>
        <w:rPr>
          <w:rFonts w:hint="cs"/>
          <w:rtl/>
        </w:rPr>
        <w:t>בעד ההצעה להעביר את הצעת החוק לדיון מוקדם בוועדה - 14</w:t>
      </w:r>
    </w:p>
    <w:p w14:paraId="23AAAA32" w14:textId="77777777" w:rsidR="00000000" w:rsidRDefault="00890A51">
      <w:pPr>
        <w:pStyle w:val="ac"/>
        <w:bidi/>
        <w:rPr>
          <w:rFonts w:hint="cs"/>
          <w:rtl/>
        </w:rPr>
      </w:pPr>
      <w:r>
        <w:rPr>
          <w:rFonts w:hint="cs"/>
          <w:rtl/>
        </w:rPr>
        <w:t>בעד ההצעה להסיר מסדר-היו</w:t>
      </w:r>
      <w:r>
        <w:rPr>
          <w:rFonts w:hint="cs"/>
          <w:rtl/>
        </w:rPr>
        <w:t>ם את הצעת החוק - 41</w:t>
      </w:r>
    </w:p>
    <w:p w14:paraId="654FFBCE" w14:textId="77777777" w:rsidR="00000000" w:rsidRDefault="00890A51">
      <w:pPr>
        <w:pStyle w:val="ad"/>
        <w:bidi/>
        <w:rPr>
          <w:rFonts w:hint="cs"/>
          <w:rtl/>
        </w:rPr>
      </w:pPr>
      <w:r>
        <w:rPr>
          <w:rFonts w:hint="cs"/>
          <w:rtl/>
        </w:rPr>
        <w:t xml:space="preserve">ההצעה להסיר מסדר-היום את הצעת חוק שירותי דת במערכת הביטחון, התשס"ג-2003, נתקבלה. </w:t>
      </w:r>
    </w:p>
    <w:p w14:paraId="487BFE27" w14:textId="77777777" w:rsidR="00000000" w:rsidRDefault="00890A51">
      <w:pPr>
        <w:pStyle w:val="a0"/>
        <w:ind w:firstLine="0"/>
        <w:rPr>
          <w:rFonts w:hint="cs"/>
          <w:rtl/>
        </w:rPr>
      </w:pPr>
    </w:p>
    <w:p w14:paraId="57D202B8" w14:textId="77777777" w:rsidR="00000000" w:rsidRDefault="00890A51">
      <w:pPr>
        <w:pStyle w:val="af1"/>
        <w:rPr>
          <w:rFonts w:hint="cs"/>
          <w:rtl/>
        </w:rPr>
      </w:pPr>
      <w:r>
        <w:rPr>
          <w:rtl/>
        </w:rPr>
        <w:t>היו"ר</w:t>
      </w:r>
      <w:r>
        <w:rPr>
          <w:rFonts w:hint="cs"/>
          <w:rtl/>
        </w:rPr>
        <w:t xml:space="preserve"> נסים דהן</w:t>
      </w:r>
      <w:r>
        <w:rPr>
          <w:rtl/>
        </w:rPr>
        <w:t>:</w:t>
      </w:r>
    </w:p>
    <w:p w14:paraId="2EBF43E8" w14:textId="77777777" w:rsidR="00000000" w:rsidRDefault="00890A51">
      <w:pPr>
        <w:pStyle w:val="a0"/>
        <w:ind w:firstLine="0"/>
        <w:rPr>
          <w:rFonts w:hint="cs"/>
          <w:rtl/>
        </w:rPr>
      </w:pPr>
    </w:p>
    <w:p w14:paraId="7A9CE6CE" w14:textId="77777777" w:rsidR="00000000" w:rsidRDefault="00890A51">
      <w:pPr>
        <w:pStyle w:val="a0"/>
        <w:ind w:firstLine="0"/>
        <w:rPr>
          <w:rFonts w:hint="cs"/>
          <w:rtl/>
        </w:rPr>
      </w:pPr>
      <w:r>
        <w:rPr>
          <w:rFonts w:hint="cs"/>
          <w:rtl/>
        </w:rPr>
        <w:tab/>
        <w:t xml:space="preserve">14 בעד, 41 נגד, נמנע אחד. הצעת החוק לא התקבלה. </w:t>
      </w:r>
    </w:p>
    <w:p w14:paraId="704F70A2" w14:textId="77777777" w:rsidR="00000000" w:rsidRDefault="00890A51">
      <w:pPr>
        <w:pStyle w:val="a0"/>
        <w:ind w:firstLine="0"/>
        <w:rPr>
          <w:rFonts w:hint="cs"/>
          <w:rtl/>
        </w:rPr>
      </w:pPr>
    </w:p>
    <w:p w14:paraId="32A0E42C" w14:textId="77777777" w:rsidR="00000000" w:rsidRDefault="00890A51">
      <w:pPr>
        <w:pStyle w:val="a2"/>
        <w:rPr>
          <w:rtl/>
        </w:rPr>
      </w:pPr>
    </w:p>
    <w:p w14:paraId="615E466C" w14:textId="77777777" w:rsidR="00000000" w:rsidRDefault="00890A51">
      <w:pPr>
        <w:pStyle w:val="a2"/>
        <w:rPr>
          <w:rFonts w:hint="cs"/>
          <w:rtl/>
        </w:rPr>
      </w:pPr>
      <w:bookmarkStart w:id="329" w:name="CS28848FI0028848T30_06_2004_14_34_48"/>
      <w:bookmarkStart w:id="330" w:name="_Toc77593417"/>
      <w:bookmarkEnd w:id="329"/>
      <w:r>
        <w:rPr>
          <w:rtl/>
        </w:rPr>
        <w:t xml:space="preserve">הצעת חוק </w:t>
      </w:r>
      <w:r>
        <w:rPr>
          <w:rFonts w:hint="cs"/>
          <w:rtl/>
        </w:rPr>
        <w:t>ה</w:t>
      </w:r>
      <w:r>
        <w:rPr>
          <w:rtl/>
        </w:rPr>
        <w:t xml:space="preserve">ביטוח </w:t>
      </w:r>
      <w:r>
        <w:rPr>
          <w:rFonts w:hint="cs"/>
          <w:rtl/>
        </w:rPr>
        <w:t>ה</w:t>
      </w:r>
      <w:r>
        <w:rPr>
          <w:rtl/>
        </w:rPr>
        <w:t>לאומי (תיקון – דמי אבטלה לחברי קיבוץ), התשס"ד-2003</w:t>
      </w:r>
      <w:bookmarkEnd w:id="330"/>
    </w:p>
    <w:p w14:paraId="78C08049" w14:textId="77777777" w:rsidR="00000000" w:rsidRDefault="00890A51">
      <w:pPr>
        <w:pStyle w:val="a0"/>
        <w:rPr>
          <w:rFonts w:hint="cs"/>
          <w:rtl/>
        </w:rPr>
      </w:pPr>
      <w:r>
        <w:rPr>
          <w:rtl/>
        </w:rPr>
        <w:t>[נספחות.]</w:t>
      </w:r>
    </w:p>
    <w:p w14:paraId="0C0675AC" w14:textId="77777777" w:rsidR="00000000" w:rsidRDefault="00890A51">
      <w:pPr>
        <w:pStyle w:val="-0"/>
        <w:rPr>
          <w:rFonts w:hint="cs"/>
          <w:rtl/>
        </w:rPr>
      </w:pPr>
      <w:r>
        <w:rPr>
          <w:rFonts w:hint="cs"/>
          <w:rtl/>
        </w:rPr>
        <w:t>(הצעת ח</w:t>
      </w:r>
      <w:r>
        <w:rPr>
          <w:rFonts w:hint="cs"/>
          <w:rtl/>
        </w:rPr>
        <w:t>ברת הכנסת אורית נוקד)</w:t>
      </w:r>
    </w:p>
    <w:p w14:paraId="6EDCF26A" w14:textId="77777777" w:rsidR="00000000" w:rsidRDefault="00890A51">
      <w:pPr>
        <w:pStyle w:val="af1"/>
        <w:rPr>
          <w:rFonts w:hint="cs"/>
          <w:rtl/>
        </w:rPr>
      </w:pPr>
    </w:p>
    <w:p w14:paraId="2D4CCFC9" w14:textId="77777777" w:rsidR="00000000" w:rsidRDefault="00890A51">
      <w:pPr>
        <w:pStyle w:val="af1"/>
        <w:rPr>
          <w:rFonts w:hint="cs"/>
          <w:rtl/>
        </w:rPr>
      </w:pPr>
      <w:r>
        <w:rPr>
          <w:rtl/>
        </w:rPr>
        <w:t>היו"ר</w:t>
      </w:r>
      <w:r>
        <w:rPr>
          <w:rFonts w:hint="cs"/>
          <w:rtl/>
        </w:rPr>
        <w:t xml:space="preserve"> נסים דהן</w:t>
      </w:r>
      <w:r>
        <w:rPr>
          <w:rtl/>
        </w:rPr>
        <w:t>:</w:t>
      </w:r>
    </w:p>
    <w:p w14:paraId="76CC0E7C" w14:textId="77777777" w:rsidR="00000000" w:rsidRDefault="00890A51">
      <w:pPr>
        <w:pStyle w:val="a0"/>
        <w:ind w:firstLine="0"/>
        <w:rPr>
          <w:rFonts w:hint="cs"/>
          <w:rtl/>
        </w:rPr>
      </w:pPr>
    </w:p>
    <w:p w14:paraId="0D549B4B" w14:textId="77777777" w:rsidR="00000000" w:rsidRDefault="00890A51">
      <w:pPr>
        <w:pStyle w:val="a0"/>
        <w:ind w:firstLine="0"/>
        <w:rPr>
          <w:rFonts w:hint="cs"/>
          <w:rtl/>
        </w:rPr>
      </w:pPr>
      <w:r>
        <w:rPr>
          <w:rFonts w:hint="cs"/>
          <w:rtl/>
        </w:rPr>
        <w:tab/>
        <w:t xml:space="preserve">אנחנו ממשיכים בסדר-היום: הצעת חוק הביטוח הלאומי (תיקון </w:t>
      </w:r>
      <w:r>
        <w:rPr>
          <w:rtl/>
        </w:rPr>
        <w:t>–</w:t>
      </w:r>
      <w:r>
        <w:rPr>
          <w:rFonts w:hint="cs"/>
          <w:rtl/>
        </w:rPr>
        <w:t xml:space="preserve"> דמי אבטלה לחברי קיבוץ), של חברת הכנסת אורית נוקד, שמספרה פ/1646.</w:t>
      </w:r>
    </w:p>
    <w:p w14:paraId="01D6439F" w14:textId="77777777" w:rsidR="00000000" w:rsidRDefault="00890A51">
      <w:pPr>
        <w:pStyle w:val="a0"/>
        <w:ind w:firstLine="0"/>
        <w:rPr>
          <w:rFonts w:hint="cs"/>
          <w:rtl/>
        </w:rPr>
      </w:pPr>
    </w:p>
    <w:p w14:paraId="13ECE728" w14:textId="77777777" w:rsidR="00000000" w:rsidRDefault="00890A51">
      <w:pPr>
        <w:pStyle w:val="a"/>
        <w:rPr>
          <w:rtl/>
        </w:rPr>
      </w:pPr>
      <w:bookmarkStart w:id="331" w:name="FS000000865T30_06_2004_14_36_21"/>
      <w:bookmarkStart w:id="332" w:name="_Toc77593418"/>
      <w:bookmarkEnd w:id="331"/>
      <w:r>
        <w:rPr>
          <w:rFonts w:hint="eastAsia"/>
          <w:rtl/>
        </w:rPr>
        <w:t>אורית</w:t>
      </w:r>
      <w:r>
        <w:rPr>
          <w:rtl/>
        </w:rPr>
        <w:t xml:space="preserve"> נוקד (העבודה-מימד):</w:t>
      </w:r>
      <w:bookmarkEnd w:id="332"/>
    </w:p>
    <w:p w14:paraId="026CAC73" w14:textId="77777777" w:rsidR="00000000" w:rsidRDefault="00890A51">
      <w:pPr>
        <w:pStyle w:val="a0"/>
        <w:rPr>
          <w:rFonts w:hint="cs"/>
          <w:rtl/>
        </w:rPr>
      </w:pPr>
    </w:p>
    <w:p w14:paraId="1E2063C3" w14:textId="77777777" w:rsidR="00000000" w:rsidRDefault="00890A51">
      <w:pPr>
        <w:pStyle w:val="a0"/>
        <w:ind w:firstLine="0"/>
        <w:rPr>
          <w:rFonts w:hint="cs"/>
          <w:rtl/>
        </w:rPr>
      </w:pPr>
      <w:r>
        <w:rPr>
          <w:rFonts w:hint="cs"/>
          <w:rtl/>
        </w:rPr>
        <w:tab/>
        <w:t xml:space="preserve">אדוני היושב-ראש, חברי חברי הכנסת, אדוני ראש הממשלה, שרי הממשלה, </w:t>
      </w:r>
      <w:r>
        <w:rPr>
          <w:rFonts w:hint="cs"/>
          <w:rtl/>
        </w:rPr>
        <w:t xml:space="preserve">אני רוצה לנצל את ההזדמנות הזאת ולפני שאני עוברת לדברי הסבר על הצעת החוק </w:t>
      </w:r>
      <w:r>
        <w:rPr>
          <w:rtl/>
        </w:rPr>
        <w:t>–</w:t>
      </w:r>
      <w:r>
        <w:rPr>
          <w:rFonts w:hint="cs"/>
          <w:rtl/>
        </w:rPr>
        <w:t xml:space="preserve"> שיהיו מאוד קצרים </w:t>
      </w:r>
      <w:r>
        <w:rPr>
          <w:rtl/>
        </w:rPr>
        <w:t>–</w:t>
      </w:r>
      <w:r>
        <w:rPr>
          <w:rFonts w:hint="cs"/>
          <w:rtl/>
        </w:rPr>
        <w:t xml:space="preserve"> אני רוצה לחזק את תושבי שדרות ואת תושבי המועצות האזוריות בסובב-עזה, שאף הם נמצאים בטווח של ה"קסאמים".</w:t>
      </w:r>
    </w:p>
    <w:p w14:paraId="5B9FFB38" w14:textId="77777777" w:rsidR="00000000" w:rsidRDefault="00890A51">
      <w:pPr>
        <w:pStyle w:val="a0"/>
        <w:ind w:firstLine="0"/>
        <w:rPr>
          <w:rFonts w:hint="cs"/>
          <w:rtl/>
        </w:rPr>
      </w:pPr>
    </w:p>
    <w:p w14:paraId="237579D9" w14:textId="77777777" w:rsidR="00000000" w:rsidRDefault="00890A51">
      <w:pPr>
        <w:pStyle w:val="a0"/>
        <w:ind w:firstLine="0"/>
        <w:rPr>
          <w:rFonts w:hint="cs"/>
          <w:rtl/>
        </w:rPr>
      </w:pPr>
      <w:r>
        <w:rPr>
          <w:rFonts w:hint="cs"/>
          <w:rtl/>
        </w:rPr>
        <w:tab/>
        <w:t xml:space="preserve">אני מבינה שראש הממשלה מתכוון להביא ביום הראשון הקרוב תוכנית </w:t>
      </w:r>
      <w:r>
        <w:rPr>
          <w:rFonts w:hint="cs"/>
          <w:rtl/>
        </w:rPr>
        <w:t xml:space="preserve">סיוע מיוחדת לשדרות וליישובי האזור, ואני מברכת על כך. </w:t>
      </w:r>
    </w:p>
    <w:p w14:paraId="6CD03FE3" w14:textId="77777777" w:rsidR="00000000" w:rsidRDefault="00890A51">
      <w:pPr>
        <w:pStyle w:val="a0"/>
        <w:ind w:firstLine="0"/>
        <w:rPr>
          <w:rFonts w:hint="cs"/>
          <w:rtl/>
        </w:rPr>
      </w:pPr>
    </w:p>
    <w:p w14:paraId="0C2FE14D" w14:textId="77777777" w:rsidR="00000000" w:rsidRDefault="00890A51">
      <w:pPr>
        <w:pStyle w:val="af1"/>
        <w:rPr>
          <w:rFonts w:hint="cs"/>
          <w:rtl/>
        </w:rPr>
      </w:pPr>
      <w:r>
        <w:rPr>
          <w:rtl/>
        </w:rPr>
        <w:t>היו"ר</w:t>
      </w:r>
      <w:r>
        <w:rPr>
          <w:rFonts w:hint="cs"/>
          <w:rtl/>
        </w:rPr>
        <w:t xml:space="preserve"> נסים דהן</w:t>
      </w:r>
      <w:r>
        <w:rPr>
          <w:rtl/>
        </w:rPr>
        <w:t>:</w:t>
      </w:r>
    </w:p>
    <w:p w14:paraId="23E307F0" w14:textId="77777777" w:rsidR="00000000" w:rsidRDefault="00890A51">
      <w:pPr>
        <w:pStyle w:val="a0"/>
        <w:ind w:firstLine="0"/>
        <w:rPr>
          <w:rFonts w:hint="cs"/>
          <w:rtl/>
        </w:rPr>
      </w:pPr>
    </w:p>
    <w:p w14:paraId="57B4482B" w14:textId="77777777" w:rsidR="00000000" w:rsidRDefault="00890A51">
      <w:pPr>
        <w:pStyle w:val="a0"/>
        <w:ind w:firstLine="0"/>
        <w:rPr>
          <w:rFonts w:hint="cs"/>
          <w:rtl/>
        </w:rPr>
      </w:pPr>
      <w:r>
        <w:rPr>
          <w:rFonts w:hint="cs"/>
          <w:rtl/>
        </w:rPr>
        <w:tab/>
        <w:t xml:space="preserve">חברי הכנסת, דיבורים מחוץ למליאה. התדיינויות מחוץ למליאה. חבר הכנסת רן כהן. </w:t>
      </w:r>
    </w:p>
    <w:p w14:paraId="3A418C7D" w14:textId="77777777" w:rsidR="00000000" w:rsidRDefault="00890A51">
      <w:pPr>
        <w:pStyle w:val="a0"/>
        <w:ind w:firstLine="0"/>
        <w:rPr>
          <w:rFonts w:hint="cs"/>
          <w:rtl/>
        </w:rPr>
      </w:pPr>
    </w:p>
    <w:p w14:paraId="7FB75C57" w14:textId="77777777" w:rsidR="00000000" w:rsidRDefault="00890A51">
      <w:pPr>
        <w:pStyle w:val="-"/>
        <w:rPr>
          <w:rtl/>
        </w:rPr>
      </w:pPr>
      <w:bookmarkStart w:id="333" w:name="FS000000865T30_06_2004_14_37_32C"/>
      <w:bookmarkEnd w:id="333"/>
      <w:r>
        <w:rPr>
          <w:rtl/>
        </w:rPr>
        <w:t>אורית נוקד (העבודה-מימד):</w:t>
      </w:r>
    </w:p>
    <w:p w14:paraId="385E7A01" w14:textId="77777777" w:rsidR="00000000" w:rsidRDefault="00890A51">
      <w:pPr>
        <w:pStyle w:val="a0"/>
        <w:rPr>
          <w:rtl/>
        </w:rPr>
      </w:pPr>
    </w:p>
    <w:p w14:paraId="1B7B50B5" w14:textId="77777777" w:rsidR="00000000" w:rsidRDefault="00890A51">
      <w:pPr>
        <w:pStyle w:val="a0"/>
        <w:rPr>
          <w:rFonts w:hint="cs"/>
          <w:rtl/>
        </w:rPr>
      </w:pPr>
      <w:r>
        <w:rPr>
          <w:rFonts w:hint="cs"/>
          <w:rtl/>
        </w:rPr>
        <w:t xml:space="preserve">אני אפילו יודעת שהיתה כוונה להגיש את התוכנית הזאת עוד לפני שנפלו ה"קסאמים". אם </w:t>
      </w:r>
      <w:r>
        <w:rPr>
          <w:rFonts w:hint="cs"/>
          <w:rtl/>
        </w:rPr>
        <w:t>כי צריך לקוות שהתוכנית הזאת תיושם, וכמובן, אם יהיה שקט באזור, שהיא לא תבוטל בדיוני התקציב או בתוכנית הכלכלית הבאה. אני מצפה שהממשלה בתוכניתה זו לא תפלה בין שדרות ליישובי האזור. צריך לקבוע קריטריונים אחידים להטבות שניתנות בתוכנית - -</w:t>
      </w:r>
    </w:p>
    <w:p w14:paraId="64D3E926" w14:textId="77777777" w:rsidR="00000000" w:rsidRDefault="00890A51">
      <w:pPr>
        <w:pStyle w:val="a0"/>
        <w:rPr>
          <w:rFonts w:hint="cs"/>
          <w:rtl/>
        </w:rPr>
      </w:pPr>
    </w:p>
    <w:p w14:paraId="30A435E4" w14:textId="77777777" w:rsidR="00000000" w:rsidRDefault="00890A51">
      <w:pPr>
        <w:pStyle w:val="af1"/>
        <w:rPr>
          <w:rFonts w:hint="cs"/>
          <w:rtl/>
        </w:rPr>
      </w:pPr>
      <w:r>
        <w:rPr>
          <w:rtl/>
        </w:rPr>
        <w:t>היו"ר</w:t>
      </w:r>
      <w:r>
        <w:rPr>
          <w:rFonts w:hint="cs"/>
          <w:rtl/>
        </w:rPr>
        <w:t xml:space="preserve"> נסים דהן</w:t>
      </w:r>
      <w:r>
        <w:rPr>
          <w:rtl/>
        </w:rPr>
        <w:t>:</w:t>
      </w:r>
    </w:p>
    <w:p w14:paraId="26B43290" w14:textId="77777777" w:rsidR="00000000" w:rsidRDefault="00890A51">
      <w:pPr>
        <w:pStyle w:val="a0"/>
        <w:ind w:firstLine="0"/>
        <w:rPr>
          <w:rFonts w:hint="cs"/>
          <w:rtl/>
        </w:rPr>
      </w:pPr>
    </w:p>
    <w:p w14:paraId="6A0483C5" w14:textId="77777777" w:rsidR="00000000" w:rsidRDefault="00890A51">
      <w:pPr>
        <w:pStyle w:val="a0"/>
        <w:rPr>
          <w:rFonts w:hint="cs"/>
          <w:rtl/>
        </w:rPr>
      </w:pPr>
      <w:r>
        <w:rPr>
          <w:rFonts w:hint="cs"/>
          <w:rtl/>
        </w:rPr>
        <w:t>חבר ה</w:t>
      </w:r>
      <w:r>
        <w:rPr>
          <w:rFonts w:hint="cs"/>
          <w:rtl/>
        </w:rPr>
        <w:t xml:space="preserve">כנסת דהאמשה, שומעים אותך עד כאן. </w:t>
      </w:r>
    </w:p>
    <w:p w14:paraId="4A400504" w14:textId="77777777" w:rsidR="00000000" w:rsidRDefault="00890A51">
      <w:pPr>
        <w:pStyle w:val="a0"/>
        <w:rPr>
          <w:rFonts w:hint="cs"/>
          <w:rtl/>
        </w:rPr>
      </w:pPr>
    </w:p>
    <w:p w14:paraId="150D4C3D" w14:textId="77777777" w:rsidR="00000000" w:rsidRDefault="00890A51">
      <w:pPr>
        <w:pStyle w:val="-"/>
        <w:rPr>
          <w:rtl/>
        </w:rPr>
      </w:pPr>
      <w:bookmarkStart w:id="334" w:name="FS000000865T30_06_2004_14_38_39C"/>
      <w:bookmarkEnd w:id="334"/>
      <w:r>
        <w:rPr>
          <w:rtl/>
        </w:rPr>
        <w:t>אורית נוקד (העבודה-מימד):</w:t>
      </w:r>
    </w:p>
    <w:p w14:paraId="3A327536" w14:textId="77777777" w:rsidR="00000000" w:rsidRDefault="00890A51">
      <w:pPr>
        <w:pStyle w:val="a0"/>
        <w:rPr>
          <w:rtl/>
        </w:rPr>
      </w:pPr>
    </w:p>
    <w:p w14:paraId="3CC7632C" w14:textId="77777777" w:rsidR="00000000" w:rsidRDefault="00890A51">
      <w:pPr>
        <w:pStyle w:val="a0"/>
        <w:rPr>
          <w:rFonts w:hint="cs"/>
          <w:rtl/>
        </w:rPr>
      </w:pPr>
      <w:r>
        <w:rPr>
          <w:rFonts w:hint="cs"/>
          <w:rtl/>
        </w:rPr>
        <w:t xml:space="preserve">- - והן יתבססו, בין היתר, על המרחק מהגבול, על מספר התושבים ועל המצב הכלכלי. </w:t>
      </w:r>
    </w:p>
    <w:p w14:paraId="48345E8F" w14:textId="77777777" w:rsidR="00000000" w:rsidRDefault="00890A51">
      <w:pPr>
        <w:pStyle w:val="a0"/>
        <w:ind w:firstLine="0"/>
        <w:rPr>
          <w:rFonts w:hint="cs"/>
          <w:rtl/>
        </w:rPr>
      </w:pPr>
    </w:p>
    <w:p w14:paraId="1C1C6A0B" w14:textId="77777777" w:rsidR="00000000" w:rsidRDefault="00890A51">
      <w:pPr>
        <w:pStyle w:val="af0"/>
        <w:rPr>
          <w:rtl/>
        </w:rPr>
      </w:pPr>
      <w:r>
        <w:rPr>
          <w:rFonts w:hint="eastAsia"/>
          <w:rtl/>
        </w:rPr>
        <w:t>צבי</w:t>
      </w:r>
      <w:r>
        <w:rPr>
          <w:rtl/>
        </w:rPr>
        <w:t xml:space="preserve"> הנדל (האיחוד הלאומי - ישראל ביתנו):</w:t>
      </w:r>
    </w:p>
    <w:p w14:paraId="091CF686" w14:textId="77777777" w:rsidR="00000000" w:rsidRDefault="00890A51">
      <w:pPr>
        <w:pStyle w:val="a0"/>
        <w:rPr>
          <w:rFonts w:hint="cs"/>
          <w:rtl/>
        </w:rPr>
      </w:pPr>
    </w:p>
    <w:p w14:paraId="372A33F1" w14:textId="77777777" w:rsidR="00000000" w:rsidRDefault="00890A51">
      <w:pPr>
        <w:pStyle w:val="a0"/>
        <w:rPr>
          <w:rFonts w:hint="cs"/>
          <w:rtl/>
        </w:rPr>
      </w:pPr>
      <w:r>
        <w:rPr>
          <w:rFonts w:hint="cs"/>
          <w:rtl/>
        </w:rPr>
        <w:t xml:space="preserve">מה עם תושבי גוש-קטיף, עד שיפנו </w:t>
      </w:r>
      <w:r>
        <w:rPr>
          <w:rtl/>
        </w:rPr>
        <w:t>–</w:t>
      </w:r>
      <w:r>
        <w:rPr>
          <w:rFonts w:hint="cs"/>
          <w:rtl/>
        </w:rPr>
        <w:t xml:space="preserve"> אם יפנו?</w:t>
      </w:r>
    </w:p>
    <w:p w14:paraId="69178668" w14:textId="77777777" w:rsidR="00000000" w:rsidRDefault="00890A51">
      <w:pPr>
        <w:pStyle w:val="a0"/>
        <w:ind w:firstLine="0"/>
        <w:rPr>
          <w:rFonts w:hint="cs"/>
          <w:rtl/>
        </w:rPr>
      </w:pPr>
    </w:p>
    <w:p w14:paraId="468C2629" w14:textId="77777777" w:rsidR="00000000" w:rsidRDefault="00890A51">
      <w:pPr>
        <w:pStyle w:val="-"/>
        <w:rPr>
          <w:rtl/>
        </w:rPr>
      </w:pPr>
      <w:bookmarkStart w:id="335" w:name="FS000000865T30_06_2004_14_38_56C"/>
      <w:bookmarkEnd w:id="335"/>
      <w:r>
        <w:rPr>
          <w:rtl/>
        </w:rPr>
        <w:t>אורית נוקד (העבודה-מימד):</w:t>
      </w:r>
    </w:p>
    <w:p w14:paraId="09A0DFB2" w14:textId="77777777" w:rsidR="00000000" w:rsidRDefault="00890A51">
      <w:pPr>
        <w:pStyle w:val="a0"/>
        <w:rPr>
          <w:rtl/>
        </w:rPr>
      </w:pPr>
    </w:p>
    <w:p w14:paraId="7BB2593F" w14:textId="77777777" w:rsidR="00000000" w:rsidRDefault="00890A51">
      <w:pPr>
        <w:pStyle w:val="a0"/>
        <w:rPr>
          <w:rFonts w:hint="cs"/>
          <w:rtl/>
        </w:rPr>
      </w:pPr>
      <w:r>
        <w:rPr>
          <w:rFonts w:hint="cs"/>
          <w:rtl/>
        </w:rPr>
        <w:t>עכשיו</w:t>
      </w:r>
      <w:r>
        <w:rPr>
          <w:rFonts w:hint="cs"/>
          <w:rtl/>
        </w:rPr>
        <w:t xml:space="preserve"> להצעת החוק. על-פי המצב היום, חברי הקיבוצים וחברי המושבים השיתופיים אינם זכאים לדמי אבטלה. מטרת הצעת החוק שהגשתי להקנות גם להם זכאות לדמי אבטלה כאשר הם אינם מוצאים מקום עבודה, בדומה לזכאות שעומדת לשאר העובדים בישראל. </w:t>
      </w:r>
    </w:p>
    <w:p w14:paraId="0416BED3" w14:textId="77777777" w:rsidR="00000000" w:rsidRDefault="00890A51">
      <w:pPr>
        <w:pStyle w:val="a0"/>
        <w:rPr>
          <w:rFonts w:hint="cs"/>
          <w:rtl/>
        </w:rPr>
      </w:pPr>
    </w:p>
    <w:p w14:paraId="77A35EB8" w14:textId="77777777" w:rsidR="00000000" w:rsidRDefault="00890A51">
      <w:pPr>
        <w:pStyle w:val="a0"/>
        <w:rPr>
          <w:rFonts w:hint="cs"/>
          <w:rtl/>
        </w:rPr>
      </w:pPr>
      <w:r>
        <w:rPr>
          <w:rFonts w:hint="cs"/>
          <w:rtl/>
        </w:rPr>
        <w:t>נדמה לי שהדבר מתבקש הן בשל המציאות, נ</w:t>
      </w:r>
      <w:r>
        <w:rPr>
          <w:rFonts w:hint="cs"/>
          <w:rtl/>
        </w:rPr>
        <w:t xml:space="preserve">וכח האבטלה הקשה, והן בשל העובדה שמצבם הכלכלי של חלק מהקיבוצים לא טוב והם עוברים שינויים. </w:t>
      </w:r>
    </w:p>
    <w:p w14:paraId="5175B047" w14:textId="77777777" w:rsidR="00000000" w:rsidRDefault="00890A51">
      <w:pPr>
        <w:pStyle w:val="a0"/>
        <w:rPr>
          <w:rFonts w:hint="cs"/>
          <w:rtl/>
        </w:rPr>
      </w:pPr>
    </w:p>
    <w:p w14:paraId="2AF88250" w14:textId="77777777" w:rsidR="00000000" w:rsidRDefault="00890A51">
      <w:pPr>
        <w:pStyle w:val="a0"/>
        <w:rPr>
          <w:rFonts w:hint="cs"/>
          <w:rtl/>
        </w:rPr>
      </w:pPr>
      <w:r>
        <w:rPr>
          <w:rFonts w:hint="cs"/>
          <w:rtl/>
        </w:rPr>
        <w:t>ידוע לי ששר הרווחה תומך ברעיון שיש לתת דמי אבטלה גם לעצמאים, ואני גם מברכת על כך. הוא הציע לבחון את הנושא. נדמה לי שיהיה זה אך נכון וצודק לצרף גם את חברי הקיבוצים וה</w:t>
      </w:r>
      <w:r>
        <w:rPr>
          <w:rFonts w:hint="cs"/>
          <w:rtl/>
        </w:rPr>
        <w:t xml:space="preserve">מושבים השיתופיים לזכאות הזאת. </w:t>
      </w:r>
    </w:p>
    <w:p w14:paraId="1AAC0DD5" w14:textId="77777777" w:rsidR="00000000" w:rsidRDefault="00890A51">
      <w:pPr>
        <w:pStyle w:val="a0"/>
        <w:rPr>
          <w:rFonts w:hint="cs"/>
          <w:rtl/>
        </w:rPr>
      </w:pPr>
    </w:p>
    <w:p w14:paraId="559B64E4" w14:textId="77777777" w:rsidR="00000000" w:rsidRDefault="00890A51">
      <w:pPr>
        <w:pStyle w:val="a0"/>
        <w:rPr>
          <w:rFonts w:hint="cs"/>
          <w:rtl/>
        </w:rPr>
      </w:pPr>
      <w:r>
        <w:rPr>
          <w:rFonts w:hint="cs"/>
          <w:rtl/>
        </w:rPr>
        <w:t xml:space="preserve">אמתין לשמוע את תשובת שר הרווחה, ואחר כך אחליט אם אני מעמידה את החוק להצבעה או לא. </w:t>
      </w:r>
    </w:p>
    <w:p w14:paraId="457A67BA" w14:textId="77777777" w:rsidR="00000000" w:rsidRDefault="00890A51">
      <w:pPr>
        <w:pStyle w:val="a0"/>
        <w:ind w:firstLine="0"/>
        <w:rPr>
          <w:rFonts w:hint="cs"/>
          <w:rtl/>
        </w:rPr>
      </w:pPr>
    </w:p>
    <w:p w14:paraId="03EA2FCD" w14:textId="77777777" w:rsidR="00000000" w:rsidRDefault="00890A51">
      <w:pPr>
        <w:pStyle w:val="af1"/>
        <w:rPr>
          <w:rFonts w:hint="cs"/>
          <w:rtl/>
        </w:rPr>
      </w:pPr>
      <w:r>
        <w:rPr>
          <w:rtl/>
        </w:rPr>
        <w:t>היו"ר</w:t>
      </w:r>
      <w:r>
        <w:rPr>
          <w:rFonts w:hint="cs"/>
          <w:rtl/>
        </w:rPr>
        <w:t xml:space="preserve"> נסים דהן</w:t>
      </w:r>
      <w:r>
        <w:rPr>
          <w:rtl/>
        </w:rPr>
        <w:t>:</w:t>
      </w:r>
    </w:p>
    <w:p w14:paraId="4A388E29" w14:textId="77777777" w:rsidR="00000000" w:rsidRDefault="00890A51">
      <w:pPr>
        <w:pStyle w:val="a0"/>
        <w:rPr>
          <w:rFonts w:hint="cs"/>
          <w:rtl/>
        </w:rPr>
      </w:pPr>
    </w:p>
    <w:p w14:paraId="76B287B1" w14:textId="77777777" w:rsidR="00000000" w:rsidRDefault="00890A51">
      <w:pPr>
        <w:pStyle w:val="a0"/>
        <w:rPr>
          <w:rFonts w:hint="cs"/>
          <w:rtl/>
        </w:rPr>
      </w:pPr>
      <w:r>
        <w:rPr>
          <w:rFonts w:hint="cs"/>
          <w:rtl/>
        </w:rPr>
        <w:t xml:space="preserve">לא, סליחה. אין דבר כזה. רק הממשלה מבקשת דחיית הצבעה. בבקשה, כבוד השר. </w:t>
      </w:r>
    </w:p>
    <w:p w14:paraId="3A0C9879" w14:textId="77777777" w:rsidR="00000000" w:rsidRDefault="00890A51">
      <w:pPr>
        <w:pStyle w:val="a0"/>
        <w:ind w:firstLine="0"/>
        <w:rPr>
          <w:rFonts w:hint="cs"/>
          <w:rtl/>
        </w:rPr>
      </w:pPr>
    </w:p>
    <w:p w14:paraId="10422783" w14:textId="77777777" w:rsidR="00000000" w:rsidRDefault="00890A51">
      <w:pPr>
        <w:pStyle w:val="a"/>
        <w:rPr>
          <w:rtl/>
        </w:rPr>
      </w:pPr>
      <w:bookmarkStart w:id="336" w:name="FS000000521T30_06_2004_14_40_30"/>
      <w:bookmarkStart w:id="337" w:name="_Toc77593419"/>
      <w:bookmarkEnd w:id="336"/>
      <w:r>
        <w:rPr>
          <w:rFonts w:hint="eastAsia"/>
          <w:rtl/>
        </w:rPr>
        <w:t>שר</w:t>
      </w:r>
      <w:r>
        <w:rPr>
          <w:rtl/>
        </w:rPr>
        <w:t xml:space="preserve"> הרווחה זבולון אורלב:</w:t>
      </w:r>
      <w:bookmarkEnd w:id="337"/>
    </w:p>
    <w:p w14:paraId="54F27FFD" w14:textId="77777777" w:rsidR="00000000" w:rsidRDefault="00890A51">
      <w:pPr>
        <w:pStyle w:val="a0"/>
        <w:rPr>
          <w:rFonts w:hint="cs"/>
          <w:rtl/>
        </w:rPr>
      </w:pPr>
    </w:p>
    <w:p w14:paraId="7624FDF9" w14:textId="77777777" w:rsidR="00000000" w:rsidRDefault="00890A51">
      <w:pPr>
        <w:pStyle w:val="a0"/>
        <w:rPr>
          <w:rFonts w:hint="cs"/>
          <w:rtl/>
        </w:rPr>
      </w:pPr>
      <w:r>
        <w:rPr>
          <w:rFonts w:hint="cs"/>
          <w:rtl/>
        </w:rPr>
        <w:t>אדוני היושב-ראש, חברי חברי</w:t>
      </w:r>
      <w:r>
        <w:rPr>
          <w:rFonts w:hint="cs"/>
          <w:rtl/>
        </w:rPr>
        <w:t xml:space="preserve"> הכנסת, הצעת החוק שבפניכם, של חברת הכנסת אורית נוקד, מבקשת להחיל את הוראות פרק ביטוח אבטלה שבחוק הביטוח הלאומי גם על חבר קיבוץ. ראוי לציין, כי כבר היום חבר קיבוץ שהועסק כעובד שכיר - - - </w:t>
      </w:r>
    </w:p>
    <w:p w14:paraId="04303D56" w14:textId="77777777" w:rsidR="00000000" w:rsidRDefault="00890A51">
      <w:pPr>
        <w:pStyle w:val="a0"/>
        <w:rPr>
          <w:rFonts w:hint="cs"/>
          <w:rtl/>
        </w:rPr>
      </w:pPr>
    </w:p>
    <w:p w14:paraId="49ADB3BB" w14:textId="77777777" w:rsidR="00000000" w:rsidRDefault="00890A51">
      <w:pPr>
        <w:pStyle w:val="af1"/>
        <w:rPr>
          <w:rFonts w:hint="cs"/>
          <w:rtl/>
        </w:rPr>
      </w:pPr>
      <w:r>
        <w:rPr>
          <w:rtl/>
        </w:rPr>
        <w:t>היו"ר</w:t>
      </w:r>
      <w:r>
        <w:rPr>
          <w:rFonts w:hint="cs"/>
          <w:rtl/>
        </w:rPr>
        <w:t xml:space="preserve"> נסים דהן</w:t>
      </w:r>
      <w:r>
        <w:rPr>
          <w:rtl/>
        </w:rPr>
        <w:t>:</w:t>
      </w:r>
    </w:p>
    <w:p w14:paraId="27D4DC36" w14:textId="77777777" w:rsidR="00000000" w:rsidRDefault="00890A51">
      <w:pPr>
        <w:pStyle w:val="a0"/>
        <w:ind w:firstLine="0"/>
        <w:rPr>
          <w:rFonts w:hint="cs"/>
          <w:rtl/>
        </w:rPr>
      </w:pPr>
    </w:p>
    <w:p w14:paraId="2C10BDD7" w14:textId="77777777" w:rsidR="00000000" w:rsidRDefault="00890A51">
      <w:pPr>
        <w:pStyle w:val="a0"/>
        <w:rPr>
          <w:rFonts w:hint="cs"/>
          <w:rtl/>
        </w:rPr>
      </w:pPr>
      <w:r>
        <w:rPr>
          <w:rFonts w:hint="cs"/>
          <w:rtl/>
        </w:rPr>
        <w:t>כבוד השר, אם אתה משיב תהיה הצבעה. אם אתה מתכונן לבק</w:t>
      </w:r>
      <w:r>
        <w:rPr>
          <w:rFonts w:hint="cs"/>
          <w:rtl/>
        </w:rPr>
        <w:t xml:space="preserve">ש הצבעה במועד אחר - - - </w:t>
      </w:r>
    </w:p>
    <w:p w14:paraId="194F99C1" w14:textId="77777777" w:rsidR="00000000" w:rsidRDefault="00890A51">
      <w:pPr>
        <w:pStyle w:val="a0"/>
        <w:ind w:firstLine="0"/>
        <w:rPr>
          <w:rFonts w:hint="cs"/>
          <w:rtl/>
        </w:rPr>
      </w:pPr>
    </w:p>
    <w:p w14:paraId="1DCA40E1" w14:textId="77777777" w:rsidR="00000000" w:rsidRDefault="00890A51">
      <w:pPr>
        <w:pStyle w:val="-"/>
        <w:rPr>
          <w:rtl/>
        </w:rPr>
      </w:pPr>
      <w:bookmarkStart w:id="338" w:name="FS000000521T30_06_2004_14_41_19C"/>
      <w:bookmarkEnd w:id="338"/>
      <w:r>
        <w:rPr>
          <w:rtl/>
        </w:rPr>
        <w:t>שר הרווחה זבולון אורלב:</w:t>
      </w:r>
    </w:p>
    <w:p w14:paraId="7327C151" w14:textId="77777777" w:rsidR="00000000" w:rsidRDefault="00890A51">
      <w:pPr>
        <w:pStyle w:val="a0"/>
        <w:rPr>
          <w:rtl/>
        </w:rPr>
      </w:pPr>
    </w:p>
    <w:p w14:paraId="57302880" w14:textId="77777777" w:rsidR="00000000" w:rsidRDefault="00890A51">
      <w:pPr>
        <w:pStyle w:val="a0"/>
        <w:rPr>
          <w:rFonts w:hint="cs"/>
          <w:rtl/>
        </w:rPr>
      </w:pPr>
      <w:r>
        <w:rPr>
          <w:rFonts w:hint="cs"/>
          <w:rtl/>
        </w:rPr>
        <w:t xml:space="preserve">למה? אני יכול לבקש לדחות את ההצבעה אחרי דברי. לפי התקנון אני יכול. </w:t>
      </w:r>
    </w:p>
    <w:p w14:paraId="6D8E9BE0" w14:textId="77777777" w:rsidR="00000000" w:rsidRDefault="00890A51">
      <w:pPr>
        <w:pStyle w:val="a0"/>
        <w:ind w:firstLine="0"/>
        <w:rPr>
          <w:rFonts w:hint="cs"/>
          <w:rtl/>
        </w:rPr>
      </w:pPr>
    </w:p>
    <w:p w14:paraId="12FED75D" w14:textId="77777777" w:rsidR="00000000" w:rsidRDefault="00890A51">
      <w:pPr>
        <w:pStyle w:val="af0"/>
        <w:rPr>
          <w:rtl/>
        </w:rPr>
      </w:pPr>
      <w:r>
        <w:rPr>
          <w:rFonts w:hint="eastAsia"/>
          <w:rtl/>
        </w:rPr>
        <w:t>אופיר</w:t>
      </w:r>
      <w:r>
        <w:rPr>
          <w:rtl/>
        </w:rPr>
        <w:t xml:space="preserve"> פינס-פז (העבודה-מימד):</w:t>
      </w:r>
    </w:p>
    <w:p w14:paraId="5598CF58" w14:textId="77777777" w:rsidR="00000000" w:rsidRDefault="00890A51">
      <w:pPr>
        <w:pStyle w:val="a0"/>
        <w:rPr>
          <w:rFonts w:hint="cs"/>
          <w:rtl/>
        </w:rPr>
      </w:pPr>
    </w:p>
    <w:p w14:paraId="62574486" w14:textId="77777777" w:rsidR="00000000" w:rsidRDefault="00890A51">
      <w:pPr>
        <w:pStyle w:val="a0"/>
        <w:rPr>
          <w:rFonts w:hint="cs"/>
          <w:rtl/>
        </w:rPr>
      </w:pPr>
      <w:r>
        <w:rPr>
          <w:rFonts w:hint="cs"/>
          <w:rtl/>
        </w:rPr>
        <w:t xml:space="preserve">הוא יכול. </w:t>
      </w:r>
    </w:p>
    <w:p w14:paraId="48ECB58D" w14:textId="77777777" w:rsidR="00000000" w:rsidRDefault="00890A51">
      <w:pPr>
        <w:pStyle w:val="a0"/>
        <w:rPr>
          <w:rFonts w:hint="cs"/>
          <w:rtl/>
        </w:rPr>
      </w:pPr>
    </w:p>
    <w:p w14:paraId="3BFDB924" w14:textId="77777777" w:rsidR="00000000" w:rsidRDefault="00890A51">
      <w:pPr>
        <w:pStyle w:val="-"/>
        <w:rPr>
          <w:rtl/>
        </w:rPr>
      </w:pPr>
      <w:bookmarkStart w:id="339" w:name="FS000000521T30_06_2004_14_41_51C"/>
      <w:bookmarkEnd w:id="339"/>
      <w:r>
        <w:rPr>
          <w:rtl/>
        </w:rPr>
        <w:t>שר הרווחה זבולון אורלב:</w:t>
      </w:r>
    </w:p>
    <w:p w14:paraId="0FB46888" w14:textId="77777777" w:rsidR="00000000" w:rsidRDefault="00890A51">
      <w:pPr>
        <w:pStyle w:val="a0"/>
        <w:rPr>
          <w:rtl/>
        </w:rPr>
      </w:pPr>
    </w:p>
    <w:p w14:paraId="171AE3B4" w14:textId="77777777" w:rsidR="00000000" w:rsidRDefault="00890A51">
      <w:pPr>
        <w:pStyle w:val="a0"/>
        <w:rPr>
          <w:rFonts w:hint="cs"/>
          <w:rtl/>
        </w:rPr>
      </w:pPr>
      <w:r>
        <w:rPr>
          <w:rFonts w:hint="cs"/>
          <w:rtl/>
        </w:rPr>
        <w:t xml:space="preserve">אדוני יודע שזאת לא הקדנציה הראשונה שלי. </w:t>
      </w:r>
    </w:p>
    <w:p w14:paraId="7D9E3000" w14:textId="77777777" w:rsidR="00000000" w:rsidRDefault="00890A51">
      <w:pPr>
        <w:pStyle w:val="a0"/>
        <w:rPr>
          <w:rFonts w:hint="cs"/>
          <w:rtl/>
        </w:rPr>
      </w:pPr>
    </w:p>
    <w:p w14:paraId="38A4785F" w14:textId="77777777" w:rsidR="00000000" w:rsidRDefault="00890A51">
      <w:pPr>
        <w:pStyle w:val="a0"/>
        <w:rPr>
          <w:rFonts w:hint="cs"/>
          <w:rtl/>
        </w:rPr>
      </w:pPr>
      <w:r>
        <w:rPr>
          <w:rFonts w:hint="cs"/>
          <w:rtl/>
        </w:rPr>
        <w:t>ראוי לציין, כי כבר כיום חבר</w:t>
      </w:r>
      <w:r>
        <w:rPr>
          <w:rFonts w:hint="cs"/>
          <w:rtl/>
        </w:rPr>
        <w:t xml:space="preserve"> קיבוץ שהועסק כעובד שכיר מחוץ לקיבוץ, ושולמו בעדו דמי ביטוח לענף אבטלה, מבוטח גם הוא בענף ביטוח אבטלה. אין אפליה בין חבר קיבוץ שכיר לבין שכיר רגיל. </w:t>
      </w:r>
    </w:p>
    <w:p w14:paraId="18AA9E78" w14:textId="77777777" w:rsidR="00000000" w:rsidRDefault="00890A51">
      <w:pPr>
        <w:pStyle w:val="a0"/>
        <w:rPr>
          <w:rFonts w:hint="cs"/>
          <w:rtl/>
        </w:rPr>
      </w:pPr>
    </w:p>
    <w:p w14:paraId="648E1FC8" w14:textId="77777777" w:rsidR="00000000" w:rsidRDefault="00890A51">
      <w:pPr>
        <w:pStyle w:val="a0"/>
        <w:rPr>
          <w:rFonts w:hint="cs"/>
          <w:rtl/>
        </w:rPr>
      </w:pPr>
      <w:r>
        <w:rPr>
          <w:rFonts w:hint="cs"/>
          <w:rtl/>
        </w:rPr>
        <w:t xml:space="preserve">אולם חבר קיבוץ שלא הועסק מחוץ לקיבוץ </w:t>
      </w:r>
      <w:r>
        <w:rPr>
          <w:rtl/>
        </w:rPr>
        <w:t>–</w:t>
      </w:r>
      <w:r>
        <w:rPr>
          <w:rFonts w:hint="cs"/>
          <w:rtl/>
        </w:rPr>
        <w:t xml:space="preserve"> ובעניין זה אומר: לא רק חבר קיבוץ אלא גם חבר מושב, ואני לא יודע למה </w:t>
      </w:r>
      <w:r>
        <w:rPr>
          <w:rFonts w:hint="cs"/>
          <w:rtl/>
        </w:rPr>
        <w:t xml:space="preserve">התייחסת בהצעת החוק שלך רק לקיבוצים; עם המושבניקים זאת בדיוק אותה בעיה. </w:t>
      </w:r>
    </w:p>
    <w:p w14:paraId="3B6632B8" w14:textId="77777777" w:rsidR="00000000" w:rsidRDefault="00890A51">
      <w:pPr>
        <w:pStyle w:val="a0"/>
        <w:rPr>
          <w:rFonts w:hint="cs"/>
          <w:rtl/>
        </w:rPr>
      </w:pPr>
    </w:p>
    <w:p w14:paraId="5AB4885F" w14:textId="77777777" w:rsidR="00000000" w:rsidRDefault="00890A51">
      <w:pPr>
        <w:pStyle w:val="af0"/>
        <w:rPr>
          <w:rtl/>
        </w:rPr>
      </w:pPr>
      <w:r>
        <w:rPr>
          <w:rFonts w:hint="eastAsia"/>
          <w:rtl/>
        </w:rPr>
        <w:t>אורית</w:t>
      </w:r>
      <w:r>
        <w:rPr>
          <w:rtl/>
        </w:rPr>
        <w:t xml:space="preserve"> נוקד (העבודה-מימד):</w:t>
      </w:r>
    </w:p>
    <w:p w14:paraId="5AE081F2" w14:textId="77777777" w:rsidR="00000000" w:rsidRDefault="00890A51">
      <w:pPr>
        <w:pStyle w:val="a0"/>
        <w:rPr>
          <w:rFonts w:hint="cs"/>
          <w:rtl/>
        </w:rPr>
      </w:pPr>
    </w:p>
    <w:p w14:paraId="71E60E28" w14:textId="77777777" w:rsidR="00000000" w:rsidRDefault="00890A51">
      <w:pPr>
        <w:pStyle w:val="a0"/>
        <w:rPr>
          <w:rFonts w:hint="cs"/>
          <w:rtl/>
        </w:rPr>
      </w:pPr>
      <w:r>
        <w:rPr>
          <w:rFonts w:hint="cs"/>
          <w:rtl/>
        </w:rPr>
        <w:t>התייחסתי גם למושבים שיתופיים.</w:t>
      </w:r>
    </w:p>
    <w:p w14:paraId="21BA0E4B" w14:textId="77777777" w:rsidR="00000000" w:rsidRDefault="00890A51">
      <w:pPr>
        <w:pStyle w:val="a0"/>
        <w:ind w:firstLine="0"/>
        <w:rPr>
          <w:rFonts w:hint="cs"/>
          <w:rtl/>
        </w:rPr>
      </w:pPr>
    </w:p>
    <w:p w14:paraId="79C30D2A" w14:textId="77777777" w:rsidR="00000000" w:rsidRDefault="00890A51">
      <w:pPr>
        <w:pStyle w:val="-"/>
        <w:rPr>
          <w:rtl/>
        </w:rPr>
      </w:pPr>
      <w:bookmarkStart w:id="340" w:name="FS000000521T30_06_2004_14_42_41C"/>
      <w:bookmarkEnd w:id="340"/>
      <w:r>
        <w:rPr>
          <w:rtl/>
        </w:rPr>
        <w:t>שר הרווחה זבולון אורלב:</w:t>
      </w:r>
    </w:p>
    <w:p w14:paraId="4ADCEDC2" w14:textId="77777777" w:rsidR="00000000" w:rsidRDefault="00890A51">
      <w:pPr>
        <w:pStyle w:val="a0"/>
        <w:rPr>
          <w:rtl/>
        </w:rPr>
      </w:pPr>
    </w:p>
    <w:p w14:paraId="1899FBBA" w14:textId="77777777" w:rsidR="00000000" w:rsidRDefault="00890A51">
      <w:pPr>
        <w:pStyle w:val="a0"/>
        <w:rPr>
          <w:rFonts w:hint="cs"/>
          <w:rtl/>
        </w:rPr>
      </w:pPr>
      <w:r>
        <w:rPr>
          <w:rFonts w:hint="cs"/>
          <w:rtl/>
        </w:rPr>
        <w:t xml:space="preserve">אבל לא רק מושבים שיתופיים, גם מושבניק במושב עובדים רגיל. אם כן, חבר קיבוץ שלא הועסק מחוץ לקיבוץ אלא </w:t>
      </w:r>
      <w:r>
        <w:rPr>
          <w:rFonts w:hint="cs"/>
          <w:rtl/>
        </w:rPr>
        <w:t xml:space="preserve">רק במסגרת סידור העבודה הקיבוצי, אינו משלם היום דמי ביטוח לענף אבטלה, ולכן הוא גם אינו מבוטח בענף זה. </w:t>
      </w:r>
    </w:p>
    <w:p w14:paraId="665AD6A6" w14:textId="77777777" w:rsidR="00000000" w:rsidRDefault="00890A51">
      <w:pPr>
        <w:pStyle w:val="a0"/>
        <w:rPr>
          <w:rFonts w:hint="cs"/>
          <w:rtl/>
        </w:rPr>
      </w:pPr>
    </w:p>
    <w:p w14:paraId="45E99477" w14:textId="77777777" w:rsidR="00000000" w:rsidRDefault="00890A51">
      <w:pPr>
        <w:pStyle w:val="a0"/>
        <w:rPr>
          <w:rFonts w:hint="cs"/>
          <w:rtl/>
        </w:rPr>
      </w:pPr>
      <w:r>
        <w:rPr>
          <w:rFonts w:hint="cs"/>
          <w:rtl/>
        </w:rPr>
        <w:t xml:space="preserve">ביטוח אבטלה נועד בעיקרו למצב שבו מתקיימים יחסי עובד--מעביד ברורים, ולכן ביטוח של מי שהועסק רק במסגרת סידור עבודה בקיבוץ, או סידור עבודה עצמי במושב, יוצר </w:t>
      </w:r>
      <w:r>
        <w:rPr>
          <w:rFonts w:hint="cs"/>
          <w:rtl/>
        </w:rPr>
        <w:t>קשיים שהצעת החוק איננה נותנת עליהם מענה.</w:t>
      </w:r>
    </w:p>
    <w:p w14:paraId="2CF1843B" w14:textId="77777777" w:rsidR="00000000" w:rsidRDefault="00890A51">
      <w:pPr>
        <w:pStyle w:val="a0"/>
        <w:rPr>
          <w:rFonts w:hint="cs"/>
          <w:rtl/>
        </w:rPr>
      </w:pPr>
    </w:p>
    <w:p w14:paraId="486A8D98" w14:textId="77777777" w:rsidR="00000000" w:rsidRDefault="00890A51">
      <w:pPr>
        <w:pStyle w:val="a0"/>
        <w:rPr>
          <w:rFonts w:hint="cs"/>
          <w:rtl/>
        </w:rPr>
      </w:pPr>
      <w:r>
        <w:rPr>
          <w:rFonts w:hint="cs"/>
          <w:rtl/>
        </w:rPr>
        <w:t xml:space="preserve">מורי ורבותי, בימים אלה מיניתי צוות בראשות מנכ"ל המוסד לביטוח לאומי לגיבוש הצעה כוללת של ביטוח אבטלה לעובדים עצמאים באשר הם </w:t>
      </w:r>
      <w:r>
        <w:rPr>
          <w:rtl/>
        </w:rPr>
        <w:t>–</w:t>
      </w:r>
      <w:r>
        <w:rPr>
          <w:rFonts w:hint="cs"/>
          <w:rtl/>
        </w:rPr>
        <w:t xml:space="preserve"> עצמאים, בני מושבים ובני קיבוצים שלא מתקיימים בהם יחסי עובד--מעביד. הם אזרחים ככל אזרחי המ</w:t>
      </w:r>
      <w:r>
        <w:rPr>
          <w:rFonts w:hint="cs"/>
          <w:rtl/>
        </w:rPr>
        <w:t>דינה, וגם הם ראויים להגנה ולביטוח אבטלה. לכן יש מקום שחברת הכנסת נוקד תמתין עם ההצבעה על הצעתה עד לסיום עבודת צוות זה. הרי לאור יחסי העבודה המיוחדים בין הקיבוץ לבן-הקיבוץ, וכך גם לגבי בן-המושב, מרבית הקשיים המתעוררים לעניין העובד העצמאי מתעוררים גם לעניינו</w:t>
      </w:r>
      <w:r>
        <w:rPr>
          <w:rFonts w:hint="cs"/>
          <w:rtl/>
        </w:rPr>
        <w:t xml:space="preserve"> של חבר הקיבוץ. גם ראש הממשלה הביע תמיכה עקרונית בגיבוש הצעת חוק כזאת, כדי שתיתן מענה. </w:t>
      </w:r>
    </w:p>
    <w:p w14:paraId="3AC6E8F8" w14:textId="77777777" w:rsidR="00000000" w:rsidRDefault="00890A51">
      <w:pPr>
        <w:pStyle w:val="a0"/>
        <w:rPr>
          <w:rFonts w:hint="cs"/>
          <w:rtl/>
        </w:rPr>
      </w:pPr>
    </w:p>
    <w:p w14:paraId="7BE44962" w14:textId="77777777" w:rsidR="00000000" w:rsidRDefault="00890A51">
      <w:pPr>
        <w:pStyle w:val="a0"/>
        <w:rPr>
          <w:rFonts w:hint="cs"/>
          <w:rtl/>
        </w:rPr>
      </w:pPr>
      <w:r>
        <w:rPr>
          <w:rFonts w:hint="cs"/>
          <w:rtl/>
        </w:rPr>
        <w:t>אבל, אני חייב להדגיש שאין כוונה שאוצר המדינה יוציא כסף. ביטוח אבטלה מבוסס על כך שדמי הביטוח שהעובדים ישלמו הם שיכסו את דמי האבטלה. אשר על כן, אף-על-פי שוועדת השרים לענ</w:t>
      </w:r>
      <w:r>
        <w:rPr>
          <w:rFonts w:hint="cs"/>
          <w:rtl/>
        </w:rPr>
        <w:t>ייני חקיקה התנגדה להצעה כמו שהיא, בהידברות נוספת הוסכם שאפנה אלייך כדי שתביעי גם את הסכמה לדחיית ההצבעה. אם לא תהיה התנגדות של הכנסת, נמתין עד לסיום העבודה. אני התחייבתי ציבורית שאעשה כל שביכולתי כדי להביא בהקדם הצעת חוק כוללת לביטוח אבטלה של עצמאים, ובכלל</w:t>
      </w:r>
      <w:r>
        <w:rPr>
          <w:rFonts w:hint="cs"/>
          <w:rtl/>
        </w:rPr>
        <w:t xml:space="preserve">ם אנשי מושבים ואנשי קיבוצים. תודה. </w:t>
      </w:r>
    </w:p>
    <w:p w14:paraId="7FE025E4" w14:textId="77777777" w:rsidR="00000000" w:rsidRDefault="00890A51">
      <w:pPr>
        <w:pStyle w:val="a0"/>
        <w:ind w:firstLine="0"/>
        <w:rPr>
          <w:rFonts w:hint="cs"/>
          <w:rtl/>
        </w:rPr>
      </w:pPr>
    </w:p>
    <w:p w14:paraId="551A8E3E" w14:textId="77777777" w:rsidR="00000000" w:rsidRDefault="00890A51">
      <w:pPr>
        <w:pStyle w:val="af1"/>
        <w:rPr>
          <w:rFonts w:hint="cs"/>
          <w:rtl/>
        </w:rPr>
      </w:pPr>
      <w:r>
        <w:rPr>
          <w:rtl/>
        </w:rPr>
        <w:t>היו"ר</w:t>
      </w:r>
      <w:r>
        <w:rPr>
          <w:rFonts w:hint="cs"/>
          <w:rtl/>
        </w:rPr>
        <w:t xml:space="preserve"> נסים דהן</w:t>
      </w:r>
      <w:r>
        <w:rPr>
          <w:rtl/>
        </w:rPr>
        <w:t>:</w:t>
      </w:r>
    </w:p>
    <w:p w14:paraId="76CFC872" w14:textId="77777777" w:rsidR="00000000" w:rsidRDefault="00890A51">
      <w:pPr>
        <w:pStyle w:val="a0"/>
        <w:ind w:firstLine="0"/>
        <w:rPr>
          <w:rFonts w:hint="cs"/>
          <w:rtl/>
        </w:rPr>
      </w:pPr>
    </w:p>
    <w:p w14:paraId="1C49BB25" w14:textId="77777777" w:rsidR="00000000" w:rsidRDefault="00890A51">
      <w:pPr>
        <w:pStyle w:val="a0"/>
        <w:ind w:firstLine="0"/>
        <w:rPr>
          <w:rFonts w:hint="cs"/>
          <w:rtl/>
        </w:rPr>
      </w:pPr>
      <w:r>
        <w:rPr>
          <w:rFonts w:hint="cs"/>
          <w:rtl/>
        </w:rPr>
        <w:tab/>
        <w:t xml:space="preserve">הממשלה מבקשת דחייה. יש מישהו מחברי הכנסת שמתנגד? אין. ההצבעה במועד אחר. תודה רבה. </w:t>
      </w:r>
    </w:p>
    <w:p w14:paraId="539D4C7D" w14:textId="77777777" w:rsidR="00000000" w:rsidRDefault="00890A51">
      <w:pPr>
        <w:pStyle w:val="a0"/>
        <w:ind w:firstLine="0"/>
        <w:rPr>
          <w:rFonts w:hint="cs"/>
          <w:rtl/>
        </w:rPr>
      </w:pPr>
    </w:p>
    <w:p w14:paraId="548C2D47" w14:textId="77777777" w:rsidR="00000000" w:rsidRDefault="00890A51">
      <w:pPr>
        <w:pStyle w:val="a2"/>
        <w:rPr>
          <w:rtl/>
        </w:rPr>
      </w:pPr>
    </w:p>
    <w:p w14:paraId="20B1DCC7" w14:textId="77777777" w:rsidR="00000000" w:rsidRDefault="00890A51">
      <w:pPr>
        <w:pStyle w:val="a2"/>
        <w:rPr>
          <w:rFonts w:hint="cs"/>
          <w:rtl/>
        </w:rPr>
      </w:pPr>
      <w:bookmarkStart w:id="341" w:name="CS28849FI0028849T30_06_2004_14_46_17"/>
      <w:bookmarkStart w:id="342" w:name="_Toc77593420"/>
      <w:bookmarkEnd w:id="341"/>
      <w:r>
        <w:rPr>
          <w:rtl/>
        </w:rPr>
        <w:t>הצעת חוק פיקוח על מקורות של שדות אלקטרומגנטיים, התשס"ד-2004</w:t>
      </w:r>
      <w:bookmarkEnd w:id="342"/>
      <w:r>
        <w:rPr>
          <w:rtl/>
        </w:rPr>
        <w:t xml:space="preserve"> </w:t>
      </w:r>
    </w:p>
    <w:p w14:paraId="626F8BEB" w14:textId="77777777" w:rsidR="00000000" w:rsidRDefault="00890A51">
      <w:pPr>
        <w:pStyle w:val="a0"/>
        <w:rPr>
          <w:rFonts w:hint="cs"/>
          <w:rtl/>
        </w:rPr>
      </w:pPr>
      <w:r>
        <w:rPr>
          <w:rtl/>
        </w:rPr>
        <w:t xml:space="preserve">[ "דברי הכנסת", חוב' </w:t>
      </w:r>
      <w:r>
        <w:rPr>
          <w:rFonts w:hint="cs"/>
          <w:rtl/>
        </w:rPr>
        <w:t>ל"א</w:t>
      </w:r>
      <w:r>
        <w:rPr>
          <w:rtl/>
        </w:rPr>
        <w:t xml:space="preserve">, עמ' </w:t>
      </w:r>
      <w:r>
        <w:rPr>
          <w:rFonts w:hint="cs"/>
          <w:rtl/>
        </w:rPr>
        <w:t>13002</w:t>
      </w:r>
      <w:r>
        <w:rPr>
          <w:rtl/>
        </w:rPr>
        <w:t>.]</w:t>
      </w:r>
    </w:p>
    <w:p w14:paraId="6C57971A" w14:textId="77777777" w:rsidR="00000000" w:rsidRDefault="00890A51">
      <w:pPr>
        <w:pStyle w:val="-0"/>
        <w:rPr>
          <w:rFonts w:hint="cs"/>
          <w:rtl/>
        </w:rPr>
      </w:pPr>
      <w:r>
        <w:rPr>
          <w:rFonts w:hint="cs"/>
          <w:rtl/>
        </w:rPr>
        <w:t xml:space="preserve"> (הצעת קבוצת חברי</w:t>
      </w:r>
      <w:r>
        <w:rPr>
          <w:rFonts w:hint="cs"/>
          <w:rtl/>
        </w:rPr>
        <w:t xml:space="preserve"> הכנסת)</w:t>
      </w:r>
    </w:p>
    <w:p w14:paraId="774CAD63" w14:textId="77777777" w:rsidR="00000000" w:rsidRDefault="00890A51">
      <w:pPr>
        <w:pStyle w:val="a0"/>
        <w:ind w:firstLine="0"/>
        <w:rPr>
          <w:rFonts w:hint="cs"/>
          <w:b/>
          <w:bCs/>
          <w:sz w:val="24"/>
          <w:szCs w:val="24"/>
          <w:u w:val="single"/>
          <w:rtl/>
          <w:lang w:eastAsia="en-US"/>
        </w:rPr>
      </w:pPr>
    </w:p>
    <w:p w14:paraId="53A4B35D" w14:textId="77777777" w:rsidR="00000000" w:rsidRDefault="00890A51">
      <w:pPr>
        <w:pStyle w:val="af1"/>
        <w:rPr>
          <w:rFonts w:hint="cs"/>
          <w:rtl/>
        </w:rPr>
      </w:pPr>
      <w:r>
        <w:rPr>
          <w:rtl/>
        </w:rPr>
        <w:t>היו"ר</w:t>
      </w:r>
      <w:r>
        <w:rPr>
          <w:rFonts w:hint="cs"/>
          <w:rtl/>
        </w:rPr>
        <w:t xml:space="preserve"> נסים דהן</w:t>
      </w:r>
      <w:r>
        <w:rPr>
          <w:rtl/>
        </w:rPr>
        <w:t>:</w:t>
      </w:r>
    </w:p>
    <w:p w14:paraId="7081CF1F" w14:textId="77777777" w:rsidR="00000000" w:rsidRDefault="00890A51">
      <w:pPr>
        <w:pStyle w:val="a0"/>
        <w:ind w:firstLine="0"/>
        <w:rPr>
          <w:rFonts w:hint="cs"/>
          <w:rtl/>
        </w:rPr>
      </w:pPr>
    </w:p>
    <w:p w14:paraId="3EF3DE62" w14:textId="77777777" w:rsidR="00000000" w:rsidRDefault="00890A51">
      <w:pPr>
        <w:pStyle w:val="a0"/>
        <w:ind w:firstLine="0"/>
        <w:rPr>
          <w:rFonts w:hint="cs"/>
          <w:rtl/>
        </w:rPr>
      </w:pPr>
      <w:r>
        <w:rPr>
          <w:rFonts w:hint="cs"/>
          <w:rtl/>
        </w:rPr>
        <w:tab/>
        <w:t>אנחנו ממשיכים בסדר-היום. הצעת חוק פיקוח על מקורות של שדות אלקטרומגנטיים, התשס"ד-2004, של חבר הכנסת עמרם מצנע, שמספרה פ/2030. רק תשובה והצבעה. מי השר המשיב? שר המדע, השר זנדברג.</w:t>
      </w:r>
    </w:p>
    <w:p w14:paraId="2CA734D6" w14:textId="77777777" w:rsidR="00000000" w:rsidRDefault="00890A51">
      <w:pPr>
        <w:pStyle w:val="a0"/>
        <w:ind w:firstLine="0"/>
        <w:rPr>
          <w:rFonts w:hint="cs"/>
          <w:rtl/>
        </w:rPr>
      </w:pPr>
    </w:p>
    <w:p w14:paraId="25A2CA6A" w14:textId="77777777" w:rsidR="00000000" w:rsidRDefault="00890A51">
      <w:pPr>
        <w:pStyle w:val="a"/>
        <w:rPr>
          <w:rtl/>
        </w:rPr>
      </w:pPr>
      <w:bookmarkStart w:id="343" w:name="FS000000567T30_06_2004_14_47_45"/>
      <w:bookmarkStart w:id="344" w:name="_Toc77593421"/>
      <w:bookmarkEnd w:id="343"/>
      <w:r>
        <w:rPr>
          <w:rFonts w:hint="eastAsia"/>
          <w:rtl/>
        </w:rPr>
        <w:t>שר</w:t>
      </w:r>
      <w:r>
        <w:rPr>
          <w:rtl/>
        </w:rPr>
        <w:t xml:space="preserve"> המדע והטכנולוגיה אליעזר זנדברג:</w:t>
      </w:r>
      <w:bookmarkEnd w:id="344"/>
    </w:p>
    <w:p w14:paraId="713C01B9" w14:textId="77777777" w:rsidR="00000000" w:rsidRDefault="00890A51">
      <w:pPr>
        <w:pStyle w:val="a0"/>
        <w:rPr>
          <w:rFonts w:hint="cs"/>
          <w:rtl/>
        </w:rPr>
      </w:pPr>
    </w:p>
    <w:p w14:paraId="261AFF69" w14:textId="77777777" w:rsidR="00000000" w:rsidRDefault="00890A51">
      <w:pPr>
        <w:pStyle w:val="a0"/>
        <w:ind w:firstLine="720"/>
        <w:rPr>
          <w:rFonts w:hint="cs"/>
          <w:rtl/>
        </w:rPr>
      </w:pPr>
      <w:r>
        <w:rPr>
          <w:rFonts w:hint="cs"/>
          <w:rtl/>
        </w:rPr>
        <w:t>אדוני היושב-ראש</w:t>
      </w:r>
      <w:r>
        <w:rPr>
          <w:rFonts w:hint="cs"/>
          <w:rtl/>
        </w:rPr>
        <w:t>, רבותי חברי הכנסת, הצעת חוק זו, שהוגשה על-ידי 15 חברי הכנסת, מיועדת לקבוע הסדרי פיקוח על פליטת קרינה מאתרים סלולריים ומאתרי שידור, במטרה לשפר את הבקרה על מקורות ועל מוקדי קרינה אלקטרומגנטיים. ההצעה כוללת הוראות בעניין חובת דיווח לרשויות המקומיות, דרישות ב</w:t>
      </w:r>
      <w:r>
        <w:rPr>
          <w:rFonts w:hint="cs"/>
          <w:rtl/>
        </w:rPr>
        <w:t xml:space="preserve">עניין ביצוע בדיקות וחובות בעניין תשלום אגרת פיקוח. כמו כן, נקבעו בהצעה הוראות לעניין הקמת קרן למחקרים בנושא ההשפעות של מקורות אנרגיה על הסביבה, לצורך איסוף מידע בנושא ופרסומו לידיעת הציבור הרחב. </w:t>
      </w:r>
    </w:p>
    <w:p w14:paraId="74C51384" w14:textId="77777777" w:rsidR="00000000" w:rsidRDefault="00890A51">
      <w:pPr>
        <w:pStyle w:val="a0"/>
        <w:ind w:firstLine="720"/>
        <w:rPr>
          <w:rFonts w:hint="cs"/>
          <w:rtl/>
        </w:rPr>
      </w:pPr>
    </w:p>
    <w:p w14:paraId="478AADE2" w14:textId="77777777" w:rsidR="00000000" w:rsidRDefault="00890A51">
      <w:pPr>
        <w:pStyle w:val="a0"/>
        <w:ind w:firstLine="720"/>
        <w:rPr>
          <w:rFonts w:hint="cs"/>
          <w:rtl/>
        </w:rPr>
      </w:pPr>
      <w:r>
        <w:rPr>
          <w:rFonts w:hint="cs"/>
          <w:rtl/>
        </w:rPr>
        <w:t>במקור כללה הצעת החוק גם התייחסות לפליטה של קרינה ממתקני רשת</w:t>
      </w:r>
      <w:r>
        <w:rPr>
          <w:rFonts w:hint="cs"/>
          <w:rtl/>
        </w:rPr>
        <w:t xml:space="preserve"> החשמל, וצר לנו כי לנוכח ההתנגדות של משרד התשתיות הלאומיות וחברת החשמל נאלצו חברי הכנסת המציעים להחריג מתקנים אלו מתחולת החוק. </w:t>
      </w:r>
    </w:p>
    <w:p w14:paraId="2E3D858E" w14:textId="77777777" w:rsidR="00000000" w:rsidRDefault="00890A51">
      <w:pPr>
        <w:pStyle w:val="a0"/>
        <w:ind w:firstLine="720"/>
        <w:rPr>
          <w:rFonts w:hint="cs"/>
          <w:rtl/>
        </w:rPr>
      </w:pPr>
    </w:p>
    <w:p w14:paraId="093952E2" w14:textId="77777777" w:rsidR="00000000" w:rsidRDefault="00890A51">
      <w:pPr>
        <w:pStyle w:val="a0"/>
        <w:ind w:firstLine="720"/>
        <w:rPr>
          <w:rFonts w:hint="cs"/>
          <w:rtl/>
        </w:rPr>
      </w:pPr>
      <w:r>
        <w:rPr>
          <w:rFonts w:hint="cs"/>
          <w:rtl/>
        </w:rPr>
        <w:t xml:space="preserve">ועדת השרים לענייני חקיקה ביקשה מחברי הכנסת היוזמים להמתין עד לאישור הצעת החוק הממשלתית שיזם המשרד לאיכות הסביבה, העתידה להסדיר </w:t>
      </w:r>
      <w:r>
        <w:rPr>
          <w:rFonts w:hint="cs"/>
          <w:rtl/>
        </w:rPr>
        <w:t>את סמכויות הפיקוח בתחום הקרינה. הצעת חוק זו נמצאת כיום בדיונים בין המשרד לאיכות הסביבה לבין משרד התשתיות הלאומיות, ואנו מקווים שהדיונים יסתיימו והצעת החוק תאושר בקרוב.</w:t>
      </w:r>
    </w:p>
    <w:p w14:paraId="772D67B6" w14:textId="77777777" w:rsidR="00000000" w:rsidRDefault="00890A51">
      <w:pPr>
        <w:pStyle w:val="a0"/>
        <w:ind w:firstLine="0"/>
        <w:rPr>
          <w:rFonts w:hint="cs"/>
          <w:rtl/>
        </w:rPr>
      </w:pPr>
    </w:p>
    <w:p w14:paraId="23F0B97D" w14:textId="77777777" w:rsidR="00000000" w:rsidRDefault="00890A51">
      <w:pPr>
        <w:pStyle w:val="a0"/>
        <w:ind w:firstLine="720"/>
        <w:rPr>
          <w:rFonts w:hint="cs"/>
          <w:rtl/>
        </w:rPr>
      </w:pPr>
      <w:r>
        <w:rPr>
          <w:rFonts w:hint="cs"/>
          <w:rtl/>
        </w:rPr>
        <w:t>אני פונה כאן לחבר הכנסת מצנע, מיוזמי הצעת החוק: לאור העובדה שיש הסכמה של המציעים לעניין</w:t>
      </w:r>
      <w:r>
        <w:rPr>
          <w:rFonts w:hint="cs"/>
          <w:rtl/>
        </w:rPr>
        <w:t xml:space="preserve"> הזה להמתין </w:t>
      </w:r>
      <w:r>
        <w:rPr>
          <w:rtl/>
        </w:rPr>
        <w:t>–</w:t>
      </w:r>
      <w:r>
        <w:rPr>
          <w:rFonts w:hint="cs"/>
          <w:rtl/>
        </w:rPr>
        <w:t xml:space="preserve"> הוחלט בהנהלת הקואליציה, כך הבנתי, להכריז על חופש הצבעה לגבי הצעת חוק זו. </w:t>
      </w:r>
    </w:p>
    <w:p w14:paraId="6508BA5D" w14:textId="77777777" w:rsidR="00000000" w:rsidRDefault="00890A51">
      <w:pPr>
        <w:pStyle w:val="a0"/>
        <w:ind w:firstLine="0"/>
        <w:rPr>
          <w:rFonts w:hint="cs"/>
          <w:rtl/>
        </w:rPr>
      </w:pPr>
    </w:p>
    <w:p w14:paraId="1AE26657" w14:textId="77777777" w:rsidR="00000000" w:rsidRDefault="00890A51">
      <w:pPr>
        <w:pStyle w:val="af1"/>
        <w:rPr>
          <w:rFonts w:hint="cs"/>
          <w:rtl/>
        </w:rPr>
      </w:pPr>
      <w:r>
        <w:rPr>
          <w:rtl/>
        </w:rPr>
        <w:t>היו"ר</w:t>
      </w:r>
      <w:r>
        <w:rPr>
          <w:rFonts w:hint="cs"/>
          <w:rtl/>
        </w:rPr>
        <w:t xml:space="preserve"> נסים דהן</w:t>
      </w:r>
      <w:r>
        <w:rPr>
          <w:rtl/>
        </w:rPr>
        <w:t>:</w:t>
      </w:r>
    </w:p>
    <w:p w14:paraId="7A7CE84D" w14:textId="77777777" w:rsidR="00000000" w:rsidRDefault="00890A51">
      <w:pPr>
        <w:pStyle w:val="a0"/>
        <w:ind w:firstLine="0"/>
        <w:rPr>
          <w:rFonts w:hint="cs"/>
          <w:rtl/>
        </w:rPr>
      </w:pPr>
    </w:p>
    <w:p w14:paraId="24E8C3DE" w14:textId="77777777" w:rsidR="00000000" w:rsidRDefault="00890A51">
      <w:pPr>
        <w:pStyle w:val="a0"/>
        <w:ind w:firstLine="0"/>
        <w:rPr>
          <w:rFonts w:hint="cs"/>
          <w:rtl/>
        </w:rPr>
      </w:pPr>
      <w:r>
        <w:rPr>
          <w:rFonts w:hint="cs"/>
          <w:rtl/>
        </w:rPr>
        <w:tab/>
        <w:t xml:space="preserve">אם כן, אנחנו עוברים להצבעה. כבודו רוצה להשיב? בבקשה. הממשלה נתנה חופש הצבעה. כבוד השר, אומרים לי ממזכירות הכנסת, שהשר צריך להחליט בעד או נגד; הוא לא </w:t>
      </w:r>
      <w:r>
        <w:rPr>
          <w:rFonts w:hint="cs"/>
          <w:rtl/>
        </w:rPr>
        <w:t xml:space="preserve">יכול לתת חופש הצבעה. </w:t>
      </w:r>
    </w:p>
    <w:p w14:paraId="10AED2B9" w14:textId="77777777" w:rsidR="00000000" w:rsidRDefault="00890A51">
      <w:pPr>
        <w:pStyle w:val="a0"/>
        <w:ind w:firstLine="0"/>
        <w:rPr>
          <w:rFonts w:hint="cs"/>
          <w:rtl/>
        </w:rPr>
      </w:pPr>
    </w:p>
    <w:p w14:paraId="1DD6CA17" w14:textId="77777777" w:rsidR="00000000" w:rsidRDefault="00890A51">
      <w:pPr>
        <w:pStyle w:val="-"/>
        <w:rPr>
          <w:rtl/>
        </w:rPr>
      </w:pPr>
      <w:bookmarkStart w:id="345" w:name="FS000000567T30_06_2004_14_51_55C"/>
      <w:bookmarkEnd w:id="345"/>
      <w:r>
        <w:rPr>
          <w:rtl/>
        </w:rPr>
        <w:t>שר המדע והטכנולוגיה אליעזר זנדברג:</w:t>
      </w:r>
    </w:p>
    <w:p w14:paraId="5413A7C0" w14:textId="77777777" w:rsidR="00000000" w:rsidRDefault="00890A51">
      <w:pPr>
        <w:pStyle w:val="a0"/>
        <w:rPr>
          <w:rtl/>
        </w:rPr>
      </w:pPr>
    </w:p>
    <w:p w14:paraId="111750F6" w14:textId="77777777" w:rsidR="00000000" w:rsidRDefault="00890A51">
      <w:pPr>
        <w:pStyle w:val="a0"/>
        <w:rPr>
          <w:rFonts w:hint="cs"/>
          <w:rtl/>
        </w:rPr>
      </w:pPr>
      <w:r>
        <w:rPr>
          <w:rFonts w:hint="cs"/>
          <w:rtl/>
        </w:rPr>
        <w:t xml:space="preserve">- - - </w:t>
      </w:r>
    </w:p>
    <w:p w14:paraId="4689A989" w14:textId="77777777" w:rsidR="00000000" w:rsidRDefault="00890A51">
      <w:pPr>
        <w:pStyle w:val="a0"/>
        <w:ind w:firstLine="0"/>
        <w:rPr>
          <w:rFonts w:hint="cs"/>
          <w:rtl/>
        </w:rPr>
      </w:pPr>
    </w:p>
    <w:p w14:paraId="2A39C124" w14:textId="77777777" w:rsidR="00000000" w:rsidRDefault="00890A51">
      <w:pPr>
        <w:pStyle w:val="af1"/>
        <w:rPr>
          <w:rFonts w:hint="cs"/>
          <w:rtl/>
        </w:rPr>
      </w:pPr>
      <w:r>
        <w:rPr>
          <w:rtl/>
        </w:rPr>
        <w:t>היו"ר</w:t>
      </w:r>
      <w:r>
        <w:rPr>
          <w:rFonts w:hint="cs"/>
          <w:rtl/>
        </w:rPr>
        <w:t xml:space="preserve"> נסים דהן</w:t>
      </w:r>
      <w:r>
        <w:rPr>
          <w:rtl/>
        </w:rPr>
        <w:t>:</w:t>
      </w:r>
    </w:p>
    <w:p w14:paraId="04B349CA" w14:textId="77777777" w:rsidR="00000000" w:rsidRDefault="00890A51">
      <w:pPr>
        <w:pStyle w:val="a0"/>
        <w:ind w:firstLine="0"/>
        <w:rPr>
          <w:rFonts w:hint="cs"/>
          <w:rtl/>
        </w:rPr>
      </w:pPr>
    </w:p>
    <w:p w14:paraId="6D227756" w14:textId="77777777" w:rsidR="00000000" w:rsidRDefault="00890A51">
      <w:pPr>
        <w:pStyle w:val="a0"/>
        <w:ind w:firstLine="0"/>
        <w:rPr>
          <w:rFonts w:hint="cs"/>
          <w:rtl/>
        </w:rPr>
      </w:pPr>
      <w:r>
        <w:rPr>
          <w:rFonts w:hint="cs"/>
          <w:rtl/>
        </w:rPr>
        <w:tab/>
        <w:t xml:space="preserve">בסדר, תודה. הממשלה מתנגדת, אבל הוא נותן חופש הצבעה. בבקשה, חבר הכנסת מצנע. </w:t>
      </w:r>
    </w:p>
    <w:p w14:paraId="5E491DD8" w14:textId="77777777" w:rsidR="00000000" w:rsidRDefault="00890A51">
      <w:pPr>
        <w:pStyle w:val="a0"/>
        <w:ind w:firstLine="0"/>
        <w:rPr>
          <w:rFonts w:hint="cs"/>
          <w:rtl/>
        </w:rPr>
      </w:pPr>
    </w:p>
    <w:p w14:paraId="360ACE32" w14:textId="77777777" w:rsidR="00000000" w:rsidRDefault="00890A51">
      <w:pPr>
        <w:pStyle w:val="-"/>
        <w:rPr>
          <w:rtl/>
        </w:rPr>
      </w:pPr>
      <w:bookmarkStart w:id="346" w:name="FS000001042T30_06_2004_14_47_56"/>
      <w:bookmarkEnd w:id="346"/>
      <w:r>
        <w:rPr>
          <w:rtl/>
        </w:rPr>
        <w:t>עמרם מצנע (העבודה-מימד):</w:t>
      </w:r>
    </w:p>
    <w:p w14:paraId="57952F20" w14:textId="77777777" w:rsidR="00000000" w:rsidRDefault="00890A51">
      <w:pPr>
        <w:pStyle w:val="a0"/>
        <w:rPr>
          <w:rtl/>
        </w:rPr>
      </w:pPr>
    </w:p>
    <w:p w14:paraId="113DCC19" w14:textId="77777777" w:rsidR="00000000" w:rsidRDefault="00890A51">
      <w:pPr>
        <w:pStyle w:val="a0"/>
        <w:rPr>
          <w:rFonts w:hint="cs"/>
          <w:rtl/>
        </w:rPr>
      </w:pPr>
      <w:r>
        <w:rPr>
          <w:rFonts w:hint="cs"/>
          <w:rtl/>
        </w:rPr>
        <w:t>אני מסכים, ואני רק רוצה לומר, שהבעיה היום איננה התנגדות עקרונית להצע</w:t>
      </w:r>
      <w:r>
        <w:rPr>
          <w:rFonts w:hint="cs"/>
          <w:rtl/>
        </w:rPr>
        <w:t>ת החוק, אלא יש ויכוח בממשלה בין השרה לאיכות הסביבה לשר התשתיות, ואינני בטוח שהוויכוח הזה גם יגיע לפתרונו בסופו של דבר. על כן, אני, באופן עקרוני, מסכים. אנחנו נחכה פרק זמן סביר, ולאחר מכן כמובן נרגיש את עצמנו חופשיים. תודה.</w:t>
      </w:r>
    </w:p>
    <w:p w14:paraId="0ACB9D06" w14:textId="77777777" w:rsidR="00000000" w:rsidRDefault="00890A51">
      <w:pPr>
        <w:pStyle w:val="a0"/>
        <w:rPr>
          <w:rFonts w:hint="cs"/>
          <w:rtl/>
        </w:rPr>
      </w:pPr>
    </w:p>
    <w:p w14:paraId="40539CA9" w14:textId="77777777" w:rsidR="00000000" w:rsidRDefault="00890A51">
      <w:pPr>
        <w:pStyle w:val="af1"/>
        <w:rPr>
          <w:rFonts w:hint="cs"/>
          <w:rtl/>
        </w:rPr>
      </w:pPr>
      <w:r>
        <w:rPr>
          <w:rFonts w:hint="cs"/>
          <w:rtl/>
        </w:rPr>
        <w:t>היו"ר נסים דהן:</w:t>
      </w:r>
    </w:p>
    <w:p w14:paraId="62ADE30C" w14:textId="77777777" w:rsidR="00000000" w:rsidRDefault="00890A51">
      <w:pPr>
        <w:pStyle w:val="a0"/>
        <w:rPr>
          <w:rFonts w:hint="cs"/>
          <w:rtl/>
        </w:rPr>
      </w:pPr>
    </w:p>
    <w:p w14:paraId="43EC3387" w14:textId="77777777" w:rsidR="00000000" w:rsidRDefault="00890A51">
      <w:pPr>
        <w:pStyle w:val="a0"/>
        <w:rPr>
          <w:rFonts w:hint="cs"/>
          <w:rtl/>
        </w:rPr>
      </w:pPr>
      <w:r>
        <w:rPr>
          <w:rFonts w:hint="cs"/>
          <w:rtl/>
        </w:rPr>
        <w:t xml:space="preserve">תודה. </w:t>
      </w:r>
    </w:p>
    <w:p w14:paraId="578198A9" w14:textId="77777777" w:rsidR="00000000" w:rsidRDefault="00890A51">
      <w:pPr>
        <w:pStyle w:val="a0"/>
        <w:rPr>
          <w:rFonts w:hint="cs"/>
          <w:rtl/>
        </w:rPr>
      </w:pPr>
    </w:p>
    <w:p w14:paraId="21CA6456" w14:textId="77777777" w:rsidR="00000000" w:rsidRDefault="00890A51">
      <w:pPr>
        <w:pStyle w:val="a0"/>
        <w:rPr>
          <w:rFonts w:hint="cs"/>
          <w:rtl/>
        </w:rPr>
      </w:pPr>
      <w:r>
        <w:rPr>
          <w:rFonts w:hint="cs"/>
          <w:rtl/>
        </w:rPr>
        <w:t>אנחנו ע</w:t>
      </w:r>
      <w:r>
        <w:rPr>
          <w:rFonts w:hint="cs"/>
          <w:rtl/>
        </w:rPr>
        <w:t>וברים להצבעה. מי בעד? מי נגד? ההצבעה החלה.</w:t>
      </w:r>
    </w:p>
    <w:p w14:paraId="6C780205" w14:textId="77777777" w:rsidR="00000000" w:rsidRDefault="00890A51">
      <w:pPr>
        <w:pStyle w:val="a0"/>
        <w:rPr>
          <w:rFonts w:hint="cs"/>
          <w:rtl/>
        </w:rPr>
      </w:pPr>
    </w:p>
    <w:p w14:paraId="52F25E4B" w14:textId="77777777" w:rsidR="00000000" w:rsidRDefault="00890A51">
      <w:pPr>
        <w:pStyle w:val="ab"/>
        <w:bidi/>
        <w:rPr>
          <w:rFonts w:hint="cs"/>
          <w:rtl/>
        </w:rPr>
      </w:pPr>
      <w:r>
        <w:rPr>
          <w:rFonts w:hint="cs"/>
          <w:rtl/>
        </w:rPr>
        <w:t>הצבעה מס' 10</w:t>
      </w:r>
    </w:p>
    <w:p w14:paraId="3718536A" w14:textId="77777777" w:rsidR="00000000" w:rsidRDefault="00890A51">
      <w:pPr>
        <w:pStyle w:val="a0"/>
        <w:rPr>
          <w:rFonts w:hint="cs"/>
          <w:rtl/>
        </w:rPr>
      </w:pPr>
    </w:p>
    <w:p w14:paraId="3B44E020" w14:textId="77777777" w:rsidR="00000000" w:rsidRDefault="00890A51">
      <w:pPr>
        <w:pStyle w:val="ac"/>
        <w:bidi/>
        <w:rPr>
          <w:rFonts w:hint="cs"/>
          <w:rtl/>
        </w:rPr>
      </w:pPr>
      <w:r>
        <w:rPr>
          <w:rFonts w:hint="cs"/>
          <w:rtl/>
        </w:rPr>
        <w:t>בעד ההצעה להעביר את הצעת החוק לדיון מוקדם בוועדה - 29</w:t>
      </w:r>
    </w:p>
    <w:p w14:paraId="5C570490" w14:textId="77777777" w:rsidR="00000000" w:rsidRDefault="00890A51">
      <w:pPr>
        <w:pStyle w:val="ac"/>
        <w:bidi/>
        <w:rPr>
          <w:rFonts w:hint="cs"/>
          <w:rtl/>
        </w:rPr>
      </w:pPr>
      <w:r>
        <w:rPr>
          <w:rFonts w:hint="cs"/>
          <w:rtl/>
        </w:rPr>
        <w:t>נגד - אין</w:t>
      </w:r>
    </w:p>
    <w:p w14:paraId="1156F975" w14:textId="77777777" w:rsidR="00000000" w:rsidRDefault="00890A51">
      <w:pPr>
        <w:pStyle w:val="ac"/>
        <w:bidi/>
        <w:rPr>
          <w:rFonts w:hint="cs"/>
          <w:rtl/>
        </w:rPr>
      </w:pPr>
      <w:r>
        <w:rPr>
          <w:rFonts w:hint="cs"/>
          <w:rtl/>
        </w:rPr>
        <w:t>נמנעים - אין</w:t>
      </w:r>
    </w:p>
    <w:p w14:paraId="50ACBB9E" w14:textId="77777777" w:rsidR="00000000" w:rsidRDefault="00890A51">
      <w:pPr>
        <w:pStyle w:val="ad"/>
        <w:bidi/>
        <w:rPr>
          <w:rFonts w:hint="cs"/>
          <w:rtl/>
        </w:rPr>
      </w:pPr>
      <w:r>
        <w:rPr>
          <w:rFonts w:hint="cs"/>
          <w:rtl/>
        </w:rPr>
        <w:t xml:space="preserve">ההצעה להעביר את הצעת חוק פיקוח על מקורות של שדות אלקטרומגנטיים, התשס"ד-2004,  </w:t>
      </w:r>
    </w:p>
    <w:p w14:paraId="0DA68C7F" w14:textId="77777777" w:rsidR="00000000" w:rsidRDefault="00890A51">
      <w:pPr>
        <w:pStyle w:val="ad"/>
        <w:bidi/>
        <w:rPr>
          <w:rFonts w:hint="cs"/>
          <w:rtl/>
        </w:rPr>
      </w:pPr>
      <w:r>
        <w:rPr>
          <w:rFonts w:hint="cs"/>
          <w:rtl/>
        </w:rPr>
        <w:t>לדיון מוקדם בוועדת הפנים ואיכות הסביבה נתק</w:t>
      </w:r>
      <w:r>
        <w:rPr>
          <w:rFonts w:hint="cs"/>
          <w:rtl/>
        </w:rPr>
        <w:t>בלה.</w:t>
      </w:r>
    </w:p>
    <w:p w14:paraId="49688D6C" w14:textId="77777777" w:rsidR="00000000" w:rsidRDefault="00890A51">
      <w:pPr>
        <w:pStyle w:val="a0"/>
        <w:rPr>
          <w:rFonts w:hint="cs"/>
          <w:rtl/>
        </w:rPr>
      </w:pPr>
    </w:p>
    <w:p w14:paraId="4B06454C" w14:textId="77777777" w:rsidR="00000000" w:rsidRDefault="00890A51">
      <w:pPr>
        <w:pStyle w:val="af1"/>
        <w:rPr>
          <w:rFonts w:hint="cs"/>
          <w:rtl/>
        </w:rPr>
      </w:pPr>
      <w:r>
        <w:rPr>
          <w:rFonts w:hint="cs"/>
          <w:rtl/>
        </w:rPr>
        <w:t>היו"ר נסים דהן:</w:t>
      </w:r>
    </w:p>
    <w:p w14:paraId="4A9D3F03" w14:textId="77777777" w:rsidR="00000000" w:rsidRDefault="00890A51">
      <w:pPr>
        <w:pStyle w:val="a0"/>
        <w:rPr>
          <w:rFonts w:hint="cs"/>
          <w:rtl/>
        </w:rPr>
      </w:pPr>
    </w:p>
    <w:p w14:paraId="0D873E18" w14:textId="77777777" w:rsidR="00000000" w:rsidRDefault="00890A51">
      <w:pPr>
        <w:pStyle w:val="a0"/>
        <w:rPr>
          <w:rFonts w:hint="cs"/>
          <w:rtl/>
        </w:rPr>
      </w:pPr>
      <w:r>
        <w:rPr>
          <w:rFonts w:hint="cs"/>
          <w:rtl/>
        </w:rPr>
        <w:t xml:space="preserve">בעד - 29, אין מתנגדים ואין נמנעים. הצעת החוק התקבלה. ועדת הפנים ואיכות הסביבה תמשיך בהכנת החוק לקריאה ראשונה. </w:t>
      </w:r>
    </w:p>
    <w:p w14:paraId="1865D6B1" w14:textId="77777777" w:rsidR="00000000" w:rsidRDefault="00890A51">
      <w:pPr>
        <w:pStyle w:val="a2"/>
        <w:rPr>
          <w:rFonts w:hint="cs"/>
          <w:rtl/>
        </w:rPr>
      </w:pPr>
    </w:p>
    <w:p w14:paraId="15EA1214" w14:textId="77777777" w:rsidR="00000000" w:rsidRDefault="00890A51">
      <w:pPr>
        <w:pStyle w:val="a0"/>
        <w:rPr>
          <w:rFonts w:hint="cs"/>
          <w:rtl/>
        </w:rPr>
      </w:pPr>
    </w:p>
    <w:p w14:paraId="4FC45192" w14:textId="77777777" w:rsidR="00000000" w:rsidRDefault="00890A51">
      <w:pPr>
        <w:pStyle w:val="a2"/>
        <w:rPr>
          <w:rFonts w:hint="cs"/>
          <w:rtl/>
        </w:rPr>
      </w:pPr>
      <w:bookmarkStart w:id="347" w:name="CS28850FI0028850T30_06_2004_14_58_20"/>
      <w:bookmarkStart w:id="348" w:name="_Toc77593422"/>
      <w:bookmarkEnd w:id="347"/>
      <w:r>
        <w:rPr>
          <w:rtl/>
        </w:rPr>
        <w:t>הצעת חוק הסדרת מתקני שידור סלולריים, התשס"ד–2004</w:t>
      </w:r>
      <w:bookmarkEnd w:id="348"/>
    </w:p>
    <w:p w14:paraId="397A32BE" w14:textId="77777777" w:rsidR="00000000" w:rsidRDefault="00890A51">
      <w:pPr>
        <w:pStyle w:val="a0"/>
        <w:rPr>
          <w:rFonts w:hint="cs"/>
          <w:rtl/>
        </w:rPr>
      </w:pPr>
      <w:r>
        <w:rPr>
          <w:rtl/>
        </w:rPr>
        <w:t>[נספחות.]</w:t>
      </w:r>
    </w:p>
    <w:p w14:paraId="1FF981A9" w14:textId="77777777" w:rsidR="00000000" w:rsidRDefault="00890A51">
      <w:pPr>
        <w:pStyle w:val="-0"/>
        <w:rPr>
          <w:rFonts w:hint="cs"/>
          <w:rtl/>
        </w:rPr>
      </w:pPr>
      <w:bookmarkStart w:id="349" w:name="_Toc77593423"/>
      <w:r>
        <w:rPr>
          <w:rFonts w:hint="cs"/>
          <w:rtl/>
        </w:rPr>
        <w:t>(הצעת חבר הכנסת יורי שטרן)</w:t>
      </w:r>
      <w:bookmarkEnd w:id="349"/>
    </w:p>
    <w:p w14:paraId="41EFF3AE" w14:textId="77777777" w:rsidR="00000000" w:rsidRDefault="00890A51">
      <w:pPr>
        <w:pStyle w:val="a0"/>
        <w:rPr>
          <w:rFonts w:hint="cs"/>
          <w:rtl/>
        </w:rPr>
      </w:pPr>
    </w:p>
    <w:p w14:paraId="2D643866" w14:textId="77777777" w:rsidR="00000000" w:rsidRDefault="00890A51">
      <w:pPr>
        <w:pStyle w:val="af1"/>
        <w:rPr>
          <w:rFonts w:hint="cs"/>
          <w:rtl/>
        </w:rPr>
      </w:pPr>
      <w:r>
        <w:rPr>
          <w:rFonts w:hint="cs"/>
          <w:rtl/>
        </w:rPr>
        <w:t>היו"ר נסים דהן:</w:t>
      </w:r>
    </w:p>
    <w:p w14:paraId="78D460E4" w14:textId="77777777" w:rsidR="00000000" w:rsidRDefault="00890A51">
      <w:pPr>
        <w:pStyle w:val="a0"/>
        <w:rPr>
          <w:rFonts w:hint="cs"/>
          <w:rtl/>
        </w:rPr>
      </w:pPr>
    </w:p>
    <w:p w14:paraId="069601BE" w14:textId="77777777" w:rsidR="00000000" w:rsidRDefault="00890A51">
      <w:pPr>
        <w:pStyle w:val="a0"/>
        <w:rPr>
          <w:rFonts w:hint="cs"/>
          <w:rtl/>
        </w:rPr>
      </w:pPr>
      <w:r>
        <w:rPr>
          <w:rFonts w:hint="cs"/>
          <w:rtl/>
        </w:rPr>
        <w:t>אנחנו עוברים להצ</w:t>
      </w:r>
      <w:r>
        <w:rPr>
          <w:rFonts w:hint="cs"/>
          <w:rtl/>
        </w:rPr>
        <w:t>עת חוק פ/2155: הצעת חוק הסדרת מתקני שידור סלולריים, התשס"ד-2004 - מאת חבר הכנסת יורי שטרן.</w:t>
      </w:r>
    </w:p>
    <w:p w14:paraId="43CD93B1" w14:textId="77777777" w:rsidR="00000000" w:rsidRDefault="00890A51">
      <w:pPr>
        <w:pStyle w:val="a0"/>
        <w:rPr>
          <w:rFonts w:hint="cs"/>
          <w:rtl/>
        </w:rPr>
      </w:pPr>
    </w:p>
    <w:p w14:paraId="40A7B395" w14:textId="77777777" w:rsidR="00000000" w:rsidRDefault="00890A51">
      <w:pPr>
        <w:pStyle w:val="a"/>
        <w:rPr>
          <w:rtl/>
        </w:rPr>
      </w:pPr>
      <w:bookmarkStart w:id="350" w:name="FS000000430T30_06_2004_14_59_26"/>
      <w:bookmarkStart w:id="351" w:name="_Toc77593424"/>
      <w:bookmarkEnd w:id="350"/>
      <w:r>
        <w:rPr>
          <w:rFonts w:hint="eastAsia"/>
          <w:rtl/>
        </w:rPr>
        <w:t>יורי</w:t>
      </w:r>
      <w:r>
        <w:rPr>
          <w:rtl/>
        </w:rPr>
        <w:t xml:space="preserve"> שטרן (האיחוד הלאומי - ישראל ביתנו):</w:t>
      </w:r>
      <w:bookmarkEnd w:id="351"/>
    </w:p>
    <w:p w14:paraId="7CA14380" w14:textId="77777777" w:rsidR="00000000" w:rsidRDefault="00890A51">
      <w:pPr>
        <w:pStyle w:val="a0"/>
        <w:rPr>
          <w:rFonts w:hint="cs"/>
          <w:rtl/>
        </w:rPr>
      </w:pPr>
    </w:p>
    <w:p w14:paraId="51A786AD" w14:textId="77777777" w:rsidR="00000000" w:rsidRDefault="00890A51">
      <w:pPr>
        <w:pStyle w:val="a0"/>
        <w:rPr>
          <w:rFonts w:hint="cs"/>
          <w:rtl/>
        </w:rPr>
      </w:pPr>
      <w:r>
        <w:rPr>
          <w:rFonts w:hint="cs"/>
          <w:rtl/>
        </w:rPr>
        <w:t>חברי חברי הממשלה, ראש הממשלה, חברי הכנסת, בדיון הציבורי בשנים האחרונות, במיוחד בתקופה האחרונה, עלה לא פעם נושא הקרינה מהמת</w:t>
      </w:r>
      <w:r>
        <w:rPr>
          <w:rFonts w:hint="cs"/>
          <w:rtl/>
        </w:rPr>
        <w:t xml:space="preserve">קנים הסלולריים, מהאנטנות הסלולריות. </w:t>
      </w:r>
    </w:p>
    <w:p w14:paraId="22E67A62" w14:textId="77777777" w:rsidR="00000000" w:rsidRDefault="00890A51">
      <w:pPr>
        <w:pStyle w:val="a0"/>
        <w:rPr>
          <w:rFonts w:hint="cs"/>
          <w:rtl/>
        </w:rPr>
      </w:pPr>
    </w:p>
    <w:p w14:paraId="7EF1CBC7" w14:textId="77777777" w:rsidR="00000000" w:rsidRDefault="00890A51">
      <w:pPr>
        <w:pStyle w:val="a0"/>
        <w:rPr>
          <w:rFonts w:hint="cs"/>
          <w:rtl/>
        </w:rPr>
      </w:pPr>
      <w:r>
        <w:rPr>
          <w:rFonts w:hint="cs"/>
          <w:rtl/>
        </w:rPr>
        <w:t xml:space="preserve">יש לא מעט פניקה בציבור. אין הוכחות מדעיות לכאן או לכאן. אוכלוסיות מסוימות שנמצאות בסביבה הקרובה של אנטנות מרגישות את עצמן תחת איום. הדבר חמור במיוחד כאשר כדי להקים את האנטנות האלה מסכמים עם כל מיני מוסדות ששייכים למשל </w:t>
      </w:r>
      <w:r>
        <w:rPr>
          <w:rFonts w:hint="cs"/>
          <w:rtl/>
        </w:rPr>
        <w:t>לגופים ציבוריים כמו בתי-אבות או בתי מגורים לעולים קשישים או הוסטלים שהנהלת החברה יכולה לתת אישור להתקין אנטנה מעל הבניין והדיירים מקבלים את זה בהפתעה. אף אחד לא התייעץ אתם. הנושא הזה באמת מדאיג מאוד אנשים. אותו דבר כאשר מדובר על התקנת אנטנות ליד מוסדות חינ</w:t>
      </w:r>
      <w:r>
        <w:rPr>
          <w:rFonts w:hint="cs"/>
          <w:rtl/>
        </w:rPr>
        <w:t xml:space="preserve">וך, גני-ילדים, בתי-ספר וכו'. אין ספק שיש פה התמודדות וקונפליקט וניגוד אינטרסים בין השכונות היותר מבוססות והפחות מבוססות. כל אחד רוצה לדחות את הבנייה בסביבה שלו ומוכן שזה ייבנה במקום אחר. </w:t>
      </w:r>
    </w:p>
    <w:p w14:paraId="1D238AC1" w14:textId="77777777" w:rsidR="00000000" w:rsidRDefault="00890A51">
      <w:pPr>
        <w:pStyle w:val="a0"/>
        <w:rPr>
          <w:rFonts w:hint="cs"/>
          <w:rtl/>
        </w:rPr>
      </w:pPr>
    </w:p>
    <w:p w14:paraId="778ED285" w14:textId="77777777" w:rsidR="00000000" w:rsidRDefault="00890A51">
      <w:pPr>
        <w:pStyle w:val="a0"/>
        <w:rPr>
          <w:rFonts w:hint="cs"/>
          <w:rtl/>
        </w:rPr>
      </w:pPr>
      <w:r>
        <w:rPr>
          <w:rFonts w:hint="cs"/>
          <w:rtl/>
        </w:rPr>
        <w:t>שוב, אין כעת הוכחות שהקרינה הזאת מהאנטנות הסלולריות אכן פוגעת בבריא</w:t>
      </w:r>
      <w:r>
        <w:rPr>
          <w:rFonts w:hint="cs"/>
          <w:rtl/>
        </w:rPr>
        <w:t>ות, אבל אין גם שום ודאות ואף אחד לא יכול לטעון שזה לא פוגע. מדובר גם בהשפעות מתמשכות, מצטברות ולטווח ארוך. לכן, ההתנהגות הנכונה של כל מערכת במקרים כאלה היא ליצור שורת כלים שממזערים את הנזקים האפשריים וגם בודקים אותם.</w:t>
      </w:r>
    </w:p>
    <w:p w14:paraId="3D2F324D" w14:textId="77777777" w:rsidR="00000000" w:rsidRDefault="00890A51">
      <w:pPr>
        <w:pStyle w:val="a0"/>
        <w:rPr>
          <w:rFonts w:hint="cs"/>
          <w:rtl/>
        </w:rPr>
      </w:pPr>
    </w:p>
    <w:p w14:paraId="56A982B9" w14:textId="77777777" w:rsidR="00000000" w:rsidRDefault="00890A51">
      <w:pPr>
        <w:pStyle w:val="a0"/>
        <w:rPr>
          <w:rFonts w:hint="cs"/>
          <w:rtl/>
        </w:rPr>
      </w:pPr>
      <w:r>
        <w:rPr>
          <w:rFonts w:hint="cs"/>
          <w:rtl/>
        </w:rPr>
        <w:t>הצעת החוק שלי - ואני מודה לגופים הציבו</w:t>
      </w:r>
      <w:r>
        <w:rPr>
          <w:rFonts w:hint="cs"/>
          <w:rtl/>
        </w:rPr>
        <w:t>ריים שעבדו עליה באמת והגיעו להצעת החוק מקיפה מאוד  - באה להסדיר את נושא ההיתרים: היתר התקנת מתקן, היתר הפעלת מתקן, היתר בדיקה, מי מוסמך לבדוק את הקרינה - זה מתיישב יפה עם גישתו של חבר הכנסת מצנע בנושא הזה, שלא החברה תבדוק את עצמה ותדווח לרשויות, אלא יהיה ג</w:t>
      </w:r>
      <w:r>
        <w:rPr>
          <w:rFonts w:hint="cs"/>
          <w:rtl/>
        </w:rPr>
        <w:t>וף שלישי עצמאי - מי יהיו הפקחים, הזכות של תובענה ייצוגית במקרה שכן יש חשש לנזקים, ענישה במקרים של אי-עמידה בחוק הזה.</w:t>
      </w:r>
    </w:p>
    <w:p w14:paraId="4008C960" w14:textId="77777777" w:rsidR="00000000" w:rsidRDefault="00890A51">
      <w:pPr>
        <w:pStyle w:val="a0"/>
        <w:rPr>
          <w:rFonts w:hint="cs"/>
          <w:rtl/>
        </w:rPr>
      </w:pPr>
    </w:p>
    <w:p w14:paraId="2C223D5F" w14:textId="77777777" w:rsidR="00000000" w:rsidRDefault="00890A51">
      <w:pPr>
        <w:pStyle w:val="a0"/>
        <w:rPr>
          <w:rFonts w:hint="cs"/>
          <w:rtl/>
        </w:rPr>
      </w:pPr>
      <w:r>
        <w:rPr>
          <w:rFonts w:hint="cs"/>
          <w:rtl/>
        </w:rPr>
        <w:t>יש בחוק גם סעיף שמאפשר הקמת קרן מחקר למעקב אחרי ההשלכות הבריאותיות של המתקנים הסלולריים. משרד האוצר התנגד לסעיף הזה מחשש שעלויות הקמת הקרן</w:t>
      </w:r>
      <w:r>
        <w:rPr>
          <w:rFonts w:hint="cs"/>
          <w:rtl/>
        </w:rPr>
        <w:t xml:space="preserve"> שנופלות על החברות הסלולריות בסופו של דבר תתגלגלנה על הצרכנים עצמם. אני מוכן שהנושא זה לא ייכלל בהצעת החוק בשלב הזה, וכשזה יעלה בדיון אפשר יהיה לבדוק אם אכן יש להצעה הזאת השלכות כלכליות חמורות או לא.</w:t>
      </w:r>
    </w:p>
    <w:p w14:paraId="389922A7" w14:textId="77777777" w:rsidR="00000000" w:rsidRDefault="00890A51">
      <w:pPr>
        <w:pStyle w:val="a0"/>
        <w:rPr>
          <w:rFonts w:hint="cs"/>
          <w:rtl/>
        </w:rPr>
      </w:pPr>
    </w:p>
    <w:p w14:paraId="65D342E6" w14:textId="77777777" w:rsidR="00000000" w:rsidRDefault="00890A51">
      <w:pPr>
        <w:pStyle w:val="a0"/>
        <w:rPr>
          <w:rFonts w:hint="cs"/>
          <w:rtl/>
        </w:rPr>
      </w:pPr>
      <w:r>
        <w:rPr>
          <w:rFonts w:hint="cs"/>
          <w:rtl/>
        </w:rPr>
        <w:t>על כל פנים, אינני רואה את ההצעה הזאת כהצעה פוליטית. אני</w:t>
      </w:r>
      <w:r>
        <w:rPr>
          <w:rFonts w:hint="cs"/>
          <w:rtl/>
        </w:rPr>
        <w:t xml:space="preserve"> חושב ואני מקווה שהיא גם תקודם בעצה עם החברות הסלולריות שתרומתן למשק לא מבוטלת. </w:t>
      </w:r>
    </w:p>
    <w:p w14:paraId="74BA5069" w14:textId="77777777" w:rsidR="00000000" w:rsidRDefault="00890A51">
      <w:pPr>
        <w:pStyle w:val="a0"/>
        <w:rPr>
          <w:rFonts w:hint="cs"/>
          <w:rtl/>
        </w:rPr>
      </w:pPr>
    </w:p>
    <w:p w14:paraId="2AABCAB3" w14:textId="77777777" w:rsidR="00000000" w:rsidRDefault="00890A51">
      <w:pPr>
        <w:pStyle w:val="a0"/>
        <w:rPr>
          <w:rFonts w:hint="cs"/>
          <w:rtl/>
        </w:rPr>
      </w:pPr>
      <w:r>
        <w:rPr>
          <w:rFonts w:hint="cs"/>
          <w:rtl/>
        </w:rPr>
        <w:t>פניתי לממשלה ולהנהלת הקואליציה בבקשה לתמוך בהצעת החוק. לפי סיכום עם שר המשפטים ושר המדע, אני מבקש לדחות את תשובת השר ואת ההצבעה למועד אחר, לאחר שוועדת השרים לענייני חקיקה תדו</w:t>
      </w:r>
      <w:r>
        <w:rPr>
          <w:rFonts w:hint="cs"/>
          <w:rtl/>
        </w:rPr>
        <w:t>ן מחדש בהצעה עם ההתחייבויות שציינתי - ללכת יחד עם הגופים הממשלתיים ולא לעמוד על כך שתקום קרן מחקר אלא לשים זאת כאחת ההצעות לדיון ענייני. אני מקווה שהקואליציה והממשלה יקבלו את הצעותי.</w:t>
      </w:r>
    </w:p>
    <w:p w14:paraId="1B8C06ED" w14:textId="77777777" w:rsidR="00000000" w:rsidRDefault="00890A51">
      <w:pPr>
        <w:pStyle w:val="a0"/>
        <w:rPr>
          <w:rFonts w:hint="cs"/>
          <w:rtl/>
        </w:rPr>
      </w:pPr>
    </w:p>
    <w:p w14:paraId="65F27A07" w14:textId="77777777" w:rsidR="00000000" w:rsidRDefault="00890A51">
      <w:pPr>
        <w:pStyle w:val="af1"/>
        <w:rPr>
          <w:rFonts w:hint="cs"/>
          <w:rtl/>
        </w:rPr>
      </w:pPr>
      <w:r>
        <w:rPr>
          <w:rFonts w:hint="cs"/>
          <w:rtl/>
        </w:rPr>
        <w:t>היו"ר נסים דהן:</w:t>
      </w:r>
    </w:p>
    <w:p w14:paraId="224046C5" w14:textId="77777777" w:rsidR="00000000" w:rsidRDefault="00890A51">
      <w:pPr>
        <w:pStyle w:val="a0"/>
        <w:rPr>
          <w:rFonts w:hint="cs"/>
          <w:rtl/>
        </w:rPr>
      </w:pPr>
    </w:p>
    <w:p w14:paraId="16E7C072" w14:textId="77777777" w:rsidR="00000000" w:rsidRDefault="00890A51">
      <w:pPr>
        <w:pStyle w:val="a0"/>
        <w:rPr>
          <w:rFonts w:hint="cs"/>
          <w:rtl/>
        </w:rPr>
      </w:pPr>
      <w:r>
        <w:rPr>
          <w:rFonts w:hint="cs"/>
          <w:rtl/>
        </w:rPr>
        <w:t>תודה רבה. אתה יכול רק לבקש. תיכף נשמע את הצעת הממשלה. ב</w:t>
      </w:r>
      <w:r>
        <w:rPr>
          <w:rFonts w:hint="cs"/>
          <w:rtl/>
        </w:rPr>
        <w:t>בקשה.</w:t>
      </w:r>
    </w:p>
    <w:p w14:paraId="53CE96D3" w14:textId="77777777" w:rsidR="00000000" w:rsidRDefault="00890A51">
      <w:pPr>
        <w:pStyle w:val="a0"/>
        <w:rPr>
          <w:rFonts w:hint="cs"/>
          <w:rtl/>
        </w:rPr>
      </w:pPr>
    </w:p>
    <w:p w14:paraId="377D0C72" w14:textId="77777777" w:rsidR="00000000" w:rsidRDefault="00890A51">
      <w:pPr>
        <w:pStyle w:val="a"/>
        <w:rPr>
          <w:rtl/>
        </w:rPr>
      </w:pPr>
      <w:bookmarkStart w:id="352" w:name="FS000000567T30_06_2004_15_08_44"/>
      <w:bookmarkStart w:id="353" w:name="_Toc77593425"/>
      <w:bookmarkEnd w:id="352"/>
      <w:r>
        <w:rPr>
          <w:rFonts w:hint="eastAsia"/>
          <w:rtl/>
        </w:rPr>
        <w:t>שר</w:t>
      </w:r>
      <w:r>
        <w:rPr>
          <w:rtl/>
        </w:rPr>
        <w:t xml:space="preserve"> המדע והטכנולוגיה אליעזר זנדברג:</w:t>
      </w:r>
      <w:bookmarkEnd w:id="353"/>
    </w:p>
    <w:p w14:paraId="53534B8D" w14:textId="77777777" w:rsidR="00000000" w:rsidRDefault="00890A51">
      <w:pPr>
        <w:pStyle w:val="a0"/>
        <w:rPr>
          <w:rFonts w:hint="cs"/>
          <w:rtl/>
        </w:rPr>
      </w:pPr>
    </w:p>
    <w:p w14:paraId="3D864DC5" w14:textId="77777777" w:rsidR="00000000" w:rsidRDefault="00890A51">
      <w:pPr>
        <w:pStyle w:val="a0"/>
        <w:rPr>
          <w:rFonts w:hint="cs"/>
          <w:rtl/>
        </w:rPr>
      </w:pPr>
      <w:r>
        <w:rPr>
          <w:rFonts w:hint="cs"/>
          <w:rtl/>
        </w:rPr>
        <w:t>תשובה והצבעה במועד אחר.</w:t>
      </w:r>
    </w:p>
    <w:p w14:paraId="64624778" w14:textId="77777777" w:rsidR="00000000" w:rsidRDefault="00890A51">
      <w:pPr>
        <w:pStyle w:val="a0"/>
        <w:rPr>
          <w:rFonts w:hint="cs"/>
          <w:rtl/>
        </w:rPr>
      </w:pPr>
    </w:p>
    <w:p w14:paraId="295CBCAF" w14:textId="77777777" w:rsidR="00000000" w:rsidRDefault="00890A51">
      <w:pPr>
        <w:pStyle w:val="af1"/>
        <w:rPr>
          <w:rFonts w:hint="cs"/>
          <w:rtl/>
        </w:rPr>
      </w:pPr>
      <w:r>
        <w:rPr>
          <w:rFonts w:hint="cs"/>
          <w:rtl/>
        </w:rPr>
        <w:t>היו"ר נסים דהן:</w:t>
      </w:r>
    </w:p>
    <w:p w14:paraId="65BF433D" w14:textId="77777777" w:rsidR="00000000" w:rsidRDefault="00890A51">
      <w:pPr>
        <w:pStyle w:val="a0"/>
        <w:rPr>
          <w:rFonts w:hint="cs"/>
          <w:rtl/>
        </w:rPr>
      </w:pPr>
    </w:p>
    <w:p w14:paraId="758367CE" w14:textId="77777777" w:rsidR="00000000" w:rsidRDefault="00890A51">
      <w:pPr>
        <w:pStyle w:val="a0"/>
        <w:rPr>
          <w:rFonts w:hint="cs"/>
          <w:rtl/>
        </w:rPr>
      </w:pPr>
      <w:r>
        <w:rPr>
          <w:rFonts w:hint="cs"/>
          <w:rtl/>
        </w:rPr>
        <w:t>הממשלה מבקשת תשובה והצבעה במועד אחר, וכך יהיה גם על דעת המציע.</w:t>
      </w:r>
    </w:p>
    <w:p w14:paraId="4D323236" w14:textId="77777777" w:rsidR="00000000" w:rsidRDefault="00890A51">
      <w:pPr>
        <w:pStyle w:val="a0"/>
        <w:rPr>
          <w:rFonts w:hint="cs"/>
          <w:rtl/>
        </w:rPr>
      </w:pPr>
    </w:p>
    <w:p w14:paraId="19BD1C82" w14:textId="77777777" w:rsidR="00000000" w:rsidRDefault="00890A51">
      <w:pPr>
        <w:pStyle w:val="a0"/>
        <w:rPr>
          <w:rFonts w:hint="cs"/>
          <w:rtl/>
        </w:rPr>
      </w:pPr>
      <w:r>
        <w:rPr>
          <w:rFonts w:hint="cs"/>
          <w:rtl/>
        </w:rPr>
        <w:t>אנחנו עוברים להצעת החוק הבאה בסדר-היום - הצעת חוק הבחירות (דרכי תעמולה).</w:t>
      </w:r>
    </w:p>
    <w:p w14:paraId="06FB675E" w14:textId="77777777" w:rsidR="00000000" w:rsidRDefault="00890A51">
      <w:pPr>
        <w:pStyle w:val="a0"/>
        <w:rPr>
          <w:rFonts w:hint="cs"/>
          <w:rtl/>
        </w:rPr>
      </w:pPr>
    </w:p>
    <w:p w14:paraId="75B94734" w14:textId="77777777" w:rsidR="00000000" w:rsidRDefault="00890A51">
      <w:pPr>
        <w:pStyle w:val="af0"/>
        <w:rPr>
          <w:rtl/>
        </w:rPr>
      </w:pPr>
      <w:r>
        <w:rPr>
          <w:rFonts w:hint="eastAsia"/>
          <w:rtl/>
        </w:rPr>
        <w:t>זהבה</w:t>
      </w:r>
      <w:r>
        <w:rPr>
          <w:rtl/>
        </w:rPr>
        <w:t xml:space="preserve"> גלאון (יחד):</w:t>
      </w:r>
    </w:p>
    <w:p w14:paraId="5FED8FB9" w14:textId="77777777" w:rsidR="00000000" w:rsidRDefault="00890A51">
      <w:pPr>
        <w:pStyle w:val="a0"/>
        <w:rPr>
          <w:rFonts w:hint="cs"/>
          <w:rtl/>
        </w:rPr>
      </w:pPr>
    </w:p>
    <w:p w14:paraId="37AF9389" w14:textId="77777777" w:rsidR="00000000" w:rsidRDefault="00890A51">
      <w:pPr>
        <w:pStyle w:val="a0"/>
        <w:rPr>
          <w:rFonts w:hint="cs"/>
          <w:rtl/>
        </w:rPr>
      </w:pPr>
      <w:r>
        <w:rPr>
          <w:rFonts w:hint="cs"/>
          <w:rtl/>
        </w:rPr>
        <w:t>לא. התחלפנו.</w:t>
      </w:r>
    </w:p>
    <w:p w14:paraId="65BBB4C0" w14:textId="77777777" w:rsidR="00000000" w:rsidRDefault="00890A51">
      <w:pPr>
        <w:pStyle w:val="a0"/>
        <w:rPr>
          <w:rFonts w:hint="cs"/>
          <w:rtl/>
        </w:rPr>
      </w:pPr>
    </w:p>
    <w:p w14:paraId="6D121C9D" w14:textId="77777777" w:rsidR="00000000" w:rsidRDefault="00890A51">
      <w:pPr>
        <w:pStyle w:val="af1"/>
        <w:rPr>
          <w:rFonts w:hint="cs"/>
          <w:rtl/>
        </w:rPr>
      </w:pPr>
      <w:r>
        <w:rPr>
          <w:rFonts w:hint="cs"/>
          <w:rtl/>
        </w:rPr>
        <w:t>היו"ר נסים דהן:</w:t>
      </w:r>
    </w:p>
    <w:p w14:paraId="6AE09E55" w14:textId="77777777" w:rsidR="00000000" w:rsidRDefault="00890A51">
      <w:pPr>
        <w:pStyle w:val="a0"/>
        <w:rPr>
          <w:rFonts w:hint="cs"/>
          <w:rtl/>
        </w:rPr>
      </w:pPr>
    </w:p>
    <w:p w14:paraId="462700EA" w14:textId="77777777" w:rsidR="00000000" w:rsidRDefault="00890A51">
      <w:pPr>
        <w:pStyle w:val="a0"/>
        <w:rPr>
          <w:rFonts w:hint="cs"/>
          <w:rtl/>
        </w:rPr>
      </w:pPr>
      <w:r>
        <w:rPr>
          <w:rFonts w:hint="cs"/>
          <w:rtl/>
        </w:rPr>
        <w:t>סליחה. התחלפו ביניהם. יש החלפה בין חברי הכנסת.</w:t>
      </w:r>
    </w:p>
    <w:p w14:paraId="615AE959" w14:textId="77777777" w:rsidR="00000000" w:rsidRDefault="00890A51">
      <w:pPr>
        <w:pStyle w:val="a2"/>
        <w:rPr>
          <w:rFonts w:hint="cs"/>
          <w:rtl/>
        </w:rPr>
      </w:pPr>
    </w:p>
    <w:p w14:paraId="77B6DB16" w14:textId="77777777" w:rsidR="00000000" w:rsidRDefault="00890A51">
      <w:pPr>
        <w:pStyle w:val="a0"/>
        <w:rPr>
          <w:rFonts w:hint="cs"/>
          <w:rtl/>
        </w:rPr>
      </w:pPr>
    </w:p>
    <w:p w14:paraId="3CFFE071" w14:textId="77777777" w:rsidR="00000000" w:rsidRDefault="00890A51">
      <w:pPr>
        <w:pStyle w:val="a2"/>
        <w:rPr>
          <w:rFonts w:hint="cs"/>
          <w:rtl/>
        </w:rPr>
      </w:pPr>
      <w:bookmarkStart w:id="354" w:name="CS28851FI0028851T30_06_2004_15_10_11"/>
      <w:bookmarkStart w:id="355" w:name="_Toc77593426"/>
      <w:bookmarkEnd w:id="354"/>
      <w:r>
        <w:rPr>
          <w:rtl/>
        </w:rPr>
        <w:t xml:space="preserve">הצעת חוק לתיקון דיני </w:t>
      </w:r>
      <w:r>
        <w:rPr>
          <w:rFonts w:hint="cs"/>
          <w:rtl/>
        </w:rPr>
        <w:t>ה</w:t>
      </w:r>
      <w:r>
        <w:rPr>
          <w:rtl/>
        </w:rPr>
        <w:t>משפחה (מזונות)</w:t>
      </w:r>
      <w:r>
        <w:rPr>
          <w:rFonts w:hint="cs"/>
          <w:rtl/>
        </w:rPr>
        <w:t xml:space="preserve"> </w:t>
      </w:r>
      <w:r>
        <w:rPr>
          <w:rtl/>
        </w:rPr>
        <w:br/>
        <w:t>(</w:t>
      </w:r>
      <w:r>
        <w:rPr>
          <w:rFonts w:hint="cs"/>
          <w:rtl/>
        </w:rPr>
        <w:t xml:space="preserve">תיקון - </w:t>
      </w:r>
      <w:r>
        <w:rPr>
          <w:rtl/>
        </w:rPr>
        <w:t>הרחבת חובת מזונות), התשס"ג-2003</w:t>
      </w:r>
      <w:bookmarkEnd w:id="355"/>
    </w:p>
    <w:p w14:paraId="3F5215DC" w14:textId="77777777" w:rsidR="00000000" w:rsidRDefault="00890A51">
      <w:pPr>
        <w:pStyle w:val="a0"/>
        <w:rPr>
          <w:rFonts w:hint="cs"/>
          <w:rtl/>
        </w:rPr>
      </w:pPr>
      <w:r>
        <w:rPr>
          <w:rtl/>
        </w:rPr>
        <w:t>[נספחות.]</w:t>
      </w:r>
    </w:p>
    <w:p w14:paraId="4B1D6559" w14:textId="77777777" w:rsidR="00000000" w:rsidRDefault="00890A51">
      <w:pPr>
        <w:pStyle w:val="-0"/>
        <w:rPr>
          <w:rFonts w:hint="cs"/>
          <w:rtl/>
        </w:rPr>
      </w:pPr>
      <w:bookmarkStart w:id="356" w:name="_Toc77593427"/>
      <w:r>
        <w:rPr>
          <w:rFonts w:hint="cs"/>
          <w:rtl/>
        </w:rPr>
        <w:t xml:space="preserve">(הצעת חברת הכנסת זהבה </w:t>
      </w:r>
      <w:r>
        <w:rPr>
          <w:rtl/>
        </w:rPr>
        <w:t>גלאון</w:t>
      </w:r>
      <w:r>
        <w:rPr>
          <w:rFonts w:hint="cs"/>
          <w:rtl/>
        </w:rPr>
        <w:t>)</w:t>
      </w:r>
      <w:bookmarkEnd w:id="356"/>
    </w:p>
    <w:p w14:paraId="41C5EBA9" w14:textId="77777777" w:rsidR="00000000" w:rsidRDefault="00890A51">
      <w:pPr>
        <w:pStyle w:val="a0"/>
        <w:rPr>
          <w:rFonts w:hint="cs"/>
          <w:rtl/>
        </w:rPr>
      </w:pPr>
    </w:p>
    <w:p w14:paraId="60EE948D" w14:textId="77777777" w:rsidR="00000000" w:rsidRDefault="00890A51">
      <w:pPr>
        <w:pStyle w:val="a0"/>
        <w:rPr>
          <w:rFonts w:hint="cs"/>
          <w:rtl/>
        </w:rPr>
      </w:pPr>
    </w:p>
    <w:p w14:paraId="3BC5BD1D" w14:textId="77777777" w:rsidR="00000000" w:rsidRDefault="00890A51">
      <w:pPr>
        <w:pStyle w:val="af1"/>
        <w:rPr>
          <w:rFonts w:hint="cs"/>
          <w:rtl/>
        </w:rPr>
      </w:pPr>
      <w:r>
        <w:rPr>
          <w:rFonts w:hint="cs"/>
          <w:rtl/>
        </w:rPr>
        <w:t>היו"ר נסים דהן:</w:t>
      </w:r>
    </w:p>
    <w:p w14:paraId="2BF4DDD9" w14:textId="77777777" w:rsidR="00000000" w:rsidRDefault="00890A51">
      <w:pPr>
        <w:pStyle w:val="a0"/>
        <w:rPr>
          <w:rFonts w:hint="cs"/>
          <w:rtl/>
        </w:rPr>
      </w:pPr>
    </w:p>
    <w:p w14:paraId="6BEF9F47" w14:textId="77777777" w:rsidR="00000000" w:rsidRDefault="00890A51">
      <w:pPr>
        <w:pStyle w:val="a0"/>
        <w:rPr>
          <w:rFonts w:hint="cs"/>
          <w:rtl/>
        </w:rPr>
      </w:pPr>
      <w:r>
        <w:rPr>
          <w:rFonts w:hint="cs"/>
          <w:rtl/>
        </w:rPr>
        <w:t>עתה, הצעת חוק פ/967, הצעת חוק לתיקון דיני המשפחה (מזו</w:t>
      </w:r>
      <w:r>
        <w:rPr>
          <w:rFonts w:hint="cs"/>
          <w:rtl/>
        </w:rPr>
        <w:t>נות) (תיקון - הרחבת חובת מזונות) - מאת חברת הכנסת זהבה גלאון.</w:t>
      </w:r>
    </w:p>
    <w:p w14:paraId="62BE51A4" w14:textId="77777777" w:rsidR="00000000" w:rsidRDefault="00890A51">
      <w:pPr>
        <w:pStyle w:val="a0"/>
        <w:rPr>
          <w:rFonts w:hint="cs"/>
          <w:rtl/>
        </w:rPr>
      </w:pPr>
    </w:p>
    <w:p w14:paraId="3A4EDB51" w14:textId="77777777" w:rsidR="00000000" w:rsidRDefault="00890A51">
      <w:pPr>
        <w:pStyle w:val="a"/>
        <w:rPr>
          <w:rtl/>
        </w:rPr>
      </w:pPr>
      <w:bookmarkStart w:id="357" w:name="FS000000504T30_06_2004_15_10_34"/>
      <w:bookmarkStart w:id="358" w:name="_Toc77593428"/>
      <w:bookmarkEnd w:id="357"/>
      <w:r>
        <w:rPr>
          <w:rFonts w:hint="eastAsia"/>
          <w:rtl/>
        </w:rPr>
        <w:t>זהבה</w:t>
      </w:r>
      <w:r>
        <w:rPr>
          <w:rtl/>
        </w:rPr>
        <w:t xml:space="preserve"> גלאון (יחד):</w:t>
      </w:r>
      <w:bookmarkEnd w:id="358"/>
    </w:p>
    <w:p w14:paraId="7E408AFD" w14:textId="77777777" w:rsidR="00000000" w:rsidRDefault="00890A51">
      <w:pPr>
        <w:pStyle w:val="a0"/>
        <w:rPr>
          <w:rFonts w:hint="cs"/>
          <w:rtl/>
        </w:rPr>
      </w:pPr>
    </w:p>
    <w:p w14:paraId="0D210094" w14:textId="77777777" w:rsidR="00000000" w:rsidRDefault="00890A51">
      <w:pPr>
        <w:pStyle w:val="a0"/>
        <w:rPr>
          <w:rFonts w:hint="cs"/>
          <w:rtl/>
        </w:rPr>
      </w:pPr>
      <w:r>
        <w:rPr>
          <w:rFonts w:hint="cs"/>
          <w:rtl/>
        </w:rPr>
        <w:t>אדוני היושב-ראש, יש היום איזו אנומליה בכך שזוגות ישראלים ממוצא יהודי או מנועי חיתון מחליטים להינשא בנישואין אזרחיים בקפריסין, בנישואי פרגוואי או בכל מקום אחר. הנישואין האלה מ</w:t>
      </w:r>
      <w:r>
        <w:rPr>
          <w:rFonts w:hint="cs"/>
          <w:rtl/>
        </w:rPr>
        <w:t>וכרים בארץ, האנשים האלה נרשמים במשרד הפנים כזוג נשוי לכל דבר ועניין, אלא שהגירושין הם בסמכותו הבלעדית של בית-הדין הרבני. עד היום נקבע שאשה שנישאה לבעלה בנישואים אזרחיים אינה זכאית - הדגש הוא ב"אינה זכאית" - לקבל ממנו מזונות במקרה של פרידה, סכסוך או גירושין</w:t>
      </w:r>
      <w:r>
        <w:rPr>
          <w:rFonts w:hint="cs"/>
          <w:rtl/>
        </w:rPr>
        <w:t xml:space="preserve">. זה מצב מעוּות. </w:t>
      </w:r>
    </w:p>
    <w:p w14:paraId="461FDA33" w14:textId="77777777" w:rsidR="00000000" w:rsidRDefault="00890A51">
      <w:pPr>
        <w:pStyle w:val="a0"/>
        <w:rPr>
          <w:rFonts w:hint="cs"/>
          <w:rtl/>
        </w:rPr>
      </w:pPr>
    </w:p>
    <w:p w14:paraId="4F02A55A" w14:textId="77777777" w:rsidR="00000000" w:rsidRDefault="00890A51">
      <w:pPr>
        <w:pStyle w:val="a0"/>
        <w:rPr>
          <w:rFonts w:hint="cs"/>
          <w:rtl/>
        </w:rPr>
      </w:pPr>
      <w:r>
        <w:rPr>
          <w:rFonts w:hint="cs"/>
          <w:rtl/>
        </w:rPr>
        <w:t>אשה שנישאה על-פי ההלכה ועומדת להתגרש מבעלה זכאית לקבל דמי מזונות כל עוד הם נשואים, כל עוד היו נשואים, והחובה של הבעל היא לפרנס את אשתו בהתאם ליכולתו, בהתחשב ברמת החיים וכו'. בעצם, הצעת החוק הזאת באה להרחיב את חובת המזונות. ההצעה הזאת באה</w:t>
      </w:r>
      <w:r>
        <w:rPr>
          <w:rFonts w:hint="cs"/>
          <w:rtl/>
        </w:rPr>
        <w:t xml:space="preserve"> לתקן את החוק לתיקון דיני המשפחה (מזונות). ההצעה הזאת באה להבטיח את ביטחונם הכלכלי של מי שנישאו בנישואים אזרחיים. יש כאן מצב מעוּות. נשים שנישאו בנישואים אזרחיים בעצם על-פי החוק היום אינן יכולות לקבל מזונות כשהן מתגרשות.</w:t>
      </w:r>
    </w:p>
    <w:p w14:paraId="338E4AD5" w14:textId="77777777" w:rsidR="00000000" w:rsidRDefault="00890A51">
      <w:pPr>
        <w:pStyle w:val="a0"/>
        <w:rPr>
          <w:rFonts w:hint="cs"/>
          <w:rtl/>
        </w:rPr>
      </w:pPr>
    </w:p>
    <w:p w14:paraId="74D99EC0" w14:textId="77777777" w:rsidR="00000000" w:rsidRDefault="00890A51">
      <w:pPr>
        <w:pStyle w:val="a0"/>
        <w:rPr>
          <w:rFonts w:hint="cs"/>
          <w:rtl/>
        </w:rPr>
      </w:pPr>
      <w:r>
        <w:rPr>
          <w:rFonts w:hint="cs"/>
          <w:rtl/>
        </w:rPr>
        <w:t>אני רוצה להסב את תשומת לב הכנסת לפ</w:t>
      </w:r>
      <w:r>
        <w:rPr>
          <w:rFonts w:hint="cs"/>
          <w:rtl/>
        </w:rPr>
        <w:t xml:space="preserve">סק-דין תקדימי של בית-המשפט העליון שניתן לפני שבועות מספר. לפני כשלושה שבועות קבע בית-המשפט העליון, כי חלה חובת תשלום מזונות לאשה גם אם היא נישאה בנישואין אזרחיים. </w:t>
      </w:r>
    </w:p>
    <w:p w14:paraId="5BAC0FA1" w14:textId="77777777" w:rsidR="00000000" w:rsidRDefault="00890A51">
      <w:pPr>
        <w:pStyle w:val="a0"/>
        <w:rPr>
          <w:rFonts w:hint="cs"/>
          <w:rtl/>
        </w:rPr>
      </w:pPr>
    </w:p>
    <w:p w14:paraId="72E07245" w14:textId="77777777" w:rsidR="00000000" w:rsidRDefault="00890A51">
      <w:pPr>
        <w:pStyle w:val="a0"/>
        <w:rPr>
          <w:rFonts w:hint="cs"/>
          <w:rtl/>
        </w:rPr>
      </w:pPr>
      <w:r>
        <w:rPr>
          <w:rFonts w:hint="cs"/>
          <w:rtl/>
        </w:rPr>
        <w:t>יותר מזה - המסקנה המעשית מפסק-הדין של בית-המשפט היא, שייתכנו מצבים שבהם גם הגבר יהיה זכאי ל</w:t>
      </w:r>
      <w:r>
        <w:rPr>
          <w:rFonts w:hint="cs"/>
          <w:rtl/>
        </w:rPr>
        <w:t>דרוש מזונות מהאשה. השיקולים שהנחו את בית-המשפט לקבוע כי החובה למזונות תהיה מעתה הדדית הם מכוח עקרון תום הלב שבדיני החוזים ומשיקולי ההגינות ותחושת הצדק, ולא מתוך ההגדרה של בני-הזוג כנשואים. בית-המשפט קבע קביעה שנראית לי הכי הגיונית, שלא יכול להיות שעם הפירו</w:t>
      </w:r>
      <w:r>
        <w:rPr>
          <w:rFonts w:hint="cs"/>
          <w:rtl/>
        </w:rPr>
        <w:t>ד בעצם מנותקת המחויבות הכלכלית של בני-הזוג האחד לשני, ובמקום שאחד נזקק לתמיכתו של האחר, הוא זכאי לקבל את התמיכה הזאת.</w:t>
      </w:r>
    </w:p>
    <w:p w14:paraId="278CB8A7" w14:textId="77777777" w:rsidR="00000000" w:rsidRDefault="00890A51">
      <w:pPr>
        <w:pStyle w:val="a0"/>
        <w:rPr>
          <w:rFonts w:hint="cs"/>
          <w:rtl/>
        </w:rPr>
      </w:pPr>
    </w:p>
    <w:p w14:paraId="5C94B49C" w14:textId="77777777" w:rsidR="00000000" w:rsidRDefault="00890A51">
      <w:pPr>
        <w:pStyle w:val="a0"/>
        <w:rPr>
          <w:rFonts w:hint="cs"/>
          <w:rtl/>
        </w:rPr>
      </w:pPr>
      <w:r>
        <w:rPr>
          <w:rFonts w:hint="cs"/>
          <w:rtl/>
        </w:rPr>
        <w:t>אדוני היושב-ראש, גם לאור השלכות הפסיקה הזאת, חשבתי שהפתרון ההולם לזוגות שלא רוצים להתחתן במסגרת דתית, גם מתוך זה שהם מנועי חיתון - אני מז</w:t>
      </w:r>
      <w:r>
        <w:rPr>
          <w:rFonts w:hint="cs"/>
          <w:rtl/>
        </w:rPr>
        <w:t>כירה לכנסת שיש בארץ 250,000 זוגות מנועי חיתון, והם אינם יכולים להינשא בארץ ולכן הם נאלצים להינשא בנישואים אזרחיים. הם נוסעים לקפריסין או למקום אחר, וחשבתי שיהיה נכון שהכנסת תגיד שבמדינה מתוקנת אנשים, שמשום שהם מנועי חיתון -  זה לא בא להכיר בנישואים אזרחיים</w:t>
      </w:r>
      <w:r>
        <w:rPr>
          <w:rFonts w:hint="cs"/>
          <w:rtl/>
        </w:rPr>
        <w:t xml:space="preserve">, זה לא בא למנוע את הבכורה שקיימת כרגע או את המונופול של הנישואים הדתיים. </w:t>
      </w:r>
    </w:p>
    <w:p w14:paraId="4FE1AB9F" w14:textId="77777777" w:rsidR="00000000" w:rsidRDefault="00890A51">
      <w:pPr>
        <w:pStyle w:val="a0"/>
        <w:rPr>
          <w:rFonts w:hint="cs"/>
          <w:rtl/>
        </w:rPr>
      </w:pPr>
    </w:p>
    <w:p w14:paraId="1F81E2A2" w14:textId="77777777" w:rsidR="00000000" w:rsidRDefault="00890A51">
      <w:pPr>
        <w:pStyle w:val="a0"/>
        <w:rPr>
          <w:rFonts w:hint="cs"/>
          <w:rtl/>
        </w:rPr>
      </w:pPr>
      <w:r>
        <w:rPr>
          <w:rFonts w:hint="cs"/>
          <w:rtl/>
        </w:rPr>
        <w:t>אני לא מצליחה להבין. אני פונה לשר המשפטים, מי שעומד בראש ועדת השרים לענייני חקיקה, וגם לראש הממשלה: אני לא מצליחה להבין איך הכנסת יכולה - אני מניחה שזה רק משיקולים קואליציוניים; בט</w:t>
      </w:r>
      <w:r>
        <w:rPr>
          <w:rFonts w:hint="cs"/>
          <w:rtl/>
        </w:rPr>
        <w:t>ח מפני שהמפד"ל הטילה וטו על ההצעה הזאת - להתנגד לזה שאני באה ואומרת, שאשה שנישאה בנישואים אזרחיים תהיה זכאית למזונות. זה לא הגיוני שכשאנשים מתגרשים הם יהיו זכאים למזונות, אם גבר ואם אשה? זה לא בא להגיד עכשיו שזה מחליף את הנישואים הדתיים. זה בא מתוך הסכמי מ</w:t>
      </w:r>
      <w:r>
        <w:rPr>
          <w:rFonts w:hint="cs"/>
          <w:rtl/>
        </w:rPr>
        <w:t xml:space="preserve">מון, דיני חוזים, ולא מתוקף נישואים. </w:t>
      </w:r>
    </w:p>
    <w:p w14:paraId="54E01B98" w14:textId="77777777" w:rsidR="00000000" w:rsidRDefault="00890A51">
      <w:pPr>
        <w:pStyle w:val="a0"/>
        <w:rPr>
          <w:rFonts w:hint="cs"/>
          <w:rtl/>
        </w:rPr>
      </w:pPr>
    </w:p>
    <w:p w14:paraId="348F7FA5" w14:textId="77777777" w:rsidR="00000000" w:rsidRDefault="00890A51">
      <w:pPr>
        <w:pStyle w:val="a0"/>
        <w:rPr>
          <w:rFonts w:hint="cs"/>
          <w:rtl/>
        </w:rPr>
      </w:pPr>
      <w:r>
        <w:rPr>
          <w:rFonts w:hint="cs"/>
          <w:rtl/>
        </w:rPr>
        <w:t xml:space="preserve">איך ממשלת ישראל בעצם מונעת אפשרות מזוגות שנישאו בנישואים אזרחיים, בבואם להתגרש, לקבל מזונות? איך ממשלת ישראל לא מאמצת את פסיקת בג"ץ שסבר שבהפעלת חובת המזונות צריך לחול עקרון השוויון הנגזר מעקרון תום הלב? איך אתם מרשים </w:t>
      </w:r>
      <w:r>
        <w:rPr>
          <w:rFonts w:hint="cs"/>
          <w:rtl/>
        </w:rPr>
        <w:t>לעצמכם להפקיר אלפי נשים שתישארנה ללא מזונות? לא באים לתקן כאן שום חוק. איך אתם מרשים לעצמכם לא להתייחס לכפפה שזרק בג"ץ לכנסת ולהפקירן לרחוב? ממשלה או מפלגה שדיברה על נישואים אזרחיים, כשלא באים להגיד כאן שעכשיו יהיו כאן נישואים אזרחיים אלא רק לאפשר למי שניש</w:t>
      </w:r>
      <w:r>
        <w:rPr>
          <w:rFonts w:hint="cs"/>
          <w:rtl/>
        </w:rPr>
        <w:t>א בנישואים אזרחיים את הדבר האלמנטרי, שיהיו לו מזונות כשהם מתגרשים. אני לא מצליחה להבין איך אתם יכולים להסביר שאתם מתנגדים לזה. תודה רבה.</w:t>
      </w:r>
    </w:p>
    <w:p w14:paraId="0020A63A" w14:textId="77777777" w:rsidR="00000000" w:rsidRDefault="00890A51">
      <w:pPr>
        <w:pStyle w:val="a0"/>
        <w:rPr>
          <w:rFonts w:hint="cs"/>
          <w:rtl/>
        </w:rPr>
      </w:pPr>
    </w:p>
    <w:p w14:paraId="7F95A4E8" w14:textId="77777777" w:rsidR="00000000" w:rsidRDefault="00890A51">
      <w:pPr>
        <w:pStyle w:val="af1"/>
        <w:rPr>
          <w:rFonts w:hint="cs"/>
          <w:rtl/>
        </w:rPr>
      </w:pPr>
      <w:r>
        <w:rPr>
          <w:rFonts w:hint="cs"/>
          <w:rtl/>
        </w:rPr>
        <w:t>היו"ר נסים דהן:</w:t>
      </w:r>
    </w:p>
    <w:p w14:paraId="2AE44E12" w14:textId="77777777" w:rsidR="00000000" w:rsidRDefault="00890A51">
      <w:pPr>
        <w:pStyle w:val="a0"/>
        <w:rPr>
          <w:rFonts w:hint="cs"/>
          <w:rtl/>
        </w:rPr>
      </w:pPr>
    </w:p>
    <w:p w14:paraId="1393DF16" w14:textId="77777777" w:rsidR="00000000" w:rsidRDefault="00890A51">
      <w:pPr>
        <w:pStyle w:val="a0"/>
        <w:rPr>
          <w:rFonts w:hint="cs"/>
          <w:rtl/>
        </w:rPr>
      </w:pPr>
      <w:r>
        <w:rPr>
          <w:rFonts w:hint="cs"/>
          <w:rtl/>
        </w:rPr>
        <w:t>ישיב שר המשפטים.</w:t>
      </w:r>
    </w:p>
    <w:p w14:paraId="2AE1FA9A" w14:textId="77777777" w:rsidR="00000000" w:rsidRDefault="00890A51">
      <w:pPr>
        <w:pStyle w:val="a0"/>
        <w:rPr>
          <w:rFonts w:hint="cs"/>
          <w:rtl/>
        </w:rPr>
      </w:pPr>
    </w:p>
    <w:p w14:paraId="3A57B4D8" w14:textId="77777777" w:rsidR="00000000" w:rsidRDefault="00890A51">
      <w:pPr>
        <w:pStyle w:val="a"/>
        <w:rPr>
          <w:rtl/>
        </w:rPr>
      </w:pPr>
      <w:bookmarkStart w:id="359" w:name="FS000000517T30_06_2004_15_22_49"/>
      <w:bookmarkStart w:id="360" w:name="_Toc77593429"/>
      <w:bookmarkEnd w:id="359"/>
      <w:r>
        <w:rPr>
          <w:rFonts w:hint="eastAsia"/>
          <w:rtl/>
        </w:rPr>
        <w:t>שר</w:t>
      </w:r>
      <w:r>
        <w:rPr>
          <w:rtl/>
        </w:rPr>
        <w:t xml:space="preserve"> המשפטים יוסף לפיד:</w:t>
      </w:r>
      <w:bookmarkEnd w:id="360"/>
    </w:p>
    <w:p w14:paraId="51C1A692" w14:textId="77777777" w:rsidR="00000000" w:rsidRDefault="00890A51">
      <w:pPr>
        <w:pStyle w:val="a0"/>
        <w:rPr>
          <w:rFonts w:hint="cs"/>
          <w:rtl/>
        </w:rPr>
      </w:pPr>
    </w:p>
    <w:p w14:paraId="0D2022A8" w14:textId="77777777" w:rsidR="00000000" w:rsidRDefault="00890A51">
      <w:pPr>
        <w:pStyle w:val="a0"/>
        <w:rPr>
          <w:rFonts w:hint="cs"/>
          <w:rtl/>
        </w:rPr>
      </w:pPr>
      <w:r>
        <w:rPr>
          <w:rFonts w:hint="cs"/>
          <w:rtl/>
        </w:rPr>
        <w:t>אדוני היושב-ראש, בהזדמנות זו שאני עונה לחברת הכנסת זהבה גלאו</w:t>
      </w:r>
      <w:r>
        <w:rPr>
          <w:rFonts w:hint="cs"/>
          <w:rtl/>
        </w:rPr>
        <w:t>ן מיחד, אני רוצה לאחל איחולי החלמה ליוסי שריד.</w:t>
      </w:r>
    </w:p>
    <w:p w14:paraId="24DE44ED" w14:textId="77777777" w:rsidR="00000000" w:rsidRDefault="00890A51">
      <w:pPr>
        <w:pStyle w:val="a0"/>
        <w:rPr>
          <w:rFonts w:hint="cs"/>
          <w:rtl/>
        </w:rPr>
      </w:pPr>
    </w:p>
    <w:p w14:paraId="7E06ECEB" w14:textId="77777777" w:rsidR="00000000" w:rsidRDefault="00890A51">
      <w:pPr>
        <w:pStyle w:val="a0"/>
        <w:rPr>
          <w:rFonts w:hint="cs"/>
          <w:rtl/>
        </w:rPr>
      </w:pPr>
      <w:r>
        <w:rPr>
          <w:rFonts w:hint="cs"/>
          <w:rtl/>
        </w:rPr>
        <w:t>מובן שאין בינינו חילוקי דעות שהפתרון האידיאלי לבעיה שאת העלית היה אילו היו קיימים בישראל נישואים אזרחיים כתיקונם, ואז כל הנושא הזה של המזונות היה נפתר במסגרת החקיקה האזרחית. אבל לא זה המצב בשלב זה, ולכן אנחנו</w:t>
      </w:r>
      <w:r>
        <w:rPr>
          <w:rFonts w:hint="cs"/>
          <w:rtl/>
        </w:rPr>
        <w:t xml:space="preserve"> צריכים להתייחס לבעיה שהעלית לגופה של הסיטואציה שבה אנחנו נמצאים.</w:t>
      </w:r>
    </w:p>
    <w:p w14:paraId="6ABBF5BE" w14:textId="77777777" w:rsidR="00000000" w:rsidRDefault="00890A51">
      <w:pPr>
        <w:pStyle w:val="a0"/>
        <w:rPr>
          <w:rFonts w:hint="cs"/>
          <w:rtl/>
        </w:rPr>
      </w:pPr>
    </w:p>
    <w:p w14:paraId="47CF7C53" w14:textId="77777777" w:rsidR="00000000" w:rsidRDefault="00890A51">
      <w:pPr>
        <w:pStyle w:val="a0"/>
        <w:rPr>
          <w:rFonts w:hint="cs"/>
          <w:rtl/>
        </w:rPr>
      </w:pPr>
      <w:r>
        <w:rPr>
          <w:rFonts w:hint="cs"/>
          <w:rtl/>
        </w:rPr>
        <w:t xml:space="preserve">הצעת החוק מבקשת להחיל את דיני המזונות הקבועים בחוק לתיקון דיני המשפחה (מזונות) על בני-זוג הרשומים במרשם האוכלוסין, ואין לגביהם חיוב מזונות מכוח הדין הדתי או הדין האזרחי הקיים בישראל. מדובר </w:t>
      </w:r>
      <w:r>
        <w:rPr>
          <w:rFonts w:hint="cs"/>
          <w:rtl/>
        </w:rPr>
        <w:t>בזוגות שנישאו בנישואין אזרחיים מחוץ לישראל ונישואיהם נרשמו במרשם האוכלוסין.</w:t>
      </w:r>
    </w:p>
    <w:p w14:paraId="7DE1511E" w14:textId="77777777" w:rsidR="00000000" w:rsidRDefault="00890A51">
      <w:pPr>
        <w:pStyle w:val="a0"/>
        <w:rPr>
          <w:rtl/>
        </w:rPr>
      </w:pPr>
    </w:p>
    <w:p w14:paraId="47F1EB5A" w14:textId="77777777" w:rsidR="00000000" w:rsidRDefault="00890A51">
      <w:pPr>
        <w:pStyle w:val="a0"/>
        <w:rPr>
          <w:rFonts w:hint="cs"/>
          <w:rtl/>
        </w:rPr>
      </w:pPr>
      <w:r>
        <w:rPr>
          <w:rFonts w:hint="cs"/>
          <w:rtl/>
        </w:rPr>
        <w:t>בית-המשפט העליון נתן את דעתו לשאלה זו וקבע שהרישום של נישואין במרשם, דהיינו בתעודת זיהוי, איננו קובע שהזוג הזה נשוי. כך קבע בית-המשפט במשפט פונק-שלזינגר. לכן, הרישום הזה איננו הוכ</w:t>
      </w:r>
      <w:r>
        <w:rPr>
          <w:rFonts w:hint="cs"/>
          <w:rtl/>
        </w:rPr>
        <w:t>חה מבחינת החוק הישראלי, על-פי בית-הדין העליון, לקיום של נישואים.</w:t>
      </w:r>
    </w:p>
    <w:p w14:paraId="26DEB47D" w14:textId="77777777" w:rsidR="00000000" w:rsidRDefault="00890A51">
      <w:pPr>
        <w:pStyle w:val="a0"/>
        <w:rPr>
          <w:rFonts w:hint="cs"/>
          <w:rtl/>
        </w:rPr>
      </w:pPr>
    </w:p>
    <w:p w14:paraId="48BEDC40" w14:textId="77777777" w:rsidR="00000000" w:rsidRDefault="00890A51">
      <w:pPr>
        <w:pStyle w:val="af1"/>
        <w:rPr>
          <w:rFonts w:hint="cs"/>
          <w:rtl/>
        </w:rPr>
      </w:pPr>
      <w:r>
        <w:rPr>
          <w:rFonts w:hint="cs"/>
          <w:rtl/>
        </w:rPr>
        <w:t>היו"ר נסים דהן:</w:t>
      </w:r>
    </w:p>
    <w:p w14:paraId="5D146FF8" w14:textId="77777777" w:rsidR="00000000" w:rsidRDefault="00890A51">
      <w:pPr>
        <w:pStyle w:val="a0"/>
        <w:jc w:val="left"/>
        <w:rPr>
          <w:rFonts w:hint="cs"/>
          <w:rtl/>
        </w:rPr>
      </w:pPr>
    </w:p>
    <w:p w14:paraId="74186C6F" w14:textId="77777777" w:rsidR="00000000" w:rsidRDefault="00890A51">
      <w:pPr>
        <w:pStyle w:val="a0"/>
        <w:jc w:val="left"/>
        <w:rPr>
          <w:rFonts w:hint="cs"/>
          <w:rtl/>
        </w:rPr>
      </w:pPr>
      <w:r>
        <w:rPr>
          <w:rFonts w:hint="cs"/>
          <w:rtl/>
        </w:rPr>
        <w:t>חברת הכנסת נס, נא לפזר את ההפגנה שם כדי שהדובר יישמע טוב.</w:t>
      </w:r>
    </w:p>
    <w:p w14:paraId="6804DB61" w14:textId="77777777" w:rsidR="00000000" w:rsidRDefault="00890A51">
      <w:pPr>
        <w:pStyle w:val="-0"/>
        <w:rPr>
          <w:rFonts w:hint="cs"/>
          <w:rtl/>
        </w:rPr>
      </w:pPr>
    </w:p>
    <w:p w14:paraId="1D60F839" w14:textId="77777777" w:rsidR="00000000" w:rsidRDefault="00890A51">
      <w:pPr>
        <w:pStyle w:val="-"/>
        <w:rPr>
          <w:rtl/>
        </w:rPr>
      </w:pPr>
      <w:bookmarkStart w:id="361" w:name="FS000000517T30_06_2004_15_26_16C"/>
      <w:bookmarkEnd w:id="361"/>
      <w:r>
        <w:rPr>
          <w:rtl/>
        </w:rPr>
        <w:t>שר המשפטים יוסף לפיד:</w:t>
      </w:r>
    </w:p>
    <w:p w14:paraId="2C1F7056" w14:textId="77777777" w:rsidR="00000000" w:rsidRDefault="00890A51">
      <w:pPr>
        <w:pStyle w:val="a0"/>
        <w:rPr>
          <w:rtl/>
        </w:rPr>
      </w:pPr>
    </w:p>
    <w:p w14:paraId="4D254D9C" w14:textId="77777777" w:rsidR="00000000" w:rsidRDefault="00890A51">
      <w:pPr>
        <w:pStyle w:val="a0"/>
        <w:rPr>
          <w:rFonts w:hint="cs"/>
          <w:rtl/>
        </w:rPr>
      </w:pPr>
      <w:r>
        <w:rPr>
          <w:rFonts w:hint="cs"/>
          <w:rtl/>
        </w:rPr>
        <w:t>הוא קבע שיש פיצול בין הרישום בתעודת זיהוי, והוא כינה את זה רישום סטטיסטי, לבין הכרה חוקית ב</w:t>
      </w:r>
      <w:r>
        <w:rPr>
          <w:rFonts w:hint="cs"/>
          <w:rtl/>
        </w:rPr>
        <w:t>נישואין האזרחיים. זהו המצב המצער במדינת ישראל.</w:t>
      </w:r>
    </w:p>
    <w:p w14:paraId="2B1F469F" w14:textId="77777777" w:rsidR="00000000" w:rsidRDefault="00890A51">
      <w:pPr>
        <w:pStyle w:val="a0"/>
        <w:rPr>
          <w:rFonts w:hint="cs"/>
          <w:rtl/>
        </w:rPr>
      </w:pPr>
    </w:p>
    <w:p w14:paraId="69E4F948" w14:textId="77777777" w:rsidR="00000000" w:rsidRDefault="00890A51">
      <w:pPr>
        <w:pStyle w:val="a0"/>
        <w:rPr>
          <w:rFonts w:hint="cs"/>
          <w:rtl/>
        </w:rPr>
      </w:pPr>
      <w:r>
        <w:rPr>
          <w:rFonts w:hint="cs"/>
          <w:rtl/>
        </w:rPr>
        <w:t xml:space="preserve">לכן, לצערי הרב, ההצעה שלךְ  איננה מעשית, כי היא רוצה לפסוק מזונות למי שאיננו מוכר כנשוי על-פי החוק הישראלי, אלא רק ברישום במרשם. ההצעה שלפיה מי שרשום כנשוי על-פי חוק מרשם האוכלוסין יהיה חייב במזונות בן-זוגו, </w:t>
      </w:r>
      <w:r>
        <w:rPr>
          <w:rFonts w:hint="cs"/>
          <w:rtl/>
        </w:rPr>
        <w:t>הופכת את הרישום במרשם לדבר שיש לו השלכות מהותיות, והדבר עלול לפעול כבומרנג, גברת גלאון, ולגרום לכך שלא ניתן יהיה להמשיך אפילו ברישום של נישואין אזרחיים כבעבר בתעודת הזיהוי כדי למנוע מתן מזונות למי שלא מוכר כנשוי כחוק. כך שבמקום להשיג את המטרה שכולנו שואפים</w:t>
      </w:r>
      <w:r>
        <w:rPr>
          <w:rFonts w:hint="cs"/>
          <w:rtl/>
        </w:rPr>
        <w:t xml:space="preserve"> לה, גם לא יירשמו אנשים כאלה בתעודת הזיהוי.</w:t>
      </w:r>
    </w:p>
    <w:p w14:paraId="103C2FDA" w14:textId="77777777" w:rsidR="00000000" w:rsidRDefault="00890A51">
      <w:pPr>
        <w:pStyle w:val="a0"/>
        <w:rPr>
          <w:rFonts w:hint="cs"/>
          <w:rtl/>
        </w:rPr>
      </w:pPr>
    </w:p>
    <w:p w14:paraId="700478DD" w14:textId="77777777" w:rsidR="00000000" w:rsidRDefault="00890A51">
      <w:pPr>
        <w:pStyle w:val="a0"/>
        <w:rPr>
          <w:rFonts w:hint="cs"/>
          <w:rtl/>
        </w:rPr>
      </w:pPr>
      <w:r>
        <w:rPr>
          <w:rFonts w:hint="cs"/>
          <w:rtl/>
        </w:rPr>
        <w:t>חוץ מזה, בית-המשפט העליון, הנשיא ברק עצמו, כבר הציע לפתור את הבעיה הזאת על בסיס חוק החוזים. דהיינו, אפשר לפתור את בעיית המזונות וניתן לחייב את בן-הזוג לשלם לבת-זוגו תשלומים מכוח ההתחייבות ההדדית להינשא, על-פי עק</w:t>
      </w:r>
      <w:r>
        <w:rPr>
          <w:rFonts w:hint="cs"/>
          <w:rtl/>
        </w:rPr>
        <w:t>רון תום הלב שבדיני החוזים, כאשר כל מקרה ייבחן בנסיבותיו על-פי כוונת הצדדים. דהיינו, בונה פידה, אפשר לפרש את זה כהסכם חוזי, והמזונות נובעים מתוך ההסכם החוזי.</w:t>
      </w:r>
    </w:p>
    <w:p w14:paraId="769D98BD" w14:textId="77777777" w:rsidR="00000000" w:rsidRDefault="00890A51">
      <w:pPr>
        <w:pStyle w:val="a0"/>
        <w:rPr>
          <w:rFonts w:hint="cs"/>
          <w:rtl/>
        </w:rPr>
      </w:pPr>
    </w:p>
    <w:p w14:paraId="16F97E94" w14:textId="77777777" w:rsidR="00000000" w:rsidRDefault="00890A51">
      <w:pPr>
        <w:pStyle w:val="a0"/>
        <w:rPr>
          <w:rFonts w:hint="cs"/>
          <w:rtl/>
        </w:rPr>
      </w:pPr>
      <w:r>
        <w:rPr>
          <w:rFonts w:hint="cs"/>
          <w:rtl/>
        </w:rPr>
        <w:t>לאור הפתרון המשפטי המעשי שניתן למקרים המצדיקים את תשלום המזונות והחשש מההשלכות של ההצעה שלך על ריש</w:t>
      </w:r>
      <w:r>
        <w:rPr>
          <w:rFonts w:hint="cs"/>
          <w:rtl/>
        </w:rPr>
        <w:t>ום הנישואין במרשם האוכלוסין, הממשלה מתנגדת להצעה.</w:t>
      </w:r>
    </w:p>
    <w:p w14:paraId="7C79A73D" w14:textId="77777777" w:rsidR="00000000" w:rsidRDefault="00890A51">
      <w:pPr>
        <w:pStyle w:val="a0"/>
        <w:rPr>
          <w:rFonts w:hint="cs"/>
          <w:rtl/>
        </w:rPr>
      </w:pPr>
    </w:p>
    <w:p w14:paraId="6211C732" w14:textId="77777777" w:rsidR="00000000" w:rsidRDefault="00890A51">
      <w:pPr>
        <w:pStyle w:val="a0"/>
        <w:rPr>
          <w:rFonts w:hint="cs"/>
          <w:rtl/>
        </w:rPr>
      </w:pPr>
      <w:r>
        <w:rPr>
          <w:rFonts w:hint="cs"/>
          <w:rtl/>
        </w:rPr>
        <w:t>יש גם לזכור כי יש זוגות שנישאים ונרשמים במרשם האוכלוסין, הם אינם עשויים מקשה אחת, ויש ביניהם שבוחרים לעשות זאת דווקא על מנת שלא יחולו עליהם דיני המשפחה הרגילים.</w:t>
      </w:r>
    </w:p>
    <w:p w14:paraId="5F13A2B4" w14:textId="77777777" w:rsidR="00000000" w:rsidRDefault="00890A51">
      <w:pPr>
        <w:pStyle w:val="a0"/>
        <w:rPr>
          <w:rFonts w:hint="cs"/>
          <w:rtl/>
        </w:rPr>
      </w:pPr>
    </w:p>
    <w:p w14:paraId="0F55AF8E" w14:textId="77777777" w:rsidR="00000000" w:rsidRDefault="00890A51">
      <w:pPr>
        <w:pStyle w:val="a0"/>
        <w:rPr>
          <w:rFonts w:hint="cs"/>
          <w:rtl/>
        </w:rPr>
      </w:pPr>
      <w:r>
        <w:rPr>
          <w:rFonts w:hint="cs"/>
          <w:rtl/>
        </w:rPr>
        <w:t>אני מסכים אתך שכוונותייך טובות ורצויות. המצ</w:t>
      </w:r>
      <w:r>
        <w:rPr>
          <w:rFonts w:hint="cs"/>
          <w:rtl/>
        </w:rPr>
        <w:t>ב החוקי הנוכחי אינו מאפשר את ביצוען. על כן, אדוני היושב-ראש, הממשלה מתנגדת להצעת החוק.</w:t>
      </w:r>
    </w:p>
    <w:p w14:paraId="653C9E18" w14:textId="77777777" w:rsidR="00000000" w:rsidRDefault="00890A51">
      <w:pPr>
        <w:pStyle w:val="a0"/>
        <w:rPr>
          <w:rFonts w:hint="cs"/>
          <w:rtl/>
        </w:rPr>
      </w:pPr>
    </w:p>
    <w:p w14:paraId="6189F1CF" w14:textId="77777777" w:rsidR="00000000" w:rsidRDefault="00890A51">
      <w:pPr>
        <w:pStyle w:val="af1"/>
        <w:rPr>
          <w:rFonts w:hint="cs"/>
          <w:rtl/>
        </w:rPr>
      </w:pPr>
      <w:r>
        <w:rPr>
          <w:rFonts w:hint="cs"/>
          <w:rtl/>
        </w:rPr>
        <w:t>היו"ר נסים דהן:</w:t>
      </w:r>
    </w:p>
    <w:p w14:paraId="040E6C0B" w14:textId="77777777" w:rsidR="00000000" w:rsidRDefault="00890A51">
      <w:pPr>
        <w:pStyle w:val="a0"/>
        <w:rPr>
          <w:rFonts w:hint="cs"/>
          <w:rtl/>
        </w:rPr>
      </w:pPr>
    </w:p>
    <w:p w14:paraId="38538D4E" w14:textId="77777777" w:rsidR="00000000" w:rsidRDefault="00890A51">
      <w:pPr>
        <w:pStyle w:val="a0"/>
        <w:rPr>
          <w:rFonts w:hint="cs"/>
          <w:rtl/>
        </w:rPr>
      </w:pPr>
      <w:r>
        <w:rPr>
          <w:rFonts w:hint="cs"/>
          <w:rtl/>
        </w:rPr>
        <w:t>חברת הכנסת זהבה גלאון, זכותך להשיב.</w:t>
      </w:r>
    </w:p>
    <w:p w14:paraId="7860C2B9" w14:textId="77777777" w:rsidR="00000000" w:rsidRDefault="00890A51">
      <w:pPr>
        <w:pStyle w:val="a0"/>
        <w:rPr>
          <w:rtl/>
        </w:rPr>
      </w:pPr>
    </w:p>
    <w:p w14:paraId="331B27CC" w14:textId="77777777" w:rsidR="00000000" w:rsidRDefault="00890A51">
      <w:pPr>
        <w:pStyle w:val="af0"/>
        <w:rPr>
          <w:rtl/>
        </w:rPr>
      </w:pPr>
      <w:r>
        <w:rPr>
          <w:rtl/>
        </w:rPr>
        <w:t>זהבה גלאון (יחד):</w:t>
      </w:r>
    </w:p>
    <w:p w14:paraId="33D288DD" w14:textId="77777777" w:rsidR="00000000" w:rsidRDefault="00890A51">
      <w:pPr>
        <w:pStyle w:val="a0"/>
        <w:rPr>
          <w:rtl/>
        </w:rPr>
      </w:pPr>
    </w:p>
    <w:p w14:paraId="2ED95244" w14:textId="77777777" w:rsidR="00000000" w:rsidRDefault="00890A51">
      <w:pPr>
        <w:pStyle w:val="a0"/>
        <w:rPr>
          <w:rFonts w:hint="cs"/>
          <w:rtl/>
        </w:rPr>
      </w:pPr>
      <w:bookmarkStart w:id="362" w:name="FS000000517T30_06_2004_15_33_39C"/>
      <w:bookmarkEnd w:id="362"/>
      <w:r>
        <w:rPr>
          <w:rFonts w:hint="cs"/>
          <w:rtl/>
        </w:rPr>
        <w:t>מוותרת.</w:t>
      </w:r>
    </w:p>
    <w:p w14:paraId="6235B538" w14:textId="77777777" w:rsidR="00000000" w:rsidRDefault="00890A51">
      <w:pPr>
        <w:pStyle w:val="a0"/>
        <w:rPr>
          <w:rFonts w:hint="cs"/>
          <w:rtl/>
        </w:rPr>
      </w:pPr>
    </w:p>
    <w:p w14:paraId="4176203A" w14:textId="77777777" w:rsidR="00000000" w:rsidRDefault="00890A51">
      <w:pPr>
        <w:pStyle w:val="af1"/>
        <w:rPr>
          <w:rFonts w:hint="cs"/>
          <w:rtl/>
        </w:rPr>
      </w:pPr>
      <w:r>
        <w:rPr>
          <w:rFonts w:hint="cs"/>
          <w:rtl/>
        </w:rPr>
        <w:t>היו"ר נסים דהן:</w:t>
      </w:r>
    </w:p>
    <w:p w14:paraId="6BBF26B6" w14:textId="77777777" w:rsidR="00000000" w:rsidRDefault="00890A51">
      <w:pPr>
        <w:pStyle w:val="a0"/>
        <w:jc w:val="left"/>
        <w:rPr>
          <w:rFonts w:hint="cs"/>
          <w:rtl/>
        </w:rPr>
      </w:pPr>
    </w:p>
    <w:p w14:paraId="1F3D0590" w14:textId="77777777" w:rsidR="00000000" w:rsidRDefault="00890A51">
      <w:pPr>
        <w:pStyle w:val="a0"/>
        <w:jc w:val="left"/>
        <w:rPr>
          <w:rFonts w:hint="cs"/>
          <w:rtl/>
        </w:rPr>
      </w:pPr>
      <w:r>
        <w:rPr>
          <w:rFonts w:hint="cs"/>
          <w:rtl/>
        </w:rPr>
        <w:t xml:space="preserve">מוותרת. </w:t>
      </w:r>
    </w:p>
    <w:p w14:paraId="030B1918" w14:textId="77777777" w:rsidR="00000000" w:rsidRDefault="00890A51">
      <w:pPr>
        <w:pStyle w:val="a0"/>
        <w:jc w:val="left"/>
        <w:rPr>
          <w:rFonts w:hint="cs"/>
          <w:rtl/>
        </w:rPr>
      </w:pPr>
    </w:p>
    <w:p w14:paraId="5BCE4E89" w14:textId="77777777" w:rsidR="00000000" w:rsidRDefault="00890A51">
      <w:pPr>
        <w:pStyle w:val="a0"/>
        <w:jc w:val="left"/>
        <w:rPr>
          <w:rFonts w:hint="cs"/>
          <w:rtl/>
        </w:rPr>
      </w:pPr>
      <w:r>
        <w:rPr>
          <w:rFonts w:hint="cs"/>
          <w:rtl/>
        </w:rPr>
        <w:t xml:space="preserve">אנחנו עוברים להצבעה. מי בעד? מי נגד? </w:t>
      </w:r>
    </w:p>
    <w:p w14:paraId="14A7CD0B" w14:textId="77777777" w:rsidR="00000000" w:rsidRDefault="00890A51">
      <w:pPr>
        <w:pStyle w:val="a0"/>
        <w:jc w:val="left"/>
        <w:rPr>
          <w:rFonts w:hint="cs"/>
          <w:rtl/>
        </w:rPr>
      </w:pPr>
    </w:p>
    <w:p w14:paraId="0471DF5D" w14:textId="77777777" w:rsidR="00000000" w:rsidRDefault="00890A51">
      <w:pPr>
        <w:pStyle w:val="a0"/>
        <w:jc w:val="left"/>
        <w:rPr>
          <w:rFonts w:hint="cs"/>
          <w:rtl/>
        </w:rPr>
      </w:pPr>
      <w:r>
        <w:rPr>
          <w:rFonts w:hint="cs"/>
          <w:rtl/>
        </w:rPr>
        <w:t>סליחה, אני עוצר את ה</w:t>
      </w:r>
      <w:r>
        <w:rPr>
          <w:rFonts w:hint="cs"/>
          <w:rtl/>
        </w:rPr>
        <w:t>הצבעה. השר צריך להגיע למקומו. ניתן לו להצביע. אנחנו ממשיכים.</w:t>
      </w:r>
    </w:p>
    <w:p w14:paraId="1F92A763" w14:textId="77777777" w:rsidR="00000000" w:rsidRDefault="00890A51">
      <w:pPr>
        <w:pStyle w:val="a0"/>
        <w:jc w:val="left"/>
        <w:rPr>
          <w:rFonts w:hint="cs"/>
          <w:rtl/>
        </w:rPr>
      </w:pPr>
    </w:p>
    <w:p w14:paraId="582C4812" w14:textId="77777777" w:rsidR="00000000" w:rsidRDefault="00890A51">
      <w:pPr>
        <w:pStyle w:val="ab"/>
        <w:bidi/>
        <w:rPr>
          <w:rFonts w:hint="cs"/>
          <w:rtl/>
        </w:rPr>
      </w:pPr>
      <w:r>
        <w:rPr>
          <w:rFonts w:hint="cs"/>
          <w:rtl/>
        </w:rPr>
        <w:t>הצבעה מס' 11</w:t>
      </w:r>
    </w:p>
    <w:p w14:paraId="35D5C2D7" w14:textId="77777777" w:rsidR="00000000" w:rsidRDefault="00890A51">
      <w:pPr>
        <w:pStyle w:val="a0"/>
        <w:rPr>
          <w:rFonts w:hint="cs"/>
          <w:rtl/>
        </w:rPr>
      </w:pPr>
    </w:p>
    <w:p w14:paraId="64A085F3" w14:textId="77777777" w:rsidR="00000000" w:rsidRDefault="00890A51">
      <w:pPr>
        <w:pStyle w:val="ac"/>
        <w:bidi/>
        <w:rPr>
          <w:rFonts w:hint="cs"/>
          <w:rtl/>
        </w:rPr>
      </w:pPr>
      <w:r>
        <w:rPr>
          <w:rFonts w:hint="cs"/>
          <w:rtl/>
        </w:rPr>
        <w:t>בעד ההצעה להעביר את הצעת החוק לדיון מוקדם בוועדה - 17</w:t>
      </w:r>
    </w:p>
    <w:p w14:paraId="7D3F9EEE" w14:textId="77777777" w:rsidR="00000000" w:rsidRDefault="00890A51">
      <w:pPr>
        <w:pStyle w:val="ac"/>
        <w:bidi/>
        <w:rPr>
          <w:rFonts w:hint="cs"/>
          <w:rtl/>
        </w:rPr>
      </w:pPr>
      <w:r>
        <w:rPr>
          <w:rFonts w:hint="cs"/>
          <w:rtl/>
        </w:rPr>
        <w:t>בעד ההצעה להסיר מסדר-היום את הצעת החוק - 26</w:t>
      </w:r>
    </w:p>
    <w:p w14:paraId="0CC100A2" w14:textId="77777777" w:rsidR="00000000" w:rsidRDefault="00890A51">
      <w:pPr>
        <w:pStyle w:val="ac"/>
        <w:bidi/>
        <w:rPr>
          <w:rFonts w:hint="cs"/>
          <w:rtl/>
        </w:rPr>
      </w:pPr>
      <w:r>
        <w:rPr>
          <w:rFonts w:hint="cs"/>
          <w:rtl/>
        </w:rPr>
        <w:t>נמנעים - 1</w:t>
      </w:r>
    </w:p>
    <w:p w14:paraId="6341F72E" w14:textId="77777777" w:rsidR="00000000" w:rsidRDefault="00890A51">
      <w:pPr>
        <w:pStyle w:val="a0"/>
        <w:jc w:val="left"/>
        <w:rPr>
          <w:rFonts w:hint="cs"/>
          <w:rtl/>
        </w:rPr>
      </w:pPr>
    </w:p>
    <w:p w14:paraId="74B47F9E" w14:textId="77777777" w:rsidR="00000000" w:rsidRDefault="00890A51">
      <w:pPr>
        <w:pStyle w:val="af0"/>
        <w:rPr>
          <w:rtl/>
        </w:rPr>
      </w:pPr>
      <w:r>
        <w:rPr>
          <w:rFonts w:hint="eastAsia"/>
          <w:rtl/>
        </w:rPr>
        <w:t>רוחמה</w:t>
      </w:r>
      <w:r>
        <w:rPr>
          <w:rtl/>
        </w:rPr>
        <w:t xml:space="preserve"> אברהם (הליכוד):</w:t>
      </w:r>
    </w:p>
    <w:p w14:paraId="4B90BD6B" w14:textId="77777777" w:rsidR="00000000" w:rsidRDefault="00890A51">
      <w:pPr>
        <w:pStyle w:val="a0"/>
        <w:rPr>
          <w:rFonts w:hint="cs"/>
          <w:rtl/>
        </w:rPr>
      </w:pPr>
    </w:p>
    <w:p w14:paraId="0ABF96CE" w14:textId="77777777" w:rsidR="00000000" w:rsidRDefault="00890A51">
      <w:pPr>
        <w:pStyle w:val="a0"/>
        <w:rPr>
          <w:rFonts w:hint="cs"/>
          <w:rtl/>
        </w:rPr>
      </w:pPr>
      <w:r>
        <w:rPr>
          <w:rFonts w:hint="cs"/>
          <w:rtl/>
        </w:rPr>
        <w:t>השר לא הספיק להצביע.</w:t>
      </w:r>
    </w:p>
    <w:p w14:paraId="730903A5" w14:textId="77777777" w:rsidR="00000000" w:rsidRDefault="00890A51">
      <w:pPr>
        <w:pStyle w:val="a0"/>
        <w:rPr>
          <w:rFonts w:hint="cs"/>
          <w:rtl/>
        </w:rPr>
      </w:pPr>
    </w:p>
    <w:p w14:paraId="3BDDD497" w14:textId="77777777" w:rsidR="00000000" w:rsidRDefault="00890A51">
      <w:pPr>
        <w:pStyle w:val="af1"/>
        <w:rPr>
          <w:rtl/>
        </w:rPr>
      </w:pPr>
      <w:r>
        <w:rPr>
          <w:rtl/>
        </w:rPr>
        <w:t>היו"ר</w:t>
      </w:r>
      <w:r>
        <w:rPr>
          <w:rFonts w:hint="cs"/>
          <w:rtl/>
        </w:rPr>
        <w:t xml:space="preserve"> נסים דהן</w:t>
      </w:r>
      <w:r>
        <w:rPr>
          <w:rtl/>
        </w:rPr>
        <w:t>:</w:t>
      </w:r>
    </w:p>
    <w:p w14:paraId="4831843D" w14:textId="77777777" w:rsidR="00000000" w:rsidRDefault="00890A51">
      <w:pPr>
        <w:pStyle w:val="a0"/>
        <w:rPr>
          <w:rFonts w:hint="cs"/>
          <w:rtl/>
        </w:rPr>
      </w:pPr>
    </w:p>
    <w:p w14:paraId="2EAAFAC4" w14:textId="77777777" w:rsidR="00000000" w:rsidRDefault="00890A51">
      <w:pPr>
        <w:pStyle w:val="a0"/>
        <w:rPr>
          <w:rFonts w:hint="cs"/>
          <w:rtl/>
        </w:rPr>
      </w:pPr>
      <w:r>
        <w:rPr>
          <w:rFonts w:hint="cs"/>
          <w:rtl/>
        </w:rPr>
        <w:t>נחזור על</w:t>
      </w:r>
      <w:r>
        <w:rPr>
          <w:rFonts w:hint="cs"/>
          <w:rtl/>
        </w:rPr>
        <w:t xml:space="preserve"> ההצבעה. נא למחוק את ההצבעה. נתחיל מחדש.</w:t>
      </w:r>
    </w:p>
    <w:p w14:paraId="70630C8A" w14:textId="77777777" w:rsidR="00000000" w:rsidRDefault="00890A51">
      <w:pPr>
        <w:pStyle w:val="a0"/>
        <w:rPr>
          <w:rFonts w:hint="cs"/>
          <w:rtl/>
        </w:rPr>
      </w:pPr>
    </w:p>
    <w:p w14:paraId="22E4F415" w14:textId="77777777" w:rsidR="00000000" w:rsidRDefault="00890A51">
      <w:pPr>
        <w:pStyle w:val="ab"/>
        <w:bidi/>
        <w:rPr>
          <w:rFonts w:hint="cs"/>
          <w:rtl/>
        </w:rPr>
      </w:pPr>
      <w:r>
        <w:rPr>
          <w:rFonts w:hint="cs"/>
          <w:rtl/>
        </w:rPr>
        <w:t>הצבעה מס' 12</w:t>
      </w:r>
    </w:p>
    <w:p w14:paraId="44749D79" w14:textId="77777777" w:rsidR="00000000" w:rsidRDefault="00890A51">
      <w:pPr>
        <w:pStyle w:val="a0"/>
        <w:rPr>
          <w:rFonts w:hint="cs"/>
          <w:rtl/>
        </w:rPr>
      </w:pPr>
    </w:p>
    <w:p w14:paraId="48CA0E9D" w14:textId="77777777" w:rsidR="00000000" w:rsidRDefault="00890A51">
      <w:pPr>
        <w:pStyle w:val="ac"/>
        <w:bidi/>
        <w:rPr>
          <w:rFonts w:hint="cs"/>
          <w:rtl/>
        </w:rPr>
      </w:pPr>
      <w:r>
        <w:rPr>
          <w:rFonts w:hint="cs"/>
          <w:rtl/>
        </w:rPr>
        <w:t>בעד ההצעה להעביר את הצעת החוק לדיון מוקדם בוועדה - 15</w:t>
      </w:r>
    </w:p>
    <w:p w14:paraId="0A9F66D8" w14:textId="77777777" w:rsidR="00000000" w:rsidRDefault="00890A51">
      <w:pPr>
        <w:pStyle w:val="ac"/>
        <w:bidi/>
        <w:rPr>
          <w:rFonts w:hint="cs"/>
          <w:rtl/>
        </w:rPr>
      </w:pPr>
      <w:r>
        <w:rPr>
          <w:rFonts w:hint="cs"/>
          <w:rtl/>
        </w:rPr>
        <w:t>בעד ההצעה להסיר מסדר-היום את הצעת החוק - 43</w:t>
      </w:r>
    </w:p>
    <w:p w14:paraId="20391CBA" w14:textId="77777777" w:rsidR="00000000" w:rsidRDefault="00890A51">
      <w:pPr>
        <w:pStyle w:val="ac"/>
        <w:bidi/>
        <w:rPr>
          <w:rFonts w:hint="cs"/>
          <w:rtl/>
        </w:rPr>
      </w:pPr>
      <w:r>
        <w:rPr>
          <w:rFonts w:hint="cs"/>
          <w:rtl/>
        </w:rPr>
        <w:t>נמנעים - 1</w:t>
      </w:r>
    </w:p>
    <w:p w14:paraId="4A0FBE26" w14:textId="77777777" w:rsidR="00000000" w:rsidRDefault="00890A51">
      <w:pPr>
        <w:pStyle w:val="ad"/>
        <w:bidi/>
        <w:rPr>
          <w:rFonts w:hint="cs"/>
          <w:rtl/>
        </w:rPr>
      </w:pPr>
      <w:r>
        <w:rPr>
          <w:rFonts w:hint="cs"/>
          <w:rtl/>
        </w:rPr>
        <w:t xml:space="preserve">ההצעה להסיר מסדר-היום את הצעת חוק לתיקון דיני המשפחה (מזונות) </w:t>
      </w:r>
    </w:p>
    <w:p w14:paraId="58FE8295" w14:textId="77777777" w:rsidR="00000000" w:rsidRDefault="00890A51">
      <w:pPr>
        <w:pStyle w:val="ad"/>
        <w:bidi/>
        <w:rPr>
          <w:rFonts w:hint="cs"/>
          <w:rtl/>
        </w:rPr>
      </w:pPr>
      <w:r>
        <w:rPr>
          <w:rFonts w:hint="cs"/>
          <w:rtl/>
        </w:rPr>
        <w:t>(תיקון - הרחבת חובת מזונות),</w:t>
      </w:r>
      <w:r>
        <w:rPr>
          <w:rFonts w:hint="cs"/>
          <w:rtl/>
        </w:rPr>
        <w:t xml:space="preserve"> התשס"ג-2003, נתקבלה.</w:t>
      </w:r>
    </w:p>
    <w:p w14:paraId="36E4729C" w14:textId="77777777" w:rsidR="00000000" w:rsidRDefault="00890A51">
      <w:pPr>
        <w:pStyle w:val="a0"/>
        <w:rPr>
          <w:rFonts w:hint="cs"/>
          <w:rtl/>
        </w:rPr>
      </w:pPr>
    </w:p>
    <w:p w14:paraId="750D9466" w14:textId="77777777" w:rsidR="00000000" w:rsidRDefault="00890A51">
      <w:pPr>
        <w:pStyle w:val="af1"/>
        <w:rPr>
          <w:rtl/>
        </w:rPr>
      </w:pPr>
      <w:r>
        <w:rPr>
          <w:rtl/>
        </w:rPr>
        <w:t>היו"ר</w:t>
      </w:r>
      <w:r>
        <w:rPr>
          <w:rFonts w:hint="cs"/>
          <w:rtl/>
        </w:rPr>
        <w:t xml:space="preserve"> נסים דהן</w:t>
      </w:r>
      <w:r>
        <w:rPr>
          <w:rtl/>
        </w:rPr>
        <w:t>:</w:t>
      </w:r>
    </w:p>
    <w:p w14:paraId="25030312" w14:textId="77777777" w:rsidR="00000000" w:rsidRDefault="00890A51">
      <w:pPr>
        <w:pStyle w:val="a0"/>
        <w:rPr>
          <w:rtl/>
        </w:rPr>
      </w:pPr>
    </w:p>
    <w:p w14:paraId="7F99804F" w14:textId="77777777" w:rsidR="00000000" w:rsidRDefault="00890A51">
      <w:pPr>
        <w:pStyle w:val="a0"/>
        <w:jc w:val="left"/>
        <w:rPr>
          <w:rFonts w:hint="cs"/>
          <w:rtl/>
        </w:rPr>
      </w:pPr>
      <w:r>
        <w:rPr>
          <w:rFonts w:hint="cs"/>
          <w:rtl/>
        </w:rPr>
        <w:t>בעד - 15, נגד - 43 ונמנע אחד. הצעת החוק לא נתקבלה.</w:t>
      </w:r>
    </w:p>
    <w:p w14:paraId="3EDC4E6F" w14:textId="77777777" w:rsidR="00000000" w:rsidRDefault="00890A51">
      <w:pPr>
        <w:pStyle w:val="a2"/>
        <w:rPr>
          <w:rFonts w:hint="cs"/>
          <w:rtl/>
        </w:rPr>
      </w:pPr>
    </w:p>
    <w:p w14:paraId="24B9DC5B" w14:textId="77777777" w:rsidR="00000000" w:rsidRDefault="00890A51">
      <w:pPr>
        <w:pStyle w:val="a0"/>
        <w:rPr>
          <w:rFonts w:hint="cs"/>
          <w:rtl/>
        </w:rPr>
      </w:pPr>
    </w:p>
    <w:p w14:paraId="09475558" w14:textId="77777777" w:rsidR="00000000" w:rsidRDefault="00890A51">
      <w:pPr>
        <w:pStyle w:val="a2"/>
        <w:rPr>
          <w:rFonts w:hint="cs"/>
          <w:rtl/>
        </w:rPr>
      </w:pPr>
      <w:bookmarkStart w:id="363" w:name="CS28857FI0028857T30_06_2004_15_38_35"/>
      <w:bookmarkStart w:id="364" w:name="_Toc77593430"/>
      <w:bookmarkEnd w:id="363"/>
      <w:r>
        <w:rPr>
          <w:rtl/>
        </w:rPr>
        <w:t>הצעת חוק הבחירות (דרכי תעמולה)</w:t>
      </w:r>
      <w:r>
        <w:rPr>
          <w:rFonts w:hint="cs"/>
          <w:rtl/>
        </w:rPr>
        <w:t xml:space="preserve"> </w:t>
      </w:r>
      <w:r>
        <w:rPr>
          <w:rtl/>
        </w:rPr>
        <w:br/>
        <w:t>(תיקון - איסור תעמולה הקשורה במתנות), התשס"ג-2003</w:t>
      </w:r>
      <w:bookmarkEnd w:id="364"/>
    </w:p>
    <w:p w14:paraId="10A1D2FC" w14:textId="77777777" w:rsidR="00000000" w:rsidRDefault="00890A51">
      <w:pPr>
        <w:pStyle w:val="a0"/>
        <w:rPr>
          <w:rFonts w:hint="cs"/>
          <w:rtl/>
        </w:rPr>
      </w:pPr>
      <w:r>
        <w:rPr>
          <w:rtl/>
        </w:rPr>
        <w:t>[נספחות.]</w:t>
      </w:r>
    </w:p>
    <w:p w14:paraId="2B27C200" w14:textId="77777777" w:rsidR="00000000" w:rsidRDefault="00890A51">
      <w:pPr>
        <w:pStyle w:val="-0"/>
        <w:rPr>
          <w:rFonts w:hint="cs"/>
          <w:rtl/>
        </w:rPr>
      </w:pPr>
      <w:bookmarkStart w:id="365" w:name="_Toc77593431"/>
      <w:r>
        <w:rPr>
          <w:rFonts w:hint="cs"/>
          <w:rtl/>
        </w:rPr>
        <w:t>(הצעת קבוצת חברי הכנסת)</w:t>
      </w:r>
      <w:bookmarkEnd w:id="365"/>
    </w:p>
    <w:p w14:paraId="2F4A332C" w14:textId="77777777" w:rsidR="00000000" w:rsidRDefault="00890A51">
      <w:pPr>
        <w:pStyle w:val="a0"/>
        <w:rPr>
          <w:rFonts w:hint="cs"/>
          <w:rtl/>
        </w:rPr>
      </w:pPr>
    </w:p>
    <w:p w14:paraId="4C99E92A" w14:textId="77777777" w:rsidR="00000000" w:rsidRDefault="00890A51">
      <w:pPr>
        <w:pStyle w:val="af1"/>
        <w:rPr>
          <w:rtl/>
        </w:rPr>
      </w:pPr>
      <w:r>
        <w:rPr>
          <w:rtl/>
        </w:rPr>
        <w:t>היו"ר</w:t>
      </w:r>
      <w:r>
        <w:rPr>
          <w:rFonts w:hint="cs"/>
          <w:rtl/>
        </w:rPr>
        <w:t xml:space="preserve"> נסים דהן</w:t>
      </w:r>
      <w:r>
        <w:rPr>
          <w:rtl/>
        </w:rPr>
        <w:t>:</w:t>
      </w:r>
    </w:p>
    <w:p w14:paraId="4792C35A" w14:textId="77777777" w:rsidR="00000000" w:rsidRDefault="00890A51">
      <w:pPr>
        <w:pStyle w:val="a0"/>
        <w:rPr>
          <w:rtl/>
        </w:rPr>
      </w:pPr>
    </w:p>
    <w:p w14:paraId="645D3E64" w14:textId="77777777" w:rsidR="00000000" w:rsidRDefault="00890A51">
      <w:pPr>
        <w:pStyle w:val="a0"/>
        <w:rPr>
          <w:rFonts w:hint="cs"/>
          <w:rtl/>
        </w:rPr>
      </w:pPr>
      <w:r>
        <w:rPr>
          <w:rFonts w:hint="cs"/>
          <w:rtl/>
        </w:rPr>
        <w:t>הצעת חוק פ/1362: הצעת חוק הבח</w:t>
      </w:r>
      <w:r>
        <w:rPr>
          <w:rFonts w:hint="cs"/>
          <w:rtl/>
        </w:rPr>
        <w:t>ירות (דרכי תעמולה) (תיקון - איסור תעמולה הקשורה במתנות), התשס"ג-2003 - מאת חברי הכנסת מוחמד ברכה, עסאם מח'ול ואחמד טיבי. ינמק חבר הכנסת מוחמד ברכה.</w:t>
      </w:r>
    </w:p>
    <w:p w14:paraId="682F7557" w14:textId="77777777" w:rsidR="00000000" w:rsidRDefault="00890A51">
      <w:pPr>
        <w:pStyle w:val="a0"/>
        <w:rPr>
          <w:rFonts w:hint="cs"/>
          <w:rtl/>
        </w:rPr>
      </w:pPr>
    </w:p>
    <w:p w14:paraId="7FB583D6" w14:textId="77777777" w:rsidR="00000000" w:rsidRDefault="00890A51">
      <w:pPr>
        <w:pStyle w:val="a"/>
        <w:rPr>
          <w:rtl/>
        </w:rPr>
      </w:pPr>
      <w:bookmarkStart w:id="366" w:name="FS000000540T30_06_2004_15_39_49"/>
      <w:bookmarkStart w:id="367" w:name="_Toc77593432"/>
      <w:bookmarkEnd w:id="366"/>
      <w:r>
        <w:rPr>
          <w:rFonts w:hint="eastAsia"/>
          <w:rtl/>
        </w:rPr>
        <w:t>מוחמד</w:t>
      </w:r>
      <w:r>
        <w:rPr>
          <w:rtl/>
        </w:rPr>
        <w:t xml:space="preserve"> ברכה (חד"ש-תע"ל):</w:t>
      </w:r>
      <w:bookmarkEnd w:id="367"/>
    </w:p>
    <w:p w14:paraId="718FA4E5" w14:textId="77777777" w:rsidR="00000000" w:rsidRDefault="00890A51">
      <w:pPr>
        <w:pStyle w:val="a0"/>
        <w:rPr>
          <w:rFonts w:hint="cs"/>
          <w:rtl/>
        </w:rPr>
      </w:pPr>
    </w:p>
    <w:p w14:paraId="2EB5E4A5" w14:textId="77777777" w:rsidR="00000000" w:rsidRDefault="00890A51">
      <w:pPr>
        <w:pStyle w:val="a0"/>
        <w:rPr>
          <w:rFonts w:hint="cs"/>
          <w:rtl/>
        </w:rPr>
      </w:pPr>
      <w:r>
        <w:rPr>
          <w:rFonts w:hint="cs"/>
          <w:rtl/>
        </w:rPr>
        <w:t>אדוני היושב-ראש, רבותי חברי הכנסת, הצעת החוק מדברת על תיקון לסעיף 8 של חוק הבחירות</w:t>
      </w:r>
      <w:r>
        <w:rPr>
          <w:rFonts w:hint="cs"/>
          <w:rtl/>
        </w:rPr>
        <w:t>, שיש בו איסור גורף על הצגת סרטים, נשיאת לפידים ותוכניות בידור במהלך מערכת הבחירות. יש כל מיני חוקים שהתלוו לחוקי הבחירות.</w:t>
      </w:r>
    </w:p>
    <w:p w14:paraId="131166BC" w14:textId="77777777" w:rsidR="00000000" w:rsidRDefault="00890A51">
      <w:pPr>
        <w:pStyle w:val="a0"/>
        <w:rPr>
          <w:rFonts w:hint="cs"/>
          <w:rtl/>
        </w:rPr>
      </w:pPr>
    </w:p>
    <w:p w14:paraId="1D9EF724" w14:textId="77777777" w:rsidR="00000000" w:rsidRDefault="00890A51">
      <w:pPr>
        <w:pStyle w:val="af1"/>
        <w:rPr>
          <w:rtl/>
        </w:rPr>
      </w:pPr>
      <w:r>
        <w:rPr>
          <w:rtl/>
        </w:rPr>
        <w:t>היו"ר</w:t>
      </w:r>
      <w:r>
        <w:rPr>
          <w:rFonts w:hint="cs"/>
          <w:rtl/>
        </w:rPr>
        <w:t xml:space="preserve"> נסים דהן</w:t>
      </w:r>
      <w:r>
        <w:rPr>
          <w:rtl/>
        </w:rPr>
        <w:t>:</w:t>
      </w:r>
    </w:p>
    <w:p w14:paraId="767BE66F" w14:textId="77777777" w:rsidR="00000000" w:rsidRDefault="00890A51">
      <w:pPr>
        <w:pStyle w:val="a0"/>
        <w:rPr>
          <w:rtl/>
        </w:rPr>
      </w:pPr>
    </w:p>
    <w:p w14:paraId="0A441FAC" w14:textId="77777777" w:rsidR="00000000" w:rsidRDefault="00890A51">
      <w:pPr>
        <w:pStyle w:val="a0"/>
        <w:rPr>
          <w:rFonts w:hint="cs"/>
          <w:rtl/>
        </w:rPr>
      </w:pPr>
      <w:r>
        <w:rPr>
          <w:rFonts w:hint="cs"/>
          <w:rtl/>
        </w:rPr>
        <w:t>חבר הכנסת ליצמן, נא לשבת במקום או לצאת החוצה עם חבר הכנסת גדעון סער.</w:t>
      </w:r>
    </w:p>
    <w:p w14:paraId="727FB9F6" w14:textId="77777777" w:rsidR="00000000" w:rsidRDefault="00890A51">
      <w:pPr>
        <w:pStyle w:val="a0"/>
        <w:rPr>
          <w:rFonts w:hint="cs"/>
          <w:rtl/>
        </w:rPr>
      </w:pPr>
    </w:p>
    <w:p w14:paraId="290E0037" w14:textId="77777777" w:rsidR="00000000" w:rsidRDefault="00890A51">
      <w:pPr>
        <w:pStyle w:val="-"/>
        <w:rPr>
          <w:rtl/>
        </w:rPr>
      </w:pPr>
      <w:bookmarkStart w:id="368" w:name="FS000000540T30_06_2004_15_40_17C"/>
      <w:bookmarkEnd w:id="368"/>
      <w:r>
        <w:rPr>
          <w:rtl/>
        </w:rPr>
        <w:t>מוחמד ברכה (חד"ש-תע"ל):</w:t>
      </w:r>
    </w:p>
    <w:p w14:paraId="192AFC8C" w14:textId="77777777" w:rsidR="00000000" w:rsidRDefault="00890A51">
      <w:pPr>
        <w:pStyle w:val="a0"/>
        <w:rPr>
          <w:rtl/>
        </w:rPr>
      </w:pPr>
    </w:p>
    <w:p w14:paraId="2127540A" w14:textId="77777777" w:rsidR="00000000" w:rsidRDefault="00890A51">
      <w:pPr>
        <w:pStyle w:val="a0"/>
        <w:rPr>
          <w:rFonts w:hint="cs"/>
          <w:rtl/>
        </w:rPr>
      </w:pPr>
      <w:r>
        <w:rPr>
          <w:rFonts w:hint="cs"/>
          <w:rtl/>
        </w:rPr>
        <w:t>במקום שתעשה משהו מוע</w:t>
      </w:r>
      <w:r>
        <w:rPr>
          <w:rFonts w:hint="cs"/>
          <w:rtl/>
        </w:rPr>
        <w:t>יל, אתה עושה את זה?</w:t>
      </w:r>
    </w:p>
    <w:p w14:paraId="7CCFBA8D" w14:textId="77777777" w:rsidR="00000000" w:rsidRDefault="00890A51">
      <w:pPr>
        <w:pStyle w:val="a0"/>
        <w:rPr>
          <w:rFonts w:hint="cs"/>
          <w:rtl/>
        </w:rPr>
      </w:pPr>
    </w:p>
    <w:p w14:paraId="4834B8E5" w14:textId="77777777" w:rsidR="00000000" w:rsidRDefault="00890A51">
      <w:pPr>
        <w:pStyle w:val="af0"/>
        <w:rPr>
          <w:rtl/>
        </w:rPr>
      </w:pPr>
      <w:r>
        <w:rPr>
          <w:rFonts w:hint="eastAsia"/>
          <w:rtl/>
        </w:rPr>
        <w:t>גדעון</w:t>
      </w:r>
      <w:r>
        <w:rPr>
          <w:rtl/>
        </w:rPr>
        <w:t xml:space="preserve"> סער (הליכוד):</w:t>
      </w:r>
    </w:p>
    <w:p w14:paraId="29A604D5" w14:textId="77777777" w:rsidR="00000000" w:rsidRDefault="00890A51">
      <w:pPr>
        <w:pStyle w:val="a0"/>
        <w:rPr>
          <w:rFonts w:hint="cs"/>
          <w:rtl/>
        </w:rPr>
      </w:pPr>
    </w:p>
    <w:p w14:paraId="61141879" w14:textId="77777777" w:rsidR="00000000" w:rsidRDefault="00890A51">
      <w:pPr>
        <w:pStyle w:val="a0"/>
        <w:rPr>
          <w:rFonts w:hint="cs"/>
          <w:rtl/>
        </w:rPr>
      </w:pPr>
      <w:r>
        <w:rPr>
          <w:rFonts w:hint="cs"/>
          <w:rtl/>
        </w:rPr>
        <w:t>חבר הכנסת ברכה, לדבר עם חבר הכנסת ליצמן זה דבר מועיל מאוד.</w:t>
      </w:r>
    </w:p>
    <w:p w14:paraId="5AFBC388" w14:textId="77777777" w:rsidR="00000000" w:rsidRDefault="00890A51">
      <w:pPr>
        <w:pStyle w:val="a0"/>
        <w:rPr>
          <w:rFonts w:hint="cs"/>
          <w:rtl/>
        </w:rPr>
      </w:pPr>
    </w:p>
    <w:p w14:paraId="07890FA0" w14:textId="77777777" w:rsidR="00000000" w:rsidRDefault="00890A51">
      <w:pPr>
        <w:pStyle w:val="-"/>
        <w:rPr>
          <w:rtl/>
        </w:rPr>
      </w:pPr>
      <w:bookmarkStart w:id="369" w:name="FS000000540T30_06_2004_15_39_53C"/>
      <w:bookmarkEnd w:id="369"/>
      <w:r>
        <w:rPr>
          <w:rtl/>
        </w:rPr>
        <w:t>מוחמד ברכה (חד"ש-תע"ל):</w:t>
      </w:r>
    </w:p>
    <w:p w14:paraId="30293116" w14:textId="77777777" w:rsidR="00000000" w:rsidRDefault="00890A51">
      <w:pPr>
        <w:pStyle w:val="a0"/>
        <w:rPr>
          <w:rtl/>
        </w:rPr>
      </w:pPr>
    </w:p>
    <w:p w14:paraId="374CE92B" w14:textId="77777777" w:rsidR="00000000" w:rsidRDefault="00890A51">
      <w:pPr>
        <w:pStyle w:val="a0"/>
        <w:rPr>
          <w:rFonts w:hint="cs"/>
          <w:rtl/>
        </w:rPr>
      </w:pPr>
      <w:r>
        <w:rPr>
          <w:rFonts w:hint="cs"/>
          <w:rtl/>
        </w:rPr>
        <w:t>לא בטוח.</w:t>
      </w:r>
    </w:p>
    <w:p w14:paraId="1C99D7BC" w14:textId="77777777" w:rsidR="00000000" w:rsidRDefault="00890A51">
      <w:pPr>
        <w:pStyle w:val="a0"/>
        <w:rPr>
          <w:rFonts w:hint="cs"/>
          <w:rtl/>
        </w:rPr>
      </w:pPr>
    </w:p>
    <w:p w14:paraId="54F61B37" w14:textId="77777777" w:rsidR="00000000" w:rsidRDefault="00890A51">
      <w:pPr>
        <w:pStyle w:val="a0"/>
        <w:rPr>
          <w:rFonts w:hint="cs"/>
          <w:rtl/>
        </w:rPr>
      </w:pPr>
      <w:r>
        <w:rPr>
          <w:rFonts w:hint="cs"/>
          <w:rtl/>
        </w:rPr>
        <w:t>לחוק הבחירות השתרבבו הרבה דברים, וכשמסתכלים עליהם היום פשוט חושבים שהם באים מעולם אחר. יש כל מיני דברים אנכרוניסטיים, ש</w:t>
      </w:r>
      <w:r>
        <w:rPr>
          <w:rFonts w:hint="cs"/>
          <w:rtl/>
        </w:rPr>
        <w:t>אפילו ועדת הבחירות המרכזית לגלגוליה התייחסה אליהם ועמדה על כך שיש קושי רב ביישום החוקים האלה, במיוחד לאור ההתפתחויות במדיה והשתכללות הכלים של מערכת הבחירות. הצעת חוק זו באה לקבע מצב קיים. הרי כל המפלגות, כמעט ללא יוצא מן הכלל, משתמשות בכלים האלה, וועדת הבח</w:t>
      </w:r>
      <w:r>
        <w:rPr>
          <w:rFonts w:hint="cs"/>
          <w:rtl/>
        </w:rPr>
        <w:t>ירות המרכזית מתקשה לאכוף אותם ואפילו לא מעלה תביעות נגד העוברים על החוקים האלה. זאת אומרת, אם בסוף עצרת בחירות של הליכוד, של העבודה, של שינוי או של מי שלא יהיה, מופיע אמן, או בהתחלה יש איזה ג'ינגל, על פניו זה לא חוקי.</w:t>
      </w:r>
    </w:p>
    <w:p w14:paraId="007EF79C" w14:textId="77777777" w:rsidR="00000000" w:rsidRDefault="00890A51">
      <w:pPr>
        <w:pStyle w:val="a0"/>
        <w:ind w:firstLine="0"/>
        <w:rPr>
          <w:rFonts w:hint="cs"/>
          <w:rtl/>
        </w:rPr>
      </w:pPr>
    </w:p>
    <w:p w14:paraId="21EDBAFE" w14:textId="77777777" w:rsidR="00000000" w:rsidRDefault="00890A51">
      <w:pPr>
        <w:pStyle w:val="af0"/>
        <w:rPr>
          <w:rtl/>
        </w:rPr>
      </w:pPr>
      <w:r>
        <w:rPr>
          <w:rFonts w:hint="eastAsia"/>
          <w:rtl/>
        </w:rPr>
        <w:t>רשף</w:t>
      </w:r>
      <w:r>
        <w:rPr>
          <w:rtl/>
        </w:rPr>
        <w:t xml:space="preserve"> חן (שינוי):</w:t>
      </w:r>
    </w:p>
    <w:p w14:paraId="382B7944" w14:textId="77777777" w:rsidR="00000000" w:rsidRDefault="00890A51">
      <w:pPr>
        <w:pStyle w:val="a0"/>
        <w:rPr>
          <w:rFonts w:hint="cs"/>
          <w:rtl/>
        </w:rPr>
      </w:pPr>
    </w:p>
    <w:p w14:paraId="76D8069F" w14:textId="77777777" w:rsidR="00000000" w:rsidRDefault="00890A51">
      <w:pPr>
        <w:pStyle w:val="a0"/>
        <w:rPr>
          <w:rFonts w:hint="cs"/>
          <w:rtl/>
        </w:rPr>
      </w:pPr>
      <w:r>
        <w:rPr>
          <w:rFonts w:hint="cs"/>
          <w:rtl/>
        </w:rPr>
        <w:t xml:space="preserve">- - - </w:t>
      </w:r>
    </w:p>
    <w:p w14:paraId="5882ECE8" w14:textId="77777777" w:rsidR="00000000" w:rsidRDefault="00890A51">
      <w:pPr>
        <w:pStyle w:val="a0"/>
        <w:ind w:firstLine="0"/>
        <w:rPr>
          <w:rFonts w:hint="cs"/>
          <w:rtl/>
        </w:rPr>
      </w:pPr>
    </w:p>
    <w:p w14:paraId="31C776E5" w14:textId="77777777" w:rsidR="00000000" w:rsidRDefault="00890A51">
      <w:pPr>
        <w:pStyle w:val="-"/>
        <w:rPr>
          <w:rtl/>
        </w:rPr>
      </w:pPr>
      <w:bookmarkStart w:id="370" w:name="FS000000540T30_06_2004_14_59_07"/>
      <w:bookmarkStart w:id="371" w:name="FS000000540T30_06_2004_14_59_12C"/>
      <w:bookmarkEnd w:id="370"/>
      <w:bookmarkEnd w:id="371"/>
      <w:r>
        <w:rPr>
          <w:rtl/>
        </w:rPr>
        <w:t>מוחמד ברכה (</w:t>
      </w:r>
      <w:r>
        <w:rPr>
          <w:rtl/>
        </w:rPr>
        <w:t>חד"ש-תע"ל):</w:t>
      </w:r>
    </w:p>
    <w:p w14:paraId="4C28F746" w14:textId="77777777" w:rsidR="00000000" w:rsidRDefault="00890A51">
      <w:pPr>
        <w:pStyle w:val="a0"/>
        <w:rPr>
          <w:rtl/>
        </w:rPr>
      </w:pPr>
    </w:p>
    <w:p w14:paraId="5AA3083A" w14:textId="77777777" w:rsidR="00000000" w:rsidRDefault="00890A51">
      <w:pPr>
        <w:pStyle w:val="a0"/>
        <w:rPr>
          <w:rFonts w:hint="cs"/>
          <w:rtl/>
        </w:rPr>
      </w:pPr>
      <w:r>
        <w:rPr>
          <w:rFonts w:hint="cs"/>
          <w:rtl/>
        </w:rPr>
        <w:t xml:space="preserve">אם מרחיבים קצת את הג'ינגל מעבר למצב מסוים </w:t>
      </w:r>
      <w:r>
        <w:rPr>
          <w:rtl/>
        </w:rPr>
        <w:t>–</w:t>
      </w:r>
      <w:r>
        <w:rPr>
          <w:rFonts w:hint="cs"/>
          <w:rtl/>
        </w:rPr>
        <w:t xml:space="preserve"> ואתה יודע שזה קורה לכולם </w:t>
      </w:r>
      <w:r>
        <w:rPr>
          <w:rtl/>
        </w:rPr>
        <w:t>–</w:t>
      </w:r>
      <w:r>
        <w:rPr>
          <w:rFonts w:hint="cs"/>
          <w:rtl/>
        </w:rPr>
        <w:t xml:space="preserve"> זה יוצר משהו מאוד מאוד מגוחך. </w:t>
      </w:r>
    </w:p>
    <w:p w14:paraId="3B7F8412" w14:textId="77777777" w:rsidR="00000000" w:rsidRDefault="00890A51">
      <w:pPr>
        <w:pStyle w:val="a0"/>
        <w:rPr>
          <w:rFonts w:hint="cs"/>
          <w:rtl/>
        </w:rPr>
      </w:pPr>
    </w:p>
    <w:p w14:paraId="25FA68B4" w14:textId="77777777" w:rsidR="00000000" w:rsidRDefault="00890A51">
      <w:pPr>
        <w:pStyle w:val="a0"/>
        <w:rPr>
          <w:rFonts w:hint="cs"/>
          <w:rtl/>
        </w:rPr>
      </w:pPr>
      <w:r>
        <w:rPr>
          <w:rFonts w:hint="cs"/>
          <w:rtl/>
        </w:rPr>
        <w:t>הצורך בהצעת החוק עלה, דומני, בוועדת החוקה, ואפילו חברי כנסת, מכל הסיעות כמעט, עמדו על כך שהגיע הזמן לתקן כל מיני מגבלות אנכרוניסטיות שקיימות</w:t>
      </w:r>
      <w:r>
        <w:rPr>
          <w:rFonts w:hint="cs"/>
          <w:rtl/>
        </w:rPr>
        <w:t xml:space="preserve"> - - - </w:t>
      </w:r>
    </w:p>
    <w:p w14:paraId="128F83C8" w14:textId="77777777" w:rsidR="00000000" w:rsidRDefault="00890A51">
      <w:pPr>
        <w:pStyle w:val="a0"/>
        <w:ind w:firstLine="0"/>
        <w:rPr>
          <w:rFonts w:hint="cs"/>
          <w:rtl/>
        </w:rPr>
      </w:pPr>
    </w:p>
    <w:p w14:paraId="26BF4096" w14:textId="77777777" w:rsidR="00000000" w:rsidRDefault="00890A51">
      <w:pPr>
        <w:pStyle w:val="af0"/>
        <w:rPr>
          <w:rtl/>
        </w:rPr>
      </w:pPr>
      <w:r>
        <w:rPr>
          <w:rFonts w:hint="eastAsia"/>
          <w:rtl/>
        </w:rPr>
        <w:t>השר</w:t>
      </w:r>
      <w:r>
        <w:rPr>
          <w:rtl/>
        </w:rPr>
        <w:t xml:space="preserve"> מאיר שטרית:</w:t>
      </w:r>
    </w:p>
    <w:p w14:paraId="121D856C" w14:textId="77777777" w:rsidR="00000000" w:rsidRDefault="00890A51">
      <w:pPr>
        <w:pStyle w:val="a0"/>
        <w:rPr>
          <w:rFonts w:hint="cs"/>
          <w:rtl/>
        </w:rPr>
      </w:pPr>
    </w:p>
    <w:p w14:paraId="11944C4A" w14:textId="77777777" w:rsidR="00000000" w:rsidRDefault="00890A51">
      <w:pPr>
        <w:pStyle w:val="a0"/>
        <w:rPr>
          <w:rFonts w:hint="cs"/>
          <w:rtl/>
        </w:rPr>
      </w:pPr>
      <w:r>
        <w:rPr>
          <w:rFonts w:hint="cs"/>
          <w:rtl/>
        </w:rPr>
        <w:t xml:space="preserve">תאר לך שמפלגה מזמינה אמן בין-לאומי - - - </w:t>
      </w:r>
    </w:p>
    <w:p w14:paraId="013F7460" w14:textId="77777777" w:rsidR="00000000" w:rsidRDefault="00890A51">
      <w:pPr>
        <w:pStyle w:val="a0"/>
        <w:ind w:firstLine="0"/>
        <w:rPr>
          <w:rFonts w:hint="cs"/>
          <w:rtl/>
        </w:rPr>
      </w:pPr>
    </w:p>
    <w:p w14:paraId="7A6030E8" w14:textId="77777777" w:rsidR="00000000" w:rsidRDefault="00890A51">
      <w:pPr>
        <w:pStyle w:val="-"/>
        <w:rPr>
          <w:rtl/>
        </w:rPr>
      </w:pPr>
      <w:bookmarkStart w:id="372" w:name="FS000000540T30_06_2004_15_00_23C"/>
      <w:bookmarkEnd w:id="372"/>
      <w:r>
        <w:rPr>
          <w:rtl/>
        </w:rPr>
        <w:t>מוחמד ברכה (חד"ש-תע"ל):</w:t>
      </w:r>
    </w:p>
    <w:p w14:paraId="574130AA" w14:textId="77777777" w:rsidR="00000000" w:rsidRDefault="00890A51">
      <w:pPr>
        <w:pStyle w:val="a0"/>
        <w:rPr>
          <w:rtl/>
        </w:rPr>
      </w:pPr>
    </w:p>
    <w:p w14:paraId="7AF4BCDA" w14:textId="77777777" w:rsidR="00000000" w:rsidRDefault="00890A51">
      <w:pPr>
        <w:pStyle w:val="a0"/>
        <w:rPr>
          <w:rFonts w:hint="cs"/>
          <w:rtl/>
        </w:rPr>
      </w:pPr>
      <w:r>
        <w:rPr>
          <w:rFonts w:hint="cs"/>
          <w:rtl/>
        </w:rPr>
        <w:t xml:space="preserve">זו הערה ראויה, אדוני השר. צריך לשים לב לשני דברים: קודם כול, נושא התקצוב והוצאות הבחירות כפוף לחוקי הבחירות. על כן, אסור לחרוג מזה. דבר שני, אינני מציע בשום אופן </w:t>
      </w:r>
      <w:r>
        <w:rPr>
          <w:rFonts w:hint="cs"/>
          <w:rtl/>
        </w:rPr>
        <w:t xml:space="preserve">לבטל את סעיף 8, שמדבר על איסור מתן מתנות ודברים כאלה. מדברים רק על העניין הזה, במסגרת החוק הקיים ובכפוף לחוק הקיים. ההצעה מאוד מאוד פשוטה. אין בה שום מהפכנות אלא ניסיון להתאים את תעמולת הבחירות למצב הנוכחי ולימים האלה, לא שום דבר מעבר לזה. </w:t>
      </w:r>
    </w:p>
    <w:p w14:paraId="19FDE1E5" w14:textId="77777777" w:rsidR="00000000" w:rsidRDefault="00890A51">
      <w:pPr>
        <w:pStyle w:val="a0"/>
        <w:rPr>
          <w:rFonts w:hint="cs"/>
          <w:rtl/>
        </w:rPr>
      </w:pPr>
    </w:p>
    <w:p w14:paraId="3BCFDAD8" w14:textId="77777777" w:rsidR="00000000" w:rsidRDefault="00890A51">
      <w:pPr>
        <w:pStyle w:val="a0"/>
        <w:rPr>
          <w:rFonts w:hint="cs"/>
          <w:rtl/>
        </w:rPr>
      </w:pPr>
      <w:r>
        <w:rPr>
          <w:rFonts w:hint="cs"/>
          <w:rtl/>
        </w:rPr>
        <w:t>אני, כמובן, נג</w:t>
      </w:r>
      <w:r>
        <w:rPr>
          <w:rFonts w:hint="cs"/>
          <w:rtl/>
        </w:rPr>
        <w:t xml:space="preserve">ד קמיעות ונגד מתנות ונגד הבטחות. הדברים האלה קבועים בחוק, וצריך לשמור עליהם בחוק. אין מדובר על זה ולו כהוא-זה. הכוונה פה לכך שיש מצב שהשתנה, ואני חושב שיש מקום שהכנסת תתייחס לסוגיה הזאת ותתמוך בהצעת החוק הצנועה, הצנועה מאוד, לדעתי כמובן. אני לא רגיל להגיש </w:t>
      </w:r>
      <w:r>
        <w:rPr>
          <w:rFonts w:hint="cs"/>
          <w:rtl/>
        </w:rPr>
        <w:t>הצעות חוק כאלה, זה אפילו כמעט מביך אותי במידה מסוימת, אבל אני חושב שזו הצעת חוק טובה, שיכולה לתת קצת צבע למערכת הבחירות. כמובן, בלי לעבור על המגבלות הקיימות בנושא תקצוב ותקציבים ובנושא האיסור על מתנות והבטחות שהן לא על-פי החוק, והן פסולות, כמובן, לחלוטין.</w:t>
      </w:r>
    </w:p>
    <w:p w14:paraId="300B6357" w14:textId="77777777" w:rsidR="00000000" w:rsidRDefault="00890A51">
      <w:pPr>
        <w:pStyle w:val="a0"/>
        <w:ind w:firstLine="0"/>
        <w:rPr>
          <w:rFonts w:hint="cs"/>
          <w:rtl/>
        </w:rPr>
      </w:pPr>
    </w:p>
    <w:p w14:paraId="3FEED666" w14:textId="77777777" w:rsidR="00000000" w:rsidRDefault="00890A51">
      <w:pPr>
        <w:pStyle w:val="af1"/>
        <w:rPr>
          <w:rtl/>
        </w:rPr>
      </w:pPr>
      <w:r>
        <w:rPr>
          <w:rtl/>
        </w:rPr>
        <w:t>היו"ר</w:t>
      </w:r>
      <w:r>
        <w:rPr>
          <w:rFonts w:hint="cs"/>
          <w:rtl/>
        </w:rPr>
        <w:t xml:space="preserve"> נסים דהן</w:t>
      </w:r>
      <w:r>
        <w:rPr>
          <w:rtl/>
        </w:rPr>
        <w:t>:</w:t>
      </w:r>
    </w:p>
    <w:p w14:paraId="48A3E012" w14:textId="77777777" w:rsidR="00000000" w:rsidRDefault="00890A51">
      <w:pPr>
        <w:pStyle w:val="a0"/>
        <w:rPr>
          <w:rFonts w:hint="cs"/>
          <w:rtl/>
        </w:rPr>
      </w:pPr>
    </w:p>
    <w:p w14:paraId="51D7E449" w14:textId="77777777" w:rsidR="00000000" w:rsidRDefault="00890A51">
      <w:pPr>
        <w:pStyle w:val="a0"/>
        <w:rPr>
          <w:rFonts w:hint="cs"/>
          <w:rtl/>
        </w:rPr>
      </w:pPr>
      <w:r>
        <w:rPr>
          <w:rFonts w:hint="cs"/>
          <w:rtl/>
        </w:rPr>
        <w:t>שר הפנים ישיב.</w:t>
      </w:r>
    </w:p>
    <w:p w14:paraId="625DA4E0" w14:textId="77777777" w:rsidR="00000000" w:rsidRDefault="00890A51">
      <w:pPr>
        <w:pStyle w:val="a0"/>
        <w:rPr>
          <w:rFonts w:hint="cs"/>
          <w:rtl/>
        </w:rPr>
      </w:pPr>
    </w:p>
    <w:p w14:paraId="3D8B15D8" w14:textId="77777777" w:rsidR="00000000" w:rsidRDefault="00890A51">
      <w:pPr>
        <w:pStyle w:val="-"/>
        <w:rPr>
          <w:rtl/>
        </w:rPr>
      </w:pPr>
      <w:bookmarkStart w:id="373" w:name="FS000000540T30_06_2004_15_03_27C"/>
      <w:bookmarkEnd w:id="373"/>
      <w:r>
        <w:rPr>
          <w:rtl/>
        </w:rPr>
        <w:t>מוחמד ברכה (חד"ש-תע"ל):</w:t>
      </w:r>
    </w:p>
    <w:p w14:paraId="1BD1CB99" w14:textId="77777777" w:rsidR="00000000" w:rsidRDefault="00890A51">
      <w:pPr>
        <w:pStyle w:val="a0"/>
        <w:rPr>
          <w:rtl/>
        </w:rPr>
      </w:pPr>
    </w:p>
    <w:p w14:paraId="5A7C7509" w14:textId="77777777" w:rsidR="00000000" w:rsidRDefault="00890A51">
      <w:pPr>
        <w:pStyle w:val="a0"/>
        <w:rPr>
          <w:rFonts w:hint="cs"/>
          <w:rtl/>
        </w:rPr>
      </w:pPr>
      <w:r>
        <w:rPr>
          <w:rFonts w:hint="cs"/>
          <w:rtl/>
        </w:rPr>
        <w:t>לא שר המשפטים?</w:t>
      </w:r>
    </w:p>
    <w:p w14:paraId="73A2CCE8" w14:textId="77777777" w:rsidR="00000000" w:rsidRDefault="00890A51">
      <w:pPr>
        <w:pStyle w:val="a0"/>
        <w:ind w:firstLine="0"/>
        <w:rPr>
          <w:rFonts w:hint="cs"/>
          <w:rtl/>
        </w:rPr>
      </w:pPr>
    </w:p>
    <w:p w14:paraId="479BDD09" w14:textId="77777777" w:rsidR="00000000" w:rsidRDefault="00890A51">
      <w:pPr>
        <w:pStyle w:val="a"/>
        <w:rPr>
          <w:rtl/>
        </w:rPr>
      </w:pPr>
      <w:bookmarkStart w:id="374" w:name="FS000000519T30_06_2004_15_03_31"/>
      <w:bookmarkStart w:id="375" w:name="_Toc77593433"/>
      <w:bookmarkEnd w:id="374"/>
      <w:r>
        <w:rPr>
          <w:rFonts w:hint="eastAsia"/>
          <w:rtl/>
        </w:rPr>
        <w:t>שר</w:t>
      </w:r>
      <w:r>
        <w:rPr>
          <w:rtl/>
        </w:rPr>
        <w:t xml:space="preserve"> הפנים אברהם פורז:</w:t>
      </w:r>
      <w:bookmarkEnd w:id="375"/>
    </w:p>
    <w:p w14:paraId="417B8CBE" w14:textId="77777777" w:rsidR="00000000" w:rsidRDefault="00890A51">
      <w:pPr>
        <w:pStyle w:val="a0"/>
        <w:rPr>
          <w:rFonts w:hint="cs"/>
          <w:rtl/>
        </w:rPr>
      </w:pPr>
    </w:p>
    <w:p w14:paraId="3BD33322" w14:textId="77777777" w:rsidR="00000000" w:rsidRDefault="00890A51">
      <w:pPr>
        <w:pStyle w:val="a0"/>
        <w:rPr>
          <w:rFonts w:hint="cs"/>
          <w:rtl/>
        </w:rPr>
      </w:pPr>
      <w:r>
        <w:rPr>
          <w:rFonts w:hint="cs"/>
          <w:rtl/>
        </w:rPr>
        <w:t>לא.</w:t>
      </w:r>
    </w:p>
    <w:p w14:paraId="305D7E96" w14:textId="77777777" w:rsidR="00000000" w:rsidRDefault="00890A51">
      <w:pPr>
        <w:pStyle w:val="a0"/>
        <w:ind w:firstLine="0"/>
        <w:rPr>
          <w:rFonts w:hint="cs"/>
          <w:rtl/>
        </w:rPr>
      </w:pPr>
    </w:p>
    <w:p w14:paraId="0DCE152A" w14:textId="77777777" w:rsidR="00000000" w:rsidRDefault="00890A51">
      <w:pPr>
        <w:pStyle w:val="af1"/>
        <w:rPr>
          <w:rtl/>
        </w:rPr>
      </w:pPr>
      <w:r>
        <w:rPr>
          <w:rtl/>
        </w:rPr>
        <w:t>היו"ר</w:t>
      </w:r>
      <w:r>
        <w:rPr>
          <w:rFonts w:hint="cs"/>
          <w:rtl/>
        </w:rPr>
        <w:t xml:space="preserve"> נסים דהן</w:t>
      </w:r>
      <w:r>
        <w:rPr>
          <w:rtl/>
        </w:rPr>
        <w:t>:</w:t>
      </w:r>
    </w:p>
    <w:p w14:paraId="360EA97A" w14:textId="77777777" w:rsidR="00000000" w:rsidRDefault="00890A51">
      <w:pPr>
        <w:pStyle w:val="a0"/>
        <w:ind w:firstLine="0"/>
        <w:rPr>
          <w:rFonts w:hint="cs"/>
          <w:rtl/>
        </w:rPr>
      </w:pPr>
    </w:p>
    <w:p w14:paraId="6B887027" w14:textId="77777777" w:rsidR="00000000" w:rsidRDefault="00890A51">
      <w:pPr>
        <w:pStyle w:val="a0"/>
        <w:ind w:firstLine="0"/>
        <w:rPr>
          <w:rFonts w:hint="cs"/>
          <w:rtl/>
        </w:rPr>
      </w:pPr>
      <w:r>
        <w:rPr>
          <w:rFonts w:hint="cs"/>
          <w:rtl/>
        </w:rPr>
        <w:tab/>
        <w:t>שר הפנים.</w:t>
      </w:r>
    </w:p>
    <w:p w14:paraId="6C438944" w14:textId="77777777" w:rsidR="00000000" w:rsidRDefault="00890A51">
      <w:pPr>
        <w:pStyle w:val="a0"/>
        <w:ind w:firstLine="0"/>
        <w:rPr>
          <w:rFonts w:hint="cs"/>
          <w:rtl/>
        </w:rPr>
      </w:pPr>
    </w:p>
    <w:p w14:paraId="75F5F4B4" w14:textId="77777777" w:rsidR="00000000" w:rsidRDefault="00890A51">
      <w:pPr>
        <w:pStyle w:val="-"/>
        <w:rPr>
          <w:rtl/>
        </w:rPr>
      </w:pPr>
      <w:bookmarkStart w:id="376" w:name="FS000000519T30_06_2004_15_03_53C"/>
      <w:bookmarkEnd w:id="376"/>
      <w:r>
        <w:rPr>
          <w:rtl/>
        </w:rPr>
        <w:t>שר הפנים אברהם פורז:</w:t>
      </w:r>
    </w:p>
    <w:p w14:paraId="77B99918" w14:textId="77777777" w:rsidR="00000000" w:rsidRDefault="00890A51">
      <w:pPr>
        <w:pStyle w:val="a0"/>
        <w:rPr>
          <w:rtl/>
        </w:rPr>
      </w:pPr>
    </w:p>
    <w:p w14:paraId="263329BA" w14:textId="77777777" w:rsidR="00000000" w:rsidRDefault="00890A51">
      <w:pPr>
        <w:pStyle w:val="a0"/>
        <w:rPr>
          <w:rFonts w:hint="cs"/>
          <w:rtl/>
        </w:rPr>
      </w:pPr>
      <w:r>
        <w:rPr>
          <w:rFonts w:hint="cs"/>
          <w:rtl/>
        </w:rPr>
        <w:t>אדוני היושב-ראש, חברי הכנסת, בדרך כלל בהצעות מסוג זה הנוגעות לתעמולת בחירות ולדיני בחירות, לממשלה אין ע</w:t>
      </w:r>
      <w:r>
        <w:rPr>
          <w:rFonts w:hint="cs"/>
          <w:rtl/>
        </w:rPr>
        <w:t xml:space="preserve">מדה, וגם הפעם לממשלה אין עמדה, אבל אני נוטל את זכותי כחבר הכנסת לומר מהי השקפתי. </w:t>
      </w:r>
    </w:p>
    <w:p w14:paraId="13D48FBA" w14:textId="77777777" w:rsidR="00000000" w:rsidRDefault="00890A51">
      <w:pPr>
        <w:pStyle w:val="a0"/>
        <w:ind w:firstLine="0"/>
        <w:rPr>
          <w:rFonts w:hint="cs"/>
          <w:rtl/>
        </w:rPr>
      </w:pPr>
    </w:p>
    <w:p w14:paraId="5C9A8D2A" w14:textId="77777777" w:rsidR="00000000" w:rsidRDefault="00890A51">
      <w:pPr>
        <w:pStyle w:val="af0"/>
        <w:rPr>
          <w:rtl/>
        </w:rPr>
      </w:pPr>
      <w:r>
        <w:rPr>
          <w:rFonts w:hint="eastAsia"/>
          <w:rtl/>
        </w:rPr>
        <w:t>גדעון</w:t>
      </w:r>
      <w:r>
        <w:rPr>
          <w:rtl/>
        </w:rPr>
        <w:t xml:space="preserve"> סער (הליכוד):</w:t>
      </w:r>
    </w:p>
    <w:p w14:paraId="30265FBF" w14:textId="77777777" w:rsidR="00000000" w:rsidRDefault="00890A51">
      <w:pPr>
        <w:pStyle w:val="a0"/>
        <w:rPr>
          <w:rFonts w:hint="cs"/>
          <w:rtl/>
        </w:rPr>
      </w:pPr>
    </w:p>
    <w:p w14:paraId="4B33F3E9" w14:textId="77777777" w:rsidR="00000000" w:rsidRDefault="00890A51">
      <w:pPr>
        <w:pStyle w:val="a0"/>
        <w:rPr>
          <w:rFonts w:hint="cs"/>
          <w:rtl/>
        </w:rPr>
      </w:pPr>
      <w:r>
        <w:rPr>
          <w:rFonts w:hint="cs"/>
          <w:rtl/>
        </w:rPr>
        <w:t xml:space="preserve">אבל לקואליציה יש עמדה. </w:t>
      </w:r>
    </w:p>
    <w:p w14:paraId="2320FD19" w14:textId="77777777" w:rsidR="00000000" w:rsidRDefault="00890A51">
      <w:pPr>
        <w:pStyle w:val="a0"/>
        <w:ind w:firstLine="0"/>
        <w:rPr>
          <w:rFonts w:hint="cs"/>
          <w:rtl/>
        </w:rPr>
      </w:pPr>
    </w:p>
    <w:p w14:paraId="439A7E8D" w14:textId="77777777" w:rsidR="00000000" w:rsidRDefault="00890A51">
      <w:pPr>
        <w:pStyle w:val="-"/>
        <w:rPr>
          <w:rtl/>
        </w:rPr>
      </w:pPr>
      <w:bookmarkStart w:id="377" w:name="FS000000519T30_06_2004_15_04_25C"/>
      <w:bookmarkEnd w:id="377"/>
      <w:r>
        <w:rPr>
          <w:rtl/>
        </w:rPr>
        <w:t>שר הפנים אברהם פורז:</w:t>
      </w:r>
    </w:p>
    <w:p w14:paraId="18F5B23B" w14:textId="77777777" w:rsidR="00000000" w:rsidRDefault="00890A51">
      <w:pPr>
        <w:pStyle w:val="a0"/>
        <w:rPr>
          <w:rtl/>
        </w:rPr>
      </w:pPr>
    </w:p>
    <w:p w14:paraId="24C32E18" w14:textId="77777777" w:rsidR="00000000" w:rsidRDefault="00890A51">
      <w:pPr>
        <w:pStyle w:val="a0"/>
        <w:rPr>
          <w:rFonts w:hint="cs"/>
          <w:rtl/>
        </w:rPr>
      </w:pPr>
      <w:r>
        <w:rPr>
          <w:rFonts w:hint="cs"/>
          <w:rtl/>
        </w:rPr>
        <w:t>לקואליציה מותר שתהיה עמדה, אבל אני כרגע לא מדבר בשם הקואליציה.</w:t>
      </w:r>
    </w:p>
    <w:p w14:paraId="6ECC0C15" w14:textId="77777777" w:rsidR="00000000" w:rsidRDefault="00890A51">
      <w:pPr>
        <w:pStyle w:val="a0"/>
        <w:rPr>
          <w:rFonts w:hint="cs"/>
          <w:rtl/>
        </w:rPr>
      </w:pPr>
    </w:p>
    <w:p w14:paraId="24F878C4" w14:textId="77777777" w:rsidR="00000000" w:rsidRDefault="00890A51">
      <w:pPr>
        <w:pStyle w:val="a0"/>
        <w:rPr>
          <w:rFonts w:hint="cs"/>
          <w:rtl/>
        </w:rPr>
      </w:pPr>
      <w:r>
        <w:rPr>
          <w:rFonts w:hint="cs"/>
          <w:rtl/>
        </w:rPr>
        <w:t xml:space="preserve">רבותי, להשקפתי, מערכת בחירות צריכה להיות </w:t>
      </w:r>
      <w:r>
        <w:rPr>
          <w:rFonts w:hint="cs"/>
          <w:rtl/>
        </w:rPr>
        <w:t xml:space="preserve">לגוף העניין, על-ידי אנשים שמועמדים, שבאים ואומרים את אשר הם חושבים. מערכת בחירות היא לא מופע בידור, לכן אין מקום לא לאמנים, לא לשחקנים, לא לזמרים ולא לנושאי לפידים. </w:t>
      </w:r>
    </w:p>
    <w:p w14:paraId="6B3DC9D9" w14:textId="77777777" w:rsidR="00000000" w:rsidRDefault="00890A51">
      <w:pPr>
        <w:pStyle w:val="a0"/>
        <w:rPr>
          <w:rFonts w:hint="cs"/>
          <w:rtl/>
        </w:rPr>
      </w:pPr>
    </w:p>
    <w:p w14:paraId="3C757115" w14:textId="77777777" w:rsidR="00000000" w:rsidRDefault="00890A51">
      <w:pPr>
        <w:pStyle w:val="a0"/>
        <w:rPr>
          <w:rFonts w:hint="cs"/>
          <w:rtl/>
        </w:rPr>
      </w:pPr>
      <w:r>
        <w:rPr>
          <w:rFonts w:hint="cs"/>
          <w:rtl/>
        </w:rPr>
        <w:t>בסרט העצוב הזה, שבו מערכת הבחירות הפכה לקרקס ובמקום להתעסק בדברים העיקריים ובדיבור לעניין</w:t>
      </w:r>
      <w:r>
        <w:rPr>
          <w:rFonts w:hint="cs"/>
          <w:rtl/>
        </w:rPr>
        <w:t xml:space="preserve">, הכול היה פעלולים, גימיקים, את הקטע הזה, לשמחתנו, עברנו. אנחנו נמצאים היום בחוקי בחירות שבאמת אוסרים את כל הדברים האלה. חבר הכנסת ברכה, אני מאוד מקווה שאתה מדבר רק על מה שמפלגתך עושה, כי המפלגות האחרות היום, למיטב ידיעתי, אינן חוטאות בקטע הזה. זה לא נכון </w:t>
      </w:r>
      <w:r>
        <w:rPr>
          <w:rFonts w:hint="cs"/>
          <w:rtl/>
        </w:rPr>
        <w:t xml:space="preserve">שאסור לשדר את הג'ינגל - - - </w:t>
      </w:r>
    </w:p>
    <w:p w14:paraId="00801829" w14:textId="77777777" w:rsidR="00000000" w:rsidRDefault="00890A51">
      <w:pPr>
        <w:pStyle w:val="a0"/>
        <w:ind w:firstLine="0"/>
        <w:rPr>
          <w:rFonts w:hint="cs"/>
          <w:rtl/>
        </w:rPr>
      </w:pPr>
    </w:p>
    <w:p w14:paraId="4D2B9517" w14:textId="77777777" w:rsidR="00000000" w:rsidRDefault="00890A51">
      <w:pPr>
        <w:pStyle w:val="af0"/>
        <w:rPr>
          <w:rtl/>
        </w:rPr>
      </w:pPr>
      <w:r>
        <w:rPr>
          <w:rFonts w:hint="eastAsia"/>
          <w:rtl/>
        </w:rPr>
        <w:t>שר</w:t>
      </w:r>
      <w:r>
        <w:rPr>
          <w:rtl/>
        </w:rPr>
        <w:t xml:space="preserve"> המשפטים יוסף לפיד:</w:t>
      </w:r>
    </w:p>
    <w:p w14:paraId="1C03760A" w14:textId="77777777" w:rsidR="00000000" w:rsidRDefault="00890A51">
      <w:pPr>
        <w:pStyle w:val="a0"/>
        <w:rPr>
          <w:rFonts w:hint="cs"/>
          <w:rtl/>
        </w:rPr>
      </w:pPr>
    </w:p>
    <w:p w14:paraId="4BD4250A" w14:textId="77777777" w:rsidR="00000000" w:rsidRDefault="00890A51">
      <w:pPr>
        <w:pStyle w:val="a0"/>
        <w:rPr>
          <w:rFonts w:hint="cs"/>
          <w:rtl/>
        </w:rPr>
      </w:pPr>
      <w:r>
        <w:rPr>
          <w:rFonts w:hint="cs"/>
          <w:rtl/>
        </w:rPr>
        <w:t>הממשלה נגד.</w:t>
      </w:r>
    </w:p>
    <w:p w14:paraId="249DCE72" w14:textId="77777777" w:rsidR="00000000" w:rsidRDefault="00890A51">
      <w:pPr>
        <w:pStyle w:val="a0"/>
        <w:ind w:firstLine="0"/>
        <w:rPr>
          <w:rFonts w:hint="cs"/>
          <w:rtl/>
        </w:rPr>
      </w:pPr>
    </w:p>
    <w:p w14:paraId="5505AEC6" w14:textId="77777777" w:rsidR="00000000" w:rsidRDefault="00890A51">
      <w:pPr>
        <w:pStyle w:val="-"/>
        <w:rPr>
          <w:rtl/>
        </w:rPr>
      </w:pPr>
      <w:bookmarkStart w:id="378" w:name="FS000000519T30_06_2004_15_08_27C"/>
      <w:bookmarkEnd w:id="378"/>
      <w:r>
        <w:rPr>
          <w:rtl/>
        </w:rPr>
        <w:t>שר הפנים אברהם פורז:</w:t>
      </w:r>
    </w:p>
    <w:p w14:paraId="560EC715" w14:textId="77777777" w:rsidR="00000000" w:rsidRDefault="00890A51">
      <w:pPr>
        <w:pStyle w:val="a0"/>
        <w:rPr>
          <w:rtl/>
        </w:rPr>
      </w:pPr>
    </w:p>
    <w:p w14:paraId="0FF852B7" w14:textId="77777777" w:rsidR="00000000" w:rsidRDefault="00890A51">
      <w:pPr>
        <w:pStyle w:val="a0"/>
        <w:rPr>
          <w:rFonts w:hint="cs"/>
          <w:rtl/>
        </w:rPr>
      </w:pPr>
      <w:r>
        <w:rPr>
          <w:rFonts w:hint="cs"/>
          <w:rtl/>
        </w:rPr>
        <w:t>לי אמרו שלממשלה אין עמדה. כנראה האינפורמציה לא זרמה. אומרים לי שהממשלה נגד.</w:t>
      </w:r>
    </w:p>
    <w:p w14:paraId="4489E10A" w14:textId="77777777" w:rsidR="00000000" w:rsidRDefault="00890A51">
      <w:pPr>
        <w:pStyle w:val="a0"/>
        <w:rPr>
          <w:rFonts w:hint="cs"/>
          <w:rtl/>
        </w:rPr>
      </w:pPr>
    </w:p>
    <w:p w14:paraId="788B1D10" w14:textId="77777777" w:rsidR="00000000" w:rsidRDefault="00890A51">
      <w:pPr>
        <w:pStyle w:val="a0"/>
        <w:rPr>
          <w:rFonts w:hint="cs"/>
          <w:rtl/>
        </w:rPr>
      </w:pPr>
      <w:r>
        <w:rPr>
          <w:rFonts w:hint="cs"/>
          <w:rtl/>
        </w:rPr>
        <w:t>שידור של ג'ינגל מוקלט איננו בבחינת הופעת בדרנים ושחקנים, אבל המצב הזה שבו מפלגות היו מוציאו</w:t>
      </w:r>
      <w:r>
        <w:rPr>
          <w:rFonts w:hint="cs"/>
          <w:rtl/>
        </w:rPr>
        <w:t xml:space="preserve">ת אלפי דולרים, ולפעמים יותר, כדי שבתשדירים שלהן יופיעו אמנים ושחקנים, היה דבר מביש. טוב עשינו כשמנענו זאת. זה לא מונע מאמן או משחקן לעלות על הבמה, לא כדי לתת קטע בידורי, אלא לדבר כאחד האנשים ולהסביר למה הוא תומך במפלגה מסוימת. זה לגמרי לא פסול. </w:t>
      </w:r>
    </w:p>
    <w:p w14:paraId="0BE6E640" w14:textId="77777777" w:rsidR="00000000" w:rsidRDefault="00890A51">
      <w:pPr>
        <w:pStyle w:val="a0"/>
        <w:ind w:firstLine="0"/>
        <w:rPr>
          <w:rFonts w:hint="cs"/>
          <w:rtl/>
        </w:rPr>
      </w:pPr>
    </w:p>
    <w:p w14:paraId="341BED68" w14:textId="77777777" w:rsidR="00000000" w:rsidRDefault="00890A51">
      <w:pPr>
        <w:pStyle w:val="af0"/>
        <w:rPr>
          <w:rtl/>
        </w:rPr>
      </w:pPr>
      <w:r>
        <w:rPr>
          <w:rFonts w:hint="eastAsia"/>
          <w:rtl/>
        </w:rPr>
        <w:t>מוחמד</w:t>
      </w:r>
      <w:r>
        <w:rPr>
          <w:rtl/>
        </w:rPr>
        <w:t xml:space="preserve"> ברכ</w:t>
      </w:r>
      <w:r>
        <w:rPr>
          <w:rtl/>
        </w:rPr>
        <w:t>ה (חד"ש-תע"ל):</w:t>
      </w:r>
    </w:p>
    <w:p w14:paraId="2E6F858D" w14:textId="77777777" w:rsidR="00000000" w:rsidRDefault="00890A51">
      <w:pPr>
        <w:pStyle w:val="a0"/>
        <w:rPr>
          <w:rFonts w:hint="cs"/>
          <w:rtl/>
        </w:rPr>
      </w:pPr>
    </w:p>
    <w:p w14:paraId="076332BD" w14:textId="77777777" w:rsidR="00000000" w:rsidRDefault="00890A51">
      <w:pPr>
        <w:pStyle w:val="a0"/>
        <w:rPr>
          <w:rFonts w:hint="cs"/>
          <w:rtl/>
        </w:rPr>
      </w:pPr>
      <w:r>
        <w:rPr>
          <w:rFonts w:hint="cs"/>
          <w:rtl/>
        </w:rPr>
        <w:t xml:space="preserve">השר פורז, למה אתה תופס את העבודה של האמן רק כלהטוטים וכקרקסות? יש אמנות שהיא בעלת מסר. </w:t>
      </w:r>
    </w:p>
    <w:p w14:paraId="039E3F33" w14:textId="77777777" w:rsidR="00000000" w:rsidRDefault="00890A51">
      <w:pPr>
        <w:pStyle w:val="a0"/>
        <w:ind w:firstLine="0"/>
        <w:rPr>
          <w:rFonts w:hint="cs"/>
          <w:rtl/>
        </w:rPr>
      </w:pPr>
    </w:p>
    <w:p w14:paraId="68EB4664" w14:textId="77777777" w:rsidR="00000000" w:rsidRDefault="00890A51">
      <w:pPr>
        <w:pStyle w:val="-"/>
        <w:rPr>
          <w:rtl/>
        </w:rPr>
      </w:pPr>
      <w:bookmarkStart w:id="379" w:name="FS000000519T30_06_2004_15_10_56C"/>
      <w:bookmarkEnd w:id="379"/>
      <w:r>
        <w:rPr>
          <w:rtl/>
        </w:rPr>
        <w:t>שר הפנים אברהם פורז:</w:t>
      </w:r>
    </w:p>
    <w:p w14:paraId="24F85361" w14:textId="77777777" w:rsidR="00000000" w:rsidRDefault="00890A51">
      <w:pPr>
        <w:pStyle w:val="a0"/>
        <w:rPr>
          <w:rtl/>
        </w:rPr>
      </w:pPr>
    </w:p>
    <w:p w14:paraId="65A37D0A" w14:textId="77777777" w:rsidR="00000000" w:rsidRDefault="00890A51">
      <w:pPr>
        <w:pStyle w:val="a0"/>
        <w:rPr>
          <w:rFonts w:hint="cs"/>
          <w:rtl/>
        </w:rPr>
      </w:pPr>
      <w:r>
        <w:rPr>
          <w:rFonts w:hint="cs"/>
          <w:rtl/>
        </w:rPr>
        <w:t xml:space="preserve">בסדר גמור. בתיאטרון משחקים, באופרה שרים, בתזמורת מנגנים ובפוליטיקה מדברים לעניין. לפחות רצוי שידברו לעניין. </w:t>
      </w:r>
    </w:p>
    <w:p w14:paraId="4C00C971" w14:textId="77777777" w:rsidR="00000000" w:rsidRDefault="00890A51">
      <w:pPr>
        <w:pStyle w:val="a0"/>
        <w:ind w:firstLine="0"/>
        <w:rPr>
          <w:rFonts w:hint="cs"/>
          <w:rtl/>
        </w:rPr>
      </w:pPr>
    </w:p>
    <w:p w14:paraId="553CC19A" w14:textId="77777777" w:rsidR="00000000" w:rsidRDefault="00890A51">
      <w:pPr>
        <w:pStyle w:val="af1"/>
        <w:rPr>
          <w:rtl/>
        </w:rPr>
      </w:pPr>
      <w:r>
        <w:rPr>
          <w:rtl/>
        </w:rPr>
        <w:t>היו"ר</w:t>
      </w:r>
      <w:r>
        <w:rPr>
          <w:rFonts w:hint="cs"/>
          <w:rtl/>
        </w:rPr>
        <w:t xml:space="preserve"> נסים דהן</w:t>
      </w:r>
      <w:r>
        <w:rPr>
          <w:rtl/>
        </w:rPr>
        <w:t>:</w:t>
      </w:r>
    </w:p>
    <w:p w14:paraId="16DC0AB6" w14:textId="77777777" w:rsidR="00000000" w:rsidRDefault="00890A51">
      <w:pPr>
        <w:pStyle w:val="a0"/>
        <w:ind w:firstLine="0"/>
        <w:rPr>
          <w:rFonts w:hint="cs"/>
          <w:rtl/>
        </w:rPr>
      </w:pPr>
    </w:p>
    <w:p w14:paraId="1293B2D3" w14:textId="77777777" w:rsidR="00000000" w:rsidRDefault="00890A51">
      <w:pPr>
        <w:pStyle w:val="a0"/>
        <w:ind w:firstLine="0"/>
        <w:rPr>
          <w:rFonts w:hint="cs"/>
          <w:rtl/>
        </w:rPr>
      </w:pPr>
      <w:r>
        <w:rPr>
          <w:rFonts w:hint="cs"/>
          <w:rtl/>
        </w:rPr>
        <w:tab/>
        <w:t>ז</w:t>
      </w:r>
      <w:r>
        <w:rPr>
          <w:rFonts w:hint="cs"/>
          <w:rtl/>
        </w:rPr>
        <w:t>ה חידוש עצום מה שאמרת, שבפוליטיקה מדברים לעניין.</w:t>
      </w:r>
    </w:p>
    <w:p w14:paraId="473FFFCD" w14:textId="77777777" w:rsidR="00000000" w:rsidRDefault="00890A51">
      <w:pPr>
        <w:pStyle w:val="a0"/>
        <w:ind w:firstLine="0"/>
        <w:rPr>
          <w:rFonts w:hint="cs"/>
          <w:rtl/>
        </w:rPr>
      </w:pPr>
    </w:p>
    <w:p w14:paraId="7D452952" w14:textId="77777777" w:rsidR="00000000" w:rsidRDefault="00890A51">
      <w:pPr>
        <w:pStyle w:val="-"/>
        <w:rPr>
          <w:rtl/>
        </w:rPr>
      </w:pPr>
      <w:bookmarkStart w:id="380" w:name="FS000000519T30_06_2004_15_14_01C"/>
      <w:bookmarkEnd w:id="380"/>
      <w:r>
        <w:rPr>
          <w:rtl/>
        </w:rPr>
        <w:t>שר הפנים אברהם פורז:</w:t>
      </w:r>
    </w:p>
    <w:p w14:paraId="614F246D" w14:textId="77777777" w:rsidR="00000000" w:rsidRDefault="00890A51">
      <w:pPr>
        <w:pStyle w:val="a0"/>
        <w:rPr>
          <w:rtl/>
        </w:rPr>
      </w:pPr>
    </w:p>
    <w:p w14:paraId="34354A55" w14:textId="77777777" w:rsidR="00000000" w:rsidRDefault="00890A51">
      <w:pPr>
        <w:pStyle w:val="a0"/>
        <w:rPr>
          <w:rFonts w:hint="cs"/>
          <w:rtl/>
        </w:rPr>
      </w:pPr>
      <w:r>
        <w:rPr>
          <w:rFonts w:hint="cs"/>
          <w:rtl/>
        </w:rPr>
        <w:t xml:space="preserve">אמרתי שרצוי. מומלץ. </w:t>
      </w:r>
    </w:p>
    <w:p w14:paraId="7B716575" w14:textId="77777777" w:rsidR="00000000" w:rsidRDefault="00890A51">
      <w:pPr>
        <w:pStyle w:val="a0"/>
        <w:rPr>
          <w:rFonts w:hint="cs"/>
          <w:rtl/>
        </w:rPr>
      </w:pPr>
    </w:p>
    <w:p w14:paraId="484E3DC1" w14:textId="77777777" w:rsidR="00000000" w:rsidRDefault="00890A51">
      <w:pPr>
        <w:pStyle w:val="a0"/>
        <w:rPr>
          <w:rFonts w:hint="cs"/>
          <w:rtl/>
        </w:rPr>
      </w:pPr>
      <w:r>
        <w:rPr>
          <w:rFonts w:hint="cs"/>
          <w:rtl/>
        </w:rPr>
        <w:t>אני  רוצה לומר לכם מניסיון, לא שלי אלא של אחרים, שלפעמים גם צריך להיזהר מהזמנת אמנים לדבר, כי לא פעם פיהם מפיק מרגליות, ואחר כך מי שהזמין אותם תולש לעצמו את כל הש</w:t>
      </w:r>
      <w:r>
        <w:rPr>
          <w:rFonts w:hint="cs"/>
          <w:rtl/>
        </w:rPr>
        <w:t xml:space="preserve">ערות אחת-אחת, ולצורך העניין כרגע, לא ארחיב, אבל מי שזוכר, היו גם גבר וגם אשה, שכל אחד מהם אמר מה שלא היה צריך לומר. כנראה הם הרבה יותר טובים כשהם מופיעים, או כשהם בתחום העיסוק שלהם, מאשר כשהם צריכים לעסוק במערכת בחירות. </w:t>
      </w:r>
    </w:p>
    <w:p w14:paraId="7CA3DF84" w14:textId="77777777" w:rsidR="00000000" w:rsidRDefault="00890A51">
      <w:pPr>
        <w:pStyle w:val="a0"/>
        <w:rPr>
          <w:rFonts w:hint="cs"/>
          <w:rtl/>
        </w:rPr>
      </w:pPr>
    </w:p>
    <w:p w14:paraId="35C2B2F4" w14:textId="77777777" w:rsidR="00000000" w:rsidRDefault="00890A51">
      <w:pPr>
        <w:pStyle w:val="a0"/>
        <w:rPr>
          <w:rFonts w:hint="cs"/>
          <w:rtl/>
        </w:rPr>
      </w:pPr>
      <w:r>
        <w:rPr>
          <w:rFonts w:hint="cs"/>
          <w:rtl/>
        </w:rPr>
        <w:t>גם מופע לפידים וכל הדברים האלה, אפ</w:t>
      </w:r>
      <w:r>
        <w:rPr>
          <w:rFonts w:hint="cs"/>
          <w:rtl/>
        </w:rPr>
        <w:t>ילו שיש לפיד בראש מפלגתי, זה דבר מיותר לחלוטין.</w:t>
      </w:r>
    </w:p>
    <w:p w14:paraId="095818FB" w14:textId="77777777" w:rsidR="00000000" w:rsidRDefault="00890A51">
      <w:pPr>
        <w:pStyle w:val="a0"/>
        <w:rPr>
          <w:rFonts w:hint="cs"/>
          <w:rtl/>
        </w:rPr>
      </w:pPr>
    </w:p>
    <w:p w14:paraId="13C2FC99" w14:textId="77777777" w:rsidR="00000000" w:rsidRDefault="00890A51">
      <w:pPr>
        <w:pStyle w:val="af0"/>
        <w:rPr>
          <w:rtl/>
        </w:rPr>
      </w:pPr>
      <w:r>
        <w:rPr>
          <w:rFonts w:hint="eastAsia"/>
          <w:rtl/>
        </w:rPr>
        <w:t>מוחמד</w:t>
      </w:r>
      <w:r>
        <w:rPr>
          <w:rtl/>
        </w:rPr>
        <w:t xml:space="preserve"> ברכה (חד"ש-תע"ל):</w:t>
      </w:r>
    </w:p>
    <w:p w14:paraId="3A6141E3" w14:textId="77777777" w:rsidR="00000000" w:rsidRDefault="00890A51">
      <w:pPr>
        <w:pStyle w:val="a0"/>
        <w:rPr>
          <w:rFonts w:hint="cs"/>
          <w:rtl/>
        </w:rPr>
      </w:pPr>
    </w:p>
    <w:p w14:paraId="4029862B" w14:textId="77777777" w:rsidR="00000000" w:rsidRDefault="00890A51">
      <w:pPr>
        <w:pStyle w:val="a0"/>
        <w:rPr>
          <w:rFonts w:hint="cs"/>
          <w:rtl/>
        </w:rPr>
      </w:pPr>
      <w:r>
        <w:rPr>
          <w:rFonts w:hint="cs"/>
          <w:rtl/>
        </w:rPr>
        <w:t>מה מיותר?</w:t>
      </w:r>
    </w:p>
    <w:p w14:paraId="140CFE42" w14:textId="77777777" w:rsidR="00000000" w:rsidRDefault="00890A51">
      <w:pPr>
        <w:pStyle w:val="a0"/>
        <w:ind w:firstLine="0"/>
        <w:rPr>
          <w:rFonts w:hint="cs"/>
          <w:rtl/>
        </w:rPr>
      </w:pPr>
    </w:p>
    <w:p w14:paraId="5182ED43" w14:textId="77777777" w:rsidR="00000000" w:rsidRDefault="00890A51">
      <w:pPr>
        <w:pStyle w:val="-"/>
        <w:rPr>
          <w:rtl/>
        </w:rPr>
      </w:pPr>
      <w:bookmarkStart w:id="381" w:name="FS000000519T30_06_2004_15_16_15C"/>
      <w:bookmarkEnd w:id="381"/>
      <w:r>
        <w:rPr>
          <w:rtl/>
        </w:rPr>
        <w:t>שר הפנים אברהם פורז:</w:t>
      </w:r>
    </w:p>
    <w:p w14:paraId="26D50187" w14:textId="77777777" w:rsidR="00000000" w:rsidRDefault="00890A51">
      <w:pPr>
        <w:pStyle w:val="a0"/>
        <w:rPr>
          <w:rtl/>
        </w:rPr>
      </w:pPr>
    </w:p>
    <w:p w14:paraId="54A857E2" w14:textId="77777777" w:rsidR="00000000" w:rsidRDefault="00890A51">
      <w:pPr>
        <w:pStyle w:val="a0"/>
        <w:rPr>
          <w:rFonts w:hint="cs"/>
          <w:rtl/>
        </w:rPr>
      </w:pPr>
      <w:r>
        <w:rPr>
          <w:rFonts w:hint="cs"/>
          <w:rtl/>
        </w:rPr>
        <w:t xml:space="preserve">לא לפיד כאדם, אלא מצעד הלפידים מיותר. ממש מיותר. </w:t>
      </w:r>
    </w:p>
    <w:p w14:paraId="594049A6" w14:textId="77777777" w:rsidR="00000000" w:rsidRDefault="00890A51">
      <w:pPr>
        <w:pStyle w:val="a0"/>
        <w:rPr>
          <w:rFonts w:hint="cs"/>
          <w:rtl/>
        </w:rPr>
      </w:pPr>
    </w:p>
    <w:p w14:paraId="12564943" w14:textId="77777777" w:rsidR="00000000" w:rsidRDefault="00890A51">
      <w:pPr>
        <w:pStyle w:val="a0"/>
        <w:rPr>
          <w:rFonts w:hint="cs"/>
          <w:rtl/>
        </w:rPr>
      </w:pPr>
      <w:r>
        <w:rPr>
          <w:rFonts w:hint="cs"/>
          <w:rtl/>
        </w:rPr>
        <w:t>גם כך, חברי הכנסת, שלחתי לפני כחודש מכתב ליושב-ראש הכנסת, ובו הפניתי את תשומת לבו לכך שהמפלגות, כן</w:t>
      </w:r>
      <w:r>
        <w:rPr>
          <w:rFonts w:hint="cs"/>
          <w:rtl/>
        </w:rPr>
        <w:t>, המפלגות שלנו, המפלגות המיוצגות בכנסת, קיבלו מקדמות עבור מערכת הבחירות לרשויות המקומיות בסכומים העולים על מה שהגיע לנו מקופת המדינה לאחר שהתבררו התוצאות. הסתבר שהמפלגות שלנו לא כולן כל כך הצליחו. בהרבה מאוד מקומות רשימות מקומיות הצליחו, והמפלגות חייבות הי</w:t>
      </w:r>
      <w:r>
        <w:rPr>
          <w:rFonts w:hint="cs"/>
          <w:rtl/>
        </w:rPr>
        <w:t xml:space="preserve">ום לקופה הציבורית עשרות מיליוני שקלים בגין מערכת הבחירות. זה בהנחה שכולם יקבלו דוח חיובי ממבקר המדינה. אגב, דוח המבקר יתפרסם בעוד ימים ספורים. אם הדוחות יהיו שליליים לגבי חלק מהמפלגות, הסכומים האלה עוד יגדלו. האם אנחנו צריכים, נוסף על הנטל הזה של המפלגות, </w:t>
      </w:r>
      <w:r>
        <w:rPr>
          <w:rFonts w:hint="cs"/>
          <w:rtl/>
        </w:rPr>
        <w:t xml:space="preserve">להכניס אותן גם לתחרות מי משלם לאמנים, לשחקנים, לבדרנים? </w:t>
      </w:r>
    </w:p>
    <w:p w14:paraId="13454EA8" w14:textId="77777777" w:rsidR="00000000" w:rsidRDefault="00890A51">
      <w:pPr>
        <w:pStyle w:val="a0"/>
        <w:rPr>
          <w:rFonts w:hint="cs"/>
          <w:rtl/>
        </w:rPr>
      </w:pPr>
    </w:p>
    <w:p w14:paraId="64E7492A" w14:textId="77777777" w:rsidR="00000000" w:rsidRDefault="00890A51">
      <w:pPr>
        <w:pStyle w:val="a0"/>
        <w:rPr>
          <w:rFonts w:hint="cs"/>
          <w:rtl/>
        </w:rPr>
      </w:pPr>
      <w:r>
        <w:rPr>
          <w:rFonts w:hint="cs"/>
          <w:rtl/>
        </w:rPr>
        <w:t>זו הצעת חוק מיותרת, לא ראויה. טוב שנפטרנו מהצרה הזאת, וכדאי לא להחזירה. תודה.</w:t>
      </w:r>
    </w:p>
    <w:p w14:paraId="17EEAAB3" w14:textId="77777777" w:rsidR="00000000" w:rsidRDefault="00890A51">
      <w:pPr>
        <w:pStyle w:val="a0"/>
        <w:ind w:firstLine="0"/>
        <w:rPr>
          <w:rFonts w:hint="cs"/>
          <w:rtl/>
        </w:rPr>
      </w:pPr>
    </w:p>
    <w:p w14:paraId="3A1751B8" w14:textId="77777777" w:rsidR="00000000" w:rsidRDefault="00890A51">
      <w:pPr>
        <w:pStyle w:val="af1"/>
        <w:rPr>
          <w:rtl/>
        </w:rPr>
      </w:pPr>
      <w:r>
        <w:rPr>
          <w:rtl/>
        </w:rPr>
        <w:t>היו"ר</w:t>
      </w:r>
      <w:r>
        <w:rPr>
          <w:rFonts w:hint="cs"/>
          <w:rtl/>
        </w:rPr>
        <w:t xml:space="preserve"> נסים דהן</w:t>
      </w:r>
      <w:r>
        <w:rPr>
          <w:rtl/>
        </w:rPr>
        <w:t>:</w:t>
      </w:r>
    </w:p>
    <w:p w14:paraId="2BA6DEA1" w14:textId="77777777" w:rsidR="00000000" w:rsidRDefault="00890A51">
      <w:pPr>
        <w:pStyle w:val="a0"/>
        <w:ind w:firstLine="0"/>
        <w:rPr>
          <w:rFonts w:hint="cs"/>
          <w:rtl/>
        </w:rPr>
      </w:pPr>
    </w:p>
    <w:p w14:paraId="3BB797B6" w14:textId="77777777" w:rsidR="00000000" w:rsidRDefault="00890A51">
      <w:pPr>
        <w:pStyle w:val="a0"/>
        <w:ind w:firstLine="0"/>
        <w:rPr>
          <w:rFonts w:hint="cs"/>
          <w:rtl/>
        </w:rPr>
      </w:pPr>
      <w:r>
        <w:rPr>
          <w:rFonts w:hint="cs"/>
          <w:rtl/>
        </w:rPr>
        <w:tab/>
        <w:t xml:space="preserve">אנו עוברים להצבעה. </w:t>
      </w:r>
    </w:p>
    <w:p w14:paraId="0D43F710" w14:textId="77777777" w:rsidR="00000000" w:rsidRDefault="00890A51">
      <w:pPr>
        <w:pStyle w:val="a0"/>
        <w:ind w:firstLine="0"/>
        <w:rPr>
          <w:rFonts w:hint="cs"/>
          <w:rtl/>
        </w:rPr>
      </w:pPr>
    </w:p>
    <w:p w14:paraId="0369E168" w14:textId="77777777" w:rsidR="00000000" w:rsidRDefault="00890A51">
      <w:pPr>
        <w:pStyle w:val="ab"/>
        <w:bidi/>
        <w:rPr>
          <w:rFonts w:hint="cs"/>
          <w:rtl/>
        </w:rPr>
      </w:pPr>
      <w:r>
        <w:rPr>
          <w:rFonts w:hint="cs"/>
          <w:rtl/>
        </w:rPr>
        <w:t>הצבעה מס' 13</w:t>
      </w:r>
    </w:p>
    <w:p w14:paraId="0FF8F5ED" w14:textId="77777777" w:rsidR="00000000" w:rsidRDefault="00890A51">
      <w:pPr>
        <w:pStyle w:val="a0"/>
        <w:ind w:firstLine="0"/>
        <w:jc w:val="center"/>
        <w:rPr>
          <w:rFonts w:hint="cs"/>
          <w:rtl/>
        </w:rPr>
      </w:pPr>
    </w:p>
    <w:p w14:paraId="5CFF3FD7" w14:textId="77777777" w:rsidR="00000000" w:rsidRDefault="00890A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w:t>
      </w:r>
    </w:p>
    <w:p w14:paraId="47410488" w14:textId="77777777" w:rsidR="00000000" w:rsidRDefault="00890A51">
      <w:pPr>
        <w:pStyle w:val="ac"/>
        <w:bidi/>
        <w:rPr>
          <w:rFonts w:hint="cs"/>
          <w:rtl/>
        </w:rPr>
      </w:pPr>
      <w:r>
        <w:rPr>
          <w:rFonts w:hint="cs"/>
          <w:rtl/>
        </w:rPr>
        <w:t>בעד ההצעה להס</w:t>
      </w:r>
      <w:r>
        <w:rPr>
          <w:rFonts w:hint="cs"/>
          <w:rtl/>
        </w:rPr>
        <w:t xml:space="preserve">יר מסדר-היום את הצעת החוק </w:t>
      </w:r>
      <w:r>
        <w:rPr>
          <w:rtl/>
        </w:rPr>
        <w:t>–</w:t>
      </w:r>
      <w:r>
        <w:rPr>
          <w:rFonts w:hint="cs"/>
          <w:rtl/>
        </w:rPr>
        <w:t xml:space="preserve"> 29</w:t>
      </w:r>
    </w:p>
    <w:p w14:paraId="24579EB0"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506F9224" w14:textId="77777777" w:rsidR="00000000" w:rsidRDefault="00890A51">
      <w:pPr>
        <w:pStyle w:val="ad"/>
        <w:bidi/>
        <w:rPr>
          <w:rFonts w:hint="cs"/>
          <w:rtl/>
        </w:rPr>
      </w:pPr>
      <w:r>
        <w:rPr>
          <w:rFonts w:hint="cs"/>
          <w:rtl/>
        </w:rPr>
        <w:t xml:space="preserve">ההצעה להסיר מסדר-היום את הצעת חוק הבחירות (דרכי תעמולה) </w:t>
      </w:r>
    </w:p>
    <w:p w14:paraId="63463E80" w14:textId="77777777" w:rsidR="00000000" w:rsidRDefault="00890A51">
      <w:pPr>
        <w:pStyle w:val="ad"/>
        <w:bidi/>
        <w:rPr>
          <w:rFonts w:hint="cs"/>
          <w:rtl/>
        </w:rPr>
      </w:pPr>
      <w:r>
        <w:rPr>
          <w:rFonts w:hint="cs"/>
          <w:rtl/>
        </w:rPr>
        <w:t xml:space="preserve">(תיקון </w:t>
      </w:r>
      <w:r>
        <w:rPr>
          <w:rtl/>
        </w:rPr>
        <w:t>–</w:t>
      </w:r>
      <w:r>
        <w:rPr>
          <w:rFonts w:hint="cs"/>
          <w:rtl/>
        </w:rPr>
        <w:t xml:space="preserve"> איסור תעמולה הקשורה במתנות), התשס"ג-2003, נתקבלה.</w:t>
      </w:r>
    </w:p>
    <w:p w14:paraId="18D8A306" w14:textId="77777777" w:rsidR="00000000" w:rsidRDefault="00890A51">
      <w:pPr>
        <w:pStyle w:val="a0"/>
        <w:rPr>
          <w:rFonts w:hint="cs"/>
          <w:rtl/>
        </w:rPr>
      </w:pPr>
    </w:p>
    <w:p w14:paraId="49F2CD95" w14:textId="77777777" w:rsidR="00000000" w:rsidRDefault="00890A51">
      <w:pPr>
        <w:pStyle w:val="af1"/>
        <w:rPr>
          <w:rtl/>
        </w:rPr>
      </w:pPr>
      <w:r>
        <w:rPr>
          <w:rtl/>
        </w:rPr>
        <w:t>היו"ר</w:t>
      </w:r>
      <w:r>
        <w:rPr>
          <w:rFonts w:hint="cs"/>
          <w:rtl/>
        </w:rPr>
        <w:t xml:space="preserve"> נסים דהן</w:t>
      </w:r>
      <w:r>
        <w:rPr>
          <w:rtl/>
        </w:rPr>
        <w:t>:</w:t>
      </w:r>
    </w:p>
    <w:p w14:paraId="02C5B402" w14:textId="77777777" w:rsidR="00000000" w:rsidRDefault="00890A51">
      <w:pPr>
        <w:pStyle w:val="a0"/>
        <w:ind w:firstLine="0"/>
        <w:rPr>
          <w:rFonts w:hint="cs"/>
          <w:rtl/>
        </w:rPr>
      </w:pPr>
    </w:p>
    <w:p w14:paraId="75977343" w14:textId="77777777" w:rsidR="00000000" w:rsidRDefault="00890A51">
      <w:pPr>
        <w:pStyle w:val="a0"/>
        <w:ind w:firstLine="0"/>
        <w:rPr>
          <w:rFonts w:hint="cs"/>
          <w:rtl/>
        </w:rPr>
      </w:pPr>
      <w:r>
        <w:rPr>
          <w:rFonts w:hint="cs"/>
          <w:rtl/>
        </w:rPr>
        <w:tab/>
        <w:t xml:space="preserve">שבעה בעד, 30 נגד, בצירוף קולו של היושב-ראש, אין נמנעים. הצעת החוק לא נתקבלה. </w:t>
      </w:r>
    </w:p>
    <w:p w14:paraId="4E2DB692" w14:textId="77777777" w:rsidR="00000000" w:rsidRDefault="00890A51">
      <w:pPr>
        <w:pStyle w:val="a0"/>
        <w:ind w:firstLine="0"/>
        <w:rPr>
          <w:rFonts w:hint="cs"/>
          <w:rtl/>
        </w:rPr>
      </w:pPr>
    </w:p>
    <w:p w14:paraId="4AC1D8BA" w14:textId="77777777" w:rsidR="00000000" w:rsidRDefault="00890A51">
      <w:pPr>
        <w:pStyle w:val="a2"/>
        <w:rPr>
          <w:rtl/>
        </w:rPr>
      </w:pPr>
    </w:p>
    <w:p w14:paraId="09A441AC" w14:textId="77777777" w:rsidR="00000000" w:rsidRDefault="00890A51">
      <w:pPr>
        <w:pStyle w:val="a2"/>
        <w:rPr>
          <w:rFonts w:hint="cs"/>
          <w:rtl/>
        </w:rPr>
      </w:pPr>
      <w:bookmarkStart w:id="382" w:name="CS28860FI0028860T30_06_2004_15_23_11"/>
      <w:bookmarkStart w:id="383" w:name="CS28859FI0028859T30_06_2004_15_24_01"/>
      <w:bookmarkStart w:id="384" w:name="_Toc77593434"/>
      <w:bookmarkEnd w:id="382"/>
      <w:bookmarkEnd w:id="383"/>
      <w:r>
        <w:rPr>
          <w:rtl/>
        </w:rPr>
        <w:t>הצעת חוק מבקר המדינה (תיקון - דוחות חסויים), התשס"ד-2004</w:t>
      </w:r>
      <w:bookmarkEnd w:id="384"/>
    </w:p>
    <w:p w14:paraId="7D781EC0" w14:textId="77777777" w:rsidR="00000000" w:rsidRDefault="00890A51">
      <w:pPr>
        <w:pStyle w:val="a0"/>
        <w:rPr>
          <w:rFonts w:hint="cs"/>
          <w:rtl/>
        </w:rPr>
      </w:pPr>
      <w:r>
        <w:rPr>
          <w:rtl/>
        </w:rPr>
        <w:t>[נספחות.]</w:t>
      </w:r>
    </w:p>
    <w:p w14:paraId="04409F98" w14:textId="77777777" w:rsidR="00000000" w:rsidRDefault="00890A51">
      <w:pPr>
        <w:pStyle w:val="-0"/>
        <w:rPr>
          <w:rFonts w:hint="cs"/>
          <w:rtl/>
        </w:rPr>
      </w:pPr>
      <w:r>
        <w:rPr>
          <w:rFonts w:hint="cs"/>
          <w:rtl/>
        </w:rPr>
        <w:t>(הצעת קבוצת חברי הכנסת)</w:t>
      </w:r>
    </w:p>
    <w:p w14:paraId="3E3736CD" w14:textId="77777777" w:rsidR="00000000" w:rsidRDefault="00890A51">
      <w:pPr>
        <w:pStyle w:val="a0"/>
        <w:ind w:firstLine="0"/>
        <w:rPr>
          <w:rFonts w:hint="cs"/>
          <w:b/>
          <w:bCs/>
          <w:sz w:val="24"/>
          <w:szCs w:val="24"/>
          <w:u w:val="single"/>
          <w:rtl/>
          <w:lang w:eastAsia="en-US"/>
        </w:rPr>
      </w:pPr>
    </w:p>
    <w:p w14:paraId="673E333B" w14:textId="77777777" w:rsidR="00000000" w:rsidRDefault="00890A51">
      <w:pPr>
        <w:pStyle w:val="af1"/>
        <w:rPr>
          <w:rtl/>
        </w:rPr>
      </w:pPr>
      <w:r>
        <w:rPr>
          <w:rtl/>
        </w:rPr>
        <w:t>היו"ר</w:t>
      </w:r>
      <w:r>
        <w:rPr>
          <w:rFonts w:hint="cs"/>
          <w:rtl/>
        </w:rPr>
        <w:t xml:space="preserve"> נסים דהן</w:t>
      </w:r>
      <w:r>
        <w:rPr>
          <w:rtl/>
        </w:rPr>
        <w:t>:</w:t>
      </w:r>
    </w:p>
    <w:p w14:paraId="584059B1" w14:textId="77777777" w:rsidR="00000000" w:rsidRDefault="00890A51">
      <w:pPr>
        <w:pStyle w:val="a0"/>
        <w:rPr>
          <w:rFonts w:hint="cs"/>
          <w:rtl/>
        </w:rPr>
      </w:pPr>
    </w:p>
    <w:p w14:paraId="37BDAD6C" w14:textId="77777777" w:rsidR="00000000" w:rsidRDefault="00890A51">
      <w:pPr>
        <w:pStyle w:val="a0"/>
        <w:rPr>
          <w:rFonts w:hint="cs"/>
          <w:rtl/>
        </w:rPr>
      </w:pPr>
      <w:r>
        <w:rPr>
          <w:rFonts w:hint="cs"/>
          <w:rtl/>
        </w:rPr>
        <w:t xml:space="preserve">אנו  ממשיכים בסדר-היום: הצעת חוק מבקר המדינה (תיקון </w:t>
      </w:r>
      <w:r>
        <w:rPr>
          <w:rtl/>
        </w:rPr>
        <w:t>–</w:t>
      </w:r>
      <w:r>
        <w:rPr>
          <w:rFonts w:hint="cs"/>
          <w:rtl/>
        </w:rPr>
        <w:t xml:space="preserve"> דוחות חסויים), התשס"ד-2004, מאת חברי הכנסת מתן וילנאי ויובל שטייניץ, שמספרה פ/2068. ינמק א</w:t>
      </w:r>
      <w:r>
        <w:rPr>
          <w:rFonts w:hint="cs"/>
          <w:rtl/>
        </w:rPr>
        <w:t>ת החוק חבר הכנסת מתן וילנאי.  הממשלה אינה מתנגדת. תנמק מהמקום.</w:t>
      </w:r>
    </w:p>
    <w:p w14:paraId="02B2E513" w14:textId="77777777" w:rsidR="00000000" w:rsidRDefault="00890A51">
      <w:pPr>
        <w:pStyle w:val="a0"/>
        <w:ind w:firstLine="0"/>
        <w:rPr>
          <w:rFonts w:hint="cs"/>
          <w:rtl/>
        </w:rPr>
      </w:pPr>
    </w:p>
    <w:p w14:paraId="240ABF67" w14:textId="77777777" w:rsidR="00000000" w:rsidRDefault="00890A51">
      <w:pPr>
        <w:pStyle w:val="a"/>
        <w:rPr>
          <w:rtl/>
        </w:rPr>
      </w:pPr>
      <w:bookmarkStart w:id="385" w:name="FS000001067T30_06_2004_15_27_05"/>
      <w:bookmarkStart w:id="386" w:name="_Toc77593435"/>
      <w:bookmarkEnd w:id="385"/>
      <w:r>
        <w:rPr>
          <w:rFonts w:hint="eastAsia"/>
          <w:rtl/>
        </w:rPr>
        <w:t>מתן</w:t>
      </w:r>
      <w:r>
        <w:rPr>
          <w:rtl/>
        </w:rPr>
        <w:t xml:space="preserve"> וילנאי (העבודה-מימד):</w:t>
      </w:r>
      <w:bookmarkEnd w:id="386"/>
    </w:p>
    <w:p w14:paraId="4B5DA06C" w14:textId="77777777" w:rsidR="00000000" w:rsidRDefault="00890A51">
      <w:pPr>
        <w:pStyle w:val="a0"/>
        <w:rPr>
          <w:rFonts w:hint="cs"/>
          <w:rtl/>
        </w:rPr>
      </w:pPr>
    </w:p>
    <w:p w14:paraId="61E01D15" w14:textId="77777777" w:rsidR="00000000" w:rsidRDefault="00890A51">
      <w:pPr>
        <w:pStyle w:val="a0"/>
        <w:rPr>
          <w:rFonts w:hint="cs"/>
          <w:rtl/>
        </w:rPr>
      </w:pPr>
      <w:r>
        <w:rPr>
          <w:rFonts w:hint="cs"/>
          <w:rtl/>
        </w:rPr>
        <w:t xml:space="preserve">אדוני היושב-ראש, חברי הכנסת, כל הכוונה היא להכניס תיקון אשר עוסק בדוחות חסויים לחוק מבקר המדינה. </w:t>
      </w:r>
    </w:p>
    <w:p w14:paraId="6DC8A444" w14:textId="77777777" w:rsidR="00000000" w:rsidRDefault="00890A51">
      <w:pPr>
        <w:pStyle w:val="a0"/>
        <w:rPr>
          <w:rFonts w:hint="cs"/>
          <w:rtl/>
        </w:rPr>
      </w:pPr>
    </w:p>
    <w:p w14:paraId="4552A549" w14:textId="77777777" w:rsidR="00000000" w:rsidRDefault="00890A51">
      <w:pPr>
        <w:pStyle w:val="a0"/>
        <w:rPr>
          <w:rFonts w:hint="cs"/>
          <w:rtl/>
        </w:rPr>
      </w:pPr>
      <w:r>
        <w:rPr>
          <w:rFonts w:hint="cs"/>
          <w:rtl/>
        </w:rPr>
        <w:t>בחודשים האחרונים אנחנו עדים לפעולה מבורכת, חודרנית יותר, של ועדת ה</w:t>
      </w:r>
      <w:r>
        <w:rPr>
          <w:rFonts w:hint="cs"/>
          <w:rtl/>
        </w:rPr>
        <w:t>חוץ והביטחון, בנושאים של מערכת הביטחון. אני מברך על הפעולה הזאת; אני מברך את חבר הכנסת שטייניץ, יושב-ראש הוועדה. זה אכן בכיוון הנכון. אבל הפנו את תשומת לבי לכך שיש סעיף אשר מאפשר לסוג מסוים של דוחות, דוחות חסויים, לא להגיע לשולחן הכנסת, ובדיון בין הממשלה ו</w:t>
      </w:r>
      <w:r>
        <w:rPr>
          <w:rFonts w:hint="cs"/>
          <w:rtl/>
        </w:rPr>
        <w:t>בין מבקר המדינה הדוחות האלה נשארים באיזה מקום ואף לא אחד עוסק בהם. ההצעה שלי היא לתקן את הסעיף אשר דן בעניין, ושותף להצעה גם יושב-ראש ועדת החוץ והביטחון, חבר הכנסת יובל שטייניץ.</w:t>
      </w:r>
    </w:p>
    <w:p w14:paraId="0E9BC09B" w14:textId="77777777" w:rsidR="00000000" w:rsidRDefault="00890A51">
      <w:pPr>
        <w:pStyle w:val="a"/>
        <w:rPr>
          <w:rFonts w:hint="cs"/>
          <w:rtl/>
        </w:rPr>
      </w:pPr>
      <w:bookmarkStart w:id="387" w:name="FS000001067T30_06_2004_15_26_48"/>
      <w:bookmarkEnd w:id="387"/>
    </w:p>
    <w:p w14:paraId="0838C10B" w14:textId="77777777" w:rsidR="00000000" w:rsidRDefault="00890A51">
      <w:pPr>
        <w:pStyle w:val="a0"/>
        <w:rPr>
          <w:rFonts w:hint="cs"/>
          <w:rtl/>
        </w:rPr>
      </w:pPr>
      <w:r>
        <w:rPr>
          <w:rFonts w:hint="cs"/>
          <w:rtl/>
        </w:rPr>
        <w:t>ההצעה היא לתקן את החוק כך שהדוחות הללו תמיד יהיו חייבים לבוא בפני יושב-ראש הו</w:t>
      </w:r>
      <w:r>
        <w:rPr>
          <w:rFonts w:hint="cs"/>
          <w:rtl/>
        </w:rPr>
        <w:t xml:space="preserve">ועדה לענייני ביקורת המדינה ויושב-ראש ועדת החוץ והביטחון, ורק החלטה שלהם תקבע אם אכן אין דנים בזה, או דנים. בכל מקרה, זה ישפר במעט את פיקוח הכנסת על דוחות חסויים מהסוג הזה. </w:t>
      </w:r>
    </w:p>
    <w:p w14:paraId="04528875" w14:textId="77777777" w:rsidR="00000000" w:rsidRDefault="00890A51">
      <w:pPr>
        <w:pStyle w:val="a0"/>
        <w:rPr>
          <w:rFonts w:hint="cs"/>
          <w:rtl/>
        </w:rPr>
      </w:pPr>
    </w:p>
    <w:p w14:paraId="6D49B297" w14:textId="77777777" w:rsidR="00000000" w:rsidRDefault="00890A51">
      <w:pPr>
        <w:pStyle w:val="a0"/>
        <w:rPr>
          <w:rFonts w:hint="cs"/>
          <w:rtl/>
        </w:rPr>
      </w:pPr>
      <w:r>
        <w:rPr>
          <w:rFonts w:hint="cs"/>
          <w:rtl/>
        </w:rPr>
        <w:t xml:space="preserve">לפי הבנתי, הממשלה תומכת בתיקון, ואני מברך על כך. </w:t>
      </w:r>
    </w:p>
    <w:p w14:paraId="3F552CA3" w14:textId="77777777" w:rsidR="00000000" w:rsidRDefault="00890A51">
      <w:pPr>
        <w:pStyle w:val="a0"/>
        <w:ind w:firstLine="0"/>
        <w:rPr>
          <w:rFonts w:hint="cs"/>
          <w:rtl/>
        </w:rPr>
      </w:pPr>
    </w:p>
    <w:p w14:paraId="419E44B4" w14:textId="77777777" w:rsidR="00000000" w:rsidRDefault="00890A51">
      <w:pPr>
        <w:pStyle w:val="af1"/>
        <w:rPr>
          <w:rtl/>
        </w:rPr>
      </w:pPr>
      <w:r>
        <w:rPr>
          <w:rtl/>
        </w:rPr>
        <w:t xml:space="preserve">היו"ר </w:t>
      </w:r>
      <w:r>
        <w:rPr>
          <w:rFonts w:hint="cs"/>
          <w:rtl/>
        </w:rPr>
        <w:t>נסים דהן</w:t>
      </w:r>
      <w:r>
        <w:rPr>
          <w:rtl/>
        </w:rPr>
        <w:t>:</w:t>
      </w:r>
    </w:p>
    <w:p w14:paraId="6FBE7EE9" w14:textId="77777777" w:rsidR="00000000" w:rsidRDefault="00890A51">
      <w:pPr>
        <w:pStyle w:val="a0"/>
        <w:rPr>
          <w:rtl/>
        </w:rPr>
      </w:pPr>
    </w:p>
    <w:p w14:paraId="7A17A275" w14:textId="77777777" w:rsidR="00000000" w:rsidRDefault="00890A51">
      <w:pPr>
        <w:pStyle w:val="a0"/>
        <w:rPr>
          <w:rFonts w:hint="cs"/>
          <w:rtl/>
        </w:rPr>
      </w:pPr>
      <w:r>
        <w:rPr>
          <w:rFonts w:hint="cs"/>
          <w:rtl/>
        </w:rPr>
        <w:t>תודה רבה. שר ה</w:t>
      </w:r>
      <w:r>
        <w:rPr>
          <w:rFonts w:hint="cs"/>
          <w:rtl/>
        </w:rPr>
        <w:t>משפטים ישיב מהמקום.</w:t>
      </w:r>
    </w:p>
    <w:p w14:paraId="77C05F68" w14:textId="77777777" w:rsidR="00000000" w:rsidRDefault="00890A51">
      <w:pPr>
        <w:pStyle w:val="a0"/>
        <w:rPr>
          <w:rFonts w:hint="cs"/>
          <w:rtl/>
        </w:rPr>
      </w:pPr>
    </w:p>
    <w:p w14:paraId="2A191131" w14:textId="77777777" w:rsidR="00000000" w:rsidRDefault="00890A51">
      <w:pPr>
        <w:pStyle w:val="a"/>
        <w:rPr>
          <w:rtl/>
        </w:rPr>
      </w:pPr>
      <w:bookmarkStart w:id="388" w:name="FS000000517T30_06_2004_15_09_58"/>
      <w:bookmarkStart w:id="389" w:name="_Toc77593436"/>
      <w:bookmarkEnd w:id="388"/>
      <w:r>
        <w:rPr>
          <w:rFonts w:hint="eastAsia"/>
          <w:rtl/>
        </w:rPr>
        <w:t>שר</w:t>
      </w:r>
      <w:r>
        <w:rPr>
          <w:rtl/>
        </w:rPr>
        <w:t xml:space="preserve"> המשפטים יוסף לפיד:</w:t>
      </w:r>
      <w:bookmarkEnd w:id="389"/>
    </w:p>
    <w:p w14:paraId="1EB55ABF" w14:textId="77777777" w:rsidR="00000000" w:rsidRDefault="00890A51">
      <w:pPr>
        <w:pStyle w:val="a0"/>
        <w:rPr>
          <w:rFonts w:hint="cs"/>
          <w:rtl/>
        </w:rPr>
      </w:pPr>
    </w:p>
    <w:p w14:paraId="2E6711FA" w14:textId="77777777" w:rsidR="00000000" w:rsidRDefault="00890A51">
      <w:pPr>
        <w:pStyle w:val="a0"/>
        <w:rPr>
          <w:rFonts w:hint="cs"/>
          <w:rtl/>
        </w:rPr>
      </w:pPr>
      <w:r>
        <w:rPr>
          <w:rFonts w:hint="cs"/>
          <w:rtl/>
        </w:rPr>
        <w:t xml:space="preserve">הממשלה, אדוני, מסכימה להצעת החוק של חבר הכנסת וילנאי. אני מציע לחברי להצביע בעד. </w:t>
      </w:r>
    </w:p>
    <w:p w14:paraId="43296D53" w14:textId="77777777" w:rsidR="00000000" w:rsidRDefault="00890A51">
      <w:pPr>
        <w:pStyle w:val="a0"/>
        <w:rPr>
          <w:rFonts w:hint="cs"/>
          <w:rtl/>
        </w:rPr>
      </w:pPr>
    </w:p>
    <w:p w14:paraId="2753EA43" w14:textId="77777777" w:rsidR="00000000" w:rsidRDefault="00890A51">
      <w:pPr>
        <w:pStyle w:val="af1"/>
        <w:rPr>
          <w:rtl/>
        </w:rPr>
      </w:pPr>
      <w:r>
        <w:rPr>
          <w:rtl/>
        </w:rPr>
        <w:t xml:space="preserve">היו"ר </w:t>
      </w:r>
      <w:r>
        <w:rPr>
          <w:rFonts w:hint="cs"/>
          <w:rtl/>
        </w:rPr>
        <w:t>נסים דהן</w:t>
      </w:r>
      <w:r>
        <w:rPr>
          <w:rtl/>
        </w:rPr>
        <w:t>:</w:t>
      </w:r>
    </w:p>
    <w:p w14:paraId="594ECF66" w14:textId="77777777" w:rsidR="00000000" w:rsidRDefault="00890A51">
      <w:pPr>
        <w:pStyle w:val="a0"/>
        <w:rPr>
          <w:rFonts w:hint="cs"/>
          <w:rtl/>
        </w:rPr>
      </w:pPr>
    </w:p>
    <w:p w14:paraId="3F776BB3" w14:textId="77777777" w:rsidR="00000000" w:rsidRDefault="00890A51">
      <w:pPr>
        <w:pStyle w:val="a0"/>
        <w:rPr>
          <w:rFonts w:hint="cs"/>
          <w:rtl/>
        </w:rPr>
      </w:pPr>
      <w:r>
        <w:rPr>
          <w:rFonts w:hint="cs"/>
          <w:rtl/>
        </w:rPr>
        <w:t xml:space="preserve">תודה רבה. </w:t>
      </w:r>
    </w:p>
    <w:p w14:paraId="636B7E3A" w14:textId="77777777" w:rsidR="00000000" w:rsidRDefault="00890A51">
      <w:pPr>
        <w:pStyle w:val="a0"/>
        <w:rPr>
          <w:rFonts w:hint="cs"/>
          <w:rtl/>
        </w:rPr>
      </w:pPr>
    </w:p>
    <w:p w14:paraId="2DD66CDC" w14:textId="77777777" w:rsidR="00000000" w:rsidRDefault="00890A51">
      <w:pPr>
        <w:pStyle w:val="a0"/>
        <w:rPr>
          <w:rFonts w:hint="cs"/>
          <w:rtl/>
        </w:rPr>
      </w:pPr>
      <w:r>
        <w:rPr>
          <w:rFonts w:hint="cs"/>
          <w:rtl/>
        </w:rPr>
        <w:t xml:space="preserve">עוברים להצבעה. ההצבעה החלה. </w:t>
      </w:r>
    </w:p>
    <w:p w14:paraId="161AFC15" w14:textId="77777777" w:rsidR="00000000" w:rsidRDefault="00890A51">
      <w:pPr>
        <w:pStyle w:val="a0"/>
        <w:rPr>
          <w:rFonts w:hint="cs"/>
          <w:rtl/>
        </w:rPr>
      </w:pPr>
    </w:p>
    <w:p w14:paraId="24456209" w14:textId="77777777" w:rsidR="00000000" w:rsidRDefault="00890A51">
      <w:pPr>
        <w:pStyle w:val="ab"/>
        <w:bidi/>
        <w:rPr>
          <w:rFonts w:hint="cs"/>
          <w:rtl/>
        </w:rPr>
      </w:pPr>
      <w:r>
        <w:rPr>
          <w:rFonts w:hint="cs"/>
          <w:rtl/>
        </w:rPr>
        <w:t>הצבעה מס' 14</w:t>
      </w:r>
    </w:p>
    <w:p w14:paraId="14CEB3C9" w14:textId="77777777" w:rsidR="00000000" w:rsidRDefault="00890A51">
      <w:pPr>
        <w:pStyle w:val="a0"/>
        <w:rPr>
          <w:rFonts w:hint="cs"/>
          <w:rtl/>
        </w:rPr>
      </w:pPr>
    </w:p>
    <w:p w14:paraId="58D3E88E" w14:textId="77777777" w:rsidR="00000000" w:rsidRDefault="00890A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548D74D0" w14:textId="77777777" w:rsidR="00000000" w:rsidRDefault="00890A51">
      <w:pPr>
        <w:pStyle w:val="ac"/>
        <w:bidi/>
        <w:rPr>
          <w:rFonts w:hint="cs"/>
          <w:rtl/>
        </w:rPr>
      </w:pPr>
      <w:r>
        <w:rPr>
          <w:rFonts w:hint="cs"/>
          <w:rtl/>
        </w:rPr>
        <w:t>נג</w:t>
      </w:r>
      <w:r>
        <w:rPr>
          <w:rFonts w:hint="cs"/>
          <w:rtl/>
        </w:rPr>
        <w:t xml:space="preserve">ד </w:t>
      </w:r>
      <w:r>
        <w:rPr>
          <w:rtl/>
        </w:rPr>
        <w:t>–</w:t>
      </w:r>
      <w:r>
        <w:rPr>
          <w:rFonts w:hint="cs"/>
          <w:rtl/>
        </w:rPr>
        <w:t xml:space="preserve"> אין</w:t>
      </w:r>
    </w:p>
    <w:p w14:paraId="51C7389C"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62D3ABD6" w14:textId="77777777" w:rsidR="00000000" w:rsidRDefault="00890A51">
      <w:pPr>
        <w:pStyle w:val="ad"/>
        <w:bidi/>
        <w:rPr>
          <w:rFonts w:hint="cs"/>
          <w:rtl/>
        </w:rPr>
      </w:pPr>
      <w:r>
        <w:rPr>
          <w:rFonts w:hint="cs"/>
          <w:rtl/>
        </w:rPr>
        <w:t xml:space="preserve">ההצעה להעביר את הצעת חוק מבקר המדינה (תיקון </w:t>
      </w:r>
      <w:r>
        <w:rPr>
          <w:rtl/>
        </w:rPr>
        <w:t>–</w:t>
      </w:r>
      <w:r>
        <w:rPr>
          <w:rFonts w:hint="cs"/>
          <w:rtl/>
        </w:rPr>
        <w:t xml:space="preserve"> דוחות חסויים), התשס"ד-2004, </w:t>
      </w:r>
    </w:p>
    <w:p w14:paraId="6D74118C" w14:textId="77777777" w:rsidR="00000000" w:rsidRDefault="00890A51">
      <w:pPr>
        <w:pStyle w:val="ad"/>
        <w:bidi/>
        <w:rPr>
          <w:rFonts w:hint="cs"/>
          <w:rtl/>
        </w:rPr>
      </w:pPr>
      <w:r>
        <w:rPr>
          <w:rFonts w:hint="cs"/>
          <w:rtl/>
        </w:rPr>
        <w:t xml:space="preserve">לדיון מוקדם בוועדה לענייני ביקורת המדינה נתקבלה. </w:t>
      </w:r>
    </w:p>
    <w:p w14:paraId="18D21BC7" w14:textId="77777777" w:rsidR="00000000" w:rsidRDefault="00890A51">
      <w:pPr>
        <w:pStyle w:val="a0"/>
        <w:rPr>
          <w:rFonts w:hint="cs"/>
          <w:rtl/>
        </w:rPr>
      </w:pPr>
    </w:p>
    <w:p w14:paraId="4F8054C5" w14:textId="77777777" w:rsidR="00000000" w:rsidRDefault="00890A51">
      <w:pPr>
        <w:pStyle w:val="af1"/>
        <w:rPr>
          <w:rtl/>
        </w:rPr>
      </w:pPr>
      <w:r>
        <w:rPr>
          <w:rtl/>
        </w:rPr>
        <w:t xml:space="preserve">היו"ר </w:t>
      </w:r>
      <w:r>
        <w:rPr>
          <w:rFonts w:hint="cs"/>
          <w:rtl/>
        </w:rPr>
        <w:t>נסים דהן</w:t>
      </w:r>
      <w:r>
        <w:rPr>
          <w:rtl/>
        </w:rPr>
        <w:t>:</w:t>
      </w:r>
    </w:p>
    <w:p w14:paraId="0940DB3E" w14:textId="77777777" w:rsidR="00000000" w:rsidRDefault="00890A51">
      <w:pPr>
        <w:pStyle w:val="a0"/>
        <w:rPr>
          <w:rFonts w:hint="cs"/>
          <w:rtl/>
        </w:rPr>
      </w:pPr>
    </w:p>
    <w:p w14:paraId="18278C8D" w14:textId="77777777" w:rsidR="00000000" w:rsidRDefault="00890A51">
      <w:pPr>
        <w:pStyle w:val="a0"/>
        <w:rPr>
          <w:rFonts w:hint="cs"/>
          <w:rtl/>
        </w:rPr>
      </w:pPr>
      <w:r>
        <w:rPr>
          <w:rFonts w:hint="cs"/>
          <w:rtl/>
        </w:rPr>
        <w:t>22 בעד, אין מתנגדים, אין נמנעים. הצעת החוק התקבלה, והיא תעבור לוועדה לענייני ביקורת המדינה ל</w:t>
      </w:r>
      <w:r>
        <w:rPr>
          <w:rFonts w:hint="cs"/>
          <w:rtl/>
        </w:rPr>
        <w:t xml:space="preserve">הכנה לקריאה ראשונה. </w:t>
      </w:r>
    </w:p>
    <w:p w14:paraId="4047CB73" w14:textId="77777777" w:rsidR="00000000" w:rsidRDefault="00890A51">
      <w:pPr>
        <w:pStyle w:val="a2"/>
        <w:rPr>
          <w:rFonts w:hint="cs"/>
          <w:rtl/>
        </w:rPr>
      </w:pPr>
    </w:p>
    <w:p w14:paraId="1D54C688" w14:textId="77777777" w:rsidR="00000000" w:rsidRDefault="00890A51">
      <w:pPr>
        <w:pStyle w:val="a0"/>
        <w:rPr>
          <w:rFonts w:hint="cs"/>
          <w:rtl/>
        </w:rPr>
      </w:pPr>
    </w:p>
    <w:p w14:paraId="58511B62" w14:textId="77777777" w:rsidR="00000000" w:rsidRDefault="00890A51">
      <w:pPr>
        <w:pStyle w:val="a2"/>
        <w:rPr>
          <w:rFonts w:hint="cs"/>
          <w:rtl/>
        </w:rPr>
      </w:pPr>
      <w:bookmarkStart w:id="390" w:name="CS28858FI0028858T30_06_2004_15_13_46"/>
      <w:bookmarkStart w:id="391" w:name="_Toc77593437"/>
      <w:bookmarkEnd w:id="390"/>
      <w:r>
        <w:rPr>
          <w:rtl/>
        </w:rPr>
        <w:t>הצעת חוק התכנון והבני</w:t>
      </w:r>
      <w:r>
        <w:rPr>
          <w:rFonts w:hint="cs"/>
          <w:rtl/>
        </w:rPr>
        <w:t>י</w:t>
      </w:r>
      <w:r>
        <w:rPr>
          <w:rtl/>
        </w:rPr>
        <w:t>ה (תיקון - רישוי באמצעות מורשה להיתר), התשס"ד-2004</w:t>
      </w:r>
      <w:bookmarkEnd w:id="391"/>
      <w:r>
        <w:rPr>
          <w:rtl/>
        </w:rPr>
        <w:t xml:space="preserve"> </w:t>
      </w:r>
    </w:p>
    <w:p w14:paraId="3A945F7C" w14:textId="77777777" w:rsidR="00000000" w:rsidRDefault="00890A51">
      <w:pPr>
        <w:pStyle w:val="a0"/>
        <w:rPr>
          <w:rFonts w:hint="cs"/>
          <w:rtl/>
        </w:rPr>
      </w:pPr>
      <w:r>
        <w:rPr>
          <w:rtl/>
        </w:rPr>
        <w:t>[נספחות.]</w:t>
      </w:r>
    </w:p>
    <w:p w14:paraId="691FEC90" w14:textId="77777777" w:rsidR="00000000" w:rsidRDefault="00890A51">
      <w:pPr>
        <w:pStyle w:val="-0"/>
        <w:rPr>
          <w:rtl/>
        </w:rPr>
      </w:pPr>
      <w:bookmarkStart w:id="392" w:name="_Toc77593438"/>
      <w:r>
        <w:rPr>
          <w:rFonts w:hint="cs"/>
          <w:rtl/>
        </w:rPr>
        <w:t>(הצעת קבוצת חברי הכנסת</w:t>
      </w:r>
      <w:r>
        <w:rPr>
          <w:rtl/>
        </w:rPr>
        <w:t>)</w:t>
      </w:r>
      <w:bookmarkEnd w:id="392"/>
    </w:p>
    <w:p w14:paraId="08C34C53" w14:textId="77777777" w:rsidR="00000000" w:rsidRDefault="00890A51">
      <w:pPr>
        <w:pStyle w:val="-0"/>
        <w:rPr>
          <w:rFonts w:hint="cs"/>
          <w:rtl/>
        </w:rPr>
      </w:pPr>
    </w:p>
    <w:p w14:paraId="4753B0DE" w14:textId="77777777" w:rsidR="00000000" w:rsidRDefault="00890A51">
      <w:pPr>
        <w:pStyle w:val="af1"/>
        <w:rPr>
          <w:rtl/>
        </w:rPr>
      </w:pPr>
      <w:r>
        <w:rPr>
          <w:rtl/>
        </w:rPr>
        <w:t xml:space="preserve">היו"ר </w:t>
      </w:r>
      <w:r>
        <w:rPr>
          <w:rFonts w:hint="cs"/>
          <w:rtl/>
        </w:rPr>
        <w:t>נסים דהן</w:t>
      </w:r>
      <w:r>
        <w:rPr>
          <w:rtl/>
        </w:rPr>
        <w:t>:</w:t>
      </w:r>
    </w:p>
    <w:p w14:paraId="70B50EA2" w14:textId="77777777" w:rsidR="00000000" w:rsidRDefault="00890A51">
      <w:pPr>
        <w:pStyle w:val="a0"/>
        <w:rPr>
          <w:rFonts w:hint="cs"/>
          <w:rtl/>
        </w:rPr>
      </w:pPr>
    </w:p>
    <w:p w14:paraId="6CFF62D2" w14:textId="77777777" w:rsidR="00000000" w:rsidRDefault="00890A51">
      <w:pPr>
        <w:pStyle w:val="a0"/>
        <w:rPr>
          <w:rFonts w:hint="cs"/>
          <w:rtl/>
        </w:rPr>
      </w:pPr>
      <w:r>
        <w:rPr>
          <w:rFonts w:hint="cs"/>
          <w:rtl/>
        </w:rPr>
        <w:t xml:space="preserve">אנחנו ממשיכים בסדר-היום: הצעת חוק התכנון והבנייה (תיקון </w:t>
      </w:r>
      <w:r>
        <w:rPr>
          <w:rtl/>
        </w:rPr>
        <w:t>–</w:t>
      </w:r>
      <w:r>
        <w:rPr>
          <w:rFonts w:hint="cs"/>
          <w:rtl/>
        </w:rPr>
        <w:t xml:space="preserve"> רישוי באמצעות מורשה להיתר), התשס"ד-2004, של חבר ה</w:t>
      </w:r>
      <w:r>
        <w:rPr>
          <w:rFonts w:hint="cs"/>
          <w:rtl/>
        </w:rPr>
        <w:t xml:space="preserve">כנסת מיכאל גורלובסקי וקבוצת חברי הכנסת, שמספרה פ/2200. ינמק מהמקום חבר הכנסת גורלובסקי. </w:t>
      </w:r>
    </w:p>
    <w:p w14:paraId="1C7F09CD" w14:textId="77777777" w:rsidR="00000000" w:rsidRDefault="00890A51">
      <w:pPr>
        <w:pStyle w:val="a0"/>
        <w:rPr>
          <w:rFonts w:hint="cs"/>
          <w:rtl/>
        </w:rPr>
      </w:pPr>
    </w:p>
    <w:p w14:paraId="50A7CC85" w14:textId="77777777" w:rsidR="00000000" w:rsidRDefault="00890A51">
      <w:pPr>
        <w:pStyle w:val="a"/>
        <w:rPr>
          <w:rtl/>
        </w:rPr>
      </w:pPr>
      <w:bookmarkStart w:id="393" w:name="FS000001036T30_06_2004_15_15_31"/>
      <w:bookmarkStart w:id="394" w:name="_Toc77593439"/>
      <w:bookmarkEnd w:id="393"/>
      <w:r>
        <w:rPr>
          <w:rFonts w:hint="eastAsia"/>
          <w:rtl/>
        </w:rPr>
        <w:t>מיכאל</w:t>
      </w:r>
      <w:r>
        <w:rPr>
          <w:rtl/>
        </w:rPr>
        <w:t xml:space="preserve"> גורלובסקי (הליכוד):</w:t>
      </w:r>
      <w:bookmarkEnd w:id="394"/>
    </w:p>
    <w:p w14:paraId="505DFC5B" w14:textId="77777777" w:rsidR="00000000" w:rsidRDefault="00890A51">
      <w:pPr>
        <w:pStyle w:val="a0"/>
        <w:rPr>
          <w:rFonts w:hint="cs"/>
          <w:rtl/>
        </w:rPr>
      </w:pPr>
    </w:p>
    <w:p w14:paraId="40A71A6E" w14:textId="77777777" w:rsidR="00000000" w:rsidRDefault="00890A51">
      <w:pPr>
        <w:pStyle w:val="a0"/>
        <w:rPr>
          <w:rFonts w:hint="cs"/>
          <w:rtl/>
        </w:rPr>
      </w:pPr>
      <w:r>
        <w:rPr>
          <w:rFonts w:hint="cs"/>
          <w:rtl/>
        </w:rPr>
        <w:t>אדוני היושב-ראש, חברים, הצעת החוק הזאת באה לפתור שתי בעיות מרכזיות בנושא הבנייה הפשוטה - עיכוב ביורוקרטי בלתי נסבל והעדר אחריות לנושאי הבני</w:t>
      </w:r>
      <w:r>
        <w:rPr>
          <w:rFonts w:hint="cs"/>
          <w:rtl/>
        </w:rPr>
        <w:t xml:space="preserve">יה. </w:t>
      </w:r>
    </w:p>
    <w:p w14:paraId="65ADD2F6" w14:textId="77777777" w:rsidR="00000000" w:rsidRDefault="00890A51">
      <w:pPr>
        <w:pStyle w:val="a0"/>
        <w:rPr>
          <w:rFonts w:hint="cs"/>
          <w:rtl/>
        </w:rPr>
      </w:pPr>
    </w:p>
    <w:p w14:paraId="588321E0" w14:textId="77777777" w:rsidR="00000000" w:rsidRDefault="00890A51">
      <w:pPr>
        <w:pStyle w:val="a0"/>
        <w:rPr>
          <w:rFonts w:hint="cs"/>
          <w:rtl/>
        </w:rPr>
      </w:pPr>
      <w:r>
        <w:rPr>
          <w:rFonts w:hint="cs"/>
          <w:rtl/>
        </w:rPr>
        <w:t>היום, אזרח המבקש לסגור מרפסת, להוסיף חדר או לבצע כל שינוי קטן אחר בביתו, נאלץ להמתין חודשים רבים כדי לקבל אישור מהוועדה המקומית לתכנון ובנייה. החוק הזה אומר: די לחנוק את האזרח הקטן בהליכים ביורוקרטיים. לפי החוק, די יהיה בחתימת אדריכל מורשה להיתר, ואי</w:t>
      </w:r>
      <w:r>
        <w:rPr>
          <w:rFonts w:hint="cs"/>
          <w:rtl/>
        </w:rPr>
        <w:t xml:space="preserve">שור התוכנית יתבצע בתוך 15 ימים בלבד. </w:t>
      </w:r>
    </w:p>
    <w:p w14:paraId="39B7678A" w14:textId="77777777" w:rsidR="00000000" w:rsidRDefault="00890A51">
      <w:pPr>
        <w:pStyle w:val="a0"/>
        <w:rPr>
          <w:rFonts w:hint="cs"/>
          <w:rtl/>
        </w:rPr>
      </w:pPr>
    </w:p>
    <w:p w14:paraId="4C0BF8D1" w14:textId="77777777" w:rsidR="00000000" w:rsidRDefault="00890A51">
      <w:pPr>
        <w:pStyle w:val="a0"/>
        <w:rPr>
          <w:rFonts w:hint="cs"/>
          <w:rtl/>
        </w:rPr>
      </w:pPr>
      <w:r>
        <w:rPr>
          <w:rFonts w:hint="cs"/>
          <w:rtl/>
        </w:rPr>
        <w:t xml:space="preserve">זו הצעת חוק טובה, ואני מבקש מהחברים לתמוך בה. תודה רבה. </w:t>
      </w:r>
    </w:p>
    <w:p w14:paraId="0255420C" w14:textId="77777777" w:rsidR="00000000" w:rsidRDefault="00890A51">
      <w:pPr>
        <w:pStyle w:val="a0"/>
        <w:rPr>
          <w:rFonts w:hint="cs"/>
          <w:rtl/>
        </w:rPr>
      </w:pPr>
    </w:p>
    <w:p w14:paraId="1BD36ADA" w14:textId="77777777" w:rsidR="00000000" w:rsidRDefault="00890A51">
      <w:pPr>
        <w:pStyle w:val="af1"/>
        <w:rPr>
          <w:rtl/>
        </w:rPr>
      </w:pPr>
      <w:r>
        <w:rPr>
          <w:rtl/>
        </w:rPr>
        <w:t xml:space="preserve">היו"ר </w:t>
      </w:r>
      <w:r>
        <w:rPr>
          <w:rFonts w:hint="cs"/>
          <w:rtl/>
        </w:rPr>
        <w:t>נסים דהן</w:t>
      </w:r>
      <w:r>
        <w:rPr>
          <w:rtl/>
        </w:rPr>
        <w:t>:</w:t>
      </w:r>
    </w:p>
    <w:p w14:paraId="18B6F249" w14:textId="77777777" w:rsidR="00000000" w:rsidRDefault="00890A51">
      <w:pPr>
        <w:pStyle w:val="a0"/>
        <w:rPr>
          <w:rFonts w:hint="cs"/>
          <w:rtl/>
        </w:rPr>
      </w:pPr>
    </w:p>
    <w:p w14:paraId="3D7990C5" w14:textId="77777777" w:rsidR="00000000" w:rsidRDefault="00890A51">
      <w:pPr>
        <w:pStyle w:val="a0"/>
        <w:rPr>
          <w:rFonts w:hint="cs"/>
          <w:rtl/>
        </w:rPr>
      </w:pPr>
      <w:r>
        <w:rPr>
          <w:rFonts w:hint="cs"/>
          <w:rtl/>
        </w:rPr>
        <w:t xml:space="preserve">ישיב שר הפנים. </w:t>
      </w:r>
    </w:p>
    <w:p w14:paraId="7BB39C85" w14:textId="77777777" w:rsidR="00000000" w:rsidRDefault="00890A51">
      <w:pPr>
        <w:pStyle w:val="a0"/>
        <w:rPr>
          <w:rFonts w:hint="cs"/>
          <w:rtl/>
        </w:rPr>
      </w:pPr>
    </w:p>
    <w:p w14:paraId="34889B0B" w14:textId="77777777" w:rsidR="00000000" w:rsidRDefault="00890A51">
      <w:pPr>
        <w:pStyle w:val="a"/>
        <w:rPr>
          <w:rtl/>
        </w:rPr>
      </w:pPr>
      <w:bookmarkStart w:id="395" w:name="FS000000519T30_06_2004_15_18_02"/>
      <w:bookmarkStart w:id="396" w:name="_Toc77593440"/>
      <w:bookmarkEnd w:id="395"/>
      <w:r>
        <w:rPr>
          <w:rFonts w:hint="eastAsia"/>
          <w:rtl/>
        </w:rPr>
        <w:t>שר</w:t>
      </w:r>
      <w:r>
        <w:rPr>
          <w:rtl/>
        </w:rPr>
        <w:t xml:space="preserve"> הפנים אברהם פורז:</w:t>
      </w:r>
      <w:bookmarkEnd w:id="396"/>
    </w:p>
    <w:p w14:paraId="77B0D13B" w14:textId="77777777" w:rsidR="00000000" w:rsidRDefault="00890A51">
      <w:pPr>
        <w:pStyle w:val="a0"/>
        <w:rPr>
          <w:rFonts w:hint="cs"/>
          <w:rtl/>
        </w:rPr>
      </w:pPr>
    </w:p>
    <w:p w14:paraId="5557B546" w14:textId="77777777" w:rsidR="00000000" w:rsidRDefault="00890A51">
      <w:pPr>
        <w:pStyle w:val="a0"/>
        <w:rPr>
          <w:rFonts w:hint="cs"/>
          <w:rtl/>
        </w:rPr>
      </w:pPr>
      <w:r>
        <w:rPr>
          <w:rFonts w:hint="cs"/>
          <w:rtl/>
        </w:rPr>
        <w:t>אדוני היושב-ראש, חברי הכנסת, אנחנו החלטנו לתמוך בהצעה, בכפוף להסכמתו של חבר הכנסת גורלובסקי לתאם את המש</w:t>
      </w:r>
      <w:r>
        <w:rPr>
          <w:rFonts w:hint="cs"/>
          <w:rtl/>
        </w:rPr>
        <w:t xml:space="preserve">ך הליכי החקיקה עם הממשלה. </w:t>
      </w:r>
    </w:p>
    <w:p w14:paraId="20D22D8D" w14:textId="77777777" w:rsidR="00000000" w:rsidRDefault="00890A51">
      <w:pPr>
        <w:pStyle w:val="a0"/>
        <w:rPr>
          <w:rFonts w:hint="cs"/>
          <w:rtl/>
        </w:rPr>
      </w:pPr>
    </w:p>
    <w:p w14:paraId="3A2A3C03" w14:textId="77777777" w:rsidR="00000000" w:rsidRDefault="00890A51">
      <w:pPr>
        <w:pStyle w:val="a0"/>
        <w:rPr>
          <w:rFonts w:hint="cs"/>
          <w:rtl/>
        </w:rPr>
      </w:pPr>
      <w:r>
        <w:rPr>
          <w:rFonts w:hint="cs"/>
          <w:rtl/>
        </w:rPr>
        <w:t>הרעיון הזה הוא רעיון שנוסה בעבר ולצערי נכשל. בתחילת שנות ה-90, עם גל העלייה ההמונית, הכנסנו בחוק התכנון והבנייה את העניין הזה של מורשה להיתר וקיווינו שבאמת יהיה רישוי עצמי. הבעיה היא שהחוק כפי שנחקק אז מטיל אחריות כבדה על המהנדס</w:t>
      </w:r>
      <w:r>
        <w:rPr>
          <w:rFonts w:hint="cs"/>
          <w:rtl/>
        </w:rPr>
        <w:t xml:space="preserve">, על האדריכל שמתכנן, ואדריכלים רבים לא רצו לקחת על עצמם את הנטל והמשיכו במסלול הרגיל, באמצעות ועדות התכנון. אני חשבתי, שאף  שזה נכשל, וכתוצאה מזה גם פג, כי זו היתה הוראת שעה, מן הראוי לתת לזה הזדמנות נוספת. </w:t>
      </w:r>
    </w:p>
    <w:p w14:paraId="014D0501" w14:textId="77777777" w:rsidR="00000000" w:rsidRDefault="00890A51">
      <w:pPr>
        <w:pStyle w:val="a0"/>
        <w:rPr>
          <w:rFonts w:hint="cs"/>
          <w:rtl/>
        </w:rPr>
      </w:pPr>
    </w:p>
    <w:p w14:paraId="02C5968A" w14:textId="77777777" w:rsidR="00000000" w:rsidRDefault="00890A51">
      <w:pPr>
        <w:pStyle w:val="a0"/>
        <w:rPr>
          <w:rFonts w:hint="cs"/>
          <w:rtl/>
        </w:rPr>
      </w:pPr>
      <w:r>
        <w:rPr>
          <w:rFonts w:hint="cs"/>
          <w:rtl/>
        </w:rPr>
        <w:t>לפיכך אנחנו תומכים בהצעת החוק, כדי שתועבר לוועד</w:t>
      </w:r>
      <w:r>
        <w:rPr>
          <w:rFonts w:hint="cs"/>
          <w:rtl/>
        </w:rPr>
        <w:t xml:space="preserve">ה, בתנאי שחבר הכנסת גורלובסקי יתאם את החקיקה עם הממשלה ויתקדם רק בהסכמתה. תודה. </w:t>
      </w:r>
    </w:p>
    <w:p w14:paraId="712CCED3" w14:textId="77777777" w:rsidR="00000000" w:rsidRDefault="00890A51">
      <w:pPr>
        <w:pStyle w:val="a0"/>
        <w:rPr>
          <w:rFonts w:hint="cs"/>
          <w:rtl/>
        </w:rPr>
      </w:pPr>
    </w:p>
    <w:p w14:paraId="5F075DCF" w14:textId="77777777" w:rsidR="00000000" w:rsidRDefault="00890A51">
      <w:pPr>
        <w:pStyle w:val="af1"/>
        <w:rPr>
          <w:rtl/>
        </w:rPr>
      </w:pPr>
      <w:r>
        <w:rPr>
          <w:rtl/>
        </w:rPr>
        <w:t xml:space="preserve">היו"ר </w:t>
      </w:r>
      <w:r>
        <w:rPr>
          <w:rFonts w:hint="cs"/>
          <w:rtl/>
        </w:rPr>
        <w:t>נסים דהן</w:t>
      </w:r>
      <w:r>
        <w:rPr>
          <w:rtl/>
        </w:rPr>
        <w:t>:</w:t>
      </w:r>
    </w:p>
    <w:p w14:paraId="38A6C81C" w14:textId="77777777" w:rsidR="00000000" w:rsidRDefault="00890A51">
      <w:pPr>
        <w:pStyle w:val="a0"/>
        <w:rPr>
          <w:rFonts w:hint="cs"/>
          <w:rtl/>
        </w:rPr>
      </w:pPr>
    </w:p>
    <w:p w14:paraId="7157A1F3" w14:textId="77777777" w:rsidR="00000000" w:rsidRDefault="00890A51">
      <w:pPr>
        <w:pStyle w:val="a0"/>
        <w:rPr>
          <w:rFonts w:hint="cs"/>
          <w:rtl/>
        </w:rPr>
      </w:pPr>
      <w:r>
        <w:rPr>
          <w:rFonts w:hint="cs"/>
          <w:rtl/>
        </w:rPr>
        <w:t xml:space="preserve">תודה. אנחנו עוברים להצבעה. </w:t>
      </w:r>
    </w:p>
    <w:p w14:paraId="49ECE7EE" w14:textId="77777777" w:rsidR="00000000" w:rsidRDefault="00890A51">
      <w:pPr>
        <w:pStyle w:val="a0"/>
        <w:rPr>
          <w:rFonts w:hint="cs"/>
          <w:rtl/>
        </w:rPr>
      </w:pPr>
    </w:p>
    <w:p w14:paraId="208A6AA8" w14:textId="77777777" w:rsidR="00000000" w:rsidRDefault="00890A51">
      <w:pPr>
        <w:pStyle w:val="a"/>
        <w:rPr>
          <w:rtl/>
        </w:rPr>
      </w:pPr>
      <w:bookmarkStart w:id="397" w:name="FS000000490T30_06_2004_15_25_05"/>
      <w:bookmarkStart w:id="398" w:name="_Toc77593441"/>
      <w:bookmarkEnd w:id="397"/>
      <w:r>
        <w:rPr>
          <w:rFonts w:hint="eastAsia"/>
          <w:rtl/>
        </w:rPr>
        <w:t>נסים</w:t>
      </w:r>
      <w:r>
        <w:rPr>
          <w:rtl/>
        </w:rPr>
        <w:t xml:space="preserve"> זאב (ש"ס):</w:t>
      </w:r>
      <w:bookmarkEnd w:id="398"/>
    </w:p>
    <w:p w14:paraId="792A76A9" w14:textId="77777777" w:rsidR="00000000" w:rsidRDefault="00890A51">
      <w:pPr>
        <w:pStyle w:val="a0"/>
        <w:rPr>
          <w:rFonts w:hint="cs"/>
          <w:rtl/>
        </w:rPr>
      </w:pPr>
    </w:p>
    <w:p w14:paraId="6D17241B" w14:textId="77777777" w:rsidR="00000000" w:rsidRDefault="00890A51">
      <w:pPr>
        <w:pStyle w:val="a0"/>
        <w:rPr>
          <w:rFonts w:hint="cs"/>
          <w:rtl/>
        </w:rPr>
      </w:pPr>
      <w:r>
        <w:rPr>
          <w:rFonts w:hint="cs"/>
          <w:rtl/>
        </w:rPr>
        <w:t xml:space="preserve">אני מתנגד. </w:t>
      </w:r>
    </w:p>
    <w:p w14:paraId="2BD1239C" w14:textId="77777777" w:rsidR="00000000" w:rsidRDefault="00890A51">
      <w:pPr>
        <w:pStyle w:val="a0"/>
        <w:rPr>
          <w:rFonts w:hint="cs"/>
          <w:rtl/>
        </w:rPr>
      </w:pPr>
    </w:p>
    <w:p w14:paraId="114FDEA2" w14:textId="77777777" w:rsidR="00000000" w:rsidRDefault="00890A51">
      <w:pPr>
        <w:pStyle w:val="af1"/>
        <w:rPr>
          <w:rtl/>
        </w:rPr>
      </w:pPr>
      <w:r>
        <w:rPr>
          <w:rtl/>
        </w:rPr>
        <w:t xml:space="preserve">היו"ר </w:t>
      </w:r>
      <w:r>
        <w:rPr>
          <w:rFonts w:hint="cs"/>
          <w:rtl/>
        </w:rPr>
        <w:t>נסים דהן</w:t>
      </w:r>
      <w:r>
        <w:rPr>
          <w:rtl/>
        </w:rPr>
        <w:t>:</w:t>
      </w:r>
    </w:p>
    <w:p w14:paraId="401CA0DA" w14:textId="77777777" w:rsidR="00000000" w:rsidRDefault="00890A51">
      <w:pPr>
        <w:pStyle w:val="a0"/>
        <w:rPr>
          <w:rFonts w:hint="cs"/>
          <w:rtl/>
        </w:rPr>
      </w:pPr>
    </w:p>
    <w:p w14:paraId="2553A749" w14:textId="77777777" w:rsidR="00000000" w:rsidRDefault="00890A51">
      <w:pPr>
        <w:pStyle w:val="a0"/>
        <w:rPr>
          <w:rFonts w:hint="cs"/>
          <w:rtl/>
        </w:rPr>
      </w:pPr>
      <w:r>
        <w:rPr>
          <w:rFonts w:hint="cs"/>
          <w:rtl/>
        </w:rPr>
        <w:t xml:space="preserve">בבקשה, זכותך. שלוש דקות. בפעם הבאה, מי שמתנגד שיתאם עם מזכירות הכנסת. </w:t>
      </w:r>
    </w:p>
    <w:p w14:paraId="15455811" w14:textId="77777777" w:rsidR="00000000" w:rsidRDefault="00890A51">
      <w:pPr>
        <w:pStyle w:val="a0"/>
        <w:rPr>
          <w:rFonts w:hint="cs"/>
          <w:rtl/>
        </w:rPr>
      </w:pPr>
    </w:p>
    <w:p w14:paraId="20502EAA" w14:textId="77777777" w:rsidR="00000000" w:rsidRDefault="00890A51">
      <w:pPr>
        <w:pStyle w:val="af0"/>
        <w:rPr>
          <w:rtl/>
        </w:rPr>
      </w:pPr>
      <w:r>
        <w:rPr>
          <w:rFonts w:hint="eastAsia"/>
          <w:rtl/>
        </w:rPr>
        <w:t>רוחמה</w:t>
      </w:r>
      <w:r>
        <w:rPr>
          <w:rtl/>
        </w:rPr>
        <w:t xml:space="preserve"> אבר</w:t>
      </w:r>
      <w:r>
        <w:rPr>
          <w:rtl/>
        </w:rPr>
        <w:t>הם (הליכוד):</w:t>
      </w:r>
    </w:p>
    <w:p w14:paraId="3F1AE2DC" w14:textId="77777777" w:rsidR="00000000" w:rsidRDefault="00890A51">
      <w:pPr>
        <w:pStyle w:val="a0"/>
        <w:rPr>
          <w:rFonts w:hint="cs"/>
          <w:rtl/>
        </w:rPr>
      </w:pPr>
    </w:p>
    <w:p w14:paraId="057DE71F" w14:textId="77777777" w:rsidR="00000000" w:rsidRDefault="00890A51">
      <w:pPr>
        <w:pStyle w:val="a0"/>
        <w:rPr>
          <w:rFonts w:hint="cs"/>
          <w:rtl/>
        </w:rPr>
      </w:pPr>
      <w:r>
        <w:rPr>
          <w:rFonts w:hint="cs"/>
          <w:rtl/>
        </w:rPr>
        <w:t>למה מהפעם הבאה, אדוני היושב-ראש?</w:t>
      </w:r>
    </w:p>
    <w:p w14:paraId="4A183188" w14:textId="77777777" w:rsidR="00000000" w:rsidRDefault="00890A51">
      <w:pPr>
        <w:pStyle w:val="a0"/>
        <w:rPr>
          <w:rFonts w:hint="cs"/>
          <w:rtl/>
        </w:rPr>
      </w:pPr>
    </w:p>
    <w:p w14:paraId="1D30FAC3" w14:textId="77777777" w:rsidR="00000000" w:rsidRDefault="00890A51">
      <w:pPr>
        <w:pStyle w:val="af1"/>
        <w:rPr>
          <w:rtl/>
        </w:rPr>
      </w:pPr>
      <w:r>
        <w:rPr>
          <w:rtl/>
        </w:rPr>
        <w:t xml:space="preserve">היו"ר </w:t>
      </w:r>
      <w:r>
        <w:rPr>
          <w:rFonts w:hint="cs"/>
          <w:rtl/>
        </w:rPr>
        <w:t>נסים דהן</w:t>
      </w:r>
      <w:r>
        <w:rPr>
          <w:rtl/>
        </w:rPr>
        <w:t>:</w:t>
      </w:r>
    </w:p>
    <w:p w14:paraId="7B10C1D5" w14:textId="77777777" w:rsidR="00000000" w:rsidRDefault="00890A51">
      <w:pPr>
        <w:pStyle w:val="a0"/>
        <w:rPr>
          <w:rFonts w:hint="cs"/>
          <w:rtl/>
        </w:rPr>
      </w:pPr>
    </w:p>
    <w:p w14:paraId="4CE91505" w14:textId="77777777" w:rsidR="00000000" w:rsidRDefault="00890A51">
      <w:pPr>
        <w:pStyle w:val="a0"/>
        <w:rPr>
          <w:rFonts w:hint="cs"/>
          <w:rtl/>
        </w:rPr>
      </w:pPr>
      <w:r>
        <w:rPr>
          <w:rFonts w:hint="cs"/>
          <w:rtl/>
        </w:rPr>
        <w:t xml:space="preserve">כי זה התקנון. </w:t>
      </w:r>
    </w:p>
    <w:p w14:paraId="24D83869" w14:textId="77777777" w:rsidR="00000000" w:rsidRDefault="00890A51">
      <w:pPr>
        <w:pStyle w:val="a0"/>
        <w:rPr>
          <w:rFonts w:hint="cs"/>
          <w:rtl/>
        </w:rPr>
      </w:pPr>
    </w:p>
    <w:p w14:paraId="15F8D496" w14:textId="77777777" w:rsidR="00000000" w:rsidRDefault="00890A51">
      <w:pPr>
        <w:pStyle w:val="-"/>
        <w:rPr>
          <w:rtl/>
        </w:rPr>
      </w:pPr>
      <w:bookmarkStart w:id="399" w:name="FS000000490T30_06_2004_15_26_03C"/>
      <w:bookmarkEnd w:id="399"/>
      <w:r>
        <w:rPr>
          <w:rtl/>
        </w:rPr>
        <w:t>נסים זאב (ש"ס):</w:t>
      </w:r>
    </w:p>
    <w:p w14:paraId="06003A10" w14:textId="77777777" w:rsidR="00000000" w:rsidRDefault="00890A51">
      <w:pPr>
        <w:pStyle w:val="a0"/>
        <w:rPr>
          <w:rtl/>
        </w:rPr>
      </w:pPr>
    </w:p>
    <w:p w14:paraId="51C03ACC" w14:textId="77777777" w:rsidR="00000000" w:rsidRDefault="00890A51">
      <w:pPr>
        <w:pStyle w:val="a0"/>
        <w:rPr>
          <w:rFonts w:hint="cs"/>
          <w:rtl/>
        </w:rPr>
      </w:pPr>
      <w:r>
        <w:rPr>
          <w:rFonts w:hint="cs"/>
          <w:rtl/>
        </w:rPr>
        <w:t>אדוני היושב-ראש, אני מסכים ברמה העקרונית שצריכים לקצר את לוח הזמנים. אבל מכאן ועד האפשרות לתת למתכנן או למהנדס או לאדריכל את הסמכות לתת את הסכמתו לתוכנית, כאש</w:t>
      </w:r>
      <w:r>
        <w:rPr>
          <w:rFonts w:hint="cs"/>
          <w:rtl/>
        </w:rPr>
        <w:t xml:space="preserve">ר ברוב המקרים כשמדובר בסגירת מרפסת, שזה דבר שנראה קטן, ושכנים מתנגדים </w:t>
      </w:r>
      <w:r>
        <w:rPr>
          <w:rtl/>
        </w:rPr>
        <w:t>–</w:t>
      </w:r>
      <w:r>
        <w:rPr>
          <w:rFonts w:hint="cs"/>
          <w:rtl/>
        </w:rPr>
        <w:t xml:space="preserve"> איך אני יכול להביע את ההתנגדות שלי, אם זה חוסם אור ואוויר, או אם מבחינה אסתטית זה לא כל כך נראה יפה, לא לאדריכל של העירייה, או לא לאדריכל שאני מביא כיזם? אני חושב שגם הדברים הקטנים מחי</w:t>
      </w:r>
      <w:r>
        <w:rPr>
          <w:rFonts w:hint="cs"/>
          <w:rtl/>
        </w:rPr>
        <w:t xml:space="preserve">יבים צוות של חשיבה, גם ברמה המקצועית וגם ברמה הפוליטית, דהיינו חברי ועדת התכנון. </w:t>
      </w:r>
    </w:p>
    <w:p w14:paraId="569C8CC8" w14:textId="77777777" w:rsidR="00000000" w:rsidRDefault="00890A51">
      <w:pPr>
        <w:pStyle w:val="a0"/>
        <w:rPr>
          <w:rFonts w:hint="cs"/>
          <w:rtl/>
        </w:rPr>
      </w:pPr>
    </w:p>
    <w:p w14:paraId="4ED1CB58" w14:textId="77777777" w:rsidR="00000000" w:rsidRDefault="00890A51">
      <w:pPr>
        <w:pStyle w:val="a0"/>
        <w:rPr>
          <w:rFonts w:hint="cs"/>
          <w:rtl/>
        </w:rPr>
      </w:pPr>
      <w:r>
        <w:rPr>
          <w:rFonts w:hint="cs"/>
          <w:rtl/>
        </w:rPr>
        <w:t xml:space="preserve">חברי ועדת התכנון מקדישים שעות רבות בוועדה כדי לעמוד על כל תוכנית, לראות את ההיבטים השליליים והחיוביים. יש פה הרבה שיקולים ואיזונים. אני לא מבין איך אפשר לעקוף את ועדת המשנה </w:t>
      </w:r>
      <w:r>
        <w:rPr>
          <w:rFonts w:hint="cs"/>
          <w:rtl/>
        </w:rPr>
        <w:t xml:space="preserve">לתכנון ולהביא את זה למתן היתרים כאלה כלאחר-יד. </w:t>
      </w:r>
    </w:p>
    <w:p w14:paraId="6172BE04" w14:textId="77777777" w:rsidR="00000000" w:rsidRDefault="00890A51">
      <w:pPr>
        <w:pStyle w:val="a0"/>
        <w:rPr>
          <w:rFonts w:hint="cs"/>
          <w:rtl/>
        </w:rPr>
      </w:pPr>
    </w:p>
    <w:p w14:paraId="09F0917F" w14:textId="77777777" w:rsidR="00000000" w:rsidRDefault="00890A51">
      <w:pPr>
        <w:pStyle w:val="a0"/>
        <w:rPr>
          <w:rFonts w:hint="cs"/>
          <w:rtl/>
        </w:rPr>
      </w:pPr>
      <w:r>
        <w:rPr>
          <w:rFonts w:hint="cs"/>
          <w:rtl/>
        </w:rPr>
        <w:t>אגב, בעיריית ירושלים, אדוני השר, גם היום יש שני פורומים. יש פורום של ועדת המשנה לתכנון, ויש פורום שיושב בו יושב-ראש הוועדה לתכנון עם מהנדס העיר, עם אנשי הצוות המקצועי, וזה בהחלט פורום שמקובל עלי. יש היתרים ש</w:t>
      </w:r>
      <w:r>
        <w:rPr>
          <w:rFonts w:hint="cs"/>
          <w:rtl/>
        </w:rPr>
        <w:t xml:space="preserve">אין לגביהם התנגדויות, אבל יושב-ראש הוועדה חייב להופיע. אני מסכים, אדוני השר, שחברי הוועדה כולם אינם צריכים להיות בדיונים על סגירת מרפסת. אבל כן צריך לאפשר וכן לחייב את יושב-ראש הוועדה, את מהנדס העיר, את מנהל מחלקת התכנון להופיע באותו צוות. </w:t>
      </w:r>
    </w:p>
    <w:p w14:paraId="6D0A7A25" w14:textId="77777777" w:rsidR="00000000" w:rsidRDefault="00890A51">
      <w:pPr>
        <w:pStyle w:val="a0"/>
        <w:rPr>
          <w:rFonts w:hint="cs"/>
          <w:rtl/>
        </w:rPr>
      </w:pPr>
    </w:p>
    <w:p w14:paraId="45FCC272" w14:textId="77777777" w:rsidR="00000000" w:rsidRDefault="00890A51">
      <w:pPr>
        <w:pStyle w:val="a0"/>
        <w:rPr>
          <w:rFonts w:hint="cs"/>
          <w:rtl/>
        </w:rPr>
      </w:pPr>
      <w:r>
        <w:rPr>
          <w:rFonts w:hint="cs"/>
          <w:rtl/>
        </w:rPr>
        <w:t xml:space="preserve">ליוויתי את זה </w:t>
      </w:r>
      <w:r>
        <w:rPr>
          <w:rFonts w:hint="cs"/>
          <w:rtl/>
        </w:rPr>
        <w:t xml:space="preserve">15 שנים. מאות מקרים שאישרה אותה וועדה, שהיא הצוות המקצועי בראשותו של מהנדס העיר </w:t>
      </w:r>
      <w:r>
        <w:rPr>
          <w:rtl/>
        </w:rPr>
        <w:t>–</w:t>
      </w:r>
      <w:r>
        <w:rPr>
          <w:rFonts w:hint="cs"/>
          <w:rtl/>
        </w:rPr>
        <w:t xml:space="preserve"> ראינו שלאחר שבוע או שבועיים היו התנגדויות, ואז זה בא לוועדת המשנה לתכנון ובנייה. </w:t>
      </w:r>
    </w:p>
    <w:p w14:paraId="0CBC6390" w14:textId="77777777" w:rsidR="00000000" w:rsidRDefault="00890A51">
      <w:pPr>
        <w:pStyle w:val="a0"/>
        <w:rPr>
          <w:rFonts w:hint="cs"/>
          <w:rtl/>
        </w:rPr>
      </w:pPr>
    </w:p>
    <w:p w14:paraId="32443E1D" w14:textId="77777777" w:rsidR="00000000" w:rsidRDefault="00890A51">
      <w:pPr>
        <w:pStyle w:val="a0"/>
        <w:rPr>
          <w:rFonts w:hint="cs"/>
          <w:rtl/>
        </w:rPr>
      </w:pPr>
      <w:r>
        <w:rPr>
          <w:rFonts w:hint="cs"/>
          <w:rtl/>
        </w:rPr>
        <w:t>אני חושב שאת מה שקיים היום בירושלים צריכים לאמץ בכל רחבי הארץ. זה גם מקצר את לוח הזמנים, אב</w:t>
      </w:r>
      <w:r>
        <w:rPr>
          <w:rFonts w:hint="cs"/>
          <w:rtl/>
        </w:rPr>
        <w:t xml:space="preserve">ל זה הרבה יותר מקצועי והרבה יותר נכון. </w:t>
      </w:r>
    </w:p>
    <w:p w14:paraId="7F0FBE37" w14:textId="77777777" w:rsidR="00000000" w:rsidRDefault="00890A51">
      <w:pPr>
        <w:pStyle w:val="a0"/>
        <w:rPr>
          <w:rFonts w:hint="cs"/>
          <w:rtl/>
        </w:rPr>
      </w:pPr>
    </w:p>
    <w:p w14:paraId="1A014276" w14:textId="77777777" w:rsidR="00000000" w:rsidRDefault="00890A51">
      <w:pPr>
        <w:pStyle w:val="af1"/>
        <w:rPr>
          <w:rtl/>
        </w:rPr>
      </w:pPr>
      <w:r>
        <w:rPr>
          <w:rtl/>
        </w:rPr>
        <w:t xml:space="preserve">היו"ר </w:t>
      </w:r>
      <w:r>
        <w:rPr>
          <w:rFonts w:hint="cs"/>
          <w:rtl/>
        </w:rPr>
        <w:t>נסים דהן</w:t>
      </w:r>
      <w:r>
        <w:rPr>
          <w:rtl/>
        </w:rPr>
        <w:t>:</w:t>
      </w:r>
    </w:p>
    <w:p w14:paraId="3D5F73B9" w14:textId="77777777" w:rsidR="00000000" w:rsidRDefault="00890A51">
      <w:pPr>
        <w:pStyle w:val="a0"/>
        <w:rPr>
          <w:rFonts w:hint="cs"/>
          <w:rtl/>
        </w:rPr>
      </w:pPr>
    </w:p>
    <w:p w14:paraId="11E7454B" w14:textId="77777777" w:rsidR="00000000" w:rsidRDefault="00890A51">
      <w:pPr>
        <w:pStyle w:val="a0"/>
        <w:rPr>
          <w:rFonts w:hint="cs"/>
          <w:rtl/>
        </w:rPr>
      </w:pPr>
      <w:r>
        <w:rPr>
          <w:rFonts w:hint="cs"/>
          <w:rtl/>
        </w:rPr>
        <w:t xml:space="preserve">תודה רבה. </w:t>
      </w:r>
    </w:p>
    <w:p w14:paraId="705A13DA" w14:textId="77777777" w:rsidR="00000000" w:rsidRDefault="00890A51">
      <w:pPr>
        <w:pStyle w:val="a0"/>
        <w:rPr>
          <w:rFonts w:hint="cs"/>
          <w:rtl/>
        </w:rPr>
      </w:pPr>
    </w:p>
    <w:p w14:paraId="4AB88895" w14:textId="77777777" w:rsidR="00000000" w:rsidRDefault="00890A51">
      <w:pPr>
        <w:pStyle w:val="a"/>
        <w:rPr>
          <w:rtl/>
        </w:rPr>
      </w:pPr>
      <w:bookmarkStart w:id="400" w:name="FS000001036T30_06_2004_15_34_26"/>
      <w:bookmarkStart w:id="401" w:name="_Toc77593442"/>
      <w:bookmarkEnd w:id="400"/>
      <w:r>
        <w:rPr>
          <w:rFonts w:hint="eastAsia"/>
          <w:rtl/>
        </w:rPr>
        <w:t>מיכאל</w:t>
      </w:r>
      <w:r>
        <w:rPr>
          <w:rtl/>
        </w:rPr>
        <w:t xml:space="preserve"> גורלובסקי (הליכוד):</w:t>
      </w:r>
      <w:bookmarkEnd w:id="401"/>
    </w:p>
    <w:p w14:paraId="245C95AC" w14:textId="77777777" w:rsidR="00000000" w:rsidRDefault="00890A51">
      <w:pPr>
        <w:pStyle w:val="a0"/>
        <w:rPr>
          <w:rFonts w:hint="cs"/>
          <w:rtl/>
        </w:rPr>
      </w:pPr>
    </w:p>
    <w:p w14:paraId="0EE69D49" w14:textId="77777777" w:rsidR="00000000" w:rsidRDefault="00890A51">
      <w:pPr>
        <w:pStyle w:val="a0"/>
        <w:rPr>
          <w:rFonts w:hint="cs"/>
          <w:rtl/>
        </w:rPr>
      </w:pPr>
      <w:r>
        <w:rPr>
          <w:rFonts w:hint="cs"/>
          <w:rtl/>
        </w:rPr>
        <w:t>אני רוצה להגיד שתי מלים לחבר הכנסת נסים זאב; הוא פשוט לא מכיר את החוק. בניגוד למצב הנוכחי, שאין אחראים, כי הוועדה המקומית אינה אחראית, וראינו את זה במקרה של קר</w:t>
      </w:r>
      <w:r>
        <w:rPr>
          <w:rFonts w:hint="cs"/>
          <w:rtl/>
        </w:rPr>
        <w:t xml:space="preserve">יסת "אולמי ורסאי" ובמקרה של קריסת תקרת בית-הספר בבאר-שבע </w:t>
      </w:r>
      <w:r>
        <w:rPr>
          <w:rtl/>
        </w:rPr>
        <w:t>–</w:t>
      </w:r>
      <w:r>
        <w:rPr>
          <w:rFonts w:hint="cs"/>
          <w:rtl/>
        </w:rPr>
        <w:t xml:space="preserve"> החוק הזה מביא אחראים. האדריכל שיחתום הוא אחראי למה שהוא חתם, אחריות מלאה, והוא צריך לעמוד בכל התקנות הקיימות. להיפך, החוק הזה יביא לבטיחות. תודה רבה. </w:t>
      </w:r>
    </w:p>
    <w:p w14:paraId="402CBD08" w14:textId="77777777" w:rsidR="00000000" w:rsidRDefault="00890A51">
      <w:pPr>
        <w:pStyle w:val="a0"/>
        <w:rPr>
          <w:rFonts w:hint="cs"/>
          <w:rtl/>
        </w:rPr>
      </w:pPr>
    </w:p>
    <w:p w14:paraId="0F5CA8A3" w14:textId="77777777" w:rsidR="00000000" w:rsidRDefault="00890A51">
      <w:pPr>
        <w:pStyle w:val="af1"/>
        <w:rPr>
          <w:rtl/>
        </w:rPr>
      </w:pPr>
      <w:r>
        <w:rPr>
          <w:rtl/>
        </w:rPr>
        <w:t xml:space="preserve">היו"ר </w:t>
      </w:r>
      <w:r>
        <w:rPr>
          <w:rFonts w:hint="cs"/>
          <w:rtl/>
        </w:rPr>
        <w:t>נסים דהן</w:t>
      </w:r>
      <w:r>
        <w:rPr>
          <w:rtl/>
        </w:rPr>
        <w:t>:</w:t>
      </w:r>
    </w:p>
    <w:p w14:paraId="70BE28B0" w14:textId="77777777" w:rsidR="00000000" w:rsidRDefault="00890A51">
      <w:pPr>
        <w:pStyle w:val="a0"/>
        <w:rPr>
          <w:rFonts w:hint="cs"/>
          <w:rtl/>
        </w:rPr>
      </w:pPr>
    </w:p>
    <w:p w14:paraId="4A2BDFF9" w14:textId="77777777" w:rsidR="00000000" w:rsidRDefault="00890A51">
      <w:pPr>
        <w:pStyle w:val="a0"/>
        <w:rPr>
          <w:rFonts w:hint="cs"/>
          <w:rtl/>
        </w:rPr>
      </w:pPr>
      <w:r>
        <w:rPr>
          <w:rFonts w:hint="cs"/>
          <w:rtl/>
        </w:rPr>
        <w:t>חבר הכנסת גורלובסקי, אתה צרי</w:t>
      </w:r>
      <w:r>
        <w:rPr>
          <w:rFonts w:hint="cs"/>
          <w:rtl/>
        </w:rPr>
        <w:t xml:space="preserve">ך להצהיר שאתה מסכים לתאם עם הממשלה. </w:t>
      </w:r>
    </w:p>
    <w:p w14:paraId="103C2D00" w14:textId="77777777" w:rsidR="00000000" w:rsidRDefault="00890A51">
      <w:pPr>
        <w:pStyle w:val="a0"/>
        <w:rPr>
          <w:rFonts w:hint="cs"/>
          <w:rtl/>
        </w:rPr>
      </w:pPr>
    </w:p>
    <w:p w14:paraId="6F970ECC" w14:textId="77777777" w:rsidR="00000000" w:rsidRDefault="00890A51">
      <w:pPr>
        <w:pStyle w:val="-"/>
        <w:rPr>
          <w:rFonts w:hint="cs"/>
          <w:rtl/>
        </w:rPr>
      </w:pPr>
      <w:bookmarkStart w:id="402" w:name="FS000001036T30_06_2004_15_36_21C"/>
      <w:bookmarkEnd w:id="402"/>
      <w:r>
        <w:rPr>
          <w:rtl/>
        </w:rPr>
        <w:t>מיכאל גורלובסקי (הליכוד):</w:t>
      </w:r>
    </w:p>
    <w:p w14:paraId="111F91FC" w14:textId="77777777" w:rsidR="00000000" w:rsidRDefault="00890A51">
      <w:pPr>
        <w:pStyle w:val="-"/>
        <w:rPr>
          <w:rFonts w:hint="cs"/>
          <w:rtl/>
        </w:rPr>
      </w:pPr>
    </w:p>
    <w:p w14:paraId="03303D5A" w14:textId="77777777" w:rsidR="00000000" w:rsidRDefault="00890A51">
      <w:pPr>
        <w:pStyle w:val="a0"/>
        <w:rPr>
          <w:rFonts w:hint="cs"/>
          <w:rtl/>
        </w:rPr>
      </w:pPr>
    </w:p>
    <w:p w14:paraId="6CAE6023" w14:textId="77777777" w:rsidR="00000000" w:rsidRDefault="00890A51">
      <w:pPr>
        <w:pStyle w:val="a0"/>
        <w:rPr>
          <w:rFonts w:hint="cs"/>
          <w:rtl/>
        </w:rPr>
      </w:pPr>
      <w:r>
        <w:rPr>
          <w:rFonts w:hint="cs"/>
          <w:rtl/>
        </w:rPr>
        <w:t xml:space="preserve">כמו שאמרתי, אני מסכים לתאם עם הממשלה. </w:t>
      </w:r>
    </w:p>
    <w:p w14:paraId="78AB12A1" w14:textId="77777777" w:rsidR="00000000" w:rsidRDefault="00890A51">
      <w:pPr>
        <w:pStyle w:val="a0"/>
        <w:rPr>
          <w:rFonts w:hint="cs"/>
          <w:rtl/>
        </w:rPr>
      </w:pPr>
    </w:p>
    <w:p w14:paraId="55F69B41" w14:textId="77777777" w:rsidR="00000000" w:rsidRDefault="00890A51">
      <w:pPr>
        <w:pStyle w:val="af1"/>
        <w:rPr>
          <w:rFonts w:hint="cs"/>
          <w:rtl/>
        </w:rPr>
      </w:pPr>
      <w:r>
        <w:rPr>
          <w:rtl/>
        </w:rPr>
        <w:t xml:space="preserve">היו"ר </w:t>
      </w:r>
      <w:r>
        <w:rPr>
          <w:rFonts w:hint="cs"/>
          <w:rtl/>
        </w:rPr>
        <w:t>נסים דהן</w:t>
      </w:r>
      <w:r>
        <w:rPr>
          <w:rtl/>
        </w:rPr>
        <w:t>:</w:t>
      </w:r>
    </w:p>
    <w:p w14:paraId="70AEF4B0" w14:textId="77777777" w:rsidR="00000000" w:rsidRDefault="00890A51">
      <w:pPr>
        <w:pStyle w:val="a0"/>
        <w:rPr>
          <w:rFonts w:hint="cs"/>
          <w:rtl/>
        </w:rPr>
      </w:pPr>
    </w:p>
    <w:p w14:paraId="02EDE93F" w14:textId="77777777" w:rsidR="00000000" w:rsidRDefault="00890A51">
      <w:pPr>
        <w:pStyle w:val="a0"/>
        <w:rPr>
          <w:rFonts w:hint="cs"/>
          <w:rtl/>
        </w:rPr>
      </w:pPr>
      <w:r>
        <w:rPr>
          <w:rFonts w:hint="cs"/>
          <w:rtl/>
        </w:rPr>
        <w:t xml:space="preserve">תודה רבה. </w:t>
      </w:r>
    </w:p>
    <w:p w14:paraId="7C19B92D" w14:textId="77777777" w:rsidR="00000000" w:rsidRDefault="00890A51">
      <w:pPr>
        <w:pStyle w:val="a0"/>
        <w:rPr>
          <w:rFonts w:hint="cs"/>
          <w:rtl/>
        </w:rPr>
      </w:pPr>
    </w:p>
    <w:p w14:paraId="01E1E266" w14:textId="77777777" w:rsidR="00000000" w:rsidRDefault="00890A51">
      <w:pPr>
        <w:pStyle w:val="a0"/>
        <w:rPr>
          <w:rFonts w:hint="cs"/>
          <w:rtl/>
        </w:rPr>
      </w:pPr>
      <w:r>
        <w:rPr>
          <w:rFonts w:hint="cs"/>
          <w:rtl/>
        </w:rPr>
        <w:t xml:space="preserve">ההצבעה החלה. </w:t>
      </w:r>
    </w:p>
    <w:p w14:paraId="51B70E96" w14:textId="77777777" w:rsidR="00000000" w:rsidRDefault="00890A51">
      <w:pPr>
        <w:pStyle w:val="a0"/>
        <w:rPr>
          <w:rFonts w:hint="cs"/>
          <w:rtl/>
        </w:rPr>
      </w:pPr>
    </w:p>
    <w:p w14:paraId="76B77EC9" w14:textId="77777777" w:rsidR="00000000" w:rsidRDefault="00890A51">
      <w:pPr>
        <w:pStyle w:val="ab"/>
        <w:bidi/>
        <w:rPr>
          <w:rFonts w:hint="cs"/>
          <w:rtl/>
        </w:rPr>
      </w:pPr>
      <w:r>
        <w:rPr>
          <w:rFonts w:hint="cs"/>
          <w:rtl/>
        </w:rPr>
        <w:t>הצבעה מס' 15</w:t>
      </w:r>
    </w:p>
    <w:p w14:paraId="7887E43F" w14:textId="77777777" w:rsidR="00000000" w:rsidRDefault="00890A51">
      <w:pPr>
        <w:pStyle w:val="a0"/>
        <w:rPr>
          <w:rFonts w:hint="cs"/>
          <w:rtl/>
        </w:rPr>
      </w:pPr>
    </w:p>
    <w:p w14:paraId="104C2F37" w14:textId="77777777" w:rsidR="00000000" w:rsidRDefault="00890A5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55BBFADD" w14:textId="77777777" w:rsidR="00000000" w:rsidRDefault="00890A51">
      <w:pPr>
        <w:pStyle w:val="ac"/>
        <w:bidi/>
        <w:rPr>
          <w:rFonts w:hint="cs"/>
          <w:rtl/>
        </w:rPr>
      </w:pPr>
      <w:r>
        <w:rPr>
          <w:rFonts w:hint="cs"/>
          <w:rtl/>
        </w:rPr>
        <w:t>בעד ההצעה להסיר מסדר-היום את הצעת החוק</w:t>
      </w:r>
      <w:r>
        <w:rPr>
          <w:rFonts w:hint="cs"/>
          <w:rtl/>
        </w:rPr>
        <w:t xml:space="preserve"> </w:t>
      </w:r>
      <w:r>
        <w:rPr>
          <w:rtl/>
        </w:rPr>
        <w:t>–</w:t>
      </w:r>
      <w:r>
        <w:rPr>
          <w:rFonts w:hint="cs"/>
          <w:rtl/>
        </w:rPr>
        <w:t xml:space="preserve"> אין</w:t>
      </w:r>
    </w:p>
    <w:p w14:paraId="2793DEBB" w14:textId="77777777" w:rsidR="00000000" w:rsidRDefault="00890A51">
      <w:pPr>
        <w:pStyle w:val="ac"/>
        <w:bidi/>
        <w:rPr>
          <w:rFonts w:hint="cs"/>
          <w:rtl/>
        </w:rPr>
      </w:pPr>
      <w:r>
        <w:rPr>
          <w:rFonts w:hint="cs"/>
          <w:rtl/>
        </w:rPr>
        <w:t xml:space="preserve">נמנעים </w:t>
      </w:r>
      <w:r>
        <w:rPr>
          <w:rtl/>
        </w:rPr>
        <w:t>–</w:t>
      </w:r>
      <w:r>
        <w:rPr>
          <w:rFonts w:hint="cs"/>
          <w:rtl/>
        </w:rPr>
        <w:t xml:space="preserve"> 1</w:t>
      </w:r>
    </w:p>
    <w:p w14:paraId="6ED47BBB" w14:textId="77777777" w:rsidR="00000000" w:rsidRDefault="00890A51">
      <w:pPr>
        <w:pStyle w:val="ad"/>
        <w:bidi/>
        <w:rPr>
          <w:rFonts w:hint="cs"/>
          <w:rtl/>
        </w:rPr>
      </w:pPr>
      <w:r>
        <w:rPr>
          <w:rFonts w:hint="cs"/>
          <w:rtl/>
        </w:rPr>
        <w:t xml:space="preserve">ההצעה להעביר את הצעת חוק התכנון והבנייה (תיקון </w:t>
      </w:r>
      <w:r>
        <w:rPr>
          <w:rtl/>
        </w:rPr>
        <w:t>–</w:t>
      </w:r>
      <w:r>
        <w:rPr>
          <w:rFonts w:hint="cs"/>
          <w:rtl/>
        </w:rPr>
        <w:t xml:space="preserve"> רישוי באמצעות מורשה להיתר), </w:t>
      </w:r>
    </w:p>
    <w:p w14:paraId="689B9FEE" w14:textId="77777777" w:rsidR="00000000" w:rsidRDefault="00890A51">
      <w:pPr>
        <w:pStyle w:val="ad"/>
        <w:bidi/>
        <w:rPr>
          <w:rFonts w:hint="cs"/>
          <w:rtl/>
        </w:rPr>
      </w:pPr>
      <w:r>
        <w:rPr>
          <w:rFonts w:hint="cs"/>
          <w:rtl/>
        </w:rPr>
        <w:t xml:space="preserve">התשס"ד-2004, לדיון מוקדם בוועדת הפנים ואיכות הסביבה נתקבלה. </w:t>
      </w:r>
    </w:p>
    <w:p w14:paraId="355355FD" w14:textId="77777777" w:rsidR="00000000" w:rsidRDefault="00890A51">
      <w:pPr>
        <w:pStyle w:val="a0"/>
        <w:rPr>
          <w:rFonts w:hint="cs"/>
          <w:rtl/>
        </w:rPr>
      </w:pPr>
    </w:p>
    <w:p w14:paraId="59168D4C" w14:textId="77777777" w:rsidR="00000000" w:rsidRDefault="00890A51">
      <w:pPr>
        <w:pStyle w:val="af1"/>
        <w:rPr>
          <w:rtl/>
        </w:rPr>
      </w:pPr>
    </w:p>
    <w:p w14:paraId="513773E6" w14:textId="77777777" w:rsidR="00000000" w:rsidRDefault="00890A51">
      <w:pPr>
        <w:pStyle w:val="af1"/>
        <w:rPr>
          <w:rtl/>
        </w:rPr>
      </w:pPr>
      <w:r>
        <w:rPr>
          <w:rtl/>
        </w:rPr>
        <w:t xml:space="preserve">היו"ר </w:t>
      </w:r>
      <w:r>
        <w:rPr>
          <w:rFonts w:hint="cs"/>
          <w:rtl/>
        </w:rPr>
        <w:t>נסים דהן</w:t>
      </w:r>
      <w:r>
        <w:rPr>
          <w:rtl/>
        </w:rPr>
        <w:t>:</w:t>
      </w:r>
    </w:p>
    <w:p w14:paraId="57662FD8" w14:textId="77777777" w:rsidR="00000000" w:rsidRDefault="00890A51">
      <w:pPr>
        <w:pStyle w:val="a0"/>
        <w:rPr>
          <w:rFonts w:hint="cs"/>
          <w:rtl/>
        </w:rPr>
      </w:pPr>
    </w:p>
    <w:p w14:paraId="064663E3" w14:textId="77777777" w:rsidR="00000000" w:rsidRDefault="00890A51">
      <w:pPr>
        <w:pStyle w:val="a0"/>
        <w:rPr>
          <w:rFonts w:hint="cs"/>
          <w:rtl/>
        </w:rPr>
      </w:pPr>
      <w:r>
        <w:rPr>
          <w:rFonts w:hint="cs"/>
          <w:rtl/>
        </w:rPr>
        <w:t>27 בעד, עם צירוף קולו של יושב-ראש הכנסת, אין מתנגדים, נמנע אחד. הצעת החוק התקבלה</w:t>
      </w:r>
      <w:r>
        <w:rPr>
          <w:rFonts w:hint="cs"/>
          <w:rtl/>
        </w:rPr>
        <w:t xml:space="preserve">, והיא תעבור לוועדת הפנים ואיכות הסביבה להכנתה לקריאה ראשונה. </w:t>
      </w:r>
    </w:p>
    <w:p w14:paraId="5572BCF4" w14:textId="77777777" w:rsidR="00000000" w:rsidRDefault="00890A51">
      <w:pPr>
        <w:pStyle w:val="a0"/>
        <w:rPr>
          <w:rFonts w:hint="cs"/>
          <w:rtl/>
        </w:rPr>
      </w:pPr>
    </w:p>
    <w:p w14:paraId="2DC7AD0A" w14:textId="77777777" w:rsidR="00000000" w:rsidRDefault="00890A51">
      <w:pPr>
        <w:pStyle w:val="a2"/>
        <w:rPr>
          <w:rFonts w:hint="cs"/>
          <w:rtl/>
        </w:rPr>
      </w:pPr>
    </w:p>
    <w:p w14:paraId="60462EA6" w14:textId="77777777" w:rsidR="00000000" w:rsidRDefault="00890A51">
      <w:pPr>
        <w:pStyle w:val="a0"/>
        <w:rPr>
          <w:rFonts w:hint="cs"/>
          <w:rtl/>
        </w:rPr>
      </w:pPr>
    </w:p>
    <w:p w14:paraId="7F788439" w14:textId="77777777" w:rsidR="00000000" w:rsidRDefault="00890A51">
      <w:pPr>
        <w:pStyle w:val="a2"/>
        <w:rPr>
          <w:rFonts w:hint="cs"/>
          <w:rtl/>
        </w:rPr>
      </w:pPr>
      <w:bookmarkStart w:id="403" w:name="CS28596FI0028596T30_06_2004_15_40_44"/>
      <w:bookmarkStart w:id="404" w:name="_Toc77593443"/>
      <w:bookmarkEnd w:id="403"/>
      <w:r>
        <w:rPr>
          <w:rFonts w:hint="cs"/>
          <w:rtl/>
        </w:rPr>
        <w:t>הצעה לסדר-היום</w:t>
      </w:r>
      <w:bookmarkEnd w:id="404"/>
    </w:p>
    <w:p w14:paraId="4D756A74" w14:textId="77777777" w:rsidR="00000000" w:rsidRDefault="00890A51">
      <w:pPr>
        <w:pStyle w:val="a2"/>
        <w:rPr>
          <w:rFonts w:hint="cs"/>
          <w:rtl/>
        </w:rPr>
      </w:pPr>
      <w:bookmarkStart w:id="405" w:name="_Toc77593444"/>
      <w:r>
        <w:rPr>
          <w:rtl/>
        </w:rPr>
        <w:t xml:space="preserve">הצורך בהקמת ועדת חקירה פרלמנטרית </w:t>
      </w:r>
      <w:r>
        <w:rPr>
          <w:rFonts w:hint="cs"/>
          <w:rtl/>
        </w:rPr>
        <w:t>בנושא ה</w:t>
      </w:r>
      <w:r>
        <w:rPr>
          <w:rtl/>
        </w:rPr>
        <w:t>פתרונות ל</w:t>
      </w:r>
      <w:r>
        <w:rPr>
          <w:rFonts w:hint="cs"/>
          <w:rtl/>
        </w:rPr>
        <w:t>משבר</w:t>
      </w:r>
      <w:r>
        <w:rPr>
          <w:rtl/>
        </w:rPr>
        <w:t xml:space="preserve"> </w:t>
      </w:r>
      <w:r>
        <w:rPr>
          <w:rFonts w:hint="cs"/>
          <w:rtl/>
        </w:rPr>
        <w:t>ב</w:t>
      </w:r>
      <w:r>
        <w:rPr>
          <w:rtl/>
        </w:rPr>
        <w:t>ענף הבני</w:t>
      </w:r>
      <w:r>
        <w:rPr>
          <w:rFonts w:hint="cs"/>
          <w:rtl/>
        </w:rPr>
        <w:t>י</w:t>
      </w:r>
      <w:r>
        <w:rPr>
          <w:rtl/>
        </w:rPr>
        <w:t>ה</w:t>
      </w:r>
      <w:bookmarkEnd w:id="405"/>
      <w:r>
        <w:rPr>
          <w:rtl/>
        </w:rPr>
        <w:t xml:space="preserve">  </w:t>
      </w:r>
    </w:p>
    <w:p w14:paraId="2C81C5C6" w14:textId="77777777" w:rsidR="00000000" w:rsidRDefault="00890A51">
      <w:pPr>
        <w:pStyle w:val="a0"/>
        <w:rPr>
          <w:rFonts w:hint="cs"/>
          <w:rtl/>
        </w:rPr>
      </w:pPr>
    </w:p>
    <w:p w14:paraId="098D0A69" w14:textId="77777777" w:rsidR="00000000" w:rsidRDefault="00890A51">
      <w:pPr>
        <w:pStyle w:val="af1"/>
        <w:rPr>
          <w:rtl/>
        </w:rPr>
      </w:pPr>
      <w:r>
        <w:rPr>
          <w:rtl/>
        </w:rPr>
        <w:t xml:space="preserve">היו"ר </w:t>
      </w:r>
      <w:r>
        <w:rPr>
          <w:rFonts w:hint="cs"/>
          <w:rtl/>
        </w:rPr>
        <w:t>נסים דהן</w:t>
      </w:r>
      <w:r>
        <w:rPr>
          <w:rtl/>
        </w:rPr>
        <w:t>:</w:t>
      </w:r>
    </w:p>
    <w:p w14:paraId="02D50A95" w14:textId="77777777" w:rsidR="00000000" w:rsidRDefault="00890A51">
      <w:pPr>
        <w:pStyle w:val="a0"/>
        <w:rPr>
          <w:rFonts w:hint="cs"/>
          <w:rtl/>
        </w:rPr>
      </w:pPr>
    </w:p>
    <w:p w14:paraId="42039E97" w14:textId="77777777" w:rsidR="00000000" w:rsidRDefault="00890A51">
      <w:pPr>
        <w:pStyle w:val="a0"/>
        <w:rPr>
          <w:rFonts w:hint="cs"/>
          <w:rtl/>
        </w:rPr>
      </w:pPr>
      <w:r>
        <w:rPr>
          <w:rFonts w:hint="cs"/>
          <w:rtl/>
        </w:rPr>
        <w:t>אנחנו עוברים להצעה לסדר-היום מס' 3914: הצורך בהקמת ועדת חקירה פרלמנטרית בנושא הפתרונות למ</w:t>
      </w:r>
      <w:r>
        <w:rPr>
          <w:rFonts w:hint="cs"/>
          <w:rtl/>
        </w:rPr>
        <w:t xml:space="preserve">שבר בענף הבנייה. חבר הכנסת מאיר פרוש, בבקשה. </w:t>
      </w:r>
    </w:p>
    <w:p w14:paraId="1FE7E3FF" w14:textId="77777777" w:rsidR="00000000" w:rsidRDefault="00890A51">
      <w:pPr>
        <w:pStyle w:val="a0"/>
        <w:rPr>
          <w:rFonts w:hint="cs"/>
          <w:rtl/>
        </w:rPr>
      </w:pPr>
    </w:p>
    <w:p w14:paraId="1E226FA7" w14:textId="77777777" w:rsidR="00000000" w:rsidRDefault="00890A51">
      <w:pPr>
        <w:pStyle w:val="a"/>
        <w:rPr>
          <w:rtl/>
        </w:rPr>
      </w:pPr>
      <w:bookmarkStart w:id="406" w:name="FS000000563T30_06_2004_15_25_12"/>
      <w:bookmarkStart w:id="407" w:name="_Toc77593445"/>
      <w:bookmarkEnd w:id="406"/>
      <w:r>
        <w:rPr>
          <w:rFonts w:hint="eastAsia"/>
          <w:rtl/>
        </w:rPr>
        <w:t>מאיר</w:t>
      </w:r>
      <w:r>
        <w:rPr>
          <w:rtl/>
        </w:rPr>
        <w:t xml:space="preserve"> פרוש (יהדות התורה):</w:t>
      </w:r>
      <w:bookmarkEnd w:id="407"/>
    </w:p>
    <w:p w14:paraId="2A220E1F" w14:textId="77777777" w:rsidR="00000000" w:rsidRDefault="00890A51">
      <w:pPr>
        <w:pStyle w:val="a0"/>
        <w:rPr>
          <w:rFonts w:hint="cs"/>
          <w:rtl/>
        </w:rPr>
      </w:pPr>
    </w:p>
    <w:p w14:paraId="7784746E" w14:textId="77777777" w:rsidR="00000000" w:rsidRDefault="00890A51">
      <w:pPr>
        <w:pStyle w:val="a0"/>
        <w:rPr>
          <w:rFonts w:hint="cs"/>
          <w:rtl/>
        </w:rPr>
      </w:pPr>
      <w:r>
        <w:rPr>
          <w:rFonts w:hint="cs"/>
          <w:rtl/>
        </w:rPr>
        <w:t>אדוני היושב-ראש, חברי הכנסת, שני דברים פרוצדורליים: מאחר שהבנתי מלכתחילה שהצעת חוק בנושא הזה אין לה סיכוי להתקבל, מכובדי, יושב-ראש הקואליציה, מאחר שאני לא נמצא במפלגה המתאימה - - -</w:t>
      </w:r>
    </w:p>
    <w:p w14:paraId="2F739081" w14:textId="77777777" w:rsidR="00000000" w:rsidRDefault="00890A51">
      <w:pPr>
        <w:pStyle w:val="a0"/>
        <w:ind w:firstLine="0"/>
        <w:rPr>
          <w:rFonts w:hint="cs"/>
          <w:rtl/>
        </w:rPr>
      </w:pPr>
    </w:p>
    <w:p w14:paraId="7F7B781B" w14:textId="77777777" w:rsidR="00000000" w:rsidRDefault="00890A51">
      <w:pPr>
        <w:pStyle w:val="af0"/>
        <w:rPr>
          <w:rtl/>
        </w:rPr>
      </w:pPr>
      <w:r>
        <w:rPr>
          <w:rFonts w:hint="eastAsia"/>
          <w:rtl/>
        </w:rPr>
        <w:t>ג</w:t>
      </w:r>
      <w:r>
        <w:rPr>
          <w:rFonts w:hint="eastAsia"/>
          <w:rtl/>
        </w:rPr>
        <w:t>דעון</w:t>
      </w:r>
      <w:r>
        <w:rPr>
          <w:rtl/>
        </w:rPr>
        <w:t xml:space="preserve"> סער (הליכוד):</w:t>
      </w:r>
    </w:p>
    <w:p w14:paraId="3EBB9C72" w14:textId="77777777" w:rsidR="00000000" w:rsidRDefault="00890A51">
      <w:pPr>
        <w:pStyle w:val="a0"/>
        <w:rPr>
          <w:rFonts w:hint="cs"/>
          <w:rtl/>
        </w:rPr>
      </w:pPr>
    </w:p>
    <w:p w14:paraId="3E6D85F9" w14:textId="77777777" w:rsidR="00000000" w:rsidRDefault="00890A51">
      <w:pPr>
        <w:pStyle w:val="a0"/>
        <w:rPr>
          <w:rFonts w:hint="cs"/>
          <w:rtl/>
        </w:rPr>
      </w:pPr>
      <w:r>
        <w:rPr>
          <w:rFonts w:hint="cs"/>
          <w:rtl/>
        </w:rPr>
        <w:t>אתה יכול לתקן את זה.</w:t>
      </w:r>
    </w:p>
    <w:p w14:paraId="0AB98304" w14:textId="77777777" w:rsidR="00000000" w:rsidRDefault="00890A51">
      <w:pPr>
        <w:pStyle w:val="a0"/>
        <w:ind w:firstLine="0"/>
        <w:rPr>
          <w:rFonts w:hint="cs"/>
          <w:rtl/>
        </w:rPr>
      </w:pPr>
    </w:p>
    <w:p w14:paraId="09E3F6F7" w14:textId="77777777" w:rsidR="00000000" w:rsidRDefault="00890A51">
      <w:pPr>
        <w:pStyle w:val="af0"/>
        <w:rPr>
          <w:rtl/>
        </w:rPr>
      </w:pPr>
      <w:r>
        <w:rPr>
          <w:rFonts w:hint="eastAsia"/>
          <w:rtl/>
        </w:rPr>
        <w:t>יעקב</w:t>
      </w:r>
      <w:r>
        <w:rPr>
          <w:rtl/>
        </w:rPr>
        <w:t xml:space="preserve"> ליצמן (יהדות התורה):</w:t>
      </w:r>
    </w:p>
    <w:p w14:paraId="0986124A" w14:textId="77777777" w:rsidR="00000000" w:rsidRDefault="00890A51">
      <w:pPr>
        <w:pStyle w:val="a0"/>
        <w:rPr>
          <w:rFonts w:hint="cs"/>
          <w:rtl/>
        </w:rPr>
      </w:pPr>
    </w:p>
    <w:p w14:paraId="777848F7" w14:textId="77777777" w:rsidR="00000000" w:rsidRDefault="00890A51">
      <w:pPr>
        <w:pStyle w:val="a0"/>
        <w:rPr>
          <w:rFonts w:hint="cs"/>
          <w:rtl/>
        </w:rPr>
      </w:pPr>
      <w:r>
        <w:rPr>
          <w:rFonts w:hint="cs"/>
          <w:rtl/>
        </w:rPr>
        <w:t>אתה נמצא במפלגה הנכונה, הם לא.</w:t>
      </w:r>
    </w:p>
    <w:p w14:paraId="5C9432C0" w14:textId="77777777" w:rsidR="00000000" w:rsidRDefault="00890A51">
      <w:pPr>
        <w:pStyle w:val="a0"/>
        <w:ind w:firstLine="0"/>
        <w:rPr>
          <w:rFonts w:hint="cs"/>
          <w:rtl/>
        </w:rPr>
      </w:pPr>
    </w:p>
    <w:p w14:paraId="3C6BD5E1" w14:textId="77777777" w:rsidR="00000000" w:rsidRDefault="00890A51">
      <w:pPr>
        <w:pStyle w:val="-"/>
        <w:rPr>
          <w:rtl/>
        </w:rPr>
      </w:pPr>
      <w:bookmarkStart w:id="408" w:name="FS000000563T30_06_2004_15_26_44C"/>
      <w:bookmarkEnd w:id="408"/>
      <w:r>
        <w:rPr>
          <w:rtl/>
        </w:rPr>
        <w:t>מאיר פרוש (יהדות התורה):</w:t>
      </w:r>
    </w:p>
    <w:p w14:paraId="0FF8E252" w14:textId="77777777" w:rsidR="00000000" w:rsidRDefault="00890A51">
      <w:pPr>
        <w:pStyle w:val="a0"/>
        <w:rPr>
          <w:rtl/>
        </w:rPr>
      </w:pPr>
    </w:p>
    <w:p w14:paraId="5A0F2580" w14:textId="77777777" w:rsidR="00000000" w:rsidRDefault="00890A51">
      <w:pPr>
        <w:pStyle w:val="a0"/>
        <w:rPr>
          <w:rFonts w:hint="cs"/>
          <w:rtl/>
        </w:rPr>
      </w:pPr>
      <w:r>
        <w:rPr>
          <w:rFonts w:hint="cs"/>
          <w:rtl/>
        </w:rPr>
        <w:t>לטעמם. ודאי שאני נמצא בדעה צלולה במפלגה הנכונה. אני יודע שגם לכם יש תלונות נגד שר המשפטים על כך שהוא מפלה אתכם לרעה.</w:t>
      </w:r>
    </w:p>
    <w:p w14:paraId="121E84CE" w14:textId="77777777" w:rsidR="00000000" w:rsidRDefault="00890A51">
      <w:pPr>
        <w:pStyle w:val="a0"/>
        <w:ind w:firstLine="0"/>
        <w:rPr>
          <w:rFonts w:hint="cs"/>
          <w:rtl/>
        </w:rPr>
      </w:pPr>
    </w:p>
    <w:p w14:paraId="37D99C7E" w14:textId="77777777" w:rsidR="00000000" w:rsidRDefault="00890A51">
      <w:pPr>
        <w:pStyle w:val="af0"/>
        <w:rPr>
          <w:rtl/>
        </w:rPr>
      </w:pPr>
      <w:r>
        <w:rPr>
          <w:rFonts w:hint="eastAsia"/>
          <w:rtl/>
        </w:rPr>
        <w:t>אהוד</w:t>
      </w:r>
      <w:r>
        <w:rPr>
          <w:rtl/>
        </w:rPr>
        <w:t xml:space="preserve"> יתום (</w:t>
      </w:r>
      <w:r>
        <w:rPr>
          <w:rtl/>
        </w:rPr>
        <w:t>הליכוד):</w:t>
      </w:r>
    </w:p>
    <w:p w14:paraId="32555674" w14:textId="77777777" w:rsidR="00000000" w:rsidRDefault="00890A51">
      <w:pPr>
        <w:pStyle w:val="a0"/>
        <w:rPr>
          <w:rFonts w:hint="cs"/>
          <w:rtl/>
        </w:rPr>
      </w:pPr>
    </w:p>
    <w:p w14:paraId="0EE28153" w14:textId="77777777" w:rsidR="00000000" w:rsidRDefault="00890A51">
      <w:pPr>
        <w:pStyle w:val="a0"/>
        <w:rPr>
          <w:rFonts w:hint="cs"/>
          <w:rtl/>
        </w:rPr>
      </w:pPr>
      <w:r>
        <w:rPr>
          <w:rFonts w:hint="cs"/>
          <w:rtl/>
        </w:rPr>
        <w:t>תהיה בקואליציה.</w:t>
      </w:r>
    </w:p>
    <w:p w14:paraId="2288172F" w14:textId="77777777" w:rsidR="00000000" w:rsidRDefault="00890A51">
      <w:pPr>
        <w:pStyle w:val="a0"/>
        <w:ind w:firstLine="0"/>
        <w:rPr>
          <w:rFonts w:hint="cs"/>
          <w:rtl/>
        </w:rPr>
      </w:pPr>
    </w:p>
    <w:p w14:paraId="59EE2B3B" w14:textId="77777777" w:rsidR="00000000" w:rsidRDefault="00890A51">
      <w:pPr>
        <w:pStyle w:val="-"/>
        <w:rPr>
          <w:rtl/>
        </w:rPr>
      </w:pPr>
      <w:bookmarkStart w:id="409" w:name="FS000000563T30_06_2004_15_42_23C"/>
      <w:bookmarkEnd w:id="409"/>
      <w:r>
        <w:rPr>
          <w:rtl/>
        </w:rPr>
        <w:t>מאיר פרוש (יהדות התורה):</w:t>
      </w:r>
    </w:p>
    <w:p w14:paraId="20FD6960" w14:textId="77777777" w:rsidR="00000000" w:rsidRDefault="00890A51">
      <w:pPr>
        <w:pStyle w:val="a0"/>
        <w:rPr>
          <w:rtl/>
        </w:rPr>
      </w:pPr>
    </w:p>
    <w:p w14:paraId="34C053C7" w14:textId="77777777" w:rsidR="00000000" w:rsidRDefault="00890A51">
      <w:pPr>
        <w:pStyle w:val="a0"/>
        <w:rPr>
          <w:rFonts w:hint="cs"/>
          <w:rtl/>
        </w:rPr>
      </w:pPr>
      <w:r>
        <w:rPr>
          <w:rFonts w:hint="cs"/>
          <w:rtl/>
        </w:rPr>
        <w:t>אנחנו לא נהיה בקואליציה, ודאי שלא בהרכב עם שינוי. אבל סברתי, שאם אני אבוא בהצעה, אולי אתם תסכימו בסופו של דבר. אם אני אבוא בהצעה להקים ועדת חקירה פרלמנטרית שתדון בענף הבנייה, כאשר ההחלטה היום לא עושה שום</w:t>
      </w:r>
      <w:r>
        <w:rPr>
          <w:rFonts w:hint="cs"/>
          <w:rtl/>
        </w:rPr>
        <w:t xml:space="preserve"> דבר, היא לא מחייבת את חברי הכנסת או את משרדי הממשלה באיזו התקדמות, כאילו קיבלנו חוק מסוים. תקום ועדת חקירה פרלמנטרית שתבדוק את הנושא הזה.</w:t>
      </w:r>
    </w:p>
    <w:p w14:paraId="515AD335" w14:textId="77777777" w:rsidR="00000000" w:rsidRDefault="00890A51">
      <w:pPr>
        <w:pStyle w:val="a0"/>
        <w:rPr>
          <w:rFonts w:hint="cs"/>
          <w:rtl/>
        </w:rPr>
      </w:pPr>
    </w:p>
    <w:p w14:paraId="246570E5" w14:textId="77777777" w:rsidR="00000000" w:rsidRDefault="00890A51">
      <w:pPr>
        <w:pStyle w:val="a0"/>
        <w:rPr>
          <w:rFonts w:hint="cs"/>
          <w:rtl/>
        </w:rPr>
      </w:pPr>
      <w:r>
        <w:rPr>
          <w:rFonts w:hint="cs"/>
          <w:rtl/>
        </w:rPr>
        <w:t>אני רוצה לומר לכם, שהמצב בענף הבנייה כל כך קשה, שלא מתאים לממשלת ישראל, במצב כל כך קשה, כאשר היום אין לה שר בינוי וש</w:t>
      </w:r>
      <w:r>
        <w:rPr>
          <w:rFonts w:hint="cs"/>
          <w:rtl/>
        </w:rPr>
        <w:t>יכון - יושב פה חבר הכנסת אפי איתם, שהתפטר לפני שלושה שבועות. לטעמי, מאוחר מדי, אבל טוב שהתפטר כבר עכשיו, מכיוון שהממשלה הרעה הזאת עושה דברים רעים. לפחות בדיון על המשבר בענף הבנייה, אם ראש הממשלה מכהן היום כשר הבינוי והשיכון, שיהיה פה. הוא ישב עד לפני 20 דק</w:t>
      </w:r>
      <w:r>
        <w:rPr>
          <w:rFonts w:hint="cs"/>
          <w:rtl/>
        </w:rPr>
        <w:t>ות במליאה, שישב גם עכשיו.</w:t>
      </w:r>
    </w:p>
    <w:p w14:paraId="62A8D675" w14:textId="77777777" w:rsidR="00000000" w:rsidRDefault="00890A51">
      <w:pPr>
        <w:pStyle w:val="a0"/>
        <w:rPr>
          <w:rFonts w:hint="cs"/>
          <w:rtl/>
        </w:rPr>
      </w:pPr>
    </w:p>
    <w:p w14:paraId="02383B79" w14:textId="77777777" w:rsidR="00000000" w:rsidRDefault="00890A51">
      <w:pPr>
        <w:pStyle w:val="a0"/>
        <w:rPr>
          <w:rFonts w:hint="cs"/>
          <w:rtl/>
        </w:rPr>
      </w:pPr>
      <w:r>
        <w:rPr>
          <w:rFonts w:hint="cs"/>
          <w:rtl/>
        </w:rPr>
        <w:t>דרך אגב, אני רוצה לומר לכם, שלדעתי, ראש הממשלה, חוץ מהתפקיד של ראש ממשלה, אם יש תפקיד שהוא מתגעגע אליו זה התפקיד של שר הבינוי והשיכון. אני ראיתי את זה בעיניים שלי כשדיברנו בזמן שהייתי במשרד הבינוי והשיכון והוא היה שר התשתיות.</w:t>
      </w:r>
    </w:p>
    <w:p w14:paraId="424E32D3" w14:textId="77777777" w:rsidR="00000000" w:rsidRDefault="00890A51">
      <w:pPr>
        <w:pStyle w:val="a0"/>
        <w:ind w:firstLine="0"/>
        <w:rPr>
          <w:rFonts w:hint="cs"/>
          <w:rtl/>
        </w:rPr>
      </w:pPr>
    </w:p>
    <w:p w14:paraId="4D00A664" w14:textId="77777777" w:rsidR="00000000" w:rsidRDefault="00890A51">
      <w:pPr>
        <w:pStyle w:val="af0"/>
        <w:rPr>
          <w:rtl/>
        </w:rPr>
      </w:pPr>
      <w:bookmarkStart w:id="410" w:name="FS000000476T30_06_2004_15_46_21"/>
      <w:bookmarkEnd w:id="410"/>
      <w:r>
        <w:rPr>
          <w:rtl/>
        </w:rPr>
        <w:t>הי</w:t>
      </w:r>
      <w:r>
        <w:rPr>
          <w:rtl/>
        </w:rPr>
        <w:t>ו"ר ראובן ריבלין:</w:t>
      </w:r>
    </w:p>
    <w:p w14:paraId="2CFC1DBA" w14:textId="77777777" w:rsidR="00000000" w:rsidRDefault="00890A51">
      <w:pPr>
        <w:pStyle w:val="a0"/>
        <w:rPr>
          <w:rtl/>
        </w:rPr>
      </w:pPr>
    </w:p>
    <w:p w14:paraId="5F0D226A" w14:textId="77777777" w:rsidR="00000000" w:rsidRDefault="00890A51">
      <w:pPr>
        <w:pStyle w:val="a0"/>
        <w:rPr>
          <w:rFonts w:hint="cs"/>
          <w:rtl/>
        </w:rPr>
      </w:pPr>
      <w:r>
        <w:rPr>
          <w:rFonts w:hint="cs"/>
          <w:rtl/>
        </w:rPr>
        <w:t>אתה היית שר שיכון?</w:t>
      </w:r>
    </w:p>
    <w:p w14:paraId="15EE1F0B" w14:textId="77777777" w:rsidR="00000000" w:rsidRDefault="00890A51">
      <w:pPr>
        <w:pStyle w:val="a0"/>
        <w:ind w:firstLine="0"/>
        <w:rPr>
          <w:rFonts w:hint="cs"/>
          <w:rtl/>
        </w:rPr>
      </w:pPr>
    </w:p>
    <w:p w14:paraId="6B299700" w14:textId="77777777" w:rsidR="00000000" w:rsidRDefault="00890A51">
      <w:pPr>
        <w:pStyle w:val="-"/>
        <w:rPr>
          <w:rtl/>
        </w:rPr>
      </w:pPr>
      <w:bookmarkStart w:id="411" w:name="FS000000476T30_06_2004_15_46_37C"/>
      <w:bookmarkEnd w:id="411"/>
      <w:r>
        <w:rPr>
          <w:rtl/>
        </w:rPr>
        <w:t>מאיר פרוש (יהדות התורה):</w:t>
      </w:r>
    </w:p>
    <w:p w14:paraId="3592C912" w14:textId="77777777" w:rsidR="00000000" w:rsidRDefault="00890A51">
      <w:pPr>
        <w:pStyle w:val="a0"/>
        <w:rPr>
          <w:rtl/>
        </w:rPr>
      </w:pPr>
    </w:p>
    <w:p w14:paraId="5B388AEF" w14:textId="77777777" w:rsidR="00000000" w:rsidRDefault="00890A51">
      <w:pPr>
        <w:pStyle w:val="a0"/>
        <w:rPr>
          <w:rFonts w:hint="cs"/>
          <w:rtl/>
        </w:rPr>
      </w:pPr>
      <w:r>
        <w:rPr>
          <w:rFonts w:hint="cs"/>
          <w:rtl/>
        </w:rPr>
        <w:t>כשנתניהו היה שר השיכון וחברת הכנסת רוחמה אברהם היתה מנהלת הלשכה, אני הייתי סגן שר השיכון, קראו לזה שר השיכון בפועל.</w:t>
      </w:r>
    </w:p>
    <w:p w14:paraId="2336D309" w14:textId="77777777" w:rsidR="00000000" w:rsidRDefault="00890A51">
      <w:pPr>
        <w:pStyle w:val="a0"/>
        <w:ind w:firstLine="0"/>
        <w:rPr>
          <w:rFonts w:hint="cs"/>
          <w:rtl/>
        </w:rPr>
      </w:pPr>
    </w:p>
    <w:p w14:paraId="094ABC71" w14:textId="77777777" w:rsidR="00000000" w:rsidRDefault="00890A51">
      <w:pPr>
        <w:pStyle w:val="af0"/>
        <w:rPr>
          <w:rtl/>
        </w:rPr>
      </w:pPr>
      <w:r>
        <w:rPr>
          <w:rFonts w:hint="eastAsia"/>
          <w:rtl/>
        </w:rPr>
        <w:t>היו</w:t>
      </w:r>
      <w:r>
        <w:rPr>
          <w:rtl/>
        </w:rPr>
        <w:t>"ר ראובן ריבלין:</w:t>
      </w:r>
    </w:p>
    <w:p w14:paraId="132BE90F" w14:textId="77777777" w:rsidR="00000000" w:rsidRDefault="00890A51">
      <w:pPr>
        <w:pStyle w:val="a0"/>
        <w:rPr>
          <w:rFonts w:hint="cs"/>
          <w:rtl/>
        </w:rPr>
      </w:pPr>
    </w:p>
    <w:p w14:paraId="1698AC29" w14:textId="77777777" w:rsidR="00000000" w:rsidRDefault="00890A51">
      <w:pPr>
        <w:pStyle w:val="a0"/>
        <w:rPr>
          <w:rFonts w:hint="cs"/>
          <w:rtl/>
        </w:rPr>
      </w:pPr>
      <w:r>
        <w:rPr>
          <w:rFonts w:hint="cs"/>
          <w:rtl/>
        </w:rPr>
        <w:t>היית סגן שר של "הוא לא היה שר".</w:t>
      </w:r>
    </w:p>
    <w:p w14:paraId="7A114DD9" w14:textId="77777777" w:rsidR="00000000" w:rsidRDefault="00890A51">
      <w:pPr>
        <w:pStyle w:val="a0"/>
        <w:ind w:firstLine="0"/>
        <w:rPr>
          <w:rFonts w:hint="cs"/>
          <w:rtl/>
        </w:rPr>
      </w:pPr>
    </w:p>
    <w:p w14:paraId="04E47D70" w14:textId="77777777" w:rsidR="00000000" w:rsidRDefault="00890A51">
      <w:pPr>
        <w:pStyle w:val="-"/>
        <w:rPr>
          <w:rtl/>
        </w:rPr>
      </w:pPr>
      <w:bookmarkStart w:id="412" w:name="FS000000476T30_06_2004_15_47_22C"/>
      <w:bookmarkEnd w:id="412"/>
      <w:r>
        <w:rPr>
          <w:rtl/>
        </w:rPr>
        <w:t>מאיר פרוש (יהדות התו</w:t>
      </w:r>
      <w:r>
        <w:rPr>
          <w:rtl/>
        </w:rPr>
        <w:t>רה):</w:t>
      </w:r>
    </w:p>
    <w:p w14:paraId="4CACF20D" w14:textId="77777777" w:rsidR="00000000" w:rsidRDefault="00890A51">
      <w:pPr>
        <w:pStyle w:val="a0"/>
        <w:rPr>
          <w:rtl/>
        </w:rPr>
      </w:pPr>
    </w:p>
    <w:p w14:paraId="21CEB7B0" w14:textId="77777777" w:rsidR="00000000" w:rsidRDefault="00890A51">
      <w:pPr>
        <w:pStyle w:val="a0"/>
        <w:rPr>
          <w:rFonts w:hint="cs"/>
          <w:rtl/>
        </w:rPr>
      </w:pPr>
      <w:r>
        <w:rPr>
          <w:rFonts w:hint="cs"/>
          <w:rtl/>
        </w:rPr>
        <w:t>הוא היה שר הבינוי והשיכון, והוא נתן לי לפעול בהתאם למדיניות שלי. אחרי שלוש שנים באנו ואמרנו - - -</w:t>
      </w:r>
    </w:p>
    <w:p w14:paraId="1269A20C" w14:textId="77777777" w:rsidR="00000000" w:rsidRDefault="00890A51">
      <w:pPr>
        <w:pStyle w:val="a0"/>
        <w:ind w:firstLine="0"/>
        <w:rPr>
          <w:rFonts w:hint="cs"/>
          <w:rtl/>
        </w:rPr>
      </w:pPr>
    </w:p>
    <w:p w14:paraId="797A684B" w14:textId="77777777" w:rsidR="00000000" w:rsidRDefault="00890A51">
      <w:pPr>
        <w:pStyle w:val="af0"/>
        <w:rPr>
          <w:rtl/>
        </w:rPr>
      </w:pPr>
      <w:r>
        <w:rPr>
          <w:rFonts w:hint="eastAsia"/>
          <w:rtl/>
        </w:rPr>
        <w:t>רוחמה</w:t>
      </w:r>
      <w:r>
        <w:rPr>
          <w:rtl/>
        </w:rPr>
        <w:t xml:space="preserve"> אברהם (הליכוד):</w:t>
      </w:r>
    </w:p>
    <w:p w14:paraId="67FFFF74" w14:textId="77777777" w:rsidR="00000000" w:rsidRDefault="00890A51">
      <w:pPr>
        <w:pStyle w:val="a0"/>
        <w:rPr>
          <w:rFonts w:hint="cs"/>
          <w:rtl/>
        </w:rPr>
      </w:pPr>
    </w:p>
    <w:p w14:paraId="62F7E8DE" w14:textId="77777777" w:rsidR="00000000" w:rsidRDefault="00890A51">
      <w:pPr>
        <w:pStyle w:val="a0"/>
        <w:rPr>
          <w:rFonts w:hint="cs"/>
          <w:rtl/>
        </w:rPr>
      </w:pPr>
      <w:r>
        <w:rPr>
          <w:rFonts w:hint="cs"/>
          <w:rtl/>
        </w:rPr>
        <w:t>- - -</w:t>
      </w:r>
    </w:p>
    <w:p w14:paraId="5BAD83C8" w14:textId="77777777" w:rsidR="00000000" w:rsidRDefault="00890A51">
      <w:pPr>
        <w:pStyle w:val="-"/>
        <w:rPr>
          <w:rFonts w:hint="cs"/>
          <w:rtl/>
        </w:rPr>
      </w:pPr>
      <w:bookmarkStart w:id="413" w:name="FS000000476T30_06_2004_15_48_02C"/>
      <w:bookmarkEnd w:id="413"/>
    </w:p>
    <w:p w14:paraId="2AA58884" w14:textId="77777777" w:rsidR="00000000" w:rsidRDefault="00890A51">
      <w:pPr>
        <w:pStyle w:val="-"/>
        <w:rPr>
          <w:rtl/>
        </w:rPr>
      </w:pPr>
      <w:r>
        <w:rPr>
          <w:rtl/>
        </w:rPr>
        <w:t>מאיר פרוש (יהדות התורה):</w:t>
      </w:r>
    </w:p>
    <w:p w14:paraId="2B730945" w14:textId="77777777" w:rsidR="00000000" w:rsidRDefault="00890A51">
      <w:pPr>
        <w:pStyle w:val="a0"/>
        <w:rPr>
          <w:rtl/>
        </w:rPr>
      </w:pPr>
    </w:p>
    <w:p w14:paraId="77376352" w14:textId="77777777" w:rsidR="00000000" w:rsidRDefault="00890A51">
      <w:pPr>
        <w:pStyle w:val="a0"/>
        <w:rPr>
          <w:rFonts w:hint="cs"/>
          <w:rtl/>
        </w:rPr>
      </w:pPr>
      <w:r>
        <w:rPr>
          <w:rFonts w:hint="cs"/>
          <w:rtl/>
        </w:rPr>
        <w:t>אני רוצה לחזור לעניין שלנו. אני חושב שממשלת ישראל שוגה בכך שכאשר מקיימים דיון על משבר בענף הבני</w:t>
      </w:r>
      <w:r>
        <w:rPr>
          <w:rFonts w:hint="cs"/>
          <w:rtl/>
        </w:rPr>
        <w:t>יה, שר הבינוי והשיכון לא נמצא פה.</w:t>
      </w:r>
    </w:p>
    <w:p w14:paraId="22EA3707" w14:textId="77777777" w:rsidR="00000000" w:rsidRDefault="00890A51">
      <w:pPr>
        <w:pStyle w:val="a0"/>
        <w:rPr>
          <w:rFonts w:hint="cs"/>
          <w:rtl/>
        </w:rPr>
      </w:pPr>
    </w:p>
    <w:p w14:paraId="0E4DD34D" w14:textId="77777777" w:rsidR="00000000" w:rsidRDefault="00890A51">
      <w:pPr>
        <w:pStyle w:val="a0"/>
        <w:rPr>
          <w:rFonts w:hint="cs"/>
          <w:rtl/>
        </w:rPr>
      </w:pPr>
      <w:r>
        <w:rPr>
          <w:rFonts w:hint="cs"/>
          <w:rtl/>
        </w:rPr>
        <w:t xml:space="preserve">לאחרונה מרבים להציג נתונים מעודדים על ראשיתה של צמיחה במשק. לצערנו, אני רוצה לומר לכם, חברי הכנסת, נתונים אלה משקפים רק שיפור בשכבות הסוציו-כלכליות הגבוהות. הם בכלל לא ניכרים בשכבות החלשות. אלה נתונים חיוביים במרכז הארץ, </w:t>
      </w:r>
      <w:r>
        <w:rPr>
          <w:rFonts w:hint="cs"/>
          <w:rtl/>
        </w:rPr>
        <w:t>אבל רחוקים מלהיות חיוביים בפריפריה של המדינה. אבל הדבר התמוה ביותר הוא, שבעוד ענפי משק מסוימים מראים הטבה במצבם, יש ענף אחד שעדיין שקוע בבוץ, אדוני השר. הכוונה כמובן לענף הנדל"ן והבנייה.</w:t>
      </w:r>
    </w:p>
    <w:p w14:paraId="5AAFD696" w14:textId="77777777" w:rsidR="00000000" w:rsidRDefault="00890A51">
      <w:pPr>
        <w:pStyle w:val="a0"/>
        <w:ind w:firstLine="0"/>
        <w:rPr>
          <w:rFonts w:hint="cs"/>
          <w:rtl/>
        </w:rPr>
      </w:pPr>
    </w:p>
    <w:p w14:paraId="26C81960" w14:textId="77777777" w:rsidR="00000000" w:rsidRDefault="00890A51">
      <w:pPr>
        <w:pStyle w:val="a0"/>
        <w:ind w:firstLine="0"/>
        <w:rPr>
          <w:rFonts w:hint="cs"/>
          <w:rtl/>
        </w:rPr>
      </w:pPr>
      <w:r>
        <w:rPr>
          <w:rFonts w:hint="cs"/>
          <w:rtl/>
        </w:rPr>
        <w:tab/>
        <w:t xml:space="preserve">אדוני היושב-ראש, כולנו יודעים שבכל שנות קיום המדינה היה ענף הבנייה </w:t>
      </w:r>
      <w:r>
        <w:rPr>
          <w:rFonts w:hint="cs"/>
          <w:rtl/>
        </w:rPr>
        <w:t>הזרז של הפעילות במשק הלאומי שלנו. היו גם שנים שבהן קראנו לענף הבנייה: הקטר שמוביל את המשק כולו. ספק רב אם ענף זה יחזור למעמד הבכורה שלו כבעבר, אבל נשאלת השאלה, האם הוא לא יכול לחזור להיות אחד מהענפים המובילים את הכלכלה, אותו ענף בנייה - נדל"ן, אחד הענפים ש</w:t>
      </w:r>
      <w:r>
        <w:rPr>
          <w:rFonts w:hint="cs"/>
          <w:rtl/>
        </w:rPr>
        <w:t>מאיצים את הצמיחה? זה בעצם ענף שמושך אתו ענפי משנה רבים במשק. זהו למעשה הענף היוצר את התשתית הפיזית לכלל הפעילויות הכלכליות וגם החברתיות במדינת ישראל. זה ענף שיוצר את נכסי ההשקעה העיקריים אצלנו, דירות מגורים, מבני תעשייה ומסחר, בתי-ספר, בתי-חולים, מרכזים קה</w:t>
      </w:r>
      <w:r>
        <w:rPr>
          <w:rFonts w:hint="cs"/>
          <w:rtl/>
        </w:rPr>
        <w:t>ילתיים, בתי-כנסת, מקוואות, מבני ציבור אחרים מסוגים שונים.</w:t>
      </w:r>
    </w:p>
    <w:p w14:paraId="65824C64" w14:textId="77777777" w:rsidR="00000000" w:rsidRDefault="00890A51">
      <w:pPr>
        <w:pStyle w:val="a0"/>
        <w:ind w:firstLine="0"/>
        <w:rPr>
          <w:rFonts w:hint="cs"/>
          <w:rtl/>
        </w:rPr>
      </w:pPr>
    </w:p>
    <w:p w14:paraId="52B99455" w14:textId="77777777" w:rsidR="00000000" w:rsidRDefault="00890A51">
      <w:pPr>
        <w:pStyle w:val="a0"/>
        <w:ind w:firstLine="0"/>
        <w:rPr>
          <w:rFonts w:hint="cs"/>
          <w:rtl/>
        </w:rPr>
      </w:pPr>
      <w:r>
        <w:rPr>
          <w:rFonts w:hint="cs"/>
          <w:rtl/>
        </w:rPr>
        <w:tab/>
        <w:t>נכון, ניסיון העבר מוכיח, כי לענף הנדל"ן והבנייה יש תרומה ישירה ומיידית לעידוד המשק, להגברת התעסוקה, ועידוד הפעילות שלו נובע הן משיקול חברתי, של מתן קורת-גג לכל אזרח, והן משיקולים כלכליים ליעדים אר</w:t>
      </w:r>
      <w:r>
        <w:rPr>
          <w:rFonts w:hint="cs"/>
          <w:rtl/>
        </w:rPr>
        <w:t xml:space="preserve">וכי-טווח. ובכן, מדוע הענף לא מתרומם מעל לקרשים? מדוע הוא עדיין נמצא במשבר חמור? </w:t>
      </w:r>
    </w:p>
    <w:p w14:paraId="347C7252" w14:textId="77777777" w:rsidR="00000000" w:rsidRDefault="00890A51">
      <w:pPr>
        <w:pStyle w:val="a0"/>
        <w:ind w:firstLine="0"/>
        <w:rPr>
          <w:rFonts w:hint="cs"/>
          <w:rtl/>
        </w:rPr>
      </w:pPr>
    </w:p>
    <w:p w14:paraId="253A8DC8" w14:textId="77777777" w:rsidR="00000000" w:rsidRDefault="00890A51">
      <w:pPr>
        <w:pStyle w:val="a0"/>
        <w:ind w:firstLine="720"/>
        <w:rPr>
          <w:rFonts w:hint="cs"/>
          <w:rtl/>
        </w:rPr>
      </w:pPr>
      <w:r>
        <w:rPr>
          <w:rFonts w:hint="cs"/>
          <w:rtl/>
        </w:rPr>
        <w:t>במשרד האוצר מנסים לנחם אותנו, כי יש אינדיקטורים המצביעים על התאוששות מסוימת, אבל משום-מה מעלימים מאתנו, חברי הכנסת, את העובדה המרה, שההתאוששות הקלה הזאת היא רק במרכז הארץ. עו</w:t>
      </w:r>
      <w:r>
        <w:rPr>
          <w:rFonts w:hint="cs"/>
          <w:rtl/>
        </w:rPr>
        <w:t xml:space="preserve">ד ניסיון הטעיה של האוצר. </w:t>
      </w:r>
    </w:p>
    <w:p w14:paraId="525DEAE7" w14:textId="77777777" w:rsidR="00000000" w:rsidRDefault="00890A51">
      <w:pPr>
        <w:pStyle w:val="a0"/>
        <w:ind w:firstLine="0"/>
        <w:rPr>
          <w:rFonts w:hint="cs"/>
          <w:rtl/>
        </w:rPr>
      </w:pPr>
    </w:p>
    <w:p w14:paraId="78097110" w14:textId="77777777" w:rsidR="00000000" w:rsidRDefault="00890A51">
      <w:pPr>
        <w:pStyle w:val="a0"/>
        <w:ind w:firstLine="720"/>
        <w:rPr>
          <w:rFonts w:hint="cs"/>
          <w:rtl/>
        </w:rPr>
      </w:pPr>
      <w:r>
        <w:rPr>
          <w:rFonts w:hint="cs"/>
          <w:rtl/>
        </w:rPr>
        <w:t xml:space="preserve">אני רוצה לומר לכם, חברי הכנסת, גם ההתאוששות הקטנה הזאת נמדדת בהשוואה לרמה שאפיינה את שנת 2003, אשתקד. שנת 2003 היתה שנה שבה רמת הפעילות בענף היתה נמוכה ביותר. מה שצריך לעשות זה להשוות עם שנים קודמות. ואכן, הפעילות במחצית הראשונה </w:t>
      </w:r>
      <w:r>
        <w:rPr>
          <w:rFonts w:hint="cs"/>
          <w:rtl/>
        </w:rPr>
        <w:t>של 2004 היא נמוכה ביותר.</w:t>
      </w:r>
    </w:p>
    <w:p w14:paraId="1D436827" w14:textId="77777777" w:rsidR="00000000" w:rsidRDefault="00890A51">
      <w:pPr>
        <w:pStyle w:val="a0"/>
        <w:ind w:firstLine="0"/>
        <w:rPr>
          <w:rFonts w:hint="cs"/>
          <w:rtl/>
        </w:rPr>
      </w:pPr>
    </w:p>
    <w:p w14:paraId="3DFF6507" w14:textId="77777777" w:rsidR="00000000" w:rsidRDefault="00890A51">
      <w:pPr>
        <w:pStyle w:val="a0"/>
        <w:ind w:firstLine="0"/>
        <w:rPr>
          <w:rFonts w:hint="cs"/>
          <w:rtl/>
        </w:rPr>
      </w:pPr>
      <w:r>
        <w:rPr>
          <w:rFonts w:hint="cs"/>
          <w:rtl/>
        </w:rPr>
        <w:tab/>
        <w:t>הנתונים, כפי שאני אספתי אותם, הם כדלקמן: היקף התחלות הבנייה במשק יורד ב-10% לעומת 2003, שהיתה שנת שפל בהתחלות בנייה. היקף מימוש המשכנתאות לזכאים ירד ב-17%, כאשר נמשכת מגמת הירידה בהיקף מימוש משכנתאות למעשה מ-1996. במחצית השנה הרא</w:t>
      </w:r>
      <w:r>
        <w:rPr>
          <w:rFonts w:hint="cs"/>
          <w:rtl/>
        </w:rPr>
        <w:t>שונה של 2004 חלה גם ירידה של 15% בשיווק קרקעות המדינה. מלאי הדירות החדשות, מלאי לא מכור, יספיק היום לשנה אחת בלבד, יש אומרים אולי גם ל-13 חודש בלבד. משקל ההשקעות בבנייה בתוצר המקומי הגולמי, התמ"ג, הוא 7% לעומת השיא ב-1996, 14%.</w:t>
      </w:r>
    </w:p>
    <w:p w14:paraId="09D3949D" w14:textId="77777777" w:rsidR="00000000" w:rsidRDefault="00890A51">
      <w:pPr>
        <w:pStyle w:val="a0"/>
        <w:ind w:firstLine="0"/>
        <w:rPr>
          <w:rFonts w:hint="cs"/>
          <w:rtl/>
        </w:rPr>
      </w:pPr>
    </w:p>
    <w:p w14:paraId="14F90110" w14:textId="77777777" w:rsidR="00000000" w:rsidRDefault="00890A51">
      <w:pPr>
        <w:pStyle w:val="a0"/>
        <w:ind w:firstLine="0"/>
        <w:rPr>
          <w:rFonts w:hint="cs"/>
          <w:rtl/>
        </w:rPr>
      </w:pPr>
      <w:r>
        <w:rPr>
          <w:rFonts w:hint="cs"/>
          <w:rtl/>
        </w:rPr>
        <w:tab/>
        <w:t>אדוני היושב-ראש, דיברתי כב</w:t>
      </w:r>
      <w:r>
        <w:rPr>
          <w:rFonts w:hint="cs"/>
          <w:rtl/>
        </w:rPr>
        <w:t xml:space="preserve">ר קודם על התקופה שהייתי במשרד הבינוי והשיכון, ואני מכיר את הענף לפני ולפנים. לכן אני אומר לכם פה, חברים, ואני אומר זאת בוודאות מלאה: ניתן בכמה תמריצים ישירים ועקיפים להחזיר את ענף הבנייה למסלול הצמיחה, ובכך נאיץ את הצמיחה במשק. </w:t>
      </w:r>
    </w:p>
    <w:p w14:paraId="2FAA74DE" w14:textId="77777777" w:rsidR="00000000" w:rsidRDefault="00890A51">
      <w:pPr>
        <w:pStyle w:val="a0"/>
        <w:ind w:firstLine="0"/>
        <w:rPr>
          <w:rFonts w:hint="cs"/>
          <w:rtl/>
        </w:rPr>
      </w:pPr>
    </w:p>
    <w:p w14:paraId="39522903" w14:textId="77777777" w:rsidR="00000000" w:rsidRDefault="00890A51">
      <w:pPr>
        <w:pStyle w:val="af0"/>
        <w:rPr>
          <w:rtl/>
        </w:rPr>
      </w:pPr>
      <w:r>
        <w:rPr>
          <w:rFonts w:hint="eastAsia"/>
          <w:rtl/>
        </w:rPr>
        <w:t>רוחמה</w:t>
      </w:r>
      <w:r>
        <w:rPr>
          <w:rtl/>
        </w:rPr>
        <w:t xml:space="preserve"> אברהם (הליכוד):</w:t>
      </w:r>
    </w:p>
    <w:p w14:paraId="1FFC330E" w14:textId="77777777" w:rsidR="00000000" w:rsidRDefault="00890A51">
      <w:pPr>
        <w:pStyle w:val="a0"/>
        <w:rPr>
          <w:rFonts w:hint="cs"/>
          <w:rtl/>
        </w:rPr>
      </w:pPr>
    </w:p>
    <w:p w14:paraId="293F6732" w14:textId="77777777" w:rsidR="00000000" w:rsidRDefault="00890A51">
      <w:pPr>
        <w:pStyle w:val="a0"/>
        <w:rPr>
          <w:rFonts w:hint="cs"/>
          <w:rtl/>
        </w:rPr>
      </w:pPr>
      <w:r>
        <w:rPr>
          <w:rFonts w:hint="cs"/>
          <w:rtl/>
        </w:rPr>
        <w:t>בשב</w:t>
      </w:r>
      <w:r>
        <w:rPr>
          <w:rFonts w:hint="cs"/>
          <w:rtl/>
        </w:rPr>
        <w:t>יל זה להקים ועדת חקירה?</w:t>
      </w:r>
    </w:p>
    <w:p w14:paraId="0066AB1B" w14:textId="77777777" w:rsidR="00000000" w:rsidRDefault="00890A51">
      <w:pPr>
        <w:pStyle w:val="a0"/>
        <w:ind w:firstLine="0"/>
        <w:rPr>
          <w:rFonts w:hint="cs"/>
          <w:rtl/>
        </w:rPr>
      </w:pPr>
    </w:p>
    <w:p w14:paraId="7DBED849" w14:textId="77777777" w:rsidR="00000000" w:rsidRDefault="00890A51">
      <w:pPr>
        <w:pStyle w:val="-"/>
        <w:rPr>
          <w:rtl/>
        </w:rPr>
      </w:pPr>
      <w:bookmarkStart w:id="414" w:name="FS000000476T30_06_2004_15_57_54C"/>
      <w:bookmarkStart w:id="415" w:name="FS000000476T30_06_2004_15_58_02"/>
      <w:bookmarkStart w:id="416" w:name="FS000000476T30_06_2004_15_58_10"/>
      <w:bookmarkStart w:id="417" w:name="FS000000519T30_06_2004_15_58_22"/>
      <w:bookmarkStart w:id="418" w:name="FS000000563T30_06_2004_15_58_35"/>
      <w:bookmarkStart w:id="419" w:name="FS000000563T30_06_2004_15_58_40C"/>
      <w:bookmarkEnd w:id="414"/>
      <w:bookmarkEnd w:id="415"/>
      <w:bookmarkEnd w:id="416"/>
      <w:bookmarkEnd w:id="417"/>
      <w:bookmarkEnd w:id="418"/>
      <w:bookmarkEnd w:id="419"/>
      <w:r>
        <w:rPr>
          <w:rtl/>
        </w:rPr>
        <w:t>מאיר פרוש (יהדות התורה):</w:t>
      </w:r>
    </w:p>
    <w:p w14:paraId="1D7C728B" w14:textId="77777777" w:rsidR="00000000" w:rsidRDefault="00890A51">
      <w:pPr>
        <w:pStyle w:val="a0"/>
        <w:rPr>
          <w:rtl/>
        </w:rPr>
      </w:pPr>
    </w:p>
    <w:p w14:paraId="4A42F053" w14:textId="77777777" w:rsidR="00000000" w:rsidRDefault="00890A51">
      <w:pPr>
        <w:pStyle w:val="a0"/>
        <w:rPr>
          <w:rFonts w:hint="cs"/>
          <w:rtl/>
        </w:rPr>
      </w:pPr>
      <w:r>
        <w:rPr>
          <w:rFonts w:hint="cs"/>
          <w:rtl/>
        </w:rPr>
        <w:t>אני אסביר למה צריך, ואם את מכירה את הנתונים, אני בטוח שתצביעי בעד. הרי אם היה חוק שאי-אפשר לבטל מענקים, כמו שעשו לפני חצי שנה, לא היו מבטלים. אבל אם הייתי מביא לכאן חוק, בוודאי הייתם מתנגדים. בואו נדבר בוו</w:t>
      </w:r>
      <w:r>
        <w:rPr>
          <w:rFonts w:hint="cs"/>
          <w:rtl/>
        </w:rPr>
        <w:t>עדה שמורכבת מכל הסיעות, נבדוק את המשבר, מדוע אנחנו במשבר כה עמוק בענף שפעם היה הכי חשוב במדינה.</w:t>
      </w:r>
    </w:p>
    <w:p w14:paraId="050A71FA" w14:textId="77777777" w:rsidR="00000000" w:rsidRDefault="00890A51">
      <w:pPr>
        <w:pStyle w:val="a0"/>
        <w:ind w:firstLine="0"/>
        <w:rPr>
          <w:rFonts w:hint="cs"/>
          <w:rtl/>
        </w:rPr>
      </w:pPr>
    </w:p>
    <w:p w14:paraId="7CC344C8" w14:textId="77777777" w:rsidR="00000000" w:rsidRDefault="00890A51">
      <w:pPr>
        <w:pStyle w:val="af0"/>
        <w:rPr>
          <w:rtl/>
        </w:rPr>
      </w:pPr>
      <w:r>
        <w:rPr>
          <w:rFonts w:hint="eastAsia"/>
          <w:rtl/>
        </w:rPr>
        <w:t>רוחמה</w:t>
      </w:r>
      <w:r>
        <w:rPr>
          <w:rtl/>
        </w:rPr>
        <w:t xml:space="preserve"> אברהם (הליכוד):</w:t>
      </w:r>
    </w:p>
    <w:p w14:paraId="6A329900" w14:textId="77777777" w:rsidR="00000000" w:rsidRDefault="00890A51">
      <w:pPr>
        <w:pStyle w:val="a0"/>
        <w:rPr>
          <w:rFonts w:hint="cs"/>
          <w:rtl/>
        </w:rPr>
      </w:pPr>
    </w:p>
    <w:p w14:paraId="32248804" w14:textId="77777777" w:rsidR="00000000" w:rsidRDefault="00890A51">
      <w:pPr>
        <w:pStyle w:val="a0"/>
        <w:rPr>
          <w:rFonts w:hint="cs"/>
          <w:rtl/>
        </w:rPr>
      </w:pPr>
      <w:r>
        <w:rPr>
          <w:rFonts w:hint="cs"/>
          <w:rtl/>
        </w:rPr>
        <w:t>אתה יכול לקיים דיון בוועדת הפנים. בשביל זה להקים ועדת חקירה?</w:t>
      </w:r>
    </w:p>
    <w:p w14:paraId="3E82D453" w14:textId="77777777" w:rsidR="00000000" w:rsidRDefault="00890A51">
      <w:pPr>
        <w:pStyle w:val="a0"/>
        <w:ind w:firstLine="0"/>
        <w:rPr>
          <w:rFonts w:hint="cs"/>
          <w:rtl/>
        </w:rPr>
      </w:pPr>
    </w:p>
    <w:p w14:paraId="3C1849F2" w14:textId="77777777" w:rsidR="00000000" w:rsidRDefault="00890A51">
      <w:pPr>
        <w:pStyle w:val="-"/>
        <w:rPr>
          <w:rtl/>
        </w:rPr>
      </w:pPr>
      <w:bookmarkStart w:id="420" w:name="FS000000563T30_06_2004_15_59_45C"/>
      <w:bookmarkEnd w:id="420"/>
      <w:r>
        <w:rPr>
          <w:rtl/>
        </w:rPr>
        <w:t>מאיר פרוש (יהדות התורה):</w:t>
      </w:r>
    </w:p>
    <w:p w14:paraId="0AD9A1EF" w14:textId="77777777" w:rsidR="00000000" w:rsidRDefault="00890A51">
      <w:pPr>
        <w:pStyle w:val="a0"/>
        <w:rPr>
          <w:rtl/>
        </w:rPr>
      </w:pPr>
    </w:p>
    <w:p w14:paraId="5A25F935" w14:textId="77777777" w:rsidR="00000000" w:rsidRDefault="00890A51">
      <w:pPr>
        <w:pStyle w:val="a0"/>
        <w:rPr>
          <w:rFonts w:hint="cs"/>
          <w:rtl/>
        </w:rPr>
      </w:pPr>
      <w:r>
        <w:rPr>
          <w:rFonts w:hint="cs"/>
          <w:rtl/>
        </w:rPr>
        <w:t>אילו היה לי יותר זמן, חברת הכנסת אברהם, הייתי פו</w:t>
      </w:r>
      <w:r>
        <w:rPr>
          <w:rFonts w:hint="cs"/>
          <w:rtl/>
        </w:rPr>
        <w:t>רס תוכנית רחבה כיצד אפשר לעודד את הפעילות בענף. בגלל חוסר הזמן, אני מסתפק רק בכמה ראשי פרקים. אני רוצה לומר, שיש צורך להגדיל את סעיפי ההשקעות בתשתיות בתקציב 2005. צריך ליצור תנאים מתאימים למעורבות יתר של הסקטור הפרטי בהשקעות, מעבר להשקעות במסגרת תקציב המדי</w:t>
      </w:r>
      <w:r>
        <w:rPr>
          <w:rFonts w:hint="cs"/>
          <w:rtl/>
        </w:rPr>
        <w:t>נה. צריך לעודד יותר קבוצות חלשות לרכוש דירות. אמרתי קודם שצריך מענקים. צריך להגדיל את היקפי ההלוואות לדיור. צריך לשווק יותר קרקע לבנייה, ובין היתר גם בנייה להשכרה. צריך ליצור פעילות נמרצת יותר ליצירת מלאי קרקעות זמין לבנייה, בין היתר על-פי שינויים חקיקתיים</w:t>
      </w:r>
      <w:r>
        <w:rPr>
          <w:rFonts w:hint="cs"/>
          <w:rtl/>
        </w:rPr>
        <w:t xml:space="preserve"> וארגוניים. צריך גם לסייע בהכשרת עובדים ישראלים למקצועות ענף הבנייה. </w:t>
      </w:r>
    </w:p>
    <w:p w14:paraId="7DD6469C" w14:textId="77777777" w:rsidR="00000000" w:rsidRDefault="00890A51">
      <w:pPr>
        <w:pStyle w:val="a0"/>
        <w:rPr>
          <w:rFonts w:hint="cs"/>
          <w:rtl/>
        </w:rPr>
      </w:pPr>
    </w:p>
    <w:p w14:paraId="205FBF24" w14:textId="77777777" w:rsidR="00000000" w:rsidRDefault="00890A51">
      <w:pPr>
        <w:pStyle w:val="a0"/>
        <w:rPr>
          <w:rFonts w:hint="cs"/>
          <w:rtl/>
        </w:rPr>
      </w:pPr>
      <w:r>
        <w:rPr>
          <w:rFonts w:hint="cs"/>
          <w:rtl/>
        </w:rPr>
        <w:t>זו התוכנית שאני חושב שוועדת חקירה פרלמנטרית צריכה לדון בה, ללא שוט של חוק שמתגלגל בוועדות הכנסת, כדי שאותה ועדת חקירה פרלמנטרית שאני מציע תגרום גם להקטנת המיסוי הגבוה, למעלה מ-10% מיסוי</w:t>
      </w:r>
      <w:r>
        <w:rPr>
          <w:rFonts w:hint="cs"/>
          <w:rtl/>
        </w:rPr>
        <w:t xml:space="preserve"> עקיף, ואולי הנקודה החשובה ביותר - נוסף על זה - להקים ועדה ציבורית שתבחן את הצורך ברוויזיה בכל הנוגע לסיוע בדיור.</w:t>
      </w:r>
    </w:p>
    <w:p w14:paraId="14349448" w14:textId="77777777" w:rsidR="00000000" w:rsidRDefault="00890A51">
      <w:pPr>
        <w:pStyle w:val="a0"/>
        <w:rPr>
          <w:rFonts w:hint="cs"/>
          <w:rtl/>
        </w:rPr>
      </w:pPr>
    </w:p>
    <w:p w14:paraId="40295D95" w14:textId="77777777" w:rsidR="00000000" w:rsidRDefault="00890A51">
      <w:pPr>
        <w:pStyle w:val="a0"/>
        <w:rPr>
          <w:rFonts w:hint="cs"/>
          <w:rtl/>
        </w:rPr>
      </w:pPr>
      <w:r>
        <w:rPr>
          <w:rFonts w:hint="cs"/>
          <w:rtl/>
        </w:rPr>
        <w:t>אני רוצה לומר לך, אדוני היושב-ראש, לפני כחודשיים החתמתי יותר מ-70 חברי כנסת שקוראים לראש הממשלה ולשר האוצר לחדש את המענקים בסיוע לדיור. אנחנו</w:t>
      </w:r>
      <w:r>
        <w:rPr>
          <w:rFonts w:hint="cs"/>
          <w:rtl/>
        </w:rPr>
        <w:t xml:space="preserve"> יודעים שאם יש אפשרות למשוך אוכלוסייה לפריפריה, זה רק על-ידי מענקים. כך עשה את זה ראש הממשלה כשהיה שר השיכון. כך עשו את זה כל שרי השיכון. יושב פה חבר הכנסת אפי איתם, הוא היה קרוב לשנה וחצי שר השיכון, הוא יודע איזו מכה קשה ניחתה על אותם זוגות צעירים זכאים כ</w:t>
      </w:r>
      <w:r>
        <w:rPr>
          <w:rFonts w:hint="cs"/>
          <w:rtl/>
        </w:rPr>
        <w:t>אשר לקחו מהם את המענקים.</w:t>
      </w:r>
    </w:p>
    <w:p w14:paraId="0DF7E54A" w14:textId="77777777" w:rsidR="00000000" w:rsidRDefault="00890A51">
      <w:pPr>
        <w:pStyle w:val="a0"/>
        <w:rPr>
          <w:rFonts w:hint="cs"/>
          <w:rtl/>
        </w:rPr>
      </w:pPr>
    </w:p>
    <w:p w14:paraId="7A23F849" w14:textId="77777777" w:rsidR="00000000" w:rsidRDefault="00890A51">
      <w:pPr>
        <w:pStyle w:val="a0"/>
        <w:rPr>
          <w:rFonts w:hint="cs"/>
          <w:rtl/>
        </w:rPr>
      </w:pPr>
      <w:r>
        <w:rPr>
          <w:rFonts w:hint="cs"/>
          <w:rtl/>
        </w:rPr>
        <w:t>תסלחו לי, חברים, בזמן הקצר שנותר לי, ב-50 השניות האחרונות, אני רוצה לנצל את ההזדמנות הזאת לחזור על המלים הקשות שאמרה פה היום שרת החינוך. אני רוצה שישמע את זה יושב-ראש הקואליציה. שרת החינוך ענתה היום לחבר הכנסת הרב רביץ על השאלה מד</w:t>
      </w:r>
      <w:r>
        <w:rPr>
          <w:rFonts w:hint="cs"/>
          <w:rtl/>
        </w:rPr>
        <w:t>וע קיצצו עוד 15% בגני-הילדים, מעבר למה שקיצצו בממלכתי ובממלכתי-דתי. היא אמרה: קודם כול, אני מחויבת לחינוך המוכר, הרשמי. אחר כך אני אתן לאותם ילדים שבחינוך המוכר שאינו רשמי. ואני רוצה לשאול: מילא כשאתה בא לגילאי 18, לגילאי יסודי. מה אשמים ילדים גילאי גן ששר</w:t>
      </w:r>
      <w:r>
        <w:rPr>
          <w:rFonts w:hint="cs"/>
          <w:rtl/>
        </w:rPr>
        <w:t xml:space="preserve">ת החינוך תאמר עליהם: הם לא ממלכתיים? זאת אומרת, סגן יושב-ראש הכנסת, חבר הכנסת דהן, הוא לא ממלכתי. מאיר פרוש, שיש לו עד עתה שבעה נכדים, כולם גילאי גן, הוא לא ממלכתי. הנכדים שלו. אני לא מדבר כבר על הילדים שלי. אנחנו לא ממלכתיים. </w:t>
      </w:r>
      <w:bookmarkStart w:id="421" w:name="FS000000563T30_06_2004_15_28_16"/>
      <w:bookmarkEnd w:id="421"/>
    </w:p>
    <w:p w14:paraId="50F8EF65" w14:textId="77777777" w:rsidR="00000000" w:rsidRDefault="00890A51">
      <w:pPr>
        <w:pStyle w:val="a0"/>
        <w:rPr>
          <w:rFonts w:hint="cs"/>
          <w:rtl/>
        </w:rPr>
      </w:pPr>
    </w:p>
    <w:p w14:paraId="7904DEAA" w14:textId="77777777" w:rsidR="00000000" w:rsidRDefault="00890A51">
      <w:pPr>
        <w:pStyle w:val="af0"/>
        <w:rPr>
          <w:rtl/>
        </w:rPr>
      </w:pPr>
      <w:r>
        <w:rPr>
          <w:rFonts w:hint="eastAsia"/>
          <w:rtl/>
        </w:rPr>
        <w:t>אילן</w:t>
      </w:r>
      <w:r>
        <w:rPr>
          <w:rtl/>
        </w:rPr>
        <w:t xml:space="preserve"> שלגי (שינוי):</w:t>
      </w:r>
    </w:p>
    <w:p w14:paraId="4ADF0BF4" w14:textId="77777777" w:rsidR="00000000" w:rsidRDefault="00890A51">
      <w:pPr>
        <w:pStyle w:val="a0"/>
        <w:ind w:firstLine="0"/>
        <w:rPr>
          <w:rFonts w:hint="cs"/>
          <w:rtl/>
        </w:rPr>
      </w:pPr>
    </w:p>
    <w:p w14:paraId="69DA7491" w14:textId="77777777" w:rsidR="00000000" w:rsidRDefault="00890A51">
      <w:pPr>
        <w:pStyle w:val="a0"/>
        <w:ind w:firstLine="720"/>
        <w:rPr>
          <w:rFonts w:hint="cs"/>
          <w:rtl/>
        </w:rPr>
      </w:pPr>
      <w:r>
        <w:rPr>
          <w:rFonts w:hint="cs"/>
          <w:rtl/>
        </w:rPr>
        <w:t>אתם בחר</w:t>
      </w:r>
      <w:r>
        <w:rPr>
          <w:rFonts w:hint="cs"/>
          <w:rtl/>
        </w:rPr>
        <w:t>תם. תבואו תהיו ממלכתיים.</w:t>
      </w:r>
    </w:p>
    <w:p w14:paraId="7CB6D236" w14:textId="77777777" w:rsidR="00000000" w:rsidRDefault="00890A51">
      <w:pPr>
        <w:pStyle w:val="a0"/>
        <w:ind w:firstLine="0"/>
        <w:rPr>
          <w:rFonts w:hint="cs"/>
          <w:rtl/>
        </w:rPr>
      </w:pPr>
    </w:p>
    <w:p w14:paraId="0CAB6545" w14:textId="77777777" w:rsidR="00000000" w:rsidRDefault="00890A51">
      <w:pPr>
        <w:pStyle w:val="-"/>
        <w:rPr>
          <w:rtl/>
        </w:rPr>
      </w:pPr>
      <w:bookmarkStart w:id="422" w:name="FS000000563T30_06_2004_15_31_10C"/>
      <w:bookmarkEnd w:id="422"/>
      <w:r>
        <w:rPr>
          <w:rtl/>
        </w:rPr>
        <w:t>מאיר פרוש (יהדות התורה):</w:t>
      </w:r>
    </w:p>
    <w:p w14:paraId="2658C117" w14:textId="77777777" w:rsidR="00000000" w:rsidRDefault="00890A51">
      <w:pPr>
        <w:pStyle w:val="a0"/>
        <w:rPr>
          <w:rtl/>
        </w:rPr>
      </w:pPr>
    </w:p>
    <w:p w14:paraId="35F44B99" w14:textId="77777777" w:rsidR="00000000" w:rsidRDefault="00890A51">
      <w:pPr>
        <w:pStyle w:val="a0"/>
        <w:rPr>
          <w:rFonts w:hint="cs"/>
          <w:rtl/>
        </w:rPr>
      </w:pPr>
      <w:r>
        <w:rPr>
          <w:rFonts w:hint="cs"/>
          <w:rtl/>
        </w:rPr>
        <w:t>את זה עונה שרת חינוך של הליכוד. במשך 56 שנים מדינת ישראל אמרה לילדים, לזאטוטים האלה, הקטנים - ניתן שוויון; כי מה הילדים האלה, מסכנים, אשמים?</w:t>
      </w:r>
    </w:p>
    <w:p w14:paraId="780507EB" w14:textId="77777777" w:rsidR="00000000" w:rsidRDefault="00890A51">
      <w:pPr>
        <w:pStyle w:val="a0"/>
        <w:ind w:firstLine="0"/>
        <w:rPr>
          <w:rFonts w:hint="cs"/>
          <w:rtl/>
        </w:rPr>
      </w:pPr>
    </w:p>
    <w:p w14:paraId="740DAC51" w14:textId="77777777" w:rsidR="00000000" w:rsidRDefault="00890A51">
      <w:pPr>
        <w:pStyle w:val="af0"/>
        <w:rPr>
          <w:rtl/>
        </w:rPr>
      </w:pPr>
      <w:r>
        <w:rPr>
          <w:rFonts w:hint="eastAsia"/>
          <w:rtl/>
        </w:rPr>
        <w:t>אילן</w:t>
      </w:r>
      <w:r>
        <w:rPr>
          <w:rtl/>
        </w:rPr>
        <w:t xml:space="preserve"> שלגי (שינוי):</w:t>
      </w:r>
    </w:p>
    <w:p w14:paraId="4B9899A2" w14:textId="77777777" w:rsidR="00000000" w:rsidRDefault="00890A51">
      <w:pPr>
        <w:pStyle w:val="a0"/>
        <w:rPr>
          <w:rFonts w:hint="cs"/>
          <w:rtl/>
        </w:rPr>
      </w:pPr>
    </w:p>
    <w:p w14:paraId="384ABF95" w14:textId="77777777" w:rsidR="00000000" w:rsidRDefault="00890A51">
      <w:pPr>
        <w:pStyle w:val="a0"/>
        <w:rPr>
          <w:rFonts w:hint="cs"/>
          <w:rtl/>
        </w:rPr>
      </w:pPr>
      <w:r>
        <w:rPr>
          <w:rFonts w:hint="cs"/>
          <w:rtl/>
        </w:rPr>
        <w:t xml:space="preserve"> - - -</w:t>
      </w:r>
    </w:p>
    <w:p w14:paraId="26A487E7" w14:textId="77777777" w:rsidR="00000000" w:rsidRDefault="00890A51">
      <w:pPr>
        <w:pStyle w:val="a0"/>
        <w:rPr>
          <w:rFonts w:hint="cs"/>
          <w:rtl/>
        </w:rPr>
      </w:pPr>
    </w:p>
    <w:p w14:paraId="10FE7B6B" w14:textId="77777777" w:rsidR="00000000" w:rsidRDefault="00890A51">
      <w:pPr>
        <w:pStyle w:val="-"/>
        <w:rPr>
          <w:rtl/>
        </w:rPr>
      </w:pPr>
      <w:bookmarkStart w:id="423" w:name="FS000000563T30_06_2004_15_31_50C"/>
      <w:bookmarkEnd w:id="423"/>
      <w:r>
        <w:rPr>
          <w:rtl/>
        </w:rPr>
        <w:t>מאיר פרוש (יהדות התורה):</w:t>
      </w:r>
    </w:p>
    <w:p w14:paraId="0DD16AD3" w14:textId="77777777" w:rsidR="00000000" w:rsidRDefault="00890A51">
      <w:pPr>
        <w:pStyle w:val="a0"/>
        <w:rPr>
          <w:rtl/>
        </w:rPr>
      </w:pPr>
    </w:p>
    <w:p w14:paraId="35FBE7E9" w14:textId="77777777" w:rsidR="00000000" w:rsidRDefault="00890A51">
      <w:pPr>
        <w:pStyle w:val="a0"/>
        <w:rPr>
          <w:rFonts w:hint="cs"/>
          <w:rtl/>
        </w:rPr>
      </w:pPr>
      <w:r>
        <w:rPr>
          <w:rFonts w:hint="cs"/>
          <w:rtl/>
        </w:rPr>
        <w:t xml:space="preserve">באה שרת </w:t>
      </w:r>
      <w:r>
        <w:rPr>
          <w:rFonts w:hint="cs"/>
          <w:rtl/>
        </w:rPr>
        <w:t>החינוך היום, עד כדי כך אתם נהפכים להיות גרורה של שינוי, של חבר הכנסת שלגי, שהוא היחיד שמגן עליה? אף אחד לא מעז להגן עליה.</w:t>
      </w:r>
    </w:p>
    <w:p w14:paraId="1BFCA585" w14:textId="77777777" w:rsidR="00000000" w:rsidRDefault="00890A51">
      <w:pPr>
        <w:pStyle w:val="a0"/>
        <w:ind w:firstLine="0"/>
        <w:rPr>
          <w:rFonts w:hint="cs"/>
          <w:rtl/>
        </w:rPr>
      </w:pPr>
    </w:p>
    <w:p w14:paraId="4666AAEB" w14:textId="77777777" w:rsidR="00000000" w:rsidRDefault="00890A51">
      <w:pPr>
        <w:pStyle w:val="af0"/>
        <w:rPr>
          <w:rtl/>
        </w:rPr>
      </w:pPr>
      <w:r>
        <w:rPr>
          <w:rFonts w:hint="eastAsia"/>
          <w:rtl/>
        </w:rPr>
        <w:t>אילן</w:t>
      </w:r>
      <w:r>
        <w:rPr>
          <w:rtl/>
        </w:rPr>
        <w:t xml:space="preserve"> שלגי (שינוי):</w:t>
      </w:r>
    </w:p>
    <w:p w14:paraId="6BB7DDC6" w14:textId="77777777" w:rsidR="00000000" w:rsidRDefault="00890A51">
      <w:pPr>
        <w:pStyle w:val="a0"/>
        <w:ind w:firstLine="0"/>
        <w:rPr>
          <w:rFonts w:hint="cs"/>
          <w:rtl/>
        </w:rPr>
      </w:pPr>
    </w:p>
    <w:p w14:paraId="07C3DE0F" w14:textId="77777777" w:rsidR="00000000" w:rsidRDefault="00890A51">
      <w:pPr>
        <w:pStyle w:val="a0"/>
        <w:ind w:firstLine="0"/>
        <w:rPr>
          <w:rFonts w:hint="cs"/>
          <w:rtl/>
        </w:rPr>
      </w:pPr>
      <w:r>
        <w:rPr>
          <w:rFonts w:hint="cs"/>
          <w:rtl/>
        </w:rPr>
        <w:tab/>
        <w:t>שיהיו ממלכתיים.</w:t>
      </w:r>
    </w:p>
    <w:p w14:paraId="002A92EF" w14:textId="77777777" w:rsidR="00000000" w:rsidRDefault="00890A51">
      <w:pPr>
        <w:pStyle w:val="a0"/>
        <w:ind w:firstLine="0"/>
        <w:rPr>
          <w:rFonts w:hint="cs"/>
          <w:rtl/>
        </w:rPr>
      </w:pPr>
    </w:p>
    <w:p w14:paraId="7C53981D" w14:textId="77777777" w:rsidR="00000000" w:rsidRDefault="00890A51">
      <w:pPr>
        <w:pStyle w:val="-"/>
        <w:rPr>
          <w:rtl/>
        </w:rPr>
      </w:pPr>
      <w:bookmarkStart w:id="424" w:name="FS000000563T30_06_2004_15_32_21C"/>
      <w:bookmarkEnd w:id="424"/>
      <w:r>
        <w:rPr>
          <w:rtl/>
        </w:rPr>
        <w:t>מאיר פרוש (יהדות התורה):</w:t>
      </w:r>
    </w:p>
    <w:p w14:paraId="2DFF80B5" w14:textId="77777777" w:rsidR="00000000" w:rsidRDefault="00890A51">
      <w:pPr>
        <w:pStyle w:val="a0"/>
        <w:ind w:firstLine="0"/>
        <w:rPr>
          <w:rFonts w:hint="cs"/>
          <w:rtl/>
        </w:rPr>
      </w:pPr>
    </w:p>
    <w:p w14:paraId="3DF95E78" w14:textId="77777777" w:rsidR="00000000" w:rsidRDefault="00890A51">
      <w:pPr>
        <w:pStyle w:val="a0"/>
        <w:ind w:firstLine="0"/>
        <w:rPr>
          <w:rFonts w:hint="cs"/>
          <w:rtl/>
        </w:rPr>
      </w:pPr>
      <w:r>
        <w:rPr>
          <w:rFonts w:hint="cs"/>
          <w:rtl/>
        </w:rPr>
        <w:tab/>
        <w:t>בושה, בושה לממשלה ששרת חינוך אומרת כאן מעל הבמה שיש אפליה, יש הבדל ב</w:t>
      </w:r>
      <w:r>
        <w:rPr>
          <w:rFonts w:hint="cs"/>
          <w:rtl/>
        </w:rPr>
        <w:t>ין דם לדם. בושה.</w:t>
      </w:r>
    </w:p>
    <w:p w14:paraId="22A9FCB5" w14:textId="77777777" w:rsidR="00000000" w:rsidRDefault="00890A51">
      <w:pPr>
        <w:pStyle w:val="a0"/>
        <w:ind w:firstLine="0"/>
        <w:rPr>
          <w:rFonts w:hint="cs"/>
          <w:rtl/>
        </w:rPr>
      </w:pPr>
    </w:p>
    <w:p w14:paraId="6E5080CC" w14:textId="77777777" w:rsidR="00000000" w:rsidRDefault="00890A51">
      <w:pPr>
        <w:pStyle w:val="af1"/>
        <w:rPr>
          <w:rtl/>
        </w:rPr>
      </w:pPr>
      <w:r>
        <w:rPr>
          <w:rtl/>
        </w:rPr>
        <w:t>היו"ר יולי-יואל אדלשטיין:</w:t>
      </w:r>
    </w:p>
    <w:p w14:paraId="2169F22B" w14:textId="77777777" w:rsidR="00000000" w:rsidRDefault="00890A51">
      <w:pPr>
        <w:pStyle w:val="a0"/>
        <w:rPr>
          <w:rtl/>
        </w:rPr>
      </w:pPr>
    </w:p>
    <w:p w14:paraId="787C305D" w14:textId="77777777" w:rsidR="00000000" w:rsidRDefault="00890A51">
      <w:pPr>
        <w:pStyle w:val="a0"/>
        <w:rPr>
          <w:rFonts w:hint="cs"/>
          <w:rtl/>
        </w:rPr>
      </w:pPr>
      <w:r>
        <w:rPr>
          <w:rFonts w:hint="cs"/>
          <w:rtl/>
        </w:rPr>
        <w:t>ישיב השר גדעון עזרא.</w:t>
      </w:r>
    </w:p>
    <w:p w14:paraId="4F584A55" w14:textId="77777777" w:rsidR="00000000" w:rsidRDefault="00890A51">
      <w:pPr>
        <w:pStyle w:val="a0"/>
        <w:rPr>
          <w:rFonts w:hint="cs"/>
          <w:rtl/>
        </w:rPr>
      </w:pPr>
    </w:p>
    <w:p w14:paraId="0928841C" w14:textId="77777777" w:rsidR="00000000" w:rsidRDefault="00890A51">
      <w:pPr>
        <w:pStyle w:val="af0"/>
        <w:rPr>
          <w:rtl/>
        </w:rPr>
      </w:pPr>
      <w:r>
        <w:rPr>
          <w:rFonts w:hint="eastAsia"/>
          <w:rtl/>
        </w:rPr>
        <w:t>אילן</w:t>
      </w:r>
      <w:r>
        <w:rPr>
          <w:rtl/>
        </w:rPr>
        <w:t xml:space="preserve"> שלגי (שינוי):</w:t>
      </w:r>
    </w:p>
    <w:p w14:paraId="7260E8DB" w14:textId="77777777" w:rsidR="00000000" w:rsidRDefault="00890A51">
      <w:pPr>
        <w:pStyle w:val="a0"/>
        <w:rPr>
          <w:rFonts w:hint="cs"/>
          <w:rtl/>
        </w:rPr>
      </w:pPr>
    </w:p>
    <w:p w14:paraId="0AD20CBA" w14:textId="77777777" w:rsidR="00000000" w:rsidRDefault="00890A51">
      <w:pPr>
        <w:pStyle w:val="a0"/>
        <w:ind w:firstLine="720"/>
        <w:rPr>
          <w:rFonts w:hint="cs"/>
          <w:rtl/>
        </w:rPr>
      </w:pPr>
      <w:r>
        <w:rPr>
          <w:rFonts w:hint="cs"/>
          <w:rtl/>
        </w:rPr>
        <w:t>יש הבדל בין דם לדם, אתה צודק. חוצפה.</w:t>
      </w:r>
    </w:p>
    <w:p w14:paraId="373EF617" w14:textId="77777777" w:rsidR="00000000" w:rsidRDefault="00890A51">
      <w:pPr>
        <w:pStyle w:val="a0"/>
        <w:ind w:firstLine="720"/>
        <w:rPr>
          <w:rFonts w:hint="cs"/>
          <w:rtl/>
        </w:rPr>
      </w:pPr>
    </w:p>
    <w:p w14:paraId="0573A4E1" w14:textId="77777777" w:rsidR="00000000" w:rsidRDefault="00890A51">
      <w:pPr>
        <w:pStyle w:val="af1"/>
        <w:rPr>
          <w:rtl/>
        </w:rPr>
      </w:pPr>
      <w:r>
        <w:rPr>
          <w:rtl/>
        </w:rPr>
        <w:t>היו"ר יולי-יואל אדלשטיין:</w:t>
      </w:r>
    </w:p>
    <w:p w14:paraId="4088FB05" w14:textId="77777777" w:rsidR="00000000" w:rsidRDefault="00890A51">
      <w:pPr>
        <w:pStyle w:val="a0"/>
        <w:ind w:firstLine="0"/>
        <w:rPr>
          <w:rFonts w:hint="cs"/>
          <w:rtl/>
        </w:rPr>
      </w:pPr>
    </w:p>
    <w:p w14:paraId="6212B9E5" w14:textId="77777777" w:rsidR="00000000" w:rsidRDefault="00890A51">
      <w:pPr>
        <w:pStyle w:val="a0"/>
        <w:ind w:firstLine="720"/>
        <w:rPr>
          <w:rFonts w:hint="cs"/>
          <w:rtl/>
        </w:rPr>
      </w:pPr>
      <w:r>
        <w:rPr>
          <w:rFonts w:hint="cs"/>
          <w:rtl/>
        </w:rPr>
        <w:t>חבר הכנסת אילן שלגי, הוא סיים. זה לא במסגרת קריאת ביניים, כי הוא לא נמצא על הדוכן בכלל. זאת סתם מריבה במ</w:t>
      </w:r>
      <w:r>
        <w:rPr>
          <w:rFonts w:hint="cs"/>
          <w:rtl/>
        </w:rPr>
        <w:t>ליאה.</w:t>
      </w:r>
    </w:p>
    <w:p w14:paraId="0372602F" w14:textId="77777777" w:rsidR="00000000" w:rsidRDefault="00890A51">
      <w:pPr>
        <w:pStyle w:val="a0"/>
        <w:ind w:firstLine="720"/>
        <w:rPr>
          <w:rFonts w:hint="cs"/>
          <w:rtl/>
        </w:rPr>
      </w:pPr>
    </w:p>
    <w:p w14:paraId="55E0A452" w14:textId="77777777" w:rsidR="00000000" w:rsidRDefault="00890A51">
      <w:pPr>
        <w:pStyle w:val="a"/>
        <w:rPr>
          <w:rFonts w:hint="cs"/>
          <w:rtl/>
        </w:rPr>
      </w:pPr>
      <w:bookmarkStart w:id="425" w:name="FS000000474T30_06_2004_15_33_46"/>
      <w:bookmarkStart w:id="426" w:name="_Toc77593446"/>
      <w:bookmarkEnd w:id="425"/>
      <w:r>
        <w:rPr>
          <w:rFonts w:hint="eastAsia"/>
          <w:rtl/>
        </w:rPr>
        <w:t>השר</w:t>
      </w:r>
      <w:r>
        <w:rPr>
          <w:rtl/>
        </w:rPr>
        <w:t xml:space="preserve"> גדעון עזרא:</w:t>
      </w:r>
      <w:bookmarkEnd w:id="426"/>
    </w:p>
    <w:p w14:paraId="260CAEF0" w14:textId="77777777" w:rsidR="00000000" w:rsidRDefault="00890A51">
      <w:pPr>
        <w:pStyle w:val="a0"/>
        <w:ind w:firstLine="0"/>
        <w:rPr>
          <w:rFonts w:hint="cs"/>
          <w:rtl/>
        </w:rPr>
      </w:pPr>
    </w:p>
    <w:p w14:paraId="4F9FFC29" w14:textId="77777777" w:rsidR="00000000" w:rsidRDefault="00890A51">
      <w:pPr>
        <w:pStyle w:val="a0"/>
        <w:ind w:firstLine="0"/>
        <w:rPr>
          <w:rFonts w:hint="cs"/>
          <w:rtl/>
        </w:rPr>
      </w:pPr>
      <w:r>
        <w:rPr>
          <w:rFonts w:hint="cs"/>
          <w:rtl/>
        </w:rPr>
        <w:tab/>
        <w:t xml:space="preserve">אדוני היושב-ראש, חברי חברי הכנסת, נמצא פה באולם השר לשעבר אפי איתם. הייתי שמח אם היתה ניתנת לו האפשרות גם לחזור לתפקיד וגם לדבר בנושא, בעיקר כאשר הוא זה שצריך לענות לסגן השר פרוש, שגם הוא בקיא מאוד בנושא. </w:t>
      </w:r>
    </w:p>
    <w:p w14:paraId="47999BF8" w14:textId="77777777" w:rsidR="00000000" w:rsidRDefault="00890A51">
      <w:pPr>
        <w:pStyle w:val="a0"/>
        <w:ind w:firstLine="0"/>
        <w:rPr>
          <w:rFonts w:hint="cs"/>
          <w:rtl/>
        </w:rPr>
      </w:pPr>
    </w:p>
    <w:p w14:paraId="6B014239" w14:textId="77777777" w:rsidR="00000000" w:rsidRDefault="00890A51">
      <w:pPr>
        <w:pStyle w:val="a0"/>
        <w:ind w:firstLine="720"/>
        <w:rPr>
          <w:rFonts w:hint="cs"/>
          <w:rtl/>
        </w:rPr>
      </w:pPr>
      <w:r>
        <w:rPr>
          <w:rFonts w:hint="cs"/>
          <w:rtl/>
        </w:rPr>
        <w:t>לי אישית אין כל ספק שענף</w:t>
      </w:r>
      <w:r>
        <w:rPr>
          <w:rFonts w:hint="cs"/>
          <w:rtl/>
        </w:rPr>
        <w:t xml:space="preserve"> הבנייה הוא קטר רציני שיכול למשוך את כל המשק. אני לא מקבל את המסקנות שלך, הסופיות, חבר הכנסת פרוש. אני מוכרח להגיד שענף הבנייה אכן שימש בעבר קטליזטור משמעותי להנעת צמיחה במשק. בזמן גלי העלייה הגיע משקלו בתוצר המקומי הגולמי לכדי 14%, והיום ירד המשקל של ענף </w:t>
      </w:r>
      <w:r>
        <w:rPr>
          <w:rFonts w:hint="cs"/>
          <w:rtl/>
        </w:rPr>
        <w:t>הבנייה בתמ"ג לפחות מ-9%. אתה דיברת, נדמה לי, על 7%. לפי הנתונים שברשותי אלה 9%, וזו תולדה של התייצבות מסוימת בביקושים עקב ירידה במספר העולים, דבר שאתה אפילו לא הזכרת, והמיתון המתמשך ששורר בענף.</w:t>
      </w:r>
    </w:p>
    <w:p w14:paraId="2A566956" w14:textId="77777777" w:rsidR="00000000" w:rsidRDefault="00890A51">
      <w:pPr>
        <w:pStyle w:val="a0"/>
        <w:ind w:firstLine="0"/>
        <w:rPr>
          <w:rFonts w:hint="cs"/>
          <w:rtl/>
        </w:rPr>
      </w:pPr>
    </w:p>
    <w:p w14:paraId="5013DFFC" w14:textId="77777777" w:rsidR="00000000" w:rsidRDefault="00890A51">
      <w:pPr>
        <w:pStyle w:val="a0"/>
        <w:ind w:firstLine="0"/>
        <w:rPr>
          <w:rFonts w:hint="cs"/>
          <w:rtl/>
        </w:rPr>
      </w:pPr>
      <w:r>
        <w:rPr>
          <w:rFonts w:hint="cs"/>
          <w:rtl/>
        </w:rPr>
        <w:tab/>
        <w:t>יש לזכור שאיתנות הענף קשורה במידה ניכרת במצב הכלכלי במשק כול</w:t>
      </w:r>
      <w:r>
        <w:rPr>
          <w:rFonts w:hint="cs"/>
          <w:rtl/>
        </w:rPr>
        <w:t>ו. אי-אפשר לצפות לענף בנייה חזק כאשר רמת האבטלה גבוהה, או כאשר יש קשיים כלכליים ברמה בין-לאומית, לדוגמה עקב הקריסה של ענף ההיי-טק בשנים האחרונות.</w:t>
      </w:r>
    </w:p>
    <w:p w14:paraId="258494EC" w14:textId="77777777" w:rsidR="00000000" w:rsidRDefault="00890A51">
      <w:pPr>
        <w:pStyle w:val="a0"/>
        <w:ind w:firstLine="0"/>
        <w:rPr>
          <w:rFonts w:hint="cs"/>
          <w:rtl/>
        </w:rPr>
      </w:pPr>
    </w:p>
    <w:p w14:paraId="6A51FB6C" w14:textId="77777777" w:rsidR="00000000" w:rsidRDefault="00890A51">
      <w:pPr>
        <w:pStyle w:val="a0"/>
        <w:ind w:firstLine="0"/>
        <w:rPr>
          <w:rFonts w:hint="cs"/>
          <w:rtl/>
        </w:rPr>
      </w:pPr>
      <w:r>
        <w:rPr>
          <w:rFonts w:hint="cs"/>
          <w:rtl/>
        </w:rPr>
        <w:tab/>
        <w:t>המדינה פועלת לרתום את ענף הבנייה לטובת צמיחה כלכלית, הכול במסגרת מגבלות התקציב, לדוגמה השקעה מוגדלת בתשתיות,</w:t>
      </w:r>
      <w:r>
        <w:rPr>
          <w:rFonts w:hint="cs"/>
          <w:rtl/>
        </w:rPr>
        <w:t xml:space="preserve"> ברכבות, במערכת כבישים. הגדר תורמת לצמיחה רבה בענף. </w:t>
      </w:r>
    </w:p>
    <w:p w14:paraId="66274855" w14:textId="77777777" w:rsidR="00000000" w:rsidRDefault="00890A51">
      <w:pPr>
        <w:pStyle w:val="a0"/>
        <w:ind w:firstLine="0"/>
        <w:rPr>
          <w:rFonts w:hint="cs"/>
          <w:rtl/>
        </w:rPr>
      </w:pPr>
    </w:p>
    <w:p w14:paraId="0C0EC684" w14:textId="77777777" w:rsidR="00000000" w:rsidRDefault="00890A51">
      <w:pPr>
        <w:pStyle w:val="a0"/>
        <w:ind w:firstLine="720"/>
        <w:rPr>
          <w:rFonts w:hint="cs"/>
          <w:rtl/>
        </w:rPr>
      </w:pPr>
      <w:r>
        <w:rPr>
          <w:rFonts w:hint="cs"/>
          <w:rtl/>
        </w:rPr>
        <w:t>אומנם חלה הרעה משמעותית ברמת הסיוע שניתן לזכאים עקב הקיצוץ של מרכיב המענקים על-ידי משרד השיכון לפני כשנה, אך עם זאת יש לזכור כי הירידה בשיעור הריבית על משכנתאות בשוק החופשי לרמה של כ-5% על הלוואות לטווח</w:t>
      </w:r>
      <w:r>
        <w:rPr>
          <w:rFonts w:hint="cs"/>
          <w:rtl/>
        </w:rPr>
        <w:t xml:space="preserve"> ארוך דווקא תורמת לשיפור ביכולת של משפחות להגיע לדירה. יש לזכור כי ירידה בריבית שוק הוכחה בעבר כמניע משמעותי ביותר לרכישת דירה על-ידי משקי-בית במדינות רבות בעולם.</w:t>
      </w:r>
    </w:p>
    <w:p w14:paraId="2DE25D11" w14:textId="77777777" w:rsidR="00000000" w:rsidRDefault="00890A51">
      <w:pPr>
        <w:pStyle w:val="a0"/>
        <w:ind w:firstLine="0"/>
        <w:rPr>
          <w:rFonts w:hint="cs"/>
          <w:rtl/>
        </w:rPr>
      </w:pPr>
    </w:p>
    <w:p w14:paraId="601927F8" w14:textId="77777777" w:rsidR="00000000" w:rsidRDefault="00890A51">
      <w:pPr>
        <w:pStyle w:val="a0"/>
        <w:ind w:firstLine="0"/>
        <w:rPr>
          <w:rFonts w:hint="cs"/>
          <w:rtl/>
        </w:rPr>
      </w:pPr>
      <w:r>
        <w:rPr>
          <w:rFonts w:hint="cs"/>
          <w:rtl/>
        </w:rPr>
        <w:tab/>
        <w:t>ענף הבנייה, רבותי, סובל ממכלול בעיות, ובין היתר ממחסור בכוח-אדם, מגבלות אשראי לקבלנים  שמטי</w:t>
      </w:r>
      <w:r>
        <w:rPr>
          <w:rFonts w:hint="cs"/>
          <w:rtl/>
        </w:rPr>
        <w:t>לים הבנקים המלווים, מיסוי ייחודי ועוד.</w:t>
      </w:r>
    </w:p>
    <w:p w14:paraId="401F4A48" w14:textId="77777777" w:rsidR="00000000" w:rsidRDefault="00890A51">
      <w:pPr>
        <w:pStyle w:val="a0"/>
        <w:ind w:firstLine="0"/>
        <w:rPr>
          <w:rFonts w:hint="cs"/>
          <w:rtl/>
        </w:rPr>
      </w:pPr>
    </w:p>
    <w:p w14:paraId="0B71894C" w14:textId="77777777" w:rsidR="00000000" w:rsidRDefault="00890A51">
      <w:pPr>
        <w:pStyle w:val="a0"/>
        <w:ind w:firstLine="0"/>
        <w:rPr>
          <w:rFonts w:hint="cs"/>
          <w:rtl/>
        </w:rPr>
      </w:pPr>
      <w:r>
        <w:rPr>
          <w:rFonts w:hint="cs"/>
          <w:rtl/>
        </w:rPr>
        <w:tab/>
        <w:t>בעניין העובדים נוקט משרד התעשייה והמסחר צעדים להכשיר עובדים לענף. משרד הבינוי והשיכון מעודד את תיעוש ענף הבנייה הן כדרך לעודד העסקת ישראלים והן כאמצעי להעלות את תפוקות הענף.</w:t>
      </w:r>
    </w:p>
    <w:p w14:paraId="1DACD39F" w14:textId="77777777" w:rsidR="00000000" w:rsidRDefault="00890A51">
      <w:pPr>
        <w:pStyle w:val="a0"/>
        <w:ind w:firstLine="0"/>
        <w:rPr>
          <w:rFonts w:hint="cs"/>
          <w:rtl/>
        </w:rPr>
      </w:pPr>
    </w:p>
    <w:p w14:paraId="0A3F3848" w14:textId="77777777" w:rsidR="00000000" w:rsidRDefault="00890A51">
      <w:pPr>
        <w:pStyle w:val="a0"/>
        <w:ind w:firstLine="0"/>
        <w:rPr>
          <w:rFonts w:hint="cs"/>
          <w:rtl/>
        </w:rPr>
      </w:pPr>
      <w:r>
        <w:rPr>
          <w:rFonts w:hint="cs"/>
          <w:rtl/>
        </w:rPr>
        <w:tab/>
        <w:t xml:space="preserve">בהקשר מגבלות אשראי, אנו סבורים כי הדרך </w:t>
      </w:r>
      <w:r>
        <w:rPr>
          <w:rFonts w:hint="cs"/>
          <w:rtl/>
        </w:rPr>
        <w:t>הטובה ביותר לסייע בנדון היא באמצעות צמיחה כלכלית, דבר שיגרום גם שיפור בביקושים, ועד אז יש להבטיח כי נגדיל את מלאי הקרקעות לבנייה למגורים, כך שברגע שהשוק מתחיל להתאושש, נהיה ערוכים עם היקף קרקעי מספיק לתת מענה לביקושים.</w:t>
      </w:r>
    </w:p>
    <w:p w14:paraId="365EDA81" w14:textId="77777777" w:rsidR="00000000" w:rsidRDefault="00890A51">
      <w:pPr>
        <w:pStyle w:val="a0"/>
        <w:ind w:firstLine="0"/>
        <w:rPr>
          <w:rFonts w:hint="cs"/>
          <w:rtl/>
        </w:rPr>
      </w:pPr>
    </w:p>
    <w:p w14:paraId="6FF1511D" w14:textId="77777777" w:rsidR="00000000" w:rsidRDefault="00890A51">
      <w:pPr>
        <w:pStyle w:val="a0"/>
        <w:ind w:firstLine="0"/>
        <w:rPr>
          <w:rFonts w:hint="cs"/>
          <w:rtl/>
        </w:rPr>
      </w:pPr>
      <w:r>
        <w:rPr>
          <w:rFonts w:hint="cs"/>
          <w:rtl/>
        </w:rPr>
        <w:tab/>
        <w:t>לאור כל הסיבות שהזכרתי לעיל, אין צו</w:t>
      </w:r>
      <w:r>
        <w:rPr>
          <w:rFonts w:hint="cs"/>
          <w:rtl/>
        </w:rPr>
        <w:t>רך בוועדת חקירה פרלמנטרית למציאת פתרונות להוצאת ענף הבנייה מהמשבר שבו הוא שרוי. אני מבקש מחברי חברי הכנסת להצביע נגד ההצעה להקמת ועדת חקירה. תודה.</w:t>
      </w:r>
    </w:p>
    <w:p w14:paraId="17C1C5F7" w14:textId="77777777" w:rsidR="00000000" w:rsidRDefault="00890A51">
      <w:pPr>
        <w:pStyle w:val="a0"/>
        <w:ind w:firstLine="0"/>
        <w:rPr>
          <w:rFonts w:hint="cs"/>
          <w:rtl/>
        </w:rPr>
      </w:pPr>
    </w:p>
    <w:p w14:paraId="7FD45517" w14:textId="77777777" w:rsidR="00000000" w:rsidRDefault="00890A51">
      <w:pPr>
        <w:pStyle w:val="af1"/>
        <w:rPr>
          <w:rtl/>
        </w:rPr>
      </w:pPr>
      <w:r>
        <w:rPr>
          <w:rtl/>
        </w:rPr>
        <w:t>היו"ר יולי-יואל אדלשטיין:</w:t>
      </w:r>
    </w:p>
    <w:p w14:paraId="0FD154AF" w14:textId="77777777" w:rsidR="00000000" w:rsidRDefault="00890A51">
      <w:pPr>
        <w:pStyle w:val="a0"/>
        <w:rPr>
          <w:rtl/>
        </w:rPr>
      </w:pPr>
    </w:p>
    <w:p w14:paraId="6CAA84D4" w14:textId="77777777" w:rsidR="00000000" w:rsidRDefault="00890A51">
      <w:pPr>
        <w:pStyle w:val="a0"/>
        <w:rPr>
          <w:rFonts w:hint="cs"/>
          <w:rtl/>
        </w:rPr>
      </w:pPr>
      <w:r>
        <w:rPr>
          <w:rFonts w:hint="cs"/>
          <w:rtl/>
        </w:rPr>
        <w:t>חבר הכנסת מאיר פרוש.</w:t>
      </w:r>
    </w:p>
    <w:p w14:paraId="64B6AF40" w14:textId="77777777" w:rsidR="00000000" w:rsidRDefault="00890A51">
      <w:pPr>
        <w:pStyle w:val="a0"/>
        <w:rPr>
          <w:rFonts w:hint="cs"/>
          <w:rtl/>
        </w:rPr>
      </w:pPr>
    </w:p>
    <w:p w14:paraId="4F6E1C5D" w14:textId="77777777" w:rsidR="00000000" w:rsidRDefault="00890A51">
      <w:pPr>
        <w:pStyle w:val="af0"/>
        <w:rPr>
          <w:rtl/>
        </w:rPr>
      </w:pPr>
      <w:r>
        <w:rPr>
          <w:rFonts w:hint="eastAsia"/>
          <w:rtl/>
        </w:rPr>
        <w:t>השר</w:t>
      </w:r>
      <w:r>
        <w:rPr>
          <w:rtl/>
        </w:rPr>
        <w:t xml:space="preserve"> גדעון עזרא:</w:t>
      </w:r>
    </w:p>
    <w:p w14:paraId="4E430E20" w14:textId="77777777" w:rsidR="00000000" w:rsidRDefault="00890A51">
      <w:pPr>
        <w:pStyle w:val="a0"/>
        <w:rPr>
          <w:rFonts w:hint="cs"/>
          <w:rtl/>
        </w:rPr>
      </w:pPr>
    </w:p>
    <w:p w14:paraId="7D81C281" w14:textId="77777777" w:rsidR="00000000" w:rsidRDefault="00890A51">
      <w:pPr>
        <w:pStyle w:val="a0"/>
        <w:rPr>
          <w:rFonts w:hint="cs"/>
          <w:rtl/>
        </w:rPr>
      </w:pPr>
      <w:r>
        <w:rPr>
          <w:rFonts w:hint="cs"/>
          <w:rtl/>
        </w:rPr>
        <w:t>זה לא הצעת חוק.</w:t>
      </w:r>
    </w:p>
    <w:p w14:paraId="760FC9BE" w14:textId="77777777" w:rsidR="00000000" w:rsidRDefault="00890A51">
      <w:pPr>
        <w:pStyle w:val="a0"/>
        <w:rPr>
          <w:rFonts w:hint="cs"/>
          <w:rtl/>
        </w:rPr>
      </w:pPr>
    </w:p>
    <w:p w14:paraId="56BB7A07" w14:textId="77777777" w:rsidR="00000000" w:rsidRDefault="00890A51">
      <w:pPr>
        <w:pStyle w:val="af1"/>
        <w:rPr>
          <w:rtl/>
        </w:rPr>
      </w:pPr>
      <w:r>
        <w:rPr>
          <w:rtl/>
        </w:rPr>
        <w:t>היו"ר יולי-יואל אדלשטיין:</w:t>
      </w:r>
    </w:p>
    <w:p w14:paraId="7145500F" w14:textId="77777777" w:rsidR="00000000" w:rsidRDefault="00890A51">
      <w:pPr>
        <w:pStyle w:val="a0"/>
        <w:rPr>
          <w:rtl/>
        </w:rPr>
      </w:pPr>
    </w:p>
    <w:p w14:paraId="0B1D3069" w14:textId="77777777" w:rsidR="00000000" w:rsidRDefault="00890A51">
      <w:pPr>
        <w:pStyle w:val="a0"/>
        <w:rPr>
          <w:rFonts w:hint="cs"/>
          <w:rtl/>
        </w:rPr>
      </w:pPr>
      <w:r>
        <w:rPr>
          <w:rFonts w:hint="cs"/>
          <w:rtl/>
        </w:rPr>
        <w:t>זכותו להשיב, זה התקנון. זה לא הצעת חוק, אבל זכותו להשיב. זה לא יותר גרוע מהצעה. אומנם זה נקרא הצעה לסדר-היום, אבל כיוון שזה הצעה להקמת ועדת חקירה פרלמנטרית, זה כמו חוק.</w:t>
      </w:r>
    </w:p>
    <w:p w14:paraId="79D6E16A" w14:textId="77777777" w:rsidR="00000000" w:rsidRDefault="00890A51">
      <w:pPr>
        <w:pStyle w:val="a0"/>
        <w:rPr>
          <w:rFonts w:hint="cs"/>
          <w:rtl/>
        </w:rPr>
      </w:pPr>
    </w:p>
    <w:p w14:paraId="4392A554" w14:textId="77777777" w:rsidR="00000000" w:rsidRDefault="00890A51">
      <w:pPr>
        <w:pStyle w:val="af0"/>
        <w:rPr>
          <w:rtl/>
        </w:rPr>
      </w:pPr>
      <w:r>
        <w:rPr>
          <w:rFonts w:hint="eastAsia"/>
          <w:rtl/>
        </w:rPr>
        <w:t>השר</w:t>
      </w:r>
      <w:r>
        <w:rPr>
          <w:rtl/>
        </w:rPr>
        <w:t xml:space="preserve"> גדעון עזרא:</w:t>
      </w:r>
    </w:p>
    <w:p w14:paraId="6BDD713D" w14:textId="77777777" w:rsidR="00000000" w:rsidRDefault="00890A51">
      <w:pPr>
        <w:pStyle w:val="a0"/>
        <w:rPr>
          <w:rFonts w:hint="cs"/>
          <w:rtl/>
        </w:rPr>
      </w:pPr>
    </w:p>
    <w:p w14:paraId="294E1651" w14:textId="77777777" w:rsidR="00000000" w:rsidRDefault="00890A51">
      <w:pPr>
        <w:pStyle w:val="a0"/>
        <w:rPr>
          <w:rFonts w:hint="cs"/>
          <w:rtl/>
        </w:rPr>
      </w:pPr>
      <w:r>
        <w:rPr>
          <w:rFonts w:hint="cs"/>
          <w:rtl/>
        </w:rPr>
        <w:t>זה בתקנון?</w:t>
      </w:r>
    </w:p>
    <w:p w14:paraId="33BADD4B" w14:textId="77777777" w:rsidR="00000000" w:rsidRDefault="00890A51">
      <w:pPr>
        <w:pStyle w:val="a0"/>
        <w:rPr>
          <w:rFonts w:hint="cs"/>
          <w:rtl/>
        </w:rPr>
      </w:pPr>
    </w:p>
    <w:p w14:paraId="22C8651B" w14:textId="77777777" w:rsidR="00000000" w:rsidRDefault="00890A51">
      <w:pPr>
        <w:pStyle w:val="af1"/>
        <w:rPr>
          <w:rtl/>
        </w:rPr>
      </w:pPr>
      <w:r>
        <w:rPr>
          <w:rtl/>
        </w:rPr>
        <w:t>היו"ר יולי-יואל אדלשטיין:</w:t>
      </w:r>
    </w:p>
    <w:p w14:paraId="7CDB94FF" w14:textId="77777777" w:rsidR="00000000" w:rsidRDefault="00890A51">
      <w:pPr>
        <w:pStyle w:val="a0"/>
        <w:rPr>
          <w:rtl/>
        </w:rPr>
      </w:pPr>
    </w:p>
    <w:p w14:paraId="0EEFF2D3" w14:textId="77777777" w:rsidR="00000000" w:rsidRDefault="00890A51">
      <w:pPr>
        <w:pStyle w:val="a0"/>
        <w:rPr>
          <w:rFonts w:hint="cs"/>
          <w:rtl/>
        </w:rPr>
      </w:pPr>
      <w:r>
        <w:rPr>
          <w:rFonts w:hint="cs"/>
          <w:rtl/>
        </w:rPr>
        <w:t>כן, אדוני. אני לא פועל לא לפ</w:t>
      </w:r>
      <w:r>
        <w:rPr>
          <w:rFonts w:hint="cs"/>
          <w:rtl/>
        </w:rPr>
        <w:t>י התקנון.</w:t>
      </w:r>
    </w:p>
    <w:p w14:paraId="2643499E" w14:textId="77777777" w:rsidR="00000000" w:rsidRDefault="00890A51">
      <w:pPr>
        <w:pStyle w:val="a0"/>
        <w:rPr>
          <w:rFonts w:hint="cs"/>
          <w:rtl/>
        </w:rPr>
      </w:pPr>
    </w:p>
    <w:p w14:paraId="7E6BF861" w14:textId="77777777" w:rsidR="00000000" w:rsidRDefault="00890A51">
      <w:pPr>
        <w:pStyle w:val="af0"/>
        <w:rPr>
          <w:rtl/>
        </w:rPr>
      </w:pPr>
      <w:r>
        <w:rPr>
          <w:rFonts w:hint="eastAsia"/>
          <w:rtl/>
        </w:rPr>
        <w:t>השר</w:t>
      </w:r>
      <w:r>
        <w:rPr>
          <w:rtl/>
        </w:rPr>
        <w:t xml:space="preserve"> גדעון עזרא:</w:t>
      </w:r>
    </w:p>
    <w:p w14:paraId="0F24941B" w14:textId="77777777" w:rsidR="00000000" w:rsidRDefault="00890A51">
      <w:pPr>
        <w:pStyle w:val="a0"/>
        <w:rPr>
          <w:rFonts w:hint="cs"/>
          <w:rtl/>
        </w:rPr>
      </w:pPr>
    </w:p>
    <w:p w14:paraId="095294D2" w14:textId="77777777" w:rsidR="00000000" w:rsidRDefault="00890A51">
      <w:pPr>
        <w:pStyle w:val="a0"/>
        <w:rPr>
          <w:rFonts w:hint="cs"/>
          <w:rtl/>
        </w:rPr>
      </w:pPr>
      <w:r>
        <w:rPr>
          <w:rFonts w:hint="cs"/>
          <w:rtl/>
        </w:rPr>
        <w:t>לא, אני שואל.</w:t>
      </w:r>
    </w:p>
    <w:p w14:paraId="4023FAEE" w14:textId="77777777" w:rsidR="00000000" w:rsidRDefault="00890A51">
      <w:pPr>
        <w:pStyle w:val="a0"/>
        <w:rPr>
          <w:rtl/>
        </w:rPr>
      </w:pPr>
    </w:p>
    <w:p w14:paraId="3F5E509B" w14:textId="77777777" w:rsidR="00000000" w:rsidRDefault="00890A51">
      <w:pPr>
        <w:pStyle w:val="a0"/>
        <w:rPr>
          <w:rFonts w:hint="cs"/>
          <w:rtl/>
        </w:rPr>
      </w:pPr>
    </w:p>
    <w:p w14:paraId="2047237A" w14:textId="77777777" w:rsidR="00000000" w:rsidRDefault="00890A51">
      <w:pPr>
        <w:pStyle w:val="a"/>
        <w:rPr>
          <w:rFonts w:hint="cs"/>
          <w:rtl/>
        </w:rPr>
      </w:pPr>
      <w:bookmarkStart w:id="427" w:name="FS000000563T30_06_2004_15_42_24"/>
      <w:bookmarkStart w:id="428" w:name="_Toc77593447"/>
      <w:bookmarkEnd w:id="427"/>
      <w:r>
        <w:rPr>
          <w:rFonts w:hint="eastAsia"/>
          <w:rtl/>
        </w:rPr>
        <w:t>מאיר</w:t>
      </w:r>
      <w:r>
        <w:rPr>
          <w:rtl/>
        </w:rPr>
        <w:t xml:space="preserve"> פרוש (יהדות התורה):</w:t>
      </w:r>
      <w:bookmarkEnd w:id="428"/>
    </w:p>
    <w:p w14:paraId="6428B8A3" w14:textId="77777777" w:rsidR="00000000" w:rsidRDefault="00890A51">
      <w:pPr>
        <w:pStyle w:val="a0"/>
        <w:ind w:firstLine="0"/>
        <w:rPr>
          <w:rFonts w:hint="cs"/>
          <w:rtl/>
        </w:rPr>
      </w:pPr>
    </w:p>
    <w:p w14:paraId="094043B3" w14:textId="77777777" w:rsidR="00000000" w:rsidRDefault="00890A51">
      <w:pPr>
        <w:pStyle w:val="a0"/>
        <w:ind w:firstLine="0"/>
        <w:rPr>
          <w:rFonts w:hint="cs"/>
          <w:rtl/>
        </w:rPr>
      </w:pPr>
      <w:r>
        <w:rPr>
          <w:rFonts w:hint="cs"/>
          <w:rtl/>
        </w:rPr>
        <w:tab/>
        <w:t>אדוני היושב-ראש, חברי הכנסת, אני מצטער, אדוני השר המקשר, אני ממש לא מקבל את דבריך. אני חושב שהענף נמצא היום במשבר קשה, וכל מי שהיה במשרד השיכון וכל מי שמכיר את הנושא הזה יודע, שבלי מענק</w:t>
      </w:r>
      <w:r>
        <w:rPr>
          <w:rFonts w:hint="cs"/>
          <w:rtl/>
        </w:rPr>
        <w:t xml:space="preserve">ים אנחנו נישאר עמוק-עמוק באדמה, ואנחנו לא נהיה מסוגלים להוציא את הענף הזה מהמשבר. </w:t>
      </w:r>
    </w:p>
    <w:p w14:paraId="0171CE86" w14:textId="77777777" w:rsidR="00000000" w:rsidRDefault="00890A51">
      <w:pPr>
        <w:pStyle w:val="a0"/>
        <w:ind w:firstLine="0"/>
        <w:rPr>
          <w:rFonts w:hint="cs"/>
          <w:rtl/>
        </w:rPr>
      </w:pPr>
    </w:p>
    <w:p w14:paraId="060C8967" w14:textId="77777777" w:rsidR="00000000" w:rsidRDefault="00890A51">
      <w:pPr>
        <w:pStyle w:val="a0"/>
        <w:ind w:firstLine="720"/>
        <w:rPr>
          <w:rFonts w:hint="cs"/>
          <w:rtl/>
        </w:rPr>
      </w:pPr>
      <w:r>
        <w:rPr>
          <w:rFonts w:hint="cs"/>
          <w:rtl/>
        </w:rPr>
        <w:t>אם הייתי בא עם הצעת חוק ומבקש להעביר אותה פה בקריאה טרומית, אני מבין את ההתנגדות של הקואליציה. על מה אני מדבר? על ועדה שתדון - - -</w:t>
      </w:r>
    </w:p>
    <w:p w14:paraId="29FFFA07" w14:textId="77777777" w:rsidR="00000000" w:rsidRDefault="00890A51">
      <w:pPr>
        <w:pStyle w:val="a0"/>
        <w:ind w:firstLine="0"/>
        <w:rPr>
          <w:rFonts w:hint="cs"/>
          <w:rtl/>
        </w:rPr>
      </w:pPr>
    </w:p>
    <w:p w14:paraId="5C27BA10" w14:textId="77777777" w:rsidR="00000000" w:rsidRDefault="00890A51">
      <w:pPr>
        <w:pStyle w:val="af0"/>
        <w:rPr>
          <w:rtl/>
        </w:rPr>
      </w:pPr>
      <w:r>
        <w:rPr>
          <w:rFonts w:hint="eastAsia"/>
          <w:rtl/>
        </w:rPr>
        <w:t>דניאל</w:t>
      </w:r>
      <w:r>
        <w:rPr>
          <w:rtl/>
        </w:rPr>
        <w:t xml:space="preserve"> בנלולו (הליכוד):</w:t>
      </w:r>
    </w:p>
    <w:p w14:paraId="7B19D85B" w14:textId="77777777" w:rsidR="00000000" w:rsidRDefault="00890A51">
      <w:pPr>
        <w:pStyle w:val="a0"/>
        <w:rPr>
          <w:rFonts w:hint="cs"/>
          <w:rtl/>
        </w:rPr>
      </w:pPr>
    </w:p>
    <w:p w14:paraId="298E09CE" w14:textId="77777777" w:rsidR="00000000" w:rsidRDefault="00890A51">
      <w:pPr>
        <w:pStyle w:val="a0"/>
        <w:rPr>
          <w:rFonts w:hint="cs"/>
          <w:rtl/>
        </w:rPr>
      </w:pPr>
      <w:r>
        <w:rPr>
          <w:rFonts w:hint="cs"/>
          <w:rtl/>
        </w:rPr>
        <w:t>- - -</w:t>
      </w:r>
    </w:p>
    <w:p w14:paraId="491AE94B" w14:textId="77777777" w:rsidR="00000000" w:rsidRDefault="00890A51">
      <w:pPr>
        <w:pStyle w:val="a0"/>
        <w:rPr>
          <w:rFonts w:hint="cs"/>
          <w:rtl/>
        </w:rPr>
      </w:pPr>
    </w:p>
    <w:p w14:paraId="2874CAB3" w14:textId="77777777" w:rsidR="00000000" w:rsidRDefault="00890A51">
      <w:pPr>
        <w:pStyle w:val="-"/>
        <w:rPr>
          <w:rtl/>
        </w:rPr>
      </w:pPr>
      <w:bookmarkStart w:id="429" w:name="FS000000563T30_06_2004_15_43_49C"/>
      <w:bookmarkEnd w:id="429"/>
      <w:r>
        <w:rPr>
          <w:rtl/>
        </w:rPr>
        <w:t>מאיר פרוש</w:t>
      </w:r>
      <w:r>
        <w:rPr>
          <w:rtl/>
        </w:rPr>
        <w:t xml:space="preserve"> (יהדות התורה):</w:t>
      </w:r>
    </w:p>
    <w:p w14:paraId="2390F073" w14:textId="77777777" w:rsidR="00000000" w:rsidRDefault="00890A51">
      <w:pPr>
        <w:pStyle w:val="a0"/>
        <w:rPr>
          <w:rtl/>
        </w:rPr>
      </w:pPr>
    </w:p>
    <w:p w14:paraId="0A6520D5" w14:textId="77777777" w:rsidR="00000000" w:rsidRDefault="00890A51">
      <w:pPr>
        <w:pStyle w:val="a0"/>
        <w:rPr>
          <w:rFonts w:hint="cs"/>
          <w:rtl/>
        </w:rPr>
      </w:pPr>
      <w:r>
        <w:rPr>
          <w:rFonts w:hint="cs"/>
          <w:rtl/>
        </w:rPr>
        <w:t xml:space="preserve">היא תדון על מה שאתה ביקשת לעשות לפני חודשיים וסתמו לך את הפה. </w:t>
      </w:r>
    </w:p>
    <w:p w14:paraId="64A92F91" w14:textId="77777777" w:rsidR="00000000" w:rsidRDefault="00890A51">
      <w:pPr>
        <w:pStyle w:val="a0"/>
        <w:ind w:firstLine="0"/>
        <w:rPr>
          <w:rFonts w:hint="cs"/>
          <w:rtl/>
        </w:rPr>
      </w:pPr>
    </w:p>
    <w:p w14:paraId="4992C39D" w14:textId="77777777" w:rsidR="00000000" w:rsidRDefault="00890A51">
      <w:pPr>
        <w:pStyle w:val="af0"/>
        <w:rPr>
          <w:rtl/>
        </w:rPr>
      </w:pPr>
      <w:r>
        <w:rPr>
          <w:rFonts w:hint="eastAsia"/>
          <w:rtl/>
        </w:rPr>
        <w:t>דניאל</w:t>
      </w:r>
      <w:r>
        <w:rPr>
          <w:rtl/>
        </w:rPr>
        <w:t xml:space="preserve"> בנלולו (הליכוד):</w:t>
      </w:r>
    </w:p>
    <w:p w14:paraId="1E673421" w14:textId="77777777" w:rsidR="00000000" w:rsidRDefault="00890A51">
      <w:pPr>
        <w:pStyle w:val="a0"/>
        <w:rPr>
          <w:rFonts w:hint="cs"/>
          <w:rtl/>
        </w:rPr>
      </w:pPr>
    </w:p>
    <w:p w14:paraId="7847A483" w14:textId="77777777" w:rsidR="00000000" w:rsidRDefault="00890A51">
      <w:pPr>
        <w:pStyle w:val="a0"/>
        <w:rPr>
          <w:rFonts w:hint="cs"/>
          <w:rtl/>
        </w:rPr>
      </w:pPr>
      <w:r>
        <w:rPr>
          <w:rFonts w:hint="cs"/>
          <w:rtl/>
        </w:rPr>
        <w:t>לא סתמו לי את הפה.</w:t>
      </w:r>
    </w:p>
    <w:p w14:paraId="6F7F1D37" w14:textId="77777777" w:rsidR="00000000" w:rsidRDefault="00890A51">
      <w:pPr>
        <w:pStyle w:val="a0"/>
        <w:rPr>
          <w:rFonts w:hint="cs"/>
          <w:rtl/>
        </w:rPr>
      </w:pPr>
    </w:p>
    <w:p w14:paraId="7A90A8E9" w14:textId="77777777" w:rsidR="00000000" w:rsidRDefault="00890A51">
      <w:pPr>
        <w:pStyle w:val="-"/>
        <w:rPr>
          <w:rtl/>
        </w:rPr>
      </w:pPr>
      <w:bookmarkStart w:id="430" w:name="FS000000563T30_06_2004_15_44_14C"/>
      <w:bookmarkEnd w:id="430"/>
      <w:r>
        <w:rPr>
          <w:rtl/>
        </w:rPr>
        <w:t>מאיר פרוש (יהדות התורה):</w:t>
      </w:r>
    </w:p>
    <w:p w14:paraId="1AACDC12" w14:textId="77777777" w:rsidR="00000000" w:rsidRDefault="00890A51">
      <w:pPr>
        <w:pStyle w:val="a0"/>
        <w:rPr>
          <w:rtl/>
        </w:rPr>
      </w:pPr>
    </w:p>
    <w:p w14:paraId="748367E4" w14:textId="77777777" w:rsidR="00000000" w:rsidRDefault="00890A51">
      <w:pPr>
        <w:pStyle w:val="a0"/>
        <w:ind w:firstLine="720"/>
        <w:rPr>
          <w:rFonts w:hint="cs"/>
          <w:rtl/>
        </w:rPr>
      </w:pPr>
      <w:r>
        <w:rPr>
          <w:rFonts w:hint="cs"/>
          <w:rtl/>
        </w:rPr>
        <w:t>סתמו לך את הפה, כי אתה הרי ארגנת את חברי הכנסת כדי לדון בנושא הזה, וסתמו לך את הפה.</w:t>
      </w:r>
    </w:p>
    <w:p w14:paraId="70358F5C" w14:textId="77777777" w:rsidR="00000000" w:rsidRDefault="00890A51">
      <w:pPr>
        <w:pStyle w:val="a0"/>
        <w:ind w:firstLine="0"/>
        <w:rPr>
          <w:rFonts w:hint="cs"/>
          <w:rtl/>
        </w:rPr>
      </w:pPr>
    </w:p>
    <w:p w14:paraId="51C9AE3D" w14:textId="77777777" w:rsidR="00000000" w:rsidRDefault="00890A51">
      <w:pPr>
        <w:pStyle w:val="af0"/>
        <w:rPr>
          <w:rtl/>
        </w:rPr>
      </w:pPr>
      <w:r>
        <w:rPr>
          <w:rFonts w:hint="eastAsia"/>
          <w:rtl/>
        </w:rPr>
        <w:t>דניאל</w:t>
      </w:r>
      <w:r>
        <w:rPr>
          <w:rtl/>
        </w:rPr>
        <w:t xml:space="preserve"> בנלולו (הליכוד</w:t>
      </w:r>
      <w:r>
        <w:rPr>
          <w:rtl/>
        </w:rPr>
        <w:t>):</w:t>
      </w:r>
    </w:p>
    <w:p w14:paraId="412E30B4" w14:textId="77777777" w:rsidR="00000000" w:rsidRDefault="00890A51">
      <w:pPr>
        <w:pStyle w:val="a0"/>
        <w:rPr>
          <w:rFonts w:hint="cs"/>
          <w:rtl/>
        </w:rPr>
      </w:pPr>
    </w:p>
    <w:p w14:paraId="240F3B5D" w14:textId="77777777" w:rsidR="00000000" w:rsidRDefault="00890A51">
      <w:pPr>
        <w:pStyle w:val="a0"/>
        <w:rPr>
          <w:rFonts w:hint="cs"/>
          <w:rtl/>
        </w:rPr>
      </w:pPr>
      <w:r>
        <w:rPr>
          <w:rFonts w:hint="cs"/>
          <w:rtl/>
        </w:rPr>
        <w:t>לא נכון.</w:t>
      </w:r>
    </w:p>
    <w:p w14:paraId="77652DAE" w14:textId="77777777" w:rsidR="00000000" w:rsidRDefault="00890A51">
      <w:pPr>
        <w:pStyle w:val="a0"/>
        <w:rPr>
          <w:rFonts w:hint="cs"/>
          <w:rtl/>
        </w:rPr>
      </w:pPr>
    </w:p>
    <w:p w14:paraId="7F9676AD" w14:textId="77777777" w:rsidR="00000000" w:rsidRDefault="00890A51">
      <w:pPr>
        <w:pStyle w:val="-"/>
        <w:rPr>
          <w:rFonts w:hint="cs"/>
          <w:rtl/>
        </w:rPr>
      </w:pPr>
      <w:bookmarkStart w:id="431" w:name="FS000000563T30_06_2004_15_44_40C"/>
      <w:bookmarkEnd w:id="431"/>
      <w:r>
        <w:rPr>
          <w:rtl/>
        </w:rPr>
        <w:t>מאיר פרוש (יהדות התורה):</w:t>
      </w:r>
    </w:p>
    <w:p w14:paraId="4A53BE76" w14:textId="77777777" w:rsidR="00000000" w:rsidRDefault="00890A51">
      <w:pPr>
        <w:pStyle w:val="a0"/>
        <w:ind w:firstLine="720"/>
        <w:rPr>
          <w:rFonts w:hint="cs"/>
          <w:rtl/>
        </w:rPr>
      </w:pPr>
    </w:p>
    <w:p w14:paraId="09BE9933" w14:textId="77777777" w:rsidR="00000000" w:rsidRDefault="00890A51">
      <w:pPr>
        <w:pStyle w:val="a0"/>
        <w:ind w:firstLine="720"/>
        <w:rPr>
          <w:rFonts w:hint="cs"/>
          <w:rtl/>
        </w:rPr>
      </w:pPr>
      <w:r>
        <w:rPr>
          <w:rFonts w:hint="cs"/>
          <w:rtl/>
        </w:rPr>
        <w:t xml:space="preserve"> אתה חבר כנסת מהקואליציה, ולא נותנים לך לפעול בתחומים שצריך לפעול, ואתה יודע שצריך לפעול. </w:t>
      </w:r>
    </w:p>
    <w:p w14:paraId="7007F551" w14:textId="77777777" w:rsidR="00000000" w:rsidRDefault="00890A51">
      <w:pPr>
        <w:pStyle w:val="a0"/>
        <w:ind w:firstLine="720"/>
        <w:rPr>
          <w:rFonts w:hint="cs"/>
          <w:rtl/>
        </w:rPr>
      </w:pPr>
    </w:p>
    <w:p w14:paraId="7C5B22AD" w14:textId="77777777" w:rsidR="00000000" w:rsidRDefault="00890A51">
      <w:pPr>
        <w:pStyle w:val="a0"/>
        <w:ind w:firstLine="720"/>
        <w:rPr>
          <w:rFonts w:hint="cs"/>
          <w:rtl/>
        </w:rPr>
      </w:pPr>
      <w:r>
        <w:rPr>
          <w:rFonts w:hint="cs"/>
          <w:rtl/>
        </w:rPr>
        <w:t>אם הכנסת תקבל פה הצעה להקים ועדת חקירה, נדון בנושא הזה. לא נחייב. קודם יהיו מסקנות, מדוע אנו מגיעים לזה.</w:t>
      </w:r>
    </w:p>
    <w:p w14:paraId="4F4E4999" w14:textId="77777777" w:rsidR="00000000" w:rsidRDefault="00890A51">
      <w:pPr>
        <w:pStyle w:val="a0"/>
        <w:ind w:firstLine="0"/>
        <w:rPr>
          <w:rFonts w:hint="cs"/>
          <w:rtl/>
        </w:rPr>
      </w:pPr>
    </w:p>
    <w:p w14:paraId="096A4B13" w14:textId="77777777" w:rsidR="00000000" w:rsidRDefault="00890A51">
      <w:pPr>
        <w:pStyle w:val="a0"/>
        <w:ind w:firstLine="0"/>
        <w:rPr>
          <w:rFonts w:hint="cs"/>
          <w:rtl/>
        </w:rPr>
      </w:pPr>
      <w:r>
        <w:rPr>
          <w:rFonts w:hint="cs"/>
          <w:rtl/>
        </w:rPr>
        <w:tab/>
        <w:t>אבל אני מנצל את ה</w:t>
      </w:r>
      <w:r>
        <w:rPr>
          <w:rFonts w:hint="cs"/>
          <w:rtl/>
        </w:rPr>
        <w:t>הזדמנות ששרת החינוך נמצאת פה, ויש לי שתי דקות. אני רוצה לספר לכם שאני הייתי שמונה שנים חבר מועצת עירייה בתקופתו של טדי קולק, וטדי קולק היה נוהג תמיד לומר: יש הבדל בין ילד לילד. יש הממלכתיים, הממלכתיים-דתיים, ויש הילדים שהם במוכר שאינו רשמי. לכן יש הבדל בין</w:t>
      </w:r>
      <w:r>
        <w:rPr>
          <w:rFonts w:hint="cs"/>
          <w:rtl/>
        </w:rPr>
        <w:t xml:space="preserve"> ילד לילד, ולא נתקצב אותם באותה מידה - יושב פה הרב נסים זאב, שבאותם שנים היה אתי חבר במועצת העירייה - אנחנו לא נתקצב ילדים שהם מוכרים שאינם רשמיים. והייתי טוען: ריבונו של עולם, אני חבר מועצה בעיריית ירושלים, עיר הבירה - אני לא ממלכתי? במה אני לא ממלכתי? מה</w:t>
      </w:r>
      <w:r>
        <w:rPr>
          <w:rFonts w:hint="cs"/>
          <w:rtl/>
        </w:rPr>
        <w:t xml:space="preserve"> הילד שלי שלומד שונה מילד ממלכתי? הוא לומד יותר תורה, הוא יודע מה זה שמע ישראל. איך אמר ראש הממשלה השבוע לשרי שינוי? הוא יודע מתי זמן מנחה, הוא יודע מתי זמן ערבית, זה ההבדל. אבל למה אנחנו לא ממלכתיים?</w:t>
      </w:r>
    </w:p>
    <w:p w14:paraId="4DCEDF3C" w14:textId="77777777" w:rsidR="00000000" w:rsidRDefault="00890A51">
      <w:pPr>
        <w:pStyle w:val="a0"/>
        <w:ind w:firstLine="0"/>
        <w:rPr>
          <w:rFonts w:hint="cs"/>
          <w:rtl/>
        </w:rPr>
      </w:pPr>
    </w:p>
    <w:p w14:paraId="1456D7A4" w14:textId="77777777" w:rsidR="00000000" w:rsidRDefault="00890A51">
      <w:pPr>
        <w:pStyle w:val="af0"/>
        <w:rPr>
          <w:rtl/>
        </w:rPr>
      </w:pPr>
      <w:r>
        <w:rPr>
          <w:rFonts w:hint="eastAsia"/>
          <w:rtl/>
        </w:rPr>
        <w:t>קריאה</w:t>
      </w:r>
      <w:r>
        <w:rPr>
          <w:rtl/>
        </w:rPr>
        <w:t>:</w:t>
      </w:r>
    </w:p>
    <w:p w14:paraId="629B760F" w14:textId="77777777" w:rsidR="00000000" w:rsidRDefault="00890A51">
      <w:pPr>
        <w:pStyle w:val="a0"/>
        <w:rPr>
          <w:rFonts w:hint="cs"/>
          <w:rtl/>
        </w:rPr>
      </w:pPr>
    </w:p>
    <w:p w14:paraId="010D023B" w14:textId="77777777" w:rsidR="00000000" w:rsidRDefault="00890A51">
      <w:pPr>
        <w:pStyle w:val="a0"/>
        <w:rPr>
          <w:rFonts w:hint="cs"/>
          <w:rtl/>
        </w:rPr>
      </w:pPr>
      <w:r>
        <w:rPr>
          <w:rFonts w:hint="cs"/>
          <w:rtl/>
        </w:rPr>
        <w:t>- - -</w:t>
      </w:r>
    </w:p>
    <w:p w14:paraId="6B1B50AC" w14:textId="77777777" w:rsidR="00000000" w:rsidRDefault="00890A51">
      <w:pPr>
        <w:pStyle w:val="a0"/>
        <w:rPr>
          <w:rFonts w:hint="cs"/>
          <w:rtl/>
        </w:rPr>
      </w:pPr>
    </w:p>
    <w:p w14:paraId="11F2BC04" w14:textId="77777777" w:rsidR="00000000" w:rsidRDefault="00890A51">
      <w:pPr>
        <w:pStyle w:val="-"/>
        <w:rPr>
          <w:rtl/>
        </w:rPr>
      </w:pPr>
      <w:bookmarkStart w:id="432" w:name="FS000000563T30_06_2004_18_03_57C"/>
      <w:bookmarkEnd w:id="432"/>
      <w:r>
        <w:rPr>
          <w:rFonts w:hint="eastAsia"/>
          <w:rtl/>
        </w:rPr>
        <w:t>מאיר</w:t>
      </w:r>
      <w:r>
        <w:rPr>
          <w:rtl/>
        </w:rPr>
        <w:t xml:space="preserve"> פרוש (יהדות התורה):</w:t>
      </w:r>
    </w:p>
    <w:p w14:paraId="2823A944" w14:textId="77777777" w:rsidR="00000000" w:rsidRDefault="00890A51">
      <w:pPr>
        <w:pStyle w:val="a0"/>
        <w:rPr>
          <w:rFonts w:hint="cs"/>
          <w:rtl/>
        </w:rPr>
      </w:pPr>
    </w:p>
    <w:p w14:paraId="7B2157F0" w14:textId="77777777" w:rsidR="00000000" w:rsidRDefault="00890A51">
      <w:pPr>
        <w:pStyle w:val="a0"/>
        <w:rPr>
          <w:rFonts w:hint="cs"/>
          <w:rtl/>
        </w:rPr>
      </w:pPr>
      <w:r>
        <w:rPr>
          <w:rFonts w:hint="cs"/>
          <w:rtl/>
        </w:rPr>
        <w:t xml:space="preserve">אבל טדי קולק </w:t>
      </w:r>
      <w:r>
        <w:rPr>
          <w:rFonts w:hint="cs"/>
          <w:rtl/>
        </w:rPr>
        <w:t>התעקש והוא אמר: לא, אני לא אתן לאותם ילדים שלומדים במוכר שאינו רשמי. אני זוכר את הביקור הראשון של שמיר, כשהוא כבר לא היה ראש ממשלה. הוא בא לבקר את אהוד אולמרט כראש עיר. אתם יודעים את המהפך, אהוד אולמרט נהיה ראש עיר, והוא מינה מחזיק תיק החינוך החרדי כדי לתק</w:t>
      </w:r>
      <w:r>
        <w:rPr>
          <w:rFonts w:hint="cs"/>
          <w:rtl/>
        </w:rPr>
        <w:t xml:space="preserve">ן את העוול הזה. </w:t>
      </w:r>
    </w:p>
    <w:p w14:paraId="493781E8" w14:textId="77777777" w:rsidR="00000000" w:rsidRDefault="00890A51">
      <w:pPr>
        <w:pStyle w:val="a0"/>
        <w:ind w:firstLine="0"/>
        <w:rPr>
          <w:rFonts w:hint="cs"/>
          <w:rtl/>
        </w:rPr>
      </w:pPr>
    </w:p>
    <w:p w14:paraId="717F7486" w14:textId="77777777" w:rsidR="00000000" w:rsidRDefault="00890A51">
      <w:pPr>
        <w:pStyle w:val="af0"/>
        <w:rPr>
          <w:rtl/>
        </w:rPr>
      </w:pPr>
      <w:r>
        <w:rPr>
          <w:rFonts w:hint="eastAsia"/>
          <w:rtl/>
        </w:rPr>
        <w:t>שרת</w:t>
      </w:r>
      <w:r>
        <w:rPr>
          <w:rtl/>
        </w:rPr>
        <w:t xml:space="preserve"> החינוך, התרבות והספורט לימור לבנת:</w:t>
      </w:r>
    </w:p>
    <w:p w14:paraId="41A63151" w14:textId="77777777" w:rsidR="00000000" w:rsidRDefault="00890A51">
      <w:pPr>
        <w:pStyle w:val="a0"/>
        <w:rPr>
          <w:rFonts w:hint="eastAsia"/>
          <w:rtl/>
        </w:rPr>
      </w:pPr>
    </w:p>
    <w:p w14:paraId="1FBEB4FD" w14:textId="77777777" w:rsidR="00000000" w:rsidRDefault="00890A51">
      <w:pPr>
        <w:pStyle w:val="a0"/>
        <w:rPr>
          <w:rFonts w:hint="cs"/>
          <w:rtl/>
        </w:rPr>
      </w:pPr>
      <w:r>
        <w:rPr>
          <w:rFonts w:hint="cs"/>
          <w:rtl/>
        </w:rPr>
        <w:t>למה - - -</w:t>
      </w:r>
    </w:p>
    <w:p w14:paraId="7232091A" w14:textId="77777777" w:rsidR="00000000" w:rsidRDefault="00890A51">
      <w:pPr>
        <w:pStyle w:val="a0"/>
        <w:rPr>
          <w:rFonts w:hint="cs"/>
          <w:rtl/>
        </w:rPr>
      </w:pPr>
    </w:p>
    <w:p w14:paraId="04941752" w14:textId="77777777" w:rsidR="00000000" w:rsidRDefault="00890A51">
      <w:pPr>
        <w:pStyle w:val="-"/>
        <w:rPr>
          <w:rtl/>
        </w:rPr>
      </w:pPr>
      <w:bookmarkStart w:id="433" w:name="FS000000563T30_06_2004_18_05_33C"/>
      <w:bookmarkEnd w:id="433"/>
      <w:r>
        <w:rPr>
          <w:rFonts w:hint="eastAsia"/>
          <w:rtl/>
        </w:rPr>
        <w:t>מאיר</w:t>
      </w:r>
      <w:r>
        <w:rPr>
          <w:rtl/>
        </w:rPr>
        <w:t xml:space="preserve"> פרוש (יהדות התורה):</w:t>
      </w:r>
    </w:p>
    <w:p w14:paraId="404F556B" w14:textId="77777777" w:rsidR="00000000" w:rsidRDefault="00890A51">
      <w:pPr>
        <w:pStyle w:val="a0"/>
        <w:rPr>
          <w:rFonts w:hint="cs"/>
          <w:rtl/>
        </w:rPr>
      </w:pPr>
    </w:p>
    <w:p w14:paraId="3E8CBF4A" w14:textId="77777777" w:rsidR="00000000" w:rsidRDefault="00890A51">
      <w:pPr>
        <w:pStyle w:val="a0"/>
        <w:rPr>
          <w:rFonts w:hint="cs"/>
          <w:rtl/>
        </w:rPr>
      </w:pPr>
      <w:r>
        <w:rPr>
          <w:rFonts w:hint="cs"/>
          <w:rtl/>
        </w:rPr>
        <w:t>אמר אז אהוד אולמרט לשמיר, כשהוא בא לסייר, לא כראש ממשלה: יצחק, תדע לך, אתה רואה פה את הקואליציה הזאת - ליכוד, ש"ס, יהדות התורה, אגודה, דגל התורה; זאת הקואליציה ש</w:t>
      </w:r>
      <w:r>
        <w:rPr>
          <w:rFonts w:hint="cs"/>
          <w:rtl/>
        </w:rPr>
        <w:t>צריכה לפעול גם בכנסת, וכך זה יהיה. לאחר מכן בא נתניהו, עשה קואליציה כזאת. אני אומר לך, שרת החינוך, בזה שאת מפלה בין דם לדם, אצל ילדים בגיל גן-ילדים, את מפלה בין דם לדם, שזה מוכר וזה לא מוכר. הנכד של יושב-ראש הישיבה הרב דהן הוא ילד לא מוכר, הנכדים שלי, כולם</w:t>
      </w:r>
      <w:r>
        <w:rPr>
          <w:rFonts w:hint="cs"/>
          <w:rtl/>
        </w:rPr>
        <w:t xml:space="preserve"> גילאי גן, הם לא מוכרים. אותם מפלים לרעה. מה קרה? מה יש לנכדים שלי? מה יש לגילאי גן-ילדים?</w:t>
      </w:r>
    </w:p>
    <w:p w14:paraId="3893566C" w14:textId="77777777" w:rsidR="00000000" w:rsidRDefault="00890A51">
      <w:pPr>
        <w:pStyle w:val="af1"/>
        <w:rPr>
          <w:rtl/>
        </w:rPr>
      </w:pPr>
    </w:p>
    <w:p w14:paraId="07672D3A" w14:textId="77777777" w:rsidR="00000000" w:rsidRDefault="00890A51">
      <w:pPr>
        <w:pStyle w:val="af1"/>
        <w:rPr>
          <w:rtl/>
        </w:rPr>
      </w:pPr>
      <w:r>
        <w:rPr>
          <w:rtl/>
        </w:rPr>
        <w:t>היו"ר</w:t>
      </w:r>
      <w:r>
        <w:rPr>
          <w:rFonts w:hint="cs"/>
          <w:rtl/>
        </w:rPr>
        <w:t xml:space="preserve"> יולי-יואל אדלשטיין</w:t>
      </w:r>
      <w:r>
        <w:rPr>
          <w:rtl/>
        </w:rPr>
        <w:t>:</w:t>
      </w:r>
    </w:p>
    <w:p w14:paraId="1C3EC232" w14:textId="77777777" w:rsidR="00000000" w:rsidRDefault="00890A51">
      <w:pPr>
        <w:pStyle w:val="a0"/>
        <w:rPr>
          <w:rtl/>
        </w:rPr>
      </w:pPr>
    </w:p>
    <w:p w14:paraId="2EACAD84" w14:textId="77777777" w:rsidR="00000000" w:rsidRDefault="00890A51">
      <w:pPr>
        <w:pStyle w:val="a0"/>
        <w:rPr>
          <w:rFonts w:hint="cs"/>
          <w:rtl/>
        </w:rPr>
      </w:pPr>
      <w:r>
        <w:rPr>
          <w:rFonts w:hint="cs"/>
          <w:rtl/>
        </w:rPr>
        <w:t>תודה.</w:t>
      </w:r>
    </w:p>
    <w:p w14:paraId="31896105" w14:textId="77777777" w:rsidR="00000000" w:rsidRDefault="00890A51">
      <w:pPr>
        <w:pStyle w:val="a0"/>
        <w:rPr>
          <w:rFonts w:hint="cs"/>
          <w:rtl/>
        </w:rPr>
      </w:pPr>
    </w:p>
    <w:p w14:paraId="7E5BBBE7" w14:textId="77777777" w:rsidR="00000000" w:rsidRDefault="00890A51">
      <w:pPr>
        <w:pStyle w:val="af0"/>
        <w:rPr>
          <w:rtl/>
        </w:rPr>
      </w:pPr>
      <w:r>
        <w:rPr>
          <w:rFonts w:hint="eastAsia"/>
          <w:rtl/>
        </w:rPr>
        <w:t>שרת</w:t>
      </w:r>
      <w:r>
        <w:rPr>
          <w:rtl/>
        </w:rPr>
        <w:t xml:space="preserve"> החינוך, התרבות והספורט לימור לבנת:</w:t>
      </w:r>
    </w:p>
    <w:p w14:paraId="20448AE0" w14:textId="77777777" w:rsidR="00000000" w:rsidRDefault="00890A51">
      <w:pPr>
        <w:pStyle w:val="a0"/>
        <w:rPr>
          <w:rFonts w:hint="cs"/>
          <w:rtl/>
        </w:rPr>
      </w:pPr>
    </w:p>
    <w:p w14:paraId="009073E4" w14:textId="77777777" w:rsidR="00000000" w:rsidRDefault="00890A51">
      <w:pPr>
        <w:pStyle w:val="a0"/>
        <w:rPr>
          <w:rFonts w:hint="cs"/>
          <w:rtl/>
        </w:rPr>
      </w:pPr>
      <w:r>
        <w:rPr>
          <w:rFonts w:hint="cs"/>
          <w:rtl/>
        </w:rPr>
        <w:t>אני אבקש לענות.</w:t>
      </w:r>
    </w:p>
    <w:p w14:paraId="40BAB45D" w14:textId="77777777" w:rsidR="00000000" w:rsidRDefault="00890A51">
      <w:pPr>
        <w:pStyle w:val="a0"/>
        <w:rPr>
          <w:rFonts w:hint="cs"/>
          <w:rtl/>
        </w:rPr>
      </w:pPr>
    </w:p>
    <w:p w14:paraId="55A63903" w14:textId="77777777" w:rsidR="00000000" w:rsidRDefault="00890A51">
      <w:pPr>
        <w:pStyle w:val="-"/>
        <w:rPr>
          <w:rtl/>
        </w:rPr>
      </w:pPr>
      <w:bookmarkStart w:id="434" w:name="FS000000563T30_06_2004_18_07_25C"/>
      <w:bookmarkEnd w:id="434"/>
      <w:r>
        <w:rPr>
          <w:rtl/>
        </w:rPr>
        <w:t>מאיר פרוש (יהדות התורה):</w:t>
      </w:r>
    </w:p>
    <w:p w14:paraId="64E61C9A" w14:textId="77777777" w:rsidR="00000000" w:rsidRDefault="00890A51">
      <w:pPr>
        <w:pStyle w:val="a0"/>
        <w:rPr>
          <w:rtl/>
        </w:rPr>
      </w:pPr>
    </w:p>
    <w:p w14:paraId="6AE42B17" w14:textId="77777777" w:rsidR="00000000" w:rsidRDefault="00890A51">
      <w:pPr>
        <w:pStyle w:val="a0"/>
        <w:rPr>
          <w:rFonts w:hint="cs"/>
          <w:rtl/>
        </w:rPr>
      </w:pPr>
      <w:r>
        <w:rPr>
          <w:rFonts w:hint="cs"/>
          <w:rtl/>
        </w:rPr>
        <w:t>אני אשמח אם תעני. אבל את כשרת החינוך לא יכולה ל</w:t>
      </w:r>
      <w:r>
        <w:rPr>
          <w:rFonts w:hint="cs"/>
          <w:rtl/>
        </w:rPr>
        <w:t xml:space="preserve">ומר שיש הבדל בין ילד בגן-ילדים לילד חילוני. אין הבדל. </w:t>
      </w:r>
    </w:p>
    <w:p w14:paraId="4E5607D1" w14:textId="77777777" w:rsidR="00000000" w:rsidRDefault="00890A51">
      <w:pPr>
        <w:pStyle w:val="a0"/>
        <w:rPr>
          <w:rFonts w:hint="cs"/>
          <w:rtl/>
        </w:rPr>
      </w:pPr>
    </w:p>
    <w:p w14:paraId="5576BD82" w14:textId="77777777" w:rsidR="00000000" w:rsidRDefault="00890A51">
      <w:pPr>
        <w:pStyle w:val="af1"/>
        <w:rPr>
          <w:rtl/>
        </w:rPr>
      </w:pPr>
      <w:r>
        <w:rPr>
          <w:rFonts w:hint="eastAsia"/>
          <w:rtl/>
        </w:rPr>
        <w:t>היו</w:t>
      </w:r>
      <w:r>
        <w:rPr>
          <w:rtl/>
        </w:rPr>
        <w:t>"</w:t>
      </w:r>
      <w:r>
        <w:rPr>
          <w:rFonts w:hint="eastAsia"/>
          <w:rtl/>
        </w:rPr>
        <w:t>ר יולי-יואל אדלשטיין:</w:t>
      </w:r>
    </w:p>
    <w:p w14:paraId="4751033C" w14:textId="77777777" w:rsidR="00000000" w:rsidRDefault="00890A51">
      <w:pPr>
        <w:pStyle w:val="a0"/>
        <w:rPr>
          <w:rFonts w:hint="cs"/>
          <w:rtl/>
        </w:rPr>
      </w:pPr>
    </w:p>
    <w:p w14:paraId="09F5FAEE" w14:textId="77777777" w:rsidR="00000000" w:rsidRDefault="00890A51">
      <w:pPr>
        <w:pStyle w:val="a0"/>
        <w:rPr>
          <w:rFonts w:hint="cs"/>
          <w:rtl/>
        </w:rPr>
      </w:pPr>
      <w:r>
        <w:rPr>
          <w:rFonts w:hint="cs"/>
          <w:rtl/>
        </w:rPr>
        <w:t>אני מודה מאוד לחבר הכנסת פרוש.</w:t>
      </w:r>
    </w:p>
    <w:p w14:paraId="3CA81FAE" w14:textId="77777777" w:rsidR="00000000" w:rsidRDefault="00890A51">
      <w:pPr>
        <w:pStyle w:val="a0"/>
        <w:rPr>
          <w:rFonts w:hint="cs"/>
          <w:rtl/>
        </w:rPr>
      </w:pPr>
    </w:p>
    <w:p w14:paraId="18D417ED" w14:textId="77777777" w:rsidR="00000000" w:rsidRDefault="00890A51">
      <w:pPr>
        <w:pStyle w:val="-"/>
        <w:rPr>
          <w:rtl/>
        </w:rPr>
      </w:pPr>
      <w:bookmarkStart w:id="435" w:name="FS000000563T30_06_2004_18_08_22C"/>
      <w:bookmarkEnd w:id="435"/>
      <w:r>
        <w:rPr>
          <w:rFonts w:hint="eastAsia"/>
          <w:rtl/>
        </w:rPr>
        <w:t>מאיר</w:t>
      </w:r>
      <w:r>
        <w:rPr>
          <w:rtl/>
        </w:rPr>
        <w:t xml:space="preserve"> פרוש (יהדות התורה):</w:t>
      </w:r>
    </w:p>
    <w:p w14:paraId="1BA69E0A" w14:textId="77777777" w:rsidR="00000000" w:rsidRDefault="00890A51">
      <w:pPr>
        <w:pStyle w:val="a0"/>
        <w:rPr>
          <w:rFonts w:hint="cs"/>
          <w:rtl/>
        </w:rPr>
      </w:pPr>
    </w:p>
    <w:p w14:paraId="6209AF49" w14:textId="77777777" w:rsidR="00000000" w:rsidRDefault="00890A51">
      <w:pPr>
        <w:pStyle w:val="a0"/>
        <w:rPr>
          <w:rFonts w:hint="cs"/>
          <w:rtl/>
        </w:rPr>
      </w:pPr>
      <w:r>
        <w:rPr>
          <w:rFonts w:hint="cs"/>
          <w:rtl/>
        </w:rPr>
        <w:t>ואני מוחה על כך אם את כשרת חינוך מנהיגה מדיניות כזאת.</w:t>
      </w:r>
    </w:p>
    <w:p w14:paraId="28967291" w14:textId="77777777" w:rsidR="00000000" w:rsidRDefault="00890A51">
      <w:pPr>
        <w:pStyle w:val="a0"/>
        <w:rPr>
          <w:rFonts w:hint="cs"/>
          <w:rtl/>
        </w:rPr>
      </w:pPr>
    </w:p>
    <w:p w14:paraId="2EB5DF7F" w14:textId="77777777" w:rsidR="00000000" w:rsidRDefault="00890A51">
      <w:pPr>
        <w:pStyle w:val="af1"/>
        <w:rPr>
          <w:rtl/>
        </w:rPr>
      </w:pPr>
      <w:r>
        <w:rPr>
          <w:rtl/>
        </w:rPr>
        <w:t>היו"ר יולי-יואל אדלשטיין:</w:t>
      </w:r>
    </w:p>
    <w:p w14:paraId="124BD52B" w14:textId="77777777" w:rsidR="00000000" w:rsidRDefault="00890A51">
      <w:pPr>
        <w:pStyle w:val="a0"/>
        <w:rPr>
          <w:rtl/>
        </w:rPr>
      </w:pPr>
    </w:p>
    <w:p w14:paraId="023D97C9" w14:textId="77777777" w:rsidR="00000000" w:rsidRDefault="00890A51">
      <w:pPr>
        <w:pStyle w:val="a0"/>
        <w:rPr>
          <w:rFonts w:hint="cs"/>
          <w:rtl/>
        </w:rPr>
      </w:pPr>
      <w:r>
        <w:rPr>
          <w:rFonts w:hint="cs"/>
          <w:rtl/>
        </w:rPr>
        <w:t>תודה רבה. שרת החינוך, חברת הממשלה</w:t>
      </w:r>
      <w:r>
        <w:rPr>
          <w:rFonts w:hint="cs"/>
          <w:rtl/>
        </w:rPr>
        <w:t>, מבקשת להתערב בדיון. בבקשה, גברתי.</w:t>
      </w:r>
    </w:p>
    <w:p w14:paraId="0FF4A03C" w14:textId="77777777" w:rsidR="00000000" w:rsidRDefault="00890A51">
      <w:pPr>
        <w:pStyle w:val="a0"/>
        <w:rPr>
          <w:rFonts w:hint="cs"/>
          <w:rtl/>
        </w:rPr>
      </w:pPr>
    </w:p>
    <w:p w14:paraId="36B3E9B4" w14:textId="77777777" w:rsidR="00000000" w:rsidRDefault="00890A51">
      <w:pPr>
        <w:pStyle w:val="a"/>
        <w:rPr>
          <w:rtl/>
        </w:rPr>
      </w:pPr>
      <w:bookmarkStart w:id="436" w:name="FS000000470T30_06_2004_18_08_46"/>
      <w:bookmarkStart w:id="437" w:name="_Toc77593448"/>
      <w:bookmarkEnd w:id="436"/>
      <w:r>
        <w:rPr>
          <w:rFonts w:hint="eastAsia"/>
          <w:rtl/>
        </w:rPr>
        <w:t>שרת</w:t>
      </w:r>
      <w:r>
        <w:rPr>
          <w:rtl/>
        </w:rPr>
        <w:t xml:space="preserve"> החינוך, התרבות והספורט לימור לבנת:</w:t>
      </w:r>
      <w:bookmarkEnd w:id="437"/>
    </w:p>
    <w:p w14:paraId="2F1968F2" w14:textId="77777777" w:rsidR="00000000" w:rsidRDefault="00890A51">
      <w:pPr>
        <w:pStyle w:val="a0"/>
        <w:rPr>
          <w:rFonts w:hint="cs"/>
          <w:rtl/>
        </w:rPr>
      </w:pPr>
    </w:p>
    <w:p w14:paraId="7CDBDB7C" w14:textId="77777777" w:rsidR="00000000" w:rsidRDefault="00890A51">
      <w:pPr>
        <w:pStyle w:val="a0"/>
        <w:rPr>
          <w:rFonts w:hint="cs"/>
          <w:rtl/>
        </w:rPr>
      </w:pPr>
      <w:r>
        <w:rPr>
          <w:rFonts w:hint="cs"/>
          <w:rtl/>
        </w:rPr>
        <w:t>אדוני היושב-ראש, אני מבקשת לומר רק שני משפטים בקצרה, אני יודעת שכולם כאן מחכים להצבעה, בצדק. אני רק אומר כך, להבהיר לחברי הכנסת כי חשוב שידעו. מאז קום המדינה הוכרו זרמים נוספים על</w:t>
      </w:r>
      <w:r>
        <w:rPr>
          <w:rFonts w:hint="cs"/>
          <w:rtl/>
        </w:rPr>
        <w:t xml:space="preserve"> זרם החינוך הממלכתי, שכמובן כלול בו גם הממלכתי-דתי. זרם החינוך הזה נקרא מוכר שאינו רשמי. נמצאים בו התלמידים החרדים, אבל לא רק הם, אם כי הם רוב הזרם הזה. החינוך הממלכתי כמובן זכאי למלוא התקצוב ויש גם חובות שחלים עליו. בחינוך המוכר שאינו רשמי זכאים לתקצוב פח</w:t>
      </w:r>
      <w:r>
        <w:rPr>
          <w:rFonts w:hint="cs"/>
          <w:rtl/>
        </w:rPr>
        <w:t>ות, אם כי על-פי חוק ההסדרים מ-1991 הם מקבלים 100%, בהנחה שהם מלמדים 100% תוכנית ליבה. כתוצאה מכך, גם לא חלות עליהם כל החובות שחלות על מי שנמצא בחינוך הממלכתי. צריך שחברי הכנסת ידעו את זה, שלא יוטעו כאן על-ידי חבר הכנסת פרוש, שלא יחשבו שיש כאן אפליה בין ילד</w:t>
      </w:r>
      <w:r>
        <w:rPr>
          <w:rFonts w:hint="cs"/>
          <w:rtl/>
        </w:rPr>
        <w:t xml:space="preserve"> לילד. </w:t>
      </w:r>
    </w:p>
    <w:p w14:paraId="19802081" w14:textId="77777777" w:rsidR="00000000" w:rsidRDefault="00890A51">
      <w:pPr>
        <w:pStyle w:val="a0"/>
        <w:rPr>
          <w:rFonts w:hint="cs"/>
          <w:rtl/>
        </w:rPr>
      </w:pPr>
    </w:p>
    <w:p w14:paraId="636BC376" w14:textId="77777777" w:rsidR="00000000" w:rsidRDefault="00890A51">
      <w:pPr>
        <w:pStyle w:val="af0"/>
        <w:rPr>
          <w:rtl/>
        </w:rPr>
      </w:pPr>
      <w:r>
        <w:rPr>
          <w:rFonts w:hint="eastAsia"/>
          <w:rtl/>
        </w:rPr>
        <w:t>יעקב</w:t>
      </w:r>
      <w:r>
        <w:rPr>
          <w:rtl/>
        </w:rPr>
        <w:t xml:space="preserve"> ליצמן (יהדות התורה):</w:t>
      </w:r>
    </w:p>
    <w:p w14:paraId="38367476" w14:textId="77777777" w:rsidR="00000000" w:rsidRDefault="00890A51">
      <w:pPr>
        <w:pStyle w:val="a0"/>
        <w:rPr>
          <w:rFonts w:hint="cs"/>
          <w:rtl/>
        </w:rPr>
      </w:pPr>
    </w:p>
    <w:p w14:paraId="1C1EB09B" w14:textId="77777777" w:rsidR="00000000" w:rsidRDefault="00890A51">
      <w:pPr>
        <w:pStyle w:val="a0"/>
        <w:rPr>
          <w:rFonts w:hint="cs"/>
          <w:rtl/>
        </w:rPr>
      </w:pPr>
      <w:r>
        <w:rPr>
          <w:rFonts w:hint="cs"/>
          <w:rtl/>
        </w:rPr>
        <w:t xml:space="preserve">זה לא נכון לגבי גני-ילדים. </w:t>
      </w:r>
    </w:p>
    <w:p w14:paraId="6069E6B3" w14:textId="77777777" w:rsidR="00000000" w:rsidRDefault="00890A51">
      <w:pPr>
        <w:pStyle w:val="a0"/>
        <w:rPr>
          <w:rFonts w:hint="cs"/>
          <w:rtl/>
        </w:rPr>
      </w:pPr>
    </w:p>
    <w:p w14:paraId="59C44A4D" w14:textId="77777777" w:rsidR="00000000" w:rsidRDefault="00890A51">
      <w:pPr>
        <w:pStyle w:val="-"/>
        <w:rPr>
          <w:rtl/>
        </w:rPr>
      </w:pPr>
      <w:bookmarkStart w:id="438" w:name="FS000000487T30_06_2004_15_45_01C"/>
      <w:bookmarkStart w:id="439" w:name="FS000000470T30_06_2004_15_45_10"/>
      <w:bookmarkStart w:id="440" w:name="FS000000470T30_06_2004_15_45_14C"/>
      <w:bookmarkEnd w:id="438"/>
      <w:bookmarkEnd w:id="439"/>
      <w:bookmarkEnd w:id="440"/>
      <w:r>
        <w:rPr>
          <w:rtl/>
        </w:rPr>
        <w:t>שרת החינוך, התרבות והספורט לימור לבנת:</w:t>
      </w:r>
    </w:p>
    <w:p w14:paraId="5A634DAE" w14:textId="77777777" w:rsidR="00000000" w:rsidRDefault="00890A51">
      <w:pPr>
        <w:pStyle w:val="a0"/>
        <w:rPr>
          <w:rtl/>
        </w:rPr>
      </w:pPr>
    </w:p>
    <w:p w14:paraId="2EA7E0A8" w14:textId="77777777" w:rsidR="00000000" w:rsidRDefault="00890A51">
      <w:pPr>
        <w:pStyle w:val="a0"/>
        <w:rPr>
          <w:rFonts w:hint="cs"/>
          <w:rtl/>
        </w:rPr>
      </w:pPr>
      <w:r>
        <w:rPr>
          <w:rFonts w:hint="cs"/>
          <w:rtl/>
        </w:rPr>
        <w:t>אני מזמינה את כל חברי הכנסת ואת כל החינוך המוכר שאינו רשמי ואת כל התלמידים החרדיים, להצטרף לחינוך הממלכתי, לעמוד בכל החובות של החינוך הממלכתי, ואז הם י</w:t>
      </w:r>
      <w:r>
        <w:rPr>
          <w:rFonts w:hint="cs"/>
          <w:rtl/>
        </w:rPr>
        <w:t>תוקצבו באופן מלא.</w:t>
      </w:r>
    </w:p>
    <w:p w14:paraId="79625BB4" w14:textId="77777777" w:rsidR="00000000" w:rsidRDefault="00890A51">
      <w:pPr>
        <w:pStyle w:val="a0"/>
        <w:rPr>
          <w:rFonts w:hint="cs"/>
          <w:rtl/>
        </w:rPr>
      </w:pPr>
    </w:p>
    <w:p w14:paraId="4D64FDF4" w14:textId="77777777" w:rsidR="00000000" w:rsidRDefault="00890A51">
      <w:pPr>
        <w:pStyle w:val="af0"/>
        <w:rPr>
          <w:rtl/>
        </w:rPr>
      </w:pPr>
      <w:r>
        <w:rPr>
          <w:rFonts w:hint="eastAsia"/>
          <w:rtl/>
        </w:rPr>
        <w:t>יעקב</w:t>
      </w:r>
      <w:r>
        <w:rPr>
          <w:rtl/>
        </w:rPr>
        <w:t xml:space="preserve"> ליצמן (יהדות התורה):</w:t>
      </w:r>
    </w:p>
    <w:p w14:paraId="366F5355" w14:textId="77777777" w:rsidR="00000000" w:rsidRDefault="00890A51">
      <w:pPr>
        <w:pStyle w:val="a0"/>
        <w:rPr>
          <w:rFonts w:hint="cs"/>
          <w:rtl/>
        </w:rPr>
      </w:pPr>
    </w:p>
    <w:p w14:paraId="67DCA79D" w14:textId="77777777" w:rsidR="00000000" w:rsidRDefault="00890A51">
      <w:pPr>
        <w:pStyle w:val="a0"/>
        <w:rPr>
          <w:rFonts w:hint="cs"/>
          <w:rtl/>
        </w:rPr>
      </w:pPr>
      <w:r>
        <w:rPr>
          <w:rFonts w:hint="cs"/>
          <w:rtl/>
        </w:rPr>
        <w:t xml:space="preserve">זה לא נכון לגבי גני-ילדים. היה קיצוץ של 15%. </w:t>
      </w:r>
    </w:p>
    <w:p w14:paraId="171713AB" w14:textId="77777777" w:rsidR="00000000" w:rsidRDefault="00890A51">
      <w:pPr>
        <w:pStyle w:val="a0"/>
        <w:rPr>
          <w:rFonts w:hint="cs"/>
          <w:rtl/>
        </w:rPr>
      </w:pPr>
    </w:p>
    <w:p w14:paraId="6B5A5498" w14:textId="77777777" w:rsidR="00000000" w:rsidRDefault="00890A51">
      <w:pPr>
        <w:pStyle w:val="af0"/>
        <w:rPr>
          <w:rtl/>
        </w:rPr>
      </w:pPr>
      <w:r>
        <w:rPr>
          <w:rFonts w:hint="eastAsia"/>
          <w:rtl/>
        </w:rPr>
        <w:t>מאיר</w:t>
      </w:r>
      <w:r>
        <w:rPr>
          <w:rtl/>
        </w:rPr>
        <w:t xml:space="preserve"> פרוש (יהדות התורה):</w:t>
      </w:r>
    </w:p>
    <w:p w14:paraId="036C4462" w14:textId="77777777" w:rsidR="00000000" w:rsidRDefault="00890A51">
      <w:pPr>
        <w:pStyle w:val="a0"/>
        <w:rPr>
          <w:rFonts w:hint="cs"/>
          <w:rtl/>
        </w:rPr>
      </w:pPr>
    </w:p>
    <w:p w14:paraId="6B880C23" w14:textId="77777777" w:rsidR="00000000" w:rsidRDefault="00890A51">
      <w:pPr>
        <w:pStyle w:val="a0"/>
        <w:rPr>
          <w:rFonts w:hint="cs"/>
          <w:rtl/>
        </w:rPr>
      </w:pPr>
      <w:r>
        <w:rPr>
          <w:rFonts w:hint="cs"/>
          <w:rtl/>
        </w:rPr>
        <w:t>מה אשמים גני-הילדים?</w:t>
      </w:r>
    </w:p>
    <w:p w14:paraId="5D467ED1" w14:textId="77777777" w:rsidR="00000000" w:rsidRDefault="00890A51">
      <w:pPr>
        <w:pStyle w:val="a0"/>
        <w:rPr>
          <w:rFonts w:hint="cs"/>
          <w:rtl/>
        </w:rPr>
      </w:pPr>
    </w:p>
    <w:p w14:paraId="747C0B8A" w14:textId="77777777" w:rsidR="00000000" w:rsidRDefault="00890A51">
      <w:pPr>
        <w:pStyle w:val="af1"/>
        <w:rPr>
          <w:rtl/>
        </w:rPr>
      </w:pPr>
      <w:r>
        <w:rPr>
          <w:rtl/>
        </w:rPr>
        <w:t>היו"ר</w:t>
      </w:r>
      <w:r>
        <w:rPr>
          <w:rFonts w:hint="cs"/>
          <w:rtl/>
        </w:rPr>
        <w:t xml:space="preserve"> יולי-יואל אדלשטיין</w:t>
      </w:r>
      <w:r>
        <w:rPr>
          <w:rtl/>
        </w:rPr>
        <w:t>:</w:t>
      </w:r>
    </w:p>
    <w:p w14:paraId="55D39163" w14:textId="77777777" w:rsidR="00000000" w:rsidRDefault="00890A51">
      <w:pPr>
        <w:pStyle w:val="a0"/>
        <w:rPr>
          <w:rtl/>
        </w:rPr>
      </w:pPr>
    </w:p>
    <w:p w14:paraId="307D5E4E" w14:textId="77777777" w:rsidR="00000000" w:rsidRDefault="00890A51">
      <w:pPr>
        <w:pStyle w:val="a0"/>
        <w:rPr>
          <w:rFonts w:hint="cs"/>
          <w:rtl/>
        </w:rPr>
      </w:pPr>
      <w:r>
        <w:rPr>
          <w:rFonts w:hint="cs"/>
          <w:rtl/>
        </w:rPr>
        <w:t>אנחנו עוברים להצביע על הצורך בהקמת ועדת חקירה פרלמנטרית בנושא הפתרונות למשבר בענף הבנייה</w:t>
      </w:r>
      <w:r>
        <w:rPr>
          <w:rFonts w:hint="cs"/>
          <w:rtl/>
        </w:rPr>
        <w:t>. בעד, זה בעד העברת הנושא לוועדת הכנסת שתדון בהקמת ועדת חקירה. נגד, זה להסיר את הנושא מסדר-היום.</w:t>
      </w:r>
    </w:p>
    <w:p w14:paraId="549799EC" w14:textId="77777777" w:rsidR="00000000" w:rsidRDefault="00890A51">
      <w:pPr>
        <w:pStyle w:val="a0"/>
        <w:rPr>
          <w:rFonts w:hint="cs"/>
          <w:rtl/>
        </w:rPr>
      </w:pPr>
    </w:p>
    <w:p w14:paraId="56F8C66E" w14:textId="77777777" w:rsidR="00000000" w:rsidRDefault="00890A51">
      <w:pPr>
        <w:pStyle w:val="ab"/>
        <w:bidi/>
        <w:rPr>
          <w:rFonts w:hint="cs"/>
          <w:rtl/>
        </w:rPr>
      </w:pPr>
      <w:r>
        <w:rPr>
          <w:rFonts w:hint="cs"/>
          <w:rtl/>
        </w:rPr>
        <w:t xml:space="preserve">הצבעה מס' 16 </w:t>
      </w:r>
    </w:p>
    <w:p w14:paraId="20E13FAE" w14:textId="77777777" w:rsidR="00000000" w:rsidRDefault="00890A51">
      <w:pPr>
        <w:pStyle w:val="a0"/>
        <w:rPr>
          <w:rFonts w:hint="cs"/>
          <w:rtl/>
        </w:rPr>
      </w:pPr>
    </w:p>
    <w:p w14:paraId="7C54C841" w14:textId="77777777" w:rsidR="00000000" w:rsidRDefault="00890A51">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5B9361D8" w14:textId="77777777" w:rsidR="00000000" w:rsidRDefault="00890A51">
      <w:pPr>
        <w:pStyle w:val="ac"/>
        <w:bidi/>
        <w:rPr>
          <w:rFonts w:hint="cs"/>
          <w:rtl/>
        </w:rPr>
      </w:pPr>
      <w:r>
        <w:rPr>
          <w:rFonts w:hint="cs"/>
          <w:rtl/>
        </w:rPr>
        <w:t xml:space="preserve">בעד ההצעה שלא לכלול את הנושא בסדר-היום </w:t>
      </w:r>
      <w:r>
        <w:rPr>
          <w:rtl/>
        </w:rPr>
        <w:t>–</w:t>
      </w:r>
      <w:r>
        <w:rPr>
          <w:rFonts w:hint="cs"/>
          <w:rtl/>
        </w:rPr>
        <w:t xml:space="preserve"> 26</w:t>
      </w:r>
    </w:p>
    <w:p w14:paraId="401D7B9A"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461B9E82" w14:textId="77777777" w:rsidR="00000000" w:rsidRDefault="00890A51">
      <w:pPr>
        <w:pStyle w:val="ad"/>
        <w:bidi/>
        <w:rPr>
          <w:rFonts w:hint="cs"/>
          <w:rtl/>
        </w:rPr>
      </w:pPr>
      <w:r>
        <w:rPr>
          <w:rFonts w:hint="cs"/>
          <w:rtl/>
        </w:rPr>
        <w:t>ההצעה שלא לכלול את הנושא בסדר-היום של הכנסת נתקבל</w:t>
      </w:r>
      <w:r>
        <w:rPr>
          <w:rFonts w:hint="cs"/>
          <w:rtl/>
        </w:rPr>
        <w:t xml:space="preserve">ה. </w:t>
      </w:r>
    </w:p>
    <w:p w14:paraId="2C9CB9B8" w14:textId="77777777" w:rsidR="00000000" w:rsidRDefault="00890A51">
      <w:pPr>
        <w:pStyle w:val="a0"/>
        <w:rPr>
          <w:rtl/>
        </w:rPr>
      </w:pPr>
    </w:p>
    <w:p w14:paraId="138D8F2E" w14:textId="77777777" w:rsidR="00000000" w:rsidRDefault="00890A51">
      <w:pPr>
        <w:pStyle w:val="af1"/>
        <w:rPr>
          <w:rtl/>
        </w:rPr>
      </w:pPr>
      <w:r>
        <w:rPr>
          <w:rFonts w:hint="eastAsia"/>
          <w:rtl/>
        </w:rPr>
        <w:t>היו</w:t>
      </w:r>
      <w:r>
        <w:rPr>
          <w:rtl/>
        </w:rPr>
        <w:t>"ר</w:t>
      </w:r>
      <w:r>
        <w:rPr>
          <w:rFonts w:hint="cs"/>
          <w:rtl/>
        </w:rPr>
        <w:t xml:space="preserve"> יולי-יואל אדלשטיין</w:t>
      </w:r>
      <w:r>
        <w:rPr>
          <w:rtl/>
        </w:rPr>
        <w:t>:</w:t>
      </w:r>
    </w:p>
    <w:p w14:paraId="38BA8831" w14:textId="77777777" w:rsidR="00000000" w:rsidRDefault="00890A51">
      <w:pPr>
        <w:pStyle w:val="a0"/>
        <w:rPr>
          <w:rFonts w:hint="cs"/>
          <w:rtl/>
        </w:rPr>
      </w:pPr>
    </w:p>
    <w:p w14:paraId="67078748" w14:textId="77777777" w:rsidR="00000000" w:rsidRDefault="00890A51">
      <w:pPr>
        <w:pStyle w:val="a0"/>
        <w:rPr>
          <w:rFonts w:hint="cs"/>
          <w:rtl/>
        </w:rPr>
      </w:pPr>
      <w:r>
        <w:rPr>
          <w:rFonts w:hint="cs"/>
          <w:rtl/>
        </w:rPr>
        <w:t>בעד - 8, נגד - 26, לרבות יושב-ראש הכנסת, ואין נמנעים. הנושא: הצורך הורד מסדר-יומה של הכנסת.</w:t>
      </w:r>
    </w:p>
    <w:p w14:paraId="26DDB9F0" w14:textId="77777777" w:rsidR="00000000" w:rsidRDefault="00890A51">
      <w:pPr>
        <w:pStyle w:val="a"/>
        <w:rPr>
          <w:rFonts w:hint="cs"/>
          <w:rtl/>
        </w:rPr>
      </w:pPr>
    </w:p>
    <w:p w14:paraId="2332EB6E" w14:textId="77777777" w:rsidR="00000000" w:rsidRDefault="00890A51">
      <w:pPr>
        <w:pStyle w:val="a0"/>
        <w:rPr>
          <w:rFonts w:hint="cs"/>
          <w:rtl/>
        </w:rPr>
      </w:pPr>
    </w:p>
    <w:p w14:paraId="737E9A1F" w14:textId="77777777" w:rsidR="00000000" w:rsidRDefault="00890A51">
      <w:pPr>
        <w:pStyle w:val="a2"/>
        <w:rPr>
          <w:rFonts w:hint="cs"/>
          <w:rtl/>
        </w:rPr>
      </w:pPr>
      <w:bookmarkStart w:id="441" w:name="CS28894FI0028894T30_06_2004_16_02_52"/>
      <w:bookmarkStart w:id="442" w:name="_Toc77593449"/>
      <w:bookmarkEnd w:id="441"/>
      <w:r>
        <w:rPr>
          <w:rtl/>
        </w:rPr>
        <w:t>הצעת חוק הפיקוח על עסקי ביטוח (תיקון מס' 12) (תיקון), התשס"ד-2004</w:t>
      </w:r>
      <w:bookmarkEnd w:id="442"/>
      <w:r>
        <w:rPr>
          <w:rtl/>
        </w:rPr>
        <w:t xml:space="preserve"> </w:t>
      </w:r>
    </w:p>
    <w:p w14:paraId="5AEB9C2F" w14:textId="77777777" w:rsidR="00000000" w:rsidRDefault="00890A51">
      <w:pPr>
        <w:pStyle w:val="a0"/>
        <w:rPr>
          <w:rFonts w:hint="cs"/>
          <w:rtl/>
        </w:rPr>
      </w:pPr>
      <w:r>
        <w:rPr>
          <w:rtl/>
        </w:rPr>
        <w:t>[מס'</w:t>
      </w:r>
      <w:r>
        <w:rPr>
          <w:rFonts w:hint="cs"/>
          <w:rtl/>
        </w:rPr>
        <w:t xml:space="preserve"> מ/107</w:t>
      </w:r>
      <w:r>
        <w:rPr>
          <w:rtl/>
        </w:rPr>
        <w:t xml:space="preserve">; "דברי הכנסת", חוב' </w:t>
      </w:r>
      <w:r>
        <w:rPr>
          <w:rFonts w:hint="cs"/>
          <w:rtl/>
        </w:rPr>
        <w:t>ל'</w:t>
      </w:r>
      <w:r>
        <w:rPr>
          <w:rtl/>
        </w:rPr>
        <w:t xml:space="preserve">, עמ' </w:t>
      </w:r>
      <w:r>
        <w:rPr>
          <w:rFonts w:hint="cs"/>
          <w:rtl/>
        </w:rPr>
        <w:t>12644, וחוב' ל"ב, עמ'  1</w:t>
      </w:r>
      <w:r>
        <w:rPr>
          <w:rFonts w:hint="cs"/>
          <w:rtl/>
        </w:rPr>
        <w:t>3170</w:t>
      </w:r>
      <w:r>
        <w:rPr>
          <w:rtl/>
        </w:rPr>
        <w:t>;  נספחות.]</w:t>
      </w:r>
    </w:p>
    <w:p w14:paraId="1BD399E8" w14:textId="77777777" w:rsidR="00000000" w:rsidRDefault="00890A51">
      <w:pPr>
        <w:pStyle w:val="-0"/>
        <w:rPr>
          <w:rtl/>
        </w:rPr>
      </w:pPr>
      <w:bookmarkStart w:id="443" w:name="_Toc77593450"/>
      <w:r>
        <w:rPr>
          <w:rtl/>
        </w:rPr>
        <w:t>(קריאה שני</w:t>
      </w:r>
      <w:r>
        <w:rPr>
          <w:rFonts w:hint="cs"/>
          <w:rtl/>
        </w:rPr>
        <w:t>י</w:t>
      </w:r>
      <w:r>
        <w:rPr>
          <w:rtl/>
        </w:rPr>
        <w:t>ה וקריאה שלישית)</w:t>
      </w:r>
      <w:bookmarkEnd w:id="443"/>
    </w:p>
    <w:p w14:paraId="1FC4232A" w14:textId="77777777" w:rsidR="00000000" w:rsidRDefault="00890A51">
      <w:pPr>
        <w:pStyle w:val="-0"/>
        <w:rPr>
          <w:rFonts w:hint="cs"/>
          <w:rtl/>
        </w:rPr>
      </w:pPr>
    </w:p>
    <w:p w14:paraId="4285B97B" w14:textId="77777777" w:rsidR="00000000" w:rsidRDefault="00890A51">
      <w:pPr>
        <w:pStyle w:val="a0"/>
        <w:rPr>
          <w:rFonts w:hint="cs"/>
          <w:rtl/>
        </w:rPr>
      </w:pPr>
    </w:p>
    <w:p w14:paraId="1F297881" w14:textId="77777777" w:rsidR="00000000" w:rsidRDefault="00890A51">
      <w:pPr>
        <w:pStyle w:val="af1"/>
        <w:rPr>
          <w:rtl/>
        </w:rPr>
      </w:pPr>
      <w:r>
        <w:rPr>
          <w:rtl/>
        </w:rPr>
        <w:t>היו"ר</w:t>
      </w:r>
      <w:r>
        <w:rPr>
          <w:rFonts w:hint="cs"/>
          <w:rtl/>
        </w:rPr>
        <w:t xml:space="preserve"> יולי-יואל אדלשטיין</w:t>
      </w:r>
      <w:r>
        <w:rPr>
          <w:rtl/>
        </w:rPr>
        <w:t>:</w:t>
      </w:r>
    </w:p>
    <w:p w14:paraId="1500B805" w14:textId="77777777" w:rsidR="00000000" w:rsidRDefault="00890A51">
      <w:pPr>
        <w:pStyle w:val="a0"/>
        <w:rPr>
          <w:rtl/>
        </w:rPr>
      </w:pPr>
    </w:p>
    <w:p w14:paraId="57A05269" w14:textId="77777777" w:rsidR="00000000" w:rsidRDefault="00890A51">
      <w:pPr>
        <w:pStyle w:val="a0"/>
        <w:rPr>
          <w:rFonts w:hint="cs"/>
          <w:rtl/>
        </w:rPr>
      </w:pPr>
      <w:r>
        <w:rPr>
          <w:rFonts w:hint="cs"/>
          <w:rtl/>
        </w:rPr>
        <w:t>אנחנו חוזרים סעיף אחד אחורה בסדר-היום, להצעת חוק הפיקוח על עסקי ביטוח (תיקון מס' 12) (תיקון), התשס"ד-2004. יציג את ההצעה יושב-ראש ועדת הכספים, חבר הכנסת אברהם הירשזון.</w:t>
      </w:r>
    </w:p>
    <w:p w14:paraId="3C8661A2" w14:textId="77777777" w:rsidR="00000000" w:rsidRDefault="00890A51">
      <w:pPr>
        <w:pStyle w:val="a0"/>
        <w:rPr>
          <w:rFonts w:hint="cs"/>
          <w:rtl/>
        </w:rPr>
      </w:pPr>
      <w:r>
        <w:rPr>
          <w:rFonts w:hint="cs"/>
          <w:rtl/>
        </w:rPr>
        <w:t xml:space="preserve"> </w:t>
      </w:r>
    </w:p>
    <w:p w14:paraId="0A5C5561" w14:textId="77777777" w:rsidR="00000000" w:rsidRDefault="00890A51">
      <w:pPr>
        <w:pStyle w:val="a"/>
        <w:rPr>
          <w:rtl/>
        </w:rPr>
      </w:pPr>
      <w:bookmarkStart w:id="444" w:name="_Toc77593451"/>
      <w:r>
        <w:rPr>
          <w:rtl/>
        </w:rPr>
        <w:t>אברהם הירשזון</w:t>
      </w:r>
      <w:r>
        <w:rPr>
          <w:rtl/>
        </w:rPr>
        <w:t xml:space="preserve"> (יו"ר ועדת הכספים):</w:t>
      </w:r>
      <w:bookmarkEnd w:id="444"/>
    </w:p>
    <w:p w14:paraId="13440F55" w14:textId="77777777" w:rsidR="00000000" w:rsidRDefault="00890A51">
      <w:pPr>
        <w:pStyle w:val="a0"/>
        <w:rPr>
          <w:rFonts w:hint="cs"/>
          <w:rtl/>
        </w:rPr>
      </w:pPr>
      <w:r>
        <w:rPr>
          <w:rFonts w:hint="cs"/>
          <w:rtl/>
        </w:rPr>
        <w:t xml:space="preserve">                                              </w:t>
      </w:r>
    </w:p>
    <w:p w14:paraId="350CDFFC" w14:textId="77777777" w:rsidR="00000000" w:rsidRDefault="00890A51">
      <w:pPr>
        <w:pStyle w:val="a0"/>
        <w:rPr>
          <w:rFonts w:hint="cs"/>
          <w:rtl/>
        </w:rPr>
      </w:pPr>
      <w:r>
        <w:rPr>
          <w:rFonts w:hint="cs"/>
          <w:rtl/>
        </w:rPr>
        <w:t>רבותי חברי הכנסת, אני מתכבד להביא בפניכם לקריאה שנייה ושלישית את סעיף 6 שפוצל בזמנו מהתיקון לפקודת מס הכנסה מס' 140, שעוסק בתיקון חוק הפיקוח על עסקי הביטוח, תיקון מס' 12. הוועדה פיצלה את ה</w:t>
      </w:r>
      <w:r>
        <w:rPr>
          <w:rFonts w:hint="cs"/>
          <w:rtl/>
        </w:rPr>
        <w:t>חוק, כי התכוונה להוסיף תיקונים מהותיים לסעיף זה. בעקבות דיונים שהיא קיימה עם לשכת רואי-החשבון ועם אנשי הביטוח בעת הדיון הנוסף בוועדה בסעיף זה, הוחלט לאשרו כנוסחו בהצעת החוק שעברה קריאה ראשונה, כיוון שהוא עוסק בתיקון כמה טעויות טכניות שנפלו בהצעת החוק המקור</w:t>
      </w:r>
      <w:r>
        <w:rPr>
          <w:rFonts w:hint="cs"/>
          <w:rtl/>
        </w:rPr>
        <w:t>ית, וכן לקבוע שתחילתו תידחה ל-1 בינואר 2005, במקום 1 ביולי 2004.</w:t>
      </w:r>
    </w:p>
    <w:p w14:paraId="49F9918D" w14:textId="77777777" w:rsidR="00000000" w:rsidRDefault="00890A51">
      <w:pPr>
        <w:pStyle w:val="a0"/>
        <w:rPr>
          <w:rFonts w:hint="cs"/>
          <w:rtl/>
        </w:rPr>
      </w:pPr>
    </w:p>
    <w:p w14:paraId="0651A13F" w14:textId="77777777" w:rsidR="00000000" w:rsidRDefault="00890A51">
      <w:pPr>
        <w:pStyle w:val="a0"/>
        <w:rPr>
          <w:rFonts w:hint="cs"/>
          <w:rtl/>
        </w:rPr>
      </w:pPr>
      <w:r>
        <w:rPr>
          <w:rFonts w:hint="cs"/>
          <w:rtl/>
        </w:rPr>
        <w:t xml:space="preserve">בעת הישיבה קיבלה הוועדה הבטחה כי אנשי מס הכנסה יביאו את הצעת התיקונים המהותיים לוועדת שרים לענייני חקיקה עד 30 באוגוסט 2004, לאחר שקיבלו את הצעות והסכמות הגופים המקצועיים. ועדת הכספים תחזיק </w:t>
      </w:r>
      <w:r>
        <w:rPr>
          <w:rFonts w:hint="cs"/>
          <w:rtl/>
        </w:rPr>
        <w:t>את ידה על הדופק ותעקוב אחר התיקון הנדרש בחקיקה. אני קורא לכם לאשר את הצעת החוק בקריאה שנייה ושלישית, ואם יש הסתייגויות, לדחות את כולן. תודה רבה.</w:t>
      </w:r>
    </w:p>
    <w:p w14:paraId="04A3AB42" w14:textId="77777777" w:rsidR="00000000" w:rsidRDefault="00890A51">
      <w:pPr>
        <w:pStyle w:val="a0"/>
        <w:rPr>
          <w:rFonts w:hint="cs"/>
          <w:rtl/>
        </w:rPr>
      </w:pPr>
    </w:p>
    <w:p w14:paraId="15EDAD64" w14:textId="77777777" w:rsidR="00000000" w:rsidRDefault="00890A51">
      <w:pPr>
        <w:pStyle w:val="af1"/>
        <w:rPr>
          <w:rtl/>
        </w:rPr>
      </w:pPr>
      <w:r>
        <w:rPr>
          <w:rtl/>
        </w:rPr>
        <w:t>היו"ר</w:t>
      </w:r>
      <w:r>
        <w:rPr>
          <w:rFonts w:hint="cs"/>
          <w:rtl/>
        </w:rPr>
        <w:t xml:space="preserve"> יולי-יואל אדלשטיין</w:t>
      </w:r>
      <w:r>
        <w:rPr>
          <w:rtl/>
        </w:rPr>
        <w:t>:</w:t>
      </w:r>
    </w:p>
    <w:p w14:paraId="5A218176" w14:textId="77777777" w:rsidR="00000000" w:rsidRDefault="00890A51">
      <w:pPr>
        <w:pStyle w:val="a0"/>
        <w:rPr>
          <w:rtl/>
        </w:rPr>
      </w:pPr>
    </w:p>
    <w:p w14:paraId="5270652E" w14:textId="77777777" w:rsidR="00000000" w:rsidRDefault="00890A51">
      <w:pPr>
        <w:pStyle w:val="a0"/>
        <w:rPr>
          <w:rFonts w:hint="cs"/>
          <w:rtl/>
        </w:rPr>
      </w:pPr>
      <w:r>
        <w:rPr>
          <w:rFonts w:hint="cs"/>
          <w:rtl/>
        </w:rPr>
        <w:t xml:space="preserve">תודה ליושב-ראש ועדת הכספים. אני שמח לבשר לו שאין הסתייגויות לחוק הזה. </w:t>
      </w:r>
    </w:p>
    <w:p w14:paraId="3CE68355" w14:textId="77777777" w:rsidR="00000000" w:rsidRDefault="00890A51">
      <w:pPr>
        <w:pStyle w:val="a0"/>
        <w:rPr>
          <w:rFonts w:hint="cs"/>
          <w:rtl/>
        </w:rPr>
      </w:pPr>
    </w:p>
    <w:p w14:paraId="724923C0" w14:textId="77777777" w:rsidR="00000000" w:rsidRDefault="00890A51">
      <w:pPr>
        <w:pStyle w:val="a0"/>
        <w:rPr>
          <w:rFonts w:hint="cs"/>
          <w:rtl/>
        </w:rPr>
      </w:pPr>
      <w:r>
        <w:rPr>
          <w:rFonts w:hint="cs"/>
          <w:rtl/>
        </w:rPr>
        <w:t>לכן נוכל לע</w:t>
      </w:r>
      <w:r>
        <w:rPr>
          <w:rFonts w:hint="cs"/>
          <w:rtl/>
        </w:rPr>
        <w:t xml:space="preserve">בור להצבעה על הצעת </w:t>
      </w:r>
      <w:r>
        <w:rPr>
          <w:rtl/>
        </w:rPr>
        <w:t xml:space="preserve">חוק הפיקוח על עסקי ביטוח (תיקון מס' 12) (תיקון), התשס"ד-2004 </w:t>
      </w:r>
      <w:r>
        <w:rPr>
          <w:rFonts w:hint="cs"/>
          <w:rtl/>
        </w:rPr>
        <w:t xml:space="preserve">- </w:t>
      </w:r>
      <w:r>
        <w:rPr>
          <w:rtl/>
        </w:rPr>
        <w:t>קריאה שני</w:t>
      </w:r>
      <w:r>
        <w:rPr>
          <w:rFonts w:hint="cs"/>
          <w:rtl/>
        </w:rPr>
        <w:t>י</w:t>
      </w:r>
      <w:r>
        <w:rPr>
          <w:rtl/>
        </w:rPr>
        <w:t>ה וקריאה שלישית</w:t>
      </w:r>
      <w:r>
        <w:rPr>
          <w:rFonts w:hint="cs"/>
          <w:rtl/>
        </w:rPr>
        <w:t xml:space="preserve">. אנחנו נצביע קודם כול על החוק בקריאה שנייה. </w:t>
      </w:r>
    </w:p>
    <w:p w14:paraId="7AED6EB6" w14:textId="77777777" w:rsidR="00000000" w:rsidRDefault="00890A51">
      <w:pPr>
        <w:pStyle w:val="a0"/>
        <w:rPr>
          <w:rFonts w:hint="cs"/>
          <w:rtl/>
        </w:rPr>
      </w:pPr>
    </w:p>
    <w:p w14:paraId="01BD46F7" w14:textId="77777777" w:rsidR="00000000" w:rsidRDefault="00890A51">
      <w:pPr>
        <w:pStyle w:val="a0"/>
        <w:rPr>
          <w:rFonts w:hint="cs"/>
          <w:rtl/>
        </w:rPr>
      </w:pPr>
    </w:p>
    <w:p w14:paraId="5558152C" w14:textId="77777777" w:rsidR="00000000" w:rsidRDefault="00890A51">
      <w:pPr>
        <w:pStyle w:val="ab"/>
        <w:bidi/>
        <w:rPr>
          <w:rFonts w:hint="cs"/>
          <w:rtl/>
        </w:rPr>
      </w:pPr>
      <w:r>
        <w:rPr>
          <w:rFonts w:hint="cs"/>
          <w:rtl/>
        </w:rPr>
        <w:t>ה</w:t>
      </w:r>
      <w:bookmarkStart w:id="445" w:name="CS28883FI0028883T30_06_2004_15_27_11"/>
      <w:bookmarkEnd w:id="445"/>
      <w:r>
        <w:rPr>
          <w:rFonts w:hint="cs"/>
          <w:rtl/>
        </w:rPr>
        <w:t>צבעה מס' 17</w:t>
      </w:r>
    </w:p>
    <w:p w14:paraId="2F310F9B" w14:textId="77777777" w:rsidR="00000000" w:rsidRDefault="00890A51">
      <w:pPr>
        <w:pStyle w:val="a0"/>
        <w:rPr>
          <w:rFonts w:hint="cs"/>
          <w:rtl/>
        </w:rPr>
      </w:pPr>
    </w:p>
    <w:p w14:paraId="083076E4" w14:textId="77777777" w:rsidR="00000000" w:rsidRDefault="00890A51">
      <w:pPr>
        <w:pStyle w:val="ac"/>
        <w:bidi/>
        <w:rPr>
          <w:rFonts w:hint="cs"/>
          <w:rtl/>
        </w:rPr>
      </w:pPr>
      <w:r>
        <w:rPr>
          <w:rFonts w:hint="cs"/>
          <w:rtl/>
        </w:rPr>
        <w:t xml:space="preserve">בעד סעיפים 1-3 </w:t>
      </w:r>
      <w:r>
        <w:rPr>
          <w:rtl/>
        </w:rPr>
        <w:t>–</w:t>
      </w:r>
      <w:r>
        <w:rPr>
          <w:rFonts w:hint="cs"/>
          <w:rtl/>
        </w:rPr>
        <w:t xml:space="preserve"> 10</w:t>
      </w:r>
    </w:p>
    <w:p w14:paraId="464DCA8A" w14:textId="77777777" w:rsidR="00000000" w:rsidRDefault="00890A51">
      <w:pPr>
        <w:pStyle w:val="ac"/>
        <w:bidi/>
        <w:rPr>
          <w:rFonts w:hint="cs"/>
          <w:rtl/>
        </w:rPr>
      </w:pPr>
      <w:r>
        <w:rPr>
          <w:rFonts w:hint="cs"/>
          <w:rtl/>
        </w:rPr>
        <w:t xml:space="preserve">נגד </w:t>
      </w:r>
      <w:r>
        <w:rPr>
          <w:rtl/>
        </w:rPr>
        <w:t>–</w:t>
      </w:r>
      <w:r>
        <w:rPr>
          <w:rFonts w:hint="cs"/>
          <w:rtl/>
        </w:rPr>
        <w:t xml:space="preserve"> אין</w:t>
      </w:r>
    </w:p>
    <w:p w14:paraId="315FF570"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49579357" w14:textId="77777777" w:rsidR="00000000" w:rsidRDefault="00890A51">
      <w:pPr>
        <w:pStyle w:val="ad"/>
        <w:bidi/>
        <w:rPr>
          <w:rFonts w:hint="cs"/>
          <w:rtl/>
        </w:rPr>
      </w:pPr>
      <w:r>
        <w:rPr>
          <w:rFonts w:hint="cs"/>
          <w:rtl/>
        </w:rPr>
        <w:t>סעיפים 1-3 נתקבלו.</w:t>
      </w:r>
    </w:p>
    <w:p w14:paraId="3FBC5FA6" w14:textId="77777777" w:rsidR="00000000" w:rsidRDefault="00890A51">
      <w:pPr>
        <w:pStyle w:val="a0"/>
        <w:rPr>
          <w:rFonts w:hint="cs"/>
          <w:rtl/>
        </w:rPr>
      </w:pPr>
    </w:p>
    <w:p w14:paraId="38AE447D" w14:textId="77777777" w:rsidR="00000000" w:rsidRDefault="00890A51">
      <w:pPr>
        <w:pStyle w:val="af1"/>
        <w:rPr>
          <w:rFonts w:hint="cs"/>
          <w:rtl/>
        </w:rPr>
      </w:pPr>
    </w:p>
    <w:p w14:paraId="10863971" w14:textId="77777777" w:rsidR="00000000" w:rsidRDefault="00890A51">
      <w:pPr>
        <w:pStyle w:val="af1"/>
        <w:rPr>
          <w:rFonts w:hint="cs"/>
          <w:rtl/>
        </w:rPr>
      </w:pPr>
    </w:p>
    <w:p w14:paraId="08566937" w14:textId="77777777" w:rsidR="00000000" w:rsidRDefault="00890A51">
      <w:pPr>
        <w:pStyle w:val="af1"/>
        <w:rPr>
          <w:rFonts w:hint="cs"/>
          <w:rtl/>
        </w:rPr>
      </w:pPr>
    </w:p>
    <w:p w14:paraId="760F0931" w14:textId="77777777" w:rsidR="00000000" w:rsidRDefault="00890A51">
      <w:pPr>
        <w:pStyle w:val="af1"/>
        <w:rPr>
          <w:rtl/>
        </w:rPr>
      </w:pPr>
      <w:r>
        <w:rPr>
          <w:rtl/>
        </w:rPr>
        <w:t>היו"ר</w:t>
      </w:r>
      <w:r>
        <w:rPr>
          <w:rFonts w:hint="cs"/>
          <w:rtl/>
        </w:rPr>
        <w:t xml:space="preserve"> יולי-יואל אדלשט</w:t>
      </w:r>
      <w:r>
        <w:rPr>
          <w:rFonts w:hint="cs"/>
          <w:rtl/>
        </w:rPr>
        <w:t>יין</w:t>
      </w:r>
      <w:r>
        <w:rPr>
          <w:rtl/>
        </w:rPr>
        <w:t>:</w:t>
      </w:r>
    </w:p>
    <w:p w14:paraId="39E08F11" w14:textId="77777777" w:rsidR="00000000" w:rsidRDefault="00890A51">
      <w:pPr>
        <w:pStyle w:val="a0"/>
        <w:rPr>
          <w:rtl/>
        </w:rPr>
      </w:pPr>
    </w:p>
    <w:p w14:paraId="76DD5929" w14:textId="77777777" w:rsidR="00000000" w:rsidRDefault="00890A51">
      <w:pPr>
        <w:pStyle w:val="a0"/>
        <w:rPr>
          <w:rFonts w:hint="cs"/>
          <w:rtl/>
        </w:rPr>
      </w:pPr>
      <w:r>
        <w:rPr>
          <w:rFonts w:hint="cs"/>
          <w:rtl/>
        </w:rPr>
        <w:t xml:space="preserve">בעד - 10, אין מתנגדים או נמנעים. החוק אושר בקריאה שנייה, וזה מאפשר לנו להצביע עליו גם בקריאה שלישית. </w:t>
      </w:r>
    </w:p>
    <w:p w14:paraId="24B27FDE" w14:textId="77777777" w:rsidR="00000000" w:rsidRDefault="00890A51">
      <w:pPr>
        <w:pStyle w:val="a0"/>
        <w:rPr>
          <w:rFonts w:hint="cs"/>
          <w:rtl/>
        </w:rPr>
      </w:pPr>
    </w:p>
    <w:p w14:paraId="6EE038CB" w14:textId="77777777" w:rsidR="00000000" w:rsidRDefault="00890A51">
      <w:pPr>
        <w:pStyle w:val="ab"/>
        <w:bidi/>
        <w:rPr>
          <w:rFonts w:hint="cs"/>
          <w:rtl/>
        </w:rPr>
      </w:pPr>
      <w:r>
        <w:rPr>
          <w:rFonts w:hint="cs"/>
          <w:rtl/>
        </w:rPr>
        <w:t>הצבעה מס' 18</w:t>
      </w:r>
    </w:p>
    <w:p w14:paraId="2AEFB916" w14:textId="77777777" w:rsidR="00000000" w:rsidRDefault="00890A51">
      <w:pPr>
        <w:pStyle w:val="a0"/>
        <w:rPr>
          <w:rFonts w:hint="cs"/>
          <w:rtl/>
        </w:rPr>
      </w:pPr>
    </w:p>
    <w:p w14:paraId="499C45DA" w14:textId="77777777" w:rsidR="00000000" w:rsidRDefault="00890A51">
      <w:pPr>
        <w:pStyle w:val="ac"/>
        <w:bidi/>
        <w:rPr>
          <w:rFonts w:hint="cs"/>
          <w:rtl/>
        </w:rPr>
      </w:pPr>
      <w:r>
        <w:rPr>
          <w:rFonts w:hint="cs"/>
          <w:rtl/>
        </w:rPr>
        <w:t>בעד החוק - 12</w:t>
      </w:r>
    </w:p>
    <w:p w14:paraId="0B309344" w14:textId="77777777" w:rsidR="00000000" w:rsidRDefault="00890A51">
      <w:pPr>
        <w:pStyle w:val="ac"/>
        <w:bidi/>
        <w:rPr>
          <w:rFonts w:hint="cs"/>
          <w:rtl/>
        </w:rPr>
      </w:pPr>
      <w:r>
        <w:rPr>
          <w:rFonts w:hint="cs"/>
          <w:rtl/>
        </w:rPr>
        <w:t>נגד - אין</w:t>
      </w:r>
    </w:p>
    <w:p w14:paraId="618E4DBA" w14:textId="77777777" w:rsidR="00000000" w:rsidRDefault="00890A51">
      <w:pPr>
        <w:pStyle w:val="ac"/>
        <w:bidi/>
        <w:rPr>
          <w:rFonts w:hint="cs"/>
          <w:rtl/>
        </w:rPr>
      </w:pPr>
      <w:r>
        <w:rPr>
          <w:rFonts w:hint="cs"/>
          <w:rtl/>
        </w:rPr>
        <w:t xml:space="preserve">נמנעים </w:t>
      </w:r>
      <w:r>
        <w:rPr>
          <w:rtl/>
        </w:rPr>
        <w:t>–</w:t>
      </w:r>
      <w:r>
        <w:rPr>
          <w:rFonts w:hint="cs"/>
          <w:rtl/>
        </w:rPr>
        <w:t xml:space="preserve"> 1</w:t>
      </w:r>
    </w:p>
    <w:p w14:paraId="2B48B0FD" w14:textId="77777777" w:rsidR="00000000" w:rsidRDefault="00890A51">
      <w:pPr>
        <w:pStyle w:val="ad"/>
        <w:bidi/>
        <w:rPr>
          <w:rFonts w:hint="cs"/>
          <w:rtl/>
        </w:rPr>
      </w:pPr>
      <w:r>
        <w:rPr>
          <w:rFonts w:hint="cs"/>
          <w:rtl/>
        </w:rPr>
        <w:t>חוק הפיקוח על עסקי ביטוח (תיקון מס' 12) (תיקון), התשס"ד-2004, נתקבל.</w:t>
      </w:r>
    </w:p>
    <w:p w14:paraId="1EBA9A47" w14:textId="77777777" w:rsidR="00000000" w:rsidRDefault="00890A51">
      <w:pPr>
        <w:pStyle w:val="a2"/>
        <w:rPr>
          <w:rFonts w:hint="cs"/>
          <w:rtl/>
        </w:rPr>
      </w:pPr>
    </w:p>
    <w:p w14:paraId="77BD4A64" w14:textId="77777777" w:rsidR="00000000" w:rsidRDefault="00890A51">
      <w:pPr>
        <w:pStyle w:val="a0"/>
        <w:rPr>
          <w:rFonts w:hint="cs"/>
          <w:rtl/>
        </w:rPr>
      </w:pPr>
    </w:p>
    <w:p w14:paraId="33DBCBCD" w14:textId="77777777" w:rsidR="00000000" w:rsidRDefault="00890A51">
      <w:pPr>
        <w:pStyle w:val="af1"/>
        <w:rPr>
          <w:rtl/>
        </w:rPr>
      </w:pPr>
      <w:r>
        <w:rPr>
          <w:rtl/>
        </w:rPr>
        <w:t>היו"ר</w:t>
      </w:r>
      <w:r>
        <w:rPr>
          <w:rFonts w:hint="cs"/>
          <w:rtl/>
        </w:rPr>
        <w:t xml:space="preserve"> יולי-יואל אדלשטיין</w:t>
      </w:r>
      <w:r>
        <w:rPr>
          <w:rtl/>
        </w:rPr>
        <w:t>:</w:t>
      </w:r>
    </w:p>
    <w:p w14:paraId="1226397D" w14:textId="77777777" w:rsidR="00000000" w:rsidRDefault="00890A51">
      <w:pPr>
        <w:pStyle w:val="a0"/>
        <w:rPr>
          <w:rtl/>
        </w:rPr>
      </w:pPr>
    </w:p>
    <w:p w14:paraId="5F7824DC" w14:textId="77777777" w:rsidR="00000000" w:rsidRDefault="00890A51">
      <w:pPr>
        <w:pStyle w:val="a0"/>
        <w:rPr>
          <w:rFonts w:hint="cs"/>
          <w:rtl/>
        </w:rPr>
      </w:pPr>
      <w:r>
        <w:rPr>
          <w:rFonts w:hint="cs"/>
          <w:rtl/>
        </w:rPr>
        <w:t xml:space="preserve">בעד - 12, אין מתנגדים ויש נמנע אחד. חוק </w:t>
      </w:r>
      <w:r>
        <w:rPr>
          <w:rtl/>
        </w:rPr>
        <w:t>הפיקוח על עסקי ביטוח (תיקון מס' 12) (תיקון), התשס"ד-2004</w:t>
      </w:r>
      <w:r>
        <w:rPr>
          <w:rFonts w:hint="cs"/>
          <w:rtl/>
        </w:rPr>
        <w:t>,</w:t>
      </w:r>
      <w:r>
        <w:rPr>
          <w:rtl/>
        </w:rPr>
        <w:t xml:space="preserve"> </w:t>
      </w:r>
      <w:r>
        <w:rPr>
          <w:rFonts w:hint="cs"/>
          <w:rtl/>
        </w:rPr>
        <w:t xml:space="preserve">אושר בשלוש קריאות. </w:t>
      </w:r>
    </w:p>
    <w:p w14:paraId="1F2AEB75" w14:textId="77777777" w:rsidR="00000000" w:rsidRDefault="00890A51">
      <w:pPr>
        <w:pStyle w:val="a2"/>
        <w:jc w:val="left"/>
        <w:rPr>
          <w:rtl/>
        </w:rPr>
      </w:pPr>
    </w:p>
    <w:p w14:paraId="4C97B1AF" w14:textId="77777777" w:rsidR="00000000" w:rsidRDefault="00890A51">
      <w:pPr>
        <w:pStyle w:val="a2"/>
        <w:jc w:val="left"/>
        <w:rPr>
          <w:rFonts w:hint="cs"/>
          <w:rtl/>
        </w:rPr>
      </w:pPr>
    </w:p>
    <w:p w14:paraId="728859AB" w14:textId="77777777" w:rsidR="00000000" w:rsidRDefault="00890A51">
      <w:pPr>
        <w:pStyle w:val="a2"/>
        <w:rPr>
          <w:rFonts w:hint="cs"/>
          <w:rtl/>
        </w:rPr>
      </w:pPr>
      <w:bookmarkStart w:id="446" w:name="_Toc77593452"/>
      <w:r>
        <w:rPr>
          <w:rFonts w:hint="cs"/>
          <w:rtl/>
        </w:rPr>
        <w:t>שאילתות ותשובות</w:t>
      </w:r>
      <w:bookmarkEnd w:id="446"/>
    </w:p>
    <w:p w14:paraId="73E4DFD1" w14:textId="77777777" w:rsidR="00000000" w:rsidRDefault="00890A51">
      <w:pPr>
        <w:pStyle w:val="a0"/>
        <w:rPr>
          <w:rFonts w:hint="cs"/>
          <w:rtl/>
        </w:rPr>
      </w:pPr>
    </w:p>
    <w:p w14:paraId="2E6B47F1" w14:textId="77777777" w:rsidR="00000000" w:rsidRDefault="00890A51">
      <w:pPr>
        <w:pStyle w:val="af1"/>
        <w:rPr>
          <w:rtl/>
        </w:rPr>
      </w:pPr>
      <w:r>
        <w:rPr>
          <w:rtl/>
        </w:rPr>
        <w:t>היו"ר</w:t>
      </w:r>
      <w:r>
        <w:rPr>
          <w:rFonts w:hint="cs"/>
          <w:rtl/>
        </w:rPr>
        <w:t xml:space="preserve"> יולי-יואל אדלשטיין</w:t>
      </w:r>
      <w:r>
        <w:rPr>
          <w:rtl/>
        </w:rPr>
        <w:t>:</w:t>
      </w:r>
    </w:p>
    <w:p w14:paraId="64B3BB7F" w14:textId="77777777" w:rsidR="00000000" w:rsidRDefault="00890A51">
      <w:pPr>
        <w:pStyle w:val="a0"/>
        <w:rPr>
          <w:rtl/>
        </w:rPr>
      </w:pPr>
    </w:p>
    <w:p w14:paraId="5E2CD3E5" w14:textId="77777777" w:rsidR="00000000" w:rsidRDefault="00890A51">
      <w:pPr>
        <w:pStyle w:val="a0"/>
        <w:rPr>
          <w:rFonts w:hint="cs"/>
          <w:rtl/>
        </w:rPr>
      </w:pPr>
      <w:r>
        <w:rPr>
          <w:rFonts w:hint="cs"/>
          <w:rtl/>
        </w:rPr>
        <w:t xml:space="preserve">הנושא הבא שלנו הוא שאילתות לשר התעשייה, המסחר והתעסוקה. ישיב סגן השר, חבר הכנסת מיכאל רצון. </w:t>
      </w:r>
      <w:r>
        <w:rPr>
          <w:rFonts w:hint="cs"/>
          <w:rtl/>
        </w:rPr>
        <w:t>סגן השר ישיב על שאילתא מס' 1515, של חבר הכנסת טלב אלסאנע, שלא נמצא כאן.</w:t>
      </w:r>
    </w:p>
    <w:p w14:paraId="78C9F372" w14:textId="77777777" w:rsidR="00000000" w:rsidRDefault="00890A51">
      <w:pPr>
        <w:pStyle w:val="a0"/>
        <w:rPr>
          <w:rFonts w:hint="cs"/>
          <w:rtl/>
        </w:rPr>
      </w:pPr>
    </w:p>
    <w:p w14:paraId="768D54E5" w14:textId="77777777" w:rsidR="00000000" w:rsidRDefault="00890A51">
      <w:pPr>
        <w:pStyle w:val="a1"/>
        <w:jc w:val="center"/>
        <w:rPr>
          <w:rtl/>
        </w:rPr>
      </w:pPr>
      <w:bookmarkStart w:id="447" w:name="CQ25879FI0025879T30_06_2004_16_11_24"/>
      <w:bookmarkStart w:id="448" w:name="_Toc77593453"/>
      <w:bookmarkEnd w:id="447"/>
      <w:r>
        <w:rPr>
          <w:rtl/>
        </w:rPr>
        <w:t>1515. כפר רועים באזור עובדה</w:t>
      </w:r>
      <w:bookmarkEnd w:id="448"/>
    </w:p>
    <w:p w14:paraId="26FED865" w14:textId="77777777" w:rsidR="00000000" w:rsidRDefault="00890A51">
      <w:pPr>
        <w:pStyle w:val="a0"/>
        <w:rPr>
          <w:rFonts w:hint="cs"/>
          <w:rtl/>
        </w:rPr>
      </w:pPr>
    </w:p>
    <w:p w14:paraId="19C05045" w14:textId="77777777" w:rsidR="00000000" w:rsidRDefault="00890A51">
      <w:pPr>
        <w:pStyle w:val="a0"/>
        <w:ind w:firstLine="0"/>
        <w:rPr>
          <w:bCs/>
          <w:u w:val="single"/>
        </w:rPr>
      </w:pPr>
      <w:bookmarkStart w:id="449" w:name="ESQ25879"/>
      <w:bookmarkStart w:id="450" w:name="TextBody8"/>
      <w:bookmarkEnd w:id="449"/>
      <w:r>
        <w:rPr>
          <w:bCs/>
          <w:u w:val="single"/>
          <w:rtl/>
        </w:rPr>
        <w:t>חבר</w:t>
      </w:r>
      <w:bookmarkEnd w:id="450"/>
      <w:r>
        <w:rPr>
          <w:rFonts w:hint="cs"/>
          <w:bCs/>
          <w:u w:val="single"/>
          <w:rtl/>
        </w:rPr>
        <w:t xml:space="preserve"> הכנסת </w:t>
      </w:r>
      <w:bookmarkStart w:id="451" w:name="TextBody2"/>
      <w:r>
        <w:rPr>
          <w:bCs/>
          <w:u w:val="single"/>
          <w:rtl/>
        </w:rPr>
        <w:t>טלב אלסאנע</w:t>
      </w:r>
      <w:bookmarkEnd w:id="451"/>
      <w:r>
        <w:rPr>
          <w:rFonts w:hint="cs"/>
          <w:bCs/>
          <w:u w:val="single"/>
          <w:rtl/>
        </w:rPr>
        <w:t xml:space="preserve"> </w:t>
      </w:r>
      <w:bookmarkStart w:id="452" w:name="TextBody9"/>
      <w:r>
        <w:rPr>
          <w:bCs/>
          <w:u w:val="single"/>
          <w:rtl/>
        </w:rPr>
        <w:t>שאל</w:t>
      </w:r>
      <w:bookmarkEnd w:id="452"/>
      <w:r>
        <w:rPr>
          <w:rFonts w:hint="cs"/>
          <w:bCs/>
          <w:u w:val="single"/>
          <w:rtl/>
        </w:rPr>
        <w:t xml:space="preserve"> את</w:t>
      </w:r>
      <w:bookmarkStart w:id="453" w:name="TextBody12"/>
      <w:r>
        <w:rPr>
          <w:bCs/>
          <w:u w:val="single"/>
          <w:rtl/>
        </w:rPr>
        <w:t xml:space="preserve"> </w:t>
      </w:r>
      <w:bookmarkEnd w:id="453"/>
      <w:r>
        <w:rPr>
          <w:bCs/>
          <w:u w:val="single"/>
          <w:rtl/>
        </w:rPr>
        <w:t>שר התעשייה, המסחר והתעסוקה</w:t>
      </w:r>
    </w:p>
    <w:p w14:paraId="01D415AD" w14:textId="77777777" w:rsidR="00000000" w:rsidRDefault="00890A51">
      <w:pPr>
        <w:pStyle w:val="a0"/>
        <w:ind w:firstLine="720"/>
      </w:pPr>
      <w:bookmarkStart w:id="454" w:name="TextBody4"/>
      <w:r>
        <w:rPr>
          <w:rtl/>
        </w:rPr>
        <w:t xml:space="preserve"> ביום כ' בסיוון התשס"ד (9 ביוני 2004):</w:t>
      </w:r>
      <w:bookmarkEnd w:id="454"/>
    </w:p>
    <w:p w14:paraId="40504093" w14:textId="77777777" w:rsidR="00000000" w:rsidRDefault="00890A51">
      <w:pPr>
        <w:pStyle w:val="a0"/>
        <w:rPr>
          <w:rFonts w:hint="cs"/>
          <w:rtl/>
        </w:rPr>
      </w:pPr>
    </w:p>
    <w:p w14:paraId="61CA201E" w14:textId="77777777" w:rsidR="00000000" w:rsidRDefault="00890A51">
      <w:pPr>
        <w:pStyle w:val="a0"/>
        <w:rPr>
          <w:rFonts w:hint="cs"/>
        </w:rPr>
      </w:pPr>
    </w:p>
    <w:p w14:paraId="223F1224" w14:textId="77777777" w:rsidR="00000000" w:rsidRDefault="00890A51">
      <w:pPr>
        <w:pStyle w:val="a0"/>
        <w:ind w:firstLine="720"/>
      </w:pPr>
      <w:bookmarkStart w:id="455" w:name="TextBody3"/>
      <w:r>
        <w:rPr>
          <w:rtl/>
        </w:rPr>
        <w:t xml:space="preserve">בשנת 1994 </w:t>
      </w:r>
      <w:r>
        <w:rPr>
          <w:rFonts w:hint="cs"/>
          <w:rtl/>
        </w:rPr>
        <w:t xml:space="preserve">התחייבה </w:t>
      </w:r>
      <w:r>
        <w:rPr>
          <w:rtl/>
        </w:rPr>
        <w:t>ממשלת ישראל לתכנן "משכנות</w:t>
      </w:r>
      <w:r>
        <w:rPr>
          <w:rFonts w:hint="cs"/>
          <w:rtl/>
        </w:rPr>
        <w:t xml:space="preserve"> </w:t>
      </w:r>
      <w:r>
        <w:rPr>
          <w:rtl/>
        </w:rPr>
        <w:t>רועים" עבור בנ</w:t>
      </w:r>
      <w:r>
        <w:rPr>
          <w:rtl/>
        </w:rPr>
        <w:t>י שבט אל</w:t>
      </w:r>
      <w:r>
        <w:rPr>
          <w:rFonts w:hint="cs"/>
          <w:rtl/>
        </w:rPr>
        <w:t>-</w:t>
      </w:r>
      <w:r>
        <w:rPr>
          <w:rtl/>
        </w:rPr>
        <w:t>עזאזמה באזור עובדה בנגב.</w:t>
      </w:r>
      <w:bookmarkEnd w:id="455"/>
    </w:p>
    <w:p w14:paraId="68A7B07D" w14:textId="77777777" w:rsidR="00000000" w:rsidRDefault="00890A51">
      <w:pPr>
        <w:pStyle w:val="a0"/>
        <w:ind w:firstLine="720"/>
      </w:pPr>
    </w:p>
    <w:p w14:paraId="042A9B35" w14:textId="77777777" w:rsidR="00000000" w:rsidRDefault="00890A51">
      <w:pPr>
        <w:pStyle w:val="a0"/>
        <w:ind w:firstLine="720"/>
      </w:pPr>
      <w:r>
        <w:rPr>
          <w:rFonts w:hint="cs"/>
          <w:rtl/>
        </w:rPr>
        <w:t>רצוני לשאול</w:t>
      </w:r>
      <w:r>
        <w:rPr>
          <w:rtl/>
        </w:rPr>
        <w:t>:</w:t>
      </w:r>
    </w:p>
    <w:p w14:paraId="7190F407" w14:textId="77777777" w:rsidR="00000000" w:rsidRDefault="00890A51">
      <w:pPr>
        <w:pStyle w:val="a0"/>
        <w:ind w:firstLine="720"/>
      </w:pPr>
    </w:p>
    <w:p w14:paraId="60EE9E16" w14:textId="77777777" w:rsidR="00000000" w:rsidRDefault="00890A51">
      <w:pPr>
        <w:pStyle w:val="a0"/>
        <w:ind w:firstLine="720"/>
        <w:rPr>
          <w:rFonts w:hint="cs"/>
          <w:rtl/>
        </w:rPr>
      </w:pPr>
      <w:bookmarkStart w:id="456" w:name="TextBody5"/>
      <w:r>
        <w:rPr>
          <w:rFonts w:hint="cs"/>
          <w:rtl/>
        </w:rPr>
        <w:t>1. האם מתוכנן</w:t>
      </w:r>
      <w:r>
        <w:rPr>
          <w:rtl/>
        </w:rPr>
        <w:t xml:space="preserve"> כפר רועים עבור בני שבט אל</w:t>
      </w:r>
      <w:r>
        <w:rPr>
          <w:rFonts w:hint="cs"/>
          <w:rtl/>
        </w:rPr>
        <w:t>-</w:t>
      </w:r>
      <w:r>
        <w:rPr>
          <w:rtl/>
        </w:rPr>
        <w:t>עזאזמה בעובדה</w:t>
      </w:r>
      <w:r>
        <w:rPr>
          <w:rFonts w:hint="cs"/>
          <w:rtl/>
        </w:rPr>
        <w:t xml:space="preserve"> בהתאם להתחייבות דלעיל, ואם לא </w:t>
      </w:r>
      <w:r>
        <w:rPr>
          <w:rtl/>
        </w:rPr>
        <w:t>–</w:t>
      </w:r>
      <w:r>
        <w:rPr>
          <w:rFonts w:hint="cs"/>
          <w:rtl/>
        </w:rPr>
        <w:t xml:space="preserve"> מדוע?</w:t>
      </w:r>
    </w:p>
    <w:p w14:paraId="3D33A169" w14:textId="77777777" w:rsidR="00000000" w:rsidRDefault="00890A51">
      <w:pPr>
        <w:pStyle w:val="a0"/>
        <w:ind w:firstLine="720"/>
        <w:rPr>
          <w:rtl/>
        </w:rPr>
      </w:pPr>
    </w:p>
    <w:p w14:paraId="00C416CF" w14:textId="77777777" w:rsidR="00000000" w:rsidRDefault="00890A51">
      <w:pPr>
        <w:pStyle w:val="a0"/>
        <w:ind w:firstLine="720"/>
        <w:rPr>
          <w:rFonts w:hint="cs"/>
          <w:rtl/>
        </w:rPr>
      </w:pPr>
      <w:r>
        <w:rPr>
          <w:rFonts w:hint="cs"/>
          <w:rtl/>
        </w:rPr>
        <w:t xml:space="preserve">2. </w:t>
      </w:r>
      <w:r>
        <w:rPr>
          <w:rtl/>
        </w:rPr>
        <w:t xml:space="preserve">מה </w:t>
      </w:r>
      <w:r>
        <w:rPr>
          <w:rFonts w:hint="cs"/>
          <w:rtl/>
        </w:rPr>
        <w:t>ייעשה</w:t>
      </w:r>
      <w:r>
        <w:rPr>
          <w:rtl/>
        </w:rPr>
        <w:t xml:space="preserve"> בנדון?</w:t>
      </w:r>
    </w:p>
    <w:p w14:paraId="7DABB89F" w14:textId="77777777" w:rsidR="00000000" w:rsidRDefault="00890A51">
      <w:pPr>
        <w:pStyle w:val="a0"/>
        <w:ind w:firstLine="720"/>
        <w:rPr>
          <w:rFonts w:hint="cs"/>
          <w:rtl/>
        </w:rPr>
      </w:pPr>
    </w:p>
    <w:p w14:paraId="3FD69929" w14:textId="77777777" w:rsidR="00000000" w:rsidRDefault="00890A51">
      <w:pPr>
        <w:pStyle w:val="a0"/>
        <w:ind w:firstLine="0"/>
        <w:rPr>
          <w:rFonts w:hint="cs"/>
          <w:b/>
          <w:bCs/>
          <w:u w:val="single"/>
          <w:rtl/>
        </w:rPr>
      </w:pPr>
      <w:r>
        <w:rPr>
          <w:rFonts w:hint="cs"/>
          <w:b/>
          <w:bCs/>
          <w:u w:val="single"/>
          <w:rtl/>
        </w:rPr>
        <w:t>תשובת סגן שר התעשייה, המסחר והתעסוקה מיכאל רצון:</w:t>
      </w:r>
    </w:p>
    <w:p w14:paraId="26BE8067" w14:textId="77777777" w:rsidR="00000000" w:rsidRDefault="00890A51">
      <w:pPr>
        <w:pStyle w:val="a0"/>
        <w:ind w:firstLine="0"/>
        <w:rPr>
          <w:rFonts w:hint="cs"/>
          <w:rtl/>
        </w:rPr>
      </w:pPr>
      <w:r>
        <w:rPr>
          <w:rFonts w:hint="cs"/>
          <w:rtl/>
        </w:rPr>
        <w:t>(לא נקראה, נמסרה לפרוטוקול)</w:t>
      </w:r>
    </w:p>
    <w:p w14:paraId="7550C655" w14:textId="77777777" w:rsidR="00000000" w:rsidRDefault="00890A51">
      <w:pPr>
        <w:pStyle w:val="a0"/>
        <w:ind w:firstLine="0"/>
        <w:rPr>
          <w:rFonts w:hint="cs"/>
          <w:rtl/>
        </w:rPr>
      </w:pPr>
    </w:p>
    <w:p w14:paraId="36D59FB1" w14:textId="77777777" w:rsidR="00000000" w:rsidRDefault="00890A51">
      <w:pPr>
        <w:pStyle w:val="a0"/>
        <w:rPr>
          <w:rFonts w:cs="David"/>
          <w:sz w:val="48"/>
          <w:szCs w:val="48"/>
        </w:rPr>
      </w:pPr>
      <w:r>
        <w:rPr>
          <w:rFonts w:hint="cs"/>
          <w:rtl/>
        </w:rPr>
        <w:t>על מנת להתייחס ל</w:t>
      </w:r>
      <w:r>
        <w:rPr>
          <w:rFonts w:hint="cs"/>
          <w:rtl/>
        </w:rPr>
        <w:t>שאילתא בנושא התחייבות ממשלת ישראל לתכנן משכנות רועים עבור בני שבט אל-עזאזמה באזור עובדה בנגב, עלינו לקבל את ההחלטה, מושא השאילתא. לא הצלחנו לקבל החלטה זו לא מחבר הכנסת אלסאנע וגם לא ממזכירות הממשלה, זאת מכיוון שלא ניתן למצוא החלטה מעין זו ללא מספר ההחלטה א</w:t>
      </w:r>
      <w:r>
        <w:rPr>
          <w:rFonts w:hint="cs"/>
          <w:rtl/>
        </w:rPr>
        <w:t>ו תאריך. אם יעלה בידיו של חבר הכנסת אלסאנע לאתר את מספר ההחלטה או התאריך, הוא מוזמן להציג שנית את השאילתא.</w:t>
      </w:r>
    </w:p>
    <w:p w14:paraId="3C5C2A09" w14:textId="77777777" w:rsidR="00000000" w:rsidRDefault="00890A51">
      <w:pPr>
        <w:pStyle w:val="a0"/>
        <w:ind w:firstLine="0"/>
        <w:rPr>
          <w:rFonts w:hint="cs"/>
          <w:rtl/>
        </w:rPr>
      </w:pPr>
    </w:p>
    <w:p w14:paraId="36C561DA" w14:textId="77777777" w:rsidR="00000000" w:rsidRDefault="00890A51">
      <w:pPr>
        <w:pStyle w:val="a0"/>
        <w:ind w:firstLine="720"/>
        <w:rPr>
          <w:rtl/>
        </w:rPr>
      </w:pPr>
    </w:p>
    <w:bookmarkEnd w:id="456"/>
    <w:p w14:paraId="4D47C614" w14:textId="77777777" w:rsidR="00000000" w:rsidRDefault="00890A51">
      <w:pPr>
        <w:pStyle w:val="af1"/>
        <w:rPr>
          <w:rtl/>
        </w:rPr>
      </w:pPr>
      <w:r>
        <w:rPr>
          <w:rtl/>
        </w:rPr>
        <w:t>היו"ר</w:t>
      </w:r>
      <w:r>
        <w:rPr>
          <w:rFonts w:hint="cs"/>
          <w:rtl/>
        </w:rPr>
        <w:t xml:space="preserve"> יולי-יואל אדלשטיין</w:t>
      </w:r>
      <w:r>
        <w:rPr>
          <w:rtl/>
        </w:rPr>
        <w:t>:</w:t>
      </w:r>
    </w:p>
    <w:p w14:paraId="5586DDF5" w14:textId="77777777" w:rsidR="00000000" w:rsidRDefault="00890A51">
      <w:pPr>
        <w:pStyle w:val="a0"/>
        <w:rPr>
          <w:rtl/>
        </w:rPr>
      </w:pPr>
    </w:p>
    <w:p w14:paraId="31FDE10A" w14:textId="77777777" w:rsidR="00000000" w:rsidRDefault="00890A51">
      <w:pPr>
        <w:pStyle w:val="a0"/>
        <w:rPr>
          <w:rFonts w:hint="cs"/>
          <w:rtl/>
        </w:rPr>
      </w:pPr>
      <w:r>
        <w:rPr>
          <w:rFonts w:hint="cs"/>
          <w:rtl/>
        </w:rPr>
        <w:t xml:space="preserve">סגן השר ישיב על שאילתא מס' 1640, של חבר הכנסת שלום שמחון, שלא נמצא כאן. </w:t>
      </w:r>
    </w:p>
    <w:p w14:paraId="73AEF8B9" w14:textId="77777777" w:rsidR="00000000" w:rsidRDefault="00890A51">
      <w:pPr>
        <w:pStyle w:val="a0"/>
        <w:rPr>
          <w:rFonts w:hint="cs"/>
          <w:rtl/>
        </w:rPr>
      </w:pPr>
    </w:p>
    <w:p w14:paraId="1A88C4F9" w14:textId="77777777" w:rsidR="00000000" w:rsidRDefault="00890A51">
      <w:pPr>
        <w:pStyle w:val="a1"/>
        <w:jc w:val="center"/>
        <w:rPr>
          <w:rtl/>
        </w:rPr>
      </w:pPr>
      <w:bookmarkStart w:id="457" w:name="CQ27322FI0027322T30_06_2004_16_12_07"/>
      <w:bookmarkStart w:id="458" w:name="_Toc77593454"/>
      <w:bookmarkEnd w:id="457"/>
      <w:r>
        <w:rPr>
          <w:rtl/>
        </w:rPr>
        <w:t xml:space="preserve">1640. </w:t>
      </w:r>
      <w:r>
        <w:rPr>
          <w:rFonts w:hint="cs"/>
          <w:rtl/>
        </w:rPr>
        <w:t>תוכנית ל</w:t>
      </w:r>
      <w:r>
        <w:rPr>
          <w:rtl/>
        </w:rPr>
        <w:t>שימוש בקרקע חקלאית</w:t>
      </w:r>
      <w:bookmarkEnd w:id="458"/>
    </w:p>
    <w:p w14:paraId="0BF9505D" w14:textId="77777777" w:rsidR="00000000" w:rsidRDefault="00890A51">
      <w:pPr>
        <w:pStyle w:val="a0"/>
        <w:rPr>
          <w:rFonts w:hint="cs"/>
          <w:rtl/>
        </w:rPr>
      </w:pPr>
    </w:p>
    <w:p w14:paraId="768CB355" w14:textId="77777777" w:rsidR="00000000" w:rsidRDefault="00890A51">
      <w:pPr>
        <w:pStyle w:val="a0"/>
        <w:ind w:firstLine="0"/>
        <w:rPr>
          <w:bCs/>
          <w:u w:val="single"/>
        </w:rPr>
      </w:pPr>
      <w:bookmarkStart w:id="459" w:name="ESQ27322"/>
      <w:bookmarkEnd w:id="459"/>
      <w:r>
        <w:rPr>
          <w:bCs/>
          <w:u w:val="single"/>
          <w:rtl/>
        </w:rPr>
        <w:t>חבר</w:t>
      </w:r>
      <w:r>
        <w:rPr>
          <w:rFonts w:hint="cs"/>
          <w:bCs/>
          <w:u w:val="single"/>
          <w:rtl/>
        </w:rPr>
        <w:t xml:space="preserve"> הכנסת </w:t>
      </w:r>
      <w:r>
        <w:rPr>
          <w:bCs/>
          <w:u w:val="single"/>
          <w:rtl/>
        </w:rPr>
        <w:t>של</w:t>
      </w:r>
      <w:r>
        <w:rPr>
          <w:bCs/>
          <w:u w:val="single"/>
          <w:rtl/>
        </w:rPr>
        <w:t>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0EC8C2E3" w14:textId="77777777" w:rsidR="00000000" w:rsidRDefault="00890A51">
      <w:pPr>
        <w:pStyle w:val="a0"/>
        <w:ind w:firstLine="720"/>
      </w:pPr>
      <w:r>
        <w:rPr>
          <w:rtl/>
        </w:rPr>
        <w:t>ביום כ"ז בסיוון התשס"ד (16 ביוני 2004):</w:t>
      </w:r>
    </w:p>
    <w:p w14:paraId="46E92D72" w14:textId="77777777" w:rsidR="00000000" w:rsidRDefault="00890A51">
      <w:pPr>
        <w:pStyle w:val="a0"/>
        <w:rPr>
          <w:rFonts w:hint="cs"/>
          <w:rtl/>
        </w:rPr>
      </w:pPr>
    </w:p>
    <w:p w14:paraId="7A8143FB" w14:textId="77777777" w:rsidR="00000000" w:rsidRDefault="00890A51">
      <w:pPr>
        <w:pStyle w:val="a0"/>
        <w:rPr>
          <w:rFonts w:hint="cs"/>
        </w:rPr>
      </w:pPr>
    </w:p>
    <w:p w14:paraId="4C19DEA8" w14:textId="77777777" w:rsidR="00000000" w:rsidRDefault="00890A51">
      <w:pPr>
        <w:pStyle w:val="a0"/>
        <w:ind w:firstLine="720"/>
      </w:pPr>
      <w:r>
        <w:rPr>
          <w:rtl/>
        </w:rPr>
        <w:t>בשנה האחרונה עמלו משרדי הממשלה הנוגעים בדבר להכין החלטה לשימוש בקרקע חקלאית</w:t>
      </w:r>
      <w:r>
        <w:rPr>
          <w:rFonts w:hint="cs"/>
          <w:rtl/>
        </w:rPr>
        <w:t>.</w:t>
      </w:r>
      <w:r>
        <w:rPr>
          <w:rtl/>
        </w:rPr>
        <w:t xml:space="preserve"> ידוע לי</w:t>
      </w:r>
      <w:r>
        <w:rPr>
          <w:rFonts w:hint="cs"/>
          <w:rtl/>
        </w:rPr>
        <w:t>,</w:t>
      </w:r>
      <w:r>
        <w:rPr>
          <w:rtl/>
        </w:rPr>
        <w:t xml:space="preserve"> כי מועצת המינהל אישרה את התוכנית והעבירה אותה לאישורך ו</w:t>
      </w:r>
      <w:r>
        <w:rPr>
          <w:rFonts w:hint="cs"/>
          <w:rtl/>
        </w:rPr>
        <w:t>ל</w:t>
      </w:r>
      <w:r>
        <w:rPr>
          <w:rtl/>
        </w:rPr>
        <w:t>אישור שר האוצר.</w:t>
      </w:r>
    </w:p>
    <w:p w14:paraId="177FB138" w14:textId="77777777" w:rsidR="00000000" w:rsidRDefault="00890A51">
      <w:pPr>
        <w:pStyle w:val="a0"/>
        <w:ind w:firstLine="720"/>
      </w:pPr>
    </w:p>
    <w:p w14:paraId="18BE712F" w14:textId="77777777" w:rsidR="00000000" w:rsidRDefault="00890A51">
      <w:pPr>
        <w:pStyle w:val="a0"/>
        <w:ind w:firstLine="720"/>
      </w:pPr>
      <w:r>
        <w:rPr>
          <w:rFonts w:hint="cs"/>
          <w:rtl/>
        </w:rPr>
        <w:t>רצוני לשאול</w:t>
      </w:r>
      <w:r>
        <w:rPr>
          <w:rtl/>
        </w:rPr>
        <w:t>:</w:t>
      </w:r>
    </w:p>
    <w:p w14:paraId="5D08E89F" w14:textId="77777777" w:rsidR="00000000" w:rsidRDefault="00890A51">
      <w:pPr>
        <w:pStyle w:val="a0"/>
        <w:ind w:firstLine="720"/>
      </w:pPr>
    </w:p>
    <w:p w14:paraId="39D0FFB7" w14:textId="77777777" w:rsidR="00000000" w:rsidRDefault="00890A51">
      <w:pPr>
        <w:pStyle w:val="a0"/>
        <w:ind w:firstLine="720"/>
        <w:rPr>
          <w:rtl/>
        </w:rPr>
      </w:pPr>
      <w:r>
        <w:rPr>
          <w:rFonts w:hint="cs"/>
          <w:rtl/>
        </w:rPr>
        <w:t xml:space="preserve">1. </w:t>
      </w:r>
      <w:r>
        <w:rPr>
          <w:rtl/>
        </w:rPr>
        <w:t xml:space="preserve">האם </w:t>
      </w:r>
      <w:r>
        <w:rPr>
          <w:rFonts w:hint="cs"/>
          <w:rtl/>
        </w:rPr>
        <w:t xml:space="preserve">קיבלה </w:t>
      </w:r>
      <w:r>
        <w:rPr>
          <w:rtl/>
        </w:rPr>
        <w:t>ההחלטה את אישורך ואת אישור שר האוצר?</w:t>
      </w:r>
    </w:p>
    <w:p w14:paraId="21EEF529" w14:textId="77777777" w:rsidR="00000000" w:rsidRDefault="00890A51">
      <w:pPr>
        <w:pStyle w:val="a0"/>
        <w:ind w:firstLine="720"/>
        <w:rPr>
          <w:rtl/>
        </w:rPr>
      </w:pPr>
    </w:p>
    <w:p w14:paraId="673FEC06" w14:textId="77777777" w:rsidR="00000000" w:rsidRDefault="00890A51">
      <w:pPr>
        <w:pStyle w:val="a0"/>
        <w:ind w:firstLine="720"/>
        <w:rPr>
          <w:rtl/>
        </w:rPr>
      </w:pPr>
      <w:r>
        <w:rPr>
          <w:rFonts w:hint="cs"/>
          <w:rtl/>
        </w:rPr>
        <w:t xml:space="preserve">2. אם </w:t>
      </w:r>
      <w:r>
        <w:rPr>
          <w:rtl/>
        </w:rPr>
        <w:t>לא</w:t>
      </w:r>
      <w:r>
        <w:rPr>
          <w:rFonts w:hint="cs"/>
          <w:rtl/>
        </w:rPr>
        <w:t xml:space="preserve"> </w:t>
      </w:r>
      <w:r>
        <w:rPr>
          <w:rFonts w:hint="eastAsia"/>
          <w:rtl/>
        </w:rPr>
        <w:t>–</w:t>
      </w:r>
      <w:r>
        <w:rPr>
          <w:rFonts w:hint="cs"/>
          <w:rtl/>
        </w:rPr>
        <w:t xml:space="preserve"> </w:t>
      </w:r>
      <w:r>
        <w:rPr>
          <w:rtl/>
        </w:rPr>
        <w:t xml:space="preserve">מתי </w:t>
      </w:r>
      <w:r>
        <w:rPr>
          <w:rFonts w:hint="cs"/>
          <w:rtl/>
        </w:rPr>
        <w:t>תאושר</w:t>
      </w:r>
      <w:r>
        <w:rPr>
          <w:rtl/>
        </w:rPr>
        <w:t xml:space="preserve"> התוכנית </w:t>
      </w:r>
      <w:r>
        <w:rPr>
          <w:rFonts w:hint="cs"/>
          <w:rtl/>
        </w:rPr>
        <w:t>ותבוא</w:t>
      </w:r>
      <w:r>
        <w:rPr>
          <w:rtl/>
        </w:rPr>
        <w:t xml:space="preserve"> ל</w:t>
      </w:r>
      <w:r>
        <w:rPr>
          <w:rFonts w:hint="cs"/>
          <w:rtl/>
        </w:rPr>
        <w:t xml:space="preserve">ידי </w:t>
      </w:r>
      <w:r>
        <w:rPr>
          <w:rtl/>
        </w:rPr>
        <w:t>יישו</w:t>
      </w:r>
      <w:r>
        <w:rPr>
          <w:rFonts w:hint="cs"/>
          <w:rtl/>
        </w:rPr>
        <w:t>ם</w:t>
      </w:r>
      <w:r>
        <w:rPr>
          <w:rtl/>
        </w:rPr>
        <w:t>?</w:t>
      </w:r>
    </w:p>
    <w:p w14:paraId="1A4EA2FC" w14:textId="77777777" w:rsidR="00000000" w:rsidRDefault="00890A51">
      <w:pPr>
        <w:pStyle w:val="a0"/>
        <w:ind w:firstLine="720"/>
        <w:rPr>
          <w:rtl/>
        </w:rPr>
      </w:pPr>
    </w:p>
    <w:p w14:paraId="55CF5A3D" w14:textId="77777777" w:rsidR="00000000" w:rsidRDefault="00890A51">
      <w:pPr>
        <w:pStyle w:val="a0"/>
        <w:ind w:firstLine="720"/>
        <w:rPr>
          <w:rFonts w:hint="cs"/>
          <w:rtl/>
        </w:rPr>
      </w:pPr>
      <w:r>
        <w:rPr>
          <w:rFonts w:hint="cs"/>
          <w:rtl/>
        </w:rPr>
        <w:t xml:space="preserve">3. </w:t>
      </w:r>
      <w:r>
        <w:rPr>
          <w:rtl/>
        </w:rPr>
        <w:t>מה</w:t>
      </w:r>
      <w:r>
        <w:rPr>
          <w:rFonts w:hint="cs"/>
          <w:rtl/>
        </w:rPr>
        <w:t xml:space="preserve"> ה</w:t>
      </w:r>
      <w:r>
        <w:rPr>
          <w:rtl/>
        </w:rPr>
        <w:t>ן הסיבות לעיכוב באישור התוכנית החדשה למדיניות לשימוש בקרקע חקלאית?</w:t>
      </w:r>
    </w:p>
    <w:p w14:paraId="0EC5B4F3" w14:textId="77777777" w:rsidR="00000000" w:rsidRDefault="00890A51">
      <w:pPr>
        <w:pStyle w:val="a0"/>
        <w:ind w:firstLine="720"/>
        <w:rPr>
          <w:rFonts w:hint="cs"/>
          <w:rtl/>
        </w:rPr>
      </w:pPr>
    </w:p>
    <w:p w14:paraId="51BB7923" w14:textId="77777777" w:rsidR="00000000" w:rsidRDefault="00890A51">
      <w:pPr>
        <w:pStyle w:val="a0"/>
        <w:ind w:firstLine="0"/>
        <w:rPr>
          <w:rFonts w:hint="cs"/>
          <w:b/>
          <w:bCs/>
          <w:u w:val="single"/>
          <w:rtl/>
        </w:rPr>
      </w:pPr>
      <w:r>
        <w:rPr>
          <w:rFonts w:hint="cs"/>
          <w:b/>
          <w:bCs/>
          <w:u w:val="single"/>
          <w:rtl/>
        </w:rPr>
        <w:t>תשובת סגן שר התעשייה, המסחר והתעסוקה מיכאל רצון:</w:t>
      </w:r>
    </w:p>
    <w:p w14:paraId="202309A9" w14:textId="77777777" w:rsidR="00000000" w:rsidRDefault="00890A51">
      <w:pPr>
        <w:pStyle w:val="a0"/>
        <w:ind w:firstLine="0"/>
        <w:rPr>
          <w:rFonts w:hint="cs"/>
          <w:rtl/>
        </w:rPr>
      </w:pPr>
      <w:r>
        <w:rPr>
          <w:rFonts w:hint="cs"/>
          <w:rtl/>
        </w:rPr>
        <w:t>(לא נקראה, נמסרה לפרוטוקול)</w:t>
      </w:r>
    </w:p>
    <w:p w14:paraId="7B3658FB" w14:textId="77777777" w:rsidR="00000000" w:rsidRDefault="00890A51">
      <w:pPr>
        <w:pStyle w:val="a0"/>
        <w:ind w:firstLine="720"/>
        <w:rPr>
          <w:rFonts w:hint="cs"/>
          <w:rtl/>
        </w:rPr>
      </w:pPr>
    </w:p>
    <w:p w14:paraId="6F00850D" w14:textId="77777777" w:rsidR="00000000" w:rsidRDefault="00890A51">
      <w:pPr>
        <w:pStyle w:val="a0"/>
        <w:rPr>
          <w:rFonts w:hint="cs"/>
          <w:rtl/>
        </w:rPr>
      </w:pPr>
      <w:r>
        <w:rPr>
          <w:rFonts w:hint="cs"/>
          <w:rtl/>
        </w:rPr>
        <w:t>1-</w:t>
      </w:r>
      <w:r>
        <w:rPr>
          <w:rFonts w:hint="cs"/>
          <w:rtl/>
        </w:rPr>
        <w:t>3. החלטת המועצה 979 בדבר חלקת הבנייה בנחלות אושרה על-ידי מועצת מקרקעי ישראל ביום 2 בספטמבר 2003 ונחתמה על-ידי השר אולמרט סמוך לאחר מכן. ברם, עד מועד זה טרם חתם שר האוצר על ההחלטה, וכפי שנאמר לי, הינו ממתין לקבלת חוות דעת היועץ המשפטי לממשלה בנושא.</w:t>
      </w:r>
    </w:p>
    <w:p w14:paraId="01FD24E9" w14:textId="77777777" w:rsidR="00000000" w:rsidRDefault="00890A51">
      <w:pPr>
        <w:pStyle w:val="a0"/>
        <w:rPr>
          <w:rFonts w:hint="cs"/>
          <w:rtl/>
        </w:rPr>
      </w:pPr>
    </w:p>
    <w:p w14:paraId="677DA262" w14:textId="77777777" w:rsidR="00000000" w:rsidRDefault="00890A51">
      <w:pPr>
        <w:pStyle w:val="af1"/>
        <w:rPr>
          <w:rtl/>
        </w:rPr>
      </w:pPr>
      <w:r>
        <w:rPr>
          <w:rtl/>
        </w:rPr>
        <w:t>היו"ר</w:t>
      </w:r>
      <w:r>
        <w:rPr>
          <w:rFonts w:hint="cs"/>
          <w:rtl/>
        </w:rPr>
        <w:t xml:space="preserve"> י</w:t>
      </w:r>
      <w:r>
        <w:rPr>
          <w:rFonts w:hint="cs"/>
          <w:rtl/>
        </w:rPr>
        <w:t>ולי-יואל אדלשטיין</w:t>
      </w:r>
      <w:r>
        <w:rPr>
          <w:rtl/>
        </w:rPr>
        <w:t>:</w:t>
      </w:r>
    </w:p>
    <w:p w14:paraId="59CB7C18" w14:textId="77777777" w:rsidR="00000000" w:rsidRDefault="00890A51">
      <w:pPr>
        <w:pStyle w:val="a0"/>
        <w:rPr>
          <w:rtl/>
        </w:rPr>
      </w:pPr>
    </w:p>
    <w:p w14:paraId="6E64842D" w14:textId="77777777" w:rsidR="00000000" w:rsidRDefault="00890A51">
      <w:pPr>
        <w:pStyle w:val="a0"/>
        <w:rPr>
          <w:rFonts w:hint="cs"/>
          <w:rtl/>
        </w:rPr>
      </w:pPr>
      <w:r>
        <w:rPr>
          <w:rFonts w:hint="cs"/>
          <w:rtl/>
        </w:rPr>
        <w:t>סגן השר ישיב על שאילתא מס' 1666, של חברת הכנסת אורית נוקד, שאיננה נמצאת פה.</w:t>
      </w:r>
    </w:p>
    <w:p w14:paraId="212F9BED" w14:textId="77777777" w:rsidR="00000000" w:rsidRDefault="00890A51">
      <w:pPr>
        <w:pStyle w:val="a0"/>
        <w:rPr>
          <w:rtl/>
        </w:rPr>
      </w:pPr>
    </w:p>
    <w:p w14:paraId="3A7D8407" w14:textId="77777777" w:rsidR="00000000" w:rsidRDefault="00890A51">
      <w:pPr>
        <w:pStyle w:val="a0"/>
        <w:rPr>
          <w:rFonts w:hint="cs"/>
          <w:rtl/>
        </w:rPr>
      </w:pPr>
    </w:p>
    <w:p w14:paraId="7C3ECB78" w14:textId="77777777" w:rsidR="00000000" w:rsidRDefault="00890A51">
      <w:pPr>
        <w:pStyle w:val="a1"/>
        <w:jc w:val="center"/>
        <w:rPr>
          <w:rFonts w:hint="cs"/>
          <w:rtl/>
        </w:rPr>
      </w:pPr>
      <w:bookmarkStart w:id="460" w:name="CQ27514FI0027514T30_06_2004_16_12_47"/>
      <w:bookmarkStart w:id="461" w:name="_Toc77593455"/>
      <w:bookmarkEnd w:id="460"/>
      <w:r>
        <w:rPr>
          <w:rtl/>
        </w:rPr>
        <w:t xml:space="preserve">1666. </w:t>
      </w:r>
      <w:r>
        <w:rPr>
          <w:rFonts w:hint="cs"/>
          <w:rtl/>
        </w:rPr>
        <w:t>ה</w:t>
      </w:r>
      <w:r>
        <w:rPr>
          <w:rtl/>
        </w:rPr>
        <w:t>מיסוי על שימורי טונה וסרדינים</w:t>
      </w:r>
      <w:r>
        <w:rPr>
          <w:rFonts w:hint="cs"/>
          <w:rtl/>
        </w:rPr>
        <w:t xml:space="preserve"> מיובאים</w:t>
      </w:r>
      <w:bookmarkEnd w:id="461"/>
    </w:p>
    <w:p w14:paraId="1010AD03" w14:textId="77777777" w:rsidR="00000000" w:rsidRDefault="00890A51">
      <w:pPr>
        <w:pStyle w:val="a0"/>
        <w:rPr>
          <w:rFonts w:hint="cs"/>
          <w:rtl/>
        </w:rPr>
      </w:pPr>
    </w:p>
    <w:p w14:paraId="6ACA0DA6" w14:textId="77777777" w:rsidR="00000000" w:rsidRDefault="00890A51">
      <w:pPr>
        <w:pStyle w:val="a0"/>
        <w:ind w:firstLine="0"/>
        <w:rPr>
          <w:bCs/>
          <w:u w:val="single"/>
        </w:rPr>
      </w:pPr>
      <w:bookmarkStart w:id="462" w:name="ESQ27514"/>
      <w:bookmarkEnd w:id="462"/>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התעשייה, המסחר והתעסוקה</w:t>
      </w:r>
    </w:p>
    <w:p w14:paraId="647A9708" w14:textId="77777777" w:rsidR="00000000" w:rsidRDefault="00890A51">
      <w:pPr>
        <w:pStyle w:val="a0"/>
        <w:ind w:firstLine="720"/>
        <w:rPr>
          <w:rFonts w:hint="cs"/>
          <w:rtl/>
        </w:rPr>
      </w:pPr>
      <w:r>
        <w:rPr>
          <w:rtl/>
        </w:rPr>
        <w:t>ביום כ"ז בסיוון התשס"ד (16 ביוני 2004):</w:t>
      </w:r>
    </w:p>
    <w:p w14:paraId="4E010651" w14:textId="77777777" w:rsidR="00000000" w:rsidRDefault="00890A51">
      <w:pPr>
        <w:pStyle w:val="a0"/>
        <w:rPr>
          <w:rFonts w:hint="cs"/>
        </w:rPr>
      </w:pPr>
    </w:p>
    <w:p w14:paraId="185C274C" w14:textId="77777777" w:rsidR="00000000" w:rsidRDefault="00890A51">
      <w:pPr>
        <w:pStyle w:val="a0"/>
      </w:pPr>
    </w:p>
    <w:p w14:paraId="225C483B" w14:textId="77777777" w:rsidR="00000000" w:rsidRDefault="00890A51">
      <w:pPr>
        <w:pStyle w:val="a0"/>
        <w:ind w:firstLine="720"/>
      </w:pPr>
      <w:r>
        <w:rPr>
          <w:rtl/>
        </w:rPr>
        <w:t>נודע לי ממפעל</w:t>
      </w:r>
      <w:r>
        <w:rPr>
          <w:rtl/>
        </w:rPr>
        <w:t xml:space="preserve">י תעשיית שימורי הטונה, כי משרדך שוקל </w:t>
      </w:r>
      <w:r>
        <w:rPr>
          <w:rFonts w:hint="cs"/>
          <w:rtl/>
        </w:rPr>
        <w:t>להפחית את</w:t>
      </w:r>
      <w:r>
        <w:rPr>
          <w:rtl/>
        </w:rPr>
        <w:t xml:space="preserve"> המיסוי על שימורי טונה וסרדינים מיובאים. פעולה כז</w:t>
      </w:r>
      <w:r>
        <w:rPr>
          <w:rFonts w:hint="cs"/>
          <w:rtl/>
        </w:rPr>
        <w:t>את</w:t>
      </w:r>
      <w:r>
        <w:rPr>
          <w:rtl/>
        </w:rPr>
        <w:t xml:space="preserve"> עשויה לגרום לקריסת תעשי</w:t>
      </w:r>
      <w:r>
        <w:rPr>
          <w:rFonts w:hint="cs"/>
          <w:rtl/>
        </w:rPr>
        <w:t>י</w:t>
      </w:r>
      <w:r>
        <w:rPr>
          <w:rtl/>
        </w:rPr>
        <w:t>ת שימורי הטונה בארץ ולפיטורי מאות עובדים, גם בתעשיות הנלוות של חומרי הגלם.</w:t>
      </w:r>
    </w:p>
    <w:p w14:paraId="494BCD0F" w14:textId="77777777" w:rsidR="00000000" w:rsidRDefault="00890A51">
      <w:pPr>
        <w:pStyle w:val="a0"/>
        <w:ind w:firstLine="720"/>
      </w:pPr>
    </w:p>
    <w:p w14:paraId="7C06992E" w14:textId="77777777" w:rsidR="00000000" w:rsidRDefault="00890A51">
      <w:pPr>
        <w:pStyle w:val="a0"/>
        <w:ind w:firstLine="720"/>
      </w:pPr>
      <w:r>
        <w:rPr>
          <w:rFonts w:hint="cs"/>
          <w:rtl/>
        </w:rPr>
        <w:t>רצוני לשאול</w:t>
      </w:r>
      <w:r>
        <w:rPr>
          <w:rtl/>
        </w:rPr>
        <w:t>:</w:t>
      </w:r>
    </w:p>
    <w:p w14:paraId="242F66A9" w14:textId="77777777" w:rsidR="00000000" w:rsidRDefault="00890A51">
      <w:pPr>
        <w:pStyle w:val="a0"/>
        <w:ind w:firstLine="720"/>
      </w:pPr>
    </w:p>
    <w:p w14:paraId="49821911" w14:textId="77777777" w:rsidR="00000000" w:rsidRDefault="00890A51">
      <w:pPr>
        <w:pStyle w:val="a0"/>
        <w:ind w:firstLine="720"/>
        <w:rPr>
          <w:rtl/>
        </w:rPr>
      </w:pPr>
      <w:r>
        <w:rPr>
          <w:rFonts w:hint="cs"/>
          <w:rtl/>
        </w:rPr>
        <w:t xml:space="preserve">1. </w:t>
      </w:r>
      <w:r>
        <w:rPr>
          <w:rtl/>
        </w:rPr>
        <w:t>האם מתוכננת הורדת מיסוי כפי שתוארה לעיל?</w:t>
      </w:r>
    </w:p>
    <w:p w14:paraId="1F087972" w14:textId="77777777" w:rsidR="00000000" w:rsidRDefault="00890A51">
      <w:pPr>
        <w:pStyle w:val="a0"/>
        <w:ind w:firstLine="720"/>
        <w:rPr>
          <w:rtl/>
        </w:rPr>
      </w:pPr>
    </w:p>
    <w:p w14:paraId="2327BCD8" w14:textId="77777777" w:rsidR="00000000" w:rsidRDefault="00890A51">
      <w:pPr>
        <w:pStyle w:val="a0"/>
        <w:ind w:firstLine="720"/>
        <w:rPr>
          <w:rFonts w:hint="cs"/>
          <w:rtl/>
        </w:rPr>
      </w:pPr>
      <w:r>
        <w:rPr>
          <w:rFonts w:hint="cs"/>
          <w:rtl/>
        </w:rPr>
        <w:t xml:space="preserve">2. אם כן </w:t>
      </w:r>
      <w:r>
        <w:rPr>
          <w:rFonts w:hint="eastAsia"/>
          <w:rtl/>
        </w:rPr>
        <w:t>–</w:t>
      </w:r>
      <w:r>
        <w:rPr>
          <w:rtl/>
        </w:rPr>
        <w:t xml:space="preserve"> </w:t>
      </w:r>
      <w:r>
        <w:rPr>
          <w:rFonts w:hint="cs"/>
          <w:rtl/>
        </w:rPr>
        <w:t>כיצד תימנע</w:t>
      </w:r>
      <w:r>
        <w:rPr>
          <w:rtl/>
        </w:rPr>
        <w:t xml:space="preserve"> פגיעה בתעשי</w:t>
      </w:r>
      <w:r>
        <w:rPr>
          <w:rFonts w:hint="cs"/>
          <w:rtl/>
        </w:rPr>
        <w:t>י</w:t>
      </w:r>
      <w:r>
        <w:rPr>
          <w:rtl/>
        </w:rPr>
        <w:t>ה המקומית?</w:t>
      </w:r>
    </w:p>
    <w:p w14:paraId="4684674F" w14:textId="77777777" w:rsidR="00000000" w:rsidRDefault="00890A51">
      <w:pPr>
        <w:pStyle w:val="a0"/>
        <w:ind w:firstLine="720"/>
        <w:rPr>
          <w:rFonts w:hint="cs"/>
          <w:rtl/>
        </w:rPr>
      </w:pPr>
    </w:p>
    <w:p w14:paraId="607C2E6B" w14:textId="77777777" w:rsidR="00000000" w:rsidRDefault="00890A51">
      <w:pPr>
        <w:pStyle w:val="a0"/>
        <w:ind w:firstLine="0"/>
        <w:rPr>
          <w:rFonts w:hint="cs"/>
          <w:b/>
          <w:bCs/>
          <w:u w:val="single"/>
          <w:rtl/>
        </w:rPr>
      </w:pPr>
      <w:r>
        <w:rPr>
          <w:rFonts w:hint="cs"/>
          <w:b/>
          <w:bCs/>
          <w:u w:val="single"/>
          <w:rtl/>
        </w:rPr>
        <w:t>תשובת סגן שר התעשייה, המסחר והתעסוקה מיכאל רצון:</w:t>
      </w:r>
    </w:p>
    <w:p w14:paraId="170DAE38" w14:textId="77777777" w:rsidR="00000000" w:rsidRDefault="00890A51">
      <w:pPr>
        <w:pStyle w:val="a0"/>
        <w:ind w:firstLine="0"/>
        <w:rPr>
          <w:rFonts w:hint="cs"/>
          <w:rtl/>
        </w:rPr>
      </w:pPr>
      <w:r>
        <w:rPr>
          <w:rFonts w:hint="cs"/>
          <w:rtl/>
        </w:rPr>
        <w:t>(לא נקראה, נמסרה לפרוטוקול)</w:t>
      </w:r>
    </w:p>
    <w:p w14:paraId="02E14AAD" w14:textId="77777777" w:rsidR="00000000" w:rsidRDefault="00890A51">
      <w:pPr>
        <w:pStyle w:val="a0"/>
        <w:ind w:firstLine="720"/>
        <w:rPr>
          <w:rFonts w:hint="cs"/>
          <w:rtl/>
        </w:rPr>
      </w:pPr>
    </w:p>
    <w:p w14:paraId="17FA8865" w14:textId="77777777" w:rsidR="00000000" w:rsidRDefault="00890A51">
      <w:pPr>
        <w:pStyle w:val="a0"/>
        <w:rPr>
          <w:rFonts w:hint="cs"/>
          <w:rtl/>
        </w:rPr>
      </w:pPr>
    </w:p>
    <w:p w14:paraId="014F515B" w14:textId="77777777" w:rsidR="00000000" w:rsidRDefault="00890A51">
      <w:pPr>
        <w:pStyle w:val="a0"/>
        <w:rPr>
          <w:rFonts w:hint="cs"/>
          <w:rtl/>
        </w:rPr>
      </w:pPr>
      <w:r>
        <w:rPr>
          <w:rFonts w:hint="cs"/>
          <w:rtl/>
        </w:rPr>
        <w:t>ההחלטות בעניין גובה המיסוי על מוצרי צריכה נעשות על בסיס שיקולים מקצועיים על-ידי הגורמים המקצועיים במשרדנו. בשלב זה משרד התמ"ת אינו</w:t>
      </w:r>
      <w:r>
        <w:rPr>
          <w:rFonts w:hint="cs"/>
          <w:rtl/>
        </w:rPr>
        <w:t xml:space="preserve"> דן בהפחתת מכסים על ייבוא טונה.</w:t>
      </w:r>
    </w:p>
    <w:p w14:paraId="5AF0BF30" w14:textId="77777777" w:rsidR="00000000" w:rsidRDefault="00890A51">
      <w:pPr>
        <w:pStyle w:val="a0"/>
        <w:rPr>
          <w:rFonts w:hint="cs"/>
          <w:rtl/>
        </w:rPr>
      </w:pPr>
    </w:p>
    <w:p w14:paraId="60E377F1" w14:textId="77777777" w:rsidR="00000000" w:rsidRDefault="00890A51">
      <w:pPr>
        <w:pStyle w:val="a0"/>
        <w:rPr>
          <w:rFonts w:hint="cs"/>
          <w:rtl/>
        </w:rPr>
      </w:pPr>
      <w:r>
        <w:rPr>
          <w:rFonts w:hint="cs"/>
          <w:rtl/>
        </w:rPr>
        <w:t>עם זאת, הנושא הועבר למנכ"ל המשרד, מר רענן דינור, על מנת שיביא בחשבון את הנקודות שהעלית בשאילתא במסגרת שיקולי המערכת המקצועית.</w:t>
      </w:r>
    </w:p>
    <w:p w14:paraId="117D4640" w14:textId="77777777" w:rsidR="00000000" w:rsidRDefault="00890A51">
      <w:pPr>
        <w:pStyle w:val="a0"/>
        <w:rPr>
          <w:rFonts w:hint="cs"/>
          <w:rtl/>
        </w:rPr>
      </w:pPr>
    </w:p>
    <w:p w14:paraId="0DFCB5BB" w14:textId="77777777" w:rsidR="00000000" w:rsidRDefault="00890A51">
      <w:pPr>
        <w:pStyle w:val="af1"/>
        <w:rPr>
          <w:rtl/>
        </w:rPr>
      </w:pPr>
      <w:r>
        <w:rPr>
          <w:rtl/>
        </w:rPr>
        <w:t>היו"ר</w:t>
      </w:r>
      <w:r>
        <w:rPr>
          <w:rFonts w:hint="cs"/>
          <w:rtl/>
        </w:rPr>
        <w:t xml:space="preserve"> יולי-יואל אדלשטיין</w:t>
      </w:r>
      <w:r>
        <w:rPr>
          <w:rtl/>
        </w:rPr>
        <w:t>:</w:t>
      </w:r>
    </w:p>
    <w:p w14:paraId="32D48E6B" w14:textId="77777777" w:rsidR="00000000" w:rsidRDefault="00890A51">
      <w:pPr>
        <w:pStyle w:val="a0"/>
        <w:rPr>
          <w:rtl/>
        </w:rPr>
      </w:pPr>
    </w:p>
    <w:p w14:paraId="1F685D4A" w14:textId="77777777" w:rsidR="00000000" w:rsidRDefault="00890A51">
      <w:pPr>
        <w:pStyle w:val="a0"/>
        <w:rPr>
          <w:rFonts w:hint="cs"/>
          <w:rtl/>
        </w:rPr>
      </w:pPr>
      <w:r>
        <w:rPr>
          <w:rFonts w:hint="cs"/>
          <w:rtl/>
        </w:rPr>
        <w:t>אני מודה מאוד לסגן השר ומתנצל בפניו על כך שחברי הכנסת שחשוב להם לשאול</w:t>
      </w:r>
      <w:r>
        <w:rPr>
          <w:rFonts w:hint="cs"/>
          <w:rtl/>
        </w:rPr>
        <w:t xml:space="preserve"> את השאילתא, לא מופיעים בזמן אמת.</w:t>
      </w:r>
    </w:p>
    <w:p w14:paraId="01CF9F20" w14:textId="77777777" w:rsidR="00000000" w:rsidRDefault="00890A51">
      <w:pPr>
        <w:pStyle w:val="-0"/>
        <w:rPr>
          <w:rFonts w:hint="cs"/>
          <w:rtl/>
        </w:rPr>
      </w:pPr>
    </w:p>
    <w:p w14:paraId="15184DCB" w14:textId="77777777" w:rsidR="00000000" w:rsidRDefault="00890A51">
      <w:pPr>
        <w:pStyle w:val="a"/>
        <w:rPr>
          <w:rtl/>
        </w:rPr>
      </w:pPr>
      <w:bookmarkStart w:id="463" w:name="FS000000466T30_06_2004_15_28_10"/>
      <w:bookmarkStart w:id="464" w:name="FS000001029T30_06_2004_15_28_30"/>
      <w:bookmarkStart w:id="465" w:name="_Toc77593456"/>
      <w:bookmarkEnd w:id="463"/>
      <w:bookmarkEnd w:id="464"/>
      <w:r>
        <w:rPr>
          <w:rFonts w:hint="eastAsia"/>
          <w:rtl/>
        </w:rPr>
        <w:t>סגן שר התעשייה, המסחר והתעסוקה מיכאל רצון:</w:t>
      </w:r>
      <w:bookmarkEnd w:id="465"/>
    </w:p>
    <w:p w14:paraId="606D1CF1" w14:textId="77777777" w:rsidR="00000000" w:rsidRDefault="00890A51">
      <w:pPr>
        <w:pStyle w:val="a0"/>
        <w:rPr>
          <w:rFonts w:hint="cs"/>
          <w:rtl/>
        </w:rPr>
      </w:pPr>
    </w:p>
    <w:p w14:paraId="54FC433C" w14:textId="77777777" w:rsidR="00000000" w:rsidRDefault="00890A51">
      <w:pPr>
        <w:pStyle w:val="a2"/>
        <w:ind w:left="720"/>
        <w:jc w:val="left"/>
        <w:rPr>
          <w:rFonts w:hint="cs"/>
          <w:b w:val="0"/>
          <w:bCs w:val="0"/>
          <w:sz w:val="22"/>
          <w:szCs w:val="22"/>
          <w:u w:val="none"/>
          <w:rtl/>
        </w:rPr>
      </w:pPr>
      <w:bookmarkStart w:id="466" w:name="_Toc77593457"/>
      <w:r>
        <w:rPr>
          <w:rFonts w:hint="cs"/>
          <w:b w:val="0"/>
          <w:bCs w:val="0"/>
          <w:sz w:val="22"/>
          <w:szCs w:val="22"/>
          <w:u w:val="none"/>
          <w:rtl/>
        </w:rPr>
        <w:t>אדוני היושב-ראש, אני מודה לך. אני מודה גם לחברי הכנסת שאינם פה.</w:t>
      </w:r>
      <w:bookmarkEnd w:id="466"/>
      <w:r>
        <w:rPr>
          <w:rFonts w:hint="cs"/>
          <w:b w:val="0"/>
          <w:bCs w:val="0"/>
          <w:sz w:val="22"/>
          <w:szCs w:val="22"/>
          <w:u w:val="none"/>
          <w:rtl/>
        </w:rPr>
        <w:t xml:space="preserve"> </w:t>
      </w:r>
    </w:p>
    <w:p w14:paraId="6CAC2E09" w14:textId="77777777" w:rsidR="00000000" w:rsidRDefault="00890A51">
      <w:pPr>
        <w:pStyle w:val="a0"/>
        <w:rPr>
          <w:rFonts w:hint="cs"/>
          <w:rtl/>
        </w:rPr>
      </w:pPr>
    </w:p>
    <w:p w14:paraId="246EF5EC" w14:textId="77777777" w:rsidR="00000000" w:rsidRDefault="00890A51">
      <w:pPr>
        <w:pStyle w:val="af1"/>
        <w:rPr>
          <w:rtl/>
        </w:rPr>
      </w:pPr>
      <w:r>
        <w:rPr>
          <w:rtl/>
        </w:rPr>
        <w:t>היו"ר</w:t>
      </w:r>
      <w:r>
        <w:rPr>
          <w:rFonts w:hint="cs"/>
          <w:rtl/>
        </w:rPr>
        <w:t xml:space="preserve"> יולי-יואל אדלשטיין</w:t>
      </w:r>
      <w:r>
        <w:rPr>
          <w:rtl/>
        </w:rPr>
        <w:t>:</w:t>
      </w:r>
    </w:p>
    <w:p w14:paraId="4FDD32E1" w14:textId="77777777" w:rsidR="00000000" w:rsidRDefault="00890A51">
      <w:pPr>
        <w:pStyle w:val="a0"/>
        <w:rPr>
          <w:rtl/>
        </w:rPr>
      </w:pPr>
    </w:p>
    <w:p w14:paraId="73F5BAE6" w14:textId="77777777" w:rsidR="00000000" w:rsidRDefault="00890A51">
      <w:pPr>
        <w:pStyle w:val="a0"/>
        <w:rPr>
          <w:rFonts w:hint="cs"/>
          <w:rtl/>
        </w:rPr>
      </w:pPr>
      <w:r>
        <w:rPr>
          <w:rFonts w:hint="cs"/>
          <w:rtl/>
        </w:rPr>
        <w:t>חברי הכנסת, אני שמח מאוד לברך כאן משלחת מכובדת של ראשי אוניברסיטאות מקנדה. אני שמח ל</w:t>
      </w:r>
      <w:r>
        <w:rPr>
          <w:rFonts w:hint="cs"/>
          <w:rtl/>
        </w:rPr>
        <w:t>עשות את זה כסגן יושב-ראש הכנסת, ועוד יותר שמח לעשות את זה כיושב-ראש אגודת הידידות הפרלמנטרית ישראל--קנדה. ברוכים הבאים.</w:t>
      </w:r>
    </w:p>
    <w:p w14:paraId="35100F9A" w14:textId="77777777" w:rsidR="00000000" w:rsidRDefault="00890A51">
      <w:pPr>
        <w:pStyle w:val="a0"/>
        <w:rPr>
          <w:rFonts w:hint="cs"/>
          <w:rtl/>
        </w:rPr>
      </w:pPr>
    </w:p>
    <w:p w14:paraId="44335F23" w14:textId="77777777" w:rsidR="00000000" w:rsidRDefault="00890A51">
      <w:pPr>
        <w:pStyle w:val="a0"/>
        <w:rPr>
          <w:rtl/>
        </w:rPr>
      </w:pPr>
    </w:p>
    <w:p w14:paraId="01D5938A" w14:textId="77777777" w:rsidR="00000000" w:rsidRDefault="00890A51">
      <w:pPr>
        <w:pStyle w:val="a2"/>
        <w:rPr>
          <w:rFonts w:hint="cs"/>
          <w:rtl/>
        </w:rPr>
      </w:pPr>
      <w:bookmarkStart w:id="467" w:name="CS28860FI0028860T30_06_2004_15_28_50"/>
      <w:bookmarkStart w:id="468" w:name="_Toc77593458"/>
      <w:bookmarkEnd w:id="467"/>
      <w:r>
        <w:rPr>
          <w:rFonts w:hint="cs"/>
          <w:rtl/>
        </w:rPr>
        <w:t>הצעות לסדר-היום</w:t>
      </w:r>
      <w:bookmarkEnd w:id="468"/>
    </w:p>
    <w:p w14:paraId="7989D618" w14:textId="77777777" w:rsidR="00000000" w:rsidRDefault="00890A51">
      <w:pPr>
        <w:pStyle w:val="a2"/>
        <w:rPr>
          <w:rtl/>
        </w:rPr>
      </w:pPr>
      <w:bookmarkStart w:id="469" w:name="_Toc77593459"/>
      <w:r>
        <w:rPr>
          <w:rtl/>
        </w:rPr>
        <w:t>קריאת רבני יש"ע לסרב לפנות י</w:t>
      </w:r>
      <w:r>
        <w:rPr>
          <w:rFonts w:hint="cs"/>
          <w:rtl/>
        </w:rPr>
        <w:t>י</w:t>
      </w:r>
      <w:r>
        <w:rPr>
          <w:rtl/>
        </w:rPr>
        <w:t>שובים</w:t>
      </w:r>
      <w:bookmarkEnd w:id="469"/>
    </w:p>
    <w:p w14:paraId="37E74311" w14:textId="77777777" w:rsidR="00000000" w:rsidRDefault="00890A51">
      <w:pPr>
        <w:pStyle w:val="-0"/>
        <w:rPr>
          <w:rFonts w:hint="cs"/>
          <w:rtl/>
        </w:rPr>
      </w:pPr>
    </w:p>
    <w:p w14:paraId="3E04C6C2" w14:textId="77777777" w:rsidR="00000000" w:rsidRDefault="00890A51">
      <w:pPr>
        <w:pStyle w:val="af1"/>
        <w:rPr>
          <w:rtl/>
        </w:rPr>
      </w:pPr>
      <w:r>
        <w:rPr>
          <w:rtl/>
        </w:rPr>
        <w:t>היו"ר</w:t>
      </w:r>
      <w:r>
        <w:rPr>
          <w:rFonts w:hint="cs"/>
          <w:rtl/>
        </w:rPr>
        <w:t xml:space="preserve"> יולי-יואל אדלשטיין</w:t>
      </w:r>
      <w:r>
        <w:rPr>
          <w:rtl/>
        </w:rPr>
        <w:t>:</w:t>
      </w:r>
    </w:p>
    <w:p w14:paraId="5849C350" w14:textId="77777777" w:rsidR="00000000" w:rsidRDefault="00890A51">
      <w:pPr>
        <w:pStyle w:val="a0"/>
        <w:rPr>
          <w:rtl/>
        </w:rPr>
      </w:pPr>
    </w:p>
    <w:p w14:paraId="20D6AECE" w14:textId="77777777" w:rsidR="00000000" w:rsidRDefault="00890A51">
      <w:pPr>
        <w:pStyle w:val="a0"/>
        <w:rPr>
          <w:rFonts w:hint="cs"/>
          <w:rtl/>
        </w:rPr>
      </w:pPr>
      <w:r>
        <w:rPr>
          <w:rFonts w:hint="cs"/>
          <w:rtl/>
        </w:rPr>
        <w:t xml:space="preserve">הנושא הבא שלנו הוא </w:t>
      </w:r>
      <w:r>
        <w:rPr>
          <w:rtl/>
        </w:rPr>
        <w:t xml:space="preserve">קריאת רבני יש"ע לסרב לפנות </w:t>
      </w:r>
      <w:r>
        <w:rPr>
          <w:rFonts w:hint="cs"/>
          <w:rtl/>
        </w:rPr>
        <w:t>י</w:t>
      </w:r>
      <w:r>
        <w:rPr>
          <w:rtl/>
        </w:rPr>
        <w:t>ישובים</w:t>
      </w:r>
      <w:r>
        <w:rPr>
          <w:rFonts w:hint="cs"/>
          <w:rtl/>
        </w:rPr>
        <w:t xml:space="preserve"> </w:t>
      </w:r>
      <w:r>
        <w:rPr>
          <w:rtl/>
        </w:rPr>
        <w:t>–</w:t>
      </w:r>
      <w:r>
        <w:rPr>
          <w:rFonts w:hint="cs"/>
          <w:rtl/>
        </w:rPr>
        <w:t xml:space="preserve"> הצעות לסדר-היום מס' 3923, 3927, 3928, 3961 ו-4002. ישיב השר גדעון עזרא. ראשון המציעים הוא חבר הכנסת איתן כבל.</w:t>
      </w:r>
    </w:p>
    <w:p w14:paraId="66FCC709" w14:textId="77777777" w:rsidR="00000000" w:rsidRDefault="00890A51">
      <w:pPr>
        <w:pStyle w:val="a0"/>
        <w:rPr>
          <w:rFonts w:hint="cs"/>
          <w:rtl/>
        </w:rPr>
      </w:pPr>
    </w:p>
    <w:p w14:paraId="0A6C98F0" w14:textId="77777777" w:rsidR="00000000" w:rsidRDefault="00890A51">
      <w:pPr>
        <w:pStyle w:val="a"/>
        <w:rPr>
          <w:rtl/>
        </w:rPr>
      </w:pPr>
      <w:bookmarkStart w:id="470" w:name="FS000000445T30_06_2004_15_29_04"/>
      <w:bookmarkStart w:id="471" w:name="_Toc77593460"/>
      <w:bookmarkEnd w:id="470"/>
      <w:r>
        <w:rPr>
          <w:rFonts w:hint="eastAsia"/>
          <w:rtl/>
        </w:rPr>
        <w:t>איתן</w:t>
      </w:r>
      <w:r>
        <w:rPr>
          <w:rtl/>
        </w:rPr>
        <w:t xml:space="preserve"> כבל (העבודה-מימד):</w:t>
      </w:r>
      <w:bookmarkEnd w:id="471"/>
    </w:p>
    <w:p w14:paraId="0333DB8D" w14:textId="77777777" w:rsidR="00000000" w:rsidRDefault="00890A51">
      <w:pPr>
        <w:pStyle w:val="a0"/>
        <w:rPr>
          <w:rFonts w:hint="cs"/>
          <w:rtl/>
        </w:rPr>
      </w:pPr>
    </w:p>
    <w:p w14:paraId="777A51B6" w14:textId="77777777" w:rsidR="00000000" w:rsidRDefault="00890A51">
      <w:pPr>
        <w:pStyle w:val="a0"/>
        <w:rPr>
          <w:rFonts w:hint="cs"/>
          <w:rtl/>
        </w:rPr>
      </w:pPr>
      <w:r>
        <w:rPr>
          <w:rFonts w:hint="cs"/>
          <w:rtl/>
        </w:rPr>
        <w:t>אדוני היושב-ראש, חברי חברי הכנסת, כאשר הגשנו את ההצעה הדחופה לסדר-היום בשבוע שעבר, הזדעזענו מהאמירות של רבני יש"ע, לפחו</w:t>
      </w:r>
      <w:r>
        <w:rPr>
          <w:rFonts w:hint="cs"/>
          <w:rtl/>
        </w:rPr>
        <w:t>ת אני. אני מודה בעניין הזה. חשבנו שכבר לא יכול להיות יותר גרוע מהאמירות שנאמרו בשבוע שעבר, ואתמול קם רב, שבמסגרת המדוברת, כך כתוב לפחות, הוא רב נחשב ומשפיע על קהילתו, רב העיר העתיקה - אני לא יודע איזה תפקיד זה - ומוציא פסק-דין רודף. המשמעות כאן, גם אחרי שש</w:t>
      </w:r>
      <w:r>
        <w:rPr>
          <w:rFonts w:hint="cs"/>
          <w:rtl/>
        </w:rPr>
        <w:t xml:space="preserve">מעתי את ההתפתלויות שלו, היא התרת דם שעלולה להוביל לרצח. </w:t>
      </w:r>
    </w:p>
    <w:p w14:paraId="2A9DBABE" w14:textId="77777777" w:rsidR="00000000" w:rsidRDefault="00890A51">
      <w:pPr>
        <w:pStyle w:val="a0"/>
        <w:rPr>
          <w:rFonts w:hint="cs"/>
          <w:rtl/>
        </w:rPr>
      </w:pPr>
    </w:p>
    <w:p w14:paraId="0011CCBD" w14:textId="77777777" w:rsidR="00000000" w:rsidRDefault="00890A51">
      <w:pPr>
        <w:pStyle w:val="a0"/>
        <w:rPr>
          <w:rFonts w:hint="cs"/>
          <w:rtl/>
        </w:rPr>
      </w:pPr>
      <w:r>
        <w:rPr>
          <w:rFonts w:hint="cs"/>
          <w:rtl/>
        </w:rPr>
        <w:t>אני אומר את זה כאן, מעל הבמה הזאת, ואני פונה ליועץ המשפטי לממשלה, בטרם יהיה מאוחר, בטרם יקומו כל אותם אנשים שיאמרו שמדובר בעשבים שוטים. לא מדובר בעשב שוטה. רבני יש"ע, והרב נבנצל, הם מעצבי דעת קהל בת</w:t>
      </w:r>
      <w:r>
        <w:rPr>
          <w:rFonts w:hint="cs"/>
          <w:rtl/>
        </w:rPr>
        <w:t xml:space="preserve">וך הקהל שלהם. האמירות שלהם נופלות על אוזניים כרויות. הכתובת נמצאת על הקיר. אני זוכר נאומים כאלה, מהסוג הזה שאני נואם, לפני רצח רבין, זיכרונו לברכה. הדמוקרטיה חייבת להגן על עצמה. </w:t>
      </w:r>
    </w:p>
    <w:p w14:paraId="45E82D9A" w14:textId="77777777" w:rsidR="00000000" w:rsidRDefault="00890A51">
      <w:pPr>
        <w:pStyle w:val="a0"/>
        <w:rPr>
          <w:rFonts w:hint="cs"/>
          <w:rtl/>
        </w:rPr>
      </w:pPr>
    </w:p>
    <w:p w14:paraId="772A3699" w14:textId="77777777" w:rsidR="00000000" w:rsidRDefault="00890A51">
      <w:pPr>
        <w:pStyle w:val="a0"/>
        <w:rPr>
          <w:rFonts w:hint="cs"/>
          <w:rtl/>
        </w:rPr>
      </w:pPr>
      <w:r>
        <w:rPr>
          <w:rFonts w:hint="cs"/>
          <w:rtl/>
        </w:rPr>
        <w:t xml:space="preserve">אני רוצה להזכיר, אלה ששתקו אז, כאשר דובר בראש ממשלה מהעבודה, לא תיארו לעצמם </w:t>
      </w:r>
      <w:r>
        <w:rPr>
          <w:rFonts w:hint="cs"/>
          <w:rtl/>
        </w:rPr>
        <w:t xml:space="preserve">לאן זה יוביל; אולי כן, אבל אני מקווה שלא. אדוני היושב-ראש, היום איומים כאלה מופנים כלפי ראשי מדינה מהימין, ומבחינתי אין זה משנה כלל וכלל. ראש ממשלה הוא ראש ממשלה, שרי ממשלה הם שרי ממשלה של כולנו. </w:t>
      </w:r>
    </w:p>
    <w:p w14:paraId="297D8844" w14:textId="77777777" w:rsidR="00000000" w:rsidRDefault="00890A51">
      <w:pPr>
        <w:pStyle w:val="a0"/>
        <w:rPr>
          <w:rFonts w:hint="cs"/>
          <w:rtl/>
        </w:rPr>
      </w:pPr>
    </w:p>
    <w:p w14:paraId="4FE155C5" w14:textId="77777777" w:rsidR="00000000" w:rsidRDefault="00890A51">
      <w:pPr>
        <w:pStyle w:val="a0"/>
        <w:rPr>
          <w:rFonts w:hint="cs"/>
          <w:rtl/>
        </w:rPr>
      </w:pPr>
      <w:r>
        <w:rPr>
          <w:rFonts w:hint="cs"/>
          <w:rtl/>
        </w:rPr>
        <w:t xml:space="preserve">אני לא מבין מאיפה החבורה הזאת לוקחת לעצמה את הזכות להגדיר </w:t>
      </w:r>
      <w:r>
        <w:rPr>
          <w:rFonts w:hint="cs"/>
          <w:rtl/>
        </w:rPr>
        <w:t>מיהו אוהב ישראל ומיהו שונא ישראל. מי שחושב אחרת מהם, אפשר להוציא עליו דין רודף, אפשר להתיר את דמו. אי-אפשר לעבור על זה לסדר-היום. אני מאוד מקווה שהפעם היועץ המשפטי לממשלה לא יתייחס לכך בהתייחסות של מותר במסגרת חופש הביטוי.</w:t>
      </w:r>
    </w:p>
    <w:p w14:paraId="12A441D5" w14:textId="77777777" w:rsidR="00000000" w:rsidRDefault="00890A51">
      <w:pPr>
        <w:pStyle w:val="a0"/>
        <w:rPr>
          <w:rFonts w:hint="cs"/>
          <w:rtl/>
        </w:rPr>
      </w:pPr>
    </w:p>
    <w:p w14:paraId="427E44FF" w14:textId="77777777" w:rsidR="00000000" w:rsidRDefault="00890A51">
      <w:pPr>
        <w:pStyle w:val="a0"/>
        <w:rPr>
          <w:rFonts w:hint="cs"/>
          <w:rtl/>
        </w:rPr>
      </w:pPr>
      <w:r>
        <w:rPr>
          <w:rFonts w:hint="cs"/>
          <w:rtl/>
        </w:rPr>
        <w:t>מה שהטריד אותי יותר, אדוני היושב</w:t>
      </w:r>
      <w:r>
        <w:rPr>
          <w:rFonts w:hint="cs"/>
          <w:rtl/>
        </w:rPr>
        <w:t xml:space="preserve">-ראש, כאשר שמעתי את יהושע מור-יוסף, וגם פה בבניין - חבר כנסת, וגם דובר יש"ע שמנסה להסביר למה אמירות כאלה נאמרות. זה מפחיד, וזה מאיים אף יותר. </w:t>
      </w:r>
    </w:p>
    <w:p w14:paraId="0129C275" w14:textId="77777777" w:rsidR="00000000" w:rsidRDefault="00890A51">
      <w:pPr>
        <w:pStyle w:val="a0"/>
        <w:rPr>
          <w:rFonts w:hint="cs"/>
          <w:rtl/>
        </w:rPr>
      </w:pPr>
    </w:p>
    <w:p w14:paraId="3A15B17C" w14:textId="77777777" w:rsidR="00000000" w:rsidRDefault="00890A51">
      <w:pPr>
        <w:pStyle w:val="a0"/>
        <w:rPr>
          <w:rFonts w:hint="cs"/>
          <w:rtl/>
        </w:rPr>
      </w:pPr>
      <w:r>
        <w:rPr>
          <w:rFonts w:hint="cs"/>
          <w:rtl/>
        </w:rPr>
        <w:t xml:space="preserve">הכתובת על הקיר, חברי חברי הכנסת, וצריך לעשות מעשה. תודה. </w:t>
      </w:r>
    </w:p>
    <w:p w14:paraId="6D46B79D" w14:textId="77777777" w:rsidR="00000000" w:rsidRDefault="00890A51">
      <w:pPr>
        <w:pStyle w:val="a0"/>
        <w:rPr>
          <w:rFonts w:hint="cs"/>
          <w:rtl/>
        </w:rPr>
      </w:pPr>
    </w:p>
    <w:p w14:paraId="4CFEF7F9" w14:textId="77777777" w:rsidR="00000000" w:rsidRDefault="00890A51">
      <w:pPr>
        <w:pStyle w:val="af1"/>
        <w:rPr>
          <w:rtl/>
        </w:rPr>
      </w:pPr>
      <w:r>
        <w:rPr>
          <w:rtl/>
        </w:rPr>
        <w:t>היו"ר</w:t>
      </w:r>
      <w:r>
        <w:rPr>
          <w:rFonts w:hint="cs"/>
          <w:rtl/>
        </w:rPr>
        <w:t xml:space="preserve"> יולי-יואל אדלשטיין</w:t>
      </w:r>
      <w:r>
        <w:rPr>
          <w:rtl/>
        </w:rPr>
        <w:t>:</w:t>
      </w:r>
    </w:p>
    <w:p w14:paraId="6C7BE1B2" w14:textId="77777777" w:rsidR="00000000" w:rsidRDefault="00890A51">
      <w:pPr>
        <w:pStyle w:val="a0"/>
        <w:rPr>
          <w:rFonts w:hint="cs"/>
          <w:rtl/>
        </w:rPr>
      </w:pPr>
    </w:p>
    <w:p w14:paraId="678E6C7D" w14:textId="77777777" w:rsidR="00000000" w:rsidRDefault="00890A51">
      <w:pPr>
        <w:pStyle w:val="a0"/>
        <w:rPr>
          <w:rFonts w:hint="cs"/>
          <w:rtl/>
        </w:rPr>
      </w:pPr>
      <w:r>
        <w:rPr>
          <w:rFonts w:hint="cs"/>
          <w:rtl/>
        </w:rPr>
        <w:t>תודה רבה לחבר הכנסת איתן כ</w:t>
      </w:r>
      <w:r>
        <w:rPr>
          <w:rFonts w:hint="cs"/>
          <w:rtl/>
        </w:rPr>
        <w:t xml:space="preserve">בל. חבר הכנסת אילן ליבוביץ, בבקשה, ואחריו - חבר הכנסת אבשלום וילן, ואם לא נזכה לראותו - חבר הכנסת אפי איתם. </w:t>
      </w:r>
    </w:p>
    <w:p w14:paraId="5DE4D6F1" w14:textId="77777777" w:rsidR="00000000" w:rsidRDefault="00890A51">
      <w:pPr>
        <w:pStyle w:val="a0"/>
        <w:rPr>
          <w:rFonts w:hint="cs"/>
          <w:rtl/>
        </w:rPr>
      </w:pPr>
    </w:p>
    <w:p w14:paraId="2F16CC18" w14:textId="77777777" w:rsidR="00000000" w:rsidRDefault="00890A51">
      <w:pPr>
        <w:pStyle w:val="a"/>
        <w:rPr>
          <w:rtl/>
        </w:rPr>
      </w:pPr>
      <w:bookmarkStart w:id="472" w:name="FS000001052T30_06_2004_15_33_28"/>
      <w:bookmarkStart w:id="473" w:name="_Toc77593461"/>
      <w:bookmarkEnd w:id="472"/>
      <w:r>
        <w:rPr>
          <w:rFonts w:hint="eastAsia"/>
          <w:rtl/>
        </w:rPr>
        <w:t>אילן</w:t>
      </w:r>
      <w:r>
        <w:rPr>
          <w:rtl/>
        </w:rPr>
        <w:t xml:space="preserve"> ליבוביץ (שינוי):</w:t>
      </w:r>
      <w:bookmarkEnd w:id="473"/>
    </w:p>
    <w:p w14:paraId="18A087D1" w14:textId="77777777" w:rsidR="00000000" w:rsidRDefault="00890A51">
      <w:pPr>
        <w:pStyle w:val="a0"/>
        <w:rPr>
          <w:rFonts w:hint="cs"/>
          <w:rtl/>
        </w:rPr>
      </w:pPr>
    </w:p>
    <w:p w14:paraId="61872142" w14:textId="77777777" w:rsidR="00000000" w:rsidRDefault="00890A51">
      <w:pPr>
        <w:pStyle w:val="a0"/>
        <w:rPr>
          <w:rFonts w:hint="cs"/>
          <w:rtl/>
        </w:rPr>
      </w:pPr>
      <w:r>
        <w:rPr>
          <w:rFonts w:hint="cs"/>
          <w:rtl/>
        </w:rPr>
        <w:t>אדוני היושב-ראש, חברות וחברי הכנסת, רק בשבוע שעבר עמדתי כאן ליד הדוכן ודיברתי נגד התבטאויותיו של מי שהיה מנהל לשכת ראש הממש</w:t>
      </w:r>
      <w:r>
        <w:rPr>
          <w:rFonts w:hint="cs"/>
          <w:rtl/>
        </w:rPr>
        <w:t>לה בתקופת ראש הממשלה נתניהו, אורי אליצור, על הדברים שהוא אמר. לא חלף שבוע וקמה קבוצה שנקראת "ועד רבני יש"ע" והוציאה הודעה שאומרת, שאף אזרח, שוטר או חייל לא רשאי לסייע בעקירת יישובים. כשהם פירשו את זה הם אמרו שהם עדיין לא קוראים לסרבנות, אבל אולי זה יבוא בה</w:t>
      </w:r>
      <w:r>
        <w:rPr>
          <w:rFonts w:hint="cs"/>
          <w:rtl/>
        </w:rPr>
        <w:t xml:space="preserve">משך. הבוקר כולנו מתעוררים וקוראים בעיתון ושומעים ברדיו את מה שאמר אותו רב שמכונה "רב העיר העתיקה", אביגדור נבנצל, שהמוסר שטח משטחי ארץ-ישראל ביד גויים, דינו כדין רודף. </w:t>
      </w:r>
    </w:p>
    <w:p w14:paraId="1813D3FF" w14:textId="77777777" w:rsidR="00000000" w:rsidRDefault="00890A51">
      <w:pPr>
        <w:pStyle w:val="a0"/>
        <w:rPr>
          <w:rFonts w:hint="cs"/>
          <w:rtl/>
        </w:rPr>
      </w:pPr>
    </w:p>
    <w:p w14:paraId="4BB88A25" w14:textId="77777777" w:rsidR="00000000" w:rsidRDefault="00890A51">
      <w:pPr>
        <w:pStyle w:val="a0"/>
        <w:rPr>
          <w:rFonts w:hint="cs"/>
          <w:rtl/>
        </w:rPr>
      </w:pPr>
      <w:r>
        <w:rPr>
          <w:rFonts w:hint="cs"/>
          <w:rtl/>
        </w:rPr>
        <w:t xml:space="preserve">אדוני היושב-ראש, את הדברים האלה כבר שמענו. אני אומר לך מפה </w:t>
      </w:r>
      <w:r>
        <w:rPr>
          <w:rtl/>
        </w:rPr>
        <w:t>–</w:t>
      </w:r>
      <w:r>
        <w:rPr>
          <w:rFonts w:hint="cs"/>
          <w:rtl/>
        </w:rPr>
        <w:t xml:space="preserve"> ואני לא מתבייש לומר את זה</w:t>
      </w:r>
      <w:r>
        <w:rPr>
          <w:rFonts w:hint="cs"/>
          <w:rtl/>
        </w:rPr>
        <w:t xml:space="preserve"> - הידיים של הרב נבנצל ושל כל רבני יש"ע האלה מגואלות בדמו של מי שייפגע כתוצאה מהדברים האלה. ואנשים ייפגעו. אי-אפשר להגיד שלא אמרנו ואי-אפשר להגיד שלא התרענו. הידיים שלהם מגואלות כבר היום בדם של האנשים האלה שייפגעו בגלל אותם אנשים שהם קוראים להם היום עשב שו</w:t>
      </w:r>
      <w:r>
        <w:rPr>
          <w:rFonts w:hint="cs"/>
          <w:rtl/>
        </w:rPr>
        <w:t>טה. כיוון שהם לא עשו חשבון נפש במהלך כל השנים האלה מאז 1995, יקום אחד אחר ויעשה מעשה, כי הם במשך כל השנים האלה מטמאים את נפשות התלמידים שלהם והמאמינים שלהם בכל הרעיונות המשיחיים שלהם ובקדושת האדמה, שבעיניהם היא יותר קדושה מקדושת החיים. בעיני החיים יותר קדו</w:t>
      </w:r>
      <w:r>
        <w:rPr>
          <w:rFonts w:hint="cs"/>
          <w:rtl/>
        </w:rPr>
        <w:t xml:space="preserve">שים מהאדמה, ואם צריך למסור שטחי אדמה בשביל לשמור על החיים ועל החיים של החיילים שלנו, זה עדיף. </w:t>
      </w:r>
    </w:p>
    <w:p w14:paraId="0198833D" w14:textId="77777777" w:rsidR="00000000" w:rsidRDefault="00890A51">
      <w:pPr>
        <w:pStyle w:val="a0"/>
        <w:rPr>
          <w:rFonts w:hint="cs"/>
          <w:rtl/>
        </w:rPr>
      </w:pPr>
    </w:p>
    <w:p w14:paraId="52EF6DD0" w14:textId="77777777" w:rsidR="00000000" w:rsidRDefault="00890A51">
      <w:pPr>
        <w:pStyle w:val="a0"/>
        <w:rPr>
          <w:rFonts w:hint="cs"/>
          <w:rtl/>
        </w:rPr>
      </w:pPr>
      <w:r>
        <w:rPr>
          <w:rFonts w:hint="cs"/>
          <w:rtl/>
        </w:rPr>
        <w:t>אם הם ימשיכו בזה, היועץ המשפטי לממשלה צריך להפסיק את מדיניותו הרופסת של קודמו בתפקיד, שפסל את כל הדברים האלה במחי יד ואמר שהדברים האלה הם רק דברים, וכל עוד הם נ</w:t>
      </w:r>
      <w:r>
        <w:rPr>
          <w:rFonts w:hint="cs"/>
          <w:rtl/>
        </w:rPr>
        <w:t>אמרים אין מה לעשות נגדם. אני אומר: לא, בנושא הזה צריך לקחת אותם ולחקור אותם בדיוק כמו שחוקרים כל אחד אחר, ואם צריך, יש להעמיד אותם לדין ולשים אותם מאחורי סורג ובריח, לפני שיהיה מאוחר, לפני שנצטרך לעמוד פה ולבכות את מה שקרה.</w:t>
      </w:r>
    </w:p>
    <w:p w14:paraId="4654964F" w14:textId="77777777" w:rsidR="00000000" w:rsidRDefault="00890A51">
      <w:pPr>
        <w:pStyle w:val="a0"/>
        <w:rPr>
          <w:rFonts w:hint="cs"/>
          <w:rtl/>
        </w:rPr>
      </w:pPr>
    </w:p>
    <w:p w14:paraId="36174086" w14:textId="77777777" w:rsidR="00000000" w:rsidRDefault="00890A51">
      <w:pPr>
        <w:pStyle w:val="a0"/>
        <w:rPr>
          <w:rFonts w:hint="cs"/>
          <w:rtl/>
        </w:rPr>
      </w:pPr>
      <w:r>
        <w:rPr>
          <w:rFonts w:hint="cs"/>
          <w:rtl/>
        </w:rPr>
        <w:t>אני חוזר ואומר, הם מסיתים, הם מ</w:t>
      </w:r>
      <w:r>
        <w:rPr>
          <w:rFonts w:hint="cs"/>
          <w:rtl/>
        </w:rPr>
        <w:t xml:space="preserve">דיחים, והם עוד יביאו חס וחלילה לעוד רצח במדינה. הידיים שלהם מגואלות בדם של הנרצח היום. לא צריך לומר לא, אדוני השר עזרא, הם כבר היום כתבו את הכתובת על הקיר, ועכשיו צריך לעצור אותם, לפני שיהיה מאוחר. תודה. </w:t>
      </w:r>
    </w:p>
    <w:p w14:paraId="351316C4" w14:textId="77777777" w:rsidR="00000000" w:rsidRDefault="00890A51">
      <w:pPr>
        <w:pStyle w:val="a0"/>
        <w:rPr>
          <w:rFonts w:hint="cs"/>
          <w:rtl/>
        </w:rPr>
      </w:pPr>
    </w:p>
    <w:p w14:paraId="385D3EFC" w14:textId="77777777" w:rsidR="00000000" w:rsidRDefault="00890A51">
      <w:pPr>
        <w:pStyle w:val="af1"/>
        <w:rPr>
          <w:rtl/>
        </w:rPr>
      </w:pPr>
      <w:r>
        <w:rPr>
          <w:rtl/>
        </w:rPr>
        <w:t>היו"ר</w:t>
      </w:r>
      <w:r>
        <w:rPr>
          <w:rFonts w:hint="cs"/>
          <w:rtl/>
        </w:rPr>
        <w:t xml:space="preserve"> יולי-יואל אדלשטיין</w:t>
      </w:r>
      <w:r>
        <w:rPr>
          <w:rtl/>
        </w:rPr>
        <w:t>:</w:t>
      </w:r>
    </w:p>
    <w:p w14:paraId="6C4624F5" w14:textId="77777777" w:rsidR="00000000" w:rsidRDefault="00890A51">
      <w:pPr>
        <w:pStyle w:val="a0"/>
        <w:rPr>
          <w:rtl/>
        </w:rPr>
      </w:pPr>
    </w:p>
    <w:p w14:paraId="5A04BBEB" w14:textId="77777777" w:rsidR="00000000" w:rsidRDefault="00890A51">
      <w:pPr>
        <w:pStyle w:val="a0"/>
        <w:rPr>
          <w:rFonts w:hint="cs"/>
          <w:rtl/>
        </w:rPr>
      </w:pPr>
      <w:r>
        <w:rPr>
          <w:rFonts w:hint="cs"/>
          <w:rtl/>
        </w:rPr>
        <w:t>אני מודה מאוד לחבר הכנס</w:t>
      </w:r>
      <w:r>
        <w:rPr>
          <w:rFonts w:hint="cs"/>
          <w:rtl/>
        </w:rPr>
        <w:t xml:space="preserve">ת ליבוביץ. חבר הכנסת אבשלום וילן, בבקשה. </w:t>
      </w:r>
    </w:p>
    <w:p w14:paraId="02AA1C63" w14:textId="77777777" w:rsidR="00000000" w:rsidRDefault="00890A51">
      <w:pPr>
        <w:pStyle w:val="a0"/>
        <w:rPr>
          <w:rFonts w:hint="cs"/>
          <w:rtl/>
        </w:rPr>
      </w:pPr>
    </w:p>
    <w:p w14:paraId="530FB8A9" w14:textId="77777777" w:rsidR="00000000" w:rsidRDefault="00890A51">
      <w:pPr>
        <w:pStyle w:val="a"/>
        <w:rPr>
          <w:rtl/>
        </w:rPr>
      </w:pPr>
      <w:bookmarkStart w:id="474" w:name="FS000000505T30_06_2004_15_35_54"/>
      <w:bookmarkStart w:id="475" w:name="_Toc77593462"/>
      <w:bookmarkEnd w:id="474"/>
      <w:r>
        <w:rPr>
          <w:rFonts w:hint="eastAsia"/>
          <w:rtl/>
        </w:rPr>
        <w:t>אבשלום</w:t>
      </w:r>
      <w:r>
        <w:rPr>
          <w:rtl/>
        </w:rPr>
        <w:t xml:space="preserve"> וילן (יחד):</w:t>
      </w:r>
      <w:bookmarkEnd w:id="475"/>
    </w:p>
    <w:p w14:paraId="1D2C1C2B" w14:textId="77777777" w:rsidR="00000000" w:rsidRDefault="00890A51">
      <w:pPr>
        <w:pStyle w:val="a0"/>
        <w:rPr>
          <w:rFonts w:hint="cs"/>
          <w:rtl/>
        </w:rPr>
      </w:pPr>
    </w:p>
    <w:p w14:paraId="40414FE6" w14:textId="77777777" w:rsidR="00000000" w:rsidRDefault="00890A51">
      <w:pPr>
        <w:pStyle w:val="a0"/>
        <w:rPr>
          <w:rFonts w:hint="cs"/>
          <w:rtl/>
        </w:rPr>
      </w:pPr>
      <w:r>
        <w:rPr>
          <w:rFonts w:hint="cs"/>
          <w:rtl/>
        </w:rPr>
        <w:t>אדוני היושב-ראש, רבותי חברי הכנסת, מה שקורה בשבוע האחרון הוא טירוף מערכות מוחלט. אחרי כל מה שעברנו, בתוך כל מה שאנחנו חווים ומה שעוד נעבור, קמים אנשים רציניים - ויש לי מספיק שעות של סימפוזיונים</w:t>
      </w:r>
      <w:r>
        <w:rPr>
          <w:rFonts w:hint="cs"/>
          <w:rtl/>
        </w:rPr>
        <w:t xml:space="preserve"> משותפים עם אורי אליצור, של אי-הסכמה מוחלטת, אבל בהחלט הערכה רבה לכישוריו ולאישיותו, ואם אדם כמו אורי אליצור אומר שלגיטימי להתנגד באלימות לפינוי, פרט לנשק חם, המשמעות היא שסכינים מותר ואקדחים ורובים אסור - קמים רבנים מכובדים, הקוראים לעצמם רבני יש"ע, מי בח</w:t>
      </w:r>
      <w:r>
        <w:rPr>
          <w:rFonts w:hint="cs"/>
          <w:rtl/>
        </w:rPr>
        <w:t>ר אותם אני לא יודע, אבל בסדר, הם קוראים לעצמם רבני יש"ע, והם קוראים בעצם לסירוב פקודה המוני, ובעצם מעלים מערכת טיעונים שעיקרה: יש מדינה ויש ממלכה, אבל אנחנו כפופים למערכת ערכים וחוקים אחרת, שהיא מעל למדינה, היא לא מתחשבת במדינה, ואנחנו אומרים לחיילים, תעשו</w:t>
      </w:r>
      <w:r>
        <w:rPr>
          <w:rFonts w:hint="cs"/>
          <w:rtl/>
        </w:rPr>
        <w:t xml:space="preserve"> ככה ולא אחרת. </w:t>
      </w:r>
    </w:p>
    <w:p w14:paraId="24A2FFD3" w14:textId="77777777" w:rsidR="00000000" w:rsidRDefault="00890A51">
      <w:pPr>
        <w:pStyle w:val="a0"/>
        <w:rPr>
          <w:rFonts w:hint="cs"/>
          <w:rtl/>
        </w:rPr>
      </w:pPr>
    </w:p>
    <w:p w14:paraId="1C3D1041" w14:textId="77777777" w:rsidR="00000000" w:rsidRDefault="00890A51">
      <w:pPr>
        <w:pStyle w:val="a0"/>
        <w:rPr>
          <w:rFonts w:hint="cs"/>
          <w:rtl/>
        </w:rPr>
      </w:pPr>
      <w:r>
        <w:rPr>
          <w:rFonts w:hint="cs"/>
          <w:rtl/>
        </w:rPr>
        <w:t xml:space="preserve">היום כבר יש קטגוריה שלישית - רב העיר העתיקה, הרב נבנצל, שקורא בכלל לדין רודף. ידיעותי הלא-עמוקות במיוחד ביהדות, לפחות ממה שהבנו בעקבות רצח רבין, הן שדין רודף פירושו של דבר שראש הממשלה וכל הכפופים לו, המבצעים מדיניות של ממשלת ישראל הנבחרת, </w:t>
      </w:r>
      <w:r>
        <w:rPr>
          <w:rFonts w:hint="cs"/>
          <w:rtl/>
        </w:rPr>
        <w:t xml:space="preserve">בעצם דמם מותר. זה דין רודף. </w:t>
      </w:r>
    </w:p>
    <w:p w14:paraId="6DA555D7" w14:textId="77777777" w:rsidR="00000000" w:rsidRDefault="00890A51">
      <w:pPr>
        <w:pStyle w:val="a0"/>
        <w:rPr>
          <w:rFonts w:hint="cs"/>
          <w:rtl/>
        </w:rPr>
      </w:pPr>
    </w:p>
    <w:p w14:paraId="7ADB1D33" w14:textId="77777777" w:rsidR="00000000" w:rsidRDefault="00890A51">
      <w:pPr>
        <w:pStyle w:val="a0"/>
        <w:rPr>
          <w:rFonts w:hint="cs"/>
          <w:rtl/>
        </w:rPr>
      </w:pPr>
      <w:r>
        <w:rPr>
          <w:rFonts w:hint="cs"/>
          <w:rtl/>
        </w:rPr>
        <w:t>אפי איתם וחבריו, שבוויכוח הזה הביעו עמדה חד-משמעית - תעשו לי טובה, כשם שאנחנו בתוך המחנה שלנו מתמודדים עם הסרבנות, גם עם יפתח ספקטור שהוא תת-אלוף בחיל האוויר וגם עם רבים וטובים מחברינו, ואיננו מגלגלים עיניים לשמים ולא מוצאים ת</w:t>
      </w:r>
      <w:r>
        <w:rPr>
          <w:rFonts w:hint="cs"/>
          <w:rtl/>
        </w:rPr>
        <w:t xml:space="preserve">ירוצים, אלא אומרים שאת הוויכוח הפוליטי נעשה בזירות הפוליטיות וברחוב באופן דמוקרטי בלי הנחות, לא במערכת הצבאית ולא תוך הפרת פקודות - אני לא שומע את אנשי המפד"ל ואת חברי הכנסת היושבים פה אומרים שיש לצאת חד וחלק בגינוי. </w:t>
      </w:r>
    </w:p>
    <w:p w14:paraId="42FC36B9" w14:textId="77777777" w:rsidR="00000000" w:rsidRDefault="00890A51">
      <w:pPr>
        <w:pStyle w:val="a0"/>
        <w:rPr>
          <w:rFonts w:hint="cs"/>
          <w:rtl/>
        </w:rPr>
      </w:pPr>
    </w:p>
    <w:p w14:paraId="60CC2129" w14:textId="77777777" w:rsidR="00000000" w:rsidRDefault="00890A51">
      <w:pPr>
        <w:pStyle w:val="a0"/>
        <w:rPr>
          <w:rFonts w:hint="cs"/>
          <w:rtl/>
        </w:rPr>
      </w:pPr>
      <w:r>
        <w:rPr>
          <w:rFonts w:hint="cs"/>
          <w:rtl/>
        </w:rPr>
        <w:t>חבר הכנסת אפי איתם, ממתי המפד"ל, היהד</w:t>
      </w:r>
      <w:r>
        <w:rPr>
          <w:rFonts w:hint="cs"/>
          <w:rtl/>
        </w:rPr>
        <w:t xml:space="preserve">ות הדתית-לאומית, נשמעה בנושאים פוליטיים לרבנים? אתה הראשון שהכנסת את הנורמה הזאת. התחרד"לתם לחלוטין. לכם תמיד היתה מנהיגות שאמרה: אנחנו בתחום הפוליטי מבינים לא פחות מהרבנות. הם סמכות הלכתית, לא פוליטית. </w:t>
      </w:r>
    </w:p>
    <w:p w14:paraId="12210674" w14:textId="77777777" w:rsidR="00000000" w:rsidRDefault="00890A51">
      <w:pPr>
        <w:pStyle w:val="a0"/>
        <w:rPr>
          <w:rFonts w:hint="cs"/>
          <w:rtl/>
        </w:rPr>
      </w:pPr>
    </w:p>
    <w:p w14:paraId="18013A7A" w14:textId="77777777" w:rsidR="00000000" w:rsidRDefault="00890A51">
      <w:pPr>
        <w:pStyle w:val="a0"/>
        <w:rPr>
          <w:rFonts w:hint="cs"/>
          <w:rtl/>
        </w:rPr>
      </w:pPr>
      <w:r>
        <w:rPr>
          <w:rFonts w:hint="cs"/>
          <w:rtl/>
        </w:rPr>
        <w:t>אני מצפה ממך, כתת-אלוף במילואים, לקום ובלי הרבה חוכ</w:t>
      </w:r>
      <w:r>
        <w:rPr>
          <w:rFonts w:hint="cs"/>
          <w:rtl/>
        </w:rPr>
        <w:t>מות להגיד לאדון נבנצל: דרכך איננה דרכי, אין אצלי דין רודף, זה לא קיים, אין אצלי סירוב פקודה; יש לי מאבק פוליטי לגיטימי, יש לי זכות מחאה; תעשה הכול בתחום המותר, לא ירים אחד יד על חייל צה"ל. ממך אני מצפה לשמוע את זה הראשון. אני שומע שאתם מגלגלים עיניים לשמים</w:t>
      </w:r>
      <w:r>
        <w:rPr>
          <w:rFonts w:hint="cs"/>
          <w:rtl/>
        </w:rPr>
        <w:t>.</w:t>
      </w:r>
    </w:p>
    <w:p w14:paraId="022D25DA" w14:textId="77777777" w:rsidR="00000000" w:rsidRDefault="00890A51">
      <w:pPr>
        <w:pStyle w:val="a0"/>
        <w:rPr>
          <w:rFonts w:hint="cs"/>
          <w:rtl/>
        </w:rPr>
      </w:pPr>
    </w:p>
    <w:p w14:paraId="1911D345" w14:textId="77777777" w:rsidR="00000000" w:rsidRDefault="00890A51">
      <w:pPr>
        <w:pStyle w:val="a0"/>
        <w:rPr>
          <w:rFonts w:hint="cs"/>
          <w:rtl/>
        </w:rPr>
      </w:pPr>
      <w:r>
        <w:rPr>
          <w:rFonts w:hint="cs"/>
          <w:rtl/>
        </w:rPr>
        <w:t xml:space="preserve">זאת לא תהיה שעתכם היפה. בסופו של דבר, מה יקרה? החברה הזאת תתפצל, היא תיקרע. תהיה התנתקות, יהיה פינוי, אבל במקום יום אחרי זה להמשיך לקיים מדינה וחברה מאוחדות, אנחנו נגיע לשבר, שספק אם אפשר יהיה לאחות אותו. תודה, אדוני היושב-ראש. </w:t>
      </w:r>
    </w:p>
    <w:p w14:paraId="5BE2C4F3" w14:textId="77777777" w:rsidR="00000000" w:rsidRDefault="00890A51">
      <w:pPr>
        <w:pStyle w:val="a0"/>
        <w:rPr>
          <w:rFonts w:hint="cs"/>
          <w:rtl/>
        </w:rPr>
      </w:pPr>
    </w:p>
    <w:p w14:paraId="25AA88AD" w14:textId="77777777" w:rsidR="00000000" w:rsidRDefault="00890A51">
      <w:pPr>
        <w:pStyle w:val="af1"/>
        <w:rPr>
          <w:rtl/>
        </w:rPr>
      </w:pPr>
      <w:r>
        <w:rPr>
          <w:rtl/>
        </w:rPr>
        <w:t>היו"ר</w:t>
      </w:r>
      <w:r>
        <w:rPr>
          <w:rFonts w:hint="cs"/>
          <w:rtl/>
        </w:rPr>
        <w:t xml:space="preserve"> יולי-יואל אדלשטיי</w:t>
      </w:r>
      <w:r>
        <w:rPr>
          <w:rFonts w:hint="cs"/>
          <w:rtl/>
        </w:rPr>
        <w:t>ן</w:t>
      </w:r>
      <w:r>
        <w:rPr>
          <w:rtl/>
        </w:rPr>
        <w:t>:</w:t>
      </w:r>
    </w:p>
    <w:p w14:paraId="1A4A2BFE" w14:textId="77777777" w:rsidR="00000000" w:rsidRDefault="00890A51">
      <w:pPr>
        <w:pStyle w:val="a0"/>
        <w:rPr>
          <w:rtl/>
        </w:rPr>
      </w:pPr>
    </w:p>
    <w:p w14:paraId="2A866C44" w14:textId="77777777" w:rsidR="00000000" w:rsidRDefault="00890A51">
      <w:pPr>
        <w:pStyle w:val="a0"/>
        <w:rPr>
          <w:rFonts w:hint="cs"/>
          <w:rtl/>
        </w:rPr>
      </w:pPr>
      <w:r>
        <w:rPr>
          <w:rFonts w:hint="cs"/>
          <w:rtl/>
        </w:rPr>
        <w:t xml:space="preserve">תודה לחבר הכנסת אבשלום וילן, וכפי שביקשת, תוכל לשמוע את דעתו של חבר הכנסת אפי איתם, ולאחר מכן את דעתו של חבר הכנסת משה כחלון. בבקשה, אדוני, שלוש דקות לרשותך. </w:t>
      </w:r>
    </w:p>
    <w:p w14:paraId="01F44100" w14:textId="77777777" w:rsidR="00000000" w:rsidRDefault="00890A51">
      <w:pPr>
        <w:pStyle w:val="a0"/>
        <w:rPr>
          <w:rFonts w:hint="cs"/>
          <w:rtl/>
        </w:rPr>
      </w:pPr>
    </w:p>
    <w:p w14:paraId="126E5DBE" w14:textId="77777777" w:rsidR="00000000" w:rsidRDefault="00890A51">
      <w:pPr>
        <w:pStyle w:val="a"/>
        <w:rPr>
          <w:rtl/>
        </w:rPr>
      </w:pPr>
      <w:bookmarkStart w:id="476" w:name="FS000000763T30_06_2004_15_39_48"/>
      <w:bookmarkStart w:id="477" w:name="_Toc77593463"/>
      <w:bookmarkEnd w:id="476"/>
      <w:r>
        <w:rPr>
          <w:rFonts w:hint="eastAsia"/>
          <w:rtl/>
        </w:rPr>
        <w:t>אפי</w:t>
      </w:r>
      <w:r>
        <w:rPr>
          <w:rtl/>
        </w:rPr>
        <w:t xml:space="preserve"> איתם (מפד"ל):</w:t>
      </w:r>
      <w:bookmarkEnd w:id="477"/>
    </w:p>
    <w:p w14:paraId="2F0EF31B" w14:textId="77777777" w:rsidR="00000000" w:rsidRDefault="00890A51">
      <w:pPr>
        <w:pStyle w:val="a0"/>
        <w:rPr>
          <w:rFonts w:hint="cs"/>
          <w:rtl/>
        </w:rPr>
      </w:pPr>
    </w:p>
    <w:p w14:paraId="6B911C50" w14:textId="77777777" w:rsidR="00000000" w:rsidRDefault="00890A51">
      <w:pPr>
        <w:pStyle w:val="a0"/>
        <w:rPr>
          <w:rFonts w:hint="cs"/>
          <w:rtl/>
        </w:rPr>
      </w:pPr>
      <w:r>
        <w:rPr>
          <w:rFonts w:hint="cs"/>
          <w:rtl/>
        </w:rPr>
        <w:t>אדוני היושב-ראש, חברי חברי הכנסת, אני עושה את צעדי הראשונים כחבר הכנסת מן</w:t>
      </w:r>
      <w:r>
        <w:rPr>
          <w:rFonts w:hint="cs"/>
          <w:rtl/>
        </w:rPr>
        <w:t xml:space="preserve"> השורה, ועדיין לא התרגלתי לציניות שהיא כנראה חלק מלחם חוקו ואופן התנהלותו של הבית הזה. </w:t>
      </w:r>
    </w:p>
    <w:p w14:paraId="38F80A2C" w14:textId="77777777" w:rsidR="00000000" w:rsidRDefault="00890A51">
      <w:pPr>
        <w:pStyle w:val="a0"/>
        <w:rPr>
          <w:rFonts w:hint="cs"/>
          <w:rtl/>
        </w:rPr>
      </w:pPr>
    </w:p>
    <w:p w14:paraId="1EAAFD0C" w14:textId="77777777" w:rsidR="00000000" w:rsidRDefault="00890A51">
      <w:pPr>
        <w:pStyle w:val="a0"/>
        <w:rPr>
          <w:rFonts w:hint="cs"/>
          <w:rtl/>
        </w:rPr>
      </w:pPr>
      <w:r>
        <w:rPr>
          <w:rFonts w:hint="cs"/>
          <w:rtl/>
        </w:rPr>
        <w:t>אנחנו שומעים רטוריקה מזעזעת על ידי רבנים מגואלות בדם, למפרע, לכתחילה, על דיוקים ודקדוקים של בורים ועמי-ארצות בענייני דין רודף. ואני בא לשאול אותך, חבר הכנסת אבשלום ויל</w:t>
      </w:r>
      <w:r>
        <w:rPr>
          <w:rFonts w:hint="cs"/>
          <w:rtl/>
        </w:rPr>
        <w:t xml:space="preserve">ן, ואני בא לשאול אותך, חבר הכנסת איתן כבל, מה עם דינם של הנרדפים, לא התיאורטיים, אלה ש-1,000 מתוכם נרדפו אל מותם, שנהרות של נחלי דם של ילדים ונשים זועקים מן האדמה בדין נרדף - - - </w:t>
      </w:r>
    </w:p>
    <w:p w14:paraId="20BA7EA4" w14:textId="77777777" w:rsidR="00000000" w:rsidRDefault="00890A51">
      <w:pPr>
        <w:pStyle w:val="a0"/>
        <w:rPr>
          <w:rFonts w:hint="cs"/>
          <w:rtl/>
        </w:rPr>
      </w:pPr>
    </w:p>
    <w:p w14:paraId="2D9925C8" w14:textId="77777777" w:rsidR="00000000" w:rsidRDefault="00890A51">
      <w:pPr>
        <w:pStyle w:val="af0"/>
        <w:rPr>
          <w:rtl/>
        </w:rPr>
      </w:pPr>
      <w:r>
        <w:rPr>
          <w:rFonts w:hint="eastAsia"/>
          <w:rtl/>
        </w:rPr>
        <w:t>איתן</w:t>
      </w:r>
      <w:r>
        <w:rPr>
          <w:rtl/>
        </w:rPr>
        <w:t xml:space="preserve"> כבל (העבודה-מימד):</w:t>
      </w:r>
    </w:p>
    <w:p w14:paraId="674B3914" w14:textId="77777777" w:rsidR="00000000" w:rsidRDefault="00890A51">
      <w:pPr>
        <w:pStyle w:val="a0"/>
        <w:rPr>
          <w:rFonts w:hint="cs"/>
          <w:rtl/>
        </w:rPr>
      </w:pPr>
    </w:p>
    <w:p w14:paraId="4BD9A2C9" w14:textId="77777777" w:rsidR="00000000" w:rsidRDefault="00890A51">
      <w:pPr>
        <w:pStyle w:val="a0"/>
        <w:rPr>
          <w:rFonts w:hint="cs"/>
          <w:rtl/>
        </w:rPr>
      </w:pPr>
      <w:r>
        <w:rPr>
          <w:rFonts w:hint="cs"/>
          <w:rtl/>
        </w:rPr>
        <w:t>אתה היית חלק מהממשלה הזאת. אתה בא להטיף לי? אתה הי</w:t>
      </w:r>
      <w:r>
        <w:rPr>
          <w:rFonts w:hint="cs"/>
          <w:rtl/>
        </w:rPr>
        <w:t>ית חלק מהממשלה הזאת. זאת לא דמגוגיה? מי מנהיג ומוליך את המדינה בשנים האחרונות? אתה מאשים אותנו?</w:t>
      </w:r>
    </w:p>
    <w:p w14:paraId="7746CFC9" w14:textId="77777777" w:rsidR="00000000" w:rsidRDefault="00890A51">
      <w:pPr>
        <w:pStyle w:val="a0"/>
        <w:rPr>
          <w:rFonts w:hint="cs"/>
          <w:rtl/>
        </w:rPr>
      </w:pPr>
    </w:p>
    <w:p w14:paraId="729E38E5" w14:textId="77777777" w:rsidR="00000000" w:rsidRDefault="00890A51">
      <w:pPr>
        <w:pStyle w:val="af0"/>
        <w:rPr>
          <w:rtl/>
        </w:rPr>
      </w:pPr>
      <w:r>
        <w:rPr>
          <w:rFonts w:hint="eastAsia"/>
          <w:rtl/>
        </w:rPr>
        <w:t>אילן</w:t>
      </w:r>
      <w:r>
        <w:rPr>
          <w:rtl/>
        </w:rPr>
        <w:t xml:space="preserve"> ליבוביץ (שינוי):</w:t>
      </w:r>
    </w:p>
    <w:p w14:paraId="3AF9922B" w14:textId="77777777" w:rsidR="00000000" w:rsidRDefault="00890A51">
      <w:pPr>
        <w:pStyle w:val="a0"/>
        <w:rPr>
          <w:rFonts w:hint="cs"/>
          <w:rtl/>
        </w:rPr>
      </w:pPr>
    </w:p>
    <w:p w14:paraId="13694188" w14:textId="77777777" w:rsidR="00000000" w:rsidRDefault="00890A51">
      <w:pPr>
        <w:pStyle w:val="a0"/>
        <w:ind w:firstLine="720"/>
        <w:rPr>
          <w:rFonts w:hint="cs"/>
          <w:rtl/>
        </w:rPr>
      </w:pPr>
      <w:r>
        <w:rPr>
          <w:rFonts w:hint="cs"/>
          <w:rtl/>
        </w:rPr>
        <w:t xml:space="preserve"> - - -</w:t>
      </w:r>
    </w:p>
    <w:p w14:paraId="4803C3F1" w14:textId="77777777" w:rsidR="00000000" w:rsidRDefault="00890A51">
      <w:pPr>
        <w:pStyle w:val="a0"/>
        <w:ind w:firstLine="720"/>
        <w:rPr>
          <w:rFonts w:hint="cs"/>
          <w:rtl/>
        </w:rPr>
      </w:pPr>
    </w:p>
    <w:p w14:paraId="5380BD9B" w14:textId="77777777" w:rsidR="00000000" w:rsidRDefault="00890A51">
      <w:pPr>
        <w:pStyle w:val="-"/>
        <w:rPr>
          <w:rtl/>
        </w:rPr>
      </w:pPr>
      <w:bookmarkStart w:id="478" w:name="FS000000763T30_06_2004_16_54_21"/>
      <w:bookmarkStart w:id="479" w:name="FS000000763T30_06_2004_16_54_24C"/>
      <w:bookmarkEnd w:id="478"/>
      <w:bookmarkEnd w:id="479"/>
      <w:r>
        <w:rPr>
          <w:rtl/>
        </w:rPr>
        <w:t>אפי איתם (מפד"ל):</w:t>
      </w:r>
    </w:p>
    <w:p w14:paraId="0CF6C0F9" w14:textId="77777777" w:rsidR="00000000" w:rsidRDefault="00890A51">
      <w:pPr>
        <w:pStyle w:val="a0"/>
        <w:rPr>
          <w:rtl/>
        </w:rPr>
      </w:pPr>
    </w:p>
    <w:p w14:paraId="7155C5E1" w14:textId="77777777" w:rsidR="00000000" w:rsidRDefault="00890A51">
      <w:pPr>
        <w:pStyle w:val="a0"/>
        <w:ind w:firstLine="720"/>
        <w:rPr>
          <w:rFonts w:hint="cs"/>
          <w:rtl/>
        </w:rPr>
      </w:pPr>
      <w:r>
        <w:rPr>
          <w:rFonts w:hint="cs"/>
          <w:rtl/>
        </w:rPr>
        <w:t>- - - שאתם בטריבונל ההזוי של ההיסטוריה מבית-מדרשו של אוסלו, מבית-מדרשו של מזרח תיכון חדש, גזרתם על אלפי אזרחי</w:t>
      </w:r>
      <w:r>
        <w:rPr>
          <w:rFonts w:hint="cs"/>
          <w:rtl/>
        </w:rPr>
        <w:t xml:space="preserve"> מדינת ישראל לא דין רודף - דין נרדפים על צוואר אל מותם, ואתם עומדים פה ומגלגלים עיניים. </w:t>
      </w:r>
    </w:p>
    <w:p w14:paraId="02953623" w14:textId="77777777" w:rsidR="00000000" w:rsidRDefault="00890A51">
      <w:pPr>
        <w:pStyle w:val="a0"/>
        <w:ind w:firstLine="720"/>
        <w:rPr>
          <w:rFonts w:hint="cs"/>
          <w:rtl/>
        </w:rPr>
      </w:pPr>
    </w:p>
    <w:p w14:paraId="314A97AF" w14:textId="77777777" w:rsidR="00000000" w:rsidRDefault="00890A51">
      <w:pPr>
        <w:pStyle w:val="af0"/>
        <w:rPr>
          <w:rtl/>
        </w:rPr>
      </w:pPr>
      <w:r>
        <w:rPr>
          <w:rFonts w:hint="eastAsia"/>
          <w:rtl/>
        </w:rPr>
        <w:t>איתן</w:t>
      </w:r>
      <w:r>
        <w:rPr>
          <w:rtl/>
        </w:rPr>
        <w:t xml:space="preserve"> כבל (העבודה-מימד):</w:t>
      </w:r>
    </w:p>
    <w:p w14:paraId="15A9EC8C" w14:textId="77777777" w:rsidR="00000000" w:rsidRDefault="00890A51">
      <w:pPr>
        <w:pStyle w:val="a0"/>
        <w:rPr>
          <w:rFonts w:hint="cs"/>
          <w:rtl/>
        </w:rPr>
      </w:pPr>
    </w:p>
    <w:p w14:paraId="32E4646B" w14:textId="77777777" w:rsidR="00000000" w:rsidRDefault="00890A51">
      <w:pPr>
        <w:pStyle w:val="a0"/>
        <w:rPr>
          <w:rFonts w:hint="cs"/>
          <w:rtl/>
        </w:rPr>
      </w:pPr>
      <w:r>
        <w:rPr>
          <w:rFonts w:hint="cs"/>
          <w:rtl/>
        </w:rPr>
        <w:t xml:space="preserve">אתה תומך בדברי הרבנים. </w:t>
      </w:r>
    </w:p>
    <w:p w14:paraId="7EED2121" w14:textId="77777777" w:rsidR="00000000" w:rsidRDefault="00890A51">
      <w:pPr>
        <w:pStyle w:val="a0"/>
        <w:rPr>
          <w:rFonts w:hint="cs"/>
          <w:rtl/>
        </w:rPr>
      </w:pPr>
    </w:p>
    <w:p w14:paraId="6A1CDB08" w14:textId="77777777" w:rsidR="00000000" w:rsidRDefault="00890A51">
      <w:pPr>
        <w:pStyle w:val="-"/>
        <w:rPr>
          <w:rtl/>
        </w:rPr>
      </w:pPr>
      <w:bookmarkStart w:id="480" w:name="FS000000763T30_06_2004_16_56_55C"/>
      <w:bookmarkEnd w:id="480"/>
      <w:r>
        <w:rPr>
          <w:rtl/>
        </w:rPr>
        <w:t>אפי איתם (מפד"ל):</w:t>
      </w:r>
    </w:p>
    <w:p w14:paraId="700BBF69" w14:textId="77777777" w:rsidR="00000000" w:rsidRDefault="00890A51">
      <w:pPr>
        <w:pStyle w:val="a0"/>
        <w:rPr>
          <w:rtl/>
        </w:rPr>
      </w:pPr>
    </w:p>
    <w:p w14:paraId="0DBB0281" w14:textId="77777777" w:rsidR="00000000" w:rsidRDefault="00890A51">
      <w:pPr>
        <w:pStyle w:val="a0"/>
        <w:rPr>
          <w:rFonts w:hint="cs"/>
          <w:rtl/>
        </w:rPr>
      </w:pPr>
      <w:r>
        <w:rPr>
          <w:rFonts w:hint="cs"/>
          <w:rtl/>
        </w:rPr>
        <w:t xml:space="preserve">אל תצעק, תקשיב לי פעם. </w:t>
      </w:r>
    </w:p>
    <w:p w14:paraId="5A5BBCF1" w14:textId="77777777" w:rsidR="00000000" w:rsidRDefault="00890A51">
      <w:pPr>
        <w:pStyle w:val="a0"/>
        <w:rPr>
          <w:rFonts w:hint="cs"/>
          <w:rtl/>
        </w:rPr>
      </w:pPr>
    </w:p>
    <w:p w14:paraId="0C6C5E98" w14:textId="77777777" w:rsidR="00000000" w:rsidRDefault="00890A51">
      <w:pPr>
        <w:pStyle w:val="af0"/>
        <w:rPr>
          <w:rtl/>
        </w:rPr>
      </w:pPr>
      <w:r>
        <w:rPr>
          <w:rFonts w:hint="eastAsia"/>
          <w:rtl/>
        </w:rPr>
        <w:t>איתן</w:t>
      </w:r>
      <w:r>
        <w:rPr>
          <w:rtl/>
        </w:rPr>
        <w:t xml:space="preserve"> כבל (העבודה-מימד):</w:t>
      </w:r>
    </w:p>
    <w:p w14:paraId="3475960E" w14:textId="77777777" w:rsidR="00000000" w:rsidRDefault="00890A51">
      <w:pPr>
        <w:pStyle w:val="a0"/>
        <w:rPr>
          <w:rFonts w:hint="cs"/>
          <w:rtl/>
        </w:rPr>
      </w:pPr>
    </w:p>
    <w:p w14:paraId="1E0A70B4" w14:textId="77777777" w:rsidR="00000000" w:rsidRDefault="00890A51">
      <w:pPr>
        <w:pStyle w:val="a0"/>
        <w:rPr>
          <w:rFonts w:hint="cs"/>
          <w:rtl/>
        </w:rPr>
      </w:pPr>
      <w:r>
        <w:rPr>
          <w:rFonts w:hint="cs"/>
          <w:rtl/>
        </w:rPr>
        <w:t>אתה תענה, אתה תומך בדברי הרבנים? אתה צועק למיקר</w:t>
      </w:r>
      <w:r>
        <w:rPr>
          <w:rFonts w:hint="cs"/>
          <w:rtl/>
        </w:rPr>
        <w:t xml:space="preserve">ופון. </w:t>
      </w:r>
    </w:p>
    <w:p w14:paraId="11926629" w14:textId="77777777" w:rsidR="00000000" w:rsidRDefault="00890A51">
      <w:pPr>
        <w:pStyle w:val="a0"/>
        <w:rPr>
          <w:rFonts w:hint="cs"/>
          <w:rtl/>
        </w:rPr>
      </w:pPr>
    </w:p>
    <w:p w14:paraId="3865F249" w14:textId="77777777" w:rsidR="00000000" w:rsidRDefault="00890A51">
      <w:pPr>
        <w:pStyle w:val="-"/>
        <w:rPr>
          <w:rtl/>
        </w:rPr>
      </w:pPr>
      <w:bookmarkStart w:id="481" w:name="FS000000763T30_06_2004_16_57_26C"/>
      <w:bookmarkEnd w:id="481"/>
      <w:r>
        <w:rPr>
          <w:rtl/>
        </w:rPr>
        <w:t>אפי איתם (מפד"ל):</w:t>
      </w:r>
    </w:p>
    <w:p w14:paraId="3A0CA79F" w14:textId="77777777" w:rsidR="00000000" w:rsidRDefault="00890A51">
      <w:pPr>
        <w:pStyle w:val="a0"/>
        <w:rPr>
          <w:rtl/>
        </w:rPr>
      </w:pPr>
    </w:p>
    <w:p w14:paraId="12875515" w14:textId="77777777" w:rsidR="00000000" w:rsidRDefault="00890A51">
      <w:pPr>
        <w:pStyle w:val="a0"/>
        <w:rPr>
          <w:rFonts w:hint="cs"/>
          <w:rtl/>
        </w:rPr>
      </w:pPr>
      <w:r>
        <w:rPr>
          <w:rFonts w:hint="cs"/>
          <w:rtl/>
        </w:rPr>
        <w:t xml:space="preserve">לא דין רודף תיאורטי, לא דין רודף שעוד לא בא לעולם - נרדפים על צוואר. אלפי פצועים, 1,000 משפחות שכולות, אלפי יהודים שאתם חתמתם את גזר-דינם לטרנספר. </w:t>
      </w:r>
    </w:p>
    <w:p w14:paraId="6CD7C3B1" w14:textId="77777777" w:rsidR="00000000" w:rsidRDefault="00890A51">
      <w:pPr>
        <w:pStyle w:val="a0"/>
        <w:rPr>
          <w:rFonts w:hint="cs"/>
          <w:rtl/>
        </w:rPr>
      </w:pPr>
    </w:p>
    <w:p w14:paraId="2C7B5EEE" w14:textId="77777777" w:rsidR="00000000" w:rsidRDefault="00890A51">
      <w:pPr>
        <w:pStyle w:val="af0"/>
        <w:rPr>
          <w:rtl/>
        </w:rPr>
      </w:pPr>
      <w:r>
        <w:rPr>
          <w:rFonts w:hint="eastAsia"/>
          <w:rtl/>
        </w:rPr>
        <w:t>איתן</w:t>
      </w:r>
      <w:r>
        <w:rPr>
          <w:rtl/>
        </w:rPr>
        <w:t xml:space="preserve"> כבל (העבודה-מימד):</w:t>
      </w:r>
    </w:p>
    <w:p w14:paraId="13F58D3B" w14:textId="77777777" w:rsidR="00000000" w:rsidRDefault="00890A51">
      <w:pPr>
        <w:pStyle w:val="a0"/>
        <w:rPr>
          <w:rFonts w:hint="cs"/>
          <w:rtl/>
        </w:rPr>
      </w:pPr>
    </w:p>
    <w:p w14:paraId="4E37CFD3" w14:textId="77777777" w:rsidR="00000000" w:rsidRDefault="00890A51">
      <w:pPr>
        <w:pStyle w:val="a0"/>
        <w:rPr>
          <w:rFonts w:hint="cs"/>
          <w:rtl/>
        </w:rPr>
      </w:pPr>
      <w:r>
        <w:rPr>
          <w:rFonts w:hint="cs"/>
          <w:rtl/>
        </w:rPr>
        <w:t>אתה צועק, תענה על השאלה. אתה תומך בדבריהם - כן או לא? א</w:t>
      </w:r>
      <w:r>
        <w:rPr>
          <w:rFonts w:hint="cs"/>
          <w:rtl/>
        </w:rPr>
        <w:t xml:space="preserve">תה תענה על השאלה. </w:t>
      </w:r>
    </w:p>
    <w:p w14:paraId="4E2C9EC1" w14:textId="77777777" w:rsidR="00000000" w:rsidRDefault="00890A51">
      <w:pPr>
        <w:pStyle w:val="a0"/>
        <w:rPr>
          <w:rFonts w:hint="cs"/>
          <w:rtl/>
        </w:rPr>
      </w:pPr>
    </w:p>
    <w:p w14:paraId="20D3286F" w14:textId="77777777" w:rsidR="00000000" w:rsidRDefault="00890A51">
      <w:pPr>
        <w:pStyle w:val="-"/>
        <w:rPr>
          <w:rtl/>
        </w:rPr>
      </w:pPr>
      <w:bookmarkStart w:id="482" w:name="FS000000763T30_06_2004_17_00_45C"/>
      <w:bookmarkEnd w:id="482"/>
      <w:r>
        <w:rPr>
          <w:rtl/>
        </w:rPr>
        <w:t>אפי איתם (מפד"ל):</w:t>
      </w:r>
    </w:p>
    <w:p w14:paraId="5FC2E764" w14:textId="77777777" w:rsidR="00000000" w:rsidRDefault="00890A51">
      <w:pPr>
        <w:pStyle w:val="a0"/>
        <w:rPr>
          <w:rtl/>
        </w:rPr>
      </w:pPr>
    </w:p>
    <w:p w14:paraId="5333C297" w14:textId="77777777" w:rsidR="00000000" w:rsidRDefault="00890A51">
      <w:pPr>
        <w:pStyle w:val="a0"/>
        <w:rPr>
          <w:rFonts w:hint="cs"/>
          <w:rtl/>
        </w:rPr>
      </w:pPr>
      <w:r>
        <w:rPr>
          <w:rFonts w:hint="cs"/>
          <w:rtl/>
        </w:rPr>
        <w:t xml:space="preserve">הייתם מוכנים לשכב מתחת למשאיות, אם היה מדובר בערבים. </w:t>
      </w:r>
    </w:p>
    <w:p w14:paraId="03BCFDD7" w14:textId="77777777" w:rsidR="00000000" w:rsidRDefault="00890A51">
      <w:pPr>
        <w:pStyle w:val="a0"/>
        <w:rPr>
          <w:rFonts w:hint="cs"/>
          <w:rtl/>
        </w:rPr>
      </w:pPr>
    </w:p>
    <w:p w14:paraId="0462D290" w14:textId="77777777" w:rsidR="00000000" w:rsidRDefault="00890A51">
      <w:pPr>
        <w:pStyle w:val="af0"/>
        <w:rPr>
          <w:rtl/>
        </w:rPr>
      </w:pPr>
      <w:r>
        <w:rPr>
          <w:rFonts w:hint="eastAsia"/>
          <w:rtl/>
        </w:rPr>
        <w:t>איתן</w:t>
      </w:r>
      <w:r>
        <w:rPr>
          <w:rtl/>
        </w:rPr>
        <w:t xml:space="preserve"> כבל (העבודה-מימד):</w:t>
      </w:r>
    </w:p>
    <w:p w14:paraId="5E348D4B" w14:textId="77777777" w:rsidR="00000000" w:rsidRDefault="00890A51">
      <w:pPr>
        <w:pStyle w:val="a0"/>
        <w:rPr>
          <w:rFonts w:hint="cs"/>
          <w:rtl/>
        </w:rPr>
      </w:pPr>
    </w:p>
    <w:p w14:paraId="211D4BD1" w14:textId="77777777" w:rsidR="00000000" w:rsidRDefault="00890A51">
      <w:pPr>
        <w:pStyle w:val="a0"/>
        <w:rPr>
          <w:rFonts w:hint="cs"/>
          <w:rtl/>
        </w:rPr>
      </w:pPr>
      <w:r>
        <w:rPr>
          <w:rFonts w:hint="cs"/>
          <w:rtl/>
        </w:rPr>
        <w:t>אל תתחמק. אתה תומך - - -</w:t>
      </w:r>
    </w:p>
    <w:p w14:paraId="7BF25508" w14:textId="77777777" w:rsidR="00000000" w:rsidRDefault="00890A51">
      <w:pPr>
        <w:pStyle w:val="a0"/>
        <w:rPr>
          <w:rFonts w:hint="cs"/>
          <w:rtl/>
        </w:rPr>
      </w:pPr>
    </w:p>
    <w:p w14:paraId="1AB51862" w14:textId="77777777" w:rsidR="00000000" w:rsidRDefault="00890A51">
      <w:pPr>
        <w:pStyle w:val="af0"/>
        <w:rPr>
          <w:rtl/>
        </w:rPr>
      </w:pPr>
      <w:bookmarkStart w:id="483" w:name="FS000000763T30_06_2004_16_51_11C"/>
      <w:bookmarkEnd w:id="483"/>
      <w:r>
        <w:rPr>
          <w:rFonts w:hint="eastAsia"/>
          <w:rtl/>
        </w:rPr>
        <w:t>אבשלום</w:t>
      </w:r>
      <w:r>
        <w:rPr>
          <w:rtl/>
        </w:rPr>
        <w:t xml:space="preserve"> וילן (יחד):</w:t>
      </w:r>
    </w:p>
    <w:p w14:paraId="30752079" w14:textId="77777777" w:rsidR="00000000" w:rsidRDefault="00890A51">
      <w:pPr>
        <w:pStyle w:val="a0"/>
        <w:rPr>
          <w:rFonts w:hint="cs"/>
          <w:rtl/>
        </w:rPr>
      </w:pPr>
    </w:p>
    <w:p w14:paraId="186B96A1" w14:textId="77777777" w:rsidR="00000000" w:rsidRDefault="00890A51">
      <w:pPr>
        <w:pStyle w:val="a0"/>
        <w:rPr>
          <w:rFonts w:hint="cs"/>
          <w:rtl/>
        </w:rPr>
      </w:pPr>
      <w:r>
        <w:rPr>
          <w:rFonts w:hint="cs"/>
          <w:rtl/>
        </w:rPr>
        <w:t xml:space="preserve"> - - -</w:t>
      </w:r>
    </w:p>
    <w:p w14:paraId="727E5BB4" w14:textId="77777777" w:rsidR="00000000" w:rsidRDefault="00890A51">
      <w:pPr>
        <w:pStyle w:val="a0"/>
        <w:rPr>
          <w:rFonts w:hint="cs"/>
          <w:rtl/>
        </w:rPr>
      </w:pPr>
    </w:p>
    <w:p w14:paraId="7490F196" w14:textId="77777777" w:rsidR="00000000" w:rsidRDefault="00890A51">
      <w:pPr>
        <w:pStyle w:val="-"/>
        <w:rPr>
          <w:rtl/>
        </w:rPr>
      </w:pPr>
      <w:r>
        <w:rPr>
          <w:rtl/>
        </w:rPr>
        <w:t>אפי איתם (מפד"ל):</w:t>
      </w:r>
    </w:p>
    <w:p w14:paraId="77910897" w14:textId="77777777" w:rsidR="00000000" w:rsidRDefault="00890A51">
      <w:pPr>
        <w:pStyle w:val="a0"/>
        <w:rPr>
          <w:rtl/>
        </w:rPr>
      </w:pPr>
    </w:p>
    <w:p w14:paraId="120387DD" w14:textId="77777777" w:rsidR="00000000" w:rsidRDefault="00890A51">
      <w:pPr>
        <w:pStyle w:val="a0"/>
        <w:rPr>
          <w:rFonts w:hint="cs"/>
          <w:rtl/>
        </w:rPr>
      </w:pPr>
      <w:r>
        <w:rPr>
          <w:rFonts w:hint="cs"/>
          <w:rtl/>
        </w:rPr>
        <w:t>בטריבונל שלכם יש זכות למוסר, יש זכות לחיים רק למי שחס וחלילה אינ</w:t>
      </w:r>
      <w:r>
        <w:rPr>
          <w:rFonts w:hint="cs"/>
          <w:rtl/>
        </w:rPr>
        <w:t xml:space="preserve">נו מבני עמנו. </w:t>
      </w:r>
    </w:p>
    <w:p w14:paraId="2C7FD844" w14:textId="77777777" w:rsidR="00000000" w:rsidRDefault="00890A51">
      <w:pPr>
        <w:pStyle w:val="a0"/>
        <w:rPr>
          <w:rFonts w:hint="cs"/>
          <w:rtl/>
        </w:rPr>
      </w:pPr>
    </w:p>
    <w:p w14:paraId="3F987E46" w14:textId="77777777" w:rsidR="00000000" w:rsidRDefault="00890A51">
      <w:pPr>
        <w:pStyle w:val="a0"/>
        <w:rPr>
          <w:rFonts w:hint="cs"/>
          <w:rtl/>
        </w:rPr>
      </w:pPr>
      <w:r>
        <w:rPr>
          <w:rFonts w:hint="cs"/>
          <w:rtl/>
        </w:rPr>
        <w:t>אולי תגן עלי קצת, ככה.</w:t>
      </w:r>
    </w:p>
    <w:p w14:paraId="5831078A" w14:textId="77777777" w:rsidR="00000000" w:rsidRDefault="00890A51">
      <w:pPr>
        <w:pStyle w:val="a0"/>
        <w:rPr>
          <w:rFonts w:hint="cs"/>
          <w:rtl/>
        </w:rPr>
      </w:pPr>
    </w:p>
    <w:p w14:paraId="6BFB173E" w14:textId="77777777" w:rsidR="00000000" w:rsidRDefault="00890A51">
      <w:pPr>
        <w:pStyle w:val="af0"/>
        <w:rPr>
          <w:rtl/>
        </w:rPr>
      </w:pPr>
      <w:r>
        <w:rPr>
          <w:rFonts w:hint="eastAsia"/>
          <w:rtl/>
        </w:rPr>
        <w:t>אבשלום</w:t>
      </w:r>
      <w:r>
        <w:rPr>
          <w:rtl/>
        </w:rPr>
        <w:t xml:space="preserve"> וילן (יחד):</w:t>
      </w:r>
    </w:p>
    <w:p w14:paraId="1AB784C3" w14:textId="77777777" w:rsidR="00000000" w:rsidRDefault="00890A51">
      <w:pPr>
        <w:pStyle w:val="a0"/>
        <w:rPr>
          <w:rFonts w:hint="cs"/>
          <w:rtl/>
        </w:rPr>
      </w:pPr>
    </w:p>
    <w:p w14:paraId="0D6CDB39" w14:textId="77777777" w:rsidR="00000000" w:rsidRDefault="00890A51">
      <w:pPr>
        <w:pStyle w:val="a0"/>
        <w:rPr>
          <w:rFonts w:hint="cs"/>
          <w:rtl/>
        </w:rPr>
      </w:pPr>
      <w:r>
        <w:rPr>
          <w:rFonts w:hint="cs"/>
          <w:rtl/>
        </w:rPr>
        <w:t>הם - - - את הבית השני, אתה מנהיג חורבן של הבית השלישי.</w:t>
      </w:r>
    </w:p>
    <w:p w14:paraId="2422DDE5" w14:textId="77777777" w:rsidR="00000000" w:rsidRDefault="00890A51">
      <w:pPr>
        <w:pStyle w:val="a0"/>
        <w:rPr>
          <w:rFonts w:hint="cs"/>
          <w:rtl/>
        </w:rPr>
      </w:pPr>
    </w:p>
    <w:p w14:paraId="68A758E7" w14:textId="77777777" w:rsidR="00000000" w:rsidRDefault="00890A51">
      <w:pPr>
        <w:pStyle w:val="af1"/>
        <w:rPr>
          <w:rFonts w:hint="cs"/>
          <w:rtl/>
        </w:rPr>
      </w:pPr>
      <w:r>
        <w:rPr>
          <w:rFonts w:hint="cs"/>
          <w:rtl/>
        </w:rPr>
        <w:t>היו"ר יולי-יואל אדלשטיין:</w:t>
      </w:r>
    </w:p>
    <w:p w14:paraId="770A9764" w14:textId="77777777" w:rsidR="00000000" w:rsidRDefault="00890A51">
      <w:pPr>
        <w:pStyle w:val="af1"/>
        <w:rPr>
          <w:rFonts w:hint="cs"/>
          <w:rtl/>
        </w:rPr>
      </w:pPr>
    </w:p>
    <w:p w14:paraId="6C5ED2BC" w14:textId="77777777" w:rsidR="00000000" w:rsidRDefault="00890A51">
      <w:pPr>
        <w:pStyle w:val="a0"/>
        <w:rPr>
          <w:rFonts w:hint="cs"/>
          <w:rtl/>
        </w:rPr>
      </w:pPr>
    </w:p>
    <w:p w14:paraId="0CC7566F" w14:textId="77777777" w:rsidR="00000000" w:rsidRDefault="00890A51">
      <w:pPr>
        <w:pStyle w:val="a0"/>
        <w:rPr>
          <w:rFonts w:hint="cs"/>
          <w:rtl/>
        </w:rPr>
      </w:pPr>
      <w:r>
        <w:rPr>
          <w:rFonts w:hint="cs"/>
          <w:rtl/>
        </w:rPr>
        <w:t>חבר הכנסת כבל וחבר הכנסת וילן - רק שנייה, חבר הכנסת איתם.</w:t>
      </w:r>
    </w:p>
    <w:p w14:paraId="564B9599" w14:textId="77777777" w:rsidR="00000000" w:rsidRDefault="00890A51">
      <w:pPr>
        <w:pStyle w:val="a0"/>
        <w:rPr>
          <w:rFonts w:hint="cs"/>
          <w:rtl/>
        </w:rPr>
      </w:pPr>
    </w:p>
    <w:p w14:paraId="2CB6EE0B" w14:textId="77777777" w:rsidR="00000000" w:rsidRDefault="00890A51">
      <w:pPr>
        <w:pStyle w:val="af0"/>
        <w:rPr>
          <w:rtl/>
        </w:rPr>
      </w:pPr>
      <w:r>
        <w:rPr>
          <w:rFonts w:hint="eastAsia"/>
          <w:rtl/>
        </w:rPr>
        <w:t>אבשלום</w:t>
      </w:r>
      <w:r>
        <w:rPr>
          <w:rtl/>
        </w:rPr>
        <w:t xml:space="preserve"> וילן (יחד):</w:t>
      </w:r>
    </w:p>
    <w:p w14:paraId="00D6DF36" w14:textId="77777777" w:rsidR="00000000" w:rsidRDefault="00890A51">
      <w:pPr>
        <w:pStyle w:val="a0"/>
        <w:rPr>
          <w:rFonts w:hint="cs"/>
          <w:rtl/>
        </w:rPr>
      </w:pPr>
    </w:p>
    <w:p w14:paraId="4E3DCB78" w14:textId="77777777" w:rsidR="00000000" w:rsidRDefault="00890A51">
      <w:pPr>
        <w:pStyle w:val="a0"/>
        <w:rPr>
          <w:rFonts w:hint="cs"/>
          <w:rtl/>
        </w:rPr>
      </w:pPr>
      <w:r>
        <w:rPr>
          <w:rFonts w:hint="cs"/>
          <w:rtl/>
        </w:rPr>
        <w:t>אתה מוביל חורבן בית שלישי.</w:t>
      </w:r>
    </w:p>
    <w:p w14:paraId="33B3A4EB" w14:textId="77777777" w:rsidR="00000000" w:rsidRDefault="00890A51">
      <w:pPr>
        <w:pStyle w:val="a0"/>
        <w:rPr>
          <w:rFonts w:hint="cs"/>
          <w:rtl/>
        </w:rPr>
      </w:pPr>
    </w:p>
    <w:p w14:paraId="0DCAA703" w14:textId="77777777" w:rsidR="00000000" w:rsidRDefault="00890A51">
      <w:pPr>
        <w:pStyle w:val="af1"/>
        <w:rPr>
          <w:rFonts w:hint="cs"/>
          <w:rtl/>
        </w:rPr>
      </w:pPr>
      <w:r>
        <w:rPr>
          <w:rFonts w:hint="cs"/>
          <w:rtl/>
        </w:rPr>
        <w:t>היו"ר</w:t>
      </w:r>
      <w:r>
        <w:rPr>
          <w:rFonts w:hint="cs"/>
          <w:rtl/>
        </w:rPr>
        <w:t xml:space="preserve"> יולי-יואל אדלשטיין:</w:t>
      </w:r>
    </w:p>
    <w:p w14:paraId="3275D730" w14:textId="77777777" w:rsidR="00000000" w:rsidRDefault="00890A51">
      <w:pPr>
        <w:pStyle w:val="a0"/>
        <w:rPr>
          <w:rFonts w:hint="cs"/>
          <w:rtl/>
        </w:rPr>
      </w:pPr>
    </w:p>
    <w:p w14:paraId="6DCD0FA5" w14:textId="77777777" w:rsidR="00000000" w:rsidRDefault="00890A51">
      <w:pPr>
        <w:pStyle w:val="a0"/>
        <w:rPr>
          <w:rFonts w:hint="cs"/>
          <w:rtl/>
        </w:rPr>
      </w:pPr>
      <w:r>
        <w:rPr>
          <w:rFonts w:hint="cs"/>
          <w:rtl/>
        </w:rPr>
        <w:t>חבר הכנסת וילן, תודה. לחבר הכנסת איתם אני רוצה להסביר, הוא הודה בתחילת נאומו שהוא חבר כנסת יחסית חדש, שעושה - איך אמרת - את הצעדים הראשונים - - -</w:t>
      </w:r>
    </w:p>
    <w:p w14:paraId="6EDE2A85" w14:textId="77777777" w:rsidR="00000000" w:rsidRDefault="00890A51">
      <w:pPr>
        <w:pStyle w:val="a0"/>
        <w:rPr>
          <w:rFonts w:hint="cs"/>
          <w:rtl/>
        </w:rPr>
      </w:pPr>
    </w:p>
    <w:p w14:paraId="5C121AA3" w14:textId="77777777" w:rsidR="00000000" w:rsidRDefault="00890A51">
      <w:pPr>
        <w:pStyle w:val="af0"/>
        <w:rPr>
          <w:rtl/>
        </w:rPr>
      </w:pPr>
      <w:r>
        <w:rPr>
          <w:rFonts w:hint="eastAsia"/>
          <w:rtl/>
        </w:rPr>
        <w:t>איתן</w:t>
      </w:r>
      <w:r>
        <w:rPr>
          <w:rtl/>
        </w:rPr>
        <w:t xml:space="preserve"> כבל (העבודה-מימד):</w:t>
      </w:r>
    </w:p>
    <w:p w14:paraId="3D94D5D4" w14:textId="77777777" w:rsidR="00000000" w:rsidRDefault="00890A51">
      <w:pPr>
        <w:pStyle w:val="a0"/>
        <w:rPr>
          <w:rFonts w:hint="cs"/>
          <w:rtl/>
        </w:rPr>
      </w:pPr>
    </w:p>
    <w:p w14:paraId="11DBEE1A" w14:textId="77777777" w:rsidR="00000000" w:rsidRDefault="00890A51">
      <w:pPr>
        <w:pStyle w:val="a0"/>
        <w:rPr>
          <w:rFonts w:hint="cs"/>
          <w:rtl/>
        </w:rPr>
      </w:pPr>
      <w:r>
        <w:rPr>
          <w:rFonts w:hint="cs"/>
          <w:rtl/>
        </w:rPr>
        <w:t>הוא לא ציני.</w:t>
      </w:r>
    </w:p>
    <w:p w14:paraId="3D4A04E2" w14:textId="77777777" w:rsidR="00000000" w:rsidRDefault="00890A51">
      <w:pPr>
        <w:pStyle w:val="a0"/>
        <w:rPr>
          <w:rFonts w:hint="cs"/>
          <w:rtl/>
        </w:rPr>
      </w:pPr>
    </w:p>
    <w:p w14:paraId="5BAA16BC" w14:textId="77777777" w:rsidR="00000000" w:rsidRDefault="00890A51">
      <w:pPr>
        <w:pStyle w:val="af1"/>
        <w:rPr>
          <w:rFonts w:hint="cs"/>
          <w:rtl/>
        </w:rPr>
      </w:pPr>
      <w:r>
        <w:rPr>
          <w:rFonts w:hint="cs"/>
          <w:rtl/>
        </w:rPr>
        <w:t>היו"ר יולי-יואל אדלשטיין:</w:t>
      </w:r>
    </w:p>
    <w:p w14:paraId="273712D3" w14:textId="77777777" w:rsidR="00000000" w:rsidRDefault="00890A51">
      <w:pPr>
        <w:pStyle w:val="a0"/>
        <w:rPr>
          <w:rFonts w:hint="cs"/>
          <w:rtl/>
        </w:rPr>
      </w:pPr>
    </w:p>
    <w:p w14:paraId="06D9EB0B" w14:textId="77777777" w:rsidR="00000000" w:rsidRDefault="00890A51">
      <w:pPr>
        <w:pStyle w:val="a0"/>
        <w:rPr>
          <w:rFonts w:hint="cs"/>
          <w:rtl/>
        </w:rPr>
      </w:pPr>
      <w:r>
        <w:rPr>
          <w:rFonts w:hint="cs"/>
          <w:rtl/>
        </w:rPr>
        <w:t>אל תעזור לי. חבר הכנס</w:t>
      </w:r>
      <w:r>
        <w:rPr>
          <w:rFonts w:hint="cs"/>
          <w:rtl/>
        </w:rPr>
        <w:t>ת איתם, יש כלל בלתי כתוב במליאה: אילו היית מדבר ברצף ולא פונה לחברי כנסת בשמות, הייתי מגן עליך מן הרגע הראשון. מכיוון שפנית לחברי כנסת, נכנסת אתם לדו-שיח, לא היתה לי שום כוונה להגן.</w:t>
      </w:r>
    </w:p>
    <w:p w14:paraId="711AB5EC" w14:textId="77777777" w:rsidR="00000000" w:rsidRDefault="00890A51">
      <w:pPr>
        <w:pStyle w:val="a0"/>
        <w:rPr>
          <w:rFonts w:hint="cs"/>
          <w:rtl/>
        </w:rPr>
      </w:pPr>
    </w:p>
    <w:p w14:paraId="28C21007" w14:textId="77777777" w:rsidR="00000000" w:rsidRDefault="00890A51">
      <w:pPr>
        <w:pStyle w:val="-"/>
        <w:rPr>
          <w:rtl/>
        </w:rPr>
      </w:pPr>
      <w:bookmarkStart w:id="484" w:name="FS000000763T30_06_2004_16_55_11C"/>
      <w:bookmarkEnd w:id="484"/>
      <w:r>
        <w:rPr>
          <w:rtl/>
        </w:rPr>
        <w:t>אפי איתם (מפד"ל):</w:t>
      </w:r>
    </w:p>
    <w:p w14:paraId="37EDA899" w14:textId="77777777" w:rsidR="00000000" w:rsidRDefault="00890A51">
      <w:pPr>
        <w:pStyle w:val="a0"/>
        <w:rPr>
          <w:rtl/>
        </w:rPr>
      </w:pPr>
    </w:p>
    <w:p w14:paraId="3369B712" w14:textId="77777777" w:rsidR="00000000" w:rsidRDefault="00890A51">
      <w:pPr>
        <w:pStyle w:val="a0"/>
        <w:rPr>
          <w:rFonts w:hint="cs"/>
          <w:rtl/>
        </w:rPr>
      </w:pPr>
      <w:r>
        <w:rPr>
          <w:rFonts w:hint="cs"/>
          <w:rtl/>
        </w:rPr>
        <w:t xml:space="preserve">קיבלתי. </w:t>
      </w:r>
    </w:p>
    <w:p w14:paraId="79A0FDEF" w14:textId="77777777" w:rsidR="00000000" w:rsidRDefault="00890A51">
      <w:pPr>
        <w:pStyle w:val="a0"/>
        <w:rPr>
          <w:rFonts w:hint="cs"/>
          <w:rtl/>
        </w:rPr>
      </w:pPr>
    </w:p>
    <w:p w14:paraId="303AB635" w14:textId="77777777" w:rsidR="00000000" w:rsidRDefault="00890A51">
      <w:pPr>
        <w:pStyle w:val="a0"/>
        <w:rPr>
          <w:rFonts w:hint="cs"/>
          <w:rtl/>
        </w:rPr>
      </w:pPr>
      <w:r>
        <w:rPr>
          <w:rFonts w:hint="cs"/>
          <w:rtl/>
        </w:rPr>
        <w:t>לענייננו, אדוני היושב-ראש, אומר את הדברים כפ</w:t>
      </w:r>
      <w:r>
        <w:rPr>
          <w:rFonts w:hint="cs"/>
          <w:rtl/>
        </w:rPr>
        <w:t>שוטם: בני ובנות הציונות הדתית משמשים היום מופת של שירות אזרחי וצבאי במעולות שביחידות צה"ל ובאחוז גבוה מאוד בשדרת הפיקוד הזוטרה שלו, ועברו את כל מבחני הנאמנות למדינת ישראל. לא שמענו על סירוב מעודנו, לא של חייל ולא של קצין, בעוד חבריך, אבו וילן, מסיירת מטכ"ל</w:t>
      </w:r>
      <w:r>
        <w:rPr>
          <w:rFonts w:hint="cs"/>
          <w:rtl/>
        </w:rPr>
        <w:t xml:space="preserve"> וחבריך מחיל האוויר החליטו שיש משימות שלא ראוי לבצע אותן. לכן אנחנו לא מוכנים לקבל שום הטפת מוסר מכם על נאמנותנו לחוק המדינה ולצה"ל ולפקודותיו החוקיות. </w:t>
      </w:r>
    </w:p>
    <w:p w14:paraId="576CD6CF" w14:textId="77777777" w:rsidR="00000000" w:rsidRDefault="00890A51">
      <w:pPr>
        <w:pStyle w:val="a0"/>
        <w:rPr>
          <w:rFonts w:hint="cs"/>
          <w:rtl/>
        </w:rPr>
      </w:pPr>
    </w:p>
    <w:p w14:paraId="0579AEF3" w14:textId="77777777" w:rsidR="00000000" w:rsidRDefault="00890A51">
      <w:pPr>
        <w:pStyle w:val="a0"/>
        <w:rPr>
          <w:rFonts w:hint="cs"/>
          <w:rtl/>
        </w:rPr>
      </w:pPr>
      <w:r>
        <w:rPr>
          <w:rFonts w:hint="cs"/>
          <w:rtl/>
        </w:rPr>
        <w:t xml:space="preserve">המפד"ל אמרה דברים ברורים: היא לא תיתן את ידה, לא לסירוב פקודה ולא לעבירה על חוק. </w:t>
      </w:r>
    </w:p>
    <w:p w14:paraId="28395B66" w14:textId="77777777" w:rsidR="00000000" w:rsidRDefault="00890A51">
      <w:pPr>
        <w:pStyle w:val="a0"/>
        <w:rPr>
          <w:rFonts w:hint="cs"/>
          <w:rtl/>
        </w:rPr>
      </w:pPr>
    </w:p>
    <w:p w14:paraId="3B741798" w14:textId="77777777" w:rsidR="00000000" w:rsidRDefault="00890A51">
      <w:pPr>
        <w:pStyle w:val="a0"/>
        <w:rPr>
          <w:rFonts w:hint="cs"/>
          <w:rtl/>
        </w:rPr>
      </w:pPr>
      <w:r>
        <w:rPr>
          <w:rFonts w:hint="cs"/>
          <w:rtl/>
        </w:rPr>
        <w:t>יש סירוב אחד שאנחנו</w:t>
      </w:r>
      <w:r>
        <w:rPr>
          <w:rFonts w:hint="cs"/>
          <w:rtl/>
        </w:rPr>
        <w:t xml:space="preserve"> נושאים אותו בגאון: אנחנו מסרבים להיות שותפים בנורמה הזאת שאתם מובילים, של הפקרת חיי יהודים, של עקירתם מבתיהם, הגלייתם ומסירת - - </w:t>
      </w:r>
    </w:p>
    <w:p w14:paraId="6FB9FD41" w14:textId="77777777" w:rsidR="00000000" w:rsidRDefault="00890A51">
      <w:pPr>
        <w:pStyle w:val="a0"/>
        <w:rPr>
          <w:rFonts w:hint="cs"/>
          <w:rtl/>
        </w:rPr>
      </w:pPr>
    </w:p>
    <w:p w14:paraId="4D359B0D" w14:textId="77777777" w:rsidR="00000000" w:rsidRDefault="00890A51">
      <w:pPr>
        <w:pStyle w:val="af0"/>
        <w:rPr>
          <w:rtl/>
        </w:rPr>
      </w:pPr>
      <w:r>
        <w:rPr>
          <w:rFonts w:hint="eastAsia"/>
          <w:rtl/>
        </w:rPr>
        <w:t>איתן</w:t>
      </w:r>
      <w:r>
        <w:rPr>
          <w:rtl/>
        </w:rPr>
        <w:t xml:space="preserve"> כבל (העבודה-מימד):</w:t>
      </w:r>
    </w:p>
    <w:p w14:paraId="1C8A260E" w14:textId="77777777" w:rsidR="00000000" w:rsidRDefault="00890A51">
      <w:pPr>
        <w:pStyle w:val="a0"/>
        <w:rPr>
          <w:rFonts w:hint="cs"/>
          <w:rtl/>
        </w:rPr>
      </w:pPr>
    </w:p>
    <w:p w14:paraId="7AE2A2E0" w14:textId="77777777" w:rsidR="00000000" w:rsidRDefault="00890A51">
      <w:pPr>
        <w:pStyle w:val="a0"/>
        <w:rPr>
          <w:rFonts w:hint="cs"/>
          <w:rtl/>
        </w:rPr>
      </w:pPr>
      <w:r>
        <w:rPr>
          <w:rFonts w:hint="cs"/>
          <w:rtl/>
        </w:rPr>
        <w:t>- - -</w:t>
      </w:r>
    </w:p>
    <w:p w14:paraId="638F69A1" w14:textId="77777777" w:rsidR="00000000" w:rsidRDefault="00890A51">
      <w:pPr>
        <w:pStyle w:val="a0"/>
        <w:rPr>
          <w:rFonts w:hint="cs"/>
          <w:rtl/>
        </w:rPr>
      </w:pPr>
    </w:p>
    <w:p w14:paraId="0FD421E1" w14:textId="77777777" w:rsidR="00000000" w:rsidRDefault="00890A51">
      <w:pPr>
        <w:pStyle w:val="af1"/>
        <w:rPr>
          <w:rFonts w:hint="cs"/>
          <w:rtl/>
        </w:rPr>
      </w:pPr>
      <w:r>
        <w:rPr>
          <w:rFonts w:hint="cs"/>
          <w:rtl/>
        </w:rPr>
        <w:t>היו"ר יולי-יואל אדלשטיין:</w:t>
      </w:r>
    </w:p>
    <w:p w14:paraId="582466CA" w14:textId="77777777" w:rsidR="00000000" w:rsidRDefault="00890A51">
      <w:pPr>
        <w:pStyle w:val="a0"/>
        <w:rPr>
          <w:rFonts w:hint="cs"/>
          <w:rtl/>
        </w:rPr>
      </w:pPr>
    </w:p>
    <w:p w14:paraId="07883A1D" w14:textId="77777777" w:rsidR="00000000" w:rsidRDefault="00890A51">
      <w:pPr>
        <w:pStyle w:val="a0"/>
        <w:rPr>
          <w:rFonts w:hint="cs"/>
          <w:rtl/>
        </w:rPr>
      </w:pPr>
      <w:r>
        <w:rPr>
          <w:rFonts w:hint="cs"/>
          <w:rtl/>
        </w:rPr>
        <w:t xml:space="preserve">תודה רבה. </w:t>
      </w:r>
    </w:p>
    <w:p w14:paraId="102A1F23" w14:textId="77777777" w:rsidR="00000000" w:rsidRDefault="00890A51">
      <w:pPr>
        <w:pStyle w:val="a0"/>
        <w:rPr>
          <w:rFonts w:hint="cs"/>
          <w:rtl/>
        </w:rPr>
      </w:pPr>
    </w:p>
    <w:p w14:paraId="3AF948D3" w14:textId="77777777" w:rsidR="00000000" w:rsidRDefault="00890A51">
      <w:pPr>
        <w:pStyle w:val="-"/>
        <w:rPr>
          <w:rtl/>
        </w:rPr>
      </w:pPr>
      <w:bookmarkStart w:id="485" w:name="FS000000763T30_06_2004_16_58_18C"/>
      <w:bookmarkEnd w:id="485"/>
      <w:r>
        <w:rPr>
          <w:rtl/>
        </w:rPr>
        <w:t>אפי איתם (מפד"ל):</w:t>
      </w:r>
    </w:p>
    <w:p w14:paraId="086B8898" w14:textId="77777777" w:rsidR="00000000" w:rsidRDefault="00890A51">
      <w:pPr>
        <w:pStyle w:val="a0"/>
        <w:rPr>
          <w:rtl/>
        </w:rPr>
      </w:pPr>
    </w:p>
    <w:p w14:paraId="2063DCB4" w14:textId="77777777" w:rsidR="00000000" w:rsidRDefault="00890A51">
      <w:pPr>
        <w:pStyle w:val="a0"/>
        <w:rPr>
          <w:rFonts w:hint="cs"/>
          <w:rtl/>
        </w:rPr>
      </w:pPr>
      <w:r>
        <w:rPr>
          <w:rFonts w:hint="cs"/>
          <w:rtl/>
        </w:rPr>
        <w:t>- - מפעל חייהם לרוצחים ולטרוריסטים</w:t>
      </w:r>
      <w:r>
        <w:rPr>
          <w:rFonts w:hint="cs"/>
          <w:rtl/>
        </w:rPr>
        <w:t xml:space="preserve"> שאתם חוזרים ומבקשים מאתנו שנקבל אותם כשותפים בדרך חיינו. </w:t>
      </w:r>
    </w:p>
    <w:p w14:paraId="3216A2AF" w14:textId="77777777" w:rsidR="00000000" w:rsidRDefault="00890A51">
      <w:pPr>
        <w:pStyle w:val="a0"/>
        <w:rPr>
          <w:rFonts w:hint="cs"/>
          <w:rtl/>
        </w:rPr>
      </w:pPr>
    </w:p>
    <w:p w14:paraId="296BDD61" w14:textId="77777777" w:rsidR="00000000" w:rsidRDefault="00890A51">
      <w:pPr>
        <w:pStyle w:val="af0"/>
        <w:rPr>
          <w:rtl/>
        </w:rPr>
      </w:pPr>
      <w:r>
        <w:rPr>
          <w:rFonts w:hint="eastAsia"/>
          <w:rtl/>
        </w:rPr>
        <w:t>איתן</w:t>
      </w:r>
      <w:r>
        <w:rPr>
          <w:rtl/>
        </w:rPr>
        <w:t xml:space="preserve"> כבל (העבודה-מימד):</w:t>
      </w:r>
    </w:p>
    <w:p w14:paraId="2A18A8DB" w14:textId="77777777" w:rsidR="00000000" w:rsidRDefault="00890A51">
      <w:pPr>
        <w:pStyle w:val="a0"/>
        <w:rPr>
          <w:rFonts w:hint="cs"/>
          <w:rtl/>
        </w:rPr>
      </w:pPr>
    </w:p>
    <w:p w14:paraId="0F12B280" w14:textId="77777777" w:rsidR="00000000" w:rsidRDefault="00890A51">
      <w:pPr>
        <w:pStyle w:val="a0"/>
        <w:rPr>
          <w:rFonts w:hint="cs"/>
          <w:rtl/>
        </w:rPr>
      </w:pPr>
      <w:r>
        <w:rPr>
          <w:rFonts w:hint="cs"/>
          <w:rtl/>
        </w:rPr>
        <w:t>- - -</w:t>
      </w:r>
    </w:p>
    <w:p w14:paraId="5B56A347" w14:textId="77777777" w:rsidR="00000000" w:rsidRDefault="00890A51">
      <w:pPr>
        <w:pStyle w:val="a0"/>
        <w:rPr>
          <w:rFonts w:hint="cs"/>
          <w:rtl/>
        </w:rPr>
      </w:pPr>
    </w:p>
    <w:p w14:paraId="25C2BF46" w14:textId="77777777" w:rsidR="00000000" w:rsidRDefault="00890A51">
      <w:pPr>
        <w:pStyle w:val="af1"/>
        <w:rPr>
          <w:rFonts w:hint="cs"/>
          <w:rtl/>
        </w:rPr>
      </w:pPr>
      <w:r>
        <w:rPr>
          <w:rFonts w:hint="cs"/>
          <w:rtl/>
        </w:rPr>
        <w:t>היו"ר יולי-יואל אדלשטיין:</w:t>
      </w:r>
    </w:p>
    <w:p w14:paraId="3B30AA29" w14:textId="77777777" w:rsidR="00000000" w:rsidRDefault="00890A51">
      <w:pPr>
        <w:pStyle w:val="a0"/>
        <w:rPr>
          <w:rFonts w:hint="cs"/>
          <w:rtl/>
        </w:rPr>
      </w:pPr>
    </w:p>
    <w:p w14:paraId="54FCB68B" w14:textId="77777777" w:rsidR="00000000" w:rsidRDefault="00890A51">
      <w:pPr>
        <w:pStyle w:val="a0"/>
        <w:rPr>
          <w:rFonts w:hint="cs"/>
          <w:rtl/>
        </w:rPr>
      </w:pPr>
      <w:r>
        <w:rPr>
          <w:rFonts w:hint="cs"/>
          <w:rtl/>
        </w:rPr>
        <w:t xml:space="preserve">תודה רבה. </w:t>
      </w:r>
    </w:p>
    <w:p w14:paraId="7DF3CF8E" w14:textId="77777777" w:rsidR="00000000" w:rsidRDefault="00890A51">
      <w:pPr>
        <w:pStyle w:val="a0"/>
        <w:rPr>
          <w:rFonts w:hint="cs"/>
          <w:rtl/>
        </w:rPr>
      </w:pPr>
    </w:p>
    <w:p w14:paraId="0D6E6B5B" w14:textId="77777777" w:rsidR="00000000" w:rsidRDefault="00890A51">
      <w:pPr>
        <w:pStyle w:val="-"/>
        <w:rPr>
          <w:rtl/>
        </w:rPr>
      </w:pPr>
      <w:bookmarkStart w:id="486" w:name="FS000000763T30_06_2004_16_58_48C"/>
      <w:bookmarkEnd w:id="486"/>
      <w:r>
        <w:rPr>
          <w:rtl/>
        </w:rPr>
        <w:t>אפי איתם (מפד"ל):</w:t>
      </w:r>
    </w:p>
    <w:p w14:paraId="601943C5" w14:textId="77777777" w:rsidR="00000000" w:rsidRDefault="00890A51">
      <w:pPr>
        <w:pStyle w:val="a0"/>
        <w:rPr>
          <w:rtl/>
        </w:rPr>
      </w:pPr>
    </w:p>
    <w:p w14:paraId="4449C1DF" w14:textId="77777777" w:rsidR="00000000" w:rsidRDefault="00890A51">
      <w:pPr>
        <w:pStyle w:val="a0"/>
        <w:rPr>
          <w:rFonts w:hint="cs"/>
          <w:rtl/>
        </w:rPr>
      </w:pPr>
      <w:r>
        <w:rPr>
          <w:rFonts w:hint="cs"/>
          <w:rtl/>
        </w:rPr>
        <w:t>על זה אנחנו מסרבים - - -</w:t>
      </w:r>
    </w:p>
    <w:p w14:paraId="5C9F51AA" w14:textId="77777777" w:rsidR="00000000" w:rsidRDefault="00890A51">
      <w:pPr>
        <w:pStyle w:val="a0"/>
        <w:rPr>
          <w:rFonts w:hint="cs"/>
          <w:rtl/>
        </w:rPr>
      </w:pPr>
    </w:p>
    <w:p w14:paraId="670CD5CD" w14:textId="77777777" w:rsidR="00000000" w:rsidRDefault="00890A51">
      <w:pPr>
        <w:pStyle w:val="af0"/>
        <w:rPr>
          <w:rtl/>
        </w:rPr>
      </w:pPr>
      <w:r>
        <w:rPr>
          <w:rFonts w:hint="eastAsia"/>
          <w:rtl/>
        </w:rPr>
        <w:t>איתן</w:t>
      </w:r>
      <w:r>
        <w:rPr>
          <w:rtl/>
        </w:rPr>
        <w:t xml:space="preserve"> כבל (העבודה-מימד):</w:t>
      </w:r>
    </w:p>
    <w:p w14:paraId="7272FAA7" w14:textId="77777777" w:rsidR="00000000" w:rsidRDefault="00890A51">
      <w:pPr>
        <w:pStyle w:val="a0"/>
        <w:rPr>
          <w:rFonts w:hint="cs"/>
          <w:rtl/>
        </w:rPr>
      </w:pPr>
    </w:p>
    <w:p w14:paraId="4006C910" w14:textId="77777777" w:rsidR="00000000" w:rsidRDefault="00890A51">
      <w:pPr>
        <w:pStyle w:val="a0"/>
        <w:rPr>
          <w:rFonts w:hint="cs"/>
          <w:rtl/>
        </w:rPr>
      </w:pPr>
      <w:r>
        <w:rPr>
          <w:rFonts w:hint="cs"/>
          <w:rtl/>
        </w:rPr>
        <w:t>תתבייש - - -</w:t>
      </w:r>
    </w:p>
    <w:p w14:paraId="5F5C2FF8" w14:textId="77777777" w:rsidR="00000000" w:rsidRDefault="00890A51">
      <w:pPr>
        <w:pStyle w:val="a0"/>
        <w:rPr>
          <w:rFonts w:hint="cs"/>
          <w:rtl/>
        </w:rPr>
      </w:pPr>
    </w:p>
    <w:p w14:paraId="6EA93008" w14:textId="77777777" w:rsidR="00000000" w:rsidRDefault="00890A51">
      <w:pPr>
        <w:pStyle w:val="-"/>
        <w:rPr>
          <w:rtl/>
        </w:rPr>
      </w:pPr>
      <w:bookmarkStart w:id="487" w:name="FS000000763T30_06_2004_17_01_02C"/>
      <w:bookmarkEnd w:id="487"/>
      <w:r>
        <w:rPr>
          <w:rtl/>
        </w:rPr>
        <w:t>אפי איתם (מפד"ל):</w:t>
      </w:r>
    </w:p>
    <w:p w14:paraId="6BA4952B" w14:textId="77777777" w:rsidR="00000000" w:rsidRDefault="00890A51">
      <w:pPr>
        <w:pStyle w:val="a0"/>
        <w:rPr>
          <w:rtl/>
        </w:rPr>
      </w:pPr>
    </w:p>
    <w:p w14:paraId="23FB92FA" w14:textId="77777777" w:rsidR="00000000" w:rsidRDefault="00890A51">
      <w:pPr>
        <w:pStyle w:val="a0"/>
        <w:rPr>
          <w:rFonts w:hint="cs"/>
          <w:rtl/>
        </w:rPr>
      </w:pPr>
      <w:r>
        <w:rPr>
          <w:rFonts w:hint="cs"/>
          <w:rtl/>
        </w:rPr>
        <w:t xml:space="preserve">נסרב לקבל את זה. נסרב </w:t>
      </w:r>
      <w:r>
        <w:rPr>
          <w:rFonts w:hint="cs"/>
          <w:rtl/>
        </w:rPr>
        <w:t xml:space="preserve">לקבל את התוכנית הזאת, את ההתקרנפות הזאת, ועל הסירוב הזה אנחנו נהיה גאים. </w:t>
      </w:r>
    </w:p>
    <w:p w14:paraId="05423A25" w14:textId="77777777" w:rsidR="00000000" w:rsidRDefault="00890A51">
      <w:pPr>
        <w:pStyle w:val="a0"/>
        <w:rPr>
          <w:rFonts w:hint="cs"/>
          <w:rtl/>
        </w:rPr>
      </w:pPr>
    </w:p>
    <w:p w14:paraId="58BD4F31" w14:textId="77777777" w:rsidR="00000000" w:rsidRDefault="00890A51">
      <w:pPr>
        <w:pStyle w:val="af0"/>
        <w:rPr>
          <w:rtl/>
        </w:rPr>
      </w:pPr>
      <w:r>
        <w:rPr>
          <w:rFonts w:hint="eastAsia"/>
          <w:rtl/>
        </w:rPr>
        <w:t>איתן</w:t>
      </w:r>
      <w:r>
        <w:rPr>
          <w:rtl/>
        </w:rPr>
        <w:t xml:space="preserve"> כבל (העבודה-מימד):</w:t>
      </w:r>
    </w:p>
    <w:p w14:paraId="7193FC04" w14:textId="77777777" w:rsidR="00000000" w:rsidRDefault="00890A51">
      <w:pPr>
        <w:pStyle w:val="a0"/>
        <w:rPr>
          <w:rFonts w:hint="cs"/>
          <w:rtl/>
        </w:rPr>
      </w:pPr>
    </w:p>
    <w:p w14:paraId="553810E6" w14:textId="77777777" w:rsidR="00000000" w:rsidRDefault="00890A51">
      <w:pPr>
        <w:pStyle w:val="a0"/>
        <w:rPr>
          <w:rFonts w:hint="cs"/>
          <w:rtl/>
        </w:rPr>
      </w:pPr>
      <w:r>
        <w:rPr>
          <w:rFonts w:hint="cs"/>
          <w:rtl/>
        </w:rPr>
        <w:t>- - - הממשלה הזאת. זאת הממשלה שהחברים שלך עוד יושבים בה. אתה מדבר על ציניות? החברים שלך מהמפד"ל עוד יושבים בה. אנחנו מדברים על ציניות? אתה לא מתבייש? איך את</w:t>
      </w:r>
      <w:r>
        <w:rPr>
          <w:rFonts w:hint="cs"/>
          <w:rtl/>
        </w:rPr>
        <w:t>ה לא מתבייש? אתה יושב-ראש מפלגה - - -</w:t>
      </w:r>
    </w:p>
    <w:p w14:paraId="62ED33AD" w14:textId="77777777" w:rsidR="00000000" w:rsidRDefault="00890A51">
      <w:pPr>
        <w:pStyle w:val="a0"/>
        <w:rPr>
          <w:rFonts w:hint="cs"/>
          <w:rtl/>
        </w:rPr>
      </w:pPr>
    </w:p>
    <w:p w14:paraId="40E451CF" w14:textId="77777777" w:rsidR="00000000" w:rsidRDefault="00890A51">
      <w:pPr>
        <w:pStyle w:val="af1"/>
        <w:rPr>
          <w:rFonts w:hint="cs"/>
          <w:rtl/>
        </w:rPr>
      </w:pPr>
      <w:r>
        <w:rPr>
          <w:rFonts w:hint="cs"/>
          <w:rtl/>
        </w:rPr>
        <w:t>היו"ר יולי-יואל אדלשטיין:</w:t>
      </w:r>
    </w:p>
    <w:p w14:paraId="12234380" w14:textId="77777777" w:rsidR="00000000" w:rsidRDefault="00890A51">
      <w:pPr>
        <w:pStyle w:val="a0"/>
        <w:rPr>
          <w:rFonts w:hint="cs"/>
          <w:rtl/>
        </w:rPr>
      </w:pPr>
    </w:p>
    <w:p w14:paraId="6DE13C0C" w14:textId="77777777" w:rsidR="00000000" w:rsidRDefault="00890A51">
      <w:pPr>
        <w:pStyle w:val="a0"/>
        <w:rPr>
          <w:rFonts w:hint="cs"/>
          <w:rtl/>
        </w:rPr>
      </w:pPr>
      <w:r>
        <w:rPr>
          <w:rFonts w:hint="cs"/>
          <w:rtl/>
        </w:rPr>
        <w:t>תודה רבה לחבר הכנסת איתם.</w:t>
      </w:r>
    </w:p>
    <w:p w14:paraId="74C97B30" w14:textId="77777777" w:rsidR="00000000" w:rsidRDefault="00890A51">
      <w:pPr>
        <w:pStyle w:val="a0"/>
        <w:rPr>
          <w:rFonts w:hint="cs"/>
          <w:rtl/>
        </w:rPr>
      </w:pPr>
    </w:p>
    <w:p w14:paraId="7087D0C1" w14:textId="77777777" w:rsidR="00000000" w:rsidRDefault="00890A51">
      <w:pPr>
        <w:pStyle w:val="-"/>
        <w:rPr>
          <w:rtl/>
        </w:rPr>
      </w:pPr>
      <w:bookmarkStart w:id="488" w:name="FS000000763T30_06_2004_17_02_42C"/>
      <w:bookmarkEnd w:id="488"/>
      <w:r>
        <w:rPr>
          <w:rtl/>
        </w:rPr>
        <w:t>אפי איתם (מפד"ל):</w:t>
      </w:r>
    </w:p>
    <w:p w14:paraId="256060BE" w14:textId="77777777" w:rsidR="00000000" w:rsidRDefault="00890A51">
      <w:pPr>
        <w:pStyle w:val="a0"/>
        <w:rPr>
          <w:rtl/>
        </w:rPr>
      </w:pPr>
    </w:p>
    <w:p w14:paraId="7D6C30C3" w14:textId="77777777" w:rsidR="00000000" w:rsidRDefault="00890A51">
      <w:pPr>
        <w:pStyle w:val="a0"/>
        <w:rPr>
          <w:rFonts w:hint="cs"/>
          <w:rtl/>
        </w:rPr>
      </w:pPr>
      <w:r>
        <w:rPr>
          <w:rFonts w:hint="cs"/>
          <w:rtl/>
        </w:rPr>
        <w:t xml:space="preserve">בנינו ובנותינו לא יסרבו פקודה. </w:t>
      </w:r>
    </w:p>
    <w:p w14:paraId="3A979D94" w14:textId="77777777" w:rsidR="00000000" w:rsidRDefault="00890A51">
      <w:pPr>
        <w:pStyle w:val="a0"/>
        <w:rPr>
          <w:rFonts w:hint="cs"/>
          <w:rtl/>
        </w:rPr>
      </w:pPr>
    </w:p>
    <w:p w14:paraId="6585109A" w14:textId="77777777" w:rsidR="00000000" w:rsidRDefault="00890A51">
      <w:pPr>
        <w:pStyle w:val="af0"/>
        <w:rPr>
          <w:rtl/>
        </w:rPr>
      </w:pPr>
      <w:r>
        <w:rPr>
          <w:rFonts w:hint="eastAsia"/>
          <w:rtl/>
        </w:rPr>
        <w:t>אבשלום</w:t>
      </w:r>
      <w:r>
        <w:rPr>
          <w:rtl/>
        </w:rPr>
        <w:t xml:space="preserve"> וילן (יחד):</w:t>
      </w:r>
    </w:p>
    <w:p w14:paraId="3CDADBFB" w14:textId="77777777" w:rsidR="00000000" w:rsidRDefault="00890A51">
      <w:pPr>
        <w:pStyle w:val="a0"/>
        <w:rPr>
          <w:rFonts w:hint="cs"/>
          <w:rtl/>
        </w:rPr>
      </w:pPr>
    </w:p>
    <w:p w14:paraId="33360593" w14:textId="77777777" w:rsidR="00000000" w:rsidRDefault="00890A51">
      <w:pPr>
        <w:pStyle w:val="a0"/>
        <w:rPr>
          <w:rFonts w:hint="cs"/>
          <w:rtl/>
        </w:rPr>
      </w:pPr>
      <w:r>
        <w:rPr>
          <w:rFonts w:hint="cs"/>
          <w:rtl/>
        </w:rPr>
        <w:t>אפשר שאלה?</w:t>
      </w:r>
    </w:p>
    <w:p w14:paraId="3A80A6A1" w14:textId="77777777" w:rsidR="00000000" w:rsidRDefault="00890A51">
      <w:pPr>
        <w:pStyle w:val="a0"/>
        <w:rPr>
          <w:rFonts w:hint="cs"/>
          <w:rtl/>
        </w:rPr>
      </w:pPr>
    </w:p>
    <w:p w14:paraId="74853A3D" w14:textId="77777777" w:rsidR="00000000" w:rsidRDefault="00890A51">
      <w:pPr>
        <w:pStyle w:val="af1"/>
        <w:rPr>
          <w:rFonts w:hint="cs"/>
          <w:rtl/>
        </w:rPr>
      </w:pPr>
      <w:r>
        <w:rPr>
          <w:rFonts w:hint="cs"/>
          <w:rtl/>
        </w:rPr>
        <w:t>היו"ר יולי-יואל אדלשטיין:</w:t>
      </w:r>
    </w:p>
    <w:p w14:paraId="36182880" w14:textId="77777777" w:rsidR="00000000" w:rsidRDefault="00890A51">
      <w:pPr>
        <w:pStyle w:val="a0"/>
        <w:rPr>
          <w:rFonts w:hint="cs"/>
          <w:rtl/>
        </w:rPr>
      </w:pPr>
    </w:p>
    <w:p w14:paraId="57D69788" w14:textId="77777777" w:rsidR="00000000" w:rsidRDefault="00890A51">
      <w:pPr>
        <w:pStyle w:val="a0"/>
        <w:rPr>
          <w:rFonts w:hint="cs"/>
          <w:rtl/>
        </w:rPr>
      </w:pPr>
      <w:r>
        <w:rPr>
          <w:rFonts w:hint="cs"/>
          <w:rtl/>
        </w:rPr>
        <w:t xml:space="preserve">לא. הזמן תם. </w:t>
      </w:r>
    </w:p>
    <w:p w14:paraId="5E801EDC" w14:textId="77777777" w:rsidR="00000000" w:rsidRDefault="00890A51">
      <w:pPr>
        <w:pStyle w:val="a0"/>
        <w:rPr>
          <w:rFonts w:hint="cs"/>
          <w:rtl/>
        </w:rPr>
      </w:pPr>
    </w:p>
    <w:p w14:paraId="742CD1AF" w14:textId="77777777" w:rsidR="00000000" w:rsidRDefault="00890A51">
      <w:pPr>
        <w:pStyle w:val="-"/>
        <w:rPr>
          <w:rtl/>
        </w:rPr>
      </w:pPr>
      <w:bookmarkStart w:id="489" w:name="FS000000763T30_06_2004_17_03_05C"/>
      <w:bookmarkEnd w:id="489"/>
      <w:r>
        <w:rPr>
          <w:rtl/>
        </w:rPr>
        <w:t>אפי איתם (מפד"ל):</w:t>
      </w:r>
    </w:p>
    <w:p w14:paraId="767518C3" w14:textId="77777777" w:rsidR="00000000" w:rsidRDefault="00890A51">
      <w:pPr>
        <w:pStyle w:val="a0"/>
        <w:rPr>
          <w:rtl/>
        </w:rPr>
      </w:pPr>
    </w:p>
    <w:p w14:paraId="0543EA27" w14:textId="77777777" w:rsidR="00000000" w:rsidRDefault="00890A51">
      <w:pPr>
        <w:pStyle w:val="a0"/>
        <w:rPr>
          <w:rFonts w:hint="cs"/>
          <w:rtl/>
        </w:rPr>
      </w:pPr>
      <w:r>
        <w:rPr>
          <w:rFonts w:hint="cs"/>
          <w:rtl/>
        </w:rPr>
        <w:t>בנינו ובנותינו המש</w:t>
      </w:r>
      <w:r>
        <w:rPr>
          <w:rFonts w:hint="cs"/>
          <w:rtl/>
        </w:rPr>
        <w:t xml:space="preserve">רתים בצה"ל ימשיכו ויהיו - - </w:t>
      </w:r>
    </w:p>
    <w:p w14:paraId="197A90A5" w14:textId="77777777" w:rsidR="00000000" w:rsidRDefault="00890A51">
      <w:pPr>
        <w:pStyle w:val="a0"/>
        <w:rPr>
          <w:rFonts w:hint="cs"/>
          <w:rtl/>
        </w:rPr>
      </w:pPr>
    </w:p>
    <w:p w14:paraId="0E0BBF72" w14:textId="77777777" w:rsidR="00000000" w:rsidRDefault="00890A51">
      <w:pPr>
        <w:pStyle w:val="af0"/>
        <w:rPr>
          <w:rtl/>
        </w:rPr>
      </w:pPr>
      <w:r>
        <w:rPr>
          <w:rFonts w:hint="eastAsia"/>
          <w:rtl/>
        </w:rPr>
        <w:t>אבשלום</w:t>
      </w:r>
      <w:r>
        <w:rPr>
          <w:rtl/>
        </w:rPr>
        <w:t xml:space="preserve"> וילן (יחד):</w:t>
      </w:r>
    </w:p>
    <w:p w14:paraId="73BC200C" w14:textId="77777777" w:rsidR="00000000" w:rsidRDefault="00890A51">
      <w:pPr>
        <w:pStyle w:val="a0"/>
        <w:rPr>
          <w:rFonts w:hint="cs"/>
          <w:rtl/>
        </w:rPr>
      </w:pPr>
    </w:p>
    <w:p w14:paraId="13266FF0" w14:textId="77777777" w:rsidR="00000000" w:rsidRDefault="00890A51">
      <w:pPr>
        <w:pStyle w:val="a0"/>
        <w:rPr>
          <w:rFonts w:hint="cs"/>
          <w:rtl/>
        </w:rPr>
      </w:pPr>
      <w:r>
        <w:rPr>
          <w:rFonts w:hint="cs"/>
          <w:rtl/>
        </w:rPr>
        <w:t xml:space="preserve">רק שאלה. </w:t>
      </w:r>
    </w:p>
    <w:p w14:paraId="44A0FC2A" w14:textId="77777777" w:rsidR="00000000" w:rsidRDefault="00890A51">
      <w:pPr>
        <w:pStyle w:val="a0"/>
        <w:rPr>
          <w:rFonts w:hint="cs"/>
          <w:rtl/>
        </w:rPr>
      </w:pPr>
    </w:p>
    <w:p w14:paraId="6EF6B703" w14:textId="77777777" w:rsidR="00000000" w:rsidRDefault="00890A51">
      <w:pPr>
        <w:pStyle w:val="af1"/>
        <w:rPr>
          <w:rFonts w:hint="cs"/>
          <w:rtl/>
        </w:rPr>
      </w:pPr>
      <w:r>
        <w:rPr>
          <w:rFonts w:hint="cs"/>
          <w:rtl/>
        </w:rPr>
        <w:t>היו"ר יולי-יואל אדלשטיין:</w:t>
      </w:r>
    </w:p>
    <w:p w14:paraId="09D7F38A" w14:textId="77777777" w:rsidR="00000000" w:rsidRDefault="00890A51">
      <w:pPr>
        <w:pStyle w:val="a0"/>
        <w:rPr>
          <w:rFonts w:hint="cs"/>
          <w:rtl/>
        </w:rPr>
      </w:pPr>
    </w:p>
    <w:p w14:paraId="3CA6BBF1" w14:textId="77777777" w:rsidR="00000000" w:rsidRDefault="00890A51">
      <w:pPr>
        <w:pStyle w:val="a0"/>
        <w:rPr>
          <w:rFonts w:hint="cs"/>
          <w:rtl/>
        </w:rPr>
      </w:pPr>
      <w:r>
        <w:rPr>
          <w:rFonts w:hint="cs"/>
          <w:rtl/>
        </w:rPr>
        <w:t xml:space="preserve">אני מבטיח לך שהוא ירד אליך. חבר הכנסת איתם, נא לסיים. </w:t>
      </w:r>
    </w:p>
    <w:p w14:paraId="6384D8FA" w14:textId="77777777" w:rsidR="00000000" w:rsidRDefault="00890A51">
      <w:pPr>
        <w:pStyle w:val="a0"/>
        <w:rPr>
          <w:rFonts w:hint="cs"/>
          <w:rtl/>
        </w:rPr>
      </w:pPr>
    </w:p>
    <w:p w14:paraId="7A84D325" w14:textId="77777777" w:rsidR="00000000" w:rsidRDefault="00890A51">
      <w:pPr>
        <w:pStyle w:val="-"/>
        <w:rPr>
          <w:rtl/>
        </w:rPr>
      </w:pPr>
      <w:bookmarkStart w:id="490" w:name="FS000000763T30_06_2004_17_04_01C"/>
      <w:bookmarkEnd w:id="490"/>
      <w:r>
        <w:rPr>
          <w:rtl/>
        </w:rPr>
        <w:t>אפי איתם (מפד"ל):</w:t>
      </w:r>
    </w:p>
    <w:p w14:paraId="54A53AF6" w14:textId="77777777" w:rsidR="00000000" w:rsidRDefault="00890A51">
      <w:pPr>
        <w:pStyle w:val="a0"/>
        <w:rPr>
          <w:rtl/>
        </w:rPr>
      </w:pPr>
    </w:p>
    <w:p w14:paraId="61D3C768" w14:textId="77777777" w:rsidR="00000000" w:rsidRDefault="00890A51">
      <w:pPr>
        <w:pStyle w:val="a0"/>
        <w:rPr>
          <w:rFonts w:hint="cs"/>
          <w:rtl/>
        </w:rPr>
      </w:pPr>
      <w:r>
        <w:rPr>
          <w:rFonts w:hint="cs"/>
          <w:rtl/>
        </w:rPr>
        <w:t xml:space="preserve">- - חוד החנית של הפיקוד המוסרי והיהודי. </w:t>
      </w:r>
    </w:p>
    <w:p w14:paraId="1495CB08" w14:textId="77777777" w:rsidR="00000000" w:rsidRDefault="00890A51">
      <w:pPr>
        <w:pStyle w:val="a0"/>
        <w:rPr>
          <w:rFonts w:hint="cs"/>
          <w:rtl/>
        </w:rPr>
      </w:pPr>
    </w:p>
    <w:p w14:paraId="519ABB1C" w14:textId="77777777" w:rsidR="00000000" w:rsidRDefault="00890A51">
      <w:pPr>
        <w:pStyle w:val="af0"/>
        <w:rPr>
          <w:rtl/>
        </w:rPr>
      </w:pPr>
      <w:r>
        <w:rPr>
          <w:rFonts w:hint="eastAsia"/>
          <w:rtl/>
        </w:rPr>
        <w:t>איתן</w:t>
      </w:r>
      <w:r>
        <w:rPr>
          <w:rtl/>
        </w:rPr>
        <w:t xml:space="preserve"> כבל (העבודה-מימד):</w:t>
      </w:r>
    </w:p>
    <w:p w14:paraId="38090CC5" w14:textId="77777777" w:rsidR="00000000" w:rsidRDefault="00890A51">
      <w:pPr>
        <w:pStyle w:val="a0"/>
        <w:rPr>
          <w:rFonts w:hint="cs"/>
          <w:rtl/>
        </w:rPr>
      </w:pPr>
    </w:p>
    <w:p w14:paraId="4E3BB51C" w14:textId="77777777" w:rsidR="00000000" w:rsidRDefault="00890A51">
      <w:pPr>
        <w:pStyle w:val="a0"/>
        <w:rPr>
          <w:rFonts w:hint="cs"/>
          <w:rtl/>
        </w:rPr>
      </w:pPr>
      <w:r>
        <w:rPr>
          <w:rFonts w:hint="cs"/>
          <w:rtl/>
        </w:rPr>
        <w:t xml:space="preserve">אין חולק על זה. </w:t>
      </w:r>
    </w:p>
    <w:p w14:paraId="639FE151" w14:textId="77777777" w:rsidR="00000000" w:rsidRDefault="00890A51">
      <w:pPr>
        <w:pStyle w:val="a0"/>
        <w:rPr>
          <w:rFonts w:hint="cs"/>
          <w:rtl/>
        </w:rPr>
      </w:pPr>
    </w:p>
    <w:p w14:paraId="0793BAB8" w14:textId="77777777" w:rsidR="00000000" w:rsidRDefault="00890A51">
      <w:pPr>
        <w:pStyle w:val="af1"/>
        <w:rPr>
          <w:rFonts w:hint="cs"/>
          <w:rtl/>
        </w:rPr>
      </w:pPr>
      <w:r>
        <w:rPr>
          <w:rFonts w:hint="cs"/>
          <w:rtl/>
        </w:rPr>
        <w:t>היו"ר יו</w:t>
      </w:r>
      <w:r>
        <w:rPr>
          <w:rFonts w:hint="cs"/>
          <w:rtl/>
        </w:rPr>
        <w:t>לי-יואל אדלשטיין:</w:t>
      </w:r>
    </w:p>
    <w:p w14:paraId="496ED399" w14:textId="77777777" w:rsidR="00000000" w:rsidRDefault="00890A51">
      <w:pPr>
        <w:pStyle w:val="a0"/>
        <w:rPr>
          <w:rFonts w:hint="cs"/>
          <w:rtl/>
        </w:rPr>
      </w:pPr>
    </w:p>
    <w:p w14:paraId="3BB87B9C" w14:textId="77777777" w:rsidR="00000000" w:rsidRDefault="00890A51">
      <w:pPr>
        <w:pStyle w:val="a0"/>
        <w:rPr>
          <w:rFonts w:hint="cs"/>
          <w:rtl/>
        </w:rPr>
      </w:pPr>
      <w:r>
        <w:rPr>
          <w:rFonts w:hint="cs"/>
          <w:rtl/>
        </w:rPr>
        <w:t xml:space="preserve">תודה רבה. </w:t>
      </w:r>
    </w:p>
    <w:p w14:paraId="2F6AE025" w14:textId="77777777" w:rsidR="00000000" w:rsidRDefault="00890A51">
      <w:pPr>
        <w:pStyle w:val="a0"/>
        <w:rPr>
          <w:rFonts w:hint="cs"/>
          <w:rtl/>
        </w:rPr>
      </w:pPr>
    </w:p>
    <w:p w14:paraId="3225C86E" w14:textId="77777777" w:rsidR="00000000" w:rsidRDefault="00890A51">
      <w:pPr>
        <w:pStyle w:val="-"/>
        <w:rPr>
          <w:rtl/>
        </w:rPr>
      </w:pPr>
      <w:bookmarkStart w:id="491" w:name="FS000000763T30_06_2004_17_04_16C"/>
      <w:bookmarkEnd w:id="491"/>
      <w:r>
        <w:rPr>
          <w:rtl/>
        </w:rPr>
        <w:t>אפי איתם (מפד"ל):</w:t>
      </w:r>
    </w:p>
    <w:p w14:paraId="6E86E765" w14:textId="77777777" w:rsidR="00000000" w:rsidRDefault="00890A51">
      <w:pPr>
        <w:pStyle w:val="a0"/>
        <w:rPr>
          <w:rtl/>
        </w:rPr>
      </w:pPr>
    </w:p>
    <w:p w14:paraId="4867F9D0" w14:textId="77777777" w:rsidR="00000000" w:rsidRDefault="00890A51">
      <w:pPr>
        <w:pStyle w:val="a0"/>
        <w:rPr>
          <w:rFonts w:hint="cs"/>
          <w:rtl/>
        </w:rPr>
      </w:pPr>
      <w:r>
        <w:rPr>
          <w:rFonts w:hint="cs"/>
          <w:rtl/>
        </w:rPr>
        <w:t xml:space="preserve">הדבר היחיד שנסרב זה לעשות לכם את מה שאתם כל כך מוכנים לעשות לנו. תודה. </w:t>
      </w:r>
    </w:p>
    <w:p w14:paraId="57E77E99" w14:textId="77777777" w:rsidR="00000000" w:rsidRDefault="00890A51">
      <w:pPr>
        <w:pStyle w:val="a0"/>
        <w:rPr>
          <w:rFonts w:hint="cs"/>
          <w:rtl/>
        </w:rPr>
      </w:pPr>
    </w:p>
    <w:p w14:paraId="66F08BD8" w14:textId="77777777" w:rsidR="00000000" w:rsidRDefault="00890A51">
      <w:pPr>
        <w:pStyle w:val="af1"/>
        <w:rPr>
          <w:rFonts w:hint="cs"/>
          <w:rtl/>
        </w:rPr>
      </w:pPr>
      <w:r>
        <w:rPr>
          <w:rFonts w:hint="cs"/>
          <w:rtl/>
        </w:rPr>
        <w:t>היו"ר יולי-יואל אדלשטיין:</w:t>
      </w:r>
    </w:p>
    <w:p w14:paraId="3531DC9F" w14:textId="77777777" w:rsidR="00000000" w:rsidRDefault="00890A51">
      <w:pPr>
        <w:pStyle w:val="a0"/>
        <w:rPr>
          <w:rFonts w:hint="cs"/>
          <w:rtl/>
        </w:rPr>
      </w:pPr>
    </w:p>
    <w:p w14:paraId="54E9A2F7" w14:textId="77777777" w:rsidR="00000000" w:rsidRDefault="00890A51">
      <w:pPr>
        <w:pStyle w:val="a0"/>
        <w:rPr>
          <w:rFonts w:hint="cs"/>
          <w:rtl/>
        </w:rPr>
      </w:pPr>
      <w:r>
        <w:rPr>
          <w:rFonts w:hint="cs"/>
          <w:rtl/>
        </w:rPr>
        <w:t xml:space="preserve">תודה רבה לחבר הכנסת איתם. </w:t>
      </w:r>
    </w:p>
    <w:p w14:paraId="221DCA74" w14:textId="77777777" w:rsidR="00000000" w:rsidRDefault="00890A51">
      <w:pPr>
        <w:pStyle w:val="a0"/>
        <w:rPr>
          <w:rFonts w:hint="cs"/>
          <w:rtl/>
        </w:rPr>
      </w:pPr>
    </w:p>
    <w:p w14:paraId="6BEC8D1E" w14:textId="77777777" w:rsidR="00000000" w:rsidRDefault="00890A51">
      <w:pPr>
        <w:pStyle w:val="af0"/>
        <w:rPr>
          <w:rtl/>
        </w:rPr>
      </w:pPr>
      <w:r>
        <w:rPr>
          <w:rFonts w:hint="eastAsia"/>
          <w:rtl/>
        </w:rPr>
        <w:t>אבשלום</w:t>
      </w:r>
      <w:r>
        <w:rPr>
          <w:rtl/>
        </w:rPr>
        <w:t xml:space="preserve"> וילן (יחד):</w:t>
      </w:r>
    </w:p>
    <w:p w14:paraId="6CEEB4F4" w14:textId="77777777" w:rsidR="00000000" w:rsidRDefault="00890A51">
      <w:pPr>
        <w:pStyle w:val="a0"/>
        <w:rPr>
          <w:rFonts w:hint="cs"/>
          <w:rtl/>
        </w:rPr>
      </w:pPr>
    </w:p>
    <w:p w14:paraId="1CA0D4A0" w14:textId="77777777" w:rsidR="00000000" w:rsidRDefault="00890A51">
      <w:pPr>
        <w:pStyle w:val="a0"/>
        <w:rPr>
          <w:rFonts w:hint="cs"/>
          <w:rtl/>
        </w:rPr>
      </w:pPr>
      <w:r>
        <w:rPr>
          <w:rFonts w:hint="cs"/>
          <w:rtl/>
        </w:rPr>
        <w:t xml:space="preserve">שאלה, שאלה. </w:t>
      </w:r>
    </w:p>
    <w:p w14:paraId="6109CBD3" w14:textId="77777777" w:rsidR="00000000" w:rsidRDefault="00890A51">
      <w:pPr>
        <w:pStyle w:val="a0"/>
        <w:rPr>
          <w:rFonts w:hint="cs"/>
          <w:rtl/>
        </w:rPr>
      </w:pPr>
    </w:p>
    <w:p w14:paraId="4FDD455A" w14:textId="77777777" w:rsidR="00000000" w:rsidRDefault="00890A51">
      <w:pPr>
        <w:pStyle w:val="af1"/>
        <w:rPr>
          <w:rFonts w:hint="cs"/>
          <w:rtl/>
        </w:rPr>
      </w:pPr>
      <w:r>
        <w:rPr>
          <w:rFonts w:hint="cs"/>
          <w:rtl/>
        </w:rPr>
        <w:t>היו"ר יולי-יואל אדלשטיין:</w:t>
      </w:r>
    </w:p>
    <w:p w14:paraId="76BA7684" w14:textId="77777777" w:rsidR="00000000" w:rsidRDefault="00890A51">
      <w:pPr>
        <w:pStyle w:val="a0"/>
        <w:rPr>
          <w:rFonts w:hint="cs"/>
          <w:rtl/>
        </w:rPr>
      </w:pPr>
    </w:p>
    <w:p w14:paraId="6A61AA93" w14:textId="77777777" w:rsidR="00000000" w:rsidRDefault="00890A51">
      <w:pPr>
        <w:pStyle w:val="a0"/>
        <w:rPr>
          <w:rFonts w:hint="cs"/>
          <w:rtl/>
        </w:rPr>
      </w:pPr>
      <w:r>
        <w:rPr>
          <w:rFonts w:hint="cs"/>
          <w:rtl/>
        </w:rPr>
        <w:t>הוא ניגש אליך - ל</w:t>
      </w:r>
      <w:r>
        <w:rPr>
          <w:rFonts w:hint="cs"/>
          <w:rtl/>
        </w:rPr>
        <w:t>א, לא. השאילתות היו כשהיית שר השיכון. עכשיו אתה יכול לגשת לחבר הכנסת וילן, הוא רוצה לשאול אותך שאלה. חבר הכנסת משה כחלון, בבקשה, יעלה ויבוא, ובמסגרת שלוש דקות - אתה עוד לא היית שר, נכון? אתה לא צריך עשר דקות.</w:t>
      </w:r>
    </w:p>
    <w:p w14:paraId="3FD9B6B9" w14:textId="77777777" w:rsidR="00000000" w:rsidRDefault="00890A51">
      <w:pPr>
        <w:pStyle w:val="a0"/>
        <w:rPr>
          <w:rFonts w:hint="cs"/>
          <w:rtl/>
        </w:rPr>
      </w:pPr>
    </w:p>
    <w:p w14:paraId="1E43B193" w14:textId="77777777" w:rsidR="00000000" w:rsidRDefault="00890A51">
      <w:pPr>
        <w:pStyle w:val="a"/>
        <w:rPr>
          <w:rtl/>
        </w:rPr>
      </w:pPr>
      <w:bookmarkStart w:id="492" w:name="FS000000505T30_06_2004_17_05_49"/>
      <w:bookmarkStart w:id="493" w:name="FS000001034T30_06_2004_17_08_42"/>
      <w:bookmarkStart w:id="494" w:name="_Toc77593464"/>
      <w:bookmarkEnd w:id="492"/>
      <w:bookmarkEnd w:id="493"/>
      <w:r>
        <w:rPr>
          <w:rFonts w:hint="eastAsia"/>
          <w:rtl/>
        </w:rPr>
        <w:t>משה</w:t>
      </w:r>
      <w:r>
        <w:rPr>
          <w:rtl/>
        </w:rPr>
        <w:t xml:space="preserve"> כחלון (הליכוד):</w:t>
      </w:r>
      <w:bookmarkEnd w:id="494"/>
    </w:p>
    <w:p w14:paraId="26000A21" w14:textId="77777777" w:rsidR="00000000" w:rsidRDefault="00890A51">
      <w:pPr>
        <w:pStyle w:val="a0"/>
        <w:rPr>
          <w:rFonts w:hint="cs"/>
          <w:rtl/>
        </w:rPr>
      </w:pPr>
    </w:p>
    <w:p w14:paraId="6A915087" w14:textId="77777777" w:rsidR="00000000" w:rsidRDefault="00890A51">
      <w:pPr>
        <w:pStyle w:val="a0"/>
        <w:rPr>
          <w:rFonts w:hint="cs"/>
          <w:rtl/>
        </w:rPr>
      </w:pPr>
      <w:r>
        <w:rPr>
          <w:rFonts w:hint="cs"/>
          <w:rtl/>
        </w:rPr>
        <w:t xml:space="preserve">לא, לא. </w:t>
      </w:r>
    </w:p>
    <w:p w14:paraId="63CB4241" w14:textId="77777777" w:rsidR="00000000" w:rsidRDefault="00890A51">
      <w:pPr>
        <w:pStyle w:val="a0"/>
        <w:rPr>
          <w:rFonts w:hint="cs"/>
          <w:rtl/>
        </w:rPr>
      </w:pPr>
    </w:p>
    <w:p w14:paraId="07B99115" w14:textId="77777777" w:rsidR="00000000" w:rsidRDefault="00890A51">
      <w:pPr>
        <w:pStyle w:val="af0"/>
        <w:rPr>
          <w:rtl/>
        </w:rPr>
      </w:pPr>
      <w:r>
        <w:rPr>
          <w:rFonts w:hint="eastAsia"/>
          <w:rtl/>
        </w:rPr>
        <w:t>צבי</w:t>
      </w:r>
      <w:r>
        <w:rPr>
          <w:rtl/>
        </w:rPr>
        <w:t xml:space="preserve"> הנדל (האיחו</w:t>
      </w:r>
      <w:r>
        <w:rPr>
          <w:rtl/>
        </w:rPr>
        <w:t>ד הלאומי - ישראל ביתנו):</w:t>
      </w:r>
    </w:p>
    <w:p w14:paraId="74FF8175" w14:textId="77777777" w:rsidR="00000000" w:rsidRDefault="00890A51">
      <w:pPr>
        <w:pStyle w:val="a0"/>
        <w:rPr>
          <w:rFonts w:hint="cs"/>
          <w:rtl/>
        </w:rPr>
      </w:pPr>
    </w:p>
    <w:p w14:paraId="09165381" w14:textId="77777777" w:rsidR="00000000" w:rsidRDefault="00890A51">
      <w:pPr>
        <w:pStyle w:val="a0"/>
        <w:rPr>
          <w:rFonts w:hint="cs"/>
          <w:rtl/>
        </w:rPr>
      </w:pPr>
      <w:r>
        <w:rPr>
          <w:rFonts w:hint="cs"/>
          <w:rtl/>
        </w:rPr>
        <w:t xml:space="preserve">אני חותם לך שהוא עוד יהיה. </w:t>
      </w:r>
    </w:p>
    <w:p w14:paraId="388E21DA" w14:textId="77777777" w:rsidR="00000000" w:rsidRDefault="00890A51">
      <w:pPr>
        <w:pStyle w:val="a0"/>
        <w:rPr>
          <w:rFonts w:hint="cs"/>
          <w:rtl/>
        </w:rPr>
      </w:pPr>
    </w:p>
    <w:p w14:paraId="3FB5858E" w14:textId="77777777" w:rsidR="00000000" w:rsidRDefault="00890A51">
      <w:pPr>
        <w:pStyle w:val="af1"/>
        <w:rPr>
          <w:rFonts w:hint="cs"/>
          <w:rtl/>
        </w:rPr>
      </w:pPr>
      <w:r>
        <w:rPr>
          <w:rFonts w:hint="cs"/>
          <w:rtl/>
        </w:rPr>
        <w:t>היו"ר יולי-יואל אדלשטיין:</w:t>
      </w:r>
    </w:p>
    <w:p w14:paraId="31D17EDD" w14:textId="77777777" w:rsidR="00000000" w:rsidRDefault="00890A51">
      <w:pPr>
        <w:pStyle w:val="a0"/>
        <w:rPr>
          <w:rFonts w:hint="cs"/>
          <w:rtl/>
        </w:rPr>
      </w:pPr>
    </w:p>
    <w:p w14:paraId="4CFCBBCD" w14:textId="77777777" w:rsidR="00000000" w:rsidRDefault="00890A51">
      <w:pPr>
        <w:pStyle w:val="a0"/>
        <w:rPr>
          <w:rFonts w:hint="cs"/>
          <w:rtl/>
        </w:rPr>
      </w:pPr>
      <w:r>
        <w:rPr>
          <w:rFonts w:hint="cs"/>
          <w:rtl/>
        </w:rPr>
        <w:t xml:space="preserve">אני מאחל לו שהוא יהיה. בבקשה, שלוש דקות לרשותך. </w:t>
      </w:r>
    </w:p>
    <w:p w14:paraId="16BD874F" w14:textId="77777777" w:rsidR="00000000" w:rsidRDefault="00890A51">
      <w:pPr>
        <w:pStyle w:val="a0"/>
        <w:rPr>
          <w:rFonts w:hint="cs"/>
          <w:rtl/>
        </w:rPr>
      </w:pPr>
    </w:p>
    <w:p w14:paraId="7FFCA162" w14:textId="77777777" w:rsidR="00000000" w:rsidRDefault="00890A51">
      <w:pPr>
        <w:pStyle w:val="-"/>
        <w:rPr>
          <w:rtl/>
        </w:rPr>
      </w:pPr>
      <w:bookmarkStart w:id="495" w:name="FS000001034T30_06_2004_17_09_48C"/>
      <w:bookmarkEnd w:id="495"/>
      <w:r>
        <w:rPr>
          <w:rtl/>
        </w:rPr>
        <w:t>משה כחלון (הליכוד):</w:t>
      </w:r>
    </w:p>
    <w:p w14:paraId="19C83BF1" w14:textId="77777777" w:rsidR="00000000" w:rsidRDefault="00890A51">
      <w:pPr>
        <w:pStyle w:val="a0"/>
        <w:rPr>
          <w:rtl/>
        </w:rPr>
      </w:pPr>
    </w:p>
    <w:p w14:paraId="31B05276" w14:textId="77777777" w:rsidR="00000000" w:rsidRDefault="00890A51">
      <w:pPr>
        <w:pStyle w:val="a0"/>
        <w:rPr>
          <w:rFonts w:hint="cs"/>
          <w:rtl/>
        </w:rPr>
      </w:pPr>
      <w:r>
        <w:rPr>
          <w:rFonts w:hint="cs"/>
          <w:rtl/>
        </w:rPr>
        <w:t xml:space="preserve">אדוני היושב-ראש, חברי הכנסת, אני מסכים עם חבר הכנסת איתם, שר הבינוי לשעבר - - </w:t>
      </w:r>
    </w:p>
    <w:p w14:paraId="54583E66" w14:textId="77777777" w:rsidR="00000000" w:rsidRDefault="00890A51">
      <w:pPr>
        <w:pStyle w:val="a0"/>
        <w:rPr>
          <w:rFonts w:hint="cs"/>
          <w:rtl/>
        </w:rPr>
      </w:pPr>
    </w:p>
    <w:p w14:paraId="585EBE79" w14:textId="77777777" w:rsidR="00000000" w:rsidRDefault="00890A51">
      <w:pPr>
        <w:pStyle w:val="af1"/>
        <w:rPr>
          <w:rFonts w:hint="cs"/>
          <w:rtl/>
        </w:rPr>
      </w:pPr>
      <w:r>
        <w:rPr>
          <w:rFonts w:hint="cs"/>
          <w:rtl/>
        </w:rPr>
        <w:t>היו"ר יולי-יואל אדלשטיי</w:t>
      </w:r>
      <w:r>
        <w:rPr>
          <w:rFonts w:hint="cs"/>
          <w:rtl/>
        </w:rPr>
        <w:t>ן:</w:t>
      </w:r>
    </w:p>
    <w:p w14:paraId="45BE059E" w14:textId="77777777" w:rsidR="00000000" w:rsidRDefault="00890A51">
      <w:pPr>
        <w:pStyle w:val="a0"/>
        <w:rPr>
          <w:rFonts w:hint="cs"/>
          <w:rtl/>
        </w:rPr>
      </w:pPr>
    </w:p>
    <w:p w14:paraId="25EA5A30" w14:textId="77777777" w:rsidR="00000000" w:rsidRDefault="00890A51">
      <w:pPr>
        <w:pStyle w:val="a0"/>
        <w:rPr>
          <w:rFonts w:hint="cs"/>
          <w:rtl/>
        </w:rPr>
      </w:pPr>
      <w:r>
        <w:rPr>
          <w:rFonts w:hint="cs"/>
          <w:rtl/>
        </w:rPr>
        <w:t xml:space="preserve">עצרתי לך את השעון. </w:t>
      </w:r>
    </w:p>
    <w:p w14:paraId="2A92AA79" w14:textId="77777777" w:rsidR="00000000" w:rsidRDefault="00890A51">
      <w:pPr>
        <w:pStyle w:val="a0"/>
        <w:rPr>
          <w:rFonts w:hint="cs"/>
          <w:rtl/>
        </w:rPr>
      </w:pPr>
    </w:p>
    <w:p w14:paraId="57A29EED" w14:textId="77777777" w:rsidR="00000000" w:rsidRDefault="00890A51">
      <w:pPr>
        <w:pStyle w:val="-"/>
        <w:rPr>
          <w:rtl/>
        </w:rPr>
      </w:pPr>
      <w:bookmarkStart w:id="496" w:name="FS000001034T30_06_2004_17_12_56C"/>
      <w:bookmarkEnd w:id="496"/>
      <w:r>
        <w:rPr>
          <w:rtl/>
        </w:rPr>
        <w:t>משה כחלון (הליכוד):</w:t>
      </w:r>
    </w:p>
    <w:p w14:paraId="14B7C211" w14:textId="77777777" w:rsidR="00000000" w:rsidRDefault="00890A51">
      <w:pPr>
        <w:pStyle w:val="a0"/>
        <w:rPr>
          <w:rtl/>
        </w:rPr>
      </w:pPr>
    </w:p>
    <w:p w14:paraId="689CC317" w14:textId="77777777" w:rsidR="00000000" w:rsidRDefault="00890A51">
      <w:pPr>
        <w:pStyle w:val="a0"/>
        <w:rPr>
          <w:rFonts w:hint="cs"/>
          <w:rtl/>
        </w:rPr>
      </w:pPr>
      <w:r>
        <w:rPr>
          <w:rFonts w:hint="cs"/>
          <w:rtl/>
        </w:rPr>
        <w:t xml:space="preserve">- - אדוני השר לשעבר, שנכון להיום </w:t>
      </w:r>
      <w:r>
        <w:rPr>
          <w:rtl/>
        </w:rPr>
        <w:t>–</w:t>
      </w:r>
      <w:r>
        <w:rPr>
          <w:rFonts w:hint="cs"/>
          <w:rtl/>
        </w:rPr>
        <w:t xml:space="preserve"> השר לשעבר איתם, אני מדבר אליך. קודם כול, אני מסכים עם כל הדברים שלך למעשה, כי לא שמענו פה, חלילה, לא דין רודף, ולא שמענו פה סרבנות. אני מסכים עם השר לשעבר איתם. אני לא יודע אם</w:t>
      </w:r>
      <w:r>
        <w:rPr>
          <w:rFonts w:hint="cs"/>
          <w:rtl/>
        </w:rPr>
        <w:t xml:space="preserve"> הוא אמר את זה או לא, אבל השתמע מהדברים שלו, שעד היום - - -</w:t>
      </w:r>
    </w:p>
    <w:p w14:paraId="60F53D0B" w14:textId="77777777" w:rsidR="00000000" w:rsidRDefault="00890A51">
      <w:pPr>
        <w:pStyle w:val="a0"/>
        <w:rPr>
          <w:rFonts w:hint="cs"/>
          <w:rtl/>
        </w:rPr>
      </w:pPr>
    </w:p>
    <w:p w14:paraId="3B33BA38" w14:textId="77777777" w:rsidR="00000000" w:rsidRDefault="00890A51">
      <w:pPr>
        <w:pStyle w:val="af0"/>
        <w:rPr>
          <w:rtl/>
        </w:rPr>
      </w:pPr>
      <w:r>
        <w:rPr>
          <w:rFonts w:hint="eastAsia"/>
          <w:rtl/>
        </w:rPr>
        <w:t>אבשלום</w:t>
      </w:r>
      <w:r>
        <w:rPr>
          <w:rtl/>
        </w:rPr>
        <w:t xml:space="preserve"> וילן (יחד):</w:t>
      </w:r>
    </w:p>
    <w:p w14:paraId="4A7BCD69" w14:textId="77777777" w:rsidR="00000000" w:rsidRDefault="00890A51">
      <w:pPr>
        <w:pStyle w:val="a0"/>
        <w:rPr>
          <w:rFonts w:hint="cs"/>
          <w:rtl/>
        </w:rPr>
      </w:pPr>
    </w:p>
    <w:p w14:paraId="0A841189" w14:textId="77777777" w:rsidR="00000000" w:rsidRDefault="00890A51">
      <w:pPr>
        <w:pStyle w:val="a0"/>
        <w:rPr>
          <w:rFonts w:hint="cs"/>
          <w:rtl/>
        </w:rPr>
      </w:pPr>
      <w:r>
        <w:rPr>
          <w:rFonts w:hint="cs"/>
          <w:rtl/>
        </w:rPr>
        <w:t>גם עם דין נרדף אתה מסכים?</w:t>
      </w:r>
    </w:p>
    <w:p w14:paraId="07A166D3" w14:textId="77777777" w:rsidR="00000000" w:rsidRDefault="00890A51">
      <w:pPr>
        <w:pStyle w:val="a0"/>
        <w:rPr>
          <w:rFonts w:hint="cs"/>
          <w:rtl/>
        </w:rPr>
      </w:pPr>
    </w:p>
    <w:p w14:paraId="55F26D04" w14:textId="77777777" w:rsidR="00000000" w:rsidRDefault="00890A51">
      <w:pPr>
        <w:pStyle w:val="-"/>
        <w:rPr>
          <w:rtl/>
        </w:rPr>
      </w:pPr>
      <w:bookmarkStart w:id="497" w:name="FS000001034T30_06_2004_17_14_12C"/>
      <w:bookmarkEnd w:id="497"/>
      <w:r>
        <w:rPr>
          <w:rtl/>
        </w:rPr>
        <w:t>משה כחלון (הליכוד):</w:t>
      </w:r>
    </w:p>
    <w:p w14:paraId="504D0D6A" w14:textId="77777777" w:rsidR="00000000" w:rsidRDefault="00890A51">
      <w:pPr>
        <w:pStyle w:val="a0"/>
        <w:rPr>
          <w:rtl/>
        </w:rPr>
      </w:pPr>
    </w:p>
    <w:p w14:paraId="370888FB" w14:textId="77777777" w:rsidR="00000000" w:rsidRDefault="00890A51">
      <w:pPr>
        <w:pStyle w:val="a0"/>
        <w:rPr>
          <w:rFonts w:hint="cs"/>
          <w:rtl/>
        </w:rPr>
      </w:pPr>
      <w:r>
        <w:rPr>
          <w:rFonts w:hint="cs"/>
          <w:rtl/>
        </w:rPr>
        <w:t>לא, דין נרדף אני לא נכנס, אבל הקולות של הסרבנות והקולות של יפי הנפש עד היום הגיעו רק מכיוון אחד. אני לא זוכר - - -</w:t>
      </w:r>
    </w:p>
    <w:p w14:paraId="5D7BC71E" w14:textId="77777777" w:rsidR="00000000" w:rsidRDefault="00890A51">
      <w:pPr>
        <w:pStyle w:val="a0"/>
        <w:rPr>
          <w:rFonts w:hint="cs"/>
          <w:rtl/>
        </w:rPr>
      </w:pPr>
    </w:p>
    <w:p w14:paraId="7092C41B" w14:textId="77777777" w:rsidR="00000000" w:rsidRDefault="00890A51">
      <w:pPr>
        <w:pStyle w:val="af0"/>
        <w:rPr>
          <w:rtl/>
        </w:rPr>
      </w:pPr>
      <w:r>
        <w:rPr>
          <w:rFonts w:hint="eastAsia"/>
          <w:rtl/>
        </w:rPr>
        <w:t>איתן</w:t>
      </w:r>
      <w:r>
        <w:rPr>
          <w:rtl/>
        </w:rPr>
        <w:t xml:space="preserve"> כבל (ה</w:t>
      </w:r>
      <w:r>
        <w:rPr>
          <w:rtl/>
        </w:rPr>
        <w:t>עבודה-מימד):</w:t>
      </w:r>
    </w:p>
    <w:p w14:paraId="497A2377" w14:textId="77777777" w:rsidR="00000000" w:rsidRDefault="00890A51">
      <w:pPr>
        <w:pStyle w:val="a0"/>
        <w:rPr>
          <w:rFonts w:hint="cs"/>
          <w:rtl/>
        </w:rPr>
      </w:pPr>
    </w:p>
    <w:p w14:paraId="6DAF562F" w14:textId="77777777" w:rsidR="00000000" w:rsidRDefault="00890A51">
      <w:pPr>
        <w:pStyle w:val="a0"/>
        <w:rPr>
          <w:rFonts w:hint="cs"/>
          <w:rtl/>
        </w:rPr>
      </w:pPr>
      <w:r>
        <w:rPr>
          <w:rFonts w:hint="cs"/>
          <w:rtl/>
        </w:rPr>
        <w:t xml:space="preserve">זה לא הוגן. </w:t>
      </w:r>
    </w:p>
    <w:p w14:paraId="7A8A2DA0" w14:textId="77777777" w:rsidR="00000000" w:rsidRDefault="00890A51">
      <w:pPr>
        <w:pStyle w:val="a0"/>
        <w:rPr>
          <w:rFonts w:hint="cs"/>
          <w:rtl/>
        </w:rPr>
      </w:pPr>
    </w:p>
    <w:p w14:paraId="22054A57" w14:textId="77777777" w:rsidR="00000000" w:rsidRDefault="00890A51">
      <w:pPr>
        <w:pStyle w:val="af0"/>
        <w:rPr>
          <w:rtl/>
        </w:rPr>
      </w:pPr>
      <w:r>
        <w:rPr>
          <w:rFonts w:hint="eastAsia"/>
          <w:rtl/>
        </w:rPr>
        <w:t>צבי</w:t>
      </w:r>
      <w:r>
        <w:rPr>
          <w:rtl/>
        </w:rPr>
        <w:t xml:space="preserve"> הנדל (האיחוד הלאומי - ישראל ביתנו):</w:t>
      </w:r>
    </w:p>
    <w:p w14:paraId="40019EC8" w14:textId="77777777" w:rsidR="00000000" w:rsidRDefault="00890A51">
      <w:pPr>
        <w:pStyle w:val="a0"/>
        <w:rPr>
          <w:rFonts w:hint="cs"/>
          <w:rtl/>
        </w:rPr>
      </w:pPr>
    </w:p>
    <w:p w14:paraId="19353AD2" w14:textId="77777777" w:rsidR="00000000" w:rsidRDefault="00890A51">
      <w:pPr>
        <w:pStyle w:val="a0"/>
        <w:rPr>
          <w:rFonts w:hint="cs"/>
          <w:rtl/>
        </w:rPr>
      </w:pPr>
      <w:r>
        <w:rPr>
          <w:rFonts w:hint="cs"/>
          <w:rtl/>
        </w:rPr>
        <w:t>תירגע, די, לך לבג"ץ.</w:t>
      </w:r>
      <w:bookmarkStart w:id="498" w:name="FS000001034T30_06_2004_17_19_09C"/>
      <w:bookmarkEnd w:id="498"/>
    </w:p>
    <w:p w14:paraId="2A1E4DCD" w14:textId="77777777" w:rsidR="00000000" w:rsidRDefault="00890A51">
      <w:pPr>
        <w:pStyle w:val="a0"/>
        <w:rPr>
          <w:rFonts w:hint="cs"/>
          <w:rtl/>
        </w:rPr>
      </w:pPr>
    </w:p>
    <w:p w14:paraId="679B7E32" w14:textId="77777777" w:rsidR="00000000" w:rsidRDefault="00890A51">
      <w:pPr>
        <w:pStyle w:val="af1"/>
        <w:rPr>
          <w:rFonts w:hint="cs"/>
          <w:rtl/>
        </w:rPr>
      </w:pPr>
      <w:bookmarkStart w:id="499" w:name="FS000001034T30_06_2004_17_19_23C"/>
      <w:bookmarkEnd w:id="499"/>
      <w:r>
        <w:rPr>
          <w:rFonts w:hint="cs"/>
          <w:rtl/>
        </w:rPr>
        <w:t>היו"ר יולי-יואל אדלשטיין:</w:t>
      </w:r>
    </w:p>
    <w:p w14:paraId="5345445E" w14:textId="77777777" w:rsidR="00000000" w:rsidRDefault="00890A51">
      <w:pPr>
        <w:pStyle w:val="a0"/>
        <w:rPr>
          <w:rFonts w:hint="cs"/>
          <w:rtl/>
        </w:rPr>
      </w:pPr>
    </w:p>
    <w:p w14:paraId="235C9BD3" w14:textId="77777777" w:rsidR="00000000" w:rsidRDefault="00890A51">
      <w:pPr>
        <w:pStyle w:val="a0"/>
        <w:rPr>
          <w:rFonts w:hint="cs"/>
          <w:rtl/>
        </w:rPr>
      </w:pPr>
      <w:r>
        <w:rPr>
          <w:rFonts w:hint="cs"/>
          <w:rtl/>
        </w:rPr>
        <w:t>חבר הכנסת הנדל.</w:t>
      </w:r>
    </w:p>
    <w:p w14:paraId="32D2A0AE" w14:textId="77777777" w:rsidR="00000000" w:rsidRDefault="00890A51">
      <w:pPr>
        <w:pStyle w:val="-"/>
        <w:rPr>
          <w:rFonts w:hint="cs"/>
          <w:rtl/>
        </w:rPr>
      </w:pPr>
    </w:p>
    <w:p w14:paraId="556B016F" w14:textId="77777777" w:rsidR="00000000" w:rsidRDefault="00890A51">
      <w:pPr>
        <w:pStyle w:val="-"/>
        <w:rPr>
          <w:rFonts w:hint="cs"/>
          <w:rtl/>
        </w:rPr>
      </w:pPr>
      <w:r>
        <w:rPr>
          <w:rtl/>
        </w:rPr>
        <w:t>משה כחלון (הליכוד):</w:t>
      </w:r>
    </w:p>
    <w:p w14:paraId="0522F172" w14:textId="77777777" w:rsidR="00000000" w:rsidRDefault="00890A51">
      <w:pPr>
        <w:pStyle w:val="a0"/>
        <w:rPr>
          <w:rFonts w:hint="cs"/>
          <w:rtl/>
        </w:rPr>
      </w:pPr>
    </w:p>
    <w:p w14:paraId="28954808" w14:textId="77777777" w:rsidR="00000000" w:rsidRDefault="00890A51">
      <w:pPr>
        <w:pStyle w:val="a0"/>
        <w:rPr>
          <w:rFonts w:hint="cs"/>
          <w:rtl/>
        </w:rPr>
      </w:pPr>
      <w:r>
        <w:rPr>
          <w:rFonts w:hint="cs"/>
          <w:rtl/>
        </w:rPr>
        <w:t xml:space="preserve">חבר הכנסת כבל, נכון להיום - לצערי. לא שאני אוהב את זה - - - </w:t>
      </w:r>
    </w:p>
    <w:p w14:paraId="01F9156E" w14:textId="77777777" w:rsidR="00000000" w:rsidRDefault="00890A51">
      <w:pPr>
        <w:pStyle w:val="a0"/>
        <w:rPr>
          <w:rFonts w:hint="cs"/>
          <w:rtl/>
        </w:rPr>
      </w:pPr>
    </w:p>
    <w:p w14:paraId="4BB7CB1E" w14:textId="77777777" w:rsidR="00000000" w:rsidRDefault="00890A51">
      <w:pPr>
        <w:pStyle w:val="af0"/>
        <w:rPr>
          <w:rtl/>
        </w:rPr>
      </w:pPr>
      <w:r>
        <w:rPr>
          <w:rtl/>
        </w:rPr>
        <w:t>איתן כבל (העבודה-מימד):</w:t>
      </w:r>
    </w:p>
    <w:p w14:paraId="64F8138B" w14:textId="77777777" w:rsidR="00000000" w:rsidRDefault="00890A51">
      <w:pPr>
        <w:pStyle w:val="a0"/>
        <w:rPr>
          <w:rtl/>
        </w:rPr>
      </w:pPr>
    </w:p>
    <w:p w14:paraId="1C129D94" w14:textId="77777777" w:rsidR="00000000" w:rsidRDefault="00890A51">
      <w:pPr>
        <w:pStyle w:val="a0"/>
        <w:rPr>
          <w:rFonts w:hint="cs"/>
          <w:rtl/>
        </w:rPr>
      </w:pPr>
      <w:r>
        <w:rPr>
          <w:rFonts w:hint="cs"/>
          <w:rtl/>
        </w:rPr>
        <w:t>זה לא הוגן, י</w:t>
      </w:r>
      <w:r>
        <w:rPr>
          <w:rFonts w:hint="cs"/>
          <w:rtl/>
        </w:rPr>
        <w:t>ושבים פה שני אנשים - - -</w:t>
      </w:r>
    </w:p>
    <w:p w14:paraId="113407B1" w14:textId="77777777" w:rsidR="00000000" w:rsidRDefault="00890A51">
      <w:pPr>
        <w:pStyle w:val="a0"/>
        <w:rPr>
          <w:rFonts w:hint="cs"/>
          <w:rtl/>
        </w:rPr>
      </w:pPr>
    </w:p>
    <w:p w14:paraId="1417CB60" w14:textId="77777777" w:rsidR="00000000" w:rsidRDefault="00890A51">
      <w:pPr>
        <w:pStyle w:val="af0"/>
        <w:rPr>
          <w:rtl/>
        </w:rPr>
      </w:pPr>
      <w:r>
        <w:rPr>
          <w:rFonts w:hint="eastAsia"/>
          <w:rtl/>
        </w:rPr>
        <w:t>צבי</w:t>
      </w:r>
      <w:r>
        <w:rPr>
          <w:rtl/>
        </w:rPr>
        <w:t xml:space="preserve"> הנדל (האיחוד הלאומי - ישראל ביתנו):</w:t>
      </w:r>
    </w:p>
    <w:p w14:paraId="6FE1CC95" w14:textId="77777777" w:rsidR="00000000" w:rsidRDefault="00890A51">
      <w:pPr>
        <w:pStyle w:val="a0"/>
        <w:rPr>
          <w:rFonts w:hint="cs"/>
          <w:rtl/>
        </w:rPr>
      </w:pPr>
    </w:p>
    <w:p w14:paraId="44725E80" w14:textId="77777777" w:rsidR="00000000" w:rsidRDefault="00890A51">
      <w:pPr>
        <w:pStyle w:val="a0"/>
        <w:rPr>
          <w:rFonts w:hint="cs"/>
          <w:rtl/>
        </w:rPr>
      </w:pPr>
      <w:r>
        <w:rPr>
          <w:rFonts w:hint="cs"/>
          <w:rtl/>
        </w:rPr>
        <w:t>עוד פעם.</w:t>
      </w:r>
    </w:p>
    <w:p w14:paraId="72A01D67" w14:textId="77777777" w:rsidR="00000000" w:rsidRDefault="00890A51">
      <w:pPr>
        <w:pStyle w:val="a0"/>
        <w:rPr>
          <w:rFonts w:hint="cs"/>
          <w:rtl/>
        </w:rPr>
      </w:pPr>
    </w:p>
    <w:p w14:paraId="0394EE82" w14:textId="77777777" w:rsidR="00000000" w:rsidRDefault="00890A51">
      <w:pPr>
        <w:pStyle w:val="af0"/>
        <w:rPr>
          <w:rtl/>
        </w:rPr>
      </w:pPr>
      <w:r>
        <w:rPr>
          <w:rFonts w:hint="eastAsia"/>
          <w:rtl/>
        </w:rPr>
        <w:t>איתן</w:t>
      </w:r>
      <w:r>
        <w:rPr>
          <w:rtl/>
        </w:rPr>
        <w:t xml:space="preserve"> כבל (העבודה-מימד):</w:t>
      </w:r>
    </w:p>
    <w:p w14:paraId="038EAEE6" w14:textId="77777777" w:rsidR="00000000" w:rsidRDefault="00890A51">
      <w:pPr>
        <w:pStyle w:val="a0"/>
        <w:rPr>
          <w:rFonts w:hint="cs"/>
          <w:rtl/>
        </w:rPr>
      </w:pPr>
    </w:p>
    <w:p w14:paraId="13D84D7A" w14:textId="77777777" w:rsidR="00000000" w:rsidRDefault="00890A51">
      <w:pPr>
        <w:pStyle w:val="a0"/>
        <w:rPr>
          <w:rFonts w:hint="cs"/>
          <w:rtl/>
        </w:rPr>
      </w:pPr>
      <w:r>
        <w:rPr>
          <w:rFonts w:hint="cs"/>
          <w:rtl/>
        </w:rPr>
        <w:t xml:space="preserve">- - - אז מה אתה - - - </w:t>
      </w:r>
    </w:p>
    <w:p w14:paraId="6C210354" w14:textId="77777777" w:rsidR="00000000" w:rsidRDefault="00890A51">
      <w:pPr>
        <w:pStyle w:val="a0"/>
        <w:rPr>
          <w:rFonts w:hint="cs"/>
          <w:rtl/>
        </w:rPr>
      </w:pPr>
    </w:p>
    <w:p w14:paraId="4989AEB1" w14:textId="77777777" w:rsidR="00000000" w:rsidRDefault="00890A51">
      <w:pPr>
        <w:pStyle w:val="-"/>
        <w:rPr>
          <w:rtl/>
        </w:rPr>
      </w:pPr>
      <w:bookmarkStart w:id="500" w:name="FS000001034T30_06_2004_17_23_21C"/>
      <w:bookmarkEnd w:id="500"/>
      <w:r>
        <w:rPr>
          <w:rtl/>
        </w:rPr>
        <w:t>משה כחלון (הליכוד):</w:t>
      </w:r>
    </w:p>
    <w:p w14:paraId="41FF9BD6" w14:textId="77777777" w:rsidR="00000000" w:rsidRDefault="00890A51">
      <w:pPr>
        <w:pStyle w:val="a0"/>
        <w:rPr>
          <w:rtl/>
        </w:rPr>
      </w:pPr>
    </w:p>
    <w:p w14:paraId="060A2AED" w14:textId="77777777" w:rsidR="00000000" w:rsidRDefault="00890A51">
      <w:pPr>
        <w:pStyle w:val="a0"/>
        <w:rPr>
          <w:rFonts w:hint="cs"/>
          <w:rtl/>
        </w:rPr>
      </w:pPr>
      <w:r>
        <w:rPr>
          <w:rFonts w:hint="cs"/>
          <w:rtl/>
        </w:rPr>
        <w:t>לא, אני לא מדבר מהצד שלכם - - -</w:t>
      </w:r>
    </w:p>
    <w:p w14:paraId="4F1D72D4" w14:textId="77777777" w:rsidR="00000000" w:rsidRDefault="00890A51">
      <w:pPr>
        <w:pStyle w:val="af0"/>
        <w:rPr>
          <w:rtl/>
        </w:rPr>
      </w:pPr>
    </w:p>
    <w:p w14:paraId="37CB19B7" w14:textId="77777777" w:rsidR="00000000" w:rsidRDefault="00890A51">
      <w:pPr>
        <w:pStyle w:val="af0"/>
        <w:rPr>
          <w:rtl/>
        </w:rPr>
      </w:pPr>
      <w:r>
        <w:rPr>
          <w:rFonts w:hint="eastAsia"/>
          <w:rtl/>
        </w:rPr>
        <w:t>איתן</w:t>
      </w:r>
      <w:r>
        <w:rPr>
          <w:rtl/>
        </w:rPr>
        <w:t xml:space="preserve"> כבל (העבודה-מימד):</w:t>
      </w:r>
    </w:p>
    <w:p w14:paraId="05A64E23" w14:textId="77777777" w:rsidR="00000000" w:rsidRDefault="00890A51">
      <w:pPr>
        <w:pStyle w:val="a0"/>
        <w:rPr>
          <w:rFonts w:hint="cs"/>
          <w:rtl/>
        </w:rPr>
      </w:pPr>
    </w:p>
    <w:p w14:paraId="58104139" w14:textId="77777777" w:rsidR="00000000" w:rsidRDefault="00890A51">
      <w:pPr>
        <w:pStyle w:val="a0"/>
        <w:rPr>
          <w:rFonts w:hint="cs"/>
          <w:rtl/>
        </w:rPr>
      </w:pPr>
      <w:r>
        <w:rPr>
          <w:rFonts w:hint="cs"/>
          <w:rtl/>
        </w:rPr>
        <w:t>אני מקבל את זה. אבל אתה מדבר עם אנשים שנאבקים פה נג</w:t>
      </w:r>
      <w:r>
        <w:rPr>
          <w:rFonts w:hint="cs"/>
          <w:rtl/>
        </w:rPr>
        <w:t>ד הסרבנות. מה אתה מציג פה את כולם כאילו - - -</w:t>
      </w:r>
    </w:p>
    <w:p w14:paraId="02A2FD81" w14:textId="77777777" w:rsidR="00000000" w:rsidRDefault="00890A51">
      <w:pPr>
        <w:pStyle w:val="a0"/>
        <w:rPr>
          <w:rFonts w:hint="cs"/>
          <w:rtl/>
        </w:rPr>
      </w:pPr>
    </w:p>
    <w:p w14:paraId="41E3F084" w14:textId="77777777" w:rsidR="00000000" w:rsidRDefault="00890A51">
      <w:pPr>
        <w:pStyle w:val="-"/>
        <w:rPr>
          <w:rtl/>
        </w:rPr>
      </w:pPr>
      <w:bookmarkStart w:id="501" w:name="FS000001034T30_06_2004_17_24_29C"/>
      <w:bookmarkEnd w:id="501"/>
      <w:r>
        <w:rPr>
          <w:rtl/>
        </w:rPr>
        <w:t>משה כחלון (הליכוד):</w:t>
      </w:r>
    </w:p>
    <w:p w14:paraId="608EC9B3" w14:textId="77777777" w:rsidR="00000000" w:rsidRDefault="00890A51">
      <w:pPr>
        <w:pStyle w:val="a0"/>
        <w:rPr>
          <w:rtl/>
        </w:rPr>
      </w:pPr>
    </w:p>
    <w:p w14:paraId="60DCCF63" w14:textId="77777777" w:rsidR="00000000" w:rsidRDefault="00890A51">
      <w:pPr>
        <w:pStyle w:val="a0"/>
        <w:rPr>
          <w:rFonts w:hint="cs"/>
          <w:rtl/>
        </w:rPr>
      </w:pPr>
      <w:r>
        <w:rPr>
          <w:rFonts w:hint="cs"/>
          <w:rtl/>
        </w:rPr>
        <w:t>אני אמרתי - ותגיד לי אם טעיתי. אמרתי שעד היום הקולות של הסרבנות הגיעו מכיוון אחד. תגיד לי אם טעיתי.</w:t>
      </w:r>
    </w:p>
    <w:p w14:paraId="120CF05E" w14:textId="77777777" w:rsidR="00000000" w:rsidRDefault="00890A51">
      <w:pPr>
        <w:pStyle w:val="a0"/>
        <w:rPr>
          <w:rFonts w:hint="cs"/>
          <w:rtl/>
        </w:rPr>
      </w:pPr>
    </w:p>
    <w:p w14:paraId="156E131A" w14:textId="77777777" w:rsidR="00000000" w:rsidRDefault="00890A51">
      <w:pPr>
        <w:pStyle w:val="af0"/>
        <w:rPr>
          <w:rtl/>
        </w:rPr>
      </w:pPr>
      <w:r>
        <w:rPr>
          <w:rFonts w:hint="eastAsia"/>
          <w:rtl/>
        </w:rPr>
        <w:t>אילן</w:t>
      </w:r>
      <w:r>
        <w:rPr>
          <w:rtl/>
        </w:rPr>
        <w:t xml:space="preserve"> ליבוביץ (שינוי):</w:t>
      </w:r>
    </w:p>
    <w:p w14:paraId="3ADF94D4" w14:textId="77777777" w:rsidR="00000000" w:rsidRDefault="00890A51">
      <w:pPr>
        <w:pStyle w:val="a0"/>
        <w:rPr>
          <w:rFonts w:hint="cs"/>
          <w:rtl/>
        </w:rPr>
      </w:pPr>
    </w:p>
    <w:p w14:paraId="2E5D4E53" w14:textId="77777777" w:rsidR="00000000" w:rsidRDefault="00890A51">
      <w:pPr>
        <w:pStyle w:val="a0"/>
        <w:rPr>
          <w:rFonts w:hint="cs"/>
          <w:rtl/>
        </w:rPr>
      </w:pPr>
      <w:r>
        <w:rPr>
          <w:rFonts w:hint="cs"/>
          <w:rtl/>
        </w:rPr>
        <w:t>- - -</w:t>
      </w:r>
    </w:p>
    <w:p w14:paraId="4C92A0AA" w14:textId="77777777" w:rsidR="00000000" w:rsidRDefault="00890A51">
      <w:pPr>
        <w:pStyle w:val="a0"/>
        <w:rPr>
          <w:rFonts w:hint="cs"/>
          <w:rtl/>
        </w:rPr>
      </w:pPr>
    </w:p>
    <w:p w14:paraId="302A83C8" w14:textId="77777777" w:rsidR="00000000" w:rsidRDefault="00890A51">
      <w:pPr>
        <w:pStyle w:val="af0"/>
        <w:rPr>
          <w:rtl/>
        </w:rPr>
      </w:pPr>
      <w:r>
        <w:rPr>
          <w:rFonts w:hint="eastAsia"/>
          <w:rtl/>
        </w:rPr>
        <w:t>איתן</w:t>
      </w:r>
      <w:r>
        <w:rPr>
          <w:rtl/>
        </w:rPr>
        <w:t xml:space="preserve"> כבל (העבודה-מימד):</w:t>
      </w:r>
    </w:p>
    <w:p w14:paraId="6A0E6A51" w14:textId="77777777" w:rsidR="00000000" w:rsidRDefault="00890A51">
      <w:pPr>
        <w:pStyle w:val="a0"/>
        <w:rPr>
          <w:rFonts w:hint="cs"/>
          <w:rtl/>
        </w:rPr>
      </w:pPr>
    </w:p>
    <w:p w14:paraId="46119D63" w14:textId="77777777" w:rsidR="00000000" w:rsidRDefault="00890A51">
      <w:pPr>
        <w:pStyle w:val="a0"/>
        <w:rPr>
          <w:rFonts w:hint="cs"/>
          <w:rtl/>
        </w:rPr>
      </w:pPr>
      <w:r>
        <w:rPr>
          <w:rFonts w:hint="cs"/>
          <w:rtl/>
        </w:rPr>
        <w:t>- - -</w:t>
      </w:r>
    </w:p>
    <w:p w14:paraId="2CCFB163" w14:textId="77777777" w:rsidR="00000000" w:rsidRDefault="00890A51">
      <w:pPr>
        <w:pStyle w:val="a0"/>
        <w:rPr>
          <w:rFonts w:hint="cs"/>
          <w:rtl/>
        </w:rPr>
      </w:pPr>
    </w:p>
    <w:p w14:paraId="36D4F550" w14:textId="77777777" w:rsidR="00000000" w:rsidRDefault="00890A51">
      <w:pPr>
        <w:pStyle w:val="-"/>
        <w:rPr>
          <w:rtl/>
        </w:rPr>
      </w:pPr>
      <w:bookmarkStart w:id="502" w:name="FS000001034T30_06_2004_17_25_13C"/>
      <w:bookmarkEnd w:id="502"/>
      <w:r>
        <w:rPr>
          <w:rtl/>
        </w:rPr>
        <w:t>משה כחלון (הליכוד):</w:t>
      </w:r>
    </w:p>
    <w:p w14:paraId="22D3C971" w14:textId="77777777" w:rsidR="00000000" w:rsidRDefault="00890A51">
      <w:pPr>
        <w:pStyle w:val="a0"/>
        <w:rPr>
          <w:rtl/>
        </w:rPr>
      </w:pPr>
    </w:p>
    <w:p w14:paraId="31E3C38D" w14:textId="77777777" w:rsidR="00000000" w:rsidRDefault="00890A51">
      <w:pPr>
        <w:pStyle w:val="a0"/>
        <w:rPr>
          <w:rFonts w:hint="cs"/>
          <w:rtl/>
        </w:rPr>
      </w:pPr>
      <w:r>
        <w:rPr>
          <w:rFonts w:hint="cs"/>
          <w:rtl/>
        </w:rPr>
        <w:t xml:space="preserve">חבר </w:t>
      </w:r>
      <w:r>
        <w:rPr>
          <w:rFonts w:hint="cs"/>
          <w:rtl/>
        </w:rPr>
        <w:t>הכנסת ליבוביץ - - -</w:t>
      </w:r>
    </w:p>
    <w:p w14:paraId="09D1C75A" w14:textId="77777777" w:rsidR="00000000" w:rsidRDefault="00890A51">
      <w:pPr>
        <w:pStyle w:val="a0"/>
        <w:rPr>
          <w:rFonts w:hint="cs"/>
          <w:rtl/>
        </w:rPr>
      </w:pPr>
    </w:p>
    <w:p w14:paraId="4FD973FA" w14:textId="77777777" w:rsidR="00000000" w:rsidRDefault="00890A51">
      <w:pPr>
        <w:pStyle w:val="af1"/>
        <w:rPr>
          <w:rFonts w:hint="cs"/>
          <w:rtl/>
        </w:rPr>
      </w:pPr>
      <w:r>
        <w:rPr>
          <w:rFonts w:hint="cs"/>
          <w:rtl/>
        </w:rPr>
        <w:t>היו"ר יולי-יואל אדלשטיין:</w:t>
      </w:r>
    </w:p>
    <w:p w14:paraId="64432512" w14:textId="77777777" w:rsidR="00000000" w:rsidRDefault="00890A51">
      <w:pPr>
        <w:pStyle w:val="a0"/>
        <w:rPr>
          <w:rFonts w:hint="cs"/>
          <w:rtl/>
        </w:rPr>
      </w:pPr>
    </w:p>
    <w:p w14:paraId="7EF208EA" w14:textId="77777777" w:rsidR="00000000" w:rsidRDefault="00890A51">
      <w:pPr>
        <w:pStyle w:val="a0"/>
        <w:rPr>
          <w:rFonts w:hint="cs"/>
          <w:rtl/>
        </w:rPr>
      </w:pPr>
      <w:r>
        <w:rPr>
          <w:rFonts w:hint="cs"/>
          <w:rtl/>
        </w:rPr>
        <w:t>חבר הכנסת ליבוביץ.</w:t>
      </w:r>
    </w:p>
    <w:p w14:paraId="264CEFFF" w14:textId="77777777" w:rsidR="00000000" w:rsidRDefault="00890A51">
      <w:pPr>
        <w:pStyle w:val="a0"/>
        <w:rPr>
          <w:rFonts w:hint="cs"/>
          <w:rtl/>
        </w:rPr>
      </w:pPr>
    </w:p>
    <w:p w14:paraId="709FCE32" w14:textId="77777777" w:rsidR="00000000" w:rsidRDefault="00890A51">
      <w:pPr>
        <w:pStyle w:val="-"/>
        <w:rPr>
          <w:rtl/>
        </w:rPr>
      </w:pPr>
      <w:bookmarkStart w:id="503" w:name="FS000001034T30_06_2004_17_25_38C"/>
      <w:bookmarkEnd w:id="503"/>
      <w:r>
        <w:rPr>
          <w:rtl/>
        </w:rPr>
        <w:t>משה כחלון (הליכוד):</w:t>
      </w:r>
    </w:p>
    <w:p w14:paraId="3DB635B9" w14:textId="77777777" w:rsidR="00000000" w:rsidRDefault="00890A51">
      <w:pPr>
        <w:pStyle w:val="a0"/>
        <w:rPr>
          <w:rtl/>
        </w:rPr>
      </w:pPr>
    </w:p>
    <w:p w14:paraId="1237C0DE" w14:textId="77777777" w:rsidR="00000000" w:rsidRDefault="00890A51">
      <w:pPr>
        <w:pStyle w:val="a0"/>
        <w:rPr>
          <w:rFonts w:hint="cs"/>
          <w:rtl/>
        </w:rPr>
      </w:pPr>
      <w:r>
        <w:rPr>
          <w:rFonts w:hint="cs"/>
          <w:rtl/>
        </w:rPr>
        <w:t xml:space="preserve">חבר הכנסת ליבוביץ, עומד פה ראש המפלגה ואומר שמיטב הבנים שלהם - שלנו - נמצאים ביחידות הטובות ביותר. </w:t>
      </w:r>
    </w:p>
    <w:p w14:paraId="7FEEC323" w14:textId="77777777" w:rsidR="00000000" w:rsidRDefault="00890A51">
      <w:pPr>
        <w:pStyle w:val="a0"/>
        <w:rPr>
          <w:rFonts w:hint="cs"/>
          <w:rtl/>
        </w:rPr>
      </w:pPr>
    </w:p>
    <w:p w14:paraId="05C1024A" w14:textId="77777777" w:rsidR="00000000" w:rsidRDefault="00890A51">
      <w:pPr>
        <w:pStyle w:val="af0"/>
        <w:rPr>
          <w:rtl/>
        </w:rPr>
      </w:pPr>
      <w:r>
        <w:rPr>
          <w:rFonts w:hint="eastAsia"/>
          <w:rtl/>
        </w:rPr>
        <w:t>איתן</w:t>
      </w:r>
      <w:r>
        <w:rPr>
          <w:rtl/>
        </w:rPr>
        <w:t xml:space="preserve"> כבל (העבודה-מימד):</w:t>
      </w:r>
    </w:p>
    <w:p w14:paraId="58818C00" w14:textId="77777777" w:rsidR="00000000" w:rsidRDefault="00890A51">
      <w:pPr>
        <w:pStyle w:val="a0"/>
        <w:rPr>
          <w:rFonts w:hint="cs"/>
          <w:rtl/>
        </w:rPr>
      </w:pPr>
    </w:p>
    <w:p w14:paraId="7CE4C1E6" w14:textId="77777777" w:rsidR="00000000" w:rsidRDefault="00890A51">
      <w:pPr>
        <w:pStyle w:val="a0"/>
        <w:rPr>
          <w:rFonts w:hint="cs"/>
          <w:rtl/>
        </w:rPr>
      </w:pPr>
      <w:r>
        <w:rPr>
          <w:rFonts w:hint="cs"/>
          <w:rtl/>
        </w:rPr>
        <w:t xml:space="preserve">אין ויכוח על זה. </w:t>
      </w:r>
    </w:p>
    <w:p w14:paraId="6EEF95F4" w14:textId="77777777" w:rsidR="00000000" w:rsidRDefault="00890A51">
      <w:pPr>
        <w:pStyle w:val="a0"/>
        <w:rPr>
          <w:rFonts w:hint="cs"/>
          <w:rtl/>
        </w:rPr>
      </w:pPr>
    </w:p>
    <w:p w14:paraId="7858A627" w14:textId="77777777" w:rsidR="00000000" w:rsidRDefault="00890A51">
      <w:pPr>
        <w:pStyle w:val="af0"/>
        <w:rPr>
          <w:rtl/>
        </w:rPr>
      </w:pPr>
      <w:r>
        <w:rPr>
          <w:rFonts w:hint="eastAsia"/>
          <w:rtl/>
        </w:rPr>
        <w:t>אילן</w:t>
      </w:r>
      <w:r>
        <w:rPr>
          <w:rtl/>
        </w:rPr>
        <w:t xml:space="preserve"> ליבוביץ (שינוי):</w:t>
      </w:r>
    </w:p>
    <w:p w14:paraId="7BEB1163" w14:textId="77777777" w:rsidR="00000000" w:rsidRDefault="00890A51">
      <w:pPr>
        <w:pStyle w:val="a0"/>
        <w:rPr>
          <w:rFonts w:hint="cs"/>
          <w:rtl/>
        </w:rPr>
      </w:pPr>
    </w:p>
    <w:p w14:paraId="04070079" w14:textId="77777777" w:rsidR="00000000" w:rsidRDefault="00890A51">
      <w:pPr>
        <w:pStyle w:val="a0"/>
        <w:rPr>
          <w:rFonts w:hint="cs"/>
          <w:rtl/>
        </w:rPr>
      </w:pPr>
      <w:r>
        <w:rPr>
          <w:rFonts w:hint="cs"/>
          <w:rtl/>
        </w:rPr>
        <w:t xml:space="preserve">אין ויכוח על זה. </w:t>
      </w:r>
    </w:p>
    <w:p w14:paraId="1BA9DF07" w14:textId="77777777" w:rsidR="00000000" w:rsidRDefault="00890A51">
      <w:pPr>
        <w:pStyle w:val="af0"/>
        <w:rPr>
          <w:rtl/>
        </w:rPr>
      </w:pPr>
    </w:p>
    <w:p w14:paraId="5EDDC471" w14:textId="77777777" w:rsidR="00000000" w:rsidRDefault="00890A51">
      <w:pPr>
        <w:pStyle w:val="af0"/>
        <w:rPr>
          <w:rtl/>
        </w:rPr>
      </w:pPr>
      <w:r>
        <w:rPr>
          <w:rFonts w:hint="eastAsia"/>
          <w:rtl/>
        </w:rPr>
        <w:t>אפי</w:t>
      </w:r>
      <w:r>
        <w:rPr>
          <w:rtl/>
        </w:rPr>
        <w:t xml:space="preserve"> איתם (מפד"ל):</w:t>
      </w:r>
    </w:p>
    <w:p w14:paraId="7CC60607" w14:textId="77777777" w:rsidR="00000000" w:rsidRDefault="00890A51">
      <w:pPr>
        <w:pStyle w:val="a0"/>
        <w:rPr>
          <w:rFonts w:hint="cs"/>
          <w:rtl/>
        </w:rPr>
      </w:pPr>
    </w:p>
    <w:p w14:paraId="53E238B9" w14:textId="77777777" w:rsidR="00000000" w:rsidRDefault="00890A51">
      <w:pPr>
        <w:pStyle w:val="a0"/>
        <w:rPr>
          <w:rFonts w:hint="cs"/>
          <w:rtl/>
        </w:rPr>
      </w:pPr>
      <w:r>
        <w:rPr>
          <w:rFonts w:hint="cs"/>
          <w:rtl/>
        </w:rPr>
        <w:t>- - - לא סירבו - - -</w:t>
      </w:r>
    </w:p>
    <w:p w14:paraId="28A6E68D" w14:textId="77777777" w:rsidR="00000000" w:rsidRDefault="00890A51">
      <w:pPr>
        <w:pStyle w:val="a0"/>
        <w:rPr>
          <w:rFonts w:hint="cs"/>
          <w:rtl/>
        </w:rPr>
      </w:pPr>
    </w:p>
    <w:p w14:paraId="25E784CB" w14:textId="77777777" w:rsidR="00000000" w:rsidRDefault="00890A51">
      <w:pPr>
        <w:pStyle w:val="-"/>
        <w:rPr>
          <w:rtl/>
        </w:rPr>
      </w:pPr>
      <w:bookmarkStart w:id="504" w:name="FS000001034T30_06_2004_17_29_01C"/>
      <w:bookmarkEnd w:id="504"/>
      <w:r>
        <w:rPr>
          <w:rtl/>
        </w:rPr>
        <w:t>משה כחלון (הליכוד):</w:t>
      </w:r>
    </w:p>
    <w:p w14:paraId="3DDE23DB" w14:textId="77777777" w:rsidR="00000000" w:rsidRDefault="00890A51">
      <w:pPr>
        <w:pStyle w:val="a0"/>
        <w:rPr>
          <w:rtl/>
        </w:rPr>
      </w:pPr>
    </w:p>
    <w:p w14:paraId="0E1266AC" w14:textId="77777777" w:rsidR="00000000" w:rsidRDefault="00890A51">
      <w:pPr>
        <w:pStyle w:val="a0"/>
        <w:rPr>
          <w:rFonts w:hint="cs"/>
          <w:rtl/>
        </w:rPr>
      </w:pPr>
      <w:r>
        <w:rPr>
          <w:rFonts w:hint="cs"/>
          <w:rtl/>
        </w:rPr>
        <w:t xml:space="preserve">לא רק שלא סירבו, לא רק שלא סירבו, גם התנדבו וגם מחרפים את נפשם יום-יום, לא בשינקין ולא בחוף הים, במקומות הכי מסוכנים והכי קשים. </w:t>
      </w:r>
    </w:p>
    <w:p w14:paraId="72F98D5A" w14:textId="77777777" w:rsidR="00000000" w:rsidRDefault="00890A51">
      <w:pPr>
        <w:pStyle w:val="a0"/>
        <w:rPr>
          <w:rFonts w:hint="cs"/>
          <w:rtl/>
        </w:rPr>
      </w:pPr>
    </w:p>
    <w:p w14:paraId="6AB0B0BA" w14:textId="77777777" w:rsidR="00000000" w:rsidRDefault="00890A51">
      <w:pPr>
        <w:pStyle w:val="af0"/>
        <w:rPr>
          <w:rFonts w:hint="cs"/>
          <w:rtl/>
        </w:rPr>
      </w:pPr>
      <w:r>
        <w:rPr>
          <w:rFonts w:hint="eastAsia"/>
          <w:rtl/>
        </w:rPr>
        <w:t>איתן</w:t>
      </w:r>
      <w:r>
        <w:rPr>
          <w:rtl/>
        </w:rPr>
        <w:t xml:space="preserve"> כבל (העבודה-מימד):</w:t>
      </w:r>
    </w:p>
    <w:p w14:paraId="1778B34D" w14:textId="77777777" w:rsidR="00000000" w:rsidRDefault="00890A51">
      <w:pPr>
        <w:pStyle w:val="a0"/>
        <w:rPr>
          <w:rFonts w:hint="cs"/>
          <w:rtl/>
        </w:rPr>
      </w:pPr>
    </w:p>
    <w:p w14:paraId="0C8361C0" w14:textId="77777777" w:rsidR="00000000" w:rsidRDefault="00890A51">
      <w:pPr>
        <w:pStyle w:val="a0"/>
        <w:rPr>
          <w:rFonts w:hint="cs"/>
          <w:rtl/>
        </w:rPr>
      </w:pPr>
      <w:r>
        <w:rPr>
          <w:rFonts w:hint="cs"/>
          <w:rtl/>
        </w:rPr>
        <w:t xml:space="preserve">אין ויכוח. </w:t>
      </w:r>
    </w:p>
    <w:p w14:paraId="2749AEE2" w14:textId="77777777" w:rsidR="00000000" w:rsidRDefault="00890A51">
      <w:pPr>
        <w:pStyle w:val="a0"/>
        <w:rPr>
          <w:rFonts w:hint="cs"/>
          <w:rtl/>
        </w:rPr>
      </w:pPr>
    </w:p>
    <w:p w14:paraId="50C6ED6A" w14:textId="77777777" w:rsidR="00000000" w:rsidRDefault="00890A51">
      <w:pPr>
        <w:pStyle w:val="-"/>
        <w:rPr>
          <w:rtl/>
        </w:rPr>
      </w:pPr>
      <w:bookmarkStart w:id="505" w:name="FS000001034T30_06_2004_17_30_19C"/>
      <w:bookmarkEnd w:id="505"/>
      <w:r>
        <w:rPr>
          <w:rtl/>
        </w:rPr>
        <w:t>משה כח</w:t>
      </w:r>
      <w:r>
        <w:rPr>
          <w:rtl/>
        </w:rPr>
        <w:t>לון (הליכוד):</w:t>
      </w:r>
    </w:p>
    <w:p w14:paraId="7A8EE920" w14:textId="77777777" w:rsidR="00000000" w:rsidRDefault="00890A51">
      <w:pPr>
        <w:pStyle w:val="a0"/>
        <w:rPr>
          <w:rtl/>
        </w:rPr>
      </w:pPr>
    </w:p>
    <w:p w14:paraId="579266DC" w14:textId="77777777" w:rsidR="00000000" w:rsidRDefault="00890A51">
      <w:pPr>
        <w:pStyle w:val="a0"/>
        <w:rPr>
          <w:rFonts w:hint="cs"/>
          <w:rtl/>
        </w:rPr>
      </w:pPr>
      <w:r>
        <w:rPr>
          <w:rFonts w:hint="cs"/>
          <w:rtl/>
        </w:rPr>
        <w:t xml:space="preserve">אין ויכוח, אז תודה רבה. אז תודה רבה. אתה, יש לך איזו טקטיקה לחסל את הזמן לאנשי הימין. אני כבר עליתי על זה. אני מבקש לעצור את הזמן - כן, כן. חבר הכנסת כבל, אני רואה שהוא עושה את זה. </w:t>
      </w:r>
    </w:p>
    <w:p w14:paraId="2680F80A" w14:textId="77777777" w:rsidR="00000000" w:rsidRDefault="00890A51">
      <w:pPr>
        <w:pStyle w:val="a0"/>
        <w:rPr>
          <w:rFonts w:hint="cs"/>
          <w:rtl/>
        </w:rPr>
      </w:pPr>
    </w:p>
    <w:p w14:paraId="3CB8639C" w14:textId="77777777" w:rsidR="00000000" w:rsidRDefault="00890A51">
      <w:pPr>
        <w:pStyle w:val="af0"/>
        <w:rPr>
          <w:rtl/>
        </w:rPr>
      </w:pPr>
      <w:r>
        <w:rPr>
          <w:rFonts w:hint="eastAsia"/>
          <w:rtl/>
        </w:rPr>
        <w:t>אבשלום</w:t>
      </w:r>
      <w:r>
        <w:rPr>
          <w:rtl/>
        </w:rPr>
        <w:t xml:space="preserve"> וילן (יחד):</w:t>
      </w:r>
    </w:p>
    <w:p w14:paraId="08D2388F" w14:textId="77777777" w:rsidR="00000000" w:rsidRDefault="00890A51">
      <w:pPr>
        <w:pStyle w:val="a0"/>
        <w:rPr>
          <w:rFonts w:hint="cs"/>
          <w:rtl/>
        </w:rPr>
      </w:pPr>
    </w:p>
    <w:p w14:paraId="03D0741C" w14:textId="77777777" w:rsidR="00000000" w:rsidRDefault="00890A51">
      <w:pPr>
        <w:pStyle w:val="a0"/>
        <w:rPr>
          <w:rFonts w:hint="cs"/>
          <w:rtl/>
        </w:rPr>
      </w:pPr>
      <w:r>
        <w:rPr>
          <w:rFonts w:hint="cs"/>
          <w:rtl/>
        </w:rPr>
        <w:t>- - - מה יש לך נגד הים ונגד שינקין?</w:t>
      </w:r>
    </w:p>
    <w:p w14:paraId="6F030573" w14:textId="77777777" w:rsidR="00000000" w:rsidRDefault="00890A51">
      <w:pPr>
        <w:pStyle w:val="a0"/>
        <w:rPr>
          <w:rFonts w:hint="cs"/>
          <w:rtl/>
        </w:rPr>
      </w:pPr>
    </w:p>
    <w:p w14:paraId="61F4FE38" w14:textId="77777777" w:rsidR="00000000" w:rsidRDefault="00890A51">
      <w:pPr>
        <w:pStyle w:val="-"/>
        <w:rPr>
          <w:rtl/>
        </w:rPr>
      </w:pPr>
      <w:bookmarkStart w:id="506" w:name="FS000001034T30_06_2004_17_32_06C"/>
      <w:bookmarkEnd w:id="506"/>
      <w:r>
        <w:rPr>
          <w:rtl/>
        </w:rPr>
        <w:t>מ</w:t>
      </w:r>
      <w:r>
        <w:rPr>
          <w:rtl/>
        </w:rPr>
        <w:t>שה כחלון (הליכוד):</w:t>
      </w:r>
    </w:p>
    <w:p w14:paraId="0EC9847C" w14:textId="77777777" w:rsidR="00000000" w:rsidRDefault="00890A51">
      <w:pPr>
        <w:pStyle w:val="a0"/>
        <w:rPr>
          <w:rtl/>
        </w:rPr>
      </w:pPr>
    </w:p>
    <w:p w14:paraId="63EC503A" w14:textId="77777777" w:rsidR="00000000" w:rsidRDefault="00890A51">
      <w:pPr>
        <w:pStyle w:val="a0"/>
        <w:rPr>
          <w:rFonts w:hint="cs"/>
          <w:rtl/>
        </w:rPr>
      </w:pPr>
      <w:r>
        <w:rPr>
          <w:rFonts w:hint="cs"/>
          <w:rtl/>
        </w:rPr>
        <w:t xml:space="preserve">יש לי נגד הים, כשבחור בן 19 במקום להגן על המדינה יושב ושותה בירה בחוף הים. יש לי נגד זה. כן, חבר הכנסת וילן. יש לי נגד זה. בערכים שלי, יש לי נגד זה. </w:t>
      </w:r>
    </w:p>
    <w:p w14:paraId="7BCEB056" w14:textId="77777777" w:rsidR="00000000" w:rsidRDefault="00890A51">
      <w:pPr>
        <w:pStyle w:val="a0"/>
        <w:rPr>
          <w:rFonts w:hint="cs"/>
          <w:rtl/>
        </w:rPr>
      </w:pPr>
    </w:p>
    <w:p w14:paraId="434FC954" w14:textId="77777777" w:rsidR="00000000" w:rsidRDefault="00890A51">
      <w:pPr>
        <w:pStyle w:val="af0"/>
        <w:rPr>
          <w:rtl/>
        </w:rPr>
      </w:pPr>
      <w:r>
        <w:rPr>
          <w:rFonts w:hint="eastAsia"/>
          <w:rtl/>
        </w:rPr>
        <w:t>איתן</w:t>
      </w:r>
      <w:r>
        <w:rPr>
          <w:rtl/>
        </w:rPr>
        <w:t xml:space="preserve"> כבל (העבודה-מימד):</w:t>
      </w:r>
    </w:p>
    <w:p w14:paraId="66EB7F8B" w14:textId="77777777" w:rsidR="00000000" w:rsidRDefault="00890A51">
      <w:pPr>
        <w:pStyle w:val="a0"/>
        <w:rPr>
          <w:rFonts w:hint="cs"/>
          <w:rtl/>
        </w:rPr>
      </w:pPr>
    </w:p>
    <w:p w14:paraId="7388E424" w14:textId="77777777" w:rsidR="00000000" w:rsidRDefault="00890A51">
      <w:pPr>
        <w:pStyle w:val="a0"/>
        <w:rPr>
          <w:rFonts w:hint="cs"/>
          <w:rtl/>
        </w:rPr>
      </w:pPr>
      <w:r>
        <w:rPr>
          <w:rFonts w:hint="cs"/>
          <w:rtl/>
        </w:rPr>
        <w:t xml:space="preserve">זו - - - פסולה. אני רוצה להגיד לך. </w:t>
      </w:r>
    </w:p>
    <w:p w14:paraId="65A52174" w14:textId="77777777" w:rsidR="00000000" w:rsidRDefault="00890A51">
      <w:pPr>
        <w:pStyle w:val="a0"/>
        <w:rPr>
          <w:rFonts w:hint="cs"/>
          <w:rtl/>
        </w:rPr>
      </w:pPr>
    </w:p>
    <w:p w14:paraId="0B013A08" w14:textId="77777777" w:rsidR="00000000" w:rsidRDefault="00890A51">
      <w:pPr>
        <w:pStyle w:val="-"/>
        <w:rPr>
          <w:rtl/>
        </w:rPr>
      </w:pPr>
      <w:bookmarkStart w:id="507" w:name="FS000001034T30_06_2004_17_32_56C"/>
      <w:bookmarkEnd w:id="507"/>
      <w:r>
        <w:rPr>
          <w:rtl/>
        </w:rPr>
        <w:t>משה כחלון (הליכוד):</w:t>
      </w:r>
    </w:p>
    <w:p w14:paraId="491C050B" w14:textId="77777777" w:rsidR="00000000" w:rsidRDefault="00890A51">
      <w:pPr>
        <w:pStyle w:val="a0"/>
        <w:rPr>
          <w:rtl/>
        </w:rPr>
      </w:pPr>
    </w:p>
    <w:p w14:paraId="52FA636B" w14:textId="77777777" w:rsidR="00000000" w:rsidRDefault="00890A51">
      <w:pPr>
        <w:pStyle w:val="a0"/>
        <w:rPr>
          <w:rFonts w:hint="cs"/>
          <w:rtl/>
        </w:rPr>
      </w:pPr>
      <w:r>
        <w:rPr>
          <w:rFonts w:hint="cs"/>
          <w:rtl/>
        </w:rPr>
        <w:t>אנ</w:t>
      </w:r>
      <w:r>
        <w:rPr>
          <w:rFonts w:hint="cs"/>
          <w:rtl/>
        </w:rPr>
        <w:t xml:space="preserve">י רוצה לומר לך, שכל אזרח צריך למלא את חובתו. ואם כל אזרח היה ממלא את חובתו כמו שנוער הציונות של המפד"ל ממלא את חובתו, היינו נראים אחרת. תאמינו לי שהיינו נראים אחרת. </w:t>
      </w:r>
    </w:p>
    <w:p w14:paraId="6AC4D357" w14:textId="77777777" w:rsidR="00000000" w:rsidRDefault="00890A51">
      <w:pPr>
        <w:pStyle w:val="a0"/>
        <w:rPr>
          <w:rFonts w:hint="cs"/>
          <w:rtl/>
        </w:rPr>
      </w:pPr>
    </w:p>
    <w:p w14:paraId="1BEC97C9" w14:textId="77777777" w:rsidR="00000000" w:rsidRDefault="00890A51">
      <w:pPr>
        <w:pStyle w:val="af0"/>
        <w:rPr>
          <w:rtl/>
        </w:rPr>
      </w:pPr>
    </w:p>
    <w:p w14:paraId="5E87B224" w14:textId="77777777" w:rsidR="00000000" w:rsidRDefault="00890A51">
      <w:pPr>
        <w:pStyle w:val="af0"/>
        <w:rPr>
          <w:rtl/>
        </w:rPr>
      </w:pPr>
      <w:r>
        <w:rPr>
          <w:rFonts w:hint="eastAsia"/>
          <w:rtl/>
        </w:rPr>
        <w:t>איתן</w:t>
      </w:r>
      <w:r>
        <w:rPr>
          <w:rtl/>
        </w:rPr>
        <w:t xml:space="preserve"> כבל (העבודה-מימד):</w:t>
      </w:r>
    </w:p>
    <w:p w14:paraId="16C9EACB" w14:textId="77777777" w:rsidR="00000000" w:rsidRDefault="00890A51">
      <w:pPr>
        <w:pStyle w:val="a0"/>
        <w:rPr>
          <w:rFonts w:hint="cs"/>
          <w:rtl/>
        </w:rPr>
      </w:pPr>
    </w:p>
    <w:p w14:paraId="5B412DCF" w14:textId="77777777" w:rsidR="00000000" w:rsidRDefault="00890A51">
      <w:pPr>
        <w:pStyle w:val="a0"/>
        <w:rPr>
          <w:rFonts w:hint="cs"/>
          <w:rtl/>
        </w:rPr>
      </w:pPr>
      <w:r>
        <w:rPr>
          <w:rFonts w:hint="cs"/>
          <w:rtl/>
        </w:rPr>
        <w:t xml:space="preserve">אני לא מתווכח. </w:t>
      </w:r>
    </w:p>
    <w:p w14:paraId="6E8743A6" w14:textId="77777777" w:rsidR="00000000" w:rsidRDefault="00890A51">
      <w:pPr>
        <w:pStyle w:val="a0"/>
        <w:rPr>
          <w:rFonts w:hint="cs"/>
          <w:rtl/>
        </w:rPr>
      </w:pPr>
    </w:p>
    <w:p w14:paraId="563B3542" w14:textId="77777777" w:rsidR="00000000" w:rsidRDefault="00890A51">
      <w:pPr>
        <w:pStyle w:val="-"/>
        <w:rPr>
          <w:rtl/>
        </w:rPr>
      </w:pPr>
      <w:bookmarkStart w:id="508" w:name="FS000001034T30_06_2004_17_34_01C"/>
      <w:bookmarkEnd w:id="508"/>
      <w:r>
        <w:rPr>
          <w:rtl/>
        </w:rPr>
        <w:t>משה כחלון (הליכוד):</w:t>
      </w:r>
    </w:p>
    <w:p w14:paraId="38770BDB" w14:textId="77777777" w:rsidR="00000000" w:rsidRDefault="00890A51">
      <w:pPr>
        <w:pStyle w:val="a0"/>
        <w:rPr>
          <w:rtl/>
        </w:rPr>
      </w:pPr>
    </w:p>
    <w:p w14:paraId="4A0E9318" w14:textId="77777777" w:rsidR="00000000" w:rsidRDefault="00890A51">
      <w:pPr>
        <w:pStyle w:val="a0"/>
        <w:rPr>
          <w:rFonts w:hint="cs"/>
          <w:rtl/>
        </w:rPr>
      </w:pPr>
      <w:r>
        <w:rPr>
          <w:rFonts w:hint="cs"/>
          <w:rtl/>
        </w:rPr>
        <w:t>אבל בוא, אני לא רוצה לפטו</w:t>
      </w:r>
      <w:r>
        <w:rPr>
          <w:rFonts w:hint="cs"/>
          <w:rtl/>
        </w:rPr>
        <w:t>ר את עצמי מהעניין הזה. רבותי - ואני אומר את זה באחריות מלאה - התופעות האלה הן באמת פרס לטרור. התופעות האלה של קריאה לסרבנות הן פרס לטרור משני הכיוונים. לשמחתי, מהצד הימני הן לא הגיעו, אבל מהצד השני הן כן הגיעו - - -</w:t>
      </w:r>
    </w:p>
    <w:p w14:paraId="2C2DE4F3" w14:textId="77777777" w:rsidR="00000000" w:rsidRDefault="00890A51">
      <w:pPr>
        <w:pStyle w:val="a0"/>
        <w:rPr>
          <w:rFonts w:hint="cs"/>
          <w:rtl/>
        </w:rPr>
      </w:pPr>
    </w:p>
    <w:p w14:paraId="77B500F6" w14:textId="77777777" w:rsidR="00000000" w:rsidRDefault="00890A51">
      <w:pPr>
        <w:pStyle w:val="af0"/>
        <w:rPr>
          <w:rtl/>
        </w:rPr>
      </w:pPr>
      <w:r>
        <w:rPr>
          <w:rFonts w:hint="eastAsia"/>
          <w:rtl/>
        </w:rPr>
        <w:t>איתן</w:t>
      </w:r>
      <w:r>
        <w:rPr>
          <w:rtl/>
        </w:rPr>
        <w:t xml:space="preserve"> כבל (העבודה-מימד):</w:t>
      </w:r>
    </w:p>
    <w:p w14:paraId="75F2D087" w14:textId="77777777" w:rsidR="00000000" w:rsidRDefault="00890A51">
      <w:pPr>
        <w:pStyle w:val="a0"/>
        <w:rPr>
          <w:rFonts w:hint="cs"/>
          <w:rtl/>
        </w:rPr>
      </w:pPr>
    </w:p>
    <w:p w14:paraId="7F36D249" w14:textId="77777777" w:rsidR="00000000" w:rsidRDefault="00890A51">
      <w:pPr>
        <w:pStyle w:val="a0"/>
        <w:rPr>
          <w:rFonts w:hint="cs"/>
          <w:rtl/>
        </w:rPr>
      </w:pPr>
      <w:r>
        <w:rPr>
          <w:rFonts w:hint="cs"/>
          <w:rtl/>
        </w:rPr>
        <w:t>ודין רודף?</w:t>
      </w:r>
    </w:p>
    <w:p w14:paraId="752E3579" w14:textId="77777777" w:rsidR="00000000" w:rsidRDefault="00890A51">
      <w:pPr>
        <w:pStyle w:val="a0"/>
        <w:rPr>
          <w:rFonts w:hint="cs"/>
          <w:rtl/>
        </w:rPr>
      </w:pPr>
    </w:p>
    <w:p w14:paraId="08C66603" w14:textId="77777777" w:rsidR="00000000" w:rsidRDefault="00890A51">
      <w:pPr>
        <w:pStyle w:val="-"/>
        <w:rPr>
          <w:rtl/>
        </w:rPr>
      </w:pPr>
      <w:bookmarkStart w:id="509" w:name="FS000001034T30_06_2004_17_35_24C"/>
      <w:bookmarkEnd w:id="509"/>
      <w:r>
        <w:rPr>
          <w:rtl/>
        </w:rPr>
        <w:t>מש</w:t>
      </w:r>
      <w:r>
        <w:rPr>
          <w:rtl/>
        </w:rPr>
        <w:t>ה כחלון (הליכוד):</w:t>
      </w:r>
    </w:p>
    <w:p w14:paraId="3E4428BA" w14:textId="77777777" w:rsidR="00000000" w:rsidRDefault="00890A51">
      <w:pPr>
        <w:pStyle w:val="a0"/>
        <w:rPr>
          <w:rtl/>
        </w:rPr>
      </w:pPr>
    </w:p>
    <w:p w14:paraId="57DB44C8" w14:textId="77777777" w:rsidR="00000000" w:rsidRDefault="00890A51">
      <w:pPr>
        <w:pStyle w:val="a0"/>
        <w:rPr>
          <w:rFonts w:hint="cs"/>
          <w:rtl/>
        </w:rPr>
      </w:pPr>
      <w:r>
        <w:rPr>
          <w:rFonts w:hint="cs"/>
          <w:rtl/>
        </w:rPr>
        <w:t>לא היה ולא נברא. מה זה דין רודף?</w:t>
      </w:r>
    </w:p>
    <w:p w14:paraId="11EA8500" w14:textId="77777777" w:rsidR="00000000" w:rsidRDefault="00890A51">
      <w:pPr>
        <w:pStyle w:val="a0"/>
        <w:rPr>
          <w:rFonts w:hint="cs"/>
          <w:rtl/>
        </w:rPr>
      </w:pPr>
    </w:p>
    <w:p w14:paraId="6CFD0A65" w14:textId="77777777" w:rsidR="00000000" w:rsidRDefault="00890A51">
      <w:pPr>
        <w:pStyle w:val="af0"/>
        <w:rPr>
          <w:rtl/>
        </w:rPr>
      </w:pPr>
      <w:r>
        <w:rPr>
          <w:rFonts w:hint="eastAsia"/>
          <w:rtl/>
        </w:rPr>
        <w:t>איתן</w:t>
      </w:r>
      <w:r>
        <w:rPr>
          <w:rtl/>
        </w:rPr>
        <w:t xml:space="preserve"> כבל (העבודה-מימד):</w:t>
      </w:r>
    </w:p>
    <w:p w14:paraId="4284A3C7" w14:textId="77777777" w:rsidR="00000000" w:rsidRDefault="00890A51">
      <w:pPr>
        <w:pStyle w:val="a0"/>
        <w:rPr>
          <w:rFonts w:hint="cs"/>
          <w:rtl/>
        </w:rPr>
      </w:pPr>
    </w:p>
    <w:p w14:paraId="758BD019" w14:textId="77777777" w:rsidR="00000000" w:rsidRDefault="00890A51">
      <w:pPr>
        <w:pStyle w:val="a0"/>
        <w:rPr>
          <w:rFonts w:hint="cs"/>
          <w:rtl/>
        </w:rPr>
      </w:pPr>
      <w:r>
        <w:rPr>
          <w:rFonts w:hint="cs"/>
          <w:rtl/>
        </w:rPr>
        <w:t>מה לא היה ולא נברא?</w:t>
      </w:r>
    </w:p>
    <w:p w14:paraId="0FBB41E0" w14:textId="77777777" w:rsidR="00000000" w:rsidRDefault="00890A51">
      <w:pPr>
        <w:pStyle w:val="a0"/>
        <w:rPr>
          <w:rFonts w:hint="cs"/>
          <w:rtl/>
        </w:rPr>
      </w:pPr>
    </w:p>
    <w:p w14:paraId="1DDAEC58" w14:textId="77777777" w:rsidR="00000000" w:rsidRDefault="00890A51">
      <w:pPr>
        <w:pStyle w:val="af0"/>
        <w:rPr>
          <w:rtl/>
        </w:rPr>
      </w:pPr>
      <w:r>
        <w:rPr>
          <w:rFonts w:hint="eastAsia"/>
          <w:rtl/>
        </w:rPr>
        <w:t>אבשלום</w:t>
      </w:r>
      <w:r>
        <w:rPr>
          <w:rtl/>
        </w:rPr>
        <w:t xml:space="preserve"> וילן (יחד):</w:t>
      </w:r>
    </w:p>
    <w:p w14:paraId="72A9A7C2" w14:textId="77777777" w:rsidR="00000000" w:rsidRDefault="00890A51">
      <w:pPr>
        <w:pStyle w:val="a0"/>
        <w:rPr>
          <w:rFonts w:hint="cs"/>
          <w:rtl/>
        </w:rPr>
      </w:pPr>
    </w:p>
    <w:p w14:paraId="7195BBBA" w14:textId="77777777" w:rsidR="00000000" w:rsidRDefault="00890A51">
      <w:pPr>
        <w:pStyle w:val="a0"/>
        <w:rPr>
          <w:rFonts w:hint="cs"/>
          <w:rtl/>
        </w:rPr>
      </w:pPr>
      <w:r>
        <w:rPr>
          <w:rFonts w:hint="cs"/>
          <w:rtl/>
        </w:rPr>
        <w:t>- - -</w:t>
      </w:r>
    </w:p>
    <w:p w14:paraId="184FD153" w14:textId="77777777" w:rsidR="00000000" w:rsidRDefault="00890A51">
      <w:pPr>
        <w:pStyle w:val="a0"/>
        <w:rPr>
          <w:rFonts w:hint="cs"/>
          <w:rtl/>
        </w:rPr>
      </w:pPr>
    </w:p>
    <w:p w14:paraId="491E0F47" w14:textId="77777777" w:rsidR="00000000" w:rsidRDefault="00890A51">
      <w:pPr>
        <w:pStyle w:val="af0"/>
        <w:rPr>
          <w:rtl/>
        </w:rPr>
      </w:pPr>
      <w:r>
        <w:rPr>
          <w:rFonts w:hint="eastAsia"/>
          <w:rtl/>
        </w:rPr>
        <w:t>אילן</w:t>
      </w:r>
      <w:r>
        <w:rPr>
          <w:rtl/>
        </w:rPr>
        <w:t xml:space="preserve"> ליבוביץ (שינוי):</w:t>
      </w:r>
    </w:p>
    <w:p w14:paraId="213D047D" w14:textId="77777777" w:rsidR="00000000" w:rsidRDefault="00890A51">
      <w:pPr>
        <w:pStyle w:val="a0"/>
        <w:rPr>
          <w:rFonts w:hint="cs"/>
          <w:rtl/>
        </w:rPr>
      </w:pPr>
    </w:p>
    <w:p w14:paraId="3CE20641" w14:textId="77777777" w:rsidR="00000000" w:rsidRDefault="00890A51">
      <w:pPr>
        <w:pStyle w:val="a0"/>
        <w:rPr>
          <w:rFonts w:hint="cs"/>
          <w:rtl/>
        </w:rPr>
      </w:pPr>
      <w:r>
        <w:rPr>
          <w:rFonts w:hint="cs"/>
          <w:rtl/>
        </w:rPr>
        <w:t>- - -</w:t>
      </w:r>
    </w:p>
    <w:p w14:paraId="4616B318" w14:textId="77777777" w:rsidR="00000000" w:rsidRDefault="00890A51">
      <w:pPr>
        <w:pStyle w:val="a0"/>
        <w:rPr>
          <w:rFonts w:hint="cs"/>
          <w:rtl/>
        </w:rPr>
      </w:pPr>
    </w:p>
    <w:p w14:paraId="6FE1847F" w14:textId="77777777" w:rsidR="00000000" w:rsidRDefault="00890A51">
      <w:pPr>
        <w:pStyle w:val="-"/>
        <w:rPr>
          <w:rtl/>
        </w:rPr>
      </w:pPr>
      <w:bookmarkStart w:id="510" w:name="FS000001034T30_06_2004_17_35_54C"/>
      <w:bookmarkEnd w:id="510"/>
      <w:r>
        <w:rPr>
          <w:rtl/>
        </w:rPr>
        <w:t>משה כחלון (הליכוד):</w:t>
      </w:r>
    </w:p>
    <w:p w14:paraId="39A4E1BD" w14:textId="77777777" w:rsidR="00000000" w:rsidRDefault="00890A51">
      <w:pPr>
        <w:pStyle w:val="a0"/>
        <w:rPr>
          <w:rtl/>
        </w:rPr>
      </w:pPr>
    </w:p>
    <w:p w14:paraId="0574F531" w14:textId="77777777" w:rsidR="00000000" w:rsidRDefault="00890A51">
      <w:pPr>
        <w:pStyle w:val="a0"/>
        <w:rPr>
          <w:rFonts w:hint="cs"/>
          <w:rtl/>
        </w:rPr>
      </w:pPr>
      <w:r>
        <w:rPr>
          <w:rFonts w:hint="cs"/>
          <w:rtl/>
        </w:rPr>
        <w:t xml:space="preserve">רבותי, אתם מייצרים משהו מלאכותי ובונים עליו. אז בסדר, תהיו בריאים. </w:t>
      </w:r>
    </w:p>
    <w:p w14:paraId="72EF10FF" w14:textId="77777777" w:rsidR="00000000" w:rsidRDefault="00890A51">
      <w:pPr>
        <w:pStyle w:val="a0"/>
        <w:rPr>
          <w:rFonts w:hint="cs"/>
          <w:rtl/>
        </w:rPr>
      </w:pPr>
    </w:p>
    <w:p w14:paraId="586BE951" w14:textId="77777777" w:rsidR="00000000" w:rsidRDefault="00890A51">
      <w:pPr>
        <w:pStyle w:val="af1"/>
        <w:rPr>
          <w:rFonts w:hint="cs"/>
          <w:rtl/>
        </w:rPr>
      </w:pPr>
      <w:r>
        <w:rPr>
          <w:rFonts w:hint="cs"/>
          <w:rtl/>
        </w:rPr>
        <w:t>היו"ר יולי</w:t>
      </w:r>
      <w:r>
        <w:rPr>
          <w:rFonts w:hint="cs"/>
          <w:rtl/>
        </w:rPr>
        <w:t>-יואל אדלשטיין:</w:t>
      </w:r>
    </w:p>
    <w:p w14:paraId="3EE2AACF" w14:textId="77777777" w:rsidR="00000000" w:rsidRDefault="00890A51">
      <w:pPr>
        <w:pStyle w:val="a0"/>
        <w:rPr>
          <w:rFonts w:hint="cs"/>
          <w:rtl/>
        </w:rPr>
      </w:pPr>
    </w:p>
    <w:p w14:paraId="18BF8DA2" w14:textId="77777777" w:rsidR="00000000" w:rsidRDefault="00890A51">
      <w:pPr>
        <w:pStyle w:val="a0"/>
        <w:rPr>
          <w:rFonts w:hint="cs"/>
          <w:rtl/>
        </w:rPr>
      </w:pPr>
      <w:r>
        <w:rPr>
          <w:rFonts w:hint="cs"/>
          <w:rtl/>
        </w:rPr>
        <w:t>רק שנייה. חבר הכנסת כחלון, רק שנייה. חברי הכנסת כבל, וילן וליבוביץ, אני מודיע כאן - - -</w:t>
      </w:r>
    </w:p>
    <w:p w14:paraId="07A94FCE" w14:textId="77777777" w:rsidR="00000000" w:rsidRDefault="00890A51">
      <w:pPr>
        <w:pStyle w:val="a0"/>
        <w:rPr>
          <w:rFonts w:hint="cs"/>
          <w:rtl/>
        </w:rPr>
      </w:pPr>
    </w:p>
    <w:p w14:paraId="05673E0C" w14:textId="77777777" w:rsidR="00000000" w:rsidRDefault="00890A51">
      <w:pPr>
        <w:pStyle w:val="-"/>
        <w:rPr>
          <w:rtl/>
        </w:rPr>
      </w:pPr>
      <w:bookmarkStart w:id="511" w:name="FS000001034T30_06_2004_17_37_17C"/>
      <w:bookmarkEnd w:id="511"/>
      <w:r>
        <w:rPr>
          <w:rtl/>
        </w:rPr>
        <w:t>משה כחלון (הליכוד):</w:t>
      </w:r>
    </w:p>
    <w:p w14:paraId="64C40C47" w14:textId="77777777" w:rsidR="00000000" w:rsidRDefault="00890A51">
      <w:pPr>
        <w:pStyle w:val="a0"/>
        <w:rPr>
          <w:rtl/>
        </w:rPr>
      </w:pPr>
    </w:p>
    <w:p w14:paraId="5017E94B" w14:textId="77777777" w:rsidR="00000000" w:rsidRDefault="00890A51">
      <w:pPr>
        <w:pStyle w:val="a0"/>
        <w:rPr>
          <w:rFonts w:hint="cs"/>
          <w:rtl/>
        </w:rPr>
      </w:pPr>
      <w:r>
        <w:rPr>
          <w:rFonts w:hint="cs"/>
          <w:rtl/>
        </w:rPr>
        <w:t>רבותי, אני - - -</w:t>
      </w:r>
    </w:p>
    <w:p w14:paraId="405DB27F" w14:textId="77777777" w:rsidR="00000000" w:rsidRDefault="00890A51">
      <w:pPr>
        <w:pStyle w:val="a0"/>
        <w:rPr>
          <w:rFonts w:hint="cs"/>
          <w:rtl/>
        </w:rPr>
      </w:pPr>
    </w:p>
    <w:p w14:paraId="65957A37" w14:textId="77777777" w:rsidR="00000000" w:rsidRDefault="00890A51">
      <w:pPr>
        <w:pStyle w:val="af1"/>
        <w:rPr>
          <w:rFonts w:hint="cs"/>
          <w:rtl/>
        </w:rPr>
      </w:pPr>
      <w:r>
        <w:rPr>
          <w:rFonts w:hint="cs"/>
          <w:rtl/>
        </w:rPr>
        <w:t>היו"ר יולי-יואל אדלשטיין:</w:t>
      </w:r>
    </w:p>
    <w:p w14:paraId="327E8625" w14:textId="77777777" w:rsidR="00000000" w:rsidRDefault="00890A51">
      <w:pPr>
        <w:pStyle w:val="a0"/>
        <w:rPr>
          <w:rFonts w:hint="cs"/>
          <w:rtl/>
        </w:rPr>
      </w:pPr>
    </w:p>
    <w:p w14:paraId="3AECFE14" w14:textId="77777777" w:rsidR="00000000" w:rsidRDefault="00890A51">
      <w:pPr>
        <w:pStyle w:val="a0"/>
        <w:rPr>
          <w:rFonts w:hint="cs"/>
          <w:rtl/>
        </w:rPr>
      </w:pPr>
      <w:r>
        <w:rPr>
          <w:rFonts w:hint="cs"/>
          <w:rtl/>
        </w:rPr>
        <w:t>רק שנייה, חבר הכנסת כחלון, גם כסגן היושב-ראש. אני מודיע כאן לפרוטוקול - שלא יהיה מצב</w:t>
      </w:r>
      <w:r>
        <w:rPr>
          <w:rFonts w:hint="cs"/>
          <w:rtl/>
        </w:rPr>
        <w:t xml:space="preserve"> שהשעון שלו נגמר - אני מוסיף זמן לחבר הכנסת כחלון, כי הוא היה אחד מחמשת המציעים, שתק כל עוד אתם דיברתם, ואתם לא נותנים לו להוציא משפט ברצף. </w:t>
      </w:r>
    </w:p>
    <w:p w14:paraId="30DC076E" w14:textId="77777777" w:rsidR="00000000" w:rsidRDefault="00890A51">
      <w:pPr>
        <w:pStyle w:val="a0"/>
        <w:rPr>
          <w:rFonts w:hint="cs"/>
          <w:rtl/>
        </w:rPr>
      </w:pPr>
    </w:p>
    <w:p w14:paraId="0415C95A" w14:textId="77777777" w:rsidR="00000000" w:rsidRDefault="00890A51">
      <w:pPr>
        <w:pStyle w:val="-"/>
        <w:rPr>
          <w:rtl/>
        </w:rPr>
      </w:pPr>
      <w:bookmarkStart w:id="512" w:name="FS000001034T30_06_2004_17_38_33C"/>
      <w:bookmarkEnd w:id="512"/>
      <w:r>
        <w:rPr>
          <w:rtl/>
        </w:rPr>
        <w:t>משה כחלון (הליכוד):</w:t>
      </w:r>
    </w:p>
    <w:p w14:paraId="52DA329F" w14:textId="77777777" w:rsidR="00000000" w:rsidRDefault="00890A51">
      <w:pPr>
        <w:pStyle w:val="a0"/>
        <w:rPr>
          <w:rtl/>
        </w:rPr>
      </w:pPr>
    </w:p>
    <w:p w14:paraId="17D4EF0E" w14:textId="77777777" w:rsidR="00000000" w:rsidRDefault="00890A51">
      <w:pPr>
        <w:pStyle w:val="a0"/>
        <w:rPr>
          <w:rFonts w:hint="cs"/>
          <w:rtl/>
        </w:rPr>
      </w:pPr>
      <w:r>
        <w:rPr>
          <w:rFonts w:hint="cs"/>
          <w:rtl/>
        </w:rPr>
        <w:t xml:space="preserve">וזה לא היה לי קל, דרך אגב. </w:t>
      </w:r>
    </w:p>
    <w:p w14:paraId="5EE3B823" w14:textId="77777777" w:rsidR="00000000" w:rsidRDefault="00890A51">
      <w:pPr>
        <w:pStyle w:val="a0"/>
        <w:rPr>
          <w:rFonts w:hint="cs"/>
          <w:rtl/>
        </w:rPr>
      </w:pPr>
    </w:p>
    <w:p w14:paraId="611BFE90" w14:textId="77777777" w:rsidR="00000000" w:rsidRDefault="00890A51">
      <w:pPr>
        <w:pStyle w:val="af0"/>
        <w:rPr>
          <w:rtl/>
        </w:rPr>
      </w:pPr>
      <w:r>
        <w:rPr>
          <w:rFonts w:hint="eastAsia"/>
          <w:rtl/>
        </w:rPr>
        <w:t>אבשלום</w:t>
      </w:r>
      <w:r>
        <w:rPr>
          <w:rtl/>
        </w:rPr>
        <w:t xml:space="preserve"> וילן (יחד):</w:t>
      </w:r>
    </w:p>
    <w:p w14:paraId="0A01D114" w14:textId="77777777" w:rsidR="00000000" w:rsidRDefault="00890A51">
      <w:pPr>
        <w:pStyle w:val="a0"/>
        <w:rPr>
          <w:rFonts w:hint="cs"/>
          <w:rtl/>
        </w:rPr>
      </w:pPr>
    </w:p>
    <w:p w14:paraId="02BE9BED" w14:textId="77777777" w:rsidR="00000000" w:rsidRDefault="00890A51">
      <w:pPr>
        <w:pStyle w:val="a0"/>
        <w:rPr>
          <w:rFonts w:hint="cs"/>
          <w:rtl/>
        </w:rPr>
      </w:pPr>
      <w:r>
        <w:rPr>
          <w:rFonts w:hint="cs"/>
          <w:rtl/>
        </w:rPr>
        <w:t>בכדורגל - - -</w:t>
      </w:r>
    </w:p>
    <w:p w14:paraId="6570744A" w14:textId="77777777" w:rsidR="00000000" w:rsidRDefault="00890A51">
      <w:pPr>
        <w:pStyle w:val="a0"/>
        <w:rPr>
          <w:rFonts w:hint="cs"/>
          <w:rtl/>
        </w:rPr>
      </w:pPr>
    </w:p>
    <w:p w14:paraId="262A26A2" w14:textId="77777777" w:rsidR="00000000" w:rsidRDefault="00890A51">
      <w:pPr>
        <w:pStyle w:val="af1"/>
        <w:rPr>
          <w:rFonts w:hint="cs"/>
          <w:rtl/>
        </w:rPr>
      </w:pPr>
      <w:r>
        <w:rPr>
          <w:rFonts w:hint="cs"/>
          <w:rtl/>
        </w:rPr>
        <w:t>היו"ר יולי-יואל אדלשטיין:</w:t>
      </w:r>
    </w:p>
    <w:p w14:paraId="3A18E6F9" w14:textId="77777777" w:rsidR="00000000" w:rsidRDefault="00890A51">
      <w:pPr>
        <w:pStyle w:val="a0"/>
        <w:rPr>
          <w:rFonts w:hint="cs"/>
          <w:rtl/>
        </w:rPr>
      </w:pPr>
    </w:p>
    <w:p w14:paraId="6861BB4B" w14:textId="77777777" w:rsidR="00000000" w:rsidRDefault="00890A51">
      <w:pPr>
        <w:pStyle w:val="a0"/>
        <w:rPr>
          <w:rFonts w:hint="cs"/>
          <w:rtl/>
        </w:rPr>
      </w:pPr>
      <w:r>
        <w:rPr>
          <w:rFonts w:hint="cs"/>
          <w:rtl/>
        </w:rPr>
        <w:t>אנ</w:t>
      </w:r>
      <w:r>
        <w:rPr>
          <w:rFonts w:hint="cs"/>
          <w:rtl/>
        </w:rPr>
        <w:t xml:space="preserve">י מוסיף לך דקה זמן, ואני מבקש לא להפריע לו בדקה הזאת. בבקשה. </w:t>
      </w:r>
    </w:p>
    <w:p w14:paraId="085B081D" w14:textId="77777777" w:rsidR="00000000" w:rsidRDefault="00890A51">
      <w:pPr>
        <w:pStyle w:val="a0"/>
        <w:rPr>
          <w:rFonts w:hint="cs"/>
          <w:rtl/>
        </w:rPr>
      </w:pPr>
    </w:p>
    <w:p w14:paraId="2752E82D" w14:textId="77777777" w:rsidR="00000000" w:rsidRDefault="00890A51">
      <w:pPr>
        <w:pStyle w:val="-"/>
        <w:rPr>
          <w:rtl/>
        </w:rPr>
      </w:pPr>
      <w:bookmarkStart w:id="513" w:name="FS000001034T30_06_2004_17_39_07C"/>
      <w:bookmarkEnd w:id="513"/>
      <w:r>
        <w:rPr>
          <w:rtl/>
        </w:rPr>
        <w:t>משה כחלון (הליכוד):</w:t>
      </w:r>
    </w:p>
    <w:p w14:paraId="32A1BD32" w14:textId="77777777" w:rsidR="00000000" w:rsidRDefault="00890A51">
      <w:pPr>
        <w:pStyle w:val="a0"/>
        <w:rPr>
          <w:rtl/>
        </w:rPr>
      </w:pPr>
    </w:p>
    <w:p w14:paraId="01E3FF82" w14:textId="77777777" w:rsidR="00000000" w:rsidRDefault="00890A51">
      <w:pPr>
        <w:pStyle w:val="a0"/>
        <w:rPr>
          <w:rFonts w:hint="cs"/>
          <w:rtl/>
        </w:rPr>
      </w:pPr>
      <w:r>
        <w:rPr>
          <w:rFonts w:hint="cs"/>
          <w:rtl/>
        </w:rPr>
        <w:t>בדקה הזאת אני רוצה באמת לומר, שזה באמת פרס לטרור. והפרס היותר גדול לטרור, שברגע שבאמת חס וחלילה - חס וחלילה - יראו כאן יהודי מרים יד על אחיו, יראו כאן שוטר שמישהו מכה אותו,</w:t>
      </w:r>
      <w:r>
        <w:rPr>
          <w:rFonts w:hint="cs"/>
          <w:rtl/>
        </w:rPr>
        <w:t xml:space="preserve"> או חייל שמישהו מכה אותו, זה באמת יהיה הפרס הגדול לטרור, ואני מאמין שהראשון שיצא לגנות את התופעה הזאת יהיה תת-אלוף במילואים אפי איתם. תודה רבה. </w:t>
      </w:r>
    </w:p>
    <w:p w14:paraId="22CDD7A0" w14:textId="77777777" w:rsidR="00000000" w:rsidRDefault="00890A51">
      <w:pPr>
        <w:pStyle w:val="a0"/>
        <w:rPr>
          <w:rFonts w:hint="cs"/>
          <w:rtl/>
        </w:rPr>
      </w:pPr>
    </w:p>
    <w:p w14:paraId="4DD5CDD9" w14:textId="77777777" w:rsidR="00000000" w:rsidRDefault="00890A51">
      <w:pPr>
        <w:pStyle w:val="af0"/>
        <w:rPr>
          <w:rtl/>
        </w:rPr>
      </w:pPr>
      <w:r>
        <w:rPr>
          <w:rFonts w:hint="eastAsia"/>
          <w:rtl/>
        </w:rPr>
        <w:t>איתן</w:t>
      </w:r>
      <w:r>
        <w:rPr>
          <w:rtl/>
        </w:rPr>
        <w:t xml:space="preserve"> כבל (העבודה-מימד):</w:t>
      </w:r>
    </w:p>
    <w:p w14:paraId="1E46DB92" w14:textId="77777777" w:rsidR="00000000" w:rsidRDefault="00890A51">
      <w:pPr>
        <w:pStyle w:val="a0"/>
        <w:rPr>
          <w:rFonts w:hint="cs"/>
          <w:rtl/>
        </w:rPr>
      </w:pPr>
    </w:p>
    <w:p w14:paraId="1F622C6F" w14:textId="77777777" w:rsidR="00000000" w:rsidRDefault="00890A51">
      <w:pPr>
        <w:pStyle w:val="a0"/>
        <w:rPr>
          <w:rFonts w:hint="cs"/>
          <w:rtl/>
        </w:rPr>
      </w:pPr>
      <w:r>
        <w:rPr>
          <w:rFonts w:hint="cs"/>
          <w:rtl/>
        </w:rPr>
        <w:t>זה לא עניין לגנות.</w:t>
      </w:r>
    </w:p>
    <w:p w14:paraId="144F613D" w14:textId="77777777" w:rsidR="00000000" w:rsidRDefault="00890A51">
      <w:pPr>
        <w:pStyle w:val="a0"/>
        <w:rPr>
          <w:rFonts w:hint="cs"/>
          <w:rtl/>
        </w:rPr>
      </w:pPr>
    </w:p>
    <w:p w14:paraId="44521C81" w14:textId="77777777" w:rsidR="00000000" w:rsidRDefault="00890A51">
      <w:pPr>
        <w:pStyle w:val="af0"/>
        <w:rPr>
          <w:rtl/>
        </w:rPr>
      </w:pPr>
      <w:r>
        <w:rPr>
          <w:rFonts w:hint="eastAsia"/>
          <w:rtl/>
        </w:rPr>
        <w:t>אבשלום</w:t>
      </w:r>
      <w:r>
        <w:rPr>
          <w:rtl/>
        </w:rPr>
        <w:t xml:space="preserve"> וילן (יחד):</w:t>
      </w:r>
    </w:p>
    <w:p w14:paraId="1D1C554F" w14:textId="77777777" w:rsidR="00000000" w:rsidRDefault="00890A51">
      <w:pPr>
        <w:pStyle w:val="a0"/>
        <w:rPr>
          <w:rFonts w:hint="cs"/>
          <w:rtl/>
        </w:rPr>
      </w:pPr>
    </w:p>
    <w:p w14:paraId="6301865F" w14:textId="77777777" w:rsidR="00000000" w:rsidRDefault="00890A51">
      <w:pPr>
        <w:pStyle w:val="a0"/>
        <w:rPr>
          <w:rFonts w:hint="cs"/>
          <w:rtl/>
        </w:rPr>
      </w:pPr>
      <w:r>
        <w:rPr>
          <w:rFonts w:hint="cs"/>
          <w:rtl/>
        </w:rPr>
        <w:t>יש זמן לפנדלים?</w:t>
      </w:r>
    </w:p>
    <w:p w14:paraId="4C8CE013" w14:textId="77777777" w:rsidR="00000000" w:rsidRDefault="00890A51">
      <w:pPr>
        <w:pStyle w:val="af1"/>
        <w:rPr>
          <w:rtl/>
        </w:rPr>
      </w:pPr>
    </w:p>
    <w:p w14:paraId="537D1284" w14:textId="77777777" w:rsidR="00000000" w:rsidRDefault="00890A51">
      <w:pPr>
        <w:pStyle w:val="af1"/>
        <w:rPr>
          <w:rFonts w:hint="cs"/>
          <w:rtl/>
        </w:rPr>
      </w:pPr>
      <w:r>
        <w:rPr>
          <w:rFonts w:hint="cs"/>
          <w:rtl/>
        </w:rPr>
        <w:t>היו"ר יולי-יואל אדלשטיין:</w:t>
      </w:r>
    </w:p>
    <w:p w14:paraId="003C3516" w14:textId="77777777" w:rsidR="00000000" w:rsidRDefault="00890A51">
      <w:pPr>
        <w:pStyle w:val="a0"/>
        <w:rPr>
          <w:rFonts w:hint="cs"/>
          <w:rtl/>
        </w:rPr>
      </w:pPr>
    </w:p>
    <w:p w14:paraId="20CD4C62" w14:textId="77777777" w:rsidR="00000000" w:rsidRDefault="00890A51">
      <w:pPr>
        <w:pStyle w:val="a0"/>
        <w:rPr>
          <w:rFonts w:hint="cs"/>
          <w:rtl/>
        </w:rPr>
      </w:pPr>
      <w:r>
        <w:rPr>
          <w:rFonts w:hint="cs"/>
          <w:rtl/>
        </w:rPr>
        <w:t>ת</w:t>
      </w:r>
      <w:r>
        <w:rPr>
          <w:rFonts w:hint="cs"/>
          <w:rtl/>
        </w:rPr>
        <w:t xml:space="preserve">ודה רבה לחבר הכנסת משה כחלון. לא. גם זמן הפציעות כבר תם. כבוד השר גדעון עזרא ישיב לכל המציעים. </w:t>
      </w:r>
    </w:p>
    <w:p w14:paraId="7EF818B3" w14:textId="77777777" w:rsidR="00000000" w:rsidRDefault="00890A51">
      <w:pPr>
        <w:pStyle w:val="a0"/>
        <w:rPr>
          <w:rFonts w:hint="cs"/>
          <w:rtl/>
        </w:rPr>
      </w:pPr>
    </w:p>
    <w:p w14:paraId="0ED89619" w14:textId="77777777" w:rsidR="00000000" w:rsidRDefault="00890A51">
      <w:pPr>
        <w:pStyle w:val="a"/>
        <w:rPr>
          <w:rtl/>
        </w:rPr>
      </w:pPr>
      <w:bookmarkStart w:id="514" w:name="FS000000474T30_06_2004_17_42_09"/>
      <w:bookmarkStart w:id="515" w:name="_Toc77593465"/>
      <w:bookmarkEnd w:id="514"/>
      <w:r>
        <w:rPr>
          <w:rFonts w:hint="eastAsia"/>
          <w:rtl/>
        </w:rPr>
        <w:t>השר</w:t>
      </w:r>
      <w:r>
        <w:rPr>
          <w:rtl/>
        </w:rPr>
        <w:t xml:space="preserve"> גדעון עזרא:</w:t>
      </w:r>
      <w:bookmarkEnd w:id="515"/>
    </w:p>
    <w:p w14:paraId="2602F55B" w14:textId="77777777" w:rsidR="00000000" w:rsidRDefault="00890A51">
      <w:pPr>
        <w:pStyle w:val="a0"/>
        <w:rPr>
          <w:rFonts w:hint="cs"/>
          <w:rtl/>
        </w:rPr>
      </w:pPr>
    </w:p>
    <w:p w14:paraId="5A8B6758" w14:textId="77777777" w:rsidR="00000000" w:rsidRDefault="00890A51">
      <w:pPr>
        <w:pStyle w:val="a0"/>
        <w:rPr>
          <w:rFonts w:hint="cs"/>
          <w:rtl/>
        </w:rPr>
      </w:pPr>
      <w:r>
        <w:rPr>
          <w:rFonts w:hint="cs"/>
          <w:rtl/>
        </w:rPr>
        <w:t>אדוני היושב-ראש, חברי חברי הכנסת, אני חושש מאוד שהדיון שנערך כאן היום יימשך עוד חודשים ארוכים. רק הבוקר דובר על כך שבשבוע הבא יהיה דיון לפי סע</w:t>
      </w:r>
      <w:r>
        <w:rPr>
          <w:rFonts w:hint="cs"/>
          <w:rtl/>
        </w:rPr>
        <w:t xml:space="preserve">יף 86 על דבריו של הרב נבנצל, ואנחנו מדברים כאן על רבני יש"ע. </w:t>
      </w:r>
    </w:p>
    <w:p w14:paraId="31087928" w14:textId="77777777" w:rsidR="00000000" w:rsidRDefault="00890A51">
      <w:pPr>
        <w:pStyle w:val="a0"/>
        <w:rPr>
          <w:rFonts w:hint="cs"/>
          <w:rtl/>
        </w:rPr>
      </w:pPr>
    </w:p>
    <w:p w14:paraId="2D1CB35F" w14:textId="77777777" w:rsidR="00000000" w:rsidRDefault="00890A51">
      <w:pPr>
        <w:pStyle w:val="a0"/>
        <w:rPr>
          <w:rFonts w:hint="cs"/>
          <w:rtl/>
        </w:rPr>
      </w:pPr>
      <w:r>
        <w:rPr>
          <w:rFonts w:hint="cs"/>
          <w:rtl/>
        </w:rPr>
        <w:t>אני מוכרח להגיד בראשית דברי, שאין לי כל ספק שכל עם ישראל כואב את העובדה שצריך להזיז אנשים ממקום מגוריהם למקום מגורים אחר, וזה - - -</w:t>
      </w:r>
    </w:p>
    <w:p w14:paraId="411A140F" w14:textId="77777777" w:rsidR="00000000" w:rsidRDefault="00890A51">
      <w:pPr>
        <w:pStyle w:val="a0"/>
        <w:rPr>
          <w:rFonts w:hint="cs"/>
          <w:rtl/>
        </w:rPr>
      </w:pPr>
    </w:p>
    <w:p w14:paraId="20806768" w14:textId="77777777" w:rsidR="00000000" w:rsidRDefault="00890A51">
      <w:pPr>
        <w:pStyle w:val="af0"/>
        <w:rPr>
          <w:rtl/>
        </w:rPr>
      </w:pPr>
      <w:r>
        <w:rPr>
          <w:rFonts w:hint="eastAsia"/>
          <w:rtl/>
        </w:rPr>
        <w:t>אריה</w:t>
      </w:r>
      <w:r>
        <w:rPr>
          <w:rtl/>
        </w:rPr>
        <w:t xml:space="preserve"> אלדד (האיחוד הלאומי - ישראל ביתנו):</w:t>
      </w:r>
    </w:p>
    <w:p w14:paraId="790BC018" w14:textId="77777777" w:rsidR="00000000" w:rsidRDefault="00890A51">
      <w:pPr>
        <w:pStyle w:val="a0"/>
        <w:rPr>
          <w:rFonts w:hint="cs"/>
          <w:rtl/>
        </w:rPr>
      </w:pPr>
    </w:p>
    <w:p w14:paraId="52D54537" w14:textId="77777777" w:rsidR="00000000" w:rsidRDefault="00890A51">
      <w:pPr>
        <w:pStyle w:val="a0"/>
        <w:rPr>
          <w:rFonts w:hint="cs"/>
          <w:rtl/>
        </w:rPr>
      </w:pPr>
      <w:r>
        <w:rPr>
          <w:rFonts w:hint="cs"/>
          <w:rtl/>
        </w:rPr>
        <w:t>לא צריך.</w:t>
      </w:r>
    </w:p>
    <w:p w14:paraId="5ACD296B" w14:textId="77777777" w:rsidR="00000000" w:rsidRDefault="00890A51">
      <w:pPr>
        <w:pStyle w:val="a0"/>
        <w:rPr>
          <w:rFonts w:hint="cs"/>
          <w:rtl/>
        </w:rPr>
      </w:pPr>
    </w:p>
    <w:p w14:paraId="0BBAD0EE" w14:textId="77777777" w:rsidR="00000000" w:rsidRDefault="00890A51">
      <w:pPr>
        <w:pStyle w:val="-"/>
        <w:rPr>
          <w:rtl/>
        </w:rPr>
      </w:pPr>
      <w:bookmarkStart w:id="516" w:name="FS000000474T30_06_2004_17_43_16C"/>
      <w:bookmarkEnd w:id="516"/>
      <w:r>
        <w:rPr>
          <w:rtl/>
        </w:rPr>
        <w:t>השר גדעו</w:t>
      </w:r>
      <w:r>
        <w:rPr>
          <w:rtl/>
        </w:rPr>
        <w:t>ן עזרא:</w:t>
      </w:r>
    </w:p>
    <w:p w14:paraId="18EDF2E2" w14:textId="77777777" w:rsidR="00000000" w:rsidRDefault="00890A51">
      <w:pPr>
        <w:pStyle w:val="a0"/>
        <w:rPr>
          <w:rtl/>
        </w:rPr>
      </w:pPr>
    </w:p>
    <w:p w14:paraId="7B8B9952" w14:textId="77777777" w:rsidR="00000000" w:rsidRDefault="00890A51">
      <w:pPr>
        <w:pStyle w:val="a0"/>
        <w:rPr>
          <w:rFonts w:hint="cs"/>
          <w:rtl/>
        </w:rPr>
      </w:pPr>
      <w:r>
        <w:rPr>
          <w:rFonts w:hint="cs"/>
          <w:rtl/>
        </w:rPr>
        <w:t xml:space="preserve">- - - וזה - סליחה - לטובת הביטחון. </w:t>
      </w:r>
    </w:p>
    <w:p w14:paraId="3585DB19" w14:textId="77777777" w:rsidR="00000000" w:rsidRDefault="00890A51">
      <w:pPr>
        <w:pStyle w:val="a0"/>
        <w:rPr>
          <w:rFonts w:hint="cs"/>
          <w:rtl/>
        </w:rPr>
      </w:pPr>
    </w:p>
    <w:p w14:paraId="6B330EBE" w14:textId="77777777" w:rsidR="00000000" w:rsidRDefault="00890A51">
      <w:pPr>
        <w:pStyle w:val="af0"/>
        <w:rPr>
          <w:rtl/>
        </w:rPr>
      </w:pPr>
      <w:r>
        <w:rPr>
          <w:rFonts w:hint="eastAsia"/>
          <w:rtl/>
        </w:rPr>
        <w:t>אריה</w:t>
      </w:r>
      <w:r>
        <w:rPr>
          <w:rtl/>
        </w:rPr>
        <w:t xml:space="preserve"> אלדד (האיחוד הלאומי - ישראל ביתנו):</w:t>
      </w:r>
    </w:p>
    <w:p w14:paraId="20C985DD" w14:textId="77777777" w:rsidR="00000000" w:rsidRDefault="00890A51">
      <w:pPr>
        <w:pStyle w:val="a0"/>
        <w:rPr>
          <w:rFonts w:hint="cs"/>
          <w:rtl/>
        </w:rPr>
      </w:pPr>
    </w:p>
    <w:p w14:paraId="6E21260E" w14:textId="77777777" w:rsidR="00000000" w:rsidRDefault="00890A51">
      <w:pPr>
        <w:pStyle w:val="a0"/>
        <w:rPr>
          <w:rFonts w:hint="cs"/>
          <w:rtl/>
        </w:rPr>
      </w:pPr>
      <w:r>
        <w:rPr>
          <w:rFonts w:hint="cs"/>
          <w:rtl/>
        </w:rPr>
        <w:t xml:space="preserve">אבל באמת לא צריך. </w:t>
      </w:r>
    </w:p>
    <w:p w14:paraId="08BDDED3" w14:textId="77777777" w:rsidR="00000000" w:rsidRDefault="00890A51">
      <w:pPr>
        <w:pStyle w:val="a0"/>
        <w:rPr>
          <w:rFonts w:hint="cs"/>
          <w:rtl/>
        </w:rPr>
      </w:pPr>
    </w:p>
    <w:p w14:paraId="771A0251" w14:textId="77777777" w:rsidR="00000000" w:rsidRDefault="00890A51">
      <w:pPr>
        <w:pStyle w:val="-"/>
        <w:rPr>
          <w:rtl/>
        </w:rPr>
      </w:pPr>
      <w:bookmarkStart w:id="517" w:name="FS000000474T30_06_2004_17_43_39C"/>
      <w:bookmarkEnd w:id="517"/>
      <w:r>
        <w:rPr>
          <w:rtl/>
        </w:rPr>
        <w:t>השר גדעון עזרא:</w:t>
      </w:r>
    </w:p>
    <w:p w14:paraId="3BD7CA13" w14:textId="77777777" w:rsidR="00000000" w:rsidRDefault="00890A51">
      <w:pPr>
        <w:pStyle w:val="a0"/>
        <w:rPr>
          <w:rtl/>
        </w:rPr>
      </w:pPr>
    </w:p>
    <w:p w14:paraId="606FFD10" w14:textId="77777777" w:rsidR="00000000" w:rsidRDefault="00890A51">
      <w:pPr>
        <w:pStyle w:val="a0"/>
        <w:rPr>
          <w:rFonts w:hint="cs"/>
          <w:rtl/>
        </w:rPr>
      </w:pPr>
      <w:r>
        <w:rPr>
          <w:rFonts w:hint="cs"/>
          <w:rtl/>
        </w:rPr>
        <w:t>וזה, לחבר הכנסת איתם, לטובת הביטחון, ואני חלוק עליך ואתה חלוק עלי - - -</w:t>
      </w:r>
    </w:p>
    <w:p w14:paraId="434C3790" w14:textId="77777777" w:rsidR="00000000" w:rsidRDefault="00890A51">
      <w:pPr>
        <w:pStyle w:val="a0"/>
        <w:rPr>
          <w:rFonts w:hint="cs"/>
          <w:rtl/>
        </w:rPr>
      </w:pPr>
    </w:p>
    <w:p w14:paraId="5DFC669A" w14:textId="77777777" w:rsidR="00000000" w:rsidRDefault="00890A51">
      <w:pPr>
        <w:pStyle w:val="af0"/>
        <w:rPr>
          <w:rtl/>
        </w:rPr>
      </w:pPr>
      <w:r>
        <w:rPr>
          <w:rFonts w:hint="eastAsia"/>
          <w:rtl/>
        </w:rPr>
        <w:t>אבשלום</w:t>
      </w:r>
      <w:r>
        <w:rPr>
          <w:rtl/>
        </w:rPr>
        <w:t xml:space="preserve"> וילן (יחד):</w:t>
      </w:r>
    </w:p>
    <w:p w14:paraId="36F9133D" w14:textId="77777777" w:rsidR="00000000" w:rsidRDefault="00890A51">
      <w:pPr>
        <w:pStyle w:val="a0"/>
        <w:rPr>
          <w:rFonts w:hint="cs"/>
          <w:rtl/>
        </w:rPr>
      </w:pPr>
    </w:p>
    <w:p w14:paraId="0C63D737" w14:textId="77777777" w:rsidR="00000000" w:rsidRDefault="00890A51">
      <w:pPr>
        <w:pStyle w:val="a0"/>
        <w:rPr>
          <w:rFonts w:hint="cs"/>
          <w:rtl/>
        </w:rPr>
      </w:pPr>
      <w:r>
        <w:rPr>
          <w:rFonts w:hint="cs"/>
          <w:rtl/>
        </w:rPr>
        <w:t>- - -</w:t>
      </w:r>
    </w:p>
    <w:p w14:paraId="6D441A77" w14:textId="77777777" w:rsidR="00000000" w:rsidRDefault="00890A51">
      <w:pPr>
        <w:pStyle w:val="a0"/>
        <w:rPr>
          <w:rFonts w:hint="cs"/>
          <w:rtl/>
        </w:rPr>
      </w:pPr>
    </w:p>
    <w:p w14:paraId="68B83DFD" w14:textId="77777777" w:rsidR="00000000" w:rsidRDefault="00890A51">
      <w:pPr>
        <w:pStyle w:val="af0"/>
        <w:rPr>
          <w:rtl/>
        </w:rPr>
      </w:pPr>
      <w:r>
        <w:rPr>
          <w:rFonts w:hint="eastAsia"/>
          <w:rtl/>
        </w:rPr>
        <w:t>צבי</w:t>
      </w:r>
      <w:r>
        <w:rPr>
          <w:rtl/>
        </w:rPr>
        <w:t xml:space="preserve"> הנדל (האיחוד הלאומי - ישראל</w:t>
      </w:r>
      <w:r>
        <w:rPr>
          <w:rtl/>
        </w:rPr>
        <w:t xml:space="preserve"> ביתנו):</w:t>
      </w:r>
    </w:p>
    <w:p w14:paraId="7F2F0F5D" w14:textId="77777777" w:rsidR="00000000" w:rsidRDefault="00890A51">
      <w:pPr>
        <w:pStyle w:val="a0"/>
        <w:rPr>
          <w:rFonts w:hint="cs"/>
          <w:rtl/>
        </w:rPr>
      </w:pPr>
    </w:p>
    <w:p w14:paraId="4B6D57AC" w14:textId="77777777" w:rsidR="00000000" w:rsidRDefault="00890A51">
      <w:pPr>
        <w:pStyle w:val="a0"/>
        <w:rPr>
          <w:rFonts w:hint="cs"/>
          <w:rtl/>
        </w:rPr>
      </w:pPr>
      <w:r>
        <w:rPr>
          <w:rFonts w:hint="cs"/>
          <w:rtl/>
        </w:rPr>
        <w:t>- - -</w:t>
      </w:r>
    </w:p>
    <w:p w14:paraId="3CC9491C" w14:textId="77777777" w:rsidR="00000000" w:rsidRDefault="00890A51">
      <w:pPr>
        <w:pStyle w:val="a0"/>
        <w:rPr>
          <w:rFonts w:hint="cs"/>
          <w:rtl/>
        </w:rPr>
      </w:pPr>
    </w:p>
    <w:p w14:paraId="11069908" w14:textId="77777777" w:rsidR="00000000" w:rsidRDefault="00890A51">
      <w:pPr>
        <w:pStyle w:val="-"/>
        <w:rPr>
          <w:rtl/>
        </w:rPr>
      </w:pPr>
      <w:bookmarkStart w:id="518" w:name="FS000000474T30_06_2004_17_44_33C"/>
      <w:bookmarkEnd w:id="518"/>
      <w:r>
        <w:rPr>
          <w:rtl/>
        </w:rPr>
        <w:t>השר גדעון עזרא:</w:t>
      </w:r>
    </w:p>
    <w:p w14:paraId="452983EC" w14:textId="77777777" w:rsidR="00000000" w:rsidRDefault="00890A51">
      <w:pPr>
        <w:pStyle w:val="a0"/>
        <w:rPr>
          <w:rtl/>
        </w:rPr>
      </w:pPr>
    </w:p>
    <w:p w14:paraId="64B6E187" w14:textId="77777777" w:rsidR="00000000" w:rsidRDefault="00890A51">
      <w:pPr>
        <w:pStyle w:val="a0"/>
        <w:rPr>
          <w:rFonts w:hint="cs"/>
          <w:rtl/>
        </w:rPr>
      </w:pPr>
      <w:r>
        <w:rPr>
          <w:rFonts w:hint="cs"/>
          <w:rtl/>
        </w:rPr>
        <w:t>אבל יש ממשלה בישראל, ואתה אינך חושב כמו רוב הממשלה.</w:t>
      </w:r>
    </w:p>
    <w:p w14:paraId="56F6EE5B" w14:textId="77777777" w:rsidR="00000000" w:rsidRDefault="00890A51">
      <w:pPr>
        <w:pStyle w:val="a0"/>
        <w:rPr>
          <w:rFonts w:hint="cs"/>
          <w:rtl/>
        </w:rPr>
      </w:pPr>
    </w:p>
    <w:p w14:paraId="5A22EBA1" w14:textId="77777777" w:rsidR="00000000" w:rsidRDefault="00890A51">
      <w:pPr>
        <w:pStyle w:val="af0"/>
        <w:rPr>
          <w:rtl/>
        </w:rPr>
      </w:pPr>
      <w:r>
        <w:rPr>
          <w:rFonts w:hint="eastAsia"/>
          <w:rtl/>
        </w:rPr>
        <w:t>אפי</w:t>
      </w:r>
      <w:r>
        <w:rPr>
          <w:rtl/>
        </w:rPr>
        <w:t xml:space="preserve"> איתם (מפד"ל):</w:t>
      </w:r>
    </w:p>
    <w:p w14:paraId="08B65FC6" w14:textId="77777777" w:rsidR="00000000" w:rsidRDefault="00890A51">
      <w:pPr>
        <w:pStyle w:val="a0"/>
        <w:rPr>
          <w:rFonts w:hint="cs"/>
          <w:rtl/>
        </w:rPr>
      </w:pPr>
    </w:p>
    <w:p w14:paraId="5784F210" w14:textId="77777777" w:rsidR="00000000" w:rsidRDefault="00890A51">
      <w:pPr>
        <w:pStyle w:val="a0"/>
        <w:rPr>
          <w:rFonts w:hint="cs"/>
          <w:rtl/>
        </w:rPr>
      </w:pPr>
      <w:r>
        <w:rPr>
          <w:rFonts w:hint="cs"/>
          <w:rtl/>
        </w:rPr>
        <w:t>- - - גוש-קטיף - - -</w:t>
      </w:r>
    </w:p>
    <w:p w14:paraId="2247466D" w14:textId="77777777" w:rsidR="00000000" w:rsidRDefault="00890A51">
      <w:pPr>
        <w:pStyle w:val="a0"/>
        <w:rPr>
          <w:rFonts w:hint="cs"/>
          <w:rtl/>
        </w:rPr>
      </w:pPr>
    </w:p>
    <w:p w14:paraId="23658BAE" w14:textId="77777777" w:rsidR="00000000" w:rsidRDefault="00890A51">
      <w:pPr>
        <w:pStyle w:val="-"/>
        <w:rPr>
          <w:rtl/>
        </w:rPr>
      </w:pPr>
      <w:bookmarkStart w:id="519" w:name="FS000000474T30_06_2004_17_45_56C"/>
      <w:bookmarkEnd w:id="519"/>
      <w:r>
        <w:rPr>
          <w:rtl/>
        </w:rPr>
        <w:t>השר גדעון עזרא:</w:t>
      </w:r>
    </w:p>
    <w:p w14:paraId="09AC6203" w14:textId="77777777" w:rsidR="00000000" w:rsidRDefault="00890A51">
      <w:pPr>
        <w:pStyle w:val="a0"/>
        <w:rPr>
          <w:rtl/>
        </w:rPr>
      </w:pPr>
    </w:p>
    <w:p w14:paraId="3538D1BA" w14:textId="77777777" w:rsidR="00000000" w:rsidRDefault="00890A51">
      <w:pPr>
        <w:pStyle w:val="a0"/>
        <w:rPr>
          <w:rFonts w:hint="cs"/>
          <w:rtl/>
        </w:rPr>
      </w:pPr>
      <w:r>
        <w:rPr>
          <w:rFonts w:hint="cs"/>
          <w:rtl/>
        </w:rPr>
        <w:t>וכאשר שמעתי השבוע שאתה וחבר הכנסת אלדד - - -</w:t>
      </w:r>
    </w:p>
    <w:p w14:paraId="5FD28EBB" w14:textId="77777777" w:rsidR="00000000" w:rsidRDefault="00890A51">
      <w:pPr>
        <w:pStyle w:val="a0"/>
        <w:rPr>
          <w:rFonts w:hint="cs"/>
          <w:rtl/>
        </w:rPr>
      </w:pPr>
    </w:p>
    <w:p w14:paraId="2BBA84AF" w14:textId="77777777" w:rsidR="00000000" w:rsidRDefault="00890A51">
      <w:pPr>
        <w:pStyle w:val="af0"/>
        <w:rPr>
          <w:rtl/>
        </w:rPr>
      </w:pPr>
      <w:r>
        <w:rPr>
          <w:rFonts w:hint="eastAsia"/>
          <w:rtl/>
        </w:rPr>
        <w:t>צבי</w:t>
      </w:r>
      <w:r>
        <w:rPr>
          <w:rtl/>
        </w:rPr>
        <w:t xml:space="preserve"> הנדל (האיחוד הלאומי - ישראל ביתנו):</w:t>
      </w:r>
    </w:p>
    <w:p w14:paraId="2D8104DE" w14:textId="77777777" w:rsidR="00000000" w:rsidRDefault="00890A51">
      <w:pPr>
        <w:pStyle w:val="a0"/>
        <w:rPr>
          <w:rFonts w:hint="cs"/>
          <w:rtl/>
        </w:rPr>
      </w:pPr>
    </w:p>
    <w:p w14:paraId="49A48394" w14:textId="77777777" w:rsidR="00000000" w:rsidRDefault="00890A51">
      <w:pPr>
        <w:pStyle w:val="a0"/>
        <w:rPr>
          <w:rFonts w:hint="cs"/>
          <w:rtl/>
        </w:rPr>
      </w:pPr>
      <w:r>
        <w:rPr>
          <w:rFonts w:hint="cs"/>
          <w:rtl/>
        </w:rPr>
        <w:t>תגן עליו, מגיע לו שתגן ע</w:t>
      </w:r>
      <w:r>
        <w:rPr>
          <w:rFonts w:hint="cs"/>
          <w:rtl/>
        </w:rPr>
        <w:t>ליו.</w:t>
      </w:r>
    </w:p>
    <w:p w14:paraId="475890D1" w14:textId="77777777" w:rsidR="00000000" w:rsidRDefault="00890A51">
      <w:pPr>
        <w:pStyle w:val="a0"/>
        <w:rPr>
          <w:rFonts w:hint="cs"/>
          <w:rtl/>
        </w:rPr>
      </w:pPr>
    </w:p>
    <w:p w14:paraId="2BB889C7" w14:textId="77777777" w:rsidR="00000000" w:rsidRDefault="00890A51">
      <w:pPr>
        <w:pStyle w:val="af1"/>
        <w:rPr>
          <w:rFonts w:hint="cs"/>
          <w:rtl/>
        </w:rPr>
      </w:pPr>
      <w:r>
        <w:rPr>
          <w:rFonts w:hint="cs"/>
          <w:rtl/>
        </w:rPr>
        <w:t>היו"ר יולי-יואל אדלשטיין:</w:t>
      </w:r>
    </w:p>
    <w:p w14:paraId="618A67B0" w14:textId="77777777" w:rsidR="00000000" w:rsidRDefault="00890A51">
      <w:pPr>
        <w:pStyle w:val="a0"/>
        <w:rPr>
          <w:rFonts w:hint="cs"/>
          <w:rtl/>
        </w:rPr>
      </w:pPr>
    </w:p>
    <w:p w14:paraId="15B8C752" w14:textId="77777777" w:rsidR="00000000" w:rsidRDefault="00890A51">
      <w:pPr>
        <w:pStyle w:val="a0"/>
        <w:rPr>
          <w:rFonts w:hint="cs"/>
          <w:rtl/>
        </w:rPr>
      </w:pPr>
      <w:r>
        <w:rPr>
          <w:rFonts w:hint="cs"/>
          <w:rtl/>
        </w:rPr>
        <w:t xml:space="preserve"> טוב, עכשיו, ברגע שהשתרר שקט, אפשר להמשיך.</w:t>
      </w:r>
    </w:p>
    <w:p w14:paraId="6CC35C58" w14:textId="77777777" w:rsidR="00000000" w:rsidRDefault="00890A51">
      <w:pPr>
        <w:pStyle w:val="a0"/>
        <w:rPr>
          <w:rFonts w:hint="cs"/>
          <w:rtl/>
        </w:rPr>
      </w:pPr>
    </w:p>
    <w:p w14:paraId="1DBA87B8" w14:textId="77777777" w:rsidR="00000000" w:rsidRDefault="00890A51">
      <w:pPr>
        <w:pStyle w:val="-"/>
        <w:rPr>
          <w:rtl/>
        </w:rPr>
      </w:pPr>
      <w:bookmarkStart w:id="520" w:name="FS000000474T30_06_2004_17_47_34C"/>
      <w:bookmarkEnd w:id="520"/>
      <w:r>
        <w:rPr>
          <w:rtl/>
        </w:rPr>
        <w:t>השר גדעון עזרא:</w:t>
      </w:r>
    </w:p>
    <w:p w14:paraId="17F5591D" w14:textId="77777777" w:rsidR="00000000" w:rsidRDefault="00890A51">
      <w:pPr>
        <w:pStyle w:val="a0"/>
        <w:rPr>
          <w:rtl/>
        </w:rPr>
      </w:pPr>
    </w:p>
    <w:p w14:paraId="3A687B03" w14:textId="77777777" w:rsidR="00000000" w:rsidRDefault="00890A51">
      <w:pPr>
        <w:pStyle w:val="a0"/>
        <w:rPr>
          <w:rFonts w:hint="cs"/>
          <w:rtl/>
        </w:rPr>
      </w:pPr>
      <w:bookmarkStart w:id="521" w:name="FS000000474T30_06_2004_17_46_55C"/>
      <w:bookmarkEnd w:id="521"/>
      <w:r>
        <w:rPr>
          <w:rFonts w:hint="cs"/>
          <w:rtl/>
        </w:rPr>
        <w:t xml:space="preserve">כששמעתי השבוע שאתה, חבר הכנסת איתם, וחבר הכנסת אלדד רוצים להציע הצעה שחיילי צה"ל לא יוכלו להשתתף בפינוי תושבים אם וכאשר נצטרך - אני אומר לך, שהפינוי על-פי תפיסתה </w:t>
      </w:r>
      <w:r>
        <w:rPr>
          <w:rFonts w:hint="cs"/>
          <w:rtl/>
        </w:rPr>
        <w:t xml:space="preserve">של הממשלה הוא מטעמי ביטחון, וביטחון רציני מאוד. </w:t>
      </w:r>
    </w:p>
    <w:p w14:paraId="5543F4E2" w14:textId="77777777" w:rsidR="00000000" w:rsidRDefault="00890A51">
      <w:pPr>
        <w:pStyle w:val="a0"/>
        <w:rPr>
          <w:rFonts w:hint="cs"/>
          <w:rtl/>
        </w:rPr>
      </w:pPr>
    </w:p>
    <w:p w14:paraId="2B16774A" w14:textId="77777777" w:rsidR="00000000" w:rsidRDefault="00890A51">
      <w:pPr>
        <w:pStyle w:val="af0"/>
        <w:rPr>
          <w:rtl/>
        </w:rPr>
      </w:pPr>
      <w:r>
        <w:rPr>
          <w:rFonts w:hint="eastAsia"/>
          <w:rtl/>
        </w:rPr>
        <w:t>אפי</w:t>
      </w:r>
      <w:r>
        <w:rPr>
          <w:rtl/>
        </w:rPr>
        <w:t xml:space="preserve"> איתם (מפד"ל):</w:t>
      </w:r>
    </w:p>
    <w:p w14:paraId="17EB2F05" w14:textId="77777777" w:rsidR="00000000" w:rsidRDefault="00890A51">
      <w:pPr>
        <w:pStyle w:val="a0"/>
        <w:rPr>
          <w:rFonts w:hint="cs"/>
          <w:rtl/>
        </w:rPr>
      </w:pPr>
    </w:p>
    <w:p w14:paraId="3477A431" w14:textId="77777777" w:rsidR="00000000" w:rsidRDefault="00890A51">
      <w:pPr>
        <w:pStyle w:val="a0"/>
        <w:rPr>
          <w:rFonts w:hint="cs"/>
          <w:rtl/>
        </w:rPr>
      </w:pPr>
      <w:r>
        <w:rPr>
          <w:rFonts w:hint="cs"/>
          <w:rtl/>
        </w:rPr>
        <w:t xml:space="preserve">מי יאמין לך, גדעון? שנינו היינו במערכת הביטחון - - - זה כלול בשבועת האמונים של גוש-קטיף? - - - </w:t>
      </w:r>
    </w:p>
    <w:p w14:paraId="6CE2A951" w14:textId="77777777" w:rsidR="00000000" w:rsidRDefault="00890A51">
      <w:pPr>
        <w:pStyle w:val="a0"/>
        <w:rPr>
          <w:rFonts w:hint="cs"/>
          <w:rtl/>
        </w:rPr>
      </w:pPr>
    </w:p>
    <w:p w14:paraId="4E866722" w14:textId="77777777" w:rsidR="00000000" w:rsidRDefault="00890A51">
      <w:pPr>
        <w:pStyle w:val="a"/>
        <w:rPr>
          <w:rtl/>
        </w:rPr>
      </w:pPr>
      <w:bookmarkStart w:id="522" w:name="FS000000474T30_06_2004_16_15_08"/>
      <w:bookmarkStart w:id="523" w:name="_Toc77593466"/>
      <w:bookmarkEnd w:id="522"/>
      <w:r>
        <w:rPr>
          <w:rtl/>
        </w:rPr>
        <w:t>השר גדעון עזרא:</w:t>
      </w:r>
      <w:bookmarkEnd w:id="523"/>
    </w:p>
    <w:p w14:paraId="152F73F9" w14:textId="77777777" w:rsidR="00000000" w:rsidRDefault="00890A51">
      <w:pPr>
        <w:pStyle w:val="a0"/>
        <w:rPr>
          <w:rtl/>
        </w:rPr>
      </w:pPr>
    </w:p>
    <w:p w14:paraId="5880CB28" w14:textId="77777777" w:rsidR="00000000" w:rsidRDefault="00890A51">
      <w:pPr>
        <w:pStyle w:val="a0"/>
        <w:rPr>
          <w:rFonts w:hint="cs"/>
          <w:rtl/>
        </w:rPr>
      </w:pPr>
      <w:r>
        <w:rPr>
          <w:rFonts w:hint="cs"/>
          <w:rtl/>
        </w:rPr>
        <w:t xml:space="preserve">אתה ואני היינו באותם המקומות אבל אתה שייך לציונות הדתית - - </w:t>
      </w:r>
    </w:p>
    <w:p w14:paraId="5FFEA41B" w14:textId="77777777" w:rsidR="00000000" w:rsidRDefault="00890A51">
      <w:pPr>
        <w:pStyle w:val="a0"/>
        <w:rPr>
          <w:rFonts w:hint="cs"/>
          <w:rtl/>
        </w:rPr>
      </w:pPr>
    </w:p>
    <w:p w14:paraId="46EA9333" w14:textId="77777777" w:rsidR="00000000" w:rsidRDefault="00890A51">
      <w:pPr>
        <w:pStyle w:val="af0"/>
        <w:rPr>
          <w:rtl/>
        </w:rPr>
      </w:pPr>
      <w:r>
        <w:rPr>
          <w:rFonts w:hint="eastAsia"/>
          <w:rtl/>
        </w:rPr>
        <w:t>אבשלום</w:t>
      </w:r>
      <w:r>
        <w:rPr>
          <w:rtl/>
        </w:rPr>
        <w:t xml:space="preserve"> וילן</w:t>
      </w:r>
      <w:r>
        <w:rPr>
          <w:rtl/>
        </w:rPr>
        <w:t xml:space="preserve"> (יחד):</w:t>
      </w:r>
    </w:p>
    <w:p w14:paraId="301DDAE1" w14:textId="77777777" w:rsidR="00000000" w:rsidRDefault="00890A51">
      <w:pPr>
        <w:pStyle w:val="a0"/>
        <w:rPr>
          <w:rFonts w:hint="cs"/>
          <w:rtl/>
        </w:rPr>
      </w:pPr>
    </w:p>
    <w:p w14:paraId="0462AAEE" w14:textId="77777777" w:rsidR="00000000" w:rsidRDefault="00890A51">
      <w:pPr>
        <w:pStyle w:val="a0"/>
        <w:rPr>
          <w:rFonts w:hint="cs"/>
          <w:rtl/>
        </w:rPr>
      </w:pPr>
      <w:r>
        <w:rPr>
          <w:rFonts w:hint="cs"/>
          <w:rtl/>
        </w:rPr>
        <w:t>המשיחית - - -</w:t>
      </w:r>
    </w:p>
    <w:p w14:paraId="584420FC" w14:textId="77777777" w:rsidR="00000000" w:rsidRDefault="00890A51">
      <w:pPr>
        <w:pStyle w:val="a0"/>
        <w:rPr>
          <w:rFonts w:hint="cs"/>
          <w:rtl/>
        </w:rPr>
      </w:pPr>
    </w:p>
    <w:p w14:paraId="48B24A0C" w14:textId="77777777" w:rsidR="00000000" w:rsidRDefault="00890A51">
      <w:pPr>
        <w:pStyle w:val="-"/>
        <w:rPr>
          <w:rtl/>
        </w:rPr>
      </w:pPr>
      <w:bookmarkStart w:id="524" w:name="FS000000474T30_06_2004_16_16_07C"/>
      <w:bookmarkEnd w:id="524"/>
      <w:r>
        <w:rPr>
          <w:rtl/>
        </w:rPr>
        <w:t>השר גדעון עזרא:</w:t>
      </w:r>
    </w:p>
    <w:p w14:paraId="7ACF9AC7" w14:textId="77777777" w:rsidR="00000000" w:rsidRDefault="00890A51">
      <w:pPr>
        <w:pStyle w:val="a0"/>
        <w:rPr>
          <w:rtl/>
        </w:rPr>
      </w:pPr>
    </w:p>
    <w:p w14:paraId="0971BE21" w14:textId="77777777" w:rsidR="00000000" w:rsidRDefault="00890A51">
      <w:pPr>
        <w:pStyle w:val="a0"/>
        <w:rPr>
          <w:rFonts w:hint="cs"/>
          <w:rtl/>
        </w:rPr>
      </w:pPr>
      <w:r>
        <w:rPr>
          <w:rFonts w:hint="cs"/>
          <w:rtl/>
        </w:rPr>
        <w:t xml:space="preserve">- - אתה מאמין בדרך אחת, והממשלה חושבת בדרך שונה, ומאחר שאנחנו מדינה יהודית ודמוקרטית חובת כל אחד ואחד מאתנו לכבד את החוק, ודאי כאן, מעל בימת הכנסת. </w:t>
      </w:r>
    </w:p>
    <w:p w14:paraId="6B97B8F3" w14:textId="77777777" w:rsidR="00000000" w:rsidRDefault="00890A51">
      <w:pPr>
        <w:pStyle w:val="a0"/>
        <w:rPr>
          <w:rFonts w:hint="cs"/>
          <w:rtl/>
        </w:rPr>
      </w:pPr>
    </w:p>
    <w:p w14:paraId="369F2EA0" w14:textId="77777777" w:rsidR="00000000" w:rsidRDefault="00890A51">
      <w:pPr>
        <w:pStyle w:val="af0"/>
        <w:rPr>
          <w:rtl/>
        </w:rPr>
      </w:pPr>
      <w:r>
        <w:rPr>
          <w:rFonts w:hint="eastAsia"/>
          <w:rtl/>
        </w:rPr>
        <w:t>צבי</w:t>
      </w:r>
      <w:r>
        <w:rPr>
          <w:rtl/>
        </w:rPr>
        <w:t xml:space="preserve"> הנדל (האיחוד הלאומי - ישראל ביתנו):</w:t>
      </w:r>
    </w:p>
    <w:p w14:paraId="13CC7CC8" w14:textId="77777777" w:rsidR="00000000" w:rsidRDefault="00890A51">
      <w:pPr>
        <w:pStyle w:val="a0"/>
        <w:rPr>
          <w:rFonts w:hint="cs"/>
          <w:rtl/>
        </w:rPr>
      </w:pPr>
    </w:p>
    <w:p w14:paraId="26DBB12A" w14:textId="77777777" w:rsidR="00000000" w:rsidRDefault="00890A51">
      <w:pPr>
        <w:pStyle w:val="a0"/>
        <w:rPr>
          <w:rFonts w:hint="cs"/>
          <w:rtl/>
        </w:rPr>
      </w:pPr>
      <w:r>
        <w:rPr>
          <w:rFonts w:hint="cs"/>
          <w:rtl/>
        </w:rPr>
        <w:t xml:space="preserve">גם ראש הממשלה. </w:t>
      </w:r>
    </w:p>
    <w:p w14:paraId="55286E0D" w14:textId="77777777" w:rsidR="00000000" w:rsidRDefault="00890A51">
      <w:pPr>
        <w:pStyle w:val="a0"/>
        <w:rPr>
          <w:rFonts w:hint="cs"/>
          <w:rtl/>
        </w:rPr>
      </w:pPr>
    </w:p>
    <w:p w14:paraId="0B12C1BE" w14:textId="77777777" w:rsidR="00000000" w:rsidRDefault="00890A51">
      <w:pPr>
        <w:pStyle w:val="-"/>
        <w:rPr>
          <w:rtl/>
        </w:rPr>
      </w:pPr>
      <w:bookmarkStart w:id="525" w:name="FS000000474T30_06_2004_16_17_09C"/>
      <w:bookmarkEnd w:id="525"/>
      <w:r>
        <w:rPr>
          <w:rtl/>
        </w:rPr>
        <w:t>השר גדע</w:t>
      </w:r>
      <w:r>
        <w:rPr>
          <w:rtl/>
        </w:rPr>
        <w:t>ון עזרא:</w:t>
      </w:r>
    </w:p>
    <w:p w14:paraId="699F4168" w14:textId="77777777" w:rsidR="00000000" w:rsidRDefault="00890A51">
      <w:pPr>
        <w:pStyle w:val="a0"/>
        <w:rPr>
          <w:rtl/>
        </w:rPr>
      </w:pPr>
    </w:p>
    <w:p w14:paraId="1D9D1324" w14:textId="77777777" w:rsidR="00000000" w:rsidRDefault="00890A51">
      <w:pPr>
        <w:pStyle w:val="a0"/>
        <w:rPr>
          <w:rFonts w:hint="cs"/>
          <w:rtl/>
        </w:rPr>
      </w:pPr>
      <w:r>
        <w:rPr>
          <w:rFonts w:hint="cs"/>
          <w:rtl/>
        </w:rPr>
        <w:t xml:space="preserve">אני רוצה לומר, אל תסתמך על משאל הליכוד. הוא לא משאל שלך. כשאתה בא בבוקר, בצהריים, בערב, מדבר על מפלגה שאתה התנגדת לה, הלכת נגדה, פתאום היא הפכה להיות האורים והתומים שלך, תסלח לי מאוד, אני לא מקבל את זה. </w:t>
      </w:r>
    </w:p>
    <w:p w14:paraId="2DF4162F" w14:textId="77777777" w:rsidR="00000000" w:rsidRDefault="00890A51">
      <w:pPr>
        <w:pStyle w:val="a0"/>
        <w:rPr>
          <w:rFonts w:hint="cs"/>
          <w:rtl/>
        </w:rPr>
      </w:pPr>
    </w:p>
    <w:p w14:paraId="0803D535" w14:textId="77777777" w:rsidR="00000000" w:rsidRDefault="00890A51">
      <w:pPr>
        <w:pStyle w:val="af0"/>
        <w:rPr>
          <w:rtl/>
        </w:rPr>
      </w:pPr>
      <w:r>
        <w:rPr>
          <w:rFonts w:hint="eastAsia"/>
          <w:rtl/>
        </w:rPr>
        <w:t>צבי</w:t>
      </w:r>
      <w:r>
        <w:rPr>
          <w:rtl/>
        </w:rPr>
        <w:t xml:space="preserve"> הנדל (האיחוד הלאומי - ישראל ביתנו):</w:t>
      </w:r>
    </w:p>
    <w:p w14:paraId="1616F459" w14:textId="77777777" w:rsidR="00000000" w:rsidRDefault="00890A51">
      <w:pPr>
        <w:pStyle w:val="a0"/>
        <w:rPr>
          <w:rFonts w:hint="cs"/>
          <w:rtl/>
        </w:rPr>
      </w:pPr>
    </w:p>
    <w:p w14:paraId="09A8C69D" w14:textId="77777777" w:rsidR="00000000" w:rsidRDefault="00890A51">
      <w:pPr>
        <w:pStyle w:val="a0"/>
        <w:rPr>
          <w:rFonts w:hint="cs"/>
          <w:rtl/>
        </w:rPr>
      </w:pPr>
      <w:r>
        <w:rPr>
          <w:rFonts w:hint="cs"/>
          <w:rtl/>
        </w:rPr>
        <w:t xml:space="preserve">כשהוא פיטר שני שרים, זה דמוקרטי? </w:t>
      </w:r>
    </w:p>
    <w:p w14:paraId="2AD82511" w14:textId="77777777" w:rsidR="00000000" w:rsidRDefault="00890A51">
      <w:pPr>
        <w:pStyle w:val="a0"/>
        <w:rPr>
          <w:rFonts w:hint="cs"/>
          <w:rtl/>
        </w:rPr>
      </w:pPr>
    </w:p>
    <w:p w14:paraId="4112C136" w14:textId="77777777" w:rsidR="00000000" w:rsidRDefault="00890A51">
      <w:pPr>
        <w:pStyle w:val="af0"/>
        <w:rPr>
          <w:rtl/>
        </w:rPr>
      </w:pPr>
      <w:r>
        <w:rPr>
          <w:rFonts w:hint="eastAsia"/>
          <w:rtl/>
        </w:rPr>
        <w:t>קריאות</w:t>
      </w:r>
      <w:r>
        <w:rPr>
          <w:rtl/>
        </w:rPr>
        <w:t>:</w:t>
      </w:r>
    </w:p>
    <w:p w14:paraId="078B0BC3" w14:textId="77777777" w:rsidR="00000000" w:rsidRDefault="00890A51">
      <w:pPr>
        <w:pStyle w:val="a0"/>
        <w:rPr>
          <w:rFonts w:hint="cs"/>
          <w:rtl/>
        </w:rPr>
      </w:pPr>
    </w:p>
    <w:p w14:paraId="7C4EF4D4" w14:textId="77777777" w:rsidR="00000000" w:rsidRDefault="00890A51">
      <w:pPr>
        <w:pStyle w:val="a0"/>
        <w:rPr>
          <w:rFonts w:hint="cs"/>
          <w:rtl/>
        </w:rPr>
      </w:pPr>
      <w:r>
        <w:rPr>
          <w:rFonts w:hint="cs"/>
          <w:rtl/>
        </w:rPr>
        <w:t>- - -</w:t>
      </w:r>
    </w:p>
    <w:p w14:paraId="7C1363AB" w14:textId="77777777" w:rsidR="00000000" w:rsidRDefault="00890A51">
      <w:pPr>
        <w:pStyle w:val="a0"/>
        <w:rPr>
          <w:rFonts w:hint="cs"/>
          <w:rtl/>
        </w:rPr>
      </w:pPr>
    </w:p>
    <w:p w14:paraId="0EE3A4AA" w14:textId="77777777" w:rsidR="00000000" w:rsidRDefault="00890A51">
      <w:pPr>
        <w:pStyle w:val="-"/>
        <w:rPr>
          <w:rtl/>
        </w:rPr>
      </w:pPr>
      <w:bookmarkStart w:id="526" w:name="FS000000474T30_06_2004_16_18_26C"/>
      <w:bookmarkEnd w:id="526"/>
      <w:r>
        <w:rPr>
          <w:rtl/>
        </w:rPr>
        <w:t>השר גדעון עזרא:</w:t>
      </w:r>
    </w:p>
    <w:p w14:paraId="4E30C5E1" w14:textId="77777777" w:rsidR="00000000" w:rsidRDefault="00890A51">
      <w:pPr>
        <w:pStyle w:val="a0"/>
        <w:rPr>
          <w:rtl/>
        </w:rPr>
      </w:pPr>
    </w:p>
    <w:p w14:paraId="40242473" w14:textId="77777777" w:rsidR="00000000" w:rsidRDefault="00890A51">
      <w:pPr>
        <w:pStyle w:val="a0"/>
        <w:rPr>
          <w:rFonts w:hint="cs"/>
          <w:rtl/>
        </w:rPr>
      </w:pPr>
      <w:r>
        <w:rPr>
          <w:rFonts w:hint="cs"/>
          <w:rtl/>
        </w:rPr>
        <w:t>רבני יש"ע. חלק מרבני ישע מקבלים גם משכורת - - -</w:t>
      </w:r>
    </w:p>
    <w:p w14:paraId="45973634" w14:textId="77777777" w:rsidR="00000000" w:rsidRDefault="00890A51">
      <w:pPr>
        <w:pStyle w:val="a0"/>
        <w:rPr>
          <w:rFonts w:hint="cs"/>
          <w:rtl/>
        </w:rPr>
      </w:pPr>
    </w:p>
    <w:p w14:paraId="55074E58" w14:textId="77777777" w:rsidR="00000000" w:rsidRDefault="00890A51">
      <w:pPr>
        <w:pStyle w:val="af0"/>
        <w:rPr>
          <w:rtl/>
        </w:rPr>
      </w:pPr>
      <w:r>
        <w:rPr>
          <w:rFonts w:hint="eastAsia"/>
          <w:rtl/>
        </w:rPr>
        <w:t>צבי</w:t>
      </w:r>
      <w:r>
        <w:rPr>
          <w:rtl/>
        </w:rPr>
        <w:t xml:space="preserve"> הנדל (האיחוד הלאומי - ישראל ביתנו):</w:t>
      </w:r>
    </w:p>
    <w:p w14:paraId="14555D90" w14:textId="77777777" w:rsidR="00000000" w:rsidRDefault="00890A51">
      <w:pPr>
        <w:pStyle w:val="a0"/>
        <w:rPr>
          <w:rFonts w:hint="cs"/>
          <w:rtl/>
        </w:rPr>
      </w:pPr>
    </w:p>
    <w:p w14:paraId="29F31DC1" w14:textId="77777777" w:rsidR="00000000" w:rsidRDefault="00890A51">
      <w:pPr>
        <w:pStyle w:val="a0"/>
        <w:rPr>
          <w:rFonts w:hint="cs"/>
          <w:rtl/>
        </w:rPr>
      </w:pPr>
      <w:r>
        <w:rPr>
          <w:rFonts w:hint="cs"/>
          <w:rtl/>
        </w:rPr>
        <w:t xml:space="preserve">או, אתה מתחיל לאיים במשכורת. </w:t>
      </w:r>
    </w:p>
    <w:p w14:paraId="6EC930AE" w14:textId="77777777" w:rsidR="00000000" w:rsidRDefault="00890A51">
      <w:pPr>
        <w:pStyle w:val="a0"/>
        <w:rPr>
          <w:rFonts w:hint="cs"/>
          <w:rtl/>
        </w:rPr>
      </w:pPr>
    </w:p>
    <w:p w14:paraId="375D6C90" w14:textId="77777777" w:rsidR="00000000" w:rsidRDefault="00890A51">
      <w:pPr>
        <w:pStyle w:val="-"/>
        <w:rPr>
          <w:rtl/>
        </w:rPr>
      </w:pPr>
      <w:bookmarkStart w:id="527" w:name="FS000000474T30_06_2004_16_18_50C"/>
      <w:bookmarkEnd w:id="527"/>
      <w:r>
        <w:rPr>
          <w:rtl/>
        </w:rPr>
        <w:t>השר גדעון עזרא:</w:t>
      </w:r>
    </w:p>
    <w:p w14:paraId="161A92C7" w14:textId="77777777" w:rsidR="00000000" w:rsidRDefault="00890A51">
      <w:pPr>
        <w:pStyle w:val="a0"/>
        <w:rPr>
          <w:rtl/>
        </w:rPr>
      </w:pPr>
    </w:p>
    <w:p w14:paraId="147D9431" w14:textId="77777777" w:rsidR="00000000" w:rsidRDefault="00890A51">
      <w:pPr>
        <w:pStyle w:val="a0"/>
        <w:rPr>
          <w:rFonts w:hint="cs"/>
          <w:rtl/>
        </w:rPr>
      </w:pPr>
      <w:r>
        <w:rPr>
          <w:rFonts w:hint="cs"/>
          <w:rtl/>
        </w:rPr>
        <w:t xml:space="preserve">אני איימתי? </w:t>
      </w:r>
    </w:p>
    <w:p w14:paraId="30AAE29C" w14:textId="77777777" w:rsidR="00000000" w:rsidRDefault="00890A51">
      <w:pPr>
        <w:pStyle w:val="a0"/>
        <w:rPr>
          <w:rFonts w:hint="cs"/>
          <w:rtl/>
        </w:rPr>
      </w:pPr>
    </w:p>
    <w:p w14:paraId="26C4471A"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52E86E69" w14:textId="77777777" w:rsidR="00000000" w:rsidRDefault="00890A51">
      <w:pPr>
        <w:pStyle w:val="a0"/>
        <w:rPr>
          <w:rFonts w:hint="cs"/>
          <w:rtl/>
        </w:rPr>
      </w:pPr>
    </w:p>
    <w:p w14:paraId="39E0944D" w14:textId="77777777" w:rsidR="00000000" w:rsidRDefault="00890A51">
      <w:pPr>
        <w:pStyle w:val="a0"/>
        <w:rPr>
          <w:rFonts w:hint="cs"/>
          <w:rtl/>
        </w:rPr>
      </w:pPr>
      <w:r>
        <w:rPr>
          <w:rFonts w:hint="cs"/>
          <w:rtl/>
        </w:rPr>
        <w:t>חבר הכנסת</w:t>
      </w:r>
      <w:r>
        <w:rPr>
          <w:rFonts w:hint="cs"/>
          <w:rtl/>
        </w:rPr>
        <w:t xml:space="preserve"> הנדל, השר בדיוק ניגש לעניין, לנושא של ההצעה הדחופה - - -</w:t>
      </w:r>
    </w:p>
    <w:p w14:paraId="77A625DC" w14:textId="77777777" w:rsidR="00000000" w:rsidRDefault="00890A51">
      <w:pPr>
        <w:pStyle w:val="a0"/>
        <w:rPr>
          <w:rFonts w:hint="cs"/>
          <w:rtl/>
        </w:rPr>
      </w:pPr>
    </w:p>
    <w:p w14:paraId="3C076B99" w14:textId="77777777" w:rsidR="00000000" w:rsidRDefault="00890A51">
      <w:pPr>
        <w:pStyle w:val="-"/>
        <w:rPr>
          <w:rtl/>
        </w:rPr>
      </w:pPr>
      <w:bookmarkStart w:id="528" w:name="FS000000474T30_06_2004_16_19_49C"/>
      <w:bookmarkEnd w:id="528"/>
      <w:r>
        <w:rPr>
          <w:rtl/>
        </w:rPr>
        <w:t>השר גדעון עזרא:</w:t>
      </w:r>
    </w:p>
    <w:p w14:paraId="03B79E08" w14:textId="77777777" w:rsidR="00000000" w:rsidRDefault="00890A51">
      <w:pPr>
        <w:pStyle w:val="a0"/>
        <w:rPr>
          <w:rtl/>
        </w:rPr>
      </w:pPr>
    </w:p>
    <w:p w14:paraId="36365D64" w14:textId="77777777" w:rsidR="00000000" w:rsidRDefault="00890A51">
      <w:pPr>
        <w:pStyle w:val="a0"/>
        <w:rPr>
          <w:rFonts w:hint="cs"/>
          <w:rtl/>
        </w:rPr>
      </w:pPr>
      <w:r>
        <w:rPr>
          <w:rFonts w:hint="cs"/>
          <w:rtl/>
        </w:rPr>
        <w:t xml:space="preserve">הרבנים הללו מקבלים משכורת והם משמשים כעובדי מדינה. אסור להם בכלל לפתוח את הפה בנושא הזה. </w:t>
      </w:r>
    </w:p>
    <w:p w14:paraId="5EA99FEA" w14:textId="77777777" w:rsidR="00000000" w:rsidRDefault="00890A51">
      <w:pPr>
        <w:pStyle w:val="a0"/>
        <w:rPr>
          <w:rFonts w:hint="cs"/>
          <w:rtl/>
        </w:rPr>
      </w:pPr>
    </w:p>
    <w:p w14:paraId="2C68C500" w14:textId="77777777" w:rsidR="00000000" w:rsidRDefault="00890A51">
      <w:pPr>
        <w:pStyle w:val="af0"/>
        <w:rPr>
          <w:rtl/>
        </w:rPr>
      </w:pPr>
      <w:r>
        <w:rPr>
          <w:rFonts w:hint="eastAsia"/>
          <w:rtl/>
        </w:rPr>
        <w:t>צבי</w:t>
      </w:r>
      <w:r>
        <w:rPr>
          <w:rtl/>
        </w:rPr>
        <w:t xml:space="preserve"> הנדל (האיחוד הלאומי - ישראל ביתנו):</w:t>
      </w:r>
    </w:p>
    <w:p w14:paraId="4A5A678B" w14:textId="77777777" w:rsidR="00000000" w:rsidRDefault="00890A51">
      <w:pPr>
        <w:pStyle w:val="a0"/>
        <w:rPr>
          <w:rFonts w:hint="cs"/>
          <w:rtl/>
        </w:rPr>
      </w:pPr>
    </w:p>
    <w:p w14:paraId="09431179" w14:textId="77777777" w:rsidR="00000000" w:rsidRDefault="00890A51">
      <w:pPr>
        <w:pStyle w:val="a0"/>
        <w:rPr>
          <w:rFonts w:hint="cs"/>
          <w:rtl/>
        </w:rPr>
      </w:pPr>
      <w:r>
        <w:rPr>
          <w:rFonts w:hint="cs"/>
          <w:rtl/>
        </w:rPr>
        <w:t>- - -</w:t>
      </w:r>
    </w:p>
    <w:p w14:paraId="6D01F77E" w14:textId="77777777" w:rsidR="00000000" w:rsidRDefault="00890A51">
      <w:pPr>
        <w:pStyle w:val="a0"/>
        <w:rPr>
          <w:rFonts w:hint="cs"/>
          <w:rtl/>
        </w:rPr>
      </w:pPr>
    </w:p>
    <w:p w14:paraId="7F8080E0" w14:textId="77777777" w:rsidR="00000000" w:rsidRDefault="00890A51">
      <w:pPr>
        <w:pStyle w:val="af0"/>
        <w:rPr>
          <w:rtl/>
        </w:rPr>
      </w:pPr>
      <w:r>
        <w:rPr>
          <w:rFonts w:hint="eastAsia"/>
          <w:rtl/>
        </w:rPr>
        <w:t>איתן</w:t>
      </w:r>
      <w:r>
        <w:rPr>
          <w:rtl/>
        </w:rPr>
        <w:t xml:space="preserve"> כבל (העבודה-מימד):</w:t>
      </w:r>
    </w:p>
    <w:p w14:paraId="7FDD04FC" w14:textId="77777777" w:rsidR="00000000" w:rsidRDefault="00890A51">
      <w:pPr>
        <w:pStyle w:val="a0"/>
        <w:rPr>
          <w:rFonts w:hint="cs"/>
          <w:rtl/>
        </w:rPr>
      </w:pPr>
    </w:p>
    <w:p w14:paraId="5D15423D" w14:textId="77777777" w:rsidR="00000000" w:rsidRDefault="00890A51">
      <w:pPr>
        <w:pStyle w:val="a0"/>
        <w:rPr>
          <w:rFonts w:hint="cs"/>
          <w:rtl/>
        </w:rPr>
      </w:pPr>
      <w:r>
        <w:rPr>
          <w:rFonts w:hint="cs"/>
          <w:rtl/>
        </w:rPr>
        <w:t xml:space="preserve">אני פניתי ליועץ </w:t>
      </w:r>
      <w:r>
        <w:rPr>
          <w:rFonts w:hint="cs"/>
          <w:rtl/>
        </w:rPr>
        <w:t>המשפטי לממשלה בעניין הזה, שעובדי מדינה אסור להם. אני זוכר את היועץ המשפטי הקודם, רובינשטיין, על קבוצה של מורים בקיבוצים אני - - -</w:t>
      </w:r>
    </w:p>
    <w:p w14:paraId="139B0065" w14:textId="77777777" w:rsidR="00000000" w:rsidRDefault="00890A51">
      <w:pPr>
        <w:pStyle w:val="a0"/>
        <w:rPr>
          <w:rFonts w:hint="cs"/>
          <w:rtl/>
        </w:rPr>
      </w:pPr>
    </w:p>
    <w:p w14:paraId="3C6ADB30" w14:textId="77777777" w:rsidR="00000000" w:rsidRDefault="00890A51">
      <w:pPr>
        <w:pStyle w:val="af0"/>
        <w:rPr>
          <w:rtl/>
        </w:rPr>
      </w:pPr>
      <w:r>
        <w:rPr>
          <w:rFonts w:hint="eastAsia"/>
          <w:rtl/>
        </w:rPr>
        <w:t>צבי</w:t>
      </w:r>
      <w:r>
        <w:rPr>
          <w:rtl/>
        </w:rPr>
        <w:t xml:space="preserve"> הנדל (האיחוד הלאומי - ישראל ביתנו):</w:t>
      </w:r>
    </w:p>
    <w:p w14:paraId="6A6798A0" w14:textId="77777777" w:rsidR="00000000" w:rsidRDefault="00890A51">
      <w:pPr>
        <w:pStyle w:val="a0"/>
        <w:rPr>
          <w:rFonts w:hint="cs"/>
          <w:rtl/>
        </w:rPr>
      </w:pPr>
    </w:p>
    <w:p w14:paraId="23572A50" w14:textId="77777777" w:rsidR="00000000" w:rsidRDefault="00890A51">
      <w:pPr>
        <w:pStyle w:val="a0"/>
        <w:rPr>
          <w:rFonts w:hint="cs"/>
          <w:rtl/>
        </w:rPr>
      </w:pPr>
      <w:r>
        <w:rPr>
          <w:rFonts w:hint="cs"/>
          <w:rtl/>
        </w:rPr>
        <w:t>- - -</w:t>
      </w:r>
    </w:p>
    <w:p w14:paraId="61FF0006" w14:textId="77777777" w:rsidR="00000000" w:rsidRDefault="00890A51">
      <w:pPr>
        <w:pStyle w:val="a0"/>
        <w:rPr>
          <w:rFonts w:hint="cs"/>
          <w:rtl/>
        </w:rPr>
      </w:pPr>
    </w:p>
    <w:p w14:paraId="0EB0D288" w14:textId="77777777" w:rsidR="00000000" w:rsidRDefault="00890A51">
      <w:pPr>
        <w:pStyle w:val="af0"/>
        <w:rPr>
          <w:rtl/>
        </w:rPr>
      </w:pPr>
      <w:r>
        <w:rPr>
          <w:rFonts w:hint="eastAsia"/>
          <w:rtl/>
        </w:rPr>
        <w:t>אפי</w:t>
      </w:r>
      <w:r>
        <w:rPr>
          <w:rtl/>
        </w:rPr>
        <w:t xml:space="preserve"> איתם (מפד"ל):</w:t>
      </w:r>
    </w:p>
    <w:p w14:paraId="3089518C" w14:textId="77777777" w:rsidR="00000000" w:rsidRDefault="00890A51">
      <w:pPr>
        <w:pStyle w:val="a0"/>
        <w:rPr>
          <w:rFonts w:hint="cs"/>
          <w:rtl/>
        </w:rPr>
      </w:pPr>
    </w:p>
    <w:p w14:paraId="1F0A2CCC" w14:textId="77777777" w:rsidR="00000000" w:rsidRDefault="00890A51">
      <w:pPr>
        <w:pStyle w:val="a0"/>
        <w:rPr>
          <w:rFonts w:hint="cs"/>
          <w:rtl/>
        </w:rPr>
      </w:pPr>
      <w:r>
        <w:rPr>
          <w:rFonts w:hint="cs"/>
          <w:rtl/>
        </w:rPr>
        <w:t xml:space="preserve">תרעיבו אותם, שישתקו. רבני ישראל. </w:t>
      </w:r>
    </w:p>
    <w:p w14:paraId="646545C7" w14:textId="77777777" w:rsidR="00000000" w:rsidRDefault="00890A51">
      <w:pPr>
        <w:pStyle w:val="a0"/>
        <w:rPr>
          <w:rFonts w:hint="cs"/>
          <w:rtl/>
        </w:rPr>
      </w:pPr>
    </w:p>
    <w:p w14:paraId="1C32E1ED"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w:t>
      </w:r>
      <w:r>
        <w:rPr>
          <w:rtl/>
        </w:rPr>
        <w:t>ן</w:t>
      </w:r>
      <w:r>
        <w:rPr>
          <w:rFonts w:hint="cs"/>
          <w:rtl/>
        </w:rPr>
        <w:t>:</w:t>
      </w:r>
    </w:p>
    <w:p w14:paraId="6711F386" w14:textId="77777777" w:rsidR="00000000" w:rsidRDefault="00890A51">
      <w:pPr>
        <w:pStyle w:val="a0"/>
        <w:rPr>
          <w:rFonts w:hint="cs"/>
          <w:rtl/>
        </w:rPr>
      </w:pPr>
    </w:p>
    <w:p w14:paraId="36B83EE3" w14:textId="77777777" w:rsidR="00000000" w:rsidRDefault="00890A51">
      <w:pPr>
        <w:pStyle w:val="a0"/>
        <w:rPr>
          <w:rFonts w:hint="cs"/>
          <w:rtl/>
        </w:rPr>
      </w:pPr>
      <w:r>
        <w:rPr>
          <w:rFonts w:hint="cs"/>
          <w:rtl/>
        </w:rPr>
        <w:t xml:space="preserve">בואו נעשה סדר. חבר הכנסת איתם. חבר הכנסת כבל. איתן ואיתם. אני מבקש לא להפריע לשר עוד. </w:t>
      </w:r>
    </w:p>
    <w:p w14:paraId="555150D2" w14:textId="77777777" w:rsidR="00000000" w:rsidRDefault="00890A51">
      <w:pPr>
        <w:pStyle w:val="a0"/>
        <w:rPr>
          <w:rFonts w:hint="cs"/>
          <w:rtl/>
        </w:rPr>
      </w:pPr>
    </w:p>
    <w:p w14:paraId="2B9677A2" w14:textId="77777777" w:rsidR="00000000" w:rsidRDefault="00890A51">
      <w:pPr>
        <w:pStyle w:val="-"/>
        <w:rPr>
          <w:rtl/>
        </w:rPr>
      </w:pPr>
      <w:bookmarkStart w:id="529" w:name="FS000000474T30_06_2004_16_21_11C"/>
      <w:bookmarkEnd w:id="529"/>
      <w:r>
        <w:rPr>
          <w:rtl/>
        </w:rPr>
        <w:t>השר גדעון עזרא:</w:t>
      </w:r>
    </w:p>
    <w:p w14:paraId="4678588B" w14:textId="77777777" w:rsidR="00000000" w:rsidRDefault="00890A51">
      <w:pPr>
        <w:pStyle w:val="a0"/>
        <w:rPr>
          <w:rtl/>
        </w:rPr>
      </w:pPr>
    </w:p>
    <w:p w14:paraId="11E9AC68" w14:textId="77777777" w:rsidR="00000000" w:rsidRDefault="00890A51">
      <w:pPr>
        <w:pStyle w:val="a0"/>
        <w:rPr>
          <w:rFonts w:hint="cs"/>
          <w:rtl/>
        </w:rPr>
      </w:pPr>
      <w:r>
        <w:rPr>
          <w:rFonts w:hint="cs"/>
          <w:rtl/>
        </w:rPr>
        <w:t>לגבי הסכמי אוסלו אתה באת ואמרת פה מלים חמורות מאוד, חבר הכנסת אפי איתם, כאילו - - -</w:t>
      </w:r>
    </w:p>
    <w:p w14:paraId="4C87D870" w14:textId="77777777" w:rsidR="00000000" w:rsidRDefault="00890A51">
      <w:pPr>
        <w:pStyle w:val="a0"/>
        <w:rPr>
          <w:rFonts w:hint="cs"/>
          <w:rtl/>
        </w:rPr>
      </w:pPr>
    </w:p>
    <w:p w14:paraId="1287258B"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65B80BB4" w14:textId="77777777" w:rsidR="00000000" w:rsidRDefault="00890A51">
      <w:pPr>
        <w:pStyle w:val="a0"/>
        <w:rPr>
          <w:rFonts w:hint="cs"/>
          <w:rtl/>
        </w:rPr>
      </w:pPr>
    </w:p>
    <w:p w14:paraId="60A5D9CC" w14:textId="77777777" w:rsidR="00000000" w:rsidRDefault="00890A51">
      <w:pPr>
        <w:pStyle w:val="a0"/>
        <w:rPr>
          <w:rFonts w:hint="cs"/>
          <w:rtl/>
        </w:rPr>
      </w:pPr>
      <w:r>
        <w:rPr>
          <w:rFonts w:hint="cs"/>
          <w:rtl/>
        </w:rPr>
        <w:t>ממלא-מקום ראש הממשלה, השר אולמרט, ז</w:t>
      </w:r>
      <w:r>
        <w:rPr>
          <w:rFonts w:hint="cs"/>
          <w:rtl/>
        </w:rPr>
        <w:t xml:space="preserve">ה לא קולגיאלי. חבר לממשלה שלך משיב, והוא לא רוצה להשיב כל עוד אתה מפריע למאזין שלו. </w:t>
      </w:r>
    </w:p>
    <w:p w14:paraId="55A1460B" w14:textId="77777777" w:rsidR="00000000" w:rsidRDefault="00890A51">
      <w:pPr>
        <w:pStyle w:val="a0"/>
        <w:rPr>
          <w:rFonts w:hint="cs"/>
          <w:rtl/>
        </w:rPr>
      </w:pPr>
    </w:p>
    <w:p w14:paraId="2708F328" w14:textId="77777777" w:rsidR="00000000" w:rsidRDefault="00890A51">
      <w:pPr>
        <w:pStyle w:val="af0"/>
        <w:rPr>
          <w:rtl/>
        </w:rPr>
      </w:pPr>
      <w:r>
        <w:rPr>
          <w:rFonts w:hint="eastAsia"/>
          <w:rtl/>
        </w:rPr>
        <w:t>אבשלום</w:t>
      </w:r>
      <w:r>
        <w:rPr>
          <w:rtl/>
        </w:rPr>
        <w:t xml:space="preserve"> וילן (יחד):</w:t>
      </w:r>
    </w:p>
    <w:p w14:paraId="1D65133C" w14:textId="77777777" w:rsidR="00000000" w:rsidRDefault="00890A51">
      <w:pPr>
        <w:pStyle w:val="a0"/>
        <w:rPr>
          <w:rFonts w:hint="cs"/>
          <w:rtl/>
        </w:rPr>
      </w:pPr>
    </w:p>
    <w:p w14:paraId="499FA622" w14:textId="77777777" w:rsidR="00000000" w:rsidRDefault="00890A51">
      <w:pPr>
        <w:pStyle w:val="a0"/>
        <w:rPr>
          <w:rFonts w:hint="cs"/>
          <w:rtl/>
        </w:rPr>
      </w:pPr>
      <w:r>
        <w:rPr>
          <w:rFonts w:hint="cs"/>
          <w:rtl/>
        </w:rPr>
        <w:t xml:space="preserve">האם ראש עיריית ירושלים היה משלם משכורת לרב שהיה מציע דין רודף - שאלה טובה. </w:t>
      </w:r>
    </w:p>
    <w:p w14:paraId="0CB54F2E" w14:textId="77777777" w:rsidR="00000000" w:rsidRDefault="00890A51">
      <w:pPr>
        <w:pStyle w:val="a0"/>
        <w:rPr>
          <w:rFonts w:hint="cs"/>
          <w:rtl/>
        </w:rPr>
      </w:pPr>
    </w:p>
    <w:p w14:paraId="22AB4F9C"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2119DA7B" w14:textId="77777777" w:rsidR="00000000" w:rsidRDefault="00890A51">
      <w:pPr>
        <w:pStyle w:val="a0"/>
        <w:rPr>
          <w:rFonts w:hint="cs"/>
          <w:rtl/>
        </w:rPr>
      </w:pPr>
    </w:p>
    <w:p w14:paraId="77DF6D1B" w14:textId="77777777" w:rsidR="00000000" w:rsidRDefault="00890A51">
      <w:pPr>
        <w:pStyle w:val="a0"/>
        <w:rPr>
          <w:rFonts w:hint="cs"/>
          <w:rtl/>
        </w:rPr>
      </w:pPr>
      <w:r>
        <w:rPr>
          <w:rFonts w:hint="cs"/>
          <w:rtl/>
        </w:rPr>
        <w:t xml:space="preserve">השר המקשר ישיב, בבקשה. </w:t>
      </w:r>
    </w:p>
    <w:p w14:paraId="5169AF80" w14:textId="77777777" w:rsidR="00000000" w:rsidRDefault="00890A51">
      <w:pPr>
        <w:pStyle w:val="a0"/>
        <w:rPr>
          <w:rFonts w:hint="cs"/>
          <w:rtl/>
        </w:rPr>
      </w:pPr>
    </w:p>
    <w:p w14:paraId="5E7EA3BB" w14:textId="77777777" w:rsidR="00000000" w:rsidRDefault="00890A51">
      <w:pPr>
        <w:pStyle w:val="-"/>
        <w:rPr>
          <w:rtl/>
        </w:rPr>
      </w:pPr>
      <w:bookmarkStart w:id="530" w:name="FS000000474T30_06_2004_16_23_24C"/>
      <w:bookmarkEnd w:id="530"/>
      <w:r>
        <w:rPr>
          <w:rtl/>
        </w:rPr>
        <w:t>השר גדעון עזרא:</w:t>
      </w:r>
    </w:p>
    <w:p w14:paraId="3B5C1BCB" w14:textId="77777777" w:rsidR="00000000" w:rsidRDefault="00890A51">
      <w:pPr>
        <w:pStyle w:val="a0"/>
        <w:rPr>
          <w:rtl/>
        </w:rPr>
      </w:pPr>
    </w:p>
    <w:p w14:paraId="57A312F0" w14:textId="77777777" w:rsidR="00000000" w:rsidRDefault="00890A51">
      <w:pPr>
        <w:pStyle w:val="a0"/>
        <w:rPr>
          <w:rFonts w:hint="cs"/>
          <w:rtl/>
        </w:rPr>
      </w:pPr>
      <w:r>
        <w:rPr>
          <w:rFonts w:hint="cs"/>
          <w:rtl/>
        </w:rPr>
        <w:t xml:space="preserve">אני </w:t>
      </w:r>
      <w:r>
        <w:rPr>
          <w:rFonts w:hint="cs"/>
          <w:rtl/>
        </w:rPr>
        <w:t xml:space="preserve">הייתי גם נזהר מאוד כאשר ממשלת ישראל, ולא משנה איזו ממשלה, קיבלה החלטה על הסכמים שלא אתה ולא אני מסכימים להם, לבוא ולהאשים את הממשלה הזאת שידיה שפכו את הדם. אני חושב שאנחנו צריכים לשמור על פרופורציות. אתה אמרת את הדברים. </w:t>
      </w:r>
    </w:p>
    <w:p w14:paraId="261A5303" w14:textId="77777777" w:rsidR="00000000" w:rsidRDefault="00890A51">
      <w:pPr>
        <w:pStyle w:val="a0"/>
        <w:rPr>
          <w:rFonts w:hint="cs"/>
          <w:rtl/>
        </w:rPr>
      </w:pPr>
    </w:p>
    <w:p w14:paraId="5AEF5B0D" w14:textId="77777777" w:rsidR="00000000" w:rsidRDefault="00890A51">
      <w:pPr>
        <w:pStyle w:val="af0"/>
        <w:rPr>
          <w:rtl/>
        </w:rPr>
      </w:pPr>
      <w:r>
        <w:rPr>
          <w:rFonts w:hint="eastAsia"/>
          <w:rtl/>
        </w:rPr>
        <w:t>אפי</w:t>
      </w:r>
      <w:r>
        <w:rPr>
          <w:rtl/>
        </w:rPr>
        <w:t xml:space="preserve"> איתם (מפד"ל):</w:t>
      </w:r>
    </w:p>
    <w:p w14:paraId="2B84EE12" w14:textId="77777777" w:rsidR="00000000" w:rsidRDefault="00890A51">
      <w:pPr>
        <w:pStyle w:val="a0"/>
        <w:rPr>
          <w:rFonts w:hint="cs"/>
          <w:rtl/>
        </w:rPr>
      </w:pPr>
    </w:p>
    <w:p w14:paraId="25ADF50B" w14:textId="77777777" w:rsidR="00000000" w:rsidRDefault="00890A51">
      <w:pPr>
        <w:pStyle w:val="a0"/>
        <w:rPr>
          <w:rFonts w:hint="cs"/>
          <w:rtl/>
        </w:rPr>
      </w:pPr>
      <w:r>
        <w:rPr>
          <w:rFonts w:hint="cs"/>
          <w:rtl/>
        </w:rPr>
        <w:t>לא לממשלה הזאת.</w:t>
      </w:r>
      <w:r>
        <w:rPr>
          <w:rFonts w:hint="cs"/>
          <w:rtl/>
        </w:rPr>
        <w:t xml:space="preserve"> אתם התנגדתם - - -</w:t>
      </w:r>
    </w:p>
    <w:p w14:paraId="1D9E6BEF" w14:textId="77777777" w:rsidR="00000000" w:rsidRDefault="00890A51">
      <w:pPr>
        <w:pStyle w:val="a0"/>
        <w:rPr>
          <w:rFonts w:hint="cs"/>
          <w:rtl/>
        </w:rPr>
      </w:pPr>
    </w:p>
    <w:p w14:paraId="619F677F" w14:textId="77777777" w:rsidR="00000000" w:rsidRDefault="00890A51">
      <w:pPr>
        <w:pStyle w:val="af0"/>
        <w:rPr>
          <w:rtl/>
        </w:rPr>
      </w:pPr>
      <w:r>
        <w:rPr>
          <w:rFonts w:hint="eastAsia"/>
          <w:rtl/>
        </w:rPr>
        <w:t>איתן</w:t>
      </w:r>
      <w:r>
        <w:rPr>
          <w:rtl/>
        </w:rPr>
        <w:t xml:space="preserve"> כבל (העבודה-מימד):</w:t>
      </w:r>
    </w:p>
    <w:p w14:paraId="3B524B67" w14:textId="77777777" w:rsidR="00000000" w:rsidRDefault="00890A51">
      <w:pPr>
        <w:pStyle w:val="a0"/>
        <w:rPr>
          <w:rFonts w:hint="cs"/>
          <w:rtl/>
        </w:rPr>
      </w:pPr>
    </w:p>
    <w:p w14:paraId="5F238735" w14:textId="77777777" w:rsidR="00000000" w:rsidRDefault="00890A51">
      <w:pPr>
        <w:pStyle w:val="a0"/>
        <w:rPr>
          <w:rFonts w:hint="cs"/>
          <w:rtl/>
        </w:rPr>
      </w:pPr>
      <w:bookmarkStart w:id="531" w:name="FS000000474T30_06_2004_16_25_58C"/>
      <w:bookmarkEnd w:id="531"/>
      <w:r>
        <w:rPr>
          <w:rFonts w:hint="cs"/>
          <w:rtl/>
        </w:rPr>
        <w:t xml:space="preserve">אתם הייתם בשלטון כל כך הרבה שנים, מה עשיתם? מה עשיתם? </w:t>
      </w:r>
    </w:p>
    <w:p w14:paraId="7106DF75" w14:textId="77777777" w:rsidR="00000000" w:rsidRDefault="00890A51">
      <w:pPr>
        <w:pStyle w:val="a0"/>
        <w:rPr>
          <w:rFonts w:hint="cs"/>
          <w:rtl/>
        </w:rPr>
      </w:pPr>
    </w:p>
    <w:p w14:paraId="2FB7783A"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2C8C1220" w14:textId="77777777" w:rsidR="00000000" w:rsidRDefault="00890A51">
      <w:pPr>
        <w:pStyle w:val="a0"/>
        <w:rPr>
          <w:rFonts w:hint="cs"/>
          <w:rtl/>
        </w:rPr>
      </w:pPr>
    </w:p>
    <w:p w14:paraId="14A0334A" w14:textId="77777777" w:rsidR="00000000" w:rsidRDefault="00890A51">
      <w:pPr>
        <w:pStyle w:val="a0"/>
        <w:rPr>
          <w:rFonts w:hint="cs"/>
          <w:rtl/>
        </w:rPr>
      </w:pPr>
      <w:r>
        <w:rPr>
          <w:rFonts w:hint="cs"/>
          <w:rtl/>
        </w:rPr>
        <w:t xml:space="preserve">חברי הכנסת כבל והנדל, ועכשיו גם אילן ליבוביץ. </w:t>
      </w:r>
    </w:p>
    <w:p w14:paraId="60DC534E" w14:textId="77777777" w:rsidR="00000000" w:rsidRDefault="00890A51">
      <w:pPr>
        <w:pStyle w:val="a0"/>
        <w:rPr>
          <w:rFonts w:hint="cs"/>
          <w:rtl/>
        </w:rPr>
      </w:pPr>
    </w:p>
    <w:p w14:paraId="7F74C4BA" w14:textId="77777777" w:rsidR="00000000" w:rsidRDefault="00890A51">
      <w:pPr>
        <w:pStyle w:val="-"/>
        <w:rPr>
          <w:rtl/>
        </w:rPr>
      </w:pPr>
      <w:bookmarkStart w:id="532" w:name="FS000000474T30_06_2004_16_26_45C"/>
      <w:bookmarkEnd w:id="532"/>
      <w:r>
        <w:rPr>
          <w:rtl/>
        </w:rPr>
        <w:t>השר גדעון עזרא:</w:t>
      </w:r>
    </w:p>
    <w:p w14:paraId="3DAC1B44" w14:textId="77777777" w:rsidR="00000000" w:rsidRDefault="00890A51">
      <w:pPr>
        <w:pStyle w:val="a0"/>
        <w:rPr>
          <w:rtl/>
        </w:rPr>
      </w:pPr>
    </w:p>
    <w:p w14:paraId="0E9ED7BF" w14:textId="77777777" w:rsidR="00000000" w:rsidRDefault="00890A51">
      <w:pPr>
        <w:pStyle w:val="a0"/>
        <w:rPr>
          <w:rFonts w:hint="cs"/>
          <w:rtl/>
        </w:rPr>
      </w:pPr>
      <w:r>
        <w:rPr>
          <w:rFonts w:hint="cs"/>
          <w:rtl/>
        </w:rPr>
        <w:t>אין לי גם ספק שרבני יש"ע בדרך כלל אומרים את הדברים לא על מנת שמ</w:t>
      </w:r>
      <w:r>
        <w:rPr>
          <w:rFonts w:hint="cs"/>
          <w:rtl/>
        </w:rPr>
        <w:t>אחורי הדברים שלהם תהיה אלימות, אבל פירוש הדברים, הדברים מתפרשים על-ידי אחרים בצורה כזאת או אחרת - - -</w:t>
      </w:r>
    </w:p>
    <w:p w14:paraId="7EC77E45" w14:textId="77777777" w:rsidR="00000000" w:rsidRDefault="00890A51">
      <w:pPr>
        <w:pStyle w:val="a0"/>
        <w:rPr>
          <w:rFonts w:hint="cs"/>
          <w:rtl/>
        </w:rPr>
      </w:pPr>
    </w:p>
    <w:p w14:paraId="46440CA2" w14:textId="77777777" w:rsidR="00000000" w:rsidRDefault="00890A51">
      <w:pPr>
        <w:pStyle w:val="af0"/>
        <w:rPr>
          <w:rtl/>
        </w:rPr>
      </w:pPr>
      <w:r>
        <w:rPr>
          <w:rFonts w:hint="eastAsia"/>
          <w:rtl/>
        </w:rPr>
        <w:t>איתן</w:t>
      </w:r>
      <w:r>
        <w:rPr>
          <w:rtl/>
        </w:rPr>
        <w:t xml:space="preserve"> כבל (העבודה-מימד):</w:t>
      </w:r>
    </w:p>
    <w:p w14:paraId="3BA58E86" w14:textId="77777777" w:rsidR="00000000" w:rsidRDefault="00890A51">
      <w:pPr>
        <w:pStyle w:val="a0"/>
        <w:rPr>
          <w:rFonts w:hint="cs"/>
          <w:rtl/>
        </w:rPr>
      </w:pPr>
    </w:p>
    <w:p w14:paraId="59598531" w14:textId="77777777" w:rsidR="00000000" w:rsidRDefault="00890A51">
      <w:pPr>
        <w:pStyle w:val="a0"/>
        <w:rPr>
          <w:rFonts w:hint="cs"/>
          <w:rtl/>
        </w:rPr>
      </w:pPr>
      <w:r>
        <w:rPr>
          <w:rFonts w:hint="cs"/>
          <w:rtl/>
        </w:rPr>
        <w:t xml:space="preserve">האם אדוני מתכוון שהם משוחחים רק עם עצמם? </w:t>
      </w:r>
    </w:p>
    <w:p w14:paraId="5A5792D3" w14:textId="77777777" w:rsidR="00000000" w:rsidRDefault="00890A51">
      <w:pPr>
        <w:pStyle w:val="a0"/>
        <w:rPr>
          <w:rFonts w:hint="cs"/>
          <w:rtl/>
        </w:rPr>
      </w:pPr>
    </w:p>
    <w:p w14:paraId="6CA88350" w14:textId="77777777" w:rsidR="00000000" w:rsidRDefault="00890A51">
      <w:pPr>
        <w:pStyle w:val="af0"/>
        <w:rPr>
          <w:rtl/>
        </w:rPr>
      </w:pPr>
      <w:r>
        <w:rPr>
          <w:rFonts w:hint="eastAsia"/>
          <w:rtl/>
        </w:rPr>
        <w:t>צבי</w:t>
      </w:r>
      <w:r>
        <w:rPr>
          <w:rtl/>
        </w:rPr>
        <w:t xml:space="preserve"> הנדל (האיחוד הלאומי - ישראל ביתנו):</w:t>
      </w:r>
    </w:p>
    <w:p w14:paraId="17C28C07" w14:textId="77777777" w:rsidR="00000000" w:rsidRDefault="00890A51">
      <w:pPr>
        <w:pStyle w:val="a0"/>
        <w:rPr>
          <w:rFonts w:hint="cs"/>
          <w:rtl/>
        </w:rPr>
      </w:pPr>
    </w:p>
    <w:p w14:paraId="1D8294AE" w14:textId="77777777" w:rsidR="00000000" w:rsidRDefault="00890A51">
      <w:pPr>
        <w:pStyle w:val="a0"/>
        <w:rPr>
          <w:rFonts w:hint="cs"/>
          <w:rtl/>
        </w:rPr>
      </w:pPr>
      <w:r>
        <w:rPr>
          <w:rFonts w:hint="cs"/>
          <w:rtl/>
        </w:rPr>
        <w:t xml:space="preserve">די, תירגע. </w:t>
      </w:r>
    </w:p>
    <w:p w14:paraId="358E8A2A" w14:textId="77777777" w:rsidR="00000000" w:rsidRDefault="00890A51">
      <w:pPr>
        <w:pStyle w:val="a0"/>
        <w:rPr>
          <w:rFonts w:hint="cs"/>
          <w:rtl/>
        </w:rPr>
      </w:pPr>
    </w:p>
    <w:p w14:paraId="38573484" w14:textId="77777777" w:rsidR="00000000" w:rsidRDefault="00890A51">
      <w:pPr>
        <w:pStyle w:val="af0"/>
        <w:rPr>
          <w:rtl/>
        </w:rPr>
      </w:pPr>
      <w:r>
        <w:rPr>
          <w:rFonts w:hint="eastAsia"/>
          <w:rtl/>
        </w:rPr>
        <w:t>קריאות</w:t>
      </w:r>
      <w:r>
        <w:rPr>
          <w:rtl/>
        </w:rPr>
        <w:t>:</w:t>
      </w:r>
    </w:p>
    <w:p w14:paraId="04867BD5" w14:textId="77777777" w:rsidR="00000000" w:rsidRDefault="00890A51">
      <w:pPr>
        <w:pStyle w:val="a0"/>
        <w:rPr>
          <w:rFonts w:hint="cs"/>
          <w:rtl/>
        </w:rPr>
      </w:pPr>
    </w:p>
    <w:p w14:paraId="36493F9F" w14:textId="77777777" w:rsidR="00000000" w:rsidRDefault="00890A51">
      <w:pPr>
        <w:pStyle w:val="a0"/>
        <w:rPr>
          <w:rFonts w:hint="cs"/>
          <w:rtl/>
        </w:rPr>
      </w:pPr>
      <w:r>
        <w:rPr>
          <w:rFonts w:hint="cs"/>
          <w:rtl/>
        </w:rPr>
        <w:t xml:space="preserve">די.  </w:t>
      </w:r>
    </w:p>
    <w:p w14:paraId="331A74CE" w14:textId="77777777" w:rsidR="00000000" w:rsidRDefault="00890A51">
      <w:pPr>
        <w:pStyle w:val="a0"/>
        <w:rPr>
          <w:rFonts w:hint="cs"/>
          <w:rtl/>
        </w:rPr>
      </w:pPr>
    </w:p>
    <w:p w14:paraId="18FFC59A" w14:textId="77777777" w:rsidR="00000000" w:rsidRDefault="00890A51">
      <w:pPr>
        <w:pStyle w:val="-"/>
        <w:rPr>
          <w:rtl/>
        </w:rPr>
      </w:pPr>
      <w:bookmarkStart w:id="533" w:name="FS000000474T30_06_2004_16_28_16C"/>
      <w:bookmarkEnd w:id="533"/>
      <w:r>
        <w:rPr>
          <w:rtl/>
        </w:rPr>
        <w:t>השר גדעון עזרא:</w:t>
      </w:r>
    </w:p>
    <w:p w14:paraId="274C525B" w14:textId="77777777" w:rsidR="00000000" w:rsidRDefault="00890A51">
      <w:pPr>
        <w:pStyle w:val="a0"/>
        <w:rPr>
          <w:rtl/>
        </w:rPr>
      </w:pPr>
    </w:p>
    <w:p w14:paraId="36002362" w14:textId="77777777" w:rsidR="00000000" w:rsidRDefault="00890A51">
      <w:pPr>
        <w:pStyle w:val="a0"/>
        <w:rPr>
          <w:rFonts w:hint="cs"/>
          <w:rtl/>
        </w:rPr>
      </w:pPr>
      <w:r>
        <w:rPr>
          <w:rFonts w:hint="cs"/>
          <w:rtl/>
        </w:rPr>
        <w:t>אני שמעתי גם אצל רבני יש"ע את ההתלבטות העצמית שלהם בנושא של סירוב פקודה והישמעות להוראות צה"ל. אני שמעתי את ההתלבטות, ויש להם התלבטות. אבל אני אומר שיכול להיות מאן דהוא, מהדור הצעיר, כזה או אחר, ששומע את הדברים, מתחמם לנוכח העניין, ואז, רבותי, אין מי שיע</w:t>
      </w:r>
      <w:r>
        <w:rPr>
          <w:rFonts w:hint="cs"/>
          <w:rtl/>
        </w:rPr>
        <w:t xml:space="preserve">צור, אין מי שיעצור, והמחלוקת בעם הזה תלך ותעמיק. </w:t>
      </w:r>
    </w:p>
    <w:p w14:paraId="3E5A3487" w14:textId="77777777" w:rsidR="00000000" w:rsidRDefault="00890A51">
      <w:pPr>
        <w:pStyle w:val="a0"/>
        <w:rPr>
          <w:rFonts w:hint="cs"/>
          <w:rtl/>
        </w:rPr>
      </w:pPr>
    </w:p>
    <w:p w14:paraId="259DF54A" w14:textId="77777777" w:rsidR="00000000" w:rsidRDefault="00890A51">
      <w:pPr>
        <w:pStyle w:val="a0"/>
        <w:rPr>
          <w:rFonts w:hint="cs"/>
          <w:rtl/>
        </w:rPr>
      </w:pPr>
      <w:r>
        <w:rPr>
          <w:rFonts w:hint="cs"/>
          <w:rtl/>
        </w:rPr>
        <w:t>אני משוכנע גם ששירות הביטחון הכללי, חבר הכנסת אפי איתם, אמון על נושא הטרור, החתרנות המדינית והריגול. אין לי כל ספק שלנוכח הדברים שאנחנו שומעים, שירות הביטחון, גם כלקח מנושא רצח רבין, גם קודם לכן וגם לאחר מ</w:t>
      </w:r>
      <w:r>
        <w:rPr>
          <w:rFonts w:hint="cs"/>
          <w:rtl/>
        </w:rPr>
        <w:t xml:space="preserve">כן - תפקידו לחפש אחר אותם גורמים שרוצים לנהוג באלימות ולמנוע בעדם לעשות את הדברים. </w:t>
      </w:r>
    </w:p>
    <w:p w14:paraId="37D7CDFB" w14:textId="77777777" w:rsidR="00000000" w:rsidRDefault="00890A51">
      <w:pPr>
        <w:pStyle w:val="a0"/>
        <w:rPr>
          <w:rFonts w:hint="cs"/>
          <w:rtl/>
        </w:rPr>
      </w:pPr>
    </w:p>
    <w:p w14:paraId="6D05F591" w14:textId="77777777" w:rsidR="00000000" w:rsidRDefault="00890A51">
      <w:pPr>
        <w:pStyle w:val="a0"/>
        <w:rPr>
          <w:rFonts w:hint="cs"/>
          <w:rtl/>
        </w:rPr>
      </w:pPr>
      <w:r>
        <w:rPr>
          <w:rFonts w:hint="cs"/>
          <w:rtl/>
        </w:rPr>
        <w:t>אני גם חושב שחובתם של כל האזרחים ההגונים, ואני לא מפקפק בהגינותם של תושבי גוש-קטיף, אם וכאשר יהיו אנשים שבכוונתם לבצע פעילות אלימה כזאת או אחרת, ימנעו אותה או ימסרו לשלטונ</w:t>
      </w:r>
      <w:r>
        <w:rPr>
          <w:rFonts w:hint="cs"/>
          <w:rtl/>
        </w:rPr>
        <w:t xml:space="preserve">ות האחראים על כוונה כזאת או אחרת, על מנת למנוע שפיכות דמים. </w:t>
      </w:r>
    </w:p>
    <w:p w14:paraId="18AA9E49" w14:textId="77777777" w:rsidR="00000000" w:rsidRDefault="00890A51">
      <w:pPr>
        <w:pStyle w:val="a0"/>
        <w:rPr>
          <w:rFonts w:hint="cs"/>
          <w:rtl/>
        </w:rPr>
      </w:pPr>
    </w:p>
    <w:p w14:paraId="64870B7E" w14:textId="77777777" w:rsidR="00000000" w:rsidRDefault="00890A51">
      <w:pPr>
        <w:pStyle w:val="a0"/>
        <w:rPr>
          <w:rFonts w:hint="cs"/>
          <w:rtl/>
        </w:rPr>
      </w:pPr>
      <w:r>
        <w:rPr>
          <w:rFonts w:hint="cs"/>
          <w:rtl/>
        </w:rPr>
        <w:t>אין לי כל ספק שהממשלה הזאת תפעל נגד כל סימן של סרבנות והמרדה, והיא תובעת לכבד את החלטות הממשלה והכנסת. אוי ואבוי לנו אם כל אחד יעשה דין לעצמו, יהיה שייך לציונות הדתית או יהיה שייך למפלגה אחרת. א</w:t>
      </w:r>
      <w:r>
        <w:rPr>
          <w:rFonts w:hint="cs"/>
          <w:rtl/>
        </w:rPr>
        <w:t xml:space="preserve">וי לנו אם נעשה כל אחד דין לעצמו; ומה שנשמע פה בימים האחרונים, שכל אחד רוצה לעשות דין לעצמו - שיזכור את הפרופורציות, שיזכור את חלקו בציבור הישראלי. </w:t>
      </w:r>
    </w:p>
    <w:p w14:paraId="2BD0CAB9" w14:textId="77777777" w:rsidR="00000000" w:rsidRDefault="00890A51">
      <w:pPr>
        <w:pStyle w:val="a0"/>
        <w:rPr>
          <w:rFonts w:hint="cs"/>
          <w:rtl/>
        </w:rPr>
      </w:pPr>
    </w:p>
    <w:p w14:paraId="03FDEEE8" w14:textId="77777777" w:rsidR="00000000" w:rsidRDefault="00890A51">
      <w:pPr>
        <w:pStyle w:val="a0"/>
        <w:rPr>
          <w:rFonts w:hint="cs"/>
          <w:rtl/>
        </w:rPr>
      </w:pPr>
      <w:r>
        <w:rPr>
          <w:rFonts w:hint="cs"/>
          <w:rtl/>
        </w:rPr>
        <w:t>ולבסוף, אני - - -</w:t>
      </w:r>
    </w:p>
    <w:p w14:paraId="3FC2E9A3" w14:textId="77777777" w:rsidR="00000000" w:rsidRDefault="00890A51">
      <w:pPr>
        <w:pStyle w:val="a0"/>
        <w:rPr>
          <w:rFonts w:hint="cs"/>
          <w:rtl/>
        </w:rPr>
      </w:pPr>
    </w:p>
    <w:p w14:paraId="3389E443" w14:textId="77777777" w:rsidR="00000000" w:rsidRDefault="00890A51">
      <w:pPr>
        <w:pStyle w:val="af0"/>
        <w:rPr>
          <w:rtl/>
        </w:rPr>
      </w:pPr>
      <w:r>
        <w:rPr>
          <w:rFonts w:hint="eastAsia"/>
          <w:rtl/>
        </w:rPr>
        <w:t>צבי</w:t>
      </w:r>
      <w:r>
        <w:rPr>
          <w:rtl/>
        </w:rPr>
        <w:t xml:space="preserve"> הנדל (האיחוד הלאומי - ישראל ביתנו):</w:t>
      </w:r>
    </w:p>
    <w:p w14:paraId="4C06B435" w14:textId="77777777" w:rsidR="00000000" w:rsidRDefault="00890A51">
      <w:pPr>
        <w:pStyle w:val="a0"/>
        <w:rPr>
          <w:rFonts w:hint="cs"/>
          <w:rtl/>
        </w:rPr>
      </w:pPr>
    </w:p>
    <w:p w14:paraId="383C353D" w14:textId="77777777" w:rsidR="00000000" w:rsidRDefault="00890A51">
      <w:pPr>
        <w:pStyle w:val="a0"/>
        <w:rPr>
          <w:rFonts w:hint="cs"/>
          <w:rtl/>
        </w:rPr>
      </w:pPr>
      <w:r>
        <w:rPr>
          <w:rFonts w:hint="cs"/>
          <w:rtl/>
        </w:rPr>
        <w:t>- - -</w:t>
      </w:r>
    </w:p>
    <w:p w14:paraId="78D332C8" w14:textId="77777777" w:rsidR="00000000" w:rsidRDefault="00890A51">
      <w:pPr>
        <w:pStyle w:val="a0"/>
        <w:rPr>
          <w:rFonts w:hint="cs"/>
          <w:rtl/>
        </w:rPr>
      </w:pPr>
    </w:p>
    <w:p w14:paraId="595029C0" w14:textId="77777777" w:rsidR="00000000" w:rsidRDefault="00890A51">
      <w:pPr>
        <w:pStyle w:val="-"/>
        <w:rPr>
          <w:rtl/>
        </w:rPr>
      </w:pPr>
      <w:bookmarkStart w:id="534" w:name="FS000000474T30_06_2004_16_32_21C"/>
      <w:bookmarkEnd w:id="534"/>
      <w:r>
        <w:rPr>
          <w:rFonts w:hint="eastAsia"/>
          <w:rtl/>
        </w:rPr>
        <w:t>השר</w:t>
      </w:r>
      <w:r>
        <w:rPr>
          <w:rtl/>
        </w:rPr>
        <w:t xml:space="preserve"> גדעון עזרא:</w:t>
      </w:r>
    </w:p>
    <w:p w14:paraId="735E97C5" w14:textId="77777777" w:rsidR="00000000" w:rsidRDefault="00890A51">
      <w:pPr>
        <w:pStyle w:val="a0"/>
        <w:rPr>
          <w:rFonts w:hint="cs"/>
          <w:rtl/>
        </w:rPr>
      </w:pPr>
    </w:p>
    <w:p w14:paraId="0EF1456C" w14:textId="77777777" w:rsidR="00000000" w:rsidRDefault="00890A51">
      <w:pPr>
        <w:pStyle w:val="a0"/>
        <w:rPr>
          <w:rFonts w:hint="cs"/>
          <w:rtl/>
        </w:rPr>
      </w:pPr>
      <w:r>
        <w:rPr>
          <w:rFonts w:hint="cs"/>
          <w:rtl/>
        </w:rPr>
        <w:t>תראה, אני זוכר איך הפלת</w:t>
      </w:r>
      <w:r>
        <w:rPr>
          <w:rFonts w:hint="cs"/>
          <w:rtl/>
        </w:rPr>
        <w:t xml:space="preserve"> את הממשלה שלנו. אני רואה איך אתה רוצה להפיל אותנו עכשיו. אתה, בביטחון רב חוזר על אותה טעות פעם אחר פעם. יבושם לך. </w:t>
      </w:r>
    </w:p>
    <w:p w14:paraId="59010697" w14:textId="77777777" w:rsidR="00000000" w:rsidRDefault="00890A51">
      <w:pPr>
        <w:pStyle w:val="a0"/>
        <w:rPr>
          <w:rFonts w:hint="cs"/>
          <w:rtl/>
        </w:rPr>
      </w:pPr>
    </w:p>
    <w:p w14:paraId="1766BE34" w14:textId="77777777" w:rsidR="00000000" w:rsidRDefault="00890A51">
      <w:pPr>
        <w:pStyle w:val="af0"/>
        <w:rPr>
          <w:rtl/>
        </w:rPr>
      </w:pPr>
      <w:r>
        <w:rPr>
          <w:rFonts w:hint="eastAsia"/>
          <w:rtl/>
        </w:rPr>
        <w:t>צבי</w:t>
      </w:r>
      <w:r>
        <w:rPr>
          <w:rtl/>
        </w:rPr>
        <w:t xml:space="preserve"> הנדל (האיחוד הלאומי - ישראל ביתנו):</w:t>
      </w:r>
    </w:p>
    <w:p w14:paraId="5B9B8138" w14:textId="77777777" w:rsidR="00000000" w:rsidRDefault="00890A51">
      <w:pPr>
        <w:pStyle w:val="a0"/>
        <w:rPr>
          <w:rFonts w:hint="cs"/>
          <w:rtl/>
        </w:rPr>
      </w:pPr>
    </w:p>
    <w:p w14:paraId="77B92140" w14:textId="77777777" w:rsidR="00000000" w:rsidRDefault="00890A51">
      <w:pPr>
        <w:pStyle w:val="a0"/>
        <w:rPr>
          <w:rFonts w:hint="cs"/>
          <w:rtl/>
        </w:rPr>
      </w:pPr>
      <w:r>
        <w:rPr>
          <w:rFonts w:hint="cs"/>
          <w:rtl/>
        </w:rPr>
        <w:t xml:space="preserve">אתה פיטרת אותנו. ראש הממשלה שלך. מי פיטר אותנו? </w:t>
      </w:r>
    </w:p>
    <w:p w14:paraId="143D8146" w14:textId="77777777" w:rsidR="00000000" w:rsidRDefault="00890A51">
      <w:pPr>
        <w:pStyle w:val="a0"/>
        <w:rPr>
          <w:rFonts w:hint="cs"/>
          <w:rtl/>
        </w:rPr>
      </w:pPr>
    </w:p>
    <w:p w14:paraId="169518FF"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70ECBBCF" w14:textId="77777777" w:rsidR="00000000" w:rsidRDefault="00890A51">
      <w:pPr>
        <w:pStyle w:val="a0"/>
        <w:rPr>
          <w:rFonts w:hint="cs"/>
          <w:rtl/>
        </w:rPr>
      </w:pPr>
    </w:p>
    <w:p w14:paraId="44EDF7D9" w14:textId="77777777" w:rsidR="00000000" w:rsidRDefault="00890A51">
      <w:pPr>
        <w:pStyle w:val="a0"/>
        <w:rPr>
          <w:rFonts w:hint="cs"/>
          <w:rtl/>
        </w:rPr>
      </w:pPr>
      <w:r>
        <w:rPr>
          <w:rFonts w:hint="cs"/>
          <w:rtl/>
        </w:rPr>
        <w:t>חבר הכנסת הנדל, תודה.</w:t>
      </w:r>
      <w:r>
        <w:rPr>
          <w:rFonts w:hint="cs"/>
          <w:rtl/>
        </w:rPr>
        <w:t xml:space="preserve"> </w:t>
      </w:r>
    </w:p>
    <w:p w14:paraId="784A1F36" w14:textId="77777777" w:rsidR="00000000" w:rsidRDefault="00890A51">
      <w:pPr>
        <w:pStyle w:val="a0"/>
        <w:rPr>
          <w:rFonts w:hint="cs"/>
          <w:rtl/>
        </w:rPr>
      </w:pPr>
    </w:p>
    <w:p w14:paraId="4E9C6396" w14:textId="77777777" w:rsidR="00000000" w:rsidRDefault="00890A51">
      <w:pPr>
        <w:pStyle w:val="af0"/>
        <w:rPr>
          <w:rtl/>
        </w:rPr>
      </w:pPr>
      <w:r>
        <w:rPr>
          <w:rFonts w:hint="eastAsia"/>
          <w:rtl/>
        </w:rPr>
        <w:t>השר</w:t>
      </w:r>
      <w:r>
        <w:rPr>
          <w:rtl/>
        </w:rPr>
        <w:t xml:space="preserve"> גדעון עזרא:</w:t>
      </w:r>
    </w:p>
    <w:p w14:paraId="60A54CD4" w14:textId="77777777" w:rsidR="00000000" w:rsidRDefault="00890A51">
      <w:pPr>
        <w:pStyle w:val="a0"/>
        <w:rPr>
          <w:rFonts w:hint="cs"/>
          <w:rtl/>
        </w:rPr>
      </w:pPr>
    </w:p>
    <w:p w14:paraId="40814AF7" w14:textId="77777777" w:rsidR="00000000" w:rsidRDefault="00890A51">
      <w:pPr>
        <w:pStyle w:val="a0"/>
        <w:rPr>
          <w:rFonts w:hint="cs"/>
          <w:rtl/>
        </w:rPr>
      </w:pPr>
      <w:r>
        <w:rPr>
          <w:rFonts w:hint="cs"/>
          <w:rtl/>
        </w:rPr>
        <w:t xml:space="preserve">אתה התכוונת להצביע בעד ופיטרו אותך. התכוונת. </w:t>
      </w:r>
    </w:p>
    <w:p w14:paraId="3B25B96D" w14:textId="77777777" w:rsidR="00000000" w:rsidRDefault="00890A51">
      <w:pPr>
        <w:pStyle w:val="a0"/>
        <w:rPr>
          <w:rFonts w:hint="cs"/>
          <w:rtl/>
        </w:rPr>
      </w:pPr>
    </w:p>
    <w:p w14:paraId="31476051" w14:textId="77777777" w:rsidR="00000000" w:rsidRDefault="00890A51">
      <w:pPr>
        <w:pStyle w:val="af0"/>
        <w:rPr>
          <w:rtl/>
        </w:rPr>
      </w:pPr>
      <w:r>
        <w:rPr>
          <w:rFonts w:hint="eastAsia"/>
          <w:rtl/>
        </w:rPr>
        <w:t>צבי</w:t>
      </w:r>
      <w:r>
        <w:rPr>
          <w:rtl/>
        </w:rPr>
        <w:t xml:space="preserve"> הנדל (האיחוד הלאומי - ישראל ביתנו):</w:t>
      </w:r>
    </w:p>
    <w:p w14:paraId="1A46D57A" w14:textId="77777777" w:rsidR="00000000" w:rsidRDefault="00890A51">
      <w:pPr>
        <w:pStyle w:val="a0"/>
        <w:rPr>
          <w:rFonts w:hint="cs"/>
          <w:rtl/>
        </w:rPr>
      </w:pPr>
    </w:p>
    <w:p w14:paraId="2A7858D4" w14:textId="77777777" w:rsidR="00000000" w:rsidRDefault="00890A51">
      <w:pPr>
        <w:pStyle w:val="a0"/>
        <w:rPr>
          <w:rFonts w:hint="cs"/>
          <w:rtl/>
        </w:rPr>
      </w:pPr>
      <w:r>
        <w:rPr>
          <w:rFonts w:hint="cs"/>
          <w:rtl/>
        </w:rPr>
        <w:t xml:space="preserve">יש גבול לחוצפה. </w:t>
      </w:r>
    </w:p>
    <w:p w14:paraId="65F476A2" w14:textId="77777777" w:rsidR="00000000" w:rsidRDefault="00890A51">
      <w:pPr>
        <w:pStyle w:val="a0"/>
        <w:rPr>
          <w:rFonts w:hint="cs"/>
          <w:rtl/>
        </w:rPr>
      </w:pPr>
    </w:p>
    <w:p w14:paraId="6E7818D7" w14:textId="77777777" w:rsidR="00000000" w:rsidRDefault="00890A51">
      <w:pPr>
        <w:pStyle w:val="-"/>
        <w:rPr>
          <w:rtl/>
        </w:rPr>
      </w:pPr>
      <w:bookmarkStart w:id="535" w:name="FS000000474T30_06_2004_16_42_05C"/>
      <w:bookmarkEnd w:id="535"/>
      <w:r>
        <w:rPr>
          <w:rtl/>
        </w:rPr>
        <w:t>השר גדעון עזרא:</w:t>
      </w:r>
    </w:p>
    <w:p w14:paraId="105DD0D7" w14:textId="77777777" w:rsidR="00000000" w:rsidRDefault="00890A51">
      <w:pPr>
        <w:pStyle w:val="a0"/>
        <w:rPr>
          <w:rtl/>
        </w:rPr>
      </w:pPr>
    </w:p>
    <w:p w14:paraId="7A218EC2" w14:textId="77777777" w:rsidR="00000000" w:rsidRDefault="00890A51">
      <w:pPr>
        <w:pStyle w:val="a0"/>
        <w:rPr>
          <w:rFonts w:hint="cs"/>
          <w:rtl/>
        </w:rPr>
      </w:pPr>
      <w:r>
        <w:rPr>
          <w:rFonts w:hint="cs"/>
          <w:rtl/>
        </w:rPr>
        <w:t>לסיום, מאחר שהנושא הזה רגיש, וודאי שלא כולנו יודעים את הכול, אני מציע להעביר את הנושא לטיפולה של ועדת החוץ והביטח</w:t>
      </w:r>
      <w:r>
        <w:rPr>
          <w:rFonts w:hint="cs"/>
          <w:rtl/>
        </w:rPr>
        <w:t xml:space="preserve">ון. תודה. </w:t>
      </w:r>
    </w:p>
    <w:p w14:paraId="746EB3B1" w14:textId="77777777" w:rsidR="00000000" w:rsidRDefault="00890A51">
      <w:pPr>
        <w:pStyle w:val="a0"/>
        <w:rPr>
          <w:rFonts w:hint="cs"/>
          <w:rtl/>
        </w:rPr>
      </w:pPr>
    </w:p>
    <w:p w14:paraId="55F07A05"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0586013D" w14:textId="77777777" w:rsidR="00000000" w:rsidRDefault="00890A51">
      <w:pPr>
        <w:pStyle w:val="a0"/>
        <w:rPr>
          <w:rFonts w:hint="cs"/>
          <w:rtl/>
        </w:rPr>
      </w:pPr>
    </w:p>
    <w:p w14:paraId="00EA3876" w14:textId="77777777" w:rsidR="00000000" w:rsidRDefault="00890A51">
      <w:pPr>
        <w:pStyle w:val="a0"/>
        <w:rPr>
          <w:rFonts w:hint="cs"/>
          <w:rtl/>
        </w:rPr>
      </w:pPr>
      <w:r>
        <w:rPr>
          <w:rFonts w:hint="cs"/>
          <w:rtl/>
        </w:rPr>
        <w:t xml:space="preserve">תודה רבה לשר המקשר בין הממשלה לכנסת, שהציע להעביר את הנושא לוועדה - הוא מציע לוועדת החוץ והביטחון. תיכף נראה. יש גם הצעות אחרות. חבר הכנסת נסים זאב, תציע לנו הצעה אחרת, בבקשה. במסגרת דקה. </w:t>
      </w:r>
    </w:p>
    <w:p w14:paraId="3484BC4B" w14:textId="77777777" w:rsidR="00000000" w:rsidRDefault="00890A51">
      <w:pPr>
        <w:pStyle w:val="a0"/>
        <w:rPr>
          <w:rFonts w:hint="cs"/>
          <w:rtl/>
        </w:rPr>
      </w:pPr>
    </w:p>
    <w:p w14:paraId="63385047" w14:textId="77777777" w:rsidR="00000000" w:rsidRDefault="00890A51">
      <w:pPr>
        <w:pStyle w:val="a"/>
        <w:rPr>
          <w:rtl/>
        </w:rPr>
      </w:pPr>
      <w:bookmarkStart w:id="536" w:name="FS000000490T30_06_2004_16_43_43"/>
      <w:bookmarkStart w:id="537" w:name="_Toc77593467"/>
      <w:bookmarkEnd w:id="536"/>
      <w:r>
        <w:rPr>
          <w:rFonts w:hint="eastAsia"/>
          <w:rtl/>
        </w:rPr>
        <w:t>נסים</w:t>
      </w:r>
      <w:r>
        <w:rPr>
          <w:rtl/>
        </w:rPr>
        <w:t xml:space="preserve"> זאב (ש"ס):</w:t>
      </w:r>
      <w:bookmarkEnd w:id="537"/>
    </w:p>
    <w:p w14:paraId="026CA0A1" w14:textId="77777777" w:rsidR="00000000" w:rsidRDefault="00890A51">
      <w:pPr>
        <w:pStyle w:val="a0"/>
        <w:rPr>
          <w:rFonts w:hint="cs"/>
          <w:rtl/>
        </w:rPr>
      </w:pPr>
    </w:p>
    <w:p w14:paraId="1C5B00C7" w14:textId="77777777" w:rsidR="00000000" w:rsidRDefault="00890A51">
      <w:pPr>
        <w:pStyle w:val="a0"/>
        <w:rPr>
          <w:rFonts w:hint="cs"/>
          <w:rtl/>
        </w:rPr>
      </w:pPr>
      <w:r>
        <w:rPr>
          <w:rFonts w:hint="cs"/>
          <w:rtl/>
        </w:rPr>
        <w:t>אדוני היוש</w:t>
      </w:r>
      <w:r>
        <w:rPr>
          <w:rFonts w:hint="cs"/>
          <w:rtl/>
        </w:rPr>
        <w:t>ב-ראש, כבוד השר, שמענו את ההתלהמות של חבר הכנסת כבל, כאילו היום הכריז הרב של הכותל לשפוך את דמו, דמם. איך אתה יוצא מתוך הנחה כזאת, גם אם הוא פסק איזו הלכה לפי דעתו? העניין של עקירת יישובים מארץ-ישראל, אין בזה כדי לעקור דמו של מישהו, חלילה וחס. לא כך הם פני</w:t>
      </w:r>
      <w:r>
        <w:rPr>
          <w:rFonts w:hint="cs"/>
          <w:rtl/>
        </w:rPr>
        <w:t xml:space="preserve"> הדברים, וחבל מאוד שאתה מסיק באופן נחרץ את המסקנות הלא-נכונות. </w:t>
      </w:r>
    </w:p>
    <w:p w14:paraId="6A39A64A" w14:textId="77777777" w:rsidR="00000000" w:rsidRDefault="00890A51">
      <w:pPr>
        <w:pStyle w:val="a0"/>
        <w:rPr>
          <w:rFonts w:hint="cs"/>
          <w:rtl/>
        </w:rPr>
      </w:pPr>
    </w:p>
    <w:p w14:paraId="40AD471D" w14:textId="77777777" w:rsidR="00000000" w:rsidRDefault="00890A51">
      <w:pPr>
        <w:pStyle w:val="af0"/>
        <w:rPr>
          <w:rtl/>
        </w:rPr>
      </w:pPr>
      <w:r>
        <w:rPr>
          <w:rFonts w:hint="eastAsia"/>
          <w:rtl/>
        </w:rPr>
        <w:t>איתן</w:t>
      </w:r>
      <w:r>
        <w:rPr>
          <w:rtl/>
        </w:rPr>
        <w:t xml:space="preserve"> כבל (העבודה-מימד):</w:t>
      </w:r>
    </w:p>
    <w:p w14:paraId="528E0265" w14:textId="77777777" w:rsidR="00000000" w:rsidRDefault="00890A51">
      <w:pPr>
        <w:pStyle w:val="a0"/>
        <w:rPr>
          <w:rFonts w:hint="cs"/>
          <w:rtl/>
        </w:rPr>
      </w:pPr>
    </w:p>
    <w:p w14:paraId="2CFEB4E2" w14:textId="77777777" w:rsidR="00000000" w:rsidRDefault="00890A51">
      <w:pPr>
        <w:pStyle w:val="a0"/>
        <w:ind w:left="719" w:firstLine="0"/>
        <w:rPr>
          <w:rFonts w:hint="cs"/>
          <w:rtl/>
        </w:rPr>
      </w:pPr>
      <w:r>
        <w:rPr>
          <w:rFonts w:hint="cs"/>
          <w:rtl/>
        </w:rPr>
        <w:t>-  -  - עשב שוטה - - -</w:t>
      </w:r>
    </w:p>
    <w:p w14:paraId="426E13EC" w14:textId="77777777" w:rsidR="00000000" w:rsidRDefault="00890A51">
      <w:pPr>
        <w:pStyle w:val="a0"/>
        <w:rPr>
          <w:rFonts w:hint="cs"/>
          <w:rtl/>
        </w:rPr>
      </w:pPr>
    </w:p>
    <w:p w14:paraId="13FF2C10" w14:textId="77777777" w:rsidR="00000000" w:rsidRDefault="00890A51">
      <w:pPr>
        <w:pStyle w:val="-"/>
        <w:rPr>
          <w:rtl/>
        </w:rPr>
      </w:pPr>
      <w:bookmarkStart w:id="538" w:name="FS000000490T30_06_2004_16_45_09C"/>
      <w:bookmarkEnd w:id="538"/>
      <w:r>
        <w:rPr>
          <w:rtl/>
        </w:rPr>
        <w:t>נסים זאב (ש"ס):</w:t>
      </w:r>
    </w:p>
    <w:p w14:paraId="3F4A27CC" w14:textId="77777777" w:rsidR="00000000" w:rsidRDefault="00890A51">
      <w:pPr>
        <w:pStyle w:val="a0"/>
        <w:rPr>
          <w:rtl/>
        </w:rPr>
      </w:pPr>
    </w:p>
    <w:p w14:paraId="1AE5899D" w14:textId="77777777" w:rsidR="00000000" w:rsidRDefault="00890A51">
      <w:pPr>
        <w:pStyle w:val="a0"/>
        <w:rPr>
          <w:rFonts w:hint="cs"/>
          <w:rtl/>
        </w:rPr>
      </w:pPr>
      <w:r>
        <w:rPr>
          <w:rFonts w:hint="cs"/>
          <w:rtl/>
        </w:rPr>
        <w:t xml:space="preserve">גם אם לפי דעתך מדובר בעשב שוטה, עדיין הוא לא רוצח והוא לא התיר דמו של איש. אני מבקש לא להתנהג כל כך בקיצוניות. </w:t>
      </w:r>
    </w:p>
    <w:p w14:paraId="72DD10F7" w14:textId="77777777" w:rsidR="00000000" w:rsidRDefault="00890A51">
      <w:pPr>
        <w:pStyle w:val="a0"/>
        <w:rPr>
          <w:rFonts w:hint="cs"/>
          <w:rtl/>
        </w:rPr>
      </w:pPr>
    </w:p>
    <w:p w14:paraId="25E0D821" w14:textId="77777777" w:rsidR="00000000" w:rsidRDefault="00890A51">
      <w:pPr>
        <w:pStyle w:val="af0"/>
        <w:rPr>
          <w:rFonts w:hint="cs"/>
          <w:rtl/>
        </w:rPr>
      </w:pPr>
      <w:r>
        <w:rPr>
          <w:rFonts w:hint="cs"/>
          <w:rtl/>
        </w:rPr>
        <w:t xml:space="preserve">היו"ר </w:t>
      </w:r>
      <w:r>
        <w:rPr>
          <w:rFonts w:hint="eastAsia"/>
          <w:rtl/>
        </w:rPr>
        <w:t>יולי</w:t>
      </w:r>
      <w:r>
        <w:rPr>
          <w:rtl/>
        </w:rPr>
        <w:t>-י</w:t>
      </w:r>
      <w:r>
        <w:rPr>
          <w:rtl/>
        </w:rPr>
        <w:t>ואל אדלשטיין</w:t>
      </w:r>
      <w:r>
        <w:rPr>
          <w:rFonts w:hint="cs"/>
          <w:rtl/>
        </w:rPr>
        <w:t>:</w:t>
      </w:r>
    </w:p>
    <w:p w14:paraId="3DD04254" w14:textId="77777777" w:rsidR="00000000" w:rsidRDefault="00890A51">
      <w:pPr>
        <w:pStyle w:val="a0"/>
        <w:rPr>
          <w:rFonts w:hint="cs"/>
          <w:rtl/>
        </w:rPr>
      </w:pPr>
    </w:p>
    <w:p w14:paraId="798D7045" w14:textId="77777777" w:rsidR="00000000" w:rsidRDefault="00890A51">
      <w:pPr>
        <w:pStyle w:val="a0"/>
        <w:rPr>
          <w:rFonts w:hint="cs"/>
          <w:rtl/>
        </w:rPr>
      </w:pPr>
      <w:r>
        <w:rPr>
          <w:rFonts w:hint="cs"/>
          <w:rtl/>
        </w:rPr>
        <w:t xml:space="preserve">תודה רבה, חבר הכנסת נסים זאב. גם חבר הכנסת איוב קרא מבקש להציע הצעה אחרת. בבקשה, אדוני. </w:t>
      </w:r>
    </w:p>
    <w:p w14:paraId="42190C84" w14:textId="77777777" w:rsidR="00000000" w:rsidRDefault="00890A51">
      <w:pPr>
        <w:pStyle w:val="a0"/>
        <w:rPr>
          <w:rFonts w:hint="cs"/>
          <w:rtl/>
        </w:rPr>
      </w:pPr>
    </w:p>
    <w:p w14:paraId="5601EAC2" w14:textId="77777777" w:rsidR="00000000" w:rsidRDefault="00890A51">
      <w:pPr>
        <w:pStyle w:val="a"/>
        <w:rPr>
          <w:rtl/>
        </w:rPr>
      </w:pPr>
      <w:bookmarkStart w:id="539" w:name="FS000000475T30_06_2004_16_46_07"/>
      <w:bookmarkStart w:id="540" w:name="_Toc77593468"/>
      <w:bookmarkEnd w:id="539"/>
      <w:r>
        <w:rPr>
          <w:rFonts w:hint="eastAsia"/>
          <w:rtl/>
        </w:rPr>
        <w:t>איוב</w:t>
      </w:r>
      <w:r>
        <w:rPr>
          <w:rtl/>
        </w:rPr>
        <w:t xml:space="preserve"> קרא (הליכוד):</w:t>
      </w:r>
      <w:bookmarkEnd w:id="540"/>
    </w:p>
    <w:p w14:paraId="22980745" w14:textId="77777777" w:rsidR="00000000" w:rsidRDefault="00890A51">
      <w:pPr>
        <w:pStyle w:val="a0"/>
        <w:rPr>
          <w:rFonts w:hint="cs"/>
          <w:rtl/>
        </w:rPr>
      </w:pPr>
    </w:p>
    <w:p w14:paraId="3D5BA008" w14:textId="77777777" w:rsidR="00000000" w:rsidRDefault="00890A51">
      <w:pPr>
        <w:pStyle w:val="a0"/>
        <w:rPr>
          <w:rFonts w:hint="cs"/>
          <w:rtl/>
        </w:rPr>
      </w:pPr>
      <w:r>
        <w:rPr>
          <w:rFonts w:hint="cs"/>
          <w:rtl/>
        </w:rPr>
        <w:t>אדוני היושב-ראש, חברי חברי הכנסת, כשאנחנו רחוקים מהמציאות המרה שנכפית עלינו יום-יום, שעה-שעה, קל לנו לבקר קריאות של רבנים, לבקר דבר</w:t>
      </w:r>
      <w:r>
        <w:rPr>
          <w:rFonts w:hint="cs"/>
          <w:rtl/>
        </w:rPr>
        <w:t xml:space="preserve"> שהוא לא לרוחנו. אנחנו ראינו היום, בוועדת העבודה והרווחה, איך פרנסי העיר שדרות בוכים, בוכים באמת על המצב הנוראי שנכפה עליהם. רצים מהר, ממנים צוות במשרד המשפטים לנהל או לפעול או להביא עמדות שונות, אופרטיביות, הייתי קורא להן, והם לא חושבים איך מרגישים בשדרות</w:t>
      </w:r>
      <w:r>
        <w:rPr>
          <w:rFonts w:hint="cs"/>
          <w:rtl/>
        </w:rPr>
        <w:t xml:space="preserve">, באופקים. למה לא למנות ולשאול אותם תושבים: מה חסר לכם במצב הזה? הרי אם תתנתק מהאזור ההוא, כל ה"קסאמים" והארטילריה וה"קטיושות" יהיו בתוך המדינה. על מה אנחנו מדברים. מי שחושב שמפה תבוא הישועה או הברכה, לא יודע על מה הוא מדבר בכלל. </w:t>
      </w:r>
    </w:p>
    <w:p w14:paraId="7F17350F" w14:textId="77777777" w:rsidR="00000000" w:rsidRDefault="00890A51">
      <w:pPr>
        <w:pStyle w:val="a0"/>
        <w:rPr>
          <w:rFonts w:hint="cs"/>
          <w:rtl/>
        </w:rPr>
      </w:pPr>
    </w:p>
    <w:p w14:paraId="385B7EB4" w14:textId="77777777" w:rsidR="00000000" w:rsidRDefault="00890A51">
      <w:pPr>
        <w:pStyle w:val="af0"/>
        <w:rPr>
          <w:rFonts w:hint="cs"/>
          <w:rtl/>
        </w:rPr>
      </w:pPr>
      <w:r>
        <w:rPr>
          <w:rFonts w:hint="cs"/>
          <w:rtl/>
        </w:rPr>
        <w:t xml:space="preserve">היו"ר </w:t>
      </w:r>
      <w:r>
        <w:rPr>
          <w:rFonts w:hint="eastAsia"/>
          <w:rtl/>
        </w:rPr>
        <w:t>יולי</w:t>
      </w:r>
      <w:r>
        <w:rPr>
          <w:rtl/>
        </w:rPr>
        <w:t>-יואל אדלשטיין</w:t>
      </w:r>
      <w:r>
        <w:rPr>
          <w:rFonts w:hint="cs"/>
          <w:rtl/>
        </w:rPr>
        <w:t>:</w:t>
      </w:r>
    </w:p>
    <w:p w14:paraId="29189BC7" w14:textId="77777777" w:rsidR="00000000" w:rsidRDefault="00890A51">
      <w:pPr>
        <w:pStyle w:val="a0"/>
        <w:rPr>
          <w:rFonts w:hint="cs"/>
          <w:rtl/>
        </w:rPr>
      </w:pPr>
    </w:p>
    <w:p w14:paraId="301CF9B6" w14:textId="77777777" w:rsidR="00000000" w:rsidRDefault="00890A51">
      <w:pPr>
        <w:pStyle w:val="a0"/>
        <w:rPr>
          <w:rFonts w:hint="cs"/>
          <w:rtl/>
        </w:rPr>
      </w:pPr>
      <w:r>
        <w:rPr>
          <w:rFonts w:hint="cs"/>
          <w:rtl/>
        </w:rPr>
        <w:t xml:space="preserve">חבר הכנסת צבי הנדל, בבקשה. הצעה אחרת. </w:t>
      </w:r>
    </w:p>
    <w:p w14:paraId="62A47B7B" w14:textId="77777777" w:rsidR="00000000" w:rsidRDefault="00890A51">
      <w:pPr>
        <w:pStyle w:val="a0"/>
        <w:rPr>
          <w:rFonts w:hint="cs"/>
          <w:rtl/>
        </w:rPr>
      </w:pPr>
    </w:p>
    <w:p w14:paraId="5B21F8A5" w14:textId="77777777" w:rsidR="00000000" w:rsidRDefault="00890A51">
      <w:pPr>
        <w:pStyle w:val="a"/>
        <w:rPr>
          <w:rtl/>
        </w:rPr>
      </w:pPr>
      <w:bookmarkStart w:id="541" w:name="FS000000412T30_06_2004_16_49_23"/>
      <w:bookmarkStart w:id="542" w:name="_Toc77593469"/>
      <w:bookmarkEnd w:id="541"/>
      <w:r>
        <w:rPr>
          <w:rFonts w:hint="eastAsia"/>
          <w:rtl/>
        </w:rPr>
        <w:t>צבי</w:t>
      </w:r>
      <w:r>
        <w:rPr>
          <w:rtl/>
        </w:rPr>
        <w:t xml:space="preserve"> הנדל (האיחוד הלאומי - ישראל ביתנו):</w:t>
      </w:r>
      <w:bookmarkEnd w:id="542"/>
    </w:p>
    <w:p w14:paraId="414CBF69" w14:textId="77777777" w:rsidR="00000000" w:rsidRDefault="00890A51">
      <w:pPr>
        <w:pStyle w:val="a0"/>
        <w:rPr>
          <w:rFonts w:hint="cs"/>
          <w:rtl/>
        </w:rPr>
      </w:pPr>
    </w:p>
    <w:p w14:paraId="38580772" w14:textId="77777777" w:rsidR="00000000" w:rsidRDefault="00890A51">
      <w:pPr>
        <w:pStyle w:val="a0"/>
        <w:rPr>
          <w:rFonts w:hint="cs"/>
          <w:rtl/>
        </w:rPr>
      </w:pPr>
      <w:r>
        <w:rPr>
          <w:rFonts w:hint="cs"/>
          <w:rtl/>
        </w:rPr>
        <w:t>אדוני היושב בראש, חברי חברי הכנסת, אני מציע להסיר את ההצעה מסדר-היום. אני יודע בוודאות מוחלטת, שמלחמת אחים על-ידי גוש-קטיף לא תהיה לעולם. אם יש מישהו שמחרחר ריב, זה ראש הממ</w:t>
      </w:r>
      <w:r>
        <w:rPr>
          <w:rFonts w:hint="cs"/>
          <w:rtl/>
        </w:rPr>
        <w:t>שלה והממשלה שהוא עומד בראשה, שהיא, אולי, רוצה להתסיס את השטח, על-ידי כל מיני הפרחות של האשמות, וליצור דה-לגיטימציה.</w:t>
      </w:r>
    </w:p>
    <w:p w14:paraId="24227443" w14:textId="77777777" w:rsidR="00000000" w:rsidRDefault="00890A51">
      <w:pPr>
        <w:pStyle w:val="a0"/>
        <w:rPr>
          <w:rFonts w:hint="cs"/>
          <w:rtl/>
        </w:rPr>
      </w:pPr>
    </w:p>
    <w:p w14:paraId="58D2EBA1" w14:textId="77777777" w:rsidR="00000000" w:rsidRDefault="00890A51">
      <w:pPr>
        <w:pStyle w:val="a0"/>
        <w:rPr>
          <w:rFonts w:hint="cs"/>
          <w:rtl/>
        </w:rPr>
      </w:pPr>
      <w:r>
        <w:rPr>
          <w:rFonts w:hint="cs"/>
          <w:rtl/>
        </w:rPr>
        <w:t>כבר בשבוע הזה ראינו את פרי הבאושים שהרמטכ"ל הזהיר מפניו - אם תלכו על תוכנית התנתקות, זה נותן רוח גבית לטרור. הנה הרוח הגבית. קיבלנו אותה הש</w:t>
      </w:r>
      <w:r>
        <w:rPr>
          <w:rFonts w:hint="cs"/>
          <w:rtl/>
        </w:rPr>
        <w:t xml:space="preserve">בוע. </w:t>
      </w:r>
    </w:p>
    <w:p w14:paraId="2EA66FA8" w14:textId="77777777" w:rsidR="00000000" w:rsidRDefault="00890A51">
      <w:pPr>
        <w:pStyle w:val="a0"/>
        <w:rPr>
          <w:rFonts w:hint="cs"/>
          <w:rtl/>
        </w:rPr>
      </w:pPr>
    </w:p>
    <w:p w14:paraId="421656A6" w14:textId="77777777" w:rsidR="00000000" w:rsidRDefault="00890A51">
      <w:pPr>
        <w:pStyle w:val="a0"/>
        <w:rPr>
          <w:rFonts w:hint="cs"/>
          <w:rtl/>
        </w:rPr>
      </w:pPr>
      <w:r>
        <w:rPr>
          <w:rFonts w:hint="cs"/>
          <w:rtl/>
        </w:rPr>
        <w:t>כל הנושא של ההתרעה על-ידי אנשים ששיתפו פעולה עם ישראל נעלם. לא היה אפשר לדעת על החפירות, כי המודיעין נהרס, כי מה פתאום שירגישו מחויבות לצה"ל, שפעם הרגישו כלפיו מחויבות. היום הם יהיו מחויבים לראשי ה"חמאס".</w:t>
      </w:r>
    </w:p>
    <w:p w14:paraId="6E06F73E" w14:textId="77777777" w:rsidR="00000000" w:rsidRDefault="00890A51">
      <w:pPr>
        <w:pStyle w:val="a0"/>
        <w:rPr>
          <w:rFonts w:hint="cs"/>
          <w:rtl/>
        </w:rPr>
      </w:pPr>
    </w:p>
    <w:p w14:paraId="1C47F6AB" w14:textId="77777777" w:rsidR="00000000" w:rsidRDefault="00890A51">
      <w:pPr>
        <w:pStyle w:val="af1"/>
        <w:rPr>
          <w:rtl/>
        </w:rPr>
      </w:pPr>
      <w:r>
        <w:rPr>
          <w:rtl/>
        </w:rPr>
        <w:t>היו"ר</w:t>
      </w:r>
      <w:r>
        <w:rPr>
          <w:rFonts w:hint="cs"/>
          <w:rtl/>
        </w:rPr>
        <w:t xml:space="preserve"> </w:t>
      </w:r>
      <w:r>
        <w:rPr>
          <w:rFonts w:hint="eastAsia"/>
          <w:rtl/>
        </w:rPr>
        <w:t>יולי</w:t>
      </w:r>
      <w:r>
        <w:rPr>
          <w:rtl/>
        </w:rPr>
        <w:t>-יואל אדלשטיין:</w:t>
      </w:r>
    </w:p>
    <w:p w14:paraId="0FCEBC64" w14:textId="77777777" w:rsidR="00000000" w:rsidRDefault="00890A51">
      <w:pPr>
        <w:pStyle w:val="a0"/>
        <w:rPr>
          <w:rtl/>
        </w:rPr>
      </w:pPr>
    </w:p>
    <w:p w14:paraId="091DF9A2" w14:textId="77777777" w:rsidR="00000000" w:rsidRDefault="00890A51">
      <w:pPr>
        <w:pStyle w:val="a0"/>
        <w:rPr>
          <w:rFonts w:hint="cs"/>
          <w:rtl/>
        </w:rPr>
      </w:pPr>
      <w:r>
        <w:rPr>
          <w:rFonts w:hint="cs"/>
          <w:rtl/>
        </w:rPr>
        <w:t>תודה רבה לחבר הכ</w:t>
      </w:r>
      <w:r>
        <w:rPr>
          <w:rFonts w:hint="cs"/>
          <w:rtl/>
        </w:rPr>
        <w:t>נסת צבי הנדל. חבר הכנסת אריה אלדד, בבקשה.</w:t>
      </w:r>
    </w:p>
    <w:p w14:paraId="5DFE8342" w14:textId="77777777" w:rsidR="00000000" w:rsidRDefault="00890A51">
      <w:pPr>
        <w:pStyle w:val="a0"/>
        <w:rPr>
          <w:rFonts w:hint="cs"/>
          <w:rtl/>
        </w:rPr>
      </w:pPr>
    </w:p>
    <w:p w14:paraId="07FE58CA" w14:textId="77777777" w:rsidR="00000000" w:rsidRDefault="00890A51">
      <w:pPr>
        <w:pStyle w:val="af0"/>
        <w:rPr>
          <w:rtl/>
        </w:rPr>
      </w:pPr>
      <w:r>
        <w:rPr>
          <w:rFonts w:hint="eastAsia"/>
          <w:rtl/>
        </w:rPr>
        <w:t>צבי</w:t>
      </w:r>
      <w:r>
        <w:rPr>
          <w:rtl/>
        </w:rPr>
        <w:t xml:space="preserve"> הנדל (האיחוד הלאומי - ישראל ביתנו):</w:t>
      </w:r>
    </w:p>
    <w:p w14:paraId="43A100BE" w14:textId="77777777" w:rsidR="00000000" w:rsidRDefault="00890A51">
      <w:pPr>
        <w:pStyle w:val="a0"/>
        <w:rPr>
          <w:rFonts w:hint="cs"/>
          <w:rtl/>
        </w:rPr>
      </w:pPr>
    </w:p>
    <w:p w14:paraId="12A65E2E" w14:textId="77777777" w:rsidR="00000000" w:rsidRDefault="00890A51">
      <w:pPr>
        <w:pStyle w:val="a0"/>
        <w:rPr>
          <w:rFonts w:hint="cs"/>
          <w:rtl/>
        </w:rPr>
      </w:pPr>
      <w:r>
        <w:rPr>
          <w:rFonts w:hint="cs"/>
          <w:rtl/>
        </w:rPr>
        <w:t>הם בוכים.</w:t>
      </w:r>
    </w:p>
    <w:p w14:paraId="1377C66F" w14:textId="77777777" w:rsidR="00000000" w:rsidRDefault="00890A51">
      <w:pPr>
        <w:pStyle w:val="a0"/>
        <w:rPr>
          <w:rFonts w:hint="cs"/>
          <w:rtl/>
        </w:rPr>
      </w:pPr>
    </w:p>
    <w:p w14:paraId="75043AE1" w14:textId="77777777" w:rsidR="00000000" w:rsidRDefault="00890A51">
      <w:pPr>
        <w:pStyle w:val="af0"/>
        <w:rPr>
          <w:rtl/>
        </w:rPr>
      </w:pPr>
      <w:r>
        <w:rPr>
          <w:rFonts w:hint="eastAsia"/>
          <w:rtl/>
        </w:rPr>
        <w:t>השר</w:t>
      </w:r>
      <w:r>
        <w:rPr>
          <w:rtl/>
        </w:rPr>
        <w:t xml:space="preserve"> גדעון עזרא:</w:t>
      </w:r>
    </w:p>
    <w:p w14:paraId="3E53D089" w14:textId="77777777" w:rsidR="00000000" w:rsidRDefault="00890A51">
      <w:pPr>
        <w:pStyle w:val="a0"/>
        <w:rPr>
          <w:rFonts w:hint="cs"/>
          <w:rtl/>
        </w:rPr>
      </w:pPr>
    </w:p>
    <w:p w14:paraId="3073E8EB" w14:textId="77777777" w:rsidR="00000000" w:rsidRDefault="00890A51">
      <w:pPr>
        <w:pStyle w:val="a0"/>
        <w:rPr>
          <w:rFonts w:hint="cs"/>
          <w:rtl/>
        </w:rPr>
      </w:pPr>
      <w:r>
        <w:rPr>
          <w:rFonts w:hint="cs"/>
          <w:rtl/>
        </w:rPr>
        <w:t>איך אתה יודע?</w:t>
      </w:r>
    </w:p>
    <w:p w14:paraId="69BB4E58" w14:textId="77777777" w:rsidR="00000000" w:rsidRDefault="00890A51">
      <w:pPr>
        <w:pStyle w:val="a0"/>
        <w:rPr>
          <w:rFonts w:hint="cs"/>
          <w:rtl/>
        </w:rPr>
      </w:pPr>
    </w:p>
    <w:p w14:paraId="51B9710A" w14:textId="77777777" w:rsidR="00000000" w:rsidRDefault="00890A51">
      <w:pPr>
        <w:pStyle w:val="af0"/>
        <w:rPr>
          <w:rtl/>
        </w:rPr>
      </w:pPr>
      <w:r>
        <w:rPr>
          <w:rFonts w:hint="eastAsia"/>
          <w:rtl/>
        </w:rPr>
        <w:t>צבי</w:t>
      </w:r>
      <w:r>
        <w:rPr>
          <w:rtl/>
        </w:rPr>
        <w:t xml:space="preserve"> הנדל (האיחוד הלאומי - ישראל ביתנו):</w:t>
      </w:r>
    </w:p>
    <w:p w14:paraId="52327C20" w14:textId="77777777" w:rsidR="00000000" w:rsidRDefault="00890A51">
      <w:pPr>
        <w:pStyle w:val="a0"/>
        <w:rPr>
          <w:rFonts w:hint="cs"/>
          <w:rtl/>
        </w:rPr>
      </w:pPr>
    </w:p>
    <w:p w14:paraId="75D0BC40" w14:textId="77777777" w:rsidR="00000000" w:rsidRDefault="00890A51">
      <w:pPr>
        <w:pStyle w:val="a0"/>
        <w:rPr>
          <w:rFonts w:hint="cs"/>
          <w:rtl/>
        </w:rPr>
      </w:pPr>
      <w:r>
        <w:rPr>
          <w:rFonts w:hint="cs"/>
          <w:rtl/>
        </w:rPr>
        <w:t>אני מדבר אתם.</w:t>
      </w:r>
    </w:p>
    <w:p w14:paraId="63D2E147" w14:textId="77777777" w:rsidR="00000000" w:rsidRDefault="00890A51">
      <w:pPr>
        <w:pStyle w:val="a0"/>
        <w:rPr>
          <w:rFonts w:hint="cs"/>
          <w:rtl/>
        </w:rPr>
      </w:pPr>
    </w:p>
    <w:p w14:paraId="2C194EB7" w14:textId="77777777" w:rsidR="00000000" w:rsidRDefault="00890A51">
      <w:pPr>
        <w:pStyle w:val="af1"/>
        <w:rPr>
          <w:rtl/>
        </w:rPr>
      </w:pPr>
      <w:r>
        <w:rPr>
          <w:rtl/>
        </w:rPr>
        <w:t>היו"ר</w:t>
      </w:r>
      <w:r>
        <w:rPr>
          <w:rFonts w:hint="cs"/>
          <w:rtl/>
        </w:rPr>
        <w:t xml:space="preserve"> </w:t>
      </w:r>
      <w:r>
        <w:rPr>
          <w:rFonts w:hint="eastAsia"/>
          <w:rtl/>
        </w:rPr>
        <w:t>יולי</w:t>
      </w:r>
      <w:r>
        <w:rPr>
          <w:rtl/>
        </w:rPr>
        <w:t>-יואל אדלשטיין:</w:t>
      </w:r>
    </w:p>
    <w:p w14:paraId="61ED87DD" w14:textId="77777777" w:rsidR="00000000" w:rsidRDefault="00890A51">
      <w:pPr>
        <w:pStyle w:val="a0"/>
        <w:rPr>
          <w:rFonts w:hint="cs"/>
          <w:rtl/>
        </w:rPr>
      </w:pPr>
    </w:p>
    <w:p w14:paraId="70820AC4" w14:textId="77777777" w:rsidR="00000000" w:rsidRDefault="00890A51">
      <w:pPr>
        <w:pStyle w:val="a0"/>
        <w:rPr>
          <w:rFonts w:hint="cs"/>
          <w:rtl/>
        </w:rPr>
      </w:pPr>
      <w:r>
        <w:rPr>
          <w:rFonts w:hint="cs"/>
          <w:rtl/>
        </w:rPr>
        <w:t>חבר הכנסת צבי הנדל, חברך לסיעה מבקש להציע הצעה</w:t>
      </w:r>
      <w:r>
        <w:rPr>
          <w:rFonts w:hint="cs"/>
          <w:rtl/>
        </w:rPr>
        <w:t xml:space="preserve"> אחרת. בבקשה, אדוני.</w:t>
      </w:r>
    </w:p>
    <w:p w14:paraId="47E3E71B" w14:textId="77777777" w:rsidR="00000000" w:rsidRDefault="00890A51">
      <w:pPr>
        <w:pStyle w:val="a0"/>
        <w:rPr>
          <w:rFonts w:hint="cs"/>
          <w:rtl/>
        </w:rPr>
      </w:pPr>
    </w:p>
    <w:p w14:paraId="0D25D1DA" w14:textId="77777777" w:rsidR="00000000" w:rsidRDefault="00890A51">
      <w:pPr>
        <w:pStyle w:val="a"/>
        <w:rPr>
          <w:rtl/>
        </w:rPr>
      </w:pPr>
      <w:bookmarkStart w:id="543" w:name="FS000001055T30_06_2004_16_21_24"/>
      <w:bookmarkStart w:id="544" w:name="_Toc77593470"/>
      <w:bookmarkEnd w:id="543"/>
      <w:r>
        <w:rPr>
          <w:rFonts w:hint="eastAsia"/>
          <w:rtl/>
        </w:rPr>
        <w:t>אריה</w:t>
      </w:r>
      <w:r>
        <w:rPr>
          <w:rtl/>
        </w:rPr>
        <w:t xml:space="preserve"> אלדד (האיחוד הלאומי - ישראל ביתנו):</w:t>
      </w:r>
      <w:bookmarkEnd w:id="544"/>
    </w:p>
    <w:p w14:paraId="7EF03FE7" w14:textId="77777777" w:rsidR="00000000" w:rsidRDefault="00890A51">
      <w:pPr>
        <w:pStyle w:val="a0"/>
        <w:rPr>
          <w:rFonts w:hint="cs"/>
          <w:rtl/>
        </w:rPr>
      </w:pPr>
    </w:p>
    <w:p w14:paraId="61D08B75" w14:textId="77777777" w:rsidR="00000000" w:rsidRDefault="00890A51">
      <w:pPr>
        <w:pStyle w:val="a0"/>
        <w:rPr>
          <w:rFonts w:hint="cs"/>
          <w:rtl/>
        </w:rPr>
      </w:pPr>
      <w:r>
        <w:rPr>
          <w:rFonts w:hint="cs"/>
          <w:rtl/>
        </w:rPr>
        <w:t>אדוני היושב-ראש, אדוני השר, חברי הכנסת, אסור לנו להכניס את צה"ל לעין הסערה הזאת. אם יש ויכוחים בעם ישראל בשאלה כל כך חוצה-עם, אסור שהצבא יהיה מעורב בה. אסור לנו לאפשר באיזו צורה סרבנות מימין א</w:t>
      </w:r>
      <w:r>
        <w:rPr>
          <w:rFonts w:hint="cs"/>
          <w:rtl/>
        </w:rPr>
        <w:t xml:space="preserve">ו משמאל בשאלות כאלה. </w:t>
      </w:r>
    </w:p>
    <w:p w14:paraId="1883022A" w14:textId="77777777" w:rsidR="00000000" w:rsidRDefault="00890A51">
      <w:pPr>
        <w:pStyle w:val="a0"/>
        <w:rPr>
          <w:rFonts w:hint="cs"/>
          <w:rtl/>
        </w:rPr>
      </w:pPr>
    </w:p>
    <w:p w14:paraId="74F6C5FE" w14:textId="77777777" w:rsidR="00000000" w:rsidRDefault="00890A51">
      <w:pPr>
        <w:pStyle w:val="a0"/>
        <w:rPr>
          <w:rFonts w:hint="cs"/>
          <w:rtl/>
        </w:rPr>
      </w:pPr>
      <w:r>
        <w:rPr>
          <w:rFonts w:hint="cs"/>
          <w:rtl/>
        </w:rPr>
        <w:t xml:space="preserve">בשבוע הבא תונח על שולחן הכנסת הצעת חוק שאומרת שהצבא איננו קשור בפינוי יישובים, ואם צריך לפנות, ואם השר עזרא סבור שמוכרחים לפנות, שיקימו יחידות משטרה שיעסקו בפינוי. צה"ל לא יהיה מעורב בדבר הזה. </w:t>
      </w:r>
    </w:p>
    <w:p w14:paraId="3A169F14" w14:textId="77777777" w:rsidR="00000000" w:rsidRDefault="00890A51">
      <w:pPr>
        <w:pStyle w:val="a0"/>
        <w:rPr>
          <w:rFonts w:hint="cs"/>
          <w:rtl/>
        </w:rPr>
      </w:pPr>
    </w:p>
    <w:p w14:paraId="10E19B35" w14:textId="77777777" w:rsidR="00000000" w:rsidRDefault="00890A51">
      <w:pPr>
        <w:pStyle w:val="a0"/>
        <w:rPr>
          <w:rFonts w:hint="cs"/>
          <w:rtl/>
        </w:rPr>
      </w:pPr>
      <w:r>
        <w:rPr>
          <w:rFonts w:hint="cs"/>
          <w:rtl/>
        </w:rPr>
        <w:t>אני מציע להסיר את ההצעה מסדר-היום.</w:t>
      </w:r>
    </w:p>
    <w:p w14:paraId="3A0C0B08" w14:textId="77777777" w:rsidR="00000000" w:rsidRDefault="00890A51">
      <w:pPr>
        <w:pStyle w:val="af1"/>
        <w:rPr>
          <w:rtl/>
        </w:rPr>
      </w:pPr>
    </w:p>
    <w:p w14:paraId="7B101662" w14:textId="77777777" w:rsidR="00000000" w:rsidRDefault="00890A51">
      <w:pPr>
        <w:pStyle w:val="af1"/>
        <w:rPr>
          <w:rFonts w:hint="cs"/>
          <w:rtl/>
        </w:rPr>
      </w:pPr>
      <w:r>
        <w:rPr>
          <w:rtl/>
        </w:rPr>
        <w:t>הי</w:t>
      </w:r>
      <w:r>
        <w:rPr>
          <w:rtl/>
        </w:rPr>
        <w:t>ו"ר</w:t>
      </w:r>
      <w:r>
        <w:rPr>
          <w:rFonts w:hint="cs"/>
          <w:rtl/>
        </w:rPr>
        <w:t xml:space="preserve"> </w:t>
      </w:r>
      <w:r>
        <w:rPr>
          <w:rFonts w:hint="eastAsia"/>
          <w:rtl/>
        </w:rPr>
        <w:t>יולי</w:t>
      </w:r>
      <w:r>
        <w:rPr>
          <w:rtl/>
        </w:rPr>
        <w:t>-יואל אדלשטיין:</w:t>
      </w:r>
    </w:p>
    <w:p w14:paraId="33379DB2" w14:textId="77777777" w:rsidR="00000000" w:rsidRDefault="00890A51">
      <w:pPr>
        <w:pStyle w:val="a0"/>
        <w:rPr>
          <w:rFonts w:hint="cs"/>
          <w:rtl/>
        </w:rPr>
      </w:pPr>
    </w:p>
    <w:p w14:paraId="77A9854F" w14:textId="77777777" w:rsidR="00000000" w:rsidRDefault="00890A51">
      <w:pPr>
        <w:pStyle w:val="af1"/>
        <w:rPr>
          <w:rtl/>
        </w:rPr>
      </w:pPr>
    </w:p>
    <w:p w14:paraId="3D6C2B20" w14:textId="77777777" w:rsidR="00000000" w:rsidRDefault="00890A51">
      <w:pPr>
        <w:pStyle w:val="a0"/>
        <w:rPr>
          <w:rFonts w:hint="cs"/>
          <w:rtl/>
        </w:rPr>
      </w:pPr>
      <w:r>
        <w:rPr>
          <w:rFonts w:hint="cs"/>
          <w:rtl/>
        </w:rPr>
        <w:t xml:space="preserve">תודה רבה לחבר הכנסת אריה אלדד. </w:t>
      </w:r>
    </w:p>
    <w:p w14:paraId="79BF352D" w14:textId="77777777" w:rsidR="00000000" w:rsidRDefault="00890A51">
      <w:pPr>
        <w:pStyle w:val="a0"/>
        <w:rPr>
          <w:rFonts w:hint="cs"/>
          <w:rtl/>
        </w:rPr>
      </w:pPr>
    </w:p>
    <w:p w14:paraId="3767F549" w14:textId="77777777" w:rsidR="00000000" w:rsidRDefault="00890A51">
      <w:pPr>
        <w:pStyle w:val="a0"/>
        <w:rPr>
          <w:rFonts w:hint="cs"/>
          <w:rtl/>
        </w:rPr>
      </w:pPr>
      <w:r>
        <w:rPr>
          <w:rFonts w:hint="cs"/>
          <w:rtl/>
        </w:rPr>
        <w:t xml:space="preserve">חברי הכנסת, אנחנו נעבור להצבעה. הנושא שלנו הוא: קריאת רבני יש"ע לסרב לפנות יישובים. מי שמצביע בעד </w:t>
      </w:r>
      <w:r>
        <w:rPr>
          <w:rtl/>
        </w:rPr>
        <w:t>–</w:t>
      </w:r>
      <w:r>
        <w:rPr>
          <w:rFonts w:hint="cs"/>
          <w:rtl/>
        </w:rPr>
        <w:t xml:space="preserve"> מציע כדבר השר המקשר, להמשיך את הדיון בוועדה. מי שמצביע נגד מצביע על הסרה מסדר-היום. מי בעד? מי נג</w:t>
      </w:r>
      <w:r>
        <w:rPr>
          <w:rFonts w:hint="cs"/>
          <w:rtl/>
        </w:rPr>
        <w:t>ד? נא להצביע.</w:t>
      </w:r>
    </w:p>
    <w:p w14:paraId="2A39C7C3" w14:textId="77777777" w:rsidR="00000000" w:rsidRDefault="00890A51">
      <w:pPr>
        <w:pStyle w:val="a0"/>
        <w:rPr>
          <w:rFonts w:hint="cs"/>
          <w:rtl/>
        </w:rPr>
      </w:pPr>
    </w:p>
    <w:p w14:paraId="05B1604E" w14:textId="77777777" w:rsidR="00000000" w:rsidRDefault="00890A51">
      <w:pPr>
        <w:pStyle w:val="ab"/>
        <w:bidi/>
        <w:rPr>
          <w:rFonts w:hint="cs"/>
          <w:rtl/>
        </w:rPr>
      </w:pPr>
      <w:r>
        <w:rPr>
          <w:rFonts w:hint="cs"/>
          <w:rtl/>
        </w:rPr>
        <w:t xml:space="preserve">הצבעה מס' 19  </w:t>
      </w:r>
    </w:p>
    <w:p w14:paraId="00C8495C" w14:textId="77777777" w:rsidR="00000000" w:rsidRDefault="00890A51">
      <w:pPr>
        <w:pStyle w:val="ac"/>
        <w:bidi/>
        <w:rPr>
          <w:rFonts w:hint="cs"/>
          <w:rtl/>
        </w:rPr>
      </w:pPr>
    </w:p>
    <w:p w14:paraId="1EB30AAB" w14:textId="77777777" w:rsidR="00000000" w:rsidRDefault="00890A51">
      <w:pPr>
        <w:pStyle w:val="ac"/>
        <w:bidi/>
        <w:rPr>
          <w:rFonts w:hint="cs"/>
          <w:rtl/>
        </w:rPr>
      </w:pPr>
      <w:r>
        <w:rPr>
          <w:rFonts w:hint="cs"/>
          <w:rtl/>
        </w:rPr>
        <w:t xml:space="preserve">בעד ההצעה להעביר את הנושא לוועדה  </w:t>
      </w:r>
      <w:r>
        <w:rPr>
          <w:rtl/>
        </w:rPr>
        <w:t>–</w:t>
      </w:r>
      <w:r>
        <w:rPr>
          <w:rFonts w:hint="cs"/>
          <w:rtl/>
        </w:rPr>
        <w:t xml:space="preserve"> 5</w:t>
      </w:r>
    </w:p>
    <w:p w14:paraId="55ACF718" w14:textId="77777777" w:rsidR="00000000" w:rsidRDefault="00890A51">
      <w:pPr>
        <w:pStyle w:val="ac"/>
        <w:bidi/>
        <w:rPr>
          <w:rFonts w:hint="cs"/>
          <w:rtl/>
        </w:rPr>
      </w:pPr>
      <w:r>
        <w:rPr>
          <w:rFonts w:hint="cs"/>
          <w:rtl/>
        </w:rPr>
        <w:t xml:space="preserve">בעד ההצעה שלא לכלול את הנושא בסדר-היום </w:t>
      </w:r>
      <w:r>
        <w:rPr>
          <w:rtl/>
        </w:rPr>
        <w:t>–</w:t>
      </w:r>
      <w:r>
        <w:rPr>
          <w:rFonts w:hint="cs"/>
          <w:rtl/>
        </w:rPr>
        <w:t xml:space="preserve"> 8</w:t>
      </w:r>
    </w:p>
    <w:p w14:paraId="6790492B"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2553D8EE" w14:textId="77777777" w:rsidR="00000000" w:rsidRDefault="00890A51">
      <w:pPr>
        <w:pStyle w:val="ad"/>
        <w:bidi/>
        <w:rPr>
          <w:rFonts w:hint="cs"/>
          <w:rtl/>
        </w:rPr>
      </w:pPr>
      <w:r>
        <w:rPr>
          <w:rFonts w:hint="cs"/>
          <w:rtl/>
        </w:rPr>
        <w:t>ההצעה שלא לכלול את הנושא בסדר-היום של הכנסת נתקבלה.</w:t>
      </w:r>
    </w:p>
    <w:p w14:paraId="1CB5E1ED" w14:textId="77777777" w:rsidR="00000000" w:rsidRDefault="00890A51">
      <w:pPr>
        <w:pStyle w:val="a0"/>
        <w:rPr>
          <w:rFonts w:hint="cs"/>
          <w:rtl/>
        </w:rPr>
      </w:pPr>
    </w:p>
    <w:p w14:paraId="08A9152C" w14:textId="77777777" w:rsidR="00000000" w:rsidRDefault="00890A51">
      <w:pPr>
        <w:pStyle w:val="af1"/>
        <w:rPr>
          <w:rtl/>
        </w:rPr>
      </w:pPr>
      <w:r>
        <w:rPr>
          <w:rtl/>
        </w:rPr>
        <w:t>היו"ר</w:t>
      </w:r>
      <w:r>
        <w:rPr>
          <w:rFonts w:hint="cs"/>
          <w:rtl/>
        </w:rPr>
        <w:t xml:space="preserve"> </w:t>
      </w:r>
      <w:r>
        <w:rPr>
          <w:rFonts w:hint="eastAsia"/>
          <w:rtl/>
        </w:rPr>
        <w:t>יולי</w:t>
      </w:r>
      <w:r>
        <w:rPr>
          <w:rtl/>
        </w:rPr>
        <w:t>-יואל אדלשטיין:</w:t>
      </w:r>
    </w:p>
    <w:p w14:paraId="599DE4D1" w14:textId="77777777" w:rsidR="00000000" w:rsidRDefault="00890A51">
      <w:pPr>
        <w:pStyle w:val="a0"/>
        <w:rPr>
          <w:rFonts w:hint="cs"/>
          <w:rtl/>
        </w:rPr>
      </w:pPr>
    </w:p>
    <w:p w14:paraId="196009BC" w14:textId="77777777" w:rsidR="00000000" w:rsidRDefault="00890A51">
      <w:pPr>
        <w:pStyle w:val="a0"/>
        <w:rPr>
          <w:rFonts w:hint="cs"/>
          <w:rtl/>
        </w:rPr>
      </w:pPr>
      <w:r>
        <w:rPr>
          <w:rFonts w:hint="cs"/>
          <w:rtl/>
        </w:rPr>
        <w:t>בעד - 5, שמונה מתנגדים, אין נמנעים. הנושא הוסר מסדר</w:t>
      </w:r>
      <w:r>
        <w:rPr>
          <w:rFonts w:hint="cs"/>
          <w:rtl/>
        </w:rPr>
        <w:t>-היום.</w:t>
      </w:r>
    </w:p>
    <w:p w14:paraId="146222AD" w14:textId="77777777" w:rsidR="00000000" w:rsidRDefault="00890A51">
      <w:pPr>
        <w:pStyle w:val="a0"/>
        <w:rPr>
          <w:rFonts w:hint="cs"/>
          <w:rtl/>
        </w:rPr>
      </w:pPr>
    </w:p>
    <w:p w14:paraId="13D9153A" w14:textId="77777777" w:rsidR="00000000" w:rsidRDefault="00890A51">
      <w:pPr>
        <w:pStyle w:val="af0"/>
        <w:rPr>
          <w:rtl/>
        </w:rPr>
      </w:pPr>
      <w:r>
        <w:rPr>
          <w:rFonts w:hint="eastAsia"/>
          <w:rtl/>
        </w:rPr>
        <w:t>אילן</w:t>
      </w:r>
      <w:r>
        <w:rPr>
          <w:rtl/>
        </w:rPr>
        <w:t xml:space="preserve"> ליבוביץ (שינוי):</w:t>
      </w:r>
    </w:p>
    <w:p w14:paraId="0A100566" w14:textId="77777777" w:rsidR="00000000" w:rsidRDefault="00890A51">
      <w:pPr>
        <w:pStyle w:val="a0"/>
        <w:rPr>
          <w:rFonts w:hint="cs"/>
          <w:rtl/>
        </w:rPr>
      </w:pPr>
    </w:p>
    <w:p w14:paraId="23ABDDCB" w14:textId="77777777" w:rsidR="00000000" w:rsidRDefault="00890A51">
      <w:pPr>
        <w:pStyle w:val="a0"/>
        <w:rPr>
          <w:rFonts w:hint="cs"/>
          <w:rtl/>
        </w:rPr>
      </w:pPr>
      <w:r>
        <w:rPr>
          <w:rFonts w:hint="cs"/>
          <w:rtl/>
        </w:rPr>
        <w:t>תמשיכו לטאטא את זה אל מתחת לשטיח.</w:t>
      </w:r>
    </w:p>
    <w:p w14:paraId="13687004" w14:textId="77777777" w:rsidR="00000000" w:rsidRDefault="00890A51">
      <w:pPr>
        <w:pStyle w:val="a0"/>
        <w:rPr>
          <w:rFonts w:hint="cs"/>
          <w:rtl/>
        </w:rPr>
      </w:pPr>
    </w:p>
    <w:p w14:paraId="289E16EE" w14:textId="77777777" w:rsidR="00000000" w:rsidRDefault="00890A51">
      <w:pPr>
        <w:pStyle w:val="af0"/>
        <w:rPr>
          <w:rtl/>
        </w:rPr>
      </w:pPr>
      <w:r>
        <w:rPr>
          <w:rFonts w:hint="eastAsia"/>
          <w:rtl/>
        </w:rPr>
        <w:t>צבי</w:t>
      </w:r>
      <w:r>
        <w:rPr>
          <w:rtl/>
        </w:rPr>
        <w:t xml:space="preserve"> הנדל (האיחוד הלאומי - ישראל ביתנו):</w:t>
      </w:r>
    </w:p>
    <w:p w14:paraId="53E27B41" w14:textId="77777777" w:rsidR="00000000" w:rsidRDefault="00890A51">
      <w:pPr>
        <w:pStyle w:val="a0"/>
        <w:rPr>
          <w:rFonts w:hint="cs"/>
          <w:rtl/>
        </w:rPr>
      </w:pPr>
    </w:p>
    <w:p w14:paraId="329F61CD" w14:textId="77777777" w:rsidR="00000000" w:rsidRDefault="00890A51">
      <w:pPr>
        <w:pStyle w:val="a0"/>
        <w:rPr>
          <w:rFonts w:hint="cs"/>
          <w:rtl/>
        </w:rPr>
      </w:pPr>
      <w:r>
        <w:rPr>
          <w:rFonts w:hint="cs"/>
          <w:rtl/>
        </w:rPr>
        <w:t xml:space="preserve">לא הזזתם אבן בחיים שלכם. </w:t>
      </w:r>
    </w:p>
    <w:p w14:paraId="2777D29C" w14:textId="77777777" w:rsidR="00000000" w:rsidRDefault="00890A51">
      <w:pPr>
        <w:pStyle w:val="a2"/>
        <w:rPr>
          <w:rFonts w:hint="cs"/>
          <w:rtl/>
        </w:rPr>
      </w:pPr>
    </w:p>
    <w:p w14:paraId="3AD77C0B" w14:textId="77777777" w:rsidR="00000000" w:rsidRDefault="00890A51">
      <w:pPr>
        <w:pStyle w:val="a0"/>
        <w:rPr>
          <w:rFonts w:hint="cs"/>
          <w:rtl/>
        </w:rPr>
      </w:pPr>
    </w:p>
    <w:p w14:paraId="77BE95DF" w14:textId="77777777" w:rsidR="00000000" w:rsidRDefault="00890A51">
      <w:pPr>
        <w:pStyle w:val="a2"/>
        <w:rPr>
          <w:rFonts w:hint="cs"/>
          <w:rtl/>
        </w:rPr>
      </w:pPr>
      <w:bookmarkStart w:id="545" w:name="CS28861FI0028861T30_06_2004_16_29_18"/>
      <w:bookmarkStart w:id="546" w:name="_Toc77593471"/>
      <w:bookmarkEnd w:id="545"/>
      <w:r>
        <w:rPr>
          <w:rFonts w:hint="cs"/>
          <w:rtl/>
        </w:rPr>
        <w:t>הצעות לסדר-היום</w:t>
      </w:r>
      <w:bookmarkEnd w:id="546"/>
    </w:p>
    <w:p w14:paraId="65889115" w14:textId="77777777" w:rsidR="00000000" w:rsidRDefault="00890A51">
      <w:pPr>
        <w:pStyle w:val="a2"/>
        <w:rPr>
          <w:rtl/>
        </w:rPr>
      </w:pPr>
      <w:bookmarkStart w:id="547" w:name="_Toc77593472"/>
      <w:r>
        <w:rPr>
          <w:rtl/>
        </w:rPr>
        <w:t xml:space="preserve">משבר התעופה בין ישראל </w:t>
      </w:r>
      <w:r>
        <w:rPr>
          <w:rFonts w:hint="cs"/>
          <w:rtl/>
        </w:rPr>
        <w:t>ל</w:t>
      </w:r>
      <w:r>
        <w:rPr>
          <w:rtl/>
        </w:rPr>
        <w:t>טורקיה</w:t>
      </w:r>
      <w:bookmarkEnd w:id="547"/>
    </w:p>
    <w:p w14:paraId="4332C33F" w14:textId="77777777" w:rsidR="00000000" w:rsidRDefault="00890A51">
      <w:pPr>
        <w:pStyle w:val="-0"/>
        <w:rPr>
          <w:rFonts w:hint="cs"/>
          <w:rtl/>
        </w:rPr>
      </w:pPr>
    </w:p>
    <w:p w14:paraId="0D7921F4" w14:textId="77777777" w:rsidR="00000000" w:rsidRDefault="00890A51">
      <w:pPr>
        <w:pStyle w:val="af1"/>
        <w:rPr>
          <w:rtl/>
        </w:rPr>
      </w:pPr>
      <w:r>
        <w:rPr>
          <w:rtl/>
        </w:rPr>
        <w:t>היו"ר</w:t>
      </w:r>
      <w:r>
        <w:rPr>
          <w:rFonts w:hint="cs"/>
          <w:rtl/>
        </w:rPr>
        <w:t xml:space="preserve"> </w:t>
      </w:r>
      <w:r>
        <w:rPr>
          <w:rFonts w:hint="eastAsia"/>
          <w:rtl/>
        </w:rPr>
        <w:t>יולי</w:t>
      </w:r>
      <w:r>
        <w:rPr>
          <w:rtl/>
        </w:rPr>
        <w:t>-יואל אדלשטיין:</w:t>
      </w:r>
    </w:p>
    <w:p w14:paraId="7B184DDA" w14:textId="77777777" w:rsidR="00000000" w:rsidRDefault="00890A51">
      <w:pPr>
        <w:pStyle w:val="a0"/>
        <w:rPr>
          <w:rFonts w:hint="cs"/>
          <w:rtl/>
        </w:rPr>
      </w:pPr>
    </w:p>
    <w:p w14:paraId="6E6F9795" w14:textId="77777777" w:rsidR="00000000" w:rsidRDefault="00890A51">
      <w:pPr>
        <w:pStyle w:val="a0"/>
        <w:rPr>
          <w:rFonts w:hint="cs"/>
          <w:rtl/>
        </w:rPr>
      </w:pPr>
      <w:r>
        <w:rPr>
          <w:rFonts w:hint="cs"/>
          <w:rtl/>
        </w:rPr>
        <w:t>הנושא הבא הוא משבר התעופה בין ישראל וטורקיה - ה</w:t>
      </w:r>
      <w:r>
        <w:rPr>
          <w:rFonts w:hint="cs"/>
          <w:rtl/>
        </w:rPr>
        <w:t xml:space="preserve">צעות לסדר-היום מס' 3930,  3934, 3945, 3946, 3962, 3975 ו-3996, של חברי הכנסת אתי לבני, איוב קרא, יאיר פרץ, ניסן סלומינסקי, דני יתום, אליעזר כהן ומאיר פרוש. נראה אם גם כאן יהיו כל כך הרבה קריאות ביניים. חברת הכנסת אתי לבני </w:t>
      </w:r>
      <w:r>
        <w:rPr>
          <w:rtl/>
        </w:rPr>
        <w:t>–</w:t>
      </w:r>
      <w:r>
        <w:rPr>
          <w:rFonts w:hint="cs"/>
          <w:rtl/>
        </w:rPr>
        <w:t xml:space="preserve"> איננה; חבר הכנסת איוב קרא, רק לפ</w:t>
      </w:r>
      <w:r>
        <w:rPr>
          <w:rFonts w:hint="cs"/>
          <w:rtl/>
        </w:rPr>
        <w:t xml:space="preserve">ני שנייה הציע כאן הצעה אחרת </w:t>
      </w:r>
      <w:r>
        <w:rPr>
          <w:rtl/>
        </w:rPr>
        <w:t>–</w:t>
      </w:r>
      <w:r>
        <w:rPr>
          <w:rFonts w:hint="cs"/>
          <w:rtl/>
        </w:rPr>
        <w:t xml:space="preserve"> איננו; חבר הכנסת יאיר פרץ </w:t>
      </w:r>
      <w:r>
        <w:rPr>
          <w:rtl/>
        </w:rPr>
        <w:t>–</w:t>
      </w:r>
      <w:r>
        <w:rPr>
          <w:rFonts w:hint="cs"/>
          <w:rtl/>
        </w:rPr>
        <w:t xml:space="preserve"> אני רואה שמשבר התעופה מעורר הרבה עניין </w:t>
      </w:r>
      <w:r>
        <w:rPr>
          <w:rtl/>
        </w:rPr>
        <w:t>–</w:t>
      </w:r>
      <w:r>
        <w:rPr>
          <w:rFonts w:hint="cs"/>
          <w:rtl/>
        </w:rPr>
        <w:t xml:space="preserve"> חבר הכנסת ניסן סלומינסקי, חבר הכנסת דני יתום. חבר הכנסת אליעזר כהן, בתור גמלאי חיל האוויר ו"אל על", ודאי שיאיר את עינינו בנושא - בבקשה, אדוני.</w:t>
      </w:r>
    </w:p>
    <w:p w14:paraId="4A1724D7" w14:textId="77777777" w:rsidR="00000000" w:rsidRDefault="00890A51">
      <w:pPr>
        <w:pStyle w:val="a0"/>
        <w:rPr>
          <w:rFonts w:hint="cs"/>
          <w:rtl/>
        </w:rPr>
      </w:pPr>
    </w:p>
    <w:p w14:paraId="74ED33BA" w14:textId="77777777" w:rsidR="00000000" w:rsidRDefault="00890A51">
      <w:pPr>
        <w:pStyle w:val="a"/>
        <w:rPr>
          <w:rtl/>
        </w:rPr>
      </w:pPr>
      <w:bookmarkStart w:id="548" w:name="FS000000421T30_06_2004_16_05_14"/>
      <w:bookmarkStart w:id="549" w:name="_Toc77593473"/>
      <w:bookmarkEnd w:id="548"/>
      <w:r>
        <w:rPr>
          <w:rFonts w:hint="eastAsia"/>
          <w:rtl/>
        </w:rPr>
        <w:t>אליעזר</w:t>
      </w:r>
      <w:r>
        <w:rPr>
          <w:rtl/>
        </w:rPr>
        <w:t xml:space="preserve"> כהן (ה</w:t>
      </w:r>
      <w:r>
        <w:rPr>
          <w:rtl/>
        </w:rPr>
        <w:t>איחוד הלאומי - ישראל ביתנו):</w:t>
      </w:r>
      <w:bookmarkEnd w:id="549"/>
    </w:p>
    <w:p w14:paraId="4AE66ECA" w14:textId="77777777" w:rsidR="00000000" w:rsidRDefault="00890A51">
      <w:pPr>
        <w:pStyle w:val="a0"/>
        <w:rPr>
          <w:rFonts w:hint="cs"/>
          <w:rtl/>
        </w:rPr>
      </w:pPr>
    </w:p>
    <w:p w14:paraId="05351DEB" w14:textId="77777777" w:rsidR="00000000" w:rsidRDefault="00890A51">
      <w:pPr>
        <w:pStyle w:val="a0"/>
        <w:rPr>
          <w:rFonts w:hint="cs"/>
          <w:rtl/>
        </w:rPr>
      </w:pPr>
      <w:r>
        <w:rPr>
          <w:rFonts w:hint="cs"/>
          <w:rtl/>
        </w:rPr>
        <w:t>אדוני היושב-ראש, אדוני השר, היחסים שלנו עם טורקיה מאוד-מאוד רגישים, בהיותה מעצמה שכנה, צפונית, עם רוב מוסלמי. עם זאת, כאחראי מטעם הכנסת על הקשרים הפרלמנטריים בין ישראל לטורקיה ביקרתי אצלם, והם ידידים חמים באמת. זה לא שהם עושים</w:t>
      </w:r>
      <w:r>
        <w:rPr>
          <w:rFonts w:hint="cs"/>
          <w:rtl/>
        </w:rPr>
        <w:t xml:space="preserve"> את זה כי הם חושבים שכדאי להם מסיבה זו או אחרת. ישראל וטורקיה הן ידידות אמת. אפילו ראיתי הרחקת לכת של יחסי ישראל--טורקיה, אפילו ללכת ביחד לשוק האירופי, וכל מיני אינטרסים משותפים אזוריים אחרים. זה מצד אחד. </w:t>
      </w:r>
    </w:p>
    <w:p w14:paraId="61C96E60" w14:textId="77777777" w:rsidR="00000000" w:rsidRDefault="00890A51">
      <w:pPr>
        <w:pStyle w:val="a0"/>
        <w:rPr>
          <w:rFonts w:hint="cs"/>
          <w:rtl/>
        </w:rPr>
      </w:pPr>
    </w:p>
    <w:p w14:paraId="079C46F3" w14:textId="77777777" w:rsidR="00000000" w:rsidRDefault="00890A51">
      <w:pPr>
        <w:pStyle w:val="a0"/>
        <w:rPr>
          <w:rFonts w:hint="cs"/>
          <w:rtl/>
        </w:rPr>
      </w:pPr>
      <w:r>
        <w:rPr>
          <w:rFonts w:hint="cs"/>
          <w:rtl/>
        </w:rPr>
        <w:t>מצד שני, פתאום מתפוצץ משבר על נושא מאוד-מאוד קריט</w:t>
      </w:r>
      <w:r>
        <w:rPr>
          <w:rFonts w:hint="cs"/>
          <w:rtl/>
        </w:rPr>
        <w:t xml:space="preserve">י. אני לא צריך להסביר לשר גדעון עזרא, שבקיא מאוד בענייני ביטחון. ישראל לא יכולה לוותר בענייני ביטחון, לחלוטין. המטוסים הראשונים שנחטפו בעולם היו מטוסים שלנו. הביטחון בטיסות שלנו הוא קריטי. אתמול ושלשום ראינו דוגמאות של מה שקורה בטורקיה, של פיצוצים ופגיעות </w:t>
      </w:r>
      <w:r>
        <w:rPr>
          <w:rFonts w:hint="cs"/>
          <w:rtl/>
        </w:rPr>
        <w:t>של טרור. לישראל אסור לוותר, היא לא תוותר על נושאי הביטחון בתעופה שלה בטורקיה.</w:t>
      </w:r>
    </w:p>
    <w:p w14:paraId="115A853D" w14:textId="77777777" w:rsidR="00000000" w:rsidRDefault="00890A51">
      <w:pPr>
        <w:pStyle w:val="a0"/>
        <w:rPr>
          <w:rFonts w:hint="cs"/>
          <w:rtl/>
        </w:rPr>
      </w:pPr>
    </w:p>
    <w:p w14:paraId="58B62809" w14:textId="77777777" w:rsidR="00000000" w:rsidRDefault="00890A51">
      <w:pPr>
        <w:pStyle w:val="a0"/>
        <w:rPr>
          <w:rFonts w:hint="cs"/>
          <w:rtl/>
        </w:rPr>
      </w:pPr>
      <w:r>
        <w:rPr>
          <w:rFonts w:hint="cs"/>
          <w:rtl/>
        </w:rPr>
        <w:t xml:space="preserve">ברגע שטורקיה מעמידה אותנו בפני עובדה שהיא לא תיתן לנו ביטחון, אנחנו לא נטוס לשם. אנחנו לא נטוס לשם, לא יהיה להם הלוקסוס שאנחנו לא נטוס לשם וניתן את כל ההכנסות לתעופה הטורקית. </w:t>
      </w:r>
    </w:p>
    <w:p w14:paraId="5F2AC7EB" w14:textId="77777777" w:rsidR="00000000" w:rsidRDefault="00890A51">
      <w:pPr>
        <w:pStyle w:val="a0"/>
        <w:rPr>
          <w:rFonts w:hint="cs"/>
          <w:rtl/>
        </w:rPr>
      </w:pPr>
    </w:p>
    <w:p w14:paraId="07447CBC" w14:textId="77777777" w:rsidR="00000000" w:rsidRDefault="00890A51">
      <w:pPr>
        <w:pStyle w:val="a0"/>
        <w:rPr>
          <w:rFonts w:hint="cs"/>
          <w:rtl/>
        </w:rPr>
      </w:pPr>
      <w:r>
        <w:rPr>
          <w:rFonts w:hint="cs"/>
          <w:rtl/>
        </w:rPr>
        <w:t>לטורקים צריך להיות ברור שאי-אפשר לאכול את העוגה ולהשאיר אותה שלמה. ישראל ידידה, וידידת אמת, ואנחנו נשמור על היחסים, ואני מדגיש את זה חזור והדגש. עם זאת, הם לא יכולים לא לתת לנו לשמור על ביטחון התעופה שלנו, וודאי וודאי שהם לא יכולים לקחת מאתנו את הביטחון, ו</w:t>
      </w:r>
      <w:r>
        <w:rPr>
          <w:rFonts w:hint="cs"/>
          <w:rtl/>
        </w:rPr>
        <w:t>זה גורם לנו להפסקת טיסות שלנו, ועכשיו ליהנות מההפקר - לקחת את הנוסעים שלנו ולעשות רכבת אווירית טורקית במקום "אל על". זה לא ילך ביחד.</w:t>
      </w:r>
    </w:p>
    <w:p w14:paraId="6971DD29" w14:textId="77777777" w:rsidR="00000000" w:rsidRDefault="00890A51">
      <w:pPr>
        <w:pStyle w:val="a0"/>
        <w:rPr>
          <w:rFonts w:hint="cs"/>
          <w:rtl/>
        </w:rPr>
      </w:pPr>
    </w:p>
    <w:p w14:paraId="503E55D2" w14:textId="77777777" w:rsidR="00000000" w:rsidRDefault="00890A51">
      <w:pPr>
        <w:pStyle w:val="a0"/>
        <w:rPr>
          <w:rFonts w:hint="cs"/>
          <w:rtl/>
        </w:rPr>
      </w:pPr>
      <w:r>
        <w:rPr>
          <w:rFonts w:hint="cs"/>
          <w:rtl/>
        </w:rPr>
        <w:t>אם נגיע למצב כזה שהפסקת הטיסות של "אל על" תהיה יותר ויותר ארוכה, ישראל צריכה בידידות ובכבוד להגיד לטורקיה, שגם היא לא תטיס</w:t>
      </w:r>
      <w:r>
        <w:rPr>
          <w:rFonts w:hint="cs"/>
          <w:rtl/>
        </w:rPr>
        <w:t xml:space="preserve"> את האווירונים שלה אלינו. אין. זה </w:t>
      </w:r>
      <w:r>
        <w:t>reciprocate</w:t>
      </w:r>
      <w:r>
        <w:rPr>
          <w:rFonts w:hint="cs"/>
          <w:rtl/>
        </w:rPr>
        <w:t xml:space="preserve">. היחסים בתעופה בכל העולם הם יחסים של הדדיות </w:t>
      </w:r>
      <w:r>
        <w:rPr>
          <w:rtl/>
        </w:rPr>
        <w:t>–</w:t>
      </w:r>
      <w:r>
        <w:rPr>
          <w:rFonts w:hint="cs"/>
          <w:rtl/>
        </w:rPr>
        <w:t xml:space="preserve"> אני טס אליך, אתה טס אלי; אתה לא נותן לי לטוס אליך, אני לא נותן לך לטוס אלי. זה חד-משמעי, אדוני השר. אני חושב שכך צריך לנהוג בעניין הזה. תודה רבה.</w:t>
      </w:r>
    </w:p>
    <w:p w14:paraId="026F30A9" w14:textId="77777777" w:rsidR="00000000" w:rsidRDefault="00890A51">
      <w:pPr>
        <w:pStyle w:val="a0"/>
        <w:rPr>
          <w:rFonts w:hint="cs"/>
          <w:rtl/>
        </w:rPr>
      </w:pPr>
    </w:p>
    <w:p w14:paraId="7EAA6EED" w14:textId="77777777" w:rsidR="00000000" w:rsidRDefault="00890A51">
      <w:pPr>
        <w:pStyle w:val="af1"/>
        <w:rPr>
          <w:rFonts w:hint="cs"/>
          <w:rtl/>
        </w:rPr>
      </w:pPr>
      <w:r>
        <w:rPr>
          <w:rtl/>
        </w:rPr>
        <w:t>היו"ר</w:t>
      </w:r>
      <w:r>
        <w:rPr>
          <w:rFonts w:hint="cs"/>
          <w:rtl/>
        </w:rPr>
        <w:t xml:space="preserve"> </w:t>
      </w:r>
      <w:r>
        <w:rPr>
          <w:rFonts w:hint="eastAsia"/>
          <w:rtl/>
        </w:rPr>
        <w:t>יולי</w:t>
      </w:r>
      <w:r>
        <w:rPr>
          <w:rtl/>
        </w:rPr>
        <w:t>-יואל א</w:t>
      </w:r>
      <w:r>
        <w:rPr>
          <w:rtl/>
        </w:rPr>
        <w:t>דלשטיין:</w:t>
      </w:r>
    </w:p>
    <w:p w14:paraId="6B6E6864" w14:textId="77777777" w:rsidR="00000000" w:rsidRDefault="00890A51">
      <w:pPr>
        <w:pStyle w:val="a0"/>
        <w:rPr>
          <w:rFonts w:hint="cs"/>
          <w:rtl/>
        </w:rPr>
      </w:pPr>
    </w:p>
    <w:p w14:paraId="05A7C3A3" w14:textId="77777777" w:rsidR="00000000" w:rsidRDefault="00890A51">
      <w:pPr>
        <w:pStyle w:val="af1"/>
        <w:rPr>
          <w:rtl/>
        </w:rPr>
      </w:pPr>
    </w:p>
    <w:p w14:paraId="1008E8B5" w14:textId="77777777" w:rsidR="00000000" w:rsidRDefault="00890A51">
      <w:pPr>
        <w:pStyle w:val="a0"/>
        <w:rPr>
          <w:rFonts w:hint="cs"/>
          <w:rtl/>
        </w:rPr>
      </w:pPr>
      <w:r>
        <w:rPr>
          <w:rFonts w:hint="cs"/>
          <w:rtl/>
        </w:rPr>
        <w:t>תודה לחבר הכנסת אליעזר כהן. חבר הכנסת מאיר פרוש - בבקשה, אדוני.</w:t>
      </w:r>
    </w:p>
    <w:p w14:paraId="40D42CD7" w14:textId="77777777" w:rsidR="00000000" w:rsidRDefault="00890A51">
      <w:pPr>
        <w:pStyle w:val="a0"/>
        <w:rPr>
          <w:rFonts w:hint="cs"/>
          <w:rtl/>
        </w:rPr>
      </w:pPr>
    </w:p>
    <w:p w14:paraId="26C8F9B7" w14:textId="77777777" w:rsidR="00000000" w:rsidRDefault="00890A51">
      <w:pPr>
        <w:pStyle w:val="a"/>
        <w:rPr>
          <w:rtl/>
        </w:rPr>
      </w:pPr>
      <w:bookmarkStart w:id="550" w:name="FS000000563T30_06_2004_16_08_07"/>
      <w:bookmarkStart w:id="551" w:name="_Toc77593474"/>
      <w:bookmarkEnd w:id="550"/>
      <w:r>
        <w:rPr>
          <w:rFonts w:hint="eastAsia"/>
          <w:rtl/>
        </w:rPr>
        <w:t>מאיר</w:t>
      </w:r>
      <w:r>
        <w:rPr>
          <w:rtl/>
        </w:rPr>
        <w:t xml:space="preserve"> פרוש (יהדות התורה):</w:t>
      </w:r>
      <w:bookmarkEnd w:id="551"/>
    </w:p>
    <w:p w14:paraId="0720B182" w14:textId="77777777" w:rsidR="00000000" w:rsidRDefault="00890A51">
      <w:pPr>
        <w:pStyle w:val="a0"/>
        <w:rPr>
          <w:rFonts w:hint="cs"/>
          <w:rtl/>
        </w:rPr>
      </w:pPr>
    </w:p>
    <w:p w14:paraId="0C467B68" w14:textId="77777777" w:rsidR="00000000" w:rsidRDefault="00890A51">
      <w:pPr>
        <w:pStyle w:val="a0"/>
        <w:rPr>
          <w:rFonts w:hint="cs"/>
          <w:rtl/>
        </w:rPr>
      </w:pPr>
      <w:r>
        <w:rPr>
          <w:rFonts w:hint="cs"/>
          <w:rtl/>
        </w:rPr>
        <w:t>אדוני היושב-ראש, מכובדי השר, משבר התעופה עם טורקיה, שכולנו מקווים שיבוא על פתרונו המהיר, למשבר זה יש השלכות מדיניות, שלא נדון בהן עכשיו, גם בגלל קוצר הזמן</w:t>
      </w:r>
      <w:r>
        <w:rPr>
          <w:rFonts w:hint="cs"/>
          <w:rtl/>
        </w:rPr>
        <w:t xml:space="preserve">. אולי היושב-ראש ייתן לי עוד דקה או שתיים. </w:t>
      </w:r>
    </w:p>
    <w:p w14:paraId="06F8FA95" w14:textId="77777777" w:rsidR="00000000" w:rsidRDefault="00890A51">
      <w:pPr>
        <w:pStyle w:val="a0"/>
        <w:rPr>
          <w:rFonts w:hint="cs"/>
          <w:rtl/>
        </w:rPr>
      </w:pPr>
    </w:p>
    <w:p w14:paraId="18B1E9A4" w14:textId="77777777" w:rsidR="00000000" w:rsidRDefault="00890A51">
      <w:pPr>
        <w:pStyle w:val="a0"/>
        <w:rPr>
          <w:rFonts w:hint="cs"/>
          <w:rtl/>
        </w:rPr>
      </w:pPr>
      <w:r>
        <w:rPr>
          <w:rFonts w:hint="cs"/>
          <w:rtl/>
        </w:rPr>
        <w:t>ארשה לעצמי להתמקד רק בהיבט התעופתי של המשבר עם טורקיה. ידוע שחברות התעופה הזרות שטסות לישראל מביעות התנגדות למדיניות משרד התחבורה לצמצם את היצע המושבים של חברות התעופה, וזאת כדי לשמור על חלקה של "אל על". זו מדינ</w:t>
      </w:r>
      <w:r>
        <w:rPr>
          <w:rFonts w:hint="cs"/>
          <w:rtl/>
        </w:rPr>
        <w:t xml:space="preserve">יות המשרד. כלומר, לשמור על נתח השוק של החברה הלאומית. </w:t>
      </w:r>
    </w:p>
    <w:p w14:paraId="7C5D054D" w14:textId="77777777" w:rsidR="00000000" w:rsidRDefault="00890A51">
      <w:pPr>
        <w:pStyle w:val="a0"/>
        <w:rPr>
          <w:rFonts w:hint="cs"/>
          <w:rtl/>
        </w:rPr>
      </w:pPr>
    </w:p>
    <w:p w14:paraId="17A15B2E" w14:textId="77777777" w:rsidR="00000000" w:rsidRDefault="00890A51">
      <w:pPr>
        <w:pStyle w:val="a0"/>
        <w:rPr>
          <w:rFonts w:hint="cs"/>
          <w:rtl/>
        </w:rPr>
      </w:pPr>
      <w:r>
        <w:rPr>
          <w:rFonts w:hint="cs"/>
          <w:rtl/>
        </w:rPr>
        <w:t xml:space="preserve">גם התאחדות המלונות בישראל הביעה התנגדות למדיניות של משרד התחבורה בטענה שצמצום מספר המושבים בטיסות של חברות התעופה הזרות יפגע במספר התיירים שיגיע לישראל. </w:t>
      </w:r>
    </w:p>
    <w:p w14:paraId="24339F19" w14:textId="77777777" w:rsidR="00000000" w:rsidRDefault="00890A51">
      <w:pPr>
        <w:pStyle w:val="a0"/>
        <w:rPr>
          <w:rFonts w:hint="cs"/>
          <w:rtl/>
        </w:rPr>
      </w:pPr>
    </w:p>
    <w:p w14:paraId="6B6B3C13" w14:textId="77777777" w:rsidR="00000000" w:rsidRDefault="00890A51">
      <w:pPr>
        <w:pStyle w:val="a0"/>
        <w:rPr>
          <w:rFonts w:hint="cs"/>
          <w:rtl/>
        </w:rPr>
      </w:pPr>
      <w:r>
        <w:rPr>
          <w:rFonts w:hint="cs"/>
          <w:rtl/>
        </w:rPr>
        <w:t xml:space="preserve">אני דווקא תומך במדיניות משרד התחבורה. לדעתי, </w:t>
      </w:r>
      <w:r>
        <w:rPr>
          <w:rFonts w:hint="cs"/>
          <w:rtl/>
        </w:rPr>
        <w:t xml:space="preserve">ראוי להגן על חברת התעופה הלאומית שלנו. אבל כמובן, אדוני השר, בתנאי אחד, שתוסיף להיות חברת תעופה לאומית, עם כל המתחייב מכך והמשתמע מכך. </w:t>
      </w:r>
    </w:p>
    <w:p w14:paraId="0BEC9560" w14:textId="77777777" w:rsidR="00000000" w:rsidRDefault="00890A51">
      <w:pPr>
        <w:pStyle w:val="a0"/>
        <w:rPr>
          <w:rFonts w:hint="cs"/>
          <w:rtl/>
        </w:rPr>
      </w:pPr>
    </w:p>
    <w:p w14:paraId="0E2B29B8" w14:textId="77777777" w:rsidR="00000000" w:rsidRDefault="00890A51">
      <w:pPr>
        <w:pStyle w:val="a0"/>
        <w:rPr>
          <w:rFonts w:hint="cs"/>
          <w:rtl/>
        </w:rPr>
      </w:pPr>
      <w:r>
        <w:rPr>
          <w:rFonts w:hint="cs"/>
          <w:rtl/>
        </w:rPr>
        <w:t xml:space="preserve">כולנו זוכרים את מה שאמר בגין כראש ממשלה: בימי "אל על" לא תטוס, לא תמריא, לא תנחת בשבת ובמועדי ישראל. כך אנחנו רוצים גם </w:t>
      </w:r>
      <w:r>
        <w:rPr>
          <w:rFonts w:hint="cs"/>
          <w:rtl/>
        </w:rPr>
        <w:t>לראות היום את חברת "אל על", חברה ששומרת ומקפידה להשבית את מטוסיה בשבתות ובמועדי ישראל.</w:t>
      </w:r>
    </w:p>
    <w:p w14:paraId="28EC20E8" w14:textId="77777777" w:rsidR="00000000" w:rsidRDefault="00890A51">
      <w:pPr>
        <w:pStyle w:val="a0"/>
        <w:rPr>
          <w:rFonts w:hint="cs"/>
          <w:rtl/>
        </w:rPr>
      </w:pPr>
    </w:p>
    <w:p w14:paraId="05B72C71" w14:textId="77777777" w:rsidR="00000000" w:rsidRDefault="00890A51">
      <w:pPr>
        <w:pStyle w:val="a0"/>
        <w:rPr>
          <w:rFonts w:hint="cs"/>
          <w:rtl/>
        </w:rPr>
      </w:pPr>
      <w:r>
        <w:rPr>
          <w:rFonts w:hint="cs"/>
          <w:rtl/>
        </w:rPr>
        <w:t xml:space="preserve">היתה בושה לשמוע שהנה או-טו-טו הולכים להסתדר עם טורקיה, וייתכן שכבר בשבת יהיו טיסות. זאת אומרת שבימי חמישי ושישי לא היו טיסות, לא נורא, אתמול לא היו טיסות, לא נורא, אבל </w:t>
      </w:r>
      <w:r>
        <w:rPr>
          <w:rFonts w:hint="cs"/>
          <w:rtl/>
        </w:rPr>
        <w:t>אם יסתדרו, בשבת "אל על" תטוס מטורקיה לישראל ובכיוון ההפוך.</w:t>
      </w:r>
    </w:p>
    <w:p w14:paraId="5F309B74" w14:textId="77777777" w:rsidR="00000000" w:rsidRDefault="00890A51">
      <w:pPr>
        <w:pStyle w:val="a0"/>
        <w:rPr>
          <w:rFonts w:hint="cs"/>
          <w:rtl/>
        </w:rPr>
      </w:pPr>
    </w:p>
    <w:p w14:paraId="66C89804" w14:textId="77777777" w:rsidR="00000000" w:rsidRDefault="00890A51">
      <w:pPr>
        <w:pStyle w:val="af0"/>
        <w:rPr>
          <w:rtl/>
        </w:rPr>
      </w:pPr>
      <w:r>
        <w:rPr>
          <w:rFonts w:hint="eastAsia"/>
          <w:rtl/>
        </w:rPr>
        <w:t>השר</w:t>
      </w:r>
      <w:r>
        <w:rPr>
          <w:rtl/>
        </w:rPr>
        <w:t xml:space="preserve"> גדעון עזרא:</w:t>
      </w:r>
    </w:p>
    <w:p w14:paraId="387CBA5B" w14:textId="77777777" w:rsidR="00000000" w:rsidRDefault="00890A51">
      <w:pPr>
        <w:pStyle w:val="a0"/>
        <w:rPr>
          <w:rFonts w:hint="cs"/>
          <w:rtl/>
        </w:rPr>
      </w:pPr>
    </w:p>
    <w:p w14:paraId="2405F3ED" w14:textId="77777777" w:rsidR="00000000" w:rsidRDefault="00890A51">
      <w:pPr>
        <w:pStyle w:val="a0"/>
        <w:rPr>
          <w:rFonts w:hint="cs"/>
          <w:rtl/>
        </w:rPr>
      </w:pPr>
      <w:r>
        <w:rPr>
          <w:rFonts w:hint="cs"/>
          <w:rtl/>
        </w:rPr>
        <w:t>במוצאי-שבת.</w:t>
      </w:r>
    </w:p>
    <w:p w14:paraId="136B8DC9" w14:textId="77777777" w:rsidR="00000000" w:rsidRDefault="00890A51">
      <w:pPr>
        <w:pStyle w:val="a0"/>
        <w:rPr>
          <w:rFonts w:hint="cs"/>
          <w:rtl/>
        </w:rPr>
      </w:pPr>
    </w:p>
    <w:p w14:paraId="202B24D3" w14:textId="77777777" w:rsidR="00000000" w:rsidRDefault="00890A51">
      <w:pPr>
        <w:pStyle w:val="-"/>
        <w:rPr>
          <w:rtl/>
        </w:rPr>
      </w:pPr>
      <w:bookmarkStart w:id="552" w:name="FS000000563T30_06_2004_16_10_56C"/>
      <w:bookmarkEnd w:id="552"/>
      <w:r>
        <w:rPr>
          <w:rtl/>
        </w:rPr>
        <w:t>מאיר פרוש (יהדות התורה):</w:t>
      </w:r>
    </w:p>
    <w:p w14:paraId="32306D19" w14:textId="77777777" w:rsidR="00000000" w:rsidRDefault="00890A51">
      <w:pPr>
        <w:pStyle w:val="a0"/>
        <w:rPr>
          <w:rtl/>
        </w:rPr>
      </w:pPr>
    </w:p>
    <w:p w14:paraId="06D625A3" w14:textId="77777777" w:rsidR="00000000" w:rsidRDefault="00890A51">
      <w:pPr>
        <w:pStyle w:val="a0"/>
        <w:rPr>
          <w:rFonts w:hint="cs"/>
          <w:rtl/>
        </w:rPr>
      </w:pPr>
      <w:r>
        <w:rPr>
          <w:rFonts w:hint="cs"/>
          <w:rtl/>
        </w:rPr>
        <w:t>מוצאי-שבת בבוקר, אדוני השר; דובר על שבת, לצערי.</w:t>
      </w:r>
    </w:p>
    <w:p w14:paraId="606E919D" w14:textId="77777777" w:rsidR="00000000" w:rsidRDefault="00890A51">
      <w:pPr>
        <w:pStyle w:val="a0"/>
        <w:rPr>
          <w:rFonts w:hint="cs"/>
          <w:rtl/>
        </w:rPr>
      </w:pPr>
    </w:p>
    <w:p w14:paraId="0CD5251B" w14:textId="77777777" w:rsidR="00000000" w:rsidRDefault="00890A51">
      <w:pPr>
        <w:pStyle w:val="a0"/>
        <w:rPr>
          <w:rFonts w:hint="cs"/>
          <w:rtl/>
        </w:rPr>
      </w:pPr>
      <w:r>
        <w:rPr>
          <w:rFonts w:hint="cs"/>
          <w:rtl/>
        </w:rPr>
        <w:t xml:space="preserve">יש לי אינדיקציה שכוונת ההנהלה החדשה לאחר ההפרטה היא לנהוג כך שמטוסי "אל על" לא יטוסו בשבת, </w:t>
      </w:r>
      <w:r>
        <w:rPr>
          <w:rFonts w:hint="cs"/>
          <w:rtl/>
        </w:rPr>
        <w:t xml:space="preserve">ואנחנו נתייצב מאחוריה ונגן על חלקה בשוק התעופה אל ישראל ומישראל, ונגן עליה כשם שמדינה מגינה בסחר החוץ שלה על תוצרת כחול-לבן, בפרמטרים המקובלים של חשיפה. </w:t>
      </w:r>
    </w:p>
    <w:p w14:paraId="67FD33F4" w14:textId="77777777" w:rsidR="00000000" w:rsidRDefault="00890A51">
      <w:pPr>
        <w:pStyle w:val="a0"/>
        <w:rPr>
          <w:rFonts w:hint="cs"/>
          <w:rtl/>
        </w:rPr>
      </w:pPr>
    </w:p>
    <w:p w14:paraId="77BF0BDA" w14:textId="77777777" w:rsidR="00000000" w:rsidRDefault="00890A51">
      <w:pPr>
        <w:pStyle w:val="a0"/>
        <w:rPr>
          <w:rFonts w:hint="cs"/>
          <w:rtl/>
        </w:rPr>
      </w:pPr>
      <w:r>
        <w:rPr>
          <w:rFonts w:hint="cs"/>
          <w:rtl/>
        </w:rPr>
        <w:t xml:space="preserve">אני שמח לציין שגם חברת "ישראייר" הודיעה שהיא תשמור על השבת בקווים הבין-לאומיים, וזה מוכיח שהשבת יקרה </w:t>
      </w:r>
      <w:r>
        <w:rPr>
          <w:rFonts w:hint="cs"/>
          <w:rtl/>
        </w:rPr>
        <w:t xml:space="preserve">לחברות התעופה. </w:t>
      </w:r>
    </w:p>
    <w:p w14:paraId="77369FD4" w14:textId="77777777" w:rsidR="00000000" w:rsidRDefault="00890A51">
      <w:pPr>
        <w:pStyle w:val="a0"/>
        <w:rPr>
          <w:rFonts w:hint="cs"/>
          <w:rtl/>
        </w:rPr>
      </w:pPr>
    </w:p>
    <w:p w14:paraId="059E8F1D" w14:textId="77777777" w:rsidR="00000000" w:rsidRDefault="00890A51">
      <w:pPr>
        <w:pStyle w:val="a0"/>
        <w:rPr>
          <w:rFonts w:hint="cs"/>
          <w:rtl/>
        </w:rPr>
      </w:pPr>
      <w:r>
        <w:rPr>
          <w:rFonts w:hint="cs"/>
          <w:rtl/>
        </w:rPr>
        <w:t xml:space="preserve">בסוגריים אני רוצה לומר, שאני דוחה את ההצעות הציניות שיש כאן מאבק על הלקוחות הדתיים והחרדים שומרי השבת. זה נכון שמדובר בציבור נוסעים גדול, אבל אני רוצה להאמין שיש גם שיקול עליון של שמירת השבת. </w:t>
      </w:r>
    </w:p>
    <w:p w14:paraId="2EE51232" w14:textId="77777777" w:rsidR="00000000" w:rsidRDefault="00890A51">
      <w:pPr>
        <w:pStyle w:val="a0"/>
        <w:rPr>
          <w:rFonts w:hint="cs"/>
          <w:rtl/>
        </w:rPr>
      </w:pPr>
    </w:p>
    <w:p w14:paraId="24F7C6A8" w14:textId="77777777" w:rsidR="00000000" w:rsidRDefault="00890A51">
      <w:pPr>
        <w:pStyle w:val="a0"/>
        <w:rPr>
          <w:rFonts w:hint="cs"/>
          <w:rtl/>
        </w:rPr>
      </w:pPr>
      <w:r>
        <w:rPr>
          <w:rFonts w:hint="cs"/>
          <w:rtl/>
        </w:rPr>
        <w:t>אם מותר לי הערה ביקורתית, פורסם בתקשורת שטיסת</w:t>
      </w:r>
      <w:r>
        <w:rPr>
          <w:rFonts w:hint="cs"/>
          <w:rtl/>
        </w:rPr>
        <w:t xml:space="preserve"> "אל על" נתקעה, והחברה ערכה משאל בין הנוסעים מתי לטוס במטוס חלופי, ובסופו של דבר הטיסה נערכה בשבת. אני מדבר על טיסה מלוס-אנג'לס, אם אני לא טועה. מדובר על 193 נוסעים שנשארו תקועים, נעשה משאל בין הנוסעים, ואמרו שרוצים לנסוע, ונסעו בשבת. אני רוצה לומר מעל במת</w:t>
      </w:r>
      <w:r>
        <w:rPr>
          <w:rFonts w:hint="cs"/>
          <w:rtl/>
        </w:rPr>
        <w:t xml:space="preserve"> כנסת זו, שזה ביזיון. אם זה נכון, זו שערורייה - אם זה אכן קרה. </w:t>
      </w:r>
    </w:p>
    <w:p w14:paraId="508CE13D" w14:textId="77777777" w:rsidR="00000000" w:rsidRDefault="00890A51">
      <w:pPr>
        <w:pStyle w:val="a0"/>
        <w:rPr>
          <w:rFonts w:hint="cs"/>
          <w:rtl/>
        </w:rPr>
      </w:pPr>
    </w:p>
    <w:p w14:paraId="47A9C291" w14:textId="77777777" w:rsidR="00000000" w:rsidRDefault="00890A51">
      <w:pPr>
        <w:pStyle w:val="a0"/>
        <w:rPr>
          <w:rFonts w:hint="cs"/>
          <w:rtl/>
        </w:rPr>
      </w:pPr>
      <w:r>
        <w:rPr>
          <w:rFonts w:hint="cs"/>
          <w:rtl/>
        </w:rPr>
        <w:t>אני רוצה לקוות, אדוני היושב-ראש, שהתחכמויות כאלה לא יקרו בעתיד, ו"אל על" כאמור תשמור על השבת, כי אות היא לעולם. ובזכות שמירת השבת, ככה אנחנו מאמינים, ייפתרו גם בעיות תעופה ובעיות בתחומים אחרי</w:t>
      </w:r>
      <w:r>
        <w:rPr>
          <w:rFonts w:hint="cs"/>
          <w:rtl/>
        </w:rPr>
        <w:t>ם, לרבות המשבר עם טורקיה. זו אמונתי כיהודי שומר שבת, אדוני היושב-ראש, ואני יודע שככה גם אתה מאמין.</w:t>
      </w:r>
    </w:p>
    <w:p w14:paraId="569A139C" w14:textId="77777777" w:rsidR="00000000" w:rsidRDefault="00890A51">
      <w:pPr>
        <w:pStyle w:val="a0"/>
        <w:rPr>
          <w:rFonts w:hint="cs"/>
          <w:rtl/>
        </w:rPr>
      </w:pPr>
    </w:p>
    <w:p w14:paraId="6FEF26D4" w14:textId="77777777" w:rsidR="00000000" w:rsidRDefault="00890A51">
      <w:pPr>
        <w:pStyle w:val="af1"/>
        <w:rPr>
          <w:rFonts w:hint="cs"/>
          <w:rtl/>
        </w:rPr>
      </w:pPr>
      <w:r>
        <w:rPr>
          <w:rtl/>
        </w:rPr>
        <w:t>היו"ר</w:t>
      </w:r>
      <w:r>
        <w:rPr>
          <w:rFonts w:hint="cs"/>
          <w:rtl/>
        </w:rPr>
        <w:t xml:space="preserve"> יולי</w:t>
      </w:r>
      <w:r>
        <w:rPr>
          <w:rtl/>
        </w:rPr>
        <w:t>-</w:t>
      </w:r>
      <w:r>
        <w:rPr>
          <w:rFonts w:hint="cs"/>
          <w:rtl/>
        </w:rPr>
        <w:t>יואל אדלשטיין:</w:t>
      </w:r>
    </w:p>
    <w:p w14:paraId="44B18714" w14:textId="77777777" w:rsidR="00000000" w:rsidRDefault="00890A51">
      <w:pPr>
        <w:pStyle w:val="a0"/>
        <w:rPr>
          <w:rFonts w:hint="cs"/>
          <w:rtl/>
        </w:rPr>
      </w:pPr>
    </w:p>
    <w:p w14:paraId="6997F20A" w14:textId="77777777" w:rsidR="00000000" w:rsidRDefault="00890A51">
      <w:pPr>
        <w:pStyle w:val="a0"/>
        <w:rPr>
          <w:rFonts w:hint="cs"/>
          <w:rtl/>
        </w:rPr>
      </w:pPr>
      <w:r>
        <w:rPr>
          <w:rFonts w:hint="cs"/>
          <w:rtl/>
        </w:rPr>
        <w:t>תודה רבה לחבר הכנסת מאיר פרוש. עכשיו - חבר הכנסת ניסן סלומינסקי, חבר הכנסת דני יתום, וחבר הכנסת איוב קרא, שאומנם לא היו בתחילת הד</w:t>
      </w:r>
      <w:r>
        <w:rPr>
          <w:rFonts w:hint="cs"/>
          <w:rtl/>
        </w:rPr>
        <w:t>יון בהצעות האלו לסדר-היום, אבל מצד שני, נתחשב בכך שהם לא יכלו לדעת שגם הדוברים לפניהם לא היו. נא להקפיד על הזמן - שלוש דקות.</w:t>
      </w:r>
    </w:p>
    <w:p w14:paraId="052D596E" w14:textId="77777777" w:rsidR="00000000" w:rsidRDefault="00890A51">
      <w:pPr>
        <w:pStyle w:val="a0"/>
        <w:rPr>
          <w:rFonts w:hint="cs"/>
          <w:rtl/>
        </w:rPr>
      </w:pPr>
    </w:p>
    <w:p w14:paraId="37CC84BD" w14:textId="77777777" w:rsidR="00000000" w:rsidRDefault="00890A51">
      <w:pPr>
        <w:pStyle w:val="a"/>
        <w:rPr>
          <w:rtl/>
        </w:rPr>
      </w:pPr>
      <w:bookmarkStart w:id="553" w:name="_Toc77593475"/>
      <w:r>
        <w:rPr>
          <w:rtl/>
        </w:rPr>
        <w:t>ניסן סלומינסקי (מפד"ל):</w:t>
      </w:r>
      <w:bookmarkEnd w:id="553"/>
    </w:p>
    <w:p w14:paraId="3C0D0DD8" w14:textId="77777777" w:rsidR="00000000" w:rsidRDefault="00890A51">
      <w:pPr>
        <w:pStyle w:val="a0"/>
        <w:rPr>
          <w:rtl/>
        </w:rPr>
      </w:pPr>
    </w:p>
    <w:p w14:paraId="5BD8E05F" w14:textId="77777777" w:rsidR="00000000" w:rsidRDefault="00890A51">
      <w:pPr>
        <w:pStyle w:val="a0"/>
        <w:rPr>
          <w:rFonts w:hint="cs"/>
          <w:rtl/>
        </w:rPr>
      </w:pPr>
      <w:r>
        <w:rPr>
          <w:rFonts w:hint="cs"/>
          <w:rtl/>
        </w:rPr>
        <w:t>אדוני היושב-ראש, אדוני השר, חברי חברי הכנסת, אני רק רוצה להמשיך את הסיום של חבר הכנסת מאיר פרוש: יותר משי</w:t>
      </w:r>
      <w:r>
        <w:rPr>
          <w:rFonts w:hint="cs"/>
          <w:rtl/>
        </w:rPr>
        <w:t xml:space="preserve">שראל שמרה על השבת, השבת שמרה על ישראל. אני חושב שבימינו אנו, אנחנו כל כך זקוקים למשהו שישמור עלינו. ואם 3,000 שנה אנחנו יודעים שהשבת שמרה, אז הנה - זאת עוד ההזדמנות. </w:t>
      </w:r>
    </w:p>
    <w:p w14:paraId="2A24929A" w14:textId="77777777" w:rsidR="00000000" w:rsidRDefault="00890A51">
      <w:pPr>
        <w:pStyle w:val="a0"/>
        <w:rPr>
          <w:rFonts w:hint="cs"/>
          <w:rtl/>
        </w:rPr>
      </w:pPr>
    </w:p>
    <w:p w14:paraId="5818DB9C" w14:textId="77777777" w:rsidR="00000000" w:rsidRDefault="00890A51">
      <w:pPr>
        <w:pStyle w:val="a0"/>
        <w:rPr>
          <w:rFonts w:hint="cs"/>
          <w:rtl/>
        </w:rPr>
      </w:pPr>
      <w:r>
        <w:rPr>
          <w:rFonts w:hint="cs"/>
          <w:rtl/>
        </w:rPr>
        <w:t>אם היה בינינו לבין טורקיה אך ורק משבר התעופה, זה חמור כשלעצמו, אבל אפשר לדעת לטפל בו ולפ</w:t>
      </w:r>
      <w:r>
        <w:rPr>
          <w:rFonts w:hint="cs"/>
          <w:rtl/>
        </w:rPr>
        <w:t>תור אותו. לבי אומר לי, והרבה יותר מלבי, שהתעופה היא רק הסימפטום או אחד מהם. יש לנו מערכת קשרים הדוקה מאוד עם טורקיה בהרבה מאוד מישורים. יש אינטרסים ביטחוניים אמיתיים בינם לבינינו. עד לאחרונה ידעה טורקיה לשמור על האיזון החכם בין היותה מדינה מוסלמית לבין רצו</w:t>
      </w:r>
      <w:r>
        <w:rPr>
          <w:rFonts w:hint="cs"/>
          <w:rtl/>
        </w:rPr>
        <w:t xml:space="preserve">נה להיות מדינה נאורה, מדינה דמוקרטית. המערכת שהיתה שם, של האיזונים בין הצבא לפוליטיקאים, נשמרה מכל משמר. </w:t>
      </w:r>
    </w:p>
    <w:p w14:paraId="4CADDC51" w14:textId="77777777" w:rsidR="00000000" w:rsidRDefault="00890A51">
      <w:pPr>
        <w:pStyle w:val="a0"/>
        <w:rPr>
          <w:rFonts w:hint="cs"/>
          <w:rtl/>
        </w:rPr>
      </w:pPr>
    </w:p>
    <w:p w14:paraId="44E9F7CD" w14:textId="77777777" w:rsidR="00000000" w:rsidRDefault="00890A51">
      <w:pPr>
        <w:pStyle w:val="a0"/>
        <w:rPr>
          <w:rFonts w:hint="cs"/>
          <w:rtl/>
        </w:rPr>
      </w:pPr>
      <w:r>
        <w:rPr>
          <w:rFonts w:hint="cs"/>
          <w:rtl/>
        </w:rPr>
        <w:t xml:space="preserve">לאחרונה, עם התגברות האסלאם, והייתי קורא לזה - חלק הטירוף שבאסלאם, כי האסלאם כשלעצמו יכול לחיות אתנו בנעימות גדולה - החלק המטורף שבאסלאם והלחץ הפנאטי </w:t>
      </w:r>
      <w:r>
        <w:rPr>
          <w:rFonts w:hint="cs"/>
          <w:rtl/>
        </w:rPr>
        <w:t xml:space="preserve">יותר, מתחיל לתת את אותותיו בטורקיה. אם ממשלת טורקיה  וראש הממשלה, הנשיא, ששייכים למפלגה המוסלמית יותר, יאבדו את הצפון וייכנעו ללחץ, אני חושב שטורקיה תידרדר, ויום אחד היא תגיע לאותה רמה של המדינות האסלאמיות האחרות, אף שהיום היא נמצאת עשר דרגות מעליהן. </w:t>
      </w:r>
    </w:p>
    <w:p w14:paraId="5ED44E49" w14:textId="77777777" w:rsidR="00000000" w:rsidRDefault="00890A51">
      <w:pPr>
        <w:pStyle w:val="a0"/>
        <w:rPr>
          <w:rFonts w:hint="cs"/>
          <w:rtl/>
        </w:rPr>
      </w:pPr>
    </w:p>
    <w:p w14:paraId="11CC260E" w14:textId="77777777" w:rsidR="00000000" w:rsidRDefault="00890A51">
      <w:pPr>
        <w:pStyle w:val="a0"/>
        <w:rPr>
          <w:rFonts w:hint="cs"/>
          <w:rtl/>
        </w:rPr>
      </w:pPr>
      <w:r>
        <w:rPr>
          <w:rFonts w:hint="cs"/>
          <w:rtl/>
        </w:rPr>
        <w:t>היא</w:t>
      </w:r>
      <w:r>
        <w:rPr>
          <w:rFonts w:hint="cs"/>
          <w:rtl/>
        </w:rPr>
        <w:t xml:space="preserve"> תאבד גם את הסיכוי שלה להיכנס לשוק האירופי. בסופו של דבר, אם היא תידרדר היא תאבד גם  את מערכת היחסים שלה עם ארצות-הברית. לכן, אבן הבוחן לטורקיה היא מערכת היחסים שלה עם ישראל. היא הצליחה להיות חכמה ולעשות את זה. אם ייפגע משהו בנושא הזה, לא רק ישראל תיפגע קש</w:t>
      </w:r>
      <w:r>
        <w:rPr>
          <w:rFonts w:hint="cs"/>
          <w:rtl/>
        </w:rPr>
        <w:t xml:space="preserve">ות מזה, בטורקיה עצמה תתחיל הידרדרות שאני לא יודע מה יעצור אותה, אלא אם כן הצבא ייכנס ויחזיר אותה לאחור הרבה שנים. </w:t>
      </w:r>
    </w:p>
    <w:p w14:paraId="5FDCB143" w14:textId="77777777" w:rsidR="00000000" w:rsidRDefault="00890A51">
      <w:pPr>
        <w:pStyle w:val="a0"/>
        <w:rPr>
          <w:rFonts w:hint="cs"/>
          <w:rtl/>
        </w:rPr>
      </w:pPr>
    </w:p>
    <w:p w14:paraId="308950CD" w14:textId="77777777" w:rsidR="00000000" w:rsidRDefault="00890A51">
      <w:pPr>
        <w:pStyle w:val="a0"/>
        <w:rPr>
          <w:rFonts w:hint="cs"/>
          <w:rtl/>
        </w:rPr>
      </w:pPr>
      <w:r>
        <w:rPr>
          <w:rFonts w:hint="cs"/>
          <w:rtl/>
        </w:rPr>
        <w:t>לכן אני חושב שכנסת ישראל צריכה לפנות לעם הטורקי ולכל המערכת הממשלית בטורקיה,  על הפרלמנט והפוליטיקאים מצד אחד ועל הצבא מצד שני, כי שם הצבא כ</w:t>
      </w:r>
      <w:r>
        <w:rPr>
          <w:rFonts w:hint="cs"/>
          <w:rtl/>
        </w:rPr>
        <w:t>ן נכנס לעניין, לפחות ראשיו, ולומר להם: רבותי, הלכתם בדרך נכונה, ידעתם לנטרל ולהפריד בין היותכם מוסלמים לבין הפנאטיות המוסלמית. תמשיכו בדרך הזאת, כי אם לא תסתכלו על כל המדינות שמקיפות אותנו, סופכם שתגיעו למצב הזה, וודאי שאתם לא רוצים בכך. תודה רבה לך, אדוני</w:t>
      </w:r>
      <w:r>
        <w:rPr>
          <w:rFonts w:hint="cs"/>
          <w:rtl/>
        </w:rPr>
        <w:t xml:space="preserve">. </w:t>
      </w:r>
    </w:p>
    <w:p w14:paraId="1EED8CCF" w14:textId="77777777" w:rsidR="00000000" w:rsidRDefault="00890A51">
      <w:pPr>
        <w:pStyle w:val="a0"/>
        <w:ind w:firstLine="0"/>
        <w:rPr>
          <w:rFonts w:hint="cs"/>
          <w:rtl/>
        </w:rPr>
      </w:pPr>
    </w:p>
    <w:p w14:paraId="1A3FADDA" w14:textId="77777777" w:rsidR="00000000" w:rsidRDefault="00890A51">
      <w:pPr>
        <w:pStyle w:val="af1"/>
        <w:rPr>
          <w:rFonts w:hint="cs"/>
          <w:rtl/>
        </w:rPr>
      </w:pPr>
      <w:r>
        <w:rPr>
          <w:rtl/>
        </w:rPr>
        <w:t>היו"ר</w:t>
      </w:r>
      <w:r>
        <w:rPr>
          <w:rFonts w:hint="cs"/>
          <w:rtl/>
        </w:rPr>
        <w:t xml:space="preserve"> יולי-יואל אדלשטיין:</w:t>
      </w:r>
    </w:p>
    <w:p w14:paraId="17FD5712" w14:textId="77777777" w:rsidR="00000000" w:rsidRDefault="00890A51">
      <w:pPr>
        <w:pStyle w:val="a0"/>
        <w:rPr>
          <w:rtl/>
        </w:rPr>
      </w:pPr>
    </w:p>
    <w:p w14:paraId="6D01FCF7" w14:textId="77777777" w:rsidR="00000000" w:rsidRDefault="00890A51">
      <w:pPr>
        <w:pStyle w:val="a0"/>
        <w:rPr>
          <w:rFonts w:hint="cs"/>
          <w:rtl/>
        </w:rPr>
      </w:pPr>
      <w:r>
        <w:rPr>
          <w:rFonts w:hint="cs"/>
          <w:rtl/>
        </w:rPr>
        <w:t xml:space="preserve">תודה לחבר הכנסת ניסן סלומינסקי. חבר הכנסת דני יתום, ואחריו - חבר הכנסת איוב קרא. </w:t>
      </w:r>
    </w:p>
    <w:p w14:paraId="00528F1D" w14:textId="77777777" w:rsidR="00000000" w:rsidRDefault="00890A51">
      <w:pPr>
        <w:pStyle w:val="a"/>
        <w:rPr>
          <w:rFonts w:hint="cs"/>
          <w:rtl/>
        </w:rPr>
      </w:pPr>
      <w:bookmarkStart w:id="554" w:name="FS000001045T30_06_2004_16_16_38"/>
      <w:bookmarkEnd w:id="554"/>
    </w:p>
    <w:p w14:paraId="7A48F6EA" w14:textId="77777777" w:rsidR="00000000" w:rsidRDefault="00890A51">
      <w:pPr>
        <w:pStyle w:val="a"/>
        <w:rPr>
          <w:rtl/>
        </w:rPr>
      </w:pPr>
      <w:bookmarkStart w:id="555" w:name="_Toc77593476"/>
      <w:r>
        <w:rPr>
          <w:rFonts w:hint="eastAsia"/>
          <w:rtl/>
        </w:rPr>
        <w:t>דני</w:t>
      </w:r>
      <w:r>
        <w:rPr>
          <w:rtl/>
        </w:rPr>
        <w:t xml:space="preserve"> יתום (העבודה-מימד):</w:t>
      </w:r>
      <w:bookmarkEnd w:id="555"/>
    </w:p>
    <w:p w14:paraId="5C3575BB" w14:textId="77777777" w:rsidR="00000000" w:rsidRDefault="00890A51">
      <w:pPr>
        <w:pStyle w:val="a0"/>
        <w:rPr>
          <w:rFonts w:hint="cs"/>
          <w:rtl/>
        </w:rPr>
      </w:pPr>
    </w:p>
    <w:p w14:paraId="09F25F6D" w14:textId="77777777" w:rsidR="00000000" w:rsidRDefault="00890A51">
      <w:pPr>
        <w:pStyle w:val="a0"/>
        <w:rPr>
          <w:rFonts w:hint="cs"/>
          <w:rtl/>
        </w:rPr>
      </w:pPr>
      <w:r>
        <w:rPr>
          <w:rFonts w:hint="cs"/>
          <w:rtl/>
        </w:rPr>
        <w:t>אדוני היושב-ראש, אדוני השר, חברי חברי הכנסת, מערכת היחסים בין ישראל לבין טורקיה היא מערכת יחסים חשובה מאוד לישראל. אנ</w:t>
      </w:r>
      <w:r>
        <w:rPr>
          <w:rFonts w:hint="cs"/>
          <w:rtl/>
        </w:rPr>
        <w:t xml:space="preserve">י מניח שהיא חשובה מאוד גם לטורקיה, אבל אני יכול לדבר מעט בשם מדינת ישראל כאזרח ישראלי. זאת מערכת יחסים עם מדינה שהאוריינטציה שלה היא מערבית. טורקיה  שוכנת מצפון לסוריה, טורקיה בעצם מחזיקה את ברז המים לסוריה ולמדינות מוסלמיות נוספות. הטורקים נמצאים בשער של </w:t>
      </w:r>
      <w:r>
        <w:rPr>
          <w:rFonts w:hint="cs"/>
          <w:rtl/>
        </w:rPr>
        <w:t>אירופה, ואם מדובר היום על מלחמת חורמה בטרור ובמלחמת חורמה בטרור האסלאמי, הרי דווקא טורקיה, אולי יותר מאשר כל מדינה אחרת, מאחר שהיא גם מדינה מוסלמית, חשוב שתשתתף, והיא אכן לוקחת חלק במאבק הבין-לאומי נגד הטרור.</w:t>
      </w:r>
    </w:p>
    <w:p w14:paraId="32439FEE" w14:textId="77777777" w:rsidR="00000000" w:rsidRDefault="00890A51">
      <w:pPr>
        <w:pStyle w:val="a0"/>
        <w:rPr>
          <w:rFonts w:hint="cs"/>
          <w:rtl/>
        </w:rPr>
      </w:pPr>
    </w:p>
    <w:p w14:paraId="675B444D" w14:textId="77777777" w:rsidR="00000000" w:rsidRDefault="00890A51">
      <w:pPr>
        <w:pStyle w:val="a0"/>
        <w:rPr>
          <w:rFonts w:hint="cs"/>
          <w:rtl/>
        </w:rPr>
      </w:pPr>
      <w:r>
        <w:rPr>
          <w:rFonts w:hint="cs"/>
          <w:rtl/>
        </w:rPr>
        <w:t>בטורקיה יש היום משטר שאיננו כל כך מקובל, מכיוו</w:t>
      </w:r>
      <w:r>
        <w:rPr>
          <w:rFonts w:hint="cs"/>
          <w:rtl/>
        </w:rPr>
        <w:t>ן שהוא מבוסס על המפלגה האסלאמיסטית. אומנם, לא אותה מפלגה שקודם לכן שלטה פרק זמן קצר בטורקיה והיתה מאוד קיצונית, או יחסית לזו מאוד קיצונית, אלא לפחות מפורסם ומקובל שהשלטון הטורקי של היום הוא שלטון מתון יחסית ויש לו עניין רב מאוד להתחבר עם אירופה, ולהיות  חל</w:t>
      </w:r>
      <w:r>
        <w:rPr>
          <w:rFonts w:hint="cs"/>
          <w:rtl/>
        </w:rPr>
        <w:t xml:space="preserve">ק לא רק מנאט"ו,  אלא גם מהאיחוד האירופי ומהשוק האירופי. אני מניח שגם לטורקיה יש עניין רב מאוד להמשיך ולקדם אינטרסים עם ישראל.   </w:t>
      </w:r>
    </w:p>
    <w:p w14:paraId="33582BD2" w14:textId="77777777" w:rsidR="00000000" w:rsidRDefault="00890A51">
      <w:pPr>
        <w:pStyle w:val="a0"/>
        <w:rPr>
          <w:rFonts w:hint="cs"/>
          <w:rtl/>
        </w:rPr>
      </w:pPr>
    </w:p>
    <w:p w14:paraId="5895D5B4" w14:textId="77777777" w:rsidR="00000000" w:rsidRDefault="00890A51">
      <w:pPr>
        <w:pStyle w:val="a0"/>
        <w:rPr>
          <w:rFonts w:hint="cs"/>
          <w:rtl/>
        </w:rPr>
      </w:pPr>
      <w:r>
        <w:rPr>
          <w:rFonts w:hint="cs"/>
          <w:rtl/>
        </w:rPr>
        <w:t>אבל הסכסוך הזה, אדוני היושב-ראש, על מאבטחים חמושים בנמלי טורקיה איננו באמת סכסוך על אבטחת מטוסים או על אבטחת התעופה. הוא גם אי</w:t>
      </w:r>
      <w:r>
        <w:rPr>
          <w:rFonts w:hint="cs"/>
          <w:rtl/>
        </w:rPr>
        <w:t>ננו סכסוך שנוגע לשאלה כיצד צריך להתמודד עם הטרור האווירי. הסכסוך הזה נובע מחילוקי דעות מדיניים. ולדעתי, חשוב מאוד שמדינת ישראל תדע לכלכל את צעדיה עם טורקיה, שהיא מדינה מוסלמית בעלת עשרות מיליוני תושבים מוסלמים, על מנת להבטיח שמערכת היחסים הזאת תישאר תקינה.</w:t>
      </w:r>
      <w:r>
        <w:rPr>
          <w:rFonts w:hint="cs"/>
          <w:rtl/>
        </w:rPr>
        <w:t xml:space="preserve"> </w:t>
      </w:r>
    </w:p>
    <w:p w14:paraId="07343FFF" w14:textId="77777777" w:rsidR="00000000" w:rsidRDefault="00890A51">
      <w:pPr>
        <w:pStyle w:val="a0"/>
        <w:rPr>
          <w:rFonts w:hint="cs"/>
          <w:rtl/>
        </w:rPr>
      </w:pPr>
    </w:p>
    <w:p w14:paraId="7A87D8CC" w14:textId="77777777" w:rsidR="00000000" w:rsidRDefault="00890A51">
      <w:pPr>
        <w:pStyle w:val="a0"/>
        <w:rPr>
          <w:rFonts w:hint="cs"/>
          <w:rtl/>
        </w:rPr>
      </w:pPr>
      <w:r>
        <w:rPr>
          <w:rFonts w:hint="cs"/>
          <w:rtl/>
        </w:rPr>
        <w:t>מערכת היחסים בין ישראל לטורקיה היא אבן יסוד באסטרטגיה הכללית המזרח-תיכונית שלנו הן כלפי סוריה, הן כלפי מדינות עוינות אחרות, וראוי שאנחנו נעשה מאמצים גדולים מאוד, אדוני השר, לא רק לפתור את בעיית המאבטחים החמושים, אלא גם את הסכסוך בינינו לבין טורקיה במישו</w:t>
      </w:r>
      <w:r>
        <w:rPr>
          <w:rFonts w:hint="cs"/>
          <w:rtl/>
        </w:rPr>
        <w:t xml:space="preserve">ר המדיני. תודה. </w:t>
      </w:r>
    </w:p>
    <w:p w14:paraId="48950F08" w14:textId="77777777" w:rsidR="00000000" w:rsidRDefault="00890A51">
      <w:pPr>
        <w:pStyle w:val="a0"/>
        <w:rPr>
          <w:rFonts w:hint="cs"/>
          <w:rtl/>
        </w:rPr>
      </w:pPr>
    </w:p>
    <w:p w14:paraId="196E88BD" w14:textId="77777777" w:rsidR="00000000" w:rsidRDefault="00890A51">
      <w:pPr>
        <w:pStyle w:val="af1"/>
        <w:rPr>
          <w:rtl/>
        </w:rPr>
      </w:pPr>
    </w:p>
    <w:p w14:paraId="4080848A" w14:textId="77777777" w:rsidR="00000000" w:rsidRDefault="00890A51">
      <w:pPr>
        <w:pStyle w:val="af1"/>
        <w:rPr>
          <w:rFonts w:hint="cs"/>
          <w:rtl/>
        </w:rPr>
      </w:pPr>
      <w:r>
        <w:rPr>
          <w:rtl/>
        </w:rPr>
        <w:t>היו"ר</w:t>
      </w:r>
      <w:r>
        <w:rPr>
          <w:rFonts w:hint="cs"/>
          <w:rtl/>
        </w:rPr>
        <w:t xml:space="preserve"> יולי-יואל אדלשטיין:</w:t>
      </w:r>
    </w:p>
    <w:p w14:paraId="1D697FB8" w14:textId="77777777" w:rsidR="00000000" w:rsidRDefault="00890A51">
      <w:pPr>
        <w:pStyle w:val="a0"/>
        <w:rPr>
          <w:rFonts w:hint="cs"/>
          <w:rtl/>
        </w:rPr>
      </w:pPr>
    </w:p>
    <w:p w14:paraId="73558AA9" w14:textId="77777777" w:rsidR="00000000" w:rsidRDefault="00890A51">
      <w:pPr>
        <w:pStyle w:val="a0"/>
        <w:rPr>
          <w:rFonts w:hint="cs"/>
          <w:rtl/>
        </w:rPr>
      </w:pPr>
      <w:r>
        <w:rPr>
          <w:rFonts w:hint="cs"/>
          <w:rtl/>
        </w:rPr>
        <w:t xml:space="preserve">תודה לחבר הכנסת דני יתום. אחרון הדוברים בהצעה זו הוא חבר הכנסת איוב קרא, שגם ייקח דוגמה מחבר הכנסת דני יתום ויקפיד על השעון עד לשנייה. </w:t>
      </w:r>
    </w:p>
    <w:p w14:paraId="33B566E9" w14:textId="77777777" w:rsidR="00000000" w:rsidRDefault="00890A51">
      <w:pPr>
        <w:pStyle w:val="a0"/>
        <w:rPr>
          <w:rFonts w:hint="cs"/>
          <w:rtl/>
        </w:rPr>
      </w:pPr>
    </w:p>
    <w:p w14:paraId="5139D9AD" w14:textId="77777777" w:rsidR="00000000" w:rsidRDefault="00890A51">
      <w:pPr>
        <w:pStyle w:val="a"/>
        <w:rPr>
          <w:rtl/>
        </w:rPr>
      </w:pPr>
      <w:bookmarkStart w:id="556" w:name="FS000000475T30_06_2004_16_20_07"/>
      <w:bookmarkStart w:id="557" w:name="_Toc77593477"/>
      <w:bookmarkEnd w:id="556"/>
      <w:r>
        <w:rPr>
          <w:rFonts w:hint="eastAsia"/>
          <w:rtl/>
        </w:rPr>
        <w:t>איוב</w:t>
      </w:r>
      <w:r>
        <w:rPr>
          <w:rtl/>
        </w:rPr>
        <w:t xml:space="preserve"> קרא (הליכוד):</w:t>
      </w:r>
      <w:bookmarkEnd w:id="557"/>
    </w:p>
    <w:p w14:paraId="3360A44E" w14:textId="77777777" w:rsidR="00000000" w:rsidRDefault="00890A51">
      <w:pPr>
        <w:pStyle w:val="a0"/>
        <w:rPr>
          <w:rFonts w:hint="cs"/>
          <w:rtl/>
        </w:rPr>
      </w:pPr>
    </w:p>
    <w:p w14:paraId="1D8C11BD" w14:textId="77777777" w:rsidR="00000000" w:rsidRDefault="00890A51">
      <w:pPr>
        <w:pStyle w:val="a0"/>
        <w:rPr>
          <w:rFonts w:hint="cs"/>
          <w:rtl/>
        </w:rPr>
      </w:pPr>
      <w:r>
        <w:rPr>
          <w:rFonts w:hint="cs"/>
          <w:rtl/>
        </w:rPr>
        <w:t xml:space="preserve">אדוני היושב-ראש, חברי חברי הכנסת, הפרשה הזאת שלפנינו </w:t>
      </w:r>
      <w:r>
        <w:rPr>
          <w:rFonts w:hint="cs"/>
          <w:rtl/>
        </w:rPr>
        <w:t>היום היא לדעתי תוצאה של מדיניות לא כל כך נכונה מצדנו. חיבוק הדוב הזה שחיבקנו את טורקיה במשך השנים, לדעתי פעל לרעתנו, מכיוון שמדינות ערב הסתכלו על זה בעין לא כל כך סימפתית, בלשון המעטה. הכוונה להקים היום מדינה כורדית בצפון עירק רק סייעה או הביאה למצב שטורקי</w:t>
      </w:r>
      <w:r>
        <w:rPr>
          <w:rFonts w:hint="cs"/>
          <w:rtl/>
        </w:rPr>
        <w:t>ה מנסה להיכנס לפלירט או לשיתוף פעולה עם האכזריות באויביה, שהן סוריה וגם  אירן. הדרך הכי קלה להיכנס לשיתוף פעולה אתן או לזכות ברגש כלפיה היא בתקיפה של ישראל, וכך היא אכן עשתה כאשר היא פעלה בפרשה הזאת. באירן וגם בסוריה מתעוררות סולידריות ואהדה לטובת טורקיה.</w:t>
      </w:r>
    </w:p>
    <w:p w14:paraId="21914B7D" w14:textId="77777777" w:rsidR="00000000" w:rsidRDefault="00890A51">
      <w:pPr>
        <w:pStyle w:val="a0"/>
        <w:ind w:firstLine="0"/>
        <w:rPr>
          <w:rFonts w:hint="cs"/>
          <w:rtl/>
        </w:rPr>
      </w:pPr>
    </w:p>
    <w:p w14:paraId="5E09CD5B" w14:textId="77777777" w:rsidR="00000000" w:rsidRDefault="00890A51">
      <w:pPr>
        <w:pStyle w:val="a0"/>
        <w:rPr>
          <w:rFonts w:hint="cs"/>
          <w:rtl/>
        </w:rPr>
      </w:pPr>
      <w:r>
        <w:rPr>
          <w:rFonts w:hint="cs"/>
          <w:rtl/>
        </w:rPr>
        <w:t>אנחנו צריכים לזכור פה שמדובר במדינה מאוד חשובה, הייתי קורא לה סין של המזרח התיכון. אבל אנחנו צריכים גם לזכור, שאותה טורקיה שמדברת על זה שאנחנו פוגעים בעם הפלסטיני, החריבה בשנים האחרונות כ-3,000 כפרים כורדיים בתוכה. ובל נשכח מה שקרה גם בתוך סוריה בחודשים ה</w:t>
      </w:r>
      <w:r>
        <w:rPr>
          <w:rFonts w:hint="cs"/>
          <w:rtl/>
        </w:rPr>
        <w:t xml:space="preserve">אחרונים. ראינו מה שהיה בקמישלי במשחק הכדורגל, איך עשרות או מאות כורדים נטבחו, נהרגו, בגלל התנגדותם למשטר.  </w:t>
      </w:r>
    </w:p>
    <w:p w14:paraId="3917F8D2" w14:textId="77777777" w:rsidR="00000000" w:rsidRDefault="00890A51">
      <w:pPr>
        <w:pStyle w:val="a0"/>
        <w:ind w:firstLine="0"/>
        <w:rPr>
          <w:rFonts w:hint="cs"/>
          <w:rtl/>
        </w:rPr>
      </w:pPr>
    </w:p>
    <w:p w14:paraId="67B1652E" w14:textId="77777777" w:rsidR="00000000" w:rsidRDefault="00890A51">
      <w:pPr>
        <w:pStyle w:val="a0"/>
        <w:ind w:firstLine="0"/>
        <w:rPr>
          <w:rFonts w:hint="cs"/>
          <w:rtl/>
        </w:rPr>
      </w:pPr>
      <w:r>
        <w:rPr>
          <w:rFonts w:hint="cs"/>
          <w:rtl/>
        </w:rPr>
        <w:tab/>
        <w:t>יש עוד נדבך שחשוב להזכיר אותו פה. עבדאללה אוצ'לאן, מנהיג ה-</w:t>
      </w:r>
      <w:r>
        <w:t>PKK</w:t>
      </w:r>
      <w:r>
        <w:rPr>
          <w:rFonts w:hint="cs"/>
          <w:rtl/>
        </w:rPr>
        <w:t>, המפלגה הכורדית הגדולה בטורקיה, נעצר ב-1998, והיו הפגנות גדולות מול כל השגרירויות ה</w:t>
      </w:r>
      <w:r>
        <w:rPr>
          <w:rFonts w:hint="cs"/>
          <w:rtl/>
        </w:rPr>
        <w:t xml:space="preserve">ישראליות. השיא היה הפגנה אלימה מאוד בבירת גרמניה, שבה נהרגו שני כורדים. אנחנו צריכים לזכור שכל זה נובע מההסתה שיש כל הזמן, כאילו ישראל היא חלק מדיכוי עמים אחרים. ההלשנה היתה כאילו ישראל סייעה לתפוס את עבדאללה אוצ'לאן. </w:t>
      </w:r>
    </w:p>
    <w:p w14:paraId="1B838E33" w14:textId="77777777" w:rsidR="00000000" w:rsidRDefault="00890A51">
      <w:pPr>
        <w:pStyle w:val="a0"/>
        <w:ind w:firstLine="720"/>
        <w:rPr>
          <w:rFonts w:hint="cs"/>
          <w:rtl/>
        </w:rPr>
      </w:pPr>
    </w:p>
    <w:p w14:paraId="20F2F101" w14:textId="77777777" w:rsidR="00000000" w:rsidRDefault="00890A51">
      <w:pPr>
        <w:pStyle w:val="a0"/>
        <w:ind w:firstLine="720"/>
        <w:rPr>
          <w:rFonts w:hint="cs"/>
          <w:rtl/>
        </w:rPr>
      </w:pPr>
      <w:r>
        <w:rPr>
          <w:rFonts w:hint="cs"/>
          <w:rtl/>
        </w:rPr>
        <w:t>כל זה לא נכון, כמובן, אבל מצד טורקיה</w:t>
      </w:r>
      <w:r>
        <w:rPr>
          <w:rFonts w:hint="cs"/>
          <w:rtl/>
        </w:rPr>
        <w:t xml:space="preserve"> אי-אפשר לבוא ולומר: אנחנו ידידים של ישראל, ומהצד השני לבקר אותנו, לפגוע בנו, לקרוא לשגריר לחזור להתייעצות וכו'. צריך להחליט אם אנחנו מדינה אוהדת וידידה </w:t>
      </w:r>
      <w:r>
        <w:rPr>
          <w:rtl/>
        </w:rPr>
        <w:t>–</w:t>
      </w:r>
      <w:r>
        <w:rPr>
          <w:rFonts w:hint="cs"/>
          <w:rtl/>
        </w:rPr>
        <w:t xml:space="preserve"> כשהיה האסון בטורקיה שלחנו לשם כל מיני אנשים שיסייעו בריש גלי, בלי לפחד ולחשוב; וגם בנושא התיירות, טור</w:t>
      </w:r>
      <w:r>
        <w:rPr>
          <w:rFonts w:hint="cs"/>
          <w:rtl/>
        </w:rPr>
        <w:t>קיה נהנית מ-350,000 תיירים ישראלים בשנה, שהם מקור פרנסה גדול מאוד למדינה הזאת, ואני חושב שבצדק צריך לקרוא לאותם 350,000 תיירים, שיוצאים, לחשוב פעמיים.</w:t>
      </w:r>
    </w:p>
    <w:p w14:paraId="231468DD" w14:textId="77777777" w:rsidR="00000000" w:rsidRDefault="00890A51">
      <w:pPr>
        <w:pStyle w:val="a0"/>
        <w:ind w:firstLine="720"/>
        <w:rPr>
          <w:rFonts w:hint="cs"/>
          <w:rtl/>
        </w:rPr>
      </w:pPr>
    </w:p>
    <w:p w14:paraId="6107B449" w14:textId="77777777" w:rsidR="00000000" w:rsidRDefault="00890A51">
      <w:pPr>
        <w:pStyle w:val="a0"/>
        <w:ind w:firstLine="720"/>
        <w:rPr>
          <w:rFonts w:hint="cs"/>
          <w:rtl/>
        </w:rPr>
      </w:pPr>
      <w:r>
        <w:rPr>
          <w:rFonts w:hint="cs"/>
          <w:rtl/>
        </w:rPr>
        <w:t>או שטורקיה תהיה ידידה של ישראל או שהיא לא תהיה ידידה. צריך לדעת איפה מיקומה. אנחנו בעד זה שהיחסים הללו י</w:t>
      </w:r>
      <w:r>
        <w:rPr>
          <w:rFonts w:hint="cs"/>
          <w:rtl/>
        </w:rPr>
        <w:t xml:space="preserve">ימשכו. אבל אם אין ביטחון לתיירים שיוצאים מישראל, צריך לשקול פעמיים אם ההנחות והמבצעים שנותנים הם הדבר החשוב היום, או שהיחסים שלנו צריכים להשתפר ולהתחזק </w:t>
      </w:r>
      <w:r>
        <w:rPr>
          <w:rtl/>
        </w:rPr>
        <w:t>–</w:t>
      </w:r>
      <w:r>
        <w:rPr>
          <w:rFonts w:hint="cs"/>
          <w:rtl/>
        </w:rPr>
        <w:t xml:space="preserve"> ולא שטורקיה תנצל אותנו לטובת האינטרסים שלה, בהתאם לנסיבות שהיא נתקלת בהן. </w:t>
      </w:r>
    </w:p>
    <w:p w14:paraId="7F9C31BA" w14:textId="77777777" w:rsidR="00000000" w:rsidRDefault="00890A51">
      <w:pPr>
        <w:pStyle w:val="a0"/>
        <w:ind w:firstLine="0"/>
        <w:rPr>
          <w:rFonts w:hint="cs"/>
          <w:rtl/>
        </w:rPr>
      </w:pPr>
    </w:p>
    <w:p w14:paraId="262CAB47" w14:textId="77777777" w:rsidR="00000000" w:rsidRDefault="00890A51">
      <w:pPr>
        <w:pStyle w:val="af1"/>
        <w:rPr>
          <w:rtl/>
        </w:rPr>
      </w:pPr>
      <w:r>
        <w:rPr>
          <w:rtl/>
        </w:rPr>
        <w:t>היו"ר</w:t>
      </w:r>
      <w:r>
        <w:rPr>
          <w:rFonts w:hint="cs"/>
          <w:rtl/>
        </w:rPr>
        <w:t xml:space="preserve"> יולי-יואל אדלשטיין</w:t>
      </w:r>
      <w:r>
        <w:rPr>
          <w:rtl/>
        </w:rPr>
        <w:t>:</w:t>
      </w:r>
    </w:p>
    <w:p w14:paraId="1AB37C44" w14:textId="77777777" w:rsidR="00000000" w:rsidRDefault="00890A51">
      <w:pPr>
        <w:pStyle w:val="a0"/>
        <w:rPr>
          <w:rFonts w:hint="cs"/>
          <w:rtl/>
        </w:rPr>
      </w:pPr>
    </w:p>
    <w:p w14:paraId="72B2FC64" w14:textId="77777777" w:rsidR="00000000" w:rsidRDefault="00890A51">
      <w:pPr>
        <w:pStyle w:val="a0"/>
        <w:rPr>
          <w:rFonts w:hint="cs"/>
          <w:rtl/>
        </w:rPr>
      </w:pPr>
      <w:r>
        <w:rPr>
          <w:rFonts w:hint="cs"/>
          <w:rtl/>
        </w:rPr>
        <w:t xml:space="preserve">תודה רבה לחבר הכנסת איוב קרא. ישיב, כאמור, השר גדעון עזרא. השר המקשר בין הממשלה לכנסת. בבקשה, אדוני השר, המיקרופון שלך. </w:t>
      </w:r>
    </w:p>
    <w:p w14:paraId="5789714D" w14:textId="77777777" w:rsidR="00000000" w:rsidRDefault="00890A51">
      <w:pPr>
        <w:pStyle w:val="a0"/>
        <w:ind w:firstLine="0"/>
        <w:rPr>
          <w:rFonts w:hint="cs"/>
          <w:rtl/>
        </w:rPr>
      </w:pPr>
    </w:p>
    <w:p w14:paraId="4ECC833E" w14:textId="77777777" w:rsidR="00000000" w:rsidRDefault="00890A51">
      <w:pPr>
        <w:pStyle w:val="a"/>
        <w:rPr>
          <w:rtl/>
        </w:rPr>
      </w:pPr>
      <w:bookmarkStart w:id="558" w:name="FS000000474T30_06_2004_16_56_54"/>
      <w:bookmarkStart w:id="559" w:name="_Toc77593478"/>
      <w:bookmarkEnd w:id="558"/>
      <w:r>
        <w:rPr>
          <w:rFonts w:hint="eastAsia"/>
          <w:rtl/>
        </w:rPr>
        <w:t>השר</w:t>
      </w:r>
      <w:r>
        <w:rPr>
          <w:rtl/>
        </w:rPr>
        <w:t xml:space="preserve"> גדעון עזרא:</w:t>
      </w:r>
      <w:bookmarkEnd w:id="559"/>
    </w:p>
    <w:p w14:paraId="16D3CD6C" w14:textId="77777777" w:rsidR="00000000" w:rsidRDefault="00890A51">
      <w:pPr>
        <w:pStyle w:val="a0"/>
        <w:rPr>
          <w:rFonts w:hint="cs"/>
          <w:rtl/>
        </w:rPr>
      </w:pPr>
    </w:p>
    <w:p w14:paraId="567C714A" w14:textId="77777777" w:rsidR="00000000" w:rsidRDefault="00890A51">
      <w:pPr>
        <w:pStyle w:val="a0"/>
        <w:rPr>
          <w:rFonts w:hint="cs"/>
          <w:rtl/>
        </w:rPr>
      </w:pPr>
      <w:r>
        <w:rPr>
          <w:rFonts w:hint="cs"/>
          <w:rtl/>
        </w:rPr>
        <w:t xml:space="preserve">אדוני היושב-ראש, חברי חברי הכנסת, אני חושב שאינני מחדש, בוודאי לא לחבר הכנסת דני יתום, בנוגע ליחסים המיוחדים שנרקמו </w:t>
      </w:r>
      <w:r>
        <w:rPr>
          <w:rFonts w:hint="cs"/>
          <w:rtl/>
        </w:rPr>
        <w:t>בין ישראל לטורקיה. ללא כל ספק, אינני סבור שיש הרבה מדינות בעולם, בוודאי לא מדינה מוסלמית, שיחסינו עמן דומים ליחסים שלנו עם טורקיה. לא הייתי ממהר לומר שהרקע למשבר בשדה התעופה נובע מסיבות מדיניות כאלה ואחרות. אני רק יודע דבר אחד: חובתה של מדינת ישראל להגן על</w:t>
      </w:r>
      <w:r>
        <w:rPr>
          <w:rFonts w:hint="cs"/>
          <w:rtl/>
        </w:rPr>
        <w:t xml:space="preserve"> אזרחי מדינת ישראל באשר הם. </w:t>
      </w:r>
    </w:p>
    <w:p w14:paraId="7F13018A" w14:textId="77777777" w:rsidR="00000000" w:rsidRDefault="00890A51">
      <w:pPr>
        <w:pStyle w:val="a0"/>
        <w:rPr>
          <w:rFonts w:hint="cs"/>
          <w:rtl/>
        </w:rPr>
      </w:pPr>
    </w:p>
    <w:p w14:paraId="172F0D49" w14:textId="77777777" w:rsidR="00000000" w:rsidRDefault="00890A51">
      <w:pPr>
        <w:pStyle w:val="a0"/>
        <w:rPr>
          <w:rFonts w:hint="cs"/>
          <w:rtl/>
        </w:rPr>
      </w:pPr>
      <w:r>
        <w:rPr>
          <w:rFonts w:hint="cs"/>
          <w:rtl/>
        </w:rPr>
        <w:t xml:space="preserve">בנושא התעופה יש החלטת ממשלה מפורשת. הממשלה צריכה לקיים את החוקים. וכאשר ממשלת ישראל חושבת שנשקפת סכנה לאזרחים שלה במקום כזה או אחר, היא צריכה לאבטח אותם. ואם איננה יכולה לאבטח אותם, הרי היא לא מקיימת את הפעולה </w:t>
      </w:r>
      <w:r>
        <w:rPr>
          <w:rtl/>
        </w:rPr>
        <w:t>–</w:t>
      </w:r>
      <w:r>
        <w:rPr>
          <w:rFonts w:hint="cs"/>
          <w:rtl/>
        </w:rPr>
        <w:t xml:space="preserve"> כפי שקרה כאן, </w:t>
      </w:r>
      <w:r>
        <w:rPr>
          <w:rFonts w:hint="cs"/>
          <w:rtl/>
        </w:rPr>
        <w:t xml:space="preserve">ששירות הביטחון הכללי, מאחר שלא היה יכול לפעול כפי שחשב שצריך לפעול, ביקש מ"אל על" להפסיק את טיסותיה לטורקיה. </w:t>
      </w:r>
    </w:p>
    <w:p w14:paraId="031D70A1" w14:textId="77777777" w:rsidR="00000000" w:rsidRDefault="00890A51">
      <w:pPr>
        <w:pStyle w:val="a0"/>
        <w:rPr>
          <w:rFonts w:hint="cs"/>
          <w:rtl/>
        </w:rPr>
      </w:pPr>
    </w:p>
    <w:p w14:paraId="1B76926E" w14:textId="77777777" w:rsidR="00000000" w:rsidRDefault="00890A51">
      <w:pPr>
        <w:pStyle w:val="a0"/>
        <w:rPr>
          <w:rFonts w:hint="cs"/>
          <w:rtl/>
        </w:rPr>
      </w:pPr>
      <w:r>
        <w:rPr>
          <w:rFonts w:hint="cs"/>
          <w:rtl/>
        </w:rPr>
        <w:t>אני רוצה לומר שהימים בטורקיה אינם ימים רגילים. בתקופה האחרונה היו פיגועים בטורקיה. אני לא יודע מי עמד מאחורי הפיגועים, מי המבצעים. אם זה המצב, יש</w:t>
      </w:r>
      <w:r>
        <w:rPr>
          <w:rFonts w:hint="cs"/>
          <w:rtl/>
        </w:rPr>
        <w:t xml:space="preserve">ראל אינה יכולה לוותר על האבטחה של נוסעי "אל על" על אחת כמה וכמה. </w:t>
      </w:r>
    </w:p>
    <w:p w14:paraId="2EDC3372" w14:textId="77777777" w:rsidR="00000000" w:rsidRDefault="00890A51">
      <w:pPr>
        <w:pStyle w:val="a0"/>
        <w:ind w:firstLine="0"/>
        <w:rPr>
          <w:rFonts w:hint="cs"/>
          <w:rtl/>
        </w:rPr>
      </w:pPr>
    </w:p>
    <w:p w14:paraId="50AE70B5" w14:textId="77777777" w:rsidR="00000000" w:rsidRDefault="00890A51">
      <w:pPr>
        <w:pStyle w:val="a0"/>
        <w:rPr>
          <w:rFonts w:hint="cs"/>
          <w:rtl/>
        </w:rPr>
      </w:pPr>
      <w:r>
        <w:rPr>
          <w:rFonts w:hint="cs"/>
          <w:rtl/>
        </w:rPr>
        <w:t xml:space="preserve">מעבר לכך צריך לזכור - ואני אומר את הדברים לטובת טורקיה - שטורקיה עמדה לפני כנס נאט"ו, והיא ודאי לא רצתה פיגועים בתקופה הזאת. אינני יודע מה היא חשבה על מאבטחי "אל על" ועל היכולת שלהם להתערב </w:t>
      </w:r>
      <w:r>
        <w:rPr>
          <w:rFonts w:hint="cs"/>
          <w:rtl/>
        </w:rPr>
        <w:t xml:space="preserve">בצורה כזאת או אחרת שלא לפי רוחה; אני מאמין שטורקיה איננה חושבת כך, אבל במערכת השיקולים הכללית, גם הנושא הזה לא מן הנמנע שהובא בחשבון. </w:t>
      </w:r>
    </w:p>
    <w:p w14:paraId="4F26B6DB" w14:textId="77777777" w:rsidR="00000000" w:rsidRDefault="00890A51">
      <w:pPr>
        <w:pStyle w:val="a0"/>
        <w:rPr>
          <w:rFonts w:hint="cs"/>
          <w:rtl/>
        </w:rPr>
      </w:pPr>
    </w:p>
    <w:p w14:paraId="1B41C701" w14:textId="77777777" w:rsidR="00000000" w:rsidRDefault="00890A51">
      <w:pPr>
        <w:pStyle w:val="a0"/>
        <w:rPr>
          <w:rFonts w:hint="cs"/>
          <w:rtl/>
        </w:rPr>
      </w:pPr>
      <w:r>
        <w:rPr>
          <w:rFonts w:hint="cs"/>
          <w:rtl/>
        </w:rPr>
        <w:t xml:space="preserve">ואומנם, הכינוס של נאט"ו בטורקיה הסתיים אתמול, ומשלחת של ישראל יצאה לטורקיה על מנת ליישב את הדברים. אני מאוד מקווה שהיום </w:t>
      </w:r>
      <w:r>
        <w:rPr>
          <w:rFonts w:hint="cs"/>
          <w:rtl/>
        </w:rPr>
        <w:t xml:space="preserve">או מחר נשמע שנמצא פתרון שיאפשר את חידוש הטיסות לטורקיה. לא הייתי נמנע מצעדים דרסטיים כאלה ואחרים במצב שנוצר. </w:t>
      </w:r>
    </w:p>
    <w:p w14:paraId="457C23DD" w14:textId="77777777" w:rsidR="00000000" w:rsidRDefault="00890A51">
      <w:pPr>
        <w:pStyle w:val="a0"/>
        <w:rPr>
          <w:rFonts w:hint="cs"/>
          <w:rtl/>
        </w:rPr>
      </w:pPr>
    </w:p>
    <w:p w14:paraId="4678BF75" w14:textId="77777777" w:rsidR="00000000" w:rsidRDefault="00890A51">
      <w:pPr>
        <w:pStyle w:val="a0"/>
        <w:rPr>
          <w:rFonts w:hint="cs"/>
          <w:rtl/>
        </w:rPr>
      </w:pPr>
      <w:r>
        <w:rPr>
          <w:rFonts w:hint="cs"/>
          <w:rtl/>
        </w:rPr>
        <w:t xml:space="preserve">אני רק רוצה להגיד </w:t>
      </w:r>
      <w:r>
        <w:rPr>
          <w:rtl/>
        </w:rPr>
        <w:t>–</w:t>
      </w:r>
      <w:r>
        <w:rPr>
          <w:rFonts w:hint="cs"/>
          <w:rtl/>
        </w:rPr>
        <w:t xml:space="preserve"> ואני מדבר כאן בשמו של ממלא-מקום שר התחבורה, והוא ראש הממשלה </w:t>
      </w:r>
      <w:r>
        <w:rPr>
          <w:rtl/>
        </w:rPr>
        <w:t>–</w:t>
      </w:r>
      <w:r>
        <w:rPr>
          <w:rFonts w:hint="cs"/>
          <w:rtl/>
        </w:rPr>
        <w:t xml:space="preserve"> שחברת "אל על" דאגה לסידורי טיסה חלופיים לכל אחד ואחד מנוסעיה, ו</w:t>
      </w:r>
      <w:r>
        <w:rPr>
          <w:rFonts w:hint="cs"/>
          <w:rtl/>
        </w:rPr>
        <w:t xml:space="preserve">היא תיערך לכך שההגעה לאיסטנבול, אליה וממנה, תימשך, הן בשירות והן בטיסות דרך יעדי ההמשך. </w:t>
      </w:r>
    </w:p>
    <w:p w14:paraId="2155D41B" w14:textId="77777777" w:rsidR="00000000" w:rsidRDefault="00890A51">
      <w:pPr>
        <w:pStyle w:val="a0"/>
        <w:rPr>
          <w:rFonts w:hint="cs"/>
          <w:rtl/>
        </w:rPr>
      </w:pPr>
    </w:p>
    <w:p w14:paraId="74B6D929" w14:textId="77777777" w:rsidR="00000000" w:rsidRDefault="00890A51">
      <w:pPr>
        <w:pStyle w:val="a0"/>
        <w:rPr>
          <w:rFonts w:hint="cs"/>
          <w:rtl/>
        </w:rPr>
      </w:pPr>
      <w:r>
        <w:rPr>
          <w:rFonts w:hint="cs"/>
          <w:rtl/>
        </w:rPr>
        <w:t>לעצם העניין, נדמה לי שזה מקרה לוועדת החוץ והביטחון. כאן גם נושא החוץ וגם נושא הביטחון שלובים זה בזה. מערכת היחסים הזאת עם טורקיה בהחלט מעניינת, אני לא בטוח שכולה צריכ</w:t>
      </w:r>
      <w:r>
        <w:rPr>
          <w:rFonts w:hint="cs"/>
          <w:rtl/>
        </w:rPr>
        <w:t xml:space="preserve">ה להיות פומבית. אני מציע להעביר את הנושא לדיון בוועדה. </w:t>
      </w:r>
    </w:p>
    <w:p w14:paraId="25B5F36E" w14:textId="77777777" w:rsidR="00000000" w:rsidRDefault="00890A51">
      <w:pPr>
        <w:pStyle w:val="a0"/>
        <w:ind w:firstLine="0"/>
        <w:rPr>
          <w:rFonts w:hint="cs"/>
          <w:rtl/>
        </w:rPr>
      </w:pPr>
    </w:p>
    <w:p w14:paraId="50488E6A" w14:textId="77777777" w:rsidR="00000000" w:rsidRDefault="00890A51">
      <w:pPr>
        <w:pStyle w:val="af1"/>
        <w:rPr>
          <w:rtl/>
        </w:rPr>
      </w:pPr>
      <w:r>
        <w:rPr>
          <w:rtl/>
        </w:rPr>
        <w:t>היו"ר</w:t>
      </w:r>
      <w:r>
        <w:rPr>
          <w:rFonts w:hint="cs"/>
          <w:rtl/>
        </w:rPr>
        <w:t xml:space="preserve"> יולי-יואל אדלשטיין</w:t>
      </w:r>
      <w:r>
        <w:rPr>
          <w:rtl/>
        </w:rPr>
        <w:t>:</w:t>
      </w:r>
    </w:p>
    <w:p w14:paraId="0A8C4EFB" w14:textId="77777777" w:rsidR="00000000" w:rsidRDefault="00890A51">
      <w:pPr>
        <w:pStyle w:val="a0"/>
        <w:ind w:firstLine="0"/>
        <w:rPr>
          <w:rFonts w:hint="cs"/>
          <w:rtl/>
        </w:rPr>
      </w:pPr>
    </w:p>
    <w:p w14:paraId="43BE97D3" w14:textId="77777777" w:rsidR="00000000" w:rsidRDefault="00890A51">
      <w:pPr>
        <w:pStyle w:val="a0"/>
        <w:ind w:firstLine="720"/>
        <w:rPr>
          <w:rFonts w:hint="cs"/>
          <w:rtl/>
        </w:rPr>
      </w:pPr>
      <w:r>
        <w:rPr>
          <w:rFonts w:hint="cs"/>
          <w:rtl/>
        </w:rPr>
        <w:t>תודה רבה. אני רוצה לשאול את המציעים. חברת הכנסת אתי לבני לא היתה. חבר הכנסת איוב קרא, אתה מסכים להעביר את הנושא לוועדת החוץ והביטחון?</w:t>
      </w:r>
    </w:p>
    <w:p w14:paraId="01D34CAD" w14:textId="77777777" w:rsidR="00000000" w:rsidRDefault="00890A51">
      <w:pPr>
        <w:pStyle w:val="a0"/>
        <w:ind w:firstLine="0"/>
        <w:rPr>
          <w:rFonts w:hint="cs"/>
          <w:rtl/>
        </w:rPr>
      </w:pPr>
    </w:p>
    <w:p w14:paraId="22314637" w14:textId="77777777" w:rsidR="00000000" w:rsidRDefault="00890A51">
      <w:pPr>
        <w:pStyle w:val="af0"/>
        <w:rPr>
          <w:rtl/>
        </w:rPr>
      </w:pPr>
      <w:r>
        <w:rPr>
          <w:rFonts w:hint="eastAsia"/>
          <w:rtl/>
        </w:rPr>
        <w:t>איוב</w:t>
      </w:r>
      <w:r>
        <w:rPr>
          <w:rtl/>
        </w:rPr>
        <w:t xml:space="preserve"> קרא (הליכוד):</w:t>
      </w:r>
    </w:p>
    <w:p w14:paraId="575F7CC1" w14:textId="77777777" w:rsidR="00000000" w:rsidRDefault="00890A51">
      <w:pPr>
        <w:pStyle w:val="a0"/>
        <w:rPr>
          <w:rFonts w:hint="cs"/>
          <w:rtl/>
        </w:rPr>
      </w:pPr>
    </w:p>
    <w:p w14:paraId="0541E19E" w14:textId="77777777" w:rsidR="00000000" w:rsidRDefault="00890A51">
      <w:pPr>
        <w:pStyle w:val="a0"/>
        <w:ind w:firstLine="720"/>
        <w:rPr>
          <w:rFonts w:hint="cs"/>
          <w:rtl/>
        </w:rPr>
      </w:pPr>
      <w:r>
        <w:rPr>
          <w:rFonts w:hint="cs"/>
          <w:rtl/>
        </w:rPr>
        <w:t xml:space="preserve">מסכים. </w:t>
      </w:r>
    </w:p>
    <w:p w14:paraId="4B791448" w14:textId="77777777" w:rsidR="00000000" w:rsidRDefault="00890A51">
      <w:pPr>
        <w:pStyle w:val="af1"/>
        <w:rPr>
          <w:rFonts w:hint="cs"/>
          <w:rtl/>
        </w:rPr>
      </w:pPr>
    </w:p>
    <w:p w14:paraId="7F0BFC99" w14:textId="77777777" w:rsidR="00000000" w:rsidRDefault="00890A51">
      <w:pPr>
        <w:pStyle w:val="af1"/>
        <w:rPr>
          <w:rtl/>
        </w:rPr>
      </w:pPr>
      <w:r>
        <w:rPr>
          <w:rtl/>
        </w:rPr>
        <w:t>היו"ר</w:t>
      </w:r>
      <w:r>
        <w:rPr>
          <w:rFonts w:hint="cs"/>
          <w:rtl/>
        </w:rPr>
        <w:t xml:space="preserve"> יו</w:t>
      </w:r>
      <w:r>
        <w:rPr>
          <w:rFonts w:hint="cs"/>
          <w:rtl/>
        </w:rPr>
        <w:t>לי-יואל אדלשטיין</w:t>
      </w:r>
      <w:r>
        <w:rPr>
          <w:rtl/>
        </w:rPr>
        <w:t>:</w:t>
      </w:r>
    </w:p>
    <w:p w14:paraId="09E66FBF" w14:textId="77777777" w:rsidR="00000000" w:rsidRDefault="00890A51">
      <w:pPr>
        <w:pStyle w:val="a0"/>
        <w:ind w:firstLine="0"/>
        <w:rPr>
          <w:rFonts w:hint="cs"/>
          <w:rtl/>
        </w:rPr>
      </w:pPr>
    </w:p>
    <w:p w14:paraId="6859B718" w14:textId="77777777" w:rsidR="00000000" w:rsidRDefault="00890A51">
      <w:pPr>
        <w:pStyle w:val="a0"/>
        <w:ind w:firstLine="720"/>
        <w:rPr>
          <w:rFonts w:hint="cs"/>
          <w:rtl/>
        </w:rPr>
      </w:pPr>
      <w:r>
        <w:rPr>
          <w:rFonts w:hint="cs"/>
          <w:rtl/>
        </w:rPr>
        <w:t>חבר הכנסת יאיר פרץ לא היה. חבר הכנסת ניסן סלומינסקי איננו, לכן יאבד את הצעתו. חבר הכנסת יתום מסכים לוועדת החוץ והביטחון?</w:t>
      </w:r>
    </w:p>
    <w:p w14:paraId="54D20336" w14:textId="77777777" w:rsidR="00000000" w:rsidRDefault="00890A51">
      <w:pPr>
        <w:pStyle w:val="a0"/>
        <w:ind w:firstLine="0"/>
        <w:rPr>
          <w:rFonts w:hint="cs"/>
          <w:rtl/>
        </w:rPr>
      </w:pPr>
    </w:p>
    <w:p w14:paraId="17D21340" w14:textId="77777777" w:rsidR="00000000" w:rsidRDefault="00890A51">
      <w:pPr>
        <w:pStyle w:val="af0"/>
        <w:rPr>
          <w:rtl/>
        </w:rPr>
      </w:pPr>
      <w:r>
        <w:rPr>
          <w:rFonts w:hint="eastAsia"/>
          <w:rtl/>
        </w:rPr>
        <w:t>דני</w:t>
      </w:r>
      <w:r>
        <w:rPr>
          <w:rtl/>
        </w:rPr>
        <w:t xml:space="preserve"> יתום (העבודה-מימד):</w:t>
      </w:r>
    </w:p>
    <w:p w14:paraId="71392F8D" w14:textId="77777777" w:rsidR="00000000" w:rsidRDefault="00890A51">
      <w:pPr>
        <w:pStyle w:val="a0"/>
        <w:rPr>
          <w:rFonts w:hint="cs"/>
          <w:rtl/>
        </w:rPr>
      </w:pPr>
    </w:p>
    <w:p w14:paraId="39E221FE" w14:textId="77777777" w:rsidR="00000000" w:rsidRDefault="00890A51">
      <w:pPr>
        <w:pStyle w:val="a0"/>
        <w:ind w:firstLine="720"/>
        <w:rPr>
          <w:rFonts w:hint="cs"/>
          <w:rtl/>
        </w:rPr>
      </w:pPr>
      <w:r>
        <w:rPr>
          <w:rFonts w:hint="cs"/>
          <w:rtl/>
        </w:rPr>
        <w:t>מסכים.</w:t>
      </w:r>
    </w:p>
    <w:p w14:paraId="333EEB29" w14:textId="77777777" w:rsidR="00000000" w:rsidRDefault="00890A51">
      <w:pPr>
        <w:pStyle w:val="a0"/>
        <w:ind w:firstLine="0"/>
        <w:rPr>
          <w:rFonts w:hint="cs"/>
          <w:rtl/>
        </w:rPr>
      </w:pPr>
    </w:p>
    <w:p w14:paraId="0FD04E3A" w14:textId="77777777" w:rsidR="00000000" w:rsidRDefault="00890A51">
      <w:pPr>
        <w:pStyle w:val="af1"/>
        <w:rPr>
          <w:rtl/>
        </w:rPr>
      </w:pPr>
      <w:r>
        <w:rPr>
          <w:rtl/>
        </w:rPr>
        <w:t>היו"ר</w:t>
      </w:r>
      <w:r>
        <w:rPr>
          <w:rFonts w:hint="cs"/>
          <w:rtl/>
        </w:rPr>
        <w:t xml:space="preserve"> יולי-יואל אדלשטיין</w:t>
      </w:r>
      <w:r>
        <w:rPr>
          <w:rtl/>
        </w:rPr>
        <w:t>:</w:t>
      </w:r>
    </w:p>
    <w:p w14:paraId="4555C1BD" w14:textId="77777777" w:rsidR="00000000" w:rsidRDefault="00890A51">
      <w:pPr>
        <w:pStyle w:val="a0"/>
        <w:ind w:firstLine="0"/>
        <w:rPr>
          <w:rFonts w:hint="cs"/>
          <w:rtl/>
        </w:rPr>
      </w:pPr>
    </w:p>
    <w:p w14:paraId="05F6521F" w14:textId="77777777" w:rsidR="00000000" w:rsidRDefault="00890A51">
      <w:pPr>
        <w:pStyle w:val="a0"/>
        <w:ind w:firstLine="720"/>
        <w:rPr>
          <w:rFonts w:hint="cs"/>
          <w:rtl/>
        </w:rPr>
      </w:pPr>
      <w:r>
        <w:rPr>
          <w:rFonts w:hint="cs"/>
          <w:rtl/>
        </w:rPr>
        <w:t xml:space="preserve">כן. חבר הכנסת אליעזר כהן </w:t>
      </w:r>
      <w:r>
        <w:rPr>
          <w:rtl/>
        </w:rPr>
        <w:t>–</w:t>
      </w:r>
      <w:r>
        <w:rPr>
          <w:rFonts w:hint="cs"/>
          <w:rtl/>
        </w:rPr>
        <w:t xml:space="preserve"> מאבד את ההצעה שלו, חבל. חבר </w:t>
      </w:r>
      <w:r>
        <w:rPr>
          <w:rFonts w:hint="cs"/>
          <w:rtl/>
        </w:rPr>
        <w:t xml:space="preserve">הכנסת מאיר פרוש </w:t>
      </w:r>
      <w:r>
        <w:rPr>
          <w:rtl/>
        </w:rPr>
        <w:t>–</w:t>
      </w:r>
      <w:r>
        <w:rPr>
          <w:rFonts w:hint="cs"/>
          <w:rtl/>
        </w:rPr>
        <w:t xml:space="preserve"> מסכים לוועדת החוץ והביטחון?</w:t>
      </w:r>
    </w:p>
    <w:p w14:paraId="55B9164C" w14:textId="77777777" w:rsidR="00000000" w:rsidRDefault="00890A51">
      <w:pPr>
        <w:pStyle w:val="a0"/>
        <w:ind w:firstLine="0"/>
        <w:rPr>
          <w:rFonts w:hint="cs"/>
          <w:rtl/>
        </w:rPr>
      </w:pPr>
    </w:p>
    <w:p w14:paraId="389953CD" w14:textId="77777777" w:rsidR="00000000" w:rsidRDefault="00890A51">
      <w:pPr>
        <w:pStyle w:val="af0"/>
        <w:rPr>
          <w:rtl/>
        </w:rPr>
      </w:pPr>
      <w:r>
        <w:rPr>
          <w:rFonts w:hint="eastAsia"/>
          <w:rtl/>
        </w:rPr>
        <w:t>מאיר</w:t>
      </w:r>
      <w:r>
        <w:rPr>
          <w:rtl/>
        </w:rPr>
        <w:t xml:space="preserve"> פרוש (יהדות התורה):</w:t>
      </w:r>
    </w:p>
    <w:p w14:paraId="6D30B26A" w14:textId="77777777" w:rsidR="00000000" w:rsidRDefault="00890A51">
      <w:pPr>
        <w:pStyle w:val="a0"/>
        <w:rPr>
          <w:rFonts w:hint="cs"/>
          <w:rtl/>
        </w:rPr>
      </w:pPr>
    </w:p>
    <w:p w14:paraId="00398FA3" w14:textId="77777777" w:rsidR="00000000" w:rsidRDefault="00890A51">
      <w:pPr>
        <w:pStyle w:val="a0"/>
        <w:ind w:firstLine="720"/>
        <w:rPr>
          <w:rFonts w:hint="cs"/>
          <w:rtl/>
        </w:rPr>
      </w:pPr>
      <w:r>
        <w:rPr>
          <w:rFonts w:hint="cs"/>
          <w:rtl/>
        </w:rPr>
        <w:t>השאלה היא אם ידונו שם ב"אל על" בטורקיה בשבת.</w:t>
      </w:r>
    </w:p>
    <w:p w14:paraId="3B480EE5" w14:textId="77777777" w:rsidR="00000000" w:rsidRDefault="00890A51">
      <w:pPr>
        <w:pStyle w:val="a0"/>
        <w:ind w:firstLine="0"/>
        <w:rPr>
          <w:rFonts w:hint="cs"/>
          <w:rtl/>
        </w:rPr>
      </w:pPr>
    </w:p>
    <w:p w14:paraId="56704740" w14:textId="77777777" w:rsidR="00000000" w:rsidRDefault="00890A51">
      <w:pPr>
        <w:pStyle w:val="af1"/>
        <w:rPr>
          <w:rtl/>
        </w:rPr>
      </w:pPr>
      <w:r>
        <w:rPr>
          <w:rtl/>
        </w:rPr>
        <w:t>היו"ר</w:t>
      </w:r>
      <w:r>
        <w:rPr>
          <w:rFonts w:hint="cs"/>
          <w:rtl/>
        </w:rPr>
        <w:t xml:space="preserve"> יולי-יואל אדלשטיין</w:t>
      </w:r>
      <w:r>
        <w:rPr>
          <w:rtl/>
        </w:rPr>
        <w:t>:</w:t>
      </w:r>
    </w:p>
    <w:p w14:paraId="2C6A453B" w14:textId="77777777" w:rsidR="00000000" w:rsidRDefault="00890A51">
      <w:pPr>
        <w:pStyle w:val="a0"/>
        <w:ind w:firstLine="0"/>
        <w:rPr>
          <w:rFonts w:hint="cs"/>
          <w:rtl/>
        </w:rPr>
      </w:pPr>
    </w:p>
    <w:p w14:paraId="03EEC041" w14:textId="77777777" w:rsidR="00000000" w:rsidRDefault="00890A51">
      <w:pPr>
        <w:pStyle w:val="a0"/>
        <w:ind w:firstLine="720"/>
        <w:rPr>
          <w:rFonts w:hint="cs"/>
          <w:rtl/>
        </w:rPr>
      </w:pPr>
      <w:r>
        <w:rPr>
          <w:rFonts w:hint="cs"/>
          <w:rtl/>
        </w:rPr>
        <w:t>אני מבטיח לך שאם אתה תהיה שם, ידונו בכך.</w:t>
      </w:r>
    </w:p>
    <w:p w14:paraId="79522C97" w14:textId="77777777" w:rsidR="00000000" w:rsidRDefault="00890A51">
      <w:pPr>
        <w:pStyle w:val="a0"/>
        <w:ind w:firstLine="0"/>
        <w:rPr>
          <w:rFonts w:hint="cs"/>
          <w:rtl/>
        </w:rPr>
      </w:pPr>
    </w:p>
    <w:p w14:paraId="608598C9" w14:textId="77777777" w:rsidR="00000000" w:rsidRDefault="00890A51">
      <w:pPr>
        <w:pStyle w:val="af0"/>
        <w:rPr>
          <w:rtl/>
        </w:rPr>
      </w:pPr>
      <w:r>
        <w:rPr>
          <w:rFonts w:hint="eastAsia"/>
          <w:rtl/>
        </w:rPr>
        <w:t>מאיר</w:t>
      </w:r>
      <w:r>
        <w:rPr>
          <w:rtl/>
        </w:rPr>
        <w:t xml:space="preserve"> פרוש (יהדות התורה):</w:t>
      </w:r>
    </w:p>
    <w:p w14:paraId="004341A6" w14:textId="77777777" w:rsidR="00000000" w:rsidRDefault="00890A51">
      <w:pPr>
        <w:pStyle w:val="a0"/>
        <w:rPr>
          <w:rFonts w:hint="cs"/>
          <w:rtl/>
        </w:rPr>
      </w:pPr>
    </w:p>
    <w:p w14:paraId="2F3A1CA0" w14:textId="77777777" w:rsidR="00000000" w:rsidRDefault="00890A51">
      <w:pPr>
        <w:pStyle w:val="a0"/>
        <w:ind w:firstLine="720"/>
        <w:rPr>
          <w:rFonts w:hint="cs"/>
          <w:rtl/>
        </w:rPr>
      </w:pPr>
      <w:r>
        <w:rPr>
          <w:rFonts w:hint="cs"/>
          <w:rtl/>
        </w:rPr>
        <w:t>אדוני מבטיח לי שיזמינו אותי? לא מזמינים או</w:t>
      </w:r>
      <w:r>
        <w:rPr>
          <w:rFonts w:hint="cs"/>
          <w:rtl/>
        </w:rPr>
        <w:t xml:space="preserve">תי לשם, אפילו לא בתחילת הדיון. </w:t>
      </w:r>
    </w:p>
    <w:p w14:paraId="6368FD1E" w14:textId="77777777" w:rsidR="00000000" w:rsidRDefault="00890A51">
      <w:pPr>
        <w:pStyle w:val="af1"/>
        <w:rPr>
          <w:rFonts w:hint="cs"/>
          <w:rtl/>
        </w:rPr>
      </w:pPr>
    </w:p>
    <w:p w14:paraId="4DC34BB4" w14:textId="77777777" w:rsidR="00000000" w:rsidRDefault="00890A51">
      <w:pPr>
        <w:pStyle w:val="af1"/>
        <w:rPr>
          <w:rtl/>
        </w:rPr>
      </w:pPr>
      <w:r>
        <w:rPr>
          <w:rtl/>
        </w:rPr>
        <w:t>היו"ר</w:t>
      </w:r>
      <w:r>
        <w:rPr>
          <w:rFonts w:hint="cs"/>
          <w:rtl/>
        </w:rPr>
        <w:t xml:space="preserve"> יולי-יואל אדלשטיין</w:t>
      </w:r>
      <w:r>
        <w:rPr>
          <w:rtl/>
        </w:rPr>
        <w:t>:</w:t>
      </w:r>
    </w:p>
    <w:p w14:paraId="583C1021" w14:textId="77777777" w:rsidR="00000000" w:rsidRDefault="00890A51">
      <w:pPr>
        <w:pStyle w:val="a0"/>
        <w:ind w:firstLine="0"/>
        <w:rPr>
          <w:rFonts w:hint="cs"/>
          <w:rtl/>
        </w:rPr>
      </w:pPr>
    </w:p>
    <w:p w14:paraId="1343B6BB" w14:textId="77777777" w:rsidR="00000000" w:rsidRDefault="00890A51">
      <w:pPr>
        <w:pStyle w:val="a0"/>
        <w:ind w:firstLine="0"/>
        <w:rPr>
          <w:rFonts w:hint="cs"/>
          <w:rtl/>
        </w:rPr>
      </w:pPr>
      <w:r>
        <w:rPr>
          <w:rFonts w:hint="cs"/>
          <w:rtl/>
        </w:rPr>
        <w:tab/>
        <w:t xml:space="preserve">השר יפעל לכך שתהיה שם. </w:t>
      </w:r>
    </w:p>
    <w:p w14:paraId="27C5D743" w14:textId="77777777" w:rsidR="00000000" w:rsidRDefault="00890A51">
      <w:pPr>
        <w:pStyle w:val="a0"/>
        <w:ind w:firstLine="0"/>
        <w:rPr>
          <w:rFonts w:hint="cs"/>
          <w:rtl/>
        </w:rPr>
      </w:pPr>
    </w:p>
    <w:p w14:paraId="6BDFE913" w14:textId="77777777" w:rsidR="00000000" w:rsidRDefault="00890A51">
      <w:pPr>
        <w:pStyle w:val="af0"/>
        <w:rPr>
          <w:rtl/>
        </w:rPr>
      </w:pPr>
      <w:r>
        <w:rPr>
          <w:rFonts w:hint="eastAsia"/>
          <w:rtl/>
        </w:rPr>
        <w:t>השר</w:t>
      </w:r>
      <w:r>
        <w:rPr>
          <w:rtl/>
        </w:rPr>
        <w:t xml:space="preserve"> גדעון עזרא:</w:t>
      </w:r>
    </w:p>
    <w:p w14:paraId="07FD5F8A" w14:textId="77777777" w:rsidR="00000000" w:rsidRDefault="00890A51">
      <w:pPr>
        <w:pStyle w:val="a0"/>
        <w:rPr>
          <w:rFonts w:hint="cs"/>
          <w:rtl/>
        </w:rPr>
      </w:pPr>
    </w:p>
    <w:p w14:paraId="1E46D853" w14:textId="77777777" w:rsidR="00000000" w:rsidRDefault="00890A51">
      <w:pPr>
        <w:pStyle w:val="a0"/>
        <w:ind w:firstLine="720"/>
        <w:rPr>
          <w:rFonts w:hint="cs"/>
          <w:rtl/>
        </w:rPr>
      </w:pPr>
      <w:r>
        <w:rPr>
          <w:rFonts w:hint="cs"/>
          <w:rtl/>
        </w:rPr>
        <w:t>עוד מעט תהיה בקואליציה.</w:t>
      </w:r>
    </w:p>
    <w:p w14:paraId="1EE59B8E" w14:textId="77777777" w:rsidR="00000000" w:rsidRDefault="00890A51">
      <w:pPr>
        <w:pStyle w:val="a0"/>
        <w:ind w:firstLine="0"/>
        <w:rPr>
          <w:rFonts w:hint="cs"/>
          <w:rtl/>
        </w:rPr>
      </w:pPr>
    </w:p>
    <w:p w14:paraId="698D614A" w14:textId="77777777" w:rsidR="00000000" w:rsidRDefault="00890A51">
      <w:pPr>
        <w:pStyle w:val="af0"/>
        <w:rPr>
          <w:rtl/>
        </w:rPr>
      </w:pPr>
      <w:r>
        <w:rPr>
          <w:rFonts w:hint="eastAsia"/>
          <w:rtl/>
        </w:rPr>
        <w:t>מאיר</w:t>
      </w:r>
      <w:r>
        <w:rPr>
          <w:rtl/>
        </w:rPr>
        <w:t xml:space="preserve"> פרוש (יהדות התורה):</w:t>
      </w:r>
    </w:p>
    <w:p w14:paraId="6FDA3164" w14:textId="77777777" w:rsidR="00000000" w:rsidRDefault="00890A51">
      <w:pPr>
        <w:pStyle w:val="a0"/>
        <w:rPr>
          <w:rFonts w:hint="cs"/>
          <w:rtl/>
        </w:rPr>
      </w:pPr>
    </w:p>
    <w:p w14:paraId="20A5BD8B" w14:textId="77777777" w:rsidR="00000000" w:rsidRDefault="00890A51">
      <w:pPr>
        <w:pStyle w:val="a0"/>
        <w:ind w:firstLine="720"/>
        <w:rPr>
          <w:rFonts w:hint="cs"/>
          <w:rtl/>
        </w:rPr>
      </w:pPr>
      <w:r>
        <w:rPr>
          <w:rFonts w:hint="cs"/>
          <w:rtl/>
        </w:rPr>
        <w:t>הקואליציה? היא מפלה בין דם לדם, בגני-ילדים.</w:t>
      </w:r>
    </w:p>
    <w:p w14:paraId="11654CD9" w14:textId="77777777" w:rsidR="00000000" w:rsidRDefault="00890A51">
      <w:pPr>
        <w:pStyle w:val="a0"/>
        <w:ind w:firstLine="0"/>
        <w:rPr>
          <w:rFonts w:hint="cs"/>
          <w:rtl/>
        </w:rPr>
      </w:pPr>
    </w:p>
    <w:p w14:paraId="7641E204" w14:textId="77777777" w:rsidR="00000000" w:rsidRDefault="00890A51">
      <w:pPr>
        <w:pStyle w:val="af1"/>
        <w:rPr>
          <w:rtl/>
        </w:rPr>
      </w:pPr>
      <w:r>
        <w:rPr>
          <w:rtl/>
        </w:rPr>
        <w:t>היו"ר</w:t>
      </w:r>
      <w:r>
        <w:rPr>
          <w:rFonts w:hint="cs"/>
          <w:rtl/>
        </w:rPr>
        <w:t xml:space="preserve"> יולי-יואל אדלשטיין</w:t>
      </w:r>
      <w:r>
        <w:rPr>
          <w:rtl/>
        </w:rPr>
        <w:t>:</w:t>
      </w:r>
    </w:p>
    <w:p w14:paraId="5888B4B4" w14:textId="77777777" w:rsidR="00000000" w:rsidRDefault="00890A51">
      <w:pPr>
        <w:pStyle w:val="a0"/>
        <w:ind w:firstLine="0"/>
        <w:rPr>
          <w:rFonts w:hint="cs"/>
          <w:rtl/>
        </w:rPr>
      </w:pPr>
    </w:p>
    <w:p w14:paraId="0F8943F9" w14:textId="77777777" w:rsidR="00000000" w:rsidRDefault="00890A51">
      <w:pPr>
        <w:pStyle w:val="a0"/>
        <w:ind w:firstLine="720"/>
        <w:rPr>
          <w:rFonts w:hint="cs"/>
          <w:rtl/>
        </w:rPr>
      </w:pPr>
      <w:r>
        <w:rPr>
          <w:rFonts w:hint="cs"/>
          <w:rtl/>
        </w:rPr>
        <w:t>טוב, חבר הכנסת מאיר פרוש, זה כ</w:t>
      </w:r>
      <w:r>
        <w:rPr>
          <w:rFonts w:hint="cs"/>
          <w:rtl/>
        </w:rPr>
        <w:t xml:space="preserve">בר היה לא במקום. </w:t>
      </w:r>
    </w:p>
    <w:p w14:paraId="20014E1F" w14:textId="77777777" w:rsidR="00000000" w:rsidRDefault="00890A51">
      <w:pPr>
        <w:pStyle w:val="a0"/>
        <w:ind w:firstLine="720"/>
        <w:rPr>
          <w:rFonts w:hint="cs"/>
          <w:rtl/>
        </w:rPr>
      </w:pPr>
    </w:p>
    <w:p w14:paraId="6D1ECA9C" w14:textId="77777777" w:rsidR="00000000" w:rsidRDefault="00890A51">
      <w:pPr>
        <w:pStyle w:val="a0"/>
        <w:ind w:firstLine="720"/>
        <w:rPr>
          <w:rFonts w:hint="cs"/>
          <w:rtl/>
        </w:rPr>
      </w:pPr>
      <w:r>
        <w:rPr>
          <w:rFonts w:hint="cs"/>
          <w:rtl/>
        </w:rPr>
        <w:t xml:space="preserve">חברי הכנסת, אנחנו נעבור להצבעה. ההצבעה שלנו פשוטה מאוד: מי שמצביע בעד, מצביע בעד הצעת השר להעביר את הנושא לוועדת החוץ והביטחון להמשך הדיון. מי שמצביע נגד, פירוש הדבר להסיר את הנושא מסדר-היום. מי בעד? מי נגד? נא להצביע. </w:t>
      </w:r>
    </w:p>
    <w:p w14:paraId="514FAA39" w14:textId="77777777" w:rsidR="00000000" w:rsidRDefault="00890A51">
      <w:pPr>
        <w:pStyle w:val="a0"/>
        <w:ind w:firstLine="0"/>
        <w:rPr>
          <w:rtl/>
        </w:rPr>
      </w:pPr>
    </w:p>
    <w:p w14:paraId="784227BE" w14:textId="77777777" w:rsidR="00000000" w:rsidRDefault="00890A51">
      <w:pPr>
        <w:pStyle w:val="a0"/>
        <w:ind w:firstLine="0"/>
        <w:rPr>
          <w:rFonts w:hint="cs"/>
          <w:rtl/>
        </w:rPr>
      </w:pPr>
    </w:p>
    <w:p w14:paraId="1CFB9877" w14:textId="77777777" w:rsidR="00000000" w:rsidRDefault="00890A51">
      <w:pPr>
        <w:pStyle w:val="ab"/>
        <w:bidi/>
        <w:rPr>
          <w:rFonts w:hint="cs"/>
          <w:rtl/>
        </w:rPr>
      </w:pPr>
      <w:r>
        <w:rPr>
          <w:rFonts w:hint="cs"/>
          <w:rtl/>
        </w:rPr>
        <w:t>הצבעה מס' 20</w:t>
      </w:r>
    </w:p>
    <w:p w14:paraId="7B14CB31" w14:textId="77777777" w:rsidR="00000000" w:rsidRDefault="00890A51">
      <w:pPr>
        <w:pStyle w:val="a0"/>
        <w:rPr>
          <w:rFonts w:hint="cs"/>
          <w:rtl/>
        </w:rPr>
      </w:pPr>
    </w:p>
    <w:p w14:paraId="67C41F51" w14:textId="77777777" w:rsidR="00000000" w:rsidRDefault="00890A51">
      <w:pPr>
        <w:pStyle w:val="ac"/>
        <w:bidi/>
        <w:rPr>
          <w:rFonts w:hint="cs"/>
          <w:rtl/>
        </w:rPr>
      </w:pPr>
      <w:r>
        <w:rPr>
          <w:rFonts w:hint="cs"/>
          <w:rtl/>
        </w:rPr>
        <w:t>ב</w:t>
      </w:r>
      <w:r>
        <w:rPr>
          <w:rFonts w:hint="cs"/>
          <w:rtl/>
        </w:rPr>
        <w:t xml:space="preserve">עד ההצעה להעביר את הנושא לוועדה </w:t>
      </w:r>
      <w:r>
        <w:rPr>
          <w:rtl/>
        </w:rPr>
        <w:t>–</w:t>
      </w:r>
      <w:r>
        <w:rPr>
          <w:rFonts w:hint="cs"/>
          <w:rtl/>
        </w:rPr>
        <w:t xml:space="preserve"> 7</w:t>
      </w:r>
    </w:p>
    <w:p w14:paraId="69F264D4" w14:textId="77777777" w:rsidR="00000000" w:rsidRDefault="00890A51">
      <w:pPr>
        <w:pStyle w:val="ac"/>
        <w:bidi/>
        <w:rPr>
          <w:rFonts w:hint="cs"/>
          <w:rtl/>
        </w:rPr>
      </w:pPr>
      <w:r>
        <w:rPr>
          <w:rFonts w:hint="cs"/>
          <w:rtl/>
        </w:rPr>
        <w:t xml:space="preserve">בעד ההצעה שלא לכלול את הנושא בסדר-היום </w:t>
      </w:r>
      <w:r>
        <w:rPr>
          <w:rtl/>
        </w:rPr>
        <w:t>–</w:t>
      </w:r>
      <w:r>
        <w:rPr>
          <w:rFonts w:hint="cs"/>
          <w:rtl/>
        </w:rPr>
        <w:t xml:space="preserve"> 2 </w:t>
      </w:r>
    </w:p>
    <w:p w14:paraId="13130344" w14:textId="77777777" w:rsidR="00000000" w:rsidRDefault="00890A51">
      <w:pPr>
        <w:pStyle w:val="ac"/>
        <w:bidi/>
        <w:rPr>
          <w:rFonts w:hint="cs"/>
          <w:rtl/>
        </w:rPr>
      </w:pPr>
      <w:r>
        <w:rPr>
          <w:rFonts w:hint="cs"/>
          <w:rtl/>
        </w:rPr>
        <w:t xml:space="preserve">נמנעים </w:t>
      </w:r>
      <w:r>
        <w:rPr>
          <w:rtl/>
        </w:rPr>
        <w:t>–</w:t>
      </w:r>
      <w:r>
        <w:rPr>
          <w:rFonts w:hint="cs"/>
          <w:rtl/>
        </w:rPr>
        <w:t xml:space="preserve"> אין </w:t>
      </w:r>
    </w:p>
    <w:p w14:paraId="5B7110E8" w14:textId="77777777" w:rsidR="00000000" w:rsidRDefault="00890A51">
      <w:pPr>
        <w:pStyle w:val="ad"/>
        <w:bidi/>
        <w:rPr>
          <w:rFonts w:hint="cs"/>
          <w:rtl/>
        </w:rPr>
      </w:pPr>
      <w:r>
        <w:rPr>
          <w:rFonts w:hint="cs"/>
          <w:rtl/>
        </w:rPr>
        <w:t xml:space="preserve">ההצעה להעביר את הנושא שהעלו חברי הכנסת איוב קרא, דני יתום ומאיר פרוש </w:t>
      </w:r>
    </w:p>
    <w:p w14:paraId="1BA27FE1" w14:textId="77777777" w:rsidR="00000000" w:rsidRDefault="00890A51">
      <w:pPr>
        <w:pStyle w:val="ad"/>
        <w:bidi/>
        <w:rPr>
          <w:rFonts w:hint="cs"/>
          <w:rtl/>
        </w:rPr>
      </w:pPr>
      <w:r>
        <w:rPr>
          <w:rFonts w:hint="cs"/>
          <w:rtl/>
        </w:rPr>
        <w:t xml:space="preserve">לוועדת החוץ והביטחון נתקבלה. </w:t>
      </w:r>
    </w:p>
    <w:p w14:paraId="4410AE49" w14:textId="77777777" w:rsidR="00000000" w:rsidRDefault="00890A51">
      <w:pPr>
        <w:pStyle w:val="a0"/>
        <w:ind w:firstLine="0"/>
        <w:rPr>
          <w:rFonts w:hint="cs"/>
          <w:rtl/>
        </w:rPr>
      </w:pPr>
    </w:p>
    <w:p w14:paraId="4EFAEE4D" w14:textId="77777777" w:rsidR="00000000" w:rsidRDefault="00890A51">
      <w:pPr>
        <w:pStyle w:val="af1"/>
        <w:rPr>
          <w:rtl/>
        </w:rPr>
      </w:pPr>
      <w:r>
        <w:rPr>
          <w:rtl/>
        </w:rPr>
        <w:t>היו"ר</w:t>
      </w:r>
      <w:r>
        <w:rPr>
          <w:rFonts w:hint="cs"/>
          <w:rtl/>
        </w:rPr>
        <w:t xml:space="preserve"> יולי-יואל אדלשטיין</w:t>
      </w:r>
      <w:r>
        <w:rPr>
          <w:rtl/>
        </w:rPr>
        <w:t>:</w:t>
      </w:r>
    </w:p>
    <w:p w14:paraId="0B94DA44" w14:textId="77777777" w:rsidR="00000000" w:rsidRDefault="00890A51">
      <w:pPr>
        <w:pStyle w:val="a0"/>
        <w:ind w:firstLine="0"/>
        <w:rPr>
          <w:rFonts w:hint="cs"/>
          <w:rtl/>
        </w:rPr>
      </w:pPr>
    </w:p>
    <w:p w14:paraId="68861175" w14:textId="77777777" w:rsidR="00000000" w:rsidRDefault="00890A51">
      <w:pPr>
        <w:pStyle w:val="a0"/>
        <w:ind w:firstLine="0"/>
        <w:rPr>
          <w:rFonts w:hint="cs"/>
          <w:rtl/>
        </w:rPr>
      </w:pPr>
      <w:r>
        <w:rPr>
          <w:rFonts w:hint="cs"/>
          <w:rtl/>
        </w:rPr>
        <w:tab/>
        <w:t xml:space="preserve">בעד </w:t>
      </w:r>
      <w:r>
        <w:rPr>
          <w:rtl/>
        </w:rPr>
        <w:t>–</w:t>
      </w:r>
      <w:r>
        <w:rPr>
          <w:rFonts w:hint="cs"/>
          <w:rtl/>
        </w:rPr>
        <w:t xml:space="preserve"> 7, נגד </w:t>
      </w:r>
      <w:r>
        <w:rPr>
          <w:rtl/>
        </w:rPr>
        <w:t>–</w:t>
      </w:r>
      <w:r>
        <w:rPr>
          <w:rFonts w:hint="cs"/>
          <w:rtl/>
        </w:rPr>
        <w:t xml:space="preserve"> 2, אין נמנעים. אני</w:t>
      </w:r>
      <w:r>
        <w:rPr>
          <w:rFonts w:hint="cs"/>
          <w:rtl/>
        </w:rPr>
        <w:t xml:space="preserve"> קובע כי הנושא, משבר התעופה בין ישראל לטורקיה, עבר להמשך הדיון בוועדת החוץ והביטחון של הכנסת. </w:t>
      </w:r>
    </w:p>
    <w:p w14:paraId="7A589C87" w14:textId="77777777" w:rsidR="00000000" w:rsidRDefault="00890A51">
      <w:pPr>
        <w:pStyle w:val="a0"/>
        <w:ind w:firstLine="0"/>
        <w:rPr>
          <w:rFonts w:hint="cs"/>
          <w:rtl/>
        </w:rPr>
      </w:pPr>
    </w:p>
    <w:p w14:paraId="3479DDE1" w14:textId="77777777" w:rsidR="00000000" w:rsidRDefault="00890A51">
      <w:pPr>
        <w:pStyle w:val="a2"/>
        <w:rPr>
          <w:rFonts w:hint="cs"/>
          <w:rtl/>
        </w:rPr>
      </w:pPr>
    </w:p>
    <w:p w14:paraId="4241DDE0" w14:textId="77777777" w:rsidR="00000000" w:rsidRDefault="00890A51">
      <w:pPr>
        <w:pStyle w:val="a0"/>
        <w:rPr>
          <w:rFonts w:hint="cs"/>
          <w:rtl/>
        </w:rPr>
      </w:pPr>
    </w:p>
    <w:p w14:paraId="73E9ABBF" w14:textId="77777777" w:rsidR="00000000" w:rsidRDefault="00890A51">
      <w:pPr>
        <w:pStyle w:val="a2"/>
        <w:rPr>
          <w:rFonts w:hint="cs"/>
          <w:rtl/>
        </w:rPr>
      </w:pPr>
      <w:bookmarkStart w:id="560" w:name="CS28867FI0028867T30_06_2004_17_11_16"/>
      <w:bookmarkStart w:id="561" w:name="_Toc77593479"/>
      <w:bookmarkEnd w:id="560"/>
      <w:r>
        <w:rPr>
          <w:rFonts w:hint="cs"/>
          <w:rtl/>
        </w:rPr>
        <w:t>הצעות לסדר-היום</w:t>
      </w:r>
      <w:bookmarkEnd w:id="561"/>
    </w:p>
    <w:p w14:paraId="666EA244" w14:textId="77777777" w:rsidR="00000000" w:rsidRDefault="00890A51">
      <w:pPr>
        <w:pStyle w:val="a2"/>
        <w:rPr>
          <w:rtl/>
        </w:rPr>
      </w:pPr>
      <w:r>
        <w:rPr>
          <w:rtl/>
        </w:rPr>
        <w:t xml:space="preserve"> </w:t>
      </w:r>
      <w:bookmarkStart w:id="562" w:name="_Toc77593480"/>
      <w:r>
        <w:rPr>
          <w:rtl/>
        </w:rPr>
        <w:t xml:space="preserve">הכוונה לסגור את </w:t>
      </w:r>
      <w:r>
        <w:rPr>
          <w:rFonts w:hint="cs"/>
          <w:rtl/>
        </w:rPr>
        <w:t>ה</w:t>
      </w:r>
      <w:r>
        <w:rPr>
          <w:rtl/>
        </w:rPr>
        <w:t>מפעלי</w:t>
      </w:r>
      <w:r>
        <w:rPr>
          <w:rFonts w:hint="cs"/>
          <w:rtl/>
        </w:rPr>
        <w:t>ם</w:t>
      </w:r>
      <w:r>
        <w:rPr>
          <w:rtl/>
        </w:rPr>
        <w:t xml:space="preserve"> </w:t>
      </w:r>
      <w:r>
        <w:rPr>
          <w:rFonts w:hint="cs"/>
          <w:rtl/>
        </w:rPr>
        <w:t>באזור ה</w:t>
      </w:r>
      <w:r>
        <w:rPr>
          <w:rtl/>
        </w:rPr>
        <w:t xml:space="preserve">תעשייה </w:t>
      </w:r>
      <w:r>
        <w:rPr>
          <w:rFonts w:hint="cs"/>
          <w:rtl/>
        </w:rPr>
        <w:t>ארז</w:t>
      </w:r>
      <w:bookmarkEnd w:id="562"/>
    </w:p>
    <w:p w14:paraId="3D53E97D" w14:textId="77777777" w:rsidR="00000000" w:rsidRDefault="00890A51">
      <w:pPr>
        <w:pStyle w:val="a0"/>
        <w:ind w:firstLine="0"/>
        <w:rPr>
          <w:rFonts w:hint="cs"/>
          <w:rtl/>
        </w:rPr>
      </w:pPr>
    </w:p>
    <w:p w14:paraId="573131A2" w14:textId="77777777" w:rsidR="00000000" w:rsidRDefault="00890A51">
      <w:pPr>
        <w:pStyle w:val="af1"/>
        <w:rPr>
          <w:rtl/>
        </w:rPr>
      </w:pPr>
      <w:r>
        <w:rPr>
          <w:rtl/>
        </w:rPr>
        <w:t>היו"ר</w:t>
      </w:r>
      <w:r>
        <w:rPr>
          <w:rFonts w:hint="cs"/>
          <w:rtl/>
        </w:rPr>
        <w:t xml:space="preserve"> יולי-יואל אדלשטיין</w:t>
      </w:r>
      <w:r>
        <w:rPr>
          <w:rtl/>
        </w:rPr>
        <w:t>:</w:t>
      </w:r>
    </w:p>
    <w:p w14:paraId="1549E9CC" w14:textId="77777777" w:rsidR="00000000" w:rsidRDefault="00890A51">
      <w:pPr>
        <w:pStyle w:val="a0"/>
        <w:ind w:firstLine="0"/>
        <w:rPr>
          <w:rFonts w:hint="cs"/>
          <w:rtl/>
        </w:rPr>
      </w:pPr>
    </w:p>
    <w:p w14:paraId="4F9AF7B2" w14:textId="77777777" w:rsidR="00000000" w:rsidRDefault="00890A51">
      <w:pPr>
        <w:pStyle w:val="a0"/>
        <w:ind w:firstLine="720"/>
        <w:rPr>
          <w:rFonts w:hint="cs"/>
          <w:rtl/>
        </w:rPr>
      </w:pPr>
      <w:r>
        <w:rPr>
          <w:rFonts w:hint="cs"/>
          <w:rtl/>
        </w:rPr>
        <w:t xml:space="preserve">הכוונה לסגור את המפעלים באזור התעשייה ארז </w:t>
      </w:r>
      <w:r>
        <w:rPr>
          <w:rtl/>
        </w:rPr>
        <w:t>–</w:t>
      </w:r>
      <w:r>
        <w:rPr>
          <w:rFonts w:hint="cs"/>
          <w:rtl/>
        </w:rPr>
        <w:t xml:space="preserve"> הצעות לסדר-היום של כמה חברי</w:t>
      </w:r>
      <w:r>
        <w:rPr>
          <w:rFonts w:hint="cs"/>
          <w:rtl/>
        </w:rPr>
        <w:t xml:space="preserve"> הכנסת, שמספריהן  3739, 3757, 3772 ו-3809. המשיב הוא שר התעשייה, המסחר והתעסוקה. חבר הכנסת ג'מאל זחאלקה, ראשון הדוברים - בבקשה, אדוני. אחריו - חבר הכנסת אריה אלדד, ולאחר מכן - חברת הכנסת נעמי בלומנטל. בבקשה, אדוני, שלוש דקות לרשותך. </w:t>
      </w:r>
    </w:p>
    <w:p w14:paraId="071D5789" w14:textId="77777777" w:rsidR="00000000" w:rsidRDefault="00890A51">
      <w:pPr>
        <w:pStyle w:val="a0"/>
        <w:ind w:firstLine="0"/>
        <w:rPr>
          <w:rFonts w:hint="cs"/>
          <w:rtl/>
        </w:rPr>
      </w:pPr>
    </w:p>
    <w:p w14:paraId="0BB3DD84" w14:textId="77777777" w:rsidR="00000000" w:rsidRDefault="00890A51">
      <w:pPr>
        <w:pStyle w:val="a"/>
        <w:rPr>
          <w:rtl/>
        </w:rPr>
      </w:pPr>
      <w:bookmarkStart w:id="563" w:name="FS000001061T30_06_2004_17_13_28"/>
      <w:bookmarkStart w:id="564" w:name="_Toc77593481"/>
      <w:r>
        <w:rPr>
          <w:rFonts w:hint="eastAsia"/>
          <w:rtl/>
        </w:rPr>
        <w:t>ג</w:t>
      </w:r>
      <w:r>
        <w:rPr>
          <w:rtl/>
        </w:rPr>
        <w:t>'מאל זחאלקה (בל"ד):</w:t>
      </w:r>
      <w:bookmarkEnd w:id="564"/>
    </w:p>
    <w:p w14:paraId="0E45D404" w14:textId="77777777" w:rsidR="00000000" w:rsidRDefault="00890A51">
      <w:pPr>
        <w:pStyle w:val="a0"/>
        <w:rPr>
          <w:rFonts w:hint="cs"/>
          <w:rtl/>
        </w:rPr>
      </w:pPr>
    </w:p>
    <w:bookmarkEnd w:id="563"/>
    <w:p w14:paraId="27E366BC" w14:textId="77777777" w:rsidR="00000000" w:rsidRDefault="00890A51">
      <w:pPr>
        <w:pStyle w:val="a0"/>
        <w:ind w:firstLine="720"/>
        <w:rPr>
          <w:rFonts w:hint="cs"/>
          <w:rtl/>
        </w:rPr>
      </w:pPr>
      <w:r>
        <w:rPr>
          <w:rFonts w:hint="cs"/>
          <w:rtl/>
        </w:rPr>
        <w:t>כבוד היושב-ראש, רבותי חברי הכנסת, השר אהוד אולמרט, שר התעשייה והמסחר, החליט לפני כשבועיים לסגור את אזור התעשייה בארז ולהעביר את המפעלים אל תוך מדינת ישראל. ההחלטה פוגעת קשות באלפי משפחות בעזה, שיש בהן פועלים שעובדים במפעלים בארז. ההחלטה חושפת את פניה של ת</w:t>
      </w:r>
      <w:r>
        <w:rPr>
          <w:rFonts w:hint="cs"/>
          <w:rtl/>
        </w:rPr>
        <w:t xml:space="preserve">וכנית ההתנתקות, והיא מצטרפת להחלטה אחרת - להרוס התנחלויות שיפונו. בעצם היא מעלה את השאלה איזה מין התנתקות יש בפנינו. </w:t>
      </w:r>
    </w:p>
    <w:p w14:paraId="59E9067F" w14:textId="77777777" w:rsidR="00000000" w:rsidRDefault="00890A51">
      <w:pPr>
        <w:pStyle w:val="a0"/>
        <w:ind w:firstLine="720"/>
        <w:rPr>
          <w:rFonts w:hint="cs"/>
          <w:rtl/>
        </w:rPr>
      </w:pPr>
    </w:p>
    <w:p w14:paraId="5BAB2BEC" w14:textId="77777777" w:rsidR="00000000" w:rsidRDefault="00890A51">
      <w:pPr>
        <w:pStyle w:val="a0"/>
        <w:ind w:firstLine="720"/>
        <w:rPr>
          <w:rFonts w:hint="cs"/>
          <w:rtl/>
        </w:rPr>
      </w:pPr>
      <w:r>
        <w:rPr>
          <w:rFonts w:hint="cs"/>
          <w:rtl/>
        </w:rPr>
        <w:t xml:space="preserve">היום אני רוצה להתמקד בנקודה אחת בלבד, בפן הכלכלי-החברתי של התוכנית הזאת. איזה מין חיים יהיו בעזה תחת הנסיגה הזאת? האם יש בפנינו התנתקות, </w:t>
      </w:r>
      <w:r>
        <w:rPr>
          <w:rFonts w:hint="cs"/>
          <w:rtl/>
        </w:rPr>
        <w:t xml:space="preserve">האם יש בפנינו נסיגה אמיתית? קודם כול, עזה תהיה מכותרת. אם רוצים להתקשר עם העולם דרך נמל התעופה </w:t>
      </w:r>
      <w:r>
        <w:rPr>
          <w:rtl/>
        </w:rPr>
        <w:t>–</w:t>
      </w:r>
      <w:r>
        <w:rPr>
          <w:rFonts w:hint="cs"/>
          <w:rtl/>
        </w:rPr>
        <w:t xml:space="preserve"> נמל התעופה סגור. אם רוצים להתקשר עם העולם דרך נמל </w:t>
      </w:r>
      <w:r>
        <w:rPr>
          <w:rtl/>
        </w:rPr>
        <w:t>–</w:t>
      </w:r>
      <w:r>
        <w:rPr>
          <w:rFonts w:hint="cs"/>
          <w:rtl/>
        </w:rPr>
        <w:t xml:space="preserve"> הנמל חסום. אם רוצים להתקשר עם העולם דרך המעבר הבטוח, שישראל חתומה עליו לפי הסכמי אוסלו </w:t>
      </w:r>
      <w:r>
        <w:rPr>
          <w:rtl/>
        </w:rPr>
        <w:t>–</w:t>
      </w:r>
      <w:r>
        <w:rPr>
          <w:rFonts w:hint="cs"/>
          <w:rtl/>
        </w:rPr>
        <w:t xml:space="preserve"> המעבר הבטוח בין הג</w:t>
      </w:r>
      <w:r>
        <w:rPr>
          <w:rFonts w:hint="cs"/>
          <w:rtl/>
        </w:rPr>
        <w:t xml:space="preserve">דה המערבית לעזה הפך לאגדה, שכל הזמן מדברים עליה ולא עושים שום דבר למענה. אם רוצים להתקשר עם העולם בקשרים כלכליים דרך מצרים </w:t>
      </w:r>
      <w:r>
        <w:rPr>
          <w:rtl/>
        </w:rPr>
        <w:t>–</w:t>
      </w:r>
      <w:r>
        <w:rPr>
          <w:rFonts w:hint="cs"/>
          <w:rtl/>
        </w:rPr>
        <w:t xml:space="preserve"> ציר פילדלפי ייחסם אפילו על-ידי תעלה, ולא תהיה אפשרות אמיתית להתקשרות של יותר ממיליון אנשים בעזה עם העולם החיצון. </w:t>
      </w:r>
    </w:p>
    <w:p w14:paraId="50C0EB41" w14:textId="77777777" w:rsidR="00000000" w:rsidRDefault="00890A51">
      <w:pPr>
        <w:pStyle w:val="a0"/>
        <w:ind w:firstLine="720"/>
        <w:rPr>
          <w:rFonts w:hint="cs"/>
          <w:rtl/>
        </w:rPr>
      </w:pPr>
    </w:p>
    <w:p w14:paraId="140DF362" w14:textId="77777777" w:rsidR="00000000" w:rsidRDefault="00890A51">
      <w:pPr>
        <w:pStyle w:val="a0"/>
        <w:ind w:firstLine="720"/>
        <w:rPr>
          <w:rFonts w:hint="cs"/>
          <w:rtl/>
        </w:rPr>
      </w:pPr>
      <w:r>
        <w:rPr>
          <w:rFonts w:hint="cs"/>
          <w:rtl/>
        </w:rPr>
        <w:t>ואפילו דרך ישראל</w:t>
      </w:r>
      <w:r>
        <w:rPr>
          <w:rFonts w:hint="cs"/>
          <w:rtl/>
        </w:rPr>
        <w:t xml:space="preserve"> </w:t>
      </w:r>
      <w:r>
        <w:rPr>
          <w:rtl/>
        </w:rPr>
        <w:t>–</w:t>
      </w:r>
      <w:r>
        <w:rPr>
          <w:rFonts w:hint="cs"/>
          <w:rtl/>
        </w:rPr>
        <w:t xml:space="preserve"> ראש הממשלה וגם אולמרט מבשרים לנו, שאחרי הנסיגה הזאת, או ההתנתקות, לא יהיו יותר פועלים עזתים במדינת ישראל. אז איך האנשים יחיו שם? איזה מין חיים אלו? איזה מין נסיגה זו? ולמי מותר לעבור? - רק לחיילים ולסחורה ישראלית. הצבא הישראלי יכול להיכנס לעזה מתי שהוא </w:t>
      </w:r>
      <w:r>
        <w:rPr>
          <w:rFonts w:hint="cs"/>
          <w:rtl/>
        </w:rPr>
        <w:t xml:space="preserve">רוצה, לפי התוכנית, ואין אפשרות לאנשים בעזה להתקשר עם העולם החיצון. המצב הכלכלי בעזה יורע. </w:t>
      </w:r>
    </w:p>
    <w:p w14:paraId="763EB71D" w14:textId="77777777" w:rsidR="00000000" w:rsidRDefault="00890A51">
      <w:pPr>
        <w:pStyle w:val="a0"/>
        <w:ind w:firstLine="720"/>
        <w:rPr>
          <w:rFonts w:hint="cs"/>
          <w:rtl/>
        </w:rPr>
      </w:pPr>
    </w:p>
    <w:p w14:paraId="5F03BC6F" w14:textId="77777777" w:rsidR="00000000" w:rsidRDefault="00890A51">
      <w:pPr>
        <w:pStyle w:val="a0"/>
        <w:ind w:firstLine="720"/>
        <w:rPr>
          <w:rFonts w:hint="cs"/>
          <w:rtl/>
        </w:rPr>
      </w:pPr>
      <w:r>
        <w:rPr>
          <w:rFonts w:hint="cs"/>
          <w:rtl/>
        </w:rPr>
        <w:t xml:space="preserve">אדוני היושב-ראש, לסיכום אני מציע לפעול למען העברת המפעלים לתושבי עזה, או לחלופין </w:t>
      </w:r>
      <w:r>
        <w:rPr>
          <w:rtl/>
        </w:rPr>
        <w:t>–</w:t>
      </w:r>
      <w:r>
        <w:rPr>
          <w:rFonts w:hint="cs"/>
          <w:rtl/>
        </w:rPr>
        <w:t xml:space="preserve"> או במשותף </w:t>
      </w:r>
      <w:r>
        <w:rPr>
          <w:rtl/>
        </w:rPr>
        <w:t>–</w:t>
      </w:r>
      <w:r>
        <w:rPr>
          <w:rFonts w:hint="cs"/>
          <w:rtl/>
        </w:rPr>
        <w:t xml:space="preserve"> לגורמים בין-לאומיים שיפעילו אותם, ופועלים מעזה ימשיכו לעבוד. לא מספיק</w:t>
      </w:r>
      <w:r>
        <w:rPr>
          <w:rFonts w:hint="cs"/>
          <w:rtl/>
        </w:rPr>
        <w:t xml:space="preserve"> שחונקים את האנשים, האפשרות הקטנטנה הזאת לנשימה כלכלית לתושבי עזה </w:t>
      </w:r>
      <w:r>
        <w:rPr>
          <w:rtl/>
        </w:rPr>
        <w:t>–</w:t>
      </w:r>
      <w:r>
        <w:rPr>
          <w:rFonts w:hint="cs"/>
          <w:rtl/>
        </w:rPr>
        <w:t xml:space="preserve"> רוצים לסגור אותה ולהעביר אותה לישראל, כלומר להדק את החנק עוד יותר. את זה אסור לעשות. </w:t>
      </w:r>
    </w:p>
    <w:p w14:paraId="2D60D38E" w14:textId="77777777" w:rsidR="00000000" w:rsidRDefault="00890A51">
      <w:pPr>
        <w:pStyle w:val="a0"/>
        <w:ind w:firstLine="0"/>
        <w:rPr>
          <w:rFonts w:hint="cs"/>
          <w:rtl/>
        </w:rPr>
      </w:pPr>
    </w:p>
    <w:p w14:paraId="76A0B145" w14:textId="77777777" w:rsidR="00000000" w:rsidRDefault="00890A51">
      <w:pPr>
        <w:pStyle w:val="af1"/>
        <w:rPr>
          <w:rtl/>
        </w:rPr>
      </w:pPr>
      <w:r>
        <w:rPr>
          <w:rtl/>
        </w:rPr>
        <w:t>היו"ר</w:t>
      </w:r>
      <w:r>
        <w:rPr>
          <w:rFonts w:hint="cs"/>
          <w:rtl/>
        </w:rPr>
        <w:t xml:space="preserve"> יולי-יואל אדלשטיין</w:t>
      </w:r>
      <w:r>
        <w:rPr>
          <w:rtl/>
        </w:rPr>
        <w:t>:</w:t>
      </w:r>
    </w:p>
    <w:p w14:paraId="0DBD973C" w14:textId="77777777" w:rsidR="00000000" w:rsidRDefault="00890A51">
      <w:pPr>
        <w:pStyle w:val="a0"/>
        <w:ind w:firstLine="0"/>
        <w:rPr>
          <w:rFonts w:hint="cs"/>
          <w:rtl/>
        </w:rPr>
      </w:pPr>
    </w:p>
    <w:p w14:paraId="3D5F9351" w14:textId="77777777" w:rsidR="00000000" w:rsidRDefault="00890A51">
      <w:pPr>
        <w:pStyle w:val="a0"/>
        <w:ind w:firstLine="720"/>
        <w:rPr>
          <w:rFonts w:hint="cs"/>
          <w:rtl/>
        </w:rPr>
      </w:pPr>
      <w:r>
        <w:rPr>
          <w:rFonts w:hint="cs"/>
          <w:rtl/>
        </w:rPr>
        <w:t>תודה לחבר הכנסת זחאלקה. חבר הכנסת אריה אלדד - בבקשה, אדוני. אחריו - חברת ה</w:t>
      </w:r>
      <w:r>
        <w:rPr>
          <w:rFonts w:hint="cs"/>
          <w:rtl/>
        </w:rPr>
        <w:t xml:space="preserve">כנסת נעמי בלומנטל. </w:t>
      </w:r>
    </w:p>
    <w:p w14:paraId="16A35EF3" w14:textId="77777777" w:rsidR="00000000" w:rsidRDefault="00890A51">
      <w:pPr>
        <w:pStyle w:val="a0"/>
        <w:ind w:firstLine="0"/>
        <w:rPr>
          <w:rFonts w:hint="cs"/>
          <w:rtl/>
        </w:rPr>
      </w:pPr>
    </w:p>
    <w:p w14:paraId="147E3F8F" w14:textId="77777777" w:rsidR="00000000" w:rsidRDefault="00890A51">
      <w:pPr>
        <w:pStyle w:val="a"/>
        <w:rPr>
          <w:rtl/>
        </w:rPr>
      </w:pPr>
      <w:bookmarkStart w:id="565" w:name="FS000001055T30_06_2004_17_19_09"/>
      <w:bookmarkStart w:id="566" w:name="_Toc77593482"/>
      <w:r>
        <w:rPr>
          <w:rFonts w:hint="eastAsia"/>
          <w:rtl/>
        </w:rPr>
        <w:t>אריה</w:t>
      </w:r>
      <w:r>
        <w:rPr>
          <w:rtl/>
        </w:rPr>
        <w:t xml:space="preserve"> אלדד (האיחוד הלאומי - ישראל ביתנו):</w:t>
      </w:r>
      <w:bookmarkEnd w:id="566"/>
    </w:p>
    <w:p w14:paraId="4A591C07" w14:textId="77777777" w:rsidR="00000000" w:rsidRDefault="00890A51">
      <w:pPr>
        <w:pStyle w:val="a0"/>
        <w:rPr>
          <w:rFonts w:hint="cs"/>
          <w:rtl/>
        </w:rPr>
      </w:pPr>
    </w:p>
    <w:bookmarkEnd w:id="565"/>
    <w:p w14:paraId="57951288" w14:textId="77777777" w:rsidR="00000000" w:rsidRDefault="00890A51">
      <w:pPr>
        <w:pStyle w:val="a0"/>
        <w:ind w:firstLine="720"/>
        <w:rPr>
          <w:rFonts w:hint="cs"/>
          <w:rtl/>
        </w:rPr>
      </w:pPr>
      <w:r>
        <w:rPr>
          <w:rFonts w:hint="cs"/>
          <w:rtl/>
        </w:rPr>
        <w:t>אדוני היושב-ראש, חברי חברי הכנסת, זאת הצעה דחופה מלפני שלושה שבועות בערך. לפני כשלושה שבועות שמענו על כוונתו של ממלא-מקום ראש הממשלה לסגור את אזור התעשייה ארז. בינתיים, בשקט, אזור התעשייה הזה ש</w:t>
      </w:r>
      <w:r>
        <w:rPr>
          <w:rFonts w:hint="cs"/>
          <w:rtl/>
        </w:rPr>
        <w:t xml:space="preserve">ב ופועל, כי הצבא לא קיבל הוראה מאולמרט, עדיין לא מקבל הוראות מאולמרט. </w:t>
      </w:r>
    </w:p>
    <w:p w14:paraId="0CF4CB05" w14:textId="77777777" w:rsidR="00000000" w:rsidRDefault="00890A51">
      <w:pPr>
        <w:pStyle w:val="a0"/>
        <w:ind w:firstLine="720"/>
        <w:rPr>
          <w:rFonts w:hint="cs"/>
          <w:rtl/>
        </w:rPr>
      </w:pPr>
    </w:p>
    <w:p w14:paraId="261D299A" w14:textId="77777777" w:rsidR="00000000" w:rsidRDefault="00890A51">
      <w:pPr>
        <w:pStyle w:val="a0"/>
        <w:ind w:firstLine="720"/>
        <w:rPr>
          <w:rFonts w:hint="cs"/>
          <w:rtl/>
        </w:rPr>
      </w:pPr>
      <w:r>
        <w:rPr>
          <w:rFonts w:hint="cs"/>
          <w:rtl/>
        </w:rPr>
        <w:t xml:space="preserve">מה שהוקם בתוך ענן סמי ההזיה של אוסלו הולך וכלה בעשן סמי ההזיה של ההתנתקות. ובדרך </w:t>
      </w:r>
      <w:r>
        <w:rPr>
          <w:rtl/>
        </w:rPr>
        <w:t>–</w:t>
      </w:r>
      <w:r>
        <w:rPr>
          <w:rFonts w:hint="cs"/>
          <w:rtl/>
        </w:rPr>
        <w:t xml:space="preserve"> בדרך נשפך דמם של אזרחים וחיילים, כי פעם אחר פעם נשכו הערבים בארז את היד שניסתה לתת להם אוכל, להם ולבנ</w:t>
      </w:r>
      <w:r>
        <w:rPr>
          <w:rFonts w:hint="cs"/>
          <w:rtl/>
        </w:rPr>
        <w:t xml:space="preserve">י ביתם. </w:t>
      </w:r>
    </w:p>
    <w:p w14:paraId="47D1C7EB" w14:textId="77777777" w:rsidR="00000000" w:rsidRDefault="00890A51">
      <w:pPr>
        <w:pStyle w:val="a0"/>
        <w:ind w:firstLine="720"/>
        <w:rPr>
          <w:rFonts w:hint="cs"/>
          <w:rtl/>
        </w:rPr>
      </w:pPr>
    </w:p>
    <w:p w14:paraId="55EF6D71" w14:textId="77777777" w:rsidR="00000000" w:rsidRDefault="00890A51">
      <w:pPr>
        <w:pStyle w:val="a0"/>
        <w:ind w:firstLine="720"/>
        <w:rPr>
          <w:rFonts w:hint="cs"/>
          <w:rtl/>
        </w:rPr>
      </w:pPr>
      <w:r>
        <w:rPr>
          <w:rFonts w:hint="cs"/>
          <w:rtl/>
        </w:rPr>
        <w:t xml:space="preserve">לכאורה יש היגיון ביטחוני רב בסגירת אזור התעשייה הזה, אף-על-פי שמאות ישראלים מוצאים בו פרנסה </w:t>
      </w:r>
      <w:r>
        <w:rPr>
          <w:rtl/>
        </w:rPr>
        <w:t>–</w:t>
      </w:r>
      <w:r>
        <w:rPr>
          <w:rFonts w:hint="cs"/>
          <w:rtl/>
        </w:rPr>
        <w:t xml:space="preserve"> כיוון שהלכו שולל אחרי תעתועי אוסלו והאמינו לקברניטיו. יהיה צריך להקים אזור תעשייה חלופי, במקום אחר. </w:t>
      </w:r>
    </w:p>
    <w:p w14:paraId="5D46778B" w14:textId="77777777" w:rsidR="00000000" w:rsidRDefault="00890A51">
      <w:pPr>
        <w:pStyle w:val="a0"/>
        <w:ind w:firstLine="0"/>
        <w:rPr>
          <w:rFonts w:hint="cs"/>
          <w:rtl/>
        </w:rPr>
      </w:pPr>
    </w:p>
    <w:p w14:paraId="7364F41F" w14:textId="77777777" w:rsidR="00000000" w:rsidRDefault="00890A51">
      <w:pPr>
        <w:pStyle w:val="a0"/>
        <w:ind w:firstLine="720"/>
        <w:rPr>
          <w:rFonts w:hint="cs"/>
          <w:rtl/>
        </w:rPr>
      </w:pPr>
      <w:r>
        <w:rPr>
          <w:rFonts w:hint="cs"/>
          <w:rtl/>
        </w:rPr>
        <w:t>אבל הסגירה הזאת, מוצדקת כשלעצמה, באה משולחנך, אדונ</w:t>
      </w:r>
      <w:r>
        <w:rPr>
          <w:rFonts w:hint="cs"/>
          <w:rtl/>
        </w:rPr>
        <w:t xml:space="preserve">י ממלא-מקום ראש הממשלה, משולחנו של אולמרט. ובאותו שבוע שלחת לחלל האוויר גם תוכנית לחלוקת ירושלים </w:t>
      </w:r>
      <w:r>
        <w:rPr>
          <w:rtl/>
        </w:rPr>
        <w:t>–</w:t>
      </w:r>
      <w:r>
        <w:rPr>
          <w:rFonts w:hint="cs"/>
          <w:rtl/>
        </w:rPr>
        <w:t xml:space="preserve"> תוכנית שמטילה צל כבד של חשש ששיקול דעתך, אדוני ממלא-מקום ראש הממשלה, איננו ענייני. כשהיית ראש עיריית ירושלים נלחמת על אחדותה. היום אתה נלחם על חלוקתה. דברים </w:t>
      </w:r>
      <w:r>
        <w:rPr>
          <w:rFonts w:hint="cs"/>
          <w:rtl/>
        </w:rPr>
        <w:t xml:space="preserve">שרואים משם לא רואים מכאן; אלוהים ישמור עלינו, מה תראה כשתגיע, אם תגיע, לכס ראש הממשלה? </w:t>
      </w:r>
    </w:p>
    <w:p w14:paraId="02F6474C" w14:textId="77777777" w:rsidR="00000000" w:rsidRDefault="00890A51">
      <w:pPr>
        <w:pStyle w:val="a0"/>
        <w:ind w:firstLine="0"/>
        <w:rPr>
          <w:rFonts w:hint="cs"/>
          <w:rtl/>
        </w:rPr>
      </w:pPr>
    </w:p>
    <w:p w14:paraId="3D19CFCE" w14:textId="77777777" w:rsidR="00000000" w:rsidRDefault="00890A51">
      <w:pPr>
        <w:pStyle w:val="af0"/>
        <w:rPr>
          <w:rtl/>
        </w:rPr>
      </w:pPr>
      <w:r>
        <w:rPr>
          <w:rFonts w:hint="eastAsia"/>
          <w:rtl/>
        </w:rPr>
        <w:t>ג</w:t>
      </w:r>
      <w:r>
        <w:rPr>
          <w:rtl/>
        </w:rPr>
        <w:t>'מאל זחאלקה (בל"ד):</w:t>
      </w:r>
    </w:p>
    <w:p w14:paraId="2245D739" w14:textId="77777777" w:rsidR="00000000" w:rsidRDefault="00890A51">
      <w:pPr>
        <w:pStyle w:val="a0"/>
        <w:rPr>
          <w:rFonts w:hint="cs"/>
          <w:rtl/>
        </w:rPr>
      </w:pPr>
    </w:p>
    <w:p w14:paraId="6C5E77D3" w14:textId="77777777" w:rsidR="00000000" w:rsidRDefault="00890A51">
      <w:pPr>
        <w:pStyle w:val="a0"/>
        <w:ind w:firstLine="720"/>
        <w:rPr>
          <w:rFonts w:hint="cs"/>
          <w:rtl/>
        </w:rPr>
      </w:pPr>
      <w:r>
        <w:rPr>
          <w:rFonts w:hint="cs"/>
          <w:rtl/>
        </w:rPr>
        <w:t xml:space="preserve">נראה אותך בקואליציה שלו. </w:t>
      </w:r>
    </w:p>
    <w:p w14:paraId="7F27DCD9" w14:textId="77777777" w:rsidR="00000000" w:rsidRDefault="00890A51">
      <w:pPr>
        <w:pStyle w:val="a0"/>
        <w:ind w:firstLine="0"/>
        <w:rPr>
          <w:rFonts w:hint="cs"/>
          <w:rtl/>
        </w:rPr>
      </w:pPr>
    </w:p>
    <w:p w14:paraId="37507322" w14:textId="77777777" w:rsidR="00000000" w:rsidRDefault="00890A51">
      <w:pPr>
        <w:pStyle w:val="-"/>
        <w:rPr>
          <w:rtl/>
        </w:rPr>
      </w:pPr>
      <w:bookmarkStart w:id="567" w:name="FS000001055T30_06_2004_17_21_42C"/>
      <w:bookmarkEnd w:id="567"/>
      <w:r>
        <w:rPr>
          <w:rtl/>
        </w:rPr>
        <w:t>אריה אלדד (האיחוד הלאומי - ישראל ביתנו):</w:t>
      </w:r>
    </w:p>
    <w:p w14:paraId="245DB466" w14:textId="77777777" w:rsidR="00000000" w:rsidRDefault="00890A51">
      <w:pPr>
        <w:pStyle w:val="a0"/>
        <w:rPr>
          <w:rtl/>
        </w:rPr>
      </w:pPr>
    </w:p>
    <w:p w14:paraId="39DE66C0" w14:textId="77777777" w:rsidR="00000000" w:rsidRDefault="00890A51">
      <w:pPr>
        <w:pStyle w:val="a0"/>
        <w:rPr>
          <w:rFonts w:hint="cs"/>
          <w:rtl/>
        </w:rPr>
      </w:pPr>
      <w:r>
        <w:rPr>
          <w:rFonts w:hint="cs"/>
          <w:rtl/>
        </w:rPr>
        <w:t>נדמה לי שהלכת דרך ארוכה מ"שטח משוחרר לא יוחזר" ועד לססמאות "שלום עכשיו" שאתה</w:t>
      </w:r>
      <w:r>
        <w:rPr>
          <w:rFonts w:hint="cs"/>
          <w:rtl/>
        </w:rPr>
        <w:t xml:space="preserve"> מאמץ לאחרונה. מי שהאמין לך כשאמרת שאסור לחלק את ירושלים, שומע אותך היום מוותר על מחציתה, ויודע לבטח שאתה מדבר בשמו של ראש הממשלה. משום ששרון יחלק את ירושלים, אולמרט הוא רק נביאו. </w:t>
      </w:r>
    </w:p>
    <w:p w14:paraId="2418A859" w14:textId="77777777" w:rsidR="00000000" w:rsidRDefault="00890A51">
      <w:pPr>
        <w:pStyle w:val="a0"/>
        <w:rPr>
          <w:rFonts w:hint="cs"/>
          <w:rtl/>
        </w:rPr>
      </w:pPr>
    </w:p>
    <w:p w14:paraId="60FF1494" w14:textId="77777777" w:rsidR="00000000" w:rsidRDefault="00890A51">
      <w:pPr>
        <w:pStyle w:val="a0"/>
        <w:rPr>
          <w:rFonts w:hint="cs"/>
          <w:rtl/>
        </w:rPr>
      </w:pPr>
      <w:r>
        <w:rPr>
          <w:rFonts w:hint="cs"/>
          <w:rtl/>
        </w:rPr>
        <w:t>דברים ששניהם רואים משם רואים אחרת מכאן, ודברים שהם רואים עכשיו אחרת, מי יו</w:t>
      </w:r>
      <w:r>
        <w:rPr>
          <w:rFonts w:hint="cs"/>
          <w:rtl/>
        </w:rPr>
        <w:t>דע מה יראו בעוד שבוע או חודש, לאן ייקחו אותנו אז: לגבולות החלוקה של 1947? למה לא? יש המון ערבים בגליל, בנגב, במשולש. יש בעיה דמוגרפית, מה יש לנו לחפש שם?</w:t>
      </w:r>
    </w:p>
    <w:p w14:paraId="34C55F16" w14:textId="77777777" w:rsidR="00000000" w:rsidRDefault="00890A51">
      <w:pPr>
        <w:pStyle w:val="a0"/>
        <w:ind w:firstLine="0"/>
        <w:rPr>
          <w:rFonts w:hint="cs"/>
          <w:rtl/>
        </w:rPr>
      </w:pPr>
    </w:p>
    <w:p w14:paraId="12DDA95C" w14:textId="77777777" w:rsidR="00000000" w:rsidRDefault="00890A51">
      <w:pPr>
        <w:pStyle w:val="a0"/>
        <w:rPr>
          <w:rFonts w:hint="cs"/>
          <w:rtl/>
        </w:rPr>
      </w:pPr>
      <w:r>
        <w:rPr>
          <w:rFonts w:hint="cs"/>
          <w:rtl/>
        </w:rPr>
        <w:t>למה אני קושר את הדברים הללו? מה עניין אזור התעשייה ארז לחלוקת ירושלים? משום שהתוכנית, כאשר היא באה מב</w:t>
      </w:r>
      <w:r>
        <w:rPr>
          <w:rFonts w:hint="cs"/>
          <w:rtl/>
        </w:rPr>
        <w:t>ית-מדרשם של ראש הממשלה וממלא-מקומו - אי-אפשר לדעת היכן להקים את אזור התעשייה החדש. בשדרות, בטווח ה"קסאם" נקים אותו? באשקלון, בטווח ה"קטיושות"? בצפון הנגב, שצפוי לסכנת חלוקה על-פי תוכנית 1947? איך אפשר לנחש איפה תעצרו, אדוני ממלא-מקום ראש הממשלה? ואולי בכלל</w:t>
      </w:r>
      <w:r>
        <w:rPr>
          <w:rFonts w:hint="cs"/>
          <w:rtl/>
        </w:rPr>
        <w:t>, בשביל הבעיה הזאת - איפה נשים את אזור התעשייה הזה - רצוי לקנות אי יווני?</w:t>
      </w:r>
    </w:p>
    <w:p w14:paraId="5CB6E425" w14:textId="77777777" w:rsidR="00000000" w:rsidRDefault="00890A51">
      <w:pPr>
        <w:pStyle w:val="a0"/>
        <w:ind w:firstLine="0"/>
        <w:rPr>
          <w:rFonts w:hint="cs"/>
          <w:rtl/>
        </w:rPr>
      </w:pPr>
    </w:p>
    <w:p w14:paraId="6F5B4258" w14:textId="77777777" w:rsidR="00000000" w:rsidRDefault="00890A51">
      <w:pPr>
        <w:pStyle w:val="a0"/>
        <w:rPr>
          <w:rFonts w:hint="cs"/>
          <w:rtl/>
        </w:rPr>
      </w:pPr>
      <w:r>
        <w:rPr>
          <w:rFonts w:hint="cs"/>
          <w:rtl/>
        </w:rPr>
        <w:t xml:space="preserve">לפיכך, האבחנה היא לא רק קוצר ראייה, לא רק דברים שרואים מכאן ולא רואים משם - גם מעיוורון צבעים אתם סובלים. </w:t>
      </w:r>
    </w:p>
    <w:p w14:paraId="1B0D212F" w14:textId="77777777" w:rsidR="00000000" w:rsidRDefault="00890A51">
      <w:pPr>
        <w:pStyle w:val="a0"/>
        <w:ind w:firstLine="0"/>
        <w:rPr>
          <w:rFonts w:hint="cs"/>
          <w:rtl/>
        </w:rPr>
      </w:pPr>
    </w:p>
    <w:p w14:paraId="61BEBB40" w14:textId="77777777" w:rsidR="00000000" w:rsidRDefault="00890A51">
      <w:pPr>
        <w:pStyle w:val="af1"/>
        <w:rPr>
          <w:rtl/>
        </w:rPr>
      </w:pPr>
      <w:r>
        <w:rPr>
          <w:rtl/>
        </w:rPr>
        <w:t>היו"ר</w:t>
      </w:r>
      <w:r>
        <w:rPr>
          <w:rFonts w:hint="cs"/>
          <w:rtl/>
        </w:rPr>
        <w:t xml:space="preserve"> יולי-יואל אדלשטיין</w:t>
      </w:r>
      <w:r>
        <w:rPr>
          <w:rtl/>
        </w:rPr>
        <w:t>:</w:t>
      </w:r>
    </w:p>
    <w:p w14:paraId="6D226269" w14:textId="77777777" w:rsidR="00000000" w:rsidRDefault="00890A51">
      <w:pPr>
        <w:pStyle w:val="a0"/>
        <w:ind w:firstLine="0"/>
        <w:rPr>
          <w:rFonts w:hint="cs"/>
          <w:rtl/>
        </w:rPr>
      </w:pPr>
    </w:p>
    <w:p w14:paraId="5B264004" w14:textId="77777777" w:rsidR="00000000" w:rsidRDefault="00890A51">
      <w:pPr>
        <w:pStyle w:val="a0"/>
        <w:ind w:firstLine="720"/>
        <w:rPr>
          <w:rFonts w:hint="cs"/>
          <w:rtl/>
        </w:rPr>
      </w:pPr>
      <w:r>
        <w:rPr>
          <w:rFonts w:hint="cs"/>
          <w:rtl/>
        </w:rPr>
        <w:t>נא לסיים.</w:t>
      </w:r>
    </w:p>
    <w:p w14:paraId="6572CC9E" w14:textId="77777777" w:rsidR="00000000" w:rsidRDefault="00890A51">
      <w:pPr>
        <w:pStyle w:val="a0"/>
        <w:ind w:firstLine="0"/>
        <w:rPr>
          <w:rFonts w:hint="cs"/>
          <w:rtl/>
        </w:rPr>
      </w:pPr>
    </w:p>
    <w:p w14:paraId="0020AA36" w14:textId="77777777" w:rsidR="00000000" w:rsidRDefault="00890A51">
      <w:pPr>
        <w:pStyle w:val="-"/>
        <w:rPr>
          <w:rtl/>
        </w:rPr>
      </w:pPr>
      <w:bookmarkStart w:id="568" w:name="FS000001055T30_06_2004_17_24_26C"/>
      <w:bookmarkEnd w:id="568"/>
      <w:r>
        <w:rPr>
          <w:rFonts w:hint="eastAsia"/>
          <w:rtl/>
        </w:rPr>
        <w:t>אריה</w:t>
      </w:r>
      <w:r>
        <w:rPr>
          <w:rtl/>
        </w:rPr>
        <w:t xml:space="preserve"> אלדד (האיחוד הלאומי - ישראל בי</w:t>
      </w:r>
      <w:r>
        <w:rPr>
          <w:rtl/>
        </w:rPr>
        <w:t>תנו):</w:t>
      </w:r>
    </w:p>
    <w:p w14:paraId="002E80CF" w14:textId="77777777" w:rsidR="00000000" w:rsidRDefault="00890A51">
      <w:pPr>
        <w:pStyle w:val="a0"/>
        <w:rPr>
          <w:rFonts w:hint="cs"/>
          <w:rtl/>
        </w:rPr>
      </w:pPr>
    </w:p>
    <w:p w14:paraId="1310389B" w14:textId="77777777" w:rsidR="00000000" w:rsidRDefault="00890A51">
      <w:pPr>
        <w:pStyle w:val="a0"/>
        <w:rPr>
          <w:rFonts w:hint="cs"/>
          <w:rtl/>
        </w:rPr>
      </w:pPr>
      <w:r>
        <w:rPr>
          <w:rFonts w:hint="cs"/>
          <w:rtl/>
        </w:rPr>
        <w:t xml:space="preserve">שרון לא עוצר באדום ואדוני ממלא-מקום ראש הממשלה לא רואה אפילו ירוק </w:t>
      </w:r>
      <w:r>
        <w:rPr>
          <w:rtl/>
        </w:rPr>
        <w:t>–</w:t>
      </w:r>
      <w:r>
        <w:rPr>
          <w:rFonts w:hint="cs"/>
          <w:rtl/>
        </w:rPr>
        <w:t xml:space="preserve"> לא עוצר גם ב"קו הירוק", ורוצה לחלק את ירושלים. </w:t>
      </w:r>
    </w:p>
    <w:p w14:paraId="70584505" w14:textId="77777777" w:rsidR="00000000" w:rsidRDefault="00890A51">
      <w:pPr>
        <w:pStyle w:val="a0"/>
        <w:rPr>
          <w:rFonts w:hint="cs"/>
          <w:rtl/>
        </w:rPr>
      </w:pPr>
    </w:p>
    <w:p w14:paraId="055CCA43" w14:textId="77777777" w:rsidR="00000000" w:rsidRDefault="00890A51">
      <w:pPr>
        <w:pStyle w:val="a0"/>
        <w:rPr>
          <w:rFonts w:hint="cs"/>
          <w:rtl/>
        </w:rPr>
      </w:pPr>
      <w:r>
        <w:rPr>
          <w:rFonts w:hint="cs"/>
          <w:rtl/>
        </w:rPr>
        <w:t>חברי הכנסת - ואסיים בזאת - אולי צריך לחייב את כל הפוליטיקאים לעבור פעם בשנה בדיקת ראייה ולפרסם את תוצאותיה. אולי רק כך נדע מה הם ירא</w:t>
      </w:r>
      <w:r>
        <w:rPr>
          <w:rFonts w:hint="cs"/>
          <w:rtl/>
        </w:rPr>
        <w:t xml:space="preserve">ו מכאן ומה הם יראו משם. </w:t>
      </w:r>
    </w:p>
    <w:p w14:paraId="53C8122E" w14:textId="77777777" w:rsidR="00000000" w:rsidRDefault="00890A51">
      <w:pPr>
        <w:pStyle w:val="a0"/>
        <w:ind w:firstLine="0"/>
        <w:rPr>
          <w:rFonts w:hint="cs"/>
          <w:rtl/>
        </w:rPr>
      </w:pPr>
    </w:p>
    <w:p w14:paraId="3D6E3E23" w14:textId="77777777" w:rsidR="00000000" w:rsidRDefault="00890A51">
      <w:pPr>
        <w:pStyle w:val="af1"/>
        <w:rPr>
          <w:rtl/>
        </w:rPr>
      </w:pPr>
      <w:r>
        <w:rPr>
          <w:rtl/>
        </w:rPr>
        <w:t>היו"ר</w:t>
      </w:r>
      <w:r>
        <w:rPr>
          <w:rFonts w:hint="cs"/>
          <w:rtl/>
        </w:rPr>
        <w:t xml:space="preserve"> יולי-יואל אדלשטיין</w:t>
      </w:r>
      <w:r>
        <w:rPr>
          <w:rtl/>
        </w:rPr>
        <w:t>:</w:t>
      </w:r>
    </w:p>
    <w:p w14:paraId="49528CDF" w14:textId="77777777" w:rsidR="00000000" w:rsidRDefault="00890A51">
      <w:pPr>
        <w:pStyle w:val="a0"/>
        <w:ind w:firstLine="0"/>
        <w:rPr>
          <w:rFonts w:hint="cs"/>
          <w:rtl/>
        </w:rPr>
      </w:pPr>
    </w:p>
    <w:p w14:paraId="7EF31DC6" w14:textId="77777777" w:rsidR="00000000" w:rsidRDefault="00890A51">
      <w:pPr>
        <w:pStyle w:val="a0"/>
        <w:ind w:firstLine="720"/>
        <w:rPr>
          <w:rFonts w:hint="cs"/>
          <w:rtl/>
        </w:rPr>
      </w:pPr>
      <w:r>
        <w:rPr>
          <w:rFonts w:hint="cs"/>
          <w:rtl/>
        </w:rPr>
        <w:t xml:space="preserve">תודה לחבר הכנסת אריה אלדד. חברת הכנסת נעמי בלומנטל, אחרונת הדוברים בהצעה הזאת. </w:t>
      </w:r>
    </w:p>
    <w:p w14:paraId="4FCA422B" w14:textId="77777777" w:rsidR="00000000" w:rsidRDefault="00890A51">
      <w:pPr>
        <w:pStyle w:val="a0"/>
        <w:ind w:firstLine="0"/>
        <w:rPr>
          <w:rFonts w:hint="cs"/>
          <w:rtl/>
        </w:rPr>
      </w:pPr>
    </w:p>
    <w:p w14:paraId="1D595499" w14:textId="77777777" w:rsidR="00000000" w:rsidRDefault="00890A51">
      <w:pPr>
        <w:pStyle w:val="af0"/>
        <w:rPr>
          <w:rtl/>
        </w:rPr>
      </w:pPr>
      <w:r>
        <w:rPr>
          <w:rFonts w:hint="eastAsia"/>
          <w:rtl/>
        </w:rPr>
        <w:t>צבי</w:t>
      </w:r>
      <w:r>
        <w:rPr>
          <w:rtl/>
        </w:rPr>
        <w:t xml:space="preserve"> הנדל (האיחוד הלאומי - ישראל ביתנו):</w:t>
      </w:r>
    </w:p>
    <w:p w14:paraId="070F376B" w14:textId="77777777" w:rsidR="00000000" w:rsidRDefault="00890A51">
      <w:pPr>
        <w:pStyle w:val="a0"/>
        <w:rPr>
          <w:rFonts w:hint="cs"/>
          <w:rtl/>
        </w:rPr>
      </w:pPr>
    </w:p>
    <w:p w14:paraId="6DCDC26F" w14:textId="77777777" w:rsidR="00000000" w:rsidRDefault="00890A51">
      <w:pPr>
        <w:pStyle w:val="a0"/>
        <w:ind w:firstLine="720"/>
        <w:rPr>
          <w:rFonts w:hint="cs"/>
          <w:rtl/>
        </w:rPr>
      </w:pPr>
      <w:r>
        <w:rPr>
          <w:rFonts w:hint="cs"/>
          <w:rtl/>
        </w:rPr>
        <w:t xml:space="preserve">לה דווקא יש ראייה טובה. </w:t>
      </w:r>
    </w:p>
    <w:p w14:paraId="09A90FDE" w14:textId="77777777" w:rsidR="00000000" w:rsidRDefault="00890A51">
      <w:pPr>
        <w:pStyle w:val="a0"/>
        <w:ind w:firstLine="0"/>
        <w:rPr>
          <w:rFonts w:hint="cs"/>
          <w:rtl/>
        </w:rPr>
      </w:pPr>
    </w:p>
    <w:p w14:paraId="35D26EB9" w14:textId="77777777" w:rsidR="00000000" w:rsidRDefault="00890A51">
      <w:pPr>
        <w:pStyle w:val="af1"/>
        <w:rPr>
          <w:rtl/>
        </w:rPr>
      </w:pPr>
      <w:r>
        <w:rPr>
          <w:rtl/>
        </w:rPr>
        <w:t>היו"ר</w:t>
      </w:r>
      <w:r>
        <w:rPr>
          <w:rFonts w:hint="cs"/>
          <w:rtl/>
        </w:rPr>
        <w:t xml:space="preserve"> יולי-יואל אדלשטיין</w:t>
      </w:r>
      <w:r>
        <w:rPr>
          <w:rtl/>
        </w:rPr>
        <w:t>:</w:t>
      </w:r>
    </w:p>
    <w:p w14:paraId="64EE7616" w14:textId="77777777" w:rsidR="00000000" w:rsidRDefault="00890A51">
      <w:pPr>
        <w:pStyle w:val="a0"/>
        <w:ind w:firstLine="0"/>
        <w:rPr>
          <w:rFonts w:hint="cs"/>
          <w:rtl/>
        </w:rPr>
      </w:pPr>
    </w:p>
    <w:p w14:paraId="2B3523C1" w14:textId="77777777" w:rsidR="00000000" w:rsidRDefault="00890A51">
      <w:pPr>
        <w:pStyle w:val="a0"/>
        <w:ind w:firstLine="720"/>
        <w:rPr>
          <w:rFonts w:hint="cs"/>
          <w:rtl/>
        </w:rPr>
      </w:pPr>
      <w:r>
        <w:rPr>
          <w:rFonts w:hint="cs"/>
          <w:rtl/>
        </w:rPr>
        <w:t>אנחנו שמחים מאוד שלחברת הכנס</w:t>
      </w:r>
      <w:r>
        <w:rPr>
          <w:rFonts w:hint="cs"/>
          <w:rtl/>
        </w:rPr>
        <w:t xml:space="preserve">ת בלומנטל יש ראייה טובה. עוד יותר נשמח לשמוע את דבריה. </w:t>
      </w:r>
    </w:p>
    <w:p w14:paraId="30A95CF6" w14:textId="77777777" w:rsidR="00000000" w:rsidRDefault="00890A51">
      <w:pPr>
        <w:pStyle w:val="a0"/>
        <w:ind w:firstLine="0"/>
        <w:rPr>
          <w:rFonts w:hint="cs"/>
          <w:rtl/>
        </w:rPr>
      </w:pPr>
    </w:p>
    <w:p w14:paraId="6C600588" w14:textId="77777777" w:rsidR="00000000" w:rsidRDefault="00890A51">
      <w:pPr>
        <w:pStyle w:val="a"/>
        <w:rPr>
          <w:rtl/>
        </w:rPr>
      </w:pPr>
      <w:bookmarkStart w:id="569" w:name="FS000000465T30_06_2004_17_25_36"/>
      <w:bookmarkStart w:id="570" w:name="_Toc77593483"/>
      <w:r>
        <w:rPr>
          <w:rFonts w:hint="eastAsia"/>
          <w:rtl/>
        </w:rPr>
        <w:t>נעמי</w:t>
      </w:r>
      <w:r>
        <w:rPr>
          <w:rtl/>
        </w:rPr>
        <w:t xml:space="preserve"> בלומנטל (הליכוד):</w:t>
      </w:r>
      <w:bookmarkEnd w:id="570"/>
    </w:p>
    <w:p w14:paraId="3AC12D24" w14:textId="77777777" w:rsidR="00000000" w:rsidRDefault="00890A51">
      <w:pPr>
        <w:pStyle w:val="a0"/>
        <w:rPr>
          <w:rFonts w:hint="cs"/>
          <w:rtl/>
        </w:rPr>
      </w:pPr>
    </w:p>
    <w:bookmarkEnd w:id="569"/>
    <w:p w14:paraId="1FED85F0" w14:textId="77777777" w:rsidR="00000000" w:rsidRDefault="00890A51">
      <w:pPr>
        <w:pStyle w:val="a0"/>
        <w:rPr>
          <w:rFonts w:hint="cs"/>
          <w:rtl/>
        </w:rPr>
      </w:pPr>
      <w:r>
        <w:rPr>
          <w:rFonts w:hint="cs"/>
          <w:rtl/>
        </w:rPr>
        <w:t xml:space="preserve">אדוני היושב-ראש, כנסת נכבדה, סגן ראש הממשלה, אני מוכרחה לומר שנשגבה מבינתי החלטתו של שר המסחר והתעשייה, סגן ראש הממשלה </w:t>
      </w:r>
      <w:r>
        <w:rPr>
          <w:rtl/>
        </w:rPr>
        <w:t>–</w:t>
      </w:r>
      <w:r>
        <w:rPr>
          <w:rFonts w:hint="cs"/>
          <w:rtl/>
        </w:rPr>
        <w:t xml:space="preserve"> ההחלטה על העזיבה של אזור התעשייה ארז. הרי כל החלום והר</w:t>
      </w:r>
      <w:r>
        <w:rPr>
          <w:rFonts w:hint="cs"/>
          <w:rtl/>
        </w:rPr>
        <w:t xml:space="preserve">עיון שלנו הוא להיות באזור, להשתלב באזור, שיהיו אזורי תעשייה משותפים. הרי זה למעשה חזון המזרח התיכון החדש </w:t>
      </w:r>
      <w:r>
        <w:rPr>
          <w:rtl/>
        </w:rPr>
        <w:t>–</w:t>
      </w:r>
      <w:r>
        <w:rPr>
          <w:rFonts w:hint="cs"/>
          <w:rtl/>
        </w:rPr>
        <w:t xml:space="preserve"> לי יש השגות על השאלה איך אותו מזרח תיכון אמור להיראות, אבל בוודאי ובוודאי חלק ממנו הוא סוג כזה של אזורי תעשייה וחיים בצוותא, במידה שניתן. </w:t>
      </w:r>
    </w:p>
    <w:p w14:paraId="76380314" w14:textId="77777777" w:rsidR="00000000" w:rsidRDefault="00890A51">
      <w:pPr>
        <w:pStyle w:val="a0"/>
        <w:ind w:firstLine="0"/>
        <w:rPr>
          <w:rFonts w:hint="cs"/>
          <w:rtl/>
        </w:rPr>
      </w:pPr>
    </w:p>
    <w:p w14:paraId="5DDB0DA0" w14:textId="77777777" w:rsidR="00000000" w:rsidRDefault="00890A51">
      <w:pPr>
        <w:pStyle w:val="a0"/>
        <w:rPr>
          <w:rFonts w:hint="cs"/>
          <w:rtl/>
        </w:rPr>
      </w:pPr>
      <w:r>
        <w:rPr>
          <w:rFonts w:hint="cs"/>
          <w:rtl/>
        </w:rPr>
        <w:t xml:space="preserve">וכאן, מה </w:t>
      </w:r>
      <w:r>
        <w:rPr>
          <w:rFonts w:hint="cs"/>
          <w:rtl/>
        </w:rPr>
        <w:t xml:space="preserve">אנחנו רואים? מתוך ההתאהבות בתוכנית כלשהי, שלפי דעתי היא תוכנית גרועה ביותר </w:t>
      </w:r>
      <w:r>
        <w:rPr>
          <w:rtl/>
        </w:rPr>
        <w:t>–</w:t>
      </w:r>
      <w:r>
        <w:rPr>
          <w:rFonts w:hint="cs"/>
          <w:rtl/>
        </w:rPr>
        <w:t xml:space="preserve"> היא למעשה בריחה מטרור, היא נסיגה ללא שום תמורה, היא טרנספר לתושבים ועכשיו גם טרנספר למפעלים </w:t>
      </w:r>
      <w:r>
        <w:rPr>
          <w:rtl/>
        </w:rPr>
        <w:t>–</w:t>
      </w:r>
      <w:r>
        <w:rPr>
          <w:rFonts w:hint="cs"/>
          <w:rtl/>
        </w:rPr>
        <w:t xml:space="preserve"> מתוך ההתאהבות בתוכנית הזאת בא שר התעשייה והמסחר ואומר: חסל אזור התעשייה המשותף. וכל כ</w:t>
      </w:r>
      <w:r>
        <w:rPr>
          <w:rFonts w:hint="cs"/>
          <w:rtl/>
        </w:rPr>
        <w:t xml:space="preserve">ך למה? לא משום החלטה פוליטית, כך הוא אומר, אלא בשל החלטה כלכלית. </w:t>
      </w:r>
    </w:p>
    <w:p w14:paraId="37A69A9A" w14:textId="77777777" w:rsidR="00000000" w:rsidRDefault="00890A51">
      <w:pPr>
        <w:pStyle w:val="a0"/>
        <w:ind w:firstLine="0"/>
        <w:rPr>
          <w:rFonts w:hint="cs"/>
          <w:rtl/>
        </w:rPr>
      </w:pPr>
    </w:p>
    <w:p w14:paraId="0D85D9DE" w14:textId="77777777" w:rsidR="00000000" w:rsidRDefault="00890A51">
      <w:pPr>
        <w:pStyle w:val="a0"/>
        <w:rPr>
          <w:rFonts w:hint="cs"/>
          <w:rtl/>
        </w:rPr>
      </w:pPr>
      <w:r>
        <w:rPr>
          <w:rFonts w:hint="cs"/>
          <w:rtl/>
        </w:rPr>
        <w:t xml:space="preserve">וראו זה פלא. אם אומרים שמדובר בהחלטה כלכלית, אז למה ואיך קורה שיש כל כך הרבה גורמים בין-לאומיים שמעוניינים לקחת תחת חסותם את האזור הזה? ואם האזור לא מוצלח מבחינה כלכלית </w:t>
      </w:r>
      <w:r>
        <w:rPr>
          <w:rtl/>
        </w:rPr>
        <w:t>–</w:t>
      </w:r>
      <w:r>
        <w:rPr>
          <w:rFonts w:hint="cs"/>
          <w:rtl/>
        </w:rPr>
        <w:t xml:space="preserve"> ולא כך הוא, כידוע </w:t>
      </w:r>
      <w:r>
        <w:rPr>
          <w:rtl/>
        </w:rPr>
        <w:t>–</w:t>
      </w:r>
      <w:r>
        <w:rPr>
          <w:rFonts w:hint="cs"/>
          <w:rtl/>
        </w:rPr>
        <w:t xml:space="preserve"> איך קורה שכבר עכשיו מדברים על אזורים חלופיים עם מצרים, הפלסטינים ואנחנו, הישראלים. </w:t>
      </w:r>
    </w:p>
    <w:p w14:paraId="6303DDE8" w14:textId="77777777" w:rsidR="00000000" w:rsidRDefault="00890A51">
      <w:pPr>
        <w:pStyle w:val="a0"/>
        <w:ind w:firstLine="0"/>
        <w:rPr>
          <w:rFonts w:hint="cs"/>
          <w:rtl/>
        </w:rPr>
      </w:pPr>
    </w:p>
    <w:p w14:paraId="2664F954" w14:textId="77777777" w:rsidR="00000000" w:rsidRDefault="00890A51">
      <w:pPr>
        <w:pStyle w:val="a0"/>
        <w:rPr>
          <w:rFonts w:hint="cs"/>
          <w:rtl/>
        </w:rPr>
      </w:pPr>
      <w:r>
        <w:rPr>
          <w:rFonts w:hint="cs"/>
          <w:rtl/>
        </w:rPr>
        <w:t>זאת אומרת, ההחלטה כאן היא החלטה פוליטית שגויה לחלוטין, שבעצם לוקחת מקור פרנסה גם מישראלים וגם מפלסטינים, ולמעשה במקום שתבוא עם רוח חדשה, היא באה עם משב רוח רע שבסיסו פול</w:t>
      </w:r>
      <w:r>
        <w:rPr>
          <w:rFonts w:hint="cs"/>
          <w:rtl/>
        </w:rPr>
        <w:t>יטי, שגוי, רעוע ובלתי רצוי.</w:t>
      </w:r>
    </w:p>
    <w:p w14:paraId="0ABDE283" w14:textId="77777777" w:rsidR="00000000" w:rsidRDefault="00890A51">
      <w:pPr>
        <w:pStyle w:val="a0"/>
        <w:ind w:firstLine="0"/>
        <w:rPr>
          <w:rFonts w:hint="cs"/>
          <w:rtl/>
        </w:rPr>
      </w:pPr>
    </w:p>
    <w:p w14:paraId="31A76AA5" w14:textId="77777777" w:rsidR="00000000" w:rsidRDefault="00890A51">
      <w:pPr>
        <w:pStyle w:val="a0"/>
        <w:rPr>
          <w:rFonts w:hint="cs"/>
          <w:rtl/>
        </w:rPr>
      </w:pPr>
      <w:r>
        <w:rPr>
          <w:rFonts w:hint="cs"/>
          <w:rtl/>
        </w:rPr>
        <w:t xml:space="preserve">יש קונספט חדש בארץ </w:t>
      </w:r>
      <w:r>
        <w:rPr>
          <w:rtl/>
        </w:rPr>
        <w:t>–</w:t>
      </w:r>
      <w:r>
        <w:rPr>
          <w:rFonts w:hint="cs"/>
          <w:rtl/>
        </w:rPr>
        <w:t xml:space="preserve"> כמו שנאמר, מה שרואים מכאן לא רואים משם. אומרים: אנחנו כאן, והם שם. כלומר התנתקות, התנתקנו מהם. כאילו נפטרנו מעונשו של זה. נכון, עונש גדול מאוד, נוראי, הטרור הנורא. אבל בעצם למה אנחנו מצפים? אנחנו מצפים שהפל</w:t>
      </w:r>
      <w:r>
        <w:rPr>
          <w:rFonts w:hint="cs"/>
          <w:rtl/>
        </w:rPr>
        <w:t xml:space="preserve">סטינים בתוך הרשות הפלסטינית </w:t>
      </w:r>
      <w:r>
        <w:rPr>
          <w:rtl/>
        </w:rPr>
        <w:t>–</w:t>
      </w:r>
      <w:r>
        <w:rPr>
          <w:rFonts w:hint="cs"/>
          <w:rtl/>
        </w:rPr>
        <w:t xml:space="preserve"> שהמצב שם איום ונורא, גם מבחינת איכות החיים, מבחינת מה שמתרחש שם, הכנופיות, העדר שלטון מרכזי חזק ועוד כהנה וכהנה, ובוודאי אין זכויות אדם, אין דמוקרטיה וכו' </w:t>
      </w:r>
      <w:r>
        <w:rPr>
          <w:rtl/>
        </w:rPr>
        <w:t>–</w:t>
      </w:r>
      <w:r>
        <w:rPr>
          <w:rFonts w:hint="cs"/>
          <w:rtl/>
        </w:rPr>
        <w:t xml:space="preserve"> אנחנו מצפים שיקומו שם התושבים והאזרחים ויאמרו: די לנו, חסל, אנחנו לא </w:t>
      </w:r>
      <w:r>
        <w:rPr>
          <w:rFonts w:hint="cs"/>
          <w:rtl/>
        </w:rPr>
        <w:t>רוצים שתמשיכו מכאן את הטרור. ואת זה הם יאמרו לארגונים הקיצוניים, ואת זה הם יאמרו להנהגה בלתי נסבלת, להנהגה שמתקיימת היום. לזה אנחנו מצפים.</w:t>
      </w:r>
    </w:p>
    <w:p w14:paraId="7EB31879" w14:textId="77777777" w:rsidR="00000000" w:rsidRDefault="00890A51">
      <w:pPr>
        <w:pStyle w:val="a0"/>
        <w:ind w:firstLine="0"/>
        <w:rPr>
          <w:rFonts w:hint="cs"/>
          <w:rtl/>
        </w:rPr>
      </w:pPr>
    </w:p>
    <w:p w14:paraId="37BEE6AC" w14:textId="77777777" w:rsidR="00000000" w:rsidRDefault="00890A51">
      <w:pPr>
        <w:pStyle w:val="a0"/>
        <w:rPr>
          <w:rFonts w:hint="cs"/>
          <w:rtl/>
        </w:rPr>
      </w:pPr>
      <w:r>
        <w:rPr>
          <w:rFonts w:hint="cs"/>
          <w:rtl/>
        </w:rPr>
        <w:t xml:space="preserve">במקום לבנות את זה, כפי שגם מופיע במפת הדרכים </w:t>
      </w:r>
      <w:r>
        <w:rPr>
          <w:rtl/>
        </w:rPr>
        <w:t>–</w:t>
      </w:r>
      <w:r>
        <w:rPr>
          <w:rFonts w:hint="cs"/>
          <w:rtl/>
        </w:rPr>
        <w:t xml:space="preserve"> במקום זה אנחנו אומרים להם: לא, אנחנו לא בעסק, אנחנו לא אתכם, אנחנו מת</w:t>
      </w:r>
      <w:r>
        <w:rPr>
          <w:rFonts w:hint="cs"/>
          <w:rtl/>
        </w:rPr>
        <w:t xml:space="preserve">רחקים, אתם תתבשלו במיץ של עצמכם. </w:t>
      </w:r>
    </w:p>
    <w:p w14:paraId="31A4331F" w14:textId="77777777" w:rsidR="00000000" w:rsidRDefault="00890A51">
      <w:pPr>
        <w:pStyle w:val="a0"/>
        <w:ind w:firstLine="0"/>
        <w:rPr>
          <w:rFonts w:hint="cs"/>
          <w:rtl/>
        </w:rPr>
      </w:pPr>
    </w:p>
    <w:p w14:paraId="0349EF8D" w14:textId="77777777" w:rsidR="00000000" w:rsidRDefault="00890A51">
      <w:pPr>
        <w:pStyle w:val="a0"/>
        <w:rPr>
          <w:rFonts w:hint="cs"/>
          <w:rtl/>
        </w:rPr>
      </w:pPr>
      <w:r>
        <w:rPr>
          <w:rFonts w:hint="cs"/>
          <w:rtl/>
        </w:rPr>
        <w:t>אבל, איזו אשליה זאת? אנחנו כאן והם שם - איזו אשליה זו? הרי אנחנו יחד אתם ונמצאים אתם גם ביהודה ושומרון, וגם בגוש-קטיף חיים אנשים שלנו, וישראלים טובים, חלוצים שאין כמותם. מה הרעיון הזה? זה לא רק רעיון עוועים, אלא הוא בדיוק</w:t>
      </w:r>
      <w:r>
        <w:rPr>
          <w:rFonts w:hint="cs"/>
          <w:rtl/>
        </w:rPr>
        <w:t xml:space="preserve"> להיפך מן החזון של מזרח תיכון חדש, של שלום שישרור באזור, של עשייה משותפת, של קידום והצלחה באותו קידום. למה אנחנו לוקחים את כור מחצבתם, מקור פרנסה, של כל כך הרבה אנשים? אם יקומו אזורים אחרים, עד שזה יהיה - אם קמים פחות או יותר אותם אזורים, מה ההבדל? למה לא </w:t>
      </w:r>
      <w:r>
        <w:rPr>
          <w:rFonts w:hint="cs"/>
          <w:rtl/>
        </w:rPr>
        <w:t>נמשיך את קיומו של האזור הזה?</w:t>
      </w:r>
    </w:p>
    <w:p w14:paraId="4677AC0B" w14:textId="77777777" w:rsidR="00000000" w:rsidRDefault="00890A51">
      <w:pPr>
        <w:pStyle w:val="a0"/>
        <w:rPr>
          <w:rFonts w:hint="cs"/>
          <w:rtl/>
        </w:rPr>
      </w:pPr>
    </w:p>
    <w:p w14:paraId="78100833" w14:textId="77777777" w:rsidR="00000000" w:rsidRDefault="00890A51">
      <w:pPr>
        <w:pStyle w:val="af1"/>
        <w:rPr>
          <w:rtl/>
        </w:rPr>
      </w:pPr>
      <w:r>
        <w:rPr>
          <w:rtl/>
        </w:rPr>
        <w:t>היו"ר</w:t>
      </w:r>
      <w:r>
        <w:rPr>
          <w:rFonts w:hint="cs"/>
          <w:rtl/>
        </w:rPr>
        <w:t xml:space="preserve"> יולי-יואל אדלשטיין</w:t>
      </w:r>
      <w:r>
        <w:rPr>
          <w:rtl/>
        </w:rPr>
        <w:t>:</w:t>
      </w:r>
    </w:p>
    <w:p w14:paraId="1A177415" w14:textId="77777777" w:rsidR="00000000" w:rsidRDefault="00890A51">
      <w:pPr>
        <w:pStyle w:val="a0"/>
        <w:rPr>
          <w:rtl/>
        </w:rPr>
      </w:pPr>
    </w:p>
    <w:p w14:paraId="10CCFE4F" w14:textId="77777777" w:rsidR="00000000" w:rsidRDefault="00890A51">
      <w:pPr>
        <w:pStyle w:val="a0"/>
        <w:rPr>
          <w:rFonts w:hint="cs"/>
          <w:rtl/>
        </w:rPr>
      </w:pPr>
      <w:r>
        <w:rPr>
          <w:rFonts w:hint="cs"/>
          <w:rtl/>
        </w:rPr>
        <w:t>נא לסיים.</w:t>
      </w:r>
    </w:p>
    <w:p w14:paraId="2344C46A" w14:textId="77777777" w:rsidR="00000000" w:rsidRDefault="00890A51">
      <w:pPr>
        <w:pStyle w:val="a0"/>
        <w:rPr>
          <w:rFonts w:hint="cs"/>
          <w:rtl/>
        </w:rPr>
      </w:pPr>
    </w:p>
    <w:p w14:paraId="202FD453" w14:textId="77777777" w:rsidR="00000000" w:rsidRDefault="00890A51">
      <w:pPr>
        <w:pStyle w:val="-"/>
        <w:rPr>
          <w:rtl/>
        </w:rPr>
      </w:pPr>
      <w:bookmarkStart w:id="571" w:name="FS000000465T30_06_2004_17_03_08"/>
      <w:bookmarkStart w:id="572" w:name="FS000000465T30_06_2004_17_03_09C"/>
      <w:bookmarkEnd w:id="571"/>
      <w:bookmarkEnd w:id="572"/>
      <w:r>
        <w:rPr>
          <w:rtl/>
        </w:rPr>
        <w:t>נעמי בלומנטל (הליכוד):</w:t>
      </w:r>
    </w:p>
    <w:p w14:paraId="65F1485F" w14:textId="77777777" w:rsidR="00000000" w:rsidRDefault="00890A51">
      <w:pPr>
        <w:pStyle w:val="a0"/>
        <w:rPr>
          <w:rtl/>
        </w:rPr>
      </w:pPr>
    </w:p>
    <w:p w14:paraId="747244A4" w14:textId="77777777" w:rsidR="00000000" w:rsidRDefault="00890A51">
      <w:pPr>
        <w:pStyle w:val="a0"/>
        <w:rPr>
          <w:rFonts w:hint="cs"/>
          <w:rtl/>
        </w:rPr>
      </w:pPr>
      <w:r>
        <w:rPr>
          <w:rFonts w:hint="cs"/>
          <w:rtl/>
        </w:rPr>
        <w:t xml:space="preserve">לפיכך, ידוע לי שהבריחה הזאת, הנסיגה, האמירה הבלתי-ראויה הזאת - מעדיפים היינו, אני בוודאי, שלא היתה מתקבלת, לא היתה נאמרת, ולא תבוצע על-ידי סגן ראש הממשלה, השר אהוד </w:t>
      </w:r>
      <w:r>
        <w:rPr>
          <w:rFonts w:hint="cs"/>
          <w:rtl/>
        </w:rPr>
        <w:t>אולמרט. תודה רבה.</w:t>
      </w:r>
    </w:p>
    <w:p w14:paraId="5EC04981" w14:textId="77777777" w:rsidR="00000000" w:rsidRDefault="00890A51">
      <w:pPr>
        <w:pStyle w:val="a0"/>
        <w:rPr>
          <w:rFonts w:hint="cs"/>
          <w:rtl/>
        </w:rPr>
      </w:pPr>
    </w:p>
    <w:p w14:paraId="11D0B282" w14:textId="77777777" w:rsidR="00000000" w:rsidRDefault="00890A51">
      <w:pPr>
        <w:pStyle w:val="af1"/>
        <w:rPr>
          <w:rtl/>
        </w:rPr>
      </w:pPr>
      <w:r>
        <w:rPr>
          <w:rtl/>
        </w:rPr>
        <w:t>היו"ר</w:t>
      </w:r>
      <w:r>
        <w:rPr>
          <w:rFonts w:hint="cs"/>
          <w:rtl/>
        </w:rPr>
        <w:t xml:space="preserve"> יולי-יואל אדלשטיין</w:t>
      </w:r>
      <w:r>
        <w:rPr>
          <w:rtl/>
        </w:rPr>
        <w:t>:</w:t>
      </w:r>
    </w:p>
    <w:p w14:paraId="0E5CD423" w14:textId="77777777" w:rsidR="00000000" w:rsidRDefault="00890A51">
      <w:pPr>
        <w:pStyle w:val="a0"/>
        <w:rPr>
          <w:rtl/>
        </w:rPr>
      </w:pPr>
    </w:p>
    <w:p w14:paraId="1A42EAF4" w14:textId="77777777" w:rsidR="00000000" w:rsidRDefault="00890A51">
      <w:pPr>
        <w:pStyle w:val="a0"/>
        <w:rPr>
          <w:rFonts w:hint="cs"/>
          <w:rtl/>
        </w:rPr>
      </w:pPr>
      <w:r>
        <w:rPr>
          <w:rFonts w:hint="cs"/>
          <w:rtl/>
        </w:rPr>
        <w:t>תודה לחברת הכנסת בלומנטל. ישיב לכל המציעים שר התעשייה, המסחר והתעסוקה, חבר הכנסת אהוד אולמרט. אדוני, בבקשה.</w:t>
      </w:r>
    </w:p>
    <w:p w14:paraId="143C5AE0" w14:textId="77777777" w:rsidR="00000000" w:rsidRDefault="00890A51">
      <w:pPr>
        <w:pStyle w:val="a0"/>
        <w:rPr>
          <w:rFonts w:hint="cs"/>
          <w:rtl/>
        </w:rPr>
      </w:pPr>
    </w:p>
    <w:p w14:paraId="6A76FABF" w14:textId="77777777" w:rsidR="00000000" w:rsidRDefault="00890A51">
      <w:pPr>
        <w:pStyle w:val="a"/>
        <w:rPr>
          <w:rtl/>
        </w:rPr>
      </w:pPr>
      <w:bookmarkStart w:id="573" w:name="_Toc77593484"/>
      <w:r>
        <w:rPr>
          <w:rFonts w:hint="eastAsia"/>
          <w:rtl/>
        </w:rPr>
        <w:t>שר</w:t>
      </w:r>
      <w:r>
        <w:rPr>
          <w:rtl/>
        </w:rPr>
        <w:t xml:space="preserve"> התעשייה, המסחר והתעסוקה אהוד אולמרט:</w:t>
      </w:r>
      <w:bookmarkEnd w:id="573"/>
    </w:p>
    <w:p w14:paraId="717E5424" w14:textId="77777777" w:rsidR="00000000" w:rsidRDefault="00890A51">
      <w:pPr>
        <w:pStyle w:val="a0"/>
        <w:rPr>
          <w:rFonts w:hint="cs"/>
          <w:rtl/>
        </w:rPr>
      </w:pPr>
    </w:p>
    <w:p w14:paraId="166ED25B" w14:textId="77777777" w:rsidR="00000000" w:rsidRDefault="00890A51">
      <w:pPr>
        <w:pStyle w:val="a0"/>
        <w:rPr>
          <w:rFonts w:hint="cs"/>
          <w:rtl/>
        </w:rPr>
      </w:pPr>
      <w:r>
        <w:rPr>
          <w:rFonts w:hint="cs"/>
          <w:rtl/>
        </w:rPr>
        <w:t>כבוד היושב-ראש, חברי הכנסת הנכבדים, הייתי אומר שבהצעות שהועל</w:t>
      </w:r>
      <w:r>
        <w:rPr>
          <w:rFonts w:hint="cs"/>
          <w:rtl/>
        </w:rPr>
        <w:t>ו כאן היתה התייחסות, בין במישרין ובין בעקיפין, לשלושה נושאים שיש ביניהם קשר - בחלקם קשר מקרי וקשר מזדמן, ובחלק אין שום קשר לעניין של ארז, והייתי אומר שהיתה פה איזו יצירה ספרותית לירית של פרופסור אלדד על ירושלים שגם היא מנותקת מהמציאות, אבל היא גם מנותקת מה</w:t>
      </w:r>
      <w:r>
        <w:rPr>
          <w:rFonts w:hint="cs"/>
          <w:rtl/>
        </w:rPr>
        <w:t>נושא של ארז. שלושת הנושאים: האחד הוא אזור התעשייה - מה עושים עם אזור התעשייה, העניין השני הוא הניסיון לחבר את עניין אזור התעשייה לנושא ההתנתקות, והעניין השלישי הוא העניין הזה של ירושלים, שלא שייך לשני העניינים הראשונים.</w:t>
      </w:r>
    </w:p>
    <w:p w14:paraId="3488A87A" w14:textId="77777777" w:rsidR="00000000" w:rsidRDefault="00890A51">
      <w:pPr>
        <w:pStyle w:val="a0"/>
        <w:rPr>
          <w:rFonts w:hint="cs"/>
          <w:rtl/>
        </w:rPr>
      </w:pPr>
    </w:p>
    <w:p w14:paraId="79B42BBB" w14:textId="77777777" w:rsidR="00000000" w:rsidRDefault="00890A51">
      <w:pPr>
        <w:pStyle w:val="a0"/>
        <w:rPr>
          <w:rFonts w:hint="cs"/>
          <w:rtl/>
        </w:rPr>
      </w:pPr>
      <w:r>
        <w:rPr>
          <w:rFonts w:hint="cs"/>
          <w:rtl/>
        </w:rPr>
        <w:t xml:space="preserve">הדבר שהכי מצער אותי בדברים ששמעתי, </w:t>
      </w:r>
      <w:r>
        <w:rPr>
          <w:rFonts w:hint="cs"/>
          <w:rtl/>
        </w:rPr>
        <w:t>במיוחד מדברי חברתי הגברת בלומנטל, זה הניתוק הטוטלי מהמציאות, מהעובדות. אני מבין שחברי כנסת צריכים להעלות נושאים לסדר-היום, אבל אני ממליץ שלפעמים גם הנתונים העובדתיים יהיו ידועים, כי זה יקל על חברי הכנסת להימנע מלומר דברים שנשמעים כמו אילו אגדות לילדים, אבל</w:t>
      </w:r>
      <w:r>
        <w:rPr>
          <w:rFonts w:hint="cs"/>
          <w:rtl/>
        </w:rPr>
        <w:t xml:space="preserve"> שאין להם שום קשר למציאות.</w:t>
      </w:r>
    </w:p>
    <w:p w14:paraId="0FFE95DB" w14:textId="77777777" w:rsidR="00000000" w:rsidRDefault="00890A51">
      <w:pPr>
        <w:pStyle w:val="a0"/>
        <w:rPr>
          <w:rtl/>
        </w:rPr>
      </w:pPr>
    </w:p>
    <w:p w14:paraId="34C79BD8" w14:textId="77777777" w:rsidR="00000000" w:rsidRDefault="00890A51">
      <w:pPr>
        <w:pStyle w:val="a0"/>
        <w:rPr>
          <w:rFonts w:hint="cs"/>
          <w:rtl/>
        </w:rPr>
      </w:pPr>
      <w:r>
        <w:rPr>
          <w:rFonts w:hint="cs"/>
          <w:rtl/>
        </w:rPr>
        <w:t>מה המצב באזור התעשייה ארז? אזור התעשייה ארז מתמוטט כבר חודשים ארוכים לא בגלל תוכנית ההתנתקות, אלא משום שכתוצאה מהעובדה שבחודשים האחרונים אירעו כמה ניסיונות של פיגועי טרור קשים, תוך ניצול מעבר העובדים שבאים בבוקר לאזור התעשייה, ה</w:t>
      </w:r>
      <w:r>
        <w:rPr>
          <w:rFonts w:hint="cs"/>
          <w:rtl/>
        </w:rPr>
        <w:t xml:space="preserve">ופעלו אמצעי בדיקה בלתי נמנעים, שאינני מאמין שיש מישהו שהיה ממליץ ברצינות להימנע מהם, ותוצאתם היתה שמספר העובדים שמגיעים למקומות העבודה באזור התעשייה ארז הצטמצם עד למספר עשרות, ואחרי זה גדל קצת, וכתוצאה מזה במשך חודשים לא הגיעו עובדים למפעלים. </w:t>
      </w:r>
    </w:p>
    <w:p w14:paraId="68B28A87" w14:textId="77777777" w:rsidR="00000000" w:rsidRDefault="00890A51">
      <w:pPr>
        <w:pStyle w:val="a0"/>
        <w:rPr>
          <w:rFonts w:hint="cs"/>
          <w:rtl/>
        </w:rPr>
      </w:pPr>
    </w:p>
    <w:p w14:paraId="24794DD0" w14:textId="77777777" w:rsidR="00000000" w:rsidRDefault="00890A51">
      <w:pPr>
        <w:pStyle w:val="a0"/>
        <w:rPr>
          <w:rFonts w:hint="cs"/>
          <w:rtl/>
        </w:rPr>
      </w:pPr>
      <w:r>
        <w:rPr>
          <w:rFonts w:hint="cs"/>
          <w:rtl/>
        </w:rPr>
        <w:t xml:space="preserve">מה זה קשור </w:t>
      </w:r>
      <w:r>
        <w:rPr>
          <w:rFonts w:hint="cs"/>
          <w:rtl/>
        </w:rPr>
        <w:t>להתנתקות? מה זה קשור לעזיבה? מה כל הפילפוליזציה חסרת השחר הזאת, שאין לה שום קשר? רוצים בכוח לתת איזו אמירה פוליטית, ואז מתחברים לעניין הזה בלי שום קשר - כתוצאה מזה, המפעלים בארז התמוטטו. את בדקת את זה? זה מעניין אותך בכלל?</w:t>
      </w:r>
    </w:p>
    <w:p w14:paraId="5CAAE633" w14:textId="77777777" w:rsidR="00000000" w:rsidRDefault="00890A51">
      <w:pPr>
        <w:pStyle w:val="a0"/>
        <w:rPr>
          <w:rFonts w:hint="cs"/>
          <w:rtl/>
        </w:rPr>
      </w:pPr>
    </w:p>
    <w:p w14:paraId="234E10DD" w14:textId="77777777" w:rsidR="00000000" w:rsidRDefault="00890A51">
      <w:pPr>
        <w:pStyle w:val="af0"/>
        <w:rPr>
          <w:rtl/>
        </w:rPr>
      </w:pPr>
      <w:r>
        <w:rPr>
          <w:rFonts w:hint="eastAsia"/>
          <w:rtl/>
        </w:rPr>
        <w:t>נעמי</w:t>
      </w:r>
      <w:r>
        <w:rPr>
          <w:rtl/>
        </w:rPr>
        <w:t xml:space="preserve"> בלומנטל (הליכוד):</w:t>
      </w:r>
    </w:p>
    <w:p w14:paraId="04E9BC11" w14:textId="77777777" w:rsidR="00000000" w:rsidRDefault="00890A51">
      <w:pPr>
        <w:pStyle w:val="a0"/>
        <w:rPr>
          <w:rFonts w:hint="cs"/>
          <w:rtl/>
        </w:rPr>
      </w:pPr>
    </w:p>
    <w:p w14:paraId="15E07A1F" w14:textId="77777777" w:rsidR="00000000" w:rsidRDefault="00890A51">
      <w:pPr>
        <w:pStyle w:val="a0"/>
        <w:rPr>
          <w:rFonts w:hint="cs"/>
          <w:rtl/>
        </w:rPr>
      </w:pPr>
      <w:r>
        <w:rPr>
          <w:rFonts w:hint="cs"/>
          <w:rtl/>
        </w:rPr>
        <w:t xml:space="preserve">בוודאי. </w:t>
      </w:r>
      <w:r>
        <w:rPr>
          <w:rFonts w:hint="cs"/>
          <w:rtl/>
        </w:rPr>
        <w:t>אדוני, יש לי בדיקות גם ממשרד החוץ וגם ממשרדך.</w:t>
      </w:r>
    </w:p>
    <w:p w14:paraId="5FB9B59A" w14:textId="77777777" w:rsidR="00000000" w:rsidRDefault="00890A51">
      <w:pPr>
        <w:pStyle w:val="a0"/>
        <w:rPr>
          <w:rFonts w:hint="cs"/>
          <w:rtl/>
        </w:rPr>
      </w:pPr>
    </w:p>
    <w:p w14:paraId="7278B394" w14:textId="77777777" w:rsidR="00000000" w:rsidRDefault="00890A51">
      <w:pPr>
        <w:pStyle w:val="-"/>
        <w:rPr>
          <w:rtl/>
        </w:rPr>
      </w:pPr>
      <w:bookmarkStart w:id="574" w:name="FS000001064T30_06_2004_17_19_31C"/>
      <w:bookmarkEnd w:id="574"/>
      <w:r>
        <w:rPr>
          <w:rtl/>
        </w:rPr>
        <w:t>שר התעשייה, המסחר והתעסוקה אהוד אולמרט:</w:t>
      </w:r>
    </w:p>
    <w:p w14:paraId="1B8E1E6B" w14:textId="77777777" w:rsidR="00000000" w:rsidRDefault="00890A51">
      <w:pPr>
        <w:pStyle w:val="a0"/>
        <w:rPr>
          <w:rtl/>
        </w:rPr>
      </w:pPr>
    </w:p>
    <w:p w14:paraId="3631A6D8" w14:textId="77777777" w:rsidR="00000000" w:rsidRDefault="00890A51">
      <w:pPr>
        <w:pStyle w:val="a0"/>
        <w:rPr>
          <w:rFonts w:hint="cs"/>
          <w:rtl/>
        </w:rPr>
      </w:pPr>
      <w:bookmarkStart w:id="575" w:name="FS000001064T30_06_2004_17_19_25"/>
      <w:bookmarkStart w:id="576" w:name="FS000001064T30_06_2004_17_08_24C"/>
      <w:bookmarkEnd w:id="575"/>
      <w:bookmarkEnd w:id="576"/>
      <w:r>
        <w:rPr>
          <w:rFonts w:hint="cs"/>
          <w:rtl/>
        </w:rPr>
        <w:t>מה משרד החוץ קשור? משרד החוץ - - -</w:t>
      </w:r>
    </w:p>
    <w:p w14:paraId="29DA7A3F" w14:textId="77777777" w:rsidR="00000000" w:rsidRDefault="00890A51">
      <w:pPr>
        <w:pStyle w:val="a0"/>
        <w:rPr>
          <w:rFonts w:hint="cs"/>
          <w:rtl/>
        </w:rPr>
      </w:pPr>
    </w:p>
    <w:p w14:paraId="3D908B31" w14:textId="77777777" w:rsidR="00000000" w:rsidRDefault="00890A51">
      <w:pPr>
        <w:pStyle w:val="af0"/>
        <w:rPr>
          <w:rtl/>
        </w:rPr>
      </w:pPr>
      <w:r>
        <w:rPr>
          <w:rFonts w:hint="eastAsia"/>
          <w:rtl/>
        </w:rPr>
        <w:t>נעמי</w:t>
      </w:r>
      <w:r>
        <w:rPr>
          <w:rtl/>
        </w:rPr>
        <w:t xml:space="preserve"> בלומנטל (הליכוד):</w:t>
      </w:r>
    </w:p>
    <w:p w14:paraId="6D38BB81" w14:textId="77777777" w:rsidR="00000000" w:rsidRDefault="00890A51">
      <w:pPr>
        <w:pStyle w:val="a0"/>
        <w:rPr>
          <w:rFonts w:hint="cs"/>
          <w:rtl/>
        </w:rPr>
      </w:pPr>
    </w:p>
    <w:p w14:paraId="347E2280" w14:textId="77777777" w:rsidR="00000000" w:rsidRDefault="00890A51">
      <w:pPr>
        <w:pStyle w:val="a0"/>
        <w:rPr>
          <w:rFonts w:hint="cs"/>
          <w:rtl/>
        </w:rPr>
      </w:pPr>
      <w:r>
        <w:rPr>
          <w:rFonts w:hint="cs"/>
          <w:rtl/>
        </w:rPr>
        <w:t>אדוני יודע שהדברים שאדוני אומר אינם מדויקים והתעשיינים רצו להמשיך את הפעילות.</w:t>
      </w:r>
    </w:p>
    <w:p w14:paraId="65FE4BDC" w14:textId="77777777" w:rsidR="00000000" w:rsidRDefault="00890A51">
      <w:pPr>
        <w:pStyle w:val="a0"/>
        <w:rPr>
          <w:rFonts w:hint="cs"/>
          <w:rtl/>
        </w:rPr>
      </w:pPr>
    </w:p>
    <w:p w14:paraId="67B11C13" w14:textId="77777777" w:rsidR="00000000" w:rsidRDefault="00890A51">
      <w:pPr>
        <w:pStyle w:val="-"/>
        <w:rPr>
          <w:rtl/>
        </w:rPr>
      </w:pPr>
      <w:bookmarkStart w:id="577" w:name="FS000001064T30_06_2004_17_19_39C"/>
      <w:bookmarkEnd w:id="577"/>
      <w:r>
        <w:rPr>
          <w:rtl/>
        </w:rPr>
        <w:t>שר התעשייה, המסחר והתעסוקה אה</w:t>
      </w:r>
      <w:r>
        <w:rPr>
          <w:rtl/>
        </w:rPr>
        <w:t>וד אולמרט:</w:t>
      </w:r>
    </w:p>
    <w:p w14:paraId="108EE6FD" w14:textId="77777777" w:rsidR="00000000" w:rsidRDefault="00890A51">
      <w:pPr>
        <w:pStyle w:val="a0"/>
        <w:rPr>
          <w:rtl/>
        </w:rPr>
      </w:pPr>
    </w:p>
    <w:p w14:paraId="55402278" w14:textId="77777777" w:rsidR="00000000" w:rsidRDefault="00890A51">
      <w:pPr>
        <w:pStyle w:val="a0"/>
        <w:rPr>
          <w:rFonts w:hint="cs"/>
          <w:rtl/>
        </w:rPr>
      </w:pPr>
      <w:bookmarkStart w:id="578" w:name="FS000001064T30_06_2004_17_11_41C"/>
      <w:bookmarkEnd w:id="578"/>
      <w:r>
        <w:rPr>
          <w:rFonts w:hint="cs"/>
          <w:rtl/>
        </w:rPr>
        <w:t xml:space="preserve">אין לזה שחר ואין לזה קשר. נעמי, יש לי אלייך הצעה. שמעתי אותך בסבלנות. אומנם, באמת התפלאתי על גודש חוסר הידיעה, אבל בסדר - זכותך להפגין את חוסר הידיעה שלך בפומבי. זה בסדר. אני ממליץ שעכשיו תשמעי את הדברים ואחרי זה תלמדי - - - </w:t>
      </w:r>
    </w:p>
    <w:p w14:paraId="18773607" w14:textId="77777777" w:rsidR="00000000" w:rsidRDefault="00890A51">
      <w:pPr>
        <w:pStyle w:val="a0"/>
        <w:rPr>
          <w:rFonts w:hint="cs"/>
          <w:rtl/>
        </w:rPr>
      </w:pPr>
    </w:p>
    <w:p w14:paraId="30607B9E" w14:textId="77777777" w:rsidR="00000000" w:rsidRDefault="00890A51">
      <w:pPr>
        <w:pStyle w:val="af0"/>
        <w:rPr>
          <w:rtl/>
        </w:rPr>
      </w:pPr>
      <w:r>
        <w:rPr>
          <w:rFonts w:hint="eastAsia"/>
          <w:rtl/>
        </w:rPr>
        <w:t>נעמי</w:t>
      </w:r>
      <w:r>
        <w:rPr>
          <w:rtl/>
        </w:rPr>
        <w:t xml:space="preserve"> בלומנטל (הלי</w:t>
      </w:r>
      <w:r>
        <w:rPr>
          <w:rtl/>
        </w:rPr>
        <w:t>כוד):</w:t>
      </w:r>
    </w:p>
    <w:p w14:paraId="00732469" w14:textId="77777777" w:rsidR="00000000" w:rsidRDefault="00890A51">
      <w:pPr>
        <w:pStyle w:val="a0"/>
        <w:rPr>
          <w:rFonts w:hint="cs"/>
          <w:rtl/>
        </w:rPr>
      </w:pPr>
    </w:p>
    <w:p w14:paraId="5C48729C" w14:textId="77777777" w:rsidR="00000000" w:rsidRDefault="00890A51">
      <w:pPr>
        <w:pStyle w:val="a0"/>
        <w:rPr>
          <w:rFonts w:hint="cs"/>
          <w:rtl/>
        </w:rPr>
      </w:pPr>
      <w:r>
        <w:rPr>
          <w:rFonts w:hint="cs"/>
          <w:rtl/>
        </w:rPr>
        <w:t>אני לא העלבתי אותך מעל הדוכן שאדוני פועל מחוסר ידיעה כפי שהוא פועל באזור התעשייה ארז.</w:t>
      </w:r>
    </w:p>
    <w:p w14:paraId="6261B9CA" w14:textId="77777777" w:rsidR="00000000" w:rsidRDefault="00890A51">
      <w:pPr>
        <w:pStyle w:val="a0"/>
        <w:rPr>
          <w:rFonts w:hint="cs"/>
          <w:rtl/>
        </w:rPr>
      </w:pPr>
    </w:p>
    <w:p w14:paraId="5A216DFF" w14:textId="77777777" w:rsidR="00000000" w:rsidRDefault="00890A51">
      <w:pPr>
        <w:pStyle w:val="af0"/>
        <w:rPr>
          <w:rtl/>
        </w:rPr>
      </w:pPr>
      <w:r>
        <w:rPr>
          <w:rFonts w:hint="eastAsia"/>
          <w:rtl/>
        </w:rPr>
        <w:t>צבי</w:t>
      </w:r>
      <w:r>
        <w:rPr>
          <w:rtl/>
        </w:rPr>
        <w:t xml:space="preserve"> הנדל (האיחוד הלאומי - ישראל ביתנו):</w:t>
      </w:r>
    </w:p>
    <w:p w14:paraId="4F85B3E4" w14:textId="77777777" w:rsidR="00000000" w:rsidRDefault="00890A51">
      <w:pPr>
        <w:pStyle w:val="a0"/>
        <w:rPr>
          <w:rFonts w:hint="cs"/>
          <w:rtl/>
        </w:rPr>
      </w:pPr>
    </w:p>
    <w:p w14:paraId="57530D04" w14:textId="77777777" w:rsidR="00000000" w:rsidRDefault="00890A51">
      <w:pPr>
        <w:pStyle w:val="a0"/>
        <w:rPr>
          <w:rFonts w:hint="cs"/>
          <w:rtl/>
        </w:rPr>
      </w:pPr>
      <w:r>
        <w:rPr>
          <w:rFonts w:hint="cs"/>
          <w:rtl/>
        </w:rPr>
        <w:t>אבל, זו השיטה שלו - - -</w:t>
      </w:r>
    </w:p>
    <w:p w14:paraId="28272E78" w14:textId="77777777" w:rsidR="00000000" w:rsidRDefault="00890A51">
      <w:pPr>
        <w:pStyle w:val="a0"/>
        <w:rPr>
          <w:rFonts w:hint="cs"/>
          <w:rtl/>
        </w:rPr>
      </w:pPr>
    </w:p>
    <w:p w14:paraId="022E672C" w14:textId="77777777" w:rsidR="00000000" w:rsidRDefault="00890A51">
      <w:pPr>
        <w:pStyle w:val="-"/>
        <w:rPr>
          <w:rtl/>
        </w:rPr>
      </w:pPr>
      <w:bookmarkStart w:id="579" w:name="FS000001064T30_06_2004_17_17_56C"/>
      <w:bookmarkStart w:id="580" w:name="FS000001064T30_06_2004_17_19_48C"/>
      <w:bookmarkEnd w:id="579"/>
      <w:bookmarkEnd w:id="580"/>
      <w:r>
        <w:rPr>
          <w:rtl/>
        </w:rPr>
        <w:t>שר התעשייה, המסחר והתעסוקה אהוד אולמרט:</w:t>
      </w:r>
    </w:p>
    <w:p w14:paraId="4938B197" w14:textId="77777777" w:rsidR="00000000" w:rsidRDefault="00890A51">
      <w:pPr>
        <w:pStyle w:val="a0"/>
        <w:rPr>
          <w:rtl/>
        </w:rPr>
      </w:pPr>
    </w:p>
    <w:p w14:paraId="1F01C6F3" w14:textId="77777777" w:rsidR="00000000" w:rsidRDefault="00890A51">
      <w:pPr>
        <w:pStyle w:val="a0"/>
        <w:rPr>
          <w:rFonts w:hint="cs"/>
          <w:rtl/>
        </w:rPr>
      </w:pPr>
      <w:r>
        <w:rPr>
          <w:rFonts w:hint="cs"/>
          <w:rtl/>
        </w:rPr>
        <w:t>את רוצה להפריע לי - תפריעי לי.</w:t>
      </w:r>
    </w:p>
    <w:p w14:paraId="223A21A2" w14:textId="77777777" w:rsidR="00000000" w:rsidRDefault="00890A51">
      <w:pPr>
        <w:pStyle w:val="a0"/>
        <w:rPr>
          <w:rFonts w:hint="cs"/>
          <w:rtl/>
        </w:rPr>
      </w:pPr>
    </w:p>
    <w:p w14:paraId="2B291706" w14:textId="77777777" w:rsidR="00000000" w:rsidRDefault="00890A51">
      <w:pPr>
        <w:pStyle w:val="af0"/>
        <w:rPr>
          <w:rtl/>
        </w:rPr>
      </w:pPr>
      <w:r>
        <w:rPr>
          <w:rFonts w:hint="eastAsia"/>
          <w:rtl/>
        </w:rPr>
        <w:t>נעמי</w:t>
      </w:r>
      <w:r>
        <w:rPr>
          <w:rtl/>
        </w:rPr>
        <w:t xml:space="preserve"> בלומנטל (הליכוד):</w:t>
      </w:r>
    </w:p>
    <w:p w14:paraId="62650C7B" w14:textId="77777777" w:rsidR="00000000" w:rsidRDefault="00890A51">
      <w:pPr>
        <w:pStyle w:val="a0"/>
        <w:rPr>
          <w:rFonts w:hint="cs"/>
          <w:rtl/>
        </w:rPr>
      </w:pPr>
    </w:p>
    <w:p w14:paraId="599CB994" w14:textId="77777777" w:rsidR="00000000" w:rsidRDefault="00890A51">
      <w:pPr>
        <w:pStyle w:val="a0"/>
        <w:rPr>
          <w:rFonts w:hint="cs"/>
          <w:rtl/>
        </w:rPr>
      </w:pPr>
      <w:r>
        <w:rPr>
          <w:rFonts w:hint="cs"/>
          <w:rtl/>
        </w:rPr>
        <w:t>אתה, כסגן ראש הממשלה, לא מפסיק להעליב את חברי הכנסת.</w:t>
      </w:r>
    </w:p>
    <w:p w14:paraId="6C883602" w14:textId="77777777" w:rsidR="00000000" w:rsidRDefault="00890A51">
      <w:pPr>
        <w:pStyle w:val="a0"/>
        <w:rPr>
          <w:rFonts w:hint="cs"/>
          <w:rtl/>
        </w:rPr>
      </w:pPr>
    </w:p>
    <w:p w14:paraId="408CE35D" w14:textId="77777777" w:rsidR="00000000" w:rsidRDefault="00890A51">
      <w:pPr>
        <w:pStyle w:val="af1"/>
        <w:rPr>
          <w:rtl/>
        </w:rPr>
      </w:pPr>
      <w:r>
        <w:rPr>
          <w:rtl/>
        </w:rPr>
        <w:t>היו"ר</w:t>
      </w:r>
      <w:r>
        <w:rPr>
          <w:rFonts w:hint="cs"/>
          <w:rtl/>
        </w:rPr>
        <w:t xml:space="preserve"> יולי-יואל אדלשטיין</w:t>
      </w:r>
      <w:r>
        <w:rPr>
          <w:rtl/>
        </w:rPr>
        <w:t>:</w:t>
      </w:r>
    </w:p>
    <w:p w14:paraId="77FB2B57" w14:textId="77777777" w:rsidR="00000000" w:rsidRDefault="00890A51">
      <w:pPr>
        <w:pStyle w:val="a0"/>
        <w:rPr>
          <w:rtl/>
        </w:rPr>
      </w:pPr>
    </w:p>
    <w:p w14:paraId="79BAB086" w14:textId="77777777" w:rsidR="00000000" w:rsidRDefault="00890A51">
      <w:pPr>
        <w:pStyle w:val="a0"/>
        <w:rPr>
          <w:rFonts w:hint="cs"/>
          <w:rtl/>
        </w:rPr>
      </w:pPr>
      <w:r>
        <w:rPr>
          <w:rFonts w:hint="cs"/>
          <w:rtl/>
        </w:rPr>
        <w:t>חברת הכנסת בלומנטל.</w:t>
      </w:r>
    </w:p>
    <w:p w14:paraId="0A12F1B4" w14:textId="77777777" w:rsidR="00000000" w:rsidRDefault="00890A51">
      <w:pPr>
        <w:pStyle w:val="a0"/>
        <w:rPr>
          <w:rFonts w:hint="cs"/>
          <w:rtl/>
        </w:rPr>
      </w:pPr>
    </w:p>
    <w:p w14:paraId="13CF44F5" w14:textId="77777777" w:rsidR="00000000" w:rsidRDefault="00890A51">
      <w:pPr>
        <w:pStyle w:val="-"/>
        <w:rPr>
          <w:rtl/>
        </w:rPr>
      </w:pPr>
      <w:bookmarkStart w:id="581" w:name="FS000001064T30_06_2004_17_19_55C"/>
      <w:bookmarkEnd w:id="581"/>
      <w:r>
        <w:rPr>
          <w:rtl/>
        </w:rPr>
        <w:t>שר התעשייה, המסחר והתעסוקה אהוד אולמרט:</w:t>
      </w:r>
    </w:p>
    <w:p w14:paraId="1195382F" w14:textId="77777777" w:rsidR="00000000" w:rsidRDefault="00890A51">
      <w:pPr>
        <w:pStyle w:val="a0"/>
        <w:rPr>
          <w:rtl/>
        </w:rPr>
      </w:pPr>
    </w:p>
    <w:p w14:paraId="24991A00" w14:textId="77777777" w:rsidR="00000000" w:rsidRDefault="00890A51">
      <w:pPr>
        <w:pStyle w:val="a0"/>
        <w:rPr>
          <w:rFonts w:hint="cs"/>
          <w:rtl/>
        </w:rPr>
      </w:pPr>
      <w:bookmarkStart w:id="582" w:name="FS000001064T30_06_2004_17_15_46C"/>
      <w:bookmarkEnd w:id="582"/>
      <w:r>
        <w:rPr>
          <w:rFonts w:hint="cs"/>
          <w:rtl/>
        </w:rPr>
        <w:t>את רוצה להפריע לי - תפריעי לי.</w:t>
      </w:r>
    </w:p>
    <w:p w14:paraId="20872AF3" w14:textId="77777777" w:rsidR="00000000" w:rsidRDefault="00890A51">
      <w:pPr>
        <w:pStyle w:val="a0"/>
        <w:rPr>
          <w:rFonts w:hint="cs"/>
          <w:rtl/>
        </w:rPr>
      </w:pPr>
    </w:p>
    <w:p w14:paraId="7C87618C" w14:textId="77777777" w:rsidR="00000000" w:rsidRDefault="00890A51">
      <w:pPr>
        <w:pStyle w:val="af0"/>
        <w:rPr>
          <w:rtl/>
        </w:rPr>
      </w:pPr>
      <w:r>
        <w:rPr>
          <w:rFonts w:hint="eastAsia"/>
          <w:rtl/>
        </w:rPr>
        <w:t>נעמי</w:t>
      </w:r>
      <w:r>
        <w:rPr>
          <w:rtl/>
        </w:rPr>
        <w:t xml:space="preserve"> בלומנטל (הליכוד):</w:t>
      </w:r>
    </w:p>
    <w:p w14:paraId="70B63DAE" w14:textId="77777777" w:rsidR="00000000" w:rsidRDefault="00890A51">
      <w:pPr>
        <w:pStyle w:val="a0"/>
        <w:rPr>
          <w:rFonts w:hint="cs"/>
          <w:rtl/>
        </w:rPr>
      </w:pPr>
    </w:p>
    <w:p w14:paraId="1A6925F0" w14:textId="77777777" w:rsidR="00000000" w:rsidRDefault="00890A51">
      <w:pPr>
        <w:pStyle w:val="a0"/>
        <w:rPr>
          <w:rFonts w:hint="cs"/>
          <w:rtl/>
        </w:rPr>
      </w:pPr>
      <w:r>
        <w:rPr>
          <w:rFonts w:hint="cs"/>
          <w:rtl/>
        </w:rPr>
        <w:t>גם את חבר הכנסת אריה אלדד, רק כי אנחנו חושבים שתוכנית הה</w:t>
      </w:r>
      <w:r>
        <w:rPr>
          <w:rFonts w:hint="cs"/>
          <w:rtl/>
        </w:rPr>
        <w:t>תנתקות, שאתה הולך סומא אחרי ראש הממשלה ממניעים פוליטיים. רק בשל כך - - -</w:t>
      </w:r>
    </w:p>
    <w:p w14:paraId="4EE1270D" w14:textId="77777777" w:rsidR="00000000" w:rsidRDefault="00890A51">
      <w:pPr>
        <w:pStyle w:val="a0"/>
        <w:rPr>
          <w:rFonts w:hint="cs"/>
          <w:rtl/>
        </w:rPr>
      </w:pPr>
    </w:p>
    <w:p w14:paraId="2EA406C6" w14:textId="77777777" w:rsidR="00000000" w:rsidRDefault="00890A51">
      <w:pPr>
        <w:pStyle w:val="af1"/>
        <w:rPr>
          <w:rtl/>
        </w:rPr>
      </w:pPr>
      <w:r>
        <w:rPr>
          <w:rtl/>
        </w:rPr>
        <w:t>היו"ר</w:t>
      </w:r>
      <w:r>
        <w:rPr>
          <w:rFonts w:hint="cs"/>
          <w:rtl/>
        </w:rPr>
        <w:t xml:space="preserve"> יולי-יואל אדלשטיין</w:t>
      </w:r>
      <w:r>
        <w:rPr>
          <w:rtl/>
        </w:rPr>
        <w:t>:</w:t>
      </w:r>
    </w:p>
    <w:p w14:paraId="65A4A6BB" w14:textId="77777777" w:rsidR="00000000" w:rsidRDefault="00890A51">
      <w:pPr>
        <w:pStyle w:val="a0"/>
        <w:rPr>
          <w:rtl/>
        </w:rPr>
      </w:pPr>
    </w:p>
    <w:p w14:paraId="789D34BD" w14:textId="77777777" w:rsidR="00000000" w:rsidRDefault="00890A51">
      <w:pPr>
        <w:pStyle w:val="a0"/>
        <w:rPr>
          <w:rFonts w:hint="cs"/>
          <w:rtl/>
        </w:rPr>
      </w:pPr>
      <w:r>
        <w:rPr>
          <w:rFonts w:hint="cs"/>
          <w:rtl/>
        </w:rPr>
        <w:t>חברת הכנסת בלומנטל, היה לך די זמן לומר את הדברים שלך, ועשית את זה במיומנות רבה, והשר הקשיב לך. תני לשר להשיב, בבקשה.</w:t>
      </w:r>
    </w:p>
    <w:p w14:paraId="41FD2A93" w14:textId="77777777" w:rsidR="00000000" w:rsidRDefault="00890A51">
      <w:pPr>
        <w:pStyle w:val="a0"/>
        <w:rPr>
          <w:rFonts w:hint="cs"/>
          <w:rtl/>
        </w:rPr>
      </w:pPr>
    </w:p>
    <w:p w14:paraId="2857233E" w14:textId="77777777" w:rsidR="00000000" w:rsidRDefault="00890A51">
      <w:pPr>
        <w:pStyle w:val="af0"/>
        <w:rPr>
          <w:rtl/>
        </w:rPr>
      </w:pPr>
      <w:r>
        <w:rPr>
          <w:rFonts w:hint="eastAsia"/>
          <w:rtl/>
        </w:rPr>
        <w:t>צבי</w:t>
      </w:r>
      <w:r>
        <w:rPr>
          <w:rtl/>
        </w:rPr>
        <w:t xml:space="preserve"> הנדל (האיחוד הלאומי - ישראל ביתנו</w:t>
      </w:r>
      <w:r>
        <w:rPr>
          <w:rtl/>
        </w:rPr>
        <w:t>):</w:t>
      </w:r>
    </w:p>
    <w:p w14:paraId="31EFD332" w14:textId="77777777" w:rsidR="00000000" w:rsidRDefault="00890A51">
      <w:pPr>
        <w:pStyle w:val="a0"/>
        <w:rPr>
          <w:rFonts w:hint="cs"/>
          <w:rtl/>
        </w:rPr>
      </w:pPr>
    </w:p>
    <w:p w14:paraId="5885FE8D" w14:textId="77777777" w:rsidR="00000000" w:rsidRDefault="00890A51">
      <w:pPr>
        <w:pStyle w:val="a0"/>
        <w:rPr>
          <w:rFonts w:hint="cs"/>
          <w:rtl/>
        </w:rPr>
      </w:pPr>
      <w:r>
        <w:rPr>
          <w:rFonts w:hint="cs"/>
          <w:rtl/>
        </w:rPr>
        <w:t>זאת השיטה שלו - לפגוע כל הזמן.</w:t>
      </w:r>
    </w:p>
    <w:p w14:paraId="27835BD0" w14:textId="77777777" w:rsidR="00000000" w:rsidRDefault="00890A51">
      <w:pPr>
        <w:pStyle w:val="a0"/>
        <w:rPr>
          <w:rFonts w:hint="cs"/>
          <w:rtl/>
        </w:rPr>
      </w:pPr>
    </w:p>
    <w:p w14:paraId="75660650" w14:textId="77777777" w:rsidR="00000000" w:rsidRDefault="00890A51">
      <w:pPr>
        <w:pStyle w:val="af1"/>
        <w:rPr>
          <w:rtl/>
        </w:rPr>
      </w:pPr>
      <w:r>
        <w:rPr>
          <w:rtl/>
        </w:rPr>
        <w:t>היו"ר</w:t>
      </w:r>
      <w:r>
        <w:rPr>
          <w:rFonts w:hint="cs"/>
          <w:rtl/>
        </w:rPr>
        <w:t xml:space="preserve"> יולי-יואל אדלשטיין</w:t>
      </w:r>
      <w:r>
        <w:rPr>
          <w:rtl/>
        </w:rPr>
        <w:t>:</w:t>
      </w:r>
    </w:p>
    <w:p w14:paraId="660D1D67" w14:textId="77777777" w:rsidR="00000000" w:rsidRDefault="00890A51">
      <w:pPr>
        <w:pStyle w:val="a0"/>
        <w:rPr>
          <w:rtl/>
        </w:rPr>
      </w:pPr>
    </w:p>
    <w:p w14:paraId="202DD974" w14:textId="77777777" w:rsidR="00000000" w:rsidRDefault="00890A51">
      <w:pPr>
        <w:pStyle w:val="a0"/>
        <w:rPr>
          <w:rFonts w:hint="cs"/>
          <w:rtl/>
        </w:rPr>
      </w:pPr>
      <w:r>
        <w:rPr>
          <w:rFonts w:hint="cs"/>
          <w:rtl/>
        </w:rPr>
        <w:t>חבר הכנסת צבי הנדל, את קריאות הביניים לפחות תעשה בישיבה ולא בעמידה. לפחות את זה. אדוני השר, בבקשה.</w:t>
      </w:r>
    </w:p>
    <w:p w14:paraId="19FBF33C" w14:textId="77777777" w:rsidR="00000000" w:rsidRDefault="00890A51">
      <w:pPr>
        <w:pStyle w:val="a0"/>
        <w:rPr>
          <w:rFonts w:hint="cs"/>
          <w:rtl/>
        </w:rPr>
      </w:pPr>
    </w:p>
    <w:p w14:paraId="71AF1232" w14:textId="77777777" w:rsidR="00000000" w:rsidRDefault="00890A51">
      <w:pPr>
        <w:pStyle w:val="-"/>
        <w:rPr>
          <w:rtl/>
        </w:rPr>
      </w:pPr>
      <w:bookmarkStart w:id="583" w:name="FS000001064T30_06_2004_17_20_01C"/>
      <w:bookmarkEnd w:id="583"/>
      <w:r>
        <w:rPr>
          <w:rtl/>
        </w:rPr>
        <w:t>שר התעשייה, המסחר והתעסוקה אהוד אולמרט:</w:t>
      </w:r>
    </w:p>
    <w:p w14:paraId="6459FA5A" w14:textId="77777777" w:rsidR="00000000" w:rsidRDefault="00890A51">
      <w:pPr>
        <w:pStyle w:val="a0"/>
        <w:rPr>
          <w:rtl/>
        </w:rPr>
      </w:pPr>
    </w:p>
    <w:p w14:paraId="6AE64800" w14:textId="77777777" w:rsidR="00000000" w:rsidRDefault="00890A51">
      <w:pPr>
        <w:pStyle w:val="a0"/>
        <w:rPr>
          <w:rFonts w:hint="cs"/>
          <w:rtl/>
        </w:rPr>
      </w:pPr>
      <w:bookmarkStart w:id="584" w:name="FS000001064T30_06_2004_17_19_04C"/>
      <w:bookmarkEnd w:id="584"/>
      <w:r>
        <w:rPr>
          <w:rFonts w:hint="cs"/>
          <w:rtl/>
        </w:rPr>
        <w:t>אני חוזר ואומר, שהדברים הללו משקפים חוסר ידיעה טוטלי</w:t>
      </w:r>
      <w:r>
        <w:rPr>
          <w:rFonts w:hint="cs"/>
          <w:rtl/>
        </w:rPr>
        <w:t>. המפעלים הללו במשך חודשים פשוט לא עובדים. הם לא עובדים, משום שהפועלים לא מגיעים. כתוצאה מזה שהם לא מגיעים המפעלים האלה מפסידים כסף יום-יום</w:t>
      </w:r>
      <w:bookmarkStart w:id="585" w:name="FS000001064T30_06_2004_17_20_05C"/>
      <w:bookmarkEnd w:id="585"/>
      <w:r>
        <w:rPr>
          <w:rFonts w:hint="cs"/>
          <w:rtl/>
        </w:rPr>
        <w:t>. לצערי, אי-אפשר לשנות את הסדרי הביטחון שיאפשרו לעובדים להגיע לשם בדרך שבה הם הגיעו בעבר. כאשר הלחץ של המפעלים הישראל</w:t>
      </w:r>
      <w:r>
        <w:rPr>
          <w:rFonts w:hint="cs"/>
          <w:rtl/>
        </w:rPr>
        <w:t>יים, שהם כמחצית מכלל המפעלים שנמצאים בארז, גבר, שלחתי לשם את הדרג הבכיר ביותר של משרדי, בראשות המנכ"ל, עם כל גורמי הביטחון והגורמים הנוספים שקשורים לעניין, כדי לבדוק אם ניתן לעשות משהו שיאפשר למפעלים הללו להמשיך לתפקד, דהיינו שהעובדים יוכלו להגיע למפעלים ל</w:t>
      </w:r>
      <w:r>
        <w:rPr>
          <w:rFonts w:hint="cs"/>
          <w:rtl/>
        </w:rPr>
        <w:t xml:space="preserve">עבוד. על דעת כל המומחים, חד-משמעית, התברר שהדבר הזה בלתי אפשרי. </w:t>
      </w:r>
    </w:p>
    <w:p w14:paraId="1F652B20" w14:textId="77777777" w:rsidR="00000000" w:rsidRDefault="00890A51">
      <w:pPr>
        <w:pStyle w:val="a0"/>
        <w:rPr>
          <w:rFonts w:hint="cs"/>
          <w:rtl/>
        </w:rPr>
      </w:pPr>
    </w:p>
    <w:p w14:paraId="07343FAC" w14:textId="77777777" w:rsidR="00000000" w:rsidRDefault="00890A51">
      <w:pPr>
        <w:pStyle w:val="a0"/>
        <w:rPr>
          <w:rFonts w:hint="cs"/>
          <w:rtl/>
        </w:rPr>
      </w:pPr>
      <w:r>
        <w:rPr>
          <w:rFonts w:hint="cs"/>
          <w:rtl/>
        </w:rPr>
        <w:t xml:space="preserve">במסגרת האידיליה המלאכותית שמישהו מנסה לתאר כאן על בסיס של חוסר ידיעה מוחלט, עובד פלסטיני שצריך להגיע לאזור התעשייה ארז צריך לעבור מסכת של חמש שעות וחצי מהרגע שהוא מגיע לנקודת הבדיקה הראשונה </w:t>
      </w:r>
      <w:r>
        <w:rPr>
          <w:rFonts w:hint="cs"/>
          <w:rtl/>
        </w:rPr>
        <w:t>ועד הרגע שהוא יוצא, כדי שיוכל להלך חופשי ולהגיע למקום עבודתו. התוצאה היא שאף אחד לא מגיע למקום העבודה.</w:t>
      </w:r>
    </w:p>
    <w:p w14:paraId="7A7B632D" w14:textId="77777777" w:rsidR="00000000" w:rsidRDefault="00890A51">
      <w:pPr>
        <w:pStyle w:val="a0"/>
        <w:rPr>
          <w:rFonts w:hint="cs"/>
          <w:rtl/>
        </w:rPr>
      </w:pPr>
    </w:p>
    <w:p w14:paraId="6A98B04D" w14:textId="77777777" w:rsidR="00000000" w:rsidRDefault="00890A51">
      <w:pPr>
        <w:pStyle w:val="a0"/>
        <w:rPr>
          <w:rFonts w:hint="cs"/>
          <w:rtl/>
        </w:rPr>
      </w:pPr>
      <w:r>
        <w:rPr>
          <w:rFonts w:hint="cs"/>
          <w:rtl/>
        </w:rPr>
        <w:t>נו, אז מה צריך לעשות? צריך לעשות אחד מהשניים: או לתת למפעלים לגווע, כפי שזה התחיל לקרות, או לשבת אתם ולשקול אתם מה עושים כדי להציל אותם. מה שאמרנו היה ד</w:t>
      </w:r>
      <w:r>
        <w:rPr>
          <w:rFonts w:hint="cs"/>
          <w:rtl/>
        </w:rPr>
        <w:t>בר פשוט מאוד: אנחנו נאפשר לכל מפעל ישראלי שרוצה לצאת מהאזור הזה, כי אין לו עתיד ואין לו קיום, ויום-יום מפסידים הזמנות של התחייבויות שניתנו לאספקת תוצרת שלא מצליחים לייצר אותה - צריך להציע להם אלטרנטיבה. זה מה שאנחנו הצענו להם. אמרנו: אנחנו נהיה מוכנים לאפש</w:t>
      </w:r>
      <w:r>
        <w:rPr>
          <w:rFonts w:hint="cs"/>
          <w:rtl/>
        </w:rPr>
        <w:t>ר למפעלים הללו לפעול במקומות אחרים שאליהם הם יוכלו להביא כוחות עבודה, והם יוכלו לקיים את ההתחייבויות העסקיות שלהם. מה הקשר של זה להתנתקות? איזה קשר יש לזה להתנתקות? סתם, דברי הבל. אומרים. עולים לדוכן ואומרים ומתקיפים, ואחרי זה עוד מבקשים לקבל ברכה.</w:t>
      </w:r>
    </w:p>
    <w:p w14:paraId="7EB07D05" w14:textId="77777777" w:rsidR="00000000" w:rsidRDefault="00890A51">
      <w:pPr>
        <w:pStyle w:val="a0"/>
        <w:rPr>
          <w:rFonts w:hint="cs"/>
          <w:rtl/>
        </w:rPr>
      </w:pPr>
    </w:p>
    <w:p w14:paraId="53B91D1B" w14:textId="77777777" w:rsidR="00000000" w:rsidRDefault="00890A51">
      <w:pPr>
        <w:pStyle w:val="a0"/>
        <w:rPr>
          <w:rFonts w:hint="cs"/>
          <w:rtl/>
        </w:rPr>
      </w:pPr>
      <w:r>
        <w:rPr>
          <w:rFonts w:hint="cs"/>
          <w:rtl/>
        </w:rPr>
        <w:t>לכן, א</w:t>
      </w:r>
      <w:r>
        <w:rPr>
          <w:rFonts w:hint="cs"/>
          <w:rtl/>
        </w:rPr>
        <w:t>ין מנוס מהצעד הזה. הצעד הזה זכה לברכתם של כל המפעלים הישראליים. אין שום בעיה, והרי אני לא יכול לסגור את המפעל. אני רק יכול להגיד שאני מציע לכל המפעלים שרוצים לפעול במקום אחר לפעול במקום אחר, ואני אעזור להם, משום שאני  חייב לתת להם אלטרנטיבה כדי שהם יוכלו ל</w:t>
      </w:r>
      <w:r>
        <w:rPr>
          <w:rFonts w:hint="cs"/>
          <w:rtl/>
        </w:rPr>
        <w:t>קיים את ההתחייבויות העסקיות שלהם. זאת חובתי כשר התעשייה. כך עשינו. עובדה היא שכל המפעלים אכן מביעים את רצונם לעבור.</w:t>
      </w:r>
    </w:p>
    <w:p w14:paraId="7F9E6B0C" w14:textId="77777777" w:rsidR="00000000" w:rsidRDefault="00890A51">
      <w:pPr>
        <w:pStyle w:val="a0"/>
        <w:rPr>
          <w:rFonts w:hint="cs"/>
          <w:rtl/>
        </w:rPr>
      </w:pPr>
    </w:p>
    <w:p w14:paraId="7B7DAE2E" w14:textId="77777777" w:rsidR="00000000" w:rsidRDefault="00890A51">
      <w:pPr>
        <w:pStyle w:val="a0"/>
        <w:rPr>
          <w:rFonts w:hint="cs"/>
          <w:rtl/>
        </w:rPr>
      </w:pPr>
      <w:r>
        <w:rPr>
          <w:rFonts w:hint="cs"/>
          <w:rtl/>
        </w:rPr>
        <w:t xml:space="preserve">אם הגברת בלומנטל ומר אלדד - - - </w:t>
      </w:r>
    </w:p>
    <w:p w14:paraId="1F90209C" w14:textId="77777777" w:rsidR="00000000" w:rsidRDefault="00890A51">
      <w:pPr>
        <w:pStyle w:val="a0"/>
        <w:ind w:firstLine="0"/>
        <w:rPr>
          <w:rFonts w:hint="cs"/>
          <w:rtl/>
        </w:rPr>
      </w:pPr>
    </w:p>
    <w:p w14:paraId="773FCAEC" w14:textId="77777777" w:rsidR="00000000" w:rsidRDefault="00890A51">
      <w:pPr>
        <w:pStyle w:val="af1"/>
        <w:rPr>
          <w:rtl/>
        </w:rPr>
      </w:pPr>
      <w:r>
        <w:rPr>
          <w:rtl/>
        </w:rPr>
        <w:t>היו"ר</w:t>
      </w:r>
      <w:r>
        <w:rPr>
          <w:rFonts w:hint="cs"/>
          <w:rtl/>
        </w:rPr>
        <w:t xml:space="preserve"> יולי-יואל אדלשטיין</w:t>
      </w:r>
      <w:r>
        <w:rPr>
          <w:rtl/>
        </w:rPr>
        <w:t>:</w:t>
      </w:r>
    </w:p>
    <w:p w14:paraId="6558C029" w14:textId="77777777" w:rsidR="00000000" w:rsidRDefault="00890A51">
      <w:pPr>
        <w:pStyle w:val="a0"/>
        <w:rPr>
          <w:rFonts w:hint="cs"/>
          <w:rtl/>
        </w:rPr>
      </w:pPr>
    </w:p>
    <w:p w14:paraId="18D0CBA0" w14:textId="77777777" w:rsidR="00000000" w:rsidRDefault="00890A51">
      <w:pPr>
        <w:pStyle w:val="a0"/>
        <w:rPr>
          <w:rFonts w:hint="cs"/>
          <w:rtl/>
        </w:rPr>
      </w:pPr>
      <w:r>
        <w:rPr>
          <w:rFonts w:hint="cs"/>
          <w:rtl/>
        </w:rPr>
        <w:t>חברי הכנסת.</w:t>
      </w:r>
    </w:p>
    <w:p w14:paraId="1D206DBA" w14:textId="77777777" w:rsidR="00000000" w:rsidRDefault="00890A51">
      <w:pPr>
        <w:pStyle w:val="a0"/>
        <w:ind w:firstLine="0"/>
        <w:rPr>
          <w:rFonts w:hint="cs"/>
          <w:rtl/>
        </w:rPr>
      </w:pPr>
    </w:p>
    <w:p w14:paraId="001E3FAE" w14:textId="77777777" w:rsidR="00000000" w:rsidRDefault="00890A51">
      <w:pPr>
        <w:pStyle w:val="-"/>
        <w:rPr>
          <w:rFonts w:hint="cs"/>
          <w:rtl/>
        </w:rPr>
      </w:pPr>
      <w:bookmarkStart w:id="586" w:name="FS000001064T30_06_2004_17_08_17"/>
      <w:bookmarkStart w:id="587" w:name="FS000001064T30_06_2004_17_09_18C"/>
      <w:bookmarkEnd w:id="586"/>
      <w:bookmarkEnd w:id="587"/>
      <w:r>
        <w:rPr>
          <w:rtl/>
        </w:rPr>
        <w:t>שר התעשייה, המסחר והתעסוקה אהוד אולמרט:</w:t>
      </w:r>
    </w:p>
    <w:p w14:paraId="237DB826" w14:textId="77777777" w:rsidR="00000000" w:rsidRDefault="00890A51">
      <w:pPr>
        <w:pStyle w:val="a0"/>
        <w:rPr>
          <w:rFonts w:hint="cs"/>
          <w:rtl/>
        </w:rPr>
      </w:pPr>
    </w:p>
    <w:p w14:paraId="290E5DA7" w14:textId="77777777" w:rsidR="00000000" w:rsidRDefault="00890A51">
      <w:pPr>
        <w:pStyle w:val="a0"/>
        <w:rPr>
          <w:rFonts w:hint="cs"/>
          <w:rtl/>
        </w:rPr>
      </w:pPr>
      <w:r>
        <w:rPr>
          <w:rFonts w:hint="cs"/>
          <w:rtl/>
        </w:rPr>
        <w:t>אם חברי הכנסת בלומנטל וא</w:t>
      </w:r>
      <w:r>
        <w:rPr>
          <w:rFonts w:hint="cs"/>
          <w:rtl/>
        </w:rPr>
        <w:t>לדד רוצים להשאיר את המפעלים, אין שום בעיה. הרי אף אחד אינו מכריח אותם לעזוב, הרי אף אחד לא בא אליהם עם אקדח ואמר להם: אם לא תעזבו, מחר בבוקר אנחנו מגרשים אתכם.</w:t>
      </w:r>
    </w:p>
    <w:p w14:paraId="272B9B59" w14:textId="77777777" w:rsidR="00000000" w:rsidRDefault="00890A51">
      <w:pPr>
        <w:pStyle w:val="a0"/>
        <w:ind w:firstLine="0"/>
        <w:rPr>
          <w:rFonts w:hint="cs"/>
          <w:rtl/>
        </w:rPr>
      </w:pPr>
    </w:p>
    <w:p w14:paraId="4EF36A57" w14:textId="77777777" w:rsidR="00000000" w:rsidRDefault="00890A51">
      <w:pPr>
        <w:pStyle w:val="af0"/>
        <w:rPr>
          <w:rtl/>
        </w:rPr>
      </w:pPr>
      <w:r>
        <w:rPr>
          <w:rFonts w:hint="eastAsia"/>
          <w:rtl/>
        </w:rPr>
        <w:t>שלום</w:t>
      </w:r>
      <w:r>
        <w:rPr>
          <w:rtl/>
        </w:rPr>
        <w:t xml:space="preserve"> שמחון (העבודה-מימד):</w:t>
      </w:r>
    </w:p>
    <w:p w14:paraId="6B43709B" w14:textId="77777777" w:rsidR="00000000" w:rsidRDefault="00890A51">
      <w:pPr>
        <w:pStyle w:val="a0"/>
        <w:rPr>
          <w:rFonts w:hint="cs"/>
          <w:rtl/>
        </w:rPr>
      </w:pPr>
    </w:p>
    <w:p w14:paraId="1543E4D2" w14:textId="77777777" w:rsidR="00000000" w:rsidRDefault="00890A51">
      <w:pPr>
        <w:pStyle w:val="a0"/>
        <w:rPr>
          <w:rFonts w:hint="cs"/>
          <w:rtl/>
        </w:rPr>
      </w:pPr>
      <w:r>
        <w:rPr>
          <w:rFonts w:hint="cs"/>
          <w:rtl/>
        </w:rPr>
        <w:t>אפשר לשאול שאלה?</w:t>
      </w:r>
    </w:p>
    <w:p w14:paraId="68ADFF2A" w14:textId="77777777" w:rsidR="00000000" w:rsidRDefault="00890A51">
      <w:pPr>
        <w:pStyle w:val="a0"/>
        <w:ind w:firstLine="0"/>
        <w:rPr>
          <w:rFonts w:hint="cs"/>
          <w:rtl/>
        </w:rPr>
      </w:pPr>
    </w:p>
    <w:p w14:paraId="7622D4E8" w14:textId="77777777" w:rsidR="00000000" w:rsidRDefault="00890A51">
      <w:pPr>
        <w:pStyle w:val="-"/>
        <w:rPr>
          <w:rtl/>
        </w:rPr>
      </w:pPr>
      <w:bookmarkStart w:id="588" w:name="FS000001064T30_06_2004_17_09_00C"/>
      <w:bookmarkEnd w:id="588"/>
      <w:r>
        <w:rPr>
          <w:rtl/>
        </w:rPr>
        <w:t>שר התעשייה, המסחר והתעסוקה אהוד אולמרט:</w:t>
      </w:r>
    </w:p>
    <w:p w14:paraId="314EC2A4" w14:textId="77777777" w:rsidR="00000000" w:rsidRDefault="00890A51">
      <w:pPr>
        <w:pStyle w:val="a0"/>
        <w:rPr>
          <w:rtl/>
        </w:rPr>
      </w:pPr>
    </w:p>
    <w:p w14:paraId="358DD8E2" w14:textId="77777777" w:rsidR="00000000" w:rsidRDefault="00890A51">
      <w:pPr>
        <w:pStyle w:val="a0"/>
        <w:rPr>
          <w:rFonts w:hint="cs"/>
          <w:rtl/>
        </w:rPr>
      </w:pPr>
      <w:r>
        <w:rPr>
          <w:rFonts w:hint="cs"/>
          <w:rtl/>
        </w:rPr>
        <w:t xml:space="preserve">תיכף. זה </w:t>
      </w:r>
      <w:r>
        <w:rPr>
          <w:rFonts w:hint="cs"/>
          <w:rtl/>
        </w:rPr>
        <w:t>דבר אחד. כולם רוצים לעזוב, משום שאין להם ברירה, כי אין להם עובדים. הם סגורים. אבל יש מישהו שבשביל הפולמיקה ירצה שמישהו יתרסק, שמישהו יפסיד את פרנסתו, שמישהו יפסיד את כל השקעותיו, והוא יוכל לשבת פה ולהטיף מוסר. אנחנו לא יכולים להשתחרר מהאחריות שמוטלת עלינו,</w:t>
      </w:r>
      <w:r>
        <w:rPr>
          <w:rFonts w:hint="cs"/>
          <w:rtl/>
        </w:rPr>
        <w:t xml:space="preserve"> לתת תשובה יומיומית מעשית על הצרכים הללו.</w:t>
      </w:r>
    </w:p>
    <w:p w14:paraId="1DC61EA2" w14:textId="77777777" w:rsidR="00000000" w:rsidRDefault="00890A51">
      <w:pPr>
        <w:pStyle w:val="a0"/>
        <w:rPr>
          <w:rFonts w:hint="cs"/>
          <w:rtl/>
        </w:rPr>
      </w:pPr>
    </w:p>
    <w:p w14:paraId="54920019" w14:textId="77777777" w:rsidR="00000000" w:rsidRDefault="00890A51">
      <w:pPr>
        <w:pStyle w:val="a0"/>
        <w:rPr>
          <w:rFonts w:hint="cs"/>
          <w:rtl/>
        </w:rPr>
      </w:pPr>
      <w:r>
        <w:rPr>
          <w:rFonts w:hint="cs"/>
          <w:rtl/>
        </w:rPr>
        <w:t xml:space="preserve">מה שקשור לאזור התעשייה עצמו: אני חושב - זו דעתי, גם אמרתי אותה, אין לי שום כוונה להרוס את אזור התעשייה, אין גם שום הצדקה לעשות זאת </w:t>
      </w:r>
      <w:r>
        <w:rPr>
          <w:rtl/>
        </w:rPr>
        <w:t>–</w:t>
      </w:r>
      <w:r>
        <w:rPr>
          <w:rFonts w:hint="cs"/>
          <w:rtl/>
        </w:rPr>
        <w:t xml:space="preserve"> ביום מן הימים, אם תיווצר מציאות חדשה, ואני מאמין שהיא תיווצר מהחלטות הממשלה על ה</w:t>
      </w:r>
      <w:r>
        <w:rPr>
          <w:rFonts w:hint="cs"/>
          <w:rtl/>
        </w:rPr>
        <w:t>התנתקות, בהחלט האזור הזה יוכל לשמש אזור תעשייה למפעלים פלסטיניים שירצו לקום במקום. הם לא יצטרכו לעבור באזור שיש בו אוכלוסייה גדולה, הם לא יסכנו אותה, הם לא יצטרכו לעבור בדיקות ביטחוניות, והם יוכלו להגיע לשם, לעבוד שם, להתפרנס שם. אהלן וסהלן.  אף אחד אינו ר</w:t>
      </w:r>
      <w:r>
        <w:rPr>
          <w:rFonts w:hint="cs"/>
          <w:rtl/>
        </w:rPr>
        <w:t xml:space="preserve">וצה לפגוע בסיכויי הפיתוח הכלכלי והיכולת לתרום במשהו לשיפור איכות החיים של האוכלוסייה הפלסטינית שזקוקה לפרנסה. </w:t>
      </w:r>
    </w:p>
    <w:p w14:paraId="001A915C" w14:textId="77777777" w:rsidR="00000000" w:rsidRDefault="00890A51">
      <w:pPr>
        <w:pStyle w:val="a0"/>
        <w:ind w:firstLine="0"/>
        <w:rPr>
          <w:rFonts w:hint="cs"/>
          <w:rtl/>
        </w:rPr>
      </w:pPr>
    </w:p>
    <w:p w14:paraId="16471479" w14:textId="77777777" w:rsidR="00000000" w:rsidRDefault="00890A51">
      <w:pPr>
        <w:pStyle w:val="af0"/>
        <w:rPr>
          <w:rtl/>
        </w:rPr>
      </w:pPr>
      <w:r>
        <w:rPr>
          <w:rFonts w:hint="eastAsia"/>
          <w:rtl/>
        </w:rPr>
        <w:t>ג</w:t>
      </w:r>
      <w:r>
        <w:rPr>
          <w:rtl/>
        </w:rPr>
        <w:t>'מאל זחאלקה (בל"ד):</w:t>
      </w:r>
    </w:p>
    <w:p w14:paraId="3FE91337" w14:textId="77777777" w:rsidR="00000000" w:rsidRDefault="00890A51">
      <w:pPr>
        <w:pStyle w:val="a0"/>
        <w:rPr>
          <w:rFonts w:hint="cs"/>
          <w:rtl/>
        </w:rPr>
      </w:pPr>
    </w:p>
    <w:p w14:paraId="6B930218" w14:textId="77777777" w:rsidR="00000000" w:rsidRDefault="00890A51">
      <w:pPr>
        <w:pStyle w:val="a0"/>
        <w:rPr>
          <w:rFonts w:hint="cs"/>
          <w:rtl/>
        </w:rPr>
      </w:pPr>
      <w:r>
        <w:rPr>
          <w:rFonts w:hint="cs"/>
          <w:rtl/>
        </w:rPr>
        <w:t xml:space="preserve">זה לא נכון. ההצהרה שלך היא מלים ריקות. למה? כי אתם סוגרים את הרצועה מכל הכיוונים. איזו כלכלה תהיה שם? אין מעבר בטוח לגדה, </w:t>
      </w:r>
      <w:r>
        <w:rPr>
          <w:rFonts w:hint="cs"/>
          <w:rtl/>
        </w:rPr>
        <w:t>אין נמל, אין מעבר לישראל. אז מה?</w:t>
      </w:r>
    </w:p>
    <w:p w14:paraId="01C45253" w14:textId="77777777" w:rsidR="00000000" w:rsidRDefault="00890A51">
      <w:pPr>
        <w:pStyle w:val="a0"/>
        <w:ind w:firstLine="0"/>
        <w:rPr>
          <w:rFonts w:hint="cs"/>
          <w:rtl/>
        </w:rPr>
      </w:pPr>
    </w:p>
    <w:p w14:paraId="6396FA84" w14:textId="77777777" w:rsidR="00000000" w:rsidRDefault="00890A51">
      <w:pPr>
        <w:pStyle w:val="af1"/>
        <w:rPr>
          <w:rtl/>
        </w:rPr>
      </w:pPr>
      <w:r>
        <w:rPr>
          <w:rtl/>
        </w:rPr>
        <w:t>היו"ר</w:t>
      </w:r>
      <w:r>
        <w:rPr>
          <w:rFonts w:hint="cs"/>
          <w:rtl/>
        </w:rPr>
        <w:t xml:space="preserve"> יולי-יואל אדלשטיין</w:t>
      </w:r>
      <w:r>
        <w:rPr>
          <w:rtl/>
        </w:rPr>
        <w:t>:</w:t>
      </w:r>
    </w:p>
    <w:p w14:paraId="321574EB" w14:textId="77777777" w:rsidR="00000000" w:rsidRDefault="00890A51">
      <w:pPr>
        <w:pStyle w:val="a0"/>
        <w:ind w:firstLine="0"/>
        <w:rPr>
          <w:rFonts w:hint="cs"/>
          <w:rtl/>
        </w:rPr>
      </w:pPr>
    </w:p>
    <w:p w14:paraId="7C33397A" w14:textId="77777777" w:rsidR="00000000" w:rsidRDefault="00890A51">
      <w:pPr>
        <w:pStyle w:val="a0"/>
        <w:ind w:firstLine="0"/>
        <w:rPr>
          <w:rFonts w:hint="cs"/>
          <w:rtl/>
        </w:rPr>
      </w:pPr>
      <w:r>
        <w:rPr>
          <w:rFonts w:hint="cs"/>
          <w:rtl/>
        </w:rPr>
        <w:tab/>
        <w:t>קריאת הביניים נרשמה.</w:t>
      </w:r>
    </w:p>
    <w:p w14:paraId="543102EB" w14:textId="77777777" w:rsidR="00000000" w:rsidRDefault="00890A51">
      <w:pPr>
        <w:pStyle w:val="a0"/>
        <w:ind w:firstLine="0"/>
        <w:rPr>
          <w:rFonts w:hint="cs"/>
          <w:rtl/>
        </w:rPr>
      </w:pPr>
    </w:p>
    <w:p w14:paraId="7749C61D" w14:textId="77777777" w:rsidR="00000000" w:rsidRDefault="00890A51">
      <w:pPr>
        <w:pStyle w:val="-"/>
        <w:rPr>
          <w:rtl/>
        </w:rPr>
      </w:pPr>
      <w:bookmarkStart w:id="589" w:name="FS000001064T30_06_2004_17_14_08C"/>
      <w:bookmarkEnd w:id="589"/>
      <w:r>
        <w:rPr>
          <w:rtl/>
        </w:rPr>
        <w:t>שר התעשייה, המסחר והתעסוקה אהוד אולמרט:</w:t>
      </w:r>
    </w:p>
    <w:p w14:paraId="64423115" w14:textId="77777777" w:rsidR="00000000" w:rsidRDefault="00890A51">
      <w:pPr>
        <w:pStyle w:val="a0"/>
        <w:rPr>
          <w:rtl/>
        </w:rPr>
      </w:pPr>
    </w:p>
    <w:p w14:paraId="5A61D7DB" w14:textId="77777777" w:rsidR="00000000" w:rsidRDefault="00890A51">
      <w:pPr>
        <w:pStyle w:val="a0"/>
        <w:rPr>
          <w:rFonts w:hint="cs"/>
          <w:rtl/>
        </w:rPr>
      </w:pPr>
      <w:r>
        <w:rPr>
          <w:rFonts w:hint="cs"/>
          <w:rtl/>
        </w:rPr>
        <w:t xml:space="preserve">על הפוליטיקה אני יכול לקיים אתך ויכוח בהקשר הרלוונטי, ואתן לך גם את התשובה שאני מאמין שהיא התשובה הנכונה. מה שאני אומר לגבי העניין </w:t>
      </w:r>
      <w:r>
        <w:rPr>
          <w:rFonts w:hint="cs"/>
          <w:rtl/>
        </w:rPr>
        <w:t xml:space="preserve">הזה הוא, שהעובדה היא שהמפעלים סגורים. מישהו יכול לחלוק על זה? כבר חודשים. </w:t>
      </w:r>
    </w:p>
    <w:p w14:paraId="76A2D59B" w14:textId="77777777" w:rsidR="00000000" w:rsidRDefault="00890A51">
      <w:pPr>
        <w:pStyle w:val="a0"/>
        <w:ind w:firstLine="0"/>
        <w:rPr>
          <w:rFonts w:hint="cs"/>
          <w:rtl/>
        </w:rPr>
      </w:pPr>
    </w:p>
    <w:p w14:paraId="5FE98E79" w14:textId="77777777" w:rsidR="00000000" w:rsidRDefault="00890A51">
      <w:pPr>
        <w:pStyle w:val="af0"/>
        <w:rPr>
          <w:rtl/>
        </w:rPr>
      </w:pPr>
      <w:r>
        <w:rPr>
          <w:rFonts w:hint="eastAsia"/>
          <w:rtl/>
        </w:rPr>
        <w:t>ג</w:t>
      </w:r>
      <w:r>
        <w:rPr>
          <w:rtl/>
        </w:rPr>
        <w:t>'מאל זחאלקה (בל"ד):</w:t>
      </w:r>
    </w:p>
    <w:p w14:paraId="1E0B98D7" w14:textId="77777777" w:rsidR="00000000" w:rsidRDefault="00890A51">
      <w:pPr>
        <w:pStyle w:val="a0"/>
        <w:rPr>
          <w:rFonts w:hint="cs"/>
          <w:rtl/>
        </w:rPr>
      </w:pPr>
    </w:p>
    <w:p w14:paraId="3DF344A0" w14:textId="77777777" w:rsidR="00000000" w:rsidRDefault="00890A51">
      <w:pPr>
        <w:pStyle w:val="a0"/>
        <w:rPr>
          <w:rFonts w:hint="cs"/>
          <w:rtl/>
        </w:rPr>
      </w:pPr>
      <w:r>
        <w:rPr>
          <w:rFonts w:hint="cs"/>
          <w:rtl/>
        </w:rPr>
        <w:t>אפשר להעביר לגורמים בין-לאומיים.</w:t>
      </w:r>
    </w:p>
    <w:p w14:paraId="389C83C5" w14:textId="77777777" w:rsidR="00000000" w:rsidRDefault="00890A51">
      <w:pPr>
        <w:pStyle w:val="a0"/>
        <w:ind w:firstLine="0"/>
        <w:rPr>
          <w:rFonts w:hint="cs"/>
          <w:rtl/>
        </w:rPr>
      </w:pPr>
    </w:p>
    <w:p w14:paraId="6777E7A4" w14:textId="77777777" w:rsidR="00000000" w:rsidRDefault="00890A51">
      <w:pPr>
        <w:pStyle w:val="-"/>
        <w:rPr>
          <w:rtl/>
        </w:rPr>
      </w:pPr>
      <w:bookmarkStart w:id="590" w:name="FS000001064T30_06_2004_17_15_10C"/>
      <w:bookmarkEnd w:id="590"/>
      <w:r>
        <w:rPr>
          <w:rtl/>
        </w:rPr>
        <w:t>שר התעשייה, המסחר והתעסוקה אהוד אולמרט:</w:t>
      </w:r>
    </w:p>
    <w:p w14:paraId="7DFE7EED" w14:textId="77777777" w:rsidR="00000000" w:rsidRDefault="00890A51">
      <w:pPr>
        <w:pStyle w:val="a0"/>
        <w:rPr>
          <w:rtl/>
        </w:rPr>
      </w:pPr>
    </w:p>
    <w:p w14:paraId="27585012" w14:textId="77777777" w:rsidR="00000000" w:rsidRDefault="00890A51">
      <w:pPr>
        <w:pStyle w:val="a0"/>
        <w:rPr>
          <w:rFonts w:hint="cs"/>
          <w:rtl/>
        </w:rPr>
      </w:pPr>
      <w:r>
        <w:rPr>
          <w:rFonts w:hint="cs"/>
          <w:rtl/>
        </w:rPr>
        <w:t>יכול להיות. אבל זה ויכוח אחר. העובדה היא שהמפעלים סגורים, והם סגורים משום שאין מגיע</w:t>
      </w:r>
      <w:r>
        <w:rPr>
          <w:rFonts w:hint="cs"/>
          <w:rtl/>
        </w:rPr>
        <w:t xml:space="preserve">ים עובדים. והעובדים אינם מגיעים משום שהיו כמה ניסיונות להשחיל דרך מעבר העובדים גם מתאבדים, וכמה התאבדו במעבר ארז עצמו, וכמה גם חדרו מעבר לזה ופגעו במקומות אחרים וגרמו לפגיעות חמורות, להרג של אנשים. לכן היום המעבר הוא כל כך קשה, שהעובדים אינם מגיעים לעבודה </w:t>
      </w:r>
      <w:r>
        <w:rPr>
          <w:rFonts w:hint="cs"/>
          <w:rtl/>
        </w:rPr>
        <w:t xml:space="preserve">והמפעלים סגורים. </w:t>
      </w:r>
    </w:p>
    <w:p w14:paraId="020493B1" w14:textId="77777777" w:rsidR="00000000" w:rsidRDefault="00890A51">
      <w:pPr>
        <w:pStyle w:val="a0"/>
        <w:rPr>
          <w:rFonts w:hint="cs"/>
          <w:rtl/>
        </w:rPr>
      </w:pPr>
    </w:p>
    <w:p w14:paraId="04A295EA" w14:textId="77777777" w:rsidR="00000000" w:rsidRDefault="00890A51">
      <w:pPr>
        <w:pStyle w:val="a0"/>
        <w:rPr>
          <w:rFonts w:hint="cs"/>
          <w:rtl/>
        </w:rPr>
      </w:pPr>
      <w:r>
        <w:rPr>
          <w:rFonts w:hint="cs"/>
          <w:rtl/>
        </w:rPr>
        <w:t>אני חושב, וזו חובתי כשר התעשייה והמסחר, שצריך להציע למפעלים האלה אלטרנטיבה שתאפשר להם להתקיים. היות שהיא לא קיימת במקום הזה, במציאות הזאת, אני מציע להם את זה במקום אחר. אני לא מציע להרוס את התשתית שם, אני לא מציע להרוס את המבנים שם. ביום</w:t>
      </w:r>
      <w:r>
        <w:rPr>
          <w:rFonts w:hint="cs"/>
          <w:rtl/>
        </w:rPr>
        <w:t xml:space="preserve"> מן הימים, כשתיווצר שם מציאות אחרת, שתאפשר לעובדים להגיע לשם ללא הגבלה, זה ישמש את מי שזה יוכל לשמש. אם יש מישהו שלא רוצה לעזוב, אף אחד אינו מכריח אותו. כך שכל הטענה הזאת שיש בזה איזו זיקה לעניין של ההתנתקות, וזאת הסיבה שבגללה סוגרים או לא סוגרים, היא חסרת</w:t>
      </w:r>
      <w:r>
        <w:rPr>
          <w:rFonts w:hint="cs"/>
          <w:rtl/>
        </w:rPr>
        <w:t xml:space="preserve"> שחר. היא גם בלתי אחראית. בעלי המפעלים שהיו שומעים את הדברים האלה פשוט היו מלגלגים על חוסר הרצינות של מי שמעלה את הטענה הזאת, כשהם באים אלינו ומתחננים שנעשה משהו, כי הם מפסידים את כל כספם מפני שמפעליהם סגורים כי אין להם עובדים שם. </w:t>
      </w:r>
    </w:p>
    <w:p w14:paraId="6C5DF6B8" w14:textId="77777777" w:rsidR="00000000" w:rsidRDefault="00890A51">
      <w:pPr>
        <w:pStyle w:val="a0"/>
        <w:rPr>
          <w:rFonts w:hint="cs"/>
          <w:rtl/>
        </w:rPr>
      </w:pPr>
    </w:p>
    <w:p w14:paraId="6BCED0F7" w14:textId="77777777" w:rsidR="00000000" w:rsidRDefault="00890A51">
      <w:pPr>
        <w:pStyle w:val="a0"/>
        <w:rPr>
          <w:rFonts w:hint="cs"/>
          <w:rtl/>
        </w:rPr>
      </w:pPr>
      <w:r>
        <w:rPr>
          <w:rFonts w:hint="cs"/>
          <w:rtl/>
        </w:rPr>
        <w:t>לכן זה כל מה שקשור לעני</w:t>
      </w:r>
      <w:r>
        <w:rPr>
          <w:rFonts w:hint="cs"/>
          <w:rtl/>
        </w:rPr>
        <w:t xml:space="preserve">ין של ארז. אני חושב שנהגנו בצורה נכונה, שנתנו תשובה מיידית, רצינית ואחראית. אנחנו לא מתעסקים פה בכל מיני הכרזות ריקות. </w:t>
      </w:r>
    </w:p>
    <w:p w14:paraId="78338671" w14:textId="77777777" w:rsidR="00000000" w:rsidRDefault="00890A51">
      <w:pPr>
        <w:pStyle w:val="a0"/>
        <w:rPr>
          <w:rFonts w:hint="cs"/>
          <w:rtl/>
        </w:rPr>
      </w:pPr>
    </w:p>
    <w:p w14:paraId="6BB9A0D9" w14:textId="77777777" w:rsidR="00000000" w:rsidRDefault="00890A51">
      <w:pPr>
        <w:pStyle w:val="af0"/>
        <w:rPr>
          <w:rtl/>
        </w:rPr>
      </w:pPr>
      <w:r>
        <w:rPr>
          <w:rFonts w:hint="eastAsia"/>
          <w:rtl/>
        </w:rPr>
        <w:t>שלום</w:t>
      </w:r>
      <w:r>
        <w:rPr>
          <w:rtl/>
        </w:rPr>
        <w:t xml:space="preserve"> שמחון (העבודה-מימד):</w:t>
      </w:r>
    </w:p>
    <w:p w14:paraId="4B5C9227" w14:textId="77777777" w:rsidR="00000000" w:rsidRDefault="00890A51">
      <w:pPr>
        <w:pStyle w:val="a0"/>
        <w:rPr>
          <w:rFonts w:hint="cs"/>
          <w:rtl/>
        </w:rPr>
      </w:pPr>
    </w:p>
    <w:p w14:paraId="395FBC9B" w14:textId="77777777" w:rsidR="00000000" w:rsidRDefault="00890A51">
      <w:pPr>
        <w:pStyle w:val="a0"/>
        <w:rPr>
          <w:rFonts w:hint="cs"/>
          <w:rtl/>
        </w:rPr>
      </w:pPr>
      <w:r>
        <w:rPr>
          <w:rFonts w:hint="cs"/>
          <w:rtl/>
        </w:rPr>
        <w:t>אפשר לשאול שאלה?</w:t>
      </w:r>
    </w:p>
    <w:p w14:paraId="28D3695E" w14:textId="77777777" w:rsidR="00000000" w:rsidRDefault="00890A51">
      <w:pPr>
        <w:pStyle w:val="a0"/>
        <w:ind w:firstLine="0"/>
        <w:rPr>
          <w:rFonts w:hint="cs"/>
          <w:rtl/>
        </w:rPr>
      </w:pPr>
    </w:p>
    <w:p w14:paraId="517DF392" w14:textId="77777777" w:rsidR="00000000" w:rsidRDefault="00890A51">
      <w:pPr>
        <w:pStyle w:val="-"/>
        <w:rPr>
          <w:rtl/>
        </w:rPr>
      </w:pPr>
      <w:bookmarkStart w:id="591" w:name="FS000001064T30_06_2004_17_18_46C"/>
      <w:bookmarkEnd w:id="591"/>
      <w:r>
        <w:rPr>
          <w:rtl/>
        </w:rPr>
        <w:t>שר התעשייה, המסחר והתעסוקה אהוד אולמרט:</w:t>
      </w:r>
    </w:p>
    <w:p w14:paraId="67F5F942" w14:textId="77777777" w:rsidR="00000000" w:rsidRDefault="00890A51">
      <w:pPr>
        <w:pStyle w:val="a0"/>
        <w:rPr>
          <w:rtl/>
        </w:rPr>
      </w:pPr>
    </w:p>
    <w:p w14:paraId="62685548" w14:textId="77777777" w:rsidR="00000000" w:rsidRDefault="00890A51">
      <w:pPr>
        <w:pStyle w:val="a0"/>
        <w:rPr>
          <w:rFonts w:hint="cs"/>
          <w:rtl/>
        </w:rPr>
      </w:pPr>
      <w:r>
        <w:rPr>
          <w:rFonts w:hint="cs"/>
          <w:rtl/>
        </w:rPr>
        <w:t>בבקשה.</w:t>
      </w:r>
    </w:p>
    <w:p w14:paraId="579C921B" w14:textId="77777777" w:rsidR="00000000" w:rsidRDefault="00890A51">
      <w:pPr>
        <w:pStyle w:val="a0"/>
        <w:ind w:firstLine="0"/>
        <w:rPr>
          <w:rFonts w:hint="cs"/>
          <w:rtl/>
        </w:rPr>
      </w:pPr>
    </w:p>
    <w:p w14:paraId="2C9E05AE" w14:textId="77777777" w:rsidR="00000000" w:rsidRDefault="00890A51">
      <w:pPr>
        <w:pStyle w:val="af0"/>
        <w:rPr>
          <w:rtl/>
        </w:rPr>
      </w:pPr>
      <w:bookmarkStart w:id="592" w:name="FS000001064T30_06_2004_17_18_50C"/>
      <w:bookmarkEnd w:id="592"/>
      <w:r>
        <w:rPr>
          <w:rFonts w:hint="eastAsia"/>
          <w:rtl/>
        </w:rPr>
        <w:t>שלום</w:t>
      </w:r>
      <w:r>
        <w:rPr>
          <w:rtl/>
        </w:rPr>
        <w:t xml:space="preserve"> שמחון (העבודה-מימד):</w:t>
      </w:r>
    </w:p>
    <w:p w14:paraId="454C9EF4" w14:textId="77777777" w:rsidR="00000000" w:rsidRDefault="00890A51">
      <w:pPr>
        <w:pStyle w:val="a0"/>
        <w:rPr>
          <w:rtl/>
        </w:rPr>
      </w:pPr>
    </w:p>
    <w:p w14:paraId="277AE011" w14:textId="77777777" w:rsidR="00000000" w:rsidRDefault="00890A51">
      <w:pPr>
        <w:pStyle w:val="a0"/>
        <w:rPr>
          <w:rFonts w:hint="cs"/>
          <w:rtl/>
        </w:rPr>
      </w:pPr>
      <w:r>
        <w:rPr>
          <w:rFonts w:hint="cs"/>
          <w:rtl/>
        </w:rPr>
        <w:t>אחרי שהחלטת את</w:t>
      </w:r>
      <w:r>
        <w:rPr>
          <w:rFonts w:hint="cs"/>
          <w:rtl/>
        </w:rPr>
        <w:t xml:space="preserve"> מה שהחלטת, השאלה היא, האם יינתנו פיצויים לאותם תעשיינים שיש להם שם מפעלים שהם כל חייהם? האם מישהו מתייחס לזה? </w:t>
      </w:r>
    </w:p>
    <w:p w14:paraId="2FF2B575" w14:textId="77777777" w:rsidR="00000000" w:rsidRDefault="00890A51">
      <w:pPr>
        <w:pStyle w:val="a0"/>
        <w:ind w:firstLine="0"/>
        <w:rPr>
          <w:rFonts w:hint="cs"/>
          <w:rtl/>
        </w:rPr>
      </w:pPr>
    </w:p>
    <w:p w14:paraId="0D2815B6" w14:textId="77777777" w:rsidR="00000000" w:rsidRDefault="00890A51">
      <w:pPr>
        <w:pStyle w:val="-"/>
        <w:rPr>
          <w:rtl/>
        </w:rPr>
      </w:pPr>
      <w:bookmarkStart w:id="593" w:name="FS000001064T30_06_2004_17_19_59C"/>
      <w:bookmarkEnd w:id="593"/>
      <w:r>
        <w:rPr>
          <w:rtl/>
        </w:rPr>
        <w:t>שר התעשייה, המסחר והתעסוקה אהוד אולמרט:</w:t>
      </w:r>
    </w:p>
    <w:p w14:paraId="55D5902D" w14:textId="77777777" w:rsidR="00000000" w:rsidRDefault="00890A51">
      <w:pPr>
        <w:pStyle w:val="a0"/>
        <w:rPr>
          <w:rtl/>
        </w:rPr>
      </w:pPr>
    </w:p>
    <w:p w14:paraId="7D08FCDD" w14:textId="77777777" w:rsidR="00000000" w:rsidRDefault="00890A51">
      <w:pPr>
        <w:pStyle w:val="a0"/>
        <w:rPr>
          <w:rFonts w:hint="cs"/>
          <w:rtl/>
        </w:rPr>
      </w:pPr>
      <w:r>
        <w:rPr>
          <w:rFonts w:hint="cs"/>
          <w:rtl/>
        </w:rPr>
        <w:t>פתחנו כבר משרד. המשרד שלי פתח משרד בשטח, נפגש עם כל בעלי המפעלים, אוגר את כל האינפורמציה הרלוונטית לגב</w:t>
      </w:r>
      <w:r>
        <w:rPr>
          <w:rFonts w:hint="cs"/>
          <w:rtl/>
        </w:rPr>
        <w:t>י כל אחד מהמפעלים והמצוקות שלו. הוקם צוות על-ידי ועל-ידי שר האוצר, בראשות מנכ"ל משרד התמ"ת והממונה על התקציבים, כדי לדון בדרכי הפיצוי והסיוע למפעלים שיועתקו. זה חלק מהדיונים של ועדה שבראשה עומד מנכ"ל משרד המשפטים, וזה יטופל. זה מטופל בצורה הטובה ביותר.</w:t>
      </w:r>
    </w:p>
    <w:p w14:paraId="5CD9A76A" w14:textId="77777777" w:rsidR="00000000" w:rsidRDefault="00890A51">
      <w:pPr>
        <w:pStyle w:val="a0"/>
        <w:rPr>
          <w:rFonts w:hint="cs"/>
          <w:rtl/>
        </w:rPr>
      </w:pPr>
    </w:p>
    <w:p w14:paraId="24F87489" w14:textId="77777777" w:rsidR="00000000" w:rsidRDefault="00890A51">
      <w:pPr>
        <w:pStyle w:val="a0"/>
        <w:rPr>
          <w:rFonts w:hint="cs"/>
          <w:rtl/>
        </w:rPr>
      </w:pPr>
      <w:r>
        <w:rPr>
          <w:rFonts w:hint="cs"/>
          <w:rtl/>
        </w:rPr>
        <w:t>מש</w:t>
      </w:r>
      <w:r>
        <w:rPr>
          <w:rFonts w:hint="cs"/>
          <w:rtl/>
        </w:rPr>
        <w:t>פט אחרון אני רוצה לומר, אדוני היושב-ראש, לידידי חבר הכנסת פרופסור אריה אלדד. אומר לך רק זאת: נלחמתי ונילחם על שלמות ירושלים לא בדיבורים כמוך, אלא במעשים. בניתי את גבולותיה של ירושלים השלמה ודאגתי להם לא בדיבורים מדוכן הכנסת אלא במעשים בשטח, גם כשזה היה כרו</w:t>
      </w:r>
      <w:r>
        <w:rPr>
          <w:rFonts w:hint="cs"/>
          <w:rtl/>
        </w:rPr>
        <w:t>ך במלחמה נגד ממשלות ישראל ונגד ממשלות זרות, כי אני מאמין בכך בכל לבי. לא תצליח להפוך אותי למחלק ירושלים. מעשי מעידים על ההיפך מזה. עם זאת, אין גורם בעולם שישכנע אותי ששכונת כפר-עקב, הסמוכה לרמאללה, או לעניין זה שכונת א-ראם, או עוד כמה שכונות בשוליה המזרחיי</w:t>
      </w:r>
      <w:r>
        <w:rPr>
          <w:rFonts w:hint="cs"/>
          <w:rtl/>
        </w:rPr>
        <w:t xml:space="preserve">ם או הצפוניים של ירושלים, שהן לא חלק ממרקם החיים העירוני, הן חלק מירושלים. העובדה שהן בנסיבות מקריות נכנסו לתוך תיאור קו הגבול שנקבע - - - </w:t>
      </w:r>
    </w:p>
    <w:p w14:paraId="6A9B7C3E" w14:textId="77777777" w:rsidR="00000000" w:rsidRDefault="00890A51">
      <w:pPr>
        <w:pStyle w:val="a0"/>
        <w:ind w:firstLine="0"/>
        <w:rPr>
          <w:rFonts w:hint="cs"/>
          <w:rtl/>
        </w:rPr>
      </w:pPr>
    </w:p>
    <w:p w14:paraId="69FA3382" w14:textId="77777777" w:rsidR="00000000" w:rsidRDefault="00890A51">
      <w:pPr>
        <w:pStyle w:val="af0"/>
        <w:rPr>
          <w:rtl/>
        </w:rPr>
      </w:pPr>
      <w:r>
        <w:rPr>
          <w:rFonts w:hint="eastAsia"/>
          <w:rtl/>
        </w:rPr>
        <w:t>אריה</w:t>
      </w:r>
      <w:r>
        <w:rPr>
          <w:rtl/>
        </w:rPr>
        <w:t xml:space="preserve"> אלדד (האיחוד הלאומי - ישראל ביתנו):</w:t>
      </w:r>
    </w:p>
    <w:p w14:paraId="3E96EC07" w14:textId="77777777" w:rsidR="00000000" w:rsidRDefault="00890A51">
      <w:pPr>
        <w:pStyle w:val="a0"/>
        <w:rPr>
          <w:rFonts w:hint="cs"/>
          <w:rtl/>
        </w:rPr>
      </w:pPr>
    </w:p>
    <w:p w14:paraId="3EE98E4D" w14:textId="77777777" w:rsidR="00000000" w:rsidRDefault="00890A51">
      <w:pPr>
        <w:pStyle w:val="a0"/>
        <w:rPr>
          <w:rFonts w:hint="cs"/>
          <w:rtl/>
        </w:rPr>
      </w:pPr>
      <w:r>
        <w:rPr>
          <w:rFonts w:hint="cs"/>
          <w:rtl/>
        </w:rPr>
        <w:t>הכנסת הצביעה על זה. זה חוק.</w:t>
      </w:r>
    </w:p>
    <w:p w14:paraId="2104FDEF" w14:textId="77777777" w:rsidR="00000000" w:rsidRDefault="00890A51">
      <w:pPr>
        <w:pStyle w:val="a0"/>
        <w:ind w:firstLine="0"/>
        <w:rPr>
          <w:rFonts w:hint="cs"/>
          <w:rtl/>
        </w:rPr>
      </w:pPr>
    </w:p>
    <w:p w14:paraId="578E8B1F" w14:textId="77777777" w:rsidR="00000000" w:rsidRDefault="00890A51">
      <w:pPr>
        <w:pStyle w:val="-"/>
        <w:rPr>
          <w:rtl/>
        </w:rPr>
      </w:pPr>
      <w:bookmarkStart w:id="594" w:name="FS000001064T30_06_2004_17_23_16C"/>
      <w:bookmarkEnd w:id="594"/>
      <w:r>
        <w:rPr>
          <w:rtl/>
        </w:rPr>
        <w:t>שר התעשייה, המסחר והתעסוקה אהוד אולמרט:</w:t>
      </w:r>
    </w:p>
    <w:p w14:paraId="127C012D" w14:textId="77777777" w:rsidR="00000000" w:rsidRDefault="00890A51">
      <w:pPr>
        <w:pStyle w:val="a0"/>
        <w:rPr>
          <w:rtl/>
        </w:rPr>
      </w:pPr>
    </w:p>
    <w:p w14:paraId="3A45D7D1" w14:textId="77777777" w:rsidR="00000000" w:rsidRDefault="00890A51">
      <w:pPr>
        <w:pStyle w:val="a0"/>
        <w:rPr>
          <w:rFonts w:hint="cs"/>
          <w:rtl/>
        </w:rPr>
      </w:pPr>
      <w:r>
        <w:rPr>
          <w:rFonts w:hint="cs"/>
          <w:rtl/>
        </w:rPr>
        <w:t>בסד</w:t>
      </w:r>
      <w:r>
        <w:rPr>
          <w:rFonts w:hint="cs"/>
          <w:rtl/>
        </w:rPr>
        <w:t xml:space="preserve">ר. גם אם זה לא יהיה חלק מירושלים זה לא חלוקת ירושלים, בעיני, ואני לא מתרגש מהטפות המוסר. אתה צריך את זה בשביל להלהיב את עצמך, זה בסדר - -   </w:t>
      </w:r>
    </w:p>
    <w:p w14:paraId="247536CF" w14:textId="77777777" w:rsidR="00000000" w:rsidRDefault="00890A51">
      <w:pPr>
        <w:pStyle w:val="a0"/>
        <w:ind w:firstLine="0"/>
        <w:rPr>
          <w:rFonts w:hint="cs"/>
          <w:rtl/>
        </w:rPr>
      </w:pPr>
    </w:p>
    <w:p w14:paraId="3FC45A6C" w14:textId="77777777" w:rsidR="00000000" w:rsidRDefault="00890A51">
      <w:pPr>
        <w:pStyle w:val="af0"/>
        <w:rPr>
          <w:rtl/>
        </w:rPr>
      </w:pPr>
      <w:r>
        <w:rPr>
          <w:rFonts w:hint="eastAsia"/>
          <w:rtl/>
        </w:rPr>
        <w:t>אריה</w:t>
      </w:r>
      <w:r>
        <w:rPr>
          <w:rtl/>
        </w:rPr>
        <w:t xml:space="preserve"> אלדד (האיחוד הלאומי - ישראל ביתנו):</w:t>
      </w:r>
    </w:p>
    <w:p w14:paraId="6ACDB60D" w14:textId="77777777" w:rsidR="00000000" w:rsidRDefault="00890A51">
      <w:pPr>
        <w:pStyle w:val="a0"/>
        <w:rPr>
          <w:rFonts w:hint="cs"/>
          <w:rtl/>
        </w:rPr>
      </w:pPr>
    </w:p>
    <w:p w14:paraId="70CE023D" w14:textId="77777777" w:rsidR="00000000" w:rsidRDefault="00890A51">
      <w:pPr>
        <w:pStyle w:val="a0"/>
        <w:rPr>
          <w:rFonts w:hint="cs"/>
          <w:rtl/>
        </w:rPr>
      </w:pPr>
      <w:r>
        <w:rPr>
          <w:rFonts w:hint="cs"/>
          <w:rtl/>
        </w:rPr>
        <w:t xml:space="preserve">- - - </w:t>
      </w:r>
    </w:p>
    <w:p w14:paraId="2A38BF32" w14:textId="77777777" w:rsidR="00000000" w:rsidRDefault="00890A51">
      <w:pPr>
        <w:pStyle w:val="a0"/>
        <w:ind w:firstLine="0"/>
        <w:rPr>
          <w:rFonts w:hint="cs"/>
          <w:rtl/>
        </w:rPr>
      </w:pPr>
    </w:p>
    <w:p w14:paraId="5E0B9D54" w14:textId="77777777" w:rsidR="00000000" w:rsidRDefault="00890A51">
      <w:pPr>
        <w:pStyle w:val="-"/>
        <w:rPr>
          <w:rtl/>
        </w:rPr>
      </w:pPr>
      <w:bookmarkStart w:id="595" w:name="FS000001064T30_06_2004_17_23_53C"/>
      <w:bookmarkEnd w:id="595"/>
      <w:r>
        <w:rPr>
          <w:rtl/>
        </w:rPr>
        <w:t>שר התעשייה, המסחר והתעסוקה אהוד אולמרט:</w:t>
      </w:r>
    </w:p>
    <w:p w14:paraId="7E9F9A3F" w14:textId="77777777" w:rsidR="00000000" w:rsidRDefault="00890A51">
      <w:pPr>
        <w:pStyle w:val="a0"/>
        <w:rPr>
          <w:rtl/>
        </w:rPr>
      </w:pPr>
    </w:p>
    <w:p w14:paraId="4BED50F5" w14:textId="77777777" w:rsidR="00000000" w:rsidRDefault="00890A51">
      <w:pPr>
        <w:pStyle w:val="a0"/>
        <w:rPr>
          <w:rFonts w:hint="cs"/>
          <w:rtl/>
        </w:rPr>
      </w:pPr>
      <w:r>
        <w:rPr>
          <w:rFonts w:hint="cs"/>
          <w:rtl/>
        </w:rPr>
        <w:t xml:space="preserve">- - אבל לא אתה בנית את </w:t>
      </w:r>
      <w:r>
        <w:rPr>
          <w:rFonts w:hint="cs"/>
          <w:rtl/>
        </w:rPr>
        <w:t>הר-חומה ולא אתה בנית את ראס-אל-עמוד. אני בניתי אותם. אני בניתי את ירושלים השלמה יותר מכל הדברנים כמוך. עד כאן, אדוני היושב-ראש.</w:t>
      </w:r>
    </w:p>
    <w:p w14:paraId="6A479A66" w14:textId="77777777" w:rsidR="00000000" w:rsidRDefault="00890A51">
      <w:pPr>
        <w:pStyle w:val="a0"/>
        <w:ind w:firstLine="0"/>
        <w:rPr>
          <w:rFonts w:hint="cs"/>
          <w:rtl/>
        </w:rPr>
      </w:pPr>
    </w:p>
    <w:p w14:paraId="57FB1B43" w14:textId="77777777" w:rsidR="00000000" w:rsidRDefault="00890A51">
      <w:pPr>
        <w:pStyle w:val="af1"/>
        <w:rPr>
          <w:rtl/>
        </w:rPr>
      </w:pPr>
      <w:r>
        <w:rPr>
          <w:rtl/>
        </w:rPr>
        <w:t>היו"ר</w:t>
      </w:r>
      <w:r>
        <w:rPr>
          <w:rFonts w:hint="cs"/>
          <w:rtl/>
        </w:rPr>
        <w:t xml:space="preserve"> יולי-יואל אדלשטיין</w:t>
      </w:r>
      <w:r>
        <w:rPr>
          <w:rtl/>
        </w:rPr>
        <w:t>:</w:t>
      </w:r>
    </w:p>
    <w:p w14:paraId="5751BBDF" w14:textId="77777777" w:rsidR="00000000" w:rsidRDefault="00890A51">
      <w:pPr>
        <w:pStyle w:val="a0"/>
        <w:ind w:firstLine="0"/>
        <w:rPr>
          <w:rFonts w:hint="cs"/>
          <w:rtl/>
        </w:rPr>
      </w:pPr>
    </w:p>
    <w:p w14:paraId="75A12E61" w14:textId="77777777" w:rsidR="00000000" w:rsidRDefault="00890A51">
      <w:pPr>
        <w:pStyle w:val="a0"/>
        <w:ind w:firstLine="0"/>
        <w:rPr>
          <w:rFonts w:hint="cs"/>
          <w:rtl/>
        </w:rPr>
      </w:pPr>
      <w:r>
        <w:rPr>
          <w:rFonts w:hint="cs"/>
          <w:rtl/>
        </w:rPr>
        <w:tab/>
        <w:t>מה השר מציע לעשות עם ההצעות לסדר-היום?</w:t>
      </w:r>
    </w:p>
    <w:p w14:paraId="437D2D4F" w14:textId="77777777" w:rsidR="00000000" w:rsidRDefault="00890A51">
      <w:pPr>
        <w:pStyle w:val="a0"/>
        <w:ind w:firstLine="0"/>
        <w:rPr>
          <w:rFonts w:hint="cs"/>
          <w:rtl/>
        </w:rPr>
      </w:pPr>
    </w:p>
    <w:p w14:paraId="34400318" w14:textId="77777777" w:rsidR="00000000" w:rsidRDefault="00890A51">
      <w:pPr>
        <w:pStyle w:val="-"/>
        <w:rPr>
          <w:rtl/>
        </w:rPr>
      </w:pPr>
      <w:bookmarkStart w:id="596" w:name="FS000001064T30_06_2004_17_24_53C"/>
      <w:bookmarkEnd w:id="596"/>
      <w:r>
        <w:rPr>
          <w:rtl/>
        </w:rPr>
        <w:t>שר התעשייה, המסחר והתעסוקה אהוד אולמרט:</w:t>
      </w:r>
    </w:p>
    <w:p w14:paraId="16C38FEE" w14:textId="77777777" w:rsidR="00000000" w:rsidRDefault="00890A51">
      <w:pPr>
        <w:pStyle w:val="a0"/>
        <w:rPr>
          <w:rtl/>
        </w:rPr>
      </w:pPr>
    </w:p>
    <w:p w14:paraId="677559A0" w14:textId="77777777" w:rsidR="00000000" w:rsidRDefault="00890A51">
      <w:pPr>
        <w:pStyle w:val="a0"/>
        <w:rPr>
          <w:rFonts w:hint="cs"/>
          <w:rtl/>
        </w:rPr>
      </w:pPr>
      <w:r>
        <w:rPr>
          <w:rFonts w:hint="cs"/>
          <w:rtl/>
        </w:rPr>
        <w:t xml:space="preserve">מה שהכנסת רוצה. </w:t>
      </w:r>
    </w:p>
    <w:p w14:paraId="1BFC49DC" w14:textId="77777777" w:rsidR="00000000" w:rsidRDefault="00890A51">
      <w:pPr>
        <w:pStyle w:val="a0"/>
        <w:ind w:firstLine="0"/>
        <w:rPr>
          <w:rFonts w:hint="cs"/>
          <w:rtl/>
        </w:rPr>
      </w:pPr>
    </w:p>
    <w:p w14:paraId="38AA44A1" w14:textId="77777777" w:rsidR="00000000" w:rsidRDefault="00890A51">
      <w:pPr>
        <w:pStyle w:val="af1"/>
        <w:rPr>
          <w:rtl/>
        </w:rPr>
      </w:pPr>
      <w:r>
        <w:rPr>
          <w:rtl/>
        </w:rPr>
        <w:t>היו"ר</w:t>
      </w:r>
      <w:r>
        <w:rPr>
          <w:rFonts w:hint="cs"/>
          <w:rtl/>
        </w:rPr>
        <w:t xml:space="preserve"> יולי-יואל אדלשטיין</w:t>
      </w:r>
      <w:r>
        <w:rPr>
          <w:rtl/>
        </w:rPr>
        <w:t>:</w:t>
      </w:r>
    </w:p>
    <w:p w14:paraId="7717A7CE" w14:textId="77777777" w:rsidR="00000000" w:rsidRDefault="00890A51">
      <w:pPr>
        <w:pStyle w:val="a0"/>
        <w:ind w:firstLine="0"/>
        <w:rPr>
          <w:rFonts w:hint="cs"/>
          <w:rtl/>
        </w:rPr>
      </w:pPr>
    </w:p>
    <w:p w14:paraId="618D8970" w14:textId="77777777" w:rsidR="00000000" w:rsidRDefault="00890A51">
      <w:pPr>
        <w:pStyle w:val="a0"/>
        <w:ind w:firstLine="0"/>
        <w:rPr>
          <w:rFonts w:hint="cs"/>
          <w:rtl/>
        </w:rPr>
      </w:pPr>
      <w:r>
        <w:rPr>
          <w:rFonts w:hint="cs"/>
          <w:rtl/>
        </w:rPr>
        <w:tab/>
        <w:t>הצלחת להפתיע גם אותי. אם כן, אני מבין שהכנסת רוצה, בינתיים מבחינת המציעים, דיון במליאה. נשמע הצעות אחרות. ראשון המציעים חבר הכנסת צבי הנדל.</w:t>
      </w:r>
    </w:p>
    <w:p w14:paraId="0DDE746B" w14:textId="77777777" w:rsidR="00000000" w:rsidRDefault="00890A51">
      <w:pPr>
        <w:pStyle w:val="a0"/>
        <w:ind w:firstLine="0"/>
        <w:rPr>
          <w:rFonts w:hint="cs"/>
          <w:rtl/>
        </w:rPr>
      </w:pPr>
    </w:p>
    <w:p w14:paraId="2A24E179" w14:textId="77777777" w:rsidR="00000000" w:rsidRDefault="00890A51">
      <w:pPr>
        <w:pStyle w:val="a"/>
        <w:rPr>
          <w:rtl/>
        </w:rPr>
      </w:pPr>
      <w:bookmarkStart w:id="597" w:name="FS000000412T30_06_2004_17_25_37"/>
      <w:bookmarkStart w:id="598" w:name="_Toc77593485"/>
      <w:bookmarkEnd w:id="597"/>
      <w:r>
        <w:rPr>
          <w:rFonts w:hint="eastAsia"/>
          <w:rtl/>
        </w:rPr>
        <w:t>צבי</w:t>
      </w:r>
      <w:r>
        <w:rPr>
          <w:rtl/>
        </w:rPr>
        <w:t xml:space="preserve"> הנדל (האיחוד הלאומי - ישראל ביתנו):</w:t>
      </w:r>
      <w:bookmarkEnd w:id="598"/>
    </w:p>
    <w:p w14:paraId="63EAA610" w14:textId="77777777" w:rsidR="00000000" w:rsidRDefault="00890A51">
      <w:pPr>
        <w:pStyle w:val="a0"/>
        <w:rPr>
          <w:rFonts w:hint="cs"/>
          <w:rtl/>
        </w:rPr>
      </w:pPr>
    </w:p>
    <w:p w14:paraId="3BF19C1D" w14:textId="77777777" w:rsidR="00000000" w:rsidRDefault="00890A51">
      <w:pPr>
        <w:pStyle w:val="a0"/>
        <w:rPr>
          <w:rFonts w:hint="cs"/>
          <w:rtl/>
        </w:rPr>
      </w:pPr>
      <w:r>
        <w:rPr>
          <w:rFonts w:hint="cs"/>
          <w:rtl/>
        </w:rPr>
        <w:t xml:space="preserve">מכובדי היושב בראש, חברי חברי הכנסת, כבוד השר, </w:t>
      </w:r>
      <w:r>
        <w:rPr>
          <w:rFonts w:hint="cs"/>
          <w:rtl/>
        </w:rPr>
        <w:t xml:space="preserve">הדברים ששמעתי מהשר תמוהים מאוד. כי מה שקורה שם זה שאין מצב ביטחוני נורמלי, ובאין מצב ביטחוני נורמלי, כי אין הנחיה לצה"ל לחסל את הטרור, אין שם פועלים. ואתה אמרת, שמאחר שאין פועלים, המפעלים מתמוטטים ורוצים לעזוב. </w:t>
      </w:r>
    </w:p>
    <w:p w14:paraId="3EFED861" w14:textId="77777777" w:rsidR="00000000" w:rsidRDefault="00890A51">
      <w:pPr>
        <w:pStyle w:val="a0"/>
        <w:rPr>
          <w:rFonts w:hint="cs"/>
          <w:rtl/>
        </w:rPr>
      </w:pPr>
    </w:p>
    <w:p w14:paraId="51BFE4E4" w14:textId="77777777" w:rsidR="00000000" w:rsidRDefault="00890A51">
      <w:pPr>
        <w:pStyle w:val="a0"/>
        <w:rPr>
          <w:rFonts w:hint="cs"/>
          <w:rtl/>
        </w:rPr>
      </w:pPr>
      <w:r>
        <w:rPr>
          <w:rFonts w:hint="cs"/>
          <w:rtl/>
        </w:rPr>
        <w:t>אתה הרי ממלא-מקום ראש הממשלה. אתה לא נותן ב</w:t>
      </w:r>
      <w:r>
        <w:rPr>
          <w:rFonts w:hint="cs"/>
          <w:rtl/>
        </w:rPr>
        <w:t xml:space="preserve">מקום הזה ביטחון מינימלי. יהודים נרצחים במקום. במקום לטפל בביטחון אתה רוחץ בניקיון כפיים ואתה אומר: מאחר שיש בעיה, בואו נברח משם. לא שמעתי שהציעו למשל בקריית-שמונה לפרק מפעלים כי היו במצוקה כלכלית בגלל ה"קטיושות". ממשלה נורמלית מטפלת בבעיה. </w:t>
      </w:r>
    </w:p>
    <w:p w14:paraId="49BCEEFF" w14:textId="77777777" w:rsidR="00000000" w:rsidRDefault="00890A51">
      <w:pPr>
        <w:pStyle w:val="a0"/>
        <w:rPr>
          <w:rFonts w:hint="cs"/>
          <w:rtl/>
        </w:rPr>
      </w:pPr>
    </w:p>
    <w:p w14:paraId="70298340" w14:textId="77777777" w:rsidR="00000000" w:rsidRDefault="00890A51">
      <w:pPr>
        <w:pStyle w:val="a0"/>
        <w:rPr>
          <w:rFonts w:hint="cs"/>
          <w:rtl/>
        </w:rPr>
      </w:pPr>
      <w:r>
        <w:rPr>
          <w:rFonts w:hint="cs"/>
          <w:rtl/>
        </w:rPr>
        <w:t xml:space="preserve">אבל אתה כנראה </w:t>
      </w:r>
      <w:r>
        <w:rPr>
          <w:rFonts w:hint="cs"/>
          <w:rtl/>
        </w:rPr>
        <w:t xml:space="preserve">מאוד רצית </w:t>
      </w:r>
      <w:r>
        <w:rPr>
          <w:rtl/>
        </w:rPr>
        <w:t>–</w:t>
      </w:r>
      <w:r>
        <w:rPr>
          <w:rFonts w:hint="cs"/>
          <w:rtl/>
        </w:rPr>
        <w:t xml:space="preserve"> אתה לא מדבר על זה, אבל אתה מבין שזה עוזר בתודעה הלאומית, שהנה יש אנשים שמוכנים להתפנות מרצון תמורת פיצויים, וזה מאוד-מאוד מתאים לך. באחד מהראיונות ברדיו גם נתת להבין שהנה כבר התחיל תהליך כזה, תהיה התנתקות מחבל-עזה והמפעלים כבר מוכנים לקחת פיצוי</w:t>
      </w:r>
      <w:r>
        <w:rPr>
          <w:rFonts w:hint="cs"/>
          <w:rtl/>
        </w:rPr>
        <w:t xml:space="preserve">ים. </w:t>
      </w:r>
    </w:p>
    <w:p w14:paraId="039D2D8F" w14:textId="77777777" w:rsidR="00000000" w:rsidRDefault="00890A51">
      <w:pPr>
        <w:pStyle w:val="a0"/>
        <w:rPr>
          <w:rFonts w:hint="cs"/>
          <w:rtl/>
        </w:rPr>
      </w:pPr>
    </w:p>
    <w:p w14:paraId="3FE96B71" w14:textId="77777777" w:rsidR="00000000" w:rsidRDefault="00890A51">
      <w:pPr>
        <w:pStyle w:val="a0"/>
        <w:rPr>
          <w:rFonts w:hint="cs"/>
          <w:rtl/>
        </w:rPr>
      </w:pPr>
      <w:r>
        <w:rPr>
          <w:rFonts w:hint="cs"/>
          <w:rtl/>
        </w:rPr>
        <w:t xml:space="preserve">העם אינו מטומטם, הכנסת אינה מטומטמת. לכן הסברים מהסוג הזה מאוד-מאוד לא משכנעים. </w:t>
      </w:r>
    </w:p>
    <w:p w14:paraId="78CB9322" w14:textId="77777777" w:rsidR="00000000" w:rsidRDefault="00890A51">
      <w:pPr>
        <w:pStyle w:val="af1"/>
        <w:rPr>
          <w:rtl/>
        </w:rPr>
      </w:pPr>
    </w:p>
    <w:p w14:paraId="34D86B53" w14:textId="77777777" w:rsidR="00000000" w:rsidRDefault="00890A51">
      <w:pPr>
        <w:pStyle w:val="af1"/>
        <w:rPr>
          <w:rtl/>
        </w:rPr>
      </w:pPr>
      <w:r>
        <w:rPr>
          <w:rtl/>
        </w:rPr>
        <w:t>היו"ר</w:t>
      </w:r>
      <w:r>
        <w:rPr>
          <w:rFonts w:hint="cs"/>
          <w:rtl/>
        </w:rPr>
        <w:t xml:space="preserve"> יולי-יואל אדלשטיין</w:t>
      </w:r>
      <w:r>
        <w:rPr>
          <w:rtl/>
        </w:rPr>
        <w:t>:</w:t>
      </w:r>
    </w:p>
    <w:p w14:paraId="6D9A1F40" w14:textId="77777777" w:rsidR="00000000" w:rsidRDefault="00890A51">
      <w:pPr>
        <w:pStyle w:val="a0"/>
        <w:ind w:firstLine="0"/>
        <w:rPr>
          <w:rFonts w:hint="cs"/>
          <w:rtl/>
        </w:rPr>
      </w:pPr>
    </w:p>
    <w:p w14:paraId="4CADBAC2" w14:textId="77777777" w:rsidR="00000000" w:rsidRDefault="00890A51">
      <w:pPr>
        <w:pStyle w:val="a0"/>
        <w:ind w:firstLine="0"/>
        <w:rPr>
          <w:rFonts w:hint="cs"/>
          <w:rtl/>
        </w:rPr>
      </w:pPr>
      <w:r>
        <w:rPr>
          <w:rFonts w:hint="cs"/>
          <w:rtl/>
        </w:rPr>
        <w:tab/>
        <w:t>תודה רבה לחבר הכנסת הנדל. חבר הכנסת דהאמשה, הצעה אחרת.</w:t>
      </w:r>
    </w:p>
    <w:p w14:paraId="3FE27C85" w14:textId="77777777" w:rsidR="00000000" w:rsidRDefault="00890A51">
      <w:pPr>
        <w:pStyle w:val="a0"/>
        <w:ind w:firstLine="0"/>
        <w:rPr>
          <w:rFonts w:hint="cs"/>
          <w:rtl/>
        </w:rPr>
      </w:pPr>
    </w:p>
    <w:p w14:paraId="6ECFBE33" w14:textId="77777777" w:rsidR="00000000" w:rsidRDefault="00890A51">
      <w:pPr>
        <w:pStyle w:val="a"/>
        <w:rPr>
          <w:rtl/>
        </w:rPr>
      </w:pPr>
      <w:bookmarkStart w:id="599" w:name="FS000000550T30_06_2004_17_30_54"/>
      <w:bookmarkStart w:id="600" w:name="_Toc77593486"/>
      <w:bookmarkEnd w:id="599"/>
      <w:r>
        <w:rPr>
          <w:rFonts w:hint="eastAsia"/>
          <w:rtl/>
        </w:rPr>
        <w:t>עבד</w:t>
      </w:r>
      <w:r>
        <w:rPr>
          <w:rtl/>
        </w:rPr>
        <w:t>-אלמאלכ דהאמשה (רע"ם):</w:t>
      </w:r>
      <w:bookmarkEnd w:id="600"/>
    </w:p>
    <w:p w14:paraId="32C09A19" w14:textId="77777777" w:rsidR="00000000" w:rsidRDefault="00890A51">
      <w:pPr>
        <w:pStyle w:val="a0"/>
        <w:rPr>
          <w:rFonts w:hint="cs"/>
          <w:rtl/>
        </w:rPr>
      </w:pPr>
    </w:p>
    <w:p w14:paraId="21E47665" w14:textId="77777777" w:rsidR="00000000" w:rsidRDefault="00890A51">
      <w:pPr>
        <w:pStyle w:val="a0"/>
        <w:rPr>
          <w:rFonts w:hint="cs"/>
          <w:rtl/>
        </w:rPr>
      </w:pPr>
      <w:r>
        <w:rPr>
          <w:rFonts w:hint="cs"/>
          <w:rtl/>
        </w:rPr>
        <w:t xml:space="preserve">כבוד היושב-ראש, כנסת נכבדה, נפלאות דרכיה של הממשלה הזאת. </w:t>
      </w:r>
      <w:r>
        <w:rPr>
          <w:rFonts w:hint="cs"/>
          <w:rtl/>
        </w:rPr>
        <w:t>גם כאשר היא תופסת לפעמים רגע של שפיות ורוצה באמת לשים קץ או להפחית את שפיכות הדמים ולצאת מעזה, היא עושה זאת בדרך הכי גרועה והכי משוגעת שאפשר לתאר. יש חלקת אדמה, חלקת ריאה ירוקה, שקוראים לה ארז, ושם יש עבודה ויש מפעלים ויש דו-קיום ויש שיתוף פעולה, ודווקא כד</w:t>
      </w:r>
      <w:r>
        <w:rPr>
          <w:rFonts w:hint="cs"/>
          <w:rtl/>
        </w:rPr>
        <w:t xml:space="preserve">י להכביד על העזתים עוד יותר, על כמה האלפים שעובדים שם </w:t>
      </w:r>
      <w:r>
        <w:rPr>
          <w:rtl/>
        </w:rPr>
        <w:t>–</w:t>
      </w:r>
      <w:r>
        <w:rPr>
          <w:rFonts w:hint="cs"/>
          <w:rtl/>
        </w:rPr>
        <w:t xml:space="preserve"> אף שכל הרווחים הולכים לישראל, כמובן, ולמשרד התעשייה, שכבוד השר מנהל אותו </w:t>
      </w:r>
      <w:r>
        <w:rPr>
          <w:rtl/>
        </w:rPr>
        <w:t>–</w:t>
      </w:r>
      <w:r>
        <w:rPr>
          <w:rFonts w:hint="cs"/>
          <w:rtl/>
        </w:rPr>
        <w:t xml:space="preserve"> גם את זה הוא רוצה לסגור. </w:t>
      </w:r>
    </w:p>
    <w:p w14:paraId="549EB4D7" w14:textId="77777777" w:rsidR="00000000" w:rsidRDefault="00890A51">
      <w:pPr>
        <w:pStyle w:val="a0"/>
        <w:rPr>
          <w:rFonts w:hint="cs"/>
          <w:rtl/>
        </w:rPr>
      </w:pPr>
    </w:p>
    <w:p w14:paraId="678C8620" w14:textId="77777777" w:rsidR="00000000" w:rsidRDefault="00890A51">
      <w:pPr>
        <w:pStyle w:val="a0"/>
        <w:rPr>
          <w:rFonts w:hint="cs"/>
          <w:rtl/>
        </w:rPr>
      </w:pPr>
      <w:r>
        <w:rPr>
          <w:rFonts w:hint="cs"/>
          <w:rtl/>
        </w:rPr>
        <w:t>אני חושב שהלחץ הזה יביא רק תוצאה הפוכה. בסוף עזה תזכה לחירות ולחופש ולעצמאות ולריבונות, בלי שום דב</w:t>
      </w:r>
      <w:r>
        <w:rPr>
          <w:rFonts w:hint="cs"/>
          <w:rtl/>
        </w:rPr>
        <w:t xml:space="preserve">ר חסר. זאת התוצאה וזה מה שצריך להיות. השאלה היא מתי ישכילו להבין שמגיעות גם לעם הזה החירות שלו והזכויות שלו. תודה. </w:t>
      </w:r>
    </w:p>
    <w:p w14:paraId="15027AA8" w14:textId="77777777" w:rsidR="00000000" w:rsidRDefault="00890A51">
      <w:pPr>
        <w:pStyle w:val="a0"/>
        <w:rPr>
          <w:rFonts w:hint="cs"/>
          <w:rtl/>
        </w:rPr>
      </w:pPr>
    </w:p>
    <w:p w14:paraId="1B282A44" w14:textId="77777777" w:rsidR="00000000" w:rsidRDefault="00890A51">
      <w:pPr>
        <w:pStyle w:val="af1"/>
        <w:rPr>
          <w:rFonts w:hint="cs"/>
          <w:rtl/>
        </w:rPr>
      </w:pPr>
      <w:r>
        <w:rPr>
          <w:rtl/>
        </w:rPr>
        <w:t>היו"ר</w:t>
      </w:r>
      <w:r>
        <w:rPr>
          <w:rFonts w:hint="cs"/>
          <w:rtl/>
        </w:rPr>
        <w:t xml:space="preserve"> יולי-יואל אדלשטיין:</w:t>
      </w:r>
    </w:p>
    <w:p w14:paraId="6EEA451F" w14:textId="77777777" w:rsidR="00000000" w:rsidRDefault="00890A51">
      <w:pPr>
        <w:pStyle w:val="a0"/>
        <w:rPr>
          <w:rFonts w:hint="cs"/>
          <w:u w:val="single"/>
          <w:rtl/>
        </w:rPr>
      </w:pPr>
    </w:p>
    <w:p w14:paraId="2C6AAEF9" w14:textId="77777777" w:rsidR="00000000" w:rsidRDefault="00890A51">
      <w:pPr>
        <w:pStyle w:val="a0"/>
        <w:rPr>
          <w:rFonts w:hint="cs"/>
          <w:rtl/>
        </w:rPr>
      </w:pPr>
      <w:r>
        <w:rPr>
          <w:rFonts w:hint="cs"/>
          <w:rtl/>
        </w:rPr>
        <w:t xml:space="preserve">תודה רבה לחבר הכנסת דהאמשה. חבר הכנסת טלב אלסאנע יציע לנו הצעה אחרת. בבקשה, אדוני - דקה. </w:t>
      </w:r>
    </w:p>
    <w:p w14:paraId="13C751EA" w14:textId="77777777" w:rsidR="00000000" w:rsidRDefault="00890A51">
      <w:pPr>
        <w:pStyle w:val="a0"/>
        <w:rPr>
          <w:rFonts w:hint="cs"/>
          <w:rtl/>
        </w:rPr>
      </w:pPr>
    </w:p>
    <w:p w14:paraId="609E2E1C" w14:textId="77777777" w:rsidR="00000000" w:rsidRDefault="00890A51">
      <w:pPr>
        <w:pStyle w:val="a"/>
        <w:rPr>
          <w:rtl/>
        </w:rPr>
      </w:pPr>
      <w:bookmarkStart w:id="601" w:name="FS000000549T30_06_2004_17_22_56"/>
      <w:bookmarkStart w:id="602" w:name="_Toc77593487"/>
      <w:bookmarkEnd w:id="601"/>
      <w:r>
        <w:rPr>
          <w:rFonts w:hint="eastAsia"/>
          <w:rtl/>
        </w:rPr>
        <w:t>טלב</w:t>
      </w:r>
      <w:r>
        <w:rPr>
          <w:rtl/>
        </w:rPr>
        <w:t xml:space="preserve"> אלסאנע (רע"ם):</w:t>
      </w:r>
      <w:bookmarkEnd w:id="602"/>
    </w:p>
    <w:p w14:paraId="2F5BD98A" w14:textId="77777777" w:rsidR="00000000" w:rsidRDefault="00890A51">
      <w:pPr>
        <w:pStyle w:val="a0"/>
        <w:rPr>
          <w:rFonts w:hint="cs"/>
          <w:rtl/>
        </w:rPr>
      </w:pPr>
    </w:p>
    <w:p w14:paraId="71B55627" w14:textId="77777777" w:rsidR="00000000" w:rsidRDefault="00890A51">
      <w:pPr>
        <w:pStyle w:val="a0"/>
        <w:rPr>
          <w:rFonts w:hint="cs"/>
          <w:rtl/>
        </w:rPr>
      </w:pPr>
      <w:r>
        <w:rPr>
          <w:rFonts w:hint="cs"/>
          <w:rtl/>
        </w:rPr>
        <w:t>א</w:t>
      </w:r>
      <w:r>
        <w:rPr>
          <w:rFonts w:hint="cs"/>
          <w:rtl/>
        </w:rPr>
        <w:t xml:space="preserve">דוני היושב-ראש, חברי הכנסת, כבוד השר, לדעתי אזור התעשייה ארז לא הוקם במקרה. יש לו תכלית, והתכלית היא הקשר בין כלכלה לבין שלום. התכלית הזאת עודנה קיימת, ולכן אני לא יודע מדוע השר צריך להזדרז ולפתור את הבעיה. מי שכואב לו הראש </w:t>
      </w:r>
      <w:r>
        <w:rPr>
          <w:rtl/>
        </w:rPr>
        <w:t>–</w:t>
      </w:r>
      <w:r>
        <w:rPr>
          <w:rFonts w:hint="cs"/>
          <w:rtl/>
        </w:rPr>
        <w:t xml:space="preserve"> הבעיה היא שכורתים לו את הראש. </w:t>
      </w:r>
      <w:r>
        <w:rPr>
          <w:rFonts w:hint="cs"/>
          <w:rtl/>
        </w:rPr>
        <w:t>צריך לטפל בבעיות הרציניות שהוא העלה, שמהן סובלים אנשי העסקים בארז. יש לציין שהמפעלים האלה מספקים תעסוקה להרבה משפחות, וצריך לציין שרוב המפעלים האלה בוודאי לא יעברו לישראל. רוב המפעלים האלה הם מפעלים שמחפשים תעסוקה במחיר זול על מנת להגדיל את ההכנסה, ולכן לא</w:t>
      </w:r>
      <w:r>
        <w:rPr>
          <w:rFonts w:hint="cs"/>
          <w:rtl/>
        </w:rPr>
        <w:t xml:space="preserve"> יבואו לכאן לאור שכר העובדים והמסים. לכן, את מי משרת להזדרז ולתת את הפתרון הקל הזה, שגם פוגע בעובדים, גם פוגע ברווחה של התושבים ואיננו משרת שום תכלית? תודה רבה. </w:t>
      </w:r>
    </w:p>
    <w:p w14:paraId="54B6F9E6" w14:textId="77777777" w:rsidR="00000000" w:rsidRDefault="00890A51">
      <w:pPr>
        <w:pStyle w:val="a0"/>
        <w:rPr>
          <w:rFonts w:hint="cs"/>
          <w:rtl/>
        </w:rPr>
      </w:pPr>
    </w:p>
    <w:p w14:paraId="0A9DBD68" w14:textId="77777777" w:rsidR="00000000" w:rsidRDefault="00890A51">
      <w:pPr>
        <w:pStyle w:val="af1"/>
        <w:rPr>
          <w:rFonts w:hint="cs"/>
          <w:rtl/>
        </w:rPr>
      </w:pPr>
      <w:r>
        <w:rPr>
          <w:rtl/>
        </w:rPr>
        <w:t>היו"ר</w:t>
      </w:r>
      <w:r>
        <w:rPr>
          <w:rFonts w:hint="cs"/>
          <w:rtl/>
        </w:rPr>
        <w:t xml:space="preserve"> יולי-יואל אדלשטיין:</w:t>
      </w:r>
    </w:p>
    <w:p w14:paraId="6077F1E1" w14:textId="77777777" w:rsidR="00000000" w:rsidRDefault="00890A51">
      <w:pPr>
        <w:pStyle w:val="a0"/>
        <w:rPr>
          <w:rFonts w:hint="cs"/>
          <w:u w:val="single"/>
          <w:rtl/>
        </w:rPr>
      </w:pPr>
    </w:p>
    <w:p w14:paraId="7487404B" w14:textId="77777777" w:rsidR="00000000" w:rsidRDefault="00890A51">
      <w:pPr>
        <w:pStyle w:val="a0"/>
        <w:rPr>
          <w:rFonts w:hint="cs"/>
          <w:rtl/>
        </w:rPr>
      </w:pPr>
      <w:r>
        <w:rPr>
          <w:rFonts w:hint="cs"/>
          <w:rtl/>
        </w:rPr>
        <w:t xml:space="preserve">תודה רבה לחבר הכנסת טלב אלסאנע. </w:t>
      </w:r>
    </w:p>
    <w:p w14:paraId="03BA6B3F" w14:textId="77777777" w:rsidR="00000000" w:rsidRDefault="00890A51">
      <w:pPr>
        <w:pStyle w:val="a0"/>
        <w:rPr>
          <w:rFonts w:hint="cs"/>
          <w:rtl/>
        </w:rPr>
      </w:pPr>
    </w:p>
    <w:p w14:paraId="21B0F5E1" w14:textId="77777777" w:rsidR="00000000" w:rsidRDefault="00890A51">
      <w:pPr>
        <w:pStyle w:val="a0"/>
        <w:rPr>
          <w:rFonts w:hint="cs"/>
          <w:rtl/>
        </w:rPr>
      </w:pPr>
      <w:r>
        <w:rPr>
          <w:rFonts w:hint="cs"/>
          <w:rtl/>
        </w:rPr>
        <w:t xml:space="preserve">חברי הכנסת, אנחנו נעבור להצבעה. </w:t>
      </w:r>
      <w:r>
        <w:rPr>
          <w:rFonts w:hint="cs"/>
          <w:rtl/>
        </w:rPr>
        <w:t xml:space="preserve">מכיוון שהשר לא הביע עמדה, אנחנו נלך לפי דעת המציעים, והם, כידוע, מבקשים מליאה. הצבעה בעד פירושה דיון במליאה, הצבעה נגד פירושה להסיר את ההצעה מסדר-היום של הכנסת. ההצבעה החלה. </w:t>
      </w:r>
    </w:p>
    <w:p w14:paraId="1CD56FBD" w14:textId="77777777" w:rsidR="00000000" w:rsidRDefault="00890A51">
      <w:pPr>
        <w:pStyle w:val="a0"/>
        <w:rPr>
          <w:rFonts w:hint="cs"/>
          <w:rtl/>
        </w:rPr>
      </w:pPr>
    </w:p>
    <w:p w14:paraId="432C6593" w14:textId="77777777" w:rsidR="00000000" w:rsidRDefault="00890A51">
      <w:pPr>
        <w:pStyle w:val="ab"/>
        <w:bidi/>
        <w:rPr>
          <w:rFonts w:hint="cs"/>
          <w:rtl/>
        </w:rPr>
      </w:pPr>
      <w:r>
        <w:rPr>
          <w:rFonts w:hint="cs"/>
          <w:rtl/>
        </w:rPr>
        <w:t>הצבעה מס' 21</w:t>
      </w:r>
    </w:p>
    <w:p w14:paraId="19418FEC" w14:textId="77777777" w:rsidR="00000000" w:rsidRDefault="00890A51">
      <w:pPr>
        <w:pStyle w:val="a0"/>
        <w:rPr>
          <w:rFonts w:hint="cs"/>
          <w:rtl/>
        </w:rPr>
      </w:pPr>
    </w:p>
    <w:p w14:paraId="033B0A35" w14:textId="77777777" w:rsidR="00000000" w:rsidRDefault="00890A51">
      <w:pPr>
        <w:pStyle w:val="ac"/>
        <w:bidi/>
        <w:rPr>
          <w:rFonts w:hint="cs"/>
          <w:rtl/>
        </w:rPr>
      </w:pPr>
      <w:r>
        <w:rPr>
          <w:rFonts w:hint="cs"/>
          <w:rtl/>
        </w:rPr>
        <w:t xml:space="preserve">בעד ההצעה לכלול את הנושא בסדר-היום </w:t>
      </w:r>
      <w:r>
        <w:rPr>
          <w:rtl/>
        </w:rPr>
        <w:t>–</w:t>
      </w:r>
      <w:r>
        <w:rPr>
          <w:rFonts w:hint="cs"/>
          <w:rtl/>
        </w:rPr>
        <w:t xml:space="preserve"> 13</w:t>
      </w:r>
    </w:p>
    <w:p w14:paraId="0B0352F2" w14:textId="77777777" w:rsidR="00000000" w:rsidRDefault="00890A51">
      <w:pPr>
        <w:pStyle w:val="ac"/>
        <w:bidi/>
        <w:rPr>
          <w:rFonts w:hint="cs"/>
          <w:rtl/>
        </w:rPr>
      </w:pPr>
      <w:r>
        <w:rPr>
          <w:rFonts w:hint="cs"/>
          <w:rtl/>
        </w:rPr>
        <w:t>בעד ההצעה שלא לכלול את הנו</w:t>
      </w:r>
      <w:r>
        <w:rPr>
          <w:rFonts w:hint="cs"/>
          <w:rtl/>
        </w:rPr>
        <w:t xml:space="preserve">שא בסדר-היום </w:t>
      </w:r>
      <w:r>
        <w:rPr>
          <w:rtl/>
        </w:rPr>
        <w:t>–</w:t>
      </w:r>
      <w:r>
        <w:rPr>
          <w:rFonts w:hint="cs"/>
          <w:rtl/>
        </w:rPr>
        <w:t xml:space="preserve"> 2</w:t>
      </w:r>
    </w:p>
    <w:p w14:paraId="1991D088"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09F9A7E0" w14:textId="77777777" w:rsidR="00000000" w:rsidRDefault="00890A51">
      <w:pPr>
        <w:pStyle w:val="ad"/>
        <w:bidi/>
        <w:rPr>
          <w:rFonts w:hint="cs"/>
          <w:rtl/>
        </w:rPr>
      </w:pPr>
      <w:r>
        <w:rPr>
          <w:rFonts w:hint="cs"/>
          <w:rtl/>
        </w:rPr>
        <w:t xml:space="preserve">ההצעה לכלול את הנושא בסדר-היום של הכנסת נתקבלה. </w:t>
      </w:r>
    </w:p>
    <w:p w14:paraId="49A9E2A0" w14:textId="77777777" w:rsidR="00000000" w:rsidRDefault="00890A51">
      <w:pPr>
        <w:pStyle w:val="a0"/>
        <w:rPr>
          <w:rFonts w:hint="cs"/>
          <w:rtl/>
        </w:rPr>
      </w:pPr>
    </w:p>
    <w:p w14:paraId="1567F6B2" w14:textId="77777777" w:rsidR="00000000" w:rsidRDefault="00890A51">
      <w:pPr>
        <w:pStyle w:val="af1"/>
        <w:rPr>
          <w:rFonts w:hint="cs"/>
          <w:rtl/>
        </w:rPr>
      </w:pPr>
      <w:r>
        <w:rPr>
          <w:rtl/>
        </w:rPr>
        <w:t>היו"ר</w:t>
      </w:r>
      <w:r>
        <w:rPr>
          <w:rFonts w:hint="cs"/>
          <w:rtl/>
        </w:rPr>
        <w:t xml:space="preserve"> יולי-יואל אדלשטיין:</w:t>
      </w:r>
    </w:p>
    <w:p w14:paraId="506FCF4C" w14:textId="77777777" w:rsidR="00000000" w:rsidRDefault="00890A51">
      <w:pPr>
        <w:pStyle w:val="a0"/>
        <w:rPr>
          <w:rFonts w:hint="cs"/>
          <w:u w:val="single"/>
          <w:rtl/>
        </w:rPr>
      </w:pPr>
    </w:p>
    <w:p w14:paraId="6C707F22" w14:textId="77777777" w:rsidR="00000000" w:rsidRDefault="00890A51">
      <w:pPr>
        <w:pStyle w:val="a0"/>
        <w:rPr>
          <w:rFonts w:hint="cs"/>
          <w:rtl/>
        </w:rPr>
      </w:pPr>
      <w:r>
        <w:rPr>
          <w:rFonts w:hint="cs"/>
          <w:rtl/>
        </w:rPr>
        <w:t xml:space="preserve">13 בעד, שני מתנגדים ואין נמנעים. אני קובע כי הנושא יידון במליאת הכנסת. </w:t>
      </w:r>
    </w:p>
    <w:p w14:paraId="32CA241A" w14:textId="77777777" w:rsidR="00000000" w:rsidRDefault="00890A51">
      <w:pPr>
        <w:pStyle w:val="a2"/>
        <w:rPr>
          <w:rFonts w:hint="cs"/>
          <w:rtl/>
        </w:rPr>
      </w:pPr>
    </w:p>
    <w:p w14:paraId="0FD7D0E4" w14:textId="77777777" w:rsidR="00000000" w:rsidRDefault="00890A51">
      <w:pPr>
        <w:pStyle w:val="a0"/>
        <w:rPr>
          <w:rFonts w:hint="cs"/>
          <w:rtl/>
        </w:rPr>
      </w:pPr>
    </w:p>
    <w:p w14:paraId="65756D54" w14:textId="77777777" w:rsidR="00000000" w:rsidRDefault="00890A51">
      <w:pPr>
        <w:pStyle w:val="a2"/>
        <w:rPr>
          <w:rFonts w:hint="cs"/>
          <w:rtl/>
        </w:rPr>
      </w:pPr>
      <w:bookmarkStart w:id="603" w:name="CS27077FI0027077T30_06_2004_17_36_27"/>
      <w:bookmarkStart w:id="604" w:name="_Toc77593488"/>
      <w:bookmarkEnd w:id="603"/>
      <w:r>
        <w:rPr>
          <w:rFonts w:hint="cs"/>
          <w:rtl/>
        </w:rPr>
        <w:t>הצעה לסדר-היום</w:t>
      </w:r>
      <w:bookmarkEnd w:id="604"/>
    </w:p>
    <w:p w14:paraId="64F019B0" w14:textId="77777777" w:rsidR="00000000" w:rsidRDefault="00890A51">
      <w:pPr>
        <w:pStyle w:val="a2"/>
        <w:rPr>
          <w:rtl/>
        </w:rPr>
      </w:pPr>
      <w:bookmarkStart w:id="605" w:name="_Toc77593489"/>
      <w:r>
        <w:rPr>
          <w:rtl/>
        </w:rPr>
        <w:t>התנהלות רשות השידור</w:t>
      </w:r>
      <w:bookmarkEnd w:id="605"/>
    </w:p>
    <w:p w14:paraId="6A165D89" w14:textId="77777777" w:rsidR="00000000" w:rsidRDefault="00890A51">
      <w:pPr>
        <w:pStyle w:val="-0"/>
        <w:rPr>
          <w:rFonts w:hint="cs"/>
          <w:rtl/>
        </w:rPr>
      </w:pPr>
    </w:p>
    <w:p w14:paraId="770F407C" w14:textId="77777777" w:rsidR="00000000" w:rsidRDefault="00890A51">
      <w:pPr>
        <w:pStyle w:val="af1"/>
        <w:rPr>
          <w:rFonts w:hint="cs"/>
          <w:rtl/>
        </w:rPr>
      </w:pPr>
      <w:r>
        <w:rPr>
          <w:rtl/>
        </w:rPr>
        <w:t>היו"ר</w:t>
      </w:r>
      <w:r>
        <w:rPr>
          <w:rFonts w:hint="cs"/>
          <w:rtl/>
        </w:rPr>
        <w:t xml:space="preserve"> יולי-יואל אדלשטיין:</w:t>
      </w:r>
    </w:p>
    <w:p w14:paraId="1F29CE95" w14:textId="77777777" w:rsidR="00000000" w:rsidRDefault="00890A51">
      <w:pPr>
        <w:pStyle w:val="a0"/>
        <w:rPr>
          <w:rFonts w:hint="cs"/>
          <w:u w:val="single"/>
          <w:rtl/>
        </w:rPr>
      </w:pPr>
    </w:p>
    <w:p w14:paraId="21E6F595" w14:textId="77777777" w:rsidR="00000000" w:rsidRDefault="00890A51">
      <w:pPr>
        <w:pStyle w:val="a0"/>
        <w:rPr>
          <w:rFonts w:hint="cs"/>
          <w:rtl/>
        </w:rPr>
      </w:pPr>
      <w:r>
        <w:rPr>
          <w:rFonts w:hint="cs"/>
          <w:rtl/>
        </w:rPr>
        <w:t>אנחנו עוברים</w:t>
      </w:r>
      <w:r>
        <w:rPr>
          <w:rFonts w:hint="cs"/>
          <w:rtl/>
        </w:rPr>
        <w:t xml:space="preserve"> להצעה לסדר-היום שמספרה 3651, בנושא: התנהלות רשות השידור. ישיב שר התקשורת, השר אהוד אולמרט, שזה עתה שמענו את תשובתו. המציע הוא חבר הכנסת איתן כבל. עד עשר דקות לרשות חבר הכנסת איתן כבל. </w:t>
      </w:r>
    </w:p>
    <w:p w14:paraId="34682B99" w14:textId="77777777" w:rsidR="00000000" w:rsidRDefault="00890A51">
      <w:pPr>
        <w:pStyle w:val="a0"/>
        <w:rPr>
          <w:rFonts w:hint="cs"/>
          <w:rtl/>
        </w:rPr>
      </w:pPr>
    </w:p>
    <w:p w14:paraId="1B5D5796" w14:textId="77777777" w:rsidR="00000000" w:rsidRDefault="00890A51">
      <w:pPr>
        <w:pStyle w:val="a"/>
        <w:rPr>
          <w:rtl/>
        </w:rPr>
      </w:pPr>
      <w:bookmarkStart w:id="606" w:name="FS000000445T30_06_2004_17_38_19"/>
      <w:bookmarkStart w:id="607" w:name="_Toc77593490"/>
      <w:bookmarkEnd w:id="606"/>
      <w:r>
        <w:rPr>
          <w:rFonts w:hint="eastAsia"/>
          <w:rtl/>
        </w:rPr>
        <w:t>איתן</w:t>
      </w:r>
      <w:r>
        <w:rPr>
          <w:rtl/>
        </w:rPr>
        <w:t xml:space="preserve"> כבל (העבודה-מימד):</w:t>
      </w:r>
      <w:bookmarkEnd w:id="607"/>
    </w:p>
    <w:p w14:paraId="66F5E883" w14:textId="77777777" w:rsidR="00000000" w:rsidRDefault="00890A51">
      <w:pPr>
        <w:pStyle w:val="a0"/>
        <w:rPr>
          <w:rFonts w:hint="cs"/>
          <w:rtl/>
        </w:rPr>
      </w:pPr>
    </w:p>
    <w:p w14:paraId="02E5CD53" w14:textId="77777777" w:rsidR="00000000" w:rsidRDefault="00890A51">
      <w:pPr>
        <w:pStyle w:val="a0"/>
        <w:rPr>
          <w:rtl/>
          <w:lang w:eastAsia="en-US"/>
        </w:rPr>
      </w:pPr>
      <w:r>
        <w:rPr>
          <w:rFonts w:hint="cs"/>
          <w:rtl/>
          <w:lang w:eastAsia="en-US"/>
        </w:rPr>
        <w:t>א</w:t>
      </w:r>
      <w:r>
        <w:rPr>
          <w:rtl/>
          <w:lang w:eastAsia="en-US"/>
        </w:rPr>
        <w:t>דוני היו</w:t>
      </w:r>
      <w:r>
        <w:rPr>
          <w:rFonts w:hint="cs"/>
          <w:rtl/>
          <w:lang w:eastAsia="en-US"/>
        </w:rPr>
        <w:t>שב-ראש, אדוני השר</w:t>
      </w:r>
      <w:r>
        <w:rPr>
          <w:rtl/>
          <w:lang w:eastAsia="en-US"/>
        </w:rPr>
        <w:t xml:space="preserve">, </w:t>
      </w:r>
      <w:r>
        <w:rPr>
          <w:rFonts w:hint="cs"/>
          <w:rtl/>
          <w:lang w:eastAsia="en-US"/>
        </w:rPr>
        <w:t>חברי חברי הכנסת,</w:t>
      </w:r>
      <w:r>
        <w:rPr>
          <w:rFonts w:hint="cs"/>
          <w:rtl/>
          <w:lang w:eastAsia="en-US"/>
        </w:rPr>
        <w:t xml:space="preserve"> אני רוצה להתחיל ולומר לכם, שכנראה לא יודעים שהחור באוזון נובע בעצם מכריתת היערות בברזיל כדי שיוכלו לכתוב את כל הדוחות שנכתבו במשך השנים, הן על-ידי מבקר המדינה והן על-ידי כל מיני גורמים שהוקמו כדי לבדוק. פעם אחת ולתמיד צריך להגיד את האמת, איפה נעוצה הבעיה.</w:t>
      </w:r>
      <w:r>
        <w:rPr>
          <w:rFonts w:hint="cs"/>
          <w:rtl/>
          <w:lang w:eastAsia="en-US"/>
        </w:rPr>
        <w:t xml:space="preserve"> </w:t>
      </w:r>
      <w:r>
        <w:rPr>
          <w:rtl/>
          <w:lang w:eastAsia="en-US"/>
        </w:rPr>
        <w:t xml:space="preserve"> </w:t>
      </w:r>
    </w:p>
    <w:p w14:paraId="45029390" w14:textId="77777777" w:rsidR="00000000" w:rsidRDefault="00890A51">
      <w:pPr>
        <w:pStyle w:val="a0"/>
        <w:rPr>
          <w:rtl/>
          <w:lang w:eastAsia="en-US"/>
        </w:rPr>
      </w:pPr>
    </w:p>
    <w:p w14:paraId="0EE3CDD0" w14:textId="77777777" w:rsidR="00000000" w:rsidRDefault="00890A51">
      <w:pPr>
        <w:pStyle w:val="a0"/>
        <w:rPr>
          <w:rtl/>
          <w:lang w:eastAsia="en-US"/>
        </w:rPr>
      </w:pPr>
      <w:r>
        <w:rPr>
          <w:rtl/>
          <w:lang w:eastAsia="en-US"/>
        </w:rPr>
        <w:t>רשות השידור חולה באורח אנוש וחשוך מרפא. במתכונתה הנוכחית אין לה עוד תקנה. היא שקועה עד צוואר בפוליטיזציה, בריחה של עיתונאים, ניוון מקצועי, ולמעשה אין בינה ובין המושג שידור ציבורי ולא כלום. מהיומרה לעשות טלו</w:t>
      </w:r>
      <w:r>
        <w:rPr>
          <w:rFonts w:hint="cs"/>
          <w:rtl/>
          <w:lang w:eastAsia="en-US"/>
        </w:rPr>
        <w:t>ו</w:t>
      </w:r>
      <w:r>
        <w:rPr>
          <w:rtl/>
          <w:lang w:eastAsia="en-US"/>
        </w:rPr>
        <w:t>יזיה איכותית ולהעניק חדשות ותחקירים חסרי פניו</w:t>
      </w:r>
      <w:r>
        <w:rPr>
          <w:rtl/>
          <w:lang w:eastAsia="en-US"/>
        </w:rPr>
        <w:t xml:space="preserve">ת וללא מורא, לא נותר </w:t>
      </w:r>
      <w:r>
        <w:rPr>
          <w:rFonts w:hint="cs"/>
          <w:rtl/>
          <w:lang w:eastAsia="en-US"/>
        </w:rPr>
        <w:t xml:space="preserve">כמעט </w:t>
      </w:r>
      <w:r>
        <w:rPr>
          <w:rtl/>
          <w:lang w:eastAsia="en-US"/>
        </w:rPr>
        <w:t>דבר.</w:t>
      </w:r>
    </w:p>
    <w:p w14:paraId="545B6E84" w14:textId="77777777" w:rsidR="00000000" w:rsidRDefault="00890A51">
      <w:pPr>
        <w:pStyle w:val="a0"/>
        <w:rPr>
          <w:rFonts w:hint="cs"/>
          <w:rtl/>
          <w:lang w:eastAsia="en-US"/>
        </w:rPr>
      </w:pPr>
    </w:p>
    <w:p w14:paraId="52ABA282" w14:textId="77777777" w:rsidR="00000000" w:rsidRDefault="00890A51">
      <w:pPr>
        <w:pStyle w:val="a0"/>
        <w:rPr>
          <w:rtl/>
          <w:lang w:eastAsia="en-US"/>
        </w:rPr>
      </w:pPr>
      <w:r>
        <w:rPr>
          <w:rFonts w:hint="cs"/>
          <w:rtl/>
          <w:lang w:eastAsia="en-US"/>
        </w:rPr>
        <w:t xml:space="preserve">האמינו לי, שאין כאן מתקפה משמאל ומימין. אני חושב שכל ממשלות </w:t>
      </w:r>
      <w:r>
        <w:rPr>
          <w:rtl/>
          <w:lang w:eastAsia="en-US"/>
        </w:rPr>
        <w:t>ישראל</w:t>
      </w:r>
      <w:r>
        <w:rPr>
          <w:rFonts w:hint="cs"/>
          <w:rtl/>
          <w:lang w:eastAsia="en-US"/>
        </w:rPr>
        <w:t>,</w:t>
      </w:r>
      <w:r>
        <w:rPr>
          <w:rtl/>
          <w:lang w:eastAsia="en-US"/>
        </w:rPr>
        <w:t xml:space="preserve"> ולא משנה הרכבן, ביצעו מעשים מגונים ברשות, נגסו בעצמאותה וביקשו בה דריסת רגל.</w:t>
      </w:r>
      <w:r>
        <w:rPr>
          <w:rFonts w:hint="cs"/>
          <w:rtl/>
          <w:lang w:eastAsia="en-US"/>
        </w:rPr>
        <w:t xml:space="preserve"> </w:t>
      </w:r>
      <w:r>
        <w:rPr>
          <w:rtl/>
          <w:lang w:eastAsia="en-US"/>
        </w:rPr>
        <w:t>לכן אני סבור</w:t>
      </w:r>
      <w:r>
        <w:rPr>
          <w:rFonts w:hint="cs"/>
          <w:rtl/>
          <w:lang w:eastAsia="en-US"/>
        </w:rPr>
        <w:t>,</w:t>
      </w:r>
      <w:r>
        <w:rPr>
          <w:rtl/>
          <w:lang w:eastAsia="en-US"/>
        </w:rPr>
        <w:t xml:space="preserve"> שבהסתכלות רחבה, עקרונית ועניינית, כל אחד בבית הזה צריך לתמוך </w:t>
      </w:r>
      <w:r>
        <w:rPr>
          <w:rFonts w:hint="cs"/>
          <w:rtl/>
          <w:lang w:eastAsia="en-US"/>
        </w:rPr>
        <w:t>ברווי</w:t>
      </w:r>
      <w:r>
        <w:rPr>
          <w:rFonts w:hint="cs"/>
          <w:rtl/>
          <w:lang w:eastAsia="en-US"/>
        </w:rPr>
        <w:t>זיה</w:t>
      </w:r>
      <w:r>
        <w:rPr>
          <w:rtl/>
          <w:lang w:eastAsia="en-US"/>
        </w:rPr>
        <w:t xml:space="preserve"> כוללת ברשות, גם אלה שהיום נדמה להם שהם </w:t>
      </w:r>
      <w:r>
        <w:rPr>
          <w:rFonts w:hint="cs"/>
          <w:rtl/>
          <w:lang w:eastAsia="en-US"/>
        </w:rPr>
        <w:t>מרוויחי</w:t>
      </w:r>
      <w:r>
        <w:rPr>
          <w:rFonts w:hint="eastAsia"/>
          <w:rtl/>
          <w:lang w:eastAsia="en-US"/>
        </w:rPr>
        <w:t>ם</w:t>
      </w:r>
      <w:r>
        <w:rPr>
          <w:rtl/>
          <w:lang w:eastAsia="en-US"/>
        </w:rPr>
        <w:t xml:space="preserve"> משהו מן ה</w:t>
      </w:r>
      <w:r>
        <w:rPr>
          <w:rFonts w:hint="cs"/>
          <w:rtl/>
          <w:lang w:eastAsia="en-US"/>
        </w:rPr>
        <w:t>שבר</w:t>
      </w:r>
      <w:r>
        <w:rPr>
          <w:rtl/>
          <w:lang w:eastAsia="en-US"/>
        </w:rPr>
        <w:t xml:space="preserve">. </w:t>
      </w:r>
    </w:p>
    <w:p w14:paraId="1D8625ED" w14:textId="77777777" w:rsidR="00000000" w:rsidRDefault="00890A51">
      <w:pPr>
        <w:pStyle w:val="a0"/>
        <w:rPr>
          <w:rtl/>
          <w:lang w:eastAsia="en-US"/>
        </w:rPr>
      </w:pPr>
    </w:p>
    <w:p w14:paraId="3E69C0A0" w14:textId="77777777" w:rsidR="00000000" w:rsidRDefault="00890A51">
      <w:pPr>
        <w:pStyle w:val="a0"/>
        <w:rPr>
          <w:rtl/>
          <w:lang w:eastAsia="en-US"/>
        </w:rPr>
      </w:pPr>
      <w:r>
        <w:rPr>
          <w:rtl/>
          <w:lang w:eastAsia="en-US"/>
        </w:rPr>
        <w:t>צריך להבין שהבעיות של רשות השידור הן כרוניות, ארוכות ימים ונעוצות בחוק אנכרוניסטי שמתוקפו פועלת הרשות ו</w:t>
      </w:r>
      <w:r>
        <w:rPr>
          <w:rFonts w:hint="cs"/>
          <w:rtl/>
          <w:lang w:eastAsia="en-US"/>
        </w:rPr>
        <w:t>ב</w:t>
      </w:r>
      <w:r>
        <w:rPr>
          <w:rtl/>
          <w:lang w:eastAsia="en-US"/>
        </w:rPr>
        <w:t>מבנה מסורבל שגוזר עליה פוליטיזציה מתמדת. הסוף כבר נראה באופק. הרי כך אי</w:t>
      </w:r>
      <w:r>
        <w:rPr>
          <w:rFonts w:hint="cs"/>
          <w:rtl/>
          <w:lang w:eastAsia="en-US"/>
        </w:rPr>
        <w:t>-</w:t>
      </w:r>
      <w:r>
        <w:rPr>
          <w:rtl/>
          <w:lang w:eastAsia="en-US"/>
        </w:rPr>
        <w:t>אפשר באמת לה</w:t>
      </w:r>
      <w:r>
        <w:rPr>
          <w:rtl/>
          <w:lang w:eastAsia="en-US"/>
        </w:rPr>
        <w:t>משיך. הצופים נוטשים בהמוניהם</w:t>
      </w:r>
      <w:r>
        <w:rPr>
          <w:rFonts w:hint="cs"/>
          <w:rtl/>
          <w:lang w:eastAsia="en-US"/>
        </w:rPr>
        <w:t>,</w:t>
      </w:r>
      <w:r>
        <w:rPr>
          <w:rtl/>
          <w:lang w:eastAsia="en-US"/>
        </w:rPr>
        <w:t xml:space="preserve"> גביית האגרה הולכת ונעשית קשה יותר. אנחנו עדים כאן למרד שקט שילך וירעים.</w:t>
      </w:r>
    </w:p>
    <w:p w14:paraId="7A0F978F" w14:textId="77777777" w:rsidR="00000000" w:rsidRDefault="00890A51">
      <w:pPr>
        <w:pStyle w:val="a0"/>
        <w:rPr>
          <w:rFonts w:hint="cs"/>
          <w:rtl/>
          <w:lang w:eastAsia="en-US"/>
        </w:rPr>
      </w:pPr>
    </w:p>
    <w:p w14:paraId="43363632" w14:textId="77777777" w:rsidR="00000000" w:rsidRDefault="00890A51">
      <w:pPr>
        <w:pStyle w:val="a0"/>
        <w:rPr>
          <w:rtl/>
          <w:lang w:eastAsia="en-US"/>
        </w:rPr>
      </w:pPr>
      <w:r>
        <w:rPr>
          <w:rtl/>
          <w:lang w:eastAsia="en-US"/>
        </w:rPr>
        <w:t>אדוני היו</w:t>
      </w:r>
      <w:r>
        <w:rPr>
          <w:rFonts w:hint="cs"/>
          <w:rtl/>
          <w:lang w:eastAsia="en-US"/>
        </w:rPr>
        <w:t>שב-ראש</w:t>
      </w:r>
      <w:r>
        <w:rPr>
          <w:rtl/>
          <w:lang w:eastAsia="en-US"/>
        </w:rPr>
        <w:t xml:space="preserve">, </w:t>
      </w:r>
      <w:r>
        <w:rPr>
          <w:rFonts w:hint="cs"/>
          <w:rtl/>
          <w:lang w:eastAsia="en-US"/>
        </w:rPr>
        <w:t>חברי</w:t>
      </w:r>
      <w:r>
        <w:rPr>
          <w:rtl/>
          <w:lang w:eastAsia="en-US"/>
        </w:rPr>
        <w:t xml:space="preserve"> חברי הכנסת,</w:t>
      </w:r>
      <w:r>
        <w:rPr>
          <w:rFonts w:hint="cs"/>
          <w:rtl/>
          <w:lang w:eastAsia="en-US"/>
        </w:rPr>
        <w:t xml:space="preserve"> </w:t>
      </w:r>
      <w:r>
        <w:rPr>
          <w:rtl/>
          <w:lang w:eastAsia="en-US"/>
        </w:rPr>
        <w:t xml:space="preserve">רק </w:t>
      </w:r>
      <w:r>
        <w:rPr>
          <w:rFonts w:hint="cs"/>
          <w:rtl/>
          <w:lang w:eastAsia="en-US"/>
        </w:rPr>
        <w:t xml:space="preserve">לפני זמן לא רב </w:t>
      </w:r>
      <w:r>
        <w:rPr>
          <w:rtl/>
          <w:lang w:eastAsia="en-US"/>
        </w:rPr>
        <w:t>התקיים בוועדת הכלכלה</w:t>
      </w:r>
      <w:r>
        <w:rPr>
          <w:rFonts w:hint="cs"/>
          <w:rtl/>
          <w:lang w:eastAsia="en-US"/>
        </w:rPr>
        <w:t>, בראשותו של חבר הכנסת שלום שמחון,</w:t>
      </w:r>
      <w:r>
        <w:rPr>
          <w:rtl/>
          <w:lang w:eastAsia="en-US"/>
        </w:rPr>
        <w:t xml:space="preserve"> דיון בנושא הגבייה הבלתי</w:t>
      </w:r>
      <w:r>
        <w:rPr>
          <w:rFonts w:hint="cs"/>
          <w:rtl/>
          <w:lang w:eastAsia="en-US"/>
        </w:rPr>
        <w:t>-</w:t>
      </w:r>
      <w:r>
        <w:rPr>
          <w:rtl/>
          <w:lang w:eastAsia="en-US"/>
        </w:rPr>
        <w:t>חוקית שמבצעת רשות השיד</w:t>
      </w:r>
      <w:r>
        <w:rPr>
          <w:rtl/>
          <w:lang w:eastAsia="en-US"/>
        </w:rPr>
        <w:t xml:space="preserve">ור </w:t>
      </w:r>
      <w:r>
        <w:rPr>
          <w:lang w:eastAsia="en-US"/>
        </w:rPr>
        <w:t>-</w:t>
      </w:r>
      <w:r>
        <w:rPr>
          <w:rtl/>
          <w:lang w:eastAsia="en-US"/>
        </w:rPr>
        <w:t xml:space="preserve"> סיפור שחשף עיתון "הארץ". הרשות נקטה שיטות ברוטליות, דרקוניות ובלתי חוקיות בדרכי הגבייה שלה. כמו שודדת דרכים אלימה ומשוללת כל רסן, נהגה הרשות.</w:t>
      </w:r>
    </w:p>
    <w:p w14:paraId="11C9EFB6" w14:textId="77777777" w:rsidR="00000000" w:rsidRDefault="00890A51">
      <w:pPr>
        <w:pStyle w:val="a0"/>
        <w:rPr>
          <w:rtl/>
          <w:lang w:eastAsia="en-US"/>
        </w:rPr>
      </w:pPr>
    </w:p>
    <w:p w14:paraId="0AFDE0E7" w14:textId="77777777" w:rsidR="00000000" w:rsidRDefault="00890A51">
      <w:pPr>
        <w:pStyle w:val="a0"/>
        <w:rPr>
          <w:rtl/>
          <w:lang w:eastAsia="en-US"/>
        </w:rPr>
      </w:pPr>
      <w:r>
        <w:rPr>
          <w:rtl/>
          <w:lang w:eastAsia="en-US"/>
        </w:rPr>
        <w:t>נסו לברר משהו במחלקת הגבייה, נסו לעמוד שם פעם בתור, נסו לשכנע אותם שאין לכם מקלט, או שאתם ובת</w:t>
      </w:r>
      <w:r>
        <w:rPr>
          <w:rFonts w:hint="cs"/>
          <w:rtl/>
          <w:lang w:eastAsia="en-US"/>
        </w:rPr>
        <w:t>-</w:t>
      </w:r>
      <w:r>
        <w:rPr>
          <w:rtl/>
          <w:lang w:eastAsia="en-US"/>
        </w:rPr>
        <w:t>זוגכם חיים בבי</w:t>
      </w:r>
      <w:r>
        <w:rPr>
          <w:rtl/>
          <w:lang w:eastAsia="en-US"/>
        </w:rPr>
        <w:t xml:space="preserve">ת אחד ואין סיבה שתשלמו פעמיים אגרה. אני מדבר </w:t>
      </w:r>
      <w:r>
        <w:rPr>
          <w:rFonts w:hint="cs"/>
          <w:rtl/>
          <w:lang w:eastAsia="en-US"/>
        </w:rPr>
        <w:t>אתכם</w:t>
      </w:r>
      <w:r>
        <w:rPr>
          <w:rtl/>
          <w:lang w:eastAsia="en-US"/>
        </w:rPr>
        <w:t xml:space="preserve"> על מערכת שמתנהלת על-פי קודים קפקאיים. השרירות וההתעמרות הפכ</w:t>
      </w:r>
      <w:r>
        <w:rPr>
          <w:rFonts w:hint="cs"/>
          <w:rtl/>
          <w:lang w:eastAsia="en-US"/>
        </w:rPr>
        <w:t>ו</w:t>
      </w:r>
      <w:r>
        <w:rPr>
          <w:rtl/>
          <w:lang w:eastAsia="en-US"/>
        </w:rPr>
        <w:t xml:space="preserve"> ברשות השידור לדרך חיים.</w:t>
      </w:r>
    </w:p>
    <w:p w14:paraId="48A9B1D8" w14:textId="77777777" w:rsidR="00000000" w:rsidRDefault="00890A51">
      <w:pPr>
        <w:pStyle w:val="a0"/>
        <w:rPr>
          <w:rtl/>
          <w:lang w:eastAsia="en-US"/>
        </w:rPr>
      </w:pPr>
    </w:p>
    <w:p w14:paraId="31188097" w14:textId="77777777" w:rsidR="00000000" w:rsidRDefault="00890A51">
      <w:pPr>
        <w:pStyle w:val="a0"/>
        <w:rPr>
          <w:rtl/>
          <w:lang w:eastAsia="en-US"/>
        </w:rPr>
      </w:pPr>
      <w:r>
        <w:rPr>
          <w:rtl/>
          <w:lang w:eastAsia="en-US"/>
        </w:rPr>
        <w:t>האמת היא</w:t>
      </w:r>
      <w:r>
        <w:rPr>
          <w:rFonts w:hint="cs"/>
          <w:rtl/>
          <w:lang w:eastAsia="en-US"/>
        </w:rPr>
        <w:t>,</w:t>
      </w:r>
      <w:r>
        <w:rPr>
          <w:rtl/>
          <w:lang w:eastAsia="en-US"/>
        </w:rPr>
        <w:t xml:space="preserve"> שכדי להתחיל ולפרוס את תחלואי הרשות, </w:t>
      </w:r>
      <w:r>
        <w:rPr>
          <w:rFonts w:hint="cs"/>
          <w:rtl/>
          <w:lang w:eastAsia="en-US"/>
        </w:rPr>
        <w:t>אדוני השר, נ</w:t>
      </w:r>
      <w:r>
        <w:rPr>
          <w:rtl/>
          <w:lang w:eastAsia="en-US"/>
        </w:rPr>
        <w:t xml:space="preserve">זדקק ליום עיון. גם ביצוע המלאכה העיתונאית באורח ענייני הופך </w:t>
      </w:r>
      <w:r>
        <w:rPr>
          <w:rFonts w:hint="cs"/>
          <w:rtl/>
          <w:lang w:eastAsia="en-US"/>
        </w:rPr>
        <w:t>כמ</w:t>
      </w:r>
      <w:r>
        <w:rPr>
          <w:rFonts w:hint="cs"/>
          <w:rtl/>
          <w:lang w:eastAsia="en-US"/>
        </w:rPr>
        <w:t xml:space="preserve">עט </w:t>
      </w:r>
      <w:r>
        <w:rPr>
          <w:rtl/>
          <w:lang w:eastAsia="en-US"/>
        </w:rPr>
        <w:t>בלתי אפשרי. עורכים ועורכות מדברים על טלפונים תכופים מלשכת המנכ"ל: תראיינו את פלוני, תראיינו את אלמוני, זה חבר ועדת הכספים וזה חבר ועדת המשנה לתקציב רשות השידור</w:t>
      </w:r>
      <w:r>
        <w:rPr>
          <w:rFonts w:hint="cs"/>
          <w:rtl/>
          <w:lang w:eastAsia="en-US"/>
        </w:rPr>
        <w:t xml:space="preserve">. </w:t>
      </w:r>
      <w:r>
        <w:rPr>
          <w:rtl/>
          <w:lang w:eastAsia="en-US"/>
        </w:rPr>
        <w:t>רבותי</w:t>
      </w:r>
      <w:r>
        <w:rPr>
          <w:rFonts w:hint="cs"/>
          <w:rtl/>
          <w:lang w:eastAsia="en-US"/>
        </w:rPr>
        <w:t>,</w:t>
      </w:r>
      <w:r>
        <w:rPr>
          <w:rtl/>
          <w:lang w:eastAsia="en-US"/>
        </w:rPr>
        <w:t xml:space="preserve"> ז</w:t>
      </w:r>
      <w:r>
        <w:rPr>
          <w:rFonts w:hint="cs"/>
          <w:rtl/>
          <w:lang w:eastAsia="en-US"/>
        </w:rPr>
        <w:t>את</w:t>
      </w:r>
      <w:r>
        <w:rPr>
          <w:rtl/>
          <w:lang w:eastAsia="en-US"/>
        </w:rPr>
        <w:t xml:space="preserve"> פארסה. ז</w:t>
      </w:r>
      <w:r>
        <w:rPr>
          <w:rFonts w:hint="cs"/>
          <w:rtl/>
          <w:lang w:eastAsia="en-US"/>
        </w:rPr>
        <w:t>את</w:t>
      </w:r>
      <w:r>
        <w:rPr>
          <w:rtl/>
          <w:lang w:eastAsia="en-US"/>
        </w:rPr>
        <w:t xml:space="preserve"> </w:t>
      </w:r>
      <w:r>
        <w:rPr>
          <w:rFonts w:hint="cs"/>
          <w:rtl/>
          <w:lang w:eastAsia="en-US"/>
        </w:rPr>
        <w:t xml:space="preserve">איננה </w:t>
      </w:r>
      <w:r>
        <w:rPr>
          <w:rtl/>
          <w:lang w:eastAsia="en-US"/>
        </w:rPr>
        <w:t>רשות שידור ציבורית. והבדיחה העגומה הז</w:t>
      </w:r>
      <w:r>
        <w:rPr>
          <w:rFonts w:hint="cs"/>
          <w:rtl/>
          <w:lang w:eastAsia="en-US"/>
        </w:rPr>
        <w:t>את</w:t>
      </w:r>
      <w:r>
        <w:rPr>
          <w:rtl/>
          <w:lang w:eastAsia="en-US"/>
        </w:rPr>
        <w:t xml:space="preserve">, כולה על חשבוננו. </w:t>
      </w:r>
    </w:p>
    <w:p w14:paraId="1409E186" w14:textId="77777777" w:rsidR="00000000" w:rsidRDefault="00890A51">
      <w:pPr>
        <w:pStyle w:val="a0"/>
        <w:rPr>
          <w:rFonts w:hint="cs"/>
          <w:rtl/>
          <w:lang w:eastAsia="en-US"/>
        </w:rPr>
      </w:pPr>
    </w:p>
    <w:p w14:paraId="5A1D7BCA" w14:textId="77777777" w:rsidR="00000000" w:rsidRDefault="00890A51">
      <w:pPr>
        <w:pStyle w:val="a0"/>
        <w:rPr>
          <w:rFonts w:hint="cs"/>
          <w:rtl/>
          <w:lang w:eastAsia="en-US"/>
        </w:rPr>
      </w:pPr>
      <w:r>
        <w:rPr>
          <w:rFonts w:hint="cs"/>
          <w:rtl/>
          <w:lang w:eastAsia="en-US"/>
        </w:rPr>
        <w:t>איננ</w:t>
      </w:r>
      <w:r>
        <w:rPr>
          <w:rFonts w:hint="cs"/>
          <w:rtl/>
          <w:lang w:eastAsia="en-US"/>
        </w:rPr>
        <w:t xml:space="preserve">י מבין, ואני מדבר כאוהד ספורט מושבע, מדוע הרשות צריכה לשדר את משחקי ה"יורו" - ואינני מפסיד אף משחק. האם לשם כך הוקמה? היום יש לנו ערוץ-2, ערוץ-10, יש לנו ערוץ-5 פלוס וערוץ-5. למה נדרש לשלם את כל זה? אני אוהד "מכבי תל-אביב" </w:t>
      </w:r>
      <w:r>
        <w:rPr>
          <w:rtl/>
          <w:lang w:eastAsia="en-US"/>
        </w:rPr>
        <w:t>–</w:t>
      </w:r>
      <w:r>
        <w:rPr>
          <w:rFonts w:hint="cs"/>
          <w:rtl/>
          <w:lang w:eastAsia="en-US"/>
        </w:rPr>
        <w:t xml:space="preserve"> האם צריך לשלם את כל המיליונים ה</w:t>
      </w:r>
      <w:r>
        <w:rPr>
          <w:rFonts w:hint="cs"/>
          <w:rtl/>
          <w:lang w:eastAsia="en-US"/>
        </w:rPr>
        <w:t xml:space="preserve">אלה מתקציב שאין לה? על חשבון מי זה בא? על חשבוננו. </w:t>
      </w:r>
    </w:p>
    <w:p w14:paraId="3822D15F" w14:textId="77777777" w:rsidR="00000000" w:rsidRDefault="00890A51">
      <w:pPr>
        <w:pStyle w:val="a0"/>
        <w:rPr>
          <w:rFonts w:hint="cs"/>
          <w:rtl/>
          <w:lang w:eastAsia="en-US"/>
        </w:rPr>
      </w:pPr>
    </w:p>
    <w:p w14:paraId="2AC6ECF3" w14:textId="77777777" w:rsidR="00000000" w:rsidRDefault="00890A51">
      <w:pPr>
        <w:pStyle w:val="a0"/>
        <w:rPr>
          <w:rFonts w:hint="cs"/>
          <w:rtl/>
          <w:lang w:eastAsia="en-US"/>
        </w:rPr>
      </w:pPr>
      <w:r>
        <w:rPr>
          <w:rFonts w:hint="cs"/>
          <w:rtl/>
          <w:lang w:eastAsia="en-US"/>
        </w:rPr>
        <w:t>כשאני קורא את הדוח האחרון, שהועבר בימים אלה לכל חברי חברי הכנסת, ומדובר שם, בין הדברים שהרשות היתה צריכה לפעול בהם, על קידום היצירה העברית והישראלית - על איזו יצירה עברית וישראלית מדובר? האם כדורסל וכדור</w:t>
      </w:r>
      <w:r>
        <w:rPr>
          <w:rFonts w:hint="cs"/>
          <w:rtl/>
          <w:lang w:eastAsia="en-US"/>
        </w:rPr>
        <w:t xml:space="preserve">גל הם יצירה עברית וישראלית? לי לא ידוע על כך, חברי חברי הכנסת. זה איננו קידום. </w:t>
      </w:r>
    </w:p>
    <w:p w14:paraId="2C7CEC09" w14:textId="77777777" w:rsidR="00000000" w:rsidRDefault="00890A51">
      <w:pPr>
        <w:pStyle w:val="a0"/>
        <w:rPr>
          <w:rFonts w:hint="cs"/>
          <w:rtl/>
          <w:lang w:eastAsia="en-US"/>
        </w:rPr>
      </w:pPr>
    </w:p>
    <w:p w14:paraId="4F77F33B" w14:textId="77777777" w:rsidR="00000000" w:rsidRDefault="00890A51">
      <w:pPr>
        <w:pStyle w:val="a0"/>
        <w:rPr>
          <w:rFonts w:hint="cs"/>
          <w:rtl/>
          <w:lang w:eastAsia="en-US"/>
        </w:rPr>
      </w:pPr>
      <w:r>
        <w:rPr>
          <w:rFonts w:hint="cs"/>
          <w:rtl/>
          <w:lang w:eastAsia="en-US"/>
        </w:rPr>
        <w:t xml:space="preserve">כולם מדברים על גובה האגרה. ייתכן שהיא גבוהה, אבל זאת איננה השאלה, אדוני השר, אם האגרה גבוהה או לא. הציבור, ובכללו אני, מתקומם על זה שהוא חייב לשלם אגרה לפי חוק על ערוץ שרובנו </w:t>
      </w:r>
      <w:r>
        <w:rPr>
          <w:rFonts w:hint="cs"/>
          <w:rtl/>
          <w:lang w:eastAsia="en-US"/>
        </w:rPr>
        <w:t xml:space="preserve">איננו צופים בו, איננו רוצים לצפות בו במתכונתו הנוכחית, אדוני היושב-ראש, חבר הכנסת כחלון. </w:t>
      </w:r>
    </w:p>
    <w:p w14:paraId="47BAEFBB" w14:textId="77777777" w:rsidR="00000000" w:rsidRDefault="00890A51">
      <w:pPr>
        <w:pStyle w:val="a0"/>
        <w:rPr>
          <w:rFonts w:hint="cs"/>
          <w:rtl/>
          <w:lang w:eastAsia="en-US"/>
        </w:rPr>
      </w:pPr>
    </w:p>
    <w:p w14:paraId="698BB5D8" w14:textId="77777777" w:rsidR="00000000" w:rsidRDefault="00890A51">
      <w:pPr>
        <w:pStyle w:val="af0"/>
        <w:rPr>
          <w:rtl/>
        </w:rPr>
      </w:pPr>
      <w:r>
        <w:rPr>
          <w:rFonts w:hint="eastAsia"/>
          <w:rtl/>
        </w:rPr>
        <w:t>שלום</w:t>
      </w:r>
      <w:r>
        <w:rPr>
          <w:rtl/>
        </w:rPr>
        <w:t xml:space="preserve"> שמחון (העבודה-מימד):</w:t>
      </w:r>
    </w:p>
    <w:p w14:paraId="2FCC024D" w14:textId="77777777" w:rsidR="00000000" w:rsidRDefault="00890A51">
      <w:pPr>
        <w:pStyle w:val="a0"/>
        <w:rPr>
          <w:rFonts w:hint="cs"/>
          <w:rtl/>
        </w:rPr>
      </w:pPr>
    </w:p>
    <w:p w14:paraId="40810DDA" w14:textId="77777777" w:rsidR="00000000" w:rsidRDefault="00890A51">
      <w:pPr>
        <w:pStyle w:val="a0"/>
        <w:rPr>
          <w:rFonts w:hint="cs"/>
          <w:rtl/>
        </w:rPr>
      </w:pPr>
      <w:r>
        <w:rPr>
          <w:rFonts w:hint="cs"/>
          <w:rtl/>
        </w:rPr>
        <w:t xml:space="preserve">לא פחות ולא יותר, נפלת עליו. </w:t>
      </w:r>
    </w:p>
    <w:p w14:paraId="31FD41C8" w14:textId="77777777" w:rsidR="00000000" w:rsidRDefault="00890A51">
      <w:pPr>
        <w:pStyle w:val="a0"/>
        <w:rPr>
          <w:rFonts w:hint="cs"/>
          <w:rtl/>
        </w:rPr>
      </w:pPr>
    </w:p>
    <w:p w14:paraId="5BD16A79" w14:textId="77777777" w:rsidR="00000000" w:rsidRDefault="00890A51">
      <w:pPr>
        <w:pStyle w:val="-"/>
        <w:rPr>
          <w:rtl/>
        </w:rPr>
      </w:pPr>
      <w:bookmarkStart w:id="608" w:name="FS000000445T30_06_2004_17_55_10C"/>
      <w:bookmarkEnd w:id="608"/>
      <w:r>
        <w:rPr>
          <w:rtl/>
        </w:rPr>
        <w:t>איתן כבל (העבודה-מימד):</w:t>
      </w:r>
    </w:p>
    <w:p w14:paraId="0BEE957A" w14:textId="77777777" w:rsidR="00000000" w:rsidRDefault="00890A51">
      <w:pPr>
        <w:pStyle w:val="a0"/>
        <w:rPr>
          <w:rtl/>
        </w:rPr>
      </w:pPr>
    </w:p>
    <w:p w14:paraId="5AE923EA" w14:textId="77777777" w:rsidR="00000000" w:rsidRDefault="00890A51">
      <w:pPr>
        <w:pStyle w:val="a0"/>
        <w:rPr>
          <w:rFonts w:hint="cs"/>
          <w:rtl/>
        </w:rPr>
      </w:pPr>
      <w:r>
        <w:rPr>
          <w:rFonts w:hint="cs"/>
          <w:rtl/>
        </w:rPr>
        <w:t xml:space="preserve">אני יודע, בגלל זה מצאתי לנכון לפנות אליו. זה מצב שכל הבית הזה לא יכול להרשות שהוא </w:t>
      </w:r>
      <w:r>
        <w:rPr>
          <w:rFonts w:hint="cs"/>
          <w:rtl/>
        </w:rPr>
        <w:t xml:space="preserve">יימשך. </w:t>
      </w:r>
    </w:p>
    <w:p w14:paraId="3D13A37F" w14:textId="77777777" w:rsidR="00000000" w:rsidRDefault="00890A51">
      <w:pPr>
        <w:pStyle w:val="a0"/>
        <w:rPr>
          <w:rFonts w:hint="cs"/>
          <w:rtl/>
        </w:rPr>
      </w:pPr>
    </w:p>
    <w:p w14:paraId="357410A9" w14:textId="77777777" w:rsidR="00000000" w:rsidRDefault="00890A51">
      <w:pPr>
        <w:pStyle w:val="af1"/>
        <w:rPr>
          <w:rFonts w:hint="cs"/>
          <w:rtl/>
        </w:rPr>
      </w:pPr>
      <w:r>
        <w:rPr>
          <w:rtl/>
        </w:rPr>
        <w:t>היו"ר</w:t>
      </w:r>
      <w:r>
        <w:rPr>
          <w:rFonts w:hint="cs"/>
          <w:rtl/>
        </w:rPr>
        <w:t xml:space="preserve"> משה כחלון:</w:t>
      </w:r>
    </w:p>
    <w:p w14:paraId="40AFEED9" w14:textId="77777777" w:rsidR="00000000" w:rsidRDefault="00890A51">
      <w:pPr>
        <w:pStyle w:val="a0"/>
        <w:rPr>
          <w:rFonts w:hint="cs"/>
          <w:u w:val="single"/>
          <w:rtl/>
        </w:rPr>
      </w:pPr>
    </w:p>
    <w:p w14:paraId="386AD14D" w14:textId="77777777" w:rsidR="00000000" w:rsidRDefault="00890A51">
      <w:pPr>
        <w:pStyle w:val="a0"/>
        <w:rPr>
          <w:rFonts w:hint="cs"/>
          <w:rtl/>
        </w:rPr>
      </w:pPr>
      <w:r>
        <w:rPr>
          <w:rFonts w:hint="cs"/>
          <w:rtl/>
        </w:rPr>
        <w:t xml:space="preserve">מה אתה מציע, ערוץ לעשירים? פנית אלי בשמי, לכן אני עונה. </w:t>
      </w:r>
    </w:p>
    <w:p w14:paraId="74EC41F9" w14:textId="77777777" w:rsidR="00000000" w:rsidRDefault="00890A51">
      <w:pPr>
        <w:pStyle w:val="a0"/>
        <w:rPr>
          <w:rFonts w:hint="cs"/>
          <w:rtl/>
        </w:rPr>
      </w:pPr>
    </w:p>
    <w:p w14:paraId="26ABE6D8" w14:textId="77777777" w:rsidR="00000000" w:rsidRDefault="00890A51">
      <w:pPr>
        <w:pStyle w:val="-"/>
        <w:rPr>
          <w:rtl/>
        </w:rPr>
      </w:pPr>
      <w:bookmarkStart w:id="609" w:name="FS000000445T30_06_2004_17_55_58C"/>
      <w:bookmarkEnd w:id="609"/>
      <w:r>
        <w:rPr>
          <w:rtl/>
        </w:rPr>
        <w:t>איתן כבל (העבודה-מימד):</w:t>
      </w:r>
    </w:p>
    <w:p w14:paraId="2BC3A9D6" w14:textId="77777777" w:rsidR="00000000" w:rsidRDefault="00890A51">
      <w:pPr>
        <w:pStyle w:val="a0"/>
        <w:rPr>
          <w:rtl/>
        </w:rPr>
      </w:pPr>
    </w:p>
    <w:p w14:paraId="0C574785" w14:textId="77777777" w:rsidR="00000000" w:rsidRDefault="00890A51">
      <w:pPr>
        <w:pStyle w:val="a0"/>
        <w:rPr>
          <w:rFonts w:hint="cs"/>
          <w:rtl/>
        </w:rPr>
      </w:pPr>
      <w:r>
        <w:rPr>
          <w:rFonts w:hint="cs"/>
          <w:rtl/>
        </w:rPr>
        <w:t xml:space="preserve">אדוני היושב-ראש, אין מדובר כאן בערוץ לעשירים. אני רוצה שיהיה שידור ציבורי. אני נלחם כאן, מעל הבמה הזאת, שיהיה שידור ציבורי לכולם </w:t>
      </w:r>
      <w:r>
        <w:rPr>
          <w:rtl/>
        </w:rPr>
        <w:t>–</w:t>
      </w:r>
      <w:r>
        <w:rPr>
          <w:rFonts w:hint="cs"/>
          <w:rtl/>
        </w:rPr>
        <w:t xml:space="preserve"> ערבים, יהודים, </w:t>
      </w:r>
      <w:r>
        <w:rPr>
          <w:rFonts w:hint="cs"/>
          <w:rtl/>
        </w:rPr>
        <w:t xml:space="preserve">כל תושבי המדינה הזאת. אני אתן לכם דוגמה: הלכו לגבות מהערבים שלא משלמים. על מה הם ישלמו, חברי חברי הכנסת? על הפינה האפלה שנותנים להם? על מה הם צריכים לשלם? נכון, אני לא אומר כאן שלא צריך לשלם, כי יש חוק, אבל החמור הוא, שמחייבים אותנו בחוק לשלם. </w:t>
      </w:r>
    </w:p>
    <w:p w14:paraId="0B5F6574" w14:textId="77777777" w:rsidR="00000000" w:rsidRDefault="00890A51">
      <w:pPr>
        <w:pStyle w:val="a0"/>
        <w:rPr>
          <w:rFonts w:hint="cs"/>
          <w:rtl/>
        </w:rPr>
      </w:pPr>
    </w:p>
    <w:p w14:paraId="65C3C617" w14:textId="77777777" w:rsidR="00000000" w:rsidRDefault="00890A51">
      <w:pPr>
        <w:pStyle w:val="af0"/>
        <w:rPr>
          <w:rtl/>
        </w:rPr>
      </w:pPr>
      <w:r>
        <w:rPr>
          <w:rFonts w:hint="eastAsia"/>
          <w:rtl/>
        </w:rPr>
        <w:t>שלום</w:t>
      </w:r>
      <w:r>
        <w:rPr>
          <w:rtl/>
        </w:rPr>
        <w:t xml:space="preserve"> שמחון</w:t>
      </w:r>
      <w:r>
        <w:rPr>
          <w:rtl/>
        </w:rPr>
        <w:t xml:space="preserve"> (העבודה-מימד):</w:t>
      </w:r>
    </w:p>
    <w:p w14:paraId="22934DFA" w14:textId="77777777" w:rsidR="00000000" w:rsidRDefault="00890A51">
      <w:pPr>
        <w:pStyle w:val="a0"/>
        <w:rPr>
          <w:rFonts w:hint="cs"/>
          <w:rtl/>
        </w:rPr>
      </w:pPr>
    </w:p>
    <w:p w14:paraId="08233FB3" w14:textId="77777777" w:rsidR="00000000" w:rsidRDefault="00890A51">
      <w:pPr>
        <w:pStyle w:val="a0"/>
        <w:rPr>
          <w:rFonts w:hint="cs"/>
          <w:rtl/>
        </w:rPr>
      </w:pPr>
      <w:r>
        <w:rPr>
          <w:rFonts w:hint="cs"/>
          <w:rtl/>
        </w:rPr>
        <w:t xml:space="preserve">השר הקים ועדה לפני שנה, תשאל אותו. </w:t>
      </w:r>
    </w:p>
    <w:p w14:paraId="4B4F5B44" w14:textId="77777777" w:rsidR="00000000" w:rsidRDefault="00890A51">
      <w:pPr>
        <w:pStyle w:val="a0"/>
        <w:rPr>
          <w:rFonts w:hint="cs"/>
          <w:rtl/>
        </w:rPr>
      </w:pPr>
    </w:p>
    <w:p w14:paraId="3E6D241C" w14:textId="77777777" w:rsidR="00000000" w:rsidRDefault="00890A51">
      <w:pPr>
        <w:pStyle w:val="-"/>
        <w:rPr>
          <w:rtl/>
        </w:rPr>
      </w:pPr>
      <w:bookmarkStart w:id="610" w:name="FS000000445T30_06_2004_17_57_50C"/>
      <w:bookmarkEnd w:id="610"/>
      <w:r>
        <w:rPr>
          <w:rtl/>
        </w:rPr>
        <w:t>איתן כבל (העבודה-מימד):</w:t>
      </w:r>
    </w:p>
    <w:p w14:paraId="7C0F08EE" w14:textId="77777777" w:rsidR="00000000" w:rsidRDefault="00890A51">
      <w:pPr>
        <w:pStyle w:val="a0"/>
        <w:rPr>
          <w:rtl/>
        </w:rPr>
      </w:pPr>
    </w:p>
    <w:p w14:paraId="67D68C98" w14:textId="77777777" w:rsidR="00000000" w:rsidRDefault="00890A51">
      <w:pPr>
        <w:pStyle w:val="a0"/>
        <w:rPr>
          <w:rFonts w:hint="cs"/>
          <w:rtl/>
        </w:rPr>
      </w:pPr>
      <w:r>
        <w:rPr>
          <w:rFonts w:hint="cs"/>
          <w:rtl/>
        </w:rPr>
        <w:t xml:space="preserve">אני מייד אתייחס, אני מניח שגם השר יתייחס לזה בדבריו. </w:t>
      </w:r>
    </w:p>
    <w:p w14:paraId="2CDC800E" w14:textId="77777777" w:rsidR="00000000" w:rsidRDefault="00890A51">
      <w:pPr>
        <w:pStyle w:val="a0"/>
        <w:rPr>
          <w:rFonts w:hint="cs"/>
          <w:rtl/>
        </w:rPr>
      </w:pPr>
    </w:p>
    <w:p w14:paraId="222974F3" w14:textId="77777777" w:rsidR="00000000" w:rsidRDefault="00890A51">
      <w:pPr>
        <w:pStyle w:val="a0"/>
        <w:rPr>
          <w:rFonts w:hint="cs"/>
          <w:rtl/>
        </w:rPr>
      </w:pPr>
      <w:r>
        <w:rPr>
          <w:rFonts w:hint="cs"/>
          <w:rtl/>
        </w:rPr>
        <w:t>מכריחים אותנו לצפות. אנחנו לא רוצים, אדוני המנכ"ל, לצפות בערוץ-1 במתכונת הנוכחית שלו. איננו רוצים להקשיב לתוכניות הבוקר בא</w:t>
      </w:r>
      <w:r>
        <w:rPr>
          <w:rFonts w:hint="cs"/>
          <w:rtl/>
        </w:rPr>
        <w:t xml:space="preserve">ופן שבו הן מנוהלות היום. אני אומר את זה לא מעמדה פוליטית. </w:t>
      </w:r>
    </w:p>
    <w:p w14:paraId="2B785C47" w14:textId="77777777" w:rsidR="00000000" w:rsidRDefault="00890A51">
      <w:pPr>
        <w:pStyle w:val="a0"/>
        <w:rPr>
          <w:rFonts w:hint="cs"/>
          <w:rtl/>
        </w:rPr>
      </w:pPr>
    </w:p>
    <w:p w14:paraId="4378ED01" w14:textId="77777777" w:rsidR="00000000" w:rsidRDefault="00890A51">
      <w:pPr>
        <w:pStyle w:val="af1"/>
        <w:rPr>
          <w:rtl/>
        </w:rPr>
      </w:pPr>
      <w:r>
        <w:rPr>
          <w:rtl/>
        </w:rPr>
        <w:t>היו"ר</w:t>
      </w:r>
      <w:r>
        <w:rPr>
          <w:rFonts w:hint="cs"/>
          <w:rtl/>
        </w:rPr>
        <w:t xml:space="preserve"> משה כחלון</w:t>
      </w:r>
      <w:r>
        <w:rPr>
          <w:rtl/>
        </w:rPr>
        <w:t>:</w:t>
      </w:r>
    </w:p>
    <w:p w14:paraId="112917B5" w14:textId="77777777" w:rsidR="00000000" w:rsidRDefault="00890A51">
      <w:pPr>
        <w:pStyle w:val="a0"/>
        <w:rPr>
          <w:rtl/>
        </w:rPr>
      </w:pPr>
    </w:p>
    <w:p w14:paraId="707F3425" w14:textId="77777777" w:rsidR="00000000" w:rsidRDefault="00890A51">
      <w:pPr>
        <w:pStyle w:val="a0"/>
        <w:rPr>
          <w:rFonts w:hint="cs"/>
          <w:rtl/>
        </w:rPr>
      </w:pPr>
      <w:r>
        <w:rPr>
          <w:rFonts w:hint="cs"/>
          <w:rtl/>
        </w:rPr>
        <w:t xml:space="preserve">אין תוכניות בוקר בערוץ הראשון. </w:t>
      </w:r>
    </w:p>
    <w:p w14:paraId="5B0074E3" w14:textId="77777777" w:rsidR="00000000" w:rsidRDefault="00890A51">
      <w:pPr>
        <w:pStyle w:val="a0"/>
        <w:rPr>
          <w:rFonts w:hint="cs"/>
          <w:rtl/>
        </w:rPr>
      </w:pPr>
    </w:p>
    <w:p w14:paraId="3B9115A3" w14:textId="77777777" w:rsidR="00000000" w:rsidRDefault="00890A51">
      <w:pPr>
        <w:pStyle w:val="-"/>
        <w:rPr>
          <w:rtl/>
        </w:rPr>
      </w:pPr>
      <w:bookmarkStart w:id="611" w:name="FS000000445T30_06_2004_17_59_23C"/>
      <w:bookmarkEnd w:id="611"/>
      <w:r>
        <w:rPr>
          <w:rtl/>
        </w:rPr>
        <w:t>איתן כבל (העבודה-מימד):</w:t>
      </w:r>
    </w:p>
    <w:p w14:paraId="47F7DAA4" w14:textId="77777777" w:rsidR="00000000" w:rsidRDefault="00890A51">
      <w:pPr>
        <w:pStyle w:val="a0"/>
        <w:rPr>
          <w:rtl/>
        </w:rPr>
      </w:pPr>
    </w:p>
    <w:p w14:paraId="0A8BA9E9" w14:textId="77777777" w:rsidR="00000000" w:rsidRDefault="00890A51">
      <w:pPr>
        <w:pStyle w:val="a0"/>
        <w:rPr>
          <w:rFonts w:hint="cs"/>
          <w:rtl/>
        </w:rPr>
      </w:pPr>
      <w:r>
        <w:rPr>
          <w:rFonts w:hint="cs"/>
          <w:rtl/>
        </w:rPr>
        <w:t xml:space="preserve">לא בערוץ הראשון, אמרתי ב"קול ישראל". </w:t>
      </w:r>
    </w:p>
    <w:p w14:paraId="2B020B70" w14:textId="77777777" w:rsidR="00000000" w:rsidRDefault="00890A51">
      <w:pPr>
        <w:pStyle w:val="a0"/>
        <w:rPr>
          <w:rFonts w:hint="cs"/>
          <w:rtl/>
        </w:rPr>
      </w:pPr>
    </w:p>
    <w:p w14:paraId="087D9F95" w14:textId="77777777" w:rsidR="00000000" w:rsidRDefault="00890A51">
      <w:pPr>
        <w:pStyle w:val="af1"/>
        <w:rPr>
          <w:rtl/>
        </w:rPr>
      </w:pPr>
      <w:r>
        <w:rPr>
          <w:rtl/>
        </w:rPr>
        <w:t>היו"ר</w:t>
      </w:r>
      <w:r>
        <w:rPr>
          <w:rFonts w:hint="cs"/>
          <w:rtl/>
        </w:rPr>
        <w:t xml:space="preserve"> משה כחלון</w:t>
      </w:r>
      <w:r>
        <w:rPr>
          <w:rtl/>
        </w:rPr>
        <w:t>:</w:t>
      </w:r>
    </w:p>
    <w:p w14:paraId="565FCD14" w14:textId="77777777" w:rsidR="00000000" w:rsidRDefault="00890A51">
      <w:pPr>
        <w:pStyle w:val="a0"/>
        <w:rPr>
          <w:rtl/>
        </w:rPr>
      </w:pPr>
    </w:p>
    <w:p w14:paraId="344B49B7" w14:textId="77777777" w:rsidR="00000000" w:rsidRDefault="00890A51">
      <w:pPr>
        <w:pStyle w:val="a0"/>
        <w:rPr>
          <w:rFonts w:hint="cs"/>
          <w:rtl/>
        </w:rPr>
      </w:pPr>
      <w:r>
        <w:rPr>
          <w:rFonts w:hint="cs"/>
          <w:rtl/>
        </w:rPr>
        <w:t xml:space="preserve">אה, גם ברדיו? </w:t>
      </w:r>
    </w:p>
    <w:p w14:paraId="4757B5F7" w14:textId="77777777" w:rsidR="00000000" w:rsidRDefault="00890A51">
      <w:pPr>
        <w:pStyle w:val="a0"/>
        <w:rPr>
          <w:rFonts w:hint="cs"/>
          <w:rtl/>
        </w:rPr>
      </w:pPr>
    </w:p>
    <w:p w14:paraId="0AEC9F53" w14:textId="77777777" w:rsidR="00000000" w:rsidRDefault="00890A51">
      <w:pPr>
        <w:pStyle w:val="-"/>
        <w:rPr>
          <w:rtl/>
        </w:rPr>
      </w:pPr>
      <w:bookmarkStart w:id="612" w:name="FS000000445T30_06_2004_18_01_01C"/>
      <w:bookmarkEnd w:id="612"/>
      <w:r>
        <w:rPr>
          <w:rtl/>
        </w:rPr>
        <w:t>איתן כבל (העבודה-מימד):</w:t>
      </w:r>
    </w:p>
    <w:p w14:paraId="32A8D76B" w14:textId="77777777" w:rsidR="00000000" w:rsidRDefault="00890A51">
      <w:pPr>
        <w:pStyle w:val="a0"/>
        <w:rPr>
          <w:rtl/>
        </w:rPr>
      </w:pPr>
    </w:p>
    <w:p w14:paraId="125CFA6B" w14:textId="77777777" w:rsidR="00000000" w:rsidRDefault="00890A51">
      <w:pPr>
        <w:pStyle w:val="a0"/>
        <w:rPr>
          <w:rFonts w:hint="cs"/>
          <w:rtl/>
        </w:rPr>
      </w:pPr>
      <w:r>
        <w:rPr>
          <w:rFonts w:hint="cs"/>
          <w:rtl/>
        </w:rPr>
        <w:t>אני חוזר ואומר, ואתה ל</w:t>
      </w:r>
      <w:r>
        <w:rPr>
          <w:rFonts w:hint="cs"/>
          <w:rtl/>
        </w:rPr>
        <w:t>א חייב להתאמץ להגן עליהם. אדוני היושב-ראש, חבר הכנסת כחלון, אני עומד כאן לא כחבר מפלגה. אני גם לא מתלונן אם משדרים אותי או לא. אין לי תלונות. אני אומר את זה כאן, אני בא בידיים נקיות.</w:t>
      </w:r>
    </w:p>
    <w:p w14:paraId="13FF867B" w14:textId="77777777" w:rsidR="00000000" w:rsidRDefault="00890A51">
      <w:pPr>
        <w:pStyle w:val="a0"/>
        <w:ind w:firstLine="0"/>
        <w:rPr>
          <w:rFonts w:hint="cs"/>
          <w:rtl/>
        </w:rPr>
      </w:pPr>
    </w:p>
    <w:p w14:paraId="4CD6EB95" w14:textId="77777777" w:rsidR="00000000" w:rsidRDefault="00890A51">
      <w:pPr>
        <w:pStyle w:val="af0"/>
        <w:rPr>
          <w:rtl/>
        </w:rPr>
      </w:pPr>
      <w:r>
        <w:rPr>
          <w:rFonts w:hint="eastAsia"/>
          <w:rtl/>
        </w:rPr>
        <w:t>שלום</w:t>
      </w:r>
      <w:r>
        <w:rPr>
          <w:rtl/>
        </w:rPr>
        <w:t xml:space="preserve"> שמחון (העבודה-מימד):</w:t>
      </w:r>
    </w:p>
    <w:p w14:paraId="6C18973B" w14:textId="77777777" w:rsidR="00000000" w:rsidRDefault="00890A51">
      <w:pPr>
        <w:pStyle w:val="a0"/>
        <w:rPr>
          <w:rFonts w:hint="cs"/>
          <w:rtl/>
        </w:rPr>
      </w:pPr>
    </w:p>
    <w:p w14:paraId="066EA60D" w14:textId="77777777" w:rsidR="00000000" w:rsidRDefault="00890A51">
      <w:pPr>
        <w:pStyle w:val="a0"/>
        <w:rPr>
          <w:rFonts w:hint="cs"/>
          <w:rtl/>
        </w:rPr>
      </w:pPr>
      <w:r>
        <w:rPr>
          <w:rFonts w:hint="cs"/>
          <w:rtl/>
        </w:rPr>
        <w:t>ממחר יהיו לך.</w:t>
      </w:r>
    </w:p>
    <w:p w14:paraId="5DE4FEB0" w14:textId="77777777" w:rsidR="00000000" w:rsidRDefault="00890A51">
      <w:pPr>
        <w:pStyle w:val="a0"/>
        <w:ind w:firstLine="0"/>
        <w:rPr>
          <w:rFonts w:hint="cs"/>
          <w:rtl/>
        </w:rPr>
      </w:pPr>
    </w:p>
    <w:p w14:paraId="350B8818" w14:textId="77777777" w:rsidR="00000000" w:rsidRDefault="00890A51">
      <w:pPr>
        <w:pStyle w:val="-"/>
        <w:rPr>
          <w:rtl/>
        </w:rPr>
      </w:pPr>
      <w:bookmarkStart w:id="613" w:name="FS000000445T30_06_2004_17_32_52"/>
      <w:bookmarkStart w:id="614" w:name="FS000000445T30_06_2004_17_32_56C"/>
      <w:bookmarkEnd w:id="613"/>
      <w:bookmarkEnd w:id="614"/>
      <w:r>
        <w:rPr>
          <w:rtl/>
        </w:rPr>
        <w:t>איתן כבל (העבודה-מימד):</w:t>
      </w:r>
    </w:p>
    <w:p w14:paraId="1670D89D" w14:textId="77777777" w:rsidR="00000000" w:rsidRDefault="00890A51">
      <w:pPr>
        <w:pStyle w:val="a0"/>
        <w:rPr>
          <w:rtl/>
        </w:rPr>
      </w:pPr>
    </w:p>
    <w:p w14:paraId="0232B4FD" w14:textId="77777777" w:rsidR="00000000" w:rsidRDefault="00890A51">
      <w:pPr>
        <w:pStyle w:val="a0"/>
        <w:rPr>
          <w:rFonts w:hint="cs"/>
          <w:rtl/>
        </w:rPr>
      </w:pPr>
      <w:r>
        <w:rPr>
          <w:rFonts w:hint="cs"/>
          <w:rtl/>
        </w:rPr>
        <w:t xml:space="preserve">יכול </w:t>
      </w:r>
      <w:r>
        <w:rPr>
          <w:rFonts w:hint="cs"/>
          <w:rtl/>
        </w:rPr>
        <w:t>להיות. אמרו לי והזהירו אותי, אל תעשה את זה. אני חשבתי לנכון - מדובר בנושא שהגיע הזמן להעלות אותו על סדר-היום הציבורי, אדוני השר, לא רק בוועדות. כי אתה יודע, שגם אם תרצה לבצע - לפחות ממה שאנחנו שומעים שהוועדה אמורה לעשות או רוצה לעשות - את הוצאתה של הפוליטי</w:t>
      </w:r>
      <w:r>
        <w:rPr>
          <w:rFonts w:hint="cs"/>
          <w:rtl/>
        </w:rPr>
        <w:t>קה מרשות השידור, יהיה לך קושי עצום, אם בכלל תצליח לעשות את זה. ברשות השידור יש שדרים ויש עורכים יוצאים מן הכלל, ואני אומר להם את זה כאן ואני מביט להם בעיניים ואומר להם: במצב הזה לא יהיה להם בית לעבוד בו, לא בגללנו, אלא בגלל הדרך שבה הרשות מתנהלת. זה אכפת ל</w:t>
      </w:r>
      <w:r>
        <w:rPr>
          <w:rFonts w:hint="cs"/>
          <w:rtl/>
        </w:rPr>
        <w:t>י, כי בכל מדינה נורמלית, דמוקרטית, חשוב שיהיה שידור ציבורי.</w:t>
      </w:r>
    </w:p>
    <w:p w14:paraId="6E55F8FE" w14:textId="77777777" w:rsidR="00000000" w:rsidRDefault="00890A51">
      <w:pPr>
        <w:pStyle w:val="a0"/>
        <w:rPr>
          <w:rFonts w:hint="cs"/>
          <w:rtl/>
        </w:rPr>
      </w:pPr>
    </w:p>
    <w:p w14:paraId="733E131F" w14:textId="77777777" w:rsidR="00000000" w:rsidRDefault="00890A51">
      <w:pPr>
        <w:pStyle w:val="a0"/>
        <w:rPr>
          <w:rFonts w:hint="cs"/>
          <w:rtl/>
        </w:rPr>
      </w:pPr>
      <w:r>
        <w:rPr>
          <w:rFonts w:hint="cs"/>
          <w:rtl/>
        </w:rPr>
        <w:t>לכן, חברי ואני התארגנו להקמת התארגנות ציבורית, שתפעל ותצא להסיר מעלינו את העול של רשות השידור במתכונת הנוכחית. אדוני השר, אילו היה אומץ, היינו צריכים להקים ועדת חקירה על כל מה שקרה לאורך כל השנים</w:t>
      </w:r>
      <w:r>
        <w:rPr>
          <w:rFonts w:hint="cs"/>
          <w:rtl/>
        </w:rPr>
        <w:t>. אני חוזר ואומר, אדוני השר, כל השנים. אבל אני יודע שאם הייתי מעלה הצעה כזאת, אז כולם היו מתיישרים לימין או לשמאל. אני חושב, שיש בידיך וממה ששמעתי ושוחחתי אתך, יש בך  האומץ לעשות את השינוי. אני לא רוצה לעסוק כאן בשאלות פוליטיות.</w:t>
      </w:r>
    </w:p>
    <w:p w14:paraId="2F707DEE" w14:textId="77777777" w:rsidR="00000000" w:rsidRDefault="00890A51">
      <w:pPr>
        <w:pStyle w:val="a0"/>
        <w:rPr>
          <w:rFonts w:hint="cs"/>
          <w:rtl/>
        </w:rPr>
      </w:pPr>
    </w:p>
    <w:p w14:paraId="099BDC12" w14:textId="77777777" w:rsidR="00000000" w:rsidRDefault="00890A51">
      <w:pPr>
        <w:pStyle w:val="a0"/>
        <w:rPr>
          <w:rFonts w:hint="cs"/>
          <w:rtl/>
        </w:rPr>
      </w:pPr>
      <w:r>
        <w:rPr>
          <w:rFonts w:hint="cs"/>
          <w:rtl/>
        </w:rPr>
        <w:t>אני פונה כאן לכל הציבור שר</w:t>
      </w:r>
      <w:r>
        <w:rPr>
          <w:rFonts w:hint="cs"/>
          <w:rtl/>
        </w:rPr>
        <w:t xml:space="preserve">וצה להצטרף למאבק מול רשות השידור, שיתקשר לטלמסר שמספרו 7651010-03, וביחד, אדוני השר, אני מרשה לעצמי כאן - - - </w:t>
      </w:r>
    </w:p>
    <w:p w14:paraId="3B565264" w14:textId="77777777" w:rsidR="00000000" w:rsidRDefault="00890A51">
      <w:pPr>
        <w:pStyle w:val="a0"/>
        <w:ind w:firstLine="0"/>
        <w:rPr>
          <w:rFonts w:hint="cs"/>
          <w:rtl/>
        </w:rPr>
      </w:pPr>
    </w:p>
    <w:p w14:paraId="79A3947A" w14:textId="77777777" w:rsidR="00000000" w:rsidRDefault="00890A51">
      <w:pPr>
        <w:pStyle w:val="af1"/>
        <w:rPr>
          <w:rtl/>
        </w:rPr>
      </w:pPr>
      <w:r>
        <w:rPr>
          <w:rtl/>
        </w:rPr>
        <w:t xml:space="preserve">היו"ר </w:t>
      </w:r>
      <w:r>
        <w:rPr>
          <w:rFonts w:hint="cs"/>
          <w:rtl/>
        </w:rPr>
        <w:t>משה כחלון</w:t>
      </w:r>
      <w:r>
        <w:rPr>
          <w:rtl/>
        </w:rPr>
        <w:t>:</w:t>
      </w:r>
    </w:p>
    <w:p w14:paraId="1383F779" w14:textId="77777777" w:rsidR="00000000" w:rsidRDefault="00890A51">
      <w:pPr>
        <w:pStyle w:val="a0"/>
        <w:rPr>
          <w:rtl/>
        </w:rPr>
      </w:pPr>
    </w:p>
    <w:p w14:paraId="48B986D7" w14:textId="77777777" w:rsidR="00000000" w:rsidRDefault="00890A51">
      <w:pPr>
        <w:pStyle w:val="a0"/>
        <w:rPr>
          <w:rFonts w:hint="cs"/>
          <w:rtl/>
        </w:rPr>
      </w:pPr>
      <w:r>
        <w:rPr>
          <w:rFonts w:hint="cs"/>
          <w:rtl/>
        </w:rPr>
        <w:t>צריך לבקש מרשות השידור שיפרסמו את הטלמסר.</w:t>
      </w:r>
    </w:p>
    <w:p w14:paraId="1076D48E" w14:textId="77777777" w:rsidR="00000000" w:rsidRDefault="00890A51">
      <w:pPr>
        <w:pStyle w:val="a0"/>
        <w:ind w:firstLine="0"/>
        <w:rPr>
          <w:rFonts w:hint="cs"/>
          <w:rtl/>
        </w:rPr>
      </w:pPr>
    </w:p>
    <w:p w14:paraId="39C4F506" w14:textId="77777777" w:rsidR="00000000" w:rsidRDefault="00890A51">
      <w:pPr>
        <w:pStyle w:val="-"/>
        <w:rPr>
          <w:rtl/>
        </w:rPr>
      </w:pPr>
      <w:bookmarkStart w:id="615" w:name="FS000000445T30_06_2004_17_37_15C"/>
      <w:bookmarkEnd w:id="615"/>
      <w:r>
        <w:rPr>
          <w:rtl/>
        </w:rPr>
        <w:t>איתן כבל (העבודה-מימד):</w:t>
      </w:r>
    </w:p>
    <w:p w14:paraId="53F8ABD0" w14:textId="77777777" w:rsidR="00000000" w:rsidRDefault="00890A51">
      <w:pPr>
        <w:pStyle w:val="a0"/>
        <w:rPr>
          <w:rtl/>
        </w:rPr>
      </w:pPr>
    </w:p>
    <w:p w14:paraId="05E43317" w14:textId="77777777" w:rsidR="00000000" w:rsidRDefault="00890A51">
      <w:pPr>
        <w:pStyle w:val="a0"/>
        <w:rPr>
          <w:rFonts w:hint="cs"/>
          <w:rtl/>
        </w:rPr>
      </w:pPr>
      <w:r>
        <w:rPr>
          <w:rFonts w:hint="cs"/>
          <w:rtl/>
        </w:rPr>
        <w:t xml:space="preserve">אני לא פניתי שיפנו לרשות השידור ואני לא פניתי שיפנו ללשכת </w:t>
      </w:r>
      <w:r>
        <w:rPr>
          <w:rFonts w:hint="cs"/>
          <w:rtl/>
        </w:rPr>
        <w:t>השר ואף לא פניתי - - -</w:t>
      </w:r>
    </w:p>
    <w:p w14:paraId="1E88BBBF" w14:textId="77777777" w:rsidR="00000000" w:rsidRDefault="00890A51">
      <w:pPr>
        <w:pStyle w:val="af0"/>
        <w:rPr>
          <w:rtl/>
        </w:rPr>
      </w:pPr>
    </w:p>
    <w:p w14:paraId="7E973F50" w14:textId="77777777" w:rsidR="00000000" w:rsidRDefault="00890A51">
      <w:pPr>
        <w:pStyle w:val="af0"/>
        <w:rPr>
          <w:rtl/>
        </w:rPr>
      </w:pPr>
      <w:r>
        <w:rPr>
          <w:rFonts w:hint="eastAsia"/>
          <w:rtl/>
        </w:rPr>
        <w:t>שלום</w:t>
      </w:r>
      <w:r>
        <w:rPr>
          <w:rtl/>
        </w:rPr>
        <w:t xml:space="preserve"> שמחון (העבודה-מימד):</w:t>
      </w:r>
    </w:p>
    <w:p w14:paraId="0B64D15C" w14:textId="77777777" w:rsidR="00000000" w:rsidRDefault="00890A51">
      <w:pPr>
        <w:pStyle w:val="a0"/>
        <w:rPr>
          <w:rFonts w:hint="cs"/>
          <w:rtl/>
        </w:rPr>
      </w:pPr>
    </w:p>
    <w:p w14:paraId="35C05C1D" w14:textId="77777777" w:rsidR="00000000" w:rsidRDefault="00890A51">
      <w:pPr>
        <w:pStyle w:val="a0"/>
        <w:rPr>
          <w:rFonts w:hint="cs"/>
          <w:rtl/>
        </w:rPr>
      </w:pPr>
      <w:r>
        <w:rPr>
          <w:rFonts w:hint="cs"/>
          <w:rtl/>
        </w:rPr>
        <w:t>עשית לעצמך וידוא הריגה.</w:t>
      </w:r>
    </w:p>
    <w:p w14:paraId="2F9A8606" w14:textId="77777777" w:rsidR="00000000" w:rsidRDefault="00890A51">
      <w:pPr>
        <w:pStyle w:val="a0"/>
        <w:ind w:firstLine="0"/>
        <w:rPr>
          <w:rFonts w:hint="cs"/>
          <w:rtl/>
        </w:rPr>
      </w:pPr>
    </w:p>
    <w:p w14:paraId="56146494" w14:textId="77777777" w:rsidR="00000000" w:rsidRDefault="00890A51">
      <w:pPr>
        <w:pStyle w:val="-"/>
        <w:rPr>
          <w:rtl/>
        </w:rPr>
      </w:pPr>
      <w:bookmarkStart w:id="616" w:name="FS000000445T30_06_2004_17_37_51C"/>
      <w:bookmarkEnd w:id="616"/>
      <w:r>
        <w:rPr>
          <w:rtl/>
        </w:rPr>
        <w:t>איתן כבל (העבודה-מימד):</w:t>
      </w:r>
    </w:p>
    <w:p w14:paraId="676357C8" w14:textId="77777777" w:rsidR="00000000" w:rsidRDefault="00890A51">
      <w:pPr>
        <w:pStyle w:val="a0"/>
        <w:rPr>
          <w:rtl/>
        </w:rPr>
      </w:pPr>
    </w:p>
    <w:p w14:paraId="692B8193" w14:textId="77777777" w:rsidR="00000000" w:rsidRDefault="00890A51">
      <w:pPr>
        <w:pStyle w:val="a0"/>
        <w:rPr>
          <w:rFonts w:hint="cs"/>
          <w:rtl/>
        </w:rPr>
      </w:pPr>
      <w:r>
        <w:rPr>
          <w:rFonts w:hint="cs"/>
          <w:rtl/>
        </w:rPr>
        <w:t>- - - אפילו לא פניתי, חבר הכנסת שמחון, שיתקשרו לביתו של המנכ"ל.</w:t>
      </w:r>
    </w:p>
    <w:p w14:paraId="4516D026" w14:textId="77777777" w:rsidR="00000000" w:rsidRDefault="00890A51">
      <w:pPr>
        <w:pStyle w:val="a0"/>
        <w:ind w:firstLine="0"/>
        <w:rPr>
          <w:rFonts w:hint="cs"/>
          <w:rtl/>
        </w:rPr>
      </w:pPr>
    </w:p>
    <w:p w14:paraId="173C234A" w14:textId="77777777" w:rsidR="00000000" w:rsidRDefault="00890A51">
      <w:pPr>
        <w:pStyle w:val="af1"/>
        <w:rPr>
          <w:rFonts w:hint="cs"/>
          <w:rtl/>
        </w:rPr>
      </w:pPr>
      <w:r>
        <w:rPr>
          <w:rFonts w:hint="cs"/>
          <w:rtl/>
        </w:rPr>
        <w:t>היו"ר משה כחלון:</w:t>
      </w:r>
    </w:p>
    <w:p w14:paraId="79228D6B" w14:textId="77777777" w:rsidR="00000000" w:rsidRDefault="00890A51">
      <w:pPr>
        <w:pStyle w:val="a0"/>
        <w:rPr>
          <w:rtl/>
        </w:rPr>
      </w:pPr>
    </w:p>
    <w:p w14:paraId="3D984346" w14:textId="77777777" w:rsidR="00000000" w:rsidRDefault="00890A51">
      <w:pPr>
        <w:pStyle w:val="a0"/>
        <w:rPr>
          <w:rFonts w:hint="cs"/>
          <w:rtl/>
        </w:rPr>
      </w:pPr>
      <w:r>
        <w:rPr>
          <w:rFonts w:hint="cs"/>
          <w:rtl/>
        </w:rPr>
        <w:t>עוד עשר שניות.</w:t>
      </w:r>
    </w:p>
    <w:p w14:paraId="1559A295" w14:textId="77777777" w:rsidR="00000000" w:rsidRDefault="00890A51">
      <w:pPr>
        <w:pStyle w:val="a0"/>
        <w:ind w:firstLine="0"/>
        <w:rPr>
          <w:rFonts w:hint="cs"/>
          <w:rtl/>
        </w:rPr>
      </w:pPr>
    </w:p>
    <w:p w14:paraId="2ABEF2EA" w14:textId="77777777" w:rsidR="00000000" w:rsidRDefault="00890A51">
      <w:pPr>
        <w:pStyle w:val="-"/>
        <w:rPr>
          <w:rtl/>
        </w:rPr>
      </w:pPr>
      <w:bookmarkStart w:id="617" w:name="FS000000445T30_06_2004_17_38_12C"/>
      <w:bookmarkEnd w:id="617"/>
      <w:r>
        <w:rPr>
          <w:rtl/>
        </w:rPr>
        <w:t>איתן כבל (העבודה-מימד):</w:t>
      </w:r>
    </w:p>
    <w:p w14:paraId="7A79CB1A" w14:textId="77777777" w:rsidR="00000000" w:rsidRDefault="00890A51">
      <w:pPr>
        <w:pStyle w:val="a0"/>
        <w:rPr>
          <w:rtl/>
        </w:rPr>
      </w:pPr>
    </w:p>
    <w:p w14:paraId="2D71AB51" w14:textId="77777777" w:rsidR="00000000" w:rsidRDefault="00890A51">
      <w:pPr>
        <w:pStyle w:val="a0"/>
        <w:rPr>
          <w:rFonts w:hint="cs"/>
          <w:rtl/>
        </w:rPr>
      </w:pPr>
      <w:r>
        <w:rPr>
          <w:rFonts w:hint="cs"/>
          <w:rtl/>
        </w:rPr>
        <w:t xml:space="preserve">אני מסיים. </w:t>
      </w:r>
    </w:p>
    <w:p w14:paraId="7CC61A77" w14:textId="77777777" w:rsidR="00000000" w:rsidRDefault="00890A51">
      <w:pPr>
        <w:pStyle w:val="a0"/>
        <w:ind w:firstLine="0"/>
        <w:rPr>
          <w:rFonts w:hint="cs"/>
          <w:rtl/>
        </w:rPr>
      </w:pPr>
    </w:p>
    <w:p w14:paraId="56F2317A" w14:textId="77777777" w:rsidR="00000000" w:rsidRDefault="00890A51">
      <w:pPr>
        <w:pStyle w:val="af0"/>
        <w:rPr>
          <w:rtl/>
        </w:rPr>
      </w:pPr>
      <w:r>
        <w:rPr>
          <w:rFonts w:hint="eastAsia"/>
          <w:rtl/>
        </w:rPr>
        <w:t>אורי</w:t>
      </w:r>
      <w:r>
        <w:rPr>
          <w:rtl/>
        </w:rPr>
        <w:t xml:space="preserve"> יהודה אריאל (</w:t>
      </w:r>
      <w:r>
        <w:rPr>
          <w:rtl/>
        </w:rPr>
        <w:t>האיחוד הלאומי - ישראל ביתנו):</w:t>
      </w:r>
    </w:p>
    <w:p w14:paraId="2461050A" w14:textId="77777777" w:rsidR="00000000" w:rsidRDefault="00890A51">
      <w:pPr>
        <w:pStyle w:val="a0"/>
        <w:rPr>
          <w:rFonts w:hint="cs"/>
          <w:rtl/>
        </w:rPr>
      </w:pPr>
    </w:p>
    <w:p w14:paraId="390B23CE" w14:textId="77777777" w:rsidR="00000000" w:rsidRDefault="00890A51">
      <w:pPr>
        <w:pStyle w:val="a0"/>
        <w:rPr>
          <w:rFonts w:hint="cs"/>
          <w:rtl/>
        </w:rPr>
      </w:pPr>
      <w:r>
        <w:rPr>
          <w:rFonts w:hint="cs"/>
          <w:rtl/>
        </w:rPr>
        <w:t>מה מספר הטלמסר?</w:t>
      </w:r>
    </w:p>
    <w:p w14:paraId="7B696123" w14:textId="77777777" w:rsidR="00000000" w:rsidRDefault="00890A51">
      <w:pPr>
        <w:pStyle w:val="a0"/>
        <w:ind w:firstLine="0"/>
        <w:rPr>
          <w:rFonts w:hint="cs"/>
          <w:rtl/>
        </w:rPr>
      </w:pPr>
    </w:p>
    <w:p w14:paraId="14C06A9D" w14:textId="77777777" w:rsidR="00000000" w:rsidRDefault="00890A51">
      <w:pPr>
        <w:pStyle w:val="-"/>
        <w:rPr>
          <w:rtl/>
        </w:rPr>
      </w:pPr>
      <w:bookmarkStart w:id="618" w:name="FS000000445T30_06_2004_17_38_24C"/>
      <w:bookmarkEnd w:id="618"/>
      <w:r>
        <w:rPr>
          <w:rtl/>
        </w:rPr>
        <w:t>איתן כבל (העבודה-מימד):</w:t>
      </w:r>
    </w:p>
    <w:p w14:paraId="34C6B5EB" w14:textId="77777777" w:rsidR="00000000" w:rsidRDefault="00890A51">
      <w:pPr>
        <w:pStyle w:val="a0"/>
        <w:rPr>
          <w:rtl/>
        </w:rPr>
      </w:pPr>
    </w:p>
    <w:p w14:paraId="463DCAA4" w14:textId="77777777" w:rsidR="00000000" w:rsidRDefault="00890A51">
      <w:pPr>
        <w:pStyle w:val="a0"/>
        <w:rPr>
          <w:rFonts w:hint="cs"/>
          <w:rtl/>
        </w:rPr>
      </w:pPr>
      <w:r>
        <w:rPr>
          <w:rFonts w:hint="cs"/>
          <w:rtl/>
        </w:rPr>
        <w:t>אני חוזר: 7651010-03, ואנחנו ביחד, אדוני השר, יחד אתך, נעשה את השינוי. אני מקווה שגם בעזרתך, אדוני השר.</w:t>
      </w:r>
    </w:p>
    <w:p w14:paraId="4B93E05A" w14:textId="77777777" w:rsidR="00000000" w:rsidRDefault="00890A51">
      <w:pPr>
        <w:pStyle w:val="a0"/>
        <w:ind w:firstLine="0"/>
        <w:rPr>
          <w:rFonts w:hint="cs"/>
          <w:rtl/>
        </w:rPr>
      </w:pPr>
    </w:p>
    <w:p w14:paraId="0312B052" w14:textId="77777777" w:rsidR="00000000" w:rsidRDefault="00890A51">
      <w:pPr>
        <w:pStyle w:val="af1"/>
        <w:rPr>
          <w:rtl/>
        </w:rPr>
      </w:pPr>
      <w:bookmarkStart w:id="619" w:name="FS000000445T30_06_2004_17_38_54C"/>
      <w:bookmarkEnd w:id="619"/>
      <w:r>
        <w:rPr>
          <w:rFonts w:hint="eastAsia"/>
          <w:rtl/>
        </w:rPr>
        <w:t>היו</w:t>
      </w:r>
      <w:r>
        <w:rPr>
          <w:rtl/>
        </w:rPr>
        <w:t xml:space="preserve">"ר </w:t>
      </w:r>
      <w:r>
        <w:rPr>
          <w:rFonts w:hint="cs"/>
          <w:rtl/>
        </w:rPr>
        <w:t>משה כחלון</w:t>
      </w:r>
      <w:r>
        <w:rPr>
          <w:rtl/>
        </w:rPr>
        <w:t>:</w:t>
      </w:r>
    </w:p>
    <w:p w14:paraId="7F02E22C" w14:textId="77777777" w:rsidR="00000000" w:rsidRDefault="00890A51">
      <w:pPr>
        <w:pStyle w:val="a0"/>
        <w:rPr>
          <w:rFonts w:hint="cs"/>
          <w:rtl/>
        </w:rPr>
      </w:pPr>
    </w:p>
    <w:p w14:paraId="2CABAE85" w14:textId="77777777" w:rsidR="00000000" w:rsidRDefault="00890A51">
      <w:pPr>
        <w:pStyle w:val="a0"/>
        <w:rPr>
          <w:rFonts w:hint="cs"/>
          <w:rtl/>
        </w:rPr>
      </w:pPr>
      <w:r>
        <w:rPr>
          <w:rFonts w:hint="cs"/>
          <w:rtl/>
        </w:rPr>
        <w:t>תודה רבה לחבר הכנסת כבל. אדוני השר, ממלא-מקום ראש הממשלה, בב</w:t>
      </w:r>
      <w:r>
        <w:rPr>
          <w:rFonts w:hint="cs"/>
          <w:rtl/>
        </w:rPr>
        <w:t>קשה.</w:t>
      </w:r>
    </w:p>
    <w:p w14:paraId="5152EA86" w14:textId="77777777" w:rsidR="00000000" w:rsidRDefault="00890A51">
      <w:pPr>
        <w:pStyle w:val="a0"/>
        <w:ind w:firstLine="0"/>
        <w:rPr>
          <w:rFonts w:hint="cs"/>
          <w:rtl/>
        </w:rPr>
      </w:pPr>
    </w:p>
    <w:p w14:paraId="74FBF815" w14:textId="77777777" w:rsidR="00000000" w:rsidRDefault="00890A51">
      <w:pPr>
        <w:pStyle w:val="-"/>
        <w:rPr>
          <w:rtl/>
        </w:rPr>
      </w:pPr>
      <w:bookmarkStart w:id="620" w:name="FS000001064T30_06_2004_17_39_21"/>
      <w:bookmarkEnd w:id="620"/>
      <w:r>
        <w:rPr>
          <w:rtl/>
        </w:rPr>
        <w:t>שר התעשייה, המסחר והתעסוקה אהוד אולמרט:</w:t>
      </w:r>
    </w:p>
    <w:p w14:paraId="016942EE" w14:textId="77777777" w:rsidR="00000000" w:rsidRDefault="00890A51">
      <w:pPr>
        <w:pStyle w:val="a0"/>
        <w:rPr>
          <w:rFonts w:hint="cs"/>
          <w:rtl/>
        </w:rPr>
      </w:pPr>
    </w:p>
    <w:p w14:paraId="3E395D55" w14:textId="77777777" w:rsidR="00000000" w:rsidRDefault="00890A51">
      <w:pPr>
        <w:pStyle w:val="a0"/>
        <w:rPr>
          <w:rFonts w:hint="cs"/>
          <w:rtl/>
        </w:rPr>
      </w:pPr>
      <w:r>
        <w:rPr>
          <w:rFonts w:hint="cs"/>
          <w:rtl/>
        </w:rPr>
        <w:t>אדוני היושב-ראש, חברי הכנסת, הנכבדים, בפתיחת דברי אומר את משפט הסיכום: אין לי התנגדות שהנושא יידון בוועדה המתאימה, אני חושב שזאת ועדת הכלכלה, בראשותו של חבר הכנסת שלום שמחון. שם יעלה חבר הכנסת כבל את הסוגיות ה</w:t>
      </w:r>
      <w:r>
        <w:rPr>
          <w:rFonts w:hint="cs"/>
          <w:rtl/>
        </w:rPr>
        <w:t xml:space="preserve">רציניות בנושא של השידור הציבורי וגם את הטענות שקשורות בדרכי הניהול של רשות השידור. </w:t>
      </w:r>
    </w:p>
    <w:p w14:paraId="39BE5A8D" w14:textId="77777777" w:rsidR="00000000" w:rsidRDefault="00890A51">
      <w:pPr>
        <w:pStyle w:val="a0"/>
        <w:rPr>
          <w:rFonts w:hint="cs"/>
          <w:rtl/>
        </w:rPr>
      </w:pPr>
    </w:p>
    <w:p w14:paraId="56A49BE7" w14:textId="77777777" w:rsidR="00000000" w:rsidRDefault="00890A51">
      <w:pPr>
        <w:pStyle w:val="a0"/>
        <w:rPr>
          <w:rFonts w:hint="cs"/>
          <w:rtl/>
        </w:rPr>
      </w:pPr>
      <w:r>
        <w:rPr>
          <w:rFonts w:hint="cs"/>
          <w:rtl/>
        </w:rPr>
        <w:t>כפי שאתם יודעים, רשות השידור היא גוף שיש לגביו אחריות פרלמנטרית, אבל ההתערבות המיניסטריאלית בענייני הניהול של רשות שידור ציבורית היא עניין רגיש ועדין מאוד. תמיד יש חשש, שה</w:t>
      </w:r>
      <w:r>
        <w:rPr>
          <w:rFonts w:hint="cs"/>
          <w:rtl/>
        </w:rPr>
        <w:t xml:space="preserve">תערבות בוטה מדי עלולה להתפרש לא נכון, ושכרה יצא בהפסד ציבורי, שצריך להימנע ממנו. </w:t>
      </w:r>
    </w:p>
    <w:p w14:paraId="03FDCE1B" w14:textId="77777777" w:rsidR="00000000" w:rsidRDefault="00890A51">
      <w:pPr>
        <w:pStyle w:val="a0"/>
        <w:rPr>
          <w:rFonts w:hint="cs"/>
          <w:rtl/>
        </w:rPr>
      </w:pPr>
    </w:p>
    <w:p w14:paraId="3AD8857A" w14:textId="77777777" w:rsidR="00000000" w:rsidRDefault="00890A51">
      <w:pPr>
        <w:pStyle w:val="a0"/>
        <w:rPr>
          <w:rFonts w:hint="cs"/>
          <w:rtl/>
        </w:rPr>
      </w:pPr>
      <w:r>
        <w:rPr>
          <w:rFonts w:hint="cs"/>
          <w:rtl/>
        </w:rPr>
        <w:t>להגיד שכל מה שקורה ברשות השידור נושא חן בעיני, זו תהיה הגזמה קיצונית. אני בהחלט חושב שיש מקום וגם בסיס לגיטימי לבקש לדון בדברים שלא נראים כשורה ולדון בכלל בסוגיית השידור הצי</w:t>
      </w:r>
      <w:r>
        <w:rPr>
          <w:rFonts w:hint="cs"/>
          <w:rtl/>
        </w:rPr>
        <w:t>בורי, ועל כן אין לי התנגדות ואני בהחלט מוכן שהדיון יתקיים בוועדת הכלכלה.</w:t>
      </w:r>
    </w:p>
    <w:p w14:paraId="1F855E7B" w14:textId="77777777" w:rsidR="00000000" w:rsidRDefault="00890A51">
      <w:pPr>
        <w:pStyle w:val="a0"/>
        <w:rPr>
          <w:rFonts w:hint="cs"/>
          <w:rtl/>
        </w:rPr>
      </w:pPr>
    </w:p>
    <w:p w14:paraId="5A866142" w14:textId="77777777" w:rsidR="00000000" w:rsidRDefault="00890A51">
      <w:pPr>
        <w:pStyle w:val="a0"/>
        <w:rPr>
          <w:rFonts w:hint="cs"/>
          <w:rtl/>
        </w:rPr>
      </w:pPr>
      <w:r>
        <w:rPr>
          <w:rFonts w:hint="cs"/>
          <w:rtl/>
        </w:rPr>
        <w:t>אני לא בטוח שאני מסכים עם חבר הכנסת כבל בסוגיות של שידורי ספורט, למשל. זה נושא שעולה מדי פעם והוא נתון במחלוקת, כי יש למשל גורמים רבים שסבורים שהאלטרנטיבה היא תשלום נוסף, שהאזרח יצטר</w:t>
      </w:r>
      <w:r>
        <w:rPr>
          <w:rFonts w:hint="cs"/>
          <w:rtl/>
        </w:rPr>
        <w:t xml:space="preserve">ך לשלם במסגרת כל מיני שידורים בתשלום או ערוצי תשלום מיוחדים. </w:t>
      </w:r>
    </w:p>
    <w:p w14:paraId="704E133D" w14:textId="77777777" w:rsidR="00000000" w:rsidRDefault="00890A51">
      <w:pPr>
        <w:pStyle w:val="a0"/>
        <w:ind w:firstLine="0"/>
        <w:rPr>
          <w:rFonts w:hint="cs"/>
          <w:rtl/>
        </w:rPr>
      </w:pPr>
    </w:p>
    <w:p w14:paraId="7E450B6F" w14:textId="77777777" w:rsidR="00000000" w:rsidRDefault="00890A51">
      <w:pPr>
        <w:pStyle w:val="af0"/>
        <w:rPr>
          <w:rtl/>
        </w:rPr>
      </w:pPr>
      <w:r>
        <w:rPr>
          <w:rFonts w:hint="eastAsia"/>
          <w:rtl/>
        </w:rPr>
        <w:t>איתן</w:t>
      </w:r>
      <w:r>
        <w:rPr>
          <w:rtl/>
        </w:rPr>
        <w:t xml:space="preserve"> כבל (העבודה-מימד):</w:t>
      </w:r>
    </w:p>
    <w:p w14:paraId="39D4A054" w14:textId="77777777" w:rsidR="00000000" w:rsidRDefault="00890A51">
      <w:pPr>
        <w:pStyle w:val="a0"/>
        <w:rPr>
          <w:rFonts w:hint="cs"/>
          <w:rtl/>
        </w:rPr>
      </w:pPr>
    </w:p>
    <w:p w14:paraId="2D178BDC" w14:textId="77777777" w:rsidR="00000000" w:rsidRDefault="00890A51">
      <w:pPr>
        <w:pStyle w:val="a0"/>
        <w:rPr>
          <w:rFonts w:hint="cs"/>
          <w:rtl/>
        </w:rPr>
      </w:pPr>
      <w:r>
        <w:rPr>
          <w:rFonts w:hint="cs"/>
          <w:rtl/>
        </w:rPr>
        <w:t>לא לזה התכוונתי.</w:t>
      </w:r>
    </w:p>
    <w:p w14:paraId="7B5D4C7D" w14:textId="77777777" w:rsidR="00000000" w:rsidRDefault="00890A51">
      <w:pPr>
        <w:pStyle w:val="a0"/>
        <w:ind w:firstLine="0"/>
        <w:rPr>
          <w:rFonts w:hint="cs"/>
          <w:rtl/>
        </w:rPr>
      </w:pPr>
    </w:p>
    <w:p w14:paraId="454C41E2" w14:textId="77777777" w:rsidR="00000000" w:rsidRDefault="00890A51">
      <w:pPr>
        <w:pStyle w:val="-"/>
        <w:rPr>
          <w:rtl/>
        </w:rPr>
      </w:pPr>
      <w:bookmarkStart w:id="621" w:name="FS000001064T30_06_2004_17_43_06C"/>
      <w:bookmarkStart w:id="622" w:name="FS000001064T01_07_2004_10_52_37"/>
      <w:bookmarkEnd w:id="621"/>
      <w:r>
        <w:rPr>
          <w:rtl/>
        </w:rPr>
        <w:t>שר התעשייה, המסחר והתעסוקה אהוד אולמרט:</w:t>
      </w:r>
    </w:p>
    <w:p w14:paraId="1988594A" w14:textId="77777777" w:rsidR="00000000" w:rsidRDefault="00890A51">
      <w:pPr>
        <w:pStyle w:val="a0"/>
        <w:rPr>
          <w:rtl/>
        </w:rPr>
      </w:pPr>
    </w:p>
    <w:bookmarkEnd w:id="622"/>
    <w:p w14:paraId="1ED62BB9" w14:textId="77777777" w:rsidR="00000000" w:rsidRDefault="00890A51">
      <w:pPr>
        <w:pStyle w:val="a0"/>
        <w:rPr>
          <w:rFonts w:hint="cs"/>
          <w:rtl/>
        </w:rPr>
      </w:pPr>
      <w:r>
        <w:rPr>
          <w:rFonts w:hint="cs"/>
          <w:rtl/>
        </w:rPr>
        <w:t xml:space="preserve">יכול להיות, אבל זו עלולה להיות התוצאה. להיפך, דווקא שירות שידור ציבורי באירועי ספורט שהם גם מושכי האזנה, הוא </w:t>
      </w:r>
      <w:r>
        <w:rPr>
          <w:rFonts w:hint="cs"/>
          <w:rtl/>
        </w:rPr>
        <w:t>בהחלט בתחום השידור הציבורי הלגיטימי. דווקא פה, אני חושב שרשות השידור עושה מבצע יפה מאוד. עובדה היא שאחוזי הצפייה בשידורי משחקי ה"יורו" הם בשיעורים עצומים, מה שמוכיח שהם מספקים צורך ציבורי לגיטימי. אני בטוח, שהלילה, גם אתה כמוני, תשב ותתפלל לניצחונה של פורט</w:t>
      </w:r>
      <w:r>
        <w:rPr>
          <w:rFonts w:hint="cs"/>
          <w:rtl/>
        </w:rPr>
        <w:t>וגל או הולנד - - -</w:t>
      </w:r>
    </w:p>
    <w:p w14:paraId="195828C2" w14:textId="77777777" w:rsidR="00000000" w:rsidRDefault="00890A51">
      <w:pPr>
        <w:pStyle w:val="a0"/>
        <w:ind w:firstLine="0"/>
        <w:rPr>
          <w:rFonts w:hint="cs"/>
          <w:rtl/>
        </w:rPr>
      </w:pPr>
    </w:p>
    <w:p w14:paraId="66205811" w14:textId="77777777" w:rsidR="00000000" w:rsidRDefault="00890A51">
      <w:pPr>
        <w:pStyle w:val="af0"/>
        <w:rPr>
          <w:rtl/>
        </w:rPr>
      </w:pPr>
      <w:r>
        <w:rPr>
          <w:rFonts w:hint="eastAsia"/>
          <w:rtl/>
        </w:rPr>
        <w:t>איתן</w:t>
      </w:r>
      <w:r>
        <w:rPr>
          <w:rtl/>
        </w:rPr>
        <w:t xml:space="preserve"> כבל (העבודה-מימד):</w:t>
      </w:r>
    </w:p>
    <w:p w14:paraId="01DF69DC" w14:textId="77777777" w:rsidR="00000000" w:rsidRDefault="00890A51">
      <w:pPr>
        <w:pStyle w:val="a0"/>
        <w:rPr>
          <w:rFonts w:hint="cs"/>
          <w:rtl/>
        </w:rPr>
      </w:pPr>
    </w:p>
    <w:p w14:paraId="72ECBCB0" w14:textId="77777777" w:rsidR="00000000" w:rsidRDefault="00890A51">
      <w:pPr>
        <w:pStyle w:val="a0"/>
        <w:rPr>
          <w:rFonts w:hint="cs"/>
          <w:rtl/>
        </w:rPr>
      </w:pPr>
      <w:r>
        <w:rPr>
          <w:rFonts w:hint="cs"/>
          <w:rtl/>
        </w:rPr>
        <w:t>פורטוגל.</w:t>
      </w:r>
    </w:p>
    <w:p w14:paraId="7F0FACBD" w14:textId="77777777" w:rsidR="00000000" w:rsidRDefault="00890A51">
      <w:pPr>
        <w:pStyle w:val="a0"/>
        <w:ind w:firstLine="0"/>
        <w:rPr>
          <w:rFonts w:hint="cs"/>
          <w:rtl/>
        </w:rPr>
      </w:pPr>
    </w:p>
    <w:p w14:paraId="1762C8B9" w14:textId="77777777" w:rsidR="00000000" w:rsidRDefault="00890A51">
      <w:pPr>
        <w:pStyle w:val="-"/>
        <w:rPr>
          <w:rtl/>
        </w:rPr>
      </w:pPr>
      <w:bookmarkStart w:id="623" w:name="FS000001064T30_06_2004_17_44_32C"/>
      <w:bookmarkEnd w:id="623"/>
      <w:r>
        <w:rPr>
          <w:rtl/>
        </w:rPr>
        <w:t>שר התעשייה, המסחר והתעסוקה אהוד אולמרט:</w:t>
      </w:r>
    </w:p>
    <w:p w14:paraId="43BB10A3" w14:textId="77777777" w:rsidR="00000000" w:rsidRDefault="00890A51">
      <w:pPr>
        <w:pStyle w:val="a0"/>
        <w:rPr>
          <w:rtl/>
        </w:rPr>
      </w:pPr>
    </w:p>
    <w:p w14:paraId="7A7A163A" w14:textId="77777777" w:rsidR="00000000" w:rsidRDefault="00890A51">
      <w:pPr>
        <w:pStyle w:val="a0"/>
        <w:rPr>
          <w:rFonts w:hint="cs"/>
          <w:rtl/>
        </w:rPr>
      </w:pPr>
      <w:r>
        <w:rPr>
          <w:rFonts w:hint="cs"/>
          <w:rtl/>
        </w:rPr>
        <w:t>אני דווקא במקרה הזה אולי אעדיף את הולנד, אבל - - -</w:t>
      </w:r>
    </w:p>
    <w:p w14:paraId="38B3A72E" w14:textId="77777777" w:rsidR="00000000" w:rsidRDefault="00890A51">
      <w:pPr>
        <w:pStyle w:val="a0"/>
        <w:ind w:firstLine="0"/>
        <w:rPr>
          <w:rFonts w:hint="cs"/>
          <w:rtl/>
        </w:rPr>
      </w:pPr>
    </w:p>
    <w:p w14:paraId="5F217024" w14:textId="77777777" w:rsidR="00000000" w:rsidRDefault="00890A51">
      <w:pPr>
        <w:pStyle w:val="af0"/>
        <w:rPr>
          <w:rtl/>
        </w:rPr>
      </w:pPr>
      <w:r>
        <w:rPr>
          <w:rFonts w:hint="eastAsia"/>
          <w:rtl/>
        </w:rPr>
        <w:t>ג</w:t>
      </w:r>
      <w:r>
        <w:rPr>
          <w:rtl/>
        </w:rPr>
        <w:t>'מאל זחאלקה (בל"ד):</w:t>
      </w:r>
    </w:p>
    <w:p w14:paraId="20D80C84" w14:textId="77777777" w:rsidR="00000000" w:rsidRDefault="00890A51">
      <w:pPr>
        <w:pStyle w:val="a0"/>
        <w:rPr>
          <w:rFonts w:hint="cs"/>
          <w:rtl/>
        </w:rPr>
      </w:pPr>
    </w:p>
    <w:p w14:paraId="1B64EBF6" w14:textId="77777777" w:rsidR="00000000" w:rsidRDefault="00890A51">
      <w:pPr>
        <w:pStyle w:val="a0"/>
        <w:rPr>
          <w:rFonts w:hint="cs"/>
          <w:rtl/>
        </w:rPr>
      </w:pPr>
      <w:r>
        <w:rPr>
          <w:rFonts w:hint="cs"/>
          <w:rtl/>
        </w:rPr>
        <w:t>אם כבר, אני מעדיף את פורטוגל.</w:t>
      </w:r>
    </w:p>
    <w:p w14:paraId="09BD0533" w14:textId="77777777" w:rsidR="00000000" w:rsidRDefault="00890A51">
      <w:pPr>
        <w:pStyle w:val="a0"/>
        <w:ind w:firstLine="0"/>
        <w:rPr>
          <w:rFonts w:hint="cs"/>
          <w:rtl/>
        </w:rPr>
      </w:pPr>
    </w:p>
    <w:p w14:paraId="337D3E49" w14:textId="77777777" w:rsidR="00000000" w:rsidRDefault="00890A51">
      <w:pPr>
        <w:pStyle w:val="-"/>
        <w:rPr>
          <w:rtl/>
        </w:rPr>
      </w:pPr>
      <w:bookmarkStart w:id="624" w:name="FS000001064T30_06_2004_17_44_52C"/>
      <w:bookmarkEnd w:id="624"/>
      <w:r>
        <w:rPr>
          <w:rtl/>
        </w:rPr>
        <w:t>שר התעשייה, המסחר והתעסוקה אהוד אולמרט:</w:t>
      </w:r>
    </w:p>
    <w:p w14:paraId="66CB384E" w14:textId="77777777" w:rsidR="00000000" w:rsidRDefault="00890A51">
      <w:pPr>
        <w:pStyle w:val="a0"/>
        <w:rPr>
          <w:rtl/>
        </w:rPr>
      </w:pPr>
    </w:p>
    <w:p w14:paraId="1D3BF49C" w14:textId="77777777" w:rsidR="00000000" w:rsidRDefault="00890A51">
      <w:pPr>
        <w:pStyle w:val="a0"/>
        <w:rPr>
          <w:rFonts w:hint="cs"/>
          <w:rtl/>
        </w:rPr>
      </w:pPr>
      <w:r>
        <w:rPr>
          <w:rFonts w:hint="cs"/>
          <w:rtl/>
        </w:rPr>
        <w:t>אתה וכבל ביחד,</w:t>
      </w:r>
      <w:r>
        <w:rPr>
          <w:rFonts w:hint="cs"/>
          <w:rtl/>
        </w:rPr>
        <w:t xml:space="preserve"> מה אני יכול לעשות? שתיהן ראויות בעיני ושתיהן מצוינות ובהחלט אשמח בשביל כל אחת מהן אם תעלה לגמר, וזה יהיה לגיטימי. טוב שזה משודר ברשות השידור. כך שלא כל הטענות שהעלית נראות לי רלוונטיות, אבל עצם הצורך בדיון בשידור הציבורי וגם טענות שיכולות להיות לחברי הכנס</w:t>
      </w:r>
      <w:r>
        <w:rPr>
          <w:rFonts w:hint="cs"/>
          <w:rtl/>
        </w:rPr>
        <w:t>ת על דרכי הניהול, הן בהחלט נושא לגיטימי לדיון; אני לא חושב שבמליאה, אני בהחלט מסכים שהדיון יהיה בוועדה. אני סומך על יושב-ראש ועדת הכלכלה, חבר הכנסת שלום שמחון, שהוא ינווט את הדיונים הללו כדרכו, בגישה עניינית, נמרצת, מדויקת, שחותרת להגיע בסופו של דבר לתוצאו</w:t>
      </w:r>
      <w:r>
        <w:rPr>
          <w:rFonts w:hint="cs"/>
          <w:rtl/>
        </w:rPr>
        <w:t>ת שיתרמו במשהו לשיפור השידור הציבורי במדינת ישראל. תודה רבה לך, אדוני היושב-ראש.</w:t>
      </w:r>
    </w:p>
    <w:p w14:paraId="2023CA35" w14:textId="77777777" w:rsidR="00000000" w:rsidRDefault="00890A51">
      <w:pPr>
        <w:pStyle w:val="a0"/>
        <w:ind w:firstLine="0"/>
        <w:rPr>
          <w:rFonts w:hint="cs"/>
          <w:rtl/>
        </w:rPr>
      </w:pPr>
    </w:p>
    <w:p w14:paraId="18111C50" w14:textId="77777777" w:rsidR="00000000" w:rsidRDefault="00890A51">
      <w:pPr>
        <w:pStyle w:val="af1"/>
        <w:rPr>
          <w:rtl/>
        </w:rPr>
      </w:pPr>
      <w:r>
        <w:rPr>
          <w:rtl/>
        </w:rPr>
        <w:t xml:space="preserve">היו"ר </w:t>
      </w:r>
      <w:r>
        <w:rPr>
          <w:rFonts w:hint="cs"/>
          <w:rtl/>
        </w:rPr>
        <w:t>משה כחלון</w:t>
      </w:r>
      <w:r>
        <w:rPr>
          <w:rtl/>
        </w:rPr>
        <w:t>:</w:t>
      </w:r>
    </w:p>
    <w:p w14:paraId="6377E05C" w14:textId="77777777" w:rsidR="00000000" w:rsidRDefault="00890A51">
      <w:pPr>
        <w:pStyle w:val="a0"/>
        <w:rPr>
          <w:rtl/>
        </w:rPr>
      </w:pPr>
    </w:p>
    <w:p w14:paraId="08E70536" w14:textId="77777777" w:rsidR="00000000" w:rsidRDefault="00890A51">
      <w:pPr>
        <w:pStyle w:val="a0"/>
        <w:rPr>
          <w:rFonts w:hint="cs"/>
          <w:rtl/>
        </w:rPr>
      </w:pPr>
      <w:r>
        <w:rPr>
          <w:rFonts w:hint="cs"/>
          <w:rtl/>
        </w:rPr>
        <w:t>תודה רבה. הצעות אחרות. חבר הכנסת עזמי בשארה, ואחריו, באופן חריג, יושב-ראש ועדת הכלכלה.</w:t>
      </w:r>
    </w:p>
    <w:p w14:paraId="21BFAFA7" w14:textId="77777777" w:rsidR="00000000" w:rsidRDefault="00890A51">
      <w:pPr>
        <w:pStyle w:val="a0"/>
        <w:ind w:firstLine="0"/>
        <w:rPr>
          <w:rFonts w:hint="cs"/>
          <w:rtl/>
        </w:rPr>
      </w:pPr>
    </w:p>
    <w:p w14:paraId="51C254A3" w14:textId="77777777" w:rsidR="00000000" w:rsidRDefault="00890A51">
      <w:pPr>
        <w:pStyle w:val="a"/>
        <w:rPr>
          <w:rtl/>
        </w:rPr>
      </w:pPr>
      <w:bookmarkStart w:id="625" w:name="FS000000558T30_06_2004_17_47_09"/>
      <w:bookmarkStart w:id="626" w:name="_Toc77593491"/>
      <w:bookmarkEnd w:id="625"/>
      <w:r>
        <w:rPr>
          <w:rFonts w:hint="eastAsia"/>
          <w:rtl/>
        </w:rPr>
        <w:t>עזמי</w:t>
      </w:r>
      <w:r>
        <w:rPr>
          <w:rtl/>
        </w:rPr>
        <w:t xml:space="preserve"> בשארה (בל"ד):</w:t>
      </w:r>
      <w:bookmarkEnd w:id="626"/>
    </w:p>
    <w:p w14:paraId="2735C92F" w14:textId="77777777" w:rsidR="00000000" w:rsidRDefault="00890A51">
      <w:pPr>
        <w:pStyle w:val="a0"/>
        <w:rPr>
          <w:rFonts w:hint="cs"/>
          <w:rtl/>
        </w:rPr>
      </w:pPr>
    </w:p>
    <w:p w14:paraId="5573CCFD" w14:textId="77777777" w:rsidR="00000000" w:rsidRDefault="00890A51">
      <w:pPr>
        <w:pStyle w:val="a0"/>
        <w:rPr>
          <w:rFonts w:hint="cs"/>
          <w:rtl/>
        </w:rPr>
      </w:pPr>
      <w:r>
        <w:rPr>
          <w:rFonts w:hint="cs"/>
          <w:rtl/>
        </w:rPr>
        <w:t>אדוני היושב-ראש, חברי הכנסת, הרעיון של שידור ציב</w:t>
      </w:r>
      <w:r>
        <w:rPr>
          <w:rFonts w:hint="cs"/>
          <w:rtl/>
        </w:rPr>
        <w:t>ורי הוא להרחיק באמת את השידור או לתת לציבור ערוץ תקשורת אפשרי, שהוא רחוק מהשליטה הטוטלית של כוחות השוק, מצד אחד; מצד שני, של הממשלות, במובן הצר של המלה. זה הרעיון של ה-</w:t>
      </w:r>
      <w:r>
        <w:rPr>
          <w:rFonts w:hint="cs"/>
        </w:rPr>
        <w:t>BBC</w:t>
      </w:r>
      <w:r>
        <w:rPr>
          <w:rFonts w:hint="cs"/>
          <w:rtl/>
        </w:rPr>
        <w:t>, וזה הרעיון גם שיש מסים. אומנם, צורת גביית המסים במדינת ישראל היא שערורייתית, ואני מ</w:t>
      </w:r>
      <w:r>
        <w:rPr>
          <w:rFonts w:hint="cs"/>
          <w:rtl/>
        </w:rPr>
        <w:t>סכים עם כל מלה של חבר הכנסת כבל, לרבות בעניין של קשירת העניין למקלט. זה פשוט מוזר ביותר. מצד שני, יש בעיה רצינית במדינת ישראל, שזה אומנם מתרחק מכוחות השוק, אבל נופל לתחרות עם כוחות השוק, עם הערוץ השני, ונופל לתוך זה ולא תופס את עצמו כרשות חלופית לכוחות השו</w:t>
      </w:r>
      <w:r>
        <w:rPr>
          <w:rFonts w:hint="cs"/>
          <w:rtl/>
        </w:rPr>
        <w:t xml:space="preserve">ק מצד אחד, ומצד שני, הוא כן נופל לתוך פוליטיקה ממשלתית. </w:t>
      </w:r>
    </w:p>
    <w:p w14:paraId="568BF999" w14:textId="77777777" w:rsidR="00000000" w:rsidRDefault="00890A51">
      <w:pPr>
        <w:pStyle w:val="a0"/>
        <w:rPr>
          <w:rFonts w:hint="cs"/>
          <w:rtl/>
        </w:rPr>
      </w:pPr>
    </w:p>
    <w:p w14:paraId="52F34DCE" w14:textId="77777777" w:rsidR="00000000" w:rsidRDefault="00890A51">
      <w:pPr>
        <w:pStyle w:val="a0"/>
        <w:rPr>
          <w:rFonts w:hint="cs"/>
          <w:rtl/>
        </w:rPr>
      </w:pPr>
      <w:r>
        <w:rPr>
          <w:rFonts w:hint="cs"/>
          <w:rtl/>
        </w:rPr>
        <w:t xml:space="preserve">כל הממשלות - אני מסכים אתך ועם אומץ לבך בנושא הזה - כל הממשלות הפילו את זה לתוך פוליטיקה ממשלתית במובן הצר. זהו לא ערוץ ציבורי, זה כמעט ערוץ ממשלתי, מפלגתי, וכאשר הוא רוצה להיות קצת יותר חיוני, קצת </w:t>
      </w:r>
      <w:r>
        <w:rPr>
          <w:rFonts w:hint="cs"/>
          <w:rtl/>
        </w:rPr>
        <w:t>יותר חי, הוא מתחרה עם הערוץ השני. זו בדיוק לא הנוסחה שהיתה צריכה להיות. אני מסכים עם כל הביקורת שלך, ולדעתי, רובנו נסכים אתה, אם תעמוד על כך שבכל זאת יש צורך בערוץ ציבורי. כלומר, יש נטייה אולי של אנשים לתפוס אותך כאילו אתה נגד שידורים ציבוריים, וזה מסוכן מ</w:t>
      </w:r>
      <w:r>
        <w:rPr>
          <w:rFonts w:hint="cs"/>
          <w:rtl/>
        </w:rPr>
        <w:t>אוד. תודה רבה.</w:t>
      </w:r>
    </w:p>
    <w:p w14:paraId="5AFCAEE7" w14:textId="77777777" w:rsidR="00000000" w:rsidRDefault="00890A51">
      <w:pPr>
        <w:pStyle w:val="a0"/>
        <w:ind w:firstLine="0"/>
        <w:rPr>
          <w:rFonts w:hint="cs"/>
          <w:rtl/>
        </w:rPr>
      </w:pPr>
    </w:p>
    <w:p w14:paraId="2ACEB04E" w14:textId="77777777" w:rsidR="00000000" w:rsidRDefault="00890A51">
      <w:pPr>
        <w:pStyle w:val="af1"/>
        <w:rPr>
          <w:rtl/>
        </w:rPr>
      </w:pPr>
      <w:r>
        <w:rPr>
          <w:rtl/>
        </w:rPr>
        <w:t xml:space="preserve">היו"ר </w:t>
      </w:r>
      <w:r>
        <w:rPr>
          <w:rFonts w:hint="cs"/>
          <w:rtl/>
        </w:rPr>
        <w:t>משה כחלון</w:t>
      </w:r>
      <w:r>
        <w:rPr>
          <w:rtl/>
        </w:rPr>
        <w:t>:</w:t>
      </w:r>
    </w:p>
    <w:p w14:paraId="564E78C0" w14:textId="77777777" w:rsidR="00000000" w:rsidRDefault="00890A51">
      <w:pPr>
        <w:pStyle w:val="a0"/>
        <w:rPr>
          <w:rtl/>
        </w:rPr>
      </w:pPr>
    </w:p>
    <w:p w14:paraId="1B7B447B" w14:textId="77777777" w:rsidR="00000000" w:rsidRDefault="00890A51">
      <w:pPr>
        <w:pStyle w:val="a0"/>
        <w:rPr>
          <w:rFonts w:hint="cs"/>
          <w:rtl/>
        </w:rPr>
      </w:pPr>
      <w:r>
        <w:rPr>
          <w:rFonts w:hint="cs"/>
          <w:rtl/>
        </w:rPr>
        <w:t>תודה רבה, אדוני. חבר הכנסת שלום שמחון, בבקשה.</w:t>
      </w:r>
    </w:p>
    <w:p w14:paraId="62FED748" w14:textId="77777777" w:rsidR="00000000" w:rsidRDefault="00890A51">
      <w:pPr>
        <w:pStyle w:val="a0"/>
        <w:ind w:firstLine="0"/>
        <w:rPr>
          <w:rFonts w:hint="cs"/>
          <w:rtl/>
        </w:rPr>
      </w:pPr>
    </w:p>
    <w:p w14:paraId="6595D2A0" w14:textId="77777777" w:rsidR="00000000" w:rsidRDefault="00890A51">
      <w:pPr>
        <w:pStyle w:val="a"/>
        <w:rPr>
          <w:rtl/>
        </w:rPr>
      </w:pPr>
      <w:bookmarkStart w:id="627" w:name="FS000000461T30_06_2004_17_51_27"/>
      <w:bookmarkStart w:id="628" w:name="_Toc77593492"/>
      <w:bookmarkEnd w:id="627"/>
      <w:r>
        <w:rPr>
          <w:rFonts w:hint="eastAsia"/>
          <w:rtl/>
        </w:rPr>
        <w:t>שלום</w:t>
      </w:r>
      <w:r>
        <w:rPr>
          <w:rtl/>
        </w:rPr>
        <w:t xml:space="preserve"> שמחון (העבודה-מימד):</w:t>
      </w:r>
      <w:bookmarkEnd w:id="628"/>
    </w:p>
    <w:p w14:paraId="3FBE2C6D" w14:textId="77777777" w:rsidR="00000000" w:rsidRDefault="00890A51">
      <w:pPr>
        <w:pStyle w:val="a0"/>
        <w:rPr>
          <w:rFonts w:hint="cs"/>
          <w:rtl/>
        </w:rPr>
      </w:pPr>
    </w:p>
    <w:p w14:paraId="7DBB2570" w14:textId="77777777" w:rsidR="00000000" w:rsidRDefault="00890A51">
      <w:pPr>
        <w:pStyle w:val="a0"/>
        <w:rPr>
          <w:rFonts w:hint="cs"/>
          <w:rtl/>
        </w:rPr>
      </w:pPr>
      <w:r>
        <w:rPr>
          <w:rFonts w:hint="cs"/>
          <w:rtl/>
        </w:rPr>
        <w:t>אדוני ממלא-מקום ראש הממשלה וחברי המציע, איתן כבל, אני מתערב בדיון הזה רק בנקודה אחת, שדווקא מתאימה לעצם הימים האלה. אמא שלי משלמת את האגרה. היא יהוד</w:t>
      </w:r>
      <w:r>
        <w:rPr>
          <w:rFonts w:hint="cs"/>
          <w:rtl/>
        </w:rPr>
        <w:t xml:space="preserve">ייה בת 74 ואין שום סיבה שבעולם שהיא תוציא את הכסף על "יורו 2004". זהו כסף שהיא מתאמצת מאוד להשיג. מבחינתה, אלה שידורים קשים מאוד. לא ניתן לה מענה בשנה האחרונה, ואני מדבר עליה, כמו שאני מדבר על הרבה אחרים. </w:t>
      </w:r>
    </w:p>
    <w:p w14:paraId="0F9843B5" w14:textId="77777777" w:rsidR="00000000" w:rsidRDefault="00890A51">
      <w:pPr>
        <w:pStyle w:val="a0"/>
        <w:rPr>
          <w:rFonts w:hint="cs"/>
          <w:rtl/>
        </w:rPr>
      </w:pPr>
    </w:p>
    <w:p w14:paraId="5F6A40B5" w14:textId="77777777" w:rsidR="00000000" w:rsidRDefault="00890A51">
      <w:pPr>
        <w:pStyle w:val="a0"/>
        <w:rPr>
          <w:rFonts w:hint="cs"/>
          <w:rtl/>
        </w:rPr>
      </w:pPr>
      <w:r>
        <w:rPr>
          <w:rFonts w:hint="cs"/>
          <w:rtl/>
        </w:rPr>
        <w:t xml:space="preserve">אני חושב, שאדוני השר יכול היה להתערב, כמי שממונה </w:t>
      </w:r>
      <w:r>
        <w:rPr>
          <w:rFonts w:hint="cs"/>
          <w:rtl/>
        </w:rPr>
        <w:t>פעם ראשונה בהיסטוריה על כל ערוצי השידור. יש רק אחד, וזה קרה בפעם הראשונה וזה אתה. ערוץ-1 ו-2 ו-10 וכל המי ומי ויכולת לעשות חלוקה, כדי שהאנשים שמשלמים ביושר את האגרה לא ייחנקו בשנה אחת מ"מכבי תל-אביב", "הפועל ירושלים", משחקי ה"יורו" עכשיו, ועוד אירועי ספורט</w:t>
      </w:r>
      <w:r>
        <w:rPr>
          <w:rFonts w:hint="cs"/>
          <w:rtl/>
        </w:rPr>
        <w:t xml:space="preserve"> אחרים. לא היתה שום סיבה בעולם לכך שלא תתערב ותעשה את הדברים באופן מחולק. זה מהכסף שלך כמו של כבל, כמו שלהם וכמו של אחרים.</w:t>
      </w:r>
    </w:p>
    <w:p w14:paraId="0A414450" w14:textId="77777777" w:rsidR="00000000" w:rsidRDefault="00890A51">
      <w:pPr>
        <w:pStyle w:val="a0"/>
        <w:ind w:firstLine="0"/>
        <w:rPr>
          <w:rFonts w:hint="cs"/>
          <w:rtl/>
        </w:rPr>
      </w:pPr>
    </w:p>
    <w:p w14:paraId="04E65B67" w14:textId="77777777" w:rsidR="00000000" w:rsidRDefault="00890A51">
      <w:pPr>
        <w:pStyle w:val="a0"/>
        <w:rPr>
          <w:rFonts w:hint="cs"/>
          <w:rtl/>
        </w:rPr>
      </w:pPr>
      <w:bookmarkStart w:id="629" w:name="FS000001064T30_06_2004_17_24_15"/>
      <w:bookmarkEnd w:id="629"/>
      <w:r>
        <w:rPr>
          <w:rFonts w:hint="cs"/>
          <w:rtl/>
        </w:rPr>
        <w:t>אני אומר את זה גם לגבי העניין הזה, אבל אני יכול לומר את זה גם לגבי עניינים אחרים. אני באופן אישי אשמח שהדיון יתקיים בוועדת הכלכלה. א</w:t>
      </w:r>
      <w:r>
        <w:rPr>
          <w:rFonts w:hint="cs"/>
          <w:rtl/>
        </w:rPr>
        <w:t>ני רוצה להזכיר לאדוני השר, שהיתרון הגדול של ערוץ-1 הוא שהוא מפוזר בכנסת על פני שלוש ועדות, ולכן הוא יכול להמשיך לא להיות מפוקח; הוא בוועדת הכספים, בוועדת החינוך ובוועדת הכלכלה.</w:t>
      </w:r>
    </w:p>
    <w:p w14:paraId="144D2396" w14:textId="77777777" w:rsidR="00000000" w:rsidRDefault="00890A51">
      <w:pPr>
        <w:pStyle w:val="a2"/>
        <w:jc w:val="both"/>
        <w:rPr>
          <w:rFonts w:hint="cs"/>
          <w:b w:val="0"/>
          <w:bCs w:val="0"/>
          <w:sz w:val="22"/>
          <w:szCs w:val="22"/>
          <w:u w:val="none"/>
          <w:rtl/>
          <w:lang w:eastAsia="he-IL"/>
        </w:rPr>
      </w:pPr>
    </w:p>
    <w:p w14:paraId="6E5AE890" w14:textId="77777777" w:rsidR="00000000" w:rsidRDefault="00890A51">
      <w:pPr>
        <w:pStyle w:val="-"/>
        <w:rPr>
          <w:rtl/>
        </w:rPr>
      </w:pPr>
      <w:r>
        <w:rPr>
          <w:rtl/>
        </w:rPr>
        <w:t>שר התעשייה, המסחר והתעסוקה אהוד אולמרט:</w:t>
      </w:r>
    </w:p>
    <w:p w14:paraId="3098C98F" w14:textId="77777777" w:rsidR="00000000" w:rsidRDefault="00890A51">
      <w:pPr>
        <w:pStyle w:val="a0"/>
        <w:rPr>
          <w:rtl/>
        </w:rPr>
      </w:pPr>
    </w:p>
    <w:p w14:paraId="7079467E" w14:textId="77777777" w:rsidR="00000000" w:rsidRDefault="00890A51">
      <w:pPr>
        <w:pStyle w:val="a0"/>
        <w:ind w:firstLine="720"/>
        <w:rPr>
          <w:rFonts w:hint="cs"/>
          <w:rtl/>
        </w:rPr>
      </w:pPr>
      <w:r>
        <w:rPr>
          <w:rFonts w:hint="cs"/>
          <w:rtl/>
        </w:rPr>
        <w:t>אתה רואה שאני באופן ספונטני חשבתי שצר</w:t>
      </w:r>
      <w:r>
        <w:rPr>
          <w:rFonts w:hint="cs"/>
          <w:rtl/>
        </w:rPr>
        <w:t>יך לדון בנושא בוועדת כלכלה.</w:t>
      </w:r>
    </w:p>
    <w:p w14:paraId="77923DEA" w14:textId="77777777" w:rsidR="00000000" w:rsidRDefault="00890A51">
      <w:pPr>
        <w:pStyle w:val="a0"/>
        <w:ind w:firstLine="720"/>
        <w:rPr>
          <w:rFonts w:hint="cs"/>
          <w:rtl/>
        </w:rPr>
      </w:pPr>
    </w:p>
    <w:p w14:paraId="405E3ACF" w14:textId="77777777" w:rsidR="00000000" w:rsidRDefault="00890A51">
      <w:pPr>
        <w:pStyle w:val="a"/>
        <w:rPr>
          <w:rtl/>
        </w:rPr>
      </w:pPr>
      <w:bookmarkStart w:id="630" w:name="FS000000461T30_06_2004_17_47_35"/>
      <w:bookmarkStart w:id="631" w:name="_Toc77593493"/>
      <w:bookmarkEnd w:id="630"/>
      <w:r>
        <w:rPr>
          <w:rtl/>
        </w:rPr>
        <w:t>שלום שמחון (העבודה-מימד):</w:t>
      </w:r>
      <w:bookmarkEnd w:id="631"/>
    </w:p>
    <w:p w14:paraId="7A02FA53" w14:textId="77777777" w:rsidR="00000000" w:rsidRDefault="00890A51">
      <w:pPr>
        <w:pStyle w:val="a0"/>
        <w:rPr>
          <w:rtl/>
        </w:rPr>
      </w:pPr>
    </w:p>
    <w:p w14:paraId="5F4A4E44" w14:textId="77777777" w:rsidR="00000000" w:rsidRDefault="00890A51">
      <w:pPr>
        <w:pStyle w:val="a0"/>
        <w:ind w:firstLine="720"/>
        <w:rPr>
          <w:rFonts w:hint="cs"/>
          <w:rtl/>
        </w:rPr>
      </w:pPr>
      <w:r>
        <w:rPr>
          <w:rFonts w:hint="cs"/>
          <w:rtl/>
        </w:rPr>
        <w:t>זה בסדר. אני רק מעיר שאולי עכשיו, כשסוף-סוף יש שר אחד לכל ערוצי השידור, הוא ימקד את הדיון בוועדה אחת.</w:t>
      </w:r>
    </w:p>
    <w:p w14:paraId="40A97A51" w14:textId="77777777" w:rsidR="00000000" w:rsidRDefault="00890A51">
      <w:pPr>
        <w:pStyle w:val="a0"/>
        <w:ind w:firstLine="720"/>
        <w:rPr>
          <w:rFonts w:hint="cs"/>
          <w:rtl/>
        </w:rPr>
      </w:pPr>
    </w:p>
    <w:p w14:paraId="40C659AE"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146B4367" w14:textId="77777777" w:rsidR="00000000" w:rsidRDefault="00890A51">
      <w:pPr>
        <w:pStyle w:val="a0"/>
        <w:rPr>
          <w:rFonts w:hint="cs"/>
          <w:rtl/>
        </w:rPr>
      </w:pPr>
    </w:p>
    <w:p w14:paraId="72057C10" w14:textId="77777777" w:rsidR="00000000" w:rsidRDefault="00890A51">
      <w:pPr>
        <w:pStyle w:val="a0"/>
        <w:rPr>
          <w:rFonts w:hint="cs"/>
          <w:rtl/>
        </w:rPr>
      </w:pPr>
      <w:r>
        <w:rPr>
          <w:rFonts w:hint="cs"/>
          <w:rtl/>
        </w:rPr>
        <w:t xml:space="preserve"> תודה רבה. </w:t>
      </w:r>
    </w:p>
    <w:p w14:paraId="5775741D" w14:textId="77777777" w:rsidR="00000000" w:rsidRDefault="00890A51">
      <w:pPr>
        <w:pStyle w:val="a0"/>
        <w:rPr>
          <w:rFonts w:hint="cs"/>
          <w:rtl/>
        </w:rPr>
      </w:pPr>
    </w:p>
    <w:p w14:paraId="4FF45194" w14:textId="77777777" w:rsidR="00000000" w:rsidRDefault="00890A51">
      <w:pPr>
        <w:pStyle w:val="a0"/>
        <w:rPr>
          <w:rFonts w:hint="cs"/>
          <w:rtl/>
        </w:rPr>
      </w:pPr>
      <w:r>
        <w:rPr>
          <w:rFonts w:hint="cs"/>
          <w:rtl/>
        </w:rPr>
        <w:t xml:space="preserve">אנחנו ניגשים להצבעה. בעד - העברת הנושא לוועדה, נגד </w:t>
      </w:r>
      <w:r>
        <w:rPr>
          <w:rtl/>
        </w:rPr>
        <w:t>–</w:t>
      </w:r>
      <w:r>
        <w:rPr>
          <w:rFonts w:hint="cs"/>
          <w:rtl/>
        </w:rPr>
        <w:t xml:space="preserve"> הסרת הנושא מס</w:t>
      </w:r>
      <w:r>
        <w:rPr>
          <w:rFonts w:hint="cs"/>
          <w:rtl/>
        </w:rPr>
        <w:t>דר-היום.</w:t>
      </w:r>
    </w:p>
    <w:p w14:paraId="6AEA7AD2" w14:textId="77777777" w:rsidR="00000000" w:rsidRDefault="00890A51">
      <w:pPr>
        <w:pStyle w:val="a0"/>
        <w:rPr>
          <w:rFonts w:hint="cs"/>
          <w:rtl/>
        </w:rPr>
      </w:pPr>
    </w:p>
    <w:p w14:paraId="4076C53F" w14:textId="77777777" w:rsidR="00000000" w:rsidRDefault="00890A51">
      <w:pPr>
        <w:pStyle w:val="-"/>
        <w:rPr>
          <w:rtl/>
        </w:rPr>
      </w:pPr>
      <w:r>
        <w:rPr>
          <w:rtl/>
        </w:rPr>
        <w:t>שר התעשייה, המסחר והתעסוקה אהוד אולמרט:</w:t>
      </w:r>
    </w:p>
    <w:p w14:paraId="2779DE93" w14:textId="77777777" w:rsidR="00000000" w:rsidRDefault="00890A51">
      <w:pPr>
        <w:pStyle w:val="a0"/>
        <w:rPr>
          <w:rtl/>
        </w:rPr>
      </w:pPr>
    </w:p>
    <w:p w14:paraId="095C7B55" w14:textId="77777777" w:rsidR="00000000" w:rsidRDefault="00890A51">
      <w:pPr>
        <w:pStyle w:val="a0"/>
        <w:rPr>
          <w:rFonts w:hint="cs"/>
          <w:rtl/>
        </w:rPr>
      </w:pPr>
      <w:r>
        <w:rPr>
          <w:rFonts w:hint="cs"/>
          <w:rtl/>
        </w:rPr>
        <w:t>אין נגד. אף אחד לא מציע נגד.</w:t>
      </w:r>
    </w:p>
    <w:p w14:paraId="3BF41BC2" w14:textId="77777777" w:rsidR="00000000" w:rsidRDefault="00890A51">
      <w:pPr>
        <w:pStyle w:val="a0"/>
        <w:rPr>
          <w:rFonts w:hint="cs"/>
          <w:rtl/>
        </w:rPr>
      </w:pPr>
    </w:p>
    <w:p w14:paraId="1ED9BDF1"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22587F93" w14:textId="77777777" w:rsidR="00000000" w:rsidRDefault="00890A51">
      <w:pPr>
        <w:pStyle w:val="a0"/>
        <w:rPr>
          <w:rFonts w:hint="cs"/>
          <w:rtl/>
        </w:rPr>
      </w:pPr>
    </w:p>
    <w:p w14:paraId="3822E6A5" w14:textId="77777777" w:rsidR="00000000" w:rsidRDefault="00890A51">
      <w:pPr>
        <w:pStyle w:val="a0"/>
        <w:rPr>
          <w:rFonts w:hint="cs"/>
          <w:rtl/>
        </w:rPr>
      </w:pPr>
      <w:r>
        <w:rPr>
          <w:rFonts w:hint="cs"/>
          <w:rtl/>
        </w:rPr>
        <w:t xml:space="preserve">תיכף נראה על המסך אם לא יהיה נגד. </w:t>
      </w:r>
    </w:p>
    <w:p w14:paraId="2DF72348" w14:textId="77777777" w:rsidR="00000000" w:rsidRDefault="00890A51">
      <w:pPr>
        <w:pStyle w:val="a0"/>
        <w:rPr>
          <w:rFonts w:hint="cs"/>
          <w:rtl/>
        </w:rPr>
      </w:pPr>
    </w:p>
    <w:p w14:paraId="7D1144BD" w14:textId="77777777" w:rsidR="00000000" w:rsidRDefault="00890A51">
      <w:pPr>
        <w:pStyle w:val="-"/>
        <w:rPr>
          <w:rtl/>
        </w:rPr>
      </w:pPr>
      <w:r>
        <w:rPr>
          <w:rtl/>
        </w:rPr>
        <w:t>שר התעשייה, המסחר והתעסוקה אהוד אולמרט:</w:t>
      </w:r>
    </w:p>
    <w:p w14:paraId="1A8700B9" w14:textId="77777777" w:rsidR="00000000" w:rsidRDefault="00890A51">
      <w:pPr>
        <w:pStyle w:val="a0"/>
        <w:rPr>
          <w:rtl/>
        </w:rPr>
      </w:pPr>
    </w:p>
    <w:p w14:paraId="483368A3" w14:textId="77777777" w:rsidR="00000000" w:rsidRDefault="00890A51">
      <w:pPr>
        <w:pStyle w:val="a0"/>
        <w:rPr>
          <w:rFonts w:hint="cs"/>
          <w:rtl/>
        </w:rPr>
      </w:pPr>
      <w:r>
        <w:rPr>
          <w:rFonts w:hint="cs"/>
          <w:rtl/>
        </w:rPr>
        <w:t>אף אחד לא הציע.</w:t>
      </w:r>
    </w:p>
    <w:p w14:paraId="77420E3A" w14:textId="77777777" w:rsidR="00000000" w:rsidRDefault="00890A51">
      <w:pPr>
        <w:pStyle w:val="a0"/>
        <w:rPr>
          <w:rFonts w:hint="cs"/>
          <w:rtl/>
        </w:rPr>
      </w:pPr>
    </w:p>
    <w:p w14:paraId="3C28BF2E"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023B2826" w14:textId="77777777" w:rsidR="00000000" w:rsidRDefault="00890A51">
      <w:pPr>
        <w:pStyle w:val="a0"/>
        <w:rPr>
          <w:rFonts w:hint="cs"/>
          <w:rtl/>
        </w:rPr>
      </w:pPr>
    </w:p>
    <w:p w14:paraId="327FE484" w14:textId="77777777" w:rsidR="00000000" w:rsidRDefault="00890A51">
      <w:pPr>
        <w:pStyle w:val="a0"/>
        <w:rPr>
          <w:rFonts w:hint="cs"/>
          <w:rtl/>
        </w:rPr>
      </w:pPr>
      <w:r>
        <w:rPr>
          <w:rFonts w:hint="cs"/>
          <w:rtl/>
        </w:rPr>
        <w:t xml:space="preserve">זה אוטומטי. זה או ועדה או הסרה. </w:t>
      </w:r>
    </w:p>
    <w:p w14:paraId="6F6E63F6" w14:textId="77777777" w:rsidR="00000000" w:rsidRDefault="00890A51">
      <w:pPr>
        <w:pStyle w:val="a0"/>
        <w:rPr>
          <w:rtl/>
        </w:rPr>
      </w:pPr>
    </w:p>
    <w:p w14:paraId="78FDB433" w14:textId="77777777" w:rsidR="00000000" w:rsidRDefault="00890A51">
      <w:pPr>
        <w:pStyle w:val="a0"/>
        <w:rPr>
          <w:rFonts w:hint="cs"/>
          <w:rtl/>
        </w:rPr>
      </w:pPr>
    </w:p>
    <w:p w14:paraId="37F6EEA8" w14:textId="77777777" w:rsidR="00000000" w:rsidRDefault="00890A51">
      <w:pPr>
        <w:pStyle w:val="ab"/>
        <w:bidi/>
        <w:rPr>
          <w:rFonts w:hint="cs"/>
          <w:rtl/>
        </w:rPr>
      </w:pPr>
      <w:r>
        <w:rPr>
          <w:rFonts w:hint="cs"/>
          <w:rtl/>
        </w:rPr>
        <w:t xml:space="preserve">הצבעה מס' </w:t>
      </w:r>
      <w:r>
        <w:rPr>
          <w:rFonts w:hint="cs"/>
          <w:rtl/>
        </w:rPr>
        <w:t>22</w:t>
      </w:r>
    </w:p>
    <w:p w14:paraId="172E6CB0" w14:textId="77777777" w:rsidR="00000000" w:rsidRDefault="00890A51">
      <w:pPr>
        <w:pStyle w:val="ac"/>
        <w:bidi/>
        <w:rPr>
          <w:rFonts w:hint="cs"/>
          <w:rtl/>
        </w:rPr>
      </w:pPr>
    </w:p>
    <w:p w14:paraId="6B0C649E" w14:textId="77777777" w:rsidR="00000000" w:rsidRDefault="00890A51">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557CE294" w14:textId="77777777" w:rsidR="00000000" w:rsidRDefault="00890A5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30D383C"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1D3321ED" w14:textId="77777777" w:rsidR="00000000" w:rsidRDefault="00890A51">
      <w:pPr>
        <w:pStyle w:val="ad"/>
        <w:bidi/>
        <w:rPr>
          <w:rFonts w:hint="cs"/>
          <w:rtl/>
        </w:rPr>
      </w:pPr>
      <w:r>
        <w:rPr>
          <w:rFonts w:hint="cs"/>
          <w:rtl/>
        </w:rPr>
        <w:t>ההצעה להעביר את הנושא לוועדת הכלכלה נתקבלה.</w:t>
      </w:r>
    </w:p>
    <w:p w14:paraId="4DA9498E" w14:textId="77777777" w:rsidR="00000000" w:rsidRDefault="00890A51">
      <w:pPr>
        <w:pStyle w:val="a0"/>
        <w:rPr>
          <w:rFonts w:hint="cs"/>
          <w:rtl/>
        </w:rPr>
      </w:pPr>
    </w:p>
    <w:p w14:paraId="727798DC"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71302CAD" w14:textId="77777777" w:rsidR="00000000" w:rsidRDefault="00890A51">
      <w:pPr>
        <w:pStyle w:val="a0"/>
        <w:ind w:firstLine="0"/>
        <w:rPr>
          <w:rFonts w:hint="cs"/>
          <w:rtl/>
        </w:rPr>
      </w:pPr>
    </w:p>
    <w:p w14:paraId="602ED352" w14:textId="77777777" w:rsidR="00000000" w:rsidRDefault="00890A51">
      <w:pPr>
        <w:pStyle w:val="a0"/>
        <w:rPr>
          <w:rFonts w:hint="cs"/>
          <w:rtl/>
        </w:rPr>
      </w:pPr>
      <w:r>
        <w:rPr>
          <w:rFonts w:hint="cs"/>
          <w:rtl/>
        </w:rPr>
        <w:t xml:space="preserve">11 בעד, ללא מתנגדים וללא נמנעים. אדוני השר, הצעתך התקבלה ברוב מוחץ. </w:t>
      </w:r>
    </w:p>
    <w:p w14:paraId="7F6DCEF8" w14:textId="77777777" w:rsidR="00000000" w:rsidRDefault="00890A51">
      <w:pPr>
        <w:pStyle w:val="a0"/>
        <w:rPr>
          <w:rFonts w:hint="cs"/>
          <w:rtl/>
        </w:rPr>
      </w:pPr>
    </w:p>
    <w:p w14:paraId="32AA0CA9" w14:textId="77777777" w:rsidR="00000000" w:rsidRDefault="00890A51">
      <w:pPr>
        <w:pStyle w:val="a0"/>
        <w:rPr>
          <w:rFonts w:hint="cs"/>
          <w:rtl/>
        </w:rPr>
      </w:pPr>
    </w:p>
    <w:p w14:paraId="40B47FF1" w14:textId="77777777" w:rsidR="00000000" w:rsidRDefault="00890A51">
      <w:pPr>
        <w:pStyle w:val="a2"/>
        <w:rPr>
          <w:rFonts w:hint="cs"/>
          <w:rtl/>
        </w:rPr>
      </w:pPr>
      <w:bookmarkStart w:id="632" w:name="CS28884FI0028884T30_06_2004_17_25_05"/>
      <w:bookmarkStart w:id="633" w:name="CS28884FI0028884T30_06_2004_17_54_30"/>
      <w:bookmarkStart w:id="634" w:name="_Toc77593494"/>
      <w:bookmarkEnd w:id="632"/>
      <w:bookmarkEnd w:id="633"/>
      <w:r>
        <w:rPr>
          <w:rtl/>
        </w:rPr>
        <w:t>שאילתות ותשובות</w:t>
      </w:r>
      <w:bookmarkEnd w:id="634"/>
    </w:p>
    <w:p w14:paraId="679D2481" w14:textId="77777777" w:rsidR="00000000" w:rsidRDefault="00890A51">
      <w:pPr>
        <w:pStyle w:val="-0"/>
        <w:rPr>
          <w:rtl/>
        </w:rPr>
      </w:pPr>
    </w:p>
    <w:p w14:paraId="128E4E8B"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7867F0A0" w14:textId="77777777" w:rsidR="00000000" w:rsidRDefault="00890A51">
      <w:pPr>
        <w:pStyle w:val="a0"/>
        <w:rPr>
          <w:rFonts w:hint="cs"/>
          <w:rtl/>
        </w:rPr>
      </w:pPr>
    </w:p>
    <w:p w14:paraId="46872AED" w14:textId="77777777" w:rsidR="00000000" w:rsidRDefault="00890A51">
      <w:pPr>
        <w:pStyle w:val="a0"/>
        <w:rPr>
          <w:rFonts w:hint="cs"/>
          <w:rtl/>
        </w:rPr>
      </w:pPr>
      <w:r>
        <w:rPr>
          <w:rFonts w:hint="cs"/>
          <w:rtl/>
        </w:rPr>
        <w:t>אנחנו נעבור עכשיו לשאילתות ותשובות למלא-מקום ראש הממשלה ושר התקשורת. שאילתא מס' 1269, של חבר הכנסת שלמה בניזרי, שאיננו נוכח.</w:t>
      </w:r>
    </w:p>
    <w:p w14:paraId="4A86A93A" w14:textId="77777777" w:rsidR="00000000" w:rsidRDefault="00890A51">
      <w:pPr>
        <w:pStyle w:val="a0"/>
        <w:rPr>
          <w:rFonts w:hint="cs"/>
          <w:rtl/>
        </w:rPr>
      </w:pPr>
    </w:p>
    <w:p w14:paraId="2B16FBD3" w14:textId="77777777" w:rsidR="00000000" w:rsidRDefault="00890A51">
      <w:pPr>
        <w:pStyle w:val="a1"/>
        <w:jc w:val="center"/>
        <w:rPr>
          <w:rtl/>
        </w:rPr>
      </w:pPr>
      <w:bookmarkStart w:id="635" w:name="CQ22948FI0022948T30_06_2004_17_56_27"/>
      <w:bookmarkStart w:id="636" w:name="_Toc77593495"/>
      <w:bookmarkEnd w:id="635"/>
      <w:r>
        <w:rPr>
          <w:rtl/>
        </w:rPr>
        <w:t>1269. שליחת הודעות כתובות בטלפונים ניידים</w:t>
      </w:r>
      <w:bookmarkEnd w:id="636"/>
    </w:p>
    <w:p w14:paraId="2BC79AC1" w14:textId="77777777" w:rsidR="00000000" w:rsidRDefault="00890A51">
      <w:pPr>
        <w:pStyle w:val="a0"/>
        <w:rPr>
          <w:rFonts w:hint="cs"/>
          <w:rtl/>
        </w:rPr>
      </w:pPr>
    </w:p>
    <w:p w14:paraId="2388B46F" w14:textId="77777777" w:rsidR="00000000" w:rsidRDefault="00890A51">
      <w:pPr>
        <w:pStyle w:val="a0"/>
        <w:ind w:firstLine="0"/>
        <w:rPr>
          <w:bCs/>
          <w:u w:val="single"/>
        </w:rPr>
      </w:pPr>
      <w:bookmarkStart w:id="637" w:name="ESQ22948"/>
      <w:bookmarkEnd w:id="637"/>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638" w:name="GMGOVMINISTRYNAME"/>
      <w:r>
        <w:rPr>
          <w:bCs/>
          <w:u w:val="single"/>
          <w:rtl/>
        </w:rPr>
        <w:t>התקשורת</w:t>
      </w:r>
      <w:bookmarkEnd w:id="638"/>
    </w:p>
    <w:p w14:paraId="4E7EC364" w14:textId="77777777" w:rsidR="00000000" w:rsidRDefault="00890A51">
      <w:pPr>
        <w:pStyle w:val="a0"/>
        <w:ind w:firstLine="720"/>
      </w:pPr>
      <w:r>
        <w:rPr>
          <w:rtl/>
        </w:rPr>
        <w:t>ביום י' באדר התשס"ד (3 במר</w:t>
      </w:r>
      <w:r>
        <w:rPr>
          <w:rFonts w:hint="cs"/>
          <w:rtl/>
        </w:rPr>
        <w:t>ס</w:t>
      </w:r>
      <w:r>
        <w:rPr>
          <w:rtl/>
        </w:rPr>
        <w:t xml:space="preserve"> 2004):</w:t>
      </w:r>
    </w:p>
    <w:p w14:paraId="701AAE97" w14:textId="77777777" w:rsidR="00000000" w:rsidRDefault="00890A51">
      <w:pPr>
        <w:pStyle w:val="a0"/>
        <w:rPr>
          <w:rFonts w:hint="cs"/>
          <w:rtl/>
        </w:rPr>
      </w:pPr>
    </w:p>
    <w:p w14:paraId="4AA8B9D6" w14:textId="77777777" w:rsidR="00000000" w:rsidRDefault="00890A51">
      <w:pPr>
        <w:pStyle w:val="a0"/>
        <w:rPr>
          <w:rFonts w:hint="cs"/>
        </w:rPr>
      </w:pPr>
      <w:r>
        <w:rPr>
          <w:rFonts w:hint="cs"/>
          <w:rtl/>
        </w:rPr>
        <w:t>בעלי טלפונים ניידים מתלוננים על קבלת הודעות כתובות, הכוללות הצעות מגונות.</w:t>
      </w:r>
    </w:p>
    <w:p w14:paraId="45EE1EA2" w14:textId="77777777" w:rsidR="00000000" w:rsidRDefault="00890A51">
      <w:pPr>
        <w:pStyle w:val="a0"/>
      </w:pPr>
    </w:p>
    <w:p w14:paraId="5B1A0929" w14:textId="77777777" w:rsidR="00000000" w:rsidRDefault="00890A51">
      <w:pPr>
        <w:pStyle w:val="a0"/>
      </w:pPr>
      <w:r>
        <w:rPr>
          <w:rFonts w:hint="cs"/>
          <w:rtl/>
        </w:rPr>
        <w:t>רצוני לשאול</w:t>
      </w:r>
      <w:r>
        <w:rPr>
          <w:rtl/>
        </w:rPr>
        <w:t>:</w:t>
      </w:r>
    </w:p>
    <w:p w14:paraId="10DE61B5" w14:textId="77777777" w:rsidR="00000000" w:rsidRDefault="00890A51">
      <w:pPr>
        <w:pStyle w:val="a0"/>
      </w:pPr>
    </w:p>
    <w:p w14:paraId="3E57213D" w14:textId="77777777" w:rsidR="00000000" w:rsidRDefault="00890A51">
      <w:pPr>
        <w:pStyle w:val="a0"/>
        <w:rPr>
          <w:rtl/>
        </w:rPr>
      </w:pPr>
      <w:r>
        <w:rPr>
          <w:rFonts w:hint="cs"/>
          <w:rtl/>
        </w:rPr>
        <w:t xml:space="preserve">1. </w:t>
      </w:r>
      <w:r>
        <w:rPr>
          <w:rtl/>
        </w:rPr>
        <w:t xml:space="preserve">מה ייעשה למיגור או </w:t>
      </w:r>
      <w:r>
        <w:rPr>
          <w:rFonts w:hint="cs"/>
          <w:rtl/>
        </w:rPr>
        <w:t>ל</w:t>
      </w:r>
      <w:r>
        <w:rPr>
          <w:rtl/>
        </w:rPr>
        <w:t>מזעור ענף זה?</w:t>
      </w:r>
    </w:p>
    <w:p w14:paraId="2FA2FBC0" w14:textId="77777777" w:rsidR="00000000" w:rsidRDefault="00890A51">
      <w:pPr>
        <w:pStyle w:val="a0"/>
        <w:rPr>
          <w:rtl/>
        </w:rPr>
      </w:pPr>
    </w:p>
    <w:p w14:paraId="1AA0BF62" w14:textId="77777777" w:rsidR="00000000" w:rsidRDefault="00890A51">
      <w:pPr>
        <w:pStyle w:val="a0"/>
        <w:rPr>
          <w:rFonts w:hint="cs"/>
          <w:rtl/>
        </w:rPr>
      </w:pPr>
      <w:r>
        <w:rPr>
          <w:rFonts w:hint="cs"/>
          <w:rtl/>
        </w:rPr>
        <w:t xml:space="preserve">2. </w:t>
      </w:r>
      <w:r>
        <w:rPr>
          <w:rtl/>
        </w:rPr>
        <w:t>ה</w:t>
      </w:r>
      <w:r>
        <w:rPr>
          <w:rFonts w:hint="cs"/>
          <w:rtl/>
        </w:rPr>
        <w:t xml:space="preserve">אם </w:t>
      </w:r>
      <w:r>
        <w:rPr>
          <w:rtl/>
        </w:rPr>
        <w:t>ניתן למנוע שליחת הודעות כתובות בעלות גוון כזה?</w:t>
      </w:r>
    </w:p>
    <w:p w14:paraId="23DAC2C8" w14:textId="77777777" w:rsidR="00000000" w:rsidRDefault="00890A51">
      <w:pPr>
        <w:pStyle w:val="a0"/>
        <w:rPr>
          <w:rFonts w:hint="cs"/>
          <w:rtl/>
        </w:rPr>
      </w:pPr>
    </w:p>
    <w:p w14:paraId="1A6F44A1" w14:textId="77777777" w:rsidR="00000000" w:rsidRDefault="00890A51">
      <w:pPr>
        <w:pStyle w:val="a0"/>
        <w:ind w:firstLine="0"/>
        <w:rPr>
          <w:bCs/>
          <w:u w:val="single"/>
        </w:rPr>
      </w:pPr>
      <w:r>
        <w:rPr>
          <w:rFonts w:hint="eastAsia"/>
          <w:bCs/>
          <w:u w:val="single"/>
          <w:rtl/>
        </w:rPr>
        <w:t>תשובת</w:t>
      </w:r>
      <w:r>
        <w:rPr>
          <w:bCs/>
          <w:u w:val="single"/>
          <w:rtl/>
        </w:rPr>
        <w:t xml:space="preserve"> שר </w:t>
      </w:r>
      <w:r>
        <w:rPr>
          <w:rFonts w:hint="eastAsia"/>
          <w:bCs/>
          <w:u w:val="single"/>
          <w:rtl/>
        </w:rPr>
        <w:t>התקשורת</w:t>
      </w:r>
      <w:r>
        <w:rPr>
          <w:bCs/>
          <w:u w:val="single"/>
          <w:rtl/>
        </w:rPr>
        <w:t xml:space="preserve"> אהוד אולמרט:</w:t>
      </w:r>
    </w:p>
    <w:p w14:paraId="39A8A363" w14:textId="77777777" w:rsidR="00000000" w:rsidRDefault="00890A51">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1590F112" w14:textId="77777777" w:rsidR="00000000" w:rsidRDefault="00890A51">
      <w:pPr>
        <w:pStyle w:val="a0"/>
        <w:rPr>
          <w:b/>
          <w:rtl/>
        </w:rPr>
      </w:pPr>
    </w:p>
    <w:p w14:paraId="747D0CCA" w14:textId="77777777" w:rsidR="00000000" w:rsidRDefault="00890A51">
      <w:pPr>
        <w:pStyle w:val="a0"/>
        <w:rPr>
          <w:rFonts w:hint="cs"/>
          <w:rtl/>
        </w:rPr>
      </w:pPr>
      <w:r>
        <w:rPr>
          <w:rFonts w:hint="cs"/>
          <w:rtl/>
        </w:rPr>
        <w:t>1-2. בימים אל</w:t>
      </w:r>
      <w:r>
        <w:rPr>
          <w:rFonts w:hint="cs"/>
          <w:rtl/>
        </w:rPr>
        <w:t xml:space="preserve">ה משרד התקשורת מפיץ תזכיר חוק למלחמה ב"דואר זבל" - </w:t>
      </w:r>
      <w:r>
        <w:rPr>
          <w:rFonts w:hint="cs"/>
        </w:rPr>
        <w:t>spam</w:t>
      </w:r>
      <w:r>
        <w:rPr>
          <w:rFonts w:hint="cs"/>
          <w:rtl/>
        </w:rPr>
        <w:t xml:space="preserve">. מטרת תזכיר החוק היא לקבוע איסור על משלוח הודעות פרסומת באמצעות רשת בזק ציבורית, ללא קבלת הסכמה מראש של הנמען. הסדר זה יחול על משלוח הודעות פרסומת באמצעות דואר אלקטרוני, הודעות מסר קצר </w:t>
      </w:r>
      <w:r>
        <w:rPr>
          <w:rFonts w:hint="cs"/>
        </w:rPr>
        <w:t>)</w:t>
      </w:r>
      <w:r>
        <w:rPr>
          <w:rFonts w:hint="cs"/>
          <w:rtl/>
        </w:rPr>
        <w:t xml:space="preserve"> </w:t>
      </w:r>
      <w:r>
        <w:rPr>
          <w:rFonts w:hint="cs"/>
        </w:rPr>
        <w:t>SMS</w:t>
      </w:r>
      <w:r>
        <w:rPr>
          <w:rFonts w:hint="cs"/>
          <w:rtl/>
        </w:rPr>
        <w:t>) או מערכת</w:t>
      </w:r>
      <w:r>
        <w:rPr>
          <w:rFonts w:hint="cs"/>
          <w:rtl/>
        </w:rPr>
        <w:t xml:space="preserve"> חיוג אוטומטי.</w:t>
      </w:r>
    </w:p>
    <w:p w14:paraId="7C6085A2" w14:textId="77777777" w:rsidR="00000000" w:rsidRDefault="00890A51">
      <w:pPr>
        <w:pStyle w:val="a0"/>
        <w:rPr>
          <w:rFonts w:hint="cs"/>
          <w:rtl/>
        </w:rPr>
      </w:pPr>
    </w:p>
    <w:p w14:paraId="1DF3998E" w14:textId="77777777" w:rsidR="00000000" w:rsidRDefault="00890A51">
      <w:pPr>
        <w:pStyle w:val="a0"/>
        <w:rPr>
          <w:rFonts w:hint="cs"/>
          <w:rtl/>
        </w:rPr>
      </w:pPr>
      <w:r>
        <w:rPr>
          <w:rFonts w:hint="cs"/>
          <w:rtl/>
        </w:rPr>
        <w:t>אני מאמין כי הצעת חוק זו תביא למיגור תופעת ההטרדות באמצעות האינטרנט והטלפונים הסלולריים וההטרדות דרך שליחת הודעות כתובות.</w:t>
      </w:r>
    </w:p>
    <w:p w14:paraId="2556A040" w14:textId="77777777" w:rsidR="00000000" w:rsidRDefault="00890A51">
      <w:pPr>
        <w:pStyle w:val="a0"/>
        <w:rPr>
          <w:rFonts w:hint="cs"/>
          <w:rtl/>
        </w:rPr>
      </w:pPr>
    </w:p>
    <w:p w14:paraId="074E6B8E" w14:textId="77777777" w:rsidR="00000000" w:rsidRDefault="00890A51">
      <w:pPr>
        <w:pStyle w:val="af1"/>
        <w:rPr>
          <w:rtl/>
        </w:rPr>
      </w:pPr>
      <w:r>
        <w:rPr>
          <w:rtl/>
        </w:rPr>
        <w:t>היו"ר</w:t>
      </w:r>
      <w:r>
        <w:rPr>
          <w:rFonts w:hint="cs"/>
          <w:rtl/>
        </w:rPr>
        <w:t xml:space="preserve"> משה כחלון</w:t>
      </w:r>
      <w:r>
        <w:rPr>
          <w:rtl/>
        </w:rPr>
        <w:t>:</w:t>
      </w:r>
    </w:p>
    <w:p w14:paraId="6680D1D1" w14:textId="77777777" w:rsidR="00000000" w:rsidRDefault="00890A51">
      <w:pPr>
        <w:pStyle w:val="a0"/>
        <w:rPr>
          <w:rtl/>
        </w:rPr>
      </w:pPr>
    </w:p>
    <w:p w14:paraId="76FE37B5" w14:textId="77777777" w:rsidR="00000000" w:rsidRDefault="00890A51">
      <w:pPr>
        <w:pStyle w:val="a0"/>
        <w:rPr>
          <w:rFonts w:hint="cs"/>
          <w:rtl/>
        </w:rPr>
      </w:pPr>
      <w:r>
        <w:rPr>
          <w:rFonts w:hint="cs"/>
          <w:rtl/>
        </w:rPr>
        <w:t xml:space="preserve">שאילתא מס' 1386, של חבר הכנסת עסאם מח'ול, בנושא שירותי דואר נע. </w:t>
      </w:r>
    </w:p>
    <w:p w14:paraId="11AC1377" w14:textId="77777777" w:rsidR="00000000" w:rsidRDefault="00890A51">
      <w:pPr>
        <w:pStyle w:val="a0"/>
        <w:rPr>
          <w:rFonts w:hint="cs"/>
          <w:rtl/>
        </w:rPr>
      </w:pPr>
    </w:p>
    <w:p w14:paraId="117387B0" w14:textId="77777777" w:rsidR="00000000" w:rsidRDefault="00890A51">
      <w:pPr>
        <w:pStyle w:val="a1"/>
        <w:jc w:val="center"/>
        <w:rPr>
          <w:rtl/>
        </w:rPr>
      </w:pPr>
      <w:bookmarkStart w:id="639" w:name="CQ23635FI0023635T30_06_2004_17_57_37"/>
      <w:bookmarkStart w:id="640" w:name="_Toc77593496"/>
      <w:bookmarkEnd w:id="639"/>
      <w:r>
        <w:rPr>
          <w:rtl/>
        </w:rPr>
        <w:t>1386. שירותי דואר נע</w:t>
      </w:r>
      <w:bookmarkEnd w:id="640"/>
    </w:p>
    <w:p w14:paraId="18291B0B" w14:textId="77777777" w:rsidR="00000000" w:rsidRDefault="00890A51">
      <w:pPr>
        <w:pStyle w:val="a0"/>
        <w:rPr>
          <w:rFonts w:hint="cs"/>
          <w:rtl/>
        </w:rPr>
      </w:pPr>
    </w:p>
    <w:p w14:paraId="7BFF3FFF" w14:textId="77777777" w:rsidR="00000000" w:rsidRDefault="00890A51">
      <w:pPr>
        <w:pStyle w:val="a0"/>
        <w:ind w:firstLine="0"/>
        <w:rPr>
          <w:bCs/>
          <w:u w:val="single"/>
        </w:rPr>
      </w:pPr>
      <w:bookmarkStart w:id="641" w:name="ESQ23635"/>
      <w:bookmarkEnd w:id="641"/>
      <w:r>
        <w:rPr>
          <w:bCs/>
          <w:u w:val="single"/>
          <w:rtl/>
        </w:rPr>
        <w:t>חבר</w:t>
      </w:r>
      <w:r>
        <w:rPr>
          <w:rFonts w:hint="cs"/>
          <w:bCs/>
          <w:u w:val="single"/>
          <w:rtl/>
        </w:rPr>
        <w:t xml:space="preserve"> הכנסת </w:t>
      </w:r>
      <w:r>
        <w:rPr>
          <w:bCs/>
          <w:u w:val="single"/>
          <w:rtl/>
        </w:rPr>
        <w:t>ע</w:t>
      </w:r>
      <w:r>
        <w:rPr>
          <w:bCs/>
          <w:u w:val="single"/>
          <w:rtl/>
        </w:rPr>
        <w:t>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0A471306" w14:textId="77777777" w:rsidR="00000000" w:rsidRDefault="00890A51">
      <w:pPr>
        <w:pStyle w:val="a0"/>
        <w:ind w:firstLine="720"/>
      </w:pPr>
      <w:r>
        <w:rPr>
          <w:rtl/>
        </w:rPr>
        <w:t>ביום ב' בניסן התשס"ד (24 במר</w:t>
      </w:r>
      <w:r>
        <w:rPr>
          <w:rFonts w:hint="cs"/>
          <w:rtl/>
        </w:rPr>
        <w:t>ס</w:t>
      </w:r>
      <w:r>
        <w:rPr>
          <w:rtl/>
        </w:rPr>
        <w:t xml:space="preserve"> 2004):</w:t>
      </w:r>
    </w:p>
    <w:p w14:paraId="63B18A8B" w14:textId="77777777" w:rsidR="00000000" w:rsidRDefault="00890A51">
      <w:pPr>
        <w:pStyle w:val="a0"/>
        <w:rPr>
          <w:rFonts w:hint="cs"/>
        </w:rPr>
      </w:pPr>
    </w:p>
    <w:p w14:paraId="2D1CEDA2" w14:textId="77777777" w:rsidR="00000000" w:rsidRDefault="00890A51">
      <w:pPr>
        <w:pStyle w:val="a0"/>
        <w:ind w:firstLine="720"/>
      </w:pPr>
      <w:r>
        <w:rPr>
          <w:rtl/>
        </w:rPr>
        <w:t>רשות הדואר נאלצ</w:t>
      </w:r>
      <w:r>
        <w:rPr>
          <w:rFonts w:hint="cs"/>
          <w:rtl/>
        </w:rPr>
        <w:t>ת</w:t>
      </w:r>
      <w:r>
        <w:rPr>
          <w:rtl/>
        </w:rPr>
        <w:t xml:space="preserve"> לתת שירותי דואר נע פעם בשבועיים</w:t>
      </w:r>
      <w:r>
        <w:rPr>
          <w:rFonts w:hint="cs"/>
          <w:rtl/>
        </w:rPr>
        <w:t xml:space="preserve"> במקום יום-יום,</w:t>
      </w:r>
      <w:r>
        <w:rPr>
          <w:rtl/>
        </w:rPr>
        <w:t xml:space="preserve"> בעקבות </w:t>
      </w:r>
      <w:r>
        <w:rPr>
          <w:rFonts w:hint="cs"/>
          <w:rtl/>
        </w:rPr>
        <w:t>החרפת</w:t>
      </w:r>
      <w:r>
        <w:rPr>
          <w:rtl/>
        </w:rPr>
        <w:t xml:space="preserve"> מצב</w:t>
      </w:r>
      <w:r>
        <w:rPr>
          <w:rFonts w:hint="cs"/>
          <w:rtl/>
        </w:rPr>
        <w:t>ה</w:t>
      </w:r>
      <w:r>
        <w:rPr>
          <w:rtl/>
        </w:rPr>
        <w:t xml:space="preserve"> הכלכלי</w:t>
      </w:r>
      <w:r>
        <w:rPr>
          <w:rFonts w:hint="cs"/>
          <w:rtl/>
        </w:rPr>
        <w:t>,</w:t>
      </w:r>
      <w:r>
        <w:rPr>
          <w:rtl/>
        </w:rPr>
        <w:t xml:space="preserve"> הנובעת מתחרות </w:t>
      </w:r>
      <w:r>
        <w:rPr>
          <w:rFonts w:hint="cs"/>
          <w:rtl/>
        </w:rPr>
        <w:t xml:space="preserve">בינה לבין חברות פיראטיות </w:t>
      </w:r>
      <w:r>
        <w:rPr>
          <w:rtl/>
        </w:rPr>
        <w:t xml:space="preserve">וכוונת משרד האוצר </w:t>
      </w:r>
      <w:r>
        <w:rPr>
          <w:rFonts w:hint="cs"/>
          <w:rtl/>
        </w:rPr>
        <w:t>לקצץ</w:t>
      </w:r>
      <w:r>
        <w:rPr>
          <w:rtl/>
        </w:rPr>
        <w:t xml:space="preserve"> עוד 28 מ</w:t>
      </w:r>
      <w:r>
        <w:rPr>
          <w:rFonts w:hint="cs"/>
          <w:rtl/>
        </w:rPr>
        <w:t>י</w:t>
      </w:r>
      <w:r>
        <w:rPr>
          <w:rtl/>
        </w:rPr>
        <w:t>ליון ש"ח מקופת</w:t>
      </w:r>
      <w:r>
        <w:rPr>
          <w:rFonts w:hint="cs"/>
          <w:rtl/>
        </w:rPr>
        <w:t>ה</w:t>
      </w:r>
      <w:r>
        <w:rPr>
          <w:rtl/>
        </w:rPr>
        <w:t>.</w:t>
      </w:r>
    </w:p>
    <w:p w14:paraId="49D53259" w14:textId="77777777" w:rsidR="00000000" w:rsidRDefault="00890A51">
      <w:pPr>
        <w:pStyle w:val="a0"/>
        <w:ind w:firstLine="720"/>
      </w:pPr>
    </w:p>
    <w:p w14:paraId="12F959A6" w14:textId="77777777" w:rsidR="00000000" w:rsidRDefault="00890A51">
      <w:pPr>
        <w:pStyle w:val="a0"/>
        <w:ind w:firstLine="720"/>
      </w:pPr>
      <w:r>
        <w:rPr>
          <w:rFonts w:hint="cs"/>
          <w:rtl/>
        </w:rPr>
        <w:t>רצוני לשאול</w:t>
      </w:r>
      <w:r>
        <w:rPr>
          <w:rtl/>
        </w:rPr>
        <w:t>:</w:t>
      </w:r>
    </w:p>
    <w:p w14:paraId="02F0FC91" w14:textId="77777777" w:rsidR="00000000" w:rsidRDefault="00890A51">
      <w:pPr>
        <w:pStyle w:val="a0"/>
        <w:ind w:firstLine="720"/>
      </w:pPr>
    </w:p>
    <w:p w14:paraId="7215F02F" w14:textId="77777777" w:rsidR="00000000" w:rsidRDefault="00890A51">
      <w:pPr>
        <w:pStyle w:val="a0"/>
        <w:ind w:firstLine="720"/>
        <w:rPr>
          <w:rtl/>
        </w:rPr>
      </w:pPr>
      <w:r>
        <w:rPr>
          <w:rFonts w:hint="cs"/>
          <w:rtl/>
        </w:rPr>
        <w:t xml:space="preserve">1. </w:t>
      </w:r>
      <w:r>
        <w:rPr>
          <w:rtl/>
        </w:rPr>
        <w:t xml:space="preserve">האם </w:t>
      </w:r>
      <w:r>
        <w:rPr>
          <w:rFonts w:hint="cs"/>
          <w:rtl/>
        </w:rPr>
        <w:t>יינקטו צעדים כלפי</w:t>
      </w:r>
      <w:r>
        <w:rPr>
          <w:rtl/>
        </w:rPr>
        <w:t xml:space="preserve"> החברות הפיר</w:t>
      </w:r>
      <w:r>
        <w:rPr>
          <w:rFonts w:hint="cs"/>
          <w:rtl/>
        </w:rPr>
        <w:t>א</w:t>
      </w:r>
      <w:r>
        <w:rPr>
          <w:rtl/>
        </w:rPr>
        <w:t>טיות?</w:t>
      </w:r>
    </w:p>
    <w:p w14:paraId="4EAC2D0B" w14:textId="77777777" w:rsidR="00000000" w:rsidRDefault="00890A51">
      <w:pPr>
        <w:pStyle w:val="a0"/>
        <w:ind w:firstLine="720"/>
        <w:rPr>
          <w:rtl/>
        </w:rPr>
      </w:pPr>
    </w:p>
    <w:p w14:paraId="3E48D40A" w14:textId="77777777" w:rsidR="00000000" w:rsidRDefault="00890A51">
      <w:pPr>
        <w:pStyle w:val="a0"/>
        <w:ind w:firstLine="720"/>
        <w:rPr>
          <w:rFonts w:hint="cs"/>
          <w:rtl/>
        </w:rPr>
      </w:pPr>
      <w:r>
        <w:rPr>
          <w:rFonts w:hint="cs"/>
          <w:rtl/>
        </w:rPr>
        <w:t>2. כיצד יפעל משרדך</w:t>
      </w:r>
      <w:r>
        <w:rPr>
          <w:rtl/>
        </w:rPr>
        <w:t xml:space="preserve"> להצלת </w:t>
      </w:r>
      <w:r>
        <w:rPr>
          <w:rFonts w:hint="cs"/>
          <w:rtl/>
        </w:rPr>
        <w:t xml:space="preserve">משרותיהם של </w:t>
      </w:r>
      <w:r>
        <w:rPr>
          <w:rtl/>
        </w:rPr>
        <w:t>אלפי עובדי</w:t>
      </w:r>
      <w:r>
        <w:rPr>
          <w:rFonts w:hint="cs"/>
          <w:rtl/>
        </w:rPr>
        <w:t xml:space="preserve"> הרשות? </w:t>
      </w:r>
    </w:p>
    <w:p w14:paraId="0AFB63B2" w14:textId="77777777" w:rsidR="00000000" w:rsidRDefault="00890A51">
      <w:pPr>
        <w:pStyle w:val="a0"/>
        <w:ind w:firstLine="720"/>
        <w:rPr>
          <w:rFonts w:hint="cs"/>
          <w:rtl/>
        </w:rPr>
      </w:pPr>
    </w:p>
    <w:p w14:paraId="692C51E5" w14:textId="77777777" w:rsidR="00000000" w:rsidRDefault="00890A51">
      <w:pPr>
        <w:pStyle w:val="-"/>
        <w:rPr>
          <w:rtl/>
        </w:rPr>
      </w:pPr>
      <w:bookmarkStart w:id="642" w:name="FS000001064T30_06_2004_17_57_53"/>
      <w:bookmarkEnd w:id="642"/>
      <w:r>
        <w:rPr>
          <w:rFonts w:hint="eastAsia"/>
          <w:rtl/>
        </w:rPr>
        <w:t>שר</w:t>
      </w:r>
      <w:r>
        <w:rPr>
          <w:rtl/>
        </w:rPr>
        <w:t xml:space="preserve"> התקשורת אהוד אולמרט:</w:t>
      </w:r>
    </w:p>
    <w:p w14:paraId="644E9ACD" w14:textId="77777777" w:rsidR="00000000" w:rsidRDefault="00890A51">
      <w:pPr>
        <w:pStyle w:val="a0"/>
        <w:rPr>
          <w:rFonts w:hint="cs"/>
          <w:rtl/>
        </w:rPr>
      </w:pPr>
    </w:p>
    <w:p w14:paraId="369597CB" w14:textId="77777777" w:rsidR="00000000" w:rsidRDefault="00890A51">
      <w:pPr>
        <w:pStyle w:val="a0"/>
        <w:rPr>
          <w:rFonts w:hint="cs"/>
          <w:rtl/>
        </w:rPr>
      </w:pPr>
      <w:r>
        <w:rPr>
          <w:rFonts w:hint="cs"/>
          <w:rtl/>
        </w:rPr>
        <w:t>1. לגבי פעולתן של חברות דואר הפועלות ללא היתר, אנחנו נוקטים לאחרונה צעדים להסדר הפעילות בענף הדואר, הן באמצעות ההיתר הכללי המסד</w:t>
      </w:r>
      <w:r>
        <w:rPr>
          <w:rFonts w:hint="cs"/>
          <w:rtl/>
        </w:rPr>
        <w:t xml:space="preserve">יר את תחום הבלדרות והן באמצעות התיקון לחוק הדואר המסדיר את תחום הדואר הכמותי. </w:t>
      </w:r>
    </w:p>
    <w:p w14:paraId="23ED211D" w14:textId="77777777" w:rsidR="00000000" w:rsidRDefault="00890A51">
      <w:pPr>
        <w:pStyle w:val="a0"/>
        <w:rPr>
          <w:rFonts w:hint="cs"/>
          <w:rtl/>
        </w:rPr>
      </w:pPr>
    </w:p>
    <w:p w14:paraId="5B1C0B42" w14:textId="77777777" w:rsidR="00000000" w:rsidRDefault="00890A51">
      <w:pPr>
        <w:pStyle w:val="a0"/>
        <w:rPr>
          <w:rFonts w:hint="cs"/>
          <w:rtl/>
        </w:rPr>
      </w:pPr>
      <w:r>
        <w:rPr>
          <w:rFonts w:hint="cs"/>
          <w:rtl/>
        </w:rPr>
        <w:t>לעניין פעילותה של חברת מסר "אביב שיגור" בתחום המכתבים, בית-המשפט קבע לאחרונה את מתכונת הפעילות המותרת לחברה, והיא תפעל, כמובן, בפיקוח משרדנו, בהתאם להחלטת בית-המשפט.</w:t>
      </w:r>
    </w:p>
    <w:p w14:paraId="5DE8C5E1" w14:textId="77777777" w:rsidR="00000000" w:rsidRDefault="00890A51">
      <w:pPr>
        <w:pStyle w:val="a0"/>
        <w:rPr>
          <w:rFonts w:hint="cs"/>
          <w:rtl/>
        </w:rPr>
      </w:pPr>
    </w:p>
    <w:p w14:paraId="45FC3FF3" w14:textId="77777777" w:rsidR="00000000" w:rsidRDefault="00890A51">
      <w:pPr>
        <w:pStyle w:val="a0"/>
        <w:rPr>
          <w:rFonts w:hint="cs"/>
          <w:rtl/>
        </w:rPr>
      </w:pPr>
      <w:r>
        <w:rPr>
          <w:rFonts w:hint="cs"/>
          <w:rtl/>
        </w:rPr>
        <w:t>2. כפי שא</w:t>
      </w:r>
      <w:r>
        <w:rPr>
          <w:rFonts w:hint="cs"/>
          <w:rtl/>
        </w:rPr>
        <w:t xml:space="preserve">תם בוודאי יודעים, אנחנו פועלים כדי להפוך את רשות הדואר לחברה, ואנחנו גם פועלים כדי לפעול נגד חברות פיראטיות, על מנת שרשות הדואר תוכל לתת שירותים יעילים בתנאים הוגנים, ללא תחרות בלתי הוגנת. תחרות הוגנת זה דבר אחר. החוק קבע מתכונת שאנחנו נפעל על-פיה. הכוונה </w:t>
      </w:r>
      <w:r>
        <w:rPr>
          <w:rFonts w:hint="cs"/>
          <w:rtl/>
        </w:rPr>
        <w:t>היא שרשות הדואר תוכל לספק שירותים אוניברסליים ברמה ראויה.</w:t>
      </w:r>
    </w:p>
    <w:p w14:paraId="792E26BD" w14:textId="77777777" w:rsidR="00000000" w:rsidRDefault="00890A51">
      <w:pPr>
        <w:pStyle w:val="a0"/>
        <w:rPr>
          <w:rFonts w:hint="cs"/>
          <w:rtl/>
        </w:rPr>
      </w:pPr>
    </w:p>
    <w:p w14:paraId="7A911C37" w14:textId="77777777" w:rsidR="00000000" w:rsidRDefault="00890A51">
      <w:pPr>
        <w:pStyle w:val="a0"/>
        <w:rPr>
          <w:rFonts w:hint="cs"/>
          <w:rtl/>
        </w:rPr>
      </w:pPr>
      <w:r>
        <w:rPr>
          <w:rFonts w:hint="cs"/>
          <w:rtl/>
        </w:rPr>
        <w:t xml:space="preserve">אני מעריך מאוד את עבודתם של עובדי רשות הדואר, מכיר בתרומתם הרבה לקיומם של שירותי דואר אוניברסליים ברחבי המדינה, וודאי שכל החלטה בעתיד לגבי מתכונת פעולתה של רשות הדואר, כאשר היא תהפוך לחברה, ופתיחת </w:t>
      </w:r>
      <w:r>
        <w:rPr>
          <w:rFonts w:hint="cs"/>
          <w:rtl/>
        </w:rPr>
        <w:t xml:space="preserve">השוק לתחרות, תביא בחשבון את עובדי רשות הדואר, מעמדם וזכויותיהם. </w:t>
      </w:r>
    </w:p>
    <w:p w14:paraId="2BF4580D" w14:textId="77777777" w:rsidR="00000000" w:rsidRDefault="00890A51">
      <w:pPr>
        <w:pStyle w:val="a0"/>
        <w:rPr>
          <w:rFonts w:hint="cs"/>
        </w:rPr>
      </w:pPr>
    </w:p>
    <w:p w14:paraId="57E2BE1E" w14:textId="77777777" w:rsidR="00000000" w:rsidRDefault="00890A51">
      <w:pPr>
        <w:pStyle w:val="af1"/>
        <w:rPr>
          <w:rtl/>
        </w:rPr>
      </w:pPr>
      <w:r>
        <w:rPr>
          <w:rtl/>
        </w:rPr>
        <w:t>היו"ר</w:t>
      </w:r>
      <w:r>
        <w:rPr>
          <w:rFonts w:hint="cs"/>
          <w:rtl/>
        </w:rPr>
        <w:t xml:space="preserve"> משה כחלון</w:t>
      </w:r>
      <w:r>
        <w:rPr>
          <w:rtl/>
        </w:rPr>
        <w:t>:</w:t>
      </w:r>
    </w:p>
    <w:p w14:paraId="30A4651C" w14:textId="77777777" w:rsidR="00000000" w:rsidRDefault="00890A51">
      <w:pPr>
        <w:pStyle w:val="a0"/>
        <w:rPr>
          <w:rtl/>
        </w:rPr>
      </w:pPr>
    </w:p>
    <w:p w14:paraId="2DC79F57" w14:textId="77777777" w:rsidR="00000000" w:rsidRDefault="00890A51">
      <w:pPr>
        <w:pStyle w:val="a0"/>
        <w:rPr>
          <w:rFonts w:hint="cs"/>
          <w:rtl/>
        </w:rPr>
      </w:pPr>
      <w:r>
        <w:rPr>
          <w:rFonts w:hint="cs"/>
          <w:rtl/>
        </w:rPr>
        <w:t xml:space="preserve">תודה רבה. שאלה נוספת לחבר הכנסת עסאם מח'ול. </w:t>
      </w:r>
    </w:p>
    <w:p w14:paraId="5E38A0F9" w14:textId="77777777" w:rsidR="00000000" w:rsidRDefault="00890A51">
      <w:pPr>
        <w:pStyle w:val="a0"/>
        <w:rPr>
          <w:rFonts w:hint="cs"/>
          <w:rtl/>
        </w:rPr>
      </w:pPr>
    </w:p>
    <w:p w14:paraId="3D845E87" w14:textId="77777777" w:rsidR="00000000" w:rsidRDefault="00890A51">
      <w:pPr>
        <w:pStyle w:val="af0"/>
        <w:rPr>
          <w:rtl/>
        </w:rPr>
      </w:pPr>
      <w:bookmarkStart w:id="643" w:name="FS000000542T30_06_2004_18_08_26"/>
      <w:bookmarkEnd w:id="643"/>
      <w:r>
        <w:rPr>
          <w:rFonts w:hint="eastAsia"/>
          <w:rtl/>
        </w:rPr>
        <w:t>עסאם</w:t>
      </w:r>
      <w:r>
        <w:rPr>
          <w:rtl/>
        </w:rPr>
        <w:t xml:space="preserve"> מח'ול (חד"ש-תע"ל):</w:t>
      </w:r>
    </w:p>
    <w:p w14:paraId="1A2B345E" w14:textId="77777777" w:rsidR="00000000" w:rsidRDefault="00890A51">
      <w:pPr>
        <w:pStyle w:val="a0"/>
        <w:rPr>
          <w:rFonts w:hint="cs"/>
          <w:rtl/>
        </w:rPr>
      </w:pPr>
    </w:p>
    <w:p w14:paraId="0684AD07" w14:textId="77777777" w:rsidR="00000000" w:rsidRDefault="00890A51">
      <w:pPr>
        <w:pStyle w:val="a0"/>
        <w:ind w:firstLine="720"/>
        <w:rPr>
          <w:rFonts w:hint="cs"/>
          <w:rtl/>
        </w:rPr>
      </w:pPr>
      <w:r>
        <w:rPr>
          <w:rFonts w:hint="cs"/>
          <w:rtl/>
        </w:rPr>
        <w:t>אדוני השר, רשות הדואר היא גוף חלש ומוחלש ממילא, ולכן הוא נתקל בתחרות בלתי הוגנת של חברות פיראטיות שמנ</w:t>
      </w:r>
      <w:r>
        <w:rPr>
          <w:rFonts w:hint="cs"/>
          <w:rtl/>
        </w:rPr>
        <w:t>סות לכבוש את השוק בטרם מחליטים על שינוי. לא מדובר פה במשהו זוטר, אלא מדובר בחברה של איל ההון פישמן, שיכולה להתחרות בתנאים בלתי הוגנים עם הרשות הציבורית הממלכתית שקיימת למטרה זו. אני אומר שבתנאים של ההחלשה הזאת, גם פוגעים ברמת השירותים.</w:t>
      </w:r>
    </w:p>
    <w:p w14:paraId="2AEEA5D5" w14:textId="77777777" w:rsidR="00000000" w:rsidRDefault="00890A51">
      <w:pPr>
        <w:pStyle w:val="a0"/>
        <w:ind w:firstLine="0"/>
        <w:rPr>
          <w:rFonts w:hint="cs"/>
          <w:rtl/>
        </w:rPr>
      </w:pPr>
    </w:p>
    <w:p w14:paraId="205CB060"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1EE71E1B" w14:textId="77777777" w:rsidR="00000000" w:rsidRDefault="00890A51">
      <w:pPr>
        <w:pStyle w:val="a0"/>
        <w:rPr>
          <w:rFonts w:hint="cs"/>
          <w:rtl/>
        </w:rPr>
      </w:pPr>
    </w:p>
    <w:p w14:paraId="237AB35F" w14:textId="77777777" w:rsidR="00000000" w:rsidRDefault="00890A51">
      <w:pPr>
        <w:pStyle w:val="a0"/>
        <w:rPr>
          <w:rFonts w:hint="cs"/>
          <w:rtl/>
        </w:rPr>
      </w:pPr>
      <w:r>
        <w:rPr>
          <w:rFonts w:hint="cs"/>
          <w:rtl/>
        </w:rPr>
        <w:t>ח</w:t>
      </w:r>
      <w:r>
        <w:rPr>
          <w:rFonts w:hint="cs"/>
          <w:rtl/>
        </w:rPr>
        <w:t>בר הכנסת מח'ול, שאלה בבקשה.</w:t>
      </w:r>
    </w:p>
    <w:p w14:paraId="35401AE1" w14:textId="77777777" w:rsidR="00000000" w:rsidRDefault="00890A51">
      <w:pPr>
        <w:pStyle w:val="a0"/>
        <w:rPr>
          <w:rFonts w:hint="cs"/>
          <w:rtl/>
        </w:rPr>
      </w:pPr>
    </w:p>
    <w:p w14:paraId="7753FBA2" w14:textId="77777777" w:rsidR="00000000" w:rsidRDefault="00890A51">
      <w:pPr>
        <w:pStyle w:val="af0"/>
        <w:rPr>
          <w:rtl/>
        </w:rPr>
      </w:pPr>
      <w:bookmarkStart w:id="644" w:name="FS000000542T30_06_2004_17_25_59"/>
      <w:bookmarkStart w:id="645" w:name="FS000000542T30_06_2004_17_26_55C"/>
      <w:bookmarkEnd w:id="644"/>
      <w:bookmarkEnd w:id="645"/>
      <w:r>
        <w:rPr>
          <w:rtl/>
        </w:rPr>
        <w:t>עסאם מח'ול (חד"ש-תע"ל):</w:t>
      </w:r>
    </w:p>
    <w:p w14:paraId="6BE96425" w14:textId="77777777" w:rsidR="00000000" w:rsidRDefault="00890A51">
      <w:pPr>
        <w:pStyle w:val="a0"/>
        <w:rPr>
          <w:rFonts w:hint="cs"/>
          <w:rtl/>
        </w:rPr>
      </w:pPr>
    </w:p>
    <w:p w14:paraId="73B3C7AA" w14:textId="77777777" w:rsidR="00000000" w:rsidRDefault="00890A51">
      <w:pPr>
        <w:pStyle w:val="a0"/>
        <w:rPr>
          <w:rFonts w:hint="cs"/>
          <w:rtl/>
        </w:rPr>
      </w:pPr>
      <w:r>
        <w:rPr>
          <w:rFonts w:hint="cs"/>
          <w:rtl/>
        </w:rPr>
        <w:t>זו שאלה.</w:t>
      </w:r>
    </w:p>
    <w:p w14:paraId="52FFB812" w14:textId="77777777" w:rsidR="00000000" w:rsidRDefault="00890A51">
      <w:pPr>
        <w:pStyle w:val="a0"/>
        <w:rPr>
          <w:rFonts w:hint="cs"/>
          <w:rtl/>
        </w:rPr>
      </w:pPr>
    </w:p>
    <w:p w14:paraId="3745795C" w14:textId="77777777" w:rsidR="00000000" w:rsidRDefault="00890A51">
      <w:pPr>
        <w:pStyle w:val="af1"/>
        <w:rPr>
          <w:rtl/>
        </w:rPr>
      </w:pPr>
      <w:r>
        <w:rPr>
          <w:rtl/>
        </w:rPr>
        <w:t>היו"ר</w:t>
      </w:r>
      <w:r>
        <w:rPr>
          <w:rFonts w:hint="cs"/>
          <w:rtl/>
        </w:rPr>
        <w:t xml:space="preserve"> משה כחלון</w:t>
      </w:r>
      <w:r>
        <w:rPr>
          <w:rtl/>
        </w:rPr>
        <w:t>:</w:t>
      </w:r>
    </w:p>
    <w:p w14:paraId="7F4D8AB2" w14:textId="77777777" w:rsidR="00000000" w:rsidRDefault="00890A51">
      <w:pPr>
        <w:pStyle w:val="a0"/>
        <w:rPr>
          <w:rtl/>
        </w:rPr>
      </w:pPr>
    </w:p>
    <w:p w14:paraId="5CCECB6B" w14:textId="77777777" w:rsidR="00000000" w:rsidRDefault="00890A51">
      <w:pPr>
        <w:pStyle w:val="a0"/>
        <w:rPr>
          <w:rFonts w:hint="cs"/>
          <w:rtl/>
        </w:rPr>
      </w:pPr>
      <w:r>
        <w:rPr>
          <w:rFonts w:hint="cs"/>
          <w:rtl/>
        </w:rPr>
        <w:t>אז מה השאלה.</w:t>
      </w:r>
    </w:p>
    <w:p w14:paraId="045EB259" w14:textId="77777777" w:rsidR="00000000" w:rsidRDefault="00890A51">
      <w:pPr>
        <w:pStyle w:val="a0"/>
        <w:rPr>
          <w:rFonts w:hint="cs"/>
          <w:rtl/>
        </w:rPr>
      </w:pPr>
    </w:p>
    <w:p w14:paraId="3FECB814" w14:textId="77777777" w:rsidR="00000000" w:rsidRDefault="00890A51">
      <w:pPr>
        <w:pStyle w:val="af0"/>
        <w:rPr>
          <w:rtl/>
        </w:rPr>
      </w:pPr>
      <w:bookmarkStart w:id="646" w:name="FS000000542T30_06_2004_18_09_31C"/>
      <w:bookmarkEnd w:id="646"/>
      <w:r>
        <w:rPr>
          <w:rtl/>
        </w:rPr>
        <w:t>עסאם מח'ול (חד"ש-תע"ל):</w:t>
      </w:r>
    </w:p>
    <w:p w14:paraId="775EB67F" w14:textId="77777777" w:rsidR="00000000" w:rsidRDefault="00890A51">
      <w:pPr>
        <w:pStyle w:val="a0"/>
        <w:rPr>
          <w:rtl/>
        </w:rPr>
      </w:pPr>
    </w:p>
    <w:p w14:paraId="078C212C" w14:textId="77777777" w:rsidR="00000000" w:rsidRDefault="00890A51">
      <w:pPr>
        <w:pStyle w:val="a0"/>
        <w:rPr>
          <w:rFonts w:hint="cs"/>
          <w:rtl/>
        </w:rPr>
      </w:pPr>
      <w:r>
        <w:rPr>
          <w:rFonts w:hint="cs"/>
          <w:rtl/>
        </w:rPr>
        <w:t xml:space="preserve">תן לי. עכשיו היתה נגמרת השאלה. אתה לא חייב - - - </w:t>
      </w:r>
    </w:p>
    <w:p w14:paraId="25E1525A" w14:textId="77777777" w:rsidR="00000000" w:rsidRDefault="00890A51">
      <w:pPr>
        <w:pStyle w:val="a0"/>
        <w:rPr>
          <w:rFonts w:hint="cs"/>
          <w:rtl/>
        </w:rPr>
      </w:pPr>
    </w:p>
    <w:p w14:paraId="50211778"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208E2918" w14:textId="77777777" w:rsidR="00000000" w:rsidRDefault="00890A51">
      <w:pPr>
        <w:pStyle w:val="a0"/>
        <w:rPr>
          <w:rFonts w:hint="cs"/>
          <w:rtl/>
        </w:rPr>
      </w:pPr>
    </w:p>
    <w:p w14:paraId="08CB30AC" w14:textId="77777777" w:rsidR="00000000" w:rsidRDefault="00890A51">
      <w:pPr>
        <w:pStyle w:val="a0"/>
        <w:rPr>
          <w:rFonts w:hint="cs"/>
          <w:rtl/>
        </w:rPr>
      </w:pPr>
      <w:r>
        <w:rPr>
          <w:rFonts w:hint="cs"/>
          <w:rtl/>
        </w:rPr>
        <w:t xml:space="preserve">או שאתה מתייחס לשאלה, או שאני קורא אותך לסדר בפעם ראשונה. </w:t>
      </w:r>
    </w:p>
    <w:p w14:paraId="7616FDBD" w14:textId="77777777" w:rsidR="00000000" w:rsidRDefault="00890A51">
      <w:pPr>
        <w:pStyle w:val="a0"/>
        <w:rPr>
          <w:rFonts w:hint="cs"/>
          <w:rtl/>
        </w:rPr>
      </w:pPr>
    </w:p>
    <w:p w14:paraId="6B1131E5" w14:textId="77777777" w:rsidR="00000000" w:rsidRDefault="00890A51">
      <w:pPr>
        <w:pStyle w:val="af0"/>
        <w:rPr>
          <w:rtl/>
        </w:rPr>
      </w:pPr>
      <w:bookmarkStart w:id="647" w:name="FS000000542T30_06_2004_17_27_29C"/>
      <w:bookmarkEnd w:id="647"/>
      <w:r>
        <w:rPr>
          <w:rtl/>
        </w:rPr>
        <w:t>עסאם מ</w:t>
      </w:r>
      <w:r>
        <w:rPr>
          <w:rtl/>
        </w:rPr>
        <w:t>ח'ול (חד"ש-תע"ל):</w:t>
      </w:r>
    </w:p>
    <w:p w14:paraId="0DB41050" w14:textId="77777777" w:rsidR="00000000" w:rsidRDefault="00890A51">
      <w:pPr>
        <w:pStyle w:val="a0"/>
        <w:rPr>
          <w:rFonts w:hint="cs"/>
          <w:rtl/>
        </w:rPr>
      </w:pPr>
    </w:p>
    <w:p w14:paraId="4FE272C0" w14:textId="77777777" w:rsidR="00000000" w:rsidRDefault="00890A51">
      <w:pPr>
        <w:pStyle w:val="a0"/>
        <w:rPr>
          <w:rFonts w:hint="cs"/>
          <w:rtl/>
        </w:rPr>
      </w:pPr>
      <w:r>
        <w:rPr>
          <w:rFonts w:hint="cs"/>
          <w:rtl/>
        </w:rPr>
        <w:t xml:space="preserve">אתה - - - </w:t>
      </w:r>
    </w:p>
    <w:p w14:paraId="3D59179A" w14:textId="77777777" w:rsidR="00000000" w:rsidRDefault="00890A51">
      <w:pPr>
        <w:pStyle w:val="af1"/>
        <w:rPr>
          <w:rtl/>
        </w:rPr>
      </w:pPr>
    </w:p>
    <w:p w14:paraId="1DEB3F59"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64E9E8FC" w14:textId="77777777" w:rsidR="00000000" w:rsidRDefault="00890A51">
      <w:pPr>
        <w:pStyle w:val="a0"/>
        <w:rPr>
          <w:rFonts w:hint="cs"/>
          <w:rtl/>
        </w:rPr>
      </w:pPr>
    </w:p>
    <w:p w14:paraId="7C9BF977" w14:textId="77777777" w:rsidR="00000000" w:rsidRDefault="00890A51">
      <w:pPr>
        <w:pStyle w:val="a0"/>
        <w:rPr>
          <w:rFonts w:hint="cs"/>
          <w:rtl/>
        </w:rPr>
      </w:pPr>
      <w:r>
        <w:rPr>
          <w:rFonts w:hint="cs"/>
          <w:rtl/>
        </w:rPr>
        <w:t xml:space="preserve">חבר הכנסת מח'ול, אני קורא אותך לסדר בפעם הראשונה. </w:t>
      </w:r>
    </w:p>
    <w:p w14:paraId="06BE35FB" w14:textId="77777777" w:rsidR="00000000" w:rsidRDefault="00890A51">
      <w:pPr>
        <w:pStyle w:val="a0"/>
        <w:rPr>
          <w:rFonts w:hint="cs"/>
          <w:rtl/>
        </w:rPr>
      </w:pPr>
    </w:p>
    <w:p w14:paraId="4A299974" w14:textId="77777777" w:rsidR="00000000" w:rsidRDefault="00890A51">
      <w:pPr>
        <w:pStyle w:val="af0"/>
        <w:rPr>
          <w:rtl/>
        </w:rPr>
      </w:pPr>
      <w:bookmarkStart w:id="648" w:name="FS000000542T30_06_2004_18_10_50C"/>
      <w:bookmarkEnd w:id="648"/>
      <w:r>
        <w:rPr>
          <w:rtl/>
        </w:rPr>
        <w:t>עסאם מח'ול (חד"ש-תע"ל):</w:t>
      </w:r>
    </w:p>
    <w:p w14:paraId="38F0C49E" w14:textId="77777777" w:rsidR="00000000" w:rsidRDefault="00890A51">
      <w:pPr>
        <w:pStyle w:val="a0"/>
        <w:rPr>
          <w:rtl/>
        </w:rPr>
      </w:pPr>
    </w:p>
    <w:p w14:paraId="07B3B433" w14:textId="77777777" w:rsidR="00000000" w:rsidRDefault="00890A51">
      <w:pPr>
        <w:pStyle w:val="a0"/>
        <w:rPr>
          <w:rFonts w:hint="cs"/>
          <w:rtl/>
        </w:rPr>
      </w:pPr>
      <w:r>
        <w:rPr>
          <w:rFonts w:hint="cs"/>
          <w:rtl/>
        </w:rPr>
        <w:t>אתה - - -</w:t>
      </w:r>
    </w:p>
    <w:p w14:paraId="1414B0FE" w14:textId="77777777" w:rsidR="00000000" w:rsidRDefault="00890A51">
      <w:pPr>
        <w:pStyle w:val="a0"/>
        <w:rPr>
          <w:rFonts w:hint="cs"/>
          <w:rtl/>
        </w:rPr>
      </w:pPr>
    </w:p>
    <w:p w14:paraId="78D6B70B" w14:textId="77777777" w:rsidR="00000000" w:rsidRDefault="00890A51">
      <w:pPr>
        <w:pStyle w:val="af1"/>
        <w:rPr>
          <w:rtl/>
        </w:rPr>
      </w:pPr>
      <w:r>
        <w:rPr>
          <w:rtl/>
        </w:rPr>
        <w:t>היו"ר</w:t>
      </w:r>
      <w:r>
        <w:rPr>
          <w:rFonts w:hint="cs"/>
          <w:rtl/>
        </w:rPr>
        <w:t xml:space="preserve"> משה כחלון</w:t>
      </w:r>
      <w:r>
        <w:rPr>
          <w:rtl/>
        </w:rPr>
        <w:t>:</w:t>
      </w:r>
    </w:p>
    <w:p w14:paraId="603918BB" w14:textId="77777777" w:rsidR="00000000" w:rsidRDefault="00890A51">
      <w:pPr>
        <w:pStyle w:val="a0"/>
        <w:rPr>
          <w:rtl/>
        </w:rPr>
      </w:pPr>
    </w:p>
    <w:p w14:paraId="0976A1F7" w14:textId="77777777" w:rsidR="00000000" w:rsidRDefault="00890A51">
      <w:pPr>
        <w:pStyle w:val="a0"/>
        <w:rPr>
          <w:rFonts w:hint="cs"/>
          <w:rtl/>
        </w:rPr>
      </w:pPr>
      <w:r>
        <w:rPr>
          <w:rFonts w:hint="cs"/>
          <w:rtl/>
        </w:rPr>
        <w:t xml:space="preserve">חבר הכנסת מח'ול, שאלה בבקשה. אתה לא עלית לכאן להתדיין עמי. אתה עלית לשאול שאלה נוספת. </w:t>
      </w:r>
    </w:p>
    <w:p w14:paraId="27304704" w14:textId="77777777" w:rsidR="00000000" w:rsidRDefault="00890A51">
      <w:pPr>
        <w:pStyle w:val="a0"/>
        <w:rPr>
          <w:rFonts w:hint="cs"/>
          <w:rtl/>
        </w:rPr>
      </w:pPr>
    </w:p>
    <w:p w14:paraId="02212678" w14:textId="77777777" w:rsidR="00000000" w:rsidRDefault="00890A51">
      <w:pPr>
        <w:pStyle w:val="af0"/>
        <w:rPr>
          <w:rtl/>
        </w:rPr>
      </w:pPr>
      <w:bookmarkStart w:id="649" w:name="FS000000542T30_06_2004_18_11_49C"/>
      <w:r>
        <w:rPr>
          <w:rFonts w:hint="eastAsia"/>
          <w:rtl/>
        </w:rPr>
        <w:t>עסאם</w:t>
      </w:r>
      <w:r>
        <w:rPr>
          <w:rtl/>
        </w:rPr>
        <w:t xml:space="preserve"> מח'ול (ח</w:t>
      </w:r>
      <w:r>
        <w:rPr>
          <w:rtl/>
        </w:rPr>
        <w:t>ד"ש-תע"ל):</w:t>
      </w:r>
    </w:p>
    <w:p w14:paraId="4CCD7E0B" w14:textId="77777777" w:rsidR="00000000" w:rsidRDefault="00890A51">
      <w:pPr>
        <w:pStyle w:val="a0"/>
        <w:rPr>
          <w:rFonts w:hint="cs"/>
          <w:rtl/>
        </w:rPr>
      </w:pPr>
    </w:p>
    <w:p w14:paraId="02694B89" w14:textId="77777777" w:rsidR="00000000" w:rsidRDefault="00890A51">
      <w:pPr>
        <w:pStyle w:val="a0"/>
        <w:rPr>
          <w:rFonts w:hint="cs"/>
          <w:rtl/>
        </w:rPr>
      </w:pPr>
      <w:r>
        <w:rPr>
          <w:rFonts w:hint="cs"/>
          <w:rtl/>
        </w:rPr>
        <w:t xml:space="preserve">אתה מתנהג בצורה פראית. </w:t>
      </w:r>
    </w:p>
    <w:bookmarkEnd w:id="649"/>
    <w:p w14:paraId="1C838197" w14:textId="77777777" w:rsidR="00000000" w:rsidRDefault="00890A51">
      <w:pPr>
        <w:pStyle w:val="a0"/>
        <w:rPr>
          <w:rFonts w:hint="cs"/>
          <w:rtl/>
        </w:rPr>
      </w:pPr>
    </w:p>
    <w:p w14:paraId="7C0F47E2" w14:textId="77777777" w:rsidR="00000000" w:rsidRDefault="00890A51">
      <w:pPr>
        <w:pStyle w:val="af1"/>
        <w:rPr>
          <w:rtl/>
        </w:rPr>
      </w:pPr>
      <w:r>
        <w:rPr>
          <w:rtl/>
        </w:rPr>
        <w:t>היו"ר</w:t>
      </w:r>
      <w:r>
        <w:rPr>
          <w:rFonts w:hint="cs"/>
          <w:rtl/>
        </w:rPr>
        <w:t xml:space="preserve"> משה כחלון</w:t>
      </w:r>
      <w:r>
        <w:rPr>
          <w:rtl/>
        </w:rPr>
        <w:t>:</w:t>
      </w:r>
    </w:p>
    <w:p w14:paraId="7145ABA0" w14:textId="77777777" w:rsidR="00000000" w:rsidRDefault="00890A51">
      <w:pPr>
        <w:pStyle w:val="a0"/>
        <w:rPr>
          <w:rtl/>
        </w:rPr>
      </w:pPr>
    </w:p>
    <w:p w14:paraId="18D60327" w14:textId="77777777" w:rsidR="00000000" w:rsidRDefault="00890A51">
      <w:pPr>
        <w:pStyle w:val="a0"/>
        <w:ind w:firstLine="720"/>
        <w:rPr>
          <w:rFonts w:hint="cs"/>
          <w:rtl/>
        </w:rPr>
      </w:pPr>
      <w:r>
        <w:rPr>
          <w:rFonts w:hint="cs"/>
          <w:rtl/>
        </w:rPr>
        <w:t>אני קורא אותך לסדר בפעם השנייה.</w:t>
      </w:r>
    </w:p>
    <w:p w14:paraId="6543A38A" w14:textId="77777777" w:rsidR="00000000" w:rsidRDefault="00890A51">
      <w:pPr>
        <w:pStyle w:val="a0"/>
        <w:rPr>
          <w:rFonts w:hint="cs"/>
          <w:rtl/>
        </w:rPr>
      </w:pPr>
    </w:p>
    <w:p w14:paraId="6EE5E40F" w14:textId="77777777" w:rsidR="00000000" w:rsidRDefault="00890A51">
      <w:pPr>
        <w:pStyle w:val="af0"/>
        <w:rPr>
          <w:rtl/>
        </w:rPr>
      </w:pPr>
      <w:bookmarkStart w:id="650" w:name="FS000000542T30_06_2004_17_27_47C"/>
      <w:bookmarkEnd w:id="650"/>
      <w:r>
        <w:rPr>
          <w:rtl/>
        </w:rPr>
        <w:t>עסאם מח'ול (חד"ש-תע"ל):</w:t>
      </w:r>
    </w:p>
    <w:p w14:paraId="046B081E" w14:textId="77777777" w:rsidR="00000000" w:rsidRDefault="00890A51">
      <w:pPr>
        <w:pStyle w:val="a0"/>
        <w:rPr>
          <w:rtl/>
        </w:rPr>
      </w:pPr>
    </w:p>
    <w:p w14:paraId="19231355" w14:textId="77777777" w:rsidR="00000000" w:rsidRDefault="00890A51">
      <w:pPr>
        <w:pStyle w:val="a0"/>
        <w:rPr>
          <w:rFonts w:hint="cs"/>
          <w:rtl/>
        </w:rPr>
      </w:pPr>
      <w:r>
        <w:rPr>
          <w:rFonts w:hint="cs"/>
          <w:rtl/>
        </w:rPr>
        <w:t>אני מוותר על זכות הדיבור, ואני מבקש להגיש נגדך תלונה לוועדת האתיקה.</w:t>
      </w:r>
    </w:p>
    <w:p w14:paraId="71A972B3" w14:textId="77777777" w:rsidR="00000000" w:rsidRDefault="00890A51">
      <w:pPr>
        <w:pStyle w:val="a0"/>
        <w:rPr>
          <w:rFonts w:hint="cs"/>
          <w:rtl/>
        </w:rPr>
      </w:pPr>
    </w:p>
    <w:p w14:paraId="0CA24088" w14:textId="77777777" w:rsidR="00000000" w:rsidRDefault="00890A51">
      <w:pPr>
        <w:pStyle w:val="af1"/>
        <w:rPr>
          <w:rtl/>
        </w:rPr>
      </w:pPr>
      <w:r>
        <w:rPr>
          <w:rtl/>
        </w:rPr>
        <w:t>היו"ר</w:t>
      </w:r>
      <w:r>
        <w:rPr>
          <w:rFonts w:hint="cs"/>
          <w:rtl/>
        </w:rPr>
        <w:t xml:space="preserve"> משה כחלון</w:t>
      </w:r>
      <w:r>
        <w:rPr>
          <w:rtl/>
        </w:rPr>
        <w:t>:</w:t>
      </w:r>
    </w:p>
    <w:p w14:paraId="47924C7D" w14:textId="77777777" w:rsidR="00000000" w:rsidRDefault="00890A51">
      <w:pPr>
        <w:pStyle w:val="a0"/>
        <w:rPr>
          <w:rtl/>
        </w:rPr>
      </w:pPr>
    </w:p>
    <w:p w14:paraId="528D4242" w14:textId="77777777" w:rsidR="00000000" w:rsidRDefault="00890A51">
      <w:pPr>
        <w:pStyle w:val="a0"/>
        <w:rPr>
          <w:rFonts w:hint="cs"/>
          <w:rtl/>
        </w:rPr>
      </w:pPr>
      <w:r>
        <w:rPr>
          <w:rFonts w:hint="cs"/>
          <w:rtl/>
        </w:rPr>
        <w:t>תודה רבה. אנחנו עוברים לשאילתא מס' 1442, של חבר הכנסת ג'</w:t>
      </w:r>
      <w:r>
        <w:rPr>
          <w:rFonts w:hint="cs"/>
          <w:rtl/>
        </w:rPr>
        <w:t>מאל זחאלקה, בנושא הסיוע לערוצים המסחריים.</w:t>
      </w:r>
    </w:p>
    <w:p w14:paraId="1033B891" w14:textId="77777777" w:rsidR="00000000" w:rsidRDefault="00890A51">
      <w:pPr>
        <w:pStyle w:val="a0"/>
        <w:rPr>
          <w:rFonts w:hint="cs"/>
          <w:rtl/>
        </w:rPr>
      </w:pPr>
    </w:p>
    <w:p w14:paraId="2B3C5D4E" w14:textId="77777777" w:rsidR="00000000" w:rsidRDefault="00890A51">
      <w:pPr>
        <w:pStyle w:val="a1"/>
        <w:jc w:val="center"/>
        <w:rPr>
          <w:rtl/>
        </w:rPr>
      </w:pPr>
      <w:bookmarkStart w:id="651" w:name="CQ24655FI0024655T30_06_2004_18_13_06"/>
      <w:bookmarkStart w:id="652" w:name="_Toc77593497"/>
      <w:bookmarkEnd w:id="651"/>
      <w:r>
        <w:rPr>
          <w:rtl/>
        </w:rPr>
        <w:t>1442. סיוע לערוצים המסחריים</w:t>
      </w:r>
      <w:bookmarkEnd w:id="652"/>
    </w:p>
    <w:p w14:paraId="45D44FE1" w14:textId="77777777" w:rsidR="00000000" w:rsidRDefault="00890A51">
      <w:pPr>
        <w:pStyle w:val="a0"/>
        <w:rPr>
          <w:rFonts w:hint="cs"/>
          <w:rtl/>
        </w:rPr>
      </w:pPr>
    </w:p>
    <w:p w14:paraId="7D093CB5" w14:textId="77777777" w:rsidR="00000000" w:rsidRDefault="00890A51">
      <w:pPr>
        <w:pStyle w:val="a0"/>
        <w:ind w:firstLine="0"/>
        <w:rPr>
          <w:bCs/>
          <w:u w:val="single"/>
        </w:rPr>
      </w:pPr>
      <w:bookmarkStart w:id="653" w:name="ESQ24655"/>
      <w:bookmarkEnd w:id="65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666AE104" w14:textId="77777777" w:rsidR="00000000" w:rsidRDefault="00890A51">
      <w:pPr>
        <w:pStyle w:val="a0"/>
        <w:ind w:firstLine="720"/>
      </w:pPr>
      <w:r>
        <w:rPr>
          <w:rtl/>
        </w:rPr>
        <w:t>ביום ט' בניסן התשס"ד (31 במר</w:t>
      </w:r>
      <w:r>
        <w:rPr>
          <w:rFonts w:hint="cs"/>
          <w:rtl/>
        </w:rPr>
        <w:t>ס</w:t>
      </w:r>
      <w:r>
        <w:rPr>
          <w:rtl/>
        </w:rPr>
        <w:t xml:space="preserve"> 2004):</w:t>
      </w:r>
    </w:p>
    <w:p w14:paraId="2D473AA2" w14:textId="77777777" w:rsidR="00000000" w:rsidRDefault="00890A51">
      <w:pPr>
        <w:pStyle w:val="a0"/>
        <w:rPr>
          <w:rFonts w:hint="cs"/>
        </w:rPr>
      </w:pPr>
    </w:p>
    <w:p w14:paraId="20A12D13" w14:textId="77777777" w:rsidR="00000000" w:rsidRDefault="00890A51">
      <w:pPr>
        <w:pStyle w:val="a0"/>
        <w:ind w:firstLine="720"/>
      </w:pPr>
      <w:r>
        <w:rPr>
          <w:rFonts w:hint="cs"/>
          <w:rtl/>
        </w:rPr>
        <w:t>בעקבות</w:t>
      </w:r>
      <w:r>
        <w:rPr>
          <w:rtl/>
        </w:rPr>
        <w:t xml:space="preserve"> הקשיים הכלכליים ש</w:t>
      </w:r>
      <w:r>
        <w:rPr>
          <w:rFonts w:hint="cs"/>
          <w:rtl/>
        </w:rPr>
        <w:t xml:space="preserve">אליהם </w:t>
      </w:r>
      <w:r>
        <w:rPr>
          <w:rtl/>
        </w:rPr>
        <w:t>נקלעו רוב הערוצים המסחריים</w:t>
      </w:r>
      <w:r>
        <w:rPr>
          <w:rFonts w:hint="cs"/>
          <w:rtl/>
        </w:rPr>
        <w:t>, נקטה הממשלה</w:t>
      </w:r>
      <w:r>
        <w:rPr>
          <w:rtl/>
        </w:rPr>
        <w:t xml:space="preserve"> כמה צעדים. </w:t>
      </w:r>
    </w:p>
    <w:p w14:paraId="624AEBAC" w14:textId="77777777" w:rsidR="00000000" w:rsidRDefault="00890A51">
      <w:pPr>
        <w:pStyle w:val="a0"/>
        <w:ind w:firstLine="720"/>
      </w:pPr>
    </w:p>
    <w:p w14:paraId="6F40010B" w14:textId="77777777" w:rsidR="00000000" w:rsidRDefault="00890A51">
      <w:pPr>
        <w:pStyle w:val="a0"/>
        <w:ind w:firstLine="720"/>
      </w:pPr>
      <w:r>
        <w:rPr>
          <w:rFonts w:hint="cs"/>
          <w:rtl/>
        </w:rPr>
        <w:t>רצוני לשאול</w:t>
      </w:r>
      <w:r>
        <w:rPr>
          <w:rtl/>
        </w:rPr>
        <w:t>:</w:t>
      </w:r>
    </w:p>
    <w:p w14:paraId="057501DB" w14:textId="77777777" w:rsidR="00000000" w:rsidRDefault="00890A51">
      <w:pPr>
        <w:pStyle w:val="a0"/>
        <w:ind w:firstLine="720"/>
      </w:pPr>
    </w:p>
    <w:p w14:paraId="74D4CF99" w14:textId="77777777" w:rsidR="00000000" w:rsidRDefault="00890A51">
      <w:pPr>
        <w:pStyle w:val="a0"/>
        <w:ind w:firstLine="720"/>
        <w:rPr>
          <w:rtl/>
        </w:rPr>
      </w:pPr>
      <w:r>
        <w:rPr>
          <w:rFonts w:hint="cs"/>
          <w:rtl/>
        </w:rPr>
        <w:t>1. אילו</w:t>
      </w:r>
      <w:r>
        <w:rPr>
          <w:rtl/>
        </w:rPr>
        <w:t xml:space="preserve"> </w:t>
      </w:r>
      <w:r>
        <w:rPr>
          <w:rtl/>
        </w:rPr>
        <w:t>הקלות מימון ניתנו לערוצים 2</w:t>
      </w:r>
      <w:r>
        <w:rPr>
          <w:rFonts w:hint="cs"/>
          <w:rtl/>
        </w:rPr>
        <w:t xml:space="preserve"> ו-</w:t>
      </w:r>
      <w:r>
        <w:rPr>
          <w:rtl/>
        </w:rPr>
        <w:t xml:space="preserve">10, </w:t>
      </w:r>
      <w:r>
        <w:rPr>
          <w:rFonts w:hint="cs"/>
          <w:rtl/>
        </w:rPr>
        <w:t>לערוץ ה</w:t>
      </w:r>
      <w:r>
        <w:rPr>
          <w:rtl/>
        </w:rPr>
        <w:t>מו</w:t>
      </w:r>
      <w:r>
        <w:rPr>
          <w:rFonts w:hint="cs"/>
          <w:rtl/>
        </w:rPr>
        <w:t>ז</w:t>
      </w:r>
      <w:r>
        <w:rPr>
          <w:rtl/>
        </w:rPr>
        <w:t xml:space="preserve">יקה, </w:t>
      </w:r>
      <w:r>
        <w:rPr>
          <w:rFonts w:hint="cs"/>
          <w:rtl/>
        </w:rPr>
        <w:t>לערוץ "ה</w:t>
      </w:r>
      <w:r>
        <w:rPr>
          <w:rtl/>
        </w:rPr>
        <w:t>תכלת</w:t>
      </w:r>
      <w:r>
        <w:rPr>
          <w:rFonts w:hint="cs"/>
          <w:rtl/>
        </w:rPr>
        <w:t>"</w:t>
      </w:r>
      <w:r>
        <w:rPr>
          <w:rtl/>
        </w:rPr>
        <w:t xml:space="preserve"> ו</w:t>
      </w:r>
      <w:r>
        <w:rPr>
          <w:rFonts w:hint="cs"/>
          <w:rtl/>
        </w:rPr>
        <w:t>ל</w:t>
      </w:r>
      <w:r>
        <w:rPr>
          <w:rtl/>
        </w:rPr>
        <w:t>כבלים?</w:t>
      </w:r>
    </w:p>
    <w:p w14:paraId="232D24C2" w14:textId="77777777" w:rsidR="00000000" w:rsidRDefault="00890A51">
      <w:pPr>
        <w:pStyle w:val="a0"/>
        <w:ind w:firstLine="720"/>
        <w:rPr>
          <w:rtl/>
        </w:rPr>
      </w:pPr>
    </w:p>
    <w:p w14:paraId="15E7E9D7" w14:textId="77777777" w:rsidR="00000000" w:rsidRDefault="00890A51">
      <w:pPr>
        <w:pStyle w:val="a0"/>
        <w:ind w:firstLine="720"/>
        <w:rPr>
          <w:rFonts w:hint="cs"/>
          <w:rtl/>
        </w:rPr>
      </w:pPr>
      <w:r>
        <w:rPr>
          <w:rFonts w:hint="cs"/>
          <w:rtl/>
        </w:rPr>
        <w:t xml:space="preserve">2. </w:t>
      </w:r>
      <w:r>
        <w:rPr>
          <w:rtl/>
        </w:rPr>
        <w:t>א</w:t>
      </w:r>
      <w:r>
        <w:rPr>
          <w:rFonts w:hint="cs"/>
          <w:rtl/>
        </w:rPr>
        <w:t>יל</w:t>
      </w:r>
      <w:r>
        <w:rPr>
          <w:rtl/>
        </w:rPr>
        <w:t xml:space="preserve">ו הקלות רגולטיביות ניתנו לערוצים אלה? </w:t>
      </w:r>
    </w:p>
    <w:p w14:paraId="7D029BE4" w14:textId="77777777" w:rsidR="00000000" w:rsidRDefault="00890A51">
      <w:pPr>
        <w:pStyle w:val="a0"/>
        <w:ind w:firstLine="720"/>
        <w:rPr>
          <w:rFonts w:hint="cs"/>
          <w:rtl/>
        </w:rPr>
      </w:pPr>
    </w:p>
    <w:p w14:paraId="68238245" w14:textId="77777777" w:rsidR="00000000" w:rsidRDefault="00890A51">
      <w:pPr>
        <w:pStyle w:val="-"/>
        <w:rPr>
          <w:rtl/>
        </w:rPr>
      </w:pPr>
      <w:bookmarkStart w:id="654" w:name="FS000001064T30_06_2004_17_28_27"/>
      <w:bookmarkEnd w:id="654"/>
      <w:r>
        <w:rPr>
          <w:rFonts w:hint="eastAsia"/>
          <w:rtl/>
        </w:rPr>
        <w:t>שר</w:t>
      </w:r>
      <w:r>
        <w:rPr>
          <w:rtl/>
        </w:rPr>
        <w:t xml:space="preserve"> התקשורת אהוד אולמרט:</w:t>
      </w:r>
    </w:p>
    <w:p w14:paraId="3549886E" w14:textId="77777777" w:rsidR="00000000" w:rsidRDefault="00890A51">
      <w:pPr>
        <w:pStyle w:val="a0"/>
        <w:rPr>
          <w:rFonts w:hint="cs"/>
          <w:rtl/>
        </w:rPr>
      </w:pPr>
    </w:p>
    <w:p w14:paraId="6103A4FF" w14:textId="77777777" w:rsidR="00000000" w:rsidRDefault="00890A51">
      <w:pPr>
        <w:pStyle w:val="a0"/>
        <w:rPr>
          <w:rFonts w:hint="cs"/>
          <w:rtl/>
        </w:rPr>
      </w:pPr>
      <w:r>
        <w:rPr>
          <w:rFonts w:hint="cs"/>
          <w:rtl/>
        </w:rPr>
        <w:t>1-2. ערוץ "התכלת" איננו ערוץ ייעודי. ערוץ המוזיקה הישראלי, ערוץ-24, והערוץ הישראלי בשפה הרוסית, "ישראל פלוס", אי</w:t>
      </w:r>
      <w:r>
        <w:rPr>
          <w:rFonts w:hint="cs"/>
          <w:rtl/>
        </w:rPr>
        <w:t xml:space="preserve">נם ערוצים ייעודיים על-פי החלטת הממשלה, והם ממומנים באמצעות פרסומת. </w:t>
      </w:r>
    </w:p>
    <w:p w14:paraId="63DDBDF3" w14:textId="77777777" w:rsidR="00000000" w:rsidRDefault="00890A51">
      <w:pPr>
        <w:pStyle w:val="a0"/>
        <w:rPr>
          <w:rFonts w:hint="cs"/>
          <w:rtl/>
        </w:rPr>
      </w:pPr>
    </w:p>
    <w:p w14:paraId="4CCD0205" w14:textId="77777777" w:rsidR="00000000" w:rsidRDefault="00890A51">
      <w:pPr>
        <w:pStyle w:val="a0"/>
        <w:rPr>
          <w:rFonts w:hint="cs"/>
          <w:rtl/>
        </w:rPr>
      </w:pPr>
      <w:r>
        <w:rPr>
          <w:rFonts w:hint="cs"/>
          <w:rtl/>
        </w:rPr>
        <w:t>חברות הכבלים וחברות הלוויין לא קיבלו שום הקלות מימון בערוץ המוזיקה על-ידי המועצה לשידורי כבלים ולוויין. להיפך, הן צריכות לעמוד בכל ההתחייבויות שלהן לשלם תמלוגים לממשלה, וגם בכל ההתחייבויו</w:t>
      </w:r>
      <w:r>
        <w:rPr>
          <w:rFonts w:hint="cs"/>
          <w:rtl/>
        </w:rPr>
        <w:t xml:space="preserve">ת שיש להן בנושא של הפקות מקור. </w:t>
      </w:r>
    </w:p>
    <w:p w14:paraId="6FD3657C" w14:textId="77777777" w:rsidR="00000000" w:rsidRDefault="00890A51">
      <w:pPr>
        <w:pStyle w:val="a0"/>
        <w:rPr>
          <w:rFonts w:hint="cs"/>
          <w:rtl/>
        </w:rPr>
      </w:pPr>
    </w:p>
    <w:p w14:paraId="1BE946ED" w14:textId="77777777" w:rsidR="00000000" w:rsidRDefault="00890A51">
      <w:pPr>
        <w:pStyle w:val="a0"/>
        <w:rPr>
          <w:rFonts w:hint="cs"/>
          <w:rtl/>
        </w:rPr>
      </w:pPr>
      <w:r>
        <w:rPr>
          <w:rFonts w:hint="cs"/>
          <w:rtl/>
        </w:rPr>
        <w:t>במה שקשור להקלות או ההתערבויות הרגולטיביות של הממשלה אני יכול לומר, שבשנה האחרונה פועלת המועצה לשידורי כבלים להאחדת הרגולציה החלה על הכבלים וחברות הלווין, ובמסגרת זו צומצמו כמה חובות שהוטלו בעבר רק על חברות הכבלים. לערוץ המ</w:t>
      </w:r>
      <w:r>
        <w:rPr>
          <w:rFonts w:hint="cs"/>
          <w:rtl/>
        </w:rPr>
        <w:t xml:space="preserve">וזיקה ולערוץ בשפה הרוסית לא ניתנו כל הקלות, למעט ארכה לתחילת השידורים. </w:t>
      </w:r>
    </w:p>
    <w:p w14:paraId="5F52B5C2" w14:textId="77777777" w:rsidR="00000000" w:rsidRDefault="00890A51">
      <w:pPr>
        <w:pStyle w:val="a0"/>
        <w:rPr>
          <w:rFonts w:hint="cs"/>
          <w:rtl/>
        </w:rPr>
      </w:pPr>
    </w:p>
    <w:p w14:paraId="0313AE25" w14:textId="77777777" w:rsidR="00000000" w:rsidRDefault="00890A51">
      <w:pPr>
        <w:pStyle w:val="a0"/>
        <w:rPr>
          <w:rFonts w:hint="cs"/>
          <w:rtl/>
        </w:rPr>
      </w:pPr>
      <w:r>
        <w:rPr>
          <w:rFonts w:hint="cs"/>
          <w:rtl/>
        </w:rPr>
        <w:t>בכל הקשור לזכייני ערוץ-2 וערוץ-10, אני יכול לומר, שניתנו כמה הקלות, הן בתחום הכספי והן בתחום התוכן, והם באו לידי ביטוי בתיקון מס' 19 לחוק הרשות השנייה לטלוויזיה ורדיו. הכנסת החליטה על</w:t>
      </w:r>
      <w:r>
        <w:rPr>
          <w:rFonts w:hint="cs"/>
          <w:rtl/>
        </w:rPr>
        <w:t xml:space="preserve"> כך, ואם תרצה, אני אשמח להעביר לך בכתב את כל ההקלות שבמסגרת תיקוני החוק, הכנסת החליטה עליהם.</w:t>
      </w:r>
    </w:p>
    <w:p w14:paraId="250C6CAD" w14:textId="77777777" w:rsidR="00000000" w:rsidRDefault="00890A51">
      <w:pPr>
        <w:pStyle w:val="a0"/>
        <w:rPr>
          <w:rFonts w:hint="cs"/>
          <w:rtl/>
        </w:rPr>
      </w:pPr>
    </w:p>
    <w:p w14:paraId="68B1FB45" w14:textId="77777777" w:rsidR="00000000" w:rsidRDefault="00890A51">
      <w:pPr>
        <w:pStyle w:val="af1"/>
        <w:rPr>
          <w:rtl/>
        </w:rPr>
      </w:pPr>
      <w:r>
        <w:rPr>
          <w:rFonts w:hint="eastAsia"/>
          <w:rtl/>
        </w:rPr>
        <w:t>היו</w:t>
      </w:r>
      <w:r>
        <w:rPr>
          <w:rtl/>
        </w:rPr>
        <w:t>"ר</w:t>
      </w:r>
      <w:r>
        <w:rPr>
          <w:rFonts w:hint="cs"/>
          <w:rtl/>
        </w:rPr>
        <w:t xml:space="preserve"> משה כחלון</w:t>
      </w:r>
      <w:r>
        <w:rPr>
          <w:rtl/>
        </w:rPr>
        <w:t>:</w:t>
      </w:r>
    </w:p>
    <w:p w14:paraId="0F016F6B" w14:textId="77777777" w:rsidR="00000000" w:rsidRDefault="00890A51">
      <w:pPr>
        <w:pStyle w:val="a0"/>
        <w:rPr>
          <w:rFonts w:hint="cs"/>
          <w:rtl/>
        </w:rPr>
      </w:pPr>
    </w:p>
    <w:p w14:paraId="451C1E2F" w14:textId="77777777" w:rsidR="00000000" w:rsidRDefault="00890A51">
      <w:pPr>
        <w:pStyle w:val="a0"/>
        <w:rPr>
          <w:rFonts w:hint="cs"/>
          <w:rtl/>
        </w:rPr>
      </w:pPr>
      <w:r>
        <w:rPr>
          <w:rFonts w:hint="cs"/>
          <w:rtl/>
        </w:rPr>
        <w:t>שאלה נוספת לחבר הכנסת זחאלקה.</w:t>
      </w:r>
    </w:p>
    <w:p w14:paraId="62BEC165" w14:textId="77777777" w:rsidR="00000000" w:rsidRDefault="00890A51">
      <w:pPr>
        <w:pStyle w:val="a0"/>
        <w:rPr>
          <w:rFonts w:hint="cs"/>
          <w:rtl/>
        </w:rPr>
      </w:pPr>
    </w:p>
    <w:p w14:paraId="4B0E351B" w14:textId="77777777" w:rsidR="00000000" w:rsidRDefault="00890A51">
      <w:pPr>
        <w:pStyle w:val="af0"/>
        <w:rPr>
          <w:rtl/>
        </w:rPr>
      </w:pPr>
      <w:bookmarkStart w:id="655" w:name="FS000000431T30_06_2004_17_29_41"/>
      <w:bookmarkStart w:id="656" w:name="FS000001061T30_06_2004_17_29_56"/>
      <w:bookmarkEnd w:id="655"/>
      <w:bookmarkEnd w:id="656"/>
      <w:r>
        <w:rPr>
          <w:rFonts w:hint="eastAsia"/>
          <w:rtl/>
        </w:rPr>
        <w:t>ג</w:t>
      </w:r>
      <w:r>
        <w:rPr>
          <w:rtl/>
        </w:rPr>
        <w:t>'מאל זחאלקה (בל"ד):</w:t>
      </w:r>
    </w:p>
    <w:p w14:paraId="7B18187C" w14:textId="77777777" w:rsidR="00000000" w:rsidRDefault="00890A51">
      <w:pPr>
        <w:pStyle w:val="a0"/>
        <w:rPr>
          <w:rFonts w:hint="cs"/>
          <w:rtl/>
        </w:rPr>
      </w:pPr>
    </w:p>
    <w:p w14:paraId="6670386B" w14:textId="77777777" w:rsidR="00000000" w:rsidRDefault="00890A51">
      <w:pPr>
        <w:pStyle w:val="a0"/>
        <w:rPr>
          <w:rFonts w:hint="cs"/>
          <w:rtl/>
        </w:rPr>
      </w:pPr>
      <w:r>
        <w:rPr>
          <w:rFonts w:hint="cs"/>
          <w:rtl/>
        </w:rPr>
        <w:t>כבוד השר, אני שאלתי את השאלות על ההקלות, כדי לשאול את השאלה השנייה: האם נבדקה עמידתם של הער</w:t>
      </w:r>
      <w:r>
        <w:rPr>
          <w:rFonts w:hint="cs"/>
          <w:rtl/>
        </w:rPr>
        <w:t>וצים האלה בתנאי הזיכיון, במיוחד בתיקון לחוק הרשות השנייה, סעיף 4 לתוספת הראשונה לחוק, שמחייב כי 5% לפחות מכלל זמן השידור השבועי של הערוצים של הרשות ישודרו בערבית. האם כשניתנו ההקלות נבדקה עמידתם של הערוצים האלה בתנאי הזיכיון, ובמיוחד בתנאי הזה? לפי מיטב יד</w:t>
      </w:r>
      <w:r>
        <w:rPr>
          <w:rFonts w:hint="cs"/>
          <w:rtl/>
        </w:rPr>
        <w:t>יעתי - וצפייתי בערוצים האלה - הם לא עומדים בתנאים האלה.</w:t>
      </w:r>
    </w:p>
    <w:p w14:paraId="7A3145F2" w14:textId="77777777" w:rsidR="00000000" w:rsidRDefault="00890A51">
      <w:pPr>
        <w:pStyle w:val="a0"/>
        <w:rPr>
          <w:rFonts w:hint="cs"/>
          <w:rtl/>
        </w:rPr>
      </w:pPr>
    </w:p>
    <w:p w14:paraId="4F555664" w14:textId="77777777" w:rsidR="00000000" w:rsidRDefault="00890A51">
      <w:pPr>
        <w:pStyle w:val="a"/>
        <w:rPr>
          <w:rtl/>
        </w:rPr>
      </w:pPr>
      <w:bookmarkStart w:id="657" w:name="FS000001064T30_06_2004_17_30_37"/>
      <w:bookmarkStart w:id="658" w:name="_Toc77593498"/>
      <w:bookmarkEnd w:id="657"/>
      <w:r>
        <w:rPr>
          <w:rtl/>
        </w:rPr>
        <w:t>שר התקשורת אהוד אולמרט:</w:t>
      </w:r>
      <w:bookmarkEnd w:id="658"/>
    </w:p>
    <w:p w14:paraId="17E00F60" w14:textId="77777777" w:rsidR="00000000" w:rsidRDefault="00890A51">
      <w:pPr>
        <w:pStyle w:val="a0"/>
        <w:rPr>
          <w:rFonts w:hint="cs"/>
          <w:rtl/>
        </w:rPr>
      </w:pPr>
    </w:p>
    <w:p w14:paraId="09BA8F93" w14:textId="77777777" w:rsidR="00000000" w:rsidRDefault="00890A51">
      <w:pPr>
        <w:pStyle w:val="a0"/>
        <w:rPr>
          <w:rFonts w:hint="cs"/>
          <w:rtl/>
        </w:rPr>
      </w:pPr>
      <w:r>
        <w:rPr>
          <w:rFonts w:hint="cs"/>
          <w:rtl/>
        </w:rPr>
        <w:t>אני חושב שהשאלה היא שאלה רצינית, אבל כדי להיות רציני מספיק בתשובה, אתה מבין שאני לא יכול לשלוף מהשרוול נתון מדויק, שעונה על שיעור השידורים בערבית ביחס להוראות החוק בעניין הזה</w:t>
      </w:r>
      <w:r>
        <w:rPr>
          <w:rFonts w:hint="cs"/>
          <w:rtl/>
        </w:rPr>
        <w:t>. אני חושש שהטענה שלך מוצדקת.</w:t>
      </w:r>
    </w:p>
    <w:p w14:paraId="5522A8A2" w14:textId="77777777" w:rsidR="00000000" w:rsidRDefault="00890A51">
      <w:pPr>
        <w:pStyle w:val="a0"/>
        <w:rPr>
          <w:rFonts w:hint="cs"/>
          <w:rtl/>
        </w:rPr>
      </w:pPr>
    </w:p>
    <w:p w14:paraId="2DAC2B77" w14:textId="77777777" w:rsidR="00000000" w:rsidRDefault="00890A51">
      <w:pPr>
        <w:pStyle w:val="af0"/>
        <w:rPr>
          <w:rtl/>
        </w:rPr>
      </w:pPr>
      <w:r>
        <w:rPr>
          <w:rFonts w:hint="eastAsia"/>
          <w:rtl/>
        </w:rPr>
        <w:t>ג</w:t>
      </w:r>
      <w:r>
        <w:rPr>
          <w:rtl/>
        </w:rPr>
        <w:t>'מאל זחאלקה (בל"ד):</w:t>
      </w:r>
    </w:p>
    <w:p w14:paraId="410C3B30" w14:textId="77777777" w:rsidR="00000000" w:rsidRDefault="00890A51">
      <w:pPr>
        <w:pStyle w:val="a0"/>
        <w:rPr>
          <w:rFonts w:hint="cs"/>
          <w:rtl/>
        </w:rPr>
      </w:pPr>
    </w:p>
    <w:p w14:paraId="0D477ACE" w14:textId="77777777" w:rsidR="00000000" w:rsidRDefault="00890A51">
      <w:pPr>
        <w:pStyle w:val="a0"/>
        <w:rPr>
          <w:rFonts w:hint="cs"/>
          <w:rtl/>
        </w:rPr>
      </w:pPr>
      <w:r>
        <w:rPr>
          <w:rFonts w:hint="cs"/>
          <w:rtl/>
        </w:rPr>
        <w:t>אני אסתפק בתשובה, שאם אכן ייבדק ויימצא שהם לא עומדים בכך, יינקטו צעדים לתיקון.</w:t>
      </w:r>
    </w:p>
    <w:p w14:paraId="0A3EE690" w14:textId="77777777" w:rsidR="00000000" w:rsidRDefault="00890A51">
      <w:pPr>
        <w:pStyle w:val="a0"/>
        <w:rPr>
          <w:rFonts w:hint="cs"/>
          <w:rtl/>
        </w:rPr>
      </w:pPr>
    </w:p>
    <w:p w14:paraId="2A1FDEDB" w14:textId="77777777" w:rsidR="00000000" w:rsidRDefault="00890A51">
      <w:pPr>
        <w:pStyle w:val="a"/>
        <w:rPr>
          <w:rtl/>
        </w:rPr>
      </w:pPr>
      <w:bookmarkStart w:id="659" w:name="FS000001064T30_06_2004_17_31_15C"/>
      <w:bookmarkStart w:id="660" w:name="_Toc77593499"/>
      <w:bookmarkEnd w:id="659"/>
      <w:r>
        <w:rPr>
          <w:rtl/>
        </w:rPr>
        <w:t>שר התקשורת אהוד אולמרט:</w:t>
      </w:r>
      <w:bookmarkEnd w:id="660"/>
    </w:p>
    <w:p w14:paraId="23B54869" w14:textId="77777777" w:rsidR="00000000" w:rsidRDefault="00890A51">
      <w:pPr>
        <w:pStyle w:val="-"/>
        <w:rPr>
          <w:rFonts w:hint="cs"/>
          <w:rtl/>
        </w:rPr>
      </w:pPr>
    </w:p>
    <w:p w14:paraId="7CA7973E" w14:textId="77777777" w:rsidR="00000000" w:rsidRDefault="00890A51">
      <w:pPr>
        <w:pStyle w:val="a0"/>
        <w:rPr>
          <w:rFonts w:hint="cs"/>
          <w:rtl/>
        </w:rPr>
      </w:pPr>
      <w:r>
        <w:rPr>
          <w:rFonts w:hint="cs"/>
          <w:rtl/>
        </w:rPr>
        <w:t>אני אורה לבדוק את העניין, ואם יתברר שיש כאן סטייה מהוראות החוק, אני אקפיד על אכיפתו, בדיוק כפי שנק</w:t>
      </w:r>
      <w:r>
        <w:rPr>
          <w:rFonts w:hint="cs"/>
          <w:rtl/>
        </w:rPr>
        <w:t>בע בו לגבי שיעור השידור בשפה הערבית. אני מייחס חשיבות מרובה לשידורים בשפה הערבית. אני גם פעלתי כדי שבערוץ הראשון יהיו שידורים שלא דרך ערוץ לווייני, שחלק ניכר מהמאזינים הפוטנציאלים בערבית לא חשופים אליו, אלא במסגרת הערוצים הרגילים, והשידורים בערבית הועברו ל</w:t>
      </w:r>
      <w:r>
        <w:rPr>
          <w:rFonts w:hint="cs"/>
          <w:rtl/>
        </w:rPr>
        <w:t>ערוץ-33. אני חושב שזה שיפר מאוד את החשיפה האפשרית לאוכלוסייה הערבית. אני אקפיד שגם בערוץ-2 החוק יקוים כלשונו. תודה רבה.</w:t>
      </w:r>
    </w:p>
    <w:p w14:paraId="44622115" w14:textId="77777777" w:rsidR="00000000" w:rsidRDefault="00890A51">
      <w:pPr>
        <w:pStyle w:val="a0"/>
        <w:rPr>
          <w:rFonts w:hint="cs"/>
          <w:rtl/>
        </w:rPr>
      </w:pPr>
    </w:p>
    <w:p w14:paraId="039BEA57" w14:textId="77777777" w:rsidR="00000000" w:rsidRDefault="00890A51">
      <w:pPr>
        <w:pStyle w:val="af1"/>
        <w:rPr>
          <w:rtl/>
        </w:rPr>
      </w:pPr>
      <w:r>
        <w:rPr>
          <w:rtl/>
        </w:rPr>
        <w:t>היו"ר</w:t>
      </w:r>
      <w:r>
        <w:rPr>
          <w:rFonts w:hint="cs"/>
          <w:rtl/>
        </w:rPr>
        <w:t xml:space="preserve"> משה כחלון</w:t>
      </w:r>
      <w:r>
        <w:rPr>
          <w:rtl/>
        </w:rPr>
        <w:t>:</w:t>
      </w:r>
    </w:p>
    <w:p w14:paraId="0F79B891" w14:textId="77777777" w:rsidR="00000000" w:rsidRDefault="00890A51">
      <w:pPr>
        <w:pStyle w:val="a0"/>
        <w:rPr>
          <w:rtl/>
        </w:rPr>
      </w:pPr>
    </w:p>
    <w:p w14:paraId="4BAA458D" w14:textId="77777777" w:rsidR="00000000" w:rsidRDefault="00890A51">
      <w:pPr>
        <w:pStyle w:val="a0"/>
        <w:rPr>
          <w:rFonts w:hint="cs"/>
          <w:rtl/>
        </w:rPr>
      </w:pPr>
      <w:r>
        <w:rPr>
          <w:rFonts w:hint="cs"/>
          <w:rtl/>
        </w:rPr>
        <w:t>שאילתא מס' 1665 עוברת לפרוטוקול, כיוון שחבר הכנסת יצחק וקנין אינו נוכח.</w:t>
      </w:r>
    </w:p>
    <w:p w14:paraId="5E3B18DF" w14:textId="77777777" w:rsidR="00000000" w:rsidRDefault="00890A51">
      <w:pPr>
        <w:pStyle w:val="a0"/>
        <w:rPr>
          <w:rFonts w:hint="cs"/>
          <w:rtl/>
        </w:rPr>
      </w:pPr>
    </w:p>
    <w:p w14:paraId="1C361D5F" w14:textId="77777777" w:rsidR="00000000" w:rsidRDefault="00890A51">
      <w:pPr>
        <w:pStyle w:val="a1"/>
        <w:jc w:val="center"/>
        <w:rPr>
          <w:rtl/>
        </w:rPr>
      </w:pPr>
      <w:bookmarkStart w:id="661" w:name="CQ27464FI0027464T30_06_2004_18_29_34"/>
      <w:bookmarkStart w:id="662" w:name="_Toc77593500"/>
      <w:bookmarkEnd w:id="661"/>
      <w:r>
        <w:rPr>
          <w:rtl/>
        </w:rPr>
        <w:t>1665. שליחת הודעות כתובות בטלפונים ניידים</w:t>
      </w:r>
      <w:bookmarkEnd w:id="662"/>
    </w:p>
    <w:p w14:paraId="631190BD" w14:textId="77777777" w:rsidR="00000000" w:rsidRDefault="00890A51">
      <w:pPr>
        <w:pStyle w:val="a0"/>
        <w:rPr>
          <w:rFonts w:hint="cs"/>
          <w:rtl/>
        </w:rPr>
      </w:pPr>
    </w:p>
    <w:p w14:paraId="33EA8A96" w14:textId="77777777" w:rsidR="00000000" w:rsidRDefault="00890A51">
      <w:pPr>
        <w:pStyle w:val="a0"/>
        <w:ind w:firstLine="0"/>
        <w:rPr>
          <w:bCs/>
          <w:u w:val="single"/>
        </w:rPr>
      </w:pPr>
      <w:bookmarkStart w:id="663" w:name="ESQ27464"/>
      <w:bookmarkEnd w:id="663"/>
      <w:r>
        <w:rPr>
          <w:bCs/>
          <w:u w:val="single"/>
          <w:rtl/>
        </w:rPr>
        <w:t>ח</w:t>
      </w:r>
      <w:r>
        <w:rPr>
          <w:bCs/>
          <w:u w:val="single"/>
          <w:rtl/>
        </w:rPr>
        <w:t>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התקשורת</w:t>
      </w:r>
    </w:p>
    <w:p w14:paraId="47D373DC" w14:textId="77777777" w:rsidR="00000000" w:rsidRDefault="00890A51">
      <w:pPr>
        <w:pStyle w:val="a0"/>
        <w:ind w:firstLine="720"/>
      </w:pPr>
      <w:r>
        <w:rPr>
          <w:rtl/>
        </w:rPr>
        <w:t>ביום כ"ז בסיוון התשס"ד (16 ביוני 2004):</w:t>
      </w:r>
    </w:p>
    <w:p w14:paraId="161090D2" w14:textId="77777777" w:rsidR="00000000" w:rsidRDefault="00890A51">
      <w:pPr>
        <w:pStyle w:val="a0"/>
      </w:pPr>
    </w:p>
    <w:p w14:paraId="14909039" w14:textId="77777777" w:rsidR="00000000" w:rsidRDefault="00890A51">
      <w:pPr>
        <w:pStyle w:val="a0"/>
      </w:pPr>
      <w:r>
        <w:rPr>
          <w:rFonts w:hint="cs"/>
          <w:rtl/>
        </w:rPr>
        <w:t>רצוני לשאול</w:t>
      </w:r>
      <w:r>
        <w:rPr>
          <w:rtl/>
        </w:rPr>
        <w:t>:</w:t>
      </w:r>
    </w:p>
    <w:p w14:paraId="08F99C93" w14:textId="77777777" w:rsidR="00000000" w:rsidRDefault="00890A51">
      <w:pPr>
        <w:pStyle w:val="a0"/>
      </w:pPr>
    </w:p>
    <w:p w14:paraId="6AF859EA" w14:textId="77777777" w:rsidR="00000000" w:rsidRDefault="00890A51">
      <w:pPr>
        <w:pStyle w:val="a0"/>
        <w:rPr>
          <w:rtl/>
        </w:rPr>
      </w:pPr>
      <w:r>
        <w:rPr>
          <w:rFonts w:hint="cs"/>
          <w:rtl/>
        </w:rPr>
        <w:t xml:space="preserve">1. </w:t>
      </w:r>
      <w:r>
        <w:rPr>
          <w:rtl/>
        </w:rPr>
        <w:t xml:space="preserve">האם מחירי משלוח הודעות טקסט זהים </w:t>
      </w:r>
      <w:r>
        <w:rPr>
          <w:rFonts w:hint="cs"/>
          <w:rtl/>
        </w:rPr>
        <w:t>ב</w:t>
      </w:r>
      <w:r>
        <w:rPr>
          <w:rtl/>
        </w:rPr>
        <w:t>כל החברות הסלולריות?</w:t>
      </w:r>
    </w:p>
    <w:p w14:paraId="549E4DC8" w14:textId="77777777" w:rsidR="00000000" w:rsidRDefault="00890A51">
      <w:pPr>
        <w:pStyle w:val="a0"/>
        <w:rPr>
          <w:rtl/>
        </w:rPr>
      </w:pPr>
    </w:p>
    <w:p w14:paraId="581AE186" w14:textId="77777777" w:rsidR="00000000" w:rsidRDefault="00890A51">
      <w:pPr>
        <w:pStyle w:val="a0"/>
        <w:rPr>
          <w:rtl/>
        </w:rPr>
      </w:pPr>
      <w:r>
        <w:rPr>
          <w:rFonts w:hint="cs"/>
          <w:rtl/>
        </w:rPr>
        <w:t xml:space="preserve">2. </w:t>
      </w:r>
      <w:r>
        <w:rPr>
          <w:rtl/>
        </w:rPr>
        <w:t>האם גם המקבל משלם</w:t>
      </w:r>
      <w:r>
        <w:rPr>
          <w:rFonts w:hint="cs"/>
          <w:rtl/>
        </w:rPr>
        <w:t>, ו</w:t>
      </w:r>
      <w:r>
        <w:rPr>
          <w:rtl/>
        </w:rPr>
        <w:t xml:space="preserve">אם כן </w:t>
      </w:r>
      <w:r>
        <w:rPr>
          <w:rFonts w:hint="eastAsia"/>
          <w:rtl/>
        </w:rPr>
        <w:t>–</w:t>
      </w:r>
      <w:r>
        <w:rPr>
          <w:rFonts w:hint="cs"/>
          <w:rtl/>
        </w:rPr>
        <w:t xml:space="preserve"> </w:t>
      </w:r>
      <w:r>
        <w:rPr>
          <w:rtl/>
        </w:rPr>
        <w:t>כמה?</w:t>
      </w:r>
    </w:p>
    <w:p w14:paraId="1A4AB2CA" w14:textId="77777777" w:rsidR="00000000" w:rsidRDefault="00890A51">
      <w:pPr>
        <w:pStyle w:val="a0"/>
        <w:rPr>
          <w:rtl/>
        </w:rPr>
      </w:pPr>
    </w:p>
    <w:p w14:paraId="3EB9B272" w14:textId="77777777" w:rsidR="00000000" w:rsidRDefault="00890A51">
      <w:pPr>
        <w:pStyle w:val="a0"/>
        <w:rPr>
          <w:rtl/>
        </w:rPr>
      </w:pPr>
      <w:r>
        <w:rPr>
          <w:rFonts w:hint="cs"/>
          <w:rtl/>
        </w:rPr>
        <w:t xml:space="preserve">3. </w:t>
      </w:r>
      <w:r>
        <w:rPr>
          <w:rtl/>
        </w:rPr>
        <w:t xml:space="preserve">מדוע לא מפרסמות החברות את </w:t>
      </w:r>
      <w:r>
        <w:rPr>
          <w:rFonts w:hint="cs"/>
          <w:rtl/>
        </w:rPr>
        <w:t>מחיר</w:t>
      </w:r>
      <w:r>
        <w:rPr>
          <w:rtl/>
        </w:rPr>
        <w:t xml:space="preserve"> ההודעות לשולח ולמקבל?</w:t>
      </w:r>
    </w:p>
    <w:p w14:paraId="74FF88B1" w14:textId="77777777" w:rsidR="00000000" w:rsidRDefault="00890A51">
      <w:pPr>
        <w:pStyle w:val="a0"/>
        <w:rPr>
          <w:rtl/>
        </w:rPr>
      </w:pPr>
    </w:p>
    <w:p w14:paraId="0A2BE0DF" w14:textId="77777777" w:rsidR="00000000" w:rsidRDefault="00890A51">
      <w:pPr>
        <w:pStyle w:val="a0"/>
        <w:rPr>
          <w:rtl/>
        </w:rPr>
      </w:pPr>
      <w:r>
        <w:rPr>
          <w:rFonts w:hint="cs"/>
          <w:rtl/>
        </w:rPr>
        <w:t xml:space="preserve">4. </w:t>
      </w:r>
      <w:r>
        <w:rPr>
          <w:rtl/>
        </w:rPr>
        <w:t>האם נית</w:t>
      </w:r>
      <w:r>
        <w:rPr>
          <w:rtl/>
        </w:rPr>
        <w:t>ן למנוע קבלת הודעות כתובות?</w:t>
      </w:r>
    </w:p>
    <w:p w14:paraId="505E7426" w14:textId="77777777" w:rsidR="00000000" w:rsidRDefault="00890A51">
      <w:pPr>
        <w:pStyle w:val="a0"/>
        <w:rPr>
          <w:rtl/>
        </w:rPr>
      </w:pPr>
    </w:p>
    <w:p w14:paraId="529AA4EE" w14:textId="77777777" w:rsidR="00000000" w:rsidRDefault="00890A51">
      <w:pPr>
        <w:pStyle w:val="a0"/>
        <w:rPr>
          <w:rFonts w:hint="cs"/>
          <w:rtl/>
        </w:rPr>
      </w:pPr>
      <w:r>
        <w:rPr>
          <w:rFonts w:hint="cs"/>
          <w:rtl/>
        </w:rPr>
        <w:t xml:space="preserve">5. </w:t>
      </w:r>
      <w:r>
        <w:rPr>
          <w:rtl/>
        </w:rPr>
        <w:t xml:space="preserve">מה נעשה </w:t>
      </w:r>
      <w:r>
        <w:rPr>
          <w:rFonts w:hint="cs"/>
          <w:rtl/>
        </w:rPr>
        <w:t xml:space="preserve">כדי </w:t>
      </w:r>
      <w:r>
        <w:rPr>
          <w:rtl/>
        </w:rPr>
        <w:t>למנוע שליחות הודעות כתובות פורנוגרפיות ע</w:t>
      </w:r>
      <w:r>
        <w:rPr>
          <w:rFonts w:hint="cs"/>
          <w:rtl/>
        </w:rPr>
        <w:t>ל-יד</w:t>
      </w:r>
      <w:r>
        <w:rPr>
          <w:rtl/>
        </w:rPr>
        <w:t>י חברות מסחריות?</w:t>
      </w:r>
    </w:p>
    <w:p w14:paraId="11B6111C" w14:textId="77777777" w:rsidR="00000000" w:rsidRDefault="00890A51">
      <w:pPr>
        <w:pStyle w:val="a0"/>
        <w:rPr>
          <w:rFonts w:hint="cs"/>
          <w:rtl/>
        </w:rPr>
      </w:pPr>
    </w:p>
    <w:p w14:paraId="10BB2010" w14:textId="77777777" w:rsidR="00000000" w:rsidRDefault="00890A51">
      <w:pPr>
        <w:pStyle w:val="a0"/>
        <w:ind w:firstLine="0"/>
        <w:rPr>
          <w:rFonts w:hint="cs"/>
          <w:bCs/>
          <w:u w:val="single"/>
          <w:rtl/>
        </w:rPr>
      </w:pPr>
      <w:r>
        <w:rPr>
          <w:rFonts w:hint="cs"/>
          <w:bCs/>
          <w:u w:val="single"/>
          <w:rtl/>
        </w:rPr>
        <w:t>תשובת שר התקשורת אהוד אולמרט:</w:t>
      </w:r>
    </w:p>
    <w:p w14:paraId="75C9C4D3" w14:textId="77777777" w:rsidR="00000000" w:rsidRDefault="00890A51">
      <w:pPr>
        <w:pStyle w:val="a0"/>
        <w:ind w:firstLine="0"/>
        <w:rPr>
          <w:rFonts w:hint="cs"/>
          <w:b/>
          <w:rtl/>
        </w:rPr>
      </w:pPr>
      <w:r>
        <w:rPr>
          <w:rFonts w:hint="cs"/>
          <w:b/>
          <w:rtl/>
        </w:rPr>
        <w:t>(לא נקראה, נמסרה   לפרוטוקול)</w:t>
      </w:r>
    </w:p>
    <w:p w14:paraId="5890C9A3" w14:textId="77777777" w:rsidR="00000000" w:rsidRDefault="00890A51">
      <w:pPr>
        <w:pStyle w:val="a0"/>
        <w:rPr>
          <w:rFonts w:hint="cs"/>
          <w:b/>
          <w:rtl/>
        </w:rPr>
      </w:pPr>
    </w:p>
    <w:p w14:paraId="45945D23" w14:textId="77777777" w:rsidR="00000000" w:rsidRDefault="00890A51">
      <w:pPr>
        <w:pStyle w:val="a0"/>
        <w:rPr>
          <w:rFonts w:hint="cs"/>
          <w:b/>
          <w:rtl/>
        </w:rPr>
      </w:pPr>
      <w:r>
        <w:rPr>
          <w:rFonts w:hint="cs"/>
          <w:b/>
          <w:rtl/>
        </w:rPr>
        <w:t>1.  מחירי משלוח הודעת טקסט אינם אחידים ואינם מפוקחים על-ידי משרד התקשורת.</w:t>
      </w:r>
    </w:p>
    <w:p w14:paraId="67C5E945" w14:textId="77777777" w:rsidR="00000000" w:rsidRDefault="00890A51">
      <w:pPr>
        <w:pStyle w:val="a0"/>
        <w:rPr>
          <w:rFonts w:hint="cs"/>
          <w:rtl/>
        </w:rPr>
      </w:pPr>
    </w:p>
    <w:p w14:paraId="2E92E8F0" w14:textId="77777777" w:rsidR="00000000" w:rsidRDefault="00890A51">
      <w:pPr>
        <w:pStyle w:val="a0"/>
        <w:rPr>
          <w:rFonts w:hint="cs"/>
          <w:rtl/>
        </w:rPr>
      </w:pPr>
      <w:r>
        <w:rPr>
          <w:rFonts w:hint="cs"/>
          <w:rtl/>
        </w:rPr>
        <w:t>2.  בארץ מונהג</w:t>
      </w:r>
      <w:r>
        <w:rPr>
          <w:rFonts w:hint="cs"/>
          <w:rtl/>
        </w:rPr>
        <w:t xml:space="preserve">  עקרון ה-</w:t>
      </w:r>
      <w:r>
        <w:t>c</w:t>
      </w:r>
      <w:r>
        <w:rPr>
          <w:rFonts w:hint="cs"/>
        </w:rPr>
        <w:t>a</w:t>
      </w:r>
      <w:r>
        <w:t>lling party pays</w:t>
      </w:r>
      <w:r>
        <w:rPr>
          <w:rFonts w:hint="cs"/>
          <w:rtl/>
        </w:rPr>
        <w:t xml:space="preserve"> </w:t>
      </w:r>
      <w:r>
        <w:rPr>
          <w:rtl/>
        </w:rPr>
        <w:t>–</w:t>
      </w:r>
      <w:r>
        <w:rPr>
          <w:rFonts w:hint="cs"/>
          <w:rtl/>
        </w:rPr>
        <w:t xml:space="preserve"> </w:t>
      </w:r>
      <w:r>
        <w:t>CPP</w:t>
      </w:r>
      <w:r>
        <w:rPr>
          <w:rFonts w:hint="cs"/>
          <w:rtl/>
        </w:rPr>
        <w:t xml:space="preserve">, שעל-פיו יוזם השיחה ו/או ההודעה הוא היחיד שמשלם עבורה. זולת נדידה </w:t>
      </w:r>
      <w:r>
        <w:rPr>
          <w:rtl/>
        </w:rPr>
        <w:t>–</w:t>
      </w:r>
      <w:r>
        <w:rPr>
          <w:rFonts w:hint="cs"/>
          <w:rtl/>
        </w:rPr>
        <w:t xml:space="preserve"> </w:t>
      </w:r>
      <w:r>
        <w:rPr>
          <w:rFonts w:hint="cs"/>
        </w:rPr>
        <w:t>ro</w:t>
      </w:r>
      <w:r>
        <w:t>a</w:t>
      </w:r>
      <w:r>
        <w:rPr>
          <w:rFonts w:hint="cs"/>
        </w:rPr>
        <w:t>ming</w:t>
      </w:r>
      <w:r>
        <w:rPr>
          <w:rFonts w:hint="cs"/>
          <w:rtl/>
        </w:rPr>
        <w:t xml:space="preserve"> -  של מכשירי טלפון ברשת סלולרית בחוץ-לארץ.</w:t>
      </w:r>
    </w:p>
    <w:p w14:paraId="54FF161A" w14:textId="77777777" w:rsidR="00000000" w:rsidRDefault="00890A51">
      <w:pPr>
        <w:pStyle w:val="a0"/>
        <w:rPr>
          <w:rFonts w:hint="cs"/>
          <w:rtl/>
        </w:rPr>
      </w:pPr>
    </w:p>
    <w:p w14:paraId="58FFD842" w14:textId="77777777" w:rsidR="00000000" w:rsidRDefault="00890A51">
      <w:pPr>
        <w:pStyle w:val="a0"/>
        <w:rPr>
          <w:rFonts w:hint="cs"/>
          <w:rtl/>
        </w:rPr>
      </w:pPr>
      <w:r>
        <w:rPr>
          <w:rFonts w:hint="cs"/>
          <w:rtl/>
        </w:rPr>
        <w:t>3.  מחירי שליחת הודעות טקסט בסלולר מפורסמות באתרי האינטרנט של חברות הסלולר,  ובנוסף ניתן לקבל מידע מפ</w:t>
      </w:r>
      <w:r>
        <w:rPr>
          <w:rFonts w:hint="cs"/>
          <w:rtl/>
        </w:rPr>
        <w:t xml:space="preserve">ורט של  תעריפי </w:t>
      </w:r>
      <w:r>
        <w:rPr>
          <w:rFonts w:hint="cs"/>
        </w:rPr>
        <w:t>SMS</w:t>
      </w:r>
      <w:r>
        <w:rPr>
          <w:rFonts w:hint="cs"/>
          <w:rtl/>
        </w:rPr>
        <w:t xml:space="preserve">  באמצעות נציגי שירותי הלקוחות של כל חברה וחברה.</w:t>
      </w:r>
    </w:p>
    <w:p w14:paraId="6A183CA2" w14:textId="77777777" w:rsidR="00000000" w:rsidRDefault="00890A51">
      <w:pPr>
        <w:pStyle w:val="a0"/>
        <w:rPr>
          <w:rFonts w:hint="cs"/>
          <w:b/>
          <w:rtl/>
        </w:rPr>
      </w:pPr>
    </w:p>
    <w:p w14:paraId="3EDAF8D4" w14:textId="77777777" w:rsidR="00000000" w:rsidRDefault="00890A51">
      <w:pPr>
        <w:pStyle w:val="a0"/>
        <w:rPr>
          <w:rFonts w:hint="cs"/>
          <w:b/>
          <w:rtl/>
        </w:rPr>
      </w:pPr>
      <w:r>
        <w:rPr>
          <w:rFonts w:hint="cs"/>
          <w:b/>
          <w:rtl/>
        </w:rPr>
        <w:t>4-5.  בימים אלה משרד התקשורת הפיץ תזכיר חוק למלחמה ב"</w:t>
      </w:r>
      <w:r>
        <w:rPr>
          <w:rFonts w:hint="cs"/>
          <w:rtl/>
        </w:rPr>
        <w:t xml:space="preserve">דואר זבל" - </w:t>
      </w:r>
      <w:r>
        <w:rPr>
          <w:rFonts w:hint="cs"/>
        </w:rPr>
        <w:t>spam</w:t>
      </w:r>
      <w:r>
        <w:rPr>
          <w:rFonts w:hint="cs"/>
          <w:b/>
          <w:rtl/>
        </w:rPr>
        <w:t>. מטרת תזכיר החוק היא לקבוע איסור על משלוח הודעות פרסומת באמצעות רשת בזק  ציבורית ללא קבלת הסכמה מראש של הנמען. הסדר זה</w:t>
      </w:r>
      <w:r>
        <w:rPr>
          <w:rFonts w:hint="cs"/>
          <w:b/>
          <w:rtl/>
        </w:rPr>
        <w:t xml:space="preserve"> יחול על משלוח הודעות פרסומת באמצעות דואר אלקטרוני, הודעות מסר </w:t>
      </w:r>
      <w:r>
        <w:rPr>
          <w:rFonts w:hint="cs"/>
          <w:rtl/>
        </w:rPr>
        <w:t>קצר (</w:t>
      </w:r>
      <w:r>
        <w:rPr>
          <w:rFonts w:hint="cs"/>
        </w:rPr>
        <w:t>SMS</w:t>
      </w:r>
      <w:r>
        <w:rPr>
          <w:rFonts w:hint="cs"/>
          <w:rtl/>
        </w:rPr>
        <w:t>) או</w:t>
      </w:r>
      <w:r>
        <w:rPr>
          <w:rFonts w:hint="cs"/>
          <w:b/>
          <w:rtl/>
        </w:rPr>
        <w:t xml:space="preserve"> מערכת חיוג אוטומטי.</w:t>
      </w:r>
    </w:p>
    <w:p w14:paraId="7188BF05" w14:textId="77777777" w:rsidR="00000000" w:rsidRDefault="00890A51">
      <w:pPr>
        <w:pStyle w:val="a0"/>
        <w:rPr>
          <w:rFonts w:hint="cs"/>
          <w:b/>
          <w:rtl/>
        </w:rPr>
      </w:pPr>
    </w:p>
    <w:p w14:paraId="26151323" w14:textId="77777777" w:rsidR="00000000" w:rsidRDefault="00890A51">
      <w:pPr>
        <w:pStyle w:val="a0"/>
        <w:rPr>
          <w:rFonts w:hint="cs"/>
          <w:b/>
          <w:rtl/>
        </w:rPr>
      </w:pPr>
      <w:r>
        <w:rPr>
          <w:rFonts w:hint="cs"/>
          <w:b/>
          <w:rtl/>
        </w:rPr>
        <w:t>אני מאמין כי הצעת חוק זו תמגר את תופעת ההטרדות באמצעות האינטרנט והטלפונים הסלולריים וההטרדות דרך שליחת הודעות כתובות.</w:t>
      </w:r>
    </w:p>
    <w:p w14:paraId="118BE3FC" w14:textId="77777777" w:rsidR="00000000" w:rsidRDefault="00890A51">
      <w:pPr>
        <w:pStyle w:val="a0"/>
        <w:rPr>
          <w:rFonts w:hint="cs"/>
          <w:b/>
          <w:rtl/>
        </w:rPr>
      </w:pPr>
    </w:p>
    <w:p w14:paraId="3EB5EBDA" w14:textId="77777777" w:rsidR="00000000" w:rsidRDefault="00890A51">
      <w:pPr>
        <w:pStyle w:val="af1"/>
        <w:rPr>
          <w:rtl/>
        </w:rPr>
      </w:pPr>
      <w:r>
        <w:rPr>
          <w:rtl/>
        </w:rPr>
        <w:t>היו"ר משה כחלון:</w:t>
      </w:r>
    </w:p>
    <w:p w14:paraId="6425D19A" w14:textId="77777777" w:rsidR="00000000" w:rsidRDefault="00890A51">
      <w:pPr>
        <w:pStyle w:val="a0"/>
        <w:rPr>
          <w:rtl/>
        </w:rPr>
      </w:pPr>
    </w:p>
    <w:p w14:paraId="19E6DEC2" w14:textId="77777777" w:rsidR="00000000" w:rsidRDefault="00890A51">
      <w:pPr>
        <w:pStyle w:val="a0"/>
        <w:rPr>
          <w:rFonts w:hint="cs"/>
          <w:rtl/>
        </w:rPr>
      </w:pPr>
      <w:r>
        <w:rPr>
          <w:rFonts w:hint="cs"/>
          <w:rtl/>
        </w:rPr>
        <w:t>אנחנו ממשיכים בסדר-היו</w:t>
      </w:r>
      <w:r>
        <w:rPr>
          <w:rFonts w:hint="cs"/>
          <w:rtl/>
        </w:rPr>
        <w:t>ם: הצעה לסדר-היום מס' 3913, גביית תשלומים מהורים בבתי-הספר - חבר הכנסת אלי אפללו אינו נוכח. אני לא רואה גם את השרה פה. אולי זה מתואם. אני ממשיך בסדר-היום.</w:t>
      </w:r>
    </w:p>
    <w:p w14:paraId="48FC7BD6" w14:textId="77777777" w:rsidR="00000000" w:rsidRDefault="00890A51">
      <w:pPr>
        <w:pStyle w:val="a2"/>
        <w:rPr>
          <w:rFonts w:hint="cs"/>
          <w:rtl/>
        </w:rPr>
      </w:pPr>
    </w:p>
    <w:p w14:paraId="1927A5E6" w14:textId="77777777" w:rsidR="00000000" w:rsidRDefault="00890A51">
      <w:pPr>
        <w:pStyle w:val="a0"/>
        <w:rPr>
          <w:rFonts w:hint="cs"/>
          <w:rtl/>
        </w:rPr>
      </w:pPr>
    </w:p>
    <w:p w14:paraId="21142446" w14:textId="77777777" w:rsidR="00000000" w:rsidRDefault="00890A51">
      <w:pPr>
        <w:pStyle w:val="a2"/>
        <w:rPr>
          <w:rFonts w:hint="cs"/>
          <w:rtl/>
        </w:rPr>
      </w:pPr>
      <w:bookmarkStart w:id="664" w:name="CS28864FI0028864T30_06_2004_18_31_35"/>
      <w:bookmarkStart w:id="665" w:name="_Toc77593501"/>
      <w:bookmarkEnd w:id="664"/>
      <w:r>
        <w:rPr>
          <w:rFonts w:hint="cs"/>
          <w:rtl/>
        </w:rPr>
        <w:t>הצעות לסדר-היום</w:t>
      </w:r>
      <w:r>
        <w:rPr>
          <w:rtl/>
        </w:rPr>
        <w:br/>
        <w:t>הא</w:t>
      </w:r>
      <w:r>
        <w:rPr>
          <w:rFonts w:hint="cs"/>
          <w:rtl/>
        </w:rPr>
        <w:t>י</w:t>
      </w:r>
      <w:r>
        <w:rPr>
          <w:rtl/>
        </w:rPr>
        <w:t>רועים החריגים בהפגנה נגד גדר ההפרדה בא-ר</w:t>
      </w:r>
      <w:r>
        <w:rPr>
          <w:rFonts w:hint="cs"/>
          <w:rtl/>
        </w:rPr>
        <w:t>א</w:t>
      </w:r>
      <w:r>
        <w:rPr>
          <w:rtl/>
        </w:rPr>
        <w:t>ם</w:t>
      </w:r>
      <w:bookmarkEnd w:id="665"/>
    </w:p>
    <w:p w14:paraId="1CC0625B" w14:textId="77777777" w:rsidR="00000000" w:rsidRDefault="00890A51">
      <w:pPr>
        <w:pStyle w:val="a0"/>
        <w:rPr>
          <w:rFonts w:hint="cs"/>
          <w:rtl/>
        </w:rPr>
      </w:pPr>
    </w:p>
    <w:p w14:paraId="1B89F721" w14:textId="77777777" w:rsidR="00000000" w:rsidRDefault="00890A51">
      <w:pPr>
        <w:pStyle w:val="af1"/>
        <w:rPr>
          <w:rtl/>
        </w:rPr>
      </w:pPr>
      <w:r>
        <w:rPr>
          <w:rtl/>
        </w:rPr>
        <w:t>היו"ר משה כחלון:</w:t>
      </w:r>
    </w:p>
    <w:p w14:paraId="16DA7E10" w14:textId="77777777" w:rsidR="00000000" w:rsidRDefault="00890A51">
      <w:pPr>
        <w:pStyle w:val="a0"/>
        <w:rPr>
          <w:rtl/>
        </w:rPr>
      </w:pPr>
    </w:p>
    <w:p w14:paraId="5722F3D1" w14:textId="77777777" w:rsidR="00000000" w:rsidRDefault="00890A51">
      <w:pPr>
        <w:pStyle w:val="a0"/>
        <w:rPr>
          <w:rFonts w:hint="cs"/>
          <w:rtl/>
        </w:rPr>
      </w:pPr>
      <w:r>
        <w:rPr>
          <w:rFonts w:hint="cs"/>
          <w:rtl/>
        </w:rPr>
        <w:t>נעבור לנושא הבא: ה</w:t>
      </w:r>
      <w:r>
        <w:rPr>
          <w:rFonts w:hint="cs"/>
          <w:rtl/>
        </w:rPr>
        <w:t>אירועים החריגים בהפגנה כנגד גדר ההפרדה בא-ראם - הצעות לסדר-היום שמספריהן 3931, 3969, 3979 ו-3987. חבר הכנסת ואסל טאהא, בבקשה.</w:t>
      </w:r>
    </w:p>
    <w:p w14:paraId="72F0881E" w14:textId="77777777" w:rsidR="00000000" w:rsidRDefault="00890A51">
      <w:pPr>
        <w:pStyle w:val="a0"/>
        <w:rPr>
          <w:rFonts w:hint="cs"/>
          <w:rtl/>
        </w:rPr>
      </w:pPr>
    </w:p>
    <w:p w14:paraId="10A2D605" w14:textId="77777777" w:rsidR="00000000" w:rsidRDefault="00890A51">
      <w:pPr>
        <w:pStyle w:val="a"/>
        <w:rPr>
          <w:rtl/>
        </w:rPr>
      </w:pPr>
      <w:bookmarkStart w:id="666" w:name="FS000001062T30_06_2004_17_33_08"/>
      <w:bookmarkStart w:id="667" w:name="_Toc77593502"/>
      <w:bookmarkEnd w:id="666"/>
      <w:r>
        <w:rPr>
          <w:rtl/>
        </w:rPr>
        <w:t>ואסל טאהא (בל"ד):</w:t>
      </w:r>
      <w:bookmarkEnd w:id="667"/>
    </w:p>
    <w:p w14:paraId="51F93FAD" w14:textId="77777777" w:rsidR="00000000" w:rsidRDefault="00890A51">
      <w:pPr>
        <w:pStyle w:val="a0"/>
        <w:rPr>
          <w:rtl/>
        </w:rPr>
      </w:pPr>
    </w:p>
    <w:p w14:paraId="620CC316" w14:textId="77777777" w:rsidR="00000000" w:rsidRDefault="00890A51">
      <w:pPr>
        <w:pStyle w:val="a0"/>
        <w:rPr>
          <w:rFonts w:hint="cs"/>
          <w:rtl/>
        </w:rPr>
      </w:pPr>
      <w:r>
        <w:rPr>
          <w:rFonts w:hint="cs"/>
          <w:rtl/>
        </w:rPr>
        <w:t>אדוני היושב-ראש, חברי הכנסת, יותר מ-50 בני-אדם נפגעו בהפגנת המחאה נגד הגדר המתפתלת כמו נחש ונכנסת לחצרות ולבתי</w:t>
      </w:r>
      <w:r>
        <w:rPr>
          <w:rFonts w:hint="cs"/>
          <w:rtl/>
        </w:rPr>
        <w:t xml:space="preserve">ם, הורסת בתים, מפקיעה קרקעות והורסת סביבה. כל אשמתם היא שהם הפגינו נגד הגדר המתועבת הזאת. </w:t>
      </w:r>
    </w:p>
    <w:p w14:paraId="1EA50AC5" w14:textId="77777777" w:rsidR="00000000" w:rsidRDefault="00890A51">
      <w:pPr>
        <w:pStyle w:val="a0"/>
        <w:rPr>
          <w:rFonts w:hint="cs"/>
          <w:rtl/>
        </w:rPr>
      </w:pPr>
    </w:p>
    <w:p w14:paraId="3C9AF0FF" w14:textId="77777777" w:rsidR="00000000" w:rsidRDefault="00890A51">
      <w:pPr>
        <w:pStyle w:val="a0"/>
        <w:rPr>
          <w:rFonts w:hint="cs"/>
          <w:rtl/>
        </w:rPr>
      </w:pPr>
      <w:r>
        <w:rPr>
          <w:rFonts w:hint="cs"/>
          <w:rtl/>
        </w:rPr>
        <w:t>כל הזמן צעקנו ואמרנו שהיא הופכת את חייהם של הפלסטינים בא-ראם ובשכונות אחרות לגיהינום. לא די במחסומים שהפכו את חייהם לחיים-לא-חיים, מוסיפים עוד גדר, ומה עוד, עיתונאי</w:t>
      </w:r>
      <w:r>
        <w:rPr>
          <w:rFonts w:hint="cs"/>
          <w:rtl/>
        </w:rPr>
        <w:t>ם, משום שהם ערבים, מוקיעים אותם, מוציאים אותם ולא עוזר להם שהם צועקים שהם כתבי "ידיעות אחרונות". "ידיעות אחרונות" לא עזר, גם "מעריב" לא יעזור וגם "הארץ" לא יעזור, והם יקבלו את המכות משום שהם ערבים, ומשום שרוצים לשלול מאתנו את ידיעת האמת, מה קורה ומה יקרה ב</w:t>
      </w:r>
      <w:r>
        <w:rPr>
          <w:rFonts w:hint="cs"/>
          <w:rtl/>
        </w:rPr>
        <w:t xml:space="preserve">כל הפגנה כזאת. </w:t>
      </w:r>
    </w:p>
    <w:p w14:paraId="1F1C40C7" w14:textId="77777777" w:rsidR="00000000" w:rsidRDefault="00890A51">
      <w:pPr>
        <w:pStyle w:val="a0"/>
        <w:rPr>
          <w:rFonts w:hint="cs"/>
          <w:rtl/>
        </w:rPr>
      </w:pPr>
    </w:p>
    <w:p w14:paraId="19EDD97A" w14:textId="77777777" w:rsidR="00000000" w:rsidRDefault="00890A51">
      <w:pPr>
        <w:pStyle w:val="a0"/>
        <w:rPr>
          <w:rFonts w:hint="cs"/>
          <w:rtl/>
        </w:rPr>
      </w:pPr>
      <w:r>
        <w:rPr>
          <w:rFonts w:hint="cs"/>
          <w:rtl/>
        </w:rPr>
        <w:t>אדוני היושב-ראש, הנפגעים והפציעות היו לפני פסיקת בג"ץ. סוף-סוף קמה אחת מהרשויות במדינה והצביעה על אשר הצבענו וצעקנו כל הזמן - שהגדר הזאת פושעת, שהחומה הזאת פושעת; שהיא פוגעת בצורה קשה מאוד באוכלוסייה הפלסטינית; פוגעת בחייהם, רומסת את זכויו</w:t>
      </w:r>
      <w:r>
        <w:rPr>
          <w:rFonts w:hint="cs"/>
          <w:rtl/>
        </w:rPr>
        <w:t xml:space="preserve">תיהם, רומסת את חייהם ורומסת את כבודם וחירותם האישית. </w:t>
      </w:r>
    </w:p>
    <w:p w14:paraId="54BCE639" w14:textId="77777777" w:rsidR="00000000" w:rsidRDefault="00890A51">
      <w:pPr>
        <w:pStyle w:val="a0"/>
        <w:rPr>
          <w:rFonts w:hint="cs"/>
          <w:rtl/>
        </w:rPr>
      </w:pPr>
    </w:p>
    <w:p w14:paraId="6DD90ECB" w14:textId="77777777" w:rsidR="00000000" w:rsidRDefault="00890A51">
      <w:pPr>
        <w:pStyle w:val="a0"/>
        <w:rPr>
          <w:rFonts w:hint="cs"/>
          <w:rtl/>
        </w:rPr>
      </w:pPr>
      <w:r>
        <w:rPr>
          <w:rFonts w:hint="cs"/>
          <w:rtl/>
        </w:rPr>
        <w:t>פסיקת בג"ץ אומנם טובה, משום שהיא התייחסה בצורה ישירה למהות הגדר. בפעם הראשונה היא פסקה בצורה מאוד טובה - זו החלטה לא אידיאלית, אבל היא טובה והתייחסה בצורה מהותית - ופסקה שתוואי הגדר פוגע בחייה של האוכל</w:t>
      </w:r>
      <w:r>
        <w:rPr>
          <w:rFonts w:hint="cs"/>
          <w:rtl/>
        </w:rPr>
        <w:t>וסייה הפלסטינית, פוגע בחייהם של הילדים ושל התלמידים, וכי יותר מ-70% מתלמידי א-ראם לא יוכלו להגיע לבתי-הספר. מה עוד, שמרכזי השירותים שהם מקבלים נחסמים בפניהם; מונעים מהם להגיע לעיר המחוז שממנה הם מקבלים את השירות. הם הופכים את השכונות האלה למחנות פליטים צפו</w:t>
      </w:r>
      <w:r>
        <w:rPr>
          <w:rFonts w:hint="cs"/>
          <w:rtl/>
        </w:rPr>
        <w:t xml:space="preserve">פים, הם הופכים את חייהם לגיהינום. הגדר הזאת מפקיעה יותר מ-3,500 דונם באזור הזה. </w:t>
      </w:r>
    </w:p>
    <w:p w14:paraId="3B1965C7" w14:textId="77777777" w:rsidR="00000000" w:rsidRDefault="00890A51">
      <w:pPr>
        <w:pStyle w:val="a0"/>
        <w:rPr>
          <w:rFonts w:hint="cs"/>
          <w:rtl/>
        </w:rPr>
      </w:pPr>
    </w:p>
    <w:p w14:paraId="586249A6" w14:textId="77777777" w:rsidR="00000000" w:rsidRDefault="00890A51">
      <w:pPr>
        <w:pStyle w:val="a0"/>
        <w:rPr>
          <w:rFonts w:hint="cs"/>
          <w:rtl/>
        </w:rPr>
      </w:pPr>
      <w:r>
        <w:rPr>
          <w:rFonts w:hint="cs"/>
          <w:rtl/>
        </w:rPr>
        <w:t>טוב עשו יהודים במבשרת-ציון שעתרו יחד. טוב הם עשו, מפני שהם משמיעים את קול המצפון הנכון. כל הזמן צעקנו שזה לא מוסיף לביטחון וזה מרוקן את הטיעון הזה. בג"ץ השתכנע שהטיעון הביטחו</w:t>
      </w:r>
      <w:r>
        <w:rPr>
          <w:rFonts w:hint="cs"/>
          <w:rtl/>
        </w:rPr>
        <w:t xml:space="preserve">ני הוא טיעון לא נכון, ולכן לא אישר את התוואי. היהודים במבשרת-ציון אמרו והעידו שבניית הגדר תביא לגזלת אדמות פלסטיניות, ובסופו של דבר זה יוביל להסלמה באזור ויפגע בשקט ובשכנות הטובה. </w:t>
      </w:r>
    </w:p>
    <w:p w14:paraId="4DB054A6" w14:textId="77777777" w:rsidR="00000000" w:rsidRDefault="00890A51">
      <w:pPr>
        <w:pStyle w:val="a0"/>
        <w:rPr>
          <w:rFonts w:hint="cs"/>
          <w:rtl/>
        </w:rPr>
      </w:pPr>
    </w:p>
    <w:p w14:paraId="00AC3B00" w14:textId="77777777" w:rsidR="00000000" w:rsidRDefault="00890A51">
      <w:pPr>
        <w:pStyle w:val="a0"/>
        <w:rPr>
          <w:rFonts w:hint="cs"/>
          <w:rtl/>
        </w:rPr>
      </w:pPr>
      <w:r>
        <w:rPr>
          <w:rFonts w:hint="cs"/>
          <w:rtl/>
        </w:rPr>
        <w:t>הפסיקה הזאת היא לא אידיאלית, כי רצינו שהיא תפסוק שהחומה הזאת, הגדר הזאת, ל</w:t>
      </w:r>
      <w:r>
        <w:rPr>
          <w:rFonts w:hint="cs"/>
          <w:rtl/>
        </w:rPr>
        <w:t xml:space="preserve">א תיבנה, אלא להיפך, תיהרס וכל מה שנבנה ייהרס. </w:t>
      </w:r>
    </w:p>
    <w:p w14:paraId="6A60288B" w14:textId="77777777" w:rsidR="00000000" w:rsidRDefault="00890A51">
      <w:pPr>
        <w:pStyle w:val="a0"/>
        <w:rPr>
          <w:rFonts w:hint="cs"/>
          <w:rtl/>
        </w:rPr>
      </w:pPr>
    </w:p>
    <w:p w14:paraId="06004986" w14:textId="77777777" w:rsidR="00000000" w:rsidRDefault="00890A51">
      <w:pPr>
        <w:pStyle w:val="af1"/>
        <w:rPr>
          <w:rtl/>
        </w:rPr>
      </w:pPr>
      <w:r>
        <w:rPr>
          <w:rtl/>
        </w:rPr>
        <w:t>היו"ר</w:t>
      </w:r>
      <w:r>
        <w:rPr>
          <w:rFonts w:hint="cs"/>
          <w:rtl/>
        </w:rPr>
        <w:t xml:space="preserve"> משה כחלון</w:t>
      </w:r>
      <w:r>
        <w:rPr>
          <w:rtl/>
        </w:rPr>
        <w:t>:</w:t>
      </w:r>
    </w:p>
    <w:p w14:paraId="54113D45" w14:textId="77777777" w:rsidR="00000000" w:rsidRDefault="00890A51">
      <w:pPr>
        <w:pStyle w:val="a0"/>
        <w:rPr>
          <w:rFonts w:hint="cs"/>
          <w:rtl/>
        </w:rPr>
      </w:pPr>
    </w:p>
    <w:p w14:paraId="3468649F" w14:textId="77777777" w:rsidR="00000000" w:rsidRDefault="00890A51">
      <w:pPr>
        <w:pStyle w:val="a0"/>
        <w:rPr>
          <w:rFonts w:hint="cs"/>
          <w:rtl/>
        </w:rPr>
      </w:pPr>
      <w:r>
        <w:rPr>
          <w:rFonts w:hint="cs"/>
          <w:rtl/>
        </w:rPr>
        <w:t xml:space="preserve">תודה רבה. חברת הכנסת קולט אביטל אינה נוכחת באולם. חברת הכנסת זהבה גלאון, בבקשה. </w:t>
      </w:r>
    </w:p>
    <w:p w14:paraId="23E8F876" w14:textId="77777777" w:rsidR="00000000" w:rsidRDefault="00890A51">
      <w:pPr>
        <w:pStyle w:val="a0"/>
        <w:rPr>
          <w:rFonts w:hint="cs"/>
          <w:rtl/>
        </w:rPr>
      </w:pPr>
    </w:p>
    <w:p w14:paraId="3B909265" w14:textId="77777777" w:rsidR="00000000" w:rsidRDefault="00890A51">
      <w:pPr>
        <w:pStyle w:val="a"/>
        <w:rPr>
          <w:rtl/>
        </w:rPr>
      </w:pPr>
      <w:bookmarkStart w:id="668" w:name="FS000000504T30_06_2004_17_37_46"/>
      <w:bookmarkStart w:id="669" w:name="_Toc77593503"/>
      <w:bookmarkEnd w:id="668"/>
      <w:r>
        <w:rPr>
          <w:rtl/>
        </w:rPr>
        <w:t>זהבה גלאון (יחד):</w:t>
      </w:r>
      <w:bookmarkEnd w:id="669"/>
    </w:p>
    <w:p w14:paraId="344D0A21" w14:textId="77777777" w:rsidR="00000000" w:rsidRDefault="00890A51">
      <w:pPr>
        <w:pStyle w:val="a0"/>
        <w:rPr>
          <w:rtl/>
        </w:rPr>
      </w:pPr>
    </w:p>
    <w:p w14:paraId="0A8A5AE0" w14:textId="77777777" w:rsidR="00000000" w:rsidRDefault="00890A51">
      <w:pPr>
        <w:pStyle w:val="a0"/>
        <w:rPr>
          <w:rFonts w:hint="cs"/>
          <w:rtl/>
        </w:rPr>
      </w:pPr>
      <w:r>
        <w:rPr>
          <w:rFonts w:hint="cs"/>
          <w:rtl/>
        </w:rPr>
        <w:t>אדוני היושב-ראש, חברי חברי הכנסת, אדוני סגן השר, ההצעה שלנו לסדר-היום הוגשה לפני שידענו ש</w:t>
      </w:r>
      <w:r>
        <w:rPr>
          <w:rFonts w:hint="cs"/>
          <w:rtl/>
        </w:rPr>
        <w:t>היום תהיה הכרעה בבג</w:t>
      </w:r>
      <w:r>
        <w:rPr>
          <w:rtl/>
        </w:rPr>
        <w:t>"</w:t>
      </w:r>
      <w:r>
        <w:rPr>
          <w:rFonts w:hint="cs"/>
          <w:rtl/>
        </w:rPr>
        <w:t>ץ, הכרעה חשובה. הייתי אומרת שבג</w:t>
      </w:r>
      <w:r>
        <w:rPr>
          <w:rtl/>
        </w:rPr>
        <w:t>"</w:t>
      </w:r>
      <w:r>
        <w:rPr>
          <w:rFonts w:hint="cs"/>
          <w:rtl/>
        </w:rPr>
        <w:t xml:space="preserve">ץ עדיין נותר המעוז האחרון בהגנה על הדמוקרטיה, ובעיקר הייתי אומרת שהוא הבליט, בהחלטה החשובה והנכונה שלו, את העובדה שיש כאן ממשלה מופקרת - אין לי דרך אחרת להגדיר את זה - שמפקירה את ביטחון אזרחיה ומפקירה את </w:t>
      </w:r>
      <w:r>
        <w:rPr>
          <w:rFonts w:hint="cs"/>
          <w:rtl/>
        </w:rPr>
        <w:t xml:space="preserve">הפלסטינים. </w:t>
      </w:r>
    </w:p>
    <w:p w14:paraId="78CCF067" w14:textId="77777777" w:rsidR="00000000" w:rsidRDefault="00890A51">
      <w:pPr>
        <w:pStyle w:val="a0"/>
        <w:rPr>
          <w:rFonts w:hint="cs"/>
          <w:rtl/>
        </w:rPr>
      </w:pPr>
    </w:p>
    <w:p w14:paraId="692FA5FD" w14:textId="77777777" w:rsidR="00000000" w:rsidRDefault="00890A51">
      <w:pPr>
        <w:pStyle w:val="af0"/>
        <w:rPr>
          <w:rtl/>
        </w:rPr>
      </w:pPr>
      <w:r>
        <w:rPr>
          <w:rtl/>
        </w:rPr>
        <w:t>זאב בוים</w:t>
      </w:r>
      <w:r>
        <w:rPr>
          <w:rFonts w:hint="cs"/>
          <w:rtl/>
        </w:rPr>
        <w:t xml:space="preserve"> (הליכוד)</w:t>
      </w:r>
      <w:r>
        <w:rPr>
          <w:rtl/>
        </w:rPr>
        <w:t>:</w:t>
      </w:r>
    </w:p>
    <w:p w14:paraId="63FFBD70" w14:textId="77777777" w:rsidR="00000000" w:rsidRDefault="00890A51">
      <w:pPr>
        <w:pStyle w:val="a0"/>
        <w:rPr>
          <w:rFonts w:hint="cs"/>
          <w:rtl/>
        </w:rPr>
      </w:pPr>
    </w:p>
    <w:p w14:paraId="65136C6B" w14:textId="77777777" w:rsidR="00000000" w:rsidRDefault="00890A51">
      <w:pPr>
        <w:pStyle w:val="a0"/>
        <w:rPr>
          <w:rFonts w:hint="cs"/>
          <w:rtl/>
        </w:rPr>
      </w:pPr>
      <w:r>
        <w:rPr>
          <w:rFonts w:hint="cs"/>
          <w:rtl/>
        </w:rPr>
        <w:t>- - -</w:t>
      </w:r>
    </w:p>
    <w:p w14:paraId="353332F1" w14:textId="77777777" w:rsidR="00000000" w:rsidRDefault="00890A51">
      <w:pPr>
        <w:pStyle w:val="a0"/>
        <w:rPr>
          <w:rFonts w:hint="cs"/>
          <w:rtl/>
        </w:rPr>
      </w:pPr>
    </w:p>
    <w:p w14:paraId="08361AE0" w14:textId="77777777" w:rsidR="00000000" w:rsidRDefault="00890A51">
      <w:pPr>
        <w:pStyle w:val="-"/>
        <w:rPr>
          <w:rtl/>
        </w:rPr>
      </w:pPr>
      <w:bookmarkStart w:id="670" w:name="FS000000504T30_06_2004_17_38_48C"/>
      <w:bookmarkEnd w:id="670"/>
      <w:r>
        <w:rPr>
          <w:rtl/>
        </w:rPr>
        <w:t>זהבה גלאון (יחד):</w:t>
      </w:r>
    </w:p>
    <w:p w14:paraId="1EB1B641" w14:textId="77777777" w:rsidR="00000000" w:rsidRDefault="00890A51">
      <w:pPr>
        <w:pStyle w:val="a0"/>
        <w:rPr>
          <w:rtl/>
        </w:rPr>
      </w:pPr>
    </w:p>
    <w:p w14:paraId="22A99BE7" w14:textId="77777777" w:rsidR="00000000" w:rsidRDefault="00890A51">
      <w:pPr>
        <w:pStyle w:val="a0"/>
        <w:rPr>
          <w:rFonts w:hint="cs"/>
          <w:rtl/>
        </w:rPr>
      </w:pPr>
      <w:r>
        <w:rPr>
          <w:rFonts w:hint="cs"/>
          <w:rtl/>
        </w:rPr>
        <w:t xml:space="preserve">אני אסביר. אדוני סגן השר, ממשלת ישראל החליטה, מטעמיה </w:t>
      </w:r>
      <w:r>
        <w:rPr>
          <w:rtl/>
        </w:rPr>
        <w:t>–</w:t>
      </w:r>
      <w:r>
        <w:rPr>
          <w:rFonts w:hint="cs"/>
          <w:rtl/>
        </w:rPr>
        <w:t xml:space="preserve"> אני לא רוצה כרגע להתווכח על הנחיצות של הגדר, יש לי מה להגיד גם על זה - שהיא מקימה גדר. ההחלטה להקים אותה בתוואי הזה, היה ידוע לכול שזאת החלטה </w:t>
      </w:r>
      <w:r>
        <w:rPr>
          <w:rFonts w:hint="cs"/>
          <w:rtl/>
        </w:rPr>
        <w:t>פוליטית. זאת היתה גדר מדינית פוליטית מספחת שבאה לספח שטחים, לקבוע עובדות בשטח, לענוש בענישה קולקטיבית אלפי או מאות אלפי אנשים שלא היתה להם בכלל זכות מעבר ממקום למקום, והם היו צריכים לחיות במובלעות שגם אותן היה צריך לגדר. אני כבר לא מדברת על המיליונים, על ה</w:t>
      </w:r>
      <w:r>
        <w:rPr>
          <w:rFonts w:hint="cs"/>
          <w:rtl/>
        </w:rPr>
        <w:t>אווילות ועל הטמטום שבהקמת הגדר בתוואי הזה, אלא אני מדברת על זה שבעוד כשבועיים אמורה להתפרסם החלטת בית-הדין הבין-לאומי בהאג, ולולא החלטת בג"ץ הזאת - - -</w:t>
      </w:r>
    </w:p>
    <w:p w14:paraId="5FCEC0E9" w14:textId="77777777" w:rsidR="00000000" w:rsidRDefault="00890A51">
      <w:pPr>
        <w:pStyle w:val="a0"/>
        <w:rPr>
          <w:rFonts w:hint="cs"/>
          <w:rtl/>
        </w:rPr>
      </w:pPr>
    </w:p>
    <w:p w14:paraId="19CB9C3D" w14:textId="77777777" w:rsidR="00000000" w:rsidRDefault="00890A51">
      <w:pPr>
        <w:pStyle w:val="af0"/>
        <w:rPr>
          <w:rtl/>
        </w:rPr>
      </w:pPr>
      <w:r>
        <w:rPr>
          <w:rFonts w:hint="cs"/>
          <w:rtl/>
        </w:rPr>
        <w:t xml:space="preserve">סגן השר לביטחון פנים </w:t>
      </w:r>
      <w:r>
        <w:rPr>
          <w:rFonts w:hint="eastAsia"/>
          <w:rtl/>
        </w:rPr>
        <w:t>יעקב</w:t>
      </w:r>
      <w:r>
        <w:rPr>
          <w:rtl/>
        </w:rPr>
        <w:t xml:space="preserve"> אדרי:</w:t>
      </w:r>
    </w:p>
    <w:p w14:paraId="333591B9" w14:textId="77777777" w:rsidR="00000000" w:rsidRDefault="00890A51">
      <w:pPr>
        <w:pStyle w:val="a0"/>
        <w:rPr>
          <w:rFonts w:hint="cs"/>
          <w:rtl/>
        </w:rPr>
      </w:pPr>
    </w:p>
    <w:p w14:paraId="29243D93" w14:textId="77777777" w:rsidR="00000000" w:rsidRDefault="00890A51">
      <w:pPr>
        <w:pStyle w:val="a0"/>
        <w:rPr>
          <w:rFonts w:hint="cs"/>
          <w:rtl/>
        </w:rPr>
      </w:pPr>
      <w:r>
        <w:rPr>
          <w:rFonts w:hint="cs"/>
          <w:rtl/>
        </w:rPr>
        <w:t xml:space="preserve">הם יסתמכו על ההחלטה של בג"ץ. </w:t>
      </w:r>
    </w:p>
    <w:p w14:paraId="6E5B024C" w14:textId="77777777" w:rsidR="00000000" w:rsidRDefault="00890A51">
      <w:pPr>
        <w:pStyle w:val="a0"/>
        <w:rPr>
          <w:rFonts w:hint="cs"/>
          <w:rtl/>
        </w:rPr>
      </w:pPr>
    </w:p>
    <w:p w14:paraId="34740BE8" w14:textId="77777777" w:rsidR="00000000" w:rsidRDefault="00890A51">
      <w:pPr>
        <w:pStyle w:val="-"/>
        <w:rPr>
          <w:rtl/>
        </w:rPr>
      </w:pPr>
      <w:bookmarkStart w:id="671" w:name="FS000000504T30_06_2004_17_39_46C"/>
      <w:bookmarkEnd w:id="671"/>
      <w:r>
        <w:rPr>
          <w:rtl/>
        </w:rPr>
        <w:t>זהבה גלאון (יחד):</w:t>
      </w:r>
    </w:p>
    <w:p w14:paraId="62F98524" w14:textId="77777777" w:rsidR="00000000" w:rsidRDefault="00890A51">
      <w:pPr>
        <w:pStyle w:val="a0"/>
        <w:rPr>
          <w:rtl/>
        </w:rPr>
      </w:pPr>
    </w:p>
    <w:p w14:paraId="1975A952" w14:textId="77777777" w:rsidR="00000000" w:rsidRDefault="00890A51">
      <w:pPr>
        <w:pStyle w:val="a0"/>
        <w:rPr>
          <w:rFonts w:hint="cs"/>
          <w:rtl/>
        </w:rPr>
      </w:pPr>
      <w:r>
        <w:rPr>
          <w:rFonts w:hint="cs"/>
          <w:rtl/>
        </w:rPr>
        <w:t>לא, אדוני סגן השר אד</w:t>
      </w:r>
      <w:r>
        <w:rPr>
          <w:rFonts w:hint="cs"/>
          <w:rtl/>
        </w:rPr>
        <w:t>רי, העובדה שמדינת ישראל בטמטומה הביאה לכך שהנושא נדון בבית-הדין הבין-לאומי בהאג היתה צריכה להביא אתכם, חברי הממשלה וסגני שרים בממשלה, לכך שתקיימו דיון על התבונה או על חוסר התבונה של הממשלה הזאת. זה חוסר תבונה שמעמיד אותנו לביקורת חסרת תקדים בעולם על המדיני</w:t>
      </w:r>
      <w:r>
        <w:rPr>
          <w:rFonts w:hint="cs"/>
          <w:rtl/>
        </w:rPr>
        <w:t xml:space="preserve">ות של ממשלת ישראל, שבונה גדרות, כשבמדינות העולם מנתצים חומות, כשמבינים שמגיעים להסדר בהידברות. אם אתה רוצה להקים חומה ביטחונית, יש לי גם מה להגיד על הביטחון. </w:t>
      </w:r>
    </w:p>
    <w:p w14:paraId="51ED7033" w14:textId="77777777" w:rsidR="00000000" w:rsidRDefault="00890A51">
      <w:pPr>
        <w:pStyle w:val="a0"/>
        <w:rPr>
          <w:rFonts w:hint="cs"/>
          <w:rtl/>
        </w:rPr>
      </w:pPr>
    </w:p>
    <w:p w14:paraId="1CF64453" w14:textId="77777777" w:rsidR="00000000" w:rsidRDefault="00890A51">
      <w:pPr>
        <w:pStyle w:val="af0"/>
        <w:rPr>
          <w:rtl/>
        </w:rPr>
      </w:pPr>
      <w:r>
        <w:rPr>
          <w:rtl/>
        </w:rPr>
        <w:t>זאב בוים</w:t>
      </w:r>
      <w:r>
        <w:rPr>
          <w:rFonts w:hint="cs"/>
          <w:rtl/>
        </w:rPr>
        <w:t xml:space="preserve"> (הליכוד)</w:t>
      </w:r>
      <w:r>
        <w:rPr>
          <w:rtl/>
        </w:rPr>
        <w:t>:</w:t>
      </w:r>
    </w:p>
    <w:p w14:paraId="2EA7D7EE" w14:textId="77777777" w:rsidR="00000000" w:rsidRDefault="00890A51">
      <w:pPr>
        <w:pStyle w:val="a0"/>
        <w:rPr>
          <w:rFonts w:hint="cs"/>
          <w:rtl/>
        </w:rPr>
      </w:pPr>
    </w:p>
    <w:p w14:paraId="78138CA4" w14:textId="77777777" w:rsidR="00000000" w:rsidRDefault="00890A51">
      <w:pPr>
        <w:pStyle w:val="a0"/>
        <w:rPr>
          <w:rFonts w:hint="cs"/>
          <w:rtl/>
        </w:rPr>
      </w:pPr>
      <w:r>
        <w:rPr>
          <w:rFonts w:hint="cs"/>
          <w:rtl/>
        </w:rPr>
        <w:t xml:space="preserve">את לא מבינה שום דבר. </w:t>
      </w:r>
    </w:p>
    <w:p w14:paraId="21075ED9" w14:textId="77777777" w:rsidR="00000000" w:rsidRDefault="00890A51">
      <w:pPr>
        <w:pStyle w:val="a0"/>
        <w:rPr>
          <w:rFonts w:hint="cs"/>
          <w:rtl/>
        </w:rPr>
      </w:pPr>
    </w:p>
    <w:p w14:paraId="32CE7AA2" w14:textId="77777777" w:rsidR="00000000" w:rsidRDefault="00890A51">
      <w:pPr>
        <w:pStyle w:val="-"/>
        <w:rPr>
          <w:rtl/>
        </w:rPr>
      </w:pPr>
      <w:bookmarkStart w:id="672" w:name="FS000000504T30_06_2004_18_30_04"/>
      <w:bookmarkStart w:id="673" w:name="FS000000504T30_06_2004_18_30_08C"/>
      <w:bookmarkEnd w:id="672"/>
      <w:bookmarkEnd w:id="673"/>
      <w:r>
        <w:rPr>
          <w:rtl/>
        </w:rPr>
        <w:t>זהבה גלאון (יחד):</w:t>
      </w:r>
    </w:p>
    <w:p w14:paraId="36435D7D" w14:textId="77777777" w:rsidR="00000000" w:rsidRDefault="00890A51">
      <w:pPr>
        <w:pStyle w:val="a0"/>
        <w:rPr>
          <w:rtl/>
        </w:rPr>
      </w:pPr>
    </w:p>
    <w:p w14:paraId="51664692" w14:textId="77777777" w:rsidR="00000000" w:rsidRDefault="00890A51">
      <w:pPr>
        <w:pStyle w:val="a0"/>
        <w:rPr>
          <w:rFonts w:hint="cs"/>
          <w:rtl/>
        </w:rPr>
      </w:pPr>
      <w:r>
        <w:rPr>
          <w:rFonts w:hint="cs"/>
          <w:rtl/>
        </w:rPr>
        <w:t xml:space="preserve">הרי אתה תעלה לכאן. </w:t>
      </w:r>
    </w:p>
    <w:p w14:paraId="5BAE37CA" w14:textId="77777777" w:rsidR="00000000" w:rsidRDefault="00890A51">
      <w:pPr>
        <w:pStyle w:val="a0"/>
        <w:rPr>
          <w:rFonts w:hint="cs"/>
          <w:rtl/>
        </w:rPr>
      </w:pPr>
    </w:p>
    <w:p w14:paraId="459F17AD" w14:textId="77777777" w:rsidR="00000000" w:rsidRDefault="00890A51">
      <w:pPr>
        <w:pStyle w:val="af0"/>
        <w:rPr>
          <w:rtl/>
        </w:rPr>
      </w:pPr>
      <w:r>
        <w:rPr>
          <w:rtl/>
        </w:rPr>
        <w:t>זאב בוים</w:t>
      </w:r>
      <w:r>
        <w:rPr>
          <w:rFonts w:hint="cs"/>
          <w:rtl/>
        </w:rPr>
        <w:t xml:space="preserve"> (הלי</w:t>
      </w:r>
      <w:r>
        <w:rPr>
          <w:rFonts w:hint="cs"/>
          <w:rtl/>
        </w:rPr>
        <w:t>כוד)</w:t>
      </w:r>
      <w:r>
        <w:rPr>
          <w:rtl/>
        </w:rPr>
        <w:t>:</w:t>
      </w:r>
    </w:p>
    <w:p w14:paraId="035C12C8" w14:textId="77777777" w:rsidR="00000000" w:rsidRDefault="00890A51">
      <w:pPr>
        <w:pStyle w:val="a0"/>
        <w:rPr>
          <w:rFonts w:hint="cs"/>
          <w:rtl/>
        </w:rPr>
      </w:pPr>
    </w:p>
    <w:p w14:paraId="7E492857" w14:textId="77777777" w:rsidR="00000000" w:rsidRDefault="00890A51">
      <w:pPr>
        <w:pStyle w:val="a0"/>
        <w:rPr>
          <w:rFonts w:hint="cs"/>
          <w:rtl/>
        </w:rPr>
      </w:pPr>
      <w:r>
        <w:rPr>
          <w:rFonts w:hint="cs"/>
          <w:rtl/>
        </w:rPr>
        <w:t>הגדר מצילה חיים, ואת נותנת דוגמאות - - -</w:t>
      </w:r>
    </w:p>
    <w:p w14:paraId="579D9FD1" w14:textId="77777777" w:rsidR="00000000" w:rsidRDefault="00890A51">
      <w:pPr>
        <w:pStyle w:val="a0"/>
        <w:rPr>
          <w:rFonts w:hint="cs"/>
          <w:rtl/>
        </w:rPr>
      </w:pPr>
    </w:p>
    <w:p w14:paraId="55090BD6" w14:textId="77777777" w:rsidR="00000000" w:rsidRDefault="00890A51">
      <w:pPr>
        <w:pStyle w:val="-"/>
        <w:rPr>
          <w:rtl/>
        </w:rPr>
      </w:pPr>
      <w:bookmarkStart w:id="674" w:name="FS000000504T30_06_2004_18_30_24C"/>
      <w:bookmarkEnd w:id="674"/>
      <w:r>
        <w:rPr>
          <w:rtl/>
        </w:rPr>
        <w:t>זהבה גלאון (יחד):</w:t>
      </w:r>
    </w:p>
    <w:p w14:paraId="5717F4B2" w14:textId="77777777" w:rsidR="00000000" w:rsidRDefault="00890A51">
      <w:pPr>
        <w:pStyle w:val="a0"/>
        <w:rPr>
          <w:rtl/>
        </w:rPr>
      </w:pPr>
    </w:p>
    <w:p w14:paraId="4D133657" w14:textId="77777777" w:rsidR="00000000" w:rsidRDefault="00890A51">
      <w:pPr>
        <w:pStyle w:val="a0"/>
        <w:rPr>
          <w:rFonts w:hint="cs"/>
          <w:rtl/>
        </w:rPr>
      </w:pPr>
      <w:r>
        <w:rPr>
          <w:rFonts w:hint="cs"/>
          <w:rtl/>
        </w:rPr>
        <w:t xml:space="preserve">אדוני סגן השר, הרי אתה תעלה לדוכן, וכמו שאני מכירה אותך, אתה די יודע לדבר. </w:t>
      </w:r>
    </w:p>
    <w:p w14:paraId="75189419" w14:textId="77777777" w:rsidR="00000000" w:rsidRDefault="00890A51">
      <w:pPr>
        <w:pStyle w:val="a0"/>
        <w:rPr>
          <w:rFonts w:hint="cs"/>
          <w:rtl/>
        </w:rPr>
      </w:pPr>
    </w:p>
    <w:p w14:paraId="4AF683E2" w14:textId="77777777" w:rsidR="00000000" w:rsidRDefault="00890A51">
      <w:pPr>
        <w:pStyle w:val="af1"/>
        <w:rPr>
          <w:rtl/>
        </w:rPr>
      </w:pPr>
      <w:r>
        <w:rPr>
          <w:rtl/>
        </w:rPr>
        <w:t>היו"ר</w:t>
      </w:r>
      <w:r>
        <w:rPr>
          <w:rFonts w:hint="cs"/>
          <w:rtl/>
        </w:rPr>
        <w:t xml:space="preserve"> משה כחלון:</w:t>
      </w:r>
    </w:p>
    <w:p w14:paraId="6E2E583B" w14:textId="77777777" w:rsidR="00000000" w:rsidRDefault="00890A51">
      <w:pPr>
        <w:pStyle w:val="a0"/>
        <w:rPr>
          <w:rtl/>
        </w:rPr>
      </w:pPr>
    </w:p>
    <w:p w14:paraId="02FBB531" w14:textId="77777777" w:rsidR="00000000" w:rsidRDefault="00890A51">
      <w:pPr>
        <w:pStyle w:val="a0"/>
        <w:rPr>
          <w:rFonts w:hint="cs"/>
          <w:rtl/>
        </w:rPr>
      </w:pPr>
      <w:r>
        <w:rPr>
          <w:rFonts w:hint="cs"/>
          <w:rtl/>
        </w:rPr>
        <w:t xml:space="preserve">לא, מי שמשיב זה סגן השר לביטחון הפנים. </w:t>
      </w:r>
    </w:p>
    <w:p w14:paraId="0D62BFB1" w14:textId="77777777" w:rsidR="00000000" w:rsidRDefault="00890A51">
      <w:pPr>
        <w:pStyle w:val="a0"/>
        <w:rPr>
          <w:rFonts w:hint="cs"/>
          <w:rtl/>
        </w:rPr>
      </w:pPr>
    </w:p>
    <w:p w14:paraId="2060A732" w14:textId="77777777" w:rsidR="00000000" w:rsidRDefault="00890A51">
      <w:pPr>
        <w:pStyle w:val="af0"/>
        <w:rPr>
          <w:rtl/>
        </w:rPr>
      </w:pPr>
      <w:r>
        <w:rPr>
          <w:rFonts w:hint="eastAsia"/>
          <w:rtl/>
        </w:rPr>
        <w:t>זאב</w:t>
      </w:r>
      <w:r>
        <w:rPr>
          <w:rtl/>
        </w:rPr>
        <w:t xml:space="preserve"> בוים (הליכוד):</w:t>
      </w:r>
    </w:p>
    <w:p w14:paraId="36FAF4FE" w14:textId="77777777" w:rsidR="00000000" w:rsidRDefault="00890A51">
      <w:pPr>
        <w:pStyle w:val="a0"/>
        <w:rPr>
          <w:rFonts w:hint="cs"/>
          <w:rtl/>
        </w:rPr>
      </w:pPr>
    </w:p>
    <w:p w14:paraId="54958738" w14:textId="77777777" w:rsidR="00000000" w:rsidRDefault="00890A51">
      <w:pPr>
        <w:pStyle w:val="a0"/>
        <w:rPr>
          <w:rFonts w:hint="cs"/>
          <w:rtl/>
        </w:rPr>
      </w:pPr>
      <w:r>
        <w:rPr>
          <w:rFonts w:hint="cs"/>
          <w:rtl/>
        </w:rPr>
        <w:t xml:space="preserve">את סתם מפריחה מלים באוויר. </w:t>
      </w:r>
    </w:p>
    <w:p w14:paraId="07714C1C" w14:textId="77777777" w:rsidR="00000000" w:rsidRDefault="00890A51">
      <w:pPr>
        <w:pStyle w:val="a0"/>
        <w:rPr>
          <w:rFonts w:hint="cs"/>
          <w:rtl/>
        </w:rPr>
      </w:pPr>
    </w:p>
    <w:p w14:paraId="20817CB4" w14:textId="77777777" w:rsidR="00000000" w:rsidRDefault="00890A51">
      <w:pPr>
        <w:pStyle w:val="af1"/>
        <w:rPr>
          <w:rtl/>
        </w:rPr>
      </w:pPr>
      <w:r>
        <w:rPr>
          <w:rtl/>
        </w:rPr>
        <w:t>היו</w:t>
      </w:r>
      <w:r>
        <w:rPr>
          <w:rtl/>
        </w:rPr>
        <w:t>"ר</w:t>
      </w:r>
      <w:r>
        <w:rPr>
          <w:rFonts w:hint="cs"/>
          <w:rtl/>
        </w:rPr>
        <w:t xml:space="preserve"> משה כחלון:</w:t>
      </w:r>
    </w:p>
    <w:p w14:paraId="2299D784" w14:textId="77777777" w:rsidR="00000000" w:rsidRDefault="00890A51">
      <w:pPr>
        <w:pStyle w:val="a0"/>
        <w:rPr>
          <w:rtl/>
        </w:rPr>
      </w:pPr>
    </w:p>
    <w:p w14:paraId="02ED996E" w14:textId="77777777" w:rsidR="00000000" w:rsidRDefault="00890A51">
      <w:pPr>
        <w:pStyle w:val="a0"/>
        <w:rPr>
          <w:rFonts w:hint="cs"/>
          <w:rtl/>
        </w:rPr>
      </w:pPr>
      <w:r>
        <w:rPr>
          <w:rFonts w:hint="cs"/>
          <w:rtl/>
        </w:rPr>
        <w:t xml:space="preserve">אני מוסיף לך עוד דקה בגלל ההפרעה. </w:t>
      </w:r>
    </w:p>
    <w:p w14:paraId="7023C675" w14:textId="77777777" w:rsidR="00000000" w:rsidRDefault="00890A51">
      <w:pPr>
        <w:pStyle w:val="a0"/>
        <w:rPr>
          <w:rFonts w:hint="cs"/>
          <w:rtl/>
        </w:rPr>
      </w:pPr>
    </w:p>
    <w:p w14:paraId="27816ADF" w14:textId="77777777" w:rsidR="00000000" w:rsidRDefault="00890A51">
      <w:pPr>
        <w:pStyle w:val="-"/>
        <w:rPr>
          <w:rtl/>
        </w:rPr>
      </w:pPr>
      <w:bookmarkStart w:id="675" w:name="FS000000504T30_06_2004_17_40_43C"/>
      <w:bookmarkEnd w:id="675"/>
      <w:r>
        <w:rPr>
          <w:rtl/>
        </w:rPr>
        <w:t>זהבה גלאון (יחד):</w:t>
      </w:r>
    </w:p>
    <w:p w14:paraId="2AEDBADD" w14:textId="77777777" w:rsidR="00000000" w:rsidRDefault="00890A51">
      <w:pPr>
        <w:pStyle w:val="a0"/>
        <w:rPr>
          <w:rtl/>
        </w:rPr>
      </w:pPr>
    </w:p>
    <w:p w14:paraId="7D267F8E" w14:textId="77777777" w:rsidR="00000000" w:rsidRDefault="00890A51">
      <w:pPr>
        <w:pStyle w:val="a0"/>
        <w:rPr>
          <w:rFonts w:hint="cs"/>
          <w:rtl/>
        </w:rPr>
      </w:pPr>
      <w:r>
        <w:rPr>
          <w:rFonts w:hint="cs"/>
          <w:rtl/>
        </w:rPr>
        <w:t>הוא לא יכול להתאפק, אני מכירה אותו, זה קורה לו. אדוני סגן השר, יש לי מה להגיד על הגדר כמענה על הצרכים הפסיכולוגיים ולא הביטחוניים של הציבור הישראלי. והגדר הזאת, לא בטוח שהיא תמנע את המפג</w:t>
      </w:r>
      <w:r>
        <w:rPr>
          <w:rFonts w:hint="cs"/>
          <w:rtl/>
        </w:rPr>
        <w:t>ע הבודד שיחליט שהוא מתאבד, אבל אני לא נכנסת לזה. אם החלטנו שצריך גדר, נניח שהחלטנו שצריך גדר - - -</w:t>
      </w:r>
    </w:p>
    <w:p w14:paraId="48F87188" w14:textId="77777777" w:rsidR="00000000" w:rsidRDefault="00890A51">
      <w:pPr>
        <w:pStyle w:val="a0"/>
        <w:rPr>
          <w:rFonts w:hint="cs"/>
          <w:rtl/>
        </w:rPr>
      </w:pPr>
    </w:p>
    <w:p w14:paraId="7E284D7D" w14:textId="77777777" w:rsidR="00000000" w:rsidRDefault="00890A51">
      <w:pPr>
        <w:pStyle w:val="af0"/>
        <w:rPr>
          <w:rtl/>
        </w:rPr>
      </w:pPr>
      <w:r>
        <w:rPr>
          <w:rtl/>
        </w:rPr>
        <w:t>זאב בוים</w:t>
      </w:r>
      <w:r>
        <w:rPr>
          <w:rFonts w:hint="cs"/>
          <w:rtl/>
        </w:rPr>
        <w:t xml:space="preserve"> (הליכוד)</w:t>
      </w:r>
      <w:r>
        <w:rPr>
          <w:rtl/>
        </w:rPr>
        <w:t>:</w:t>
      </w:r>
    </w:p>
    <w:p w14:paraId="6B31A181" w14:textId="77777777" w:rsidR="00000000" w:rsidRDefault="00890A51">
      <w:pPr>
        <w:pStyle w:val="a0"/>
        <w:rPr>
          <w:rFonts w:hint="cs"/>
          <w:rtl/>
        </w:rPr>
      </w:pPr>
    </w:p>
    <w:p w14:paraId="6A0DBDAF" w14:textId="77777777" w:rsidR="00000000" w:rsidRDefault="00890A51">
      <w:pPr>
        <w:pStyle w:val="a0"/>
        <w:rPr>
          <w:rFonts w:hint="cs"/>
          <w:rtl/>
        </w:rPr>
      </w:pPr>
      <w:r>
        <w:rPr>
          <w:rFonts w:hint="cs"/>
          <w:rtl/>
        </w:rPr>
        <w:t xml:space="preserve">למה נניח? </w:t>
      </w:r>
    </w:p>
    <w:p w14:paraId="2C32CB1A" w14:textId="77777777" w:rsidR="00000000" w:rsidRDefault="00890A51">
      <w:pPr>
        <w:pStyle w:val="a0"/>
        <w:rPr>
          <w:rFonts w:hint="cs"/>
          <w:rtl/>
        </w:rPr>
      </w:pPr>
    </w:p>
    <w:p w14:paraId="33A666D5" w14:textId="77777777" w:rsidR="00000000" w:rsidRDefault="00890A51">
      <w:pPr>
        <w:pStyle w:val="-"/>
        <w:rPr>
          <w:rtl/>
        </w:rPr>
      </w:pPr>
      <w:bookmarkStart w:id="676" w:name="FS000000504T30_06_2004_18_32_25C"/>
      <w:bookmarkEnd w:id="676"/>
      <w:r>
        <w:rPr>
          <w:rtl/>
        </w:rPr>
        <w:t>זהבה גלאון (יחד):</w:t>
      </w:r>
    </w:p>
    <w:p w14:paraId="11C3D0AC" w14:textId="77777777" w:rsidR="00000000" w:rsidRDefault="00890A51">
      <w:pPr>
        <w:pStyle w:val="a0"/>
        <w:rPr>
          <w:rtl/>
        </w:rPr>
      </w:pPr>
    </w:p>
    <w:p w14:paraId="2029216A" w14:textId="77777777" w:rsidR="00000000" w:rsidRDefault="00890A51">
      <w:pPr>
        <w:pStyle w:val="a0"/>
        <w:rPr>
          <w:rFonts w:hint="cs"/>
          <w:rtl/>
        </w:rPr>
      </w:pPr>
      <w:r>
        <w:rPr>
          <w:rFonts w:hint="cs"/>
          <w:rtl/>
        </w:rPr>
        <w:t xml:space="preserve">צריך גדר, לשיטתך. </w:t>
      </w:r>
    </w:p>
    <w:p w14:paraId="64F3AB8F" w14:textId="77777777" w:rsidR="00000000" w:rsidRDefault="00890A51">
      <w:pPr>
        <w:pStyle w:val="a0"/>
        <w:rPr>
          <w:rFonts w:hint="cs"/>
          <w:rtl/>
        </w:rPr>
      </w:pPr>
    </w:p>
    <w:p w14:paraId="730974CC" w14:textId="77777777" w:rsidR="00000000" w:rsidRDefault="00890A51">
      <w:pPr>
        <w:pStyle w:val="af0"/>
        <w:rPr>
          <w:rtl/>
        </w:rPr>
      </w:pPr>
    </w:p>
    <w:p w14:paraId="4CD2ACDF" w14:textId="77777777" w:rsidR="00000000" w:rsidRDefault="00890A51">
      <w:pPr>
        <w:pStyle w:val="af0"/>
        <w:rPr>
          <w:rtl/>
        </w:rPr>
      </w:pPr>
      <w:r>
        <w:rPr>
          <w:rtl/>
        </w:rPr>
        <w:t>זאב בוים</w:t>
      </w:r>
      <w:r>
        <w:rPr>
          <w:rFonts w:hint="cs"/>
          <w:rtl/>
        </w:rPr>
        <w:t xml:space="preserve"> (הליכוד)</w:t>
      </w:r>
      <w:r>
        <w:rPr>
          <w:rtl/>
        </w:rPr>
        <w:t>:</w:t>
      </w:r>
    </w:p>
    <w:p w14:paraId="493EBD1B" w14:textId="77777777" w:rsidR="00000000" w:rsidRDefault="00890A51">
      <w:pPr>
        <w:pStyle w:val="a0"/>
        <w:rPr>
          <w:rFonts w:hint="cs"/>
          <w:rtl/>
        </w:rPr>
      </w:pPr>
    </w:p>
    <w:p w14:paraId="06E98356" w14:textId="77777777" w:rsidR="00000000" w:rsidRDefault="00890A51">
      <w:pPr>
        <w:pStyle w:val="a0"/>
        <w:rPr>
          <w:rFonts w:hint="cs"/>
          <w:rtl/>
        </w:rPr>
      </w:pPr>
      <w:r>
        <w:rPr>
          <w:rFonts w:hint="cs"/>
          <w:rtl/>
        </w:rPr>
        <w:t>סוף-סוף צריך גדר. היום הרווחתי משהו, זה לא נניח, אלא צריך גדר אל</w:t>
      </w:r>
      <w:r>
        <w:rPr>
          <w:rFonts w:hint="cs"/>
          <w:rtl/>
        </w:rPr>
        <w:t xml:space="preserve">יבא דחברת הכנסת גלאון. </w:t>
      </w:r>
    </w:p>
    <w:p w14:paraId="47603B81" w14:textId="77777777" w:rsidR="00000000" w:rsidRDefault="00890A51">
      <w:pPr>
        <w:pStyle w:val="a0"/>
        <w:rPr>
          <w:rFonts w:hint="cs"/>
          <w:rtl/>
        </w:rPr>
      </w:pPr>
    </w:p>
    <w:p w14:paraId="51D7A5B8" w14:textId="77777777" w:rsidR="00000000" w:rsidRDefault="00890A51">
      <w:pPr>
        <w:pStyle w:val="af0"/>
        <w:rPr>
          <w:rtl/>
        </w:rPr>
      </w:pPr>
      <w:r>
        <w:rPr>
          <w:rFonts w:hint="eastAsia"/>
          <w:rtl/>
        </w:rPr>
        <w:t>טלב</w:t>
      </w:r>
      <w:r>
        <w:rPr>
          <w:rtl/>
        </w:rPr>
        <w:t xml:space="preserve"> אלסאנע (רע"ם):</w:t>
      </w:r>
    </w:p>
    <w:p w14:paraId="58FD6639" w14:textId="77777777" w:rsidR="00000000" w:rsidRDefault="00890A51">
      <w:pPr>
        <w:pStyle w:val="a0"/>
        <w:rPr>
          <w:rFonts w:hint="cs"/>
          <w:rtl/>
        </w:rPr>
      </w:pPr>
    </w:p>
    <w:p w14:paraId="0C478582" w14:textId="77777777" w:rsidR="00000000" w:rsidRDefault="00890A51">
      <w:pPr>
        <w:pStyle w:val="a0"/>
        <w:rPr>
          <w:rFonts w:hint="cs"/>
          <w:rtl/>
        </w:rPr>
      </w:pPr>
      <w:r>
        <w:rPr>
          <w:rFonts w:hint="cs"/>
          <w:rtl/>
        </w:rPr>
        <w:t>- - -</w:t>
      </w:r>
    </w:p>
    <w:p w14:paraId="2ED975D0" w14:textId="77777777" w:rsidR="00000000" w:rsidRDefault="00890A51">
      <w:pPr>
        <w:pStyle w:val="a0"/>
        <w:rPr>
          <w:rFonts w:hint="cs"/>
          <w:rtl/>
        </w:rPr>
      </w:pPr>
    </w:p>
    <w:p w14:paraId="67897F22" w14:textId="77777777" w:rsidR="00000000" w:rsidRDefault="00890A51">
      <w:pPr>
        <w:pStyle w:val="af1"/>
        <w:rPr>
          <w:rtl/>
        </w:rPr>
      </w:pPr>
      <w:r>
        <w:rPr>
          <w:rtl/>
        </w:rPr>
        <w:t>היו"ר</w:t>
      </w:r>
      <w:r>
        <w:rPr>
          <w:rFonts w:hint="cs"/>
          <w:rtl/>
        </w:rPr>
        <w:t xml:space="preserve"> משה כחלון</w:t>
      </w:r>
      <w:r>
        <w:rPr>
          <w:rtl/>
        </w:rPr>
        <w:t>:</w:t>
      </w:r>
    </w:p>
    <w:p w14:paraId="20DF1BA3" w14:textId="77777777" w:rsidR="00000000" w:rsidRDefault="00890A51">
      <w:pPr>
        <w:pStyle w:val="a0"/>
        <w:rPr>
          <w:rtl/>
        </w:rPr>
      </w:pPr>
    </w:p>
    <w:p w14:paraId="2A33FF5A" w14:textId="77777777" w:rsidR="00000000" w:rsidRDefault="00890A51">
      <w:pPr>
        <w:pStyle w:val="a0"/>
        <w:rPr>
          <w:rFonts w:hint="cs"/>
          <w:rtl/>
        </w:rPr>
      </w:pPr>
      <w:r>
        <w:rPr>
          <w:rFonts w:hint="cs"/>
          <w:rtl/>
        </w:rPr>
        <w:t xml:space="preserve">אתה צודק, אדוני. סגן השר, אני אתחיל לקרוא אותך לסדר. </w:t>
      </w:r>
    </w:p>
    <w:p w14:paraId="27D7EFF2" w14:textId="77777777" w:rsidR="00000000" w:rsidRDefault="00890A51">
      <w:pPr>
        <w:pStyle w:val="a0"/>
        <w:rPr>
          <w:rFonts w:hint="cs"/>
          <w:rtl/>
        </w:rPr>
      </w:pPr>
    </w:p>
    <w:p w14:paraId="221CDEFF" w14:textId="77777777" w:rsidR="00000000" w:rsidRDefault="00890A51">
      <w:pPr>
        <w:pStyle w:val="-"/>
        <w:rPr>
          <w:rtl/>
        </w:rPr>
      </w:pPr>
      <w:bookmarkStart w:id="677" w:name="FS000000504T30_06_2004_17_41_31C"/>
      <w:bookmarkEnd w:id="677"/>
      <w:r>
        <w:rPr>
          <w:rtl/>
        </w:rPr>
        <w:t>זהבה גלאון (יחד):</w:t>
      </w:r>
    </w:p>
    <w:p w14:paraId="48A3AC6F" w14:textId="77777777" w:rsidR="00000000" w:rsidRDefault="00890A51">
      <w:pPr>
        <w:pStyle w:val="a0"/>
        <w:rPr>
          <w:rtl/>
        </w:rPr>
      </w:pPr>
    </w:p>
    <w:p w14:paraId="4A1B0952" w14:textId="77777777" w:rsidR="00000000" w:rsidRDefault="00890A51">
      <w:pPr>
        <w:pStyle w:val="a0"/>
        <w:rPr>
          <w:rFonts w:hint="cs"/>
          <w:rtl/>
        </w:rPr>
      </w:pPr>
      <w:r>
        <w:rPr>
          <w:rFonts w:hint="cs"/>
          <w:rtl/>
        </w:rPr>
        <w:t>מה שקורה לסגן השר זה שהוא לא הפנים שהוא סגן שר. הוא לא הפנים שהוא סגן שר, הוא חושב שהוא חבר כנסת והוא מתדיין אתי</w:t>
      </w:r>
      <w:r>
        <w:rPr>
          <w:rFonts w:hint="cs"/>
          <w:rtl/>
        </w:rPr>
        <w:t xml:space="preserve"> עכשיו. אתה סגן שר, תפנים, כמו שאומרים. </w:t>
      </w:r>
    </w:p>
    <w:p w14:paraId="0A417751" w14:textId="77777777" w:rsidR="00000000" w:rsidRDefault="00890A51">
      <w:pPr>
        <w:pStyle w:val="a0"/>
        <w:rPr>
          <w:rFonts w:hint="cs"/>
          <w:rtl/>
        </w:rPr>
      </w:pPr>
    </w:p>
    <w:p w14:paraId="0C8B20D1" w14:textId="77777777" w:rsidR="00000000" w:rsidRDefault="00890A51">
      <w:pPr>
        <w:pStyle w:val="a0"/>
        <w:rPr>
          <w:rFonts w:hint="cs"/>
          <w:rtl/>
        </w:rPr>
      </w:pPr>
      <w:r>
        <w:rPr>
          <w:rFonts w:hint="cs"/>
          <w:rtl/>
        </w:rPr>
        <w:t>אדוני היושב-ראש, גם אם צריך גדר, ונניח שאני מקבלת את זה, ורוב החברה הישראלית מקבלת את זה שצריך גדר, הגדר הזאת היתה צריכה להיות, אם כבר, בתוואי של "הקו הירוק". מיליארדים הוצאתם, מי משלם את המחיר הזה? מיליארדים, ואיז</w:t>
      </w:r>
      <w:r>
        <w:rPr>
          <w:rFonts w:hint="cs"/>
          <w:rtl/>
        </w:rPr>
        <w:t xml:space="preserve">ה נזק הגדר הזאת עושה בתחום המדיני, בתחום הביטחוני, בתחום הבין-לאומי, וטוב שבא בג"ץ. </w:t>
      </w:r>
    </w:p>
    <w:p w14:paraId="5076A2DA" w14:textId="77777777" w:rsidR="00000000" w:rsidRDefault="00890A51">
      <w:pPr>
        <w:pStyle w:val="a0"/>
        <w:rPr>
          <w:rFonts w:hint="cs"/>
          <w:rtl/>
        </w:rPr>
      </w:pPr>
    </w:p>
    <w:p w14:paraId="7252767C" w14:textId="77777777" w:rsidR="00000000" w:rsidRDefault="00890A51">
      <w:pPr>
        <w:pStyle w:val="a0"/>
        <w:rPr>
          <w:rFonts w:hint="cs"/>
          <w:rtl/>
        </w:rPr>
      </w:pPr>
      <w:bookmarkStart w:id="678" w:name="FS000000504T30_06_2004_17_45_22C"/>
      <w:bookmarkEnd w:id="678"/>
      <w:r>
        <w:rPr>
          <w:rFonts w:hint="cs"/>
          <w:rtl/>
        </w:rPr>
        <w:t>אתה יודע למה בא בג"ץ והחליט את ההחלטה הזאת? כי במקרה הזה היתה פעולה משותפת של ישראלים ופלסטינים. ואני מנסה לחשוב מה היה לולא היתה פעולה משותפת של ישראלים ופלסטינים ממבשרת</w:t>
      </w:r>
      <w:r>
        <w:rPr>
          <w:rFonts w:hint="cs"/>
          <w:rtl/>
        </w:rPr>
        <w:t>-ציון, ממבשרת-ירושלים, שהחליטו שכך זה לא ייתכן. אני מנסה לחשוב בעצב מה היה קורה אז. תודה.</w:t>
      </w:r>
    </w:p>
    <w:p w14:paraId="60986576" w14:textId="77777777" w:rsidR="00000000" w:rsidRDefault="00890A51">
      <w:pPr>
        <w:pStyle w:val="a0"/>
        <w:ind w:firstLine="0"/>
        <w:rPr>
          <w:rFonts w:hint="cs"/>
          <w:rtl/>
        </w:rPr>
      </w:pPr>
    </w:p>
    <w:p w14:paraId="517947CB" w14:textId="77777777" w:rsidR="00000000" w:rsidRDefault="00890A51">
      <w:pPr>
        <w:pStyle w:val="af0"/>
        <w:rPr>
          <w:rtl/>
        </w:rPr>
      </w:pPr>
      <w:r>
        <w:rPr>
          <w:rFonts w:hint="eastAsia"/>
          <w:rtl/>
        </w:rPr>
        <w:t>זאב</w:t>
      </w:r>
      <w:r>
        <w:rPr>
          <w:rtl/>
        </w:rPr>
        <w:t xml:space="preserve"> בוים (הליכוד):</w:t>
      </w:r>
    </w:p>
    <w:p w14:paraId="34C40E1D" w14:textId="77777777" w:rsidR="00000000" w:rsidRDefault="00890A51">
      <w:pPr>
        <w:pStyle w:val="a0"/>
        <w:rPr>
          <w:rFonts w:hint="cs"/>
          <w:rtl/>
        </w:rPr>
      </w:pPr>
    </w:p>
    <w:p w14:paraId="605E406E" w14:textId="77777777" w:rsidR="00000000" w:rsidRDefault="00890A51">
      <w:pPr>
        <w:pStyle w:val="a0"/>
        <w:rPr>
          <w:rFonts w:hint="cs"/>
          <w:rtl/>
        </w:rPr>
      </w:pPr>
      <w:r>
        <w:rPr>
          <w:rFonts w:hint="cs"/>
          <w:rtl/>
        </w:rPr>
        <w:t>אני שמח שהגעת. איזו הצהרה שמעתי ממך.</w:t>
      </w:r>
    </w:p>
    <w:p w14:paraId="1ADAAA42" w14:textId="77777777" w:rsidR="00000000" w:rsidRDefault="00890A51">
      <w:pPr>
        <w:pStyle w:val="a0"/>
        <w:rPr>
          <w:rFonts w:hint="cs"/>
          <w:rtl/>
        </w:rPr>
      </w:pPr>
    </w:p>
    <w:p w14:paraId="51C267D6" w14:textId="77777777" w:rsidR="00000000" w:rsidRDefault="00890A51">
      <w:pPr>
        <w:pStyle w:val="af0"/>
        <w:rPr>
          <w:rtl/>
        </w:rPr>
      </w:pPr>
      <w:r>
        <w:rPr>
          <w:rFonts w:hint="eastAsia"/>
          <w:rtl/>
        </w:rPr>
        <w:t>עזמי</w:t>
      </w:r>
      <w:r>
        <w:rPr>
          <w:rtl/>
        </w:rPr>
        <w:t xml:space="preserve"> בשארה (בל"ד):</w:t>
      </w:r>
    </w:p>
    <w:p w14:paraId="2A166FFC" w14:textId="77777777" w:rsidR="00000000" w:rsidRDefault="00890A51">
      <w:pPr>
        <w:pStyle w:val="a0"/>
        <w:rPr>
          <w:rFonts w:hint="cs"/>
          <w:rtl/>
        </w:rPr>
      </w:pPr>
    </w:p>
    <w:p w14:paraId="39D2D7F6" w14:textId="77777777" w:rsidR="00000000" w:rsidRDefault="00890A51">
      <w:pPr>
        <w:pStyle w:val="a0"/>
        <w:rPr>
          <w:rFonts w:hint="cs"/>
          <w:rtl/>
        </w:rPr>
      </w:pPr>
      <w:r>
        <w:rPr>
          <w:rFonts w:hint="cs"/>
          <w:rtl/>
        </w:rPr>
        <w:t xml:space="preserve"> - - - את הגדר,  אני רוצה לשמוע את המשפט?</w:t>
      </w:r>
    </w:p>
    <w:p w14:paraId="68B3C1CB" w14:textId="77777777" w:rsidR="00000000" w:rsidRDefault="00890A51">
      <w:pPr>
        <w:pStyle w:val="af1"/>
        <w:rPr>
          <w:rFonts w:hint="cs"/>
          <w:rtl/>
        </w:rPr>
      </w:pPr>
    </w:p>
    <w:p w14:paraId="531E893F" w14:textId="77777777" w:rsidR="00000000" w:rsidRDefault="00890A51">
      <w:pPr>
        <w:pStyle w:val="af1"/>
        <w:rPr>
          <w:rFonts w:hint="cs"/>
          <w:rtl/>
        </w:rPr>
      </w:pPr>
      <w:r>
        <w:rPr>
          <w:rtl/>
        </w:rPr>
        <w:t>היו"ר</w:t>
      </w:r>
      <w:r>
        <w:rPr>
          <w:rFonts w:hint="cs"/>
          <w:rtl/>
        </w:rPr>
        <w:t xml:space="preserve"> משה כחלון:</w:t>
      </w:r>
    </w:p>
    <w:p w14:paraId="5584236E" w14:textId="77777777" w:rsidR="00000000" w:rsidRDefault="00890A51">
      <w:pPr>
        <w:pStyle w:val="a0"/>
        <w:rPr>
          <w:rFonts w:hint="cs"/>
          <w:rtl/>
        </w:rPr>
      </w:pPr>
    </w:p>
    <w:p w14:paraId="4950223B" w14:textId="77777777" w:rsidR="00000000" w:rsidRDefault="00890A51">
      <w:pPr>
        <w:pStyle w:val="a0"/>
        <w:ind w:firstLine="720"/>
        <w:rPr>
          <w:rFonts w:hint="cs"/>
          <w:rtl/>
        </w:rPr>
      </w:pPr>
      <w:r>
        <w:rPr>
          <w:rFonts w:hint="cs"/>
          <w:rtl/>
        </w:rPr>
        <w:t>חברת הכנסת קולט אביטל,  בב</w:t>
      </w:r>
      <w:r>
        <w:rPr>
          <w:rFonts w:hint="cs"/>
          <w:rtl/>
        </w:rPr>
        <w:t>קשה, אף שהיית קודם. אבל בניגוד לקודמים, אני מבקש לשמור על מסגרת הזמן של שלוש דקות.</w:t>
      </w:r>
    </w:p>
    <w:p w14:paraId="223E0129" w14:textId="77777777" w:rsidR="00000000" w:rsidRDefault="00890A51">
      <w:pPr>
        <w:pStyle w:val="a0"/>
        <w:rPr>
          <w:rFonts w:hint="cs"/>
          <w:rtl/>
        </w:rPr>
      </w:pPr>
    </w:p>
    <w:p w14:paraId="3FBF3F90" w14:textId="77777777" w:rsidR="00000000" w:rsidRDefault="00890A51">
      <w:pPr>
        <w:pStyle w:val="a"/>
        <w:rPr>
          <w:rtl/>
        </w:rPr>
      </w:pPr>
      <w:bookmarkStart w:id="679" w:name="FS000000431T30_06_2004_17_45_33"/>
      <w:bookmarkStart w:id="680" w:name="_Toc77593504"/>
      <w:bookmarkEnd w:id="679"/>
      <w:r>
        <w:rPr>
          <w:rFonts w:hint="eastAsia"/>
          <w:rtl/>
        </w:rPr>
        <w:t>קולט</w:t>
      </w:r>
      <w:r>
        <w:rPr>
          <w:rtl/>
        </w:rPr>
        <w:t xml:space="preserve"> אביטל (העבודה-מימד):</w:t>
      </w:r>
      <w:bookmarkEnd w:id="680"/>
    </w:p>
    <w:p w14:paraId="26F63D99" w14:textId="77777777" w:rsidR="00000000" w:rsidRDefault="00890A51">
      <w:pPr>
        <w:pStyle w:val="a0"/>
        <w:rPr>
          <w:rFonts w:hint="cs"/>
          <w:rtl/>
        </w:rPr>
      </w:pPr>
    </w:p>
    <w:p w14:paraId="4FA5D898" w14:textId="77777777" w:rsidR="00000000" w:rsidRDefault="00890A51">
      <w:pPr>
        <w:pStyle w:val="a0"/>
        <w:rPr>
          <w:rFonts w:hint="cs"/>
          <w:rtl/>
        </w:rPr>
      </w:pPr>
      <w:r>
        <w:rPr>
          <w:rFonts w:hint="cs"/>
          <w:rtl/>
        </w:rPr>
        <w:t>אדוני היושב-ראש, חברי  חברי הכנסת, במהלך הפגנה בשבת נגד בניית גדר ההפרדה בא-ראם הוכה צלם עיתון "ידיעות אחרונות" בידי כוחות הביטחון ונזקק לטיפול ר</w:t>
      </w:r>
      <w:r>
        <w:rPr>
          <w:rFonts w:hint="cs"/>
          <w:rtl/>
        </w:rPr>
        <w:t xml:space="preserve">פואי. </w:t>
      </w:r>
    </w:p>
    <w:p w14:paraId="28731A09" w14:textId="77777777" w:rsidR="00000000" w:rsidRDefault="00890A51">
      <w:pPr>
        <w:pStyle w:val="a0"/>
        <w:rPr>
          <w:rFonts w:hint="cs"/>
          <w:rtl/>
        </w:rPr>
      </w:pPr>
    </w:p>
    <w:p w14:paraId="62BA8470" w14:textId="77777777" w:rsidR="00000000" w:rsidRDefault="00890A51">
      <w:pPr>
        <w:pStyle w:val="a0"/>
        <w:rPr>
          <w:rFonts w:hint="cs"/>
          <w:rtl/>
        </w:rPr>
      </w:pPr>
      <w:r>
        <w:rPr>
          <w:rFonts w:hint="cs"/>
          <w:rtl/>
        </w:rPr>
        <w:t>נכון שהפגנה זו היתה סוערת במיוחד. כבר בשלב מוקדם החלו העימותים שהתבטאו ביידוי אבנים מצד המפגינים ובירי של רימוני גז מדמיע מצד כוחות מג"ב. לאחר מכן הגיעו דיווחים שונים, שעד עתה אינם ברורים לי, כמו הטענה כי נזרק גרזן לעבר השוטרים, והטענה כי הצלם הוכה</w:t>
      </w:r>
      <w:r>
        <w:rPr>
          <w:rFonts w:hint="cs"/>
          <w:rtl/>
        </w:rPr>
        <w:t xml:space="preserve"> בעצם על-ידי מפגינים. לגבי טענה אחרונה זו, היא הוכחה כשקרית, שכן יש מספיק תיעוד מצולם בווידיאו שמוכיח כי הצלם לא איים על איש. הוא בסך הכול עשה את עבודתו תוך שמירת המרחק המתחייב מכוחות הביטחון. הוא מילא את התפקיד ואת השליחות שלו מטעם העיתון.  </w:t>
      </w:r>
    </w:p>
    <w:p w14:paraId="2877AD3B" w14:textId="77777777" w:rsidR="00000000" w:rsidRDefault="00890A51">
      <w:pPr>
        <w:pStyle w:val="a0"/>
        <w:ind w:firstLine="0"/>
        <w:rPr>
          <w:rFonts w:hint="cs"/>
          <w:rtl/>
        </w:rPr>
      </w:pPr>
    </w:p>
    <w:p w14:paraId="123D8388" w14:textId="77777777" w:rsidR="00000000" w:rsidRDefault="00890A51">
      <w:pPr>
        <w:pStyle w:val="a0"/>
        <w:rPr>
          <w:rFonts w:hint="cs"/>
          <w:rtl/>
        </w:rPr>
      </w:pPr>
      <w:r>
        <w:rPr>
          <w:rFonts w:hint="cs"/>
          <w:rtl/>
        </w:rPr>
        <w:t>חברי חברי הכ</w:t>
      </w:r>
      <w:r>
        <w:rPr>
          <w:rFonts w:hint="cs"/>
          <w:rtl/>
        </w:rPr>
        <w:t>נסת, בשנה האחרונה ניתן לראות דפוס פעולה מדאיג ביותר של כוחות הביטחון כלפי הפגנות המייצגות צד אחד של המפה הפוליטית, החלק השמאלי. מיותר להזכיר את המפגין שדיברנו עליו, שנפצע מאש כוחות חיילי צה"ל בזמן הפגנה נגד הגדר לפני חודשים מספר. מעולם לא ראיתי את כוחות הב</w:t>
      </w:r>
      <w:r>
        <w:rPr>
          <w:rFonts w:hint="cs"/>
          <w:rtl/>
        </w:rPr>
        <w:t>יטחון מגיבים בצורה  שכזאת  נגד הפגנות של "נוער הגבעות" למשל, הפגנות שכללו ניסיון ממשי לפגוע בחיילים.</w:t>
      </w:r>
    </w:p>
    <w:p w14:paraId="5CEBBCBD" w14:textId="77777777" w:rsidR="00000000" w:rsidRDefault="00890A51">
      <w:pPr>
        <w:pStyle w:val="a0"/>
        <w:rPr>
          <w:rFonts w:hint="cs"/>
          <w:rtl/>
        </w:rPr>
      </w:pPr>
    </w:p>
    <w:p w14:paraId="5AB491AC" w14:textId="77777777" w:rsidR="00000000" w:rsidRDefault="00890A51">
      <w:pPr>
        <w:pStyle w:val="a0"/>
        <w:rPr>
          <w:rFonts w:hint="cs"/>
          <w:rtl/>
        </w:rPr>
      </w:pPr>
      <w:r>
        <w:rPr>
          <w:rFonts w:hint="cs"/>
          <w:rtl/>
        </w:rPr>
        <w:t>צלם העיתונות שנפגע, לא נפגע בפעם הראשונה, ואסור היה שייפגע. מדינת ישראל וכוחות הביטחון חייבים לשמור על צלם הדמוקרטיה וחופש הביטוי והעיתונות ללא הרף. מה שא</w:t>
      </w:r>
      <w:r>
        <w:rPr>
          <w:rFonts w:hint="cs"/>
          <w:rtl/>
        </w:rPr>
        <w:t>ירע בא-ראם הוא מעשה אלימות ברוטלי. מדוע היה צורך להכות צלם עם תעודת עיתונאי עד כדי מצב שבו ייאלצו לאשפז אותו? האם הוא סיכן ישירות את חייהם של אנשי מג"ב? התשובה ברורה לכולנו.</w:t>
      </w:r>
    </w:p>
    <w:p w14:paraId="5C456CB8" w14:textId="77777777" w:rsidR="00000000" w:rsidRDefault="00890A51">
      <w:pPr>
        <w:pStyle w:val="a0"/>
        <w:rPr>
          <w:rFonts w:hint="cs"/>
          <w:rtl/>
        </w:rPr>
      </w:pPr>
    </w:p>
    <w:p w14:paraId="6E68A4A2" w14:textId="77777777" w:rsidR="00000000" w:rsidRDefault="00890A51">
      <w:pPr>
        <w:pStyle w:val="a0"/>
        <w:rPr>
          <w:rFonts w:hint="cs"/>
          <w:rtl/>
        </w:rPr>
      </w:pPr>
      <w:r>
        <w:rPr>
          <w:rFonts w:hint="cs"/>
          <w:rtl/>
        </w:rPr>
        <w:t xml:space="preserve">אני רוצה לפנות מעל במה זו לכוחות הביטחון. הינכם עוסקים בעבודת קודש של ממש ובהצלת </w:t>
      </w:r>
      <w:r>
        <w:rPr>
          <w:rFonts w:hint="cs"/>
          <w:rtl/>
        </w:rPr>
        <w:t>חיים יום-יום, ואנו מוקירים אתכם על כך. אני מודעת היטב למצבים הבלתי-נסבלים שבהם אתם נתונים לעתים קרובות. אך עם זאת, אסור לנו כמדינה וכחברה לאבד את ערכי הדמוקרטיה וחופש הביטוי שעליהם חונכנו כולנו ובזכותם אנו הדמוקרטיה היחידה במזרח התיכון. מילוי תפקיד - כן, ב</w:t>
      </w:r>
      <w:r>
        <w:rPr>
          <w:rFonts w:hint="cs"/>
          <w:rtl/>
        </w:rPr>
        <w:t xml:space="preserve">רוטליות - לא. עצרו לרגע, חשבו, והפסיקו לפגוע במפגינים. </w:t>
      </w:r>
    </w:p>
    <w:p w14:paraId="3F80DA3B" w14:textId="77777777" w:rsidR="00000000" w:rsidRDefault="00890A51">
      <w:pPr>
        <w:pStyle w:val="a0"/>
        <w:rPr>
          <w:rFonts w:hint="cs"/>
          <w:rtl/>
        </w:rPr>
      </w:pPr>
    </w:p>
    <w:p w14:paraId="4D40DB2E" w14:textId="77777777" w:rsidR="00000000" w:rsidRDefault="00890A51">
      <w:pPr>
        <w:pStyle w:val="a0"/>
        <w:rPr>
          <w:rFonts w:hint="cs"/>
          <w:rtl/>
        </w:rPr>
      </w:pPr>
      <w:r>
        <w:rPr>
          <w:rFonts w:hint="cs"/>
          <w:rtl/>
        </w:rPr>
        <w:t>זאת ועוד, עליכם לזכור במהלך הפגנות סוערות, כי אינכם יכולים להפגין יחס שונה לעמדות שונות. איננו יכולים להרשות לעצמנו להתייחס לאוכלוסייה מסוימת בכפפות של משי, ולמהר עם היד על ההדק כאשר מדובר באוכלוסייה</w:t>
      </w:r>
      <w:r>
        <w:rPr>
          <w:rFonts w:hint="cs"/>
          <w:rtl/>
        </w:rPr>
        <w:t xml:space="preserve"> אחרת, רק משום שעמדותיה שונות. אם כחברה נשכיל להפנים את הלקח הזה, אולי סוף-סוף נמנע הישנות מקרים כאלה בעתיד. תודה רבה. </w:t>
      </w:r>
    </w:p>
    <w:p w14:paraId="4C255411" w14:textId="77777777" w:rsidR="00000000" w:rsidRDefault="00890A51">
      <w:pPr>
        <w:pStyle w:val="a0"/>
        <w:rPr>
          <w:rFonts w:hint="cs"/>
          <w:rtl/>
        </w:rPr>
      </w:pPr>
    </w:p>
    <w:p w14:paraId="4F1700A4" w14:textId="77777777" w:rsidR="00000000" w:rsidRDefault="00890A51">
      <w:pPr>
        <w:pStyle w:val="af1"/>
        <w:rPr>
          <w:rFonts w:hint="cs"/>
          <w:rtl/>
        </w:rPr>
      </w:pPr>
      <w:bookmarkStart w:id="681" w:name="FS000001031T30_06_2004_17_46_52"/>
      <w:bookmarkEnd w:id="681"/>
      <w:r>
        <w:rPr>
          <w:rtl/>
        </w:rPr>
        <w:t>היו"ר</w:t>
      </w:r>
      <w:r>
        <w:rPr>
          <w:rFonts w:hint="cs"/>
          <w:rtl/>
        </w:rPr>
        <w:t xml:space="preserve"> משה כחלון:</w:t>
      </w:r>
    </w:p>
    <w:p w14:paraId="40808612" w14:textId="77777777" w:rsidR="00000000" w:rsidRDefault="00890A51">
      <w:pPr>
        <w:pStyle w:val="a0"/>
        <w:rPr>
          <w:rtl/>
        </w:rPr>
      </w:pPr>
    </w:p>
    <w:p w14:paraId="1DA428FF" w14:textId="77777777" w:rsidR="00000000" w:rsidRDefault="00890A51">
      <w:pPr>
        <w:pStyle w:val="a0"/>
        <w:rPr>
          <w:rFonts w:hint="cs"/>
          <w:rtl/>
        </w:rPr>
      </w:pPr>
      <w:r>
        <w:rPr>
          <w:rFonts w:hint="cs"/>
          <w:rtl/>
        </w:rPr>
        <w:t>תודה רבה. סגן השר לביטחון פנים חבר הכנסת יעקב אדרי, בבקשה.</w:t>
      </w:r>
    </w:p>
    <w:p w14:paraId="3DC58AEA" w14:textId="77777777" w:rsidR="00000000" w:rsidRDefault="00890A51">
      <w:pPr>
        <w:pStyle w:val="a"/>
        <w:rPr>
          <w:rFonts w:hint="cs"/>
          <w:rtl/>
        </w:rPr>
      </w:pPr>
    </w:p>
    <w:p w14:paraId="5E6F0966" w14:textId="77777777" w:rsidR="00000000" w:rsidRDefault="00890A51">
      <w:pPr>
        <w:pStyle w:val="a"/>
        <w:rPr>
          <w:rtl/>
        </w:rPr>
      </w:pPr>
      <w:bookmarkStart w:id="682" w:name="_Toc77593505"/>
      <w:r>
        <w:rPr>
          <w:rtl/>
        </w:rPr>
        <w:t>סגן השר לביטחון פנים יעקב אדרי:</w:t>
      </w:r>
      <w:bookmarkEnd w:id="682"/>
    </w:p>
    <w:p w14:paraId="64C87873" w14:textId="77777777" w:rsidR="00000000" w:rsidRDefault="00890A51">
      <w:pPr>
        <w:pStyle w:val="a0"/>
        <w:rPr>
          <w:rtl/>
        </w:rPr>
      </w:pPr>
    </w:p>
    <w:p w14:paraId="79C1D147" w14:textId="77777777" w:rsidR="00000000" w:rsidRDefault="00890A51">
      <w:pPr>
        <w:pStyle w:val="a0"/>
        <w:rPr>
          <w:rFonts w:hint="cs"/>
          <w:rtl/>
        </w:rPr>
      </w:pPr>
      <w:r>
        <w:rPr>
          <w:rFonts w:hint="cs"/>
          <w:rtl/>
        </w:rPr>
        <w:t>אדוני היושב-ראש, חברי הכ</w:t>
      </w:r>
      <w:r>
        <w:rPr>
          <w:rFonts w:hint="cs"/>
          <w:rtl/>
        </w:rPr>
        <w:t xml:space="preserve">נסת, לפני שאתייחס למקרה של השבת, כמובן שאי-אפשר שלא להתייחס לפסיקה של בג"ץ היום. אני חושב שצריך לציין את העובדה שבג"ץ פסק שהגדר אכן מביאה ביטחון, זה נאמר היום. יש ויכוח על התוואי. אני חושב שכולם צריכים להודות שהגדר היא מצילת חיים. </w:t>
      </w:r>
    </w:p>
    <w:p w14:paraId="1B869A84" w14:textId="77777777" w:rsidR="00000000" w:rsidRDefault="00890A51">
      <w:pPr>
        <w:pStyle w:val="a0"/>
        <w:rPr>
          <w:rFonts w:hint="cs"/>
          <w:rtl/>
        </w:rPr>
      </w:pPr>
    </w:p>
    <w:p w14:paraId="15E26809" w14:textId="77777777" w:rsidR="00000000" w:rsidRDefault="00890A51">
      <w:pPr>
        <w:pStyle w:val="a0"/>
        <w:rPr>
          <w:rFonts w:hint="cs"/>
          <w:rtl/>
        </w:rPr>
      </w:pPr>
      <w:r>
        <w:rPr>
          <w:rFonts w:hint="cs"/>
          <w:rtl/>
        </w:rPr>
        <w:t>ברשותכם, אני אביא את הנ</w:t>
      </w:r>
      <w:r>
        <w:rPr>
          <w:rFonts w:hint="cs"/>
          <w:rtl/>
        </w:rPr>
        <w:t>תונים המעודכנים. במחצית שנת 2003 היו 209 הרוגים - בדיוק בתקופה הזאת. ועד היום, ואני מקווה שלא יהיו יותר - 62 הרוגים. רבותי, זה בכל זאת משמעותי. 1,130 פצועים לעומת 367 פצועים. המספרים מדברים בעד עצמם. אני חושב שצריך לציין שהגורם הראשי למספרים האלה, לגרף היו</w:t>
      </w:r>
      <w:r>
        <w:rPr>
          <w:rFonts w:hint="cs"/>
          <w:rtl/>
        </w:rPr>
        <w:t xml:space="preserve">רד במספר הנפגעים, זה הגדר, ועל זה אין ויכוח. </w:t>
      </w:r>
    </w:p>
    <w:p w14:paraId="29BDEFF2" w14:textId="77777777" w:rsidR="00000000" w:rsidRDefault="00890A51">
      <w:pPr>
        <w:pStyle w:val="a0"/>
        <w:rPr>
          <w:rFonts w:hint="cs"/>
          <w:rtl/>
        </w:rPr>
      </w:pPr>
    </w:p>
    <w:p w14:paraId="76AAE61C" w14:textId="77777777" w:rsidR="00000000" w:rsidRDefault="00890A51">
      <w:pPr>
        <w:pStyle w:val="a0"/>
        <w:rPr>
          <w:rFonts w:hint="cs"/>
          <w:rtl/>
        </w:rPr>
      </w:pPr>
      <w:r>
        <w:rPr>
          <w:rFonts w:hint="cs"/>
          <w:rtl/>
        </w:rPr>
        <w:t xml:space="preserve">אני מאוד מכבד את החלטת השופטים. יש שופטים בירושלים, כבר אמרו את זה, אבל אני חושב שיש גם ממשלה בירושלים. אני מאוד מקווה שיימצא האיזון בין שני הדברים. </w:t>
      </w:r>
    </w:p>
    <w:p w14:paraId="154AC027" w14:textId="77777777" w:rsidR="00000000" w:rsidRDefault="00890A51">
      <w:pPr>
        <w:pStyle w:val="af0"/>
        <w:rPr>
          <w:rFonts w:hint="cs"/>
          <w:rtl/>
        </w:rPr>
      </w:pPr>
    </w:p>
    <w:p w14:paraId="6FBA54EF" w14:textId="77777777" w:rsidR="00000000" w:rsidRDefault="00890A51">
      <w:pPr>
        <w:pStyle w:val="af0"/>
        <w:rPr>
          <w:rtl/>
        </w:rPr>
      </w:pPr>
      <w:r>
        <w:rPr>
          <w:rFonts w:hint="eastAsia"/>
          <w:rtl/>
        </w:rPr>
        <w:t>דוד</w:t>
      </w:r>
      <w:r>
        <w:rPr>
          <w:rtl/>
        </w:rPr>
        <w:t xml:space="preserve"> אזולאי (ש"ס):</w:t>
      </w:r>
    </w:p>
    <w:p w14:paraId="5A593A93" w14:textId="77777777" w:rsidR="00000000" w:rsidRDefault="00890A51">
      <w:pPr>
        <w:pStyle w:val="a0"/>
        <w:rPr>
          <w:rFonts w:hint="cs"/>
          <w:rtl/>
        </w:rPr>
      </w:pPr>
    </w:p>
    <w:p w14:paraId="2C290D05" w14:textId="77777777" w:rsidR="00000000" w:rsidRDefault="00890A51">
      <w:pPr>
        <w:pStyle w:val="a0"/>
        <w:ind w:firstLine="720"/>
        <w:rPr>
          <w:rFonts w:hint="cs"/>
          <w:rtl/>
        </w:rPr>
      </w:pPr>
      <w:r>
        <w:rPr>
          <w:rFonts w:hint="cs"/>
          <w:rtl/>
        </w:rPr>
        <w:t xml:space="preserve"> הם מעל לממשלה.  </w:t>
      </w:r>
    </w:p>
    <w:p w14:paraId="3DE536B5" w14:textId="77777777" w:rsidR="00000000" w:rsidRDefault="00890A51">
      <w:pPr>
        <w:pStyle w:val="a0"/>
        <w:ind w:firstLine="720"/>
        <w:rPr>
          <w:rFonts w:hint="cs"/>
          <w:rtl/>
        </w:rPr>
      </w:pPr>
    </w:p>
    <w:p w14:paraId="1D7098F2" w14:textId="77777777" w:rsidR="00000000" w:rsidRDefault="00890A51">
      <w:pPr>
        <w:pStyle w:val="-"/>
        <w:rPr>
          <w:rtl/>
        </w:rPr>
      </w:pPr>
      <w:bookmarkStart w:id="683" w:name="FS000001031T30_06_2004_17_48_57C"/>
      <w:bookmarkEnd w:id="683"/>
      <w:r>
        <w:rPr>
          <w:rtl/>
        </w:rPr>
        <w:t>סגן השר לביטחון פנים</w:t>
      </w:r>
      <w:r>
        <w:rPr>
          <w:rtl/>
        </w:rPr>
        <w:t xml:space="preserve"> יעקב אדרי:</w:t>
      </w:r>
    </w:p>
    <w:p w14:paraId="03A83191" w14:textId="77777777" w:rsidR="00000000" w:rsidRDefault="00890A51">
      <w:pPr>
        <w:pStyle w:val="a0"/>
        <w:rPr>
          <w:rFonts w:hint="cs"/>
          <w:rtl/>
        </w:rPr>
      </w:pPr>
    </w:p>
    <w:p w14:paraId="66823D3F" w14:textId="77777777" w:rsidR="00000000" w:rsidRDefault="00890A51">
      <w:pPr>
        <w:pStyle w:val="a0"/>
        <w:rPr>
          <w:rFonts w:hint="cs"/>
          <w:rtl/>
        </w:rPr>
      </w:pPr>
      <w:r>
        <w:rPr>
          <w:rFonts w:hint="cs"/>
          <w:rtl/>
        </w:rPr>
        <w:t xml:space="preserve">אני לא אומר מלה שתפגע בכבוד בית-המשפט. אבל כולנו בתחושה קשה מאוד בעניין הזה. אני מכבד את זה, אבל אני חושב שיש ממשלה, וצוות של אנשי מקצוע ממשרד הביטחון הוא זה שקבע את התוואי, והם שינו אותו כמה פעמים. הם הלכו לקראת העניין של הפלסטינים. אני מאוד </w:t>
      </w:r>
      <w:r>
        <w:rPr>
          <w:rFonts w:hint="cs"/>
          <w:rtl/>
        </w:rPr>
        <w:t xml:space="preserve">מקווה שבסופו של דבר יימצא האיזון הנכון בין פסיקת בית-המשפט ובין הצורך הביטחוני שאין עליו ויכוח בבניית הגדר.  </w:t>
      </w:r>
    </w:p>
    <w:p w14:paraId="2D749538" w14:textId="77777777" w:rsidR="00000000" w:rsidRDefault="00890A51">
      <w:pPr>
        <w:pStyle w:val="a0"/>
        <w:rPr>
          <w:rFonts w:hint="cs"/>
          <w:rtl/>
        </w:rPr>
      </w:pPr>
    </w:p>
    <w:p w14:paraId="6C8D5E6E" w14:textId="77777777" w:rsidR="00000000" w:rsidRDefault="00890A51">
      <w:pPr>
        <w:pStyle w:val="a0"/>
        <w:rPr>
          <w:rFonts w:hint="cs"/>
          <w:rtl/>
        </w:rPr>
      </w:pPr>
      <w:r>
        <w:rPr>
          <w:rFonts w:hint="cs"/>
          <w:rtl/>
        </w:rPr>
        <w:t>אשר למה שקרה השבת, אני חושב שקודם כול כולנו צריכים לדעת, שיש הנחיה מפורשת של ערפאת להוציא כמה שיותר אנשים במשך 56 ימים, בתקופה שהיא מוגדרת, ולעשו</w:t>
      </w:r>
      <w:r>
        <w:rPr>
          <w:rFonts w:hint="cs"/>
          <w:rtl/>
        </w:rPr>
        <w:t xml:space="preserve">ת כל מאמץ לבוא להפגין מול הגדרות. הרצון הוא להביא תלמידים, אנרכיסטים, שמאלנים מכל העולם שמגיעים לכאן, וכמובן כל מי שהוא אוהד ישראל במרכאות כפולות ומכופלות. אני מאוד מקווה שבעניין הזה אנחנו לא נירתע, לא נאפשר הפגנות פרועות, לא נאפשר הפגנות שבהן פורעים חוק. </w:t>
      </w:r>
      <w:r>
        <w:rPr>
          <w:rFonts w:hint="cs"/>
          <w:rtl/>
        </w:rPr>
        <w:t xml:space="preserve">ומיותר לציין, אני מקווה שאתם יודעים את זה,  שההפגנה בשבת היתה ללא רשיון. </w:t>
      </w:r>
    </w:p>
    <w:p w14:paraId="066CA10B" w14:textId="77777777" w:rsidR="00000000" w:rsidRDefault="00890A51">
      <w:pPr>
        <w:pStyle w:val="a0"/>
        <w:rPr>
          <w:rFonts w:hint="cs"/>
          <w:rtl/>
        </w:rPr>
      </w:pPr>
    </w:p>
    <w:p w14:paraId="106AD8DF" w14:textId="77777777" w:rsidR="00000000" w:rsidRDefault="00890A51">
      <w:pPr>
        <w:pStyle w:val="a0"/>
        <w:rPr>
          <w:rFonts w:hint="cs"/>
          <w:rtl/>
        </w:rPr>
      </w:pPr>
      <w:r>
        <w:rPr>
          <w:rFonts w:hint="cs"/>
          <w:rtl/>
        </w:rPr>
        <w:t xml:space="preserve">אשר למקרה עצמו, סמוך לשעה 15:00 התחילה הפגנה באזור א-ראם, כביש 60 בצפון ירושלים, נגד בניית גדר ההפרדה. אגב, התקיימו הרבה הפגנות שניתן להן רשיון, ולשמחתנו לא קרה כלום. היו גם הפגנות </w:t>
      </w:r>
      <w:r>
        <w:rPr>
          <w:rFonts w:hint="cs"/>
          <w:rtl/>
        </w:rPr>
        <w:t xml:space="preserve">קשות, ולא אחת המפגינים חוצים את הגבולות והם משתמשים בכל מיני אמצעים, בנשק קר, נגד השוטרים. גם במקרה האחרון היה יידוי אבנים, יידוי גרזינים, פטישים, כמובן על מנת לפגוע בתשתית הגדר. </w:t>
      </w:r>
    </w:p>
    <w:p w14:paraId="6E0EAD7D" w14:textId="77777777" w:rsidR="00000000" w:rsidRDefault="00890A51">
      <w:pPr>
        <w:pStyle w:val="a0"/>
        <w:rPr>
          <w:rFonts w:hint="cs"/>
          <w:rtl/>
        </w:rPr>
      </w:pPr>
    </w:p>
    <w:p w14:paraId="44228361" w14:textId="77777777" w:rsidR="00000000" w:rsidRDefault="00890A51">
      <w:pPr>
        <w:pStyle w:val="a0"/>
        <w:rPr>
          <w:rFonts w:hint="cs"/>
          <w:rtl/>
        </w:rPr>
      </w:pPr>
      <w:r>
        <w:rPr>
          <w:rFonts w:hint="cs"/>
          <w:rtl/>
        </w:rPr>
        <w:t>אני כבר ציינתי שלא היה היתר להפגנה הזאת. ידענו מראש שלהפגנה הזאת יגיעו גם א</w:t>
      </w:r>
      <w:r>
        <w:rPr>
          <w:rFonts w:hint="cs"/>
          <w:rtl/>
        </w:rPr>
        <w:t>נרכיסטים מכל העולם, ואני מאוד מקווה שכל אחד כזה שייתפס ייזרק ישר החוצה. כל מי שיבוא בשביל להפגין ולעשות נזק למדינת ישראל, גם פה וגם כלפי חוץ, אנחנו נמצה אתו את הדין.</w:t>
      </w:r>
    </w:p>
    <w:p w14:paraId="7B16FA86" w14:textId="77777777" w:rsidR="00000000" w:rsidRDefault="00890A51">
      <w:pPr>
        <w:pStyle w:val="a0"/>
        <w:rPr>
          <w:rFonts w:hint="cs"/>
          <w:rtl/>
        </w:rPr>
      </w:pPr>
    </w:p>
    <w:p w14:paraId="3B95E229" w14:textId="77777777" w:rsidR="00000000" w:rsidRDefault="00890A51">
      <w:pPr>
        <w:pStyle w:val="af0"/>
        <w:rPr>
          <w:rtl/>
        </w:rPr>
      </w:pPr>
      <w:r>
        <w:rPr>
          <w:rFonts w:hint="eastAsia"/>
          <w:rtl/>
        </w:rPr>
        <w:t>עסאם</w:t>
      </w:r>
      <w:r>
        <w:rPr>
          <w:rtl/>
        </w:rPr>
        <w:t xml:space="preserve"> מח'ול (חד"ש-תע"ל):</w:t>
      </w:r>
    </w:p>
    <w:p w14:paraId="001225ED" w14:textId="77777777" w:rsidR="00000000" w:rsidRDefault="00890A51">
      <w:pPr>
        <w:pStyle w:val="a0"/>
        <w:rPr>
          <w:rFonts w:hint="cs"/>
          <w:rtl/>
        </w:rPr>
      </w:pPr>
    </w:p>
    <w:p w14:paraId="53459F35" w14:textId="77777777" w:rsidR="00000000" w:rsidRDefault="00890A51">
      <w:pPr>
        <w:pStyle w:val="a0"/>
        <w:rPr>
          <w:rFonts w:hint="cs"/>
          <w:rtl/>
        </w:rPr>
      </w:pPr>
      <w:r>
        <w:rPr>
          <w:rFonts w:hint="cs"/>
          <w:rtl/>
        </w:rPr>
        <w:t>תכבשו את העולם.</w:t>
      </w:r>
    </w:p>
    <w:p w14:paraId="30F9913E" w14:textId="77777777" w:rsidR="00000000" w:rsidRDefault="00890A51">
      <w:pPr>
        <w:pStyle w:val="a0"/>
        <w:rPr>
          <w:rFonts w:hint="cs"/>
          <w:rtl/>
        </w:rPr>
      </w:pPr>
    </w:p>
    <w:p w14:paraId="7145C898" w14:textId="77777777" w:rsidR="00000000" w:rsidRDefault="00890A51">
      <w:pPr>
        <w:pStyle w:val="-"/>
        <w:rPr>
          <w:rtl/>
        </w:rPr>
      </w:pPr>
      <w:bookmarkStart w:id="684" w:name="FS000001031T30_06_2004_18_30_43"/>
      <w:bookmarkStart w:id="685" w:name="FS000001031T30_06_2004_18_30_51"/>
      <w:bookmarkStart w:id="686" w:name="FS000001031T30_06_2004_18_30_54C"/>
      <w:bookmarkEnd w:id="684"/>
      <w:bookmarkEnd w:id="685"/>
      <w:bookmarkEnd w:id="686"/>
      <w:r>
        <w:rPr>
          <w:rtl/>
        </w:rPr>
        <w:t>סגן השר לביטחון פנים יעקב אדרי:</w:t>
      </w:r>
    </w:p>
    <w:p w14:paraId="1D2D5D97" w14:textId="77777777" w:rsidR="00000000" w:rsidRDefault="00890A51">
      <w:pPr>
        <w:pStyle w:val="a0"/>
        <w:rPr>
          <w:rtl/>
        </w:rPr>
      </w:pPr>
    </w:p>
    <w:p w14:paraId="706C32C2" w14:textId="77777777" w:rsidR="00000000" w:rsidRDefault="00890A51">
      <w:pPr>
        <w:pStyle w:val="a0"/>
        <w:rPr>
          <w:rFonts w:hint="cs"/>
          <w:rtl/>
        </w:rPr>
      </w:pPr>
      <w:r>
        <w:rPr>
          <w:rFonts w:hint="cs"/>
          <w:rtl/>
        </w:rPr>
        <w:t>לא נכבוש את הע</w:t>
      </w:r>
      <w:r>
        <w:rPr>
          <w:rFonts w:hint="cs"/>
          <w:rtl/>
        </w:rPr>
        <w:t xml:space="preserve">ולם. הייתי רוצה מאוד לראות אותם מפגינים בסוריה, במצרים, נגד כל המשטרים המאוד-דמוקרטיים במדינות האלה. </w:t>
      </w:r>
    </w:p>
    <w:p w14:paraId="01E43291" w14:textId="77777777" w:rsidR="00000000" w:rsidRDefault="00890A51">
      <w:pPr>
        <w:pStyle w:val="a0"/>
        <w:rPr>
          <w:rFonts w:hint="cs"/>
          <w:rtl/>
        </w:rPr>
      </w:pPr>
    </w:p>
    <w:p w14:paraId="2A74A258" w14:textId="77777777" w:rsidR="00000000" w:rsidRDefault="00890A51">
      <w:pPr>
        <w:pStyle w:val="af0"/>
        <w:rPr>
          <w:rtl/>
        </w:rPr>
      </w:pPr>
      <w:r>
        <w:rPr>
          <w:rFonts w:hint="eastAsia"/>
          <w:rtl/>
        </w:rPr>
        <w:t>קולט</w:t>
      </w:r>
      <w:r>
        <w:rPr>
          <w:rtl/>
        </w:rPr>
        <w:t xml:space="preserve"> אביטל (העבודה-מימד):</w:t>
      </w:r>
    </w:p>
    <w:p w14:paraId="5784D041" w14:textId="77777777" w:rsidR="00000000" w:rsidRDefault="00890A51">
      <w:pPr>
        <w:pStyle w:val="a0"/>
        <w:rPr>
          <w:rFonts w:hint="cs"/>
          <w:rtl/>
        </w:rPr>
      </w:pPr>
    </w:p>
    <w:p w14:paraId="1D3626A1" w14:textId="77777777" w:rsidR="00000000" w:rsidRDefault="00890A51">
      <w:pPr>
        <w:pStyle w:val="a0"/>
        <w:ind w:firstLine="720"/>
        <w:rPr>
          <w:rFonts w:hint="cs"/>
          <w:rtl/>
        </w:rPr>
      </w:pPr>
      <w:r>
        <w:rPr>
          <w:rFonts w:hint="cs"/>
          <w:rtl/>
        </w:rPr>
        <w:t>סוריה היא דוגמה בשבילנו?</w:t>
      </w:r>
    </w:p>
    <w:p w14:paraId="4174C03C" w14:textId="77777777" w:rsidR="00000000" w:rsidRDefault="00890A51">
      <w:pPr>
        <w:pStyle w:val="a0"/>
        <w:ind w:firstLine="0"/>
        <w:rPr>
          <w:rFonts w:hint="cs"/>
          <w:rtl/>
        </w:rPr>
      </w:pPr>
    </w:p>
    <w:p w14:paraId="36FF9E28" w14:textId="77777777" w:rsidR="00000000" w:rsidRDefault="00890A51">
      <w:pPr>
        <w:pStyle w:val="-"/>
        <w:rPr>
          <w:rtl/>
        </w:rPr>
      </w:pPr>
      <w:bookmarkStart w:id="687" w:name="FS000001031T30_06_2004_18_31_55C"/>
      <w:bookmarkEnd w:id="687"/>
      <w:r>
        <w:rPr>
          <w:rtl/>
        </w:rPr>
        <w:t>סגן השר לביטחון פנים יעקב אדרי:</w:t>
      </w:r>
    </w:p>
    <w:p w14:paraId="07632EA4" w14:textId="77777777" w:rsidR="00000000" w:rsidRDefault="00890A51">
      <w:pPr>
        <w:pStyle w:val="a0"/>
        <w:rPr>
          <w:rtl/>
        </w:rPr>
      </w:pPr>
    </w:p>
    <w:p w14:paraId="0300EF59" w14:textId="77777777" w:rsidR="00000000" w:rsidRDefault="00890A51">
      <w:pPr>
        <w:pStyle w:val="a0"/>
        <w:rPr>
          <w:rFonts w:hint="cs"/>
          <w:rtl/>
        </w:rPr>
      </w:pPr>
      <w:r>
        <w:rPr>
          <w:rFonts w:hint="cs"/>
          <w:rtl/>
        </w:rPr>
        <w:t>לא אמרתי. אמרתי שהייתי מאוד רוצה שגם שם יפגינו. זה רחוק מלהיות דוגמ</w:t>
      </w:r>
      <w:r>
        <w:rPr>
          <w:rFonts w:hint="cs"/>
          <w:rtl/>
        </w:rPr>
        <w:t xml:space="preserve">ה. </w:t>
      </w:r>
    </w:p>
    <w:p w14:paraId="55EACB6C" w14:textId="77777777" w:rsidR="00000000" w:rsidRDefault="00890A51">
      <w:pPr>
        <w:pStyle w:val="a0"/>
        <w:rPr>
          <w:rFonts w:hint="cs"/>
          <w:rtl/>
        </w:rPr>
      </w:pPr>
    </w:p>
    <w:p w14:paraId="2B8AE0E1" w14:textId="77777777" w:rsidR="00000000" w:rsidRDefault="00890A51">
      <w:pPr>
        <w:pStyle w:val="af0"/>
        <w:rPr>
          <w:rtl/>
        </w:rPr>
      </w:pPr>
      <w:r>
        <w:rPr>
          <w:rFonts w:hint="eastAsia"/>
          <w:rtl/>
        </w:rPr>
        <w:t>קולט</w:t>
      </w:r>
      <w:r>
        <w:rPr>
          <w:rtl/>
        </w:rPr>
        <w:t xml:space="preserve"> אביטל (העבודה-מימד):</w:t>
      </w:r>
    </w:p>
    <w:p w14:paraId="09E1DEC6" w14:textId="77777777" w:rsidR="00000000" w:rsidRDefault="00890A51">
      <w:pPr>
        <w:pStyle w:val="a0"/>
        <w:rPr>
          <w:rFonts w:hint="cs"/>
          <w:rtl/>
        </w:rPr>
      </w:pPr>
    </w:p>
    <w:p w14:paraId="392C0CE6" w14:textId="77777777" w:rsidR="00000000" w:rsidRDefault="00890A51">
      <w:pPr>
        <w:pStyle w:val="a0"/>
        <w:ind w:firstLine="720"/>
        <w:rPr>
          <w:rFonts w:hint="cs"/>
          <w:rtl/>
        </w:rPr>
      </w:pPr>
      <w:r>
        <w:rPr>
          <w:rFonts w:hint="cs"/>
          <w:rtl/>
        </w:rPr>
        <w:t xml:space="preserve"> תתנהג כמו דמוקרטיות מערביות. </w:t>
      </w:r>
    </w:p>
    <w:p w14:paraId="69F7AB85" w14:textId="77777777" w:rsidR="00000000" w:rsidRDefault="00890A51">
      <w:pPr>
        <w:pStyle w:val="a0"/>
        <w:ind w:firstLine="720"/>
        <w:rPr>
          <w:rFonts w:hint="cs"/>
          <w:rtl/>
        </w:rPr>
      </w:pPr>
    </w:p>
    <w:p w14:paraId="5D7BF098" w14:textId="77777777" w:rsidR="00000000" w:rsidRDefault="00890A51">
      <w:pPr>
        <w:pStyle w:val="-"/>
        <w:rPr>
          <w:rtl/>
        </w:rPr>
      </w:pPr>
      <w:bookmarkStart w:id="688" w:name="FS000001031T30_06_2004_18_32_29C"/>
      <w:bookmarkEnd w:id="688"/>
      <w:r>
        <w:rPr>
          <w:rtl/>
        </w:rPr>
        <w:t>סגן השר לביטחון פנים יעקב אדרי:</w:t>
      </w:r>
    </w:p>
    <w:p w14:paraId="76C9EAE8" w14:textId="77777777" w:rsidR="00000000" w:rsidRDefault="00890A51">
      <w:pPr>
        <w:pStyle w:val="a0"/>
        <w:rPr>
          <w:rtl/>
        </w:rPr>
      </w:pPr>
    </w:p>
    <w:p w14:paraId="3B45B181" w14:textId="77777777" w:rsidR="00000000" w:rsidRDefault="00890A51">
      <w:pPr>
        <w:pStyle w:val="a0"/>
        <w:rPr>
          <w:rFonts w:hint="cs"/>
          <w:rtl/>
        </w:rPr>
      </w:pPr>
      <w:r>
        <w:rPr>
          <w:rFonts w:hint="cs"/>
          <w:rtl/>
        </w:rPr>
        <w:t xml:space="preserve">אני מציע שגם תקשיבי למה שאמרתי. </w:t>
      </w:r>
    </w:p>
    <w:p w14:paraId="7BB77900" w14:textId="77777777" w:rsidR="00000000" w:rsidRDefault="00890A51">
      <w:pPr>
        <w:pStyle w:val="a0"/>
        <w:ind w:firstLine="720"/>
        <w:rPr>
          <w:rFonts w:hint="cs"/>
          <w:rtl/>
        </w:rPr>
      </w:pPr>
    </w:p>
    <w:p w14:paraId="48A9FEB8" w14:textId="77777777" w:rsidR="00000000" w:rsidRDefault="00890A51">
      <w:pPr>
        <w:pStyle w:val="af0"/>
        <w:rPr>
          <w:rtl/>
        </w:rPr>
      </w:pPr>
      <w:r>
        <w:rPr>
          <w:rFonts w:hint="eastAsia"/>
          <w:rtl/>
        </w:rPr>
        <w:t>קולט</w:t>
      </w:r>
      <w:r>
        <w:rPr>
          <w:rtl/>
        </w:rPr>
        <w:t xml:space="preserve"> אביטל (העבודה-מימד):</w:t>
      </w:r>
    </w:p>
    <w:p w14:paraId="3C9DAD4A" w14:textId="77777777" w:rsidR="00000000" w:rsidRDefault="00890A51">
      <w:pPr>
        <w:pStyle w:val="a0"/>
        <w:rPr>
          <w:rFonts w:hint="cs"/>
          <w:rtl/>
        </w:rPr>
      </w:pPr>
    </w:p>
    <w:p w14:paraId="080DBE90" w14:textId="77777777" w:rsidR="00000000" w:rsidRDefault="00890A51">
      <w:pPr>
        <w:pStyle w:val="a0"/>
        <w:ind w:firstLine="720"/>
        <w:rPr>
          <w:rFonts w:hint="cs"/>
          <w:rtl/>
        </w:rPr>
      </w:pPr>
      <w:r>
        <w:rPr>
          <w:rFonts w:hint="cs"/>
          <w:rtl/>
        </w:rPr>
        <w:t xml:space="preserve">אני מקשיבה. </w:t>
      </w:r>
    </w:p>
    <w:p w14:paraId="12544327" w14:textId="77777777" w:rsidR="00000000" w:rsidRDefault="00890A51">
      <w:pPr>
        <w:pStyle w:val="a0"/>
        <w:ind w:firstLine="720"/>
        <w:rPr>
          <w:rFonts w:hint="cs"/>
          <w:rtl/>
        </w:rPr>
      </w:pPr>
    </w:p>
    <w:p w14:paraId="45A0E26B" w14:textId="77777777" w:rsidR="00000000" w:rsidRDefault="00890A51">
      <w:pPr>
        <w:pStyle w:val="-"/>
        <w:rPr>
          <w:rtl/>
        </w:rPr>
      </w:pPr>
      <w:bookmarkStart w:id="689" w:name="FS000001031T30_06_2004_18_32_58C"/>
      <w:bookmarkEnd w:id="689"/>
      <w:r>
        <w:rPr>
          <w:rtl/>
        </w:rPr>
        <w:t>סגן השר לביטחון פנים יעקב אדרי:</w:t>
      </w:r>
    </w:p>
    <w:p w14:paraId="481B0600" w14:textId="77777777" w:rsidR="00000000" w:rsidRDefault="00890A51">
      <w:pPr>
        <w:pStyle w:val="a0"/>
        <w:rPr>
          <w:rtl/>
        </w:rPr>
      </w:pPr>
    </w:p>
    <w:p w14:paraId="4FC213C1" w14:textId="77777777" w:rsidR="00000000" w:rsidRDefault="00890A51">
      <w:pPr>
        <w:pStyle w:val="a0"/>
        <w:rPr>
          <w:rFonts w:hint="cs"/>
          <w:rtl/>
        </w:rPr>
      </w:pPr>
      <w:r>
        <w:rPr>
          <w:rFonts w:hint="cs"/>
          <w:rtl/>
        </w:rPr>
        <w:t xml:space="preserve">טוב שגם שם יפגינו אותם אנשים שומרי זכויות שמפגינים </w:t>
      </w:r>
      <w:r>
        <w:rPr>
          <w:rFonts w:hint="cs"/>
          <w:rtl/>
        </w:rPr>
        <w:t>בכל העולם. רצוי שיגיעו גם לשם. אני חושב שאת צריכה להסכים אתי לפחות בעניין הזה.</w:t>
      </w:r>
    </w:p>
    <w:p w14:paraId="637CA036" w14:textId="77777777" w:rsidR="00000000" w:rsidRDefault="00890A51">
      <w:pPr>
        <w:pStyle w:val="a0"/>
        <w:rPr>
          <w:rFonts w:hint="cs"/>
          <w:rtl/>
        </w:rPr>
      </w:pPr>
    </w:p>
    <w:p w14:paraId="3F1B344C" w14:textId="77777777" w:rsidR="00000000" w:rsidRDefault="00890A51">
      <w:pPr>
        <w:pStyle w:val="af0"/>
        <w:rPr>
          <w:rtl/>
        </w:rPr>
      </w:pPr>
      <w:r>
        <w:rPr>
          <w:rFonts w:hint="eastAsia"/>
          <w:rtl/>
        </w:rPr>
        <w:t>קולט</w:t>
      </w:r>
      <w:r>
        <w:rPr>
          <w:rtl/>
        </w:rPr>
        <w:t xml:space="preserve"> אביטל (העבודה-מימד):</w:t>
      </w:r>
    </w:p>
    <w:p w14:paraId="11B22B0B" w14:textId="77777777" w:rsidR="00000000" w:rsidRDefault="00890A51">
      <w:pPr>
        <w:pStyle w:val="a0"/>
        <w:rPr>
          <w:rFonts w:hint="cs"/>
          <w:rtl/>
        </w:rPr>
      </w:pPr>
    </w:p>
    <w:p w14:paraId="7B29F9E4" w14:textId="77777777" w:rsidR="00000000" w:rsidRDefault="00890A51">
      <w:pPr>
        <w:pStyle w:val="a0"/>
        <w:ind w:firstLine="720"/>
        <w:rPr>
          <w:rFonts w:hint="cs"/>
          <w:rtl/>
        </w:rPr>
      </w:pPr>
      <w:r>
        <w:rPr>
          <w:rFonts w:hint="cs"/>
          <w:rtl/>
        </w:rPr>
        <w:t xml:space="preserve"> בעניין הזה, כן. </w:t>
      </w:r>
    </w:p>
    <w:p w14:paraId="1464A92D" w14:textId="77777777" w:rsidR="00000000" w:rsidRDefault="00890A51">
      <w:pPr>
        <w:pStyle w:val="a0"/>
        <w:rPr>
          <w:rFonts w:hint="cs"/>
          <w:rtl/>
        </w:rPr>
      </w:pPr>
    </w:p>
    <w:p w14:paraId="74BAD4DF" w14:textId="77777777" w:rsidR="00000000" w:rsidRDefault="00890A51">
      <w:pPr>
        <w:pStyle w:val="-"/>
        <w:rPr>
          <w:rtl/>
        </w:rPr>
      </w:pPr>
      <w:bookmarkStart w:id="690" w:name="FS000001031T30_06_2004_17_51_45C"/>
      <w:bookmarkEnd w:id="690"/>
      <w:r>
        <w:rPr>
          <w:rtl/>
        </w:rPr>
        <w:t>סגן השר לביטחון פנים יעקב אדרי:</w:t>
      </w:r>
    </w:p>
    <w:p w14:paraId="3E8571B0" w14:textId="77777777" w:rsidR="00000000" w:rsidRDefault="00890A51">
      <w:pPr>
        <w:pStyle w:val="a0"/>
        <w:rPr>
          <w:rtl/>
        </w:rPr>
      </w:pPr>
    </w:p>
    <w:p w14:paraId="20673E63" w14:textId="77777777" w:rsidR="00000000" w:rsidRDefault="00890A51">
      <w:pPr>
        <w:pStyle w:val="a0"/>
        <w:rPr>
          <w:rFonts w:hint="cs"/>
          <w:rtl/>
        </w:rPr>
      </w:pPr>
      <w:r>
        <w:rPr>
          <w:rFonts w:hint="cs"/>
          <w:rtl/>
        </w:rPr>
        <w:t xml:space="preserve">תודה. ההפגנה יצאה כמובן מכלל שליטה, אנשים התפרעו. היתה הידברות עם המפגינים. היו כ-2,500 מפגינים, </w:t>
      </w:r>
      <w:r>
        <w:rPr>
          <w:rFonts w:hint="cs"/>
          <w:rtl/>
        </w:rPr>
        <w:t>וכמובן, חלק מהמפגינים באמת נענו לבקשה של המשטרה. היתה הידברות בין השוטרים לראשי המפגינים. אבל היו 200 מפגינים שהיו עם פטישים, גרזינים ואבנים, והם עשו כל מאמץ לגרום נזק לגדר ולתשתיות שיש למכשול הזה. מובן שהחל גם יידוי של  אבנים על השוטרים ומפקדיהם, ולמרות ה</w:t>
      </w:r>
      <w:r>
        <w:rPr>
          <w:rFonts w:hint="cs"/>
          <w:rtl/>
        </w:rPr>
        <w:t>כול המשטרה עשתה מאמץ גדול מאוד שלא להתחיל בפיזור לפני שהודיעו ברמקול שההפגנה אינה חוקית וחייבים להתפזר.</w:t>
      </w:r>
    </w:p>
    <w:p w14:paraId="33D12073" w14:textId="77777777" w:rsidR="00000000" w:rsidRDefault="00890A51">
      <w:pPr>
        <w:pStyle w:val="a0"/>
        <w:rPr>
          <w:rFonts w:hint="cs"/>
          <w:rtl/>
        </w:rPr>
      </w:pPr>
    </w:p>
    <w:p w14:paraId="78D6B65D" w14:textId="77777777" w:rsidR="00000000" w:rsidRDefault="00890A51">
      <w:pPr>
        <w:pStyle w:val="a0"/>
        <w:rPr>
          <w:rFonts w:hint="cs"/>
          <w:rtl/>
        </w:rPr>
      </w:pPr>
      <w:r>
        <w:rPr>
          <w:rFonts w:hint="cs"/>
          <w:rtl/>
        </w:rPr>
        <w:t>מובן שכאשר לא מתפזרים על-פי חוק, המשטרה פעלה בצורה מדרגית. כמובן, בהתחלה במים, אחרי זה בגז, וגם באלות וברימוני הלם, על מנת לפזר את ההפגנה שלא היתה חוקי</w:t>
      </w:r>
      <w:r>
        <w:rPr>
          <w:rFonts w:hint="cs"/>
          <w:rtl/>
        </w:rPr>
        <w:t xml:space="preserve">ת. במקום נותרו 100 מפגינים קשים, בתוכם, כמובן, גם היבוא מחוץ-לארץ, שמגיע על מנת לחבל ולהזיק למדינת ישראל בכל דרך. זו המטרה שלהם. אין שום מטרה אחרת. </w:t>
      </w:r>
    </w:p>
    <w:p w14:paraId="601EFEC6" w14:textId="77777777" w:rsidR="00000000" w:rsidRDefault="00890A51">
      <w:pPr>
        <w:pStyle w:val="a0"/>
        <w:rPr>
          <w:rFonts w:hint="cs"/>
          <w:rtl/>
        </w:rPr>
      </w:pPr>
    </w:p>
    <w:p w14:paraId="2020EED6" w14:textId="77777777" w:rsidR="00000000" w:rsidRDefault="00890A51">
      <w:pPr>
        <w:pStyle w:val="a0"/>
        <w:rPr>
          <w:rFonts w:hint="cs"/>
          <w:rtl/>
        </w:rPr>
      </w:pPr>
      <w:r>
        <w:rPr>
          <w:rFonts w:hint="cs"/>
          <w:rtl/>
        </w:rPr>
        <w:t xml:space="preserve">המפגינים השתמשו בכוח רב, שכלל גם נשיכות, גם אבנים, לפחות לפי הדברים של המשטרה, ואני מצטט אותם. </w:t>
      </w:r>
    </w:p>
    <w:p w14:paraId="2A7759B7" w14:textId="77777777" w:rsidR="00000000" w:rsidRDefault="00890A51">
      <w:pPr>
        <w:pStyle w:val="a0"/>
        <w:rPr>
          <w:rFonts w:hint="cs"/>
          <w:rtl/>
        </w:rPr>
      </w:pPr>
    </w:p>
    <w:p w14:paraId="3FB99061" w14:textId="77777777" w:rsidR="00000000" w:rsidRDefault="00890A51">
      <w:pPr>
        <w:pStyle w:val="a0"/>
        <w:rPr>
          <w:rFonts w:hint="cs"/>
          <w:rtl/>
        </w:rPr>
      </w:pPr>
      <w:r>
        <w:rPr>
          <w:rFonts w:hint="cs"/>
          <w:rtl/>
        </w:rPr>
        <w:t>נתפסו שני</w:t>
      </w:r>
      <w:r>
        <w:rPr>
          <w:rFonts w:hint="cs"/>
          <w:rtl/>
        </w:rPr>
        <w:t xml:space="preserve"> פטישים וגרזן גדול שהושלכו על השוטרים. האבנים שהושלכו גרמו לנזקים למכוניות שנעו על הכביש, וכן למכוניות חונות של המשטרה ולג'יפים של מג"ב. </w:t>
      </w:r>
    </w:p>
    <w:p w14:paraId="4CE4BD58" w14:textId="77777777" w:rsidR="00000000" w:rsidRDefault="00890A51">
      <w:pPr>
        <w:pStyle w:val="a0"/>
        <w:rPr>
          <w:rFonts w:hint="cs"/>
          <w:rtl/>
        </w:rPr>
      </w:pPr>
    </w:p>
    <w:p w14:paraId="7E40A637" w14:textId="77777777" w:rsidR="00000000" w:rsidRDefault="00890A51">
      <w:pPr>
        <w:pStyle w:val="a0"/>
        <w:rPr>
          <w:rFonts w:hint="cs"/>
          <w:rtl/>
        </w:rPr>
      </w:pPr>
      <w:r>
        <w:rPr>
          <w:rFonts w:hint="cs"/>
          <w:rtl/>
        </w:rPr>
        <w:t>במהלך פעולות המשטרה לפיזור ההתפרעות נעצרו חמישה פעילי שמאל אשר תקפו שוטרים, התנגדו להתפזרות והפריעו לשוטרים במילוי תפ</w:t>
      </w:r>
      <w:r>
        <w:rPr>
          <w:rFonts w:hint="cs"/>
          <w:rtl/>
        </w:rPr>
        <w:t xml:space="preserve">קידם. אחת שוחררה בערבות בתחנת המשטרה, וארבעה אחרים נלקחו לבית-המשפט, אשר שחררם בערבות ובתנאי הרחקה מן הגדר הנבנית עד ליום 5 ביולי. </w:t>
      </w:r>
    </w:p>
    <w:p w14:paraId="1135969A" w14:textId="77777777" w:rsidR="00000000" w:rsidRDefault="00890A51">
      <w:pPr>
        <w:pStyle w:val="a0"/>
        <w:rPr>
          <w:rFonts w:hint="cs"/>
          <w:rtl/>
        </w:rPr>
      </w:pPr>
    </w:p>
    <w:p w14:paraId="4FDF46EB" w14:textId="77777777" w:rsidR="00000000" w:rsidRDefault="00890A51">
      <w:pPr>
        <w:pStyle w:val="a0"/>
        <w:rPr>
          <w:rFonts w:hint="cs"/>
          <w:rtl/>
        </w:rPr>
      </w:pPr>
      <w:r>
        <w:rPr>
          <w:rFonts w:hint="cs"/>
          <w:rtl/>
        </w:rPr>
        <w:t xml:space="preserve">נוסף על כך נעצרו עוד ארבעה תושבי שטחים, והם עצורים בשלב זה עד למתן החלטה של בית-המשפט הצבאי. נראה שהיא תינתן מחר, או היום, </w:t>
      </w:r>
      <w:r>
        <w:rPr>
          <w:rFonts w:hint="cs"/>
          <w:rtl/>
        </w:rPr>
        <w:t>אפילו.</w:t>
      </w:r>
    </w:p>
    <w:p w14:paraId="43B08F52" w14:textId="77777777" w:rsidR="00000000" w:rsidRDefault="00890A51">
      <w:pPr>
        <w:pStyle w:val="a0"/>
        <w:rPr>
          <w:rFonts w:hint="cs"/>
          <w:rtl/>
        </w:rPr>
      </w:pPr>
    </w:p>
    <w:p w14:paraId="6777107B" w14:textId="77777777" w:rsidR="00000000" w:rsidRDefault="00890A51">
      <w:pPr>
        <w:pStyle w:val="a0"/>
        <w:rPr>
          <w:rFonts w:hint="cs"/>
          <w:rtl/>
        </w:rPr>
      </w:pPr>
      <w:r>
        <w:rPr>
          <w:rFonts w:hint="cs"/>
          <w:rtl/>
        </w:rPr>
        <w:t xml:space="preserve">לגבי הצלם, אני חייב להגיד לכם - קודם כול, העיתונות צריכה לעשות את עבודתה ללא הפרעה. ואני חושב שכולנו שומרים על העניין הזה מכל משמר, וזה חשוב לכולנו. גם אם אנחנו לא מסכימים עם הדעות שלהם, עם הדעות של עיתון זה או אחר, צלם ודאי שצריך לעשות את עבודתו. </w:t>
      </w:r>
      <w:r>
        <w:rPr>
          <w:rFonts w:hint="cs"/>
          <w:rtl/>
        </w:rPr>
        <w:t>אבל יש דבר מאוד מעניין, ואני חייב להגיד את הדברים - שוב, לא מתוך ידע אישי שלי, אלא ממה שנאמר לי היום, ידע עיתונאי דווקא. הוא אמר לי דבר מאוד מעניין, שהצלם הזה - ושוב, אני אומר את הדברים, לא בדקתי את זה עובדתית. אני אומר אותם, כי כדאי להגיד אותם. כדאי להגיד</w:t>
      </w:r>
      <w:r>
        <w:rPr>
          <w:rFonts w:hint="cs"/>
          <w:rtl/>
        </w:rPr>
        <w:t xml:space="preserve"> אותם - שהצלם הזה - - -</w:t>
      </w:r>
    </w:p>
    <w:p w14:paraId="5DC03AC3" w14:textId="77777777" w:rsidR="00000000" w:rsidRDefault="00890A51">
      <w:pPr>
        <w:pStyle w:val="a0"/>
        <w:rPr>
          <w:rFonts w:hint="cs"/>
          <w:rtl/>
        </w:rPr>
      </w:pPr>
    </w:p>
    <w:p w14:paraId="329B4340" w14:textId="77777777" w:rsidR="00000000" w:rsidRDefault="00890A51">
      <w:pPr>
        <w:pStyle w:val="af0"/>
        <w:rPr>
          <w:rtl/>
        </w:rPr>
      </w:pPr>
      <w:r>
        <w:rPr>
          <w:rFonts w:hint="eastAsia"/>
          <w:rtl/>
        </w:rPr>
        <w:t>עזמי</w:t>
      </w:r>
      <w:r>
        <w:rPr>
          <w:rtl/>
        </w:rPr>
        <w:t xml:space="preserve"> בשארה (בל"ד):</w:t>
      </w:r>
    </w:p>
    <w:p w14:paraId="096FC41F" w14:textId="77777777" w:rsidR="00000000" w:rsidRDefault="00890A51">
      <w:pPr>
        <w:pStyle w:val="a0"/>
        <w:rPr>
          <w:rFonts w:hint="cs"/>
          <w:rtl/>
        </w:rPr>
      </w:pPr>
    </w:p>
    <w:p w14:paraId="1FC392E2" w14:textId="77777777" w:rsidR="00000000" w:rsidRDefault="00890A51">
      <w:pPr>
        <w:pStyle w:val="a0"/>
        <w:rPr>
          <w:rFonts w:hint="cs"/>
          <w:rtl/>
        </w:rPr>
      </w:pPr>
      <w:r>
        <w:rPr>
          <w:rFonts w:hint="cs"/>
          <w:rtl/>
        </w:rPr>
        <w:t>אז למה הבאת אותם? אולי הם לא נכונים?</w:t>
      </w:r>
    </w:p>
    <w:p w14:paraId="2CE6B5BB" w14:textId="77777777" w:rsidR="00000000" w:rsidRDefault="00890A51">
      <w:pPr>
        <w:pStyle w:val="a0"/>
        <w:rPr>
          <w:rFonts w:hint="cs"/>
          <w:rtl/>
        </w:rPr>
      </w:pPr>
    </w:p>
    <w:p w14:paraId="29D6814E" w14:textId="77777777" w:rsidR="00000000" w:rsidRDefault="00890A51">
      <w:pPr>
        <w:pStyle w:val="-"/>
        <w:rPr>
          <w:rtl/>
        </w:rPr>
      </w:pPr>
      <w:bookmarkStart w:id="691" w:name="FS000001031T30_06_2004_18_41_50C"/>
      <w:bookmarkEnd w:id="691"/>
      <w:r>
        <w:rPr>
          <w:rtl/>
        </w:rPr>
        <w:t>סגן השר לביטחון פנים יעקב אדרי:</w:t>
      </w:r>
    </w:p>
    <w:p w14:paraId="252B53EC" w14:textId="77777777" w:rsidR="00000000" w:rsidRDefault="00890A51">
      <w:pPr>
        <w:pStyle w:val="a0"/>
        <w:rPr>
          <w:rtl/>
        </w:rPr>
      </w:pPr>
    </w:p>
    <w:p w14:paraId="0A3F3C43" w14:textId="77777777" w:rsidR="00000000" w:rsidRDefault="00890A51">
      <w:pPr>
        <w:pStyle w:val="a0"/>
        <w:rPr>
          <w:rFonts w:hint="cs"/>
          <w:rtl/>
        </w:rPr>
      </w:pPr>
      <w:r>
        <w:rPr>
          <w:rFonts w:hint="cs"/>
          <w:rtl/>
        </w:rPr>
        <w:t xml:space="preserve">רבותי, אני מספיק הגון ובצורה כנה אומר שלא בדקתי אותם. אני חושב שזה מספיק, אבל הדברים נאמרו. </w:t>
      </w:r>
    </w:p>
    <w:p w14:paraId="36F77A4E" w14:textId="77777777" w:rsidR="00000000" w:rsidRDefault="00890A51">
      <w:pPr>
        <w:pStyle w:val="af0"/>
        <w:rPr>
          <w:rFonts w:hint="cs"/>
          <w:rtl/>
        </w:rPr>
      </w:pPr>
    </w:p>
    <w:p w14:paraId="4F1BE35E" w14:textId="77777777" w:rsidR="00000000" w:rsidRDefault="00890A51">
      <w:pPr>
        <w:pStyle w:val="af0"/>
        <w:rPr>
          <w:rtl/>
        </w:rPr>
      </w:pPr>
      <w:r>
        <w:rPr>
          <w:rFonts w:hint="eastAsia"/>
          <w:rtl/>
        </w:rPr>
        <w:t>עבד</w:t>
      </w:r>
      <w:r>
        <w:rPr>
          <w:rtl/>
        </w:rPr>
        <w:t>-אלמאלכ דהאמשה (רע"ם):</w:t>
      </w:r>
    </w:p>
    <w:p w14:paraId="7BEE6F9A" w14:textId="77777777" w:rsidR="00000000" w:rsidRDefault="00890A51">
      <w:pPr>
        <w:pStyle w:val="a0"/>
        <w:rPr>
          <w:rFonts w:hint="cs"/>
          <w:rtl/>
        </w:rPr>
      </w:pPr>
    </w:p>
    <w:p w14:paraId="053C5AB7" w14:textId="77777777" w:rsidR="00000000" w:rsidRDefault="00890A51">
      <w:pPr>
        <w:pStyle w:val="a0"/>
        <w:rPr>
          <w:rFonts w:hint="cs"/>
          <w:rtl/>
        </w:rPr>
      </w:pPr>
      <w:r>
        <w:rPr>
          <w:rFonts w:hint="cs"/>
          <w:rtl/>
        </w:rPr>
        <w:t>אם אתה הגון, אתה לא</w:t>
      </w:r>
      <w:r>
        <w:rPr>
          <w:rFonts w:hint="cs"/>
          <w:rtl/>
        </w:rPr>
        <w:t xml:space="preserve"> צריך להגיד אותם. </w:t>
      </w:r>
    </w:p>
    <w:p w14:paraId="7770C404" w14:textId="77777777" w:rsidR="00000000" w:rsidRDefault="00890A51">
      <w:pPr>
        <w:pStyle w:val="a0"/>
        <w:rPr>
          <w:rFonts w:hint="cs"/>
          <w:rtl/>
        </w:rPr>
      </w:pPr>
    </w:p>
    <w:p w14:paraId="3C1CCDBB" w14:textId="77777777" w:rsidR="00000000" w:rsidRDefault="00890A51">
      <w:pPr>
        <w:pStyle w:val="af0"/>
        <w:rPr>
          <w:rtl/>
        </w:rPr>
      </w:pPr>
      <w:r>
        <w:rPr>
          <w:rFonts w:hint="eastAsia"/>
          <w:rtl/>
        </w:rPr>
        <w:t>זהבה</w:t>
      </w:r>
      <w:r>
        <w:rPr>
          <w:rtl/>
        </w:rPr>
        <w:t xml:space="preserve"> גלאון (יחד):</w:t>
      </w:r>
    </w:p>
    <w:p w14:paraId="380D5793" w14:textId="77777777" w:rsidR="00000000" w:rsidRDefault="00890A51">
      <w:pPr>
        <w:pStyle w:val="a0"/>
        <w:rPr>
          <w:rFonts w:hint="cs"/>
          <w:rtl/>
        </w:rPr>
      </w:pPr>
    </w:p>
    <w:p w14:paraId="72E577AB" w14:textId="77777777" w:rsidR="00000000" w:rsidRDefault="00890A51">
      <w:pPr>
        <w:pStyle w:val="a0"/>
        <w:rPr>
          <w:rFonts w:hint="cs"/>
          <w:rtl/>
        </w:rPr>
      </w:pPr>
      <w:r>
        <w:rPr>
          <w:rFonts w:hint="cs"/>
          <w:rtl/>
        </w:rPr>
        <w:t>- - -</w:t>
      </w:r>
    </w:p>
    <w:p w14:paraId="682CD015" w14:textId="77777777" w:rsidR="00000000" w:rsidRDefault="00890A51">
      <w:pPr>
        <w:pStyle w:val="a0"/>
        <w:rPr>
          <w:rFonts w:hint="cs"/>
          <w:rtl/>
        </w:rPr>
      </w:pPr>
    </w:p>
    <w:p w14:paraId="1A37A44D" w14:textId="77777777" w:rsidR="00000000" w:rsidRDefault="00890A51">
      <w:pPr>
        <w:pStyle w:val="af1"/>
        <w:rPr>
          <w:rFonts w:hint="cs"/>
          <w:rtl/>
        </w:rPr>
      </w:pPr>
      <w:r>
        <w:rPr>
          <w:rFonts w:hint="cs"/>
          <w:rtl/>
        </w:rPr>
        <w:t>היו"ר משה כחלון:</w:t>
      </w:r>
    </w:p>
    <w:p w14:paraId="63A6DC50" w14:textId="77777777" w:rsidR="00000000" w:rsidRDefault="00890A51">
      <w:pPr>
        <w:pStyle w:val="a0"/>
        <w:rPr>
          <w:rFonts w:hint="cs"/>
          <w:rtl/>
        </w:rPr>
      </w:pPr>
    </w:p>
    <w:p w14:paraId="135EC7B3" w14:textId="77777777" w:rsidR="00000000" w:rsidRDefault="00890A51">
      <w:pPr>
        <w:pStyle w:val="a0"/>
        <w:rPr>
          <w:rFonts w:hint="cs"/>
          <w:rtl/>
        </w:rPr>
      </w:pPr>
      <w:r>
        <w:rPr>
          <w:rFonts w:hint="cs"/>
          <w:rtl/>
        </w:rPr>
        <w:t xml:space="preserve">סגן השר, זמנך אינו בלתי מוגבל. </w:t>
      </w:r>
    </w:p>
    <w:p w14:paraId="361FE150" w14:textId="77777777" w:rsidR="00000000" w:rsidRDefault="00890A51">
      <w:pPr>
        <w:pStyle w:val="a0"/>
        <w:rPr>
          <w:rFonts w:hint="cs"/>
          <w:rtl/>
        </w:rPr>
      </w:pPr>
    </w:p>
    <w:p w14:paraId="00139840" w14:textId="77777777" w:rsidR="00000000" w:rsidRDefault="00890A51">
      <w:pPr>
        <w:pStyle w:val="-"/>
        <w:rPr>
          <w:rtl/>
        </w:rPr>
      </w:pPr>
      <w:bookmarkStart w:id="692" w:name="FS000001031T30_06_2004_18_42_52C"/>
      <w:bookmarkEnd w:id="692"/>
      <w:r>
        <w:rPr>
          <w:rtl/>
        </w:rPr>
        <w:t>סגן השר לביטחון פנים יעקב אדרי:</w:t>
      </w:r>
    </w:p>
    <w:p w14:paraId="0AC48F18" w14:textId="77777777" w:rsidR="00000000" w:rsidRDefault="00890A51">
      <w:pPr>
        <w:pStyle w:val="a0"/>
        <w:rPr>
          <w:rtl/>
        </w:rPr>
      </w:pPr>
    </w:p>
    <w:p w14:paraId="31B235E8" w14:textId="77777777" w:rsidR="00000000" w:rsidRDefault="00890A51">
      <w:pPr>
        <w:pStyle w:val="a0"/>
        <w:rPr>
          <w:rFonts w:hint="cs"/>
          <w:rtl/>
        </w:rPr>
      </w:pPr>
      <w:r>
        <w:rPr>
          <w:rFonts w:hint="cs"/>
          <w:rtl/>
        </w:rPr>
        <w:t xml:space="preserve">ובכל זאת אני אגיד: זו לא הפעם הראשונה שהצלם מעורב במקרים מעין אלו. </w:t>
      </w:r>
    </w:p>
    <w:p w14:paraId="1CCAD088" w14:textId="77777777" w:rsidR="00000000" w:rsidRDefault="00890A51">
      <w:pPr>
        <w:pStyle w:val="a0"/>
        <w:rPr>
          <w:rFonts w:hint="cs"/>
          <w:rtl/>
        </w:rPr>
      </w:pPr>
    </w:p>
    <w:p w14:paraId="2BAEAB1A" w14:textId="77777777" w:rsidR="00000000" w:rsidRDefault="00890A51">
      <w:pPr>
        <w:pStyle w:val="af0"/>
        <w:rPr>
          <w:rtl/>
        </w:rPr>
      </w:pPr>
      <w:r>
        <w:rPr>
          <w:rFonts w:hint="eastAsia"/>
          <w:rtl/>
        </w:rPr>
        <w:t>זאב</w:t>
      </w:r>
      <w:r>
        <w:rPr>
          <w:rtl/>
        </w:rPr>
        <w:t xml:space="preserve"> בוים (הליכוד):</w:t>
      </w:r>
    </w:p>
    <w:p w14:paraId="66E6D90A" w14:textId="77777777" w:rsidR="00000000" w:rsidRDefault="00890A51">
      <w:pPr>
        <w:pStyle w:val="a0"/>
        <w:rPr>
          <w:rFonts w:hint="cs"/>
          <w:rtl/>
        </w:rPr>
      </w:pPr>
    </w:p>
    <w:p w14:paraId="4121313F" w14:textId="77777777" w:rsidR="00000000" w:rsidRDefault="00890A51">
      <w:pPr>
        <w:pStyle w:val="a0"/>
        <w:rPr>
          <w:rFonts w:hint="cs"/>
          <w:rtl/>
        </w:rPr>
      </w:pPr>
      <w:r>
        <w:rPr>
          <w:rFonts w:hint="cs"/>
          <w:rtl/>
        </w:rPr>
        <w:t>- - -</w:t>
      </w:r>
    </w:p>
    <w:p w14:paraId="316B04D8" w14:textId="77777777" w:rsidR="00000000" w:rsidRDefault="00890A51">
      <w:pPr>
        <w:pStyle w:val="a0"/>
        <w:rPr>
          <w:rFonts w:hint="cs"/>
          <w:rtl/>
        </w:rPr>
      </w:pPr>
    </w:p>
    <w:p w14:paraId="71A5ACD4" w14:textId="77777777" w:rsidR="00000000" w:rsidRDefault="00890A51">
      <w:pPr>
        <w:pStyle w:val="af0"/>
        <w:rPr>
          <w:rtl/>
        </w:rPr>
      </w:pPr>
      <w:r>
        <w:rPr>
          <w:rFonts w:hint="eastAsia"/>
          <w:rtl/>
        </w:rPr>
        <w:t>עזמי</w:t>
      </w:r>
      <w:r>
        <w:rPr>
          <w:rtl/>
        </w:rPr>
        <w:t xml:space="preserve"> בשארה (בל"ד):</w:t>
      </w:r>
    </w:p>
    <w:p w14:paraId="7BE44376" w14:textId="77777777" w:rsidR="00000000" w:rsidRDefault="00890A51">
      <w:pPr>
        <w:pStyle w:val="a0"/>
        <w:rPr>
          <w:rFonts w:hint="cs"/>
          <w:rtl/>
        </w:rPr>
      </w:pPr>
    </w:p>
    <w:p w14:paraId="7EFD0F35" w14:textId="77777777" w:rsidR="00000000" w:rsidRDefault="00890A51">
      <w:pPr>
        <w:pStyle w:val="a0"/>
        <w:rPr>
          <w:rFonts w:hint="cs"/>
          <w:rtl/>
        </w:rPr>
      </w:pPr>
      <w:r>
        <w:rPr>
          <w:rFonts w:hint="cs"/>
          <w:rtl/>
        </w:rPr>
        <w:t>זו גם לא ה</w:t>
      </w:r>
      <w:r>
        <w:rPr>
          <w:rFonts w:hint="cs"/>
          <w:rtl/>
        </w:rPr>
        <w:t xml:space="preserve">פעם הראשונה שמשמר הגבול מעורב במקרים מעין אלו - - </w:t>
      </w:r>
    </w:p>
    <w:p w14:paraId="4D3D6282" w14:textId="77777777" w:rsidR="00000000" w:rsidRDefault="00890A51">
      <w:pPr>
        <w:pStyle w:val="a0"/>
        <w:rPr>
          <w:rFonts w:hint="cs"/>
          <w:rtl/>
        </w:rPr>
      </w:pPr>
    </w:p>
    <w:p w14:paraId="46F8F19D" w14:textId="77777777" w:rsidR="00000000" w:rsidRDefault="00890A51">
      <w:pPr>
        <w:pStyle w:val="-"/>
        <w:rPr>
          <w:rtl/>
        </w:rPr>
      </w:pPr>
      <w:bookmarkStart w:id="693" w:name="FS000001031T30_06_2004_18_43_56C"/>
      <w:bookmarkEnd w:id="693"/>
      <w:r>
        <w:rPr>
          <w:rtl/>
        </w:rPr>
        <w:t>סגן השר לביטחון פנים יעקב אדרי:</w:t>
      </w:r>
    </w:p>
    <w:p w14:paraId="5759EC73" w14:textId="77777777" w:rsidR="00000000" w:rsidRDefault="00890A51">
      <w:pPr>
        <w:pStyle w:val="a0"/>
        <w:rPr>
          <w:rtl/>
        </w:rPr>
      </w:pPr>
    </w:p>
    <w:p w14:paraId="2FD0DE81" w14:textId="77777777" w:rsidR="00000000" w:rsidRDefault="00890A51">
      <w:pPr>
        <w:pStyle w:val="a0"/>
        <w:rPr>
          <w:rFonts w:hint="cs"/>
          <w:rtl/>
        </w:rPr>
      </w:pPr>
      <w:r>
        <w:rPr>
          <w:rFonts w:hint="cs"/>
          <w:rtl/>
        </w:rPr>
        <w:t>דקה. לגבי ההתנהגות של השוטרים - - -</w:t>
      </w:r>
    </w:p>
    <w:p w14:paraId="7AF4D5D3" w14:textId="77777777" w:rsidR="00000000" w:rsidRDefault="00890A51">
      <w:pPr>
        <w:pStyle w:val="a0"/>
        <w:rPr>
          <w:rFonts w:hint="cs"/>
          <w:rtl/>
        </w:rPr>
      </w:pPr>
    </w:p>
    <w:p w14:paraId="1DBBED20" w14:textId="77777777" w:rsidR="00000000" w:rsidRDefault="00890A51">
      <w:pPr>
        <w:pStyle w:val="af0"/>
        <w:rPr>
          <w:rtl/>
        </w:rPr>
      </w:pPr>
      <w:r>
        <w:rPr>
          <w:rFonts w:hint="eastAsia"/>
          <w:rtl/>
        </w:rPr>
        <w:t>עזמי</w:t>
      </w:r>
      <w:r>
        <w:rPr>
          <w:rtl/>
        </w:rPr>
        <w:t xml:space="preserve"> בשארה (בל"ד):</w:t>
      </w:r>
    </w:p>
    <w:p w14:paraId="4D84A6A3" w14:textId="77777777" w:rsidR="00000000" w:rsidRDefault="00890A51">
      <w:pPr>
        <w:pStyle w:val="a0"/>
        <w:rPr>
          <w:rFonts w:hint="cs"/>
          <w:rtl/>
        </w:rPr>
      </w:pPr>
    </w:p>
    <w:p w14:paraId="74F99606" w14:textId="77777777" w:rsidR="00000000" w:rsidRDefault="00890A51">
      <w:pPr>
        <w:pStyle w:val="a0"/>
        <w:rPr>
          <w:rFonts w:hint="cs"/>
          <w:rtl/>
        </w:rPr>
      </w:pPr>
      <w:r>
        <w:rPr>
          <w:rFonts w:hint="cs"/>
          <w:rtl/>
        </w:rPr>
        <w:t xml:space="preserve">- - ששוטרים עושים דבר כזה. </w:t>
      </w:r>
    </w:p>
    <w:p w14:paraId="25FD6A14" w14:textId="77777777" w:rsidR="00000000" w:rsidRDefault="00890A51">
      <w:pPr>
        <w:pStyle w:val="a0"/>
        <w:rPr>
          <w:rFonts w:hint="cs"/>
          <w:rtl/>
        </w:rPr>
      </w:pPr>
    </w:p>
    <w:p w14:paraId="05DB4B86" w14:textId="77777777" w:rsidR="00000000" w:rsidRDefault="00890A51">
      <w:pPr>
        <w:pStyle w:val="-"/>
        <w:rPr>
          <w:rtl/>
        </w:rPr>
      </w:pPr>
      <w:bookmarkStart w:id="694" w:name="FS000001031T30_06_2004_18_45_41C"/>
      <w:bookmarkEnd w:id="694"/>
      <w:r>
        <w:rPr>
          <w:rtl/>
        </w:rPr>
        <w:t>סגן השר לביטחון פנים יעקב אדרי:</w:t>
      </w:r>
    </w:p>
    <w:p w14:paraId="48ED0761" w14:textId="77777777" w:rsidR="00000000" w:rsidRDefault="00890A51">
      <w:pPr>
        <w:pStyle w:val="a0"/>
        <w:rPr>
          <w:rtl/>
        </w:rPr>
      </w:pPr>
    </w:p>
    <w:p w14:paraId="4840FAD1" w14:textId="77777777" w:rsidR="00000000" w:rsidRDefault="00890A51">
      <w:pPr>
        <w:pStyle w:val="a0"/>
        <w:rPr>
          <w:rFonts w:hint="cs"/>
          <w:rtl/>
        </w:rPr>
      </w:pPr>
      <w:r>
        <w:rPr>
          <w:rFonts w:hint="cs"/>
          <w:rtl/>
        </w:rPr>
        <w:t>אשר להתנהגות של השוטרים - - -</w:t>
      </w:r>
    </w:p>
    <w:p w14:paraId="7FE2F0F3" w14:textId="77777777" w:rsidR="00000000" w:rsidRDefault="00890A51">
      <w:pPr>
        <w:pStyle w:val="a0"/>
        <w:rPr>
          <w:rFonts w:hint="cs"/>
          <w:rtl/>
        </w:rPr>
      </w:pPr>
    </w:p>
    <w:p w14:paraId="40428FFD" w14:textId="77777777" w:rsidR="00000000" w:rsidRDefault="00890A51">
      <w:pPr>
        <w:pStyle w:val="af0"/>
        <w:rPr>
          <w:rtl/>
        </w:rPr>
      </w:pPr>
      <w:r>
        <w:rPr>
          <w:rFonts w:hint="eastAsia"/>
          <w:rtl/>
        </w:rPr>
        <w:t>זהבה</w:t>
      </w:r>
      <w:r>
        <w:rPr>
          <w:rtl/>
        </w:rPr>
        <w:t xml:space="preserve"> גלאון (יחד):</w:t>
      </w:r>
    </w:p>
    <w:p w14:paraId="549AC489" w14:textId="77777777" w:rsidR="00000000" w:rsidRDefault="00890A51">
      <w:pPr>
        <w:pStyle w:val="a0"/>
        <w:rPr>
          <w:rFonts w:hint="cs"/>
          <w:rtl/>
        </w:rPr>
      </w:pPr>
    </w:p>
    <w:p w14:paraId="50729DA0" w14:textId="77777777" w:rsidR="00000000" w:rsidRDefault="00890A51">
      <w:pPr>
        <w:pStyle w:val="a0"/>
        <w:rPr>
          <w:rFonts w:hint="cs"/>
          <w:rtl/>
        </w:rPr>
      </w:pPr>
      <w:r>
        <w:rPr>
          <w:rFonts w:hint="cs"/>
          <w:rtl/>
        </w:rPr>
        <w:t xml:space="preserve">- </w:t>
      </w:r>
      <w:r>
        <w:rPr>
          <w:rFonts w:hint="cs"/>
          <w:rtl/>
        </w:rPr>
        <w:t>- - הצלם - - -</w:t>
      </w:r>
    </w:p>
    <w:p w14:paraId="5815E581" w14:textId="77777777" w:rsidR="00000000" w:rsidRDefault="00890A51">
      <w:pPr>
        <w:pStyle w:val="a0"/>
        <w:rPr>
          <w:rFonts w:hint="cs"/>
          <w:rtl/>
        </w:rPr>
      </w:pPr>
    </w:p>
    <w:p w14:paraId="5B1272A8" w14:textId="77777777" w:rsidR="00000000" w:rsidRDefault="00890A51">
      <w:pPr>
        <w:pStyle w:val="-"/>
        <w:rPr>
          <w:rtl/>
        </w:rPr>
      </w:pPr>
      <w:bookmarkStart w:id="695" w:name="FS000001031T30_06_2004_18_46_16C"/>
      <w:bookmarkEnd w:id="695"/>
      <w:r>
        <w:rPr>
          <w:rtl/>
        </w:rPr>
        <w:t>סגן השר לביטחון פנים יעקב אדרי:</w:t>
      </w:r>
    </w:p>
    <w:p w14:paraId="6DC58D57" w14:textId="77777777" w:rsidR="00000000" w:rsidRDefault="00890A51">
      <w:pPr>
        <w:pStyle w:val="a0"/>
        <w:rPr>
          <w:rtl/>
        </w:rPr>
      </w:pPr>
    </w:p>
    <w:p w14:paraId="4ECC3B8A" w14:textId="77777777" w:rsidR="00000000" w:rsidRDefault="00890A51">
      <w:pPr>
        <w:pStyle w:val="a0"/>
        <w:rPr>
          <w:rFonts w:hint="cs"/>
          <w:rtl/>
        </w:rPr>
      </w:pPr>
      <w:r>
        <w:rPr>
          <w:rFonts w:hint="cs"/>
          <w:rtl/>
        </w:rPr>
        <w:t>אשר לצלם ולשוטרים, אגב, הנושא בחקירה. הוגשה תלונה למח"ש, הנושא בחקירה, ומובן שבעניין הזה אני לא יכול להוסיף על מה שנכתב ונאמר, וברוך השם התקשורת, אי-אפשר להגיד שהפלתה את הצלם הזה לרעה בסיקור, העודף בעניין הז</w:t>
      </w:r>
      <w:r>
        <w:rPr>
          <w:rFonts w:hint="cs"/>
          <w:rtl/>
        </w:rPr>
        <w:t>ה. היה סיקור בלתי פרופורציונלי - - -</w:t>
      </w:r>
    </w:p>
    <w:p w14:paraId="0C14FD92" w14:textId="77777777" w:rsidR="00000000" w:rsidRDefault="00890A51">
      <w:pPr>
        <w:pStyle w:val="a0"/>
        <w:rPr>
          <w:rFonts w:hint="cs"/>
          <w:rtl/>
        </w:rPr>
      </w:pPr>
    </w:p>
    <w:p w14:paraId="1C5074C0" w14:textId="77777777" w:rsidR="00000000" w:rsidRDefault="00890A51">
      <w:pPr>
        <w:pStyle w:val="af1"/>
        <w:rPr>
          <w:rFonts w:hint="cs"/>
          <w:rtl/>
        </w:rPr>
      </w:pPr>
      <w:r>
        <w:rPr>
          <w:rFonts w:hint="cs"/>
          <w:rtl/>
        </w:rPr>
        <w:t>היו"ר משה כחלון:</w:t>
      </w:r>
    </w:p>
    <w:p w14:paraId="559BB1C1" w14:textId="77777777" w:rsidR="00000000" w:rsidRDefault="00890A51">
      <w:pPr>
        <w:pStyle w:val="a0"/>
        <w:rPr>
          <w:rFonts w:hint="cs"/>
          <w:rtl/>
        </w:rPr>
      </w:pPr>
    </w:p>
    <w:p w14:paraId="50FF284E" w14:textId="77777777" w:rsidR="00000000" w:rsidRDefault="00890A51">
      <w:pPr>
        <w:pStyle w:val="a0"/>
        <w:rPr>
          <w:rFonts w:hint="cs"/>
          <w:rtl/>
        </w:rPr>
      </w:pPr>
      <w:r>
        <w:rPr>
          <w:rFonts w:hint="cs"/>
          <w:rtl/>
        </w:rPr>
        <w:t>אני מבקש לאפשר לו לסיים, בבקשה.</w:t>
      </w:r>
    </w:p>
    <w:p w14:paraId="67BA2774" w14:textId="77777777" w:rsidR="00000000" w:rsidRDefault="00890A51">
      <w:pPr>
        <w:pStyle w:val="a0"/>
        <w:rPr>
          <w:rFonts w:hint="cs"/>
          <w:rtl/>
        </w:rPr>
      </w:pPr>
    </w:p>
    <w:p w14:paraId="6B88754A" w14:textId="77777777" w:rsidR="00000000" w:rsidRDefault="00890A51">
      <w:pPr>
        <w:pStyle w:val="-"/>
        <w:rPr>
          <w:rtl/>
        </w:rPr>
      </w:pPr>
      <w:bookmarkStart w:id="696" w:name="FS000001031T30_06_2004_18_47_50C"/>
      <w:bookmarkEnd w:id="696"/>
      <w:r>
        <w:rPr>
          <w:rtl/>
        </w:rPr>
        <w:t>סגן השר לביטחון פנים יעקב אדרי:</w:t>
      </w:r>
    </w:p>
    <w:p w14:paraId="6D088427" w14:textId="77777777" w:rsidR="00000000" w:rsidRDefault="00890A51">
      <w:pPr>
        <w:pStyle w:val="a0"/>
        <w:rPr>
          <w:rtl/>
        </w:rPr>
      </w:pPr>
    </w:p>
    <w:p w14:paraId="7AC2B823" w14:textId="77777777" w:rsidR="00000000" w:rsidRDefault="00890A51">
      <w:pPr>
        <w:pStyle w:val="a0"/>
        <w:rPr>
          <w:rFonts w:hint="cs"/>
          <w:rtl/>
        </w:rPr>
      </w:pPr>
      <w:r>
        <w:rPr>
          <w:rFonts w:hint="cs"/>
          <w:rtl/>
        </w:rPr>
        <w:t xml:space="preserve">למרות - אם זה נכון, זה חמור. ואני כבר אומר את זה. </w:t>
      </w:r>
    </w:p>
    <w:p w14:paraId="1B1F0D2E" w14:textId="77777777" w:rsidR="00000000" w:rsidRDefault="00890A51">
      <w:pPr>
        <w:pStyle w:val="a0"/>
        <w:rPr>
          <w:rFonts w:hint="cs"/>
          <w:rtl/>
        </w:rPr>
      </w:pPr>
    </w:p>
    <w:p w14:paraId="114957EF" w14:textId="77777777" w:rsidR="00000000" w:rsidRDefault="00890A51">
      <w:pPr>
        <w:pStyle w:val="a0"/>
        <w:rPr>
          <w:rFonts w:hint="cs"/>
          <w:rtl/>
        </w:rPr>
      </w:pPr>
      <w:r>
        <w:rPr>
          <w:rFonts w:hint="cs"/>
          <w:rtl/>
        </w:rPr>
        <w:t xml:space="preserve">בכל מקרה, הנושא בבדיקה של מח"ש, וכאשר יהיו תוצאות, ממילא כולנו נדע אותן. תודה רבה </w:t>
      </w:r>
      <w:r>
        <w:rPr>
          <w:rFonts w:hint="cs"/>
          <w:rtl/>
        </w:rPr>
        <w:t xml:space="preserve">לכולם. </w:t>
      </w:r>
    </w:p>
    <w:p w14:paraId="45BF2478" w14:textId="77777777" w:rsidR="00000000" w:rsidRDefault="00890A51">
      <w:pPr>
        <w:pStyle w:val="a0"/>
        <w:rPr>
          <w:rFonts w:hint="cs"/>
          <w:rtl/>
        </w:rPr>
      </w:pPr>
    </w:p>
    <w:p w14:paraId="50E6F5B8" w14:textId="77777777" w:rsidR="00000000" w:rsidRDefault="00890A51">
      <w:pPr>
        <w:pStyle w:val="af1"/>
        <w:rPr>
          <w:rFonts w:hint="cs"/>
          <w:rtl/>
        </w:rPr>
      </w:pPr>
      <w:r>
        <w:rPr>
          <w:rFonts w:hint="cs"/>
          <w:rtl/>
        </w:rPr>
        <w:t>היו"ר משה כחלון:</w:t>
      </w:r>
    </w:p>
    <w:p w14:paraId="476D83C9" w14:textId="77777777" w:rsidR="00000000" w:rsidRDefault="00890A51">
      <w:pPr>
        <w:pStyle w:val="a0"/>
        <w:rPr>
          <w:rFonts w:hint="cs"/>
          <w:rtl/>
        </w:rPr>
      </w:pPr>
    </w:p>
    <w:p w14:paraId="4F659E18" w14:textId="77777777" w:rsidR="00000000" w:rsidRDefault="00890A51">
      <w:pPr>
        <w:pStyle w:val="a0"/>
        <w:rPr>
          <w:rFonts w:hint="cs"/>
          <w:rtl/>
        </w:rPr>
      </w:pPr>
      <w:r>
        <w:rPr>
          <w:rFonts w:hint="cs"/>
          <w:rtl/>
        </w:rPr>
        <w:t xml:space="preserve">תודה רבה, אדוני סגן השר. הצעות אחרות, חבר הכנסת עזמי בשארה. בבקשה. </w:t>
      </w:r>
    </w:p>
    <w:p w14:paraId="086EE407" w14:textId="77777777" w:rsidR="00000000" w:rsidRDefault="00890A51">
      <w:pPr>
        <w:pStyle w:val="a0"/>
        <w:rPr>
          <w:rFonts w:hint="cs"/>
          <w:rtl/>
        </w:rPr>
      </w:pPr>
    </w:p>
    <w:p w14:paraId="212E83D6" w14:textId="77777777" w:rsidR="00000000" w:rsidRDefault="00890A51">
      <w:pPr>
        <w:pStyle w:val="a0"/>
        <w:rPr>
          <w:rFonts w:hint="cs"/>
          <w:rtl/>
        </w:rPr>
      </w:pPr>
      <w:r>
        <w:rPr>
          <w:rFonts w:hint="cs"/>
          <w:rtl/>
        </w:rPr>
        <w:t>אדוני סגן השר, מה אתה מציע לעשות עם העניין הזה?</w:t>
      </w:r>
    </w:p>
    <w:p w14:paraId="1084716D" w14:textId="77777777" w:rsidR="00000000" w:rsidRDefault="00890A51">
      <w:pPr>
        <w:pStyle w:val="a0"/>
        <w:rPr>
          <w:rFonts w:hint="cs"/>
          <w:rtl/>
        </w:rPr>
      </w:pPr>
    </w:p>
    <w:p w14:paraId="44001D6B" w14:textId="77777777" w:rsidR="00000000" w:rsidRDefault="00890A51">
      <w:pPr>
        <w:pStyle w:val="af0"/>
        <w:rPr>
          <w:rtl/>
        </w:rPr>
      </w:pPr>
      <w:r>
        <w:rPr>
          <w:rFonts w:hint="eastAsia"/>
          <w:rtl/>
        </w:rPr>
        <w:t>נסים</w:t>
      </w:r>
      <w:r>
        <w:rPr>
          <w:rtl/>
        </w:rPr>
        <w:t xml:space="preserve"> זאב (ש"ס):</w:t>
      </w:r>
    </w:p>
    <w:p w14:paraId="53755BE6" w14:textId="77777777" w:rsidR="00000000" w:rsidRDefault="00890A51">
      <w:pPr>
        <w:pStyle w:val="a0"/>
        <w:rPr>
          <w:rFonts w:hint="cs"/>
          <w:rtl/>
        </w:rPr>
      </w:pPr>
    </w:p>
    <w:p w14:paraId="58537213" w14:textId="77777777" w:rsidR="00000000" w:rsidRDefault="00890A51">
      <w:pPr>
        <w:pStyle w:val="a0"/>
        <w:rPr>
          <w:rFonts w:hint="cs"/>
          <w:rtl/>
        </w:rPr>
      </w:pPr>
      <w:r>
        <w:rPr>
          <w:rFonts w:hint="cs"/>
          <w:rtl/>
        </w:rPr>
        <w:t xml:space="preserve">לגנוז את זה. לגנוז. </w:t>
      </w:r>
    </w:p>
    <w:p w14:paraId="144C35D8" w14:textId="77777777" w:rsidR="00000000" w:rsidRDefault="00890A51">
      <w:pPr>
        <w:pStyle w:val="a0"/>
        <w:rPr>
          <w:rFonts w:hint="cs"/>
          <w:rtl/>
        </w:rPr>
      </w:pPr>
    </w:p>
    <w:p w14:paraId="4ABA6B5F" w14:textId="77777777" w:rsidR="00000000" w:rsidRDefault="00890A51">
      <w:pPr>
        <w:pStyle w:val="af1"/>
        <w:rPr>
          <w:rFonts w:hint="cs"/>
          <w:rtl/>
        </w:rPr>
      </w:pPr>
      <w:r>
        <w:rPr>
          <w:rFonts w:hint="cs"/>
          <w:rtl/>
        </w:rPr>
        <w:t>היו"ר משה כחלון:</w:t>
      </w:r>
    </w:p>
    <w:p w14:paraId="6CB5F56C" w14:textId="77777777" w:rsidR="00000000" w:rsidRDefault="00890A51">
      <w:pPr>
        <w:pStyle w:val="a0"/>
        <w:rPr>
          <w:rFonts w:hint="cs"/>
          <w:rtl/>
        </w:rPr>
      </w:pPr>
    </w:p>
    <w:p w14:paraId="1B952F3E" w14:textId="77777777" w:rsidR="00000000" w:rsidRDefault="00890A51">
      <w:pPr>
        <w:pStyle w:val="a0"/>
        <w:rPr>
          <w:rFonts w:hint="cs"/>
          <w:rtl/>
        </w:rPr>
      </w:pPr>
      <w:r>
        <w:rPr>
          <w:rFonts w:hint="cs"/>
          <w:rtl/>
        </w:rPr>
        <w:t xml:space="preserve">עוד רגע. </w:t>
      </w:r>
    </w:p>
    <w:p w14:paraId="45420C81" w14:textId="77777777" w:rsidR="00000000" w:rsidRDefault="00890A51">
      <w:pPr>
        <w:pStyle w:val="a0"/>
        <w:rPr>
          <w:rFonts w:hint="cs"/>
          <w:rtl/>
        </w:rPr>
      </w:pPr>
    </w:p>
    <w:p w14:paraId="11E6866F" w14:textId="77777777" w:rsidR="00000000" w:rsidRDefault="00890A51">
      <w:pPr>
        <w:pStyle w:val="af0"/>
        <w:rPr>
          <w:rtl/>
        </w:rPr>
      </w:pPr>
      <w:r>
        <w:rPr>
          <w:rFonts w:hint="eastAsia"/>
          <w:rtl/>
        </w:rPr>
        <w:t>סגן</w:t>
      </w:r>
      <w:r>
        <w:rPr>
          <w:rtl/>
        </w:rPr>
        <w:t xml:space="preserve"> השר לביטחון פנים יעקב אדרי:</w:t>
      </w:r>
    </w:p>
    <w:p w14:paraId="53C0146F" w14:textId="77777777" w:rsidR="00000000" w:rsidRDefault="00890A51">
      <w:pPr>
        <w:pStyle w:val="a0"/>
        <w:rPr>
          <w:rFonts w:hint="cs"/>
          <w:rtl/>
        </w:rPr>
      </w:pPr>
    </w:p>
    <w:p w14:paraId="0ADCC470" w14:textId="77777777" w:rsidR="00000000" w:rsidRDefault="00890A51">
      <w:pPr>
        <w:pStyle w:val="a0"/>
        <w:rPr>
          <w:rFonts w:hint="cs"/>
          <w:rtl/>
        </w:rPr>
      </w:pPr>
      <w:r>
        <w:rPr>
          <w:rFonts w:hint="cs"/>
          <w:rtl/>
        </w:rPr>
        <w:t xml:space="preserve">פנים. </w:t>
      </w:r>
    </w:p>
    <w:p w14:paraId="5268B58F" w14:textId="77777777" w:rsidR="00000000" w:rsidRDefault="00890A51">
      <w:pPr>
        <w:pStyle w:val="a0"/>
        <w:rPr>
          <w:rFonts w:hint="cs"/>
          <w:rtl/>
        </w:rPr>
      </w:pPr>
    </w:p>
    <w:p w14:paraId="160A039F" w14:textId="77777777" w:rsidR="00000000" w:rsidRDefault="00890A51">
      <w:pPr>
        <w:pStyle w:val="af1"/>
        <w:rPr>
          <w:rFonts w:hint="cs"/>
          <w:rtl/>
        </w:rPr>
      </w:pPr>
      <w:r>
        <w:rPr>
          <w:rFonts w:hint="cs"/>
          <w:rtl/>
        </w:rPr>
        <w:t>הי</w:t>
      </w:r>
      <w:r>
        <w:rPr>
          <w:rFonts w:hint="cs"/>
          <w:rtl/>
        </w:rPr>
        <w:t>ו"ר משה כחלון:</w:t>
      </w:r>
    </w:p>
    <w:p w14:paraId="1939A7FB" w14:textId="77777777" w:rsidR="00000000" w:rsidRDefault="00890A51">
      <w:pPr>
        <w:pStyle w:val="a0"/>
        <w:rPr>
          <w:rFonts w:hint="cs"/>
          <w:rtl/>
        </w:rPr>
      </w:pPr>
    </w:p>
    <w:p w14:paraId="53EE0B05" w14:textId="77777777" w:rsidR="00000000" w:rsidRDefault="00890A51">
      <w:pPr>
        <w:pStyle w:val="a0"/>
        <w:rPr>
          <w:rFonts w:hint="cs"/>
          <w:rtl/>
        </w:rPr>
      </w:pPr>
      <w:r>
        <w:rPr>
          <w:rFonts w:hint="cs"/>
          <w:rtl/>
        </w:rPr>
        <w:t xml:space="preserve">ועדת הפנים. בבקשה, חבר הכנסת בשארה, ואחריו - חבר הכנסת עסאם מח'ול. </w:t>
      </w:r>
    </w:p>
    <w:p w14:paraId="6E29998D" w14:textId="77777777" w:rsidR="00000000" w:rsidRDefault="00890A51">
      <w:pPr>
        <w:pStyle w:val="a0"/>
        <w:rPr>
          <w:rFonts w:hint="cs"/>
          <w:rtl/>
        </w:rPr>
      </w:pPr>
    </w:p>
    <w:p w14:paraId="4CF4B527" w14:textId="77777777" w:rsidR="00000000" w:rsidRDefault="00890A51">
      <w:pPr>
        <w:pStyle w:val="a"/>
        <w:rPr>
          <w:rtl/>
        </w:rPr>
      </w:pPr>
      <w:bookmarkStart w:id="697" w:name="FS000000558T30_06_2004_18_50_05"/>
      <w:bookmarkStart w:id="698" w:name="_Toc77593506"/>
      <w:bookmarkEnd w:id="697"/>
      <w:r>
        <w:rPr>
          <w:rFonts w:hint="eastAsia"/>
          <w:rtl/>
        </w:rPr>
        <w:t>עזמי</w:t>
      </w:r>
      <w:r>
        <w:rPr>
          <w:rtl/>
        </w:rPr>
        <w:t xml:space="preserve"> בשארה (בל"ד):</w:t>
      </w:r>
      <w:bookmarkEnd w:id="698"/>
    </w:p>
    <w:p w14:paraId="62D6679E" w14:textId="77777777" w:rsidR="00000000" w:rsidRDefault="00890A51">
      <w:pPr>
        <w:pStyle w:val="a0"/>
        <w:rPr>
          <w:rFonts w:hint="cs"/>
          <w:rtl/>
        </w:rPr>
      </w:pPr>
    </w:p>
    <w:p w14:paraId="5651F90E" w14:textId="77777777" w:rsidR="00000000" w:rsidRDefault="00890A51">
      <w:pPr>
        <w:pStyle w:val="a0"/>
        <w:rPr>
          <w:rFonts w:hint="cs"/>
          <w:rtl/>
        </w:rPr>
      </w:pPr>
      <w:r>
        <w:rPr>
          <w:rFonts w:hint="cs"/>
          <w:rtl/>
        </w:rPr>
        <w:t>אדוני היושב-ראש, אני רוצה לנצל את ההזדמנות שניתנה לי ולברך את בג"ץ על החלטתו היום, שקבעה שהקריטריון של הביטחון הוא לא מעל לכול. יש עוד כמה דברים בחיים,</w:t>
      </w:r>
      <w:r>
        <w:rPr>
          <w:rFonts w:hint="cs"/>
          <w:rtl/>
        </w:rPr>
        <w:t xml:space="preserve"> לרבות חיי אנשים, חופש תנועה וכו' וכו'. לשם זה, אגב, יש ביטחון. </w:t>
      </w:r>
    </w:p>
    <w:p w14:paraId="21CC7411" w14:textId="77777777" w:rsidR="00000000" w:rsidRDefault="00890A51">
      <w:pPr>
        <w:pStyle w:val="a0"/>
        <w:rPr>
          <w:rFonts w:hint="cs"/>
          <w:rtl/>
        </w:rPr>
      </w:pPr>
    </w:p>
    <w:p w14:paraId="3B8D6BD2" w14:textId="77777777" w:rsidR="00000000" w:rsidRDefault="00890A51">
      <w:pPr>
        <w:pStyle w:val="a0"/>
        <w:rPr>
          <w:rFonts w:hint="cs"/>
          <w:rtl/>
        </w:rPr>
      </w:pPr>
      <w:r>
        <w:rPr>
          <w:rFonts w:hint="cs"/>
          <w:rtl/>
        </w:rPr>
        <w:t>על כל פנים, הסיפור של סבירות ומידתיות הוא דבר נכון. אני מתנגד לגדר, עקרונית, אדוני סגן השר. אתה שמעת גם מאנשי ימין שמתנגדים. הרי הסיפור של הגדר הוא סיפור חדש בכלל. אני מתנגד לגדר, עקרונית, א</w:t>
      </w:r>
      <w:r>
        <w:rPr>
          <w:rFonts w:hint="cs"/>
          <w:rtl/>
        </w:rPr>
        <w:t xml:space="preserve">בל התוואי של הגדר שיהיה סביר ומידתי, זה רק בגבול ה-4 ביוני. אין דרך אחרת שיהיה סביר ומידתי. </w:t>
      </w:r>
    </w:p>
    <w:p w14:paraId="3B6E213E" w14:textId="77777777" w:rsidR="00000000" w:rsidRDefault="00890A51">
      <w:pPr>
        <w:pStyle w:val="a0"/>
        <w:rPr>
          <w:rFonts w:hint="cs"/>
          <w:rtl/>
        </w:rPr>
      </w:pPr>
    </w:p>
    <w:p w14:paraId="0AFE2C15" w14:textId="77777777" w:rsidR="00000000" w:rsidRDefault="00890A51">
      <w:pPr>
        <w:pStyle w:val="a0"/>
        <w:rPr>
          <w:rFonts w:hint="cs"/>
          <w:rtl/>
        </w:rPr>
      </w:pPr>
      <w:r>
        <w:rPr>
          <w:rFonts w:hint="cs"/>
          <w:rtl/>
        </w:rPr>
        <w:t xml:space="preserve">בירושלים אני לא יודע בכלל איך הוא יכול להיות סביר ומידתי. איך יכולה הגדר להיות סבירה ומידתית כאשר היא חוצצת בין שכונות, בין בית לבית, בין אח לאחיו, בין בני-דודים </w:t>
      </w:r>
      <w:r>
        <w:rPr>
          <w:rFonts w:hint="cs"/>
          <w:rtl/>
        </w:rPr>
        <w:t xml:space="preserve">וכו'. לדעתי, בירושלים לא יכולה להיות גדר מידתית וסבירה, אדוני היושב-ראש. </w:t>
      </w:r>
    </w:p>
    <w:p w14:paraId="53EDCBF6" w14:textId="77777777" w:rsidR="00000000" w:rsidRDefault="00890A51">
      <w:pPr>
        <w:pStyle w:val="a0"/>
        <w:rPr>
          <w:rFonts w:hint="cs"/>
          <w:rtl/>
        </w:rPr>
      </w:pPr>
    </w:p>
    <w:p w14:paraId="64B68E42" w14:textId="77777777" w:rsidR="00000000" w:rsidRDefault="00890A51">
      <w:pPr>
        <w:pStyle w:val="af1"/>
        <w:rPr>
          <w:rFonts w:hint="cs"/>
          <w:rtl/>
        </w:rPr>
      </w:pPr>
      <w:r>
        <w:rPr>
          <w:rFonts w:hint="cs"/>
          <w:rtl/>
        </w:rPr>
        <w:t>היו"ר משה כחלון:</w:t>
      </w:r>
    </w:p>
    <w:p w14:paraId="4A7C5769" w14:textId="77777777" w:rsidR="00000000" w:rsidRDefault="00890A51">
      <w:pPr>
        <w:pStyle w:val="a0"/>
        <w:rPr>
          <w:rFonts w:hint="cs"/>
          <w:rtl/>
        </w:rPr>
      </w:pPr>
    </w:p>
    <w:p w14:paraId="1F324464" w14:textId="77777777" w:rsidR="00000000" w:rsidRDefault="00890A51">
      <w:pPr>
        <w:pStyle w:val="a0"/>
        <w:rPr>
          <w:rFonts w:hint="cs"/>
          <w:rtl/>
        </w:rPr>
      </w:pPr>
      <w:r>
        <w:rPr>
          <w:rFonts w:hint="cs"/>
          <w:rtl/>
        </w:rPr>
        <w:t xml:space="preserve">תודה רבה. חבר הכנסת מח'ול, בבקשה. חבר הכנסת טלב אלסאנע אחריו, ואחריו - חבר הכנסת דהאמשה. </w:t>
      </w:r>
    </w:p>
    <w:p w14:paraId="667683B9" w14:textId="77777777" w:rsidR="00000000" w:rsidRDefault="00890A51">
      <w:pPr>
        <w:pStyle w:val="a0"/>
        <w:rPr>
          <w:rFonts w:hint="cs"/>
          <w:rtl/>
        </w:rPr>
      </w:pPr>
    </w:p>
    <w:p w14:paraId="6BA8306A" w14:textId="77777777" w:rsidR="00000000" w:rsidRDefault="00890A51">
      <w:pPr>
        <w:pStyle w:val="a"/>
        <w:rPr>
          <w:rtl/>
        </w:rPr>
      </w:pPr>
      <w:bookmarkStart w:id="699" w:name="FS000000542T30_06_2004_18_53_53"/>
      <w:bookmarkStart w:id="700" w:name="_Toc77593507"/>
      <w:bookmarkEnd w:id="699"/>
      <w:r>
        <w:rPr>
          <w:rFonts w:hint="eastAsia"/>
          <w:rtl/>
        </w:rPr>
        <w:t>עסאם</w:t>
      </w:r>
      <w:r>
        <w:rPr>
          <w:rtl/>
        </w:rPr>
        <w:t xml:space="preserve"> מח'ול (חד"ש-תע"ל):</w:t>
      </w:r>
      <w:bookmarkEnd w:id="700"/>
    </w:p>
    <w:p w14:paraId="2E56350A" w14:textId="77777777" w:rsidR="00000000" w:rsidRDefault="00890A51">
      <w:pPr>
        <w:pStyle w:val="a0"/>
        <w:rPr>
          <w:rFonts w:hint="cs"/>
          <w:rtl/>
        </w:rPr>
      </w:pPr>
    </w:p>
    <w:p w14:paraId="3C3D9514" w14:textId="77777777" w:rsidR="00000000" w:rsidRDefault="00890A51">
      <w:pPr>
        <w:pStyle w:val="a0"/>
        <w:rPr>
          <w:rFonts w:hint="cs"/>
          <w:rtl/>
        </w:rPr>
      </w:pPr>
      <w:r>
        <w:rPr>
          <w:rFonts w:hint="cs"/>
          <w:rtl/>
        </w:rPr>
        <w:t xml:space="preserve">כבוד היושב-ראש, חברי הכנסת, הממשלה גילתה היום, </w:t>
      </w:r>
      <w:r>
        <w:rPr>
          <w:rFonts w:hint="cs"/>
          <w:rtl/>
        </w:rPr>
        <w:t xml:space="preserve">בא-ראם, עד כמה היא איבדה את העשתונות. גם האג, גם בג"ץ - אני מבין אותם. עצבים חשופים. מה שאמרנו, שזאת חומת כיבוש וחומת רשע, זה מתגשם. זה מה שקרה בשבת. היה ברור, עכשיו ברור יותר מאי-פעם, שממשלה שמתנהגת בצורה ברוטלית לפלסטינים, הברוטליות הזאת תהפוך להיות מנת </w:t>
      </w:r>
      <w:r>
        <w:rPr>
          <w:rFonts w:hint="cs"/>
          <w:rtl/>
        </w:rPr>
        <w:t xml:space="preserve">חלקם של ישראלים מפגינים, והיא תפגע בחירויות הדמוקרטיות, היא תחסל אותן, היא תהווה סכנה לפאשיזציה של החיים בישראל. ואני אומר שלא רק הגדר, אלא איך זה משליך על הדמוקרטיה הישראלית. הממשלה הזאת עוד תחסל את הדמוקרטיה הזאת. </w:t>
      </w:r>
    </w:p>
    <w:p w14:paraId="218CEEF1" w14:textId="77777777" w:rsidR="00000000" w:rsidRDefault="00890A51">
      <w:pPr>
        <w:pStyle w:val="a0"/>
        <w:rPr>
          <w:rFonts w:hint="cs"/>
          <w:rtl/>
        </w:rPr>
      </w:pPr>
    </w:p>
    <w:p w14:paraId="36B762C0" w14:textId="77777777" w:rsidR="00000000" w:rsidRDefault="00890A51">
      <w:pPr>
        <w:pStyle w:val="af1"/>
        <w:rPr>
          <w:rFonts w:hint="cs"/>
          <w:rtl/>
        </w:rPr>
      </w:pPr>
      <w:r>
        <w:rPr>
          <w:rFonts w:hint="cs"/>
          <w:rtl/>
        </w:rPr>
        <w:t>היו"ר משה כחלון:</w:t>
      </w:r>
    </w:p>
    <w:p w14:paraId="3454395E" w14:textId="77777777" w:rsidR="00000000" w:rsidRDefault="00890A51">
      <w:pPr>
        <w:pStyle w:val="a0"/>
        <w:rPr>
          <w:rFonts w:hint="cs"/>
          <w:rtl/>
        </w:rPr>
      </w:pPr>
    </w:p>
    <w:p w14:paraId="1E2987EB" w14:textId="77777777" w:rsidR="00000000" w:rsidRDefault="00890A51">
      <w:pPr>
        <w:pStyle w:val="a0"/>
        <w:rPr>
          <w:rFonts w:hint="cs"/>
          <w:rtl/>
        </w:rPr>
      </w:pPr>
      <w:r>
        <w:rPr>
          <w:rFonts w:hint="cs"/>
          <w:rtl/>
        </w:rPr>
        <w:t xml:space="preserve">תודה רבה. חבר הכנסת </w:t>
      </w:r>
      <w:r>
        <w:rPr>
          <w:rFonts w:hint="cs"/>
          <w:rtl/>
        </w:rPr>
        <w:t xml:space="preserve">טלב אלסאנע, ואחריו - חבר הכנסת דהאמשה. ולאחר מכן - הצבעה. </w:t>
      </w:r>
    </w:p>
    <w:p w14:paraId="3A5001C3" w14:textId="77777777" w:rsidR="00000000" w:rsidRDefault="00890A51">
      <w:pPr>
        <w:pStyle w:val="a0"/>
        <w:rPr>
          <w:rFonts w:hint="cs"/>
          <w:rtl/>
        </w:rPr>
      </w:pPr>
    </w:p>
    <w:p w14:paraId="2A6062F1" w14:textId="77777777" w:rsidR="00000000" w:rsidRDefault="00890A51">
      <w:pPr>
        <w:pStyle w:val="a"/>
        <w:rPr>
          <w:rtl/>
        </w:rPr>
      </w:pPr>
      <w:bookmarkStart w:id="701" w:name="FS000000549T30_06_2004_18_57_37"/>
      <w:bookmarkStart w:id="702" w:name="_Toc77593508"/>
      <w:bookmarkEnd w:id="701"/>
      <w:r>
        <w:rPr>
          <w:rFonts w:hint="eastAsia"/>
          <w:rtl/>
        </w:rPr>
        <w:t>טלב</w:t>
      </w:r>
      <w:r>
        <w:rPr>
          <w:rtl/>
        </w:rPr>
        <w:t xml:space="preserve"> אלסאנע (רע"ם):</w:t>
      </w:r>
      <w:bookmarkEnd w:id="702"/>
    </w:p>
    <w:p w14:paraId="4EC08DDE" w14:textId="77777777" w:rsidR="00000000" w:rsidRDefault="00890A51">
      <w:pPr>
        <w:pStyle w:val="a0"/>
        <w:rPr>
          <w:rFonts w:hint="cs"/>
          <w:rtl/>
        </w:rPr>
      </w:pPr>
    </w:p>
    <w:p w14:paraId="4C0F6114" w14:textId="77777777" w:rsidR="00000000" w:rsidRDefault="00890A51">
      <w:pPr>
        <w:pStyle w:val="a0"/>
        <w:rPr>
          <w:rFonts w:hint="cs"/>
          <w:rtl/>
        </w:rPr>
      </w:pPr>
      <w:r>
        <w:rPr>
          <w:rFonts w:hint="cs"/>
          <w:rtl/>
        </w:rPr>
        <w:t>אדוני היושב-ראש, חברי הכנסת, אני רוצה לברך את בית-המשפט הגבוה לצדק על ההחלטה הנכונה. אני סבור שהוא שוב מוכיח שהוא אי של שפיות במדינה שסובלת מטירוף מערכות מוחלט. אבל מבחינה מהות</w:t>
      </w:r>
      <w:r>
        <w:rPr>
          <w:rFonts w:hint="cs"/>
          <w:rtl/>
        </w:rPr>
        <w:t>ית, מה שנפסק הוא שהממשלה הזאת נתונה לשליטה ולתפיסה כוחנית, והיא מנצלת את מצב הביטחון, והשיקול, והתירוץ הביטחוני, כדי להעביר חומה גזענית ופוליטית. אילו השיקול היה שיקול ביטחוני, אז בוודאי היו מעבירים את זה בתוואי אחר לחלוטין, שהפגיעה שלו היא אחרת, קטנה יותר</w:t>
      </w:r>
      <w:r>
        <w:rPr>
          <w:rFonts w:hint="cs"/>
          <w:rtl/>
        </w:rPr>
        <w:t xml:space="preserve">, ולא היתה מחייבת את ההתערבות של בית-המשפט הגבוה לצדק. </w:t>
      </w:r>
    </w:p>
    <w:p w14:paraId="050C1788" w14:textId="77777777" w:rsidR="00000000" w:rsidRDefault="00890A51">
      <w:pPr>
        <w:pStyle w:val="a0"/>
        <w:rPr>
          <w:rFonts w:hint="cs"/>
          <w:rtl/>
        </w:rPr>
      </w:pPr>
    </w:p>
    <w:p w14:paraId="3BEF7906" w14:textId="77777777" w:rsidR="00000000" w:rsidRDefault="00890A51">
      <w:pPr>
        <w:pStyle w:val="a0"/>
        <w:rPr>
          <w:rFonts w:hint="cs"/>
          <w:rtl/>
        </w:rPr>
      </w:pPr>
      <w:r>
        <w:rPr>
          <w:rFonts w:hint="cs"/>
          <w:rtl/>
        </w:rPr>
        <w:t>הגיע הזמן שבמקום שהממשלה תתעסק עם חומות וגדרות, שתתחיל להתעסק עם בניית שלום באזור הזה. כל השקעה כספית, כל ההשקעה, המנגנון והמערכת, שמגויסים למען הקמת החומה האומללה, הגזענית הזאת - שכל המערכת הזאת תתג</w:t>
      </w:r>
      <w:r>
        <w:rPr>
          <w:rFonts w:hint="cs"/>
          <w:rtl/>
        </w:rPr>
        <w:t xml:space="preserve">ייס לבניית מערכת שלום כאן, בין העמים באזור. תודה. </w:t>
      </w:r>
    </w:p>
    <w:p w14:paraId="6D02B2FE" w14:textId="77777777" w:rsidR="00000000" w:rsidRDefault="00890A51">
      <w:pPr>
        <w:pStyle w:val="a0"/>
        <w:rPr>
          <w:rFonts w:hint="cs"/>
          <w:rtl/>
        </w:rPr>
      </w:pPr>
    </w:p>
    <w:p w14:paraId="1B99B5FC" w14:textId="77777777" w:rsidR="00000000" w:rsidRDefault="00890A51">
      <w:pPr>
        <w:pStyle w:val="af1"/>
        <w:rPr>
          <w:rFonts w:hint="cs"/>
          <w:rtl/>
        </w:rPr>
      </w:pPr>
      <w:r>
        <w:rPr>
          <w:rFonts w:hint="cs"/>
          <w:rtl/>
        </w:rPr>
        <w:t>היו"ר משה כחלון:</w:t>
      </w:r>
    </w:p>
    <w:p w14:paraId="72E733D3" w14:textId="77777777" w:rsidR="00000000" w:rsidRDefault="00890A51">
      <w:pPr>
        <w:pStyle w:val="a0"/>
        <w:rPr>
          <w:rFonts w:hint="cs"/>
          <w:rtl/>
        </w:rPr>
      </w:pPr>
    </w:p>
    <w:p w14:paraId="2ABC1718" w14:textId="77777777" w:rsidR="00000000" w:rsidRDefault="00890A51">
      <w:pPr>
        <w:pStyle w:val="a0"/>
        <w:rPr>
          <w:rFonts w:hint="cs"/>
          <w:rtl/>
        </w:rPr>
      </w:pPr>
      <w:r>
        <w:rPr>
          <w:rFonts w:hint="cs"/>
          <w:rtl/>
        </w:rPr>
        <w:t xml:space="preserve">תודה רבה, אדוני. חבר הכנסת דהאמשה, גם כן דקה. לאחר מכן - הצבעה. </w:t>
      </w:r>
    </w:p>
    <w:p w14:paraId="0CCECDDC" w14:textId="77777777" w:rsidR="00000000" w:rsidRDefault="00890A51">
      <w:pPr>
        <w:pStyle w:val="a0"/>
        <w:rPr>
          <w:rFonts w:hint="cs"/>
          <w:rtl/>
        </w:rPr>
      </w:pPr>
    </w:p>
    <w:p w14:paraId="74BC381A" w14:textId="77777777" w:rsidR="00000000" w:rsidRDefault="00890A51">
      <w:pPr>
        <w:pStyle w:val="a"/>
        <w:rPr>
          <w:rtl/>
        </w:rPr>
      </w:pPr>
      <w:bookmarkStart w:id="703" w:name="FS000000550T30_06_2004_19_01_05"/>
      <w:bookmarkStart w:id="704" w:name="_Toc77593509"/>
      <w:bookmarkEnd w:id="703"/>
      <w:r>
        <w:rPr>
          <w:rFonts w:hint="eastAsia"/>
          <w:rtl/>
        </w:rPr>
        <w:t>עבד</w:t>
      </w:r>
      <w:r>
        <w:rPr>
          <w:rtl/>
        </w:rPr>
        <w:t>-אלמאלכ דהאמשה (רע"ם):</w:t>
      </w:r>
      <w:bookmarkEnd w:id="704"/>
    </w:p>
    <w:p w14:paraId="73C12CB6" w14:textId="77777777" w:rsidR="00000000" w:rsidRDefault="00890A51">
      <w:pPr>
        <w:pStyle w:val="a0"/>
        <w:rPr>
          <w:rFonts w:hint="cs"/>
          <w:rtl/>
        </w:rPr>
      </w:pPr>
    </w:p>
    <w:p w14:paraId="54DD3847" w14:textId="77777777" w:rsidR="00000000" w:rsidRDefault="00890A51">
      <w:pPr>
        <w:pStyle w:val="a0"/>
        <w:rPr>
          <w:rFonts w:hint="cs"/>
          <w:rtl/>
        </w:rPr>
      </w:pPr>
      <w:r>
        <w:rPr>
          <w:rFonts w:hint="cs"/>
          <w:rtl/>
        </w:rPr>
        <w:t>כבוד היושב-ראש, כנסת נכבדה, כל הזמן התרענו ואמרנו שלא יכול להיות שחומה כזאת תיבנה, ובדרך כזאת</w:t>
      </w:r>
      <w:r>
        <w:rPr>
          <w:rFonts w:hint="cs"/>
          <w:rtl/>
        </w:rPr>
        <w:t>, התעלמות כזאת מזכויות אדם ומקיומם של אנשים ושל אדמות, ובכוונה תחילה לעקל ולהחרים אדמות פלסטיניות וגם להרוס חיים ולהרוס בני-אדם. הדברים באו היום לידי ביטוי בבית-המשפט העליון, וגם אני מצטרף לברכות לבית-המשפט הזה, שמוכיח שוב ושוב שהוא המבצר האחרון, שעדיין יש</w:t>
      </w:r>
      <w:r>
        <w:rPr>
          <w:rFonts w:hint="cs"/>
          <w:rtl/>
        </w:rPr>
        <w:t xml:space="preserve"> פה מידתיות וסבירות מבחינת הדמוקרטיה וזכויות האזרח במדינה הזאת. זה המוסד האחד והיחיד, והוא טפח על פני אנשי הביטחון ואמר להם: זה לא יכול להיות. </w:t>
      </w:r>
    </w:p>
    <w:p w14:paraId="45C4E6DE" w14:textId="77777777" w:rsidR="00000000" w:rsidRDefault="00890A51">
      <w:pPr>
        <w:pStyle w:val="a0"/>
        <w:rPr>
          <w:rFonts w:hint="cs"/>
          <w:rtl/>
        </w:rPr>
      </w:pPr>
    </w:p>
    <w:p w14:paraId="2DD99BC8" w14:textId="77777777" w:rsidR="00000000" w:rsidRDefault="00890A51">
      <w:pPr>
        <w:pStyle w:val="a0"/>
        <w:rPr>
          <w:rFonts w:hint="cs"/>
          <w:rtl/>
        </w:rPr>
      </w:pPr>
      <w:r>
        <w:rPr>
          <w:rFonts w:hint="cs"/>
          <w:rtl/>
        </w:rPr>
        <w:t>סגן השר מדבר על הפגנה ברשיון. האם הגדר נבנית ברשיון? האם הגדר היא לגיטימית? האם המעשים של כוחות משמר הגבול שם ה</w:t>
      </w:r>
      <w:r>
        <w:rPr>
          <w:rFonts w:hint="cs"/>
          <w:rtl/>
        </w:rPr>
        <w:t xml:space="preserve">יו לגיטימיים? אתה רק מהמפגינים דורש הפגנה ברשיון? בינינו, אם הם היו הולכים לבקש שם רשיון להפגנה, הם היו מקבלים את זה? אני חושב שהפגנה במקרה הזה - - </w:t>
      </w:r>
    </w:p>
    <w:p w14:paraId="103A05ED" w14:textId="77777777" w:rsidR="00000000" w:rsidRDefault="00890A51">
      <w:pPr>
        <w:pStyle w:val="a0"/>
        <w:rPr>
          <w:rFonts w:hint="cs"/>
          <w:rtl/>
        </w:rPr>
      </w:pPr>
    </w:p>
    <w:p w14:paraId="1D020667" w14:textId="77777777" w:rsidR="00000000" w:rsidRDefault="00890A51">
      <w:pPr>
        <w:pStyle w:val="af0"/>
        <w:rPr>
          <w:rtl/>
        </w:rPr>
      </w:pPr>
      <w:r>
        <w:rPr>
          <w:rFonts w:hint="cs"/>
          <w:rtl/>
        </w:rPr>
        <w:t xml:space="preserve">סגן השר לביטחון פנים </w:t>
      </w:r>
      <w:r>
        <w:rPr>
          <w:rFonts w:hint="eastAsia"/>
          <w:rtl/>
        </w:rPr>
        <w:t>יעקב</w:t>
      </w:r>
      <w:r>
        <w:rPr>
          <w:rtl/>
        </w:rPr>
        <w:t xml:space="preserve"> אדרי:</w:t>
      </w:r>
    </w:p>
    <w:p w14:paraId="71BC64D2" w14:textId="77777777" w:rsidR="00000000" w:rsidRDefault="00890A51">
      <w:pPr>
        <w:pStyle w:val="a0"/>
        <w:rPr>
          <w:rFonts w:hint="cs"/>
          <w:rtl/>
        </w:rPr>
      </w:pPr>
    </w:p>
    <w:p w14:paraId="6374D076" w14:textId="77777777" w:rsidR="00000000" w:rsidRDefault="00890A51">
      <w:pPr>
        <w:pStyle w:val="a0"/>
        <w:rPr>
          <w:rFonts w:hint="cs"/>
          <w:rtl/>
        </w:rPr>
      </w:pPr>
      <w:r>
        <w:rPr>
          <w:rFonts w:hint="cs"/>
          <w:rtl/>
        </w:rPr>
        <w:t>- - -</w:t>
      </w:r>
    </w:p>
    <w:p w14:paraId="136E2898" w14:textId="77777777" w:rsidR="00000000" w:rsidRDefault="00890A51">
      <w:pPr>
        <w:pStyle w:val="a0"/>
        <w:rPr>
          <w:rFonts w:hint="cs"/>
          <w:rtl/>
        </w:rPr>
      </w:pPr>
    </w:p>
    <w:p w14:paraId="04180E03" w14:textId="77777777" w:rsidR="00000000" w:rsidRDefault="00890A51">
      <w:pPr>
        <w:pStyle w:val="-"/>
        <w:rPr>
          <w:rtl/>
        </w:rPr>
      </w:pPr>
      <w:bookmarkStart w:id="705" w:name="FS000000550T30_06_2004_19_06_48C"/>
      <w:bookmarkEnd w:id="705"/>
      <w:r>
        <w:rPr>
          <w:rtl/>
        </w:rPr>
        <w:t>עבד-אלמאלכ דהאמשה (רע"ם):</w:t>
      </w:r>
    </w:p>
    <w:p w14:paraId="29DE44CF" w14:textId="77777777" w:rsidR="00000000" w:rsidRDefault="00890A51">
      <w:pPr>
        <w:pStyle w:val="a0"/>
        <w:rPr>
          <w:rtl/>
        </w:rPr>
      </w:pPr>
    </w:p>
    <w:p w14:paraId="4F028A1F" w14:textId="77777777" w:rsidR="00000000" w:rsidRDefault="00890A51">
      <w:pPr>
        <w:pStyle w:val="a0"/>
        <w:rPr>
          <w:rFonts w:hint="cs"/>
          <w:rtl/>
        </w:rPr>
      </w:pPr>
      <w:r>
        <w:rPr>
          <w:rFonts w:hint="cs"/>
          <w:rtl/>
        </w:rPr>
        <w:t>- - חייבת להיות ללא רשיון, כדי להעביר א</w:t>
      </w:r>
      <w:r>
        <w:rPr>
          <w:rFonts w:hint="cs"/>
          <w:rtl/>
        </w:rPr>
        <w:t xml:space="preserve">ת המסר שיש פה גדר פושענית, יש פה מדיניות אטומה לזכויות אזרח וזכויות אדם, והמחאה נגד הדברים הבוטים האלה - כפי שבית-המשפט היום תיאר אותם, חייבת להיות בדרך שהיתה. תודה רבה. </w:t>
      </w:r>
    </w:p>
    <w:p w14:paraId="2F79A7B2" w14:textId="77777777" w:rsidR="00000000" w:rsidRDefault="00890A51">
      <w:pPr>
        <w:pStyle w:val="a0"/>
        <w:rPr>
          <w:rFonts w:hint="cs"/>
          <w:rtl/>
        </w:rPr>
      </w:pPr>
    </w:p>
    <w:p w14:paraId="692328BC" w14:textId="77777777" w:rsidR="00000000" w:rsidRDefault="00890A51">
      <w:pPr>
        <w:pStyle w:val="af1"/>
        <w:rPr>
          <w:rFonts w:hint="cs"/>
          <w:rtl/>
        </w:rPr>
      </w:pPr>
      <w:r>
        <w:rPr>
          <w:rFonts w:hint="cs"/>
          <w:rtl/>
        </w:rPr>
        <w:t>היו"ר משה כחלון:</w:t>
      </w:r>
    </w:p>
    <w:p w14:paraId="04DEA2AC" w14:textId="77777777" w:rsidR="00000000" w:rsidRDefault="00890A51">
      <w:pPr>
        <w:pStyle w:val="a0"/>
        <w:rPr>
          <w:rFonts w:hint="cs"/>
          <w:rtl/>
        </w:rPr>
      </w:pPr>
    </w:p>
    <w:p w14:paraId="6C1342F3" w14:textId="77777777" w:rsidR="00000000" w:rsidRDefault="00890A51">
      <w:pPr>
        <w:pStyle w:val="a0"/>
        <w:rPr>
          <w:rFonts w:hint="cs"/>
          <w:rtl/>
        </w:rPr>
      </w:pPr>
      <w:r>
        <w:rPr>
          <w:rFonts w:hint="cs"/>
          <w:rtl/>
        </w:rPr>
        <w:t xml:space="preserve">תודה רבה, אדוני. </w:t>
      </w:r>
    </w:p>
    <w:p w14:paraId="39FC5366" w14:textId="77777777" w:rsidR="00000000" w:rsidRDefault="00890A51">
      <w:pPr>
        <w:pStyle w:val="a0"/>
        <w:rPr>
          <w:rFonts w:hint="cs"/>
          <w:rtl/>
        </w:rPr>
      </w:pPr>
    </w:p>
    <w:p w14:paraId="201831EB" w14:textId="77777777" w:rsidR="00000000" w:rsidRDefault="00890A51">
      <w:pPr>
        <w:pStyle w:val="a0"/>
        <w:rPr>
          <w:rFonts w:hint="cs"/>
          <w:rtl/>
        </w:rPr>
      </w:pPr>
      <w:r>
        <w:rPr>
          <w:rFonts w:hint="cs"/>
          <w:rtl/>
        </w:rPr>
        <w:t xml:space="preserve">אנחנו ניגשים להצבעה. סגן השר מציע ועדה. בעד זה </w:t>
      </w:r>
      <w:r>
        <w:rPr>
          <w:rFonts w:hint="cs"/>
          <w:rtl/>
        </w:rPr>
        <w:t xml:space="preserve">ועדה, נגד זה הסרה. אדוני השר, אתה מגיע? יש. בעד זה ועדה, נגד זה הסרה. </w:t>
      </w:r>
    </w:p>
    <w:p w14:paraId="5B3FD13F" w14:textId="77777777" w:rsidR="00000000" w:rsidRDefault="00890A51">
      <w:pPr>
        <w:pStyle w:val="ab"/>
        <w:bidi/>
        <w:rPr>
          <w:rFonts w:hint="cs"/>
          <w:rtl/>
        </w:rPr>
      </w:pPr>
    </w:p>
    <w:p w14:paraId="3A4B45AA" w14:textId="77777777" w:rsidR="00000000" w:rsidRDefault="00890A51">
      <w:pPr>
        <w:pStyle w:val="ab"/>
        <w:bidi/>
        <w:rPr>
          <w:rFonts w:hint="cs"/>
          <w:rtl/>
        </w:rPr>
      </w:pPr>
    </w:p>
    <w:p w14:paraId="74BC542F" w14:textId="77777777" w:rsidR="00000000" w:rsidRDefault="00890A51">
      <w:pPr>
        <w:pStyle w:val="ab"/>
        <w:bidi/>
        <w:rPr>
          <w:rFonts w:hint="cs"/>
          <w:rtl/>
        </w:rPr>
      </w:pPr>
      <w:r>
        <w:rPr>
          <w:rFonts w:hint="cs"/>
          <w:rtl/>
        </w:rPr>
        <w:t>הצבעה מס' 23</w:t>
      </w:r>
    </w:p>
    <w:p w14:paraId="77F68F93" w14:textId="77777777" w:rsidR="00000000" w:rsidRDefault="00890A51">
      <w:pPr>
        <w:pStyle w:val="a0"/>
        <w:rPr>
          <w:rFonts w:hint="cs"/>
          <w:rtl/>
        </w:rPr>
      </w:pPr>
    </w:p>
    <w:p w14:paraId="48EEE806" w14:textId="77777777" w:rsidR="00000000" w:rsidRDefault="00890A51">
      <w:pPr>
        <w:pStyle w:val="ac"/>
        <w:bidi/>
        <w:rPr>
          <w:rFonts w:hint="cs"/>
          <w:rtl/>
        </w:rPr>
      </w:pPr>
      <w:r>
        <w:rPr>
          <w:rFonts w:hint="cs"/>
          <w:rtl/>
        </w:rPr>
        <w:t>בעד ההצעה להעביר את הנושא לוועדה - 11</w:t>
      </w:r>
    </w:p>
    <w:p w14:paraId="1047FE22" w14:textId="77777777" w:rsidR="00000000" w:rsidRDefault="00890A51">
      <w:pPr>
        <w:pStyle w:val="ac"/>
        <w:bidi/>
        <w:rPr>
          <w:rFonts w:hint="cs"/>
          <w:rtl/>
        </w:rPr>
      </w:pPr>
      <w:r>
        <w:rPr>
          <w:rFonts w:hint="cs"/>
          <w:rtl/>
        </w:rPr>
        <w:t>בעד ההצעה שלא לכלול את הנושא בסדר-היום - 2</w:t>
      </w:r>
    </w:p>
    <w:p w14:paraId="34ED0A8F" w14:textId="77777777" w:rsidR="00000000" w:rsidRDefault="00890A51">
      <w:pPr>
        <w:pStyle w:val="ac"/>
        <w:bidi/>
        <w:rPr>
          <w:rFonts w:hint="cs"/>
          <w:rtl/>
        </w:rPr>
      </w:pPr>
      <w:r>
        <w:rPr>
          <w:rFonts w:hint="cs"/>
          <w:rtl/>
        </w:rPr>
        <w:t>נמנעים - אין</w:t>
      </w:r>
    </w:p>
    <w:p w14:paraId="04BAF03C" w14:textId="77777777" w:rsidR="00000000" w:rsidRDefault="00890A51">
      <w:pPr>
        <w:pStyle w:val="ad"/>
        <w:bidi/>
        <w:rPr>
          <w:rFonts w:hint="cs"/>
          <w:rtl/>
        </w:rPr>
      </w:pPr>
      <w:r>
        <w:rPr>
          <w:rFonts w:hint="cs"/>
          <w:rtl/>
        </w:rPr>
        <w:t xml:space="preserve">ההצעה להעביר את הנושא לוועדת הפנים ואיכות הסביבה נתקבלה. </w:t>
      </w:r>
    </w:p>
    <w:p w14:paraId="129EF0F0" w14:textId="77777777" w:rsidR="00000000" w:rsidRDefault="00890A51">
      <w:pPr>
        <w:pStyle w:val="a0"/>
        <w:rPr>
          <w:rFonts w:hint="cs"/>
          <w:rtl/>
        </w:rPr>
      </w:pPr>
    </w:p>
    <w:p w14:paraId="768DD112" w14:textId="77777777" w:rsidR="00000000" w:rsidRDefault="00890A51">
      <w:pPr>
        <w:pStyle w:val="af1"/>
        <w:rPr>
          <w:rFonts w:hint="cs"/>
          <w:rtl/>
        </w:rPr>
      </w:pPr>
      <w:r>
        <w:rPr>
          <w:rFonts w:hint="cs"/>
          <w:rtl/>
        </w:rPr>
        <w:t>היו"ר משה כחלון:</w:t>
      </w:r>
    </w:p>
    <w:p w14:paraId="399A8DFC" w14:textId="77777777" w:rsidR="00000000" w:rsidRDefault="00890A51">
      <w:pPr>
        <w:pStyle w:val="a0"/>
        <w:rPr>
          <w:rFonts w:hint="cs"/>
          <w:rtl/>
        </w:rPr>
      </w:pPr>
    </w:p>
    <w:p w14:paraId="7945CC7E" w14:textId="77777777" w:rsidR="00000000" w:rsidRDefault="00890A51">
      <w:pPr>
        <w:pStyle w:val="a0"/>
        <w:rPr>
          <w:rFonts w:hint="cs"/>
          <w:rtl/>
        </w:rPr>
      </w:pPr>
      <w:r>
        <w:rPr>
          <w:rFonts w:hint="cs"/>
          <w:rtl/>
        </w:rPr>
        <w:t xml:space="preserve">11 בעד, שני מתנגדים, הנושא יועבר לדיון בוועדת הפנים של הכנסת. </w:t>
      </w:r>
    </w:p>
    <w:p w14:paraId="05C2F6B6" w14:textId="77777777" w:rsidR="00000000" w:rsidRDefault="00890A51">
      <w:pPr>
        <w:pStyle w:val="a0"/>
        <w:rPr>
          <w:rFonts w:hint="cs"/>
          <w:rtl/>
        </w:rPr>
      </w:pPr>
    </w:p>
    <w:p w14:paraId="237F5E30" w14:textId="77777777" w:rsidR="00000000" w:rsidRDefault="00890A51">
      <w:pPr>
        <w:pStyle w:val="a0"/>
        <w:rPr>
          <w:rFonts w:hint="cs"/>
          <w:rtl/>
        </w:rPr>
      </w:pPr>
    </w:p>
    <w:p w14:paraId="684D2882" w14:textId="77777777" w:rsidR="00000000" w:rsidRDefault="00890A51">
      <w:pPr>
        <w:pStyle w:val="a2"/>
        <w:rPr>
          <w:rFonts w:hint="cs"/>
          <w:rtl/>
        </w:rPr>
      </w:pPr>
      <w:bookmarkStart w:id="706" w:name="CS28863FI0028863T30_06_2004_19_37_42"/>
      <w:bookmarkStart w:id="707" w:name="_Toc77593510"/>
      <w:bookmarkEnd w:id="706"/>
      <w:r>
        <w:rPr>
          <w:rFonts w:hint="cs"/>
          <w:rtl/>
        </w:rPr>
        <w:t>הצעות לסדר-היום</w:t>
      </w:r>
      <w:bookmarkEnd w:id="707"/>
    </w:p>
    <w:p w14:paraId="7317F198" w14:textId="77777777" w:rsidR="00000000" w:rsidRDefault="00890A51">
      <w:pPr>
        <w:pStyle w:val="a2"/>
        <w:rPr>
          <w:rtl/>
        </w:rPr>
      </w:pPr>
      <w:bookmarkStart w:id="708" w:name="_Toc77593511"/>
      <w:r>
        <w:rPr>
          <w:rFonts w:hint="cs"/>
          <w:rtl/>
        </w:rPr>
        <w:t xml:space="preserve">תוצאות </w:t>
      </w:r>
      <w:r>
        <w:rPr>
          <w:rtl/>
        </w:rPr>
        <w:t xml:space="preserve">הסקר </w:t>
      </w:r>
      <w:r>
        <w:rPr>
          <w:rFonts w:hint="cs"/>
          <w:rtl/>
        </w:rPr>
        <w:t xml:space="preserve">שנערך </w:t>
      </w:r>
      <w:r>
        <w:rPr>
          <w:rtl/>
        </w:rPr>
        <w:t xml:space="preserve">באוניברסיטת חיפה </w:t>
      </w:r>
      <w:r>
        <w:rPr>
          <w:rFonts w:hint="cs"/>
          <w:rtl/>
        </w:rPr>
        <w:t>על העמדות</w:t>
      </w:r>
      <w:r>
        <w:rPr>
          <w:rtl/>
        </w:rPr>
        <w:t xml:space="preserve"> </w:t>
      </w:r>
      <w:r>
        <w:rPr>
          <w:rFonts w:hint="cs"/>
          <w:rtl/>
        </w:rPr>
        <w:t xml:space="preserve">כלפי </w:t>
      </w:r>
      <w:r>
        <w:rPr>
          <w:rtl/>
        </w:rPr>
        <w:t>ערביי ישראל</w:t>
      </w:r>
      <w:bookmarkEnd w:id="708"/>
    </w:p>
    <w:p w14:paraId="789C4369" w14:textId="77777777" w:rsidR="00000000" w:rsidRDefault="00890A51">
      <w:pPr>
        <w:pStyle w:val="af1"/>
        <w:rPr>
          <w:rFonts w:hint="cs"/>
          <w:rtl/>
        </w:rPr>
      </w:pPr>
    </w:p>
    <w:p w14:paraId="1DD30244" w14:textId="77777777" w:rsidR="00000000" w:rsidRDefault="00890A51">
      <w:pPr>
        <w:pStyle w:val="af1"/>
        <w:rPr>
          <w:rFonts w:hint="cs"/>
          <w:rtl/>
        </w:rPr>
      </w:pPr>
    </w:p>
    <w:p w14:paraId="430AAC91" w14:textId="77777777" w:rsidR="00000000" w:rsidRDefault="00890A51">
      <w:pPr>
        <w:pStyle w:val="af1"/>
        <w:rPr>
          <w:rFonts w:hint="cs"/>
          <w:rtl/>
        </w:rPr>
      </w:pPr>
      <w:r>
        <w:rPr>
          <w:rFonts w:hint="cs"/>
          <w:rtl/>
        </w:rPr>
        <w:t>היו"ר משה כחלון:</w:t>
      </w:r>
    </w:p>
    <w:p w14:paraId="0B8B038E" w14:textId="77777777" w:rsidR="00000000" w:rsidRDefault="00890A51">
      <w:pPr>
        <w:pStyle w:val="a0"/>
        <w:rPr>
          <w:rFonts w:hint="cs"/>
          <w:rtl/>
        </w:rPr>
      </w:pPr>
    </w:p>
    <w:p w14:paraId="6F141FFF" w14:textId="77777777" w:rsidR="00000000" w:rsidRDefault="00890A51">
      <w:pPr>
        <w:pStyle w:val="a0"/>
        <w:rPr>
          <w:rFonts w:hint="cs"/>
          <w:rtl/>
        </w:rPr>
      </w:pPr>
      <w:r>
        <w:rPr>
          <w:rFonts w:hint="cs"/>
          <w:rtl/>
        </w:rPr>
        <w:t xml:space="preserve">תודה רבה, אנחנו ממשיכים בסדר-היום. הצעות לסדר-היום בנושא: הסקר שנעשה באוניברסיטת חיפה לגבי </w:t>
      </w:r>
      <w:r>
        <w:rPr>
          <w:rFonts w:hint="cs"/>
          <w:rtl/>
        </w:rPr>
        <w:t xml:space="preserve">ערביי ישראל - שמספריהן 3916, 3937, 3958, 3968 ו-3992. חבר הכנסת טלב אלסאנע, בבקשה. </w:t>
      </w:r>
    </w:p>
    <w:p w14:paraId="721C696D" w14:textId="77777777" w:rsidR="00000000" w:rsidRDefault="00890A51">
      <w:pPr>
        <w:pStyle w:val="a0"/>
        <w:rPr>
          <w:rFonts w:hint="cs"/>
          <w:rtl/>
        </w:rPr>
      </w:pPr>
    </w:p>
    <w:p w14:paraId="47057B19" w14:textId="77777777" w:rsidR="00000000" w:rsidRDefault="00890A51">
      <w:pPr>
        <w:pStyle w:val="af0"/>
        <w:rPr>
          <w:rtl/>
        </w:rPr>
      </w:pPr>
      <w:r>
        <w:rPr>
          <w:rFonts w:hint="eastAsia"/>
          <w:rtl/>
        </w:rPr>
        <w:t>גילה</w:t>
      </w:r>
      <w:r>
        <w:rPr>
          <w:rtl/>
        </w:rPr>
        <w:t xml:space="preserve"> גמליאל (הליכוד):</w:t>
      </w:r>
    </w:p>
    <w:p w14:paraId="38505BB4" w14:textId="77777777" w:rsidR="00000000" w:rsidRDefault="00890A51">
      <w:pPr>
        <w:pStyle w:val="a0"/>
        <w:rPr>
          <w:rFonts w:hint="cs"/>
          <w:rtl/>
        </w:rPr>
      </w:pPr>
    </w:p>
    <w:p w14:paraId="7DDAD843" w14:textId="77777777" w:rsidR="00000000" w:rsidRDefault="00890A51">
      <w:pPr>
        <w:pStyle w:val="a0"/>
        <w:rPr>
          <w:rFonts w:hint="cs"/>
          <w:rtl/>
        </w:rPr>
      </w:pPr>
      <w:r>
        <w:rPr>
          <w:rFonts w:hint="cs"/>
          <w:rtl/>
        </w:rPr>
        <w:t>- - -</w:t>
      </w:r>
    </w:p>
    <w:p w14:paraId="4FA7744E" w14:textId="77777777" w:rsidR="00000000" w:rsidRDefault="00890A51">
      <w:pPr>
        <w:pStyle w:val="a0"/>
        <w:rPr>
          <w:rFonts w:hint="cs"/>
          <w:rtl/>
        </w:rPr>
      </w:pPr>
    </w:p>
    <w:p w14:paraId="6625B8D0" w14:textId="77777777" w:rsidR="00000000" w:rsidRDefault="00890A51">
      <w:pPr>
        <w:pStyle w:val="af1"/>
        <w:rPr>
          <w:rFonts w:hint="cs"/>
          <w:rtl/>
        </w:rPr>
      </w:pPr>
      <w:r>
        <w:rPr>
          <w:rFonts w:hint="cs"/>
          <w:rtl/>
        </w:rPr>
        <w:t>היו"ר משה כחלון:</w:t>
      </w:r>
    </w:p>
    <w:p w14:paraId="502FF3A8" w14:textId="77777777" w:rsidR="00000000" w:rsidRDefault="00890A51">
      <w:pPr>
        <w:pStyle w:val="a0"/>
        <w:rPr>
          <w:rFonts w:hint="cs"/>
          <w:rtl/>
        </w:rPr>
      </w:pPr>
    </w:p>
    <w:p w14:paraId="5AA343AE" w14:textId="77777777" w:rsidR="00000000" w:rsidRDefault="00890A51">
      <w:pPr>
        <w:pStyle w:val="a0"/>
        <w:rPr>
          <w:rFonts w:hint="cs"/>
          <w:rtl/>
        </w:rPr>
      </w:pPr>
      <w:r>
        <w:rPr>
          <w:rFonts w:hint="cs"/>
          <w:rtl/>
        </w:rPr>
        <w:t xml:space="preserve">כן? עשיתם סידור? לא ראיתי. בבקשה. איפה כתוב? לא כתוב, אבל סיכמתם - מקובל עלי. בבקשה, חברת הכנסת גילה גמליאל. </w:t>
      </w:r>
    </w:p>
    <w:p w14:paraId="44684746" w14:textId="77777777" w:rsidR="00000000" w:rsidRDefault="00890A51">
      <w:pPr>
        <w:pStyle w:val="a0"/>
        <w:rPr>
          <w:rFonts w:hint="cs"/>
          <w:rtl/>
        </w:rPr>
      </w:pPr>
    </w:p>
    <w:p w14:paraId="6F8312D5" w14:textId="77777777" w:rsidR="00000000" w:rsidRDefault="00890A51">
      <w:pPr>
        <w:pStyle w:val="a"/>
        <w:rPr>
          <w:rtl/>
        </w:rPr>
      </w:pPr>
      <w:bookmarkStart w:id="709" w:name="FS000001025T30_06_2004_18_32_52"/>
      <w:bookmarkStart w:id="710" w:name="_Toc77593512"/>
      <w:bookmarkEnd w:id="709"/>
      <w:r>
        <w:rPr>
          <w:rFonts w:hint="eastAsia"/>
          <w:rtl/>
        </w:rPr>
        <w:t>גילה</w:t>
      </w:r>
      <w:r>
        <w:rPr>
          <w:rtl/>
        </w:rPr>
        <w:t xml:space="preserve"> גמליאל </w:t>
      </w:r>
      <w:r>
        <w:rPr>
          <w:rtl/>
        </w:rPr>
        <w:t>(הליכוד):</w:t>
      </w:r>
      <w:bookmarkEnd w:id="710"/>
    </w:p>
    <w:p w14:paraId="12765D62" w14:textId="77777777" w:rsidR="00000000" w:rsidRDefault="00890A51">
      <w:pPr>
        <w:pStyle w:val="a0"/>
        <w:rPr>
          <w:rFonts w:hint="cs"/>
          <w:rtl/>
        </w:rPr>
      </w:pPr>
    </w:p>
    <w:p w14:paraId="61E93092" w14:textId="77777777" w:rsidR="00000000" w:rsidRDefault="00890A51">
      <w:pPr>
        <w:pStyle w:val="a0"/>
        <w:rPr>
          <w:rFonts w:hint="cs"/>
          <w:rtl/>
        </w:rPr>
      </w:pPr>
      <w:r>
        <w:rPr>
          <w:rFonts w:hint="cs"/>
          <w:rtl/>
        </w:rPr>
        <w:t>אדוני היושב-ראש, סגן השר, כבוד השר, השרים, חברי הכנסת, חברת הכנסת, אני רוצה להציג היום נושא מאוד-מאוד כאוב, כל מה שקשור למחקר שפורסם באוניברסיטת חיפה על המצב של הקיצוניות הפוליטית שאליה הגיעו העמדות ובדבר ההרגשות השונות בין היהודים לערבים במדינת</w:t>
      </w:r>
      <w:r>
        <w:rPr>
          <w:rFonts w:hint="cs"/>
          <w:rtl/>
        </w:rPr>
        <w:t xml:space="preserve"> ישראל.</w:t>
      </w:r>
    </w:p>
    <w:p w14:paraId="49F9452D" w14:textId="77777777" w:rsidR="00000000" w:rsidRDefault="00890A51">
      <w:pPr>
        <w:pStyle w:val="a0"/>
        <w:rPr>
          <w:rFonts w:hint="cs"/>
          <w:rtl/>
        </w:rPr>
      </w:pPr>
    </w:p>
    <w:p w14:paraId="7ADFBE03" w14:textId="77777777" w:rsidR="00000000" w:rsidRDefault="00890A51">
      <w:pPr>
        <w:pStyle w:val="a0"/>
        <w:rPr>
          <w:rFonts w:hint="cs"/>
          <w:rtl/>
        </w:rPr>
      </w:pPr>
      <w:r>
        <w:rPr>
          <w:rFonts w:hint="cs"/>
          <w:rtl/>
        </w:rPr>
        <w:t>בחודש מאי האחרון ערך פרופסור גבריאל בן-דור מהמרכז לחקר ביטחון לאומי באוניברסיטת חיפה מחקר בנושא קיצוניות פוליטית בישראל, ומי ששומע את התוצאות פשוט מזדעזע.</w:t>
      </w:r>
    </w:p>
    <w:p w14:paraId="74898427" w14:textId="77777777" w:rsidR="00000000" w:rsidRDefault="00890A51">
      <w:pPr>
        <w:pStyle w:val="a0"/>
        <w:rPr>
          <w:rFonts w:hint="cs"/>
          <w:rtl/>
        </w:rPr>
      </w:pPr>
    </w:p>
    <w:p w14:paraId="5A9FD12A" w14:textId="77777777" w:rsidR="00000000" w:rsidRDefault="00890A51">
      <w:pPr>
        <w:pStyle w:val="a0"/>
        <w:rPr>
          <w:rFonts w:hint="cs"/>
          <w:rtl/>
        </w:rPr>
      </w:pPr>
      <w:r>
        <w:rPr>
          <w:rFonts w:hint="cs"/>
          <w:rtl/>
        </w:rPr>
        <w:t>המחקר חשף בפנינו מצב עגום וחמור ביותר, שלפיו כ-64% מהנשאלים היהודים מחזיקים בדעה שהממשלה צר</w:t>
      </w:r>
      <w:r>
        <w:rPr>
          <w:rFonts w:hint="cs"/>
          <w:rtl/>
        </w:rPr>
        <w:t xml:space="preserve">יכה לעודד את הגירתם של ערביי ישראל מהמדינה; עוד עלה מן המחקר, כי 53% מהנשאלים סבורים שערביי ישראל מסכנים את המדינה; 45% מן הנשאלים תומכים בשלילת זכות היסוד הדמוקרטית של לבחור ולהיבחר מערביי ישראל. </w:t>
      </w:r>
    </w:p>
    <w:p w14:paraId="402821FB" w14:textId="77777777" w:rsidR="00000000" w:rsidRDefault="00890A51">
      <w:pPr>
        <w:pStyle w:val="a0"/>
        <w:rPr>
          <w:rFonts w:hint="cs"/>
          <w:rtl/>
        </w:rPr>
      </w:pPr>
    </w:p>
    <w:p w14:paraId="5EAC7F56" w14:textId="77777777" w:rsidR="00000000" w:rsidRDefault="00890A51">
      <w:pPr>
        <w:pStyle w:val="a0"/>
        <w:rPr>
          <w:rFonts w:hint="cs"/>
          <w:rtl/>
        </w:rPr>
      </w:pPr>
      <w:r>
        <w:rPr>
          <w:rFonts w:hint="cs"/>
          <w:rtl/>
        </w:rPr>
        <w:t>לעומת זאת, בחודש מאי האחרון פורסמה בשורה אחרת, מהצד הערבי</w:t>
      </w:r>
      <w:r>
        <w:rPr>
          <w:rFonts w:hint="cs"/>
          <w:rtl/>
        </w:rPr>
        <w:t>, ש-85% מכלל הערבים בישראל מסכימים כי לישראל יש זכות קיום כמדינה עצמאית, ו-90% מהערבים מוכנים ליחסי חברות עם היהודים.</w:t>
      </w:r>
    </w:p>
    <w:p w14:paraId="1A9DE853" w14:textId="77777777" w:rsidR="00000000" w:rsidRDefault="00890A51">
      <w:pPr>
        <w:pStyle w:val="a0"/>
        <w:rPr>
          <w:rFonts w:hint="cs"/>
          <w:rtl/>
        </w:rPr>
      </w:pPr>
    </w:p>
    <w:p w14:paraId="36E68913" w14:textId="77777777" w:rsidR="00000000" w:rsidRDefault="00890A51">
      <w:pPr>
        <w:pStyle w:val="a0"/>
        <w:rPr>
          <w:rFonts w:hint="cs"/>
          <w:rtl/>
        </w:rPr>
      </w:pPr>
      <w:r>
        <w:rPr>
          <w:rFonts w:hint="cs"/>
          <w:rtl/>
        </w:rPr>
        <w:t>הנתונים האלה, לדעתי, צריכים להדליק אצל כולנו נורה אדומה; נורה אדומה על עצם החינוך היום במדינת ישראל, שיותר ויותר מחריף ומבטא יותר את רגשו</w:t>
      </w:r>
      <w:r>
        <w:rPr>
          <w:rFonts w:hint="cs"/>
          <w:rtl/>
        </w:rPr>
        <w:t>ת השטנה והשנאה במקום לעודד את החיבור ואת עצם ההוויה בין ערביי ישראל ליהודים.</w:t>
      </w:r>
    </w:p>
    <w:p w14:paraId="45257E56" w14:textId="77777777" w:rsidR="00000000" w:rsidRDefault="00890A51">
      <w:pPr>
        <w:pStyle w:val="a0"/>
        <w:rPr>
          <w:rFonts w:hint="cs"/>
          <w:rtl/>
        </w:rPr>
      </w:pPr>
    </w:p>
    <w:p w14:paraId="4A6C7A50" w14:textId="77777777" w:rsidR="00000000" w:rsidRDefault="00890A51">
      <w:pPr>
        <w:pStyle w:val="a0"/>
        <w:rPr>
          <w:rFonts w:hint="cs"/>
          <w:rtl/>
        </w:rPr>
      </w:pPr>
      <w:r>
        <w:rPr>
          <w:rFonts w:hint="cs"/>
          <w:rtl/>
        </w:rPr>
        <w:t xml:space="preserve">הבעיה הזאת נובעת מתפיסה מאוד-מאוד לקויה, שמשווה בין המאבק והסכסוך הפלסטיני-הישראלי לבין המצב בין ערביי ישראל ליהודים במדינה. כאן צריך לעשות את ההבחנה. </w:t>
      </w:r>
    </w:p>
    <w:p w14:paraId="3E9D3D6F" w14:textId="77777777" w:rsidR="00000000" w:rsidRDefault="00890A51">
      <w:pPr>
        <w:pStyle w:val="a0"/>
        <w:rPr>
          <w:rFonts w:hint="cs"/>
          <w:rtl/>
        </w:rPr>
      </w:pPr>
    </w:p>
    <w:p w14:paraId="314A9428" w14:textId="77777777" w:rsidR="00000000" w:rsidRDefault="00890A51">
      <w:pPr>
        <w:pStyle w:val="a0"/>
        <w:rPr>
          <w:rFonts w:hint="cs"/>
          <w:rtl/>
        </w:rPr>
      </w:pPr>
      <w:r>
        <w:rPr>
          <w:rFonts w:hint="cs"/>
          <w:rtl/>
        </w:rPr>
        <w:t>כמי שגדלה בבית של הורים ש</w:t>
      </w:r>
      <w:r>
        <w:rPr>
          <w:rFonts w:hint="cs"/>
          <w:rtl/>
        </w:rPr>
        <w:t xml:space="preserve">באו ממדינות ערב </w:t>
      </w:r>
      <w:r>
        <w:rPr>
          <w:rtl/>
        </w:rPr>
        <w:t>–</w:t>
      </w:r>
      <w:r>
        <w:rPr>
          <w:rFonts w:hint="cs"/>
          <w:rtl/>
        </w:rPr>
        <w:t xml:space="preserve"> אמא שלי נולדה בלוב, אבא שלי נולד בתימן. שם בכל השנים לא מצאנו כל יחס עוין בין היהודים לערבים, ההיפך הוא הנכון. סבתא שלי היא ניצולת ג'אדו, היא ניצלה על-ידי מוסלמים. </w:t>
      </w:r>
    </w:p>
    <w:p w14:paraId="15228B4A" w14:textId="77777777" w:rsidR="00000000" w:rsidRDefault="00890A51">
      <w:pPr>
        <w:pStyle w:val="a0"/>
        <w:rPr>
          <w:rFonts w:hint="cs"/>
          <w:rtl/>
        </w:rPr>
      </w:pPr>
    </w:p>
    <w:p w14:paraId="694657AB" w14:textId="77777777" w:rsidR="00000000" w:rsidRDefault="00890A51">
      <w:pPr>
        <w:pStyle w:val="a0"/>
        <w:rPr>
          <w:rFonts w:hint="cs"/>
          <w:rtl/>
        </w:rPr>
      </w:pPr>
      <w:r>
        <w:rPr>
          <w:rFonts w:hint="cs"/>
          <w:rtl/>
        </w:rPr>
        <w:t>אני חושבת שאנחנו עושים עוול משותף - וכאן אני פונה גם להנהגה של הערבים, ש</w:t>
      </w:r>
      <w:r>
        <w:rPr>
          <w:rFonts w:hint="cs"/>
          <w:rtl/>
        </w:rPr>
        <w:t>נמצאת כאן בכנסת ישראל, במקום ליצור בכל פעם מחדש את האנטי ואת השנאה ואת ההסתה, לנסות ולמקד את כל הפעילות רק בכל מה שקשור לסכסוך הפלסטיני, מן הראוי שתחשפו את הבית הזה גם לכל הבעיות שקיימות במגזר, ותייצגו את הדברים שלשמם בעצם נבחרתם, והם ייצוג האוכלוסייה הערב</w:t>
      </w:r>
      <w:r>
        <w:rPr>
          <w:rFonts w:hint="cs"/>
          <w:rtl/>
        </w:rPr>
        <w:t>ית במדינת ישראל, ולא תדברו כאן כל היום  רק על המצב של הפלסטינים ורק על הסכסוך כל פעם מחדש.</w:t>
      </w:r>
    </w:p>
    <w:p w14:paraId="4A9E2764" w14:textId="77777777" w:rsidR="00000000" w:rsidRDefault="00890A51">
      <w:pPr>
        <w:pStyle w:val="af1"/>
        <w:rPr>
          <w:rtl/>
        </w:rPr>
      </w:pPr>
    </w:p>
    <w:p w14:paraId="305A133A" w14:textId="77777777" w:rsidR="00000000" w:rsidRDefault="00890A51">
      <w:pPr>
        <w:pStyle w:val="af1"/>
        <w:rPr>
          <w:rtl/>
        </w:rPr>
      </w:pPr>
      <w:r>
        <w:rPr>
          <w:rtl/>
        </w:rPr>
        <w:t>היו"ר</w:t>
      </w:r>
      <w:r>
        <w:rPr>
          <w:rFonts w:hint="cs"/>
          <w:rtl/>
        </w:rPr>
        <w:t xml:space="preserve"> משה כחלון</w:t>
      </w:r>
      <w:r>
        <w:rPr>
          <w:rtl/>
        </w:rPr>
        <w:t>:</w:t>
      </w:r>
    </w:p>
    <w:p w14:paraId="0AA06121" w14:textId="77777777" w:rsidR="00000000" w:rsidRDefault="00890A51">
      <w:pPr>
        <w:pStyle w:val="a0"/>
        <w:rPr>
          <w:rtl/>
        </w:rPr>
      </w:pPr>
    </w:p>
    <w:p w14:paraId="45BAE649" w14:textId="77777777" w:rsidR="00000000" w:rsidRDefault="00890A51">
      <w:pPr>
        <w:pStyle w:val="a0"/>
        <w:rPr>
          <w:rFonts w:hint="cs"/>
          <w:rtl/>
        </w:rPr>
      </w:pPr>
      <w:r>
        <w:rPr>
          <w:rFonts w:hint="cs"/>
          <w:rtl/>
        </w:rPr>
        <w:t>משפט לסיום. זמנך תם.</w:t>
      </w:r>
    </w:p>
    <w:p w14:paraId="2E215A4F" w14:textId="77777777" w:rsidR="00000000" w:rsidRDefault="00890A51">
      <w:pPr>
        <w:pStyle w:val="a0"/>
        <w:rPr>
          <w:rFonts w:hint="cs"/>
          <w:rtl/>
        </w:rPr>
      </w:pPr>
    </w:p>
    <w:p w14:paraId="50924FBB" w14:textId="77777777" w:rsidR="00000000" w:rsidRDefault="00890A51">
      <w:pPr>
        <w:pStyle w:val="-"/>
        <w:rPr>
          <w:rtl/>
        </w:rPr>
      </w:pPr>
      <w:bookmarkStart w:id="711" w:name="FS000001025T30_06_2004_18_49_12"/>
      <w:bookmarkStart w:id="712" w:name="FS000001025T30_06_2004_18_49_16C"/>
      <w:r>
        <w:rPr>
          <w:rFonts w:hint="eastAsia"/>
          <w:rtl/>
        </w:rPr>
        <w:t>גילה</w:t>
      </w:r>
      <w:r>
        <w:rPr>
          <w:rtl/>
        </w:rPr>
        <w:t xml:space="preserve"> גמליאל (הליכוד):</w:t>
      </w:r>
    </w:p>
    <w:p w14:paraId="18099A45" w14:textId="77777777" w:rsidR="00000000" w:rsidRDefault="00890A51">
      <w:pPr>
        <w:pStyle w:val="a0"/>
        <w:rPr>
          <w:rtl/>
        </w:rPr>
      </w:pPr>
    </w:p>
    <w:bookmarkEnd w:id="711"/>
    <w:bookmarkEnd w:id="712"/>
    <w:p w14:paraId="436FFAAB" w14:textId="77777777" w:rsidR="00000000" w:rsidRDefault="00890A51">
      <w:pPr>
        <w:pStyle w:val="a0"/>
        <w:rPr>
          <w:rFonts w:hint="cs"/>
          <w:rtl/>
        </w:rPr>
      </w:pPr>
      <w:r>
        <w:rPr>
          <w:rFonts w:hint="cs"/>
          <w:rtl/>
        </w:rPr>
        <w:t xml:space="preserve">בעניין הזה צריך להבין תפיסה אחת ברורה. כל הסכסוך שקיים במזרח התיכון לא נובע מכך שיש פה מדינת יהודים, </w:t>
      </w:r>
      <w:r>
        <w:rPr>
          <w:rFonts w:hint="cs"/>
          <w:rtl/>
        </w:rPr>
        <w:t>הבעיה נובעת ממשהו שהוא הרבה יותר מורכב והרבה יותר רחב, וזה עצם העניין שבתוך כל ים הדיקטטורות שנמצאות מסביב, כל השליטה של אותם מנהיגים אבסולוטיים שקיימת במזרח התיכון, עלולה להתערער מעצם הקמתה של מדינה דמוקרטית, ועל זה כל העניין.</w:t>
      </w:r>
    </w:p>
    <w:p w14:paraId="39F05567" w14:textId="77777777" w:rsidR="00000000" w:rsidRDefault="00890A51">
      <w:pPr>
        <w:pStyle w:val="a0"/>
        <w:rPr>
          <w:rFonts w:hint="cs"/>
          <w:rtl/>
        </w:rPr>
      </w:pPr>
    </w:p>
    <w:p w14:paraId="54091DBE" w14:textId="77777777" w:rsidR="00000000" w:rsidRDefault="00890A51">
      <w:pPr>
        <w:pStyle w:val="af1"/>
        <w:rPr>
          <w:rtl/>
        </w:rPr>
      </w:pPr>
      <w:r>
        <w:rPr>
          <w:rtl/>
        </w:rPr>
        <w:t>היו"ר</w:t>
      </w:r>
      <w:r>
        <w:rPr>
          <w:rFonts w:hint="cs"/>
          <w:rtl/>
        </w:rPr>
        <w:t xml:space="preserve"> משה כחלון</w:t>
      </w:r>
      <w:r>
        <w:rPr>
          <w:rtl/>
        </w:rPr>
        <w:t>:</w:t>
      </w:r>
    </w:p>
    <w:p w14:paraId="7CC6ED3E" w14:textId="77777777" w:rsidR="00000000" w:rsidRDefault="00890A51">
      <w:pPr>
        <w:pStyle w:val="a0"/>
        <w:rPr>
          <w:rtl/>
        </w:rPr>
      </w:pPr>
    </w:p>
    <w:p w14:paraId="768860F3" w14:textId="77777777" w:rsidR="00000000" w:rsidRDefault="00890A51">
      <w:pPr>
        <w:pStyle w:val="a0"/>
        <w:rPr>
          <w:rFonts w:hint="cs"/>
          <w:rtl/>
        </w:rPr>
      </w:pPr>
      <w:r>
        <w:rPr>
          <w:rFonts w:hint="cs"/>
          <w:rtl/>
        </w:rPr>
        <w:t>חברת הכנס</w:t>
      </w:r>
      <w:r>
        <w:rPr>
          <w:rFonts w:hint="cs"/>
          <w:rtl/>
        </w:rPr>
        <w:t>ת גמליאל, אני ממש מעריץ את היכולת שלך לא לנשום שתי דקות, את לא עושה אפילו הפסקה.</w:t>
      </w:r>
    </w:p>
    <w:p w14:paraId="68FC4D2D" w14:textId="77777777" w:rsidR="00000000" w:rsidRDefault="00890A51">
      <w:pPr>
        <w:pStyle w:val="a0"/>
        <w:rPr>
          <w:rFonts w:hint="cs"/>
          <w:rtl/>
        </w:rPr>
      </w:pPr>
    </w:p>
    <w:p w14:paraId="32299DC7" w14:textId="77777777" w:rsidR="00000000" w:rsidRDefault="00890A51">
      <w:pPr>
        <w:pStyle w:val="-"/>
        <w:rPr>
          <w:rtl/>
        </w:rPr>
      </w:pPr>
      <w:bookmarkStart w:id="713" w:name="FS000001025T30_06_2004_18_06_42"/>
      <w:bookmarkEnd w:id="713"/>
      <w:r>
        <w:rPr>
          <w:rFonts w:hint="eastAsia"/>
          <w:rtl/>
        </w:rPr>
        <w:t>גילה</w:t>
      </w:r>
      <w:r>
        <w:rPr>
          <w:rtl/>
        </w:rPr>
        <w:t xml:space="preserve"> גמליאל (הליכוד):</w:t>
      </w:r>
    </w:p>
    <w:p w14:paraId="01969A63" w14:textId="77777777" w:rsidR="00000000" w:rsidRDefault="00890A51">
      <w:pPr>
        <w:pStyle w:val="a0"/>
        <w:rPr>
          <w:rFonts w:hint="cs"/>
          <w:rtl/>
        </w:rPr>
      </w:pPr>
    </w:p>
    <w:p w14:paraId="09AD7932" w14:textId="77777777" w:rsidR="00000000" w:rsidRDefault="00890A51">
      <w:pPr>
        <w:pStyle w:val="a0"/>
        <w:rPr>
          <w:rFonts w:hint="cs"/>
          <w:rtl/>
        </w:rPr>
      </w:pPr>
      <w:r>
        <w:rPr>
          <w:rFonts w:hint="cs"/>
          <w:rtl/>
        </w:rPr>
        <w:t>יש חשיבות עליונה שהבית הזה ינהל דיון מעמיק בכנסת ישראל במליאה, וזו הדרישה שלי מהבית הזה לאור הממצאים המאוד קשים שהוצגו. תודה רבה.</w:t>
      </w:r>
    </w:p>
    <w:p w14:paraId="5F0F339A" w14:textId="77777777" w:rsidR="00000000" w:rsidRDefault="00890A51">
      <w:pPr>
        <w:pStyle w:val="a0"/>
        <w:rPr>
          <w:rFonts w:hint="cs"/>
          <w:rtl/>
        </w:rPr>
      </w:pPr>
    </w:p>
    <w:p w14:paraId="653B8860" w14:textId="77777777" w:rsidR="00000000" w:rsidRDefault="00890A51">
      <w:pPr>
        <w:pStyle w:val="af1"/>
        <w:rPr>
          <w:rtl/>
        </w:rPr>
      </w:pPr>
      <w:r>
        <w:rPr>
          <w:rtl/>
        </w:rPr>
        <w:t>היו"ר</w:t>
      </w:r>
      <w:r>
        <w:rPr>
          <w:rFonts w:hint="cs"/>
          <w:rtl/>
        </w:rPr>
        <w:t xml:space="preserve"> משה כחלון</w:t>
      </w:r>
      <w:r>
        <w:rPr>
          <w:rtl/>
        </w:rPr>
        <w:t>:</w:t>
      </w:r>
    </w:p>
    <w:p w14:paraId="37EBC2E9" w14:textId="77777777" w:rsidR="00000000" w:rsidRDefault="00890A51">
      <w:pPr>
        <w:pStyle w:val="a0"/>
        <w:rPr>
          <w:rtl/>
        </w:rPr>
      </w:pPr>
    </w:p>
    <w:p w14:paraId="6AA13E08" w14:textId="77777777" w:rsidR="00000000" w:rsidRDefault="00890A51">
      <w:pPr>
        <w:pStyle w:val="a0"/>
        <w:rPr>
          <w:rFonts w:hint="cs"/>
          <w:rtl/>
        </w:rPr>
      </w:pPr>
      <w:r>
        <w:rPr>
          <w:rFonts w:hint="cs"/>
          <w:rtl/>
        </w:rPr>
        <w:t>תו</w:t>
      </w:r>
      <w:r>
        <w:rPr>
          <w:rFonts w:hint="cs"/>
          <w:rtl/>
        </w:rPr>
        <w:t>דה רבה. חבר הכנסת דוד אזולאי, בבקשה.</w:t>
      </w:r>
    </w:p>
    <w:p w14:paraId="46D5AD7F" w14:textId="77777777" w:rsidR="00000000" w:rsidRDefault="00890A51">
      <w:pPr>
        <w:pStyle w:val="a0"/>
        <w:rPr>
          <w:rFonts w:hint="cs"/>
          <w:rtl/>
        </w:rPr>
      </w:pPr>
    </w:p>
    <w:p w14:paraId="0E6DACE4" w14:textId="77777777" w:rsidR="00000000" w:rsidRDefault="00890A51">
      <w:pPr>
        <w:pStyle w:val="a"/>
        <w:rPr>
          <w:rtl/>
        </w:rPr>
      </w:pPr>
      <w:bookmarkStart w:id="714" w:name="FS000000483T30_06_2004_18_07_06"/>
      <w:bookmarkStart w:id="715" w:name="_Toc77593513"/>
      <w:bookmarkEnd w:id="714"/>
      <w:r>
        <w:rPr>
          <w:rFonts w:hint="eastAsia"/>
          <w:rtl/>
        </w:rPr>
        <w:t>דוד</w:t>
      </w:r>
      <w:r>
        <w:rPr>
          <w:rtl/>
        </w:rPr>
        <w:t xml:space="preserve"> אזולאי (ש"ס):</w:t>
      </w:r>
      <w:bookmarkEnd w:id="715"/>
    </w:p>
    <w:p w14:paraId="208E72CF" w14:textId="77777777" w:rsidR="00000000" w:rsidRDefault="00890A51">
      <w:pPr>
        <w:pStyle w:val="a0"/>
        <w:rPr>
          <w:rFonts w:hint="cs"/>
          <w:rtl/>
        </w:rPr>
      </w:pPr>
    </w:p>
    <w:p w14:paraId="13D729B9" w14:textId="77777777" w:rsidR="00000000" w:rsidRDefault="00890A51">
      <w:pPr>
        <w:pStyle w:val="a0"/>
        <w:rPr>
          <w:rFonts w:hint="cs"/>
          <w:rtl/>
        </w:rPr>
      </w:pPr>
      <w:r>
        <w:rPr>
          <w:rFonts w:hint="cs"/>
          <w:rtl/>
        </w:rPr>
        <w:t>אדוני היושב-ראש, הסקר של גבריאל בן-דור מאוניברסיטת חיפה מגלה הקצנה משמעותית בעמדות הציבור הישראלי כלפי הערבים. 63% מהיהודים בעד עידוד הגירת ערבים מישראל. הנתון הזה צריך להדאיג את כולנו, ובמיוחד את אל</w:t>
      </w:r>
      <w:r>
        <w:rPr>
          <w:rFonts w:hint="cs"/>
          <w:rtl/>
        </w:rPr>
        <w:t>ה העוסקים עשרות בשנים בחינוך לדמוקרטיה. האם זאת התוצאה? האם אין כאן כשל חינוכי? גם ההנהגה של המגזר הערבי צריכה להיות מודאגת מהתוצאה וצריכה לשאול את עצמה מה מביא אזרח יהודי תמים במדינת היהודים לשנאה כה גדולה כלפי המגזר הערבי, עד כדי כך הרצון לעודד הגירת ערב</w:t>
      </w:r>
      <w:r>
        <w:rPr>
          <w:rFonts w:hint="cs"/>
          <w:rtl/>
        </w:rPr>
        <w:t>ים ממדינת ישראל.</w:t>
      </w:r>
    </w:p>
    <w:p w14:paraId="40684C5D" w14:textId="77777777" w:rsidR="00000000" w:rsidRDefault="00890A51">
      <w:pPr>
        <w:pStyle w:val="a0"/>
        <w:rPr>
          <w:rFonts w:hint="cs"/>
          <w:rtl/>
        </w:rPr>
      </w:pPr>
    </w:p>
    <w:p w14:paraId="7C46616D" w14:textId="77777777" w:rsidR="00000000" w:rsidRDefault="00890A51">
      <w:pPr>
        <w:pStyle w:val="af0"/>
        <w:rPr>
          <w:rtl/>
        </w:rPr>
      </w:pPr>
      <w:r>
        <w:rPr>
          <w:rFonts w:hint="eastAsia"/>
          <w:rtl/>
        </w:rPr>
        <w:t>עזמי</w:t>
      </w:r>
      <w:r>
        <w:rPr>
          <w:rtl/>
        </w:rPr>
        <w:t xml:space="preserve"> בשארה (בל"ד):</w:t>
      </w:r>
    </w:p>
    <w:p w14:paraId="3314840A" w14:textId="77777777" w:rsidR="00000000" w:rsidRDefault="00890A51">
      <w:pPr>
        <w:pStyle w:val="a0"/>
        <w:rPr>
          <w:rFonts w:hint="cs"/>
          <w:rtl/>
        </w:rPr>
      </w:pPr>
    </w:p>
    <w:p w14:paraId="351A4DC6" w14:textId="77777777" w:rsidR="00000000" w:rsidRDefault="00890A51">
      <w:pPr>
        <w:pStyle w:val="a0"/>
        <w:rPr>
          <w:rFonts w:hint="cs"/>
          <w:rtl/>
        </w:rPr>
      </w:pPr>
      <w:r>
        <w:rPr>
          <w:rFonts w:hint="cs"/>
          <w:rtl/>
        </w:rPr>
        <w:t>התייחסותם של הערבים.</w:t>
      </w:r>
    </w:p>
    <w:p w14:paraId="4D266C1C" w14:textId="77777777" w:rsidR="00000000" w:rsidRDefault="00890A51">
      <w:pPr>
        <w:pStyle w:val="a0"/>
        <w:rPr>
          <w:rFonts w:hint="cs"/>
          <w:rtl/>
        </w:rPr>
      </w:pPr>
    </w:p>
    <w:p w14:paraId="560E5D70" w14:textId="77777777" w:rsidR="00000000" w:rsidRDefault="00890A51">
      <w:pPr>
        <w:pStyle w:val="-"/>
        <w:rPr>
          <w:rtl/>
        </w:rPr>
      </w:pPr>
      <w:bookmarkStart w:id="716" w:name="FS000000483T30_06_2004_18_08_33C"/>
      <w:bookmarkEnd w:id="716"/>
      <w:r>
        <w:rPr>
          <w:rtl/>
        </w:rPr>
        <w:t>דוד אזולאי (ש"ס):</w:t>
      </w:r>
    </w:p>
    <w:p w14:paraId="002387C7" w14:textId="77777777" w:rsidR="00000000" w:rsidRDefault="00890A51">
      <w:pPr>
        <w:pStyle w:val="a0"/>
        <w:rPr>
          <w:rtl/>
        </w:rPr>
      </w:pPr>
    </w:p>
    <w:p w14:paraId="6E1C9AF5" w14:textId="77777777" w:rsidR="00000000" w:rsidRDefault="00890A51">
      <w:pPr>
        <w:pStyle w:val="a0"/>
        <w:rPr>
          <w:rFonts w:hint="cs"/>
          <w:rtl/>
        </w:rPr>
      </w:pPr>
      <w:r>
        <w:rPr>
          <w:rFonts w:hint="cs"/>
          <w:rtl/>
        </w:rPr>
        <w:t>אתה תשמע אותי, חבר הכנסת עזמי בשארה. אם היושב-ראש יאפשר לי, אני מוכן גם להתווכח אתך, אבל זמני מוגבל ואני לא יכול.</w:t>
      </w:r>
    </w:p>
    <w:p w14:paraId="5A7195A6" w14:textId="77777777" w:rsidR="00000000" w:rsidRDefault="00890A51">
      <w:pPr>
        <w:pStyle w:val="a0"/>
        <w:rPr>
          <w:rFonts w:hint="cs"/>
          <w:rtl/>
        </w:rPr>
      </w:pPr>
    </w:p>
    <w:p w14:paraId="5286F811" w14:textId="77777777" w:rsidR="00000000" w:rsidRDefault="00890A51">
      <w:pPr>
        <w:pStyle w:val="a0"/>
        <w:rPr>
          <w:rFonts w:hint="cs"/>
          <w:rtl/>
        </w:rPr>
      </w:pPr>
      <w:r>
        <w:rPr>
          <w:rFonts w:hint="cs"/>
          <w:rtl/>
        </w:rPr>
        <w:t>אדוני היושב-ראש, איך קרה למשל שבסקר אחר, שנערך בחודש ינואר 199</w:t>
      </w:r>
      <w:r>
        <w:rPr>
          <w:rFonts w:hint="cs"/>
          <w:rtl/>
        </w:rPr>
        <w:t xml:space="preserve">9, 56% תומכים בצירוף מפלגה ערבית לממשלה, ואילו בשנת 2004 רק 31% תומכים בצירוף ערבים לממשלה? פתאום ירידה של כמעט 50%. </w:t>
      </w:r>
    </w:p>
    <w:p w14:paraId="1EE77A32" w14:textId="77777777" w:rsidR="00000000" w:rsidRDefault="00890A51">
      <w:pPr>
        <w:pStyle w:val="a0"/>
        <w:rPr>
          <w:rFonts w:hint="cs"/>
          <w:rtl/>
        </w:rPr>
      </w:pPr>
    </w:p>
    <w:p w14:paraId="314797B9" w14:textId="77777777" w:rsidR="00000000" w:rsidRDefault="00890A51">
      <w:pPr>
        <w:pStyle w:val="a0"/>
        <w:rPr>
          <w:rFonts w:hint="cs"/>
          <w:rtl/>
        </w:rPr>
      </w:pPr>
      <w:r>
        <w:rPr>
          <w:rFonts w:hint="cs"/>
          <w:rtl/>
        </w:rPr>
        <w:t xml:space="preserve">חברים, יש כאן שני צדדים למטבע. מצד אחד, בורות בקרב האזרחים היהודים כלפי המגזר הערבי. כל היכרותם עם המגזר הערבי היא באמצעות התקשורת וחברי </w:t>
      </w:r>
      <w:r>
        <w:rPr>
          <w:rFonts w:hint="cs"/>
          <w:rtl/>
        </w:rPr>
        <w:t>הכנסת הערבים שמגלים הקצנה יתירה. לצערי הרב, רואים כאן בבית הזה שהם יותר מייצגים את הרשות הפלסטינית, במקום לייצג את בוחריהם ששלחו אותם לבית הזה. בכך אתם מחטיאים את המטרה שלשמה נבחרתם ונשלחתם לבית הזה.</w:t>
      </w:r>
    </w:p>
    <w:p w14:paraId="22945998" w14:textId="77777777" w:rsidR="00000000" w:rsidRDefault="00890A51">
      <w:pPr>
        <w:pStyle w:val="a0"/>
        <w:rPr>
          <w:rFonts w:hint="cs"/>
          <w:rtl/>
        </w:rPr>
      </w:pPr>
    </w:p>
    <w:p w14:paraId="303DD757" w14:textId="77777777" w:rsidR="00000000" w:rsidRDefault="00890A51">
      <w:pPr>
        <w:pStyle w:val="a0"/>
        <w:rPr>
          <w:rFonts w:hint="cs"/>
          <w:rtl/>
        </w:rPr>
      </w:pPr>
      <w:r>
        <w:rPr>
          <w:rFonts w:hint="cs"/>
          <w:rtl/>
        </w:rPr>
        <w:t>לכל אלה שרוממות הדמוקרטיה בגרונם ולאלה שמחזיקים בהגה הח</w:t>
      </w:r>
      <w:r>
        <w:rPr>
          <w:rFonts w:hint="cs"/>
          <w:rtl/>
        </w:rPr>
        <w:t>ינוך ומטיפים לנו השכם והערב על חשיבות הדמוקרטיה, ומנסים לעשות לציבור החרדי סדרת חינוך בערך הדמוקרטיה, הסקר הזה מעיד כאלף עדים על הכשל בחינוך לדמוקרטיה. יודו על האמת ויגידו שהדרך הזאת מבחינתם כשלה.</w:t>
      </w:r>
    </w:p>
    <w:p w14:paraId="4F7AE425" w14:textId="77777777" w:rsidR="00000000" w:rsidRDefault="00890A51">
      <w:pPr>
        <w:pStyle w:val="a0"/>
        <w:rPr>
          <w:rFonts w:hint="cs"/>
          <w:rtl/>
        </w:rPr>
      </w:pPr>
    </w:p>
    <w:p w14:paraId="388F3A7B" w14:textId="77777777" w:rsidR="00000000" w:rsidRDefault="00890A51">
      <w:pPr>
        <w:pStyle w:val="a0"/>
        <w:rPr>
          <w:rFonts w:hint="cs"/>
          <w:rtl/>
        </w:rPr>
      </w:pPr>
      <w:r>
        <w:rPr>
          <w:rFonts w:hint="cs"/>
          <w:rtl/>
        </w:rPr>
        <w:t>לכן הצעתי לכם, אדוני השר, קברניטי החינוך, קומו ועשו מעשה ל</w:t>
      </w:r>
      <w:r>
        <w:rPr>
          <w:rFonts w:hint="cs"/>
          <w:rtl/>
        </w:rPr>
        <w:t xml:space="preserve">פני שיהיה מאוחר. שאף אחד לא ישתעשע ברעיון שבסך הכול מדובר פה על ערבים, שהם אזרחים מסוג ב' במדינת ישראל. זה צריך להדאיג את כולנו. היום זה ערבים, וזה עלול חלילה גם לחלחל לרבדים אחרים באוכלוסייה. חינוך לדמוקרטיה פירושו לאהוב את הזולת, לכבד את הזולת, לשמור על </w:t>
      </w:r>
      <w:r>
        <w:rPr>
          <w:rFonts w:hint="cs"/>
          <w:rtl/>
        </w:rPr>
        <w:t>זכויות הפרט ולכבד את השקפתו ואמונתו, גם אם אני לא מסכים עמן.</w:t>
      </w:r>
    </w:p>
    <w:p w14:paraId="69C34EC2" w14:textId="77777777" w:rsidR="00000000" w:rsidRDefault="00890A51">
      <w:pPr>
        <w:pStyle w:val="a0"/>
        <w:rPr>
          <w:rFonts w:hint="cs"/>
          <w:rtl/>
        </w:rPr>
      </w:pPr>
    </w:p>
    <w:p w14:paraId="04B14CA9" w14:textId="77777777" w:rsidR="00000000" w:rsidRDefault="00890A51">
      <w:pPr>
        <w:pStyle w:val="a0"/>
        <w:rPr>
          <w:rFonts w:hint="cs"/>
          <w:rtl/>
        </w:rPr>
      </w:pPr>
      <w:r>
        <w:rPr>
          <w:rFonts w:hint="cs"/>
          <w:rtl/>
        </w:rPr>
        <w:t>אדוני היושב-ראש, אני מאוד מודאג מהשנאה לערבים, מההשלכות העלולות להיות לזה על כלל החברה. עם זאת, אני לא יכול להתעלם מהתבטאויות קשות וחריפות של יושב-ראש מפלגה גזענית, טומי לפיד, שעומד ביום שישי מו</w:t>
      </w:r>
      <w:r>
        <w:rPr>
          <w:rFonts w:hint="cs"/>
          <w:rtl/>
        </w:rPr>
        <w:t>ל קהל משולהב - ומה יש לו להגיד? החרדים הם האויבים המשמעותיים של הציבור החילוני. שר בממשלת ישראל. ואחר כך אנחנו מתפלאים על תוצאות סקר שנערך באוניברסיטת חיפה כלפי הערבים. היום זה ערבים, מחר זה חרדים, ומי יודע לאן זה יגיע.</w:t>
      </w:r>
    </w:p>
    <w:p w14:paraId="20D69D41" w14:textId="77777777" w:rsidR="00000000" w:rsidRDefault="00890A51">
      <w:pPr>
        <w:pStyle w:val="af1"/>
        <w:rPr>
          <w:rFonts w:hint="cs"/>
          <w:rtl/>
        </w:rPr>
      </w:pPr>
    </w:p>
    <w:p w14:paraId="645B8062" w14:textId="77777777" w:rsidR="00000000" w:rsidRDefault="00890A51">
      <w:pPr>
        <w:pStyle w:val="af1"/>
        <w:rPr>
          <w:rtl/>
        </w:rPr>
      </w:pPr>
      <w:r>
        <w:rPr>
          <w:rtl/>
        </w:rPr>
        <w:t>היו"ר</w:t>
      </w:r>
      <w:r>
        <w:rPr>
          <w:rFonts w:hint="cs"/>
          <w:rtl/>
        </w:rPr>
        <w:t xml:space="preserve"> משה כחלון</w:t>
      </w:r>
      <w:r>
        <w:rPr>
          <w:rtl/>
        </w:rPr>
        <w:t>:</w:t>
      </w:r>
    </w:p>
    <w:p w14:paraId="25590B2A" w14:textId="77777777" w:rsidR="00000000" w:rsidRDefault="00890A51">
      <w:pPr>
        <w:pStyle w:val="a0"/>
        <w:rPr>
          <w:rtl/>
        </w:rPr>
      </w:pPr>
    </w:p>
    <w:p w14:paraId="640E22BF" w14:textId="77777777" w:rsidR="00000000" w:rsidRDefault="00890A51">
      <w:pPr>
        <w:pStyle w:val="a0"/>
        <w:rPr>
          <w:rFonts w:hint="cs"/>
          <w:rtl/>
        </w:rPr>
      </w:pPr>
      <w:r>
        <w:rPr>
          <w:rFonts w:hint="cs"/>
          <w:rtl/>
        </w:rPr>
        <w:t>אני מבקש לסיים.</w:t>
      </w:r>
    </w:p>
    <w:p w14:paraId="0D57E716" w14:textId="77777777" w:rsidR="00000000" w:rsidRDefault="00890A51">
      <w:pPr>
        <w:pStyle w:val="a0"/>
        <w:rPr>
          <w:rFonts w:hint="cs"/>
          <w:rtl/>
        </w:rPr>
      </w:pPr>
    </w:p>
    <w:p w14:paraId="0048E77A" w14:textId="77777777" w:rsidR="00000000" w:rsidRDefault="00890A51">
      <w:pPr>
        <w:pStyle w:val="-"/>
        <w:rPr>
          <w:rtl/>
        </w:rPr>
      </w:pPr>
      <w:bookmarkStart w:id="717" w:name="FS000001025T30_06_2004_19_14_07C"/>
      <w:bookmarkStart w:id="718" w:name="FS000000483T30_06_2004_19_14_14"/>
      <w:bookmarkStart w:id="719" w:name="FS000000483T30_06_2004_19_14_17C"/>
      <w:bookmarkEnd w:id="717"/>
      <w:r>
        <w:rPr>
          <w:rtl/>
        </w:rPr>
        <w:t>דוד אזולאי (ש"ס):</w:t>
      </w:r>
    </w:p>
    <w:p w14:paraId="07E4D471" w14:textId="77777777" w:rsidR="00000000" w:rsidRDefault="00890A51">
      <w:pPr>
        <w:pStyle w:val="a0"/>
        <w:rPr>
          <w:rtl/>
        </w:rPr>
      </w:pPr>
    </w:p>
    <w:bookmarkEnd w:id="718"/>
    <w:bookmarkEnd w:id="719"/>
    <w:p w14:paraId="70B6B177" w14:textId="77777777" w:rsidR="00000000" w:rsidRDefault="00890A51">
      <w:pPr>
        <w:pStyle w:val="a0"/>
        <w:rPr>
          <w:rFonts w:hint="cs"/>
          <w:rtl/>
        </w:rPr>
      </w:pPr>
      <w:r>
        <w:rPr>
          <w:rFonts w:hint="cs"/>
          <w:rtl/>
        </w:rPr>
        <w:t>אדוני היושב-ראש, לסיכום. צריך לזכור דבר אחד, נגזר עלינו לחיות ביחד במדינה הזאת. אם לא נכבד האחד את השני, סופו של דבר שלא נוכל לחיות האחד עם השני. וכשמתקיפים את הבית, כולם צריכים להגן עליו, אחרת לא יהיה לנו בית. תודה.</w:t>
      </w:r>
    </w:p>
    <w:p w14:paraId="2BC31636" w14:textId="77777777" w:rsidR="00000000" w:rsidRDefault="00890A51">
      <w:pPr>
        <w:pStyle w:val="a0"/>
        <w:rPr>
          <w:rFonts w:hint="cs"/>
          <w:rtl/>
        </w:rPr>
      </w:pPr>
    </w:p>
    <w:p w14:paraId="7637E736" w14:textId="77777777" w:rsidR="00000000" w:rsidRDefault="00890A51">
      <w:pPr>
        <w:pStyle w:val="af1"/>
        <w:rPr>
          <w:rtl/>
        </w:rPr>
      </w:pPr>
      <w:r>
        <w:rPr>
          <w:rtl/>
        </w:rPr>
        <w:t>היו"ר</w:t>
      </w:r>
      <w:r>
        <w:rPr>
          <w:rFonts w:hint="cs"/>
          <w:rtl/>
        </w:rPr>
        <w:t xml:space="preserve"> משה כחלון</w:t>
      </w:r>
      <w:r>
        <w:rPr>
          <w:rtl/>
        </w:rPr>
        <w:t>:</w:t>
      </w:r>
    </w:p>
    <w:p w14:paraId="59ADFB66" w14:textId="77777777" w:rsidR="00000000" w:rsidRDefault="00890A51">
      <w:pPr>
        <w:pStyle w:val="a0"/>
        <w:rPr>
          <w:rtl/>
        </w:rPr>
      </w:pPr>
    </w:p>
    <w:p w14:paraId="029270C5" w14:textId="77777777" w:rsidR="00000000" w:rsidRDefault="00890A51">
      <w:pPr>
        <w:pStyle w:val="a0"/>
        <w:rPr>
          <w:rFonts w:hint="cs"/>
          <w:rtl/>
        </w:rPr>
      </w:pPr>
      <w:r>
        <w:rPr>
          <w:rFonts w:hint="cs"/>
          <w:rtl/>
        </w:rPr>
        <w:t>ת</w:t>
      </w:r>
      <w:r>
        <w:rPr>
          <w:rFonts w:hint="cs"/>
          <w:rtl/>
        </w:rPr>
        <w:t>ודה רבה. חבר הכנסת עזמי בשארה, בבקשה.</w:t>
      </w:r>
    </w:p>
    <w:p w14:paraId="46FCDA95" w14:textId="77777777" w:rsidR="00000000" w:rsidRDefault="00890A51">
      <w:pPr>
        <w:pStyle w:val="a0"/>
        <w:rPr>
          <w:rFonts w:hint="cs"/>
          <w:rtl/>
        </w:rPr>
      </w:pPr>
    </w:p>
    <w:p w14:paraId="6D5A55A1" w14:textId="77777777" w:rsidR="00000000" w:rsidRDefault="00890A51">
      <w:pPr>
        <w:pStyle w:val="a"/>
        <w:rPr>
          <w:rtl/>
        </w:rPr>
      </w:pPr>
      <w:bookmarkStart w:id="720" w:name="FS000000558T30_06_2004_18_11_56"/>
      <w:bookmarkStart w:id="721" w:name="_Toc77593514"/>
      <w:bookmarkEnd w:id="720"/>
      <w:r>
        <w:rPr>
          <w:rFonts w:hint="eastAsia"/>
          <w:rtl/>
        </w:rPr>
        <w:t>עזמי</w:t>
      </w:r>
      <w:r>
        <w:rPr>
          <w:rtl/>
        </w:rPr>
        <w:t xml:space="preserve"> בשארה (בל"ד):</w:t>
      </w:r>
      <w:bookmarkEnd w:id="721"/>
    </w:p>
    <w:p w14:paraId="3D93E79E" w14:textId="77777777" w:rsidR="00000000" w:rsidRDefault="00890A51">
      <w:pPr>
        <w:pStyle w:val="a0"/>
        <w:rPr>
          <w:rFonts w:hint="cs"/>
          <w:rtl/>
        </w:rPr>
      </w:pPr>
    </w:p>
    <w:p w14:paraId="6E29620D" w14:textId="77777777" w:rsidR="00000000" w:rsidRDefault="00890A51">
      <w:pPr>
        <w:pStyle w:val="a0"/>
        <w:rPr>
          <w:rFonts w:hint="cs"/>
          <w:rtl/>
        </w:rPr>
      </w:pPr>
      <w:r>
        <w:rPr>
          <w:rFonts w:hint="cs"/>
          <w:rtl/>
        </w:rPr>
        <w:t>אדוני היושב-ראש, חברי הכנסת, אני לא יודע איך מתפלאים על היווצרותה של תרבות פוליטית גזענית. הרי אנחנו מדברים בסך הכול על תרבות פוליטית, לא על הגזענות המבנית שנמצאת בחוקי המדינה ובמעשיה, אלא על התרבו</w:t>
      </w:r>
      <w:r>
        <w:rPr>
          <w:rFonts w:hint="cs"/>
          <w:rtl/>
        </w:rPr>
        <w:t xml:space="preserve">ת הפוליטית של הציבור, שזה אגב האספקט הכי קל של הגזענות. וזה עולה ויורד עם הסקרים. יש לי עשרות סקרים כמעט, מהשנים האחרונות, אבל זו אחת המדינות המודרניות המעטות בעולם, אולי היחידה בעולם, שיש בה אחוז כזה גבוה של גזענות מתבטאת, כלומר - שמישהו אומר: אני  מרגיש </w:t>
      </w:r>
      <w:r>
        <w:rPr>
          <w:rFonts w:hint="cs"/>
          <w:rtl/>
        </w:rPr>
        <w:t xml:space="preserve">כך וכך כלפי הערבים, ככה בצורה ישירה, בצורה פתוחה. </w:t>
      </w:r>
    </w:p>
    <w:p w14:paraId="44A37BC4" w14:textId="77777777" w:rsidR="00000000" w:rsidRDefault="00890A51">
      <w:pPr>
        <w:pStyle w:val="a0"/>
        <w:rPr>
          <w:rFonts w:hint="cs"/>
          <w:rtl/>
        </w:rPr>
      </w:pPr>
    </w:p>
    <w:p w14:paraId="4ECFEF89" w14:textId="77777777" w:rsidR="00000000" w:rsidRDefault="00890A51">
      <w:pPr>
        <w:pStyle w:val="a0"/>
        <w:rPr>
          <w:rFonts w:hint="cs"/>
          <w:rtl/>
        </w:rPr>
      </w:pPr>
      <w:r>
        <w:rPr>
          <w:rFonts w:hint="cs"/>
          <w:rtl/>
        </w:rPr>
        <w:t>אני חושב שזו המדינה היחידה היום בעולם עם רמה כזאת גבוהה של התבטאויות גזעניות, כמו למשל ש-80% מהציבור חשבו ב-2002 שלא צריך לשתף את הערבים בשום קבלת החלטות במדינת ישראל; או שצריך לגרש אותם, או לעודד אותם לה</w:t>
      </w:r>
      <w:r>
        <w:rPr>
          <w:rFonts w:hint="cs"/>
          <w:rtl/>
        </w:rPr>
        <w:t xml:space="preserve">גר, וכו' וכו'. 64%, 63% - יש לי מספרים יותר גבוהים מהשנים שעברו. אגב, יש גם סתירות בין הסקרים השונים, שבשנה הזאת רק 55% חושבים שהערבים הם איום על ביטחון מדינת ישראל, ואילו 64% היו מעודדים הגירה, ולגרש את הערבים, ואילו בשנת 2001 </w:t>
      </w:r>
      <w:r>
        <w:rPr>
          <w:rtl/>
        </w:rPr>
        <w:t>–</w:t>
      </w:r>
      <w:r>
        <w:rPr>
          <w:rFonts w:hint="cs"/>
          <w:rtl/>
        </w:rPr>
        <w:t xml:space="preserve"> 61% חשבו שהערבים בישראל מה</w:t>
      </w:r>
      <w:r>
        <w:rPr>
          <w:rFonts w:hint="cs"/>
          <w:rtl/>
        </w:rPr>
        <w:t xml:space="preserve">ווים איום; יותר חשבו שהם איום על הביטחון, אבל פחות חשבו שצריך לגרש. כלומר, לא תמיד זה הולך ביחד - ככל שיותר רואים בערבים בישראל איום ביטחוני, מקבלים עמדות יותר קיצוניות כלפי הערבים בישראל. </w:t>
      </w:r>
    </w:p>
    <w:p w14:paraId="1A2532BD" w14:textId="77777777" w:rsidR="00000000" w:rsidRDefault="00890A51">
      <w:pPr>
        <w:pStyle w:val="a0"/>
        <w:rPr>
          <w:rFonts w:hint="cs"/>
          <w:rtl/>
        </w:rPr>
      </w:pPr>
    </w:p>
    <w:p w14:paraId="20183994" w14:textId="77777777" w:rsidR="00000000" w:rsidRDefault="00890A51">
      <w:pPr>
        <w:pStyle w:val="a0"/>
        <w:rPr>
          <w:rFonts w:hint="cs"/>
          <w:rtl/>
        </w:rPr>
      </w:pPr>
      <w:r>
        <w:rPr>
          <w:rFonts w:hint="cs"/>
          <w:rtl/>
        </w:rPr>
        <w:t>זה לא הולך בדיוק כך. יש משהו בסיסי, עקרוני, בתוך התרבות הפוליטית.</w:t>
      </w:r>
      <w:r>
        <w:rPr>
          <w:rFonts w:hint="cs"/>
          <w:rtl/>
        </w:rPr>
        <w:t xml:space="preserve"> אגב, שמענו אותו היום פה. אנשים לא שמו לב. הם עלו לדבר נגד הגזענות. שמתם לב? חברת הכנסת הטיפה לנו, ככה בפטרנליזם כזה: אתם צריכים. אנחנו יושבים כאן כמו ילדים קטנים, והיא - מורה: אתם צריכים כך וכך לעשות, אתם צריכים לטפל בנושאים של האוכלוסייה שלכם. יא חביבתי,</w:t>
      </w:r>
      <w:r>
        <w:rPr>
          <w:rFonts w:hint="cs"/>
          <w:rtl/>
        </w:rPr>
        <w:t xml:space="preserve"> צריך להגיד לה: את צריכה לטפל בעניינים של האוכלוסייה שלך. למה את מדברת פוליטיקה, חברת הכנסת גמליאל? למה את מדברת פוליטיקה? אסור לך לדבר פוליטיקה. את צריכה לעלות ולהעלות את נושא הציבור שלך. היית מדברת אליה ככה? שמעתם אותה, איך היא מדברת אתנו? זו נימה? כך הי</w:t>
      </w:r>
      <w:r>
        <w:rPr>
          <w:rFonts w:hint="cs"/>
          <w:rtl/>
        </w:rPr>
        <w:t xml:space="preserve">א דיברה אתנו. </w:t>
      </w:r>
    </w:p>
    <w:p w14:paraId="5C65B017" w14:textId="77777777" w:rsidR="00000000" w:rsidRDefault="00890A51">
      <w:pPr>
        <w:pStyle w:val="a0"/>
        <w:rPr>
          <w:rFonts w:hint="cs"/>
          <w:rtl/>
        </w:rPr>
      </w:pPr>
    </w:p>
    <w:p w14:paraId="44214D94" w14:textId="77777777" w:rsidR="00000000" w:rsidRDefault="00890A51">
      <w:pPr>
        <w:pStyle w:val="a0"/>
        <w:rPr>
          <w:rFonts w:hint="cs"/>
          <w:rtl/>
        </w:rPr>
      </w:pPr>
      <w:r>
        <w:rPr>
          <w:rFonts w:hint="cs"/>
          <w:rtl/>
        </w:rPr>
        <w:t>היא בכלל היתה צוחקת מרוב שאנחנו מעלים את הנושאים של האוכלוסייה הערבית. אנחנו הרי משגעים את הכנסת בנושאים של האוכלוסייה הערבית. הרי הח"כים הערבים הפכו להיות אפילו קטנוניים מרוב שהם מתחרים בינם לבין עצמם מי מביא יותר נושאים של האוכלוסייה הערב</w:t>
      </w:r>
      <w:r>
        <w:rPr>
          <w:rFonts w:hint="cs"/>
          <w:rtl/>
        </w:rPr>
        <w:t>ית. כמעט שכבר לא מדברים פוליטיקה, מרוב שאנחנו מעלים את הנושאים של האוכלוסייה הערבית בכנסת.</w:t>
      </w:r>
    </w:p>
    <w:p w14:paraId="4CA9FDD5" w14:textId="77777777" w:rsidR="00000000" w:rsidRDefault="00890A51">
      <w:pPr>
        <w:pStyle w:val="a0"/>
        <w:rPr>
          <w:rFonts w:hint="cs"/>
          <w:rtl/>
        </w:rPr>
      </w:pPr>
    </w:p>
    <w:p w14:paraId="307BB0C4" w14:textId="77777777" w:rsidR="00000000" w:rsidRDefault="00890A51">
      <w:pPr>
        <w:pStyle w:val="a0"/>
        <w:rPr>
          <w:rFonts w:hint="cs"/>
          <w:rtl/>
        </w:rPr>
      </w:pPr>
      <w:r>
        <w:rPr>
          <w:rFonts w:hint="cs"/>
          <w:rtl/>
        </w:rPr>
        <w:t xml:space="preserve"> באה חברת כנסת ואומרת: אתם צריכים לטפל בנושאים של האוכלוסייה שלכם. טלב אלסאנע, אסור לך לדבר פוליטיקה. אתה צריך לדבר על בדואים. ואתה, ואסל טאהא, צריך לדבר על כפר-כנא</w:t>
      </w:r>
      <w:r>
        <w:rPr>
          <w:rFonts w:hint="cs"/>
          <w:rtl/>
        </w:rPr>
        <w:t xml:space="preserve">. אסור לך להתייחס לפוליטיקה. את זה צריך להשאיר ליהודים. מה זה? מה זה הנימה הזאת? </w:t>
      </w:r>
    </w:p>
    <w:p w14:paraId="1439279F" w14:textId="77777777" w:rsidR="00000000" w:rsidRDefault="00890A51">
      <w:pPr>
        <w:pStyle w:val="a0"/>
        <w:rPr>
          <w:rFonts w:hint="cs"/>
          <w:rtl/>
        </w:rPr>
      </w:pPr>
    </w:p>
    <w:p w14:paraId="6FB1BF1F" w14:textId="77777777" w:rsidR="00000000" w:rsidRDefault="00890A51">
      <w:pPr>
        <w:pStyle w:val="a0"/>
        <w:rPr>
          <w:rFonts w:hint="cs"/>
          <w:rtl/>
        </w:rPr>
      </w:pPr>
      <w:r>
        <w:rPr>
          <w:rFonts w:hint="cs"/>
          <w:rtl/>
        </w:rPr>
        <w:t xml:space="preserve">וחבר כנסת אחר מאשים אותנו: חברי הכנסת הערבים והתבטאויותיהם הקיצוניות, וכן הלאה. מה עם חברי הכנסת היהודים והתבטאויותיהם הקיצוניות? מה זה הדברים האלה? </w:t>
      </w:r>
    </w:p>
    <w:p w14:paraId="10FE0997" w14:textId="77777777" w:rsidR="00000000" w:rsidRDefault="00890A51">
      <w:pPr>
        <w:pStyle w:val="a0"/>
        <w:rPr>
          <w:rFonts w:hint="cs"/>
          <w:rtl/>
        </w:rPr>
      </w:pPr>
    </w:p>
    <w:p w14:paraId="7CC2AD1C" w14:textId="77777777" w:rsidR="00000000" w:rsidRDefault="00890A51">
      <w:pPr>
        <w:pStyle w:val="a0"/>
        <w:rPr>
          <w:rFonts w:hint="cs"/>
          <w:rtl/>
        </w:rPr>
      </w:pPr>
      <w:r>
        <w:rPr>
          <w:rFonts w:hint="cs"/>
          <w:rtl/>
        </w:rPr>
        <w:t>אדוני היושב-ראש, יש תר</w:t>
      </w:r>
      <w:r>
        <w:rPr>
          <w:rFonts w:hint="cs"/>
          <w:rtl/>
        </w:rPr>
        <w:t>בות פוליטית גזענית במדינה הזאת. אין מה לעשות. והיא מתבטאת בנושא הזה שהדמוגרפיה מעל לכול, וצריך לשמור על יהדותה של המדינה בכל הכלים האפשריים - בגדר, בגירוש, וכו' וכו'. יש גזענות מבנית כאשר אומרים: מדינת ישראל היא מדינתם של כל היהודים בעולם, לרבות אלה שהם לא</w:t>
      </w:r>
      <w:r>
        <w:rPr>
          <w:rFonts w:hint="cs"/>
          <w:rtl/>
        </w:rPr>
        <w:t xml:space="preserve"> אזרחיה; אבל איננה מדינתם של הרבה אנשים שהם כן אזרחים במדינת ישראל. יש גזענות מבנית, והיא מתפשטת. ויש פגיעות נגד הערבים באמצעי התקשורת, ואף אחד לא שם לב. יש גזענות בתקשורת, בתרבות הפוליטית המופצת בצורה ציבורית. יש גזענות פוליטית בבית הזה שמופצת בלי שום בעי</w:t>
      </w:r>
      <w:r>
        <w:rPr>
          <w:rFonts w:hint="cs"/>
          <w:rtl/>
        </w:rPr>
        <w:t xml:space="preserve">ה, נגד האוכלוסייה הערבית, נגד תרבותה, נגד דתה, נגד מנהגי חייה. יש דעות קדומות שמופצות בלי שום ביקורת, בלי שום בעיה, בפרלמנט הזה, בתוך הפרלמנט, אבל בעיקר ובעיקר יש פרקטיקה פוליטית גזענית. אדוני היושב-ראש, אני מודה לך על סבלנותך. </w:t>
      </w:r>
    </w:p>
    <w:p w14:paraId="53780168" w14:textId="77777777" w:rsidR="00000000" w:rsidRDefault="00890A51">
      <w:pPr>
        <w:pStyle w:val="a0"/>
        <w:rPr>
          <w:rFonts w:hint="cs"/>
          <w:rtl/>
        </w:rPr>
      </w:pPr>
    </w:p>
    <w:p w14:paraId="3DDAE4E6" w14:textId="77777777" w:rsidR="00000000" w:rsidRDefault="00890A51">
      <w:pPr>
        <w:pStyle w:val="af1"/>
        <w:rPr>
          <w:rtl/>
        </w:rPr>
      </w:pPr>
      <w:r>
        <w:rPr>
          <w:rtl/>
        </w:rPr>
        <w:t>היו"ר</w:t>
      </w:r>
      <w:r>
        <w:rPr>
          <w:rFonts w:hint="cs"/>
          <w:rtl/>
        </w:rPr>
        <w:t xml:space="preserve"> משה כחלון</w:t>
      </w:r>
      <w:r>
        <w:rPr>
          <w:rtl/>
        </w:rPr>
        <w:t>:</w:t>
      </w:r>
    </w:p>
    <w:p w14:paraId="118C1789" w14:textId="77777777" w:rsidR="00000000" w:rsidRDefault="00890A51">
      <w:pPr>
        <w:pStyle w:val="a0"/>
        <w:rPr>
          <w:rtl/>
        </w:rPr>
      </w:pPr>
    </w:p>
    <w:p w14:paraId="466F9D4A" w14:textId="77777777" w:rsidR="00000000" w:rsidRDefault="00890A51">
      <w:pPr>
        <w:pStyle w:val="a0"/>
        <w:rPr>
          <w:rFonts w:hint="cs"/>
          <w:rtl/>
        </w:rPr>
      </w:pPr>
      <w:r>
        <w:rPr>
          <w:rFonts w:hint="cs"/>
          <w:rtl/>
        </w:rPr>
        <w:t>תודה רבה</w:t>
      </w:r>
      <w:r>
        <w:rPr>
          <w:rFonts w:hint="cs"/>
          <w:rtl/>
        </w:rPr>
        <w:t xml:space="preserve">, אדוני. חבר הכנסת טלב אלאסנע, בבקשה. זה היה ניתוח אקדמי שסקרן אותי, אין מה להגיד. זה היה ניתוח מקצועי לחלוטין. </w:t>
      </w:r>
    </w:p>
    <w:p w14:paraId="42F1F467" w14:textId="77777777" w:rsidR="00000000" w:rsidRDefault="00890A51">
      <w:pPr>
        <w:pStyle w:val="a0"/>
        <w:rPr>
          <w:rFonts w:hint="cs"/>
          <w:rtl/>
        </w:rPr>
      </w:pPr>
    </w:p>
    <w:p w14:paraId="5739E90F" w14:textId="77777777" w:rsidR="00000000" w:rsidRDefault="00890A51">
      <w:pPr>
        <w:pStyle w:val="a"/>
        <w:rPr>
          <w:rtl/>
        </w:rPr>
      </w:pPr>
      <w:bookmarkStart w:id="722" w:name="FS000000549T30_06_2004_18_16_53"/>
      <w:bookmarkStart w:id="723" w:name="_Toc77593515"/>
      <w:bookmarkEnd w:id="722"/>
      <w:r>
        <w:rPr>
          <w:rFonts w:hint="eastAsia"/>
          <w:rtl/>
        </w:rPr>
        <w:t>טלב</w:t>
      </w:r>
      <w:r>
        <w:rPr>
          <w:rtl/>
        </w:rPr>
        <w:t xml:space="preserve"> אלסאנע (רע"ם):</w:t>
      </w:r>
      <w:bookmarkEnd w:id="723"/>
    </w:p>
    <w:p w14:paraId="63AED5E4" w14:textId="77777777" w:rsidR="00000000" w:rsidRDefault="00890A51">
      <w:pPr>
        <w:pStyle w:val="a0"/>
        <w:rPr>
          <w:rFonts w:hint="cs"/>
          <w:rtl/>
        </w:rPr>
      </w:pPr>
    </w:p>
    <w:p w14:paraId="455065D1" w14:textId="77777777" w:rsidR="00000000" w:rsidRDefault="00890A51">
      <w:pPr>
        <w:pStyle w:val="a0"/>
        <w:rPr>
          <w:rFonts w:hint="cs"/>
          <w:rtl/>
        </w:rPr>
      </w:pPr>
      <w:r>
        <w:rPr>
          <w:rFonts w:hint="cs"/>
          <w:rtl/>
        </w:rPr>
        <w:t>אדוני היושב-ראש, חברי הכנסת, קודם כול, אדוני, אני צריך לבקש רשות ממפלגת העבודה אם הם מרשים לי לעלות לנאום. להתקשר לדליה אי</w:t>
      </w:r>
      <w:r>
        <w:rPr>
          <w:rFonts w:hint="cs"/>
          <w:rtl/>
        </w:rPr>
        <w:t xml:space="preserve">ציק? תשאל אותה אם היא מסכימה שאני אעלה לדבר, וגם תעביר לה את הנאום שלי, שתעבור עליו, אולי יש כמה משפטים שצריך לתקן אותם, כי צריך לעשות צנזורה כאן לחברי הכנסת הערבים גם לגבי הניסוח של הדברים, לא רק לגבי התכנים. </w:t>
      </w:r>
    </w:p>
    <w:p w14:paraId="385EE289" w14:textId="77777777" w:rsidR="00000000" w:rsidRDefault="00890A51">
      <w:pPr>
        <w:pStyle w:val="a0"/>
        <w:rPr>
          <w:rFonts w:hint="cs"/>
          <w:rtl/>
        </w:rPr>
      </w:pPr>
    </w:p>
    <w:p w14:paraId="2B2572EB" w14:textId="77777777" w:rsidR="00000000" w:rsidRDefault="00890A51">
      <w:pPr>
        <w:pStyle w:val="a0"/>
        <w:rPr>
          <w:rFonts w:hint="cs"/>
          <w:rtl/>
        </w:rPr>
      </w:pPr>
      <w:r>
        <w:rPr>
          <w:rFonts w:hint="cs"/>
          <w:rtl/>
        </w:rPr>
        <w:t>אני רוצה לציין, אדוני היושב-ראש, מה ששמענו מ</w:t>
      </w:r>
      <w:r>
        <w:rPr>
          <w:rFonts w:hint="cs"/>
          <w:rtl/>
        </w:rPr>
        <w:t xml:space="preserve">חברי הקודמים שעלו כאן דווקא כדי לגנות - - -  </w:t>
      </w:r>
    </w:p>
    <w:p w14:paraId="56B67058" w14:textId="77777777" w:rsidR="00000000" w:rsidRDefault="00890A51">
      <w:pPr>
        <w:pStyle w:val="a0"/>
        <w:rPr>
          <w:rFonts w:hint="cs"/>
          <w:rtl/>
        </w:rPr>
      </w:pPr>
    </w:p>
    <w:p w14:paraId="3000CB0B" w14:textId="77777777" w:rsidR="00000000" w:rsidRDefault="00890A51">
      <w:pPr>
        <w:pStyle w:val="af1"/>
        <w:rPr>
          <w:rtl/>
        </w:rPr>
      </w:pPr>
      <w:r>
        <w:rPr>
          <w:rtl/>
        </w:rPr>
        <w:t>היו"ר</w:t>
      </w:r>
      <w:r>
        <w:rPr>
          <w:rFonts w:hint="cs"/>
          <w:rtl/>
        </w:rPr>
        <w:t xml:space="preserve"> משה כחלון</w:t>
      </w:r>
      <w:r>
        <w:rPr>
          <w:rtl/>
        </w:rPr>
        <w:t>:</w:t>
      </w:r>
    </w:p>
    <w:p w14:paraId="297A2E21" w14:textId="77777777" w:rsidR="00000000" w:rsidRDefault="00890A51">
      <w:pPr>
        <w:pStyle w:val="a0"/>
        <w:rPr>
          <w:rtl/>
        </w:rPr>
      </w:pPr>
    </w:p>
    <w:p w14:paraId="4F486641" w14:textId="77777777" w:rsidR="00000000" w:rsidRDefault="00890A51">
      <w:pPr>
        <w:pStyle w:val="a0"/>
        <w:rPr>
          <w:rFonts w:hint="cs"/>
          <w:rtl/>
        </w:rPr>
      </w:pPr>
      <w:r>
        <w:rPr>
          <w:rFonts w:hint="cs"/>
          <w:rtl/>
        </w:rPr>
        <w:t xml:space="preserve">עד "דליה איציק" לא התחלתי עם השעון. </w:t>
      </w:r>
    </w:p>
    <w:p w14:paraId="2787A348" w14:textId="77777777" w:rsidR="00000000" w:rsidRDefault="00890A51">
      <w:pPr>
        <w:pStyle w:val="a0"/>
        <w:rPr>
          <w:rFonts w:hint="cs"/>
          <w:rtl/>
        </w:rPr>
      </w:pPr>
    </w:p>
    <w:p w14:paraId="198FC891" w14:textId="77777777" w:rsidR="00000000" w:rsidRDefault="00890A51">
      <w:pPr>
        <w:pStyle w:val="-"/>
        <w:rPr>
          <w:rtl/>
        </w:rPr>
      </w:pPr>
      <w:bookmarkStart w:id="724" w:name="FS000000558T30_06_2004_18_50_07C"/>
      <w:bookmarkStart w:id="725" w:name="FS000000549T30_06_2004_18_50_19"/>
      <w:bookmarkEnd w:id="724"/>
      <w:bookmarkEnd w:id="725"/>
      <w:r>
        <w:rPr>
          <w:rtl/>
        </w:rPr>
        <w:t>טלב אלסאנע (רע"ם):</w:t>
      </w:r>
    </w:p>
    <w:p w14:paraId="3C0E1A20" w14:textId="77777777" w:rsidR="00000000" w:rsidRDefault="00890A51">
      <w:pPr>
        <w:pStyle w:val="a0"/>
        <w:rPr>
          <w:rtl/>
        </w:rPr>
      </w:pPr>
    </w:p>
    <w:p w14:paraId="040D00FD" w14:textId="77777777" w:rsidR="00000000" w:rsidRDefault="00890A51">
      <w:pPr>
        <w:pStyle w:val="a0"/>
        <w:rPr>
          <w:rFonts w:hint="cs"/>
          <w:rtl/>
        </w:rPr>
      </w:pPr>
      <w:r>
        <w:rPr>
          <w:rFonts w:hint="cs"/>
          <w:rtl/>
        </w:rPr>
        <w:t>מה שמפתיע אותי שחברי כנסת שיזמו את הדיון, כיוון שהנתונים זעזעו אותם, ורצו לקלל - יצאו חלקם מברכים על הנתונים, כאשר מאשימים אותנו, הקו</w:t>
      </w:r>
      <w:r>
        <w:rPr>
          <w:rFonts w:hint="cs"/>
          <w:rtl/>
        </w:rPr>
        <w:t>רבן של הגזענות, שאנחנו תורמים לגזענות. יכול להיות שאנחנו תורמים בזה שאנחנו לא יהודים, אבל אנחנו לא אשמים בזה שאנחנו לא יהודים במדינה. יכול להיות שאנחנו תורמים בזה שיש לנו עמדה אחרת, או דעה אחרת. אבל לדעתי זה המבחן של הדמוקרטיה - לקבל אנשים איך שהם, בשייכות</w:t>
      </w:r>
      <w:r>
        <w:rPr>
          <w:rFonts w:hint="cs"/>
          <w:rtl/>
        </w:rPr>
        <w:t xml:space="preserve">ם הלאומית האחרת, ובדעה הפוליטית שלהם, האחרת. </w:t>
      </w:r>
    </w:p>
    <w:p w14:paraId="01EBA8B4" w14:textId="77777777" w:rsidR="00000000" w:rsidRDefault="00890A51">
      <w:pPr>
        <w:pStyle w:val="a0"/>
        <w:rPr>
          <w:rFonts w:hint="cs"/>
          <w:rtl/>
        </w:rPr>
      </w:pPr>
    </w:p>
    <w:p w14:paraId="48B3BD1C" w14:textId="77777777" w:rsidR="00000000" w:rsidRDefault="00890A51">
      <w:pPr>
        <w:pStyle w:val="a0"/>
        <w:rPr>
          <w:rFonts w:hint="cs"/>
          <w:rtl/>
        </w:rPr>
      </w:pPr>
      <w:r>
        <w:rPr>
          <w:rFonts w:hint="cs"/>
          <w:rtl/>
        </w:rPr>
        <w:t>מה שיותר מזעזע בסקר הזה, לא רק ש-64% בעד עידוד הגירה של אוכלוסייה ערבית, ו-495 מהנשאלים אמרו כי הערבים זוכים לטיפול אוהד מדי מממשלת ישראל; 55% חשבו שערביי ישראל מסכנים את ביטחון המדינה. רואים את ההתייחסות האחר</w:t>
      </w:r>
      <w:r>
        <w:rPr>
          <w:rFonts w:hint="cs"/>
          <w:rtl/>
        </w:rPr>
        <w:t xml:space="preserve">ת בכל מיני תחומים: 45% בעד שלא לאפשר לערבים לקבל זכויות שוות ליהודים. אין לאפשר לערבים להביא את בני-משפחתם לישראל, איחוד משפחות - כל יהודי יכול להביא, לפי חוק השבות, לעומת זאת - הערבים, 67% סבורים שהם לא צריכים להביא, לא את משפחתם, לא את ילדיהם. כל הערבים </w:t>
      </w:r>
      <w:r>
        <w:rPr>
          <w:rFonts w:hint="cs"/>
          <w:rtl/>
        </w:rPr>
        <w:t xml:space="preserve">צריכים לעזוב את מדינת ישראל - 40%. </w:t>
      </w:r>
    </w:p>
    <w:p w14:paraId="326AAC19" w14:textId="77777777" w:rsidR="00000000" w:rsidRDefault="00890A51">
      <w:pPr>
        <w:pStyle w:val="a0"/>
        <w:rPr>
          <w:rFonts w:hint="cs"/>
          <w:rtl/>
        </w:rPr>
      </w:pPr>
    </w:p>
    <w:p w14:paraId="41590C28" w14:textId="77777777" w:rsidR="00000000" w:rsidRDefault="00890A51">
      <w:pPr>
        <w:pStyle w:val="a0"/>
        <w:rPr>
          <w:rFonts w:hint="cs"/>
          <w:rtl/>
        </w:rPr>
      </w:pPr>
      <w:r>
        <w:rPr>
          <w:rFonts w:hint="cs"/>
          <w:rtl/>
        </w:rPr>
        <w:t>יש לשלול את אזרחותם של הערבים שאינם נאמנים למדינת ישראל - אני לא יודע מה זו נאמנות. זאת אומרת, אין כאן עניין של אנשים שעברו עבירה ובית-המשפט הרשיע אותם. אינם נאמנים - זאת אומרת, מי שלא מסכים להיות ציוני. יכול להיות שיגי</w:t>
      </w:r>
      <w:r>
        <w:rPr>
          <w:rFonts w:hint="cs"/>
          <w:rtl/>
        </w:rPr>
        <w:t xml:space="preserve">דו - לא נאמן. על-פי הגדרת הנאמנות של אלדד יש פרמטרים של נאמנות, והגדרה אחרת תהיה לדוד אזולאי. אז על-פי איזו הגדרה של נאמנות צריך ללכת? אז 84% אומרים שצריך לשלול אזרחות של ערבים. ואנונו הוא יהודי -  לא שוללים את האזרחות שלו. </w:t>
      </w:r>
    </w:p>
    <w:p w14:paraId="1034228A" w14:textId="77777777" w:rsidR="00000000" w:rsidRDefault="00890A51">
      <w:pPr>
        <w:pStyle w:val="a0"/>
        <w:rPr>
          <w:rFonts w:hint="cs"/>
          <w:rtl/>
        </w:rPr>
      </w:pPr>
    </w:p>
    <w:p w14:paraId="3B1DD0F7" w14:textId="77777777" w:rsidR="00000000" w:rsidRDefault="00890A51">
      <w:pPr>
        <w:pStyle w:val="a0"/>
        <w:rPr>
          <w:rFonts w:hint="cs"/>
          <w:rtl/>
        </w:rPr>
      </w:pPr>
      <w:r>
        <w:rPr>
          <w:rFonts w:hint="cs"/>
          <w:rtl/>
        </w:rPr>
        <w:t>יש מושגים נוספים: באיזו מידה א</w:t>
      </w:r>
      <w:r>
        <w:rPr>
          <w:rFonts w:hint="cs"/>
          <w:rtl/>
        </w:rPr>
        <w:t xml:space="preserve">תה מסכים לארח ערבי בביתך בנסיבות חברתיות? 51% מהיהודים אומרים: אני מסכים לארח ערבי. אבל ראו מה לגבי המצב של הערבים: מה אחוז הערבים שאומרים שהם מסכימים לארח יהודים אצלם בנסיבות חברתיות? </w:t>
      </w:r>
    </w:p>
    <w:p w14:paraId="01E65C7D" w14:textId="77777777" w:rsidR="00000000" w:rsidRDefault="00890A51">
      <w:pPr>
        <w:pStyle w:val="a0"/>
        <w:rPr>
          <w:rFonts w:hint="cs"/>
          <w:rtl/>
        </w:rPr>
      </w:pPr>
    </w:p>
    <w:p w14:paraId="7D76E932" w14:textId="77777777" w:rsidR="00000000" w:rsidRDefault="00890A51">
      <w:pPr>
        <w:pStyle w:val="af0"/>
        <w:rPr>
          <w:rtl/>
        </w:rPr>
      </w:pPr>
      <w:r>
        <w:rPr>
          <w:rFonts w:hint="eastAsia"/>
          <w:rtl/>
        </w:rPr>
        <w:t>קריאות</w:t>
      </w:r>
      <w:r>
        <w:rPr>
          <w:rtl/>
        </w:rPr>
        <w:t>:</w:t>
      </w:r>
    </w:p>
    <w:p w14:paraId="55DD0F70" w14:textId="77777777" w:rsidR="00000000" w:rsidRDefault="00890A51">
      <w:pPr>
        <w:pStyle w:val="a0"/>
        <w:rPr>
          <w:rFonts w:hint="cs"/>
          <w:rtl/>
        </w:rPr>
      </w:pPr>
    </w:p>
    <w:p w14:paraId="1CA6183A" w14:textId="77777777" w:rsidR="00000000" w:rsidRDefault="00890A51">
      <w:pPr>
        <w:pStyle w:val="a0"/>
        <w:rPr>
          <w:rFonts w:hint="cs"/>
          <w:rtl/>
        </w:rPr>
      </w:pPr>
      <w:r>
        <w:rPr>
          <w:rFonts w:hint="cs"/>
          <w:rtl/>
        </w:rPr>
        <w:t>- - -</w:t>
      </w:r>
    </w:p>
    <w:p w14:paraId="2AFC2910" w14:textId="77777777" w:rsidR="00000000" w:rsidRDefault="00890A51">
      <w:pPr>
        <w:pStyle w:val="a0"/>
        <w:rPr>
          <w:rFonts w:hint="cs"/>
          <w:rtl/>
        </w:rPr>
      </w:pPr>
    </w:p>
    <w:p w14:paraId="26C002F0" w14:textId="77777777" w:rsidR="00000000" w:rsidRDefault="00890A51">
      <w:pPr>
        <w:pStyle w:val="-"/>
        <w:rPr>
          <w:rtl/>
        </w:rPr>
      </w:pPr>
      <w:bookmarkStart w:id="726" w:name="FS000000549T30_06_2004_19_14_40C"/>
      <w:bookmarkEnd w:id="726"/>
      <w:r>
        <w:rPr>
          <w:rtl/>
        </w:rPr>
        <w:t>טלב אלסאנע (רע"ם):</w:t>
      </w:r>
    </w:p>
    <w:p w14:paraId="2F3D668A" w14:textId="77777777" w:rsidR="00000000" w:rsidRDefault="00890A51">
      <w:pPr>
        <w:pStyle w:val="a0"/>
        <w:rPr>
          <w:rtl/>
        </w:rPr>
      </w:pPr>
    </w:p>
    <w:p w14:paraId="61937C32" w14:textId="77777777" w:rsidR="00000000" w:rsidRDefault="00890A51">
      <w:pPr>
        <w:pStyle w:val="a0"/>
        <w:rPr>
          <w:rFonts w:hint="cs"/>
          <w:rtl/>
        </w:rPr>
      </w:pPr>
      <w:r>
        <w:rPr>
          <w:rFonts w:hint="cs"/>
          <w:rtl/>
        </w:rPr>
        <w:t>אצל הערבים, לעומת זאת, 71% מוכנים</w:t>
      </w:r>
      <w:r>
        <w:rPr>
          <w:rFonts w:hint="cs"/>
          <w:rtl/>
        </w:rPr>
        <w:t xml:space="preserve"> לארח יהודים, אף שהדעות שלהם אחרות. </w:t>
      </w:r>
    </w:p>
    <w:p w14:paraId="72106F9D" w14:textId="77777777" w:rsidR="00000000" w:rsidRDefault="00890A51">
      <w:pPr>
        <w:pStyle w:val="a0"/>
        <w:rPr>
          <w:rFonts w:hint="cs"/>
          <w:rtl/>
        </w:rPr>
      </w:pPr>
    </w:p>
    <w:p w14:paraId="7B96D7FC" w14:textId="77777777" w:rsidR="00000000" w:rsidRDefault="00890A51">
      <w:pPr>
        <w:pStyle w:val="a0"/>
        <w:rPr>
          <w:rFonts w:hint="cs"/>
          <w:rtl/>
        </w:rPr>
      </w:pPr>
      <w:r>
        <w:rPr>
          <w:rFonts w:hint="cs"/>
          <w:rtl/>
        </w:rPr>
        <w:t>לכן, אדוני היושב-ראש, הדברים האלה מאוד מזעזעים. הדברים האלה צריכים, לדעתי,  לחייב את כולנו לעשות חשבון נפש, אבל אין להתפלא על הנתונים כשבמדינת ישראל, מי שעומד בראש הממשלה זה אדם שוועדה, ועדת-כהן קבעה שהוא איננו ראוי לכ</w:t>
      </w:r>
      <w:r>
        <w:rPr>
          <w:rFonts w:hint="cs"/>
          <w:rtl/>
        </w:rPr>
        <w:t>הן בתפקיד האחראי והרגיש של שר הביטחון. הוא היום ראש הממשלה והוא נמצא במרכז ההסכמה הציונית כמעט, כאשר מפלגה שדגלה בטרנפר, חרתה על הדגל שלה טרנספר, היא חלק מהממשלה. שר שאומר שצריך לעשות טרנספר וצריך לגרש לשכם את קבוצת הכדורגל - ליברמן הפך להיות חלק מהממשלה.</w:t>
      </w:r>
    </w:p>
    <w:p w14:paraId="64E8EBC9" w14:textId="77777777" w:rsidR="00000000" w:rsidRDefault="00890A51">
      <w:pPr>
        <w:pStyle w:val="a0"/>
        <w:rPr>
          <w:rFonts w:hint="cs"/>
          <w:rtl/>
        </w:rPr>
      </w:pPr>
    </w:p>
    <w:p w14:paraId="56AA66FE" w14:textId="77777777" w:rsidR="00000000" w:rsidRDefault="00890A51">
      <w:pPr>
        <w:pStyle w:val="a0"/>
        <w:rPr>
          <w:rFonts w:hint="cs"/>
          <w:rtl/>
        </w:rPr>
      </w:pPr>
      <w:r>
        <w:rPr>
          <w:rFonts w:hint="cs"/>
          <w:rtl/>
        </w:rPr>
        <w:t xml:space="preserve">ולכן, אין פלא, כבוד היושב-ראש, שזו הדעה הרווחת בממשלה שמנהלת את העניינים. אז מה אתם באים להלין על הציבור? מי שאחראי זה הממשלה, זה הדו-שיח הפוליטי הימני הקיצוני, ולדעתי, מהדמוקרטיה הישראלית נשארה רק הכותרת. </w:t>
      </w:r>
    </w:p>
    <w:p w14:paraId="623E0A78" w14:textId="77777777" w:rsidR="00000000" w:rsidRDefault="00890A51">
      <w:pPr>
        <w:pStyle w:val="a0"/>
        <w:rPr>
          <w:rFonts w:hint="cs"/>
          <w:rtl/>
        </w:rPr>
      </w:pPr>
    </w:p>
    <w:p w14:paraId="01248287" w14:textId="77777777" w:rsidR="00000000" w:rsidRDefault="00890A51">
      <w:pPr>
        <w:pStyle w:val="a0"/>
        <w:rPr>
          <w:rFonts w:hint="cs"/>
          <w:rtl/>
        </w:rPr>
      </w:pPr>
      <w:r>
        <w:rPr>
          <w:rFonts w:hint="cs"/>
          <w:rtl/>
        </w:rPr>
        <w:t>אדוני היושב-ראש, זה כישלון חמור של מערכת החינוך</w:t>
      </w:r>
      <w:r>
        <w:rPr>
          <w:rFonts w:hint="cs"/>
          <w:rtl/>
        </w:rPr>
        <w:t xml:space="preserve"> בישראל. זה כישלון חמור של הדמוקרטיה והחינוך לשלום ולדמוקרטיה בתוך ישראל. צריך להדגיש בתוך החינוך גם את חשיבות התרבות הערבית, השפה הערבית, ההיסטוריה הערבית. כולנו לומדים. אני למדתי את ההיסטוריה של העם היהודי, את השירה של ביאליק וטשרניחובסקי. כאן לא לומדים </w:t>
      </w:r>
      <w:r>
        <w:rPr>
          <w:rFonts w:hint="cs"/>
          <w:rtl/>
        </w:rPr>
        <w:t>את הערבים. לומדים אותם מתוך סטריאוטיפים ודעות קדומות. ולכן, זה הכישלון. קודם כול יש ללמוד את האחר כדי להבין אותו, כדי לדעת לחיות אתו.  ללא שינוי מהפכני במערכת החינוך - כל הזמן גדעון עזרא אומר: הפלסטינים והספרות של הפלסטינים. צריך לבדוק פעם אחת את הספרות של</w:t>
      </w:r>
      <w:r>
        <w:rPr>
          <w:rFonts w:hint="cs"/>
          <w:rtl/>
        </w:rPr>
        <w:t xml:space="preserve"> היהודים, איך היא מציגה את הערבים - כשודדים, גנבים, הורגים. זו הגזענות, האנטישמיות הפסולה ביותר. יש אנטישמיות במערכת החינוך היהודית, בבתי-הספר היהודיים. </w:t>
      </w:r>
    </w:p>
    <w:p w14:paraId="70B01BDA" w14:textId="77777777" w:rsidR="00000000" w:rsidRDefault="00890A51">
      <w:pPr>
        <w:pStyle w:val="a0"/>
        <w:rPr>
          <w:rFonts w:hint="cs"/>
          <w:rtl/>
        </w:rPr>
      </w:pPr>
    </w:p>
    <w:p w14:paraId="2F297DD9" w14:textId="77777777" w:rsidR="00000000" w:rsidRDefault="00890A51">
      <w:pPr>
        <w:pStyle w:val="af1"/>
        <w:rPr>
          <w:rtl/>
        </w:rPr>
      </w:pPr>
      <w:r>
        <w:rPr>
          <w:rtl/>
        </w:rPr>
        <w:t>היו"ר</w:t>
      </w:r>
      <w:r>
        <w:rPr>
          <w:rFonts w:hint="cs"/>
          <w:rtl/>
        </w:rPr>
        <w:t xml:space="preserve"> משה כחלון</w:t>
      </w:r>
      <w:r>
        <w:rPr>
          <w:rtl/>
        </w:rPr>
        <w:t>:</w:t>
      </w:r>
    </w:p>
    <w:p w14:paraId="65CDB264" w14:textId="77777777" w:rsidR="00000000" w:rsidRDefault="00890A51">
      <w:pPr>
        <w:pStyle w:val="a0"/>
        <w:rPr>
          <w:rtl/>
        </w:rPr>
      </w:pPr>
    </w:p>
    <w:p w14:paraId="1F4187E3" w14:textId="77777777" w:rsidR="00000000" w:rsidRDefault="00890A51">
      <w:pPr>
        <w:pStyle w:val="a0"/>
        <w:rPr>
          <w:rFonts w:hint="cs"/>
          <w:rtl/>
        </w:rPr>
      </w:pPr>
      <w:r>
        <w:rPr>
          <w:rFonts w:hint="cs"/>
          <w:rtl/>
        </w:rPr>
        <w:t xml:space="preserve">תודה רבה לחבר הכנסת אלסאנע. השר גדעון עזרא משיב, בבקשה. </w:t>
      </w:r>
    </w:p>
    <w:p w14:paraId="3006D5F9" w14:textId="77777777" w:rsidR="00000000" w:rsidRDefault="00890A51">
      <w:pPr>
        <w:pStyle w:val="a0"/>
        <w:rPr>
          <w:rFonts w:hint="cs"/>
          <w:rtl/>
        </w:rPr>
      </w:pPr>
    </w:p>
    <w:p w14:paraId="114B8861" w14:textId="77777777" w:rsidR="00000000" w:rsidRDefault="00890A51">
      <w:pPr>
        <w:pStyle w:val="a"/>
        <w:rPr>
          <w:rtl/>
        </w:rPr>
      </w:pPr>
      <w:bookmarkStart w:id="727" w:name="FS000000474T30_06_2004_18_41_08"/>
      <w:bookmarkStart w:id="728" w:name="_Toc77593516"/>
      <w:bookmarkEnd w:id="727"/>
      <w:r>
        <w:rPr>
          <w:rFonts w:hint="eastAsia"/>
          <w:rtl/>
        </w:rPr>
        <w:t>השר</w:t>
      </w:r>
      <w:r>
        <w:rPr>
          <w:rtl/>
        </w:rPr>
        <w:t xml:space="preserve"> גדעון עזרא:</w:t>
      </w:r>
      <w:bookmarkEnd w:id="728"/>
    </w:p>
    <w:p w14:paraId="19BB9954" w14:textId="77777777" w:rsidR="00000000" w:rsidRDefault="00890A51">
      <w:pPr>
        <w:pStyle w:val="a0"/>
        <w:rPr>
          <w:rFonts w:hint="cs"/>
          <w:rtl/>
        </w:rPr>
      </w:pPr>
    </w:p>
    <w:p w14:paraId="4CF5E5CF" w14:textId="77777777" w:rsidR="00000000" w:rsidRDefault="00890A51">
      <w:pPr>
        <w:pStyle w:val="a0"/>
        <w:rPr>
          <w:rFonts w:hint="cs"/>
          <w:rtl/>
        </w:rPr>
      </w:pPr>
      <w:r>
        <w:rPr>
          <w:rFonts w:hint="cs"/>
          <w:rtl/>
        </w:rPr>
        <w:t>אדוני הי</w:t>
      </w:r>
      <w:r>
        <w:rPr>
          <w:rFonts w:hint="cs"/>
          <w:rtl/>
        </w:rPr>
        <w:t>ושב-ראש, חברי חברי הכנסת, יש דברים טובים, ואני מדבר עכשיו בהומור בדקה הראשונה. לפי אותו מחקר שאני לא יודע מהו, יש 8% מהערבים שהם נגד נסיגה משטחים ביהודה שומרון וחבל-עזה.</w:t>
      </w:r>
    </w:p>
    <w:p w14:paraId="107E1C2E" w14:textId="77777777" w:rsidR="00000000" w:rsidRDefault="00890A51">
      <w:pPr>
        <w:pStyle w:val="a0"/>
        <w:rPr>
          <w:rFonts w:hint="cs"/>
          <w:rtl/>
        </w:rPr>
      </w:pPr>
    </w:p>
    <w:p w14:paraId="510BCC5A" w14:textId="77777777" w:rsidR="00000000" w:rsidRDefault="00890A51">
      <w:pPr>
        <w:pStyle w:val="af0"/>
        <w:rPr>
          <w:rtl/>
        </w:rPr>
      </w:pPr>
      <w:r>
        <w:rPr>
          <w:rFonts w:hint="eastAsia"/>
          <w:rtl/>
        </w:rPr>
        <w:t>ג</w:t>
      </w:r>
      <w:r>
        <w:rPr>
          <w:rtl/>
        </w:rPr>
        <w:t>'מאל זחאלקה (בל"ד):</w:t>
      </w:r>
    </w:p>
    <w:p w14:paraId="4CAB8903" w14:textId="77777777" w:rsidR="00000000" w:rsidRDefault="00890A51">
      <w:pPr>
        <w:pStyle w:val="a0"/>
        <w:rPr>
          <w:rFonts w:hint="cs"/>
          <w:rtl/>
        </w:rPr>
      </w:pPr>
    </w:p>
    <w:p w14:paraId="6BB41CA4" w14:textId="77777777" w:rsidR="00000000" w:rsidRDefault="00890A51">
      <w:pPr>
        <w:pStyle w:val="a0"/>
        <w:rPr>
          <w:rFonts w:hint="cs"/>
          <w:rtl/>
        </w:rPr>
      </w:pPr>
      <w:r>
        <w:rPr>
          <w:rFonts w:hint="cs"/>
          <w:rtl/>
        </w:rPr>
        <w:t>- - - במדגם. יש 100 איש.</w:t>
      </w:r>
    </w:p>
    <w:p w14:paraId="77BBB6A3" w14:textId="77777777" w:rsidR="00000000" w:rsidRDefault="00890A51">
      <w:pPr>
        <w:pStyle w:val="a0"/>
        <w:rPr>
          <w:rFonts w:hint="cs"/>
          <w:rtl/>
        </w:rPr>
      </w:pPr>
    </w:p>
    <w:p w14:paraId="775A7D2D" w14:textId="77777777" w:rsidR="00000000" w:rsidRDefault="00890A51">
      <w:pPr>
        <w:pStyle w:val="-"/>
        <w:rPr>
          <w:rtl/>
        </w:rPr>
      </w:pPr>
      <w:bookmarkStart w:id="729" w:name="FS000000474T30_06_2004_18_41_11C"/>
      <w:bookmarkEnd w:id="729"/>
      <w:r>
        <w:rPr>
          <w:rtl/>
        </w:rPr>
        <w:t>השר גדעון עזרא:</w:t>
      </w:r>
    </w:p>
    <w:p w14:paraId="65813230" w14:textId="77777777" w:rsidR="00000000" w:rsidRDefault="00890A51">
      <w:pPr>
        <w:pStyle w:val="a0"/>
        <w:rPr>
          <w:rtl/>
        </w:rPr>
      </w:pPr>
    </w:p>
    <w:p w14:paraId="286F4B9B" w14:textId="77777777" w:rsidR="00000000" w:rsidRDefault="00890A51">
      <w:pPr>
        <w:pStyle w:val="a0"/>
        <w:rPr>
          <w:rFonts w:hint="cs"/>
          <w:rtl/>
        </w:rPr>
      </w:pPr>
      <w:r>
        <w:rPr>
          <w:rFonts w:hint="cs"/>
          <w:rtl/>
        </w:rPr>
        <w:t xml:space="preserve">הדבר השני הוא ש-12% </w:t>
      </w:r>
      <w:r>
        <w:rPr>
          <w:rFonts w:hint="cs"/>
          <w:rtl/>
        </w:rPr>
        <w:t>מהערבים בישראל תומכים במדיניות הסיכול הממוקד. הדבר האחרון הוא ש-18% מערביי ישראל הם נגד חזרתם של פליטים. אני אומר את זה, וזה לא המאפיין את המחקר הזה.</w:t>
      </w:r>
    </w:p>
    <w:p w14:paraId="50B44FED" w14:textId="77777777" w:rsidR="00000000" w:rsidRDefault="00890A51">
      <w:pPr>
        <w:pStyle w:val="a0"/>
        <w:rPr>
          <w:rFonts w:hint="cs"/>
          <w:rtl/>
        </w:rPr>
      </w:pPr>
    </w:p>
    <w:p w14:paraId="306B100A" w14:textId="77777777" w:rsidR="00000000" w:rsidRDefault="00890A51">
      <w:pPr>
        <w:pStyle w:val="a0"/>
        <w:rPr>
          <w:rFonts w:hint="cs"/>
          <w:rtl/>
        </w:rPr>
      </w:pPr>
      <w:r>
        <w:rPr>
          <w:rFonts w:hint="cs"/>
          <w:rtl/>
        </w:rPr>
        <w:t xml:space="preserve">אני רק רוצה להגיד לכם כמה עובדות. אני לא רוצה לדבר - אלא על עובדות. אם היו שואלים אותן שאלות כשקמה מדינת </w:t>
      </w:r>
      <w:r>
        <w:rPr>
          <w:rFonts w:hint="cs"/>
          <w:rtl/>
        </w:rPr>
        <w:t>ישראל, כאשר ערבים עמדו בתור ללשכת הגיוס על מנת להתגייס לצבא-הגנה לישראל, היינו מקבלים תוצאות שונות לחלוטין. עם השנים אני מניח שהתוצאות היו פחות טובות מאשר ב-1948, אבל יותר טובות מהתוצאות של עכשיו. אם אני מנסה לעשות גרף של מה שיהיה בעתיד, אני לא יודע איפה ה</w:t>
      </w:r>
      <w:r>
        <w:rPr>
          <w:rFonts w:hint="cs"/>
          <w:rtl/>
        </w:rPr>
        <w:t xml:space="preserve">גרף הזה יתחיל לרדת כלפי מטה. לדעתי, התפקיד שלנו כאן, בכנסת, בין השאר, הוא להוריד את הגרפים הן של היהודים נגד הערבים והן של הערבים נגד היהודים. זו צריכה להיות המטרה שלנו. </w:t>
      </w:r>
    </w:p>
    <w:p w14:paraId="16531A6A" w14:textId="77777777" w:rsidR="00000000" w:rsidRDefault="00890A51">
      <w:pPr>
        <w:pStyle w:val="a0"/>
        <w:rPr>
          <w:rFonts w:hint="cs"/>
          <w:rtl/>
        </w:rPr>
      </w:pPr>
    </w:p>
    <w:p w14:paraId="0D2912A0" w14:textId="77777777" w:rsidR="00000000" w:rsidRDefault="00890A51">
      <w:pPr>
        <w:pStyle w:val="a0"/>
        <w:rPr>
          <w:rFonts w:hint="cs"/>
          <w:rtl/>
        </w:rPr>
      </w:pPr>
      <w:r>
        <w:rPr>
          <w:rFonts w:hint="cs"/>
          <w:rtl/>
        </w:rPr>
        <w:t>לדעתי, הגרף הזה עלה בצורה חדה מאוד בתקריות ספטמבר 2000. אני חושב שגם המלחמה מול הפלס</w:t>
      </w:r>
      <w:r>
        <w:rPr>
          <w:rFonts w:hint="cs"/>
          <w:rtl/>
        </w:rPr>
        <w:t>טינים העלתה את הגרף. אנחנו כולנו צריכים לראות איך אנחנו מורידים את הגרף כלפי מטה.</w:t>
      </w:r>
    </w:p>
    <w:p w14:paraId="7BBC4DDA" w14:textId="77777777" w:rsidR="00000000" w:rsidRDefault="00890A51">
      <w:pPr>
        <w:pStyle w:val="a0"/>
        <w:rPr>
          <w:rFonts w:hint="cs"/>
          <w:rtl/>
        </w:rPr>
      </w:pPr>
    </w:p>
    <w:p w14:paraId="02039A36" w14:textId="77777777" w:rsidR="00000000" w:rsidRDefault="00890A51">
      <w:pPr>
        <w:pStyle w:val="a0"/>
        <w:rPr>
          <w:rFonts w:hint="cs"/>
          <w:rtl/>
        </w:rPr>
      </w:pPr>
      <w:r>
        <w:rPr>
          <w:rFonts w:hint="cs"/>
          <w:rtl/>
        </w:rPr>
        <w:t>אני חושב שהיחסים בינינו ייקבעו במידה רבה לפי מה שיהיה בבית הזה. אנחנו נמצאים היום אחרי ועדת-אור ואחרי ועדת-לפיד. מטרת ועדת-לפיד היתה להוריד את הגרף כלפי מטה. אני חושב שאם זו</w:t>
      </w:r>
      <w:r>
        <w:rPr>
          <w:rFonts w:hint="cs"/>
          <w:rtl/>
        </w:rPr>
        <w:t xml:space="preserve"> היתה משימה משותפת שלנו, אתם הייתם צריכים לבוא וביחד עם הממשלה להוריד את הגרף כלפי מטה. אתם אמרתם: אותנו לא מעניין - שהגרף ילך לאיפה שילך, וזה לא נכון.</w:t>
      </w:r>
    </w:p>
    <w:p w14:paraId="5F3FC063" w14:textId="77777777" w:rsidR="00000000" w:rsidRDefault="00890A51">
      <w:pPr>
        <w:pStyle w:val="a0"/>
        <w:rPr>
          <w:rFonts w:hint="cs"/>
          <w:rtl/>
        </w:rPr>
      </w:pPr>
    </w:p>
    <w:p w14:paraId="2BC48DB4" w14:textId="77777777" w:rsidR="00000000" w:rsidRDefault="00890A51">
      <w:pPr>
        <w:pStyle w:val="af0"/>
        <w:rPr>
          <w:rtl/>
        </w:rPr>
      </w:pPr>
      <w:r>
        <w:rPr>
          <w:rFonts w:hint="eastAsia"/>
          <w:rtl/>
        </w:rPr>
        <w:t>עסאם</w:t>
      </w:r>
      <w:r>
        <w:rPr>
          <w:rtl/>
        </w:rPr>
        <w:t xml:space="preserve"> מח'ול (חד"ש-תע"ל):</w:t>
      </w:r>
    </w:p>
    <w:p w14:paraId="2E7D06E9" w14:textId="77777777" w:rsidR="00000000" w:rsidRDefault="00890A51">
      <w:pPr>
        <w:pStyle w:val="a0"/>
        <w:rPr>
          <w:rFonts w:hint="cs"/>
          <w:rtl/>
        </w:rPr>
      </w:pPr>
    </w:p>
    <w:p w14:paraId="0D7EEE4A" w14:textId="77777777" w:rsidR="00000000" w:rsidRDefault="00890A51">
      <w:pPr>
        <w:pStyle w:val="a0"/>
        <w:rPr>
          <w:rFonts w:hint="cs"/>
          <w:rtl/>
        </w:rPr>
      </w:pPr>
      <w:r>
        <w:rPr>
          <w:rFonts w:hint="cs"/>
          <w:rtl/>
        </w:rPr>
        <w:t>הגרף של ועדת-לפיד היה פונה החוצה.</w:t>
      </w:r>
    </w:p>
    <w:p w14:paraId="598857F6" w14:textId="77777777" w:rsidR="00000000" w:rsidRDefault="00890A51">
      <w:pPr>
        <w:pStyle w:val="a0"/>
        <w:rPr>
          <w:rtl/>
        </w:rPr>
      </w:pPr>
    </w:p>
    <w:p w14:paraId="5EA3525B" w14:textId="77777777" w:rsidR="00000000" w:rsidRDefault="00890A51">
      <w:pPr>
        <w:pStyle w:val="a0"/>
        <w:rPr>
          <w:rFonts w:hint="cs"/>
          <w:rtl/>
        </w:rPr>
      </w:pPr>
    </w:p>
    <w:p w14:paraId="3A9B4CAB" w14:textId="77777777" w:rsidR="00000000" w:rsidRDefault="00890A51">
      <w:pPr>
        <w:pStyle w:val="-"/>
        <w:rPr>
          <w:rtl/>
        </w:rPr>
      </w:pPr>
      <w:bookmarkStart w:id="730" w:name="FS000000474T30_06_2004_18_51_11C"/>
      <w:bookmarkEnd w:id="730"/>
      <w:r>
        <w:rPr>
          <w:rtl/>
        </w:rPr>
        <w:t>השר גדעון עזרא:</w:t>
      </w:r>
    </w:p>
    <w:p w14:paraId="72D90D44" w14:textId="77777777" w:rsidR="00000000" w:rsidRDefault="00890A51">
      <w:pPr>
        <w:pStyle w:val="a0"/>
        <w:rPr>
          <w:rtl/>
        </w:rPr>
      </w:pPr>
    </w:p>
    <w:p w14:paraId="0BDEDF0B" w14:textId="77777777" w:rsidR="00000000" w:rsidRDefault="00890A51">
      <w:pPr>
        <w:pStyle w:val="a0"/>
        <w:rPr>
          <w:rFonts w:hint="cs"/>
          <w:rtl/>
        </w:rPr>
      </w:pPr>
      <w:r>
        <w:rPr>
          <w:rFonts w:hint="cs"/>
          <w:rtl/>
        </w:rPr>
        <w:t>אני לא מסכים אתך. אף שאמר</w:t>
      </w:r>
      <w:r>
        <w:rPr>
          <w:rFonts w:hint="cs"/>
          <w:rtl/>
        </w:rPr>
        <w:t>ת וחזרת ואמרת שלפי החברים שהשתתפו בוועדת-לפיד שום דבר טוב לא יכול לצאת משם, אני יכול לתת לך רק כמה נקודות. דובר שם על הדרך של לימוד האחר, של הסובלנות - - -</w:t>
      </w:r>
    </w:p>
    <w:p w14:paraId="001F6DDC" w14:textId="77777777" w:rsidR="00000000" w:rsidRDefault="00890A51">
      <w:pPr>
        <w:pStyle w:val="a0"/>
        <w:rPr>
          <w:rFonts w:hint="cs"/>
          <w:rtl/>
        </w:rPr>
      </w:pPr>
    </w:p>
    <w:p w14:paraId="50C641A0" w14:textId="77777777" w:rsidR="00000000" w:rsidRDefault="00890A51">
      <w:pPr>
        <w:pStyle w:val="af0"/>
        <w:rPr>
          <w:rtl/>
        </w:rPr>
      </w:pPr>
      <w:r>
        <w:rPr>
          <w:rFonts w:hint="eastAsia"/>
          <w:rtl/>
        </w:rPr>
        <w:t>עזמי</w:t>
      </w:r>
      <w:r>
        <w:rPr>
          <w:rtl/>
        </w:rPr>
        <w:t xml:space="preserve"> בשארה (בל"ד):</w:t>
      </w:r>
    </w:p>
    <w:p w14:paraId="60D07383" w14:textId="77777777" w:rsidR="00000000" w:rsidRDefault="00890A51">
      <w:pPr>
        <w:pStyle w:val="a0"/>
        <w:rPr>
          <w:rFonts w:hint="cs"/>
          <w:rtl/>
        </w:rPr>
      </w:pPr>
    </w:p>
    <w:p w14:paraId="37EC4F64" w14:textId="77777777" w:rsidR="00000000" w:rsidRDefault="00890A51">
      <w:pPr>
        <w:pStyle w:val="a0"/>
        <w:rPr>
          <w:rFonts w:hint="cs"/>
          <w:rtl/>
        </w:rPr>
      </w:pPr>
      <w:r>
        <w:rPr>
          <w:rFonts w:hint="cs"/>
          <w:rtl/>
        </w:rPr>
        <w:t>- - - מהנסקרים האלה - - - על מה אתה מדבר?</w:t>
      </w:r>
    </w:p>
    <w:p w14:paraId="7FAE9141" w14:textId="77777777" w:rsidR="00000000" w:rsidRDefault="00890A51">
      <w:pPr>
        <w:pStyle w:val="a0"/>
        <w:rPr>
          <w:rFonts w:hint="cs"/>
          <w:rtl/>
        </w:rPr>
      </w:pPr>
    </w:p>
    <w:p w14:paraId="67077A53" w14:textId="77777777" w:rsidR="00000000" w:rsidRDefault="00890A51">
      <w:pPr>
        <w:pStyle w:val="-"/>
        <w:rPr>
          <w:rtl/>
        </w:rPr>
      </w:pPr>
      <w:bookmarkStart w:id="731" w:name="FS000000474T30_06_2004_18_53_31C"/>
      <w:bookmarkEnd w:id="731"/>
      <w:r>
        <w:rPr>
          <w:rtl/>
        </w:rPr>
        <w:t>השר גדעון עזרא:</w:t>
      </w:r>
    </w:p>
    <w:p w14:paraId="24ECAAFB" w14:textId="77777777" w:rsidR="00000000" w:rsidRDefault="00890A51">
      <w:pPr>
        <w:pStyle w:val="a0"/>
        <w:rPr>
          <w:rtl/>
        </w:rPr>
      </w:pPr>
    </w:p>
    <w:p w14:paraId="26681715" w14:textId="77777777" w:rsidR="00000000" w:rsidRDefault="00890A51">
      <w:pPr>
        <w:pStyle w:val="a0"/>
        <w:rPr>
          <w:rFonts w:hint="cs"/>
          <w:rtl/>
        </w:rPr>
      </w:pPr>
      <w:r>
        <w:rPr>
          <w:rFonts w:hint="cs"/>
          <w:rtl/>
        </w:rPr>
        <w:t>לא. לא.</w:t>
      </w:r>
    </w:p>
    <w:p w14:paraId="024A4771" w14:textId="77777777" w:rsidR="00000000" w:rsidRDefault="00890A51">
      <w:pPr>
        <w:pStyle w:val="a0"/>
        <w:rPr>
          <w:rFonts w:hint="cs"/>
          <w:rtl/>
        </w:rPr>
      </w:pPr>
    </w:p>
    <w:p w14:paraId="76A3601D" w14:textId="77777777" w:rsidR="00000000" w:rsidRDefault="00890A51">
      <w:pPr>
        <w:pStyle w:val="af0"/>
        <w:rPr>
          <w:rtl/>
        </w:rPr>
      </w:pPr>
      <w:r>
        <w:rPr>
          <w:rFonts w:hint="eastAsia"/>
          <w:rtl/>
        </w:rPr>
        <w:t>עזמי</w:t>
      </w:r>
      <w:r>
        <w:rPr>
          <w:rtl/>
        </w:rPr>
        <w:t xml:space="preserve"> בשארה</w:t>
      </w:r>
      <w:r>
        <w:rPr>
          <w:rtl/>
        </w:rPr>
        <w:t xml:space="preserve"> (בל"ד):</w:t>
      </w:r>
    </w:p>
    <w:p w14:paraId="74AB1CDD" w14:textId="77777777" w:rsidR="00000000" w:rsidRDefault="00890A51">
      <w:pPr>
        <w:pStyle w:val="a0"/>
        <w:rPr>
          <w:rFonts w:hint="cs"/>
          <w:rtl/>
        </w:rPr>
      </w:pPr>
    </w:p>
    <w:p w14:paraId="637F4371" w14:textId="77777777" w:rsidR="00000000" w:rsidRDefault="00890A51">
      <w:pPr>
        <w:pStyle w:val="a0"/>
        <w:rPr>
          <w:rFonts w:hint="cs"/>
          <w:rtl/>
        </w:rPr>
      </w:pPr>
      <w:r>
        <w:rPr>
          <w:rFonts w:hint="cs"/>
          <w:rtl/>
        </w:rPr>
        <w:t>מה לוועדת-לפיד ול- - -?</w:t>
      </w:r>
    </w:p>
    <w:p w14:paraId="244B3B51" w14:textId="77777777" w:rsidR="00000000" w:rsidRDefault="00890A51">
      <w:pPr>
        <w:pStyle w:val="a0"/>
        <w:rPr>
          <w:rFonts w:hint="cs"/>
          <w:rtl/>
        </w:rPr>
      </w:pPr>
    </w:p>
    <w:p w14:paraId="752F502A" w14:textId="77777777" w:rsidR="00000000" w:rsidRDefault="00890A51">
      <w:pPr>
        <w:pStyle w:val="-"/>
        <w:rPr>
          <w:rtl/>
        </w:rPr>
      </w:pPr>
      <w:bookmarkStart w:id="732" w:name="FS000000474T30_06_2004_18_54_50C"/>
      <w:bookmarkEnd w:id="732"/>
      <w:r>
        <w:rPr>
          <w:rtl/>
        </w:rPr>
        <w:t>השר גדעון עזרא:</w:t>
      </w:r>
    </w:p>
    <w:p w14:paraId="33234EE0" w14:textId="77777777" w:rsidR="00000000" w:rsidRDefault="00890A51">
      <w:pPr>
        <w:pStyle w:val="a0"/>
        <w:rPr>
          <w:rtl/>
        </w:rPr>
      </w:pPr>
    </w:p>
    <w:p w14:paraId="6C95A557" w14:textId="77777777" w:rsidR="00000000" w:rsidRDefault="00890A51">
      <w:pPr>
        <w:pStyle w:val="a0"/>
        <w:rPr>
          <w:rFonts w:hint="cs"/>
          <w:rtl/>
        </w:rPr>
      </w:pPr>
      <w:r>
        <w:rPr>
          <w:rFonts w:hint="cs"/>
          <w:rtl/>
        </w:rPr>
        <w:t xml:space="preserve">תן לי להגיד לך. התוצאה האופרטיבית של ועדת-לפיד, אם לציין כמה דברים, היא קודם כול קידומם של ערבים בשירות המדינה ובדירקטוריונים השונים. קראתי היום בעיתון שאנחנו מתרחקים מהמספר שצריך להיות, ומספר הדירקטורים </w:t>
      </w:r>
      <w:r>
        <w:rPr>
          <w:rFonts w:hint="cs"/>
          <w:rtl/>
        </w:rPr>
        <w:t xml:space="preserve">לא עולה מספיק. זו משימה שלקחנו על עצמנו. לקחנו על עצמנו לגמור לסיים את תוכניות המיתאר. לקחנו על עצמנו לקבוע יום סובלנות בין היהודים לערבים. לקחנו על עצמנו את נושא לימוד האחר. לקחנו על עצמנו כל מיני משימות שאני לא חושב שאתם צריכים להתנגד להן. </w:t>
      </w:r>
    </w:p>
    <w:p w14:paraId="43F4DCC3" w14:textId="77777777" w:rsidR="00000000" w:rsidRDefault="00890A51">
      <w:pPr>
        <w:pStyle w:val="a0"/>
        <w:rPr>
          <w:rFonts w:hint="cs"/>
          <w:rtl/>
        </w:rPr>
      </w:pPr>
    </w:p>
    <w:p w14:paraId="23C5FCE2" w14:textId="77777777" w:rsidR="00000000" w:rsidRDefault="00890A51">
      <w:pPr>
        <w:pStyle w:val="a0"/>
        <w:rPr>
          <w:rFonts w:hint="cs"/>
          <w:rtl/>
        </w:rPr>
      </w:pPr>
      <w:r>
        <w:rPr>
          <w:rFonts w:hint="cs"/>
          <w:rtl/>
        </w:rPr>
        <w:t>אם המצב ברשו</w:t>
      </w:r>
      <w:r>
        <w:rPr>
          <w:rFonts w:hint="cs"/>
          <w:rtl/>
        </w:rPr>
        <w:t>יות הערביות יותר גרוע מאשר ברשויות היהודיות, לדעתי זה לא משום שהערבים לא קיבלו תקציבים, אלא משום שהערבים, בתקציבים שהיו להם ברשויות המקומיות נהגו בצורה לא חכמה והגיעו לחובות גדולים, כפי שהיה בחלק מהרשויות היהודיות.</w:t>
      </w:r>
    </w:p>
    <w:p w14:paraId="7D832DFC" w14:textId="77777777" w:rsidR="00000000" w:rsidRDefault="00890A51">
      <w:pPr>
        <w:pStyle w:val="a0"/>
        <w:rPr>
          <w:rFonts w:hint="cs"/>
          <w:rtl/>
        </w:rPr>
      </w:pPr>
    </w:p>
    <w:p w14:paraId="2C880C1E" w14:textId="77777777" w:rsidR="00000000" w:rsidRDefault="00890A51">
      <w:pPr>
        <w:pStyle w:val="a0"/>
        <w:rPr>
          <w:rFonts w:hint="cs"/>
          <w:rtl/>
        </w:rPr>
      </w:pPr>
      <w:r>
        <w:rPr>
          <w:rFonts w:hint="cs"/>
          <w:rtl/>
        </w:rPr>
        <w:t>נדמה לי שכל ויכוח פה בכנסת לא נעשה על מנ</w:t>
      </w:r>
      <w:r>
        <w:rPr>
          <w:rFonts w:hint="cs"/>
          <w:rtl/>
        </w:rPr>
        <w:t xml:space="preserve">ת לפתור את הבעיה, אלא כל צד פונה לבוחריו ואומר: "שופוני יא נאס. אני נלחם בהם". אתם 17 מפלגות, ומפלגה אחת נלחמת בשנייה. אנחנו מפלגה אחת עם בחירות למרכז. כל הדברים הללו לא תמיד מביאים למטרה. </w:t>
      </w:r>
    </w:p>
    <w:p w14:paraId="7A45A034" w14:textId="77777777" w:rsidR="00000000" w:rsidRDefault="00890A51">
      <w:pPr>
        <w:pStyle w:val="a0"/>
        <w:rPr>
          <w:rFonts w:hint="cs"/>
          <w:rtl/>
        </w:rPr>
      </w:pPr>
    </w:p>
    <w:p w14:paraId="5C1FEBC4" w14:textId="77777777" w:rsidR="00000000" w:rsidRDefault="00890A51">
      <w:pPr>
        <w:pStyle w:val="a0"/>
        <w:rPr>
          <w:rFonts w:hint="cs"/>
          <w:rtl/>
        </w:rPr>
      </w:pPr>
      <w:r>
        <w:rPr>
          <w:rFonts w:hint="cs"/>
          <w:rtl/>
        </w:rPr>
        <w:t>אני כאן שר במשרד ראש הממשלה, ואם אני קורא נכון את עמדתו של ראש המ</w:t>
      </w:r>
      <w:r>
        <w:rPr>
          <w:rFonts w:hint="cs"/>
          <w:rtl/>
        </w:rPr>
        <w:t>משלה, ראש הממשלה שלקח על עצמו את הוועדה בהחלט רוצה להקהות את היחסים הלא-טובים שקיימים היום. אבל אני אומר לכם, שמי יבוא לכאן מבחוץ וישב פה שעה מול הטלוויזיה, או פה למעלה ויראה את דרך ההתבטאות שלכם כמעט בכל נושא ונושא, ואני מוכרח להגיד שגם חלק מההתבטאויות של</w:t>
      </w:r>
      <w:r>
        <w:rPr>
          <w:rFonts w:hint="cs"/>
          <w:rtl/>
        </w:rPr>
        <w:t>נו - - -</w:t>
      </w:r>
    </w:p>
    <w:p w14:paraId="4FA4A83A" w14:textId="77777777" w:rsidR="00000000" w:rsidRDefault="00890A51">
      <w:pPr>
        <w:pStyle w:val="a0"/>
        <w:rPr>
          <w:rFonts w:hint="cs"/>
          <w:rtl/>
        </w:rPr>
      </w:pPr>
    </w:p>
    <w:p w14:paraId="7AD693BB" w14:textId="77777777" w:rsidR="00000000" w:rsidRDefault="00890A51">
      <w:pPr>
        <w:pStyle w:val="af0"/>
        <w:rPr>
          <w:rtl/>
        </w:rPr>
      </w:pPr>
    </w:p>
    <w:p w14:paraId="14EE64E6" w14:textId="77777777" w:rsidR="00000000" w:rsidRDefault="00890A51">
      <w:pPr>
        <w:pStyle w:val="af0"/>
        <w:rPr>
          <w:rtl/>
        </w:rPr>
      </w:pPr>
      <w:r>
        <w:rPr>
          <w:rFonts w:hint="eastAsia"/>
          <w:rtl/>
        </w:rPr>
        <w:t>טלב</w:t>
      </w:r>
      <w:r>
        <w:rPr>
          <w:rtl/>
        </w:rPr>
        <w:t xml:space="preserve"> אלסאנע (רע"ם):</w:t>
      </w:r>
    </w:p>
    <w:p w14:paraId="18A177B1" w14:textId="77777777" w:rsidR="00000000" w:rsidRDefault="00890A51">
      <w:pPr>
        <w:pStyle w:val="a0"/>
        <w:rPr>
          <w:rFonts w:hint="cs"/>
          <w:rtl/>
        </w:rPr>
      </w:pPr>
    </w:p>
    <w:p w14:paraId="05797442" w14:textId="77777777" w:rsidR="00000000" w:rsidRDefault="00890A51">
      <w:pPr>
        <w:pStyle w:val="a0"/>
        <w:rPr>
          <w:rFonts w:hint="cs"/>
          <w:rtl/>
        </w:rPr>
      </w:pPr>
      <w:r>
        <w:rPr>
          <w:rFonts w:hint="cs"/>
          <w:rtl/>
        </w:rPr>
        <w:t>למשל היום בדיון הזה, מה הן ההתבטאויות שלנו? כל הדיון מהבוקר עד עכשיו.</w:t>
      </w:r>
    </w:p>
    <w:p w14:paraId="1F6DA8DF" w14:textId="77777777" w:rsidR="00000000" w:rsidRDefault="00890A51">
      <w:pPr>
        <w:pStyle w:val="a0"/>
        <w:rPr>
          <w:rFonts w:hint="cs"/>
          <w:rtl/>
        </w:rPr>
      </w:pPr>
    </w:p>
    <w:p w14:paraId="4CF442E3" w14:textId="77777777" w:rsidR="00000000" w:rsidRDefault="00890A51">
      <w:pPr>
        <w:pStyle w:val="af0"/>
        <w:rPr>
          <w:rtl/>
        </w:rPr>
      </w:pPr>
      <w:r>
        <w:rPr>
          <w:rFonts w:hint="eastAsia"/>
          <w:rtl/>
        </w:rPr>
        <w:t>עסאם</w:t>
      </w:r>
      <w:r>
        <w:rPr>
          <w:rtl/>
        </w:rPr>
        <w:t xml:space="preserve"> מח'ול (חד"ש-תע"ל):</w:t>
      </w:r>
    </w:p>
    <w:p w14:paraId="51B6CA11" w14:textId="77777777" w:rsidR="00000000" w:rsidRDefault="00890A51">
      <w:pPr>
        <w:pStyle w:val="a0"/>
        <w:rPr>
          <w:rFonts w:hint="cs"/>
          <w:rtl/>
        </w:rPr>
      </w:pPr>
    </w:p>
    <w:p w14:paraId="6C72D294" w14:textId="77777777" w:rsidR="00000000" w:rsidRDefault="00890A51">
      <w:pPr>
        <w:pStyle w:val="a0"/>
        <w:rPr>
          <w:rFonts w:hint="cs"/>
          <w:rtl/>
        </w:rPr>
      </w:pPr>
      <w:r>
        <w:rPr>
          <w:rFonts w:hint="cs"/>
          <w:rtl/>
        </w:rPr>
        <w:t>עצם זה שאתה מדבר - - -</w:t>
      </w:r>
    </w:p>
    <w:p w14:paraId="0C0560E5" w14:textId="77777777" w:rsidR="00000000" w:rsidRDefault="00890A51">
      <w:pPr>
        <w:pStyle w:val="a0"/>
        <w:rPr>
          <w:rFonts w:hint="cs"/>
          <w:rtl/>
        </w:rPr>
      </w:pPr>
    </w:p>
    <w:p w14:paraId="4562DEAC" w14:textId="77777777" w:rsidR="00000000" w:rsidRDefault="00890A51">
      <w:pPr>
        <w:pStyle w:val="af0"/>
        <w:rPr>
          <w:rtl/>
        </w:rPr>
      </w:pPr>
      <w:r>
        <w:rPr>
          <w:rFonts w:hint="eastAsia"/>
          <w:rtl/>
        </w:rPr>
        <w:t>טלב</w:t>
      </w:r>
      <w:r>
        <w:rPr>
          <w:rtl/>
        </w:rPr>
        <w:t xml:space="preserve"> אלסאנע (רע"ם):</w:t>
      </w:r>
    </w:p>
    <w:p w14:paraId="7D055023" w14:textId="77777777" w:rsidR="00000000" w:rsidRDefault="00890A51">
      <w:pPr>
        <w:pStyle w:val="a0"/>
        <w:rPr>
          <w:rFonts w:hint="cs"/>
          <w:rtl/>
        </w:rPr>
      </w:pPr>
    </w:p>
    <w:p w14:paraId="4FE03EE2" w14:textId="77777777" w:rsidR="00000000" w:rsidRDefault="00890A51">
      <w:pPr>
        <w:pStyle w:val="a0"/>
        <w:rPr>
          <w:rFonts w:hint="cs"/>
          <w:rtl/>
        </w:rPr>
      </w:pPr>
      <w:r>
        <w:rPr>
          <w:rFonts w:hint="cs"/>
          <w:rtl/>
        </w:rPr>
        <w:t>תפסיק עם - - - אתה הובלת את הקו הזה בעיקר - - - אין קשר בין מה שאתה אומר לבין מה שאנח</w:t>
      </w:r>
      <w:r>
        <w:rPr>
          <w:rFonts w:hint="cs"/>
          <w:rtl/>
        </w:rPr>
        <w:t>נו עושים.</w:t>
      </w:r>
    </w:p>
    <w:p w14:paraId="68D93ACB" w14:textId="77777777" w:rsidR="00000000" w:rsidRDefault="00890A51">
      <w:pPr>
        <w:pStyle w:val="a0"/>
        <w:rPr>
          <w:rFonts w:hint="cs"/>
          <w:rtl/>
        </w:rPr>
      </w:pPr>
    </w:p>
    <w:p w14:paraId="70B15DA7" w14:textId="77777777" w:rsidR="00000000" w:rsidRDefault="00890A51">
      <w:pPr>
        <w:pStyle w:val="-"/>
        <w:rPr>
          <w:rtl/>
        </w:rPr>
      </w:pPr>
      <w:bookmarkStart w:id="733" w:name="FS000000474T30_06_2004_19_00_22C"/>
      <w:bookmarkEnd w:id="733"/>
      <w:r>
        <w:rPr>
          <w:rtl/>
        </w:rPr>
        <w:t>השר גדעון עזרא:</w:t>
      </w:r>
    </w:p>
    <w:p w14:paraId="5F62BCB0" w14:textId="77777777" w:rsidR="00000000" w:rsidRDefault="00890A51">
      <w:pPr>
        <w:pStyle w:val="a0"/>
        <w:rPr>
          <w:rtl/>
        </w:rPr>
      </w:pPr>
    </w:p>
    <w:p w14:paraId="69ED90DD" w14:textId="77777777" w:rsidR="00000000" w:rsidRDefault="00890A51">
      <w:pPr>
        <w:pStyle w:val="a0"/>
        <w:rPr>
          <w:rFonts w:hint="cs"/>
          <w:rtl/>
        </w:rPr>
      </w:pPr>
      <w:r>
        <w:rPr>
          <w:rFonts w:hint="cs"/>
          <w:rtl/>
        </w:rPr>
        <w:t>אני אומר לך, שבכל דיון ודיון. אם היה על הגדר, ואני לא רוצה לדבר עכשיו על הגדר, הנושא הזה עוד - - -</w:t>
      </w:r>
    </w:p>
    <w:p w14:paraId="59DB61D3" w14:textId="77777777" w:rsidR="00000000" w:rsidRDefault="00890A51">
      <w:pPr>
        <w:pStyle w:val="a0"/>
        <w:rPr>
          <w:rFonts w:hint="cs"/>
          <w:rtl/>
        </w:rPr>
      </w:pPr>
    </w:p>
    <w:p w14:paraId="5044B8F0" w14:textId="77777777" w:rsidR="00000000" w:rsidRDefault="00890A51">
      <w:pPr>
        <w:pStyle w:val="af0"/>
        <w:rPr>
          <w:rtl/>
        </w:rPr>
      </w:pPr>
      <w:r>
        <w:rPr>
          <w:rFonts w:hint="eastAsia"/>
          <w:rtl/>
        </w:rPr>
        <w:t>טלב</w:t>
      </w:r>
      <w:r>
        <w:rPr>
          <w:rtl/>
        </w:rPr>
        <w:t xml:space="preserve"> אלסאנע (רע"ם):</w:t>
      </w:r>
    </w:p>
    <w:p w14:paraId="7777AE7E" w14:textId="77777777" w:rsidR="00000000" w:rsidRDefault="00890A51">
      <w:pPr>
        <w:pStyle w:val="a0"/>
        <w:rPr>
          <w:rFonts w:hint="cs"/>
          <w:rtl/>
        </w:rPr>
      </w:pPr>
    </w:p>
    <w:p w14:paraId="456E19C6" w14:textId="77777777" w:rsidR="00000000" w:rsidRDefault="00890A51">
      <w:pPr>
        <w:pStyle w:val="a0"/>
        <w:rPr>
          <w:rFonts w:hint="cs"/>
          <w:rtl/>
        </w:rPr>
      </w:pPr>
      <w:r>
        <w:rPr>
          <w:rFonts w:hint="cs"/>
          <w:rtl/>
        </w:rPr>
        <w:t>- - - על הגדר?</w:t>
      </w:r>
    </w:p>
    <w:p w14:paraId="2BDFA077" w14:textId="77777777" w:rsidR="00000000" w:rsidRDefault="00890A51">
      <w:pPr>
        <w:pStyle w:val="a0"/>
        <w:rPr>
          <w:rFonts w:hint="cs"/>
          <w:rtl/>
        </w:rPr>
      </w:pPr>
    </w:p>
    <w:p w14:paraId="3D1BBF69" w14:textId="77777777" w:rsidR="00000000" w:rsidRDefault="00890A51">
      <w:pPr>
        <w:pStyle w:val="-"/>
        <w:rPr>
          <w:rtl/>
        </w:rPr>
      </w:pPr>
      <w:bookmarkStart w:id="734" w:name="FS000000474T30_06_2004_19_01_19C"/>
      <w:bookmarkEnd w:id="734"/>
      <w:r>
        <w:rPr>
          <w:rtl/>
        </w:rPr>
        <w:t>השר גדעון עזרא:</w:t>
      </w:r>
    </w:p>
    <w:p w14:paraId="6C8AF23D" w14:textId="77777777" w:rsidR="00000000" w:rsidRDefault="00890A51">
      <w:pPr>
        <w:pStyle w:val="a0"/>
        <w:rPr>
          <w:rtl/>
        </w:rPr>
      </w:pPr>
    </w:p>
    <w:p w14:paraId="297BF8DC" w14:textId="77777777" w:rsidR="00000000" w:rsidRDefault="00890A51">
      <w:pPr>
        <w:pStyle w:val="a0"/>
        <w:rPr>
          <w:rFonts w:hint="cs"/>
          <w:rtl/>
        </w:rPr>
      </w:pPr>
      <w:r>
        <w:rPr>
          <w:rFonts w:hint="cs"/>
          <w:rtl/>
        </w:rPr>
        <w:t>אגיד לך. שמעתי את ההתבטאויות על הגדר.</w:t>
      </w:r>
    </w:p>
    <w:p w14:paraId="1406DC94" w14:textId="77777777" w:rsidR="00000000" w:rsidRDefault="00890A51">
      <w:pPr>
        <w:pStyle w:val="a0"/>
        <w:rPr>
          <w:rFonts w:hint="cs"/>
          <w:rtl/>
        </w:rPr>
      </w:pPr>
    </w:p>
    <w:p w14:paraId="6648C645" w14:textId="77777777" w:rsidR="00000000" w:rsidRDefault="00890A51">
      <w:pPr>
        <w:pStyle w:val="af0"/>
        <w:rPr>
          <w:rtl/>
        </w:rPr>
      </w:pPr>
      <w:r>
        <w:rPr>
          <w:rFonts w:hint="eastAsia"/>
          <w:rtl/>
        </w:rPr>
        <w:t>טלב</w:t>
      </w:r>
      <w:r>
        <w:rPr>
          <w:rtl/>
        </w:rPr>
        <w:t xml:space="preserve"> אלסאנע (רע"ם):</w:t>
      </w:r>
    </w:p>
    <w:p w14:paraId="10EB413A" w14:textId="77777777" w:rsidR="00000000" w:rsidRDefault="00890A51">
      <w:pPr>
        <w:pStyle w:val="a0"/>
        <w:rPr>
          <w:rFonts w:hint="cs"/>
          <w:rtl/>
        </w:rPr>
      </w:pPr>
    </w:p>
    <w:p w14:paraId="2C3200B9" w14:textId="77777777" w:rsidR="00000000" w:rsidRDefault="00890A51">
      <w:pPr>
        <w:pStyle w:val="a0"/>
        <w:rPr>
          <w:rFonts w:hint="cs"/>
          <w:rtl/>
        </w:rPr>
      </w:pPr>
      <w:r>
        <w:rPr>
          <w:rFonts w:hint="cs"/>
          <w:rtl/>
        </w:rPr>
        <w:t>- - -  יש לך פרו</w:t>
      </w:r>
      <w:r>
        <w:rPr>
          <w:rFonts w:hint="cs"/>
          <w:rtl/>
        </w:rPr>
        <w:t>טוקול?</w:t>
      </w:r>
    </w:p>
    <w:p w14:paraId="15528AF5" w14:textId="77777777" w:rsidR="00000000" w:rsidRDefault="00890A51">
      <w:pPr>
        <w:pStyle w:val="a0"/>
        <w:rPr>
          <w:rFonts w:hint="cs"/>
          <w:rtl/>
        </w:rPr>
      </w:pPr>
    </w:p>
    <w:p w14:paraId="1AA99300" w14:textId="77777777" w:rsidR="00000000" w:rsidRDefault="00890A51">
      <w:pPr>
        <w:pStyle w:val="-"/>
        <w:rPr>
          <w:rtl/>
        </w:rPr>
      </w:pPr>
      <w:bookmarkStart w:id="735" w:name="FS000000474T30_06_2004_18_59_43C"/>
      <w:bookmarkEnd w:id="735"/>
      <w:r>
        <w:rPr>
          <w:rtl/>
        </w:rPr>
        <w:t>השר גדעון עזרא:</w:t>
      </w:r>
    </w:p>
    <w:p w14:paraId="7679311A" w14:textId="77777777" w:rsidR="00000000" w:rsidRDefault="00890A51">
      <w:pPr>
        <w:pStyle w:val="a0"/>
        <w:rPr>
          <w:rtl/>
        </w:rPr>
      </w:pPr>
    </w:p>
    <w:p w14:paraId="225DA4F0" w14:textId="77777777" w:rsidR="00000000" w:rsidRDefault="00890A51">
      <w:pPr>
        <w:pStyle w:val="a0"/>
        <w:rPr>
          <w:rFonts w:hint="cs"/>
          <w:rtl/>
        </w:rPr>
      </w:pPr>
      <w:r>
        <w:rPr>
          <w:rFonts w:hint="cs"/>
          <w:rtl/>
        </w:rPr>
        <w:t>אתה רוצה? אגיד לך במלה אחת. תדע לך דבר אחד: כאשר עושים גדר, לא עושים אותה רק נגד כניסתו של מתאבד. כשעושים גדר, עושים אותה גם נגד נשק קל. אני לא מכיר את תושב מבשרת שיבוא ויירה על הכפר בידו. אני כן מכיר אנשים בכפר בידו שיירו על מבשרת</w:t>
      </w:r>
      <w:r>
        <w:rPr>
          <w:rFonts w:hint="cs"/>
          <w:rtl/>
        </w:rPr>
        <w:t>. מה לעשות? יש טווח.</w:t>
      </w:r>
    </w:p>
    <w:p w14:paraId="7D8D53A4" w14:textId="77777777" w:rsidR="00000000" w:rsidRDefault="00890A51">
      <w:pPr>
        <w:pStyle w:val="a0"/>
        <w:rPr>
          <w:rFonts w:hint="cs"/>
          <w:rtl/>
        </w:rPr>
      </w:pPr>
    </w:p>
    <w:p w14:paraId="31CEAD38" w14:textId="77777777" w:rsidR="00000000" w:rsidRDefault="00890A51">
      <w:pPr>
        <w:pStyle w:val="af0"/>
        <w:rPr>
          <w:rtl/>
        </w:rPr>
      </w:pPr>
    </w:p>
    <w:p w14:paraId="60D813E2" w14:textId="77777777" w:rsidR="00000000" w:rsidRDefault="00890A51">
      <w:pPr>
        <w:pStyle w:val="af0"/>
        <w:rPr>
          <w:rtl/>
        </w:rPr>
      </w:pPr>
      <w:r>
        <w:rPr>
          <w:rFonts w:hint="eastAsia"/>
          <w:rtl/>
        </w:rPr>
        <w:t>עבד</w:t>
      </w:r>
      <w:r>
        <w:rPr>
          <w:rtl/>
        </w:rPr>
        <w:t>-אלמאלכ דהאמשה (רע"ם):</w:t>
      </w:r>
    </w:p>
    <w:p w14:paraId="5C7FBD6F" w14:textId="77777777" w:rsidR="00000000" w:rsidRDefault="00890A51">
      <w:pPr>
        <w:pStyle w:val="a0"/>
        <w:rPr>
          <w:rFonts w:hint="cs"/>
          <w:rtl/>
        </w:rPr>
      </w:pPr>
    </w:p>
    <w:p w14:paraId="2B934097" w14:textId="77777777" w:rsidR="00000000" w:rsidRDefault="00890A51">
      <w:pPr>
        <w:pStyle w:val="a0"/>
        <w:rPr>
          <w:rFonts w:hint="cs"/>
          <w:rtl/>
        </w:rPr>
      </w:pPr>
      <w:r>
        <w:rPr>
          <w:rFonts w:hint="cs"/>
          <w:rtl/>
        </w:rPr>
        <w:t>אם אפשר, גם להחרים כמה קרקעות.</w:t>
      </w:r>
    </w:p>
    <w:p w14:paraId="4B219E99" w14:textId="77777777" w:rsidR="00000000" w:rsidRDefault="00890A51">
      <w:pPr>
        <w:pStyle w:val="a0"/>
        <w:rPr>
          <w:rFonts w:hint="cs"/>
          <w:rtl/>
        </w:rPr>
      </w:pPr>
    </w:p>
    <w:p w14:paraId="63CE20D5" w14:textId="77777777" w:rsidR="00000000" w:rsidRDefault="00890A51">
      <w:pPr>
        <w:pStyle w:val="-"/>
        <w:rPr>
          <w:rtl/>
        </w:rPr>
      </w:pPr>
      <w:bookmarkStart w:id="736" w:name="FS000000474T30_06_2004_19_03_27C"/>
      <w:bookmarkEnd w:id="736"/>
      <w:r>
        <w:rPr>
          <w:rtl/>
        </w:rPr>
        <w:t>השר גדעון עזרא:</w:t>
      </w:r>
    </w:p>
    <w:p w14:paraId="75CE6FA1" w14:textId="77777777" w:rsidR="00000000" w:rsidRDefault="00890A51">
      <w:pPr>
        <w:pStyle w:val="a0"/>
        <w:rPr>
          <w:rtl/>
        </w:rPr>
      </w:pPr>
    </w:p>
    <w:p w14:paraId="0B9D750B" w14:textId="77777777" w:rsidR="00000000" w:rsidRDefault="00890A51">
      <w:pPr>
        <w:pStyle w:val="a0"/>
        <w:rPr>
          <w:rFonts w:hint="cs"/>
          <w:rtl/>
        </w:rPr>
      </w:pPr>
      <w:r>
        <w:rPr>
          <w:rFonts w:hint="cs"/>
          <w:rtl/>
        </w:rPr>
        <w:t>לא. תדע לך שזו איננה המטרה.</w:t>
      </w:r>
    </w:p>
    <w:p w14:paraId="329FDCB9" w14:textId="77777777" w:rsidR="00000000" w:rsidRDefault="00890A51">
      <w:pPr>
        <w:pStyle w:val="a0"/>
        <w:rPr>
          <w:rFonts w:hint="cs"/>
          <w:rtl/>
        </w:rPr>
      </w:pPr>
    </w:p>
    <w:p w14:paraId="39E361C0" w14:textId="77777777" w:rsidR="00000000" w:rsidRDefault="00890A51">
      <w:pPr>
        <w:pStyle w:val="af0"/>
        <w:rPr>
          <w:rtl/>
        </w:rPr>
      </w:pPr>
      <w:r>
        <w:rPr>
          <w:rFonts w:hint="eastAsia"/>
          <w:rtl/>
        </w:rPr>
        <w:t>עבד</w:t>
      </w:r>
      <w:r>
        <w:rPr>
          <w:rtl/>
        </w:rPr>
        <w:t>-אלמאלכ דהאמשה (רע"ם):</w:t>
      </w:r>
    </w:p>
    <w:p w14:paraId="6329D399" w14:textId="77777777" w:rsidR="00000000" w:rsidRDefault="00890A51">
      <w:pPr>
        <w:pStyle w:val="a0"/>
        <w:rPr>
          <w:rFonts w:hint="cs"/>
          <w:rtl/>
        </w:rPr>
      </w:pPr>
    </w:p>
    <w:p w14:paraId="56A76E0C" w14:textId="77777777" w:rsidR="00000000" w:rsidRDefault="00890A51">
      <w:pPr>
        <w:pStyle w:val="a0"/>
        <w:rPr>
          <w:rFonts w:hint="cs"/>
          <w:rtl/>
        </w:rPr>
      </w:pPr>
      <w:r>
        <w:rPr>
          <w:rFonts w:hint="cs"/>
          <w:rtl/>
        </w:rPr>
        <w:t>5%. 10%.</w:t>
      </w:r>
    </w:p>
    <w:p w14:paraId="7035978D" w14:textId="77777777" w:rsidR="00000000" w:rsidRDefault="00890A51">
      <w:pPr>
        <w:pStyle w:val="a0"/>
        <w:rPr>
          <w:rFonts w:hint="cs"/>
          <w:rtl/>
        </w:rPr>
      </w:pPr>
    </w:p>
    <w:p w14:paraId="5303EA37" w14:textId="77777777" w:rsidR="00000000" w:rsidRDefault="00890A51">
      <w:pPr>
        <w:pStyle w:val="-"/>
        <w:rPr>
          <w:rtl/>
        </w:rPr>
      </w:pPr>
      <w:bookmarkStart w:id="737" w:name="FS000000474T30_06_2004_19_05_54C"/>
      <w:bookmarkEnd w:id="737"/>
      <w:r>
        <w:rPr>
          <w:rtl/>
        </w:rPr>
        <w:t>השר גדעון עזרא:</w:t>
      </w:r>
    </w:p>
    <w:p w14:paraId="583D32B2" w14:textId="77777777" w:rsidR="00000000" w:rsidRDefault="00890A51">
      <w:pPr>
        <w:pStyle w:val="a0"/>
        <w:rPr>
          <w:rtl/>
        </w:rPr>
      </w:pPr>
    </w:p>
    <w:p w14:paraId="3ECEB406" w14:textId="77777777" w:rsidR="00000000" w:rsidRDefault="00890A51">
      <w:pPr>
        <w:pStyle w:val="a0"/>
        <w:rPr>
          <w:rFonts w:hint="cs"/>
          <w:rtl/>
        </w:rPr>
      </w:pPr>
      <w:r>
        <w:rPr>
          <w:rFonts w:hint="cs"/>
          <w:rtl/>
        </w:rPr>
        <w:t>לכן, אני לא יודע מה הסקר הזה - - -</w:t>
      </w:r>
    </w:p>
    <w:p w14:paraId="1ADD3076" w14:textId="77777777" w:rsidR="00000000" w:rsidRDefault="00890A51">
      <w:pPr>
        <w:pStyle w:val="a0"/>
        <w:rPr>
          <w:rFonts w:hint="cs"/>
          <w:rtl/>
        </w:rPr>
      </w:pPr>
    </w:p>
    <w:p w14:paraId="3298D005" w14:textId="77777777" w:rsidR="00000000" w:rsidRDefault="00890A51">
      <w:pPr>
        <w:pStyle w:val="af0"/>
        <w:rPr>
          <w:rtl/>
        </w:rPr>
      </w:pPr>
      <w:r>
        <w:rPr>
          <w:rFonts w:hint="eastAsia"/>
          <w:rtl/>
        </w:rPr>
        <w:t>עבד</w:t>
      </w:r>
      <w:r>
        <w:rPr>
          <w:rtl/>
        </w:rPr>
        <w:t>-אלמאלכ דהאמשה (רע"ם):</w:t>
      </w:r>
    </w:p>
    <w:p w14:paraId="2B712FA7" w14:textId="77777777" w:rsidR="00000000" w:rsidRDefault="00890A51">
      <w:pPr>
        <w:pStyle w:val="a0"/>
        <w:rPr>
          <w:rFonts w:hint="cs"/>
          <w:rtl/>
        </w:rPr>
      </w:pPr>
    </w:p>
    <w:p w14:paraId="303DD95C" w14:textId="77777777" w:rsidR="00000000" w:rsidRDefault="00890A51">
      <w:pPr>
        <w:pStyle w:val="a0"/>
        <w:rPr>
          <w:rFonts w:hint="cs"/>
          <w:rtl/>
        </w:rPr>
      </w:pPr>
      <w:r>
        <w:rPr>
          <w:rFonts w:hint="cs"/>
          <w:rtl/>
        </w:rPr>
        <w:t>15%.</w:t>
      </w:r>
    </w:p>
    <w:p w14:paraId="4FC86108" w14:textId="77777777" w:rsidR="00000000" w:rsidRDefault="00890A51">
      <w:pPr>
        <w:pStyle w:val="a0"/>
        <w:rPr>
          <w:rFonts w:hint="cs"/>
          <w:rtl/>
        </w:rPr>
      </w:pPr>
    </w:p>
    <w:p w14:paraId="553F5C1A" w14:textId="77777777" w:rsidR="00000000" w:rsidRDefault="00890A51">
      <w:pPr>
        <w:pStyle w:val="-"/>
        <w:rPr>
          <w:rtl/>
        </w:rPr>
      </w:pPr>
      <w:bookmarkStart w:id="738" w:name="FS000000474T30_06_2004_19_05_55C"/>
      <w:bookmarkEnd w:id="738"/>
      <w:r>
        <w:rPr>
          <w:rtl/>
        </w:rPr>
        <w:t>השר ג</w:t>
      </w:r>
      <w:r>
        <w:rPr>
          <w:rtl/>
        </w:rPr>
        <w:t>דעון עזרא:</w:t>
      </w:r>
    </w:p>
    <w:p w14:paraId="7ABD365F" w14:textId="77777777" w:rsidR="00000000" w:rsidRDefault="00890A51">
      <w:pPr>
        <w:pStyle w:val="a0"/>
        <w:rPr>
          <w:rtl/>
        </w:rPr>
      </w:pPr>
    </w:p>
    <w:p w14:paraId="47DBCE0D" w14:textId="77777777" w:rsidR="00000000" w:rsidRDefault="00890A51">
      <w:pPr>
        <w:pStyle w:val="a0"/>
        <w:rPr>
          <w:rFonts w:hint="cs"/>
          <w:rtl/>
        </w:rPr>
      </w:pPr>
      <w:r>
        <w:rPr>
          <w:rFonts w:hint="cs"/>
          <w:rtl/>
        </w:rPr>
        <w:t>אני אומר לכם שהכישלון של כולנו הוא, של כל הבית הזה, אם בעוד שנתיים ישאלו בדיוק אותן שאלות והמספרים יעלו בסעיפים הלא-טובים. אם בסעיפים הטובים המספרים האלו יעלו, אני חושב שאנחנו הצלחנו במידה מסוימת.</w:t>
      </w:r>
    </w:p>
    <w:p w14:paraId="567CA628" w14:textId="77777777" w:rsidR="00000000" w:rsidRDefault="00890A51">
      <w:pPr>
        <w:pStyle w:val="a0"/>
        <w:rPr>
          <w:rFonts w:hint="cs"/>
          <w:rtl/>
        </w:rPr>
      </w:pPr>
    </w:p>
    <w:p w14:paraId="06FF39C8" w14:textId="77777777" w:rsidR="00000000" w:rsidRDefault="00890A51">
      <w:pPr>
        <w:pStyle w:val="af0"/>
        <w:rPr>
          <w:rtl/>
        </w:rPr>
      </w:pPr>
      <w:r>
        <w:rPr>
          <w:rFonts w:hint="eastAsia"/>
          <w:rtl/>
        </w:rPr>
        <w:t>עבד</w:t>
      </w:r>
      <w:r>
        <w:rPr>
          <w:rtl/>
        </w:rPr>
        <w:t>-אלמאלכ דהאמשה (רע"ם):</w:t>
      </w:r>
    </w:p>
    <w:p w14:paraId="08585AB1" w14:textId="77777777" w:rsidR="00000000" w:rsidRDefault="00890A51">
      <w:pPr>
        <w:pStyle w:val="a0"/>
        <w:rPr>
          <w:rFonts w:hint="cs"/>
          <w:rtl/>
        </w:rPr>
      </w:pPr>
    </w:p>
    <w:p w14:paraId="409BF225" w14:textId="77777777" w:rsidR="00000000" w:rsidRDefault="00890A51">
      <w:pPr>
        <w:pStyle w:val="a0"/>
        <w:rPr>
          <w:rFonts w:hint="cs"/>
          <w:rtl/>
        </w:rPr>
      </w:pPr>
      <w:r>
        <w:rPr>
          <w:rFonts w:hint="cs"/>
          <w:rtl/>
        </w:rPr>
        <w:t>למה אתה מחליף את הכ</w:t>
      </w:r>
      <w:r>
        <w:rPr>
          <w:rFonts w:hint="cs"/>
          <w:rtl/>
        </w:rPr>
        <w:t>ישלון? איפה הממשלה? היא המבצעת.</w:t>
      </w:r>
    </w:p>
    <w:p w14:paraId="39A557F9" w14:textId="77777777" w:rsidR="00000000" w:rsidRDefault="00890A51">
      <w:pPr>
        <w:pStyle w:val="a0"/>
        <w:rPr>
          <w:rFonts w:hint="cs"/>
          <w:rtl/>
        </w:rPr>
      </w:pPr>
    </w:p>
    <w:p w14:paraId="172CBFD4" w14:textId="77777777" w:rsidR="00000000" w:rsidRDefault="00890A51">
      <w:pPr>
        <w:pStyle w:val="-"/>
        <w:rPr>
          <w:rtl/>
        </w:rPr>
      </w:pPr>
      <w:bookmarkStart w:id="739" w:name="FS000000474T30_06_2004_19_07_21C"/>
      <w:bookmarkEnd w:id="739"/>
      <w:r>
        <w:rPr>
          <w:rtl/>
        </w:rPr>
        <w:t>השר גדעון עזרא:</w:t>
      </w:r>
    </w:p>
    <w:p w14:paraId="2AC7EFB9" w14:textId="77777777" w:rsidR="00000000" w:rsidRDefault="00890A51">
      <w:pPr>
        <w:pStyle w:val="a0"/>
        <w:rPr>
          <w:rtl/>
        </w:rPr>
      </w:pPr>
    </w:p>
    <w:p w14:paraId="53445F87" w14:textId="77777777" w:rsidR="00000000" w:rsidRDefault="00890A51">
      <w:pPr>
        <w:pStyle w:val="a0"/>
        <w:rPr>
          <w:rFonts w:hint="cs"/>
          <w:rtl/>
        </w:rPr>
      </w:pPr>
      <w:r>
        <w:rPr>
          <w:rFonts w:hint="cs"/>
          <w:rtl/>
        </w:rPr>
        <w:t>תן לי להגיד לך. כשאתה רואה בנגב מה שנעשה וההתפשטות של היישובים, כל יום ושעה שעה, למקומות חדשים, איך אנחנו יכולים שלא לפעול?</w:t>
      </w:r>
    </w:p>
    <w:p w14:paraId="01119749" w14:textId="77777777" w:rsidR="00000000" w:rsidRDefault="00890A51">
      <w:pPr>
        <w:pStyle w:val="a0"/>
        <w:rPr>
          <w:rtl/>
        </w:rPr>
      </w:pPr>
    </w:p>
    <w:p w14:paraId="1AE58BD0" w14:textId="77777777" w:rsidR="00000000" w:rsidRDefault="00890A51">
      <w:pPr>
        <w:pStyle w:val="af0"/>
        <w:rPr>
          <w:rtl/>
        </w:rPr>
      </w:pPr>
      <w:r>
        <w:rPr>
          <w:rFonts w:hint="eastAsia"/>
          <w:rtl/>
        </w:rPr>
        <w:t>טלב</w:t>
      </w:r>
      <w:r>
        <w:rPr>
          <w:rtl/>
        </w:rPr>
        <w:t xml:space="preserve"> אלסאנע (רע"ם):</w:t>
      </w:r>
    </w:p>
    <w:p w14:paraId="73315831" w14:textId="77777777" w:rsidR="00000000" w:rsidRDefault="00890A51">
      <w:pPr>
        <w:pStyle w:val="a0"/>
        <w:rPr>
          <w:rFonts w:hint="cs"/>
          <w:rtl/>
        </w:rPr>
      </w:pPr>
    </w:p>
    <w:p w14:paraId="47114CE5" w14:textId="77777777" w:rsidR="00000000" w:rsidRDefault="00890A51">
      <w:pPr>
        <w:pStyle w:val="a0"/>
        <w:rPr>
          <w:rFonts w:hint="cs"/>
          <w:rtl/>
        </w:rPr>
      </w:pPr>
      <w:r>
        <w:rPr>
          <w:rFonts w:hint="cs"/>
          <w:rtl/>
        </w:rPr>
        <w:t>מה אתה מסית? אתה דוגמה - - -</w:t>
      </w:r>
    </w:p>
    <w:p w14:paraId="7DBFBD70" w14:textId="77777777" w:rsidR="00000000" w:rsidRDefault="00890A51">
      <w:pPr>
        <w:pStyle w:val="af1"/>
        <w:rPr>
          <w:rtl/>
        </w:rPr>
      </w:pPr>
    </w:p>
    <w:p w14:paraId="3FD36022" w14:textId="77777777" w:rsidR="00000000" w:rsidRDefault="00890A51">
      <w:pPr>
        <w:pStyle w:val="af1"/>
        <w:rPr>
          <w:rtl/>
        </w:rPr>
      </w:pPr>
      <w:r>
        <w:rPr>
          <w:rtl/>
        </w:rPr>
        <w:t>היו"ר</w:t>
      </w:r>
      <w:r>
        <w:rPr>
          <w:rFonts w:hint="cs"/>
          <w:rtl/>
        </w:rPr>
        <w:t xml:space="preserve"> משה כחלון</w:t>
      </w:r>
      <w:r>
        <w:rPr>
          <w:rtl/>
        </w:rPr>
        <w:t>:</w:t>
      </w:r>
    </w:p>
    <w:p w14:paraId="2B1BC84D" w14:textId="77777777" w:rsidR="00000000" w:rsidRDefault="00890A51">
      <w:pPr>
        <w:pStyle w:val="a0"/>
        <w:rPr>
          <w:rFonts w:hint="cs"/>
          <w:rtl/>
        </w:rPr>
      </w:pPr>
    </w:p>
    <w:p w14:paraId="63E0048B" w14:textId="77777777" w:rsidR="00000000" w:rsidRDefault="00890A51">
      <w:pPr>
        <w:pStyle w:val="a0"/>
        <w:rPr>
          <w:rFonts w:hint="cs"/>
          <w:rtl/>
        </w:rPr>
      </w:pPr>
      <w:r>
        <w:rPr>
          <w:rFonts w:hint="cs"/>
          <w:rtl/>
        </w:rPr>
        <w:t>אדוני השר.</w:t>
      </w:r>
    </w:p>
    <w:p w14:paraId="241B28C8" w14:textId="77777777" w:rsidR="00000000" w:rsidRDefault="00890A51">
      <w:pPr>
        <w:pStyle w:val="a0"/>
        <w:rPr>
          <w:rFonts w:hint="cs"/>
          <w:rtl/>
        </w:rPr>
      </w:pPr>
    </w:p>
    <w:p w14:paraId="40F843CB" w14:textId="77777777" w:rsidR="00000000" w:rsidRDefault="00890A51">
      <w:pPr>
        <w:pStyle w:val="af0"/>
        <w:rPr>
          <w:rtl/>
        </w:rPr>
      </w:pPr>
      <w:r>
        <w:rPr>
          <w:rFonts w:hint="eastAsia"/>
          <w:rtl/>
        </w:rPr>
        <w:t>ט</w:t>
      </w:r>
      <w:r>
        <w:rPr>
          <w:rFonts w:hint="eastAsia"/>
          <w:rtl/>
        </w:rPr>
        <w:t>לב</w:t>
      </w:r>
      <w:r>
        <w:rPr>
          <w:rtl/>
        </w:rPr>
        <w:t xml:space="preserve"> אלסאנע (רע"ם):</w:t>
      </w:r>
    </w:p>
    <w:p w14:paraId="0F4D92FF" w14:textId="77777777" w:rsidR="00000000" w:rsidRDefault="00890A51">
      <w:pPr>
        <w:pStyle w:val="a0"/>
        <w:rPr>
          <w:rFonts w:hint="cs"/>
          <w:rtl/>
        </w:rPr>
      </w:pPr>
    </w:p>
    <w:p w14:paraId="2E0D08B8" w14:textId="77777777" w:rsidR="00000000" w:rsidRDefault="00890A51">
      <w:pPr>
        <w:pStyle w:val="a0"/>
        <w:rPr>
          <w:rFonts w:hint="cs"/>
          <w:rtl/>
        </w:rPr>
      </w:pPr>
      <w:r>
        <w:rPr>
          <w:rFonts w:hint="cs"/>
          <w:rtl/>
        </w:rPr>
        <w:t>שקר.</w:t>
      </w:r>
    </w:p>
    <w:p w14:paraId="45144AA4" w14:textId="77777777" w:rsidR="00000000" w:rsidRDefault="00890A51">
      <w:pPr>
        <w:pStyle w:val="a0"/>
        <w:rPr>
          <w:rFonts w:hint="cs"/>
          <w:rtl/>
        </w:rPr>
      </w:pPr>
    </w:p>
    <w:p w14:paraId="36806094" w14:textId="77777777" w:rsidR="00000000" w:rsidRDefault="00890A51">
      <w:pPr>
        <w:pStyle w:val="af0"/>
        <w:rPr>
          <w:rtl/>
        </w:rPr>
      </w:pPr>
      <w:r>
        <w:rPr>
          <w:rFonts w:hint="eastAsia"/>
          <w:rtl/>
        </w:rPr>
        <w:t>קריא</w:t>
      </w:r>
      <w:r>
        <w:rPr>
          <w:rFonts w:hint="cs"/>
          <w:rtl/>
        </w:rPr>
        <w:t>ה</w:t>
      </w:r>
      <w:r>
        <w:rPr>
          <w:rtl/>
        </w:rPr>
        <w:t>:</w:t>
      </w:r>
    </w:p>
    <w:p w14:paraId="7605CFED" w14:textId="77777777" w:rsidR="00000000" w:rsidRDefault="00890A51">
      <w:pPr>
        <w:pStyle w:val="a0"/>
        <w:rPr>
          <w:rFonts w:hint="cs"/>
          <w:rtl/>
        </w:rPr>
      </w:pPr>
    </w:p>
    <w:p w14:paraId="58069FD9" w14:textId="77777777" w:rsidR="00000000" w:rsidRDefault="00890A51">
      <w:pPr>
        <w:pStyle w:val="a0"/>
        <w:rPr>
          <w:rFonts w:hint="cs"/>
          <w:rtl/>
        </w:rPr>
      </w:pPr>
      <w:r>
        <w:rPr>
          <w:rFonts w:hint="cs"/>
          <w:rtl/>
        </w:rPr>
        <w:t>לא נותנים להם לבנות - - -</w:t>
      </w:r>
    </w:p>
    <w:p w14:paraId="112F1F47" w14:textId="77777777" w:rsidR="00000000" w:rsidRDefault="00890A51">
      <w:pPr>
        <w:pStyle w:val="a0"/>
        <w:rPr>
          <w:rFonts w:hint="cs"/>
          <w:rtl/>
        </w:rPr>
      </w:pPr>
    </w:p>
    <w:p w14:paraId="57CF994B" w14:textId="77777777" w:rsidR="00000000" w:rsidRDefault="00890A51">
      <w:pPr>
        <w:pStyle w:val="af1"/>
        <w:rPr>
          <w:rtl/>
        </w:rPr>
      </w:pPr>
      <w:r>
        <w:rPr>
          <w:rtl/>
        </w:rPr>
        <w:t>היו"ר</w:t>
      </w:r>
      <w:r>
        <w:rPr>
          <w:rFonts w:hint="cs"/>
          <w:rtl/>
        </w:rPr>
        <w:t xml:space="preserve"> משה כחלון</w:t>
      </w:r>
      <w:r>
        <w:rPr>
          <w:rtl/>
        </w:rPr>
        <w:t>:</w:t>
      </w:r>
    </w:p>
    <w:p w14:paraId="5238BC6B" w14:textId="77777777" w:rsidR="00000000" w:rsidRDefault="00890A51">
      <w:pPr>
        <w:pStyle w:val="a0"/>
        <w:rPr>
          <w:rtl/>
        </w:rPr>
      </w:pPr>
    </w:p>
    <w:p w14:paraId="65A13D78" w14:textId="77777777" w:rsidR="00000000" w:rsidRDefault="00890A51">
      <w:pPr>
        <w:pStyle w:val="a0"/>
        <w:rPr>
          <w:rFonts w:hint="cs"/>
          <w:rtl/>
        </w:rPr>
      </w:pPr>
      <w:r>
        <w:rPr>
          <w:rFonts w:hint="cs"/>
          <w:rtl/>
        </w:rPr>
        <w:t>אני מבקש לאפשר לו לסיים. אני מבקש לאפשר לשר לסיים ולהשלים את דבריו.</w:t>
      </w:r>
    </w:p>
    <w:p w14:paraId="75C0144F" w14:textId="77777777" w:rsidR="00000000" w:rsidRDefault="00890A51">
      <w:pPr>
        <w:pStyle w:val="a0"/>
        <w:rPr>
          <w:rFonts w:hint="cs"/>
          <w:rtl/>
        </w:rPr>
      </w:pPr>
    </w:p>
    <w:p w14:paraId="64D8143B" w14:textId="77777777" w:rsidR="00000000" w:rsidRDefault="00890A51">
      <w:pPr>
        <w:pStyle w:val="af0"/>
        <w:rPr>
          <w:rtl/>
        </w:rPr>
      </w:pPr>
      <w:r>
        <w:rPr>
          <w:rFonts w:hint="eastAsia"/>
          <w:rtl/>
        </w:rPr>
        <w:t>טלב</w:t>
      </w:r>
      <w:r>
        <w:rPr>
          <w:rtl/>
        </w:rPr>
        <w:t xml:space="preserve"> אלסאנע (רע"ם):</w:t>
      </w:r>
    </w:p>
    <w:p w14:paraId="508D0D40" w14:textId="77777777" w:rsidR="00000000" w:rsidRDefault="00890A51">
      <w:pPr>
        <w:pStyle w:val="a0"/>
        <w:rPr>
          <w:rFonts w:hint="cs"/>
          <w:rtl/>
        </w:rPr>
      </w:pPr>
    </w:p>
    <w:p w14:paraId="4E4226B7" w14:textId="77777777" w:rsidR="00000000" w:rsidRDefault="00890A51">
      <w:pPr>
        <w:pStyle w:val="a0"/>
        <w:rPr>
          <w:rFonts w:hint="cs"/>
          <w:rtl/>
        </w:rPr>
      </w:pPr>
      <w:r>
        <w:rPr>
          <w:rFonts w:hint="cs"/>
          <w:rtl/>
        </w:rPr>
        <w:t>במקום שהשר יטפל בבעיה, הוא מסית. אין לו מה לעשות.</w:t>
      </w:r>
    </w:p>
    <w:p w14:paraId="5AD42BD8" w14:textId="77777777" w:rsidR="00000000" w:rsidRDefault="00890A51">
      <w:pPr>
        <w:pStyle w:val="a0"/>
        <w:rPr>
          <w:rFonts w:hint="cs"/>
          <w:rtl/>
        </w:rPr>
      </w:pPr>
    </w:p>
    <w:p w14:paraId="18A2F6DB" w14:textId="77777777" w:rsidR="00000000" w:rsidRDefault="00890A51">
      <w:pPr>
        <w:pStyle w:val="-"/>
        <w:rPr>
          <w:rtl/>
        </w:rPr>
      </w:pPr>
      <w:bookmarkStart w:id="740" w:name="FS000000474T30_06_2004_19_09_50C"/>
      <w:bookmarkEnd w:id="740"/>
      <w:r>
        <w:rPr>
          <w:rtl/>
        </w:rPr>
        <w:t>השר גדעון עזרא:</w:t>
      </w:r>
    </w:p>
    <w:p w14:paraId="3EE4ECED" w14:textId="77777777" w:rsidR="00000000" w:rsidRDefault="00890A51">
      <w:pPr>
        <w:pStyle w:val="a0"/>
        <w:rPr>
          <w:rtl/>
        </w:rPr>
      </w:pPr>
    </w:p>
    <w:p w14:paraId="6F6210DE" w14:textId="77777777" w:rsidR="00000000" w:rsidRDefault="00890A51">
      <w:pPr>
        <w:pStyle w:val="a0"/>
        <w:rPr>
          <w:rFonts w:hint="cs"/>
          <w:rtl/>
        </w:rPr>
      </w:pPr>
      <w:r>
        <w:rPr>
          <w:rFonts w:hint="cs"/>
          <w:rtl/>
        </w:rPr>
        <w:t>אני רק רוצה להגיד שבמ</w:t>
      </w:r>
      <w:r>
        <w:rPr>
          <w:rFonts w:hint="cs"/>
          <w:rtl/>
        </w:rPr>
        <w:t>דינת ישראל - -</w:t>
      </w:r>
    </w:p>
    <w:p w14:paraId="202E0D83" w14:textId="77777777" w:rsidR="00000000" w:rsidRDefault="00890A51">
      <w:pPr>
        <w:pStyle w:val="a0"/>
        <w:rPr>
          <w:rFonts w:hint="cs"/>
          <w:rtl/>
        </w:rPr>
      </w:pPr>
    </w:p>
    <w:p w14:paraId="21C90D9E" w14:textId="77777777" w:rsidR="00000000" w:rsidRDefault="00890A51">
      <w:pPr>
        <w:pStyle w:val="af0"/>
        <w:rPr>
          <w:rtl/>
        </w:rPr>
      </w:pPr>
      <w:r>
        <w:rPr>
          <w:rtl/>
        </w:rPr>
        <w:t>טלב אלסאנע (רע"ם):</w:t>
      </w:r>
    </w:p>
    <w:p w14:paraId="391C34A0" w14:textId="77777777" w:rsidR="00000000" w:rsidRDefault="00890A51">
      <w:pPr>
        <w:pStyle w:val="a0"/>
        <w:rPr>
          <w:rtl/>
        </w:rPr>
      </w:pPr>
    </w:p>
    <w:p w14:paraId="0A1BA9E2" w14:textId="77777777" w:rsidR="00000000" w:rsidRDefault="00890A51">
      <w:pPr>
        <w:pStyle w:val="a0"/>
        <w:rPr>
          <w:rFonts w:hint="cs"/>
          <w:rtl/>
        </w:rPr>
      </w:pPr>
      <w:r>
        <w:rPr>
          <w:rFonts w:hint="cs"/>
          <w:rtl/>
        </w:rPr>
        <w:t>אנשים שאין להם מים, אתה מסית נגדם.</w:t>
      </w:r>
    </w:p>
    <w:p w14:paraId="6250E8B7" w14:textId="77777777" w:rsidR="00000000" w:rsidRDefault="00890A51">
      <w:pPr>
        <w:pStyle w:val="a0"/>
        <w:rPr>
          <w:rFonts w:hint="cs"/>
          <w:rtl/>
        </w:rPr>
      </w:pPr>
    </w:p>
    <w:p w14:paraId="54FC955D" w14:textId="77777777" w:rsidR="00000000" w:rsidRDefault="00890A51">
      <w:pPr>
        <w:pStyle w:val="-"/>
        <w:rPr>
          <w:rtl/>
        </w:rPr>
      </w:pPr>
      <w:bookmarkStart w:id="741" w:name="FS000000474T30_06_2004_19_10_22C"/>
      <w:bookmarkEnd w:id="741"/>
      <w:r>
        <w:rPr>
          <w:rtl/>
        </w:rPr>
        <w:t>השר גדעון עזרא:</w:t>
      </w:r>
    </w:p>
    <w:p w14:paraId="78FAE54D" w14:textId="77777777" w:rsidR="00000000" w:rsidRDefault="00890A51">
      <w:pPr>
        <w:pStyle w:val="a0"/>
        <w:rPr>
          <w:rtl/>
        </w:rPr>
      </w:pPr>
    </w:p>
    <w:p w14:paraId="4C3BB6FB" w14:textId="77777777" w:rsidR="00000000" w:rsidRDefault="00890A51">
      <w:pPr>
        <w:pStyle w:val="a0"/>
        <w:rPr>
          <w:rFonts w:hint="cs"/>
          <w:rtl/>
        </w:rPr>
      </w:pPr>
      <w:r>
        <w:rPr>
          <w:rFonts w:hint="cs"/>
          <w:rtl/>
        </w:rPr>
        <w:t>- - של היום - תזכרו את המספר הזה. זה המספר שאני זוכר אותו - 73% פוחדים שערביי ישראל יִפנו לדרך הטרור. תזכרו את המספר הזה. נקווה שהמספר הזה ירד.</w:t>
      </w:r>
    </w:p>
    <w:p w14:paraId="29E78657" w14:textId="77777777" w:rsidR="00000000" w:rsidRDefault="00890A51">
      <w:pPr>
        <w:pStyle w:val="a0"/>
        <w:rPr>
          <w:rFonts w:hint="cs"/>
          <w:rtl/>
        </w:rPr>
      </w:pPr>
    </w:p>
    <w:p w14:paraId="32197233" w14:textId="77777777" w:rsidR="00000000" w:rsidRDefault="00890A51">
      <w:pPr>
        <w:pStyle w:val="af0"/>
        <w:rPr>
          <w:rtl/>
        </w:rPr>
      </w:pPr>
      <w:r>
        <w:rPr>
          <w:rFonts w:hint="eastAsia"/>
          <w:rtl/>
        </w:rPr>
        <w:t>עזמי</w:t>
      </w:r>
      <w:r>
        <w:rPr>
          <w:rtl/>
        </w:rPr>
        <w:t xml:space="preserve"> בשארה (בל"ד):</w:t>
      </w:r>
    </w:p>
    <w:p w14:paraId="153EEA05" w14:textId="77777777" w:rsidR="00000000" w:rsidRDefault="00890A51">
      <w:pPr>
        <w:pStyle w:val="a0"/>
        <w:rPr>
          <w:rFonts w:hint="cs"/>
          <w:rtl/>
        </w:rPr>
      </w:pPr>
    </w:p>
    <w:p w14:paraId="29A46CFA" w14:textId="77777777" w:rsidR="00000000" w:rsidRDefault="00890A51">
      <w:pPr>
        <w:pStyle w:val="a0"/>
        <w:rPr>
          <w:rFonts w:hint="cs"/>
          <w:rtl/>
        </w:rPr>
      </w:pPr>
      <w:r>
        <w:rPr>
          <w:rFonts w:hint="cs"/>
          <w:rtl/>
        </w:rPr>
        <w:t>את</w:t>
      </w:r>
      <w:r>
        <w:rPr>
          <w:rFonts w:hint="cs"/>
          <w:rtl/>
        </w:rPr>
        <w:t>ה מלמד לגזענות.</w:t>
      </w:r>
    </w:p>
    <w:p w14:paraId="23F57E46" w14:textId="77777777" w:rsidR="00000000" w:rsidRDefault="00890A51">
      <w:pPr>
        <w:pStyle w:val="a0"/>
        <w:rPr>
          <w:rFonts w:hint="cs"/>
          <w:rtl/>
        </w:rPr>
      </w:pPr>
    </w:p>
    <w:p w14:paraId="1BFA19E6" w14:textId="77777777" w:rsidR="00000000" w:rsidRDefault="00890A51">
      <w:pPr>
        <w:pStyle w:val="af1"/>
        <w:rPr>
          <w:rtl/>
        </w:rPr>
      </w:pPr>
      <w:r>
        <w:rPr>
          <w:rtl/>
        </w:rPr>
        <w:t>היו"ר</w:t>
      </w:r>
      <w:r>
        <w:rPr>
          <w:rFonts w:hint="cs"/>
          <w:rtl/>
        </w:rPr>
        <w:t xml:space="preserve"> משה כחלון</w:t>
      </w:r>
      <w:r>
        <w:rPr>
          <w:rtl/>
        </w:rPr>
        <w:t>:</w:t>
      </w:r>
    </w:p>
    <w:p w14:paraId="64C0578E" w14:textId="77777777" w:rsidR="00000000" w:rsidRDefault="00890A51">
      <w:pPr>
        <w:pStyle w:val="a0"/>
        <w:rPr>
          <w:rtl/>
        </w:rPr>
      </w:pPr>
    </w:p>
    <w:p w14:paraId="41EBDBF8" w14:textId="77777777" w:rsidR="00000000" w:rsidRDefault="00890A51">
      <w:pPr>
        <w:pStyle w:val="a0"/>
        <w:rPr>
          <w:rtl/>
        </w:rPr>
      </w:pPr>
      <w:r>
        <w:rPr>
          <w:rFonts w:hint="cs"/>
          <w:rtl/>
        </w:rPr>
        <w:t>אדוני השר, מה אתה מציע?</w:t>
      </w:r>
    </w:p>
    <w:p w14:paraId="10629CD4" w14:textId="77777777" w:rsidR="00000000" w:rsidRDefault="00890A51">
      <w:pPr>
        <w:pStyle w:val="-"/>
        <w:rPr>
          <w:rtl/>
        </w:rPr>
      </w:pPr>
    </w:p>
    <w:p w14:paraId="32271B6D" w14:textId="77777777" w:rsidR="00000000" w:rsidRDefault="00890A51">
      <w:pPr>
        <w:pStyle w:val="-"/>
        <w:rPr>
          <w:rtl/>
        </w:rPr>
      </w:pPr>
      <w:bookmarkStart w:id="742" w:name="FS000000474T30_06_2004_19_11_33C"/>
      <w:bookmarkEnd w:id="742"/>
      <w:r>
        <w:rPr>
          <w:rtl/>
        </w:rPr>
        <w:t>השר גדעון עזרא:</w:t>
      </w:r>
    </w:p>
    <w:p w14:paraId="2153F719" w14:textId="77777777" w:rsidR="00000000" w:rsidRDefault="00890A51">
      <w:pPr>
        <w:pStyle w:val="a0"/>
        <w:rPr>
          <w:rFonts w:hint="cs"/>
          <w:rtl/>
        </w:rPr>
      </w:pPr>
    </w:p>
    <w:p w14:paraId="2D3B2D09" w14:textId="77777777" w:rsidR="00000000" w:rsidRDefault="00890A51">
      <w:pPr>
        <w:pStyle w:val="a0"/>
        <w:rPr>
          <w:rFonts w:hint="cs"/>
          <w:rtl/>
        </w:rPr>
      </w:pPr>
      <w:r>
        <w:rPr>
          <w:rFonts w:hint="cs"/>
          <w:rtl/>
        </w:rPr>
        <w:t>אני מציע דיון במליאה בנושא הזה.</w:t>
      </w:r>
    </w:p>
    <w:p w14:paraId="523B7987" w14:textId="77777777" w:rsidR="00000000" w:rsidRDefault="00890A51">
      <w:pPr>
        <w:pStyle w:val="a0"/>
        <w:rPr>
          <w:rFonts w:hint="cs"/>
          <w:rtl/>
        </w:rPr>
      </w:pPr>
    </w:p>
    <w:p w14:paraId="4EB1FFEA" w14:textId="77777777" w:rsidR="00000000" w:rsidRDefault="00890A51">
      <w:pPr>
        <w:pStyle w:val="af1"/>
        <w:rPr>
          <w:rtl/>
        </w:rPr>
      </w:pPr>
      <w:r>
        <w:rPr>
          <w:rtl/>
        </w:rPr>
        <w:t>היו"ר</w:t>
      </w:r>
      <w:r>
        <w:rPr>
          <w:rFonts w:hint="cs"/>
          <w:rtl/>
        </w:rPr>
        <w:t xml:space="preserve"> משה כחלון</w:t>
      </w:r>
      <w:r>
        <w:rPr>
          <w:rtl/>
        </w:rPr>
        <w:t>:</w:t>
      </w:r>
    </w:p>
    <w:p w14:paraId="1DB3A5FA" w14:textId="77777777" w:rsidR="00000000" w:rsidRDefault="00890A51">
      <w:pPr>
        <w:pStyle w:val="a0"/>
        <w:rPr>
          <w:rtl/>
        </w:rPr>
      </w:pPr>
    </w:p>
    <w:p w14:paraId="0FF325DD" w14:textId="77777777" w:rsidR="00000000" w:rsidRDefault="00890A51">
      <w:pPr>
        <w:pStyle w:val="a0"/>
        <w:rPr>
          <w:rFonts w:hint="cs"/>
          <w:rtl/>
        </w:rPr>
      </w:pPr>
      <w:r>
        <w:rPr>
          <w:rFonts w:hint="cs"/>
          <w:rtl/>
        </w:rPr>
        <w:t>דיון במליאה. תודה רבה. אנחנו ניגשים להצעות אחרות. חבר הכנסת פינס-פז, מה אתה עושה שם? יציעו - חבר הכנסת נסים זאב וחבר הכנסת מח'ול</w:t>
      </w:r>
      <w:r>
        <w:rPr>
          <w:rFonts w:hint="cs"/>
          <w:rtl/>
        </w:rPr>
        <w:t>.</w:t>
      </w:r>
    </w:p>
    <w:p w14:paraId="7E00520B" w14:textId="77777777" w:rsidR="00000000" w:rsidRDefault="00890A51">
      <w:pPr>
        <w:pStyle w:val="a0"/>
        <w:rPr>
          <w:rFonts w:hint="cs"/>
          <w:rtl/>
        </w:rPr>
      </w:pPr>
    </w:p>
    <w:p w14:paraId="6D586A20" w14:textId="77777777" w:rsidR="00000000" w:rsidRDefault="00890A51">
      <w:pPr>
        <w:pStyle w:val="af0"/>
        <w:rPr>
          <w:rtl/>
        </w:rPr>
      </w:pPr>
      <w:r>
        <w:rPr>
          <w:rFonts w:hint="eastAsia"/>
          <w:rtl/>
        </w:rPr>
        <w:t>אופיר</w:t>
      </w:r>
      <w:r>
        <w:rPr>
          <w:rtl/>
        </w:rPr>
        <w:t xml:space="preserve"> פינס-פז (העבודה-מימד):</w:t>
      </w:r>
    </w:p>
    <w:p w14:paraId="73EC50D2" w14:textId="77777777" w:rsidR="00000000" w:rsidRDefault="00890A51">
      <w:pPr>
        <w:pStyle w:val="a0"/>
        <w:rPr>
          <w:rFonts w:hint="cs"/>
          <w:rtl/>
        </w:rPr>
      </w:pPr>
    </w:p>
    <w:p w14:paraId="4BE58A97" w14:textId="77777777" w:rsidR="00000000" w:rsidRDefault="00890A51">
      <w:pPr>
        <w:pStyle w:val="a0"/>
        <w:rPr>
          <w:rFonts w:hint="cs"/>
          <w:rtl/>
        </w:rPr>
      </w:pPr>
      <w:r>
        <w:rPr>
          <w:rFonts w:hint="cs"/>
          <w:rtl/>
        </w:rPr>
        <w:t>אני עומד.</w:t>
      </w:r>
    </w:p>
    <w:p w14:paraId="400297E6" w14:textId="77777777" w:rsidR="00000000" w:rsidRDefault="00890A51">
      <w:pPr>
        <w:pStyle w:val="a0"/>
        <w:rPr>
          <w:rFonts w:hint="cs"/>
          <w:rtl/>
        </w:rPr>
      </w:pPr>
    </w:p>
    <w:p w14:paraId="3E8A329D" w14:textId="77777777" w:rsidR="00000000" w:rsidRDefault="00890A51">
      <w:pPr>
        <w:pStyle w:val="af1"/>
        <w:rPr>
          <w:rtl/>
        </w:rPr>
      </w:pPr>
      <w:r>
        <w:rPr>
          <w:rtl/>
        </w:rPr>
        <w:t>היו"ר</w:t>
      </w:r>
      <w:r>
        <w:rPr>
          <w:rFonts w:hint="cs"/>
          <w:rtl/>
        </w:rPr>
        <w:t xml:space="preserve"> משה כחלון</w:t>
      </w:r>
      <w:r>
        <w:rPr>
          <w:rtl/>
        </w:rPr>
        <w:t>:</w:t>
      </w:r>
    </w:p>
    <w:p w14:paraId="56C485A1" w14:textId="77777777" w:rsidR="00000000" w:rsidRDefault="00890A51">
      <w:pPr>
        <w:pStyle w:val="a0"/>
        <w:rPr>
          <w:rtl/>
        </w:rPr>
      </w:pPr>
    </w:p>
    <w:p w14:paraId="4C474E19" w14:textId="77777777" w:rsidR="00000000" w:rsidRDefault="00890A51">
      <w:pPr>
        <w:pStyle w:val="a0"/>
        <w:rPr>
          <w:rFonts w:hint="cs"/>
          <w:rtl/>
        </w:rPr>
      </w:pPr>
      <w:r>
        <w:rPr>
          <w:rFonts w:hint="cs"/>
          <w:rtl/>
        </w:rPr>
        <w:t>חבר הכנסת נסים זאב, בבקשה. אחריו - חבר הכנסת עסאם מח'ול.</w:t>
      </w:r>
    </w:p>
    <w:p w14:paraId="668C0266" w14:textId="77777777" w:rsidR="00000000" w:rsidRDefault="00890A51">
      <w:pPr>
        <w:pStyle w:val="a0"/>
        <w:rPr>
          <w:rFonts w:hint="cs"/>
          <w:rtl/>
        </w:rPr>
      </w:pPr>
    </w:p>
    <w:p w14:paraId="244503C9" w14:textId="77777777" w:rsidR="00000000" w:rsidRDefault="00890A51">
      <w:pPr>
        <w:pStyle w:val="af0"/>
        <w:rPr>
          <w:rtl/>
        </w:rPr>
      </w:pPr>
      <w:r>
        <w:rPr>
          <w:rFonts w:hint="eastAsia"/>
          <w:rtl/>
        </w:rPr>
        <w:t>עזמי</w:t>
      </w:r>
      <w:r>
        <w:rPr>
          <w:rtl/>
        </w:rPr>
        <w:t xml:space="preserve"> בשארה (בל"ד):</w:t>
      </w:r>
    </w:p>
    <w:p w14:paraId="06AEEBBF" w14:textId="77777777" w:rsidR="00000000" w:rsidRDefault="00890A51">
      <w:pPr>
        <w:pStyle w:val="a0"/>
        <w:rPr>
          <w:rFonts w:hint="cs"/>
          <w:rtl/>
        </w:rPr>
      </w:pPr>
    </w:p>
    <w:p w14:paraId="7F96BAED" w14:textId="77777777" w:rsidR="00000000" w:rsidRDefault="00890A51">
      <w:pPr>
        <w:pStyle w:val="a0"/>
        <w:rPr>
          <w:rFonts w:hint="cs"/>
          <w:rtl/>
        </w:rPr>
      </w:pPr>
      <w:r>
        <w:rPr>
          <w:rFonts w:hint="cs"/>
          <w:rtl/>
        </w:rPr>
        <w:t>הוא מציע לגנוז את הסיפור הזה.</w:t>
      </w:r>
    </w:p>
    <w:p w14:paraId="548E0D4F" w14:textId="77777777" w:rsidR="00000000" w:rsidRDefault="00890A51">
      <w:pPr>
        <w:pStyle w:val="a0"/>
        <w:rPr>
          <w:rFonts w:hint="cs"/>
          <w:rtl/>
        </w:rPr>
      </w:pPr>
    </w:p>
    <w:p w14:paraId="68A1693D" w14:textId="77777777" w:rsidR="00000000" w:rsidRDefault="00890A51">
      <w:pPr>
        <w:pStyle w:val="a"/>
        <w:rPr>
          <w:rtl/>
        </w:rPr>
      </w:pPr>
      <w:bookmarkStart w:id="743" w:name="FS000000490T30_06_2004_19_12_46"/>
      <w:bookmarkStart w:id="744" w:name="_Toc77593517"/>
      <w:bookmarkEnd w:id="743"/>
      <w:r>
        <w:rPr>
          <w:rFonts w:hint="eastAsia"/>
          <w:rtl/>
        </w:rPr>
        <w:t>נסים</w:t>
      </w:r>
      <w:r>
        <w:rPr>
          <w:rtl/>
        </w:rPr>
        <w:t xml:space="preserve"> זאב (ש"ס):</w:t>
      </w:r>
      <w:bookmarkEnd w:id="744"/>
    </w:p>
    <w:p w14:paraId="134F2553" w14:textId="77777777" w:rsidR="00000000" w:rsidRDefault="00890A51">
      <w:pPr>
        <w:pStyle w:val="a0"/>
        <w:rPr>
          <w:rFonts w:hint="cs"/>
          <w:rtl/>
        </w:rPr>
      </w:pPr>
    </w:p>
    <w:p w14:paraId="5E57A4A9" w14:textId="77777777" w:rsidR="00000000" w:rsidRDefault="00890A51">
      <w:pPr>
        <w:pStyle w:val="a0"/>
        <w:rPr>
          <w:rFonts w:hint="cs"/>
          <w:rtl/>
        </w:rPr>
      </w:pPr>
      <w:r>
        <w:rPr>
          <w:rFonts w:hint="cs"/>
          <w:rtl/>
        </w:rPr>
        <w:t>אדוני היושב-ראש, אנחנו באווירה של מלחמה בין ישראל לפלסטין. על אילו ס</w:t>
      </w:r>
      <w:r>
        <w:rPr>
          <w:rFonts w:hint="cs"/>
          <w:rtl/>
        </w:rPr>
        <w:t>קרים אתם מדברים? - "סקר כזה", "כישלון של המדינה", "כישלון של החינוך" ו"כישלון של הדמוקרטיה". תראו מה קורה בארצות-הברית. איזה אירני, פרסי או מרוקני יכול להגיע היום לארצות-הברית? "ודרשת וחקרת ושאלת היטב".</w:t>
      </w:r>
    </w:p>
    <w:p w14:paraId="6354DA7C" w14:textId="77777777" w:rsidR="00000000" w:rsidRDefault="00890A51">
      <w:pPr>
        <w:pStyle w:val="a0"/>
        <w:rPr>
          <w:rFonts w:hint="cs"/>
          <w:rtl/>
        </w:rPr>
      </w:pPr>
    </w:p>
    <w:p w14:paraId="494EA0E3" w14:textId="77777777" w:rsidR="00000000" w:rsidRDefault="00890A51">
      <w:pPr>
        <w:pStyle w:val="af0"/>
        <w:rPr>
          <w:rtl/>
        </w:rPr>
      </w:pPr>
      <w:r>
        <w:rPr>
          <w:rFonts w:hint="eastAsia"/>
          <w:rtl/>
        </w:rPr>
        <w:t>אופיר</w:t>
      </w:r>
      <w:r>
        <w:rPr>
          <w:rtl/>
        </w:rPr>
        <w:t xml:space="preserve"> פינס-פז (העבודה-מימד):</w:t>
      </w:r>
    </w:p>
    <w:p w14:paraId="687EF622" w14:textId="77777777" w:rsidR="00000000" w:rsidRDefault="00890A51">
      <w:pPr>
        <w:pStyle w:val="a0"/>
        <w:rPr>
          <w:rFonts w:hint="cs"/>
          <w:rtl/>
        </w:rPr>
      </w:pPr>
    </w:p>
    <w:p w14:paraId="69B5761A" w14:textId="77777777" w:rsidR="00000000" w:rsidRDefault="00890A51">
      <w:pPr>
        <w:pStyle w:val="a0"/>
        <w:rPr>
          <w:rFonts w:hint="cs"/>
          <w:rtl/>
        </w:rPr>
      </w:pPr>
      <w:r>
        <w:rPr>
          <w:rFonts w:hint="cs"/>
          <w:rtl/>
        </w:rPr>
        <w:t>וכורדים?</w:t>
      </w:r>
    </w:p>
    <w:p w14:paraId="7180B808" w14:textId="77777777" w:rsidR="00000000" w:rsidRDefault="00890A51">
      <w:pPr>
        <w:pStyle w:val="a0"/>
        <w:rPr>
          <w:rFonts w:hint="cs"/>
          <w:rtl/>
        </w:rPr>
      </w:pPr>
    </w:p>
    <w:p w14:paraId="7220FD05" w14:textId="77777777" w:rsidR="00000000" w:rsidRDefault="00890A51">
      <w:pPr>
        <w:pStyle w:val="af1"/>
        <w:rPr>
          <w:rtl/>
        </w:rPr>
      </w:pPr>
      <w:r>
        <w:rPr>
          <w:rtl/>
        </w:rPr>
        <w:t>היו"ר</w:t>
      </w:r>
      <w:r>
        <w:rPr>
          <w:rFonts w:hint="cs"/>
          <w:rtl/>
        </w:rPr>
        <w:t xml:space="preserve"> משה כח</w:t>
      </w:r>
      <w:r>
        <w:rPr>
          <w:rFonts w:hint="cs"/>
          <w:rtl/>
        </w:rPr>
        <w:t>לון</w:t>
      </w:r>
      <w:r>
        <w:rPr>
          <w:rtl/>
        </w:rPr>
        <w:t>:</w:t>
      </w:r>
    </w:p>
    <w:p w14:paraId="76979B3B" w14:textId="77777777" w:rsidR="00000000" w:rsidRDefault="00890A51">
      <w:pPr>
        <w:pStyle w:val="a0"/>
        <w:rPr>
          <w:rtl/>
        </w:rPr>
      </w:pPr>
    </w:p>
    <w:p w14:paraId="312B0E5C" w14:textId="77777777" w:rsidR="00000000" w:rsidRDefault="00890A51">
      <w:pPr>
        <w:pStyle w:val="a0"/>
        <w:rPr>
          <w:rFonts w:hint="cs"/>
          <w:rtl/>
        </w:rPr>
      </w:pPr>
      <w:r>
        <w:rPr>
          <w:rFonts w:hint="cs"/>
          <w:rtl/>
        </w:rPr>
        <w:t>חבר הכנסת פינס-פז, זו הצעה אחרת.</w:t>
      </w:r>
    </w:p>
    <w:p w14:paraId="5BD2B6DD" w14:textId="77777777" w:rsidR="00000000" w:rsidRDefault="00890A51">
      <w:pPr>
        <w:pStyle w:val="a0"/>
        <w:rPr>
          <w:rtl/>
        </w:rPr>
      </w:pPr>
    </w:p>
    <w:p w14:paraId="3DBE1527" w14:textId="77777777" w:rsidR="00000000" w:rsidRDefault="00890A51">
      <w:pPr>
        <w:pStyle w:val="a0"/>
        <w:rPr>
          <w:rFonts w:hint="cs"/>
          <w:rtl/>
        </w:rPr>
      </w:pPr>
    </w:p>
    <w:p w14:paraId="403E3CFA" w14:textId="77777777" w:rsidR="00000000" w:rsidRDefault="00890A51">
      <w:pPr>
        <w:pStyle w:val="-"/>
        <w:rPr>
          <w:rtl/>
        </w:rPr>
      </w:pPr>
      <w:bookmarkStart w:id="745" w:name="FS000000490T30_06_2004_19_14_33C"/>
      <w:bookmarkEnd w:id="745"/>
      <w:r>
        <w:rPr>
          <w:rtl/>
        </w:rPr>
        <w:t>נסים זאב (ש"ס):</w:t>
      </w:r>
    </w:p>
    <w:p w14:paraId="2EB62B6C" w14:textId="77777777" w:rsidR="00000000" w:rsidRDefault="00890A51">
      <w:pPr>
        <w:pStyle w:val="a0"/>
        <w:rPr>
          <w:rtl/>
        </w:rPr>
      </w:pPr>
    </w:p>
    <w:p w14:paraId="1DAC9797" w14:textId="77777777" w:rsidR="00000000" w:rsidRDefault="00890A51">
      <w:pPr>
        <w:pStyle w:val="a0"/>
        <w:rPr>
          <w:rFonts w:hint="cs"/>
          <w:rtl/>
        </w:rPr>
      </w:pPr>
      <w:r>
        <w:rPr>
          <w:rFonts w:hint="cs"/>
          <w:rtl/>
        </w:rPr>
        <w:t>כל אזרח היום חשוד כטרוריסט, אף שהוא אזרח הגון וישר. פתאום פה לא מבינים מה קרה. איזו תמיהה? מה היה היום בבוקר? את מי רצחו? אחד שכל יום עובד עם אותם פלסטינים. יש פה איזה ערבי, אפילו מחברי הכנסת, שאומר</w:t>
      </w:r>
      <w:r>
        <w:rPr>
          <w:rFonts w:hint="cs"/>
          <w:rtl/>
        </w:rPr>
        <w:t>: אנא פלסטיני? יש ערבי שמתכחש לזהות הזאת? כולם פלסטינים.</w:t>
      </w:r>
      <w:bookmarkStart w:id="746" w:name="FS000000490T30_06_2004_19_15_09C"/>
      <w:bookmarkEnd w:id="746"/>
      <w:r>
        <w:rPr>
          <w:rFonts w:hint="cs"/>
          <w:rtl/>
        </w:rPr>
        <w:t xml:space="preserve"> כל עוד קיים המאבק עם הפלסטינים, המתח והחששות של אותם אזרחים הם אמיתיים, אלה חששות שיותר ויותר ערבים נכנסים ומשתתפים - -</w:t>
      </w:r>
    </w:p>
    <w:p w14:paraId="01404F08" w14:textId="77777777" w:rsidR="00000000" w:rsidRDefault="00890A51">
      <w:pPr>
        <w:pStyle w:val="a0"/>
        <w:rPr>
          <w:rFonts w:hint="cs"/>
          <w:rtl/>
        </w:rPr>
      </w:pPr>
    </w:p>
    <w:p w14:paraId="1B248AD9" w14:textId="77777777" w:rsidR="00000000" w:rsidRDefault="00890A51">
      <w:pPr>
        <w:pStyle w:val="af0"/>
        <w:rPr>
          <w:rtl/>
        </w:rPr>
      </w:pPr>
      <w:r>
        <w:rPr>
          <w:rFonts w:hint="eastAsia"/>
          <w:rtl/>
        </w:rPr>
        <w:t>טלב</w:t>
      </w:r>
      <w:r>
        <w:rPr>
          <w:rtl/>
        </w:rPr>
        <w:t xml:space="preserve"> אלסאנע (רע"ם):</w:t>
      </w:r>
    </w:p>
    <w:p w14:paraId="63EF6F5D" w14:textId="77777777" w:rsidR="00000000" w:rsidRDefault="00890A51">
      <w:pPr>
        <w:pStyle w:val="a0"/>
        <w:rPr>
          <w:rFonts w:hint="cs"/>
          <w:rtl/>
        </w:rPr>
      </w:pPr>
    </w:p>
    <w:p w14:paraId="73902187" w14:textId="77777777" w:rsidR="00000000" w:rsidRDefault="00890A51">
      <w:pPr>
        <w:pStyle w:val="a0"/>
        <w:rPr>
          <w:rFonts w:hint="cs"/>
          <w:rtl/>
        </w:rPr>
      </w:pPr>
      <w:r>
        <w:rPr>
          <w:rFonts w:hint="cs"/>
          <w:rtl/>
        </w:rPr>
        <w:t>מה זה? גזענות.</w:t>
      </w:r>
    </w:p>
    <w:p w14:paraId="7B633F5C" w14:textId="77777777" w:rsidR="00000000" w:rsidRDefault="00890A51">
      <w:pPr>
        <w:pStyle w:val="a0"/>
        <w:rPr>
          <w:rFonts w:hint="cs"/>
          <w:rtl/>
        </w:rPr>
      </w:pPr>
    </w:p>
    <w:p w14:paraId="2982AE6D" w14:textId="77777777" w:rsidR="00000000" w:rsidRDefault="00890A51">
      <w:pPr>
        <w:pStyle w:val="af1"/>
        <w:rPr>
          <w:rtl/>
        </w:rPr>
      </w:pPr>
      <w:r>
        <w:rPr>
          <w:rtl/>
        </w:rPr>
        <w:t>היו"ר</w:t>
      </w:r>
      <w:r>
        <w:rPr>
          <w:rFonts w:hint="cs"/>
          <w:rtl/>
        </w:rPr>
        <w:t xml:space="preserve"> משה כחלון</w:t>
      </w:r>
      <w:r>
        <w:rPr>
          <w:rtl/>
        </w:rPr>
        <w:t>:</w:t>
      </w:r>
    </w:p>
    <w:p w14:paraId="156A44C5" w14:textId="77777777" w:rsidR="00000000" w:rsidRDefault="00890A51">
      <w:pPr>
        <w:pStyle w:val="a0"/>
        <w:rPr>
          <w:rtl/>
        </w:rPr>
      </w:pPr>
    </w:p>
    <w:p w14:paraId="28DD03BF" w14:textId="77777777" w:rsidR="00000000" w:rsidRDefault="00890A51">
      <w:pPr>
        <w:pStyle w:val="a0"/>
        <w:rPr>
          <w:rFonts w:hint="cs"/>
          <w:rtl/>
        </w:rPr>
      </w:pPr>
      <w:r>
        <w:rPr>
          <w:rFonts w:hint="cs"/>
          <w:rtl/>
        </w:rPr>
        <w:t>חבר הכנסת אלסאנע, זו הצע</w:t>
      </w:r>
      <w:r>
        <w:rPr>
          <w:rFonts w:hint="cs"/>
          <w:rtl/>
        </w:rPr>
        <w:t>ה. יש לו בדיוק עוד שש שניות לסיום.</w:t>
      </w:r>
    </w:p>
    <w:p w14:paraId="41E5897B" w14:textId="77777777" w:rsidR="00000000" w:rsidRDefault="00890A51">
      <w:pPr>
        <w:pStyle w:val="a0"/>
        <w:rPr>
          <w:rFonts w:hint="cs"/>
          <w:rtl/>
        </w:rPr>
      </w:pPr>
    </w:p>
    <w:p w14:paraId="1DD81E62" w14:textId="77777777" w:rsidR="00000000" w:rsidRDefault="00890A51">
      <w:pPr>
        <w:pStyle w:val="-"/>
        <w:rPr>
          <w:rtl/>
        </w:rPr>
      </w:pPr>
      <w:bookmarkStart w:id="747" w:name="FS000000490T30_06_2004_19_16_45C"/>
      <w:bookmarkEnd w:id="747"/>
      <w:r>
        <w:rPr>
          <w:rtl/>
        </w:rPr>
        <w:t>נסים זאב (ש"ס):</w:t>
      </w:r>
    </w:p>
    <w:p w14:paraId="07126242" w14:textId="77777777" w:rsidR="00000000" w:rsidRDefault="00890A51">
      <w:pPr>
        <w:pStyle w:val="a0"/>
        <w:rPr>
          <w:rFonts w:hint="cs"/>
          <w:rtl/>
        </w:rPr>
      </w:pPr>
    </w:p>
    <w:p w14:paraId="67502A7B" w14:textId="77777777" w:rsidR="00000000" w:rsidRDefault="00890A51">
      <w:pPr>
        <w:pStyle w:val="a0"/>
        <w:rPr>
          <w:rFonts w:hint="cs"/>
          <w:rtl/>
        </w:rPr>
      </w:pPr>
      <w:r>
        <w:rPr>
          <w:rFonts w:hint="cs"/>
          <w:rtl/>
        </w:rPr>
        <w:t>- - במעגל הטרור. לכן, החששות קיימים. אני חושב שהדיון הזה לא ראוי לפילוסופיה פה, לדיון בכנסת. אדוני השר, אני מתפלא עליך. אתה פתאום ראית פה עשרה חברי כנסת ערבים, ואתה כבר עם פיק ברכיים? אתה אומר: דיון במלי</w:t>
      </w:r>
      <w:r>
        <w:rPr>
          <w:rFonts w:hint="cs"/>
          <w:rtl/>
        </w:rPr>
        <w:t>אה? באמת, תהיה גבר ותאמר: הנושא הזה לא ראוי לדיון, ונראה לפי ההצבעה.</w:t>
      </w:r>
    </w:p>
    <w:p w14:paraId="097AACD8" w14:textId="77777777" w:rsidR="00000000" w:rsidRDefault="00890A51">
      <w:pPr>
        <w:pStyle w:val="a0"/>
        <w:rPr>
          <w:rFonts w:hint="cs"/>
          <w:rtl/>
        </w:rPr>
      </w:pPr>
    </w:p>
    <w:p w14:paraId="42458D1F" w14:textId="77777777" w:rsidR="00000000" w:rsidRDefault="00890A51">
      <w:pPr>
        <w:pStyle w:val="af1"/>
        <w:rPr>
          <w:rtl/>
        </w:rPr>
      </w:pPr>
      <w:r>
        <w:rPr>
          <w:rtl/>
        </w:rPr>
        <w:t>היו"ר</w:t>
      </w:r>
      <w:r>
        <w:rPr>
          <w:rFonts w:hint="cs"/>
          <w:rtl/>
        </w:rPr>
        <w:t xml:space="preserve"> משה כחלון</w:t>
      </w:r>
      <w:r>
        <w:rPr>
          <w:rtl/>
        </w:rPr>
        <w:t>:</w:t>
      </w:r>
    </w:p>
    <w:p w14:paraId="0143B003" w14:textId="77777777" w:rsidR="00000000" w:rsidRDefault="00890A51">
      <w:pPr>
        <w:pStyle w:val="a0"/>
        <w:rPr>
          <w:rFonts w:hint="cs"/>
          <w:rtl/>
        </w:rPr>
      </w:pPr>
    </w:p>
    <w:p w14:paraId="1CC41D16" w14:textId="77777777" w:rsidR="00000000" w:rsidRDefault="00890A51">
      <w:pPr>
        <w:pStyle w:val="a0"/>
        <w:rPr>
          <w:rFonts w:hint="cs"/>
          <w:rtl/>
        </w:rPr>
      </w:pPr>
      <w:r>
        <w:rPr>
          <w:rFonts w:hint="cs"/>
          <w:rtl/>
        </w:rPr>
        <w:t xml:space="preserve">חבר הכנסת זאב, תודה רבה. חבר הכנסת מח'ול, בבקשה. </w:t>
      </w:r>
    </w:p>
    <w:p w14:paraId="2A9C9F19" w14:textId="77777777" w:rsidR="00000000" w:rsidRDefault="00890A51">
      <w:pPr>
        <w:pStyle w:val="a0"/>
        <w:ind w:firstLine="0"/>
        <w:rPr>
          <w:rFonts w:hint="cs"/>
          <w:rtl/>
        </w:rPr>
      </w:pPr>
    </w:p>
    <w:p w14:paraId="559059B6" w14:textId="77777777" w:rsidR="00000000" w:rsidRDefault="00890A51">
      <w:pPr>
        <w:pStyle w:val="af0"/>
        <w:rPr>
          <w:rtl/>
        </w:rPr>
      </w:pPr>
      <w:r>
        <w:rPr>
          <w:rFonts w:hint="eastAsia"/>
          <w:rtl/>
        </w:rPr>
        <w:t>דוד</w:t>
      </w:r>
      <w:r>
        <w:rPr>
          <w:rtl/>
        </w:rPr>
        <w:t xml:space="preserve"> אזולאי (ש"ס):</w:t>
      </w:r>
    </w:p>
    <w:p w14:paraId="1DCE7239" w14:textId="77777777" w:rsidR="00000000" w:rsidRDefault="00890A51">
      <w:pPr>
        <w:pStyle w:val="a0"/>
        <w:rPr>
          <w:rFonts w:hint="cs"/>
          <w:rtl/>
        </w:rPr>
      </w:pPr>
    </w:p>
    <w:p w14:paraId="1400C170" w14:textId="77777777" w:rsidR="00000000" w:rsidRDefault="00890A51">
      <w:pPr>
        <w:pStyle w:val="a0"/>
        <w:rPr>
          <w:rFonts w:hint="cs"/>
          <w:rtl/>
        </w:rPr>
      </w:pPr>
      <w:r>
        <w:rPr>
          <w:rFonts w:hint="cs"/>
          <w:rtl/>
        </w:rPr>
        <w:t xml:space="preserve">- - - </w:t>
      </w:r>
    </w:p>
    <w:p w14:paraId="7C099929" w14:textId="77777777" w:rsidR="00000000" w:rsidRDefault="00890A51">
      <w:pPr>
        <w:pStyle w:val="a0"/>
        <w:ind w:firstLine="0"/>
        <w:rPr>
          <w:rFonts w:hint="cs"/>
          <w:rtl/>
        </w:rPr>
      </w:pPr>
    </w:p>
    <w:p w14:paraId="1745B1EF" w14:textId="77777777" w:rsidR="00000000" w:rsidRDefault="00890A51">
      <w:pPr>
        <w:pStyle w:val="af1"/>
        <w:rPr>
          <w:rtl/>
        </w:rPr>
      </w:pPr>
      <w:r>
        <w:rPr>
          <w:rtl/>
        </w:rPr>
        <w:t>היו"ר</w:t>
      </w:r>
      <w:r>
        <w:rPr>
          <w:rFonts w:hint="cs"/>
          <w:rtl/>
        </w:rPr>
        <w:t xml:space="preserve"> משה כחלון</w:t>
      </w:r>
      <w:r>
        <w:rPr>
          <w:rtl/>
        </w:rPr>
        <w:t>:</w:t>
      </w:r>
    </w:p>
    <w:p w14:paraId="67C7D100" w14:textId="77777777" w:rsidR="00000000" w:rsidRDefault="00890A51">
      <w:pPr>
        <w:pStyle w:val="a0"/>
        <w:ind w:firstLine="0"/>
        <w:rPr>
          <w:rFonts w:hint="cs"/>
          <w:rtl/>
        </w:rPr>
      </w:pPr>
    </w:p>
    <w:p w14:paraId="77A9C929" w14:textId="77777777" w:rsidR="00000000" w:rsidRDefault="00890A51">
      <w:pPr>
        <w:pStyle w:val="a0"/>
        <w:ind w:firstLine="0"/>
        <w:rPr>
          <w:rFonts w:hint="cs"/>
          <w:rtl/>
        </w:rPr>
      </w:pPr>
      <w:r>
        <w:rPr>
          <w:rFonts w:hint="cs"/>
          <w:rtl/>
        </w:rPr>
        <w:tab/>
        <w:t>חבר הכנסת אזולאי.</w:t>
      </w:r>
    </w:p>
    <w:p w14:paraId="479713C5" w14:textId="77777777" w:rsidR="00000000" w:rsidRDefault="00890A51">
      <w:pPr>
        <w:pStyle w:val="a0"/>
        <w:rPr>
          <w:rFonts w:hint="cs"/>
          <w:rtl/>
        </w:rPr>
      </w:pPr>
    </w:p>
    <w:p w14:paraId="09DE395F" w14:textId="77777777" w:rsidR="00000000" w:rsidRDefault="00890A51">
      <w:pPr>
        <w:pStyle w:val="a"/>
        <w:rPr>
          <w:rtl/>
        </w:rPr>
      </w:pPr>
      <w:bookmarkStart w:id="748" w:name="FS000000542T30_06_2004_18_47_16"/>
      <w:bookmarkStart w:id="749" w:name="_Toc77593518"/>
      <w:bookmarkEnd w:id="748"/>
      <w:r>
        <w:rPr>
          <w:rFonts w:hint="eastAsia"/>
          <w:rtl/>
        </w:rPr>
        <w:t>עסאם</w:t>
      </w:r>
      <w:r>
        <w:rPr>
          <w:rtl/>
        </w:rPr>
        <w:t xml:space="preserve"> מח'ול (חד"ש-תע"ל):</w:t>
      </w:r>
      <w:bookmarkEnd w:id="749"/>
    </w:p>
    <w:p w14:paraId="2D4BABF5" w14:textId="77777777" w:rsidR="00000000" w:rsidRDefault="00890A51">
      <w:pPr>
        <w:pStyle w:val="a0"/>
        <w:rPr>
          <w:rFonts w:hint="cs"/>
          <w:rtl/>
        </w:rPr>
      </w:pPr>
    </w:p>
    <w:p w14:paraId="4B10A38E" w14:textId="77777777" w:rsidR="00000000" w:rsidRDefault="00890A51">
      <w:pPr>
        <w:pStyle w:val="a0"/>
        <w:rPr>
          <w:rFonts w:hint="cs"/>
          <w:rtl/>
        </w:rPr>
      </w:pPr>
      <w:r>
        <w:rPr>
          <w:rFonts w:hint="cs"/>
          <w:rtl/>
        </w:rPr>
        <w:t>כבוד היושב-ראש, מה שמבהיל א</w:t>
      </w:r>
      <w:r>
        <w:rPr>
          <w:rFonts w:hint="cs"/>
          <w:rtl/>
        </w:rPr>
        <w:t>ת חבר הכנסת נסים זאב והממסד בישראל זה לא השייכות הלאומית הפלסטינית שלנו, אלא האזרחות שלנו, והתפיסה הבסיסית שמדברת על סכנה דמוגרפית; האסכולה הדמוגרפית היא מאחורי החשיבה הגזענית במדינת ישראל.</w:t>
      </w:r>
    </w:p>
    <w:p w14:paraId="585F5859" w14:textId="77777777" w:rsidR="00000000" w:rsidRDefault="00890A51">
      <w:pPr>
        <w:pStyle w:val="a0"/>
        <w:rPr>
          <w:rFonts w:hint="cs"/>
          <w:rtl/>
        </w:rPr>
      </w:pPr>
    </w:p>
    <w:p w14:paraId="5CCD3F66" w14:textId="77777777" w:rsidR="00000000" w:rsidRDefault="00890A51">
      <w:pPr>
        <w:pStyle w:val="a0"/>
        <w:rPr>
          <w:rFonts w:hint="cs"/>
          <w:rtl/>
        </w:rPr>
      </w:pPr>
      <w:r>
        <w:rPr>
          <w:rFonts w:hint="cs"/>
          <w:rtl/>
        </w:rPr>
        <w:t>אני מסכים שיש סתירות בין סקרים שונים, יש סתירות גם בעמדות של החבר</w:t>
      </w:r>
      <w:r>
        <w:rPr>
          <w:rFonts w:hint="cs"/>
          <w:rtl/>
        </w:rPr>
        <w:t>ה הישראלית. יש סתירות אצל אלה שחושבים שצריך לסיים את הכיבוש, אבל בכל זאת בוחרים בשרון. יש סתירות אצל אלה שאומרים שהם נגד גזענות, אבל בכל זאת מבקשים מחברי הכנסת הערבים שלא יעזו ויגידו את עמדתם בנושאים השונים. אני חושב שהסתירות האלה צפות על פני השטח.</w:t>
      </w:r>
    </w:p>
    <w:p w14:paraId="49060991" w14:textId="77777777" w:rsidR="00000000" w:rsidRDefault="00890A51">
      <w:pPr>
        <w:pStyle w:val="a0"/>
        <w:rPr>
          <w:rFonts w:hint="cs"/>
          <w:rtl/>
        </w:rPr>
      </w:pPr>
    </w:p>
    <w:p w14:paraId="07A9CD88" w14:textId="77777777" w:rsidR="00000000" w:rsidRDefault="00890A51">
      <w:pPr>
        <w:pStyle w:val="a0"/>
        <w:rPr>
          <w:rFonts w:hint="cs"/>
          <w:rtl/>
        </w:rPr>
      </w:pPr>
      <w:r>
        <w:rPr>
          <w:rFonts w:hint="cs"/>
          <w:rtl/>
        </w:rPr>
        <w:t>מה שצר</w:t>
      </w:r>
      <w:r>
        <w:rPr>
          <w:rFonts w:hint="cs"/>
          <w:rtl/>
        </w:rPr>
        <w:t>יך לראות אחרי הסקר הזה הוא התשובה על השאלה מה עושה הכיבוש לעם הכובש, מה עושה הדיכוי לעם המדכא. אני חושב שבסופו של דבר הוא זה שישלם את המחיר המוסרי, הפוליטי, החברתי והפילוסופי.</w:t>
      </w:r>
    </w:p>
    <w:p w14:paraId="183E8352" w14:textId="77777777" w:rsidR="00000000" w:rsidRDefault="00890A51">
      <w:pPr>
        <w:pStyle w:val="a0"/>
        <w:ind w:firstLine="0"/>
        <w:rPr>
          <w:rFonts w:hint="cs"/>
          <w:rtl/>
        </w:rPr>
      </w:pPr>
    </w:p>
    <w:p w14:paraId="31409B02" w14:textId="77777777" w:rsidR="00000000" w:rsidRDefault="00890A51">
      <w:pPr>
        <w:pStyle w:val="af1"/>
        <w:rPr>
          <w:rtl/>
        </w:rPr>
      </w:pPr>
      <w:r>
        <w:rPr>
          <w:rtl/>
        </w:rPr>
        <w:t>היו"ר</w:t>
      </w:r>
      <w:r>
        <w:rPr>
          <w:rFonts w:hint="cs"/>
          <w:rtl/>
        </w:rPr>
        <w:t xml:space="preserve"> משה כחלון</w:t>
      </w:r>
      <w:r>
        <w:rPr>
          <w:rtl/>
        </w:rPr>
        <w:t>:</w:t>
      </w:r>
    </w:p>
    <w:p w14:paraId="16877ABD" w14:textId="77777777" w:rsidR="00000000" w:rsidRDefault="00890A51">
      <w:pPr>
        <w:pStyle w:val="a0"/>
        <w:ind w:firstLine="0"/>
        <w:rPr>
          <w:rFonts w:hint="cs"/>
          <w:rtl/>
        </w:rPr>
      </w:pPr>
    </w:p>
    <w:p w14:paraId="667C646C" w14:textId="77777777" w:rsidR="00000000" w:rsidRDefault="00890A51">
      <w:pPr>
        <w:pStyle w:val="a0"/>
        <w:ind w:firstLine="0"/>
        <w:rPr>
          <w:rFonts w:hint="cs"/>
          <w:rtl/>
        </w:rPr>
      </w:pPr>
      <w:r>
        <w:rPr>
          <w:rFonts w:hint="cs"/>
          <w:rtl/>
        </w:rPr>
        <w:tab/>
        <w:t xml:space="preserve">תודה רבה. חבר הכנסת אופיר פינס, בבקשה. אחריו </w:t>
      </w:r>
      <w:r>
        <w:rPr>
          <w:rtl/>
        </w:rPr>
        <w:t>–</w:t>
      </w:r>
      <w:r>
        <w:rPr>
          <w:rFonts w:hint="cs"/>
          <w:rtl/>
        </w:rPr>
        <w:t xml:space="preserve"> חבר הכנסת דהא</w:t>
      </w:r>
      <w:r>
        <w:rPr>
          <w:rFonts w:hint="cs"/>
          <w:rtl/>
        </w:rPr>
        <w:t>משה, ולאחר מכן - הצבעה.</w:t>
      </w:r>
    </w:p>
    <w:p w14:paraId="4D25732D" w14:textId="77777777" w:rsidR="00000000" w:rsidRDefault="00890A51">
      <w:pPr>
        <w:pStyle w:val="a0"/>
        <w:ind w:firstLine="0"/>
        <w:rPr>
          <w:rFonts w:hint="cs"/>
          <w:rtl/>
        </w:rPr>
      </w:pPr>
    </w:p>
    <w:p w14:paraId="30C06D6D" w14:textId="77777777" w:rsidR="00000000" w:rsidRDefault="00890A51">
      <w:pPr>
        <w:pStyle w:val="a"/>
        <w:rPr>
          <w:rtl/>
        </w:rPr>
      </w:pPr>
      <w:bookmarkStart w:id="750" w:name="FS000000455T30_06_2004_18_50_54"/>
      <w:bookmarkStart w:id="751" w:name="_Toc77593519"/>
      <w:bookmarkEnd w:id="750"/>
      <w:r>
        <w:rPr>
          <w:rFonts w:hint="eastAsia"/>
          <w:rtl/>
        </w:rPr>
        <w:t>אופיר</w:t>
      </w:r>
      <w:r>
        <w:rPr>
          <w:rtl/>
        </w:rPr>
        <w:t xml:space="preserve"> פינס-פז (העבודה-מימד):</w:t>
      </w:r>
      <w:bookmarkEnd w:id="751"/>
    </w:p>
    <w:p w14:paraId="6132AD89" w14:textId="77777777" w:rsidR="00000000" w:rsidRDefault="00890A51">
      <w:pPr>
        <w:pStyle w:val="a0"/>
        <w:rPr>
          <w:rFonts w:hint="cs"/>
          <w:rtl/>
        </w:rPr>
      </w:pPr>
    </w:p>
    <w:p w14:paraId="703850C9" w14:textId="77777777" w:rsidR="00000000" w:rsidRDefault="00890A51">
      <w:pPr>
        <w:pStyle w:val="a0"/>
        <w:rPr>
          <w:rFonts w:hint="cs"/>
          <w:rtl/>
        </w:rPr>
      </w:pPr>
      <w:r>
        <w:rPr>
          <w:rFonts w:hint="cs"/>
          <w:rtl/>
        </w:rPr>
        <w:t>אדוני היושב-ראש, אדוני השר, אני נסער מממצאי הסקר. אני חושב שממצאי הסקר חמורים, מדאיגים ומזעזעים, ואין מלים לתאר עד כמה הם חמורים. פשוט איננו מבינים שאנחנו יושבים על חבית חומר נפץ ביחסי הדו-קיום בין יהו</w:t>
      </w:r>
      <w:r>
        <w:rPr>
          <w:rFonts w:hint="cs"/>
          <w:rtl/>
        </w:rPr>
        <w:t xml:space="preserve">דים לערבים. </w:t>
      </w:r>
    </w:p>
    <w:p w14:paraId="3B801E10" w14:textId="77777777" w:rsidR="00000000" w:rsidRDefault="00890A51">
      <w:pPr>
        <w:pStyle w:val="a0"/>
        <w:rPr>
          <w:rFonts w:hint="cs"/>
          <w:rtl/>
        </w:rPr>
      </w:pPr>
    </w:p>
    <w:p w14:paraId="3D0E2D25" w14:textId="77777777" w:rsidR="00000000" w:rsidRDefault="00890A51">
      <w:pPr>
        <w:pStyle w:val="a0"/>
        <w:rPr>
          <w:rFonts w:hint="cs"/>
          <w:rtl/>
        </w:rPr>
      </w:pPr>
      <w:r>
        <w:rPr>
          <w:rFonts w:hint="cs"/>
          <w:rtl/>
        </w:rPr>
        <w:t>אינני מציע שהמדינה הזאת תתפוצץ על הרקע הזה. אני חושב שהציבור הישראלי היהודי צריך להיות הרבה יותר סובלני, הרבה יותר מקבל את המיעוט הערבי לתוכו. צר לי שהסתה של שנים של אישי ציבור - אני לא רוצה כרגע לנקוב בשמות, זה גם לא חשוב - אבל הסתה במשך שני</w:t>
      </w:r>
      <w:r>
        <w:rPr>
          <w:rFonts w:hint="cs"/>
          <w:rtl/>
        </w:rPr>
        <w:t>ם בצורה שיטתית כלפי הציבור הערבי, כדי לעשות הון פוליטי, בסופו של דבר גרמה בעצם להתקבעות והטמעה של דעת קהל מאוד-מאוד קשה, שיהיה קשה מאוד לתקן אותה. אני מקווה שהבית הזה יהיה מספיק אחראי כדי להבין איפה הוא נמצא ולנסות לתקן את המעוות.</w:t>
      </w:r>
    </w:p>
    <w:p w14:paraId="63E6BC68" w14:textId="77777777" w:rsidR="00000000" w:rsidRDefault="00890A51">
      <w:pPr>
        <w:pStyle w:val="a0"/>
        <w:ind w:firstLine="0"/>
        <w:rPr>
          <w:rFonts w:hint="cs"/>
          <w:rtl/>
        </w:rPr>
      </w:pPr>
    </w:p>
    <w:p w14:paraId="25D6C510" w14:textId="77777777" w:rsidR="00000000" w:rsidRDefault="00890A51">
      <w:pPr>
        <w:pStyle w:val="af1"/>
        <w:rPr>
          <w:rtl/>
        </w:rPr>
      </w:pPr>
      <w:r>
        <w:rPr>
          <w:rtl/>
        </w:rPr>
        <w:t>היו"ר</w:t>
      </w:r>
      <w:r>
        <w:rPr>
          <w:rFonts w:hint="cs"/>
          <w:rtl/>
        </w:rPr>
        <w:t xml:space="preserve"> משה כחלון</w:t>
      </w:r>
      <w:r>
        <w:rPr>
          <w:rtl/>
        </w:rPr>
        <w:t>:</w:t>
      </w:r>
    </w:p>
    <w:p w14:paraId="3B52C424" w14:textId="77777777" w:rsidR="00000000" w:rsidRDefault="00890A51">
      <w:pPr>
        <w:pStyle w:val="a0"/>
        <w:ind w:firstLine="0"/>
        <w:rPr>
          <w:rFonts w:hint="cs"/>
          <w:rtl/>
        </w:rPr>
      </w:pPr>
    </w:p>
    <w:p w14:paraId="713B5DEF" w14:textId="77777777" w:rsidR="00000000" w:rsidRDefault="00890A51">
      <w:pPr>
        <w:pStyle w:val="a0"/>
        <w:ind w:firstLine="0"/>
        <w:rPr>
          <w:rFonts w:hint="cs"/>
          <w:rtl/>
        </w:rPr>
      </w:pPr>
      <w:r>
        <w:rPr>
          <w:rFonts w:hint="cs"/>
          <w:rtl/>
        </w:rPr>
        <w:tab/>
        <w:t xml:space="preserve">תודה </w:t>
      </w:r>
      <w:r>
        <w:rPr>
          <w:rFonts w:hint="cs"/>
          <w:rtl/>
        </w:rPr>
        <w:t>רבה. חבר הכנסת דהאמשה, בבקשה.</w:t>
      </w:r>
    </w:p>
    <w:p w14:paraId="0D8F9742" w14:textId="77777777" w:rsidR="00000000" w:rsidRDefault="00890A51">
      <w:pPr>
        <w:pStyle w:val="a0"/>
        <w:ind w:firstLine="0"/>
        <w:rPr>
          <w:rFonts w:hint="cs"/>
          <w:rtl/>
        </w:rPr>
      </w:pPr>
    </w:p>
    <w:p w14:paraId="58AA7526" w14:textId="77777777" w:rsidR="00000000" w:rsidRDefault="00890A51">
      <w:pPr>
        <w:pStyle w:val="a"/>
        <w:rPr>
          <w:rtl/>
        </w:rPr>
      </w:pPr>
      <w:bookmarkStart w:id="752" w:name="FS000000550T30_06_2004_18_53_50"/>
      <w:bookmarkStart w:id="753" w:name="_Toc77593520"/>
      <w:bookmarkEnd w:id="752"/>
      <w:r>
        <w:rPr>
          <w:rFonts w:hint="eastAsia"/>
          <w:rtl/>
        </w:rPr>
        <w:t>עבד</w:t>
      </w:r>
      <w:r>
        <w:rPr>
          <w:rtl/>
        </w:rPr>
        <w:t>-אלמאלכ דהאמשה (רע"ם):</w:t>
      </w:r>
      <w:bookmarkEnd w:id="753"/>
    </w:p>
    <w:p w14:paraId="1E5D1929" w14:textId="77777777" w:rsidR="00000000" w:rsidRDefault="00890A51">
      <w:pPr>
        <w:pStyle w:val="a0"/>
        <w:rPr>
          <w:rFonts w:hint="cs"/>
          <w:rtl/>
        </w:rPr>
      </w:pPr>
    </w:p>
    <w:p w14:paraId="749AF203" w14:textId="77777777" w:rsidR="00000000" w:rsidRDefault="00890A51">
      <w:pPr>
        <w:pStyle w:val="a0"/>
        <w:rPr>
          <w:rFonts w:hint="cs"/>
          <w:rtl/>
        </w:rPr>
      </w:pPr>
      <w:r>
        <w:rPr>
          <w:rFonts w:hint="cs"/>
          <w:rtl/>
        </w:rPr>
        <w:t>כבוד היושב-ראש, כנסת נכבדה, אני חושב שכל אחראי בבית הזה, לא משנה באיזה תפקיד הוא נמצא, וגם בממשלה, חייב לראות את הדברים האלה כמסוכנים ביותר. הם יכולים להיות מסוכנים לנו, אבל אנחנו התרגלנו לסכנות האל</w:t>
      </w:r>
      <w:r>
        <w:rPr>
          <w:rFonts w:hint="cs"/>
          <w:rtl/>
        </w:rPr>
        <w:t>ה. אנחנו 55 שנים בתוך הגזענות הזאת, סובלים ממנה יום-יום. זאת המדיניות. זאת המציאות. אבל מה יאמר הצד האחר? מה יאמר הרוב, שאכפת לו, ככל הנראה, לפחות במס שפתיים, ממדינה דמוקרטית? זו הדמוקרטיה?</w:t>
      </w:r>
    </w:p>
    <w:p w14:paraId="77435F2A" w14:textId="77777777" w:rsidR="00000000" w:rsidRDefault="00890A51">
      <w:pPr>
        <w:pStyle w:val="a0"/>
        <w:rPr>
          <w:rFonts w:hint="cs"/>
          <w:rtl/>
        </w:rPr>
      </w:pPr>
    </w:p>
    <w:p w14:paraId="6EA6B4AF" w14:textId="77777777" w:rsidR="00000000" w:rsidRDefault="00890A51">
      <w:pPr>
        <w:pStyle w:val="a0"/>
        <w:rPr>
          <w:rFonts w:hint="cs"/>
          <w:rtl/>
        </w:rPr>
      </w:pPr>
      <w:r>
        <w:rPr>
          <w:rFonts w:hint="cs"/>
          <w:rtl/>
        </w:rPr>
        <w:t>בית-המשפט העליון נתן שיעור בדמוקרטיה ואמר לצבא כולו: לכו, עשו שיע</w:t>
      </w:r>
      <w:r>
        <w:rPr>
          <w:rFonts w:hint="cs"/>
          <w:rtl/>
        </w:rPr>
        <w:t>ורים. אתה גם צריך ללמוד שיעור בדמוקרטיה, כבוד השר גדעון עזרא. הדמוקרטיה אומרת שלנו מותר להגן על הזכויות שלנו בראש מורם בשביל לעמוד מולכם פנים מול פנים כשווים. כל עוד לא תכירו בנו כשווים ותמשיכו להסית, ולהסיט את הציבור מהעובדות היסודיות, אתם רק תקצרו את פרי</w:t>
      </w:r>
      <w:r>
        <w:rPr>
          <w:rFonts w:hint="cs"/>
          <w:rtl/>
        </w:rPr>
        <w:t xml:space="preserve"> הבאושים של הסקרים האלה. הסקרים אינם מפחידים אותי. הסקרים חייבים להפחיד אתכם, כי אנחנו חיים בתוך הגזענות הזאת, התרגלנו אליה, נלחמנו בה ונמשיך להילחם בה. תודה רבה. </w:t>
      </w:r>
    </w:p>
    <w:p w14:paraId="0C6E831B" w14:textId="77777777" w:rsidR="00000000" w:rsidRDefault="00890A51">
      <w:pPr>
        <w:pStyle w:val="a0"/>
        <w:ind w:firstLine="0"/>
        <w:rPr>
          <w:rFonts w:hint="cs"/>
          <w:rtl/>
        </w:rPr>
      </w:pPr>
    </w:p>
    <w:p w14:paraId="06A85B15" w14:textId="77777777" w:rsidR="00000000" w:rsidRDefault="00890A51">
      <w:pPr>
        <w:pStyle w:val="af1"/>
        <w:rPr>
          <w:rtl/>
        </w:rPr>
      </w:pPr>
      <w:r>
        <w:rPr>
          <w:rtl/>
        </w:rPr>
        <w:t>היו"ר</w:t>
      </w:r>
      <w:r>
        <w:rPr>
          <w:rFonts w:hint="cs"/>
          <w:rtl/>
        </w:rPr>
        <w:t xml:space="preserve"> משה כחלון</w:t>
      </w:r>
      <w:r>
        <w:rPr>
          <w:rtl/>
        </w:rPr>
        <w:t>:</w:t>
      </w:r>
    </w:p>
    <w:p w14:paraId="03BAF7EB" w14:textId="77777777" w:rsidR="00000000" w:rsidRDefault="00890A51">
      <w:pPr>
        <w:pStyle w:val="a0"/>
        <w:ind w:firstLine="0"/>
        <w:rPr>
          <w:rFonts w:hint="cs"/>
          <w:rtl/>
        </w:rPr>
      </w:pPr>
    </w:p>
    <w:p w14:paraId="36C5AA32" w14:textId="77777777" w:rsidR="00000000" w:rsidRDefault="00890A51">
      <w:pPr>
        <w:pStyle w:val="a0"/>
        <w:ind w:firstLine="0"/>
        <w:rPr>
          <w:rFonts w:hint="cs"/>
          <w:rtl/>
        </w:rPr>
      </w:pPr>
      <w:r>
        <w:rPr>
          <w:rFonts w:hint="cs"/>
          <w:rtl/>
        </w:rPr>
        <w:tab/>
        <w:t>תודה רבה, אדוני. אנחנו ניגשים להצבעה. לפני כן, חבר הכנסת אלסאנע, השר הצי</w:t>
      </w:r>
      <w:r>
        <w:rPr>
          <w:rFonts w:hint="cs"/>
          <w:rtl/>
        </w:rPr>
        <w:t>ע מליאה.</w:t>
      </w:r>
    </w:p>
    <w:p w14:paraId="581F0000" w14:textId="77777777" w:rsidR="00000000" w:rsidRDefault="00890A51">
      <w:pPr>
        <w:pStyle w:val="a0"/>
        <w:ind w:firstLine="0"/>
        <w:rPr>
          <w:rFonts w:hint="cs"/>
          <w:rtl/>
        </w:rPr>
      </w:pPr>
    </w:p>
    <w:p w14:paraId="384FF6E9" w14:textId="77777777" w:rsidR="00000000" w:rsidRDefault="00890A51">
      <w:pPr>
        <w:pStyle w:val="af0"/>
        <w:rPr>
          <w:rtl/>
        </w:rPr>
      </w:pPr>
      <w:r>
        <w:rPr>
          <w:rFonts w:hint="eastAsia"/>
          <w:rtl/>
        </w:rPr>
        <w:t>אופיר</w:t>
      </w:r>
      <w:r>
        <w:rPr>
          <w:rtl/>
        </w:rPr>
        <w:t xml:space="preserve"> פינס-פז (העבודה-מימד):</w:t>
      </w:r>
    </w:p>
    <w:p w14:paraId="6EC02C99" w14:textId="77777777" w:rsidR="00000000" w:rsidRDefault="00890A51">
      <w:pPr>
        <w:pStyle w:val="a0"/>
        <w:rPr>
          <w:rFonts w:hint="cs"/>
          <w:rtl/>
        </w:rPr>
      </w:pPr>
    </w:p>
    <w:p w14:paraId="5D7BCF42" w14:textId="77777777" w:rsidR="00000000" w:rsidRDefault="00890A51">
      <w:pPr>
        <w:pStyle w:val="a0"/>
        <w:rPr>
          <w:rFonts w:hint="cs"/>
          <w:rtl/>
        </w:rPr>
      </w:pPr>
      <w:r>
        <w:rPr>
          <w:rFonts w:hint="cs"/>
          <w:rtl/>
        </w:rPr>
        <w:t xml:space="preserve">אף אחד לא יכול להציע משהו אחר. </w:t>
      </w:r>
    </w:p>
    <w:p w14:paraId="71CB038C" w14:textId="77777777" w:rsidR="00000000" w:rsidRDefault="00890A51">
      <w:pPr>
        <w:pStyle w:val="a0"/>
        <w:ind w:firstLine="0"/>
        <w:rPr>
          <w:rFonts w:hint="cs"/>
          <w:rtl/>
        </w:rPr>
      </w:pPr>
    </w:p>
    <w:p w14:paraId="1453F345" w14:textId="77777777" w:rsidR="00000000" w:rsidRDefault="00890A51">
      <w:pPr>
        <w:pStyle w:val="af1"/>
        <w:rPr>
          <w:rtl/>
        </w:rPr>
      </w:pPr>
      <w:r>
        <w:rPr>
          <w:rtl/>
        </w:rPr>
        <w:t>היו"ר</w:t>
      </w:r>
      <w:r>
        <w:rPr>
          <w:rFonts w:hint="cs"/>
          <w:rtl/>
        </w:rPr>
        <w:t xml:space="preserve"> משה כחלון</w:t>
      </w:r>
      <w:r>
        <w:rPr>
          <w:rtl/>
        </w:rPr>
        <w:t>:</w:t>
      </w:r>
    </w:p>
    <w:p w14:paraId="73A856A2" w14:textId="77777777" w:rsidR="00000000" w:rsidRDefault="00890A51">
      <w:pPr>
        <w:pStyle w:val="a0"/>
        <w:ind w:firstLine="0"/>
        <w:rPr>
          <w:rFonts w:hint="cs"/>
          <w:rtl/>
        </w:rPr>
      </w:pPr>
    </w:p>
    <w:p w14:paraId="1C108A60" w14:textId="77777777" w:rsidR="00000000" w:rsidRDefault="00890A51">
      <w:pPr>
        <w:pStyle w:val="a0"/>
        <w:ind w:firstLine="0"/>
        <w:rPr>
          <w:rFonts w:hint="cs"/>
          <w:rtl/>
        </w:rPr>
      </w:pPr>
      <w:r>
        <w:rPr>
          <w:rFonts w:hint="cs"/>
          <w:rtl/>
        </w:rPr>
        <w:tab/>
        <w:t>אנחנו מצביעים על דיון במליאה או הסרה.</w:t>
      </w:r>
    </w:p>
    <w:p w14:paraId="419952BA" w14:textId="77777777" w:rsidR="00000000" w:rsidRDefault="00890A51">
      <w:pPr>
        <w:pStyle w:val="a0"/>
        <w:ind w:firstLine="0"/>
        <w:rPr>
          <w:rFonts w:hint="cs"/>
          <w:rtl/>
        </w:rPr>
      </w:pPr>
    </w:p>
    <w:p w14:paraId="320778D8" w14:textId="77777777" w:rsidR="00000000" w:rsidRDefault="00890A51">
      <w:pPr>
        <w:pStyle w:val="af0"/>
        <w:rPr>
          <w:rtl/>
        </w:rPr>
      </w:pPr>
      <w:r>
        <w:rPr>
          <w:rFonts w:hint="eastAsia"/>
          <w:rtl/>
        </w:rPr>
        <w:t>אופיר</w:t>
      </w:r>
      <w:r>
        <w:rPr>
          <w:rtl/>
        </w:rPr>
        <w:t xml:space="preserve"> פינס-פז (העבודה-מימד):</w:t>
      </w:r>
    </w:p>
    <w:p w14:paraId="63B3D70D" w14:textId="77777777" w:rsidR="00000000" w:rsidRDefault="00890A51">
      <w:pPr>
        <w:pStyle w:val="a0"/>
        <w:rPr>
          <w:rFonts w:hint="cs"/>
          <w:rtl/>
        </w:rPr>
      </w:pPr>
    </w:p>
    <w:p w14:paraId="054DECBC" w14:textId="77777777" w:rsidR="00000000" w:rsidRDefault="00890A51">
      <w:pPr>
        <w:pStyle w:val="a0"/>
        <w:rPr>
          <w:rFonts w:hint="cs"/>
          <w:rtl/>
        </w:rPr>
      </w:pPr>
      <w:r>
        <w:rPr>
          <w:rFonts w:hint="cs"/>
          <w:rtl/>
        </w:rPr>
        <w:t xml:space="preserve">נכון מאוד. מליאה או הסרה. </w:t>
      </w:r>
    </w:p>
    <w:p w14:paraId="197FA810" w14:textId="77777777" w:rsidR="00000000" w:rsidRDefault="00890A51">
      <w:pPr>
        <w:pStyle w:val="a0"/>
        <w:ind w:firstLine="0"/>
        <w:rPr>
          <w:rFonts w:hint="cs"/>
          <w:rtl/>
        </w:rPr>
      </w:pPr>
    </w:p>
    <w:p w14:paraId="515F3764" w14:textId="77777777" w:rsidR="00000000" w:rsidRDefault="00890A51">
      <w:pPr>
        <w:pStyle w:val="af1"/>
        <w:rPr>
          <w:rtl/>
        </w:rPr>
      </w:pPr>
      <w:r>
        <w:rPr>
          <w:rtl/>
        </w:rPr>
        <w:t>היו"ר</w:t>
      </w:r>
      <w:r>
        <w:rPr>
          <w:rFonts w:hint="cs"/>
          <w:rtl/>
        </w:rPr>
        <w:t xml:space="preserve"> משה כחלון</w:t>
      </w:r>
      <w:r>
        <w:rPr>
          <w:rtl/>
        </w:rPr>
        <w:t>:</w:t>
      </w:r>
    </w:p>
    <w:p w14:paraId="4CDCDF67" w14:textId="77777777" w:rsidR="00000000" w:rsidRDefault="00890A51">
      <w:pPr>
        <w:pStyle w:val="a0"/>
        <w:ind w:firstLine="0"/>
        <w:rPr>
          <w:rFonts w:hint="cs"/>
          <w:rtl/>
        </w:rPr>
      </w:pPr>
    </w:p>
    <w:p w14:paraId="507357B8" w14:textId="77777777" w:rsidR="00000000" w:rsidRDefault="00890A51">
      <w:pPr>
        <w:pStyle w:val="a0"/>
        <w:ind w:firstLine="0"/>
        <w:rPr>
          <w:rFonts w:hint="cs"/>
          <w:rtl/>
        </w:rPr>
      </w:pPr>
      <w:r>
        <w:rPr>
          <w:rFonts w:hint="cs"/>
          <w:rtl/>
        </w:rPr>
        <w:tab/>
        <w:t xml:space="preserve">בעד </w:t>
      </w:r>
      <w:r>
        <w:rPr>
          <w:rtl/>
        </w:rPr>
        <w:t>–</w:t>
      </w:r>
      <w:r>
        <w:rPr>
          <w:rFonts w:hint="cs"/>
          <w:rtl/>
        </w:rPr>
        <w:t xml:space="preserve"> מליאה, נגד </w:t>
      </w:r>
      <w:r>
        <w:rPr>
          <w:rtl/>
        </w:rPr>
        <w:t>–</w:t>
      </w:r>
      <w:r>
        <w:rPr>
          <w:rFonts w:hint="cs"/>
          <w:rtl/>
        </w:rPr>
        <w:t xml:space="preserve"> הסרה. נא להצביע.</w:t>
      </w:r>
    </w:p>
    <w:p w14:paraId="73F91DDC" w14:textId="77777777" w:rsidR="00000000" w:rsidRDefault="00890A51">
      <w:pPr>
        <w:pStyle w:val="a0"/>
        <w:ind w:firstLine="0"/>
        <w:rPr>
          <w:rFonts w:hint="cs"/>
          <w:rtl/>
        </w:rPr>
      </w:pPr>
    </w:p>
    <w:p w14:paraId="36FB6FF7" w14:textId="77777777" w:rsidR="00000000" w:rsidRDefault="00890A51">
      <w:pPr>
        <w:pStyle w:val="af0"/>
        <w:rPr>
          <w:rtl/>
        </w:rPr>
      </w:pPr>
      <w:r>
        <w:rPr>
          <w:rFonts w:hint="eastAsia"/>
          <w:rtl/>
        </w:rPr>
        <w:t>טלב</w:t>
      </w:r>
      <w:r>
        <w:rPr>
          <w:rtl/>
        </w:rPr>
        <w:t xml:space="preserve"> אלסאנע </w:t>
      </w:r>
      <w:r>
        <w:rPr>
          <w:rtl/>
        </w:rPr>
        <w:t>(רע"ם):</w:t>
      </w:r>
    </w:p>
    <w:p w14:paraId="6703380F" w14:textId="77777777" w:rsidR="00000000" w:rsidRDefault="00890A51">
      <w:pPr>
        <w:pStyle w:val="a0"/>
        <w:rPr>
          <w:rFonts w:hint="cs"/>
          <w:rtl/>
        </w:rPr>
      </w:pPr>
    </w:p>
    <w:p w14:paraId="018A95C8" w14:textId="77777777" w:rsidR="00000000" w:rsidRDefault="00890A51">
      <w:pPr>
        <w:pStyle w:val="a0"/>
        <w:rPr>
          <w:rFonts w:hint="cs"/>
          <w:rtl/>
        </w:rPr>
      </w:pPr>
      <w:r>
        <w:rPr>
          <w:rFonts w:hint="cs"/>
          <w:rtl/>
        </w:rPr>
        <w:t xml:space="preserve">תמליץ בפרוטוקול שאתה מבקש שזה יהיה לפני הפגרה. </w:t>
      </w:r>
    </w:p>
    <w:p w14:paraId="3CA0D693" w14:textId="77777777" w:rsidR="00000000" w:rsidRDefault="00890A51">
      <w:pPr>
        <w:pStyle w:val="a0"/>
        <w:ind w:firstLine="0"/>
        <w:rPr>
          <w:rFonts w:hint="cs"/>
          <w:rtl/>
        </w:rPr>
      </w:pPr>
    </w:p>
    <w:p w14:paraId="015492BC" w14:textId="77777777" w:rsidR="00000000" w:rsidRDefault="00890A51">
      <w:pPr>
        <w:pStyle w:val="af1"/>
        <w:rPr>
          <w:rtl/>
        </w:rPr>
      </w:pPr>
      <w:r>
        <w:rPr>
          <w:rtl/>
        </w:rPr>
        <w:t>היו"ר</w:t>
      </w:r>
      <w:r>
        <w:rPr>
          <w:rFonts w:hint="cs"/>
          <w:rtl/>
        </w:rPr>
        <w:t xml:space="preserve"> משה כחלון</w:t>
      </w:r>
      <w:r>
        <w:rPr>
          <w:rtl/>
        </w:rPr>
        <w:t>:</w:t>
      </w:r>
    </w:p>
    <w:p w14:paraId="248DE042" w14:textId="77777777" w:rsidR="00000000" w:rsidRDefault="00890A51">
      <w:pPr>
        <w:pStyle w:val="a0"/>
        <w:ind w:firstLine="0"/>
        <w:rPr>
          <w:rtl/>
        </w:rPr>
      </w:pPr>
    </w:p>
    <w:p w14:paraId="71E11306" w14:textId="77777777" w:rsidR="00000000" w:rsidRDefault="00890A51">
      <w:pPr>
        <w:bidi/>
        <w:rPr>
          <w:rFonts w:ascii="Arial" w:hAnsi="Arial" w:cs="Arial" w:hint="cs"/>
          <w:sz w:val="22"/>
          <w:szCs w:val="22"/>
          <w:rtl/>
          <w:lang w:eastAsia="he-IL"/>
        </w:rPr>
      </w:pPr>
      <w:r>
        <w:rPr>
          <w:rFonts w:ascii="Arial" w:hAnsi="Arial" w:cs="Arial"/>
          <w:sz w:val="22"/>
          <w:szCs w:val="22"/>
          <w:lang w:eastAsia="he-IL"/>
        </w:rPr>
        <w:tab/>
      </w:r>
      <w:r>
        <w:rPr>
          <w:rFonts w:ascii="Arial" w:hAnsi="Arial" w:cs="Arial" w:hint="cs"/>
          <w:sz w:val="22"/>
          <w:szCs w:val="22"/>
          <w:rtl/>
          <w:lang w:eastAsia="he-IL"/>
        </w:rPr>
        <w:t xml:space="preserve">לא, לא, יש יום סובלנות לפי ועדת-לפיד. נעשה את זה יחד עם יום הסובלנות. </w:t>
      </w:r>
    </w:p>
    <w:p w14:paraId="62A3CAB8" w14:textId="77777777" w:rsidR="00000000" w:rsidRDefault="00890A51">
      <w:pPr>
        <w:bidi/>
        <w:rPr>
          <w:rFonts w:ascii="Arial" w:hAnsi="Arial" w:cs="Arial"/>
          <w:sz w:val="22"/>
          <w:szCs w:val="22"/>
          <w:rtl/>
          <w:lang w:eastAsia="he-IL"/>
        </w:rPr>
      </w:pPr>
    </w:p>
    <w:p w14:paraId="40A4EEE7" w14:textId="77777777" w:rsidR="00000000" w:rsidRDefault="00890A51">
      <w:pPr>
        <w:bidi/>
        <w:rPr>
          <w:rFonts w:ascii="Arial" w:hAnsi="Arial" w:cs="Arial" w:hint="cs"/>
          <w:sz w:val="22"/>
          <w:szCs w:val="22"/>
          <w:rtl/>
          <w:lang w:eastAsia="he-IL"/>
        </w:rPr>
      </w:pPr>
    </w:p>
    <w:p w14:paraId="126DE9A4" w14:textId="77777777" w:rsidR="00000000" w:rsidRDefault="00890A51">
      <w:pPr>
        <w:pStyle w:val="ab"/>
        <w:bidi/>
        <w:rPr>
          <w:rFonts w:hint="cs"/>
          <w:rtl/>
          <w:lang w:eastAsia="he-IL"/>
        </w:rPr>
      </w:pPr>
      <w:r>
        <w:rPr>
          <w:rFonts w:hint="cs"/>
          <w:rtl/>
          <w:lang w:eastAsia="he-IL"/>
        </w:rPr>
        <w:t xml:space="preserve">הצבעה מס' 24 </w:t>
      </w:r>
    </w:p>
    <w:p w14:paraId="1DA8E444" w14:textId="77777777" w:rsidR="00000000" w:rsidRDefault="00890A51">
      <w:pPr>
        <w:bidi/>
        <w:jc w:val="center"/>
        <w:rPr>
          <w:rFonts w:ascii="Arial" w:hAnsi="Arial" w:cs="Arial" w:hint="cs"/>
          <w:sz w:val="22"/>
          <w:szCs w:val="22"/>
          <w:rtl/>
          <w:lang w:eastAsia="he-IL"/>
        </w:rPr>
      </w:pPr>
    </w:p>
    <w:p w14:paraId="7349B434" w14:textId="77777777" w:rsidR="00000000" w:rsidRDefault="00890A51">
      <w:pPr>
        <w:pStyle w:val="ac"/>
        <w:bidi/>
        <w:rPr>
          <w:rFonts w:hint="cs"/>
          <w:rtl/>
          <w:lang w:eastAsia="he-IL"/>
        </w:rPr>
      </w:pPr>
      <w:r>
        <w:rPr>
          <w:rFonts w:hint="cs"/>
          <w:rtl/>
          <w:lang w:eastAsia="he-IL"/>
        </w:rPr>
        <w:t xml:space="preserve">בעד ההצעה לכלול את הנושא בסדר-היום </w:t>
      </w:r>
      <w:r>
        <w:rPr>
          <w:rtl/>
          <w:lang w:eastAsia="he-IL"/>
        </w:rPr>
        <w:t>–</w:t>
      </w:r>
      <w:r>
        <w:rPr>
          <w:rFonts w:hint="cs"/>
          <w:rtl/>
          <w:lang w:eastAsia="he-IL"/>
        </w:rPr>
        <w:t xml:space="preserve"> 11</w:t>
      </w:r>
    </w:p>
    <w:p w14:paraId="6D93353C" w14:textId="77777777" w:rsidR="00000000" w:rsidRDefault="00890A51">
      <w:pPr>
        <w:pStyle w:val="ac"/>
        <w:bidi/>
        <w:rPr>
          <w:rFonts w:hint="cs"/>
          <w:rtl/>
          <w:lang w:eastAsia="he-IL"/>
        </w:rPr>
      </w:pPr>
      <w:r>
        <w:rPr>
          <w:rFonts w:hint="cs"/>
          <w:rtl/>
          <w:lang w:eastAsia="he-IL"/>
        </w:rPr>
        <w:t xml:space="preserve">בעד ההצעה שלא לכלול את הנושא בסדר-היום </w:t>
      </w:r>
      <w:r>
        <w:rPr>
          <w:rtl/>
          <w:lang w:eastAsia="he-IL"/>
        </w:rPr>
        <w:t>–</w:t>
      </w:r>
      <w:r>
        <w:rPr>
          <w:rFonts w:hint="cs"/>
          <w:rtl/>
          <w:lang w:eastAsia="he-IL"/>
        </w:rPr>
        <w:t xml:space="preserve"> 3</w:t>
      </w:r>
    </w:p>
    <w:p w14:paraId="436E32DC" w14:textId="77777777" w:rsidR="00000000" w:rsidRDefault="00890A51">
      <w:pPr>
        <w:pStyle w:val="ac"/>
        <w:bidi/>
        <w:rPr>
          <w:rFonts w:hint="cs"/>
          <w:rtl/>
          <w:lang w:eastAsia="he-IL"/>
        </w:rPr>
      </w:pPr>
      <w:r>
        <w:rPr>
          <w:rFonts w:hint="cs"/>
          <w:rtl/>
          <w:lang w:eastAsia="he-IL"/>
        </w:rPr>
        <w:t xml:space="preserve">נמנעים </w:t>
      </w:r>
      <w:r>
        <w:rPr>
          <w:rtl/>
          <w:lang w:eastAsia="he-IL"/>
        </w:rPr>
        <w:t>–</w:t>
      </w:r>
      <w:r>
        <w:rPr>
          <w:rFonts w:hint="cs"/>
          <w:rtl/>
          <w:lang w:eastAsia="he-IL"/>
        </w:rPr>
        <w:t xml:space="preserve"> אין</w:t>
      </w:r>
    </w:p>
    <w:p w14:paraId="75A209B2" w14:textId="77777777" w:rsidR="00000000" w:rsidRDefault="00890A51">
      <w:pPr>
        <w:pStyle w:val="ad"/>
        <w:bidi/>
        <w:rPr>
          <w:rFonts w:hint="cs"/>
          <w:rtl/>
          <w:lang w:eastAsia="he-IL"/>
        </w:rPr>
      </w:pPr>
      <w:r>
        <w:rPr>
          <w:rFonts w:hint="cs"/>
          <w:rtl/>
          <w:lang w:eastAsia="he-IL"/>
        </w:rPr>
        <w:t xml:space="preserve">ההצעה לכלול את הנושא בסדר-היום של הכנסת נתקבלה. </w:t>
      </w:r>
    </w:p>
    <w:p w14:paraId="645AE175" w14:textId="77777777" w:rsidR="00000000" w:rsidRDefault="00890A51">
      <w:pPr>
        <w:bidi/>
        <w:rPr>
          <w:rFonts w:ascii="Arial" w:hAnsi="Arial" w:cs="Arial" w:hint="cs"/>
          <w:sz w:val="22"/>
          <w:szCs w:val="22"/>
          <w:rtl/>
          <w:lang w:eastAsia="he-IL"/>
        </w:rPr>
      </w:pPr>
    </w:p>
    <w:p w14:paraId="0D881FA5" w14:textId="77777777" w:rsidR="00000000" w:rsidRDefault="00890A51">
      <w:pPr>
        <w:pStyle w:val="af1"/>
        <w:rPr>
          <w:rtl/>
        </w:rPr>
      </w:pPr>
      <w:r>
        <w:rPr>
          <w:rtl/>
        </w:rPr>
        <w:t>היו"ר</w:t>
      </w:r>
      <w:r>
        <w:rPr>
          <w:rFonts w:hint="cs"/>
          <w:rtl/>
        </w:rPr>
        <w:t xml:space="preserve"> משה כחלון</w:t>
      </w:r>
      <w:r>
        <w:rPr>
          <w:rtl/>
        </w:rPr>
        <w:t>:</w:t>
      </w:r>
    </w:p>
    <w:p w14:paraId="3A32C420" w14:textId="77777777" w:rsidR="00000000" w:rsidRDefault="00890A51">
      <w:pPr>
        <w:bidi/>
        <w:rPr>
          <w:rFonts w:ascii="Arial" w:hAnsi="Arial" w:cs="Arial" w:hint="cs"/>
          <w:sz w:val="22"/>
          <w:szCs w:val="22"/>
          <w:rtl/>
          <w:lang w:eastAsia="he-IL"/>
        </w:rPr>
      </w:pPr>
    </w:p>
    <w:p w14:paraId="489AC888" w14:textId="77777777" w:rsidR="00000000" w:rsidRDefault="00890A51">
      <w:pPr>
        <w:bidi/>
        <w:rPr>
          <w:rFonts w:ascii="Arial" w:hAnsi="Arial" w:cs="Arial" w:hint="cs"/>
          <w:sz w:val="22"/>
          <w:szCs w:val="22"/>
          <w:rtl/>
          <w:lang w:eastAsia="he-IL"/>
        </w:rPr>
      </w:pPr>
    </w:p>
    <w:p w14:paraId="750BD921" w14:textId="77777777" w:rsidR="00000000" w:rsidRDefault="00890A51">
      <w:pPr>
        <w:bidi/>
        <w:rPr>
          <w:rFonts w:ascii="Arial" w:hAnsi="Arial" w:cs="Arial" w:hint="cs"/>
          <w:sz w:val="22"/>
          <w:szCs w:val="22"/>
          <w:rtl/>
          <w:lang w:eastAsia="he-IL"/>
        </w:rPr>
      </w:pPr>
      <w:r>
        <w:rPr>
          <w:rFonts w:ascii="Arial" w:hAnsi="Arial" w:cs="Arial" w:hint="cs"/>
          <w:sz w:val="22"/>
          <w:szCs w:val="22"/>
          <w:rtl/>
          <w:lang w:eastAsia="he-IL"/>
        </w:rPr>
        <w:tab/>
        <w:t>11 תומכים, שלושה מתנגדים, ללא נמנעים. הנושא יועבר לדיון במליאת הכנסת.</w:t>
      </w:r>
    </w:p>
    <w:p w14:paraId="6295AB04" w14:textId="77777777" w:rsidR="00000000" w:rsidRDefault="00890A51">
      <w:pPr>
        <w:bidi/>
        <w:rPr>
          <w:rFonts w:ascii="Arial" w:hAnsi="Arial" w:cs="Arial" w:hint="cs"/>
          <w:sz w:val="22"/>
          <w:szCs w:val="22"/>
          <w:rtl/>
          <w:lang w:eastAsia="he-IL"/>
        </w:rPr>
      </w:pPr>
    </w:p>
    <w:p w14:paraId="22CEA52D" w14:textId="77777777" w:rsidR="00000000" w:rsidRDefault="00890A51">
      <w:pPr>
        <w:bidi/>
        <w:rPr>
          <w:rFonts w:ascii="Arial" w:hAnsi="Arial" w:cs="Arial" w:hint="cs"/>
          <w:sz w:val="22"/>
          <w:szCs w:val="22"/>
          <w:rtl/>
          <w:lang w:eastAsia="he-IL"/>
        </w:rPr>
      </w:pPr>
    </w:p>
    <w:p w14:paraId="6CA37853" w14:textId="77777777" w:rsidR="00000000" w:rsidRDefault="00890A51">
      <w:pPr>
        <w:pStyle w:val="a2"/>
        <w:rPr>
          <w:rtl/>
          <w:lang w:eastAsia="he-IL"/>
        </w:rPr>
      </w:pPr>
    </w:p>
    <w:p w14:paraId="564C0535" w14:textId="77777777" w:rsidR="00000000" w:rsidRDefault="00890A51">
      <w:pPr>
        <w:pStyle w:val="a2"/>
        <w:rPr>
          <w:rFonts w:hint="cs"/>
          <w:rtl/>
          <w:lang w:eastAsia="he-IL"/>
        </w:rPr>
      </w:pPr>
      <w:bookmarkStart w:id="754" w:name="CS28862FI0028862T30_06_2004_19_15_58"/>
      <w:bookmarkStart w:id="755" w:name="_Toc77593521"/>
      <w:bookmarkEnd w:id="754"/>
      <w:r>
        <w:rPr>
          <w:rFonts w:hint="cs"/>
          <w:rtl/>
          <w:lang w:eastAsia="he-IL"/>
        </w:rPr>
        <w:t>הצעות לסדר-היום</w:t>
      </w:r>
      <w:bookmarkEnd w:id="755"/>
    </w:p>
    <w:p w14:paraId="3D70A23D" w14:textId="77777777" w:rsidR="00000000" w:rsidRDefault="00890A51">
      <w:pPr>
        <w:pStyle w:val="a2"/>
        <w:rPr>
          <w:rtl/>
          <w:lang w:eastAsia="he-IL"/>
        </w:rPr>
      </w:pPr>
      <w:bookmarkStart w:id="756" w:name="_Toc77593522"/>
      <w:r>
        <w:rPr>
          <w:rtl/>
          <w:lang w:eastAsia="he-IL"/>
        </w:rPr>
        <w:t>סכנה להישרדותו של העם היהודי</w:t>
      </w:r>
      <w:r>
        <w:rPr>
          <w:rFonts w:hint="cs"/>
          <w:rtl/>
          <w:lang w:eastAsia="he-IL"/>
        </w:rPr>
        <w:t>,</w:t>
      </w:r>
      <w:r>
        <w:rPr>
          <w:rtl/>
          <w:lang w:eastAsia="he-IL"/>
        </w:rPr>
        <w:t xml:space="preserve"> על-פי דוח המכון </w:t>
      </w:r>
      <w:r>
        <w:rPr>
          <w:rFonts w:hint="cs"/>
          <w:rtl/>
          <w:lang w:eastAsia="he-IL"/>
        </w:rPr>
        <w:br/>
      </w:r>
      <w:r>
        <w:rPr>
          <w:rtl/>
          <w:lang w:eastAsia="he-IL"/>
        </w:rPr>
        <w:t>לתכנון מדיניות העם היהודי</w:t>
      </w:r>
      <w:r>
        <w:rPr>
          <w:rFonts w:hint="cs"/>
          <w:rtl/>
          <w:lang w:eastAsia="he-IL"/>
        </w:rPr>
        <w:t>,</w:t>
      </w:r>
      <w:r>
        <w:rPr>
          <w:rtl/>
          <w:lang w:eastAsia="he-IL"/>
        </w:rPr>
        <w:t xml:space="preserve"> והאנטישמיות באירופ</w:t>
      </w:r>
      <w:r>
        <w:rPr>
          <w:rtl/>
          <w:lang w:eastAsia="he-IL"/>
        </w:rPr>
        <w:t>ה</w:t>
      </w:r>
      <w:bookmarkEnd w:id="756"/>
    </w:p>
    <w:p w14:paraId="250CCBCA" w14:textId="77777777" w:rsidR="00000000" w:rsidRDefault="00890A51">
      <w:pPr>
        <w:pStyle w:val="-0"/>
        <w:rPr>
          <w:rFonts w:hint="cs"/>
          <w:rtl/>
        </w:rPr>
      </w:pPr>
    </w:p>
    <w:p w14:paraId="76F2BEC0" w14:textId="77777777" w:rsidR="00000000" w:rsidRDefault="00890A51">
      <w:pPr>
        <w:pStyle w:val="af1"/>
        <w:rPr>
          <w:rtl/>
        </w:rPr>
      </w:pPr>
      <w:r>
        <w:rPr>
          <w:rtl/>
        </w:rPr>
        <w:t>היו"ר</w:t>
      </w:r>
      <w:r>
        <w:rPr>
          <w:rFonts w:hint="cs"/>
          <w:rtl/>
        </w:rPr>
        <w:t xml:space="preserve"> משה כחלון</w:t>
      </w:r>
      <w:r>
        <w:rPr>
          <w:rtl/>
        </w:rPr>
        <w:t>:</w:t>
      </w:r>
    </w:p>
    <w:p w14:paraId="598CB8B2" w14:textId="77777777" w:rsidR="00000000" w:rsidRDefault="00890A51">
      <w:pPr>
        <w:bidi/>
        <w:jc w:val="both"/>
        <w:rPr>
          <w:rFonts w:hint="cs"/>
          <w:rtl/>
        </w:rPr>
      </w:pPr>
    </w:p>
    <w:p w14:paraId="069662B4" w14:textId="77777777" w:rsidR="00000000" w:rsidRDefault="00890A51">
      <w:pPr>
        <w:bidi/>
        <w:spacing w:line="360" w:lineRule="auto"/>
        <w:jc w:val="both"/>
        <w:rPr>
          <w:rFonts w:ascii="Arial" w:hAnsi="Arial" w:cs="Arial" w:hint="cs"/>
          <w:sz w:val="22"/>
          <w:szCs w:val="22"/>
          <w:rtl/>
        </w:rPr>
      </w:pPr>
      <w:r>
        <w:rPr>
          <w:rFonts w:hint="cs"/>
          <w:sz w:val="22"/>
          <w:szCs w:val="22"/>
          <w:rtl/>
        </w:rPr>
        <w:tab/>
      </w:r>
      <w:r>
        <w:rPr>
          <w:rFonts w:ascii="Arial" w:hAnsi="Arial" w:cs="Arial" w:hint="cs"/>
          <w:sz w:val="22"/>
          <w:szCs w:val="22"/>
          <w:rtl/>
        </w:rPr>
        <w:t xml:space="preserve">אנו עוברים לסעיף הבא בסדר-היום: סכנה להישרדותו של העם היהודי, על-פי דוח המכון לתכנון מדיניות העם היהודי, והאנטישמיות באירופה </w:t>
      </w:r>
      <w:r>
        <w:rPr>
          <w:rFonts w:ascii="Arial" w:hAnsi="Arial" w:cs="Arial"/>
          <w:sz w:val="22"/>
          <w:szCs w:val="22"/>
          <w:rtl/>
        </w:rPr>
        <w:t>–</w:t>
      </w:r>
      <w:r>
        <w:rPr>
          <w:rFonts w:ascii="Arial" w:hAnsi="Arial" w:cs="Arial" w:hint="cs"/>
          <w:sz w:val="22"/>
          <w:szCs w:val="22"/>
          <w:rtl/>
        </w:rPr>
        <w:t xml:space="preserve"> הצעות לסדר-היום מס' 3942, 3948, 3950, 3954, 3974 ו-3999.</w:t>
      </w:r>
    </w:p>
    <w:p w14:paraId="5255454B" w14:textId="77777777" w:rsidR="00000000" w:rsidRDefault="00890A51">
      <w:pPr>
        <w:bidi/>
        <w:spacing w:line="360" w:lineRule="auto"/>
        <w:rPr>
          <w:rFonts w:ascii="Arial" w:hAnsi="Arial" w:cs="Arial" w:hint="cs"/>
          <w:sz w:val="22"/>
          <w:szCs w:val="22"/>
          <w:rtl/>
        </w:rPr>
      </w:pPr>
    </w:p>
    <w:p w14:paraId="2C50270A" w14:textId="77777777" w:rsidR="00000000" w:rsidRDefault="00890A51">
      <w:pPr>
        <w:bidi/>
        <w:spacing w:line="360" w:lineRule="auto"/>
        <w:rPr>
          <w:rFonts w:ascii="Arial" w:hAnsi="Arial" w:cs="Arial" w:hint="cs"/>
          <w:sz w:val="22"/>
          <w:szCs w:val="22"/>
          <w:rtl/>
        </w:rPr>
      </w:pPr>
      <w:r>
        <w:rPr>
          <w:rFonts w:ascii="Arial" w:hAnsi="Arial" w:cs="Arial" w:hint="cs"/>
          <w:sz w:val="22"/>
          <w:szCs w:val="22"/>
          <w:rtl/>
        </w:rPr>
        <w:tab/>
        <w:t>חבר הכנסת רשף חן - אינו נוכח. חבר הכנסת משולם נה</w:t>
      </w:r>
      <w:r>
        <w:rPr>
          <w:rFonts w:ascii="Arial" w:hAnsi="Arial" w:cs="Arial" w:hint="cs"/>
          <w:sz w:val="22"/>
          <w:szCs w:val="22"/>
          <w:rtl/>
        </w:rPr>
        <w:t xml:space="preserve">רי מתחלף עם חבר הכנסת נודלמן. תודה רבה, חבר הכנסת נהרי. חבר הכנסת רביץ, אני מבין שזה גם מוסכם עליך. תודה רבה. אחריו </w:t>
      </w:r>
      <w:r>
        <w:rPr>
          <w:rFonts w:ascii="Arial" w:hAnsi="Arial" w:cs="Arial"/>
          <w:sz w:val="22"/>
          <w:szCs w:val="22"/>
          <w:rtl/>
        </w:rPr>
        <w:t>–</w:t>
      </w:r>
      <w:r>
        <w:rPr>
          <w:rFonts w:ascii="Arial" w:hAnsi="Arial" w:cs="Arial" w:hint="cs"/>
          <w:sz w:val="22"/>
          <w:szCs w:val="22"/>
          <w:rtl/>
        </w:rPr>
        <w:t xml:space="preserve"> חבר הכנסת משולם נהרי, ואחריו </w:t>
      </w:r>
      <w:r>
        <w:rPr>
          <w:rFonts w:ascii="Arial" w:hAnsi="Arial" w:cs="Arial"/>
          <w:sz w:val="22"/>
          <w:szCs w:val="22"/>
          <w:rtl/>
        </w:rPr>
        <w:t>–</w:t>
      </w:r>
      <w:r>
        <w:rPr>
          <w:rFonts w:ascii="Arial" w:hAnsi="Arial" w:cs="Arial" w:hint="cs"/>
          <w:sz w:val="22"/>
          <w:szCs w:val="22"/>
          <w:rtl/>
        </w:rPr>
        <w:t xml:space="preserve"> חבר הכנסת הרב אברהם רביץ.</w:t>
      </w:r>
    </w:p>
    <w:p w14:paraId="19F6677A" w14:textId="77777777" w:rsidR="00000000" w:rsidRDefault="00890A51">
      <w:pPr>
        <w:bidi/>
        <w:spacing w:line="360" w:lineRule="auto"/>
        <w:rPr>
          <w:rFonts w:ascii="Arial" w:hAnsi="Arial" w:cs="Arial" w:hint="cs"/>
          <w:sz w:val="22"/>
          <w:szCs w:val="22"/>
          <w:rtl/>
        </w:rPr>
      </w:pPr>
    </w:p>
    <w:p w14:paraId="1CEC79AE" w14:textId="77777777" w:rsidR="00000000" w:rsidRDefault="00890A51">
      <w:pPr>
        <w:pStyle w:val="a"/>
        <w:rPr>
          <w:rtl/>
        </w:rPr>
      </w:pPr>
      <w:bookmarkStart w:id="757" w:name="FS000000565T30_06_2004_19_19_19"/>
      <w:bookmarkStart w:id="758" w:name="_Toc77593523"/>
      <w:bookmarkEnd w:id="757"/>
      <w:r>
        <w:rPr>
          <w:rFonts w:hint="eastAsia"/>
          <w:rtl/>
        </w:rPr>
        <w:t>מיכאל</w:t>
      </w:r>
      <w:r>
        <w:rPr>
          <w:rtl/>
        </w:rPr>
        <w:t xml:space="preserve"> נודלמן (האיחוד הלאומי - ישראל ביתנו):</w:t>
      </w:r>
      <w:bookmarkEnd w:id="758"/>
    </w:p>
    <w:p w14:paraId="3704D131" w14:textId="77777777" w:rsidR="00000000" w:rsidRDefault="00890A51">
      <w:pPr>
        <w:pStyle w:val="a0"/>
        <w:rPr>
          <w:rFonts w:hint="cs"/>
          <w:rtl/>
        </w:rPr>
      </w:pPr>
    </w:p>
    <w:p w14:paraId="4EDA1B7E" w14:textId="77777777" w:rsidR="00000000" w:rsidRDefault="00890A51">
      <w:pPr>
        <w:pStyle w:val="a0"/>
        <w:rPr>
          <w:rFonts w:hint="cs"/>
          <w:rtl/>
        </w:rPr>
      </w:pPr>
      <w:r>
        <w:rPr>
          <w:rFonts w:hint="cs"/>
          <w:rtl/>
        </w:rPr>
        <w:t>אדוני היושב-ראש, כבוד השר שרנסקי, ח</w:t>
      </w:r>
      <w:r>
        <w:rPr>
          <w:rFonts w:hint="cs"/>
          <w:rtl/>
        </w:rPr>
        <w:t>ברי הכנסת, אני מקווה שהדוח שפורסם על-ידי המכון לתכנון מדיניות העם היהודי והאנטישמיות באירופה, יפתח לחלק מחברי הממשלה את העיניים לגבי נושאים שהתעלמו מהם זמן רב.</w:t>
      </w:r>
    </w:p>
    <w:p w14:paraId="205D90AF" w14:textId="77777777" w:rsidR="00000000" w:rsidRDefault="00890A51">
      <w:pPr>
        <w:pStyle w:val="a0"/>
        <w:rPr>
          <w:rFonts w:hint="cs"/>
          <w:rtl/>
        </w:rPr>
      </w:pPr>
    </w:p>
    <w:p w14:paraId="4084503B" w14:textId="77777777" w:rsidR="00000000" w:rsidRDefault="00890A51">
      <w:pPr>
        <w:pStyle w:val="a0"/>
        <w:rPr>
          <w:rFonts w:hint="cs"/>
          <w:rtl/>
        </w:rPr>
      </w:pPr>
      <w:r>
        <w:rPr>
          <w:rFonts w:hint="cs"/>
          <w:rtl/>
        </w:rPr>
        <w:t xml:space="preserve">אני לא יכול לשים דגש בכל הדברים שיש בדוח, אבל אני רוצה להתמקד בארבע נקודות: נקודה ראשונה </w:t>
      </w:r>
      <w:r>
        <w:rPr>
          <w:rtl/>
        </w:rPr>
        <w:t>–</w:t>
      </w:r>
      <w:r>
        <w:rPr>
          <w:rFonts w:hint="cs"/>
          <w:rtl/>
        </w:rPr>
        <w:t xml:space="preserve"> קהיל</w:t>
      </w:r>
      <w:r>
        <w:rPr>
          <w:rFonts w:hint="cs"/>
          <w:rtl/>
        </w:rPr>
        <w:t>ות וארגונים יהודיים עולמיים. הבעיות שהועלו בדוח נדונו לא פעם בכנסים של קהילות יהודיות. למשל, דוח דומה פורסם באתר של הקונפדרציה העולמית למרכזים קהילתיים יהודיים. אם ממשלת ישראל היתה מתייחסת יותר לקהילות היהודיות בחוץ-לארץ, הדוח הנוכחי לא היה מתקבל בכזאת הפת</w:t>
      </w:r>
      <w:r>
        <w:rPr>
          <w:rFonts w:hint="cs"/>
          <w:rtl/>
        </w:rPr>
        <w:t xml:space="preserve">עה. מחברי הדוח ממליצים לישראל לראות את עצמה כ"מדינת גרעין" של העם היהודי כולו ולא רק של אזרחיה, כך שיהדות התפוצות תהיה מעורבת בחיים הפוליטיים והתרבותיים של ישראל. </w:t>
      </w:r>
    </w:p>
    <w:p w14:paraId="2F06CC4A" w14:textId="77777777" w:rsidR="00000000" w:rsidRDefault="00890A51">
      <w:pPr>
        <w:pStyle w:val="a0"/>
        <w:rPr>
          <w:rFonts w:hint="cs"/>
          <w:rtl/>
        </w:rPr>
      </w:pPr>
    </w:p>
    <w:p w14:paraId="32D7F917" w14:textId="77777777" w:rsidR="00000000" w:rsidRDefault="00890A51">
      <w:pPr>
        <w:pStyle w:val="a0"/>
        <w:rPr>
          <w:rFonts w:hint="cs"/>
          <w:rtl/>
        </w:rPr>
      </w:pPr>
      <w:r>
        <w:rPr>
          <w:rFonts w:hint="cs"/>
          <w:rtl/>
        </w:rPr>
        <w:t>אני חושב שיש משהו במה שהם כותבים, אבל יש גבול למעורבות בחיים הפוליטיים במדינה. מי שמשרת במד</w:t>
      </w:r>
      <w:r>
        <w:rPr>
          <w:rFonts w:hint="cs"/>
          <w:rtl/>
        </w:rPr>
        <w:t xml:space="preserve">ינה, מי שעובד בה, מי שסובל מהטרור במדינה, יש לו זכות להתערבות מלאה בנושאים הפוליטיים. ההתערבות שלהם יכולה להיות חלקית בכך שאנחנו נוסעים לשם, מקבלים משם תרומות, ובזה היחס בינינו נגמר. </w:t>
      </w:r>
    </w:p>
    <w:p w14:paraId="227BC8C4" w14:textId="77777777" w:rsidR="00000000" w:rsidRDefault="00890A51">
      <w:pPr>
        <w:pStyle w:val="a0"/>
        <w:rPr>
          <w:rFonts w:hint="cs"/>
          <w:rtl/>
        </w:rPr>
      </w:pPr>
    </w:p>
    <w:p w14:paraId="01D1BFC7" w14:textId="77777777" w:rsidR="00000000" w:rsidRDefault="00890A51">
      <w:pPr>
        <w:pStyle w:val="a0"/>
        <w:rPr>
          <w:rFonts w:hint="cs"/>
          <w:rtl/>
        </w:rPr>
      </w:pPr>
      <w:r>
        <w:rPr>
          <w:rFonts w:hint="cs"/>
          <w:rtl/>
        </w:rPr>
        <w:t>נקודה שנייה - מערכת הסברה ויחסי ציבור. לא פעם הדגשנו פה, חברי הכנסת, מה</w:t>
      </w:r>
      <w:r>
        <w:rPr>
          <w:rFonts w:hint="cs"/>
          <w:rtl/>
        </w:rPr>
        <w:t>במה הזאת, את חשיבות ההסברה. יחסית למה שהיה קודם, יש עכשיו הסברה טובה על-ידי השר שרנסקי. הוא עושה עבודה קשה, טובה, קדושה אפילו, אבל שר אחד אינו יכול לעשות הכול. צריכה להיות מערכת הסברה.</w:t>
      </w:r>
    </w:p>
    <w:p w14:paraId="66B6EE16" w14:textId="77777777" w:rsidR="00000000" w:rsidRDefault="00890A51">
      <w:pPr>
        <w:pStyle w:val="a0"/>
        <w:rPr>
          <w:rFonts w:hint="cs"/>
          <w:rtl/>
        </w:rPr>
      </w:pPr>
    </w:p>
    <w:p w14:paraId="12D8B610" w14:textId="77777777" w:rsidR="00000000" w:rsidRDefault="00890A51">
      <w:pPr>
        <w:pStyle w:val="a0"/>
        <w:rPr>
          <w:rFonts w:hint="cs"/>
          <w:rtl/>
        </w:rPr>
      </w:pPr>
      <w:r>
        <w:rPr>
          <w:rFonts w:hint="cs"/>
          <w:rtl/>
        </w:rPr>
        <w:t xml:space="preserve">הנתונים על התפשטות האנטישמיות, על כך שישראל נתפסת בעולם כמדינה כובשת, </w:t>
      </w:r>
      <w:r>
        <w:rPr>
          <w:rFonts w:hint="cs"/>
          <w:rtl/>
        </w:rPr>
        <w:t>וגם העובדה שבאירופה בקושי יודעים על השואה, כל אלה היו אמורים להאיץ את פעולות ההסברה, ולא רק הסברה פוליטית, אלא גם הסברה רוחנית. יש יהודים בתפוצות שאינם מכירים כלל את ההיסטוריה היהודית ואת התרבות, ואפילו הציונות עבורם היא מושג זר. מדינת ישראל חייבת להשקיע ב</w:t>
      </w:r>
      <w:r>
        <w:rPr>
          <w:rFonts w:hint="cs"/>
          <w:rtl/>
        </w:rPr>
        <w:t xml:space="preserve">מערכת ההסברה המקיפה לשימור הזהות היהודית בעולם. </w:t>
      </w:r>
    </w:p>
    <w:p w14:paraId="1ECD35CB" w14:textId="77777777" w:rsidR="00000000" w:rsidRDefault="00890A51">
      <w:pPr>
        <w:pStyle w:val="a0"/>
        <w:rPr>
          <w:rFonts w:hint="cs"/>
          <w:rtl/>
        </w:rPr>
      </w:pPr>
    </w:p>
    <w:p w14:paraId="41956624" w14:textId="77777777" w:rsidR="00000000" w:rsidRDefault="00890A51">
      <w:pPr>
        <w:pStyle w:val="a0"/>
        <w:rPr>
          <w:rFonts w:hint="cs"/>
          <w:rtl/>
        </w:rPr>
      </w:pPr>
      <w:r>
        <w:rPr>
          <w:rFonts w:hint="cs"/>
          <w:rtl/>
        </w:rPr>
        <w:t>נקודה שלישית - העלייה - - -</w:t>
      </w:r>
    </w:p>
    <w:p w14:paraId="1B7C522A" w14:textId="77777777" w:rsidR="00000000" w:rsidRDefault="00890A51">
      <w:pPr>
        <w:pStyle w:val="a0"/>
        <w:ind w:firstLine="0"/>
        <w:rPr>
          <w:rFonts w:hint="cs"/>
          <w:rtl/>
        </w:rPr>
      </w:pPr>
    </w:p>
    <w:p w14:paraId="0B68DBFE" w14:textId="77777777" w:rsidR="00000000" w:rsidRDefault="00890A51">
      <w:pPr>
        <w:pStyle w:val="af1"/>
        <w:rPr>
          <w:rtl/>
        </w:rPr>
      </w:pPr>
      <w:r>
        <w:rPr>
          <w:rtl/>
        </w:rPr>
        <w:t>היו"ר</w:t>
      </w:r>
      <w:r>
        <w:rPr>
          <w:rFonts w:hint="cs"/>
          <w:rtl/>
        </w:rPr>
        <w:t xml:space="preserve"> משה כחלון</w:t>
      </w:r>
      <w:r>
        <w:rPr>
          <w:rtl/>
        </w:rPr>
        <w:t>:</w:t>
      </w:r>
    </w:p>
    <w:p w14:paraId="50CC64BB" w14:textId="77777777" w:rsidR="00000000" w:rsidRDefault="00890A51">
      <w:pPr>
        <w:pStyle w:val="a0"/>
        <w:ind w:firstLine="0"/>
        <w:rPr>
          <w:rFonts w:hint="cs"/>
          <w:rtl/>
        </w:rPr>
      </w:pPr>
    </w:p>
    <w:p w14:paraId="4C414262" w14:textId="77777777" w:rsidR="00000000" w:rsidRDefault="00890A51">
      <w:pPr>
        <w:pStyle w:val="a0"/>
        <w:ind w:firstLine="0"/>
        <w:rPr>
          <w:rFonts w:hint="cs"/>
          <w:rtl/>
        </w:rPr>
      </w:pPr>
      <w:r>
        <w:rPr>
          <w:rFonts w:hint="cs"/>
          <w:rtl/>
        </w:rPr>
        <w:tab/>
        <w:t>זמנך תם, רק תסיים. הסתיים הזמן שלך. אם יש לך משפט או שניים, בבקשה.</w:t>
      </w:r>
    </w:p>
    <w:p w14:paraId="7E9C8B61" w14:textId="77777777" w:rsidR="00000000" w:rsidRDefault="00890A51">
      <w:pPr>
        <w:pStyle w:val="a0"/>
        <w:ind w:firstLine="0"/>
        <w:rPr>
          <w:rFonts w:hint="cs"/>
          <w:rtl/>
        </w:rPr>
      </w:pPr>
    </w:p>
    <w:p w14:paraId="569C0A03" w14:textId="77777777" w:rsidR="00000000" w:rsidRDefault="00890A51">
      <w:pPr>
        <w:pStyle w:val="-"/>
        <w:rPr>
          <w:rtl/>
        </w:rPr>
      </w:pPr>
      <w:bookmarkStart w:id="759" w:name="FS000000565T30_06_2004_19_29_50C"/>
      <w:bookmarkEnd w:id="759"/>
      <w:r>
        <w:rPr>
          <w:rtl/>
        </w:rPr>
        <w:t>מיכאל נודלמן (האיחוד הלאומי - ישראל ביתנו):</w:t>
      </w:r>
    </w:p>
    <w:p w14:paraId="3B390602" w14:textId="77777777" w:rsidR="00000000" w:rsidRDefault="00890A51">
      <w:pPr>
        <w:pStyle w:val="a0"/>
        <w:rPr>
          <w:rtl/>
        </w:rPr>
      </w:pPr>
    </w:p>
    <w:p w14:paraId="15A84A4E" w14:textId="77777777" w:rsidR="00000000" w:rsidRDefault="00890A51">
      <w:pPr>
        <w:pStyle w:val="a0"/>
        <w:rPr>
          <w:rFonts w:hint="cs"/>
          <w:rtl/>
        </w:rPr>
      </w:pPr>
      <w:r>
        <w:rPr>
          <w:rFonts w:hint="cs"/>
          <w:rtl/>
        </w:rPr>
        <w:t>שלושה.</w:t>
      </w:r>
    </w:p>
    <w:p w14:paraId="74374210" w14:textId="77777777" w:rsidR="00000000" w:rsidRDefault="00890A51">
      <w:pPr>
        <w:pStyle w:val="a0"/>
        <w:ind w:firstLine="0"/>
        <w:rPr>
          <w:rFonts w:hint="cs"/>
          <w:rtl/>
        </w:rPr>
      </w:pPr>
    </w:p>
    <w:p w14:paraId="06EE54B4" w14:textId="77777777" w:rsidR="00000000" w:rsidRDefault="00890A51">
      <w:pPr>
        <w:pStyle w:val="af1"/>
        <w:rPr>
          <w:rtl/>
        </w:rPr>
      </w:pPr>
      <w:r>
        <w:rPr>
          <w:rtl/>
        </w:rPr>
        <w:t>היו"ר</w:t>
      </w:r>
      <w:r>
        <w:rPr>
          <w:rFonts w:hint="cs"/>
          <w:rtl/>
        </w:rPr>
        <w:t xml:space="preserve"> משה כחלון</w:t>
      </w:r>
      <w:r>
        <w:rPr>
          <w:rtl/>
        </w:rPr>
        <w:t>:</w:t>
      </w:r>
    </w:p>
    <w:p w14:paraId="00343EA8" w14:textId="77777777" w:rsidR="00000000" w:rsidRDefault="00890A51">
      <w:pPr>
        <w:pStyle w:val="a0"/>
        <w:ind w:firstLine="0"/>
        <w:rPr>
          <w:rFonts w:hint="cs"/>
          <w:rtl/>
        </w:rPr>
      </w:pPr>
    </w:p>
    <w:p w14:paraId="6F546E86" w14:textId="77777777" w:rsidR="00000000" w:rsidRDefault="00890A51">
      <w:pPr>
        <w:pStyle w:val="a0"/>
        <w:ind w:firstLine="0"/>
        <w:rPr>
          <w:rFonts w:hint="cs"/>
          <w:rtl/>
        </w:rPr>
      </w:pPr>
      <w:r>
        <w:rPr>
          <w:rFonts w:hint="cs"/>
          <w:rtl/>
        </w:rPr>
        <w:tab/>
        <w:t>שלושה קצרים.</w:t>
      </w:r>
    </w:p>
    <w:p w14:paraId="1520ED11" w14:textId="77777777" w:rsidR="00000000" w:rsidRDefault="00890A51">
      <w:pPr>
        <w:pStyle w:val="a0"/>
        <w:ind w:firstLine="0"/>
        <w:rPr>
          <w:rFonts w:hint="cs"/>
          <w:rtl/>
        </w:rPr>
      </w:pPr>
    </w:p>
    <w:p w14:paraId="2B3353B5" w14:textId="77777777" w:rsidR="00000000" w:rsidRDefault="00890A51">
      <w:pPr>
        <w:pStyle w:val="-"/>
        <w:rPr>
          <w:rtl/>
        </w:rPr>
      </w:pPr>
      <w:bookmarkStart w:id="760" w:name="FS000000565T30_06_2004_19_32_25C"/>
      <w:bookmarkEnd w:id="760"/>
      <w:r>
        <w:rPr>
          <w:rtl/>
        </w:rPr>
        <w:t>מיכא</w:t>
      </w:r>
      <w:r>
        <w:rPr>
          <w:rtl/>
        </w:rPr>
        <w:t>ל נודלמן (האיחוד הלאומי - ישראל ביתנו):</w:t>
      </w:r>
    </w:p>
    <w:p w14:paraId="6B1F18DF" w14:textId="77777777" w:rsidR="00000000" w:rsidRDefault="00890A51">
      <w:pPr>
        <w:pStyle w:val="a0"/>
        <w:rPr>
          <w:rtl/>
        </w:rPr>
      </w:pPr>
    </w:p>
    <w:p w14:paraId="230A2637" w14:textId="77777777" w:rsidR="00000000" w:rsidRDefault="00890A51">
      <w:pPr>
        <w:pStyle w:val="a0"/>
        <w:rPr>
          <w:rFonts w:hint="cs"/>
          <w:rtl/>
        </w:rPr>
      </w:pPr>
      <w:r>
        <w:rPr>
          <w:rFonts w:hint="cs"/>
          <w:rtl/>
        </w:rPr>
        <w:t xml:space="preserve">אני מסיים בעלייה. העלייה לישראל היא אחד העקרונות הבסיסיים של מדיניותנו, אך לצערי, הסיוע לעולים אינו מספק להם תנאים הולמים בארץ, והם מתקשים להרגיש כאן כמו בבית. בנקודה הזאת האמירות יותר יפות מהמעשה. </w:t>
      </w:r>
    </w:p>
    <w:p w14:paraId="5768C18E" w14:textId="77777777" w:rsidR="00000000" w:rsidRDefault="00890A51">
      <w:pPr>
        <w:pStyle w:val="a0"/>
        <w:ind w:firstLine="0"/>
        <w:rPr>
          <w:rFonts w:hint="cs"/>
          <w:rtl/>
        </w:rPr>
      </w:pPr>
    </w:p>
    <w:p w14:paraId="68D6398D" w14:textId="77777777" w:rsidR="00000000" w:rsidRDefault="00890A51">
      <w:pPr>
        <w:pStyle w:val="a0"/>
        <w:rPr>
          <w:rFonts w:hint="cs"/>
          <w:rtl/>
        </w:rPr>
      </w:pPr>
      <w:r>
        <w:rPr>
          <w:rFonts w:hint="cs"/>
          <w:rtl/>
        </w:rPr>
        <w:t>אנחנו צריכים לה</w:t>
      </w:r>
      <w:r>
        <w:rPr>
          <w:rFonts w:hint="cs"/>
          <w:rtl/>
        </w:rPr>
        <w:t xml:space="preserve">תייחס לדוחות כאלה, אם דוחות כאלה באים מידידים שלנו, עם הרצון ועם כל הכבוד. אני מקווה שהביקורת שיש בדוח הזה נותנת לנו כמה כיוונים שאנחנו צריכים לעבוד בהם. תודה. </w:t>
      </w:r>
    </w:p>
    <w:p w14:paraId="7D6AD5AC" w14:textId="77777777" w:rsidR="00000000" w:rsidRDefault="00890A51">
      <w:pPr>
        <w:pStyle w:val="a0"/>
        <w:rPr>
          <w:rFonts w:hint="cs"/>
          <w:rtl/>
        </w:rPr>
      </w:pPr>
    </w:p>
    <w:p w14:paraId="06942691" w14:textId="77777777" w:rsidR="00000000" w:rsidRDefault="00890A51">
      <w:pPr>
        <w:pStyle w:val="af1"/>
        <w:rPr>
          <w:rFonts w:hint="cs"/>
          <w:rtl/>
        </w:rPr>
      </w:pPr>
      <w:r>
        <w:rPr>
          <w:rtl/>
        </w:rPr>
        <w:t>היו"ר</w:t>
      </w:r>
      <w:r>
        <w:rPr>
          <w:rFonts w:hint="cs"/>
          <w:rtl/>
        </w:rPr>
        <w:t xml:space="preserve"> משה כחלון:</w:t>
      </w:r>
    </w:p>
    <w:p w14:paraId="7C983E8C" w14:textId="77777777" w:rsidR="00000000" w:rsidRDefault="00890A51">
      <w:pPr>
        <w:pStyle w:val="a0"/>
        <w:rPr>
          <w:rFonts w:hint="cs"/>
          <w:u w:val="single"/>
          <w:rtl/>
        </w:rPr>
      </w:pPr>
    </w:p>
    <w:p w14:paraId="77A471B3" w14:textId="77777777" w:rsidR="00000000" w:rsidRDefault="00890A51">
      <w:pPr>
        <w:pStyle w:val="a0"/>
        <w:rPr>
          <w:rFonts w:hint="cs"/>
          <w:rtl/>
        </w:rPr>
      </w:pPr>
      <w:r>
        <w:rPr>
          <w:rFonts w:hint="cs"/>
          <w:rtl/>
        </w:rPr>
        <w:t xml:space="preserve">תודה רבה, אדוני. חבר הכנסת משולם נהרי, בבקשה. אחריו </w:t>
      </w:r>
      <w:r>
        <w:rPr>
          <w:rtl/>
        </w:rPr>
        <w:t>–</w:t>
      </w:r>
      <w:r>
        <w:rPr>
          <w:rFonts w:hint="cs"/>
          <w:rtl/>
        </w:rPr>
        <w:t xml:space="preserve"> חבר הכנסת הרב אברהם רב</w:t>
      </w:r>
      <w:r>
        <w:rPr>
          <w:rFonts w:hint="cs"/>
          <w:rtl/>
        </w:rPr>
        <w:t xml:space="preserve">יץ. זאת הזדמנות לאחל מזל טוב לחבר הכנסת הרב יצחק כהן, לנישואי בתו. </w:t>
      </w:r>
    </w:p>
    <w:p w14:paraId="7AAACF25" w14:textId="77777777" w:rsidR="00000000" w:rsidRDefault="00890A51">
      <w:pPr>
        <w:pStyle w:val="a0"/>
        <w:rPr>
          <w:rFonts w:hint="cs"/>
          <w:rtl/>
        </w:rPr>
      </w:pPr>
    </w:p>
    <w:p w14:paraId="05D9A6AC" w14:textId="77777777" w:rsidR="00000000" w:rsidRDefault="00890A51">
      <w:pPr>
        <w:pStyle w:val="a"/>
        <w:rPr>
          <w:rtl/>
        </w:rPr>
      </w:pPr>
      <w:bookmarkStart w:id="761" w:name="FS000000498T30_06_2004_19_00_26"/>
      <w:bookmarkStart w:id="762" w:name="_Toc77593524"/>
      <w:bookmarkEnd w:id="761"/>
      <w:r>
        <w:rPr>
          <w:rFonts w:hint="eastAsia"/>
          <w:rtl/>
        </w:rPr>
        <w:t>משולם</w:t>
      </w:r>
      <w:r>
        <w:rPr>
          <w:rtl/>
        </w:rPr>
        <w:t xml:space="preserve"> נהרי (ש"ס):</w:t>
      </w:r>
      <w:bookmarkEnd w:id="762"/>
    </w:p>
    <w:p w14:paraId="09DBBB13" w14:textId="77777777" w:rsidR="00000000" w:rsidRDefault="00890A51">
      <w:pPr>
        <w:pStyle w:val="a0"/>
        <w:rPr>
          <w:rFonts w:hint="cs"/>
          <w:rtl/>
        </w:rPr>
      </w:pPr>
    </w:p>
    <w:p w14:paraId="4DA49048" w14:textId="77777777" w:rsidR="00000000" w:rsidRDefault="00890A51">
      <w:pPr>
        <w:pStyle w:val="a0"/>
        <w:rPr>
          <w:rFonts w:hint="cs"/>
          <w:rtl/>
        </w:rPr>
      </w:pPr>
      <w:r>
        <w:rPr>
          <w:rFonts w:hint="cs"/>
          <w:rtl/>
        </w:rPr>
        <w:t>אדוני היושב-ראש, אדוני השר, חברי הכנסת, המכון לתכנון מדיניות העם היהודי פרסם דוח הערכה מקיף וכולל על מצב העם היהודי בישראל ובתפוצות. יש פחות יהודים. העם היהודי הולך ומת</w:t>
      </w:r>
      <w:r>
        <w:rPr>
          <w:rFonts w:hint="cs"/>
          <w:rtl/>
        </w:rPr>
        <w:t>מעט, והכול בגלל נישואי התערובת. הדוח גם מונה כמה סיבות להתמעטות הזאת, לנישואי התערובת: מעשיה של ישראל, מדיניותה מול הפלסטינים, הדברים שגורמים לאנטישמיות. הדוח גם מציע הקלה בגיור, השקעה בקשרי חוץ, הקמת גוף יהודי מיוחד שיהיה שותף בהחלטות בישראל ועוד כהנה וכה</w:t>
      </w:r>
      <w:r>
        <w:rPr>
          <w:rFonts w:hint="cs"/>
          <w:rtl/>
        </w:rPr>
        <w:t xml:space="preserve">נה. </w:t>
      </w:r>
    </w:p>
    <w:p w14:paraId="3D4005D4" w14:textId="77777777" w:rsidR="00000000" w:rsidRDefault="00890A51">
      <w:pPr>
        <w:pStyle w:val="a0"/>
        <w:rPr>
          <w:rFonts w:hint="cs"/>
          <w:rtl/>
        </w:rPr>
      </w:pPr>
    </w:p>
    <w:p w14:paraId="5C2C7087" w14:textId="77777777" w:rsidR="00000000" w:rsidRDefault="00890A51">
      <w:pPr>
        <w:pStyle w:val="a0"/>
        <w:rPr>
          <w:rFonts w:hint="cs"/>
          <w:rtl/>
        </w:rPr>
      </w:pPr>
      <w:r>
        <w:rPr>
          <w:rFonts w:hint="cs"/>
          <w:rtl/>
        </w:rPr>
        <w:t>אבל דבר אחד צד את עיני בדוח הזה, כפי שהוא פורסם בעיתון "הארץ". הדוח מפרט את נתוני נישואי התערובת של יהודים בארצות שונות. מובילות בתחום זה הן הקהילות ברוסיה ובאוקראינה, כל אחת עם 80% נישואי תערובת. אחריהן הקהילות בגרמניה ובהונגריה, כל אחת עם 60%. ארצו</w:t>
      </w:r>
      <w:r>
        <w:rPr>
          <w:rFonts w:hint="cs"/>
          <w:rtl/>
        </w:rPr>
        <w:t xml:space="preserve">ת-הברית - 54%; צרפת, בריטניה וארגנטינה - 45%; קנדה - 35%; סוגרות את הרשימה אוסטרליה עם 22%, דרום-אפריקה עם 20% ומקסיקו עם 10%. בישראל נרשמו רק 5% נישואי תערובת, בעיקר אצל המשפחות המעורבות שעלו מחבר המדינות. </w:t>
      </w:r>
    </w:p>
    <w:p w14:paraId="2FE5D511" w14:textId="77777777" w:rsidR="00000000" w:rsidRDefault="00890A51">
      <w:pPr>
        <w:pStyle w:val="a0"/>
        <w:rPr>
          <w:rFonts w:hint="cs"/>
          <w:rtl/>
        </w:rPr>
      </w:pPr>
    </w:p>
    <w:p w14:paraId="1F2BC7D7" w14:textId="77777777" w:rsidR="00000000" w:rsidRDefault="00890A51">
      <w:pPr>
        <w:pStyle w:val="a0"/>
        <w:rPr>
          <w:rFonts w:hint="cs"/>
          <w:rtl/>
        </w:rPr>
      </w:pPr>
      <w:r>
        <w:rPr>
          <w:rFonts w:hint="cs"/>
          <w:rtl/>
        </w:rPr>
        <w:t>מה שחשוב הוא, שהנתונים מלמדים על קשר ברור בין ש</w:t>
      </w:r>
      <w:r>
        <w:rPr>
          <w:rFonts w:hint="cs"/>
          <w:rtl/>
        </w:rPr>
        <w:t xml:space="preserve">יעור נישואי התערובת לשיעור ההשתתפות בבתי-ספר יהודיים, כמובן על בסיס יומי ולא רק כהשלמות. ככל שיותר ילדים לומדים בחינוך יהודי, כך פוחתים נישואי התערובת. לכן מדינות הסוגרות את הרשימה בתחום נישואי התערובת הן המובילות בתחום החינוך היהודי. </w:t>
      </w:r>
    </w:p>
    <w:p w14:paraId="6D9E54B3" w14:textId="77777777" w:rsidR="00000000" w:rsidRDefault="00890A51">
      <w:pPr>
        <w:pStyle w:val="a0"/>
        <w:rPr>
          <w:rFonts w:hint="cs"/>
          <w:rtl/>
        </w:rPr>
      </w:pPr>
    </w:p>
    <w:p w14:paraId="6E244FCF" w14:textId="77777777" w:rsidR="00000000" w:rsidRDefault="00890A51">
      <w:pPr>
        <w:pStyle w:val="a0"/>
        <w:rPr>
          <w:rFonts w:hint="cs"/>
          <w:rtl/>
        </w:rPr>
      </w:pPr>
      <w:r>
        <w:rPr>
          <w:rFonts w:hint="cs"/>
          <w:rtl/>
        </w:rPr>
        <w:t>לפני כמה שבועות ביק</w:t>
      </w:r>
      <w:r>
        <w:rPr>
          <w:rFonts w:hint="cs"/>
          <w:rtl/>
        </w:rPr>
        <w:t>רה ברוסיה משלחת חברי כנסת של ועדת החינוך והוועדה לקליטת עלייה, ואני הייתי חבר בה. סיירנו במערכת החינוך, ואני אומר לכם, שאם יש בעיה לעם היהודי, זאת הבעיה של החינוך. כל בעיה תיפתר אם בעיית החינוך תיפתר. כשראינו את בתי-הספר היהודיים ואת התרומה שלהם, לא רק בחי</w:t>
      </w:r>
      <w:r>
        <w:rPr>
          <w:rFonts w:hint="cs"/>
          <w:rtl/>
        </w:rPr>
        <w:t>נוך אלא בחיי הקהילה, זה שינה את הכול. כולם התלכדו סביב בית-הספר. בית-הספר לא היה רק בית-חינוך, לא היה רק בית-הוראה, אלא בית-הספר היה גם חיי הקהילה. לאט-לאט קמו מבנים לקהילה סביב בית-הספר - מסעדה, אולם תרבות. בית-הספר ליכד את כולם, גם את הרחוקים הוא קירב. ו</w:t>
      </w:r>
      <w:r>
        <w:rPr>
          <w:rFonts w:hint="cs"/>
          <w:rtl/>
        </w:rPr>
        <w:t>אנחנו רואים את זה בדוח. במקומות שבהם לומדים יותר ילדים יהודים בבתי-ספר יהודיים יש פחות נישואי תערובת, פחות התבוללות. ראינו את זה בכל המקומות, וגם הנתונים פה מאמתים את הדברים. במדינות שבהן רוב הילדים לומדים בבתי-ספר יהודיים, יש פחות נישואי תערובת. כשבאוקראי</w:t>
      </w:r>
      <w:r>
        <w:rPr>
          <w:rFonts w:hint="cs"/>
          <w:rtl/>
        </w:rPr>
        <w:t xml:space="preserve">נה, ברוסיה יש 80% נישואי תערובת, זה אומר שכ-80% מהילדים לא לומדים בבתי-ספר יהודיים. רק 15% לומדים בבתי-ספר יהודיים. </w:t>
      </w:r>
    </w:p>
    <w:p w14:paraId="0216B0EA" w14:textId="77777777" w:rsidR="00000000" w:rsidRDefault="00890A51">
      <w:pPr>
        <w:pStyle w:val="a0"/>
        <w:rPr>
          <w:rFonts w:hint="cs"/>
          <w:rtl/>
        </w:rPr>
      </w:pPr>
    </w:p>
    <w:p w14:paraId="3B8DA619" w14:textId="77777777" w:rsidR="00000000" w:rsidRDefault="00890A51">
      <w:pPr>
        <w:pStyle w:val="a0"/>
        <w:rPr>
          <w:rFonts w:hint="cs"/>
          <w:rtl/>
        </w:rPr>
      </w:pPr>
      <w:r>
        <w:rPr>
          <w:rFonts w:hint="cs"/>
          <w:rtl/>
        </w:rPr>
        <w:t>ומה עושה מדינת ישראל? יש סעיף בתקציב משרד החינוך שנקרא "חינוך יהודי בגולה", שנועד לעודד, לחזק ולתמוך בבתי-הספר היהודיים ברוסיה ובמדינות אח</w:t>
      </w:r>
      <w:r>
        <w:rPr>
          <w:rFonts w:hint="cs"/>
          <w:rtl/>
        </w:rPr>
        <w:t>רות. אני אביא כדוגמה את רוסיה. התקציב הזה קוצץ ב-60%, והיתרה התחלקה השנה הזאת בין משרד החינוך לבין הסוכנות היהודית. אגב, הסוכנות היהודית הזמינה את המחקר הזה. בא משרד החינוך ולוקח נושא חשוב, שאנחנו רואים מה ההשפעה שלו על נישואי התערובת, ומקצץ אותו ומקצץ, ול</w:t>
      </w:r>
      <w:r>
        <w:rPr>
          <w:rFonts w:hint="cs"/>
          <w:rtl/>
        </w:rPr>
        <w:t xml:space="preserve">אחר מכן מחפש שותפים. האמינו לי שלא מדובר בתקציב גדול, כיוון שעם הדולר ברוסיה אפשר לעשות יותר מאשר עושים בישראל, ואני לא רוצה להביא דוגמאות, כי זמני תם. </w:t>
      </w:r>
    </w:p>
    <w:p w14:paraId="4429E38D" w14:textId="77777777" w:rsidR="00000000" w:rsidRDefault="00890A51">
      <w:pPr>
        <w:pStyle w:val="a0"/>
        <w:rPr>
          <w:rFonts w:hint="cs"/>
          <w:rtl/>
        </w:rPr>
      </w:pPr>
    </w:p>
    <w:p w14:paraId="160B7A3B" w14:textId="77777777" w:rsidR="00000000" w:rsidRDefault="00890A51">
      <w:pPr>
        <w:pStyle w:val="a0"/>
        <w:rPr>
          <w:rFonts w:hint="cs"/>
          <w:rtl/>
        </w:rPr>
      </w:pPr>
      <w:r>
        <w:rPr>
          <w:rFonts w:hint="cs"/>
          <w:rtl/>
        </w:rPr>
        <w:t>אני חושב שאם הנושא הזה באמת כואב לנו, וזה סוד קיומנו ואין דבר יותר חשוב לעם היהודי מאשר לגדול, ולא חלי</w:t>
      </w:r>
      <w:r>
        <w:rPr>
          <w:rFonts w:hint="cs"/>
          <w:rtl/>
        </w:rPr>
        <w:t xml:space="preserve">לה להתמעט, אנחנו צריכים לקיים בוועדת החינוך דיון מעמיק וממצה בנושא, ולדאוג לכך שהתקציב לא רק שלא יקטן, אלא יגדל באופן משמעותי, כי אנחנו רואים לאן זה יכול להוביל אותנו. תודה. </w:t>
      </w:r>
    </w:p>
    <w:p w14:paraId="515CF363" w14:textId="77777777" w:rsidR="00000000" w:rsidRDefault="00890A51">
      <w:pPr>
        <w:pStyle w:val="a0"/>
        <w:rPr>
          <w:rFonts w:hint="cs"/>
          <w:rtl/>
        </w:rPr>
      </w:pPr>
    </w:p>
    <w:p w14:paraId="75F20184" w14:textId="77777777" w:rsidR="00000000" w:rsidRDefault="00890A51">
      <w:pPr>
        <w:pStyle w:val="af1"/>
        <w:rPr>
          <w:rFonts w:hint="cs"/>
          <w:rtl/>
        </w:rPr>
      </w:pPr>
      <w:r>
        <w:rPr>
          <w:rtl/>
        </w:rPr>
        <w:t>היו"ר</w:t>
      </w:r>
      <w:r>
        <w:rPr>
          <w:rFonts w:hint="cs"/>
          <w:rtl/>
        </w:rPr>
        <w:t xml:space="preserve"> מיכאל נודלמן:</w:t>
      </w:r>
    </w:p>
    <w:p w14:paraId="60311C03" w14:textId="77777777" w:rsidR="00000000" w:rsidRDefault="00890A51">
      <w:pPr>
        <w:pStyle w:val="a0"/>
        <w:rPr>
          <w:rFonts w:hint="cs"/>
          <w:u w:val="single"/>
          <w:rtl/>
        </w:rPr>
      </w:pPr>
    </w:p>
    <w:p w14:paraId="570C910E" w14:textId="77777777" w:rsidR="00000000" w:rsidRDefault="00890A51">
      <w:pPr>
        <w:pStyle w:val="a0"/>
        <w:rPr>
          <w:rFonts w:hint="cs"/>
          <w:rtl/>
        </w:rPr>
      </w:pPr>
      <w:r>
        <w:rPr>
          <w:rFonts w:hint="cs"/>
          <w:rtl/>
        </w:rPr>
        <w:t xml:space="preserve">תודה. חבר הכנסת אברהם רביץ, בבקשה. אחריו </w:t>
      </w:r>
      <w:r>
        <w:rPr>
          <w:rtl/>
        </w:rPr>
        <w:t>–</w:t>
      </w:r>
      <w:r>
        <w:rPr>
          <w:rFonts w:hint="cs"/>
          <w:rtl/>
        </w:rPr>
        <w:t xml:space="preserve"> חברת הכנסת ענבל </w:t>
      </w:r>
      <w:r>
        <w:rPr>
          <w:rFonts w:hint="cs"/>
          <w:rtl/>
        </w:rPr>
        <w:t xml:space="preserve">גבריאלי. </w:t>
      </w:r>
    </w:p>
    <w:p w14:paraId="1825AA7E" w14:textId="77777777" w:rsidR="00000000" w:rsidRDefault="00890A51">
      <w:pPr>
        <w:pStyle w:val="a0"/>
        <w:rPr>
          <w:rFonts w:hint="cs"/>
          <w:rtl/>
        </w:rPr>
      </w:pPr>
    </w:p>
    <w:p w14:paraId="780A6688" w14:textId="77777777" w:rsidR="00000000" w:rsidRDefault="00890A51">
      <w:pPr>
        <w:pStyle w:val="a"/>
        <w:rPr>
          <w:rtl/>
        </w:rPr>
      </w:pPr>
      <w:bookmarkStart w:id="763" w:name="FS000000531T30_06_2004_19_24_02"/>
      <w:bookmarkStart w:id="764" w:name="_Toc77593525"/>
      <w:bookmarkEnd w:id="763"/>
      <w:r>
        <w:rPr>
          <w:rFonts w:hint="eastAsia"/>
          <w:rtl/>
        </w:rPr>
        <w:t>אברהם</w:t>
      </w:r>
      <w:r>
        <w:rPr>
          <w:rtl/>
        </w:rPr>
        <w:t xml:space="preserve"> רביץ (יהדות התורה):</w:t>
      </w:r>
      <w:bookmarkEnd w:id="764"/>
    </w:p>
    <w:p w14:paraId="420C698A" w14:textId="77777777" w:rsidR="00000000" w:rsidRDefault="00890A51">
      <w:pPr>
        <w:pStyle w:val="a0"/>
        <w:rPr>
          <w:rFonts w:hint="cs"/>
          <w:rtl/>
        </w:rPr>
      </w:pPr>
    </w:p>
    <w:p w14:paraId="7139AFF7" w14:textId="77777777" w:rsidR="00000000" w:rsidRDefault="00890A51">
      <w:pPr>
        <w:pStyle w:val="a0"/>
        <w:rPr>
          <w:rtl/>
        </w:rPr>
      </w:pPr>
      <w:r>
        <w:rPr>
          <w:rFonts w:hint="cs"/>
          <w:rtl/>
        </w:rPr>
        <w:t>אדוני היושב-ראש, חברי הכנסת, השתדלתי להשיג את חוברת המחקר, והיא מונחת לפני. החוברת הזאת נקראת "</w:t>
      </w:r>
      <w:r>
        <w:t xml:space="preserve">The Jewish </w:t>
      </w:r>
      <w:r>
        <w:rPr>
          <w:rFonts w:hint="cs"/>
        </w:rPr>
        <w:t>P</w:t>
      </w:r>
      <w:r>
        <w:t>eople 2004</w:t>
      </w:r>
      <w:r>
        <w:rPr>
          <w:rFonts w:hint="cs"/>
          <w:rtl/>
        </w:rPr>
        <w:t xml:space="preserve">", ובדף הפותח שלה יש כותרת שהיא מזעזעת. היא נובעת, כנראה, מחוסר הבנה בסיסי לגבי קיומו של העם היהודי. </w:t>
      </w:r>
      <w:r>
        <w:rPr>
          <w:rFonts w:hint="cs"/>
          <w:rtl/>
        </w:rPr>
        <w:t>הכותרת מתחילה כך:</w:t>
      </w:r>
      <w:r>
        <w:t xml:space="preserve"> The future of the Jewish </w:t>
      </w:r>
      <w:r>
        <w:rPr>
          <w:rFonts w:hint="cs"/>
        </w:rPr>
        <w:t>P</w:t>
      </w:r>
      <w:r>
        <w:t>eople is not assured</w:t>
      </w:r>
      <w:r>
        <w:rPr>
          <w:rFonts w:hint="cs"/>
          <w:rtl/>
        </w:rPr>
        <w:t xml:space="preserve"> </w:t>
      </w:r>
      <w:r>
        <w:rPr>
          <w:rtl/>
        </w:rPr>
        <w:t>–</w:t>
      </w:r>
      <w:r>
        <w:rPr>
          <w:rFonts w:hint="cs"/>
          <w:rtl/>
        </w:rPr>
        <w:t xml:space="preserve"> העתיד של העם היהודי איננו בטוח. זאת תחילת הכותרת, כבוד השר. </w:t>
      </w:r>
    </w:p>
    <w:p w14:paraId="4D2098F5" w14:textId="77777777" w:rsidR="00000000" w:rsidRDefault="00890A51">
      <w:pPr>
        <w:pStyle w:val="a0"/>
        <w:rPr>
          <w:rtl/>
        </w:rPr>
      </w:pPr>
    </w:p>
    <w:p w14:paraId="7698BD27" w14:textId="77777777" w:rsidR="00000000" w:rsidRDefault="00890A51">
      <w:pPr>
        <w:pStyle w:val="a0"/>
        <w:rPr>
          <w:rFonts w:hint="cs"/>
          <w:rtl/>
        </w:rPr>
      </w:pPr>
      <w:r>
        <w:rPr>
          <w:rFonts w:hint="cs"/>
          <w:rtl/>
        </w:rPr>
        <w:t>העם היהודי נמצא בצרות, אני לא אומר שלא. יש לנו צרות ומכאובים, ואנחנו סובלים. אבל אנחנו קיימים מאז מעמד הר-סיני, 3,400 שנה. במשך</w:t>
      </w:r>
      <w:r>
        <w:rPr>
          <w:rFonts w:hint="cs"/>
          <w:rtl/>
        </w:rPr>
        <w:t xml:space="preserve"> התקופות האלה, רוב הזמן לא היתה לנו, כמובן, עצמאות, מדינה, לא היינו בארצנו, היינו בגלות ונרדפנו ונחנקנו ונשרפנו על עצם היותנו יהודים, אבל שרדנו, המשכנו. אתם יודעים למה? כי את הכותרת הזאת אף פעם לא אמרנו. אף פעם לא העמדנו בסימן שאלה את העתיד של הקיום היהודי</w:t>
      </w:r>
      <w:r>
        <w:rPr>
          <w:rFonts w:hint="cs"/>
          <w:rtl/>
        </w:rPr>
        <w:t xml:space="preserve">. </w:t>
      </w:r>
    </w:p>
    <w:p w14:paraId="5C9D6C50" w14:textId="77777777" w:rsidR="00000000" w:rsidRDefault="00890A51">
      <w:pPr>
        <w:pStyle w:val="a0"/>
        <w:rPr>
          <w:rFonts w:hint="cs"/>
          <w:rtl/>
        </w:rPr>
      </w:pPr>
    </w:p>
    <w:p w14:paraId="1E512FAD" w14:textId="77777777" w:rsidR="00000000" w:rsidRDefault="00890A51">
      <w:pPr>
        <w:pStyle w:val="a0"/>
        <w:rPr>
          <w:rFonts w:hint="cs"/>
          <w:rtl/>
        </w:rPr>
      </w:pPr>
      <w:r>
        <w:rPr>
          <w:rFonts w:hint="cs"/>
          <w:rtl/>
        </w:rPr>
        <w:t xml:space="preserve">נשאלת השאלה, למה באמת לא העמדנו כשאלה את עצם קיומנו - מכיוון שהקיום שלנו איננו קיום נורמלי, חברים. הוא אף פעם לא היה קיום נורמלי. הקיום שלנו </w:t>
      </w:r>
      <w:r>
        <w:rPr>
          <w:rtl/>
        </w:rPr>
        <w:t>–</w:t>
      </w:r>
      <w:r>
        <w:rPr>
          <w:rFonts w:hint="cs"/>
          <w:rtl/>
        </w:rPr>
        <w:t xml:space="preserve"> יש לו עקרונות אחרים לחלוטין לגבי קיומו של העם. כל כך הרבה עמים עברו מאז ועד היום, ואף אחד לא יודע את שמם בכלל</w:t>
      </w:r>
      <w:r>
        <w:rPr>
          <w:rFonts w:hint="cs"/>
          <w:rtl/>
        </w:rPr>
        <w:t xml:space="preserve">. אנחנו אחד העמים העתיקים ביותר, אולי העתיק ביותר בעולם הידוע, ואנחנו ממשיכים להתקיים. וכל זאת מדוע, כבוד השר? מכיוון שהקיום שלנו איננו תלוי - לא בעמים, לא בגויים, לא בכלכלה ולא בצבא. ויודע כבוד השר עוד "בלי" </w:t>
      </w:r>
      <w:r>
        <w:rPr>
          <w:rtl/>
        </w:rPr>
        <w:t>–</w:t>
      </w:r>
      <w:r>
        <w:rPr>
          <w:rFonts w:hint="cs"/>
          <w:rtl/>
        </w:rPr>
        <w:t xml:space="preserve"> גם בלי מדינה. </w:t>
      </w:r>
    </w:p>
    <w:p w14:paraId="2B9EC7EE" w14:textId="77777777" w:rsidR="00000000" w:rsidRDefault="00890A51">
      <w:pPr>
        <w:pStyle w:val="a0"/>
        <w:rPr>
          <w:rFonts w:hint="cs"/>
          <w:rtl/>
        </w:rPr>
      </w:pPr>
    </w:p>
    <w:p w14:paraId="0568C543" w14:textId="77777777" w:rsidR="00000000" w:rsidRDefault="00890A51">
      <w:pPr>
        <w:pStyle w:val="a0"/>
        <w:ind w:firstLine="0"/>
        <w:rPr>
          <w:rFonts w:hint="cs"/>
          <w:rtl/>
        </w:rPr>
      </w:pPr>
      <w:r>
        <w:rPr>
          <w:rFonts w:hint="cs"/>
          <w:rtl/>
        </w:rPr>
        <w:tab/>
        <w:t>הקיום שלנו אינו קשור במדינה.</w:t>
      </w:r>
      <w:r>
        <w:rPr>
          <w:rFonts w:hint="cs"/>
          <w:rtl/>
        </w:rPr>
        <w:t xml:space="preserve"> טוב שיש לנו מדינה. למה שלא יהיו לנו מדינה ועצמאות וננהל את חיינו בעצמנו? אבל הרמב"ן אומר: מדוע קיבלנו את התורה מסיני עוד לפני שנכנסנו לארץ? כדי ללמדנו שהקיום שלנו הוא לא קיום בגלל שטח גיאוגרפי, שמאחד אותנו. </w:t>
      </w:r>
    </w:p>
    <w:p w14:paraId="1F645FFA" w14:textId="77777777" w:rsidR="00000000" w:rsidRDefault="00890A51">
      <w:pPr>
        <w:pStyle w:val="a0"/>
        <w:ind w:firstLine="0"/>
        <w:rPr>
          <w:rFonts w:hint="cs"/>
          <w:rtl/>
        </w:rPr>
      </w:pPr>
    </w:p>
    <w:p w14:paraId="68C2BBFB" w14:textId="77777777" w:rsidR="00000000" w:rsidRDefault="00890A51">
      <w:pPr>
        <w:pStyle w:val="a0"/>
        <w:ind w:firstLine="0"/>
        <w:rPr>
          <w:rFonts w:hint="cs"/>
          <w:rtl/>
        </w:rPr>
      </w:pPr>
      <w:r>
        <w:rPr>
          <w:rFonts w:hint="cs"/>
          <w:rtl/>
        </w:rPr>
        <w:tab/>
        <w:t xml:space="preserve">לכן, אני מסכים עם כמה חלקים חשובים בדוח הזה. </w:t>
      </w:r>
      <w:r>
        <w:rPr>
          <w:rFonts w:hint="cs"/>
          <w:rtl/>
        </w:rPr>
        <w:t>הדוח הזה, בחלקיו הרבים אומר, שיש לחזק את הזהות היהודית של העם היהודי. ואתם יודעים מה, כבוד חבר הכנסת משולם נהרי? לא ברוסיה; כמובן, גם בכל המקומות שגרים בהם יהודים, אבל הוא שם דגש בחיזוקה של הזהות היהודית פה, במדינת ישראל, שהיא בכל זאת המרכז, נרצה או לא, של</w:t>
      </w:r>
      <w:r>
        <w:rPr>
          <w:rFonts w:hint="cs"/>
          <w:rtl/>
        </w:rPr>
        <w:t xml:space="preserve"> העם היהודי. הבעיה שלנו היא כיצד אנחנו חיים כאן, למה אנחנו מובילים, כיצד אנחנו מחנכים, איזה תוכן פנימי רוחני אנחנו נותנים לדורות הבאים והיכן אנחנו נמצאים מבחינת ההבנה הבסיסית והקשר היסודי אל העם היהודי כאן, אצלנו. אנחנו צריכים להתחיל בבית. </w:t>
      </w:r>
    </w:p>
    <w:p w14:paraId="11B274F0" w14:textId="77777777" w:rsidR="00000000" w:rsidRDefault="00890A51">
      <w:pPr>
        <w:pStyle w:val="a0"/>
        <w:ind w:firstLine="0"/>
        <w:rPr>
          <w:rFonts w:hint="cs"/>
          <w:rtl/>
        </w:rPr>
      </w:pPr>
    </w:p>
    <w:p w14:paraId="063CCC1F" w14:textId="77777777" w:rsidR="00000000" w:rsidRDefault="00890A51">
      <w:pPr>
        <w:pStyle w:val="a0"/>
        <w:ind w:firstLine="0"/>
        <w:rPr>
          <w:rFonts w:hint="cs"/>
          <w:rtl/>
        </w:rPr>
      </w:pPr>
      <w:r>
        <w:rPr>
          <w:rFonts w:hint="cs"/>
          <w:rtl/>
        </w:rPr>
        <w:tab/>
        <w:t>אני כבר מסיים</w:t>
      </w:r>
      <w:r>
        <w:rPr>
          <w:rFonts w:hint="cs"/>
          <w:rtl/>
        </w:rPr>
        <w:t>, כבוד היושב-ראש. לשם כך, אנחנו חייבים לעשות המון פעולות. פה הרבה יותר קל לעשות מאשר במדינות העולם. הרבה יותר זול. רק מה שצריך זה את הרצון, את המודעות - מה אנחנו, לקראת מה אנחנו הולכים, מה היא תכליתנו עלי אדמות? נשאל את השאלות הבסיסיות ביותר ונגיע לתשובות,</w:t>
      </w:r>
      <w:r>
        <w:rPr>
          <w:rFonts w:hint="cs"/>
          <w:rtl/>
        </w:rPr>
        <w:t xml:space="preserve"> שאכן ייתנו לנו חיים, ומכאן, אנחנו נשפיע על כל העולם היהודי כולו. תודה.</w:t>
      </w:r>
    </w:p>
    <w:p w14:paraId="656F65D3" w14:textId="77777777" w:rsidR="00000000" w:rsidRDefault="00890A51">
      <w:pPr>
        <w:pStyle w:val="a0"/>
        <w:ind w:firstLine="0"/>
        <w:rPr>
          <w:rFonts w:hint="cs"/>
          <w:rtl/>
        </w:rPr>
      </w:pPr>
    </w:p>
    <w:p w14:paraId="7DA24210" w14:textId="77777777" w:rsidR="00000000" w:rsidRDefault="00890A51">
      <w:pPr>
        <w:pStyle w:val="af1"/>
        <w:rPr>
          <w:rtl/>
        </w:rPr>
      </w:pPr>
      <w:r>
        <w:rPr>
          <w:rFonts w:hint="eastAsia"/>
          <w:rtl/>
        </w:rPr>
        <w:t>היו</w:t>
      </w:r>
      <w:r>
        <w:rPr>
          <w:rtl/>
        </w:rPr>
        <w:t xml:space="preserve">"ר </w:t>
      </w:r>
      <w:r>
        <w:rPr>
          <w:rFonts w:hint="cs"/>
          <w:rtl/>
        </w:rPr>
        <w:t>מיכאל נודלמן</w:t>
      </w:r>
      <w:r>
        <w:rPr>
          <w:rtl/>
        </w:rPr>
        <w:t>:</w:t>
      </w:r>
    </w:p>
    <w:p w14:paraId="54CD6E07" w14:textId="77777777" w:rsidR="00000000" w:rsidRDefault="00890A51">
      <w:pPr>
        <w:pStyle w:val="a0"/>
        <w:rPr>
          <w:rFonts w:hint="cs"/>
          <w:rtl/>
        </w:rPr>
      </w:pPr>
    </w:p>
    <w:p w14:paraId="6802D317" w14:textId="77777777" w:rsidR="00000000" w:rsidRDefault="00890A51">
      <w:pPr>
        <w:pStyle w:val="a0"/>
        <w:rPr>
          <w:rFonts w:hint="cs"/>
          <w:rtl/>
        </w:rPr>
      </w:pPr>
      <w:r>
        <w:rPr>
          <w:rFonts w:hint="cs"/>
          <w:rtl/>
        </w:rPr>
        <w:t xml:space="preserve"> תודה רבה, חבר הכנסת רביץ. חברת הכנסת ענבל גבריאלי, בבקשה. אחריה - חבר הכנסת מיכאל מלכיאור.</w:t>
      </w:r>
    </w:p>
    <w:p w14:paraId="4F68FD4F" w14:textId="77777777" w:rsidR="00000000" w:rsidRDefault="00890A51">
      <w:pPr>
        <w:pStyle w:val="a0"/>
        <w:ind w:firstLine="0"/>
        <w:rPr>
          <w:rFonts w:hint="cs"/>
          <w:rtl/>
        </w:rPr>
      </w:pPr>
    </w:p>
    <w:p w14:paraId="09CAA561" w14:textId="77777777" w:rsidR="00000000" w:rsidRDefault="00890A51">
      <w:pPr>
        <w:pStyle w:val="a"/>
        <w:rPr>
          <w:rtl/>
        </w:rPr>
      </w:pPr>
      <w:bookmarkStart w:id="765" w:name="FS000001039T30_06_2004_19_21_24"/>
      <w:bookmarkStart w:id="766" w:name="_Toc77593526"/>
      <w:bookmarkEnd w:id="765"/>
      <w:r>
        <w:rPr>
          <w:rFonts w:hint="eastAsia"/>
          <w:rtl/>
        </w:rPr>
        <w:t>ענבל</w:t>
      </w:r>
      <w:r>
        <w:rPr>
          <w:rtl/>
        </w:rPr>
        <w:t xml:space="preserve"> גבריאלי (הליכוד):</w:t>
      </w:r>
      <w:bookmarkEnd w:id="766"/>
    </w:p>
    <w:p w14:paraId="3E37405F" w14:textId="77777777" w:rsidR="00000000" w:rsidRDefault="00890A51">
      <w:pPr>
        <w:pStyle w:val="a0"/>
        <w:rPr>
          <w:rFonts w:hint="cs"/>
          <w:rtl/>
        </w:rPr>
      </w:pPr>
    </w:p>
    <w:p w14:paraId="68AD56F3" w14:textId="77777777" w:rsidR="00000000" w:rsidRDefault="00890A51">
      <w:pPr>
        <w:pStyle w:val="a0"/>
        <w:rPr>
          <w:rFonts w:hint="cs"/>
          <w:rtl/>
        </w:rPr>
      </w:pPr>
      <w:r>
        <w:rPr>
          <w:rFonts w:hint="cs"/>
          <w:rtl/>
        </w:rPr>
        <w:t>אדוני היושב-ראש, אדוני השר, חברי הכנסת, מכיוו</w:t>
      </w:r>
      <w:r>
        <w:rPr>
          <w:rFonts w:hint="cs"/>
          <w:rtl/>
        </w:rPr>
        <w:t>ן שהדוברים הקודמים הזכירו פחות או יותר את נתוני הדוח, אני ארצה להתייחס יותר לצעדים שהומלצו בדוח. זאת אומרת, תכננתי להציג בפניכם למשל את שיעור גידול האוכלוסייה היהודית בעולם, השיעור המאוד מדאיג של 2% ב-33 השנים שבין 1970 ל-2003 ואת יתר הנתונים, ואני אסתפק ב</w:t>
      </w:r>
      <w:r>
        <w:rPr>
          <w:rFonts w:hint="cs"/>
          <w:rtl/>
        </w:rPr>
        <w:t>זה.</w:t>
      </w:r>
    </w:p>
    <w:p w14:paraId="5CED8B55" w14:textId="77777777" w:rsidR="00000000" w:rsidRDefault="00890A51">
      <w:pPr>
        <w:pStyle w:val="a0"/>
        <w:rPr>
          <w:rFonts w:hint="cs"/>
          <w:rtl/>
        </w:rPr>
      </w:pPr>
    </w:p>
    <w:p w14:paraId="20071AAA" w14:textId="77777777" w:rsidR="00000000" w:rsidRDefault="00890A51">
      <w:pPr>
        <w:pStyle w:val="a0"/>
        <w:rPr>
          <w:rFonts w:hint="cs"/>
          <w:rtl/>
        </w:rPr>
      </w:pPr>
      <w:r>
        <w:rPr>
          <w:rFonts w:hint="cs"/>
          <w:rtl/>
        </w:rPr>
        <w:t>הדוח, נוסף על כך שהוא עמד על הקשיים ועל הבעיות הדמוגרפיות של העם היהודי, גם קובע שכדי להבטיח את קיומו בעתיד של העם היהודי ואת פריחתו, קודם כול צריך לחזק את חוסנה של מדינת ישראל. אמר את זה חבר הכנסת רביץ - לחזק את הזהות היהודית, אומנם בתפוצות, אבל קודם</w:t>
      </w:r>
      <w:r>
        <w:rPr>
          <w:rFonts w:hint="cs"/>
          <w:rtl/>
        </w:rPr>
        <w:t xml:space="preserve"> כול במדינת ישראל. בין הצעדים שהומלצו בדוח כדי לבצע את העניין הזה: עידוד ילודה, הגברת עלייה, חיזוק הזהות היהודית ועידוד צעירים להשתלב בעמדות בכירות בארצותיהם.</w:t>
      </w:r>
    </w:p>
    <w:p w14:paraId="4B96BCFB" w14:textId="77777777" w:rsidR="00000000" w:rsidRDefault="00890A51">
      <w:pPr>
        <w:pStyle w:val="a0"/>
        <w:rPr>
          <w:rFonts w:hint="cs"/>
          <w:rtl/>
        </w:rPr>
      </w:pPr>
    </w:p>
    <w:p w14:paraId="70DCBF20" w14:textId="77777777" w:rsidR="00000000" w:rsidRDefault="00890A51">
      <w:pPr>
        <w:pStyle w:val="a0"/>
        <w:rPr>
          <w:rFonts w:hint="cs"/>
          <w:rtl/>
        </w:rPr>
      </w:pPr>
      <w:r>
        <w:rPr>
          <w:rFonts w:hint="cs"/>
          <w:rtl/>
        </w:rPr>
        <w:t>אותה משלחת מטעם הסוכנות היהודית שדיבר עליה חבר הכנסת משולם נהרי, גם אני השתתפתי בה. האמת, מאוד ה</w:t>
      </w:r>
      <w:r>
        <w:rPr>
          <w:rFonts w:hint="cs"/>
          <w:rtl/>
        </w:rPr>
        <w:t>תפלאתי על שלא העלית את שאלת השאלות שכל הזמן שאלו אותנו שם בני הקהילה היהודית ברוסיה. אנחנו נפגשנו עם בני-נוער, עם ההורים שלהם, כמעט בכל קבוצות הגיל. אחת השאלות היותר מרכזיות, שחזרה כל הזמן, היא: אני רוצה לעלות לישראל, או לחלופין, אני רוצָה לעלות לישראל. אנ</w:t>
      </w:r>
      <w:r>
        <w:rPr>
          <w:rFonts w:hint="cs"/>
          <w:rtl/>
        </w:rPr>
        <w:t>י אוכל להתחתן? אני אוכל להינשא בישראל? היינו חייבים לענות להם את האמת, והתשובה היא: לא, משום שהקהילה היהודית ברוסיה היא בעצם קהילה של זכאי עלייה על-פי חוק השבות, אבל הם לא בהכרח יהודים על-פי ההלכה, משום שהאם אינה יהודייה, וזה בעצם הקריטריון המבחין על-פי הה</w:t>
      </w:r>
      <w:r>
        <w:rPr>
          <w:rFonts w:hint="cs"/>
          <w:rtl/>
        </w:rPr>
        <w:t>לכה.</w:t>
      </w:r>
    </w:p>
    <w:p w14:paraId="5F9D1593" w14:textId="77777777" w:rsidR="00000000" w:rsidRDefault="00890A51">
      <w:pPr>
        <w:pStyle w:val="a0"/>
        <w:rPr>
          <w:rFonts w:hint="cs"/>
          <w:rtl/>
        </w:rPr>
      </w:pPr>
    </w:p>
    <w:p w14:paraId="2851986C" w14:textId="77777777" w:rsidR="00000000" w:rsidRDefault="00890A51">
      <w:pPr>
        <w:pStyle w:val="a0"/>
        <w:rPr>
          <w:rFonts w:hint="cs"/>
          <w:rtl/>
        </w:rPr>
      </w:pPr>
      <w:r>
        <w:rPr>
          <w:rFonts w:hint="cs"/>
          <w:rtl/>
        </w:rPr>
        <w:t>הבעיה הדמוגרפית של מדינת ישראל יכולה להצטמצם במעט, אם נגביר ונעודד את העלייה. אבל איך אנחנו יכולים להגביר ולעודד את העלייה, כשאנחנו לא נותנים פתרונות לעולים האלה? במקרה של הנישואים, הפתרון יכול להיות אחד משניים: או להקל את תהליכי הגיור, שאני יודעת מק</w:t>
      </w:r>
      <w:r>
        <w:rPr>
          <w:rFonts w:hint="cs"/>
          <w:rtl/>
        </w:rPr>
        <w:t>רוב עד כמה הם קשים, עד כמה הם מחמירים, עד כמה בתי-הדין הרבניים הופכים את העניין כמעט לבלתי אפשרי. אני מניחה שכולכם קראתם היום בעיתון ששר המשפטים אפילו איים להפקיע את נושא הגיור מבית-הדין הרבני, דבר שאני כמובן לא שותפה לו. אני לא תומכת בהפקעה, אבל אני אומרת</w:t>
      </w:r>
      <w:r>
        <w:rPr>
          <w:rFonts w:hint="cs"/>
          <w:rtl/>
        </w:rPr>
        <w:t xml:space="preserve"> שהמצב גם לא יכול להישאר כפי שהוא עכשיו. הפתרון השני יכול להיות התרת נישואים אזרחיים. אני מוכרחה לומר כאן, מהדוכן - אני לא בעד התרה של נישואים אזרחיים באופן גורף, אבל שוב, אני חושבת, חד-משמעית, שאנחנו חייבים למצוא פתרון. אם אנחנו לא רוצים את הנישואים האזרח</w:t>
      </w:r>
      <w:r>
        <w:rPr>
          <w:rFonts w:hint="cs"/>
          <w:rtl/>
        </w:rPr>
        <w:t>יים ככלל גורף במדינת ישראל, כחלק מספר החוקים של מדינת ישראל, בית-הדין הרבני חייב להבין, שהוא חייב להקל את הליכי הגיור.</w:t>
      </w:r>
    </w:p>
    <w:p w14:paraId="5D512FEA" w14:textId="77777777" w:rsidR="00000000" w:rsidRDefault="00890A51">
      <w:pPr>
        <w:pStyle w:val="a0"/>
        <w:rPr>
          <w:rFonts w:hint="cs"/>
          <w:rtl/>
        </w:rPr>
      </w:pPr>
    </w:p>
    <w:p w14:paraId="0EA80531" w14:textId="77777777" w:rsidR="00000000" w:rsidRDefault="00890A51">
      <w:pPr>
        <w:pStyle w:val="a0"/>
        <w:rPr>
          <w:rFonts w:hint="cs"/>
          <w:rtl/>
        </w:rPr>
      </w:pPr>
      <w:r>
        <w:rPr>
          <w:rFonts w:hint="cs"/>
          <w:rtl/>
        </w:rPr>
        <w:t>אני לא אשאל כאן איזה מין דמוקרטיה היא הדמוקרטיה הישראלית, שלא מאפשרת לאזרחיה לבחור איך הם בוחרים להינשא, מכיוון שמדינת ישראל, מאז שהוקמה</w:t>
      </w:r>
      <w:r>
        <w:rPr>
          <w:rFonts w:hint="cs"/>
          <w:rtl/>
        </w:rPr>
        <w:t xml:space="preserve"> ועד היום היא מדינה דמוקרטית, אבל גם מדינה יהודית - - -</w:t>
      </w:r>
    </w:p>
    <w:p w14:paraId="5EDBF2D4" w14:textId="77777777" w:rsidR="00000000" w:rsidRDefault="00890A51">
      <w:pPr>
        <w:pStyle w:val="a0"/>
        <w:ind w:firstLine="0"/>
        <w:rPr>
          <w:rFonts w:hint="cs"/>
          <w:rtl/>
        </w:rPr>
      </w:pPr>
    </w:p>
    <w:p w14:paraId="36FF9A8A" w14:textId="77777777" w:rsidR="00000000" w:rsidRDefault="00890A51">
      <w:pPr>
        <w:pStyle w:val="af0"/>
        <w:rPr>
          <w:rtl/>
        </w:rPr>
      </w:pPr>
      <w:r>
        <w:rPr>
          <w:rFonts w:hint="eastAsia"/>
          <w:rtl/>
        </w:rPr>
        <w:t>משולם</w:t>
      </w:r>
      <w:r>
        <w:rPr>
          <w:rtl/>
        </w:rPr>
        <w:t xml:space="preserve"> נהרי (ש"ס):</w:t>
      </w:r>
    </w:p>
    <w:p w14:paraId="06D86CB7" w14:textId="77777777" w:rsidR="00000000" w:rsidRDefault="00890A51">
      <w:pPr>
        <w:pStyle w:val="a0"/>
        <w:rPr>
          <w:rFonts w:hint="cs"/>
          <w:rtl/>
        </w:rPr>
      </w:pPr>
    </w:p>
    <w:p w14:paraId="37CF4E05" w14:textId="77777777" w:rsidR="00000000" w:rsidRDefault="00890A51">
      <w:pPr>
        <w:pStyle w:val="a0"/>
        <w:rPr>
          <w:rFonts w:hint="cs"/>
          <w:rtl/>
        </w:rPr>
      </w:pPr>
      <w:r>
        <w:rPr>
          <w:rFonts w:hint="cs"/>
          <w:rtl/>
        </w:rPr>
        <w:t>אבל איך זה מונע את נישואי התערובת שם? זו בעיית הבעיות.</w:t>
      </w:r>
    </w:p>
    <w:p w14:paraId="26F0EFBB" w14:textId="77777777" w:rsidR="00000000" w:rsidRDefault="00890A51">
      <w:pPr>
        <w:pStyle w:val="a0"/>
        <w:ind w:firstLine="0"/>
        <w:rPr>
          <w:rFonts w:hint="cs"/>
          <w:rtl/>
        </w:rPr>
      </w:pPr>
    </w:p>
    <w:p w14:paraId="0429B194" w14:textId="77777777" w:rsidR="00000000" w:rsidRDefault="00890A51">
      <w:pPr>
        <w:pStyle w:val="-"/>
        <w:rPr>
          <w:rtl/>
        </w:rPr>
      </w:pPr>
      <w:bookmarkStart w:id="767" w:name="FS000001039T30_06_2004_19_31_27C"/>
      <w:bookmarkEnd w:id="767"/>
      <w:r>
        <w:rPr>
          <w:rtl/>
        </w:rPr>
        <w:t>ענבל גבריאלי (הליכוד):</w:t>
      </w:r>
    </w:p>
    <w:p w14:paraId="4E8E29AC" w14:textId="77777777" w:rsidR="00000000" w:rsidRDefault="00890A51">
      <w:pPr>
        <w:pStyle w:val="a0"/>
        <w:rPr>
          <w:rtl/>
        </w:rPr>
      </w:pPr>
    </w:p>
    <w:p w14:paraId="3EE17A16" w14:textId="77777777" w:rsidR="00000000" w:rsidRDefault="00890A51">
      <w:pPr>
        <w:pStyle w:val="a0"/>
        <w:rPr>
          <w:rFonts w:hint="cs"/>
          <w:rtl/>
        </w:rPr>
      </w:pPr>
      <w:r>
        <w:rPr>
          <w:rFonts w:hint="cs"/>
          <w:rtl/>
        </w:rPr>
        <w:t>איך זה מונע את נישואי התערובת? הם לא עולים, כי הם יודעים שלא יוכלו להינשא. תביא בחשבון שכל אותם בני-</w:t>
      </w:r>
      <w:r>
        <w:rPr>
          <w:rFonts w:hint="cs"/>
          <w:rtl/>
        </w:rPr>
        <w:t>נוער - חבר הכנסת נהרי, שאלו אותך ושאלו אותי: אם נעלה לארץ נוכל להינשא? התשובה שנתנו להם היא: לא.</w:t>
      </w:r>
    </w:p>
    <w:p w14:paraId="6B156639" w14:textId="77777777" w:rsidR="00000000" w:rsidRDefault="00890A51">
      <w:pPr>
        <w:pStyle w:val="a0"/>
        <w:ind w:firstLine="0"/>
        <w:rPr>
          <w:rFonts w:hint="cs"/>
          <w:rtl/>
        </w:rPr>
      </w:pPr>
    </w:p>
    <w:p w14:paraId="2EFF7672" w14:textId="77777777" w:rsidR="00000000" w:rsidRDefault="00890A51">
      <w:pPr>
        <w:pStyle w:val="af0"/>
        <w:rPr>
          <w:rtl/>
        </w:rPr>
      </w:pPr>
      <w:r>
        <w:rPr>
          <w:rFonts w:hint="eastAsia"/>
          <w:rtl/>
        </w:rPr>
        <w:t>משולם</w:t>
      </w:r>
      <w:r>
        <w:rPr>
          <w:rtl/>
        </w:rPr>
        <w:t xml:space="preserve"> נהרי (ש"ס):</w:t>
      </w:r>
    </w:p>
    <w:p w14:paraId="196FAFE2" w14:textId="77777777" w:rsidR="00000000" w:rsidRDefault="00890A51">
      <w:pPr>
        <w:pStyle w:val="a0"/>
        <w:rPr>
          <w:rFonts w:hint="cs"/>
          <w:rtl/>
        </w:rPr>
      </w:pPr>
    </w:p>
    <w:p w14:paraId="6CBB3AFA" w14:textId="77777777" w:rsidR="00000000" w:rsidRDefault="00890A51">
      <w:pPr>
        <w:pStyle w:val="a0"/>
        <w:rPr>
          <w:rFonts w:hint="cs"/>
          <w:rtl/>
        </w:rPr>
      </w:pPr>
      <w:r>
        <w:rPr>
          <w:rFonts w:hint="cs"/>
          <w:rtl/>
        </w:rPr>
        <w:t>- - -</w:t>
      </w:r>
    </w:p>
    <w:p w14:paraId="65D28CC4" w14:textId="77777777" w:rsidR="00000000" w:rsidRDefault="00890A51">
      <w:pPr>
        <w:pStyle w:val="a0"/>
        <w:ind w:firstLine="0"/>
        <w:rPr>
          <w:rFonts w:hint="cs"/>
          <w:rtl/>
        </w:rPr>
      </w:pPr>
    </w:p>
    <w:p w14:paraId="596F3675" w14:textId="77777777" w:rsidR="00000000" w:rsidRDefault="00890A51">
      <w:pPr>
        <w:pStyle w:val="-"/>
        <w:rPr>
          <w:rtl/>
        </w:rPr>
      </w:pPr>
      <w:bookmarkStart w:id="768" w:name="FS000001039T30_06_2004_19_32_15C"/>
      <w:bookmarkEnd w:id="768"/>
      <w:r>
        <w:rPr>
          <w:rFonts w:hint="eastAsia"/>
          <w:rtl/>
        </w:rPr>
        <w:t>ענבל</w:t>
      </w:r>
      <w:r>
        <w:rPr>
          <w:rtl/>
        </w:rPr>
        <w:t xml:space="preserve"> גבריאלי (הליכוד):</w:t>
      </w:r>
    </w:p>
    <w:p w14:paraId="1A891EFE" w14:textId="77777777" w:rsidR="00000000" w:rsidRDefault="00890A51">
      <w:pPr>
        <w:pStyle w:val="a0"/>
        <w:rPr>
          <w:rFonts w:hint="cs"/>
          <w:rtl/>
        </w:rPr>
      </w:pPr>
    </w:p>
    <w:p w14:paraId="1976ACC0" w14:textId="77777777" w:rsidR="00000000" w:rsidRDefault="00890A51">
      <w:pPr>
        <w:pStyle w:val="a0"/>
        <w:rPr>
          <w:rFonts w:hint="cs"/>
          <w:rtl/>
        </w:rPr>
      </w:pPr>
      <w:r>
        <w:rPr>
          <w:rFonts w:hint="cs"/>
          <w:rtl/>
        </w:rPr>
        <w:t>הם יישארו שם והם יינשאו בנישואי תערובת, וההתבוללות הזאת תימשך, והמאזן הדמוגרפי השלילי של העם היהודי רק ילך ו</w:t>
      </w:r>
      <w:r>
        <w:rPr>
          <w:rFonts w:hint="cs"/>
          <w:rtl/>
        </w:rPr>
        <w:t>יחריף. זו התשובה. הליכי הגיור חייבים להשתנות. הנהלים חייבים להשתנות. חבר הכנסת נהרי, אתה יודע שיש לי חברה שכבר למעלה משנתיים וחצי מנסה להתגייר. אביה יהודי ואמה לא. היא נמצאת כאן מגיל שנתיים או שלוש, חיה אורח חיים יהודי, ומשום-מה, היא לא מצליחה להתגייר. למה</w:t>
      </w:r>
      <w:r>
        <w:rPr>
          <w:rFonts w:hint="cs"/>
          <w:rtl/>
        </w:rPr>
        <w:t>? כי אין לנו סכנה דמוגרפית? כי זה לא אמור להיות אינטרס לאומי ממדרגה ראשונה של מדינת ישראל? כי מה? כי יש טוהר הגזע של היהודים, חבר הכנסת נהרי? למה? אני מחפשת תשובות.</w:t>
      </w:r>
    </w:p>
    <w:p w14:paraId="78CDF73F" w14:textId="77777777" w:rsidR="00000000" w:rsidRDefault="00890A51">
      <w:pPr>
        <w:pStyle w:val="a0"/>
        <w:ind w:firstLine="0"/>
        <w:rPr>
          <w:rFonts w:hint="cs"/>
          <w:rtl/>
        </w:rPr>
      </w:pPr>
    </w:p>
    <w:p w14:paraId="10932041" w14:textId="77777777" w:rsidR="00000000" w:rsidRDefault="00890A51">
      <w:pPr>
        <w:pStyle w:val="af0"/>
        <w:rPr>
          <w:rtl/>
        </w:rPr>
      </w:pPr>
      <w:r>
        <w:rPr>
          <w:rFonts w:hint="eastAsia"/>
          <w:rtl/>
        </w:rPr>
        <w:t>משולם</w:t>
      </w:r>
      <w:r>
        <w:rPr>
          <w:rtl/>
        </w:rPr>
        <w:t xml:space="preserve"> נהרי (ש"ס):</w:t>
      </w:r>
    </w:p>
    <w:p w14:paraId="77491488" w14:textId="77777777" w:rsidR="00000000" w:rsidRDefault="00890A51">
      <w:pPr>
        <w:pStyle w:val="a0"/>
        <w:rPr>
          <w:rFonts w:hint="cs"/>
          <w:rtl/>
        </w:rPr>
      </w:pPr>
    </w:p>
    <w:p w14:paraId="49A5AB14" w14:textId="77777777" w:rsidR="00000000" w:rsidRDefault="00890A51">
      <w:pPr>
        <w:pStyle w:val="a0"/>
        <w:rPr>
          <w:rFonts w:hint="cs"/>
          <w:rtl/>
        </w:rPr>
      </w:pPr>
      <w:r>
        <w:rPr>
          <w:rFonts w:hint="cs"/>
          <w:rtl/>
        </w:rPr>
        <w:t>אל תיסחפי.</w:t>
      </w:r>
    </w:p>
    <w:p w14:paraId="73A0F9E6" w14:textId="77777777" w:rsidR="00000000" w:rsidRDefault="00890A51">
      <w:pPr>
        <w:pStyle w:val="a0"/>
        <w:ind w:firstLine="0"/>
        <w:rPr>
          <w:rFonts w:hint="cs"/>
          <w:rtl/>
        </w:rPr>
      </w:pPr>
    </w:p>
    <w:p w14:paraId="019FF261" w14:textId="77777777" w:rsidR="00000000" w:rsidRDefault="00890A51">
      <w:pPr>
        <w:pStyle w:val="af0"/>
        <w:rPr>
          <w:rtl/>
        </w:rPr>
      </w:pPr>
      <w:r>
        <w:rPr>
          <w:rFonts w:hint="eastAsia"/>
          <w:rtl/>
        </w:rPr>
        <w:t>נסים</w:t>
      </w:r>
      <w:r>
        <w:rPr>
          <w:rtl/>
        </w:rPr>
        <w:t xml:space="preserve"> זאב (ש"ס):</w:t>
      </w:r>
    </w:p>
    <w:p w14:paraId="70223699" w14:textId="77777777" w:rsidR="00000000" w:rsidRDefault="00890A51">
      <w:pPr>
        <w:pStyle w:val="a0"/>
        <w:rPr>
          <w:rFonts w:hint="cs"/>
          <w:rtl/>
        </w:rPr>
      </w:pPr>
    </w:p>
    <w:p w14:paraId="6B9570BC" w14:textId="77777777" w:rsidR="00000000" w:rsidRDefault="00890A51">
      <w:pPr>
        <w:pStyle w:val="a0"/>
        <w:rPr>
          <w:rFonts w:hint="cs"/>
          <w:rtl/>
        </w:rPr>
      </w:pPr>
      <w:r>
        <w:rPr>
          <w:rFonts w:hint="cs"/>
          <w:rtl/>
        </w:rPr>
        <w:t xml:space="preserve">אם היא - - - לכתובת הנכונה - - - </w:t>
      </w:r>
    </w:p>
    <w:p w14:paraId="5F12C9EA" w14:textId="77777777" w:rsidR="00000000" w:rsidRDefault="00890A51">
      <w:pPr>
        <w:pStyle w:val="a0"/>
        <w:ind w:firstLine="0"/>
        <w:rPr>
          <w:rFonts w:hint="cs"/>
          <w:rtl/>
        </w:rPr>
      </w:pPr>
    </w:p>
    <w:p w14:paraId="6ED90C51" w14:textId="77777777" w:rsidR="00000000" w:rsidRDefault="00890A51">
      <w:pPr>
        <w:pStyle w:val="-"/>
        <w:rPr>
          <w:rtl/>
        </w:rPr>
      </w:pPr>
      <w:bookmarkStart w:id="769" w:name="FS000001039T30_06_2004_19_34_04C"/>
      <w:bookmarkEnd w:id="769"/>
      <w:r>
        <w:rPr>
          <w:rtl/>
        </w:rPr>
        <w:t>ענבל גב</w:t>
      </w:r>
      <w:r>
        <w:rPr>
          <w:rtl/>
        </w:rPr>
        <w:t>ריאלי (הליכוד):</w:t>
      </w:r>
    </w:p>
    <w:p w14:paraId="17BA785D" w14:textId="77777777" w:rsidR="00000000" w:rsidRDefault="00890A51">
      <w:pPr>
        <w:pStyle w:val="a0"/>
        <w:rPr>
          <w:rtl/>
        </w:rPr>
      </w:pPr>
    </w:p>
    <w:p w14:paraId="67A841DA" w14:textId="77777777" w:rsidR="00000000" w:rsidRDefault="00890A51">
      <w:pPr>
        <w:pStyle w:val="a0"/>
        <w:rPr>
          <w:rFonts w:hint="cs"/>
          <w:rtl/>
        </w:rPr>
      </w:pPr>
      <w:r>
        <w:rPr>
          <w:rFonts w:hint="cs"/>
          <w:rtl/>
        </w:rPr>
        <w:t>אני מסיימת. חבר הכנסת זאב, אני צריכה לסיים, ולכן, לא אענה לכם. אני רוצה לומר שני משפטים אחרונים - - -</w:t>
      </w:r>
    </w:p>
    <w:p w14:paraId="3CF33FA2" w14:textId="77777777" w:rsidR="00000000" w:rsidRDefault="00890A51">
      <w:pPr>
        <w:pStyle w:val="a0"/>
        <w:ind w:firstLine="0"/>
        <w:rPr>
          <w:rFonts w:hint="cs"/>
          <w:rtl/>
        </w:rPr>
      </w:pPr>
    </w:p>
    <w:p w14:paraId="5ADCF1DB" w14:textId="77777777" w:rsidR="00000000" w:rsidRDefault="00890A51">
      <w:pPr>
        <w:pStyle w:val="af0"/>
        <w:rPr>
          <w:rtl/>
        </w:rPr>
      </w:pPr>
      <w:r>
        <w:rPr>
          <w:rFonts w:hint="eastAsia"/>
          <w:rtl/>
        </w:rPr>
        <w:t>אורי</w:t>
      </w:r>
      <w:r>
        <w:rPr>
          <w:rtl/>
        </w:rPr>
        <w:t xml:space="preserve"> יהודה אריאל (האיחוד הלאומי - ישראל ביתנו):</w:t>
      </w:r>
    </w:p>
    <w:p w14:paraId="69374DC0" w14:textId="77777777" w:rsidR="00000000" w:rsidRDefault="00890A51">
      <w:pPr>
        <w:pStyle w:val="a0"/>
        <w:rPr>
          <w:rFonts w:hint="cs"/>
          <w:rtl/>
        </w:rPr>
      </w:pPr>
    </w:p>
    <w:p w14:paraId="09AEADDF" w14:textId="77777777" w:rsidR="00000000" w:rsidRDefault="00890A51">
      <w:pPr>
        <w:pStyle w:val="a0"/>
        <w:rPr>
          <w:rFonts w:hint="cs"/>
          <w:rtl/>
        </w:rPr>
      </w:pPr>
      <w:r>
        <w:rPr>
          <w:rFonts w:hint="cs"/>
          <w:rtl/>
        </w:rPr>
        <w:t>אני יכול לבקש להוריד את המלים "טוהר הגזע" מהפרוטוקול?</w:t>
      </w:r>
    </w:p>
    <w:p w14:paraId="0D5105CD" w14:textId="77777777" w:rsidR="00000000" w:rsidRDefault="00890A51">
      <w:pPr>
        <w:pStyle w:val="a0"/>
        <w:ind w:firstLine="0"/>
        <w:rPr>
          <w:rFonts w:hint="cs"/>
          <w:rtl/>
        </w:rPr>
      </w:pPr>
    </w:p>
    <w:p w14:paraId="78584F61" w14:textId="77777777" w:rsidR="00000000" w:rsidRDefault="00890A51">
      <w:pPr>
        <w:pStyle w:val="-"/>
        <w:rPr>
          <w:rtl/>
        </w:rPr>
      </w:pPr>
      <w:bookmarkStart w:id="770" w:name="FS000001039T30_06_2004_19_35_40C"/>
      <w:bookmarkEnd w:id="770"/>
      <w:r>
        <w:rPr>
          <w:rtl/>
        </w:rPr>
        <w:t>ענבל גבריאלי (הליכוד):</w:t>
      </w:r>
    </w:p>
    <w:p w14:paraId="6EEA2822" w14:textId="77777777" w:rsidR="00000000" w:rsidRDefault="00890A51">
      <w:pPr>
        <w:pStyle w:val="a0"/>
        <w:rPr>
          <w:rtl/>
        </w:rPr>
      </w:pPr>
    </w:p>
    <w:p w14:paraId="28128FC6" w14:textId="77777777" w:rsidR="00000000" w:rsidRDefault="00890A51">
      <w:pPr>
        <w:pStyle w:val="a0"/>
        <w:rPr>
          <w:rFonts w:hint="cs"/>
          <w:rtl/>
        </w:rPr>
      </w:pPr>
      <w:r>
        <w:rPr>
          <w:rFonts w:hint="cs"/>
          <w:rtl/>
        </w:rPr>
        <w:t xml:space="preserve">בוודאי. </w:t>
      </w:r>
      <w:r>
        <w:rPr>
          <w:rFonts w:hint="cs"/>
          <w:rtl/>
        </w:rPr>
        <w:t>אני מתנצלת, אבל ניסיתי להבהיר איזו נקודה, שכאילו אנחנו רוצים לייחד את עצמנו או רוצים להפוך את עצמנו למשהו שקשה להיות כמותו ואולי בגלל זה אנחנו מקשים. לא היתה חלילה כוונה לדבר האיום ונורא, שאנחנו מכירים אותו.</w:t>
      </w:r>
    </w:p>
    <w:p w14:paraId="6B22564D" w14:textId="77777777" w:rsidR="00000000" w:rsidRDefault="00890A51">
      <w:pPr>
        <w:pStyle w:val="a0"/>
        <w:ind w:firstLine="0"/>
        <w:rPr>
          <w:rFonts w:hint="cs"/>
          <w:rtl/>
        </w:rPr>
      </w:pPr>
    </w:p>
    <w:p w14:paraId="1F55AABB" w14:textId="77777777" w:rsidR="00000000" w:rsidRDefault="00890A51">
      <w:pPr>
        <w:pStyle w:val="af0"/>
        <w:rPr>
          <w:rtl/>
        </w:rPr>
      </w:pPr>
      <w:r>
        <w:rPr>
          <w:rFonts w:hint="eastAsia"/>
          <w:rtl/>
        </w:rPr>
        <w:t>משולם</w:t>
      </w:r>
      <w:r>
        <w:rPr>
          <w:rtl/>
        </w:rPr>
        <w:t xml:space="preserve"> נהרי (ש"ס):</w:t>
      </w:r>
    </w:p>
    <w:p w14:paraId="34838AFF" w14:textId="77777777" w:rsidR="00000000" w:rsidRDefault="00890A51">
      <w:pPr>
        <w:pStyle w:val="a0"/>
        <w:rPr>
          <w:rFonts w:hint="cs"/>
          <w:rtl/>
        </w:rPr>
      </w:pPr>
    </w:p>
    <w:p w14:paraId="357821EB" w14:textId="77777777" w:rsidR="00000000" w:rsidRDefault="00890A51">
      <w:pPr>
        <w:pStyle w:val="a0"/>
        <w:rPr>
          <w:rFonts w:hint="cs"/>
          <w:rtl/>
        </w:rPr>
      </w:pPr>
      <w:r>
        <w:rPr>
          <w:rFonts w:hint="cs"/>
          <w:rtl/>
        </w:rPr>
        <w:t>זה שולי - - -</w:t>
      </w:r>
    </w:p>
    <w:p w14:paraId="5CBA0092" w14:textId="77777777" w:rsidR="00000000" w:rsidRDefault="00890A51">
      <w:pPr>
        <w:pStyle w:val="a0"/>
        <w:ind w:firstLine="0"/>
        <w:rPr>
          <w:rFonts w:hint="cs"/>
          <w:rtl/>
        </w:rPr>
      </w:pPr>
    </w:p>
    <w:p w14:paraId="66B4D6D3" w14:textId="77777777" w:rsidR="00000000" w:rsidRDefault="00890A51">
      <w:pPr>
        <w:pStyle w:val="-"/>
        <w:rPr>
          <w:rtl/>
        </w:rPr>
      </w:pPr>
      <w:bookmarkStart w:id="771" w:name="FS000001039T30_06_2004_19_36_27C"/>
      <w:bookmarkEnd w:id="771"/>
      <w:r>
        <w:rPr>
          <w:rtl/>
        </w:rPr>
        <w:t xml:space="preserve">ענבל גבריאלי </w:t>
      </w:r>
      <w:r>
        <w:rPr>
          <w:rtl/>
        </w:rPr>
        <w:t>(הליכוד):</w:t>
      </w:r>
    </w:p>
    <w:p w14:paraId="42A24B2C" w14:textId="77777777" w:rsidR="00000000" w:rsidRDefault="00890A51">
      <w:pPr>
        <w:pStyle w:val="a0"/>
        <w:rPr>
          <w:rtl/>
        </w:rPr>
      </w:pPr>
    </w:p>
    <w:p w14:paraId="672AADC0" w14:textId="77777777" w:rsidR="00000000" w:rsidRDefault="00890A51">
      <w:pPr>
        <w:pStyle w:val="a0"/>
        <w:rPr>
          <w:rFonts w:hint="cs"/>
          <w:rtl/>
        </w:rPr>
      </w:pPr>
      <w:r>
        <w:rPr>
          <w:rFonts w:hint="cs"/>
          <w:rtl/>
        </w:rPr>
        <w:t>אני רוצה לסיים. מעבר לעידוד קליטת עלייה יש כמובן עידוד הילודה, דבר שיכול להתקיים אם נפסיק לפגוע בקצבאות הילדים ובמענקי הלידה. וכמובן, יש עניין הקיצוצים בסל הקליטה. אמרו לנו בני הקהילה היהודית ברוסיה, שכשהם צריכים לבחור לאיזו מדינה להגר, הם מביאי</w:t>
      </w:r>
      <w:r>
        <w:rPr>
          <w:rFonts w:hint="cs"/>
          <w:rtl/>
        </w:rPr>
        <w:t>ם בחשבון גם את הנושא של סל הקליטה, ולמשל במקרה של גרמניה, נדמה לי שמדובר בסדר-גודל של פי-שבעה מסל הקליטה שמציעה מדינת ישראל.</w:t>
      </w:r>
    </w:p>
    <w:p w14:paraId="6B5885A0" w14:textId="77777777" w:rsidR="00000000" w:rsidRDefault="00890A51">
      <w:pPr>
        <w:pStyle w:val="a0"/>
        <w:ind w:firstLine="0"/>
        <w:rPr>
          <w:rFonts w:hint="cs"/>
          <w:rtl/>
        </w:rPr>
      </w:pPr>
    </w:p>
    <w:p w14:paraId="3E0B3406" w14:textId="77777777" w:rsidR="00000000" w:rsidRDefault="00890A51">
      <w:pPr>
        <w:pStyle w:val="af0"/>
        <w:rPr>
          <w:rtl/>
        </w:rPr>
      </w:pPr>
      <w:r>
        <w:rPr>
          <w:rFonts w:hint="eastAsia"/>
          <w:rtl/>
        </w:rPr>
        <w:t>משולם</w:t>
      </w:r>
      <w:r>
        <w:rPr>
          <w:rtl/>
        </w:rPr>
        <w:t xml:space="preserve"> נהרי (ש"ס):</w:t>
      </w:r>
    </w:p>
    <w:p w14:paraId="4ED7AF68" w14:textId="77777777" w:rsidR="00000000" w:rsidRDefault="00890A51">
      <w:pPr>
        <w:pStyle w:val="a0"/>
        <w:rPr>
          <w:rFonts w:hint="cs"/>
          <w:rtl/>
        </w:rPr>
      </w:pPr>
    </w:p>
    <w:p w14:paraId="437111D5" w14:textId="77777777" w:rsidR="00000000" w:rsidRDefault="00890A51">
      <w:pPr>
        <w:pStyle w:val="a0"/>
        <w:rPr>
          <w:rFonts w:hint="cs"/>
          <w:rtl/>
        </w:rPr>
      </w:pPr>
      <w:r>
        <w:rPr>
          <w:rFonts w:hint="cs"/>
          <w:rtl/>
        </w:rPr>
        <w:t>הרבה לא רוצים לבוא גם בגלל המצב הכלכלי.</w:t>
      </w:r>
    </w:p>
    <w:p w14:paraId="63C5E52E" w14:textId="77777777" w:rsidR="00000000" w:rsidRDefault="00890A51">
      <w:pPr>
        <w:pStyle w:val="a0"/>
        <w:ind w:firstLine="0"/>
        <w:rPr>
          <w:rFonts w:hint="cs"/>
          <w:rtl/>
        </w:rPr>
      </w:pPr>
    </w:p>
    <w:p w14:paraId="39F5F685" w14:textId="77777777" w:rsidR="00000000" w:rsidRDefault="00890A51">
      <w:pPr>
        <w:pStyle w:val="-"/>
        <w:rPr>
          <w:rtl/>
        </w:rPr>
      </w:pPr>
      <w:bookmarkStart w:id="772" w:name="FS000001039T30_06_2004_19_38_03C"/>
      <w:bookmarkEnd w:id="772"/>
      <w:r>
        <w:rPr>
          <w:rtl/>
        </w:rPr>
        <w:t>ענבל גבריאלי (הליכוד):</w:t>
      </w:r>
    </w:p>
    <w:p w14:paraId="2BFF19DE" w14:textId="77777777" w:rsidR="00000000" w:rsidRDefault="00890A51">
      <w:pPr>
        <w:pStyle w:val="a0"/>
        <w:rPr>
          <w:rtl/>
        </w:rPr>
      </w:pPr>
    </w:p>
    <w:p w14:paraId="74903369" w14:textId="77777777" w:rsidR="00000000" w:rsidRDefault="00890A51">
      <w:pPr>
        <w:pStyle w:val="a0"/>
        <w:rPr>
          <w:rFonts w:hint="cs"/>
          <w:rtl/>
        </w:rPr>
      </w:pPr>
      <w:r>
        <w:rPr>
          <w:rFonts w:hint="cs"/>
          <w:rtl/>
        </w:rPr>
        <w:t>ברור לי הצורך המשקי בקיצוצים, אבל ברור לי גם ש</w:t>
      </w:r>
      <w:r>
        <w:rPr>
          <w:rFonts w:hint="cs"/>
          <w:rtl/>
        </w:rPr>
        <w:t>הממשלה חייבת לשנות את סדרי העדיפויות. חייבים להקצות משאבים גם לעידוד ילודה וגם לעידוד עלייה. חייבים גם לעשות בדק-בית בנושא הגיור.</w:t>
      </w:r>
    </w:p>
    <w:p w14:paraId="5B113436" w14:textId="77777777" w:rsidR="00000000" w:rsidRDefault="00890A51">
      <w:pPr>
        <w:pStyle w:val="a0"/>
        <w:ind w:firstLine="0"/>
        <w:rPr>
          <w:rFonts w:hint="cs"/>
          <w:rtl/>
        </w:rPr>
      </w:pPr>
    </w:p>
    <w:p w14:paraId="3E0CD934" w14:textId="77777777" w:rsidR="00000000" w:rsidRDefault="00890A51">
      <w:pPr>
        <w:pStyle w:val="a0"/>
        <w:rPr>
          <w:rFonts w:hint="cs"/>
          <w:rtl/>
        </w:rPr>
      </w:pPr>
      <w:r>
        <w:rPr>
          <w:rFonts w:hint="cs"/>
          <w:rtl/>
        </w:rPr>
        <w:t xml:space="preserve">ולסיום, אבקש מהשר להתייחס בתשובתו גם להמלצת הדוח להקים גוף מייעץ לממשלה, אשר תפקידו יהיה לייצג את התפוצות. </w:t>
      </w:r>
    </w:p>
    <w:p w14:paraId="0DF574B6" w14:textId="77777777" w:rsidR="00000000" w:rsidRDefault="00890A51">
      <w:pPr>
        <w:pStyle w:val="a0"/>
        <w:rPr>
          <w:rFonts w:hint="cs"/>
          <w:rtl/>
        </w:rPr>
      </w:pPr>
    </w:p>
    <w:p w14:paraId="1C8B3546" w14:textId="77777777" w:rsidR="00000000" w:rsidRDefault="00890A51">
      <w:pPr>
        <w:pStyle w:val="af1"/>
        <w:rPr>
          <w:rFonts w:hint="cs"/>
          <w:rtl/>
        </w:rPr>
      </w:pPr>
      <w:r>
        <w:rPr>
          <w:rtl/>
        </w:rPr>
        <w:t>היו"ר</w:t>
      </w:r>
      <w:r>
        <w:rPr>
          <w:rFonts w:hint="cs"/>
          <w:rtl/>
        </w:rPr>
        <w:t xml:space="preserve"> מיכאל נודל</w:t>
      </w:r>
      <w:r>
        <w:rPr>
          <w:rFonts w:hint="cs"/>
          <w:rtl/>
        </w:rPr>
        <w:t>מן</w:t>
      </w:r>
      <w:r>
        <w:rPr>
          <w:rtl/>
        </w:rPr>
        <w:t>:</w:t>
      </w:r>
    </w:p>
    <w:p w14:paraId="23877907" w14:textId="77777777" w:rsidR="00000000" w:rsidRDefault="00890A51">
      <w:pPr>
        <w:pStyle w:val="a0"/>
        <w:rPr>
          <w:rFonts w:hint="cs"/>
          <w:rtl/>
        </w:rPr>
      </w:pPr>
    </w:p>
    <w:p w14:paraId="1F3AB6AB" w14:textId="77777777" w:rsidR="00000000" w:rsidRDefault="00890A51">
      <w:pPr>
        <w:pStyle w:val="a0"/>
        <w:rPr>
          <w:rFonts w:hint="cs"/>
          <w:rtl/>
        </w:rPr>
      </w:pPr>
      <w:r>
        <w:rPr>
          <w:rFonts w:hint="cs"/>
          <w:rtl/>
        </w:rPr>
        <w:t>תודה רבה. ישיב השר לענייני ירושלים, חברה ותפוצות, השר שרנסקי.</w:t>
      </w:r>
    </w:p>
    <w:p w14:paraId="2A7E8FA5" w14:textId="77777777" w:rsidR="00000000" w:rsidRDefault="00890A51">
      <w:pPr>
        <w:pStyle w:val="a0"/>
        <w:rPr>
          <w:rFonts w:hint="cs"/>
          <w:rtl/>
        </w:rPr>
      </w:pPr>
    </w:p>
    <w:p w14:paraId="54597865" w14:textId="77777777" w:rsidR="00000000" w:rsidRDefault="00890A51">
      <w:pPr>
        <w:pStyle w:val="a"/>
        <w:rPr>
          <w:rtl/>
        </w:rPr>
      </w:pPr>
      <w:bookmarkStart w:id="773" w:name="FS000000535T30_06_2004_19_03_32"/>
      <w:bookmarkStart w:id="774" w:name="_Toc77593527"/>
      <w:bookmarkEnd w:id="773"/>
      <w:r>
        <w:rPr>
          <w:rFonts w:hint="eastAsia"/>
          <w:rtl/>
        </w:rPr>
        <w:t>השר</w:t>
      </w:r>
      <w:r>
        <w:rPr>
          <w:rtl/>
        </w:rPr>
        <w:t xml:space="preserve"> נתן שרנסקי:</w:t>
      </w:r>
      <w:bookmarkEnd w:id="774"/>
    </w:p>
    <w:p w14:paraId="076C912A" w14:textId="77777777" w:rsidR="00000000" w:rsidRDefault="00890A51">
      <w:pPr>
        <w:pStyle w:val="a0"/>
        <w:rPr>
          <w:rFonts w:hint="cs"/>
          <w:rtl/>
        </w:rPr>
      </w:pPr>
    </w:p>
    <w:p w14:paraId="6B099CE5" w14:textId="77777777" w:rsidR="00000000" w:rsidRDefault="00890A51">
      <w:pPr>
        <w:pStyle w:val="a0"/>
        <w:rPr>
          <w:rFonts w:hint="cs"/>
          <w:rtl/>
        </w:rPr>
      </w:pPr>
      <w:r>
        <w:rPr>
          <w:rFonts w:hint="cs"/>
          <w:rtl/>
        </w:rPr>
        <w:t xml:space="preserve">כבוד היושב-ראש, חברי הכנסת, המכון לתכנון מדיניות העם היהודי - ואני שמח לברך כאן את מנכ"ל המכון - עשה עבודה חשובה. ההישג הכי גדול הוא, שכתוצאה מהצגת המסמך על-ידי המכון דנה </w:t>
      </w:r>
      <w:r>
        <w:rPr>
          <w:rFonts w:hint="cs"/>
          <w:rtl/>
        </w:rPr>
        <w:t xml:space="preserve">הממשלה בנושא מערכת היחסים עם התפוצות במשך שעתיים וחצי. </w:t>
      </w:r>
    </w:p>
    <w:p w14:paraId="6AD4F693" w14:textId="77777777" w:rsidR="00000000" w:rsidRDefault="00890A51">
      <w:pPr>
        <w:pStyle w:val="a0"/>
        <w:rPr>
          <w:rFonts w:hint="cs"/>
          <w:rtl/>
        </w:rPr>
      </w:pPr>
    </w:p>
    <w:p w14:paraId="07044923" w14:textId="77777777" w:rsidR="00000000" w:rsidRDefault="00890A51">
      <w:pPr>
        <w:pStyle w:val="a0"/>
        <w:rPr>
          <w:rFonts w:hint="cs"/>
          <w:rtl/>
        </w:rPr>
      </w:pPr>
      <w:r>
        <w:rPr>
          <w:rFonts w:hint="cs"/>
          <w:rtl/>
        </w:rPr>
        <w:t>משנת 1996, מאז נכנסתי לפוליטיקה, בארבע ממשלות הייתי יושב-ראש ועדת השרים לענייני תפוצות - בלי מאמץ גדול, כי אין הרבה תחרות בנושא הזה. היו לנו הרבה דיונים בוועדת השרים, ואם יש שני שרים שמשתתפים בדיון ש</w:t>
      </w:r>
      <w:r>
        <w:rPr>
          <w:rFonts w:hint="cs"/>
          <w:rtl/>
        </w:rPr>
        <w:t>ל הוועדה זה כבר הרבה, ומפעם לפעם היינו מצליחים להכניס לדיון של עשר דקות סעיף בנושא שקשור לישראל בתפוצות. דיון של שעתיים וחצי בנושא של יהדות התפוצות והעתיד של העם היהודי בישיבת הממשלה, זה הישג אדיר.  תודה רבה למכון שעזר לנו במאמצים להכניס את הנושא לסדר-היום</w:t>
      </w:r>
      <w:r>
        <w:rPr>
          <w:rFonts w:hint="cs"/>
          <w:rtl/>
        </w:rPr>
        <w:t>.</w:t>
      </w:r>
    </w:p>
    <w:p w14:paraId="4A766E33" w14:textId="77777777" w:rsidR="00000000" w:rsidRDefault="00890A51">
      <w:pPr>
        <w:pStyle w:val="a0"/>
        <w:rPr>
          <w:rFonts w:hint="cs"/>
          <w:rtl/>
        </w:rPr>
      </w:pPr>
    </w:p>
    <w:p w14:paraId="3C6E73FE" w14:textId="77777777" w:rsidR="00000000" w:rsidRDefault="00890A51">
      <w:pPr>
        <w:pStyle w:val="a0"/>
        <w:rPr>
          <w:rFonts w:hint="cs"/>
          <w:rtl/>
        </w:rPr>
      </w:pPr>
      <w:r>
        <w:rPr>
          <w:rFonts w:hint="cs"/>
          <w:rtl/>
        </w:rPr>
        <w:t>זה מעיד גם על שינוי סדרי עדיפויות. אני חייב להגיד, שראש הממשלה שרון רואה בנושא העלייה ובנושא מערכת היחסים עם יהדות התפוצות נושא מאוד חשוב, ואנחנו מרגישים את השינוי.</w:t>
      </w:r>
    </w:p>
    <w:p w14:paraId="7464AC77" w14:textId="77777777" w:rsidR="00000000" w:rsidRDefault="00890A51">
      <w:pPr>
        <w:pStyle w:val="a0"/>
        <w:ind w:firstLine="0"/>
        <w:rPr>
          <w:rFonts w:hint="cs"/>
          <w:rtl/>
        </w:rPr>
      </w:pPr>
    </w:p>
    <w:p w14:paraId="55393F39" w14:textId="77777777" w:rsidR="00000000" w:rsidRDefault="00890A51">
      <w:pPr>
        <w:pStyle w:val="a0"/>
        <w:rPr>
          <w:rFonts w:hint="cs"/>
          <w:rtl/>
        </w:rPr>
      </w:pPr>
      <w:r>
        <w:rPr>
          <w:rFonts w:hint="cs"/>
          <w:rtl/>
        </w:rPr>
        <w:t xml:space="preserve">יש כל כך הרבה נושאים שהמסמך הזה נוגע אליהם, שאי-אפשר בשלוש דקות או בעשר להתייחס לכולם. </w:t>
      </w:r>
      <w:r>
        <w:rPr>
          <w:rFonts w:hint="cs"/>
          <w:rtl/>
        </w:rPr>
        <w:t xml:space="preserve">אני אתרכז בנקודות שנגעו בהן חברי.  </w:t>
      </w:r>
    </w:p>
    <w:p w14:paraId="103B606D" w14:textId="77777777" w:rsidR="00000000" w:rsidRDefault="00890A51">
      <w:pPr>
        <w:pStyle w:val="a0"/>
        <w:rPr>
          <w:rFonts w:hint="cs"/>
          <w:rtl/>
        </w:rPr>
      </w:pPr>
    </w:p>
    <w:p w14:paraId="50EEEC98" w14:textId="77777777" w:rsidR="00000000" w:rsidRDefault="00890A51">
      <w:pPr>
        <w:pStyle w:val="a0"/>
        <w:rPr>
          <w:rFonts w:hint="cs"/>
          <w:rtl/>
        </w:rPr>
      </w:pPr>
      <w:r>
        <w:rPr>
          <w:rFonts w:hint="cs"/>
          <w:rtl/>
        </w:rPr>
        <w:t>כאשר אתה מסתכל על הסטטיסטיקה, ברור חד-משמעית, ואני מסכים עם חבר הכנסת רביץ, שמי ששומר על עם ישראל בשמים זה הקדוש-ברוך-הוא, אבל מי שממלא תפקיד של שומר על עתיד עם ישראל בעולם הזה ולא בעולם הבא, בארץ, זו מדינת ישראל, כי זה</w:t>
      </w:r>
      <w:r>
        <w:rPr>
          <w:rFonts w:hint="cs"/>
          <w:rtl/>
        </w:rPr>
        <w:t xml:space="preserve"> המקום היחיד שבו מספר היהודים הולך וגדל, כאשר בכל העולם מספר היהודים הולך ופוחת. יש סטייה אחת - בגרמניה, אבל אנחנו רואים שזו תופעה חד-פעמית. בגדול, יש צמצום אדיר במספר היהודים בעולם. אמריקה, לדוגמה, היא המדינה הכי בטוחה ליהודים, עם הקהילה היהודית הכי חזקה,</w:t>
      </w:r>
      <w:r>
        <w:rPr>
          <w:rFonts w:hint="cs"/>
          <w:rtl/>
        </w:rPr>
        <w:t xml:space="preserve"> אולי בכל ההיסטוריה של העם היהודי. ולמרות זאת, מאותם יהודים שהיגרו מרוסיה לאמריקה, לפחות חצי מיליון באותה תקופה, הצטמצם מספרם ביותר מ-100,000 איש. זאת אומרת, 600,000 יהודים נעלמו באמריקה במשך 30 שנה. אפילו במדינה הכי מוצלחת אנחנו רואים כמעט 15% צמצום במספר</w:t>
      </w:r>
      <w:r>
        <w:rPr>
          <w:rFonts w:hint="cs"/>
          <w:rtl/>
        </w:rPr>
        <w:t xml:space="preserve"> היהודים, ורק בישראל מספר היהודים עולה, לפי כל הסטנדרטים. הקיום של מדינת ישראל, זה מה שמבטיח גם הקיום של העם היהודי. </w:t>
      </w:r>
    </w:p>
    <w:p w14:paraId="78F7697E" w14:textId="77777777" w:rsidR="00000000" w:rsidRDefault="00890A51">
      <w:pPr>
        <w:pStyle w:val="a0"/>
        <w:rPr>
          <w:rFonts w:hint="cs"/>
          <w:rtl/>
        </w:rPr>
      </w:pPr>
    </w:p>
    <w:p w14:paraId="469704A7" w14:textId="77777777" w:rsidR="00000000" w:rsidRDefault="00890A51">
      <w:pPr>
        <w:pStyle w:val="a0"/>
        <w:rPr>
          <w:rFonts w:hint="cs"/>
          <w:rtl/>
        </w:rPr>
      </w:pPr>
      <w:r>
        <w:rPr>
          <w:rFonts w:hint="cs"/>
          <w:rtl/>
        </w:rPr>
        <w:t>עולה מהדוח, שמערכת היחסים של ישראל עם התפוצות היא נושא מאוד חשוב. העתיד של העם היהודי כולו, אלה שיושבים בציון ואלה שעדיין לא יושבים בציון</w:t>
      </w:r>
      <w:r>
        <w:rPr>
          <w:rFonts w:hint="cs"/>
          <w:rtl/>
        </w:rPr>
        <w:t xml:space="preserve">, תלוי בחוזק הקשר הזה.  </w:t>
      </w:r>
    </w:p>
    <w:p w14:paraId="2A9A5A81" w14:textId="77777777" w:rsidR="00000000" w:rsidRDefault="00890A51">
      <w:pPr>
        <w:pStyle w:val="a0"/>
        <w:rPr>
          <w:rFonts w:hint="cs"/>
          <w:rtl/>
        </w:rPr>
      </w:pPr>
    </w:p>
    <w:p w14:paraId="7E8EC68D" w14:textId="77777777" w:rsidR="00000000" w:rsidRDefault="00890A51">
      <w:pPr>
        <w:pStyle w:val="a0"/>
        <w:rPr>
          <w:rFonts w:hint="cs"/>
          <w:rtl/>
        </w:rPr>
      </w:pPr>
      <w:r>
        <w:rPr>
          <w:rFonts w:hint="cs"/>
          <w:rtl/>
        </w:rPr>
        <w:t>אומרים כאן, בצדק, שהרבה תלוי בחינוך בתפוצות, חינוך יהודי, חינוך ציוני, חינוך לחשיבות של מדינת ישראל וחינוך לחשיבות של הקשר עם הקהילה. דרך אגב, היו גם תקופות שחשבו שלא טוב שהקהילה היהודית בתפוצות חזקה, כי זה פוגע בעלייה. תמיד חשבתי</w:t>
      </w:r>
      <w:r>
        <w:rPr>
          <w:rFonts w:hint="cs"/>
          <w:rtl/>
        </w:rPr>
        <w:t xml:space="preserve"> שזה שיקול מאוד בעייתי, אבל היום זה ברור </w:t>
      </w:r>
      <w:r>
        <w:rPr>
          <w:rtl/>
        </w:rPr>
        <w:t>–</w:t>
      </w:r>
      <w:r>
        <w:rPr>
          <w:rFonts w:hint="cs"/>
          <w:rtl/>
        </w:rPr>
        <w:t xml:space="preserve"> קיומה של קהילה חזקה בתפוצות מוסיף הרבה מאוד לחוסן של העם היהודי, ובסופו של דבר מוסיף גם לעלייה ארצה.  </w:t>
      </w:r>
    </w:p>
    <w:p w14:paraId="4663F832" w14:textId="77777777" w:rsidR="00000000" w:rsidRDefault="00890A51">
      <w:pPr>
        <w:pStyle w:val="a0"/>
        <w:rPr>
          <w:rFonts w:hint="cs"/>
          <w:rtl/>
        </w:rPr>
      </w:pPr>
    </w:p>
    <w:p w14:paraId="04358270" w14:textId="77777777" w:rsidR="00000000" w:rsidRDefault="00890A51">
      <w:pPr>
        <w:pStyle w:val="a0"/>
        <w:rPr>
          <w:rFonts w:hint="cs"/>
          <w:rtl/>
        </w:rPr>
      </w:pPr>
      <w:r>
        <w:rPr>
          <w:rFonts w:hint="cs"/>
          <w:rtl/>
        </w:rPr>
        <w:t>אבל כאשר אנחנו מדברים על חשיבות החינוך היהודי בתפוצות, אנחנו מתעלמים מהחינוך היהודי במדינת ישראל. איך אנחנו ב</w:t>
      </w:r>
      <w:r>
        <w:rPr>
          <w:rFonts w:hint="cs"/>
          <w:rtl/>
        </w:rPr>
        <w:t xml:space="preserve">מדינת ישראל קשורים לתפוצות, לא לתפוצות גרמניה או לצרפת. אם אנחנו אומרים שזה עם אחד, אז יש לנו היסטוריה מפוארת משותפת, יש לנו מסורת וקשר. בשביל להיות ערבים זה לזה, צריך לפחות לדעת זה על זה. </w:t>
      </w:r>
    </w:p>
    <w:p w14:paraId="13D9C839" w14:textId="77777777" w:rsidR="00000000" w:rsidRDefault="00890A51">
      <w:pPr>
        <w:pStyle w:val="a0"/>
        <w:rPr>
          <w:rFonts w:hint="cs"/>
          <w:rtl/>
        </w:rPr>
      </w:pPr>
    </w:p>
    <w:p w14:paraId="24E2FBC4" w14:textId="77777777" w:rsidR="00000000" w:rsidRDefault="00890A51">
      <w:pPr>
        <w:pStyle w:val="a0"/>
        <w:rPr>
          <w:rFonts w:hint="cs"/>
          <w:rtl/>
        </w:rPr>
      </w:pPr>
      <w:r>
        <w:rPr>
          <w:rFonts w:hint="cs"/>
          <w:rtl/>
        </w:rPr>
        <w:t>כאשר כל ההיסטוריה של העם היהודי מתחילה מ-1896, מההיסטוריה של הציו</w:t>
      </w:r>
      <w:r>
        <w:rPr>
          <w:rFonts w:hint="cs"/>
          <w:rtl/>
        </w:rPr>
        <w:t>נות של היום, ולפני זה היו מכבים ובאמצע היו פוגרומים, כאשר זה מה שנשאר מהיהדות בדור חזק של ישראלים, אז איך אפשר לדבר על קשר חזק עם יהדות התפוצות ועל הבנה שיש לנו גורל משותף? אלה שני הצדדים של אותה מטבע: מצד אחד חיזוק של החינוך היהודי הציוני בתפוצות, ומצד שנ</w:t>
      </w:r>
      <w:r>
        <w:rPr>
          <w:rFonts w:hint="cs"/>
          <w:rtl/>
        </w:rPr>
        <w:t>י החיזוק של החינוך היהודי והקשר עם התפוצות במדינת ישראל.</w:t>
      </w:r>
    </w:p>
    <w:p w14:paraId="32E14580" w14:textId="77777777" w:rsidR="00000000" w:rsidRDefault="00890A51">
      <w:pPr>
        <w:pStyle w:val="a0"/>
        <w:ind w:firstLine="0"/>
        <w:rPr>
          <w:rFonts w:hint="cs"/>
          <w:rtl/>
        </w:rPr>
      </w:pPr>
    </w:p>
    <w:p w14:paraId="07341B4A" w14:textId="77777777" w:rsidR="00000000" w:rsidRDefault="00890A51">
      <w:pPr>
        <w:pStyle w:val="a0"/>
        <w:rPr>
          <w:rFonts w:hint="cs"/>
          <w:rtl/>
        </w:rPr>
      </w:pPr>
      <w:r>
        <w:rPr>
          <w:rFonts w:hint="cs"/>
          <w:rtl/>
        </w:rPr>
        <w:t>אמרו כאן שיש בדוח התייחסות לא מפורטת לנושא, כי ברור שמי שכתב את הדוח לא רצה להכתיב למדינת ישראל באיזו צורה תוכל יהדות התפוצות להשפיע ולהביע את דעותיה. אם אנחנו רוצים שהעם היהודי ירגיש שמדינת ישראל מ</w:t>
      </w:r>
      <w:r>
        <w:rPr>
          <w:rFonts w:hint="cs"/>
          <w:rtl/>
        </w:rPr>
        <w:t xml:space="preserve">ייצגת את כולם, צריכה להיות גם דרך שבה יהדות התפוצות תביע את הדעה שלה. </w:t>
      </w:r>
    </w:p>
    <w:p w14:paraId="7507ACE9" w14:textId="77777777" w:rsidR="00000000" w:rsidRDefault="00890A51">
      <w:pPr>
        <w:pStyle w:val="a0"/>
        <w:rPr>
          <w:rFonts w:hint="cs"/>
          <w:rtl/>
        </w:rPr>
      </w:pPr>
    </w:p>
    <w:p w14:paraId="42816E57" w14:textId="77777777" w:rsidR="00000000" w:rsidRDefault="00890A51">
      <w:pPr>
        <w:pStyle w:val="a0"/>
        <w:ind w:firstLine="0"/>
        <w:rPr>
          <w:rFonts w:hint="cs"/>
          <w:rtl/>
        </w:rPr>
      </w:pPr>
      <w:r>
        <w:rPr>
          <w:rFonts w:hint="cs"/>
          <w:rtl/>
        </w:rPr>
        <w:tab/>
        <w:t>באותה ישיבת ממשלה הצעתי, שיהיה עוד בית, ליד הפרלמנט שלנו,</w:t>
      </w:r>
      <w:r>
        <w:rPr>
          <w:rtl/>
        </w:rPr>
        <w:t xml:space="preserve"> </w:t>
      </w:r>
      <w:r>
        <w:rPr>
          <w:rFonts w:hint="cs"/>
          <w:rtl/>
        </w:rPr>
        <w:t>כמו בית-הלורדים, ובו נציגים של התפוצות, שפעמיים או ארבע פעמים בשנה יוכלו לשבת יחד עם חברי הכנסת ולדון ולהביע את העמדה שלהם בנ</w:t>
      </w:r>
      <w:r>
        <w:rPr>
          <w:rFonts w:hint="cs"/>
          <w:rtl/>
        </w:rPr>
        <w:t>ושאים שהם כל כך חשובים להם, כל כך משפיעים על מעמדו של עם ישראל כולו בעולם.</w:t>
      </w:r>
    </w:p>
    <w:p w14:paraId="7A72D7A5" w14:textId="77777777" w:rsidR="00000000" w:rsidRDefault="00890A51">
      <w:pPr>
        <w:pStyle w:val="a0"/>
        <w:ind w:firstLine="0"/>
        <w:rPr>
          <w:rFonts w:hint="cs"/>
          <w:rtl/>
        </w:rPr>
      </w:pPr>
    </w:p>
    <w:p w14:paraId="22C7BF31" w14:textId="77777777" w:rsidR="00000000" w:rsidRDefault="00890A51">
      <w:pPr>
        <w:pStyle w:val="a0"/>
        <w:ind w:firstLine="720"/>
        <w:rPr>
          <w:rFonts w:hint="cs"/>
          <w:rtl/>
        </w:rPr>
      </w:pPr>
      <w:r>
        <w:rPr>
          <w:rFonts w:hint="cs"/>
          <w:rtl/>
        </w:rPr>
        <w:t>לפני כמה ימים היה דיון מאוד חשוב אצל ראש הממשלה עם נציגי הסוכנות, נציגי התנועה הרפורמית והתנועה הקונסרבטיבית ושרים בממשלת ישראל. המנהיגים של התנועה הרפורמית והתנועה הקונסרבטיבית תמ</w:t>
      </w:r>
      <w:r>
        <w:rPr>
          <w:rFonts w:hint="cs"/>
          <w:rtl/>
        </w:rPr>
        <w:t>כו בהמלצות ועדת-נאמן, ושר המשפטים ניסה להתנגד ולשכנע אותם שהם לא שומרים על האינטרסים של התנועות הקונסרבטיבית והרפורמית. הדיון עצמו לימד עד כמה חשוב שיש מפגש, שפתאום האחד מבין את המגבלות של השני, ומנסים למדוד את האינטרסים הפוליטיים-המפלגתיים, מול האינטרס הא</w:t>
      </w:r>
      <w:r>
        <w:rPr>
          <w:rFonts w:hint="cs"/>
          <w:rtl/>
        </w:rPr>
        <w:t>חד שיש לכולנו, האחדות של עם ישראל. ברור שדיונים כאלה בפורמט של הכנסת כולה, יחד עם נציגים של העם היהודי בתפוצות, יכולים להיות מאוד מועילים.</w:t>
      </w:r>
    </w:p>
    <w:p w14:paraId="63FE8427" w14:textId="77777777" w:rsidR="00000000" w:rsidRDefault="00890A51">
      <w:pPr>
        <w:pStyle w:val="a0"/>
        <w:ind w:firstLine="0"/>
        <w:rPr>
          <w:rFonts w:hint="cs"/>
          <w:rtl/>
        </w:rPr>
      </w:pPr>
    </w:p>
    <w:p w14:paraId="3620C5B4" w14:textId="77777777" w:rsidR="00000000" w:rsidRDefault="00890A51">
      <w:pPr>
        <w:pStyle w:val="a0"/>
        <w:ind w:firstLine="0"/>
        <w:rPr>
          <w:rFonts w:hint="cs"/>
          <w:rtl/>
        </w:rPr>
      </w:pPr>
      <w:r>
        <w:rPr>
          <w:rFonts w:hint="cs"/>
          <w:rtl/>
        </w:rPr>
        <w:tab/>
        <w:t>דיברנו כאן הרבה על החשיבות של ועדת-נאמן. אני חושב שעם כל ההצעות ששמענו עכשיו, אין בינתיים שום הצעה יותר טובה, כדי ל</w:t>
      </w:r>
      <w:r>
        <w:rPr>
          <w:rFonts w:hint="cs"/>
          <w:rtl/>
        </w:rPr>
        <w:t xml:space="preserve">דאוג מצד אחד שכל קהילה יהודית בעולם תרגיש את הקשר שלה עם מדינת ישראל, ומצד שני, שהגיור יצרף את מי שרוצה לעם כולו ולא רק לחלק של העם. ועדת-נאמן דווקא מביאה בחשבון את ההצעה הזאת. יכול להיות שכל עשר שנים או 20 שנה אנחנו צריכים לדון מחדש, מה הם הכלים המתאימים </w:t>
      </w:r>
      <w:r>
        <w:rPr>
          <w:rFonts w:hint="cs"/>
          <w:rtl/>
        </w:rPr>
        <w:t xml:space="preserve">לחיזוק הקשר בין ישראל ליהדות התפוצות. אני חושב שלתקופה הזאת אין הצעה יותר טובה מההצעה של ועדת-נאמן, וכל חלקי הכנסת חייבים לתמוך בה בצורה זו או אחרת.   </w:t>
      </w:r>
    </w:p>
    <w:p w14:paraId="224D55B2" w14:textId="77777777" w:rsidR="00000000" w:rsidRDefault="00890A51">
      <w:pPr>
        <w:pStyle w:val="a0"/>
        <w:ind w:firstLine="0"/>
        <w:rPr>
          <w:rFonts w:hint="cs"/>
          <w:rtl/>
        </w:rPr>
      </w:pPr>
    </w:p>
    <w:p w14:paraId="0BDD5633" w14:textId="77777777" w:rsidR="00000000" w:rsidRDefault="00890A51">
      <w:pPr>
        <w:pStyle w:val="a0"/>
        <w:rPr>
          <w:rFonts w:hint="cs"/>
          <w:rtl/>
        </w:rPr>
      </w:pPr>
      <w:r>
        <w:rPr>
          <w:rFonts w:hint="cs"/>
          <w:rtl/>
        </w:rPr>
        <w:t xml:space="preserve">ודבר אחרון, נקודה אחרונה - עוד הפעם, יש שם הרבה נקודות, אני לקחתי רק כמה - זו האנטישמיות. דיברו כאן על </w:t>
      </w:r>
      <w:r>
        <w:rPr>
          <w:rFonts w:hint="cs"/>
          <w:rtl/>
        </w:rPr>
        <w:t>כך שישראל חייבת לשחק תפקיד מרכזי בחיים של יהדות העולם. מה שקורה היום עם האנטישמיות החדשה, זה שפשוט אין שום הבדל בין אנטישמיות ואנטי-ישראליות. מי שעושה דמוניזציה של היהודי, של הדת היהודית והאומה היהודית, גם עושה דמוניזציה של מדינת ישראל, ולהיפך. מי ששולל את</w:t>
      </w:r>
      <w:r>
        <w:rPr>
          <w:rFonts w:hint="cs"/>
          <w:rtl/>
        </w:rPr>
        <w:t xml:space="preserve"> הלגיטימיות של המדינה היהודית, שולל גם את הלגיטימיות של היהודים כאומה וכדת, ואת זה אפשר לראות היום גם באנטישמיות המוסלמית, אבל גם באנטישמיות החדשה במדינות אירופה. </w:t>
      </w:r>
    </w:p>
    <w:p w14:paraId="45408F69" w14:textId="77777777" w:rsidR="00000000" w:rsidRDefault="00890A51">
      <w:pPr>
        <w:pStyle w:val="a0"/>
        <w:rPr>
          <w:rFonts w:hint="cs"/>
          <w:rtl/>
        </w:rPr>
      </w:pPr>
    </w:p>
    <w:p w14:paraId="58CA816A" w14:textId="77777777" w:rsidR="00000000" w:rsidRDefault="00890A51">
      <w:pPr>
        <w:pStyle w:val="a0"/>
        <w:rPr>
          <w:rFonts w:hint="cs"/>
          <w:rtl/>
        </w:rPr>
      </w:pPr>
      <w:r>
        <w:rPr>
          <w:rFonts w:hint="cs"/>
          <w:rtl/>
        </w:rPr>
        <w:t>כאן, בזמן האחרון, בשנים האחרונות, חל שינוי. ישראל נכנסה עכשיו כגורם מרכזי בכל המאבק נגד האנ</w:t>
      </w:r>
      <w:r>
        <w:rPr>
          <w:rFonts w:hint="cs"/>
          <w:rtl/>
        </w:rPr>
        <w:t>טישמיות החדשה. ואם לפני כן היו מנהיגים בישראל שחשבו - היו מקרים כאלה - שהאנטישמיות היא תופעה נוראית אבל היא לא בעיה של מדינת ישראל, היא בעיה של התפוצות - שיעלו לארץ, ולא תהיה אנטישמיות; או היו מנהיגים בתפוצות שחשבו שהסתה נגד ישראל זה דבר נורא, אבל זו לא בע</w:t>
      </w:r>
      <w:r>
        <w:rPr>
          <w:rFonts w:hint="cs"/>
          <w:rtl/>
        </w:rPr>
        <w:t>יה שלנו, שיטפלו בהסברה שלהם, בישראל, אז יהיה בסדר. היום האויבים שלנו הוכיחו שזה אותו מאבק, וכאן אנחנו מאחדים את המאמצים שלנו. יהדות התפוצות ומדינת ישראל - ומדינת ישראל מובילה במאבק הזה, וזו עוד הוכחה עד כמה מדינת ישראל שייכת לעם היהודי כולו; לאלה שיושבים ב</w:t>
      </w:r>
      <w:r>
        <w:rPr>
          <w:rFonts w:hint="cs"/>
          <w:rtl/>
        </w:rPr>
        <w:t xml:space="preserve">ציון ולאלה שעדיין לא יושבים בציון. תודה רבה. </w:t>
      </w:r>
    </w:p>
    <w:p w14:paraId="6BD3AA47" w14:textId="77777777" w:rsidR="00000000" w:rsidRDefault="00890A51">
      <w:pPr>
        <w:pStyle w:val="a0"/>
        <w:rPr>
          <w:rFonts w:hint="cs"/>
          <w:rtl/>
        </w:rPr>
      </w:pPr>
    </w:p>
    <w:p w14:paraId="32385FC7" w14:textId="77777777" w:rsidR="00000000" w:rsidRDefault="00890A51">
      <w:pPr>
        <w:pStyle w:val="af1"/>
        <w:rPr>
          <w:rFonts w:hint="cs"/>
          <w:rtl/>
        </w:rPr>
      </w:pPr>
      <w:bookmarkStart w:id="775" w:name="FS000000535T30_06_2004_20_01_38"/>
      <w:bookmarkEnd w:id="775"/>
      <w:r>
        <w:rPr>
          <w:rFonts w:hint="cs"/>
          <w:rtl/>
        </w:rPr>
        <w:t>היו"ר מיכאל נודלמן:</w:t>
      </w:r>
    </w:p>
    <w:p w14:paraId="37BF240B" w14:textId="77777777" w:rsidR="00000000" w:rsidRDefault="00890A51">
      <w:pPr>
        <w:pStyle w:val="a0"/>
        <w:rPr>
          <w:rFonts w:hint="cs"/>
          <w:rtl/>
        </w:rPr>
      </w:pPr>
    </w:p>
    <w:p w14:paraId="3AD6902A" w14:textId="77777777" w:rsidR="00000000" w:rsidRDefault="00890A51">
      <w:pPr>
        <w:pStyle w:val="a0"/>
        <w:rPr>
          <w:rFonts w:hint="cs"/>
          <w:rtl/>
        </w:rPr>
      </w:pPr>
      <w:r>
        <w:rPr>
          <w:rFonts w:hint="cs"/>
          <w:rtl/>
        </w:rPr>
        <w:t>תודה. אדוני השר, מה אתה מציע?</w:t>
      </w:r>
    </w:p>
    <w:p w14:paraId="546570C0" w14:textId="77777777" w:rsidR="00000000" w:rsidRDefault="00890A51">
      <w:pPr>
        <w:pStyle w:val="a0"/>
        <w:rPr>
          <w:rFonts w:hint="cs"/>
          <w:rtl/>
        </w:rPr>
      </w:pPr>
    </w:p>
    <w:p w14:paraId="52A35941" w14:textId="77777777" w:rsidR="00000000" w:rsidRDefault="00890A51">
      <w:pPr>
        <w:pStyle w:val="-"/>
        <w:rPr>
          <w:rtl/>
        </w:rPr>
      </w:pPr>
      <w:bookmarkStart w:id="776" w:name="FS000000535T30_06_2004_20_07_37C"/>
      <w:bookmarkEnd w:id="776"/>
      <w:r>
        <w:rPr>
          <w:rtl/>
        </w:rPr>
        <w:t>השר נתן שרנסקי:</w:t>
      </w:r>
    </w:p>
    <w:p w14:paraId="5FA3F4D8" w14:textId="77777777" w:rsidR="00000000" w:rsidRDefault="00890A51">
      <w:pPr>
        <w:pStyle w:val="a0"/>
        <w:rPr>
          <w:rtl/>
        </w:rPr>
      </w:pPr>
    </w:p>
    <w:p w14:paraId="2FF4E154" w14:textId="77777777" w:rsidR="00000000" w:rsidRDefault="00890A51">
      <w:pPr>
        <w:pStyle w:val="a0"/>
        <w:rPr>
          <w:rFonts w:hint="cs"/>
          <w:rtl/>
        </w:rPr>
      </w:pPr>
      <w:r>
        <w:rPr>
          <w:rFonts w:hint="cs"/>
          <w:rtl/>
        </w:rPr>
        <w:t xml:space="preserve">אני חושב שהדבר הטבעי הוא להעביר את הנושא לוועדת העלייה, הקליטה והתפוצות. </w:t>
      </w:r>
    </w:p>
    <w:p w14:paraId="60752BB4" w14:textId="77777777" w:rsidR="00000000" w:rsidRDefault="00890A51">
      <w:pPr>
        <w:pStyle w:val="a0"/>
        <w:rPr>
          <w:rFonts w:hint="cs"/>
          <w:rtl/>
        </w:rPr>
      </w:pPr>
    </w:p>
    <w:p w14:paraId="0A1A9094" w14:textId="77777777" w:rsidR="00000000" w:rsidRDefault="00890A51">
      <w:pPr>
        <w:pStyle w:val="af1"/>
        <w:rPr>
          <w:rFonts w:hint="cs"/>
          <w:rtl/>
        </w:rPr>
      </w:pPr>
      <w:r>
        <w:rPr>
          <w:rFonts w:hint="cs"/>
          <w:rtl/>
        </w:rPr>
        <w:t>היו"ר מיכאל נודלמן:</w:t>
      </w:r>
    </w:p>
    <w:p w14:paraId="38293EBB" w14:textId="77777777" w:rsidR="00000000" w:rsidRDefault="00890A51">
      <w:pPr>
        <w:pStyle w:val="a0"/>
        <w:rPr>
          <w:rFonts w:hint="cs"/>
          <w:rtl/>
        </w:rPr>
      </w:pPr>
    </w:p>
    <w:p w14:paraId="215851EB" w14:textId="77777777" w:rsidR="00000000" w:rsidRDefault="00890A51">
      <w:pPr>
        <w:pStyle w:val="a0"/>
        <w:rPr>
          <w:rFonts w:hint="cs"/>
          <w:rtl/>
        </w:rPr>
      </w:pPr>
      <w:r>
        <w:rPr>
          <w:rFonts w:hint="cs"/>
          <w:rtl/>
        </w:rPr>
        <w:t>ועדת העלייה, הקליטה והתפוצות. חברי הכנסת. חב</w:t>
      </w:r>
      <w:r>
        <w:rPr>
          <w:rFonts w:hint="cs"/>
          <w:rtl/>
        </w:rPr>
        <w:t>ר הכנסת רביץ, אתה מסכים לוועדה?</w:t>
      </w:r>
    </w:p>
    <w:p w14:paraId="544B70DF" w14:textId="77777777" w:rsidR="00000000" w:rsidRDefault="00890A51">
      <w:pPr>
        <w:pStyle w:val="a0"/>
        <w:rPr>
          <w:rFonts w:hint="cs"/>
          <w:rtl/>
        </w:rPr>
      </w:pPr>
    </w:p>
    <w:p w14:paraId="6D36064E" w14:textId="77777777" w:rsidR="00000000" w:rsidRDefault="00890A51">
      <w:pPr>
        <w:pStyle w:val="af0"/>
        <w:rPr>
          <w:rtl/>
        </w:rPr>
      </w:pPr>
      <w:r>
        <w:rPr>
          <w:rFonts w:hint="eastAsia"/>
          <w:rtl/>
        </w:rPr>
        <w:t>אברהם</w:t>
      </w:r>
      <w:r>
        <w:rPr>
          <w:rtl/>
        </w:rPr>
        <w:t xml:space="preserve"> רביץ (יהדות התורה):</w:t>
      </w:r>
    </w:p>
    <w:p w14:paraId="4C9CE2BC" w14:textId="77777777" w:rsidR="00000000" w:rsidRDefault="00890A51">
      <w:pPr>
        <w:pStyle w:val="a0"/>
        <w:rPr>
          <w:rFonts w:hint="cs"/>
          <w:rtl/>
        </w:rPr>
      </w:pPr>
    </w:p>
    <w:p w14:paraId="39B31EA3" w14:textId="77777777" w:rsidR="00000000" w:rsidRDefault="00890A51">
      <w:pPr>
        <w:pStyle w:val="a0"/>
        <w:rPr>
          <w:rFonts w:hint="cs"/>
          <w:rtl/>
        </w:rPr>
      </w:pPr>
      <w:r>
        <w:rPr>
          <w:rFonts w:hint="cs"/>
          <w:rtl/>
        </w:rPr>
        <w:t xml:space="preserve">כן. </w:t>
      </w:r>
    </w:p>
    <w:p w14:paraId="27AB32FA" w14:textId="77777777" w:rsidR="00000000" w:rsidRDefault="00890A51">
      <w:pPr>
        <w:pStyle w:val="af1"/>
        <w:rPr>
          <w:rFonts w:hint="cs"/>
          <w:rtl/>
        </w:rPr>
      </w:pPr>
    </w:p>
    <w:p w14:paraId="6DCF598A" w14:textId="77777777" w:rsidR="00000000" w:rsidRDefault="00890A51">
      <w:pPr>
        <w:pStyle w:val="af1"/>
        <w:rPr>
          <w:rFonts w:hint="cs"/>
          <w:rtl/>
        </w:rPr>
      </w:pPr>
      <w:r>
        <w:rPr>
          <w:rFonts w:hint="cs"/>
          <w:rtl/>
        </w:rPr>
        <w:t>היו"ר מיכאל נודלמן:</w:t>
      </w:r>
    </w:p>
    <w:p w14:paraId="46AAF03A" w14:textId="77777777" w:rsidR="00000000" w:rsidRDefault="00890A51">
      <w:pPr>
        <w:pStyle w:val="a0"/>
        <w:rPr>
          <w:rFonts w:hint="cs"/>
          <w:rtl/>
        </w:rPr>
      </w:pPr>
    </w:p>
    <w:p w14:paraId="26CECCE5" w14:textId="77777777" w:rsidR="00000000" w:rsidRDefault="00890A51">
      <w:pPr>
        <w:pStyle w:val="a0"/>
        <w:rPr>
          <w:rFonts w:hint="cs"/>
          <w:rtl/>
        </w:rPr>
      </w:pPr>
      <w:r>
        <w:rPr>
          <w:rFonts w:hint="cs"/>
          <w:rtl/>
        </w:rPr>
        <w:t>חבר הכנסת נהרי, מסכים?</w:t>
      </w:r>
    </w:p>
    <w:p w14:paraId="66972F47" w14:textId="77777777" w:rsidR="00000000" w:rsidRDefault="00890A51">
      <w:pPr>
        <w:pStyle w:val="a0"/>
        <w:rPr>
          <w:rFonts w:hint="cs"/>
          <w:rtl/>
        </w:rPr>
      </w:pPr>
    </w:p>
    <w:p w14:paraId="50FD9893" w14:textId="77777777" w:rsidR="00000000" w:rsidRDefault="00890A51">
      <w:pPr>
        <w:pStyle w:val="af0"/>
        <w:rPr>
          <w:rtl/>
        </w:rPr>
      </w:pPr>
      <w:r>
        <w:rPr>
          <w:rFonts w:hint="eastAsia"/>
          <w:rtl/>
        </w:rPr>
        <w:t>משולם</w:t>
      </w:r>
      <w:r>
        <w:rPr>
          <w:rtl/>
        </w:rPr>
        <w:t xml:space="preserve"> נהרי (ש"ס):</w:t>
      </w:r>
    </w:p>
    <w:p w14:paraId="2BD31AD1" w14:textId="77777777" w:rsidR="00000000" w:rsidRDefault="00890A51">
      <w:pPr>
        <w:pStyle w:val="a0"/>
        <w:rPr>
          <w:rFonts w:hint="cs"/>
          <w:rtl/>
        </w:rPr>
      </w:pPr>
    </w:p>
    <w:p w14:paraId="5CB88E7A" w14:textId="77777777" w:rsidR="00000000" w:rsidRDefault="00890A51">
      <w:pPr>
        <w:pStyle w:val="a0"/>
        <w:rPr>
          <w:rFonts w:hint="cs"/>
          <w:rtl/>
        </w:rPr>
      </w:pPr>
      <w:r>
        <w:rPr>
          <w:rFonts w:hint="cs"/>
          <w:rtl/>
        </w:rPr>
        <w:t xml:space="preserve">כן. </w:t>
      </w:r>
    </w:p>
    <w:p w14:paraId="2F3ED442" w14:textId="77777777" w:rsidR="00000000" w:rsidRDefault="00890A51">
      <w:pPr>
        <w:pStyle w:val="a0"/>
        <w:rPr>
          <w:rFonts w:hint="cs"/>
          <w:rtl/>
        </w:rPr>
      </w:pPr>
    </w:p>
    <w:p w14:paraId="1861BE12" w14:textId="77777777" w:rsidR="00000000" w:rsidRDefault="00890A51">
      <w:pPr>
        <w:pStyle w:val="af1"/>
        <w:rPr>
          <w:rFonts w:hint="cs"/>
          <w:rtl/>
        </w:rPr>
      </w:pPr>
      <w:r>
        <w:rPr>
          <w:rFonts w:hint="cs"/>
          <w:rtl/>
        </w:rPr>
        <w:t>היו"ר מיכאל נודלמן:</w:t>
      </w:r>
    </w:p>
    <w:p w14:paraId="78C58710" w14:textId="77777777" w:rsidR="00000000" w:rsidRDefault="00890A51">
      <w:pPr>
        <w:pStyle w:val="a0"/>
        <w:rPr>
          <w:rFonts w:hint="cs"/>
          <w:rtl/>
        </w:rPr>
      </w:pPr>
    </w:p>
    <w:p w14:paraId="4CDB5870" w14:textId="77777777" w:rsidR="00000000" w:rsidRDefault="00890A51">
      <w:pPr>
        <w:pStyle w:val="a0"/>
        <w:rPr>
          <w:rFonts w:hint="cs"/>
          <w:rtl/>
        </w:rPr>
      </w:pPr>
      <w:r>
        <w:rPr>
          <w:rFonts w:hint="cs"/>
          <w:rtl/>
        </w:rPr>
        <w:t xml:space="preserve">בסדר. יש הצעות אחרות. חבר הכנסת אורי אריאל. </w:t>
      </w:r>
    </w:p>
    <w:p w14:paraId="15DCA29F" w14:textId="77777777" w:rsidR="00000000" w:rsidRDefault="00890A51">
      <w:pPr>
        <w:pStyle w:val="a0"/>
        <w:rPr>
          <w:rFonts w:hint="cs"/>
          <w:rtl/>
        </w:rPr>
      </w:pPr>
    </w:p>
    <w:p w14:paraId="4C5770BF" w14:textId="77777777" w:rsidR="00000000" w:rsidRDefault="00890A51">
      <w:pPr>
        <w:pStyle w:val="af0"/>
        <w:rPr>
          <w:rtl/>
        </w:rPr>
      </w:pPr>
      <w:r>
        <w:rPr>
          <w:rFonts w:hint="eastAsia"/>
          <w:rtl/>
        </w:rPr>
        <w:t>עבד</w:t>
      </w:r>
      <w:r>
        <w:rPr>
          <w:rtl/>
        </w:rPr>
        <w:t>-אלמאלכ דהאמשה (רע"ם):</w:t>
      </w:r>
    </w:p>
    <w:p w14:paraId="518D3810" w14:textId="77777777" w:rsidR="00000000" w:rsidRDefault="00890A51">
      <w:pPr>
        <w:pStyle w:val="a0"/>
        <w:rPr>
          <w:rFonts w:hint="cs"/>
          <w:rtl/>
        </w:rPr>
      </w:pPr>
    </w:p>
    <w:p w14:paraId="31AC8E23" w14:textId="77777777" w:rsidR="00000000" w:rsidRDefault="00890A51">
      <w:pPr>
        <w:pStyle w:val="a0"/>
        <w:rPr>
          <w:rFonts w:hint="cs"/>
          <w:rtl/>
        </w:rPr>
      </w:pPr>
      <w:r>
        <w:rPr>
          <w:rFonts w:hint="cs"/>
          <w:rtl/>
        </w:rPr>
        <w:t xml:space="preserve">אפשר הצעה אחרת, אדוני? </w:t>
      </w:r>
    </w:p>
    <w:p w14:paraId="43D5A3C4" w14:textId="77777777" w:rsidR="00000000" w:rsidRDefault="00890A51">
      <w:pPr>
        <w:pStyle w:val="a0"/>
        <w:rPr>
          <w:rFonts w:hint="cs"/>
          <w:rtl/>
        </w:rPr>
      </w:pPr>
    </w:p>
    <w:p w14:paraId="75F861E1" w14:textId="77777777" w:rsidR="00000000" w:rsidRDefault="00890A51">
      <w:pPr>
        <w:pStyle w:val="a"/>
        <w:rPr>
          <w:rtl/>
        </w:rPr>
      </w:pPr>
      <w:bookmarkStart w:id="777" w:name="FS000000713T30_06_2004_20_09_28"/>
      <w:bookmarkStart w:id="778" w:name="_Toc77593528"/>
      <w:bookmarkEnd w:id="777"/>
      <w:r>
        <w:rPr>
          <w:rFonts w:hint="eastAsia"/>
          <w:rtl/>
        </w:rPr>
        <w:t>א</w:t>
      </w:r>
      <w:r>
        <w:rPr>
          <w:rFonts w:hint="eastAsia"/>
          <w:rtl/>
        </w:rPr>
        <w:t>ורי</w:t>
      </w:r>
      <w:r>
        <w:rPr>
          <w:rtl/>
        </w:rPr>
        <w:t xml:space="preserve"> יהודה אריאל (האיחוד הלאומי - ישראל ביתנו):</w:t>
      </w:r>
      <w:bookmarkEnd w:id="778"/>
    </w:p>
    <w:p w14:paraId="54CFE01C" w14:textId="77777777" w:rsidR="00000000" w:rsidRDefault="00890A51">
      <w:pPr>
        <w:pStyle w:val="a0"/>
        <w:rPr>
          <w:rFonts w:hint="cs"/>
          <w:rtl/>
        </w:rPr>
      </w:pPr>
    </w:p>
    <w:p w14:paraId="45D57740" w14:textId="77777777" w:rsidR="00000000" w:rsidRDefault="00890A51">
      <w:pPr>
        <w:pStyle w:val="a0"/>
        <w:rPr>
          <w:rFonts w:hint="cs"/>
          <w:rtl/>
        </w:rPr>
      </w:pPr>
      <w:r>
        <w:rPr>
          <w:rFonts w:hint="cs"/>
          <w:rtl/>
        </w:rPr>
        <w:t>אדוני השר, חברי חברי הכנסת, אדוני היושב-ראש, טוב עשה המכון לתכנון מדיניות העם היהודי - ואני רוצה לברך גם את המנכ"ל, אבינועם בר-יוסף שנמצא אתנו פה, שטרח לשמוע את הדיון - שהעלה את הנתונים ועשה את המחקר וממשיך ל</w:t>
      </w:r>
      <w:r>
        <w:rPr>
          <w:rFonts w:hint="cs"/>
          <w:rtl/>
        </w:rPr>
        <w:t xml:space="preserve">עשות מחקרים נוספים, וטוב עשתה הממשלה, אדוני השר שרנסקי, שדנה בעניין. השאלה, כמובן, מה יצא מהדיון. הדיון כשלעצמו מעלה את התודעה, מציף את העניין, יש בו חשיבות, אבל ודאי שזה לא מספיק. </w:t>
      </w:r>
    </w:p>
    <w:p w14:paraId="294CAD5D" w14:textId="77777777" w:rsidR="00000000" w:rsidRDefault="00890A51">
      <w:pPr>
        <w:pStyle w:val="a0"/>
        <w:rPr>
          <w:rFonts w:hint="cs"/>
          <w:rtl/>
        </w:rPr>
      </w:pPr>
    </w:p>
    <w:p w14:paraId="7DA39DD3" w14:textId="77777777" w:rsidR="00000000" w:rsidRDefault="00890A51">
      <w:pPr>
        <w:pStyle w:val="a0"/>
        <w:rPr>
          <w:rFonts w:hint="cs"/>
          <w:rtl/>
        </w:rPr>
      </w:pPr>
      <w:r>
        <w:rPr>
          <w:rFonts w:hint="cs"/>
          <w:rtl/>
        </w:rPr>
        <w:t>אני רוצה לגעת רק בנקודה אחת - בהשפעה על העניין הדמוגרפי, ומה עושה מדינת י</w:t>
      </w:r>
      <w:r>
        <w:rPr>
          <w:rFonts w:hint="cs"/>
          <w:rtl/>
        </w:rPr>
        <w:t>שראל פה בארץ בנושא כמו ההפלות. יש במדינת ישראל כמות עצומה של הפלות, יש פה כאלה שעושים מאמצים להגדיל את האפשרות להפלות ובכך בעצם מקטינים את העם היהודי שכבר יושב בציון. זו טעות בלתי רגילה. חלק גדול מההפלות נובע ממצב כלכלי, שוודאי שיש לו פתרון, והוא פתרון כספ</w:t>
      </w:r>
      <w:r>
        <w:rPr>
          <w:rFonts w:hint="cs"/>
          <w:rtl/>
        </w:rPr>
        <w:t xml:space="preserve">י. אפשר לעשות אותו, צריך לעשות אותו, ולפחות בתחום הדמוגרפי אפשר לפעול עכשיו ואחרת. תודה. </w:t>
      </w:r>
    </w:p>
    <w:p w14:paraId="08EAAE14" w14:textId="77777777" w:rsidR="00000000" w:rsidRDefault="00890A51">
      <w:pPr>
        <w:pStyle w:val="a0"/>
        <w:rPr>
          <w:rFonts w:hint="cs"/>
          <w:rtl/>
        </w:rPr>
      </w:pPr>
    </w:p>
    <w:p w14:paraId="2E24E3A6" w14:textId="77777777" w:rsidR="00000000" w:rsidRDefault="00890A51">
      <w:pPr>
        <w:pStyle w:val="af1"/>
        <w:rPr>
          <w:rFonts w:hint="cs"/>
          <w:rtl/>
        </w:rPr>
      </w:pPr>
      <w:r>
        <w:rPr>
          <w:rFonts w:hint="cs"/>
          <w:rtl/>
        </w:rPr>
        <w:t>היו"ר מיכאל נודלמן:</w:t>
      </w:r>
    </w:p>
    <w:p w14:paraId="583E1B7D" w14:textId="77777777" w:rsidR="00000000" w:rsidRDefault="00890A51">
      <w:pPr>
        <w:pStyle w:val="a0"/>
        <w:rPr>
          <w:rFonts w:hint="cs"/>
          <w:rtl/>
        </w:rPr>
      </w:pPr>
    </w:p>
    <w:p w14:paraId="61B16F7D" w14:textId="77777777" w:rsidR="00000000" w:rsidRDefault="00890A51">
      <w:pPr>
        <w:pStyle w:val="a0"/>
        <w:rPr>
          <w:rFonts w:hint="cs"/>
          <w:rtl/>
        </w:rPr>
      </w:pPr>
      <w:r>
        <w:rPr>
          <w:rFonts w:hint="cs"/>
          <w:rtl/>
        </w:rPr>
        <w:t xml:space="preserve">תודה רבה. חבר הכנסת עבד-אלמאלכ דהאמשה. בבקשה. </w:t>
      </w:r>
    </w:p>
    <w:p w14:paraId="6F0EE985" w14:textId="77777777" w:rsidR="00000000" w:rsidRDefault="00890A51">
      <w:pPr>
        <w:pStyle w:val="af0"/>
        <w:rPr>
          <w:rFonts w:hint="cs"/>
          <w:rtl/>
        </w:rPr>
      </w:pPr>
    </w:p>
    <w:p w14:paraId="2A218EBA" w14:textId="77777777" w:rsidR="00000000" w:rsidRDefault="00890A51">
      <w:pPr>
        <w:pStyle w:val="af0"/>
        <w:rPr>
          <w:rtl/>
        </w:rPr>
      </w:pPr>
      <w:r>
        <w:rPr>
          <w:rFonts w:hint="eastAsia"/>
          <w:rtl/>
        </w:rPr>
        <w:t>קריאה</w:t>
      </w:r>
      <w:r>
        <w:rPr>
          <w:rtl/>
        </w:rPr>
        <w:t>:</w:t>
      </w:r>
    </w:p>
    <w:p w14:paraId="646D2F57" w14:textId="77777777" w:rsidR="00000000" w:rsidRDefault="00890A51">
      <w:pPr>
        <w:pStyle w:val="a0"/>
        <w:rPr>
          <w:rFonts w:hint="cs"/>
          <w:rtl/>
        </w:rPr>
      </w:pPr>
    </w:p>
    <w:p w14:paraId="4BBDF82B" w14:textId="77777777" w:rsidR="00000000" w:rsidRDefault="00890A51">
      <w:pPr>
        <w:pStyle w:val="a0"/>
        <w:rPr>
          <w:rFonts w:hint="cs"/>
          <w:rtl/>
        </w:rPr>
      </w:pPr>
      <w:r>
        <w:rPr>
          <w:rFonts w:hint="cs"/>
          <w:rtl/>
        </w:rPr>
        <w:t>מה אתה רוצה להציע?</w:t>
      </w:r>
    </w:p>
    <w:p w14:paraId="51E6621C" w14:textId="77777777" w:rsidR="00000000" w:rsidRDefault="00890A51">
      <w:pPr>
        <w:pStyle w:val="a0"/>
        <w:rPr>
          <w:rFonts w:hint="cs"/>
          <w:rtl/>
        </w:rPr>
      </w:pPr>
    </w:p>
    <w:p w14:paraId="0E4EB9DF" w14:textId="77777777" w:rsidR="00000000" w:rsidRDefault="00890A51">
      <w:pPr>
        <w:pStyle w:val="a"/>
        <w:rPr>
          <w:rtl/>
        </w:rPr>
      </w:pPr>
      <w:bookmarkStart w:id="779" w:name="FS000000550T30_06_2004_20_13_54"/>
      <w:bookmarkStart w:id="780" w:name="_Toc77593529"/>
      <w:bookmarkEnd w:id="779"/>
      <w:r>
        <w:rPr>
          <w:rFonts w:hint="eastAsia"/>
          <w:rtl/>
        </w:rPr>
        <w:t>עבד</w:t>
      </w:r>
      <w:r>
        <w:rPr>
          <w:rtl/>
        </w:rPr>
        <w:t>-אלמאלכ דהאמשה (רע"ם):</w:t>
      </w:r>
      <w:bookmarkEnd w:id="780"/>
    </w:p>
    <w:p w14:paraId="7D3D507D" w14:textId="77777777" w:rsidR="00000000" w:rsidRDefault="00890A51">
      <w:pPr>
        <w:pStyle w:val="a0"/>
        <w:rPr>
          <w:rFonts w:hint="cs"/>
          <w:rtl/>
        </w:rPr>
      </w:pPr>
    </w:p>
    <w:p w14:paraId="3445B942" w14:textId="77777777" w:rsidR="00000000" w:rsidRDefault="00890A51">
      <w:pPr>
        <w:pStyle w:val="a0"/>
        <w:ind w:firstLine="720"/>
        <w:rPr>
          <w:rFonts w:hint="cs"/>
          <w:rtl/>
        </w:rPr>
      </w:pPr>
      <w:r>
        <w:rPr>
          <w:rFonts w:hint="cs"/>
          <w:rtl/>
        </w:rPr>
        <w:t>כבוד היושב-ראש, מכובדי השרים, חברי חברי ה</w:t>
      </w:r>
      <w:r>
        <w:rPr>
          <w:rFonts w:hint="cs"/>
          <w:rtl/>
        </w:rPr>
        <w:t xml:space="preserve">כנסת, אני מתפלא על חבר הכנסת שצחק, שרואה שזה מוזר שדהאמשה ידבר על העניין של העם היהודי. הנה, אחד מחברי הכנסת - לא אנקוב בשמו למען כבודו - עד עכשיו שואל אותי: מה לך ולזה. </w:t>
      </w:r>
    </w:p>
    <w:p w14:paraId="71E0D78A" w14:textId="77777777" w:rsidR="00000000" w:rsidRDefault="00890A51">
      <w:pPr>
        <w:pStyle w:val="a0"/>
        <w:ind w:firstLine="720"/>
        <w:rPr>
          <w:rFonts w:hint="cs"/>
          <w:rtl/>
        </w:rPr>
      </w:pPr>
    </w:p>
    <w:p w14:paraId="59B9BCAC" w14:textId="77777777" w:rsidR="00000000" w:rsidRDefault="00890A51">
      <w:pPr>
        <w:pStyle w:val="af0"/>
        <w:rPr>
          <w:rtl/>
        </w:rPr>
      </w:pPr>
      <w:r>
        <w:rPr>
          <w:rFonts w:hint="eastAsia"/>
          <w:rtl/>
        </w:rPr>
        <w:t>ענבל</w:t>
      </w:r>
      <w:r>
        <w:rPr>
          <w:rtl/>
        </w:rPr>
        <w:t xml:space="preserve"> גבריאלי (הליכוד):</w:t>
      </w:r>
    </w:p>
    <w:p w14:paraId="4587EFEC" w14:textId="77777777" w:rsidR="00000000" w:rsidRDefault="00890A51">
      <w:pPr>
        <w:pStyle w:val="a0"/>
        <w:rPr>
          <w:rFonts w:hint="cs"/>
          <w:rtl/>
        </w:rPr>
      </w:pPr>
    </w:p>
    <w:p w14:paraId="0B0BF79F" w14:textId="77777777" w:rsidR="00000000" w:rsidRDefault="00890A51">
      <w:pPr>
        <w:pStyle w:val="a0"/>
        <w:rPr>
          <w:rFonts w:hint="cs"/>
          <w:rtl/>
        </w:rPr>
      </w:pPr>
      <w:r>
        <w:rPr>
          <w:rFonts w:hint="cs"/>
          <w:rtl/>
        </w:rPr>
        <w:t>- - -</w:t>
      </w:r>
    </w:p>
    <w:p w14:paraId="65273BCB" w14:textId="77777777" w:rsidR="00000000" w:rsidRDefault="00890A51">
      <w:pPr>
        <w:pStyle w:val="a0"/>
        <w:rPr>
          <w:rFonts w:hint="cs"/>
          <w:rtl/>
        </w:rPr>
      </w:pPr>
    </w:p>
    <w:p w14:paraId="2D2DBAF5" w14:textId="77777777" w:rsidR="00000000" w:rsidRDefault="00890A51">
      <w:pPr>
        <w:pStyle w:val="-"/>
        <w:rPr>
          <w:rtl/>
        </w:rPr>
      </w:pPr>
      <w:bookmarkStart w:id="781" w:name="FS000000550T30_06_2004_20_21_02C"/>
      <w:bookmarkEnd w:id="781"/>
      <w:r>
        <w:rPr>
          <w:rtl/>
        </w:rPr>
        <w:t>עבד-אלמאלכ דהאמשה (רע"ם):</w:t>
      </w:r>
    </w:p>
    <w:p w14:paraId="4E6A052C" w14:textId="77777777" w:rsidR="00000000" w:rsidRDefault="00890A51">
      <w:pPr>
        <w:pStyle w:val="a0"/>
        <w:rPr>
          <w:rtl/>
        </w:rPr>
      </w:pPr>
    </w:p>
    <w:p w14:paraId="54553D5A" w14:textId="77777777" w:rsidR="00000000" w:rsidRDefault="00890A51">
      <w:pPr>
        <w:pStyle w:val="a0"/>
        <w:ind w:firstLine="720"/>
        <w:rPr>
          <w:rFonts w:hint="cs"/>
          <w:rtl/>
        </w:rPr>
      </w:pPr>
      <w:r>
        <w:rPr>
          <w:rFonts w:hint="cs"/>
          <w:rtl/>
        </w:rPr>
        <w:t>רבותי, עד שלא תשכילו להבין</w:t>
      </w:r>
      <w:r>
        <w:rPr>
          <w:rFonts w:hint="cs"/>
          <w:rtl/>
        </w:rPr>
        <w:t xml:space="preserve"> שאנחנו פה כולנו בית אחד, ולכולם יש אותה לגיטימציה ואותה זכות, וכפי שאתם מדברים גם על הפלסטינים והעם הפלסטיני, ועלינו כערבים במדינה, מותר לחבר כנסת ערבי גם להביע דעה בעניין הזה - או שמא אני פה מתפרץ לתחום לא לי? אני חושב שאני גם עושה טוב לכולנו בגישה הממלכ</w:t>
      </w:r>
      <w:r>
        <w:rPr>
          <w:rFonts w:hint="cs"/>
          <w:rtl/>
        </w:rPr>
        <w:t xml:space="preserve">תית הזאת. </w:t>
      </w:r>
    </w:p>
    <w:p w14:paraId="651F93C3" w14:textId="77777777" w:rsidR="00000000" w:rsidRDefault="00890A51">
      <w:pPr>
        <w:pStyle w:val="a0"/>
        <w:ind w:firstLine="720"/>
        <w:rPr>
          <w:rFonts w:hint="cs"/>
          <w:rtl/>
        </w:rPr>
      </w:pPr>
    </w:p>
    <w:p w14:paraId="07749987" w14:textId="77777777" w:rsidR="00000000" w:rsidRDefault="00890A51">
      <w:pPr>
        <w:pStyle w:val="af0"/>
        <w:rPr>
          <w:rtl/>
        </w:rPr>
      </w:pPr>
      <w:r>
        <w:rPr>
          <w:rFonts w:hint="eastAsia"/>
          <w:rtl/>
        </w:rPr>
        <w:t>משולם</w:t>
      </w:r>
      <w:r>
        <w:rPr>
          <w:rtl/>
        </w:rPr>
        <w:t xml:space="preserve"> נהרי (ש"ס):</w:t>
      </w:r>
    </w:p>
    <w:p w14:paraId="1F3282EC" w14:textId="77777777" w:rsidR="00000000" w:rsidRDefault="00890A51">
      <w:pPr>
        <w:pStyle w:val="a0"/>
        <w:rPr>
          <w:rFonts w:hint="cs"/>
          <w:rtl/>
        </w:rPr>
      </w:pPr>
    </w:p>
    <w:p w14:paraId="6FD55805" w14:textId="77777777" w:rsidR="00000000" w:rsidRDefault="00890A51">
      <w:pPr>
        <w:pStyle w:val="a0"/>
        <w:rPr>
          <w:rFonts w:hint="cs"/>
          <w:rtl/>
        </w:rPr>
      </w:pPr>
      <w:r>
        <w:rPr>
          <w:rFonts w:hint="cs"/>
          <w:rtl/>
        </w:rPr>
        <w:t>- - -</w:t>
      </w:r>
    </w:p>
    <w:p w14:paraId="669EB22C" w14:textId="77777777" w:rsidR="00000000" w:rsidRDefault="00890A51">
      <w:pPr>
        <w:pStyle w:val="a0"/>
        <w:rPr>
          <w:rFonts w:hint="cs"/>
          <w:rtl/>
        </w:rPr>
      </w:pPr>
    </w:p>
    <w:p w14:paraId="712633A6" w14:textId="77777777" w:rsidR="00000000" w:rsidRDefault="00890A51">
      <w:pPr>
        <w:pStyle w:val="-"/>
        <w:rPr>
          <w:rtl/>
        </w:rPr>
      </w:pPr>
      <w:bookmarkStart w:id="782" w:name="FS000000550T30_06_2004_20_17_54C"/>
      <w:bookmarkEnd w:id="782"/>
      <w:r>
        <w:rPr>
          <w:rtl/>
        </w:rPr>
        <w:t>עבד-אלמאלכ דהאמשה (רע"ם):</w:t>
      </w:r>
    </w:p>
    <w:p w14:paraId="61985632" w14:textId="77777777" w:rsidR="00000000" w:rsidRDefault="00890A51">
      <w:pPr>
        <w:pStyle w:val="a0"/>
        <w:rPr>
          <w:rtl/>
        </w:rPr>
      </w:pPr>
    </w:p>
    <w:p w14:paraId="2C2FB5C6" w14:textId="77777777" w:rsidR="00000000" w:rsidRDefault="00890A51">
      <w:pPr>
        <w:pStyle w:val="a0"/>
        <w:rPr>
          <w:rFonts w:hint="cs"/>
          <w:rtl/>
        </w:rPr>
      </w:pPr>
      <w:r>
        <w:rPr>
          <w:rFonts w:hint="cs"/>
          <w:rtl/>
        </w:rPr>
        <w:t>בשביל זה - אני אומר לך מה הפתרון. הרי מה הפחד שם, לפי ההצעה, מה שכותבים? אנטישמיות מצד אחד, ותכנון משפחה וכאלה דברים, ואם לא עולים, ואני יודע את המשך הסיפור. אנטישמיות כתופעה גזענית, אנחנו כב</w:t>
      </w:r>
      <w:r>
        <w:rPr>
          <w:rFonts w:hint="cs"/>
          <w:rtl/>
        </w:rPr>
        <w:t xml:space="preserve">ר נגדה. אף אחד לא רוצה בזה, והלוואי שנעשה ככל יכולתנו לצמצם אותה. אבל, לא גדר ההפרדה תצמצם אותה, ולא הניתוק מעזה יצמצם אותה - - </w:t>
      </w:r>
    </w:p>
    <w:p w14:paraId="3D5D3F34" w14:textId="77777777" w:rsidR="00000000" w:rsidRDefault="00890A51">
      <w:pPr>
        <w:pStyle w:val="a0"/>
        <w:rPr>
          <w:rFonts w:hint="cs"/>
          <w:rtl/>
        </w:rPr>
      </w:pPr>
    </w:p>
    <w:p w14:paraId="3D4E724D" w14:textId="77777777" w:rsidR="00000000" w:rsidRDefault="00890A51">
      <w:pPr>
        <w:pStyle w:val="af1"/>
        <w:rPr>
          <w:rFonts w:hint="cs"/>
          <w:rtl/>
        </w:rPr>
      </w:pPr>
      <w:r>
        <w:rPr>
          <w:rFonts w:hint="cs"/>
          <w:rtl/>
        </w:rPr>
        <w:t>היו"ר מיכאל נודלמן:</w:t>
      </w:r>
    </w:p>
    <w:p w14:paraId="0583C799" w14:textId="77777777" w:rsidR="00000000" w:rsidRDefault="00890A51">
      <w:pPr>
        <w:pStyle w:val="a0"/>
        <w:rPr>
          <w:rFonts w:hint="cs"/>
          <w:rtl/>
        </w:rPr>
      </w:pPr>
    </w:p>
    <w:p w14:paraId="2B8CE0F8" w14:textId="77777777" w:rsidR="00000000" w:rsidRDefault="00890A51">
      <w:pPr>
        <w:pStyle w:val="a0"/>
        <w:rPr>
          <w:rFonts w:hint="cs"/>
          <w:rtl/>
        </w:rPr>
      </w:pPr>
      <w:r>
        <w:rPr>
          <w:rFonts w:hint="cs"/>
          <w:rtl/>
        </w:rPr>
        <w:t xml:space="preserve">תודה רבה. </w:t>
      </w:r>
    </w:p>
    <w:p w14:paraId="569F6043" w14:textId="77777777" w:rsidR="00000000" w:rsidRDefault="00890A51">
      <w:pPr>
        <w:pStyle w:val="a0"/>
        <w:rPr>
          <w:rFonts w:hint="cs"/>
          <w:rtl/>
        </w:rPr>
      </w:pPr>
    </w:p>
    <w:p w14:paraId="3B3CBFD5" w14:textId="77777777" w:rsidR="00000000" w:rsidRDefault="00890A51">
      <w:pPr>
        <w:pStyle w:val="-"/>
        <w:rPr>
          <w:rtl/>
        </w:rPr>
      </w:pPr>
      <w:bookmarkStart w:id="783" w:name="FS000000550T30_06_2004_20_20_13C"/>
      <w:bookmarkEnd w:id="783"/>
      <w:r>
        <w:rPr>
          <w:rtl/>
        </w:rPr>
        <w:t>עבד-אלמאלכ דהאמשה (רע"ם):</w:t>
      </w:r>
    </w:p>
    <w:p w14:paraId="249831E3" w14:textId="77777777" w:rsidR="00000000" w:rsidRDefault="00890A51">
      <w:pPr>
        <w:pStyle w:val="a0"/>
        <w:rPr>
          <w:rtl/>
        </w:rPr>
      </w:pPr>
    </w:p>
    <w:p w14:paraId="7DBE8D54" w14:textId="77777777" w:rsidR="00000000" w:rsidRDefault="00890A51">
      <w:pPr>
        <w:pStyle w:val="a0"/>
        <w:rPr>
          <w:rFonts w:hint="cs"/>
          <w:rtl/>
        </w:rPr>
      </w:pPr>
      <w:r>
        <w:rPr>
          <w:rFonts w:hint="cs"/>
          <w:rtl/>
        </w:rPr>
        <w:t>- - ולא המשך הכיבוש יצמצם אותה. ולגבי המשפחות - אפילו פותרים את הב</w:t>
      </w:r>
      <w:r>
        <w:rPr>
          <w:rFonts w:hint="cs"/>
          <w:rtl/>
        </w:rPr>
        <w:t xml:space="preserve">עיות האלה, ויהיה פעם איזה שלום, גם העם היהודי בתפוצות יחיה אחרת ויהיה אחרת, ומי ייתן שאולי יהיו חיים אחרים לכולם. הפתרון הוא פתרון לכל הבעיות. </w:t>
      </w:r>
    </w:p>
    <w:p w14:paraId="1240D4BE" w14:textId="77777777" w:rsidR="00000000" w:rsidRDefault="00890A51">
      <w:pPr>
        <w:pStyle w:val="a0"/>
        <w:rPr>
          <w:rFonts w:hint="cs"/>
          <w:rtl/>
        </w:rPr>
      </w:pPr>
    </w:p>
    <w:p w14:paraId="5C2E2F00" w14:textId="77777777" w:rsidR="00000000" w:rsidRDefault="00890A51">
      <w:pPr>
        <w:pStyle w:val="af1"/>
        <w:rPr>
          <w:rFonts w:hint="cs"/>
          <w:rtl/>
        </w:rPr>
      </w:pPr>
      <w:r>
        <w:rPr>
          <w:rFonts w:hint="cs"/>
          <w:rtl/>
        </w:rPr>
        <w:t>היו"ר מיכאל נודלמן:</w:t>
      </w:r>
    </w:p>
    <w:p w14:paraId="72CDF2C1" w14:textId="77777777" w:rsidR="00000000" w:rsidRDefault="00890A51">
      <w:pPr>
        <w:pStyle w:val="a0"/>
        <w:rPr>
          <w:rFonts w:hint="cs"/>
          <w:rtl/>
        </w:rPr>
      </w:pPr>
    </w:p>
    <w:p w14:paraId="61E6DB8F" w14:textId="77777777" w:rsidR="00000000" w:rsidRDefault="00890A51">
      <w:pPr>
        <w:pStyle w:val="a0"/>
        <w:rPr>
          <w:rFonts w:hint="cs"/>
          <w:rtl/>
        </w:rPr>
      </w:pPr>
      <w:r>
        <w:rPr>
          <w:rFonts w:hint="cs"/>
          <w:rtl/>
        </w:rPr>
        <w:t xml:space="preserve">חבר הכנסת דהאמשה, תודה רבה. </w:t>
      </w:r>
    </w:p>
    <w:p w14:paraId="7081EA1E" w14:textId="77777777" w:rsidR="00000000" w:rsidRDefault="00890A51">
      <w:pPr>
        <w:pStyle w:val="a0"/>
        <w:rPr>
          <w:rFonts w:hint="cs"/>
          <w:rtl/>
        </w:rPr>
      </w:pPr>
    </w:p>
    <w:p w14:paraId="42FF73B0" w14:textId="77777777" w:rsidR="00000000" w:rsidRDefault="00890A51">
      <w:pPr>
        <w:pStyle w:val="-"/>
        <w:rPr>
          <w:rtl/>
        </w:rPr>
      </w:pPr>
      <w:bookmarkStart w:id="784" w:name="FS000000550T30_06_2004_20_22_03C"/>
      <w:bookmarkEnd w:id="784"/>
      <w:r>
        <w:rPr>
          <w:rtl/>
        </w:rPr>
        <w:t>עבד-אלמאלכ דהאמשה (רע"ם):</w:t>
      </w:r>
    </w:p>
    <w:p w14:paraId="5D060B44" w14:textId="77777777" w:rsidR="00000000" w:rsidRDefault="00890A51">
      <w:pPr>
        <w:pStyle w:val="a0"/>
        <w:rPr>
          <w:rtl/>
        </w:rPr>
      </w:pPr>
    </w:p>
    <w:p w14:paraId="4BEB11DC" w14:textId="77777777" w:rsidR="00000000" w:rsidRDefault="00890A51">
      <w:pPr>
        <w:pStyle w:val="a0"/>
        <w:rPr>
          <w:rFonts w:hint="cs"/>
          <w:rtl/>
        </w:rPr>
      </w:pPr>
      <w:r>
        <w:rPr>
          <w:rFonts w:hint="cs"/>
          <w:rtl/>
        </w:rPr>
        <w:t xml:space="preserve">תודה רבה. </w:t>
      </w:r>
    </w:p>
    <w:p w14:paraId="1418FCD1" w14:textId="77777777" w:rsidR="00000000" w:rsidRDefault="00890A51">
      <w:pPr>
        <w:pStyle w:val="a0"/>
        <w:rPr>
          <w:rFonts w:hint="cs"/>
          <w:rtl/>
        </w:rPr>
      </w:pPr>
    </w:p>
    <w:p w14:paraId="1DA793E0" w14:textId="77777777" w:rsidR="00000000" w:rsidRDefault="00890A51">
      <w:pPr>
        <w:pStyle w:val="af0"/>
        <w:rPr>
          <w:rtl/>
        </w:rPr>
      </w:pPr>
      <w:r>
        <w:rPr>
          <w:rFonts w:hint="eastAsia"/>
          <w:rtl/>
        </w:rPr>
        <w:t>דניאל</w:t>
      </w:r>
      <w:r>
        <w:rPr>
          <w:rtl/>
        </w:rPr>
        <w:t xml:space="preserve"> בנלולו (הליכוד)</w:t>
      </w:r>
      <w:r>
        <w:rPr>
          <w:rtl/>
        </w:rPr>
        <w:t>:</w:t>
      </w:r>
    </w:p>
    <w:p w14:paraId="40E0C9D3" w14:textId="77777777" w:rsidR="00000000" w:rsidRDefault="00890A51">
      <w:pPr>
        <w:pStyle w:val="a0"/>
        <w:rPr>
          <w:rFonts w:hint="cs"/>
          <w:rtl/>
        </w:rPr>
      </w:pPr>
    </w:p>
    <w:p w14:paraId="0AAB6824" w14:textId="77777777" w:rsidR="00000000" w:rsidRDefault="00890A51">
      <w:pPr>
        <w:pStyle w:val="a0"/>
        <w:ind w:firstLine="720"/>
        <w:rPr>
          <w:rFonts w:hint="cs"/>
          <w:rtl/>
        </w:rPr>
      </w:pPr>
      <w:r>
        <w:rPr>
          <w:rFonts w:hint="cs"/>
          <w:rtl/>
        </w:rPr>
        <w:t xml:space="preserve">ובא לציון גואל. אבל כנראה זה בחלום. הלוואי. </w:t>
      </w:r>
    </w:p>
    <w:p w14:paraId="6CC6E14D" w14:textId="77777777" w:rsidR="00000000" w:rsidRDefault="00890A51">
      <w:pPr>
        <w:pStyle w:val="a0"/>
        <w:ind w:firstLine="720"/>
        <w:rPr>
          <w:rFonts w:hint="cs"/>
          <w:rtl/>
        </w:rPr>
      </w:pPr>
    </w:p>
    <w:p w14:paraId="24BE37F7" w14:textId="77777777" w:rsidR="00000000" w:rsidRDefault="00890A51">
      <w:pPr>
        <w:pStyle w:val="af1"/>
        <w:rPr>
          <w:rFonts w:hint="cs"/>
          <w:rtl/>
        </w:rPr>
      </w:pPr>
      <w:r>
        <w:rPr>
          <w:rFonts w:hint="cs"/>
          <w:rtl/>
        </w:rPr>
        <w:t>היו"ר מיכאל נודלמן:</w:t>
      </w:r>
    </w:p>
    <w:p w14:paraId="3075D546" w14:textId="77777777" w:rsidR="00000000" w:rsidRDefault="00890A51">
      <w:pPr>
        <w:pStyle w:val="a0"/>
        <w:ind w:firstLine="720"/>
        <w:rPr>
          <w:rFonts w:hint="cs"/>
          <w:rtl/>
        </w:rPr>
      </w:pPr>
    </w:p>
    <w:p w14:paraId="3383B067" w14:textId="77777777" w:rsidR="00000000" w:rsidRDefault="00890A51">
      <w:pPr>
        <w:pStyle w:val="a0"/>
        <w:ind w:firstLine="720"/>
        <w:rPr>
          <w:rFonts w:hint="cs"/>
          <w:rtl/>
        </w:rPr>
      </w:pPr>
      <w:r>
        <w:rPr>
          <w:rFonts w:hint="cs"/>
          <w:rtl/>
        </w:rPr>
        <w:t>חברי הכנסת, אנחנו עוברים להצבעה על הנושא: סכנה להישרדותו של העם היהודי, על-פי דוח המכון לתכנון מדיניות העם היהודי, והאנטישמיות באירופה. היתה הצעה אחת - דיון בוועדת העלייה, הקליטה והתפוצו</w:t>
      </w:r>
      <w:r>
        <w:rPr>
          <w:rFonts w:hint="cs"/>
          <w:rtl/>
        </w:rPr>
        <w:t>ת. בבקשה - מי בעד, מי נגד, מי נמנע?</w:t>
      </w:r>
    </w:p>
    <w:p w14:paraId="5E132E51" w14:textId="77777777" w:rsidR="00000000" w:rsidRDefault="00890A51">
      <w:pPr>
        <w:pStyle w:val="a0"/>
        <w:ind w:firstLine="720"/>
        <w:rPr>
          <w:rFonts w:hint="cs"/>
          <w:rtl/>
        </w:rPr>
      </w:pPr>
    </w:p>
    <w:p w14:paraId="20E4BD88" w14:textId="77777777" w:rsidR="00000000" w:rsidRDefault="00890A51">
      <w:pPr>
        <w:pStyle w:val="ab"/>
        <w:bidi/>
        <w:rPr>
          <w:rFonts w:hint="cs"/>
          <w:rtl/>
        </w:rPr>
      </w:pPr>
      <w:r>
        <w:rPr>
          <w:rFonts w:hint="cs"/>
          <w:rtl/>
        </w:rPr>
        <w:t>הצבעה מס' 25</w:t>
      </w:r>
    </w:p>
    <w:p w14:paraId="0247D7A9" w14:textId="77777777" w:rsidR="00000000" w:rsidRDefault="00890A51">
      <w:pPr>
        <w:pStyle w:val="a0"/>
        <w:rPr>
          <w:rFonts w:hint="cs"/>
          <w:rtl/>
        </w:rPr>
      </w:pPr>
    </w:p>
    <w:p w14:paraId="19292C4A" w14:textId="77777777" w:rsidR="00000000" w:rsidRDefault="00890A51">
      <w:pPr>
        <w:pStyle w:val="ac"/>
        <w:bidi/>
        <w:rPr>
          <w:rFonts w:hint="cs"/>
          <w:rtl/>
        </w:rPr>
      </w:pPr>
      <w:r>
        <w:rPr>
          <w:rFonts w:hint="cs"/>
          <w:rtl/>
        </w:rPr>
        <w:t>בעד ההצעה להעביר את הנושא לוועדה - 9</w:t>
      </w:r>
    </w:p>
    <w:p w14:paraId="5B94C7B5" w14:textId="77777777" w:rsidR="00000000" w:rsidRDefault="00890A51">
      <w:pPr>
        <w:pStyle w:val="ac"/>
        <w:bidi/>
        <w:rPr>
          <w:rFonts w:hint="cs"/>
          <w:rtl/>
        </w:rPr>
      </w:pPr>
      <w:r>
        <w:rPr>
          <w:rFonts w:hint="cs"/>
          <w:rtl/>
        </w:rPr>
        <w:t>בעד ההצעה שלא לכלול את הנושא בסדר-היום - אין</w:t>
      </w:r>
    </w:p>
    <w:p w14:paraId="75BE5DC4" w14:textId="77777777" w:rsidR="00000000" w:rsidRDefault="00890A51">
      <w:pPr>
        <w:pStyle w:val="ac"/>
        <w:bidi/>
        <w:rPr>
          <w:rFonts w:hint="cs"/>
          <w:rtl/>
        </w:rPr>
      </w:pPr>
      <w:r>
        <w:rPr>
          <w:rFonts w:hint="cs"/>
          <w:rtl/>
        </w:rPr>
        <w:t xml:space="preserve">נמנעים - אין </w:t>
      </w:r>
    </w:p>
    <w:p w14:paraId="23202170" w14:textId="77777777" w:rsidR="00000000" w:rsidRDefault="00890A51">
      <w:pPr>
        <w:pStyle w:val="ad"/>
        <w:bidi/>
        <w:rPr>
          <w:rFonts w:hint="cs"/>
          <w:rtl/>
        </w:rPr>
      </w:pPr>
      <w:r>
        <w:rPr>
          <w:rFonts w:hint="cs"/>
          <w:rtl/>
        </w:rPr>
        <w:t xml:space="preserve">ההצעה להעביר את הנושא לוועדת העלייה, הקליטה והתפוצות נתקבלה. </w:t>
      </w:r>
    </w:p>
    <w:p w14:paraId="22AF9BA2" w14:textId="77777777" w:rsidR="00000000" w:rsidRDefault="00890A51">
      <w:pPr>
        <w:pStyle w:val="a0"/>
        <w:rPr>
          <w:rFonts w:hint="cs"/>
          <w:rtl/>
        </w:rPr>
      </w:pPr>
    </w:p>
    <w:p w14:paraId="45F25671" w14:textId="77777777" w:rsidR="00000000" w:rsidRDefault="00890A51">
      <w:pPr>
        <w:pStyle w:val="af1"/>
        <w:rPr>
          <w:rFonts w:hint="cs"/>
          <w:rtl/>
        </w:rPr>
      </w:pPr>
      <w:r>
        <w:rPr>
          <w:rFonts w:hint="cs"/>
          <w:rtl/>
        </w:rPr>
        <w:t>היו"ר מיכאל נודלמן:</w:t>
      </w:r>
    </w:p>
    <w:p w14:paraId="7CEAF68D" w14:textId="77777777" w:rsidR="00000000" w:rsidRDefault="00890A51">
      <w:pPr>
        <w:pStyle w:val="a0"/>
        <w:rPr>
          <w:rFonts w:hint="cs"/>
          <w:rtl/>
        </w:rPr>
      </w:pPr>
    </w:p>
    <w:p w14:paraId="5D0186B1" w14:textId="77777777" w:rsidR="00000000" w:rsidRDefault="00890A51">
      <w:pPr>
        <w:pStyle w:val="a0"/>
        <w:rPr>
          <w:rFonts w:hint="cs"/>
          <w:rtl/>
        </w:rPr>
      </w:pPr>
      <w:r>
        <w:rPr>
          <w:rFonts w:hint="cs"/>
          <w:rtl/>
        </w:rPr>
        <w:t>בעד - תשעה חברי כנסת, אין</w:t>
      </w:r>
      <w:r>
        <w:rPr>
          <w:rFonts w:hint="cs"/>
          <w:rtl/>
        </w:rPr>
        <w:t xml:space="preserve"> נגד, אין נמנעים. אני קובע שהנושא יעבור לוועדת העלייה, הקליטה והתפוצות ויידון שם. </w:t>
      </w:r>
    </w:p>
    <w:p w14:paraId="1E991DBA" w14:textId="77777777" w:rsidR="00000000" w:rsidRDefault="00890A51">
      <w:pPr>
        <w:pStyle w:val="a0"/>
        <w:ind w:firstLine="0"/>
        <w:rPr>
          <w:rFonts w:hint="cs"/>
          <w:rtl/>
        </w:rPr>
      </w:pPr>
    </w:p>
    <w:p w14:paraId="731631D9" w14:textId="77777777" w:rsidR="00000000" w:rsidRDefault="00890A51">
      <w:pPr>
        <w:pStyle w:val="a0"/>
        <w:ind w:firstLine="0"/>
        <w:rPr>
          <w:rFonts w:hint="cs"/>
          <w:rtl/>
        </w:rPr>
      </w:pPr>
    </w:p>
    <w:p w14:paraId="35834466" w14:textId="77777777" w:rsidR="00000000" w:rsidRDefault="00890A51">
      <w:pPr>
        <w:pStyle w:val="a2"/>
        <w:rPr>
          <w:rFonts w:hint="cs"/>
          <w:rtl/>
        </w:rPr>
      </w:pPr>
      <w:bookmarkStart w:id="785" w:name="CS28673FI0028673T30_06_2004_20_27_48"/>
      <w:bookmarkStart w:id="786" w:name="_Toc77593530"/>
      <w:bookmarkEnd w:id="785"/>
      <w:r>
        <w:rPr>
          <w:rFonts w:hint="cs"/>
          <w:rtl/>
        </w:rPr>
        <w:t>הצעה לסדר-היום</w:t>
      </w:r>
      <w:bookmarkEnd w:id="786"/>
    </w:p>
    <w:p w14:paraId="07E3CC8F" w14:textId="77777777" w:rsidR="00000000" w:rsidRDefault="00890A51">
      <w:pPr>
        <w:pStyle w:val="a2"/>
        <w:rPr>
          <w:rtl/>
        </w:rPr>
      </w:pPr>
      <w:bookmarkStart w:id="787" w:name="_Toc77593531"/>
      <w:r>
        <w:rPr>
          <w:rtl/>
        </w:rPr>
        <w:t>משבר חלוקת הקרקעות ו</w:t>
      </w:r>
      <w:r>
        <w:rPr>
          <w:rFonts w:hint="cs"/>
          <w:rtl/>
        </w:rPr>
        <w:t>ה</w:t>
      </w:r>
      <w:r>
        <w:rPr>
          <w:rtl/>
        </w:rPr>
        <w:t xml:space="preserve">נכסים </w:t>
      </w:r>
      <w:r>
        <w:rPr>
          <w:rFonts w:hint="cs"/>
          <w:rtl/>
        </w:rPr>
        <w:t>ה</w:t>
      </w:r>
      <w:r>
        <w:rPr>
          <w:rtl/>
        </w:rPr>
        <w:t xml:space="preserve">ציבוריים </w:t>
      </w:r>
      <w:r>
        <w:rPr>
          <w:rFonts w:hint="cs"/>
          <w:rtl/>
        </w:rPr>
        <w:br/>
      </w:r>
      <w:r>
        <w:rPr>
          <w:rtl/>
        </w:rPr>
        <w:t xml:space="preserve">בין </w:t>
      </w:r>
      <w:r>
        <w:rPr>
          <w:rFonts w:hint="cs"/>
          <w:rtl/>
        </w:rPr>
        <w:t>ה</w:t>
      </w:r>
      <w:r>
        <w:rPr>
          <w:rtl/>
        </w:rPr>
        <w:t xml:space="preserve">מועצה </w:t>
      </w:r>
      <w:r>
        <w:rPr>
          <w:rFonts w:hint="cs"/>
          <w:rtl/>
        </w:rPr>
        <w:t>ה</w:t>
      </w:r>
      <w:r>
        <w:rPr>
          <w:rtl/>
        </w:rPr>
        <w:t>אזורית תמר והערים ערד ודימונה</w:t>
      </w:r>
      <w:bookmarkEnd w:id="787"/>
    </w:p>
    <w:p w14:paraId="492B32B6" w14:textId="77777777" w:rsidR="00000000" w:rsidRDefault="00890A51">
      <w:pPr>
        <w:pStyle w:val="-0"/>
        <w:rPr>
          <w:rFonts w:hint="cs"/>
          <w:rtl/>
        </w:rPr>
      </w:pPr>
    </w:p>
    <w:p w14:paraId="194542C4" w14:textId="77777777" w:rsidR="00000000" w:rsidRDefault="00890A51">
      <w:pPr>
        <w:pStyle w:val="af1"/>
        <w:rPr>
          <w:rFonts w:hint="cs"/>
          <w:rtl/>
        </w:rPr>
      </w:pPr>
      <w:r>
        <w:rPr>
          <w:rFonts w:hint="cs"/>
          <w:rtl/>
        </w:rPr>
        <w:t>היו"ר מיכאל נודלמן:</w:t>
      </w:r>
    </w:p>
    <w:p w14:paraId="111F1A18" w14:textId="77777777" w:rsidR="00000000" w:rsidRDefault="00890A51">
      <w:pPr>
        <w:pStyle w:val="a0"/>
        <w:ind w:firstLine="0"/>
        <w:rPr>
          <w:rFonts w:hint="cs"/>
          <w:rtl/>
        </w:rPr>
      </w:pPr>
    </w:p>
    <w:p w14:paraId="7138C9BB" w14:textId="77777777" w:rsidR="00000000" w:rsidRDefault="00890A51">
      <w:pPr>
        <w:pStyle w:val="a0"/>
        <w:ind w:firstLine="720"/>
        <w:rPr>
          <w:rFonts w:hint="cs"/>
          <w:rtl/>
        </w:rPr>
      </w:pPr>
      <w:r>
        <w:rPr>
          <w:rFonts w:hint="cs"/>
          <w:rtl/>
        </w:rPr>
        <w:t>אנחנו עוברים לנושא הבא: משבר חלוקת הקרקעות והנכסים הצי</w:t>
      </w:r>
      <w:r>
        <w:rPr>
          <w:rFonts w:hint="cs"/>
          <w:rtl/>
        </w:rPr>
        <w:t>בוריים בין המועצה האזורית תמר והערים ערד ודימונה - הצעה לסדר-היום שמספרה 4004. הדוברת - חברת הכנסת ענבל גבריאלי.</w:t>
      </w:r>
    </w:p>
    <w:p w14:paraId="2AA001EC" w14:textId="77777777" w:rsidR="00000000" w:rsidRDefault="00890A51">
      <w:pPr>
        <w:pStyle w:val="a0"/>
        <w:ind w:firstLine="720"/>
        <w:rPr>
          <w:rFonts w:hint="cs"/>
          <w:rtl/>
        </w:rPr>
      </w:pPr>
    </w:p>
    <w:p w14:paraId="57767F4B" w14:textId="77777777" w:rsidR="00000000" w:rsidRDefault="00890A51">
      <w:pPr>
        <w:pStyle w:val="a"/>
        <w:rPr>
          <w:rtl/>
        </w:rPr>
      </w:pPr>
      <w:bookmarkStart w:id="788" w:name="FS000001039T30_06_2004_20_28_44"/>
      <w:bookmarkStart w:id="789" w:name="_Toc77593532"/>
      <w:bookmarkEnd w:id="788"/>
      <w:r>
        <w:rPr>
          <w:rFonts w:hint="eastAsia"/>
          <w:rtl/>
        </w:rPr>
        <w:t>ענבל</w:t>
      </w:r>
      <w:r>
        <w:rPr>
          <w:rtl/>
        </w:rPr>
        <w:t xml:space="preserve"> גבריאלי (הליכוד):</w:t>
      </w:r>
      <w:bookmarkEnd w:id="789"/>
    </w:p>
    <w:p w14:paraId="77FE41CD" w14:textId="77777777" w:rsidR="00000000" w:rsidRDefault="00890A51">
      <w:pPr>
        <w:pStyle w:val="a0"/>
        <w:rPr>
          <w:rFonts w:hint="cs"/>
          <w:rtl/>
        </w:rPr>
      </w:pPr>
    </w:p>
    <w:p w14:paraId="702F4257" w14:textId="77777777" w:rsidR="00000000" w:rsidRDefault="00890A51">
      <w:pPr>
        <w:pStyle w:val="a0"/>
        <w:ind w:firstLine="0"/>
        <w:rPr>
          <w:rFonts w:hint="cs"/>
          <w:rtl/>
        </w:rPr>
      </w:pPr>
      <w:r>
        <w:rPr>
          <w:rFonts w:hint="cs"/>
          <w:rtl/>
        </w:rPr>
        <w:tab/>
        <w:t>אדוני היושב-ראש, רבותי השרים, חברי הכנסת, סיפור המאבק של דימונה וערד במועצה האזורית תמר הוא סיפור בן שנים רבות. זה סי</w:t>
      </w:r>
      <w:r>
        <w:rPr>
          <w:rFonts w:hint="cs"/>
          <w:rtl/>
        </w:rPr>
        <w:t xml:space="preserve">פורן של שתי עיירות פיתוח החיות בצלן של המועצות האזוריות הסמוכות אליהן. זהו סיפור על חלוקת קרקעות ונכסים ציבוריים של המדינה. </w:t>
      </w:r>
    </w:p>
    <w:p w14:paraId="601100F5" w14:textId="77777777" w:rsidR="00000000" w:rsidRDefault="00890A51">
      <w:pPr>
        <w:pStyle w:val="a0"/>
        <w:ind w:firstLine="0"/>
        <w:rPr>
          <w:rFonts w:hint="cs"/>
          <w:rtl/>
        </w:rPr>
      </w:pPr>
    </w:p>
    <w:p w14:paraId="075EB2DD" w14:textId="77777777" w:rsidR="00000000" w:rsidRDefault="00890A51">
      <w:pPr>
        <w:pStyle w:val="a0"/>
        <w:ind w:firstLine="720"/>
        <w:rPr>
          <w:rFonts w:hint="cs"/>
          <w:rtl/>
        </w:rPr>
      </w:pPr>
      <w:r>
        <w:rPr>
          <w:rFonts w:hint="cs"/>
          <w:rtl/>
        </w:rPr>
        <w:t>עיירות הפיתוח, שהוקמו במהלך שנות ה-50 וראשית שנות ה-60, מצאו את עצמן מוקפות בשטחים פתוחים ובשטחים חקלאיים של יישובי האזור, מושבים,</w:t>
      </w:r>
      <w:r>
        <w:rPr>
          <w:rFonts w:hint="cs"/>
          <w:rtl/>
        </w:rPr>
        <w:t xml:space="preserve"> קיבוצים, שהתנהלו כולם תחת מועצות אזוריות. המדינה ראתה את כל בני היישובים האלה שסביב עיירות הפיתוח, ראתה אותם, תפסה אותם, כמקימי המדינה, וייתכן שזו הסיבה שהיא הרעיפה עליהם כל כך הרבה דונמים של קרקע. אלא מה? הנדבנות המופלאה הזאת של המדינה לא ננקטה גם כלפי ע</w:t>
      </w:r>
      <w:r>
        <w:rPr>
          <w:rFonts w:hint="cs"/>
          <w:rtl/>
        </w:rPr>
        <w:t xml:space="preserve">יירות הפיתוח שהוקמו בסמוך. אלה נתחמו בשטח יחסית קטן, שרובו הוקצה למגורים וממש בקושי היו אזורי תעשייה ומסחר, ובפועל יצא שהתושבים של עיירות הפיתוח עבדו אצל שכניהם בחקלאות ובמפעלים האזוריים. אגב, גם כיום המצב לא ממש שונה. </w:t>
      </w:r>
    </w:p>
    <w:p w14:paraId="5700856D" w14:textId="77777777" w:rsidR="00000000" w:rsidRDefault="00890A51">
      <w:pPr>
        <w:pStyle w:val="a0"/>
        <w:ind w:firstLine="0"/>
        <w:rPr>
          <w:rFonts w:hint="cs"/>
          <w:rtl/>
        </w:rPr>
      </w:pPr>
    </w:p>
    <w:p w14:paraId="4A0B88D4" w14:textId="77777777" w:rsidR="00000000" w:rsidRDefault="00890A51">
      <w:pPr>
        <w:pStyle w:val="a0"/>
        <w:ind w:firstLine="0"/>
        <w:rPr>
          <w:rFonts w:hint="cs"/>
          <w:rtl/>
        </w:rPr>
      </w:pPr>
      <w:r>
        <w:rPr>
          <w:rFonts w:hint="cs"/>
          <w:rtl/>
        </w:rPr>
        <w:tab/>
        <w:t xml:space="preserve">עכשיו, כדי לסבר את האוזן ולחדד את </w:t>
      </w:r>
      <w:r>
        <w:rPr>
          <w:rFonts w:hint="cs"/>
          <w:rtl/>
        </w:rPr>
        <w:t xml:space="preserve">חוסר הצדק ואת העוול החברתי בעניין הזה, אני רוצה לציין כמה דברים רלוונטיים לגבי המועצה האזורית תמר, לגבי דימונה ולגבי ערד. בעוד דימונה וערד נמצאות במצוקה כלכלית ואפילו בקריסה כלכלית - לפחות על-פי טענה של אחת מהן - הרי שהשכנה, תמר, פורחת, משגשגת. היא, אדוני </w:t>
      </w:r>
      <w:r>
        <w:rPr>
          <w:rFonts w:hint="cs"/>
          <w:rtl/>
        </w:rPr>
        <w:t>שר הפנים, לא נמצאת ברשימת הרשויות שבמשבר. נכון?</w:t>
      </w:r>
    </w:p>
    <w:p w14:paraId="378D0BE0" w14:textId="77777777" w:rsidR="00000000" w:rsidRDefault="00890A51">
      <w:pPr>
        <w:pStyle w:val="a0"/>
        <w:ind w:firstLine="0"/>
        <w:rPr>
          <w:rFonts w:hint="cs"/>
          <w:rtl/>
        </w:rPr>
      </w:pPr>
    </w:p>
    <w:p w14:paraId="390D6891" w14:textId="77777777" w:rsidR="00000000" w:rsidRDefault="00890A51">
      <w:pPr>
        <w:pStyle w:val="af0"/>
        <w:rPr>
          <w:rtl/>
        </w:rPr>
      </w:pPr>
      <w:r>
        <w:rPr>
          <w:rFonts w:hint="eastAsia"/>
          <w:rtl/>
        </w:rPr>
        <w:t>שר</w:t>
      </w:r>
      <w:r>
        <w:rPr>
          <w:rtl/>
        </w:rPr>
        <w:t xml:space="preserve"> הפנים אברהם פורז:</w:t>
      </w:r>
    </w:p>
    <w:p w14:paraId="5271547F" w14:textId="77777777" w:rsidR="00000000" w:rsidRDefault="00890A51">
      <w:pPr>
        <w:pStyle w:val="a0"/>
        <w:rPr>
          <w:rFonts w:hint="cs"/>
          <w:rtl/>
        </w:rPr>
      </w:pPr>
    </w:p>
    <w:p w14:paraId="60C37376" w14:textId="77777777" w:rsidR="00000000" w:rsidRDefault="00890A51">
      <w:pPr>
        <w:pStyle w:val="a0"/>
        <w:ind w:firstLine="0"/>
        <w:rPr>
          <w:rFonts w:hint="cs"/>
          <w:rtl/>
        </w:rPr>
      </w:pPr>
      <w:r>
        <w:rPr>
          <w:rFonts w:hint="cs"/>
          <w:rtl/>
        </w:rPr>
        <w:tab/>
        <w:t xml:space="preserve">כן. </w:t>
      </w:r>
    </w:p>
    <w:p w14:paraId="45316237" w14:textId="77777777" w:rsidR="00000000" w:rsidRDefault="00890A51">
      <w:pPr>
        <w:pStyle w:val="a0"/>
        <w:ind w:firstLine="0"/>
        <w:rPr>
          <w:rFonts w:hint="cs"/>
          <w:rtl/>
        </w:rPr>
      </w:pPr>
    </w:p>
    <w:p w14:paraId="1291A47C" w14:textId="77777777" w:rsidR="00000000" w:rsidRDefault="00890A51">
      <w:pPr>
        <w:pStyle w:val="-"/>
        <w:rPr>
          <w:rtl/>
        </w:rPr>
      </w:pPr>
      <w:bookmarkStart w:id="790" w:name="FS000001039T30_06_2004_19_23_37C"/>
      <w:bookmarkEnd w:id="790"/>
      <w:r>
        <w:rPr>
          <w:rtl/>
        </w:rPr>
        <w:t>ענבל גבריאלי (הליכוד):</w:t>
      </w:r>
    </w:p>
    <w:p w14:paraId="785FEDFA" w14:textId="77777777" w:rsidR="00000000" w:rsidRDefault="00890A51">
      <w:pPr>
        <w:pStyle w:val="a0"/>
        <w:rPr>
          <w:rtl/>
        </w:rPr>
      </w:pPr>
    </w:p>
    <w:p w14:paraId="13399439" w14:textId="77777777" w:rsidR="00000000" w:rsidRDefault="00890A51">
      <w:pPr>
        <w:pStyle w:val="a0"/>
        <w:rPr>
          <w:rFonts w:hint="cs"/>
          <w:rtl/>
        </w:rPr>
      </w:pPr>
      <w:r>
        <w:rPr>
          <w:rFonts w:hint="cs"/>
          <w:rtl/>
        </w:rPr>
        <w:t xml:space="preserve">במועצה האזורית תמר יש 1,300 תושבים שגרים בשבעה יישובים </w:t>
      </w:r>
      <w:r>
        <w:rPr>
          <w:rtl/>
        </w:rPr>
        <w:t>–</w:t>
      </w:r>
      <w:r>
        <w:rPr>
          <w:rFonts w:hint="cs"/>
          <w:rtl/>
        </w:rPr>
        <w:t xml:space="preserve"> המועצה האזורית כוללת שבעה יישובים </w:t>
      </w:r>
      <w:r>
        <w:rPr>
          <w:rtl/>
        </w:rPr>
        <w:t>–</w:t>
      </w:r>
      <w:r>
        <w:rPr>
          <w:rFonts w:hint="cs"/>
          <w:rtl/>
        </w:rPr>
        <w:t xml:space="preserve"> ושטחי המועצה מכילים את "מפעלי ים-המלח", מלונות ים-המלח, מפעלי</w:t>
      </w:r>
      <w:r>
        <w:rPr>
          <w:rFonts w:hint="cs"/>
          <w:rtl/>
        </w:rPr>
        <w:t xml:space="preserve"> מישור-רותם שבהם מחצבות ענק ומפעלי כימיקלים, את הקריה למחקר גרעיני, פארק תעשיות מדעיות דימונה ומפעלים נוספים. כל אלה מניבים לתמר הכנסה של 65 מיליון שקל בשנה. </w:t>
      </w:r>
    </w:p>
    <w:p w14:paraId="22F800B0" w14:textId="77777777" w:rsidR="00000000" w:rsidRDefault="00890A51">
      <w:pPr>
        <w:pStyle w:val="a0"/>
        <w:rPr>
          <w:rFonts w:hint="cs"/>
          <w:rtl/>
        </w:rPr>
      </w:pPr>
    </w:p>
    <w:p w14:paraId="1F3F1956" w14:textId="77777777" w:rsidR="00000000" w:rsidRDefault="00890A51">
      <w:pPr>
        <w:pStyle w:val="a0"/>
        <w:rPr>
          <w:rFonts w:hint="cs"/>
          <w:rtl/>
        </w:rPr>
      </w:pPr>
      <w:r>
        <w:rPr>
          <w:rFonts w:hint="cs"/>
          <w:rtl/>
        </w:rPr>
        <w:t>בדימונה, לעומת זאת, 40,000 תושבים, 25% מהם עולים מחבר המדינות. רמת ההכנסה מארנונה נמוכה, שטחי הת</w:t>
      </w:r>
      <w:r>
        <w:rPr>
          <w:rFonts w:hint="cs"/>
          <w:rtl/>
        </w:rPr>
        <w:t>עשייה והמסחר קטנים, לרוב האוכלוסייה יש קשיים כלכליים, ולכן היא גם מקבלת הנחות והקלות בתשלומים. גירעון העירייה בדימונה עומד על 43 מיליון שקל, וסך כל החובות מגיעים ל-70 מיליון שקלים. בערד זה לא סיפור מאוד שונה, אבל המספרים קטנים יותר, לפחות של התושבים. יש 28</w:t>
      </w:r>
      <w:r>
        <w:rPr>
          <w:rFonts w:hint="cs"/>
          <w:rtl/>
        </w:rPr>
        <w:t xml:space="preserve">,000 תושבים, 43% מהם מחבר המדינות, גירעון העירייה עומד על 34 מיליון שקל, וסך כל החובות על 100 מיליון שקל. הקופות של ערד ודימונה ריקות ולמטה מכך. </w:t>
      </w:r>
    </w:p>
    <w:p w14:paraId="52BBB0F6" w14:textId="77777777" w:rsidR="00000000" w:rsidRDefault="00890A51">
      <w:pPr>
        <w:pStyle w:val="a0"/>
        <w:rPr>
          <w:rFonts w:hint="cs"/>
          <w:rtl/>
        </w:rPr>
      </w:pPr>
    </w:p>
    <w:p w14:paraId="0580BA77" w14:textId="77777777" w:rsidR="00000000" w:rsidRDefault="00890A51">
      <w:pPr>
        <w:pStyle w:val="a0"/>
        <w:rPr>
          <w:rFonts w:hint="cs"/>
          <w:rtl/>
        </w:rPr>
      </w:pPr>
      <w:r>
        <w:rPr>
          <w:rFonts w:hint="cs"/>
          <w:rtl/>
        </w:rPr>
        <w:t>שלא תקבלו איזו תמונה מוטעה, שאני מתארת את המצב של תמר מחד גיסא ושל ערד ודימונה מאידך גיסא, כדי לומר לכם שאנחנ</w:t>
      </w:r>
      <w:r>
        <w:rPr>
          <w:rFonts w:hint="cs"/>
          <w:rtl/>
        </w:rPr>
        <w:t xml:space="preserve">ו צריכים להתערב כאן, לעשות איזו חלוקת עושר, או להגיד לכם שזאת עשירה ואלה מסכנות, אז בואו נפנה אליה ונבקש ממנה לפנים משורת הדין שתסייע לשכנות האומללות. לא זה העניין. לערד ולדימונה יש זכות מלאה לתיקון העוול הזה. </w:t>
      </w:r>
    </w:p>
    <w:p w14:paraId="367E2CB1" w14:textId="77777777" w:rsidR="00000000" w:rsidRDefault="00890A51">
      <w:pPr>
        <w:pStyle w:val="a0"/>
        <w:rPr>
          <w:rFonts w:hint="cs"/>
          <w:rtl/>
        </w:rPr>
      </w:pPr>
    </w:p>
    <w:p w14:paraId="21854464" w14:textId="77777777" w:rsidR="00000000" w:rsidRDefault="00890A51">
      <w:pPr>
        <w:pStyle w:val="a0"/>
        <w:rPr>
          <w:rFonts w:hint="cs"/>
          <w:rtl/>
        </w:rPr>
      </w:pPr>
      <w:r>
        <w:rPr>
          <w:rFonts w:hint="cs"/>
          <w:rtl/>
        </w:rPr>
        <w:t xml:space="preserve">בעשור האחרון הקים משרד הפנים כבר שלוש ועדות </w:t>
      </w:r>
      <w:r>
        <w:rPr>
          <w:rFonts w:hint="cs"/>
          <w:rtl/>
        </w:rPr>
        <w:t>שבדקו את נושא חלוקת הקרקעות בין המועצות האזוריות והערים הסמוכות להן בדרום הארץ. שלושתן המליצו על חלוקת רווחים, חלוקת קרקעות חדשה והעברת קרקעות מרשות לרשות. לצערי המאוד מאוד רב, המועצות האזוריות יחד עם הלובי החקלאי פעלו כנראה יותר מדי טוב, והן טרפדו את הניס</w:t>
      </w:r>
      <w:r>
        <w:rPr>
          <w:rFonts w:hint="cs"/>
          <w:rtl/>
        </w:rPr>
        <w:t xml:space="preserve">יון ליישם את ההמלצות האלה, ובסופו של דבר הן הצליחו לקבוע. </w:t>
      </w:r>
    </w:p>
    <w:p w14:paraId="109D6BC0" w14:textId="77777777" w:rsidR="00000000" w:rsidRDefault="00890A51">
      <w:pPr>
        <w:pStyle w:val="a0"/>
        <w:rPr>
          <w:rFonts w:hint="cs"/>
          <w:rtl/>
        </w:rPr>
      </w:pPr>
    </w:p>
    <w:p w14:paraId="023B59CE" w14:textId="77777777" w:rsidR="00000000" w:rsidRDefault="00890A51">
      <w:pPr>
        <w:pStyle w:val="a0"/>
        <w:rPr>
          <w:rFonts w:hint="cs"/>
          <w:rtl/>
        </w:rPr>
      </w:pPr>
      <w:r>
        <w:rPr>
          <w:rFonts w:hint="cs"/>
          <w:rtl/>
        </w:rPr>
        <w:t>שלא תבינו לא נכון, אין לי דבר וחצי דבר עם החקלאים ואותו כנ"ל לגבי ערד, דימונה ותמר. יש כאן עניין של עיוות חברתי, יש כאן עניין של חוסר שוויון, של חוסר צדק, ואני חושבת שאנחנו צריכים להידרש אליו ולתק</w:t>
      </w:r>
      <w:r>
        <w:rPr>
          <w:rFonts w:hint="cs"/>
          <w:rtl/>
        </w:rPr>
        <w:t>ן אותו. חוסר השוויון הזה נקבע כבר בשנת 1956. לא שהמאבק נזנח במשך השנים, אבל כרגע, לאור המשבר ברשויות ולאור התפתחויות של השנים האחרונות, הדרישה חזקה יותר והצעקה גדולה יותר.</w:t>
      </w:r>
    </w:p>
    <w:p w14:paraId="39F0D807" w14:textId="77777777" w:rsidR="00000000" w:rsidRDefault="00890A51">
      <w:pPr>
        <w:pStyle w:val="a0"/>
        <w:rPr>
          <w:rFonts w:hint="cs"/>
          <w:rtl/>
        </w:rPr>
      </w:pPr>
    </w:p>
    <w:p w14:paraId="679C541E" w14:textId="77777777" w:rsidR="00000000" w:rsidRDefault="00890A51">
      <w:pPr>
        <w:pStyle w:val="a0"/>
        <w:rPr>
          <w:rFonts w:hint="cs"/>
          <w:rtl/>
        </w:rPr>
      </w:pPr>
      <w:r>
        <w:rPr>
          <w:rFonts w:hint="cs"/>
          <w:rtl/>
        </w:rPr>
        <w:t>לגבי ההכנסות מארנונה, שוב אני רוצה לעשות השוואה בין תמר, דימונה וערד. ההכנסה הכללית</w:t>
      </w:r>
      <w:r>
        <w:rPr>
          <w:rFonts w:hint="cs"/>
          <w:rtl/>
        </w:rPr>
        <w:t xml:space="preserve"> מארנונה </w:t>
      </w:r>
      <w:r>
        <w:rPr>
          <w:rtl/>
        </w:rPr>
        <w:t>–</w:t>
      </w:r>
      <w:r>
        <w:rPr>
          <w:rFonts w:hint="cs"/>
          <w:rtl/>
        </w:rPr>
        <w:t xml:space="preserve"> שימו לב למספרים בבקשה - בשנת 2003 לתושב במועצה האזורית תמר היתה 50,000 שקלים, לעומת 732 שקלים לתושב בדימונה ו-1,366 שקלים לתושב בערד. הפערים האלה הם בלתי הגיוניים ובלתי מתקבלים על הדעת. </w:t>
      </w:r>
    </w:p>
    <w:p w14:paraId="7353EFFE" w14:textId="77777777" w:rsidR="00000000" w:rsidRDefault="00890A51">
      <w:pPr>
        <w:pStyle w:val="a0"/>
        <w:rPr>
          <w:rFonts w:hint="cs"/>
          <w:rtl/>
        </w:rPr>
      </w:pPr>
    </w:p>
    <w:p w14:paraId="762ACF18" w14:textId="77777777" w:rsidR="00000000" w:rsidRDefault="00890A51">
      <w:pPr>
        <w:pStyle w:val="a0"/>
        <w:rPr>
          <w:rFonts w:hint="cs"/>
          <w:rtl/>
        </w:rPr>
      </w:pPr>
      <w:r>
        <w:rPr>
          <w:rFonts w:hint="cs"/>
          <w:rtl/>
        </w:rPr>
        <w:t>מה שצריך להבין זה שהמספרים האלה עם הפערים הגדולים והמשמעו</w:t>
      </w:r>
      <w:r>
        <w:rPr>
          <w:rFonts w:hint="cs"/>
          <w:rtl/>
        </w:rPr>
        <w:t>תיים, בעצם יש להם השפעה מכרעת על כל תחומי החיים של תושבי ערד ודימונה. לא מדובר על ארנונה וזהו, על העשרת קופת העירייה. זה משפיע החל מפיתוח סביבתי ועד רמת החינוך. אם ניקח למשל את תושב דימונה שעובד ב"מפעלי ים-המלח" - המפעלים משלמים את המסים למועצה האזורית תמר</w:t>
      </w:r>
      <w:r>
        <w:rPr>
          <w:rFonts w:hint="cs"/>
          <w:rtl/>
        </w:rPr>
        <w:t>, הוא חוזר בערב לביתו, לשכונה בדימונה, ובשכונה הזאת אין גינה ואין מתקני שעשועים לילדים שלו. לא מדובר בתושב אחד, גם לא מדובר בעשרה תושבים, אלא ברוב כוח העבודה של שתי הערים הללו. למעלה מ-50% מכוח העבודה בערד עובדים במפעלים האלה, ולגבי דימונה מדובר בלמעלה מ-7</w:t>
      </w:r>
      <w:r>
        <w:rPr>
          <w:rFonts w:hint="cs"/>
          <w:rtl/>
        </w:rPr>
        <w:t xml:space="preserve">0%. </w:t>
      </w:r>
    </w:p>
    <w:p w14:paraId="6357B43E" w14:textId="77777777" w:rsidR="00000000" w:rsidRDefault="00890A51">
      <w:pPr>
        <w:pStyle w:val="a0"/>
        <w:rPr>
          <w:rFonts w:hint="cs"/>
          <w:rtl/>
        </w:rPr>
      </w:pPr>
    </w:p>
    <w:p w14:paraId="36AA9759" w14:textId="77777777" w:rsidR="00000000" w:rsidRDefault="00890A51">
      <w:pPr>
        <w:pStyle w:val="a0"/>
        <w:rPr>
          <w:rFonts w:hint="cs"/>
          <w:rtl/>
        </w:rPr>
      </w:pPr>
      <w:r>
        <w:rPr>
          <w:rFonts w:hint="cs"/>
          <w:rtl/>
        </w:rPr>
        <w:t xml:space="preserve">על גורלן של המלצות שלוש הוועדות שבדקו את הנושא כבר סיפרתי לכם, אבל לא אמרתי שזה היה גם גורלה של בדיקה שערך משרד מבקר המדינה. בדוח 50ב של מבקר המדינה שפורסם ב-1999 הומלץ </w:t>
      </w:r>
      <w:r>
        <w:rPr>
          <w:rtl/>
        </w:rPr>
        <w:t>–</w:t>
      </w:r>
      <w:r>
        <w:rPr>
          <w:rFonts w:hint="cs"/>
          <w:rtl/>
        </w:rPr>
        <w:t xml:space="preserve"> ואני רוצה לצטט </w:t>
      </w:r>
      <w:r>
        <w:rPr>
          <w:rtl/>
        </w:rPr>
        <w:t>–</w:t>
      </w:r>
      <w:r>
        <w:rPr>
          <w:rFonts w:hint="cs"/>
          <w:rtl/>
        </w:rPr>
        <w:t xml:space="preserve"> "לבחון את התפלגות ההכנסות מארנונה בגין הפעילות העסקית והביטחונ</w:t>
      </w:r>
      <w:r>
        <w:rPr>
          <w:rFonts w:hint="cs"/>
          <w:rtl/>
        </w:rPr>
        <w:t xml:space="preserve">ית, ולתת את הדעת על אי-השוויוניות שבין ההכנסות מארנונה של המועצות האזוריות לבין אלה של ערי הפיתוח". מה שמאוד מאוד לא מפתיע זה שגם דוח מבקר המדינה והמלצותיו נקברו. </w:t>
      </w:r>
    </w:p>
    <w:p w14:paraId="497D0F97" w14:textId="77777777" w:rsidR="00000000" w:rsidRDefault="00890A51">
      <w:pPr>
        <w:pStyle w:val="a0"/>
        <w:rPr>
          <w:rFonts w:hint="cs"/>
          <w:rtl/>
        </w:rPr>
      </w:pPr>
    </w:p>
    <w:p w14:paraId="5DCC0106" w14:textId="77777777" w:rsidR="00000000" w:rsidRDefault="00890A51">
      <w:pPr>
        <w:pStyle w:val="a0"/>
        <w:rPr>
          <w:rFonts w:hint="cs"/>
          <w:rtl/>
        </w:rPr>
      </w:pPr>
      <w:r>
        <w:rPr>
          <w:rFonts w:hint="cs"/>
          <w:rtl/>
        </w:rPr>
        <w:t>אדוני השר, החלוקה הטריטוריאלית הקיימת היום התבצעה בשנת 1956, לפני 48 שנים. מציאות החיים שהי</w:t>
      </w:r>
      <w:r>
        <w:rPr>
          <w:rFonts w:hint="cs"/>
          <w:rtl/>
        </w:rPr>
        <w:t xml:space="preserve">תה אז באזור ובכלל השתנתה. זה לא הגיוני לבוא היום ולומר שזה מה שקיים וזה מה שקבענו אז, והאמת היא שאני גם בטוחה שלא זה מה שתאמר. </w:t>
      </w:r>
    </w:p>
    <w:p w14:paraId="765035F8" w14:textId="77777777" w:rsidR="00000000" w:rsidRDefault="00890A51">
      <w:pPr>
        <w:pStyle w:val="a0"/>
        <w:rPr>
          <w:rFonts w:hint="cs"/>
          <w:rtl/>
        </w:rPr>
      </w:pPr>
    </w:p>
    <w:p w14:paraId="7E334F6B" w14:textId="77777777" w:rsidR="00000000" w:rsidRDefault="00890A51">
      <w:pPr>
        <w:pStyle w:val="a0"/>
        <w:rPr>
          <w:rFonts w:hint="cs"/>
          <w:rtl/>
        </w:rPr>
      </w:pPr>
      <w:r>
        <w:rPr>
          <w:rFonts w:hint="cs"/>
          <w:rtl/>
        </w:rPr>
        <w:t xml:space="preserve">אבל אני רוצה להתייחס לאיזו השתלשלות עניינים שהיתה לאחרונה ואתה, כשר הפנים, היית מעורב בה. אחת משלוש ועדות החקירה שהזכרתי הגיעה </w:t>
      </w:r>
      <w:r>
        <w:rPr>
          <w:rFonts w:hint="cs"/>
          <w:rtl/>
        </w:rPr>
        <w:t>להחלטה ביולי 2001, וכאמור היא המליצה לבצע את כל השינוי בגבולות והחלוקה החדשה. בדצמבר 2002 אימץ שר הפנים דאז וחבר הכנסת היום אלי ישי את מסקנות הוועדה. בפברואר 2003, חודשים מספר לאחר מכן, המועצה האזורית תמר עתרה לבג"ץ כנגד ההחלטה של שר הפנים ישי לאמץ את מסקנ</w:t>
      </w:r>
      <w:r>
        <w:rPr>
          <w:rFonts w:hint="cs"/>
          <w:rtl/>
        </w:rPr>
        <w:t>ות הוועדה, ושלושה חודשים לאחר מכן הודעת לבג"ץ, כי נוכח התוכנית לאיחוד רשויות, תוכנית שעלולה לייתר את המלצות הוועדה, החלטת לדחות את מסקנות הוועדה בעניין שינוי הגבול בין דימונה ותמר ולא ליישם אותן. לפני כעשרה חודשים חזרת בך גם מתוכנית האיחוד. האמת היא שאני ד</w:t>
      </w:r>
      <w:r>
        <w:rPr>
          <w:rFonts w:hint="cs"/>
          <w:rtl/>
        </w:rPr>
        <w:t xml:space="preserve">י מברכת על כך במקרה הזה, אבל גם בפועל זאת בשורה טובה, כי הנה שוב נפתחה הדרך ליישום ההמלצות. </w:t>
      </w:r>
    </w:p>
    <w:p w14:paraId="117AC478" w14:textId="77777777" w:rsidR="00000000" w:rsidRDefault="00890A51">
      <w:pPr>
        <w:pStyle w:val="a0"/>
        <w:rPr>
          <w:rFonts w:hint="cs"/>
          <w:rtl/>
        </w:rPr>
      </w:pPr>
    </w:p>
    <w:p w14:paraId="2DCFE82B" w14:textId="77777777" w:rsidR="00000000" w:rsidRDefault="00890A51">
      <w:pPr>
        <w:pStyle w:val="a0"/>
        <w:rPr>
          <w:rFonts w:hint="cs"/>
          <w:rtl/>
        </w:rPr>
      </w:pPr>
      <w:r>
        <w:rPr>
          <w:rFonts w:hint="cs"/>
          <w:rtl/>
        </w:rPr>
        <w:t xml:space="preserve">לכן, אדוני השר, אני מבקשת ממך בשם תושבי דימונה וערד </w:t>
      </w:r>
      <w:r>
        <w:rPr>
          <w:rtl/>
        </w:rPr>
        <w:t>–</w:t>
      </w:r>
      <w:r>
        <w:rPr>
          <w:rFonts w:hint="cs"/>
          <w:rtl/>
        </w:rPr>
        <w:t xml:space="preserve"> ואולי גם בשם כל חברי הבית, כי באמת מדובר כאן על עוול חברתי שכולנו צריכים לתת עליו את הדעת </w:t>
      </w:r>
      <w:r>
        <w:rPr>
          <w:rtl/>
        </w:rPr>
        <w:t>–</w:t>
      </w:r>
      <w:r>
        <w:rPr>
          <w:rFonts w:hint="cs"/>
          <w:rtl/>
        </w:rPr>
        <w:t xml:space="preserve"> לתקן את התיקון ה</w:t>
      </w:r>
      <w:r>
        <w:rPr>
          <w:rFonts w:hint="cs"/>
          <w:rtl/>
        </w:rPr>
        <w:t xml:space="preserve">מחויב, לבטל את העיוות הזה וליצור את השוויון בחלוקת ההכנסות, השוויון המתחייב כאן. תודה רבה. </w:t>
      </w:r>
    </w:p>
    <w:p w14:paraId="1C0A726B" w14:textId="77777777" w:rsidR="00000000" w:rsidRDefault="00890A51">
      <w:pPr>
        <w:pStyle w:val="a0"/>
        <w:rPr>
          <w:rFonts w:hint="cs"/>
          <w:rtl/>
        </w:rPr>
      </w:pPr>
    </w:p>
    <w:p w14:paraId="57D44092" w14:textId="77777777" w:rsidR="00000000" w:rsidRDefault="00890A51">
      <w:pPr>
        <w:pStyle w:val="af1"/>
        <w:rPr>
          <w:rtl/>
        </w:rPr>
      </w:pPr>
      <w:r>
        <w:rPr>
          <w:rtl/>
        </w:rPr>
        <w:t>היו"ר</w:t>
      </w:r>
      <w:r>
        <w:rPr>
          <w:rFonts w:hint="cs"/>
          <w:rtl/>
        </w:rPr>
        <w:t xml:space="preserve"> מיכאל נודלמן</w:t>
      </w:r>
      <w:r>
        <w:rPr>
          <w:rtl/>
        </w:rPr>
        <w:t>:</w:t>
      </w:r>
    </w:p>
    <w:p w14:paraId="04BE08BE" w14:textId="77777777" w:rsidR="00000000" w:rsidRDefault="00890A51">
      <w:pPr>
        <w:pStyle w:val="a0"/>
        <w:rPr>
          <w:rFonts w:hint="cs"/>
          <w:rtl/>
        </w:rPr>
      </w:pPr>
    </w:p>
    <w:p w14:paraId="0962237D" w14:textId="77777777" w:rsidR="00000000" w:rsidRDefault="00890A51">
      <w:pPr>
        <w:pStyle w:val="a0"/>
        <w:rPr>
          <w:rFonts w:hint="cs"/>
          <w:rtl/>
        </w:rPr>
      </w:pPr>
      <w:r>
        <w:rPr>
          <w:rFonts w:hint="cs"/>
          <w:rtl/>
        </w:rPr>
        <w:t xml:space="preserve">תודה. ישיב שר הפנים, בבקשה. </w:t>
      </w:r>
    </w:p>
    <w:p w14:paraId="14F82A4F" w14:textId="77777777" w:rsidR="00000000" w:rsidRDefault="00890A51">
      <w:pPr>
        <w:pStyle w:val="a0"/>
        <w:rPr>
          <w:rFonts w:hint="cs"/>
          <w:rtl/>
        </w:rPr>
      </w:pPr>
    </w:p>
    <w:p w14:paraId="0F7BDF82" w14:textId="77777777" w:rsidR="00000000" w:rsidRDefault="00890A51">
      <w:pPr>
        <w:pStyle w:val="a"/>
        <w:rPr>
          <w:rtl/>
        </w:rPr>
      </w:pPr>
      <w:bookmarkStart w:id="791" w:name="FS000000519T30_06_2004_19_30_10"/>
      <w:bookmarkStart w:id="792" w:name="_Toc77593533"/>
      <w:bookmarkEnd w:id="791"/>
      <w:r>
        <w:rPr>
          <w:rtl/>
        </w:rPr>
        <w:t>שר הפנים אברהם פורז:</w:t>
      </w:r>
      <w:bookmarkEnd w:id="792"/>
    </w:p>
    <w:p w14:paraId="1E3A4AA8" w14:textId="77777777" w:rsidR="00000000" w:rsidRDefault="00890A51">
      <w:pPr>
        <w:pStyle w:val="a0"/>
        <w:rPr>
          <w:rtl/>
        </w:rPr>
      </w:pPr>
    </w:p>
    <w:p w14:paraId="3D4ECCFF" w14:textId="77777777" w:rsidR="00000000" w:rsidRDefault="00890A51">
      <w:pPr>
        <w:pStyle w:val="a0"/>
        <w:rPr>
          <w:rFonts w:hint="cs"/>
          <w:rtl/>
        </w:rPr>
      </w:pPr>
      <w:r>
        <w:rPr>
          <w:rFonts w:hint="cs"/>
          <w:rtl/>
        </w:rPr>
        <w:t>אדוני היושב-ראש, חברי הכנסת, הנושא של ערד, דימונה, תמר, והייתי מוסיף בסוגריים הערבה התיכונ</w:t>
      </w:r>
      <w:r>
        <w:rPr>
          <w:rFonts w:hint="cs"/>
          <w:rtl/>
        </w:rPr>
        <w:t xml:space="preserve">ה, הוא נושא ישן וידוע. אני עצמי נפגשתי בחודשים האחרונים גם עם ראש המועצה האזורית תמר וגם עם ראשי העיריות של דימונה וערד. </w:t>
      </w:r>
    </w:p>
    <w:p w14:paraId="131B34CC" w14:textId="77777777" w:rsidR="00000000" w:rsidRDefault="00890A51">
      <w:pPr>
        <w:pStyle w:val="a0"/>
        <w:rPr>
          <w:rFonts w:hint="cs"/>
          <w:rtl/>
        </w:rPr>
      </w:pPr>
    </w:p>
    <w:p w14:paraId="15C527A4" w14:textId="77777777" w:rsidR="00000000" w:rsidRDefault="00890A51">
      <w:pPr>
        <w:pStyle w:val="a0"/>
        <w:rPr>
          <w:rFonts w:hint="cs"/>
          <w:rtl/>
        </w:rPr>
      </w:pPr>
      <w:r>
        <w:rPr>
          <w:rFonts w:hint="cs"/>
          <w:rtl/>
        </w:rPr>
        <w:t xml:space="preserve">שתי העיריות האלה, דימונה וערד, הן בבעיה קשה, משום שמדובר ברשויות מקומיות חדשות, שהקיצוצים במענקי האיזון של משרד הפנים פגעו בהן בצורה </w:t>
      </w:r>
      <w:r>
        <w:rPr>
          <w:rFonts w:hint="cs"/>
          <w:rtl/>
        </w:rPr>
        <w:t xml:space="preserve">מאוד מאוד חריפה. </w:t>
      </w:r>
    </w:p>
    <w:p w14:paraId="478E7487" w14:textId="77777777" w:rsidR="00000000" w:rsidRDefault="00890A51">
      <w:pPr>
        <w:pStyle w:val="a0"/>
        <w:rPr>
          <w:rFonts w:hint="cs"/>
          <w:rtl/>
        </w:rPr>
      </w:pPr>
    </w:p>
    <w:p w14:paraId="3F19307E" w14:textId="77777777" w:rsidR="00000000" w:rsidRDefault="00890A51">
      <w:pPr>
        <w:pStyle w:val="a0"/>
        <w:rPr>
          <w:rFonts w:hint="cs"/>
          <w:rtl/>
        </w:rPr>
      </w:pPr>
      <w:r>
        <w:rPr>
          <w:rFonts w:hint="cs"/>
          <w:rtl/>
        </w:rPr>
        <w:t xml:space="preserve">אכן, נכון שעוד בשנת 2000 מונתה ועדת חקירה לבדיקת הנושא הזה. בראש הוועדה עמד עוזי וכסלר. הוועדה המליצה המלצות מספר. היא קודם כול המליצה לאחד את המועצה האזורית תמר עם המועצה האזורית הערבה התיכונה. לאחר מכן היא המליצה לצרף את אזור קמ"ג </w:t>
      </w:r>
      <w:r>
        <w:rPr>
          <w:rtl/>
        </w:rPr>
        <w:t>–</w:t>
      </w:r>
      <w:r>
        <w:rPr>
          <w:rFonts w:hint="cs"/>
          <w:rtl/>
        </w:rPr>
        <w:t xml:space="preserve"> הק</w:t>
      </w:r>
      <w:r>
        <w:rPr>
          <w:rFonts w:hint="cs"/>
          <w:rtl/>
        </w:rPr>
        <w:t xml:space="preserve">ריה למחקר גרעיני - ואזור תמר לתחום השיפוט של דימונה. לגבי מישור-רותם היתה המלצה שלא לנקוט בפעולה כלשהי, אלא למצוא פתרון להעברת ההכנסות באישור מסוים. </w:t>
      </w:r>
    </w:p>
    <w:p w14:paraId="44661642" w14:textId="77777777" w:rsidR="00000000" w:rsidRDefault="00890A51">
      <w:pPr>
        <w:pStyle w:val="a0"/>
        <w:rPr>
          <w:rFonts w:hint="cs"/>
          <w:rtl/>
        </w:rPr>
      </w:pPr>
    </w:p>
    <w:p w14:paraId="1B70BC91" w14:textId="77777777" w:rsidR="00000000" w:rsidRDefault="00890A51">
      <w:pPr>
        <w:pStyle w:val="a0"/>
        <w:rPr>
          <w:rFonts w:hint="cs"/>
          <w:rtl/>
        </w:rPr>
      </w:pPr>
      <w:r>
        <w:rPr>
          <w:rFonts w:hint="cs"/>
          <w:rtl/>
        </w:rPr>
        <w:t>ואכן, ההמלצות האלה אומצו במידה מסוימת על-ידי שר הפנים הקודם, אלי ישי, אלא שהבעיה היא גם בעיה של חוקיות. ה</w:t>
      </w:r>
      <w:r>
        <w:rPr>
          <w:rFonts w:hint="cs"/>
          <w:rtl/>
        </w:rPr>
        <w:t xml:space="preserve">מצב היום הוא שאין לי שום יכולת משפטית לכפות על רשות מקומית להתחלק בהכנסותיה עם רשות מקומית אחרת, והדרך המשפטית היחידה לעשות זאת היא פשוט לקחת ממנה את הטריטוריה. אם אני מעביר את השיפוט </w:t>
      </w:r>
      <w:r>
        <w:rPr>
          <w:rtl/>
        </w:rPr>
        <w:t>–</w:t>
      </w:r>
      <w:r>
        <w:rPr>
          <w:rFonts w:hint="cs"/>
          <w:rtl/>
        </w:rPr>
        <w:t xml:space="preserve"> למשל, אם אני מוציא את קמ"ג מתחום השיפוט של תמר ומביא אותה לדימונה, אז </w:t>
      </w:r>
      <w:r>
        <w:rPr>
          <w:rFonts w:hint="cs"/>
          <w:rtl/>
        </w:rPr>
        <w:t xml:space="preserve">אוטומטית דימונה מתחילה לגבות ארנונה. </w:t>
      </w:r>
    </w:p>
    <w:p w14:paraId="4EFED14E" w14:textId="77777777" w:rsidR="00000000" w:rsidRDefault="00890A51">
      <w:pPr>
        <w:pStyle w:val="a0"/>
        <w:rPr>
          <w:rFonts w:hint="cs"/>
          <w:rtl/>
        </w:rPr>
      </w:pPr>
    </w:p>
    <w:p w14:paraId="20B073E1" w14:textId="77777777" w:rsidR="00000000" w:rsidRDefault="00890A51">
      <w:pPr>
        <w:pStyle w:val="af0"/>
        <w:rPr>
          <w:rtl/>
        </w:rPr>
      </w:pPr>
      <w:r>
        <w:rPr>
          <w:rFonts w:hint="eastAsia"/>
          <w:rtl/>
        </w:rPr>
        <w:t>ענבל</w:t>
      </w:r>
      <w:r>
        <w:rPr>
          <w:rtl/>
        </w:rPr>
        <w:t xml:space="preserve"> גבריאלי (הליכוד):</w:t>
      </w:r>
    </w:p>
    <w:p w14:paraId="2C5A50B6" w14:textId="77777777" w:rsidR="00000000" w:rsidRDefault="00890A51">
      <w:pPr>
        <w:pStyle w:val="a0"/>
        <w:rPr>
          <w:rFonts w:hint="cs"/>
          <w:rtl/>
        </w:rPr>
      </w:pPr>
    </w:p>
    <w:p w14:paraId="1FD72505" w14:textId="77777777" w:rsidR="00000000" w:rsidRDefault="00890A51">
      <w:pPr>
        <w:pStyle w:val="a0"/>
        <w:rPr>
          <w:rFonts w:hint="cs"/>
          <w:rtl/>
        </w:rPr>
      </w:pPr>
      <w:r>
        <w:rPr>
          <w:rFonts w:hint="cs"/>
          <w:rtl/>
        </w:rPr>
        <w:t>- - -</w:t>
      </w:r>
    </w:p>
    <w:p w14:paraId="1BB3EE8F" w14:textId="77777777" w:rsidR="00000000" w:rsidRDefault="00890A51">
      <w:pPr>
        <w:pStyle w:val="a0"/>
        <w:rPr>
          <w:rFonts w:hint="cs"/>
          <w:rtl/>
        </w:rPr>
      </w:pPr>
    </w:p>
    <w:p w14:paraId="60D3B133" w14:textId="77777777" w:rsidR="00000000" w:rsidRDefault="00890A51">
      <w:pPr>
        <w:pStyle w:val="-"/>
        <w:rPr>
          <w:rtl/>
        </w:rPr>
      </w:pPr>
      <w:bookmarkStart w:id="793" w:name="FS000000519T30_06_2004_19_32_22C"/>
      <w:bookmarkEnd w:id="793"/>
      <w:r>
        <w:rPr>
          <w:rtl/>
        </w:rPr>
        <w:t>שר הפנים אברהם פורז:</w:t>
      </w:r>
    </w:p>
    <w:p w14:paraId="3441D5C8" w14:textId="77777777" w:rsidR="00000000" w:rsidRDefault="00890A51">
      <w:pPr>
        <w:pStyle w:val="a0"/>
        <w:rPr>
          <w:rtl/>
        </w:rPr>
      </w:pPr>
    </w:p>
    <w:p w14:paraId="5CB334D8" w14:textId="77777777" w:rsidR="00000000" w:rsidRDefault="00890A51">
      <w:pPr>
        <w:pStyle w:val="a0"/>
        <w:rPr>
          <w:rFonts w:hint="cs"/>
          <w:rtl/>
        </w:rPr>
      </w:pPr>
      <w:r>
        <w:rPr>
          <w:rFonts w:hint="cs"/>
          <w:rtl/>
        </w:rPr>
        <w:t xml:space="preserve">זה נכון, אבל זה לא פותר. </w:t>
      </w:r>
    </w:p>
    <w:p w14:paraId="61FF1E7B" w14:textId="77777777" w:rsidR="00000000" w:rsidRDefault="00890A51">
      <w:pPr>
        <w:pStyle w:val="a0"/>
        <w:rPr>
          <w:rtl/>
        </w:rPr>
      </w:pPr>
      <w:bookmarkStart w:id="794" w:name="FS000000519T30_06_2004_19_55_33C"/>
      <w:bookmarkEnd w:id="794"/>
    </w:p>
    <w:p w14:paraId="134130A0" w14:textId="77777777" w:rsidR="00000000" w:rsidRDefault="00890A51">
      <w:pPr>
        <w:pStyle w:val="a0"/>
        <w:ind w:firstLine="720"/>
        <w:rPr>
          <w:rFonts w:hint="cs"/>
          <w:rtl/>
        </w:rPr>
      </w:pPr>
      <w:r>
        <w:rPr>
          <w:rFonts w:hint="cs"/>
          <w:rtl/>
        </w:rPr>
        <w:t>אני לא רוצה לומר יותר מדי. אבל, אם אני אתן לדימונה רק את הכור הגרעיני - הרי אתם יודעים, זה מצחיק, קוראים לזה הכור הגרעיני בדימונה, אבל הו</w:t>
      </w:r>
      <w:r>
        <w:rPr>
          <w:rFonts w:hint="cs"/>
          <w:rtl/>
        </w:rPr>
        <w:t xml:space="preserve">א לא בדימונה, אף אחד לא קורא לו הכור הגרעיני בתמר - זה לא יפתור את הבעיה. </w:t>
      </w:r>
    </w:p>
    <w:p w14:paraId="46F318BB" w14:textId="77777777" w:rsidR="00000000" w:rsidRDefault="00890A51">
      <w:pPr>
        <w:pStyle w:val="a0"/>
        <w:ind w:firstLine="720"/>
        <w:rPr>
          <w:rFonts w:hint="cs"/>
          <w:rtl/>
        </w:rPr>
      </w:pPr>
    </w:p>
    <w:p w14:paraId="77089705" w14:textId="77777777" w:rsidR="00000000" w:rsidRDefault="00890A51">
      <w:pPr>
        <w:pStyle w:val="a0"/>
        <w:ind w:firstLine="720"/>
        <w:rPr>
          <w:rFonts w:hint="cs"/>
          <w:rtl/>
        </w:rPr>
      </w:pPr>
      <w:r>
        <w:rPr>
          <w:rFonts w:hint="cs"/>
          <w:rtl/>
        </w:rPr>
        <w:t>אני גם יודע שהיו פה אין-סוף משפטים ועתירות לבג"ץ, ולי יש עניין לנסות להסדיר את זה בדרך שלא תביא אותנו למשפטים. לכן ההידברות שאני עושה בתקופה האחרונה עם שלושת ראשי הרשויות היא לנסות</w:t>
      </w:r>
      <w:r>
        <w:rPr>
          <w:rFonts w:hint="cs"/>
          <w:rtl/>
        </w:rPr>
        <w:t xml:space="preserve"> לשכנע את המועצה האזורית תמר להתחלק מרצונה בהכנסות.</w:t>
      </w:r>
    </w:p>
    <w:p w14:paraId="1F9699E6" w14:textId="77777777" w:rsidR="00000000" w:rsidRDefault="00890A51">
      <w:pPr>
        <w:pStyle w:val="a0"/>
        <w:rPr>
          <w:rFonts w:hint="cs"/>
          <w:rtl/>
        </w:rPr>
      </w:pPr>
    </w:p>
    <w:p w14:paraId="6F9AC26D" w14:textId="77777777" w:rsidR="00000000" w:rsidRDefault="00890A51">
      <w:pPr>
        <w:pStyle w:val="af0"/>
        <w:rPr>
          <w:rtl/>
        </w:rPr>
      </w:pPr>
      <w:r>
        <w:rPr>
          <w:rFonts w:hint="eastAsia"/>
          <w:rtl/>
        </w:rPr>
        <w:t>ענבל</w:t>
      </w:r>
      <w:r>
        <w:rPr>
          <w:rtl/>
        </w:rPr>
        <w:t xml:space="preserve"> גבריאלי (הליכוד):</w:t>
      </w:r>
    </w:p>
    <w:p w14:paraId="1F21C071" w14:textId="77777777" w:rsidR="00000000" w:rsidRDefault="00890A51">
      <w:pPr>
        <w:pStyle w:val="a0"/>
        <w:rPr>
          <w:rFonts w:hint="cs"/>
          <w:rtl/>
        </w:rPr>
      </w:pPr>
    </w:p>
    <w:p w14:paraId="6CE077CE" w14:textId="77777777" w:rsidR="00000000" w:rsidRDefault="00890A51">
      <w:pPr>
        <w:pStyle w:val="a0"/>
        <w:rPr>
          <w:rFonts w:hint="cs"/>
          <w:rtl/>
        </w:rPr>
      </w:pPr>
      <w:r>
        <w:rPr>
          <w:rFonts w:hint="cs"/>
          <w:rtl/>
        </w:rPr>
        <w:t>למה שהם יסכימו?</w:t>
      </w:r>
    </w:p>
    <w:p w14:paraId="7A6101FC" w14:textId="77777777" w:rsidR="00000000" w:rsidRDefault="00890A51">
      <w:pPr>
        <w:pStyle w:val="a0"/>
        <w:rPr>
          <w:rFonts w:hint="cs"/>
          <w:rtl/>
        </w:rPr>
      </w:pPr>
    </w:p>
    <w:p w14:paraId="76960CF7" w14:textId="77777777" w:rsidR="00000000" w:rsidRDefault="00890A51">
      <w:pPr>
        <w:pStyle w:val="-"/>
        <w:rPr>
          <w:rtl/>
        </w:rPr>
      </w:pPr>
      <w:bookmarkStart w:id="795" w:name="FS000000519T30_06_2004_19_58_34C"/>
      <w:bookmarkEnd w:id="795"/>
      <w:r>
        <w:rPr>
          <w:rtl/>
        </w:rPr>
        <w:t>שר הפנים אברהם פורז:</w:t>
      </w:r>
    </w:p>
    <w:p w14:paraId="757C59A3" w14:textId="77777777" w:rsidR="00000000" w:rsidRDefault="00890A51">
      <w:pPr>
        <w:pStyle w:val="a0"/>
        <w:rPr>
          <w:rtl/>
        </w:rPr>
      </w:pPr>
    </w:p>
    <w:p w14:paraId="3E87B06F" w14:textId="77777777" w:rsidR="00000000" w:rsidRDefault="00890A51">
      <w:pPr>
        <w:pStyle w:val="a0"/>
        <w:rPr>
          <w:rFonts w:hint="cs"/>
          <w:rtl/>
        </w:rPr>
      </w:pPr>
      <w:r>
        <w:rPr>
          <w:rFonts w:hint="cs"/>
          <w:rtl/>
        </w:rPr>
        <w:t xml:space="preserve">אני אגיד לך למה הם יסכימו. כי אם הם לא יסכימו, אז הדרך שלי כמובן יכולה להיות שאני אוציא מהם את השטח כולו, ואז המצב שלהם יהיה יותר חמור. הרי </w:t>
      </w:r>
      <w:r>
        <w:rPr>
          <w:rFonts w:hint="cs"/>
          <w:rtl/>
        </w:rPr>
        <w:t xml:space="preserve">אני לא באתי כעני בפתח לבקש מהם טובות. </w:t>
      </w:r>
    </w:p>
    <w:p w14:paraId="768873A7" w14:textId="77777777" w:rsidR="00000000" w:rsidRDefault="00890A51">
      <w:pPr>
        <w:pStyle w:val="a0"/>
        <w:rPr>
          <w:rFonts w:hint="cs"/>
          <w:rtl/>
        </w:rPr>
      </w:pPr>
    </w:p>
    <w:p w14:paraId="6BC9CBFF" w14:textId="77777777" w:rsidR="00000000" w:rsidRDefault="00890A51">
      <w:pPr>
        <w:pStyle w:val="a0"/>
        <w:rPr>
          <w:rFonts w:hint="cs"/>
          <w:rtl/>
        </w:rPr>
      </w:pPr>
      <w:r>
        <w:rPr>
          <w:rFonts w:hint="cs"/>
          <w:rtl/>
        </w:rPr>
        <w:t xml:space="preserve">רק לאחרונה, אחרי מאמצים מרובים - אני מחזיק פה חוברת של ההכנסות של המועצה האזורית תמר, ואכן יש להם גביית ארנונה של 60 מיליון שקל בשנת 2003. </w:t>
      </w:r>
    </w:p>
    <w:p w14:paraId="37A3D911" w14:textId="77777777" w:rsidR="00000000" w:rsidRDefault="00890A51">
      <w:pPr>
        <w:pStyle w:val="a0"/>
        <w:rPr>
          <w:rFonts w:hint="cs"/>
          <w:rtl/>
        </w:rPr>
      </w:pPr>
    </w:p>
    <w:p w14:paraId="23CB3C84" w14:textId="77777777" w:rsidR="00000000" w:rsidRDefault="00890A51">
      <w:pPr>
        <w:pStyle w:val="a0"/>
        <w:rPr>
          <w:rFonts w:hint="cs"/>
        </w:rPr>
      </w:pPr>
      <w:r>
        <w:rPr>
          <w:rFonts w:hint="cs"/>
          <w:rtl/>
        </w:rPr>
        <w:t xml:space="preserve">אבל קצת מן הצדק, צריך גם לומר שהמועצה האזורית תמר נמצאת באחד המקומות הקשים </w:t>
      </w:r>
      <w:r>
        <w:rPr>
          <w:rFonts w:hint="cs"/>
          <w:rtl/>
        </w:rPr>
        <w:t>בארץ. זה אזור ים-המלח, שהוא אזור חם וקשה. יש שם בעיות של ים-המלח שמתחיל לעלות. יש שם בולענים. יש בתי-המלון. יש להם הרבה מאוד הוצאות. אם מישהו חושב שהכסף הזה מתחלק בין 1,500 התושבים של תמר וכל אחד לוקח לכיס כמה אלפי שקלים ונוסע לטייל מסביב לעולם, אז זה לא נ</w:t>
      </w:r>
      <w:r>
        <w:rPr>
          <w:rFonts w:hint="cs"/>
          <w:rtl/>
        </w:rPr>
        <w:t xml:space="preserve">כון.  </w:t>
      </w:r>
    </w:p>
    <w:p w14:paraId="46DD578A" w14:textId="77777777" w:rsidR="00000000" w:rsidRDefault="00890A51">
      <w:pPr>
        <w:pStyle w:val="a0"/>
        <w:rPr>
          <w:rFonts w:hint="cs"/>
          <w:rtl/>
        </w:rPr>
      </w:pPr>
    </w:p>
    <w:p w14:paraId="34741CD4" w14:textId="77777777" w:rsidR="00000000" w:rsidRDefault="00890A51">
      <w:pPr>
        <w:pStyle w:val="af0"/>
        <w:rPr>
          <w:rtl/>
        </w:rPr>
      </w:pPr>
      <w:r>
        <w:rPr>
          <w:rFonts w:hint="eastAsia"/>
          <w:rtl/>
        </w:rPr>
        <w:t>ענבל</w:t>
      </w:r>
      <w:r>
        <w:rPr>
          <w:rtl/>
        </w:rPr>
        <w:t xml:space="preserve"> גבריאלי (הליכוד):</w:t>
      </w:r>
    </w:p>
    <w:p w14:paraId="6582C6BB" w14:textId="77777777" w:rsidR="00000000" w:rsidRDefault="00890A51">
      <w:pPr>
        <w:pStyle w:val="a0"/>
        <w:ind w:firstLine="0"/>
        <w:rPr>
          <w:rFonts w:hint="cs"/>
          <w:rtl/>
        </w:rPr>
      </w:pPr>
    </w:p>
    <w:p w14:paraId="650EEC57" w14:textId="77777777" w:rsidR="00000000" w:rsidRDefault="00890A51">
      <w:pPr>
        <w:pStyle w:val="a0"/>
        <w:rPr>
          <w:rFonts w:hint="cs"/>
          <w:rtl/>
        </w:rPr>
      </w:pPr>
      <w:r>
        <w:rPr>
          <w:rFonts w:hint="cs"/>
          <w:rtl/>
        </w:rPr>
        <w:t xml:space="preserve">- - - בדרך של שירותים. </w:t>
      </w:r>
    </w:p>
    <w:p w14:paraId="088DC1D7" w14:textId="77777777" w:rsidR="00000000" w:rsidRDefault="00890A51">
      <w:pPr>
        <w:pStyle w:val="a0"/>
        <w:rPr>
          <w:rFonts w:hint="cs"/>
          <w:rtl/>
        </w:rPr>
      </w:pPr>
    </w:p>
    <w:p w14:paraId="41520EBA" w14:textId="77777777" w:rsidR="00000000" w:rsidRDefault="00890A51">
      <w:pPr>
        <w:pStyle w:val="-"/>
        <w:rPr>
          <w:rtl/>
        </w:rPr>
      </w:pPr>
      <w:bookmarkStart w:id="796" w:name="FS000000519T30_06_2004_19_34_18"/>
      <w:bookmarkStart w:id="797" w:name="FS000000519T30_06_2004_19_34_21C"/>
      <w:bookmarkEnd w:id="796"/>
      <w:bookmarkEnd w:id="797"/>
      <w:r>
        <w:rPr>
          <w:rtl/>
        </w:rPr>
        <w:t>שר הפנים אברהם פורז:</w:t>
      </w:r>
    </w:p>
    <w:p w14:paraId="040BC333" w14:textId="77777777" w:rsidR="00000000" w:rsidRDefault="00890A51">
      <w:pPr>
        <w:pStyle w:val="a0"/>
        <w:rPr>
          <w:rtl/>
        </w:rPr>
      </w:pPr>
    </w:p>
    <w:p w14:paraId="524C35E5" w14:textId="77777777" w:rsidR="00000000" w:rsidRDefault="00890A51">
      <w:pPr>
        <w:pStyle w:val="a0"/>
        <w:rPr>
          <w:rFonts w:hint="cs"/>
          <w:rtl/>
        </w:rPr>
      </w:pPr>
      <w:r>
        <w:rPr>
          <w:rFonts w:hint="cs"/>
          <w:rtl/>
        </w:rPr>
        <w:t>בסך הכול זה נכון, זו מועצה אזורית מבוססת מאוד. היא יכולה להרשות לעצמה רמת שירותים גבוהה, ואני גם חושב שצריך לעשות משהו בעניין הזה.  אני לא אומר לכם שאני שלם עם המצב הזה, ואני גם</w:t>
      </w:r>
      <w:r>
        <w:rPr>
          <w:rFonts w:hint="cs"/>
          <w:rtl/>
        </w:rPr>
        <w:t xml:space="preserve"> יודע שיכולת המדינה לתמוך בדימונה ובערד היא מאוד מצומצמת. </w:t>
      </w:r>
    </w:p>
    <w:p w14:paraId="50BC7F23" w14:textId="77777777" w:rsidR="00000000" w:rsidRDefault="00890A51">
      <w:pPr>
        <w:pStyle w:val="a0"/>
        <w:rPr>
          <w:rFonts w:hint="cs"/>
          <w:rtl/>
        </w:rPr>
      </w:pPr>
    </w:p>
    <w:p w14:paraId="6A663F99" w14:textId="77777777" w:rsidR="00000000" w:rsidRDefault="00890A51">
      <w:pPr>
        <w:pStyle w:val="a0"/>
        <w:rPr>
          <w:rFonts w:hint="cs"/>
          <w:rtl/>
        </w:rPr>
      </w:pPr>
      <w:r>
        <w:rPr>
          <w:rFonts w:hint="cs"/>
          <w:rtl/>
        </w:rPr>
        <w:t>ולכן עמדתי היא זאת: מאחר שכמעט כל דבר שאני עושה, אחר כך אני צריך להסביר אותו בבתי-משפט, ומאחר שאסור לי לנקוט עמדה בשום דבר לפני שעשיתי שימוע, כי אז באים לבית-המשפט ואומרים: למה לא שמעת? ואז זה נפס</w:t>
      </w:r>
      <w:r>
        <w:rPr>
          <w:rFonts w:hint="cs"/>
          <w:rtl/>
        </w:rPr>
        <w:t xml:space="preserve">ל מחמת העדר שימוע, אני לא יכול לומר לכם את עמדתי בקשר  לעניין הזה, לגוף העניין באופן הפרטני ביותר. אלא שאני אומר לכם בצורה המפורשת ביותר: אין בכוונתי להשלים עם המצב הנוכחי. אני מקווה שאני אכהן עוד איזה מספר של שנים בתפקיד שר הפנים, עד הבחירות הבאות לפחות, </w:t>
      </w:r>
      <w:r>
        <w:rPr>
          <w:rFonts w:hint="cs"/>
          <w:rtl/>
        </w:rPr>
        <w:t>ובמשך התקופה הזאת יש לי רצון עז - - -</w:t>
      </w:r>
    </w:p>
    <w:p w14:paraId="6FA2C146" w14:textId="77777777" w:rsidR="00000000" w:rsidRDefault="00890A51">
      <w:pPr>
        <w:pStyle w:val="a0"/>
        <w:rPr>
          <w:rFonts w:hint="cs"/>
          <w:rtl/>
        </w:rPr>
      </w:pPr>
    </w:p>
    <w:p w14:paraId="51DD7B76" w14:textId="77777777" w:rsidR="00000000" w:rsidRDefault="00890A51">
      <w:pPr>
        <w:pStyle w:val="af0"/>
        <w:rPr>
          <w:rtl/>
        </w:rPr>
      </w:pPr>
      <w:r>
        <w:rPr>
          <w:rFonts w:hint="eastAsia"/>
          <w:rtl/>
        </w:rPr>
        <w:t>איוב</w:t>
      </w:r>
      <w:r>
        <w:rPr>
          <w:rtl/>
        </w:rPr>
        <w:t xml:space="preserve"> קרא (הליכוד):</w:t>
      </w:r>
    </w:p>
    <w:p w14:paraId="38D64066" w14:textId="77777777" w:rsidR="00000000" w:rsidRDefault="00890A51">
      <w:pPr>
        <w:pStyle w:val="a0"/>
        <w:ind w:firstLine="0"/>
        <w:rPr>
          <w:rFonts w:hint="cs"/>
          <w:rtl/>
        </w:rPr>
      </w:pPr>
    </w:p>
    <w:p w14:paraId="0E715D6D" w14:textId="77777777" w:rsidR="00000000" w:rsidRDefault="00890A51">
      <w:pPr>
        <w:pStyle w:val="a0"/>
        <w:rPr>
          <w:rFonts w:hint="cs"/>
          <w:rtl/>
        </w:rPr>
      </w:pPr>
      <w:r>
        <w:rPr>
          <w:rFonts w:hint="cs"/>
          <w:rtl/>
        </w:rPr>
        <w:t>בטוח עד הבחירות הבאות.</w:t>
      </w:r>
      <w:r>
        <w:rPr>
          <w:rFonts w:hint="cs"/>
        </w:rPr>
        <w:t xml:space="preserve"> </w:t>
      </w:r>
    </w:p>
    <w:p w14:paraId="2E19E64E" w14:textId="77777777" w:rsidR="00000000" w:rsidRDefault="00890A51">
      <w:pPr>
        <w:pStyle w:val="a0"/>
        <w:rPr>
          <w:rFonts w:hint="cs"/>
          <w:rtl/>
        </w:rPr>
      </w:pPr>
    </w:p>
    <w:p w14:paraId="32A511A8" w14:textId="77777777" w:rsidR="00000000" w:rsidRDefault="00890A51">
      <w:pPr>
        <w:pStyle w:val="af0"/>
        <w:rPr>
          <w:rtl/>
        </w:rPr>
      </w:pPr>
      <w:r>
        <w:rPr>
          <w:rFonts w:hint="eastAsia"/>
          <w:rtl/>
        </w:rPr>
        <w:t>עבד</w:t>
      </w:r>
      <w:r>
        <w:rPr>
          <w:rtl/>
        </w:rPr>
        <w:t>-אלמאלכ דהאמשה (רע"ם):</w:t>
      </w:r>
    </w:p>
    <w:p w14:paraId="01A33346" w14:textId="77777777" w:rsidR="00000000" w:rsidRDefault="00890A51">
      <w:pPr>
        <w:pStyle w:val="a0"/>
        <w:ind w:firstLine="0"/>
        <w:rPr>
          <w:rFonts w:hint="cs"/>
          <w:rtl/>
        </w:rPr>
      </w:pPr>
    </w:p>
    <w:p w14:paraId="6CF2C4B7" w14:textId="77777777" w:rsidR="00000000" w:rsidRDefault="00890A51">
      <w:pPr>
        <w:pStyle w:val="a0"/>
        <w:rPr>
          <w:rFonts w:hint="cs"/>
          <w:rtl/>
        </w:rPr>
      </w:pPr>
      <w:r>
        <w:rPr>
          <w:rFonts w:hint="cs"/>
          <w:rtl/>
        </w:rPr>
        <w:t>יותר מדויק לומר - עד הממשלה הבאה.</w:t>
      </w:r>
    </w:p>
    <w:p w14:paraId="38719AD7" w14:textId="77777777" w:rsidR="00000000" w:rsidRDefault="00890A51">
      <w:pPr>
        <w:pStyle w:val="a0"/>
        <w:rPr>
          <w:rFonts w:hint="cs"/>
          <w:rtl/>
        </w:rPr>
      </w:pPr>
    </w:p>
    <w:p w14:paraId="794E00F2" w14:textId="77777777" w:rsidR="00000000" w:rsidRDefault="00890A51">
      <w:pPr>
        <w:pStyle w:val="-"/>
        <w:rPr>
          <w:rtl/>
        </w:rPr>
      </w:pPr>
      <w:bookmarkStart w:id="798" w:name="FS000000519T30_06_2004_20_06_09C"/>
      <w:bookmarkEnd w:id="798"/>
      <w:r>
        <w:rPr>
          <w:rtl/>
        </w:rPr>
        <w:t>שר הפנים אברהם פורז:</w:t>
      </w:r>
    </w:p>
    <w:p w14:paraId="408731C2" w14:textId="77777777" w:rsidR="00000000" w:rsidRDefault="00890A51">
      <w:pPr>
        <w:pStyle w:val="a0"/>
        <w:rPr>
          <w:rtl/>
        </w:rPr>
      </w:pPr>
    </w:p>
    <w:p w14:paraId="1D8CC468" w14:textId="77777777" w:rsidR="00000000" w:rsidRDefault="00890A51">
      <w:pPr>
        <w:pStyle w:val="a0"/>
        <w:rPr>
          <w:rFonts w:hint="cs"/>
          <w:rtl/>
        </w:rPr>
      </w:pPr>
      <w:r>
        <w:rPr>
          <w:rFonts w:hint="cs"/>
          <w:rtl/>
        </w:rPr>
        <w:t>זאת כוונתי. זה לא תמיד מסתייע. גם לא יודעים מתי הבחירות ומה יהיה. זה גם תלוי בכם בליכוד,</w:t>
      </w:r>
      <w:r>
        <w:rPr>
          <w:rFonts w:hint="cs"/>
          <w:rtl/>
        </w:rPr>
        <w:t xml:space="preserve"> אם אתם לא תעשו לשרון צרות מוגזמות. </w:t>
      </w:r>
    </w:p>
    <w:p w14:paraId="3C5796F5" w14:textId="77777777" w:rsidR="00000000" w:rsidRDefault="00890A51">
      <w:pPr>
        <w:pStyle w:val="af0"/>
        <w:rPr>
          <w:rFonts w:hint="cs"/>
          <w:rtl/>
        </w:rPr>
      </w:pPr>
    </w:p>
    <w:p w14:paraId="0747124B" w14:textId="77777777" w:rsidR="00000000" w:rsidRDefault="00890A51">
      <w:pPr>
        <w:pStyle w:val="af0"/>
        <w:rPr>
          <w:rtl/>
        </w:rPr>
      </w:pPr>
      <w:r>
        <w:rPr>
          <w:rFonts w:hint="eastAsia"/>
          <w:rtl/>
        </w:rPr>
        <w:t>דניאל</w:t>
      </w:r>
      <w:r>
        <w:rPr>
          <w:rtl/>
        </w:rPr>
        <w:t xml:space="preserve"> בנלולו (הליכוד):</w:t>
      </w:r>
    </w:p>
    <w:p w14:paraId="4C958031" w14:textId="77777777" w:rsidR="00000000" w:rsidRDefault="00890A51">
      <w:pPr>
        <w:pStyle w:val="a0"/>
        <w:rPr>
          <w:rFonts w:hint="cs"/>
          <w:rtl/>
        </w:rPr>
      </w:pPr>
    </w:p>
    <w:p w14:paraId="1E63B371" w14:textId="77777777" w:rsidR="00000000" w:rsidRDefault="00890A51">
      <w:pPr>
        <w:pStyle w:val="a0"/>
        <w:rPr>
          <w:rFonts w:hint="cs"/>
          <w:rtl/>
        </w:rPr>
      </w:pPr>
      <w:r>
        <w:rPr>
          <w:rFonts w:hint="cs"/>
          <w:rtl/>
        </w:rPr>
        <w:t>אנחנו לא מעוניינים לעשות לשרון צרות. אנחנו מעוניינים שתפתור את הבעיות של הרשויות המקומיות.</w:t>
      </w:r>
    </w:p>
    <w:p w14:paraId="71E7AF25" w14:textId="77777777" w:rsidR="00000000" w:rsidRDefault="00890A51">
      <w:pPr>
        <w:pStyle w:val="a0"/>
        <w:rPr>
          <w:rFonts w:hint="cs"/>
          <w:rtl/>
        </w:rPr>
      </w:pPr>
    </w:p>
    <w:p w14:paraId="60370804" w14:textId="77777777" w:rsidR="00000000" w:rsidRDefault="00890A51">
      <w:pPr>
        <w:pStyle w:val="-"/>
        <w:rPr>
          <w:rtl/>
        </w:rPr>
      </w:pPr>
      <w:bookmarkStart w:id="799" w:name="FS000000519T30_06_2004_19_35_52C"/>
      <w:bookmarkEnd w:id="799"/>
      <w:r>
        <w:rPr>
          <w:rtl/>
        </w:rPr>
        <w:t>שר הפנים אברהם פורז:</w:t>
      </w:r>
    </w:p>
    <w:p w14:paraId="3A3B58BF" w14:textId="77777777" w:rsidR="00000000" w:rsidRDefault="00890A51">
      <w:pPr>
        <w:pStyle w:val="a0"/>
        <w:rPr>
          <w:rFonts w:hint="cs"/>
          <w:rtl/>
        </w:rPr>
      </w:pPr>
    </w:p>
    <w:p w14:paraId="11C86251" w14:textId="77777777" w:rsidR="00000000" w:rsidRDefault="00890A51">
      <w:pPr>
        <w:pStyle w:val="a0"/>
        <w:rPr>
          <w:rFonts w:hint="cs"/>
          <w:rtl/>
        </w:rPr>
      </w:pPr>
      <w:r>
        <w:rPr>
          <w:rFonts w:hint="cs"/>
          <w:rtl/>
        </w:rPr>
        <w:t>נכון. ואתה בטוח שאני האיש המתאים, נכון?</w:t>
      </w:r>
    </w:p>
    <w:p w14:paraId="4F70897A" w14:textId="77777777" w:rsidR="00000000" w:rsidRDefault="00890A51">
      <w:pPr>
        <w:pStyle w:val="a0"/>
        <w:rPr>
          <w:rFonts w:hint="cs"/>
          <w:rtl/>
        </w:rPr>
      </w:pPr>
    </w:p>
    <w:p w14:paraId="2B56F52C" w14:textId="77777777" w:rsidR="00000000" w:rsidRDefault="00890A51">
      <w:pPr>
        <w:pStyle w:val="af0"/>
        <w:rPr>
          <w:rtl/>
        </w:rPr>
      </w:pPr>
      <w:r>
        <w:rPr>
          <w:rFonts w:hint="eastAsia"/>
          <w:rtl/>
        </w:rPr>
        <w:t>דניאל</w:t>
      </w:r>
      <w:r>
        <w:rPr>
          <w:rtl/>
        </w:rPr>
        <w:t xml:space="preserve"> בנלולו (הליכוד):</w:t>
      </w:r>
    </w:p>
    <w:p w14:paraId="42086962" w14:textId="77777777" w:rsidR="00000000" w:rsidRDefault="00890A51">
      <w:pPr>
        <w:pStyle w:val="a0"/>
        <w:rPr>
          <w:rFonts w:hint="cs"/>
          <w:rtl/>
        </w:rPr>
      </w:pPr>
    </w:p>
    <w:p w14:paraId="57BFAA9E" w14:textId="77777777" w:rsidR="00000000" w:rsidRDefault="00890A51">
      <w:pPr>
        <w:pStyle w:val="a0"/>
        <w:rPr>
          <w:rFonts w:hint="cs"/>
          <w:rtl/>
        </w:rPr>
      </w:pPr>
      <w:r>
        <w:rPr>
          <w:rFonts w:hint="cs"/>
          <w:rtl/>
        </w:rPr>
        <w:t>רק האיש המתאים.</w:t>
      </w:r>
      <w:r>
        <w:rPr>
          <w:rFonts w:hint="cs"/>
          <w:rtl/>
        </w:rPr>
        <w:t xml:space="preserve"> </w:t>
      </w:r>
    </w:p>
    <w:p w14:paraId="6F015D51" w14:textId="77777777" w:rsidR="00000000" w:rsidRDefault="00890A51">
      <w:pPr>
        <w:pStyle w:val="a0"/>
        <w:rPr>
          <w:rFonts w:hint="cs"/>
          <w:rtl/>
        </w:rPr>
      </w:pPr>
    </w:p>
    <w:p w14:paraId="2265D82D" w14:textId="77777777" w:rsidR="00000000" w:rsidRDefault="00890A51">
      <w:pPr>
        <w:pStyle w:val="-"/>
        <w:rPr>
          <w:rtl/>
        </w:rPr>
      </w:pPr>
      <w:bookmarkStart w:id="800" w:name="FS000000519T30_06_2004_20_08_32C"/>
      <w:bookmarkEnd w:id="800"/>
      <w:r>
        <w:rPr>
          <w:rtl/>
        </w:rPr>
        <w:t>שר הפנים אברהם פורז:</w:t>
      </w:r>
    </w:p>
    <w:p w14:paraId="3822F19E" w14:textId="77777777" w:rsidR="00000000" w:rsidRDefault="00890A51">
      <w:pPr>
        <w:pStyle w:val="a0"/>
        <w:rPr>
          <w:rtl/>
        </w:rPr>
      </w:pPr>
    </w:p>
    <w:p w14:paraId="2F9C07E0" w14:textId="77777777" w:rsidR="00000000" w:rsidRDefault="00890A51">
      <w:pPr>
        <w:pStyle w:val="a0"/>
        <w:rPr>
          <w:rFonts w:hint="cs"/>
          <w:rtl/>
        </w:rPr>
      </w:pPr>
      <w:r>
        <w:rPr>
          <w:rFonts w:hint="cs"/>
          <w:rtl/>
        </w:rPr>
        <w:t>לכן, אני התכוונתי לזה שבתוך זמן קצר, לאחר שקיבלתי את הנתונים רק לאחרונה, והיה קשה לקבל את הנתונים, כי אחד הדברים שעניינו אותי מאוד זה חלוקת הארנונה לפי מקומות, איפה גובים מה. אני אומר לכם שקמ"ג, למשל, לא פותרת את בעיית דימונה.</w:t>
      </w:r>
    </w:p>
    <w:p w14:paraId="0FE6EF2D" w14:textId="77777777" w:rsidR="00000000" w:rsidRDefault="00890A51">
      <w:pPr>
        <w:pStyle w:val="af0"/>
        <w:rPr>
          <w:rFonts w:hint="cs"/>
          <w:rtl/>
        </w:rPr>
      </w:pPr>
    </w:p>
    <w:p w14:paraId="297239D0" w14:textId="77777777" w:rsidR="00000000" w:rsidRDefault="00890A51">
      <w:pPr>
        <w:pStyle w:val="af0"/>
        <w:rPr>
          <w:rtl/>
        </w:rPr>
      </w:pPr>
      <w:r>
        <w:rPr>
          <w:rFonts w:hint="eastAsia"/>
          <w:rtl/>
        </w:rPr>
        <w:t>דני</w:t>
      </w:r>
      <w:r>
        <w:rPr>
          <w:rFonts w:hint="eastAsia"/>
          <w:rtl/>
        </w:rPr>
        <w:t>אל</w:t>
      </w:r>
      <w:r>
        <w:rPr>
          <w:rtl/>
        </w:rPr>
        <w:t xml:space="preserve"> בנלולו (הליכוד):</w:t>
      </w:r>
    </w:p>
    <w:p w14:paraId="1E209756" w14:textId="77777777" w:rsidR="00000000" w:rsidRDefault="00890A51">
      <w:pPr>
        <w:pStyle w:val="a0"/>
        <w:ind w:firstLine="0"/>
        <w:rPr>
          <w:rFonts w:hint="cs"/>
          <w:rtl/>
        </w:rPr>
      </w:pPr>
    </w:p>
    <w:p w14:paraId="635A8F9D" w14:textId="77777777" w:rsidR="00000000" w:rsidRDefault="00890A51">
      <w:pPr>
        <w:pStyle w:val="a0"/>
        <w:rPr>
          <w:rFonts w:hint="cs"/>
          <w:rtl/>
        </w:rPr>
      </w:pPr>
      <w:r>
        <w:rPr>
          <w:rFonts w:hint="cs"/>
          <w:rtl/>
        </w:rPr>
        <w:t>זה גם לא מעשי.</w:t>
      </w:r>
    </w:p>
    <w:p w14:paraId="24445DEB" w14:textId="77777777" w:rsidR="00000000" w:rsidRDefault="00890A51">
      <w:pPr>
        <w:pStyle w:val="a0"/>
        <w:rPr>
          <w:rFonts w:hint="cs"/>
          <w:rtl/>
        </w:rPr>
      </w:pPr>
    </w:p>
    <w:p w14:paraId="6DD3B8B7" w14:textId="77777777" w:rsidR="00000000" w:rsidRDefault="00890A51">
      <w:pPr>
        <w:pStyle w:val="-"/>
        <w:rPr>
          <w:rtl/>
        </w:rPr>
      </w:pPr>
      <w:bookmarkStart w:id="801" w:name="FS000000519T30_06_2004_20_11_28C"/>
      <w:bookmarkEnd w:id="801"/>
      <w:r>
        <w:rPr>
          <w:rFonts w:hint="eastAsia"/>
          <w:rtl/>
        </w:rPr>
        <w:t>שר</w:t>
      </w:r>
      <w:r>
        <w:rPr>
          <w:rtl/>
        </w:rPr>
        <w:t xml:space="preserve"> הפנים אברהם פורז:</w:t>
      </w:r>
    </w:p>
    <w:p w14:paraId="6E623518" w14:textId="77777777" w:rsidR="00000000" w:rsidRDefault="00890A51">
      <w:pPr>
        <w:pStyle w:val="a0"/>
        <w:rPr>
          <w:rFonts w:hint="cs"/>
          <w:rtl/>
        </w:rPr>
      </w:pPr>
    </w:p>
    <w:p w14:paraId="489BDA38" w14:textId="77777777" w:rsidR="00000000" w:rsidRDefault="00890A51">
      <w:pPr>
        <w:pStyle w:val="a0"/>
        <w:rPr>
          <w:rFonts w:hint="cs"/>
          <w:rtl/>
        </w:rPr>
      </w:pPr>
      <w:r>
        <w:rPr>
          <w:rFonts w:hint="cs"/>
          <w:rtl/>
        </w:rPr>
        <w:t xml:space="preserve">לא, ולכן בכוונתי, בתוך זמן קצר, להציע למועצה האזורית תמר הצעה שתעשה צדק אתם, עם דימונה ועם ערד. היה והם לא יקבלו את ההצעה, אני אצטרך בדרך של שימוע לחשוב על דרכים, פשוט להשתמש בסמכויותי לפי החוק. </w:t>
      </w:r>
    </w:p>
    <w:p w14:paraId="1E0F83F7" w14:textId="77777777" w:rsidR="00000000" w:rsidRDefault="00890A51">
      <w:pPr>
        <w:pStyle w:val="a0"/>
        <w:rPr>
          <w:rFonts w:hint="cs"/>
          <w:rtl/>
        </w:rPr>
      </w:pPr>
    </w:p>
    <w:p w14:paraId="54466A9A" w14:textId="77777777" w:rsidR="00000000" w:rsidRDefault="00890A51">
      <w:pPr>
        <w:pStyle w:val="a0"/>
        <w:rPr>
          <w:rFonts w:hint="cs"/>
          <w:rtl/>
        </w:rPr>
      </w:pPr>
      <w:r>
        <w:rPr>
          <w:rFonts w:hint="cs"/>
          <w:rtl/>
        </w:rPr>
        <w:t>אני מודה לחברת הכנסת גבריאלי על שהעלתה את הנושא. הנושא הוא חשוב מאוד והוא צריך פתרון. אני מציע להעביר אותו לוועדת הפנים להמשך דיון.</w:t>
      </w:r>
    </w:p>
    <w:p w14:paraId="2C7487EA" w14:textId="77777777" w:rsidR="00000000" w:rsidRDefault="00890A51">
      <w:pPr>
        <w:pStyle w:val="a0"/>
        <w:rPr>
          <w:rFonts w:hint="cs"/>
          <w:rtl/>
        </w:rPr>
      </w:pPr>
    </w:p>
    <w:p w14:paraId="0D8EDA0D" w14:textId="77777777" w:rsidR="00000000" w:rsidRDefault="00890A51">
      <w:pPr>
        <w:pStyle w:val="af1"/>
        <w:rPr>
          <w:rFonts w:hint="cs"/>
          <w:rtl/>
        </w:rPr>
      </w:pPr>
      <w:bookmarkStart w:id="802" w:name="FS000000519T30_06_2004_19_36_07C"/>
      <w:bookmarkEnd w:id="802"/>
      <w:r>
        <w:rPr>
          <w:rtl/>
        </w:rPr>
        <w:t>היו"ר</w:t>
      </w:r>
      <w:r>
        <w:rPr>
          <w:rFonts w:hint="cs"/>
          <w:rtl/>
        </w:rPr>
        <w:t xml:space="preserve"> מיכאל נודלמן:</w:t>
      </w:r>
    </w:p>
    <w:p w14:paraId="3C4FE77C" w14:textId="77777777" w:rsidR="00000000" w:rsidRDefault="00890A51">
      <w:pPr>
        <w:pStyle w:val="a0"/>
        <w:rPr>
          <w:rFonts w:hint="cs"/>
          <w:rtl/>
        </w:rPr>
      </w:pPr>
    </w:p>
    <w:p w14:paraId="607053D1" w14:textId="77777777" w:rsidR="00000000" w:rsidRDefault="00890A51">
      <w:pPr>
        <w:pStyle w:val="a0"/>
        <w:rPr>
          <w:rFonts w:hint="cs"/>
          <w:rtl/>
        </w:rPr>
      </w:pPr>
      <w:r>
        <w:rPr>
          <w:rFonts w:hint="cs"/>
          <w:rtl/>
        </w:rPr>
        <w:t>יש הצעה אחרת. בבקשה, חבר הכנסת איוב קרא.</w:t>
      </w:r>
    </w:p>
    <w:p w14:paraId="504C559D" w14:textId="77777777" w:rsidR="00000000" w:rsidRDefault="00890A51">
      <w:pPr>
        <w:pStyle w:val="a0"/>
        <w:rPr>
          <w:rFonts w:hint="cs"/>
          <w:rtl/>
        </w:rPr>
      </w:pPr>
    </w:p>
    <w:p w14:paraId="1B7D35F7" w14:textId="77777777" w:rsidR="00000000" w:rsidRDefault="00890A51">
      <w:pPr>
        <w:pStyle w:val="a"/>
        <w:rPr>
          <w:rtl/>
        </w:rPr>
      </w:pPr>
      <w:bookmarkStart w:id="803" w:name="FS000000475T30_06_2004_19_36_48"/>
      <w:bookmarkStart w:id="804" w:name="_Toc77593534"/>
      <w:bookmarkEnd w:id="803"/>
      <w:r>
        <w:rPr>
          <w:rFonts w:hint="eastAsia"/>
          <w:rtl/>
        </w:rPr>
        <w:t>איוב</w:t>
      </w:r>
      <w:r>
        <w:rPr>
          <w:rtl/>
        </w:rPr>
        <w:t xml:space="preserve"> קרא (הליכוד):</w:t>
      </w:r>
      <w:bookmarkEnd w:id="804"/>
    </w:p>
    <w:p w14:paraId="2D8BF49C" w14:textId="77777777" w:rsidR="00000000" w:rsidRDefault="00890A51">
      <w:pPr>
        <w:pStyle w:val="a0"/>
        <w:rPr>
          <w:rFonts w:hint="cs"/>
          <w:rtl/>
        </w:rPr>
      </w:pPr>
    </w:p>
    <w:p w14:paraId="6D33E122" w14:textId="77777777" w:rsidR="00000000" w:rsidRDefault="00890A51">
      <w:pPr>
        <w:pStyle w:val="a0"/>
        <w:rPr>
          <w:rFonts w:hint="cs"/>
          <w:rtl/>
        </w:rPr>
      </w:pPr>
      <w:r>
        <w:rPr>
          <w:rFonts w:hint="cs"/>
          <w:rtl/>
        </w:rPr>
        <w:t>אדוני היושב-ראש, חברי חברי הכנסת, נכסי ה</w:t>
      </w:r>
      <w:r>
        <w:rPr>
          <w:rFonts w:hint="cs"/>
          <w:rtl/>
        </w:rPr>
        <w:t xml:space="preserve">טבע של רשויות רבות השתנו, אם לחיוב ואם לשלילה. מה שהיה לפני 50 שנה לא מתאים היום. יש כאלה שניצלו את נכסי הטבע ועשו מהם הון לטובת הרשות המקומית ובצדק, ויש כאלה שחזרו אחורנית והם נחשבים היום לרשויות חלשות מאוד. אני מציע לך, אדוני שר הפנים, לעשות בדיקה מקיפה </w:t>
      </w:r>
      <w:r>
        <w:rPr>
          <w:rFonts w:hint="cs"/>
          <w:rtl/>
        </w:rPr>
        <w:t>של כל ההכנסות מארנונה בשלטון המקומי בכלל. הגיע הזמן שבתקופתך תהיה רפורמה.</w:t>
      </w:r>
    </w:p>
    <w:p w14:paraId="7A50B4BB" w14:textId="77777777" w:rsidR="00000000" w:rsidRDefault="00890A51">
      <w:pPr>
        <w:pStyle w:val="a0"/>
        <w:rPr>
          <w:rFonts w:hint="cs"/>
          <w:rtl/>
        </w:rPr>
      </w:pPr>
    </w:p>
    <w:p w14:paraId="053272FB" w14:textId="77777777" w:rsidR="00000000" w:rsidRDefault="00890A51">
      <w:pPr>
        <w:pStyle w:val="af0"/>
        <w:rPr>
          <w:rtl/>
        </w:rPr>
      </w:pPr>
      <w:r>
        <w:rPr>
          <w:rFonts w:hint="eastAsia"/>
          <w:rtl/>
        </w:rPr>
        <w:t>שר</w:t>
      </w:r>
      <w:r>
        <w:rPr>
          <w:rtl/>
        </w:rPr>
        <w:t xml:space="preserve"> הפנים אברהם פורז:</w:t>
      </w:r>
    </w:p>
    <w:p w14:paraId="7B71C333" w14:textId="77777777" w:rsidR="00000000" w:rsidRDefault="00890A51">
      <w:pPr>
        <w:pStyle w:val="a0"/>
        <w:ind w:firstLine="0"/>
        <w:rPr>
          <w:rFonts w:hint="cs"/>
          <w:rtl/>
        </w:rPr>
      </w:pPr>
    </w:p>
    <w:p w14:paraId="565A6852" w14:textId="77777777" w:rsidR="00000000" w:rsidRDefault="00890A51">
      <w:pPr>
        <w:pStyle w:val="a0"/>
        <w:rPr>
          <w:rFonts w:hint="cs"/>
          <w:rtl/>
        </w:rPr>
      </w:pPr>
      <w:r>
        <w:rPr>
          <w:rFonts w:hint="cs"/>
          <w:rtl/>
        </w:rPr>
        <w:t xml:space="preserve">יש ועדה בראשות יעקב גדיש  שבודקת את  כל חלוקת הארנונה ברשויות המקומיות. </w:t>
      </w:r>
    </w:p>
    <w:p w14:paraId="65610819" w14:textId="77777777" w:rsidR="00000000" w:rsidRDefault="00890A51">
      <w:pPr>
        <w:pStyle w:val="a0"/>
        <w:ind w:firstLine="0"/>
        <w:rPr>
          <w:rFonts w:hint="cs"/>
          <w:rtl/>
        </w:rPr>
      </w:pPr>
    </w:p>
    <w:p w14:paraId="5680A004" w14:textId="77777777" w:rsidR="00000000" w:rsidRDefault="00890A51">
      <w:pPr>
        <w:pStyle w:val="-"/>
        <w:rPr>
          <w:rtl/>
        </w:rPr>
      </w:pPr>
      <w:bookmarkStart w:id="805" w:name="FS000000475T30_06_2004_20_17_33"/>
      <w:bookmarkStart w:id="806" w:name="FS000000475T30_06_2004_20_17_35C"/>
      <w:bookmarkEnd w:id="805"/>
      <w:bookmarkEnd w:id="806"/>
      <w:r>
        <w:rPr>
          <w:rtl/>
        </w:rPr>
        <w:t>איוב קרא (הליכוד):</w:t>
      </w:r>
    </w:p>
    <w:p w14:paraId="1F8799BD" w14:textId="77777777" w:rsidR="00000000" w:rsidRDefault="00890A51">
      <w:pPr>
        <w:pStyle w:val="a0"/>
        <w:rPr>
          <w:rtl/>
        </w:rPr>
      </w:pPr>
    </w:p>
    <w:p w14:paraId="3021AACC" w14:textId="77777777" w:rsidR="00000000" w:rsidRDefault="00890A51">
      <w:pPr>
        <w:pStyle w:val="a0"/>
        <w:rPr>
          <w:rFonts w:hint="cs"/>
          <w:rtl/>
        </w:rPr>
      </w:pPr>
      <w:r>
        <w:rPr>
          <w:rFonts w:hint="cs"/>
          <w:rtl/>
        </w:rPr>
        <w:t xml:space="preserve">ובין היתר צריך לבדוק לגופו של עניין. כמו שאסור שיהיו אנשים עניים </w:t>
      </w:r>
      <w:r>
        <w:rPr>
          <w:rFonts w:hint="cs"/>
          <w:rtl/>
        </w:rPr>
        <w:t>ואנשים עשירים, אסור שתהיינה רשויות עניות ורשויות עשירות.</w:t>
      </w:r>
    </w:p>
    <w:p w14:paraId="16A2245C" w14:textId="77777777" w:rsidR="00000000" w:rsidRDefault="00890A51">
      <w:pPr>
        <w:pStyle w:val="a0"/>
        <w:rPr>
          <w:rFonts w:hint="cs"/>
          <w:rtl/>
        </w:rPr>
      </w:pPr>
    </w:p>
    <w:p w14:paraId="6559A580" w14:textId="77777777" w:rsidR="00000000" w:rsidRDefault="00890A51">
      <w:pPr>
        <w:pStyle w:val="af0"/>
        <w:rPr>
          <w:rtl/>
        </w:rPr>
      </w:pPr>
      <w:r>
        <w:rPr>
          <w:rFonts w:hint="eastAsia"/>
          <w:rtl/>
        </w:rPr>
        <w:t>שר</w:t>
      </w:r>
      <w:r>
        <w:rPr>
          <w:rtl/>
        </w:rPr>
        <w:t xml:space="preserve"> הפנים אברהם פורז:</w:t>
      </w:r>
    </w:p>
    <w:p w14:paraId="3B2F15AA" w14:textId="77777777" w:rsidR="00000000" w:rsidRDefault="00890A51">
      <w:pPr>
        <w:pStyle w:val="a0"/>
        <w:rPr>
          <w:rFonts w:hint="cs"/>
          <w:rtl/>
        </w:rPr>
      </w:pPr>
    </w:p>
    <w:p w14:paraId="185EDF65" w14:textId="77777777" w:rsidR="00000000" w:rsidRDefault="00890A51">
      <w:pPr>
        <w:pStyle w:val="a0"/>
        <w:rPr>
          <w:rFonts w:hint="cs"/>
          <w:rtl/>
        </w:rPr>
      </w:pPr>
      <w:r>
        <w:rPr>
          <w:rFonts w:hint="cs"/>
          <w:rtl/>
        </w:rPr>
        <w:t>עדיף שכולם יהיו - - -</w:t>
      </w:r>
    </w:p>
    <w:p w14:paraId="0AACE7DB" w14:textId="77777777" w:rsidR="00000000" w:rsidRDefault="00890A51">
      <w:pPr>
        <w:pStyle w:val="a0"/>
        <w:rPr>
          <w:rFonts w:hint="cs"/>
          <w:rtl/>
        </w:rPr>
      </w:pPr>
    </w:p>
    <w:p w14:paraId="26477EF2" w14:textId="77777777" w:rsidR="00000000" w:rsidRDefault="00890A51">
      <w:pPr>
        <w:pStyle w:val="-"/>
        <w:rPr>
          <w:rtl/>
        </w:rPr>
      </w:pPr>
      <w:bookmarkStart w:id="807" w:name="FS000000475T30_06_2004_20_19_09C"/>
      <w:bookmarkEnd w:id="807"/>
      <w:r>
        <w:rPr>
          <w:rtl/>
        </w:rPr>
        <w:t>איוב קרא (הליכוד):</w:t>
      </w:r>
    </w:p>
    <w:p w14:paraId="1FDDE135" w14:textId="77777777" w:rsidR="00000000" w:rsidRDefault="00890A51">
      <w:pPr>
        <w:pStyle w:val="a0"/>
        <w:ind w:firstLine="720"/>
        <w:rPr>
          <w:rFonts w:hint="cs"/>
          <w:rtl/>
        </w:rPr>
      </w:pPr>
    </w:p>
    <w:p w14:paraId="1E15792F" w14:textId="77777777" w:rsidR="00000000" w:rsidRDefault="00890A51">
      <w:pPr>
        <w:pStyle w:val="a0"/>
        <w:ind w:firstLine="720"/>
        <w:rPr>
          <w:rFonts w:hint="cs"/>
          <w:rtl/>
        </w:rPr>
      </w:pPr>
      <w:r>
        <w:rPr>
          <w:rFonts w:hint="cs"/>
          <w:rtl/>
        </w:rPr>
        <w:t xml:space="preserve"> עדיף שכולם יהיו עשירים. אבל אם אי-אפשר להביא למצב שכולם יהיו עשירים, אז לכל הפחות צריך לקחת מהעשירים ולהעביר לחלשים. זו הראייה. </w:t>
      </w:r>
    </w:p>
    <w:p w14:paraId="38D6CC21" w14:textId="77777777" w:rsidR="00000000" w:rsidRDefault="00890A51">
      <w:pPr>
        <w:pStyle w:val="a0"/>
        <w:rPr>
          <w:rFonts w:hint="cs"/>
          <w:rtl/>
        </w:rPr>
      </w:pPr>
    </w:p>
    <w:p w14:paraId="2361CF7A" w14:textId="77777777" w:rsidR="00000000" w:rsidRDefault="00890A51">
      <w:pPr>
        <w:pStyle w:val="af0"/>
        <w:rPr>
          <w:rtl/>
        </w:rPr>
      </w:pPr>
      <w:r>
        <w:rPr>
          <w:rFonts w:hint="eastAsia"/>
          <w:rtl/>
        </w:rPr>
        <w:t>ענ</w:t>
      </w:r>
      <w:r>
        <w:rPr>
          <w:rFonts w:hint="eastAsia"/>
          <w:rtl/>
        </w:rPr>
        <w:t>בל</w:t>
      </w:r>
      <w:r>
        <w:rPr>
          <w:rtl/>
        </w:rPr>
        <w:t xml:space="preserve"> גבריאלי (הליכוד):</w:t>
      </w:r>
    </w:p>
    <w:p w14:paraId="7A614BB7" w14:textId="77777777" w:rsidR="00000000" w:rsidRDefault="00890A51">
      <w:pPr>
        <w:pStyle w:val="a0"/>
        <w:ind w:firstLine="0"/>
        <w:rPr>
          <w:rFonts w:hint="cs"/>
          <w:rtl/>
        </w:rPr>
      </w:pPr>
    </w:p>
    <w:p w14:paraId="01A2A7DE" w14:textId="77777777" w:rsidR="00000000" w:rsidRDefault="00890A51">
      <w:pPr>
        <w:pStyle w:val="a0"/>
        <w:rPr>
          <w:rFonts w:hint="cs"/>
          <w:rtl/>
        </w:rPr>
      </w:pPr>
      <w:r>
        <w:rPr>
          <w:rFonts w:hint="cs"/>
          <w:rtl/>
        </w:rPr>
        <w:t>עדיף שכולם  יהיו שבעים ובנגב - - -</w:t>
      </w:r>
    </w:p>
    <w:p w14:paraId="580E90D7" w14:textId="77777777" w:rsidR="00000000" w:rsidRDefault="00890A51">
      <w:pPr>
        <w:pStyle w:val="a0"/>
        <w:rPr>
          <w:rFonts w:hint="cs"/>
          <w:rtl/>
        </w:rPr>
      </w:pPr>
    </w:p>
    <w:p w14:paraId="41D773DB" w14:textId="77777777" w:rsidR="00000000" w:rsidRDefault="00890A51">
      <w:pPr>
        <w:pStyle w:val="-"/>
        <w:rPr>
          <w:rtl/>
        </w:rPr>
      </w:pPr>
      <w:bookmarkStart w:id="808" w:name="FS000000475T30_06_2004_20_20_06C"/>
      <w:bookmarkEnd w:id="808"/>
      <w:r>
        <w:rPr>
          <w:rtl/>
        </w:rPr>
        <w:t>איוב קרא (הליכוד):</w:t>
      </w:r>
    </w:p>
    <w:p w14:paraId="01845F25" w14:textId="77777777" w:rsidR="00000000" w:rsidRDefault="00890A51">
      <w:pPr>
        <w:pStyle w:val="a0"/>
        <w:rPr>
          <w:rtl/>
        </w:rPr>
      </w:pPr>
    </w:p>
    <w:p w14:paraId="4E42C5F6" w14:textId="77777777" w:rsidR="00000000" w:rsidRDefault="00890A51">
      <w:pPr>
        <w:pStyle w:val="a0"/>
        <w:rPr>
          <w:rFonts w:hint="cs"/>
          <w:rtl/>
        </w:rPr>
      </w:pPr>
      <w:r>
        <w:rPr>
          <w:rFonts w:hint="cs"/>
          <w:rtl/>
        </w:rPr>
        <w:t>אני מקווה שהשר פורז ימצא דרך להביא לשם הרבה כלבים וחתולים, שיהיו שם באזור הזה. אולי בים-המלח יגדלו דגים. יש אגרת דיג בים-המלח, אם אתה לא יודע. ואני מקווה שנמצא גם אגרה עבור כלבים</w:t>
      </w:r>
      <w:r>
        <w:rPr>
          <w:rFonts w:hint="cs"/>
          <w:rtl/>
        </w:rPr>
        <w:t xml:space="preserve"> וחתולים בנגב. </w:t>
      </w:r>
    </w:p>
    <w:p w14:paraId="72B15F0F" w14:textId="77777777" w:rsidR="00000000" w:rsidRDefault="00890A51">
      <w:pPr>
        <w:pStyle w:val="a0"/>
        <w:rPr>
          <w:rFonts w:hint="cs"/>
          <w:rtl/>
        </w:rPr>
      </w:pPr>
    </w:p>
    <w:p w14:paraId="1998AEF3" w14:textId="77777777" w:rsidR="00000000" w:rsidRDefault="00890A51">
      <w:pPr>
        <w:pStyle w:val="af0"/>
        <w:rPr>
          <w:rtl/>
        </w:rPr>
      </w:pPr>
      <w:bookmarkStart w:id="809" w:name="FS000000475T30_06_2004_20_21_09C"/>
      <w:bookmarkEnd w:id="809"/>
      <w:r>
        <w:rPr>
          <w:rtl/>
        </w:rPr>
        <w:t>שר הפנים אברהם פורז:</w:t>
      </w:r>
    </w:p>
    <w:p w14:paraId="117C545B" w14:textId="77777777" w:rsidR="00000000" w:rsidRDefault="00890A51">
      <w:pPr>
        <w:pStyle w:val="a0"/>
        <w:rPr>
          <w:rtl/>
        </w:rPr>
      </w:pPr>
    </w:p>
    <w:p w14:paraId="69BCE3C0" w14:textId="77777777" w:rsidR="00000000" w:rsidRDefault="00890A51">
      <w:pPr>
        <w:pStyle w:val="a0"/>
        <w:rPr>
          <w:rFonts w:hint="cs"/>
          <w:rtl/>
        </w:rPr>
      </w:pPr>
      <w:r>
        <w:rPr>
          <w:rFonts w:hint="cs"/>
          <w:rtl/>
        </w:rPr>
        <w:t>אתה כנראה לא יודע, אבל בים-המלח - - - דגים מלוחים.</w:t>
      </w:r>
    </w:p>
    <w:p w14:paraId="0E7A1B8A" w14:textId="77777777" w:rsidR="00000000" w:rsidRDefault="00890A51">
      <w:pPr>
        <w:pStyle w:val="a0"/>
        <w:ind w:firstLine="0"/>
        <w:rPr>
          <w:rFonts w:hint="cs"/>
          <w:rtl/>
        </w:rPr>
      </w:pPr>
    </w:p>
    <w:p w14:paraId="7D7F27FD" w14:textId="77777777" w:rsidR="00000000" w:rsidRDefault="00890A51">
      <w:pPr>
        <w:pStyle w:val="af0"/>
        <w:rPr>
          <w:rtl/>
        </w:rPr>
      </w:pPr>
      <w:r>
        <w:rPr>
          <w:rFonts w:hint="eastAsia"/>
          <w:rtl/>
        </w:rPr>
        <w:t>דניאל</w:t>
      </w:r>
      <w:r>
        <w:rPr>
          <w:rtl/>
        </w:rPr>
        <w:t xml:space="preserve"> בנלולו (הליכוד):</w:t>
      </w:r>
    </w:p>
    <w:p w14:paraId="122E1138" w14:textId="77777777" w:rsidR="00000000" w:rsidRDefault="00890A51">
      <w:pPr>
        <w:pStyle w:val="a0"/>
        <w:ind w:firstLine="0"/>
        <w:rPr>
          <w:rFonts w:hint="cs"/>
          <w:rtl/>
        </w:rPr>
      </w:pPr>
    </w:p>
    <w:p w14:paraId="0C575203" w14:textId="77777777" w:rsidR="00000000" w:rsidRDefault="00890A51">
      <w:pPr>
        <w:pStyle w:val="a0"/>
        <w:rPr>
          <w:rFonts w:hint="cs"/>
          <w:rtl/>
        </w:rPr>
      </w:pPr>
      <w:r>
        <w:rPr>
          <w:rFonts w:hint="cs"/>
          <w:rtl/>
        </w:rPr>
        <w:t xml:space="preserve">עד שלא יפתרו את בעיית הבולענים שם, אתה לא יכול לעשות שום דבר. זו בעיה הגורמת לסכנה. מי שלא מכיר את זה, שייגש ויבקר במקום.  </w:t>
      </w:r>
    </w:p>
    <w:p w14:paraId="0CF1E734" w14:textId="77777777" w:rsidR="00000000" w:rsidRDefault="00890A51">
      <w:pPr>
        <w:pStyle w:val="a0"/>
        <w:rPr>
          <w:rFonts w:hint="cs"/>
          <w:rtl/>
        </w:rPr>
      </w:pPr>
    </w:p>
    <w:p w14:paraId="373F6C84" w14:textId="77777777" w:rsidR="00000000" w:rsidRDefault="00890A51">
      <w:pPr>
        <w:pStyle w:val="af1"/>
        <w:rPr>
          <w:rFonts w:hint="cs"/>
          <w:rtl/>
        </w:rPr>
      </w:pPr>
      <w:r>
        <w:rPr>
          <w:rtl/>
        </w:rPr>
        <w:t>היו"ר</w:t>
      </w:r>
      <w:r>
        <w:rPr>
          <w:rFonts w:hint="cs"/>
          <w:rtl/>
        </w:rPr>
        <w:t xml:space="preserve"> מיכאל נודל</w:t>
      </w:r>
      <w:r>
        <w:rPr>
          <w:rFonts w:hint="cs"/>
          <w:rtl/>
        </w:rPr>
        <w:t>מן:</w:t>
      </w:r>
    </w:p>
    <w:p w14:paraId="1732C764" w14:textId="77777777" w:rsidR="00000000" w:rsidRDefault="00890A51">
      <w:pPr>
        <w:pStyle w:val="a0"/>
        <w:rPr>
          <w:rFonts w:hint="cs"/>
          <w:rtl/>
        </w:rPr>
      </w:pPr>
    </w:p>
    <w:p w14:paraId="12180D17" w14:textId="77777777" w:rsidR="00000000" w:rsidRDefault="00890A51">
      <w:pPr>
        <w:pStyle w:val="a0"/>
        <w:rPr>
          <w:rFonts w:hint="cs"/>
          <w:rtl/>
        </w:rPr>
      </w:pPr>
      <w:r>
        <w:rPr>
          <w:rFonts w:hint="cs"/>
          <w:rtl/>
        </w:rPr>
        <w:t>חברי הכנסת, אנחנו עוברים להצבעה בנושא משבר חלוקת הקרקעות והנכסים הציבוריים בין המועצה האזורית תמר והערים ערד ודימונה. היתה הצעה יחידה - להעביר את הנושא לוועדת הפנים. אנחנו עוברים להצבעה - מי בעד?</w:t>
      </w:r>
      <w:r>
        <w:rPr>
          <w:rFonts w:hint="cs"/>
        </w:rPr>
        <w:t xml:space="preserve"> </w:t>
      </w:r>
      <w:r>
        <w:rPr>
          <w:rFonts w:hint="cs"/>
          <w:rtl/>
        </w:rPr>
        <w:t>מי נגד?</w:t>
      </w:r>
    </w:p>
    <w:p w14:paraId="3FBAE2F4" w14:textId="77777777" w:rsidR="00000000" w:rsidRDefault="00890A51">
      <w:pPr>
        <w:pStyle w:val="ab"/>
        <w:bidi/>
        <w:rPr>
          <w:rFonts w:hint="cs"/>
          <w:rtl/>
        </w:rPr>
      </w:pPr>
    </w:p>
    <w:p w14:paraId="7FA17BEF" w14:textId="77777777" w:rsidR="00000000" w:rsidRDefault="00890A51">
      <w:pPr>
        <w:pStyle w:val="ab"/>
        <w:bidi/>
        <w:rPr>
          <w:rFonts w:hint="cs"/>
          <w:rtl/>
        </w:rPr>
      </w:pPr>
      <w:r>
        <w:rPr>
          <w:rFonts w:hint="cs"/>
          <w:rtl/>
        </w:rPr>
        <w:t>הצבעה מס'  26</w:t>
      </w:r>
    </w:p>
    <w:p w14:paraId="711C8319" w14:textId="77777777" w:rsidR="00000000" w:rsidRDefault="00890A51">
      <w:pPr>
        <w:pStyle w:val="a0"/>
        <w:rPr>
          <w:rFonts w:hint="cs"/>
          <w:rtl/>
        </w:rPr>
      </w:pPr>
    </w:p>
    <w:p w14:paraId="6DDE38E9" w14:textId="77777777" w:rsidR="00000000" w:rsidRDefault="00890A51">
      <w:pPr>
        <w:pStyle w:val="ac"/>
        <w:bidi/>
        <w:rPr>
          <w:rFonts w:hint="cs"/>
          <w:rtl/>
        </w:rPr>
      </w:pPr>
      <w:r>
        <w:rPr>
          <w:rFonts w:hint="cs"/>
          <w:rtl/>
        </w:rPr>
        <w:t>בעד ההצעה להעביר את הנושא לוועד</w:t>
      </w:r>
      <w:r>
        <w:rPr>
          <w:rFonts w:hint="cs"/>
          <w:rtl/>
        </w:rPr>
        <w:t>ה - 8</w:t>
      </w:r>
    </w:p>
    <w:p w14:paraId="013A32F7" w14:textId="77777777" w:rsidR="00000000" w:rsidRDefault="00890A51">
      <w:pPr>
        <w:pStyle w:val="ac"/>
        <w:bidi/>
        <w:rPr>
          <w:rFonts w:hint="cs"/>
          <w:rtl/>
        </w:rPr>
      </w:pPr>
      <w:r>
        <w:rPr>
          <w:rFonts w:hint="cs"/>
          <w:rtl/>
        </w:rPr>
        <w:t xml:space="preserve">בעד ההצעה שלא לכלול את הנושא בסדר-היום -  אין </w:t>
      </w:r>
    </w:p>
    <w:p w14:paraId="30C1EBFF" w14:textId="77777777" w:rsidR="00000000" w:rsidRDefault="00890A51">
      <w:pPr>
        <w:pStyle w:val="ac"/>
        <w:bidi/>
        <w:rPr>
          <w:rFonts w:hint="cs"/>
          <w:rtl/>
        </w:rPr>
      </w:pPr>
      <w:r>
        <w:rPr>
          <w:rFonts w:hint="cs"/>
          <w:rtl/>
        </w:rPr>
        <w:t>נמנעים - אין</w:t>
      </w:r>
    </w:p>
    <w:p w14:paraId="1A876D4E" w14:textId="77777777" w:rsidR="00000000" w:rsidRDefault="00890A51">
      <w:pPr>
        <w:pStyle w:val="ad"/>
        <w:bidi/>
        <w:rPr>
          <w:rFonts w:hint="cs"/>
          <w:rtl/>
        </w:rPr>
      </w:pPr>
      <w:r>
        <w:rPr>
          <w:rFonts w:hint="cs"/>
          <w:rtl/>
        </w:rPr>
        <w:t>ההצעה להעביר את הנושא לוועדת הפנים ואיכות הסביבה נתקבלה.</w:t>
      </w:r>
    </w:p>
    <w:p w14:paraId="58791C3E" w14:textId="77777777" w:rsidR="00000000" w:rsidRDefault="00890A51">
      <w:pPr>
        <w:pStyle w:val="af1"/>
        <w:rPr>
          <w:rFonts w:hint="cs"/>
          <w:rtl/>
        </w:rPr>
      </w:pPr>
    </w:p>
    <w:p w14:paraId="393D62FC" w14:textId="77777777" w:rsidR="00000000" w:rsidRDefault="00890A51">
      <w:pPr>
        <w:pStyle w:val="af1"/>
        <w:rPr>
          <w:rFonts w:hint="cs"/>
          <w:rtl/>
        </w:rPr>
      </w:pPr>
      <w:r>
        <w:rPr>
          <w:rtl/>
        </w:rPr>
        <w:t>היו"ר</w:t>
      </w:r>
      <w:r>
        <w:rPr>
          <w:rFonts w:hint="cs"/>
          <w:rtl/>
        </w:rPr>
        <w:t xml:space="preserve"> מיכאל נודלמן:</w:t>
      </w:r>
    </w:p>
    <w:p w14:paraId="030B2149" w14:textId="77777777" w:rsidR="00000000" w:rsidRDefault="00890A51">
      <w:pPr>
        <w:pStyle w:val="a0"/>
        <w:rPr>
          <w:rFonts w:hint="cs"/>
          <w:rtl/>
        </w:rPr>
      </w:pPr>
    </w:p>
    <w:p w14:paraId="5D08A8C9" w14:textId="77777777" w:rsidR="00000000" w:rsidRDefault="00890A51">
      <w:pPr>
        <w:pStyle w:val="a0"/>
        <w:rPr>
          <w:rFonts w:hint="cs"/>
          <w:rtl/>
        </w:rPr>
      </w:pPr>
      <w:r>
        <w:rPr>
          <w:rFonts w:hint="cs"/>
          <w:rtl/>
        </w:rPr>
        <w:t xml:space="preserve">שמונה חברי כנסת בעד, אין מתנגדים ואין נמנעים. אני קובע שהנושא יעבור לוועדת הפנים ואיכות הסביבה ויידון שם. </w:t>
      </w:r>
    </w:p>
    <w:p w14:paraId="30401ADD" w14:textId="77777777" w:rsidR="00000000" w:rsidRDefault="00890A51">
      <w:pPr>
        <w:pStyle w:val="a2"/>
        <w:rPr>
          <w:rFonts w:hint="cs"/>
          <w:rtl/>
        </w:rPr>
      </w:pPr>
    </w:p>
    <w:p w14:paraId="265353B9" w14:textId="77777777" w:rsidR="00000000" w:rsidRDefault="00890A51">
      <w:pPr>
        <w:pStyle w:val="a0"/>
        <w:rPr>
          <w:rFonts w:hint="cs"/>
          <w:rtl/>
        </w:rPr>
      </w:pPr>
    </w:p>
    <w:p w14:paraId="65BFA5F7" w14:textId="77777777" w:rsidR="00000000" w:rsidRDefault="00890A51">
      <w:pPr>
        <w:pStyle w:val="a2"/>
        <w:rPr>
          <w:rFonts w:hint="cs"/>
          <w:rtl/>
        </w:rPr>
      </w:pPr>
      <w:bookmarkStart w:id="810" w:name="CS28795FI0028795T30_06_2004_19_40_10"/>
      <w:bookmarkStart w:id="811" w:name="_Toc77593535"/>
      <w:bookmarkEnd w:id="810"/>
      <w:r>
        <w:rPr>
          <w:rFonts w:hint="cs"/>
          <w:rtl/>
        </w:rPr>
        <w:t>הצ</w:t>
      </w:r>
      <w:r>
        <w:rPr>
          <w:rFonts w:hint="cs"/>
          <w:rtl/>
        </w:rPr>
        <w:t>עה לסדר-היום</w:t>
      </w:r>
      <w:bookmarkEnd w:id="811"/>
    </w:p>
    <w:p w14:paraId="044ED2B2" w14:textId="77777777" w:rsidR="00000000" w:rsidRDefault="00890A51">
      <w:pPr>
        <w:pStyle w:val="a2"/>
        <w:rPr>
          <w:rtl/>
        </w:rPr>
      </w:pPr>
      <w:bookmarkStart w:id="812" w:name="_Toc77593536"/>
      <w:r>
        <w:rPr>
          <w:rtl/>
        </w:rPr>
        <w:t>התערבות מצרית בעזה</w:t>
      </w:r>
      <w:bookmarkEnd w:id="812"/>
    </w:p>
    <w:p w14:paraId="5EF5A199" w14:textId="77777777" w:rsidR="00000000" w:rsidRDefault="00890A51">
      <w:pPr>
        <w:pStyle w:val="a0"/>
        <w:ind w:firstLine="0"/>
        <w:rPr>
          <w:rFonts w:hint="cs"/>
          <w:rtl/>
        </w:rPr>
      </w:pPr>
    </w:p>
    <w:p w14:paraId="1045477F" w14:textId="77777777" w:rsidR="00000000" w:rsidRDefault="00890A51">
      <w:pPr>
        <w:pStyle w:val="af1"/>
        <w:rPr>
          <w:rFonts w:hint="cs"/>
          <w:rtl/>
        </w:rPr>
      </w:pPr>
    </w:p>
    <w:p w14:paraId="4CD48F9A" w14:textId="77777777" w:rsidR="00000000" w:rsidRDefault="00890A51">
      <w:pPr>
        <w:pStyle w:val="af1"/>
        <w:rPr>
          <w:rFonts w:hint="cs"/>
          <w:rtl/>
        </w:rPr>
      </w:pPr>
      <w:r>
        <w:rPr>
          <w:rtl/>
        </w:rPr>
        <w:t>היו"ר</w:t>
      </w:r>
      <w:r>
        <w:rPr>
          <w:rFonts w:hint="cs"/>
          <w:rtl/>
        </w:rPr>
        <w:t xml:space="preserve"> מיכאל נודלמן:</w:t>
      </w:r>
    </w:p>
    <w:p w14:paraId="1195F731" w14:textId="77777777" w:rsidR="00000000" w:rsidRDefault="00890A51">
      <w:pPr>
        <w:pStyle w:val="a0"/>
        <w:rPr>
          <w:rtl/>
        </w:rPr>
      </w:pPr>
    </w:p>
    <w:p w14:paraId="4138CA06" w14:textId="77777777" w:rsidR="00000000" w:rsidRDefault="00890A51">
      <w:pPr>
        <w:pStyle w:val="a0"/>
        <w:rPr>
          <w:rFonts w:hint="cs"/>
          <w:rtl/>
        </w:rPr>
      </w:pPr>
      <w:r>
        <w:rPr>
          <w:rFonts w:hint="cs"/>
          <w:rtl/>
        </w:rPr>
        <w:t xml:space="preserve">אנחנו עוברים לנושא הבא: התערבות מצרית בעזה - הצעה לסדר-היום מס' 4004. הדובר הוא חבר הכנסת אורי אריאל. הצעה רגילה, עשר דקות. </w:t>
      </w:r>
    </w:p>
    <w:p w14:paraId="3AAB1D00" w14:textId="77777777" w:rsidR="00000000" w:rsidRDefault="00890A51">
      <w:pPr>
        <w:pStyle w:val="a0"/>
        <w:rPr>
          <w:rFonts w:hint="cs"/>
          <w:rtl/>
        </w:rPr>
      </w:pPr>
    </w:p>
    <w:p w14:paraId="51845427" w14:textId="77777777" w:rsidR="00000000" w:rsidRDefault="00890A51">
      <w:pPr>
        <w:pStyle w:val="a"/>
        <w:rPr>
          <w:rtl/>
        </w:rPr>
      </w:pPr>
      <w:bookmarkStart w:id="813" w:name="FS000000713T30_06_2004_19_40_19"/>
      <w:bookmarkStart w:id="814" w:name="_Toc77593537"/>
      <w:bookmarkEnd w:id="813"/>
      <w:r>
        <w:rPr>
          <w:rtl/>
        </w:rPr>
        <w:t>אורי יהודה אריאל (האיחוד הלאומי - ישראל ביתנו):</w:t>
      </w:r>
      <w:bookmarkEnd w:id="814"/>
    </w:p>
    <w:p w14:paraId="5C9D3D20" w14:textId="77777777" w:rsidR="00000000" w:rsidRDefault="00890A51">
      <w:pPr>
        <w:pStyle w:val="a0"/>
        <w:rPr>
          <w:rtl/>
        </w:rPr>
      </w:pPr>
    </w:p>
    <w:p w14:paraId="173ED01E" w14:textId="77777777" w:rsidR="00000000" w:rsidRDefault="00890A51">
      <w:pPr>
        <w:pStyle w:val="a0"/>
        <w:rPr>
          <w:rFonts w:hint="cs"/>
          <w:rtl/>
        </w:rPr>
      </w:pPr>
      <w:r>
        <w:rPr>
          <w:rFonts w:hint="cs"/>
          <w:rtl/>
        </w:rPr>
        <w:t>אדוני היושב-ראש, חברי חברי</w:t>
      </w:r>
      <w:r>
        <w:rPr>
          <w:rFonts w:hint="cs"/>
          <w:rtl/>
        </w:rPr>
        <w:t xml:space="preserve"> הכנסת, אדוני שר החוץ, הנושא שאני מעלה פה כבר נדון בוועדת החוץ והביטחון לפני ימים מספר בדיון שהשתתף בו שר החוץ, ואני חושב שהוא נושא שבנפשנו וראוי שיעלה במליאה ונשמע כמובן אחרי כן גם את התייחסות השר לכך. </w:t>
      </w:r>
    </w:p>
    <w:p w14:paraId="5FC2BA0E" w14:textId="77777777" w:rsidR="00000000" w:rsidRDefault="00890A51">
      <w:pPr>
        <w:pStyle w:val="a0"/>
        <w:rPr>
          <w:rFonts w:hint="cs"/>
          <w:rtl/>
        </w:rPr>
      </w:pPr>
    </w:p>
    <w:p w14:paraId="4C689CE7" w14:textId="77777777" w:rsidR="00000000" w:rsidRDefault="00890A51">
      <w:pPr>
        <w:pStyle w:val="a0"/>
        <w:rPr>
          <w:rFonts w:hint="cs"/>
          <w:rtl/>
        </w:rPr>
      </w:pPr>
      <w:r>
        <w:rPr>
          <w:rFonts w:hint="cs"/>
          <w:rtl/>
        </w:rPr>
        <w:t>לפני כ-15 שנה, ואולי קצת יותר, הביאו לנו שלום וקראו</w:t>
      </w:r>
      <w:r>
        <w:rPr>
          <w:rFonts w:hint="cs"/>
          <w:rtl/>
        </w:rPr>
        <w:t xml:space="preserve"> לו "הסכמי אוסלו". פה חגגו, בעולם חגגו, ויש פה חבר כנסת שקיבל פרס נובל לשלום. נדמה לי שרוב הציבור בארץ, אם היו שואלים אותו, לא יודע על מה מדובר. יחד אתו זכה גם המתועב ההוא שקוראים לו ערפאת, וזה בסדר כי הם בעלי פרס נובל לשלום. זה הרי דבר נהדר. כל מדינה מתגא</w:t>
      </w:r>
      <w:r>
        <w:rPr>
          <w:rFonts w:hint="cs"/>
          <w:rtl/>
        </w:rPr>
        <w:t>ה, שאצלה, דווקא אצלה, יש מישהו שקיבל פרס נובל, ועוד לשלום, בכלל דבר אדיר.</w:t>
      </w:r>
    </w:p>
    <w:p w14:paraId="64582062" w14:textId="77777777" w:rsidR="00000000" w:rsidRDefault="00890A51">
      <w:pPr>
        <w:pStyle w:val="a0"/>
        <w:rPr>
          <w:rFonts w:hint="cs"/>
          <w:rtl/>
        </w:rPr>
      </w:pPr>
    </w:p>
    <w:p w14:paraId="23DF40F8" w14:textId="77777777" w:rsidR="00000000" w:rsidRDefault="00890A51">
      <w:pPr>
        <w:pStyle w:val="a0"/>
        <w:rPr>
          <w:rFonts w:hint="cs"/>
          <w:rtl/>
        </w:rPr>
      </w:pPr>
      <w:r>
        <w:rPr>
          <w:rFonts w:hint="cs"/>
          <w:rtl/>
        </w:rPr>
        <w:t>יושב אתנו מר פרס, שהיה ראש הממשלה, והיה שר החוץ, והיה כבר הכול. רק דבר אחד לא קרה אתו: שלום הוא לא הביא. מה הוא כן הביא? הוא הביא מלחמה. קוראים למלחמה הזאת בשמות שונים: אינתיפאדה, א</w:t>
      </w:r>
      <w:r>
        <w:rPr>
          <w:rFonts w:hint="cs"/>
          <w:rtl/>
        </w:rPr>
        <w:t>ינתיפאדת אל-אקצא, הרבה שמות לה למלחמה הזאת. חסרונה הגדול שהיא מפילה חללים משני הצדדים, גם בצד הערבי-הפלסטיני, גם בצד הישראלי. אנחנו עומדים על מעל 1,000 הרוגים, אלפי פצועים בצד הישראלי, ומשהו כמו פי-חמישה בצד הפלסטיני, אני לא זוכר את המספרים המדויקים.</w:t>
      </w:r>
    </w:p>
    <w:p w14:paraId="46CC3D1D" w14:textId="77777777" w:rsidR="00000000" w:rsidRDefault="00890A51">
      <w:pPr>
        <w:pStyle w:val="a0"/>
        <w:rPr>
          <w:rFonts w:hint="cs"/>
          <w:rtl/>
        </w:rPr>
      </w:pPr>
    </w:p>
    <w:p w14:paraId="24516544" w14:textId="77777777" w:rsidR="00000000" w:rsidRDefault="00890A51">
      <w:pPr>
        <w:pStyle w:val="a0"/>
        <w:rPr>
          <w:rFonts w:hint="cs"/>
          <w:rtl/>
        </w:rPr>
      </w:pPr>
      <w:r>
        <w:rPr>
          <w:rFonts w:hint="cs"/>
          <w:rtl/>
        </w:rPr>
        <w:t>אומר</w:t>
      </w:r>
      <w:r>
        <w:rPr>
          <w:rFonts w:hint="cs"/>
          <w:rtl/>
        </w:rPr>
        <w:t xml:space="preserve"> ראש הממשלה, אני מדבר על הדברים שהתפרסמו: אנחנו לא סומכים על אף אחד בענייני ביטחון, רק על עצמנו. באמת? זה מדויק? אני יכול לומר שזה מדויק כמו עוד כמה דברים שלצערי ראש הממשלה לא מדייק בהם. הוא אומר, אבל הדברים הם שונים. האמינות היא לא הצד הכי חזק אצל ראש הממ</w:t>
      </w:r>
      <w:r>
        <w:rPr>
          <w:rFonts w:hint="cs"/>
          <w:rtl/>
        </w:rPr>
        <w:t>שלה. דוגמה אחת, כי לא זה הנושא, ואני לא רוצה להשתלח בו, הוא אמר לפני הבחירות שלא תהיה נסיגה חד-צדדית, שלא תהיה נסיגה תחת אש, והוא עושה בדיוק ההיפך, ועוד משתבח במהלך. דוגמה אחת, לא יותר מזה.</w:t>
      </w:r>
    </w:p>
    <w:p w14:paraId="61A6B279" w14:textId="77777777" w:rsidR="00000000" w:rsidRDefault="00890A51">
      <w:pPr>
        <w:pStyle w:val="a0"/>
        <w:rPr>
          <w:rFonts w:hint="cs"/>
          <w:rtl/>
        </w:rPr>
      </w:pPr>
    </w:p>
    <w:p w14:paraId="5319C4D1" w14:textId="77777777" w:rsidR="00000000" w:rsidRDefault="00890A51">
      <w:pPr>
        <w:pStyle w:val="a0"/>
        <w:rPr>
          <w:rFonts w:hint="cs"/>
          <w:rtl/>
        </w:rPr>
      </w:pPr>
      <w:r>
        <w:rPr>
          <w:rFonts w:hint="cs"/>
          <w:rtl/>
        </w:rPr>
        <w:t>עכשיו מציעים שיבואו המצרים, ובדברים מסוימים יחליפו אותנו. כאילו י</w:t>
      </w:r>
      <w:r>
        <w:rPr>
          <w:rFonts w:hint="cs"/>
          <w:rtl/>
        </w:rPr>
        <w:t>ישמרו לנו האפשרות והחופש לעשות מה שצריך בתחומי המודיעין ובתחומי הסיכול והתגובה הצבאית והאחרת. ואני מצפה, אדוני שר החוץ, אם תסכים למסור לבית, מה התנאים שהמצרים מעמידים לנו, מה אנחנו מוכנים, מה לא נהיה מוכנים אף פעם, בשום מקרה, כדי שיוכל הציבור לדעת ולשפוט א</w:t>
      </w:r>
      <w:r>
        <w:rPr>
          <w:rFonts w:hint="cs"/>
          <w:rtl/>
        </w:rPr>
        <w:t>ת המהלך הזה.</w:t>
      </w:r>
    </w:p>
    <w:p w14:paraId="1EA05F3E" w14:textId="77777777" w:rsidR="00000000" w:rsidRDefault="00890A51">
      <w:pPr>
        <w:pStyle w:val="a0"/>
        <w:rPr>
          <w:rFonts w:hint="cs"/>
          <w:rtl/>
        </w:rPr>
      </w:pPr>
    </w:p>
    <w:p w14:paraId="097294C9" w14:textId="77777777" w:rsidR="00000000" w:rsidRDefault="00890A51">
      <w:pPr>
        <w:pStyle w:val="a0"/>
        <w:rPr>
          <w:rFonts w:hint="cs"/>
          <w:rtl/>
        </w:rPr>
      </w:pPr>
      <w:r>
        <w:rPr>
          <w:rFonts w:hint="cs"/>
          <w:rtl/>
        </w:rPr>
        <w:t>למיטב הבנתי והכרתי, זהו מהלך מסוכן מאוד. הוא נראה קטן, מוגבל, בשליטה שלנו, אנחנו צריכים לתת אישורים, עד לרגע שלפי תוכנית הממשלה או של ראש הממשלה אנחנו לא נהיה שם. הרי זו כוונתו. זו החלטת הממשלה, עם הסייגים, עם הנצרות כאילו, או לא כאילו. אבל י</w:t>
      </w:r>
      <w:r>
        <w:rPr>
          <w:rFonts w:hint="cs"/>
          <w:rtl/>
        </w:rPr>
        <w:t>ש רגע, ראש הממשלה אומר שזה סוף 2005, שבו לא יהיו יהודים בחבל-עזה. האם אז תהיה לנו אפשרות לשלוט על מה שקורה שם, והאם נוכל להכתיב למצרים מה יהיה שם? האם נגיב באש כאשר ישבו חיילים מצרים, ולא חשוב אם הם ילבשו מדים או לא ילבשו מדים, נסכן אותם בתגובה צבאית ויהיה</w:t>
      </w:r>
      <w:r>
        <w:rPr>
          <w:rFonts w:hint="cs"/>
          <w:rtl/>
        </w:rPr>
        <w:t xml:space="preserve"> בסדר?</w:t>
      </w:r>
    </w:p>
    <w:p w14:paraId="0BC28C89" w14:textId="77777777" w:rsidR="00000000" w:rsidRDefault="00890A51">
      <w:pPr>
        <w:pStyle w:val="a0"/>
        <w:rPr>
          <w:rFonts w:hint="cs"/>
          <w:rtl/>
        </w:rPr>
      </w:pPr>
    </w:p>
    <w:p w14:paraId="41960902" w14:textId="77777777" w:rsidR="00000000" w:rsidRDefault="00890A51">
      <w:pPr>
        <w:pStyle w:val="a0"/>
        <w:rPr>
          <w:rFonts w:hint="cs"/>
          <w:rtl/>
        </w:rPr>
      </w:pPr>
      <w:r>
        <w:rPr>
          <w:rFonts w:hint="cs"/>
          <w:rtl/>
        </w:rPr>
        <w:t>אני מוכן להסתכן בהערכה עכשיו שלא יהיה בסדר. אנחנו מפקידים את גורלנו בתחום המסוים הזה, אינני רוצה להפריז, של הביטחון ברצועת-עזה, אנחנו מפקידים במידה מסוימת את ביטחוננו בידי אחרים.</w:t>
      </w:r>
    </w:p>
    <w:p w14:paraId="33E47622" w14:textId="77777777" w:rsidR="00000000" w:rsidRDefault="00890A51">
      <w:pPr>
        <w:pStyle w:val="a0"/>
        <w:rPr>
          <w:rFonts w:hint="cs"/>
          <w:rtl/>
        </w:rPr>
      </w:pPr>
    </w:p>
    <w:p w14:paraId="5E94B91C" w14:textId="77777777" w:rsidR="00000000" w:rsidRDefault="00890A51">
      <w:pPr>
        <w:pStyle w:val="a0"/>
        <w:rPr>
          <w:rFonts w:hint="cs"/>
          <w:rtl/>
        </w:rPr>
      </w:pPr>
      <w:r>
        <w:rPr>
          <w:rFonts w:hint="cs"/>
          <w:rtl/>
        </w:rPr>
        <w:t>האם זה לא ברור כרגע ועכשיו שהמודיעין ייפגע? אני שומע את מומחי המודיע</w:t>
      </w:r>
      <w:r>
        <w:rPr>
          <w:rFonts w:hint="cs"/>
          <w:rtl/>
        </w:rPr>
        <w:t>ין, הם מסבירים שיש להם שיטות לעקוף את זה. אין תחליף, עוד לא הומצא התחליף למגע האנושי הישיר. נכון, יש דרכים אלקטרוניות, האזנות אחרות, לוויינים, כדי למזער את הנזק, כדי בכל זאת להיות עם מודיעין. לא שמעתי מאף אחד, וקשה לי להאמין שתהיה תשובה כזאת, שמישהו אומר ש</w:t>
      </w:r>
      <w:r>
        <w:rPr>
          <w:rFonts w:hint="cs"/>
          <w:rtl/>
        </w:rPr>
        <w:t>הוא יודע לעשות הכול עם טכניקות אחרות. וכבר העידו על זה גם הרמטכ"ל דאז, ברק, וגם מי שהיה אחריו רמטכ"ל, אמנון ליפקין-שחק, וקצין מודיעין ראשי, שעם יציאת צה"ל ממרכזי הערים לפי הסכמי אוסלו היתה פגיעה חמורה במודיעין של מדינת ישראל. את זה כותב תא"ל במילואים אברהם</w:t>
      </w:r>
      <w:r>
        <w:rPr>
          <w:rFonts w:hint="cs"/>
          <w:rtl/>
        </w:rPr>
        <w:t xml:space="preserve"> גור במחקר שעשה. אינני מכיר את האיש, אינני יודע מה דעותיו. הנייר פה והדברים מובאים בציטטות ובמובאות מאנשים שונים, ולא ארחיב עכשיו את הדיבור.</w:t>
      </w:r>
    </w:p>
    <w:p w14:paraId="0A8E614F" w14:textId="77777777" w:rsidR="00000000" w:rsidRDefault="00890A51">
      <w:pPr>
        <w:pStyle w:val="a0"/>
        <w:rPr>
          <w:rFonts w:hint="cs"/>
          <w:rtl/>
        </w:rPr>
      </w:pPr>
    </w:p>
    <w:p w14:paraId="1337CA06" w14:textId="77777777" w:rsidR="00000000" w:rsidRDefault="00890A51">
      <w:pPr>
        <w:pStyle w:val="a0"/>
        <w:rPr>
          <w:rFonts w:hint="cs"/>
          <w:rtl/>
        </w:rPr>
      </w:pPr>
      <w:r>
        <w:rPr>
          <w:rFonts w:hint="cs"/>
          <w:rtl/>
        </w:rPr>
        <w:t>כשאנחנו בוחנים את נושא ההברחות של אמל"ח, אמצעי לחימה, לאזור עזה, ומשם למקומות אחרים, כבר אמר ראש הממשלה שאם ההברחו</w:t>
      </w:r>
      <w:r>
        <w:rPr>
          <w:rFonts w:hint="cs"/>
          <w:rtl/>
        </w:rPr>
        <w:t>ת היו הפוכות, קרי, מישראל אל תוך מצרים, אם היו הברחות של אמצעי לחימה, המצרים היו מתנהגים אחרת. הוא אמר את זה באנדרסטייטמנט, כי יש הקפדה, וכנראה בצדק, אני לא רוצה לחלוק עליה, מצד הממשלה, העומד בראשה, שר החוץ, לא לפגוע במצרים שלא לצורך. אני יכול להבין את זה.</w:t>
      </w:r>
      <w:r>
        <w:rPr>
          <w:rFonts w:hint="cs"/>
          <w:rtl/>
        </w:rPr>
        <w:t xml:space="preserve"> אבל האם מישהו חושב שהמצרים לא מסוגלים לפעול אחרת בשטח סיני ובגבול, בציר פילדלפי? האם אי-אפשר לומר את הדברים האלה לציבור? זאת אמירה כל כך קשה כלפי המצרים שהם מתעתעים בנו ומאפשרים בעצימת עיניים הברחות נשק בסיטונות שפוגעות בחיילינו ובאזרחינו? האם הם לא שותפי</w:t>
      </w:r>
      <w:r>
        <w:rPr>
          <w:rFonts w:hint="cs"/>
          <w:rtl/>
        </w:rPr>
        <w:t xml:space="preserve">ם לארסנל שהולך ונערם בחולות סיני, במקומות שמדינת ישראל טוענת שהיא מכירה, והם לא יודעים לשים עליהם יד? </w:t>
      </w:r>
    </w:p>
    <w:p w14:paraId="5E4E161B" w14:textId="77777777" w:rsidR="00000000" w:rsidRDefault="00890A51">
      <w:pPr>
        <w:pStyle w:val="a0"/>
        <w:rPr>
          <w:rFonts w:hint="cs"/>
          <w:rtl/>
        </w:rPr>
      </w:pPr>
    </w:p>
    <w:p w14:paraId="74B2E00C" w14:textId="77777777" w:rsidR="00000000" w:rsidRDefault="00890A51">
      <w:pPr>
        <w:pStyle w:val="a0"/>
        <w:rPr>
          <w:rFonts w:hint="cs"/>
          <w:rtl/>
        </w:rPr>
      </w:pPr>
      <w:r>
        <w:rPr>
          <w:rFonts w:hint="cs"/>
          <w:rtl/>
        </w:rPr>
        <w:t>מדוע צריך את כל זה לעטוף ולהדחיק לשוליים ולא להעמיד את העובדות? אלה לא עובדות סודיות. אינני מדבר על חומר סודי. אלה דברים שהתפרסמו בכלי התקשורת, אבל יש נ</w:t>
      </w:r>
      <w:r>
        <w:rPr>
          <w:rFonts w:hint="cs"/>
          <w:rtl/>
        </w:rPr>
        <w:t xml:space="preserve">יסיון כל הזמן להקטין אותם. </w:t>
      </w:r>
    </w:p>
    <w:p w14:paraId="0D4A2F30" w14:textId="77777777" w:rsidR="00000000" w:rsidRDefault="00890A51">
      <w:pPr>
        <w:pStyle w:val="a0"/>
        <w:rPr>
          <w:rFonts w:hint="cs"/>
          <w:rtl/>
        </w:rPr>
      </w:pPr>
    </w:p>
    <w:p w14:paraId="7200FD9B" w14:textId="77777777" w:rsidR="00000000" w:rsidRDefault="00890A51">
      <w:pPr>
        <w:pStyle w:val="a0"/>
        <w:rPr>
          <w:rFonts w:hint="cs"/>
          <w:rtl/>
        </w:rPr>
      </w:pPr>
      <w:r>
        <w:rPr>
          <w:rFonts w:hint="cs"/>
          <w:rtl/>
        </w:rPr>
        <w:t>לא רק זאת, אלא שאומרים שהמודל הזה הוא כל כך מוצלח, אז נעשה אותו גם עם הירדנים  ביהודה ובשומרון. כאילו לא חסרים לנו הכלים האלה, אז מביאים לנו גם את הספחת הזאת. מה היתרון של זה שכבר אתם רוצים להביא את הירדנים לעשות דבר דומה ביהוד</w:t>
      </w:r>
      <w:r>
        <w:rPr>
          <w:rFonts w:hint="cs"/>
          <w:rtl/>
        </w:rPr>
        <w:t xml:space="preserve">ה ובשומרון? הירדנים, בשונה מהמצרים, עושים כל מאמץ, וגם מצליחים, למנוע חדירת מחבלים ואמל"ח משטחם למדינת ישראל וליהודה ולשומרון. הם אכן ראויים ללחיצת יד חמה ולסיוע בדברים שאנחנו יכולים לסייע להם, כמו מים, דלת פתוחה לארצות-הברית ולדברים נוספים. מכאן ועד המצב </w:t>
      </w:r>
      <w:r>
        <w:rPr>
          <w:rFonts w:hint="cs"/>
          <w:rtl/>
        </w:rPr>
        <w:t xml:space="preserve">שלהם תהיה האחריות לנושא הביטחון ביהודה ושומרון? </w:t>
      </w:r>
    </w:p>
    <w:p w14:paraId="2B0E13DA" w14:textId="77777777" w:rsidR="00000000" w:rsidRDefault="00890A51">
      <w:pPr>
        <w:pStyle w:val="a0"/>
        <w:rPr>
          <w:rFonts w:hint="cs"/>
          <w:rtl/>
        </w:rPr>
      </w:pPr>
    </w:p>
    <w:p w14:paraId="561C6571" w14:textId="77777777" w:rsidR="00000000" w:rsidRDefault="00890A51">
      <w:pPr>
        <w:pStyle w:val="a0"/>
        <w:rPr>
          <w:rFonts w:hint="cs"/>
          <w:rtl/>
        </w:rPr>
      </w:pPr>
      <w:r>
        <w:rPr>
          <w:rFonts w:hint="cs"/>
          <w:rtl/>
        </w:rPr>
        <w:t>אמר לי מישהו: פטנט טוב, לא תוקם מדינה פלסטינית, עזה תהיה בידי המצרים כאילו, בחצי אחריות, יהודה והשומרון בידי הירדנים, וערפאת לא יהיה. אל תדמו בנפשכם שזה המצב. יש כבר מספיק ניסיון עם הדבר הזה, שלא זה מה שיקר</w:t>
      </w:r>
      <w:r>
        <w:rPr>
          <w:rFonts w:hint="cs"/>
          <w:rtl/>
        </w:rPr>
        <w:t xml:space="preserve">ה. </w:t>
      </w:r>
    </w:p>
    <w:p w14:paraId="1A6C7253" w14:textId="77777777" w:rsidR="00000000" w:rsidRDefault="00890A51">
      <w:pPr>
        <w:pStyle w:val="a0"/>
        <w:rPr>
          <w:rFonts w:hint="cs"/>
          <w:rtl/>
        </w:rPr>
      </w:pPr>
    </w:p>
    <w:p w14:paraId="4D6A9E90" w14:textId="77777777" w:rsidR="00000000" w:rsidRDefault="00890A51">
      <w:pPr>
        <w:pStyle w:val="a0"/>
        <w:rPr>
          <w:rFonts w:hint="cs"/>
          <w:rtl/>
        </w:rPr>
      </w:pPr>
      <w:r>
        <w:rPr>
          <w:rFonts w:hint="cs"/>
          <w:rtl/>
        </w:rPr>
        <w:t xml:space="preserve">לא רק זאת, הירדנים נעשו גם אחראים על הר-הבית. עוד הפעם, כאילו דוחפים את ערפאת ואת הווקף וזה נהדר. ירדן היא מדינה ש-77% מאזרחיה, כידוע לך שר החוץ, הם פלסטינים, ובמוקדם או במאוחר לא האשמים ישלטו שם, גם זה ידוע. לא צריך להיות נביאים גדולים. </w:t>
      </w:r>
    </w:p>
    <w:p w14:paraId="0E51CDF0" w14:textId="77777777" w:rsidR="00000000" w:rsidRDefault="00890A51">
      <w:pPr>
        <w:pStyle w:val="a0"/>
        <w:rPr>
          <w:rFonts w:hint="cs"/>
          <w:rtl/>
        </w:rPr>
      </w:pPr>
    </w:p>
    <w:p w14:paraId="73561892" w14:textId="77777777" w:rsidR="00000000" w:rsidRDefault="00890A51">
      <w:pPr>
        <w:pStyle w:val="a0"/>
        <w:rPr>
          <w:rFonts w:hint="cs"/>
          <w:rtl/>
        </w:rPr>
      </w:pPr>
      <w:r>
        <w:rPr>
          <w:rFonts w:hint="cs"/>
          <w:rtl/>
        </w:rPr>
        <w:t>אין פה תוספ</w:t>
      </w:r>
      <w:r>
        <w:rPr>
          <w:rFonts w:hint="cs"/>
          <w:rtl/>
        </w:rPr>
        <w:t>ת ביטחון. יש פה החלשה בניסיון לברוח לצדדים, לא להתמודד עם הבעיה כפי שהיא ולהביא יותר שקט ויותר ביטחון לתושבי האזור. האם המצרים יילחמו ביורי ה"קסאמים" על שדרות? לא. האם הם יפסיקו את הזרמת הכספים לאינתיפאדה? לא. הדברים האלה יובילו לפחות ביטחון ולפתיחת המערכה</w:t>
      </w:r>
      <w:r>
        <w:rPr>
          <w:rFonts w:hint="cs"/>
          <w:rtl/>
        </w:rPr>
        <w:t xml:space="preserve"> הבאה בתנאים נחותים מאלה הקיימים אצלנו היום, ואוסלו הוא הדבר המוכיח.</w:t>
      </w:r>
    </w:p>
    <w:p w14:paraId="48F99592" w14:textId="77777777" w:rsidR="00000000" w:rsidRDefault="00890A51">
      <w:pPr>
        <w:pStyle w:val="a0"/>
        <w:rPr>
          <w:rFonts w:hint="cs"/>
          <w:rtl/>
        </w:rPr>
      </w:pPr>
    </w:p>
    <w:p w14:paraId="29EBD7AF" w14:textId="77777777" w:rsidR="00000000" w:rsidRDefault="00890A51">
      <w:pPr>
        <w:pStyle w:val="a0"/>
        <w:rPr>
          <w:rFonts w:hint="cs"/>
          <w:rtl/>
        </w:rPr>
      </w:pPr>
      <w:r>
        <w:rPr>
          <w:rFonts w:hint="cs"/>
          <w:rtl/>
        </w:rPr>
        <w:t>אני פונה אליך, אדוני שר החוץ, מבלי לפגוע בשלום עם מצרים, מבלי לפגוע במצרים ובנשיאם, יש דברים רבים שאתה עושה, שמעתי את הדיווח שלך בוועדת החוץ והביטחון, צריך לעשות יותר, ולא לתת שום דבר שנ</w:t>
      </w:r>
      <w:r>
        <w:rPr>
          <w:rFonts w:hint="cs"/>
          <w:rtl/>
        </w:rPr>
        <w:t>וגע לביטחון לידי המצרים או הירדנים. תודה.</w:t>
      </w:r>
    </w:p>
    <w:p w14:paraId="57BE1FA7" w14:textId="77777777" w:rsidR="00000000" w:rsidRDefault="00890A51">
      <w:pPr>
        <w:pStyle w:val="a0"/>
        <w:rPr>
          <w:rFonts w:hint="cs"/>
          <w:rtl/>
        </w:rPr>
      </w:pPr>
    </w:p>
    <w:p w14:paraId="33D123A8" w14:textId="77777777" w:rsidR="00000000" w:rsidRDefault="00890A51">
      <w:pPr>
        <w:pStyle w:val="af1"/>
        <w:rPr>
          <w:rtl/>
        </w:rPr>
      </w:pPr>
      <w:r>
        <w:rPr>
          <w:rtl/>
        </w:rPr>
        <w:t>היו"ר</w:t>
      </w:r>
      <w:r>
        <w:rPr>
          <w:rFonts w:hint="cs"/>
          <w:rtl/>
        </w:rPr>
        <w:t xml:space="preserve"> מיכאל נודלמן</w:t>
      </w:r>
      <w:r>
        <w:rPr>
          <w:rtl/>
        </w:rPr>
        <w:t>:</w:t>
      </w:r>
    </w:p>
    <w:p w14:paraId="7951C3A3" w14:textId="77777777" w:rsidR="00000000" w:rsidRDefault="00890A51">
      <w:pPr>
        <w:pStyle w:val="a0"/>
        <w:rPr>
          <w:rtl/>
        </w:rPr>
      </w:pPr>
    </w:p>
    <w:p w14:paraId="50CB3BBA" w14:textId="77777777" w:rsidR="00000000" w:rsidRDefault="00890A51">
      <w:pPr>
        <w:pStyle w:val="a0"/>
        <w:rPr>
          <w:rFonts w:hint="cs"/>
          <w:rtl/>
        </w:rPr>
      </w:pPr>
      <w:r>
        <w:rPr>
          <w:rFonts w:hint="cs"/>
          <w:rtl/>
        </w:rPr>
        <w:t>תודה רבה, חבר הכנסת אורי אריאל. ישיב שר החוץ, כבוד השר סילבן שלום.</w:t>
      </w:r>
    </w:p>
    <w:p w14:paraId="1FBF1D9F" w14:textId="77777777" w:rsidR="00000000" w:rsidRDefault="00890A51">
      <w:pPr>
        <w:pStyle w:val="a0"/>
        <w:rPr>
          <w:rFonts w:hint="cs"/>
          <w:rtl/>
        </w:rPr>
      </w:pPr>
    </w:p>
    <w:p w14:paraId="01E02872" w14:textId="77777777" w:rsidR="00000000" w:rsidRDefault="00890A51">
      <w:pPr>
        <w:pStyle w:val="a"/>
        <w:rPr>
          <w:rtl/>
        </w:rPr>
      </w:pPr>
      <w:bookmarkStart w:id="815" w:name="FS000000479T30_06_2004_19_51_21"/>
      <w:bookmarkStart w:id="816" w:name="_Toc77593538"/>
      <w:bookmarkEnd w:id="815"/>
      <w:r>
        <w:rPr>
          <w:rFonts w:hint="eastAsia"/>
          <w:rtl/>
        </w:rPr>
        <w:t>שר</w:t>
      </w:r>
      <w:r>
        <w:rPr>
          <w:rtl/>
        </w:rPr>
        <w:t xml:space="preserve"> החוץ סילבן שלום:</w:t>
      </w:r>
      <w:bookmarkEnd w:id="816"/>
    </w:p>
    <w:p w14:paraId="0F7C3C10" w14:textId="77777777" w:rsidR="00000000" w:rsidRDefault="00890A51">
      <w:pPr>
        <w:pStyle w:val="a0"/>
        <w:rPr>
          <w:rFonts w:hint="cs"/>
          <w:rtl/>
        </w:rPr>
      </w:pPr>
    </w:p>
    <w:p w14:paraId="2C18F075" w14:textId="77777777" w:rsidR="00000000" w:rsidRDefault="00890A51">
      <w:pPr>
        <w:pStyle w:val="a0"/>
        <w:rPr>
          <w:rFonts w:hint="cs"/>
          <w:rtl/>
        </w:rPr>
      </w:pPr>
      <w:r>
        <w:rPr>
          <w:rFonts w:hint="cs"/>
          <w:rtl/>
        </w:rPr>
        <w:t>אדוני היושב-ראש, חברי הכנסת, מצרים החלה לאחרונה להגביר את מעורבותה בתהליך, והיא גם מפעילה לחץ על הפלסטי</w:t>
      </w:r>
      <w:r>
        <w:rPr>
          <w:rFonts w:hint="cs"/>
          <w:rtl/>
        </w:rPr>
        <w:t>נים להפסיק את הטרור ולבצע רפורמות ביטחוניות ושלטוניות. הדרישה המצרית מהפלסטינים היא לאחד את מנגנוני הביטחון מ-14 מנגנונים לשלושה בלבד. הדרישה מערפאת היא להעביר את הסמכות לשלוט במנגנונים לידי ראש הממשלה, וממנו לידי שלושה אנשים שישלטו בפועל בשטח על כל אחד מה</w:t>
      </w:r>
      <w:r>
        <w:rPr>
          <w:rFonts w:hint="cs"/>
          <w:rtl/>
        </w:rPr>
        <w:t xml:space="preserve">מנגנונים. אל הדרישה הזאת מצטרפות רוב מדינות העולם. הדרישה לרפורמות ברשות הפלסטינית היא דרישה עתיקה שלא בוצעה. הדרישה הזאת מיתוספת, כמובן, לדרישה לרפורמה שלטונית, קרי יצירת מוסדות שלטון חדשים שיהיו הרבה יותר פתוחים, הרבה יותר דמוקרטיים. בנוסף, אמורה מצרים, </w:t>
      </w:r>
      <w:r>
        <w:rPr>
          <w:rFonts w:hint="cs"/>
          <w:rtl/>
        </w:rPr>
        <w:t xml:space="preserve">בראייתה, לסייע באימון ובהדרכה של הכוחות הפלסטיניים, על מנת שיוכלו להשליט סדר ולהיאבק בטרור. </w:t>
      </w:r>
    </w:p>
    <w:p w14:paraId="53CD7D4A" w14:textId="77777777" w:rsidR="00000000" w:rsidRDefault="00890A51">
      <w:pPr>
        <w:pStyle w:val="a0"/>
        <w:rPr>
          <w:rFonts w:hint="cs"/>
          <w:rtl/>
        </w:rPr>
      </w:pPr>
    </w:p>
    <w:p w14:paraId="0D4C4FFC" w14:textId="77777777" w:rsidR="00000000" w:rsidRDefault="00890A51">
      <w:pPr>
        <w:pStyle w:val="a0"/>
        <w:rPr>
          <w:rFonts w:hint="cs"/>
          <w:rtl/>
        </w:rPr>
      </w:pPr>
      <w:r>
        <w:rPr>
          <w:rFonts w:hint="cs"/>
          <w:rtl/>
        </w:rPr>
        <w:t xml:space="preserve">ישראל, מטבע הדברים, כמובן, מברכת על כך. </w:t>
      </w:r>
    </w:p>
    <w:p w14:paraId="43A530B1" w14:textId="77777777" w:rsidR="00000000" w:rsidRDefault="00890A51">
      <w:pPr>
        <w:pStyle w:val="a0"/>
        <w:rPr>
          <w:rFonts w:hint="cs"/>
          <w:rtl/>
        </w:rPr>
      </w:pPr>
    </w:p>
    <w:p w14:paraId="3349CE58" w14:textId="77777777" w:rsidR="00000000" w:rsidRDefault="00890A51">
      <w:pPr>
        <w:pStyle w:val="a0"/>
        <w:rPr>
          <w:rFonts w:hint="cs"/>
          <w:rtl/>
        </w:rPr>
      </w:pPr>
      <w:r>
        <w:rPr>
          <w:rFonts w:hint="cs"/>
          <w:rtl/>
        </w:rPr>
        <w:t>אולם, בה בעת ערפאת עושה ככל שלאל ידו למסמס את התוכנית המצרית ולמנוע כל שינוי במעמדו ובאופן שבו פועלת הרש"פ. ערפאת, לאורך</w:t>
      </w:r>
      <w:r>
        <w:rPr>
          <w:rFonts w:hint="cs"/>
          <w:rtl/>
        </w:rPr>
        <w:t xml:space="preserve"> כל השנים עושה את הכול כדי להשאיר בידו את השליטה על מנגנוני הביטחון, מתוך ראייה שהאפשרות שלו לשלוט בשטח, להישאר בתפקידו, היא רק על-ידי שליטה באותם מנגנוני הביטחון. </w:t>
      </w:r>
    </w:p>
    <w:p w14:paraId="317DC9DB" w14:textId="77777777" w:rsidR="00000000" w:rsidRDefault="00890A51">
      <w:pPr>
        <w:pStyle w:val="a0"/>
        <w:rPr>
          <w:rFonts w:hint="cs"/>
          <w:rtl/>
        </w:rPr>
      </w:pPr>
    </w:p>
    <w:p w14:paraId="41B59FC4" w14:textId="77777777" w:rsidR="00000000" w:rsidRDefault="00890A51">
      <w:pPr>
        <w:pStyle w:val="a0"/>
        <w:rPr>
          <w:rFonts w:hint="cs"/>
          <w:rtl/>
        </w:rPr>
      </w:pPr>
      <w:r>
        <w:rPr>
          <w:rFonts w:hint="cs"/>
          <w:rtl/>
        </w:rPr>
        <w:t>ערפאת, לאורך כל עשר השנים האחרונות, מאז הגיע לאזור, מתעתע בכל ראש ממשלה, מאז ימי יצחק רבין</w:t>
      </w:r>
      <w:r>
        <w:rPr>
          <w:rFonts w:hint="cs"/>
          <w:rtl/>
        </w:rPr>
        <w:t xml:space="preserve">, ולאחר מכן - שמעון פרס, בנימין נתניהו ואהוד ברק. ולכן הממשלה הזאת נקטה מהלך די ברור מול ערפאת כאשר החליטה לבודד אותו במוקטעה ולאסור כל מפגש שלו עם הקהילה הבין-לאומית, במידה שהקהילה הבין-לאומית רוצה להיפגש עם ישראל. אכן, המהלך הזה נחל הצלחה רבה. היום ברור </w:t>
      </w:r>
      <w:r>
        <w:rPr>
          <w:rFonts w:hint="cs"/>
          <w:rtl/>
        </w:rPr>
        <w:t xml:space="preserve">לכל העולם, שערפאת הוא לא חלק מהפתרון אלא חלק מהבעיה. כל הביקורים בשנה האחרונה נעשו  בישראל בלבד, בלא שהביקור היה מבוסס על אותה הדדיות מזויפת שלפיה נפגשים כאן, בירושלים, ולאחר מכן רצים לשם לפגוש את ערפאת. </w:t>
      </w:r>
    </w:p>
    <w:p w14:paraId="6FBEE76F" w14:textId="77777777" w:rsidR="00000000" w:rsidRDefault="00890A51">
      <w:pPr>
        <w:pStyle w:val="a0"/>
        <w:rPr>
          <w:rFonts w:hint="cs"/>
          <w:rtl/>
        </w:rPr>
      </w:pPr>
    </w:p>
    <w:p w14:paraId="09C1873C" w14:textId="77777777" w:rsidR="00000000" w:rsidRDefault="00890A51">
      <w:pPr>
        <w:pStyle w:val="a0"/>
        <w:rPr>
          <w:rFonts w:hint="cs"/>
          <w:rtl/>
        </w:rPr>
      </w:pPr>
      <w:r>
        <w:rPr>
          <w:rFonts w:hint="cs"/>
          <w:rtl/>
        </w:rPr>
        <w:t>אנחנו, כמובן, מקווים שהלחץ הבין-לאומי והמצרי יימשך</w:t>
      </w:r>
      <w:r>
        <w:rPr>
          <w:rFonts w:hint="cs"/>
          <w:rtl/>
        </w:rPr>
        <w:t xml:space="preserve">, על מנת שיביא לשינוי באופן פעולתה ותפקודה של הרשות הפלסטינית, כדי להגביר את היציבות הביטחונית. אולם, חשוב להדגיש שישראל, בכל מצב, תשמור בידיה את הזכות להגן על עצמה, מבלי שתהיה תלויה באחרים. עיקרון זה יהיה נר לרגלינו בדיאלוג שננהל עם המצרים, במסגרת הוועדה </w:t>
      </w:r>
      <w:r>
        <w:rPr>
          <w:rFonts w:hint="cs"/>
          <w:rtl/>
        </w:rPr>
        <w:t xml:space="preserve">הביטחונית והצבאית. </w:t>
      </w:r>
    </w:p>
    <w:p w14:paraId="606DD0A7" w14:textId="77777777" w:rsidR="00000000" w:rsidRDefault="00890A51">
      <w:pPr>
        <w:pStyle w:val="a0"/>
        <w:rPr>
          <w:rFonts w:hint="cs"/>
          <w:rtl/>
        </w:rPr>
      </w:pPr>
    </w:p>
    <w:p w14:paraId="6FEA77EC" w14:textId="77777777" w:rsidR="00000000" w:rsidRDefault="00890A51">
      <w:pPr>
        <w:pStyle w:val="a0"/>
        <w:rPr>
          <w:rFonts w:hint="cs"/>
          <w:rtl/>
        </w:rPr>
      </w:pPr>
      <w:r>
        <w:rPr>
          <w:rFonts w:hint="cs"/>
          <w:rtl/>
        </w:rPr>
        <w:t>התביעה שלנו מהמצרים היא תביעה ברורה. יש צורך לעשות את הכול כדי להפסיק את ההברחות שמתבצעות דרך אותן מנהרות שנחפרות בצד המצרי, של מה שקרוי "ציר פילדלפי" או רפיח המצרית. אותן הברחות הן אלה שמאפשרות לכוחות הטרור הקיצוניים לבצע ירי לעבר שדר</w:t>
      </w:r>
      <w:r>
        <w:rPr>
          <w:rFonts w:hint="cs"/>
          <w:rtl/>
        </w:rPr>
        <w:t xml:space="preserve">ות ולעבר חלקים אחרים בנגב המערבי. אנחנו, כמובן, עושים את הכול כדי להביא סוף להברחות האלה בכוחות עצמנו, אבל ברור שללא התערבות מצרית מסיבית הדבר הזה לא יוכל להגיע לכדי פתרון. </w:t>
      </w:r>
    </w:p>
    <w:p w14:paraId="11079019" w14:textId="77777777" w:rsidR="00000000" w:rsidRDefault="00890A51">
      <w:pPr>
        <w:pStyle w:val="a0"/>
        <w:rPr>
          <w:rFonts w:hint="cs"/>
          <w:rtl/>
        </w:rPr>
      </w:pPr>
    </w:p>
    <w:p w14:paraId="6A2FD031" w14:textId="77777777" w:rsidR="00000000" w:rsidRDefault="00890A51">
      <w:pPr>
        <w:pStyle w:val="a0"/>
        <w:rPr>
          <w:rFonts w:hint="cs"/>
          <w:rtl/>
        </w:rPr>
      </w:pPr>
      <w:r>
        <w:rPr>
          <w:rFonts w:hint="cs"/>
          <w:rtl/>
        </w:rPr>
        <w:t>אומנם, יש לציין כי לאחרונה יש מעורבות מצרית גדולה יותר בניסיון למנוע אותן הברחות,</w:t>
      </w:r>
      <w:r>
        <w:rPr>
          <w:rFonts w:hint="cs"/>
          <w:rtl/>
        </w:rPr>
        <w:t xml:space="preserve"> אבל היינו מצפים, כמובן, שהפעילות המצרית תהיה חזקה יותר, טובה יותר, כדי שתשיג את הפירות המיוחלים.</w:t>
      </w:r>
    </w:p>
    <w:p w14:paraId="4752E215" w14:textId="77777777" w:rsidR="00000000" w:rsidRDefault="00890A51">
      <w:pPr>
        <w:pStyle w:val="a0"/>
        <w:rPr>
          <w:rFonts w:hint="cs"/>
          <w:rtl/>
        </w:rPr>
      </w:pPr>
    </w:p>
    <w:p w14:paraId="51B82A40" w14:textId="77777777" w:rsidR="00000000" w:rsidRDefault="00890A51">
      <w:pPr>
        <w:pStyle w:val="a0"/>
        <w:rPr>
          <w:rFonts w:hint="cs"/>
          <w:rtl/>
        </w:rPr>
      </w:pPr>
      <w:r>
        <w:rPr>
          <w:rFonts w:hint="cs"/>
          <w:rtl/>
        </w:rPr>
        <w:t xml:space="preserve"> במקביל אנחנו נמשיך לפעול כדי להביא לסגירתן של אותן מעבדות לייצור כלי נשק, אותן מעבדות שמאפשרות אותה פעילות של טרור כנגדנו. צריך לזכור שלאחרונה ההברחות מהצד </w:t>
      </w:r>
      <w:r>
        <w:rPr>
          <w:rFonts w:hint="cs"/>
          <w:rtl/>
        </w:rPr>
        <w:t>המצרי הן של נשק מאיכות טובה יותר, ואותן מעבדות פועלות לשיפור כלי הנשק שמגיעים לידיהן. לכן, הדבר הזה יימשך, ואנחנו בעניין הזה נחושים: אם המצרים יבצעו את העניין, מובן שהדבר הזה יועיל. אם לא - אנחנו נעשה את זה בכוחות עצמנו, והפעילות שצה"ל מבצע בימים האלה מעיד</w:t>
      </w:r>
      <w:r>
        <w:rPr>
          <w:rFonts w:hint="cs"/>
          <w:rtl/>
        </w:rPr>
        <w:t xml:space="preserve">ה על כך יותר מכול. גם לגבי הפעילות הפלסטינית, אנחנו מעבירים את דעתנו לכל העולם, שכל עוד ערפאת הוא זה ששולט במנגנונים, הוא זה שנמצא שם - הסיכוי להגיע לאיזה מצב, שבו הוא יפעל כנגד פעילות הטרור, שואפת לאפס. </w:t>
      </w:r>
    </w:p>
    <w:p w14:paraId="2139C54C" w14:textId="77777777" w:rsidR="00000000" w:rsidRDefault="00890A51">
      <w:pPr>
        <w:pStyle w:val="a0"/>
        <w:rPr>
          <w:rFonts w:hint="cs"/>
          <w:rtl/>
        </w:rPr>
      </w:pPr>
    </w:p>
    <w:p w14:paraId="4052CB9A" w14:textId="77777777" w:rsidR="00000000" w:rsidRDefault="00890A51">
      <w:pPr>
        <w:pStyle w:val="a0"/>
        <w:rPr>
          <w:rFonts w:hint="cs"/>
          <w:rtl/>
        </w:rPr>
      </w:pPr>
      <w:r>
        <w:rPr>
          <w:rFonts w:hint="cs"/>
          <w:rtl/>
        </w:rPr>
        <w:t>אני מאמין שיש לפחות פלסטינים אחרים, אך אין שום סיכ</w:t>
      </w:r>
      <w:r>
        <w:rPr>
          <w:rFonts w:hint="cs"/>
          <w:rtl/>
        </w:rPr>
        <w:t>וי שהם יעזו להחציף פנים מול ערפאת ומול דרישותיו. כולנו קראנו את הריאיון שנתן אבו-מאזן לפני שבועיים לעיתון "ניוזוויק", שם הוא מתאר בפירוט רב איך הוא נאלץ להתפטר מתוך חשש אמיתי לחייו, בשל העובדה שהוא חשש שערפאת יתנקש בחייו. הדברים האלה נכתבו בבירור, וגם המנה</w:t>
      </w:r>
      <w:r>
        <w:rPr>
          <w:rFonts w:hint="cs"/>
          <w:rtl/>
        </w:rPr>
        <w:t xml:space="preserve">יגים הפלסטינים האחרים יודעים שאם הם יעזו להחציף פנים מול ערפאת, יש להם סיכוי למצוא את עצמם מוטלים ירויים באחת המערות בשומרון - עם כדור בראשם. </w:t>
      </w:r>
    </w:p>
    <w:p w14:paraId="4359A85D" w14:textId="77777777" w:rsidR="00000000" w:rsidRDefault="00890A51">
      <w:pPr>
        <w:pStyle w:val="a0"/>
        <w:rPr>
          <w:rFonts w:hint="cs"/>
          <w:rtl/>
        </w:rPr>
      </w:pPr>
    </w:p>
    <w:p w14:paraId="619CD452" w14:textId="77777777" w:rsidR="00000000" w:rsidRDefault="00890A51">
      <w:pPr>
        <w:pStyle w:val="a0"/>
        <w:rPr>
          <w:rFonts w:hint="cs"/>
          <w:rtl/>
        </w:rPr>
      </w:pPr>
      <w:r>
        <w:rPr>
          <w:rFonts w:hint="cs"/>
          <w:rtl/>
        </w:rPr>
        <w:t xml:space="preserve">במשך שנים ארוכות אמרתי את דעתי בנוגע לערפאת. אני חושב שהיום העולם כולו מגובש בכך שערפאת מהווה בעיה קשה מאוד. עם </w:t>
      </w:r>
      <w:r>
        <w:rPr>
          <w:rFonts w:hint="cs"/>
          <w:rtl/>
        </w:rPr>
        <w:t xml:space="preserve">ערפאת לא ניתן להתקדם. </w:t>
      </w:r>
    </w:p>
    <w:p w14:paraId="588A3424" w14:textId="77777777" w:rsidR="00000000" w:rsidRDefault="00890A51">
      <w:pPr>
        <w:pStyle w:val="a0"/>
        <w:rPr>
          <w:rFonts w:hint="cs"/>
          <w:rtl/>
        </w:rPr>
      </w:pPr>
    </w:p>
    <w:p w14:paraId="48FF2790" w14:textId="77777777" w:rsidR="00000000" w:rsidRDefault="00890A51">
      <w:pPr>
        <w:pStyle w:val="a0"/>
        <w:rPr>
          <w:rFonts w:hint="cs"/>
          <w:rtl/>
        </w:rPr>
      </w:pPr>
      <w:r>
        <w:rPr>
          <w:rFonts w:hint="cs"/>
          <w:rtl/>
        </w:rPr>
        <w:t xml:space="preserve">יש אומנם שוני בפתרון המוצע, אבל עדיין אני חושב שיש בכך הישג מדיני של ממש. </w:t>
      </w:r>
    </w:p>
    <w:p w14:paraId="7F9D9B05" w14:textId="77777777" w:rsidR="00000000" w:rsidRDefault="00890A51">
      <w:pPr>
        <w:pStyle w:val="a0"/>
        <w:rPr>
          <w:rFonts w:hint="cs"/>
          <w:rtl/>
        </w:rPr>
      </w:pPr>
    </w:p>
    <w:p w14:paraId="5C511B9B" w14:textId="77777777" w:rsidR="00000000" w:rsidRDefault="00890A51">
      <w:pPr>
        <w:pStyle w:val="a0"/>
        <w:rPr>
          <w:rFonts w:hint="cs"/>
          <w:rtl/>
        </w:rPr>
      </w:pPr>
      <w:r>
        <w:rPr>
          <w:rFonts w:hint="cs"/>
          <w:rtl/>
        </w:rPr>
        <w:t xml:space="preserve">עם זאת, חבר הכנסת אריאל, צריך לזכור שמצרים מנהלת אתנו היום גם דיאלוג בילטרלי, קרי, דיאלוג להסכם בין המדינות עצמן בשורה של תחומים, כלכליים ונוספים. אני חושב </w:t>
      </w:r>
      <w:r>
        <w:rPr>
          <w:rFonts w:hint="cs"/>
          <w:rtl/>
        </w:rPr>
        <w:t>שהדבר הזה חדש וחשוב. מאז 1994 לא היו המצרים מוכנים להידבר אתנו על שיפור ביחסים בין המדינות, אף שאולי זה אפילו מחויב על-פי הסכם השלום. המצב שבו הם רוצים לעשות זאת, הם מוכנים לעשות זאת עכשיו, הוא, כמובן, דבר מבורך, וצריך לעשות הכול כדי לחזק ולעודד את הגישה ה</w:t>
      </w:r>
      <w:r>
        <w:rPr>
          <w:rFonts w:hint="cs"/>
          <w:rtl/>
        </w:rPr>
        <w:t>חיובית המצרית החדשה בעניין הזה. כך אנחנו מקיימים דיונים בנוגע לעסקת הגז, בנוגע לעסקת ה-</w:t>
      </w:r>
      <w:r>
        <w:t>QIZ</w:t>
      </w:r>
      <w:r>
        <w:rPr>
          <w:rFonts w:hint="cs"/>
          <w:rtl/>
        </w:rPr>
        <w:t xml:space="preserve"> מה שנקרא - הסכם סחר חופשי בין מצרים, ישראל וארצות-הברית, יצירת אזורי תעשייה חדשים בצד המצרי של סיני, אזורי תעשייה משותפים לישראל, למצרים ולפלסטינים, כאשר הכוחות העוב</w:t>
      </w:r>
      <w:r>
        <w:rPr>
          <w:rFonts w:hint="cs"/>
          <w:rtl/>
        </w:rPr>
        <w:t xml:space="preserve">דים, התעסוקה - יהיו מופנים לתושבי עזה. אנחנו מדברים גם על פיתוח התיירות ושורה ארוכה של דברים שהמצרים מוכנים לעשות ללא שום קשר לתהליכים האחרים. אני חושב שעל הדברים האלה צריך לברך. </w:t>
      </w:r>
    </w:p>
    <w:p w14:paraId="2E9CEED6" w14:textId="77777777" w:rsidR="00000000" w:rsidRDefault="00890A51">
      <w:pPr>
        <w:pStyle w:val="a0"/>
        <w:rPr>
          <w:rFonts w:hint="cs"/>
          <w:rtl/>
        </w:rPr>
      </w:pPr>
    </w:p>
    <w:p w14:paraId="5583664D" w14:textId="77777777" w:rsidR="00000000" w:rsidRDefault="00890A51">
      <w:pPr>
        <w:pStyle w:val="a0"/>
        <w:rPr>
          <w:rFonts w:hint="cs"/>
          <w:rtl/>
        </w:rPr>
      </w:pPr>
      <w:r>
        <w:rPr>
          <w:rFonts w:hint="cs"/>
          <w:rtl/>
        </w:rPr>
        <w:t>אני חושב שכל העניינים הביטחוניים יידונו במסגרת אותה ועדה ביטחונית. צריך לזכ</w:t>
      </w:r>
      <w:r>
        <w:rPr>
          <w:rFonts w:hint="cs"/>
          <w:rtl/>
        </w:rPr>
        <w:t>ור שלפני כשבועיים, כאשר נפגשתי בקהיר עם נשיא מצרים, הודענו על הקמת ועדה בילטרלית שיהיו בה שלוש ועדות משנה - ועדה מדינית, ועדה ביטחונית וועדה כלכלית, וכל הדיונים הביטחוניים יהיו במסגרת אותה ועדה. אני חושב שאותה ועדת משנה של טיפול בנושאים הביטחוניים תעסוק בכ</w:t>
      </w:r>
      <w:r>
        <w:rPr>
          <w:rFonts w:hint="cs"/>
          <w:rtl/>
        </w:rPr>
        <w:t xml:space="preserve">ך ותמצא את הפתרונות המתאימים. </w:t>
      </w:r>
    </w:p>
    <w:p w14:paraId="2CF87AA8" w14:textId="77777777" w:rsidR="00000000" w:rsidRDefault="00890A51">
      <w:pPr>
        <w:pStyle w:val="a0"/>
        <w:rPr>
          <w:rFonts w:hint="cs"/>
          <w:rtl/>
        </w:rPr>
      </w:pPr>
    </w:p>
    <w:p w14:paraId="53863AF9" w14:textId="77777777" w:rsidR="00000000" w:rsidRDefault="00890A51">
      <w:pPr>
        <w:pStyle w:val="a0"/>
        <w:rPr>
          <w:rFonts w:hint="cs"/>
          <w:rtl/>
        </w:rPr>
      </w:pPr>
      <w:r>
        <w:rPr>
          <w:rFonts w:hint="cs"/>
          <w:rtl/>
        </w:rPr>
        <w:t>דבר אחד ברור: בנושא הטרור לא יהיו פשרות. פה נילחם ככל אשר יש בידנו, כדי להגיע לתוצאה המקווה. הפעילות האחרונה שעושה צה"ל בימים האלה מעידה כאלף עדים על נחישותה של ממשלת ישראל להילחם בטרור באשר הוא. המלחמה בטרור מוכיחה את עצמה.</w:t>
      </w:r>
      <w:r>
        <w:rPr>
          <w:rFonts w:hint="cs"/>
          <w:rtl/>
        </w:rPr>
        <w:t xml:space="preserve"> יש ירידה חדה בעקומת הטרור, גם כתוצאה מהמלחמה הצבאית כנגד ראשי הטרור, גם כתוצאה מבניית הגדר, וגם כתוצאה ממאבק מדיני מוצלח להכליל את ה"חמאס" ברשימת ארגוני הטרור, דבר שלא מאפשר יותר ל"חמאס" להעביר כספים למשפחות עניות ולגייס דרכן אותם ילדים שמגיעים למסגדים לק</w:t>
      </w:r>
      <w:r>
        <w:rPr>
          <w:rFonts w:hint="cs"/>
          <w:rtl/>
        </w:rPr>
        <w:t xml:space="preserve">בל, כביכול, שיעורי דת. כל הדברים האלה יחד מוכיחים את עצמם. </w:t>
      </w:r>
    </w:p>
    <w:p w14:paraId="5F914848" w14:textId="77777777" w:rsidR="00000000" w:rsidRDefault="00890A51">
      <w:pPr>
        <w:pStyle w:val="a0"/>
        <w:rPr>
          <w:rFonts w:hint="cs"/>
          <w:rtl/>
        </w:rPr>
      </w:pPr>
    </w:p>
    <w:p w14:paraId="638EEC96" w14:textId="77777777" w:rsidR="00000000" w:rsidRDefault="00890A51">
      <w:pPr>
        <w:pStyle w:val="a0"/>
        <w:rPr>
          <w:rFonts w:hint="cs"/>
          <w:rtl/>
        </w:rPr>
      </w:pPr>
      <w:r>
        <w:rPr>
          <w:rFonts w:hint="cs"/>
          <w:rtl/>
        </w:rPr>
        <w:t>אנחנו נמשיך ונפעל בצורה נחושה מול הפלסטינים, מול הארגונים הקיצוניים בעניין הזה. מצד שני, נפעל מול המצרים לשיתוף פעולה מלא בנוגע לטיפול בהברחות, בנוגע לטיפול בעזה, ולאותה שורה של דברים שהם בתחומים</w:t>
      </w:r>
      <w:r>
        <w:rPr>
          <w:rFonts w:hint="cs"/>
          <w:rtl/>
        </w:rPr>
        <w:t xml:space="preserve"> אחרים לחלוטין, שורה של דברים שאמורים לשפר את היחסים בין ישראל למצרים. </w:t>
      </w:r>
    </w:p>
    <w:p w14:paraId="7D172F0C" w14:textId="77777777" w:rsidR="00000000" w:rsidRDefault="00890A51">
      <w:pPr>
        <w:pStyle w:val="a0"/>
        <w:rPr>
          <w:rFonts w:hint="cs"/>
          <w:rtl/>
        </w:rPr>
      </w:pPr>
    </w:p>
    <w:p w14:paraId="7D74E986" w14:textId="77777777" w:rsidR="00000000" w:rsidRDefault="00890A51">
      <w:pPr>
        <w:pStyle w:val="a0"/>
        <w:rPr>
          <w:rFonts w:hint="cs"/>
          <w:rtl/>
        </w:rPr>
      </w:pPr>
      <w:r>
        <w:rPr>
          <w:rFonts w:hint="cs"/>
          <w:rtl/>
        </w:rPr>
        <w:t>אני חושב שאנחנו רואים אכן שינוי חיובי. הדיאלוג בין ראש הממשלה לבין הנשיא מובארק הוא דיאלוג תכוף. אני נפגשתי עם נשיא מצרים שלוש פעמים בחצי השנה האחרונה. היה כאן שר החוץ המצרי, מאהר, לא</w:t>
      </w:r>
      <w:r>
        <w:rPr>
          <w:rFonts w:hint="cs"/>
          <w:rtl/>
        </w:rPr>
        <w:t xml:space="preserve">חר שנים ארוכות שלא היה כאן שר חוץ מצרי. עומר סולימאן מגיע לכאן אחת לחודש. כמובן, אלה הם דברים חשובים, שצריך לברך עליהם. </w:t>
      </w:r>
    </w:p>
    <w:p w14:paraId="092FB7CA" w14:textId="77777777" w:rsidR="00000000" w:rsidRDefault="00890A51">
      <w:pPr>
        <w:pStyle w:val="a0"/>
        <w:rPr>
          <w:rFonts w:hint="cs"/>
          <w:rtl/>
        </w:rPr>
      </w:pPr>
    </w:p>
    <w:p w14:paraId="06AA6879" w14:textId="77777777" w:rsidR="00000000" w:rsidRDefault="00890A51">
      <w:pPr>
        <w:pStyle w:val="a0"/>
        <w:rPr>
          <w:rFonts w:hint="cs"/>
          <w:rtl/>
        </w:rPr>
      </w:pPr>
      <w:r>
        <w:rPr>
          <w:rFonts w:hint="cs"/>
          <w:rtl/>
        </w:rPr>
        <w:t xml:space="preserve">אני מציע להעביר את ההצעה לוועדת החוץ והביטחון של הכנסת. תודה. </w:t>
      </w:r>
    </w:p>
    <w:p w14:paraId="5276A440" w14:textId="77777777" w:rsidR="00000000" w:rsidRDefault="00890A51">
      <w:pPr>
        <w:pStyle w:val="a0"/>
        <w:ind w:firstLine="0"/>
        <w:rPr>
          <w:rFonts w:hint="cs"/>
          <w:rtl/>
        </w:rPr>
      </w:pPr>
    </w:p>
    <w:p w14:paraId="2C88113B" w14:textId="77777777" w:rsidR="00000000" w:rsidRDefault="00890A51">
      <w:pPr>
        <w:pStyle w:val="af0"/>
        <w:rPr>
          <w:rtl/>
        </w:rPr>
      </w:pPr>
      <w:r>
        <w:rPr>
          <w:rFonts w:hint="eastAsia"/>
          <w:rtl/>
        </w:rPr>
        <w:t>אורי</w:t>
      </w:r>
      <w:r>
        <w:rPr>
          <w:rtl/>
        </w:rPr>
        <w:t xml:space="preserve"> יהודה אריאל (האיחוד הלאומי - ישראל ביתנו):</w:t>
      </w:r>
    </w:p>
    <w:p w14:paraId="7B09C013" w14:textId="77777777" w:rsidR="00000000" w:rsidRDefault="00890A51">
      <w:pPr>
        <w:pStyle w:val="a0"/>
        <w:rPr>
          <w:rFonts w:hint="cs"/>
          <w:rtl/>
        </w:rPr>
      </w:pPr>
    </w:p>
    <w:p w14:paraId="401A8938" w14:textId="77777777" w:rsidR="00000000" w:rsidRDefault="00890A51">
      <w:pPr>
        <w:pStyle w:val="a0"/>
        <w:rPr>
          <w:rFonts w:hint="cs"/>
          <w:rtl/>
        </w:rPr>
      </w:pPr>
      <w:r>
        <w:rPr>
          <w:rFonts w:hint="cs"/>
          <w:rtl/>
        </w:rPr>
        <w:t>אפשר לשאול את השר שאל</w:t>
      </w:r>
      <w:r>
        <w:rPr>
          <w:rFonts w:hint="cs"/>
          <w:rtl/>
        </w:rPr>
        <w:t xml:space="preserve">ה? </w:t>
      </w:r>
    </w:p>
    <w:p w14:paraId="550F0DF9" w14:textId="77777777" w:rsidR="00000000" w:rsidRDefault="00890A51">
      <w:pPr>
        <w:pStyle w:val="a0"/>
        <w:rPr>
          <w:rFonts w:hint="cs"/>
          <w:rtl/>
        </w:rPr>
      </w:pPr>
    </w:p>
    <w:p w14:paraId="3D97E120" w14:textId="77777777" w:rsidR="00000000" w:rsidRDefault="00890A51">
      <w:pPr>
        <w:pStyle w:val="af1"/>
        <w:rPr>
          <w:rtl/>
        </w:rPr>
      </w:pPr>
      <w:r>
        <w:rPr>
          <w:rtl/>
        </w:rPr>
        <w:t>היו"ר</w:t>
      </w:r>
      <w:r>
        <w:rPr>
          <w:rFonts w:hint="cs"/>
          <w:rtl/>
        </w:rPr>
        <w:t xml:space="preserve"> מיכאל נודלמן</w:t>
      </w:r>
      <w:r>
        <w:rPr>
          <w:rtl/>
        </w:rPr>
        <w:t>:</w:t>
      </w:r>
    </w:p>
    <w:p w14:paraId="06A45009" w14:textId="77777777" w:rsidR="00000000" w:rsidRDefault="00890A51">
      <w:pPr>
        <w:pStyle w:val="a0"/>
        <w:rPr>
          <w:rtl/>
        </w:rPr>
      </w:pPr>
    </w:p>
    <w:p w14:paraId="689F20B7" w14:textId="77777777" w:rsidR="00000000" w:rsidRDefault="00890A51">
      <w:pPr>
        <w:pStyle w:val="a0"/>
        <w:rPr>
          <w:rFonts w:hint="cs"/>
          <w:rtl/>
        </w:rPr>
      </w:pPr>
      <w:r>
        <w:rPr>
          <w:rFonts w:hint="cs"/>
          <w:rtl/>
        </w:rPr>
        <w:t xml:space="preserve">אם השר מוכן. </w:t>
      </w:r>
    </w:p>
    <w:p w14:paraId="3BB6F634" w14:textId="77777777" w:rsidR="00000000" w:rsidRDefault="00890A51">
      <w:pPr>
        <w:pStyle w:val="a0"/>
        <w:rPr>
          <w:rFonts w:hint="cs"/>
          <w:rtl/>
        </w:rPr>
      </w:pPr>
    </w:p>
    <w:p w14:paraId="75100E0A" w14:textId="77777777" w:rsidR="00000000" w:rsidRDefault="00890A51">
      <w:pPr>
        <w:pStyle w:val="af0"/>
        <w:rPr>
          <w:rtl/>
        </w:rPr>
      </w:pPr>
      <w:r>
        <w:rPr>
          <w:rFonts w:hint="eastAsia"/>
          <w:rtl/>
        </w:rPr>
        <w:t>אורי</w:t>
      </w:r>
      <w:r>
        <w:rPr>
          <w:rtl/>
        </w:rPr>
        <w:t xml:space="preserve"> יהודה אריאל (האיחוד הלאומי - ישראל ביתנו):</w:t>
      </w:r>
    </w:p>
    <w:p w14:paraId="03F79E15" w14:textId="77777777" w:rsidR="00000000" w:rsidRDefault="00890A51">
      <w:pPr>
        <w:pStyle w:val="a0"/>
        <w:rPr>
          <w:rFonts w:hint="cs"/>
          <w:rtl/>
        </w:rPr>
      </w:pPr>
    </w:p>
    <w:p w14:paraId="4D783643" w14:textId="77777777" w:rsidR="00000000" w:rsidRDefault="00890A51">
      <w:pPr>
        <w:pStyle w:val="a0"/>
        <w:rPr>
          <w:rFonts w:hint="cs"/>
          <w:rtl/>
        </w:rPr>
      </w:pPr>
      <w:r>
        <w:rPr>
          <w:rFonts w:hint="cs"/>
          <w:rtl/>
        </w:rPr>
        <w:t xml:space="preserve">האם יש לך הערכה מתי יבקר נשיא מצרים בישראל, בלי קשר לבריאות שלו? </w:t>
      </w:r>
    </w:p>
    <w:p w14:paraId="17C68FBE" w14:textId="77777777" w:rsidR="00000000" w:rsidRDefault="00890A51">
      <w:pPr>
        <w:pStyle w:val="a0"/>
        <w:rPr>
          <w:rFonts w:hint="cs"/>
          <w:rtl/>
        </w:rPr>
      </w:pPr>
    </w:p>
    <w:p w14:paraId="378538FA" w14:textId="77777777" w:rsidR="00000000" w:rsidRDefault="00890A51">
      <w:pPr>
        <w:pStyle w:val="-"/>
        <w:rPr>
          <w:rtl/>
        </w:rPr>
      </w:pPr>
      <w:bookmarkStart w:id="817" w:name="FS000000479T30_06_2004_20_37_32C"/>
      <w:bookmarkEnd w:id="817"/>
      <w:r>
        <w:rPr>
          <w:rtl/>
        </w:rPr>
        <w:t>שר החוץ סילבן שלום:</w:t>
      </w:r>
    </w:p>
    <w:p w14:paraId="0CE79734" w14:textId="77777777" w:rsidR="00000000" w:rsidRDefault="00890A51">
      <w:pPr>
        <w:pStyle w:val="a0"/>
        <w:rPr>
          <w:rtl/>
        </w:rPr>
      </w:pPr>
    </w:p>
    <w:p w14:paraId="2BA06B33" w14:textId="77777777" w:rsidR="00000000" w:rsidRDefault="00890A51">
      <w:pPr>
        <w:pStyle w:val="a0"/>
        <w:rPr>
          <w:rFonts w:hint="cs"/>
          <w:rtl/>
        </w:rPr>
      </w:pPr>
      <w:r>
        <w:rPr>
          <w:rFonts w:hint="cs"/>
          <w:rtl/>
        </w:rPr>
        <w:t xml:space="preserve">הדבר צריך להיות מופנה לנשיא מצרים ולא אלי. תודה. </w:t>
      </w:r>
    </w:p>
    <w:p w14:paraId="443D5E0A" w14:textId="77777777" w:rsidR="00000000" w:rsidRDefault="00890A51">
      <w:pPr>
        <w:pStyle w:val="a0"/>
        <w:rPr>
          <w:rFonts w:hint="cs"/>
          <w:rtl/>
        </w:rPr>
      </w:pPr>
    </w:p>
    <w:p w14:paraId="014D8FA9" w14:textId="77777777" w:rsidR="00000000" w:rsidRDefault="00890A51">
      <w:pPr>
        <w:pStyle w:val="a"/>
        <w:rPr>
          <w:rFonts w:hint="cs"/>
          <w:rtl/>
        </w:rPr>
      </w:pPr>
      <w:bookmarkStart w:id="818" w:name="_Toc77593539"/>
      <w:r>
        <w:rPr>
          <w:rtl/>
        </w:rPr>
        <w:t>היו"ר</w:t>
      </w:r>
      <w:r>
        <w:rPr>
          <w:rFonts w:hint="cs"/>
          <w:rtl/>
        </w:rPr>
        <w:t xml:space="preserve"> מיכאל נודלמן</w:t>
      </w:r>
      <w:r>
        <w:rPr>
          <w:rtl/>
        </w:rPr>
        <w:t>:</w:t>
      </w:r>
      <w:bookmarkEnd w:id="818"/>
    </w:p>
    <w:p w14:paraId="178CFAB3" w14:textId="77777777" w:rsidR="00000000" w:rsidRDefault="00890A51">
      <w:pPr>
        <w:pStyle w:val="a0"/>
        <w:rPr>
          <w:rFonts w:hint="cs"/>
          <w:rtl/>
        </w:rPr>
      </w:pPr>
    </w:p>
    <w:p w14:paraId="167A5044" w14:textId="77777777" w:rsidR="00000000" w:rsidRDefault="00890A51">
      <w:pPr>
        <w:pStyle w:val="a0"/>
        <w:rPr>
          <w:rFonts w:hint="cs"/>
          <w:rtl/>
        </w:rPr>
      </w:pPr>
      <w:r>
        <w:rPr>
          <w:rFonts w:hint="cs"/>
          <w:rtl/>
        </w:rPr>
        <w:t>תודה ר</w:t>
      </w:r>
      <w:r>
        <w:rPr>
          <w:rFonts w:hint="cs"/>
          <w:rtl/>
        </w:rPr>
        <w:t xml:space="preserve">בה. חבר הכנסת אורי אריאל, אתה מסכים לדיון בוועדת החוץ והביטחון? </w:t>
      </w:r>
    </w:p>
    <w:p w14:paraId="6D65F843" w14:textId="77777777" w:rsidR="00000000" w:rsidRDefault="00890A51">
      <w:pPr>
        <w:pStyle w:val="a0"/>
        <w:rPr>
          <w:rFonts w:hint="cs"/>
          <w:rtl/>
        </w:rPr>
      </w:pPr>
    </w:p>
    <w:p w14:paraId="7BF20355" w14:textId="77777777" w:rsidR="00000000" w:rsidRDefault="00890A51">
      <w:pPr>
        <w:pStyle w:val="a0"/>
        <w:rPr>
          <w:rFonts w:hint="cs"/>
          <w:rtl/>
        </w:rPr>
      </w:pPr>
      <w:r>
        <w:rPr>
          <w:rFonts w:hint="cs"/>
          <w:rtl/>
        </w:rPr>
        <w:t xml:space="preserve">חבר הכנסת דהאמשה, בבקשה. </w:t>
      </w:r>
    </w:p>
    <w:p w14:paraId="0E76C626" w14:textId="77777777" w:rsidR="00000000" w:rsidRDefault="00890A51">
      <w:pPr>
        <w:pStyle w:val="a0"/>
        <w:rPr>
          <w:rFonts w:hint="cs"/>
          <w:sz w:val="24"/>
          <w:szCs w:val="24"/>
          <w:rtl/>
        </w:rPr>
      </w:pPr>
    </w:p>
    <w:p w14:paraId="7D9C536D" w14:textId="77777777" w:rsidR="00000000" w:rsidRDefault="00890A51">
      <w:pPr>
        <w:pStyle w:val="a"/>
        <w:rPr>
          <w:rtl/>
        </w:rPr>
      </w:pPr>
      <w:bookmarkStart w:id="819" w:name="FS000000550T30_06_2004_20_39_54"/>
      <w:bookmarkStart w:id="820" w:name="_Toc77593540"/>
      <w:bookmarkEnd w:id="819"/>
      <w:r>
        <w:rPr>
          <w:rFonts w:hint="eastAsia"/>
          <w:rtl/>
        </w:rPr>
        <w:t>עבד</w:t>
      </w:r>
      <w:r>
        <w:rPr>
          <w:rtl/>
        </w:rPr>
        <w:t>-אלמאלכ דהאמשה (רע"ם):</w:t>
      </w:r>
      <w:bookmarkEnd w:id="820"/>
    </w:p>
    <w:p w14:paraId="71398291" w14:textId="77777777" w:rsidR="00000000" w:rsidRDefault="00890A51">
      <w:pPr>
        <w:pStyle w:val="a0"/>
        <w:rPr>
          <w:rFonts w:hint="cs"/>
          <w:rtl/>
        </w:rPr>
      </w:pPr>
    </w:p>
    <w:p w14:paraId="4652EC30" w14:textId="77777777" w:rsidR="00000000" w:rsidRDefault="00890A51">
      <w:pPr>
        <w:pStyle w:val="a0"/>
        <w:rPr>
          <w:rFonts w:hint="cs"/>
          <w:rtl/>
        </w:rPr>
      </w:pPr>
      <w:r>
        <w:rPr>
          <w:rFonts w:hint="cs"/>
          <w:rtl/>
        </w:rPr>
        <w:t>כבוד היושב-ראש, כנסת נכבדה, אני מבין שחבר הכנסת אריאל לא רוצה שהמצרים יהיו בעזה. בעניין הזה גם אני מסכים. עזה זכאית לעצמאות ולחירות. למה</w:t>
      </w:r>
      <w:r>
        <w:rPr>
          <w:rFonts w:hint="cs"/>
          <w:rtl/>
        </w:rPr>
        <w:t xml:space="preserve"> שיבואו מצרים? ולמה שיהיו ירדנים בגדה המערבית? מי אמר את זה? למה? או כיבוש ישראלי ברור וכשר למהדרין או גם כן צבאות אחרים, צבאות זרים? לאנשים האלה לא מגיעה חירות? לא מגיעה עצמאות? למה? גם כאשר נוטשים אותם אתה רוצה שיהיו שם אפוטרופוסים עליהם? </w:t>
      </w:r>
    </w:p>
    <w:p w14:paraId="763BBC7C" w14:textId="77777777" w:rsidR="00000000" w:rsidRDefault="00890A51">
      <w:pPr>
        <w:pStyle w:val="a0"/>
        <w:rPr>
          <w:rFonts w:hint="cs"/>
          <w:rtl/>
        </w:rPr>
      </w:pPr>
    </w:p>
    <w:p w14:paraId="6CBAD316" w14:textId="77777777" w:rsidR="00000000" w:rsidRDefault="00890A51">
      <w:pPr>
        <w:pStyle w:val="a0"/>
        <w:rPr>
          <w:rFonts w:hint="cs"/>
          <w:rtl/>
        </w:rPr>
      </w:pPr>
      <w:r>
        <w:rPr>
          <w:rFonts w:hint="cs"/>
          <w:rtl/>
        </w:rPr>
        <w:t xml:space="preserve">אני חושב שזו </w:t>
      </w:r>
      <w:r>
        <w:rPr>
          <w:rFonts w:hint="cs"/>
          <w:rtl/>
        </w:rPr>
        <w:t>לא גישה נכונה, ואני מקווה שגם כבוד שר החוץ לא יקבל אותה ולא ינהה אחריה. הגיע הזמן לפתור את הבעיה הזאת אחת ולתמיד, ואם מתנתקים מעזה ובצדק - אז בוא ונעשה את זה בדרך פורייה, בדרך שפויה, לתת לאנשים האלה את חירותם, ובהסכם. למה לעשות את זה כאילו בדרך כפויה ורק כ</w:t>
      </w:r>
      <w:r>
        <w:rPr>
          <w:rFonts w:hint="cs"/>
          <w:rtl/>
        </w:rPr>
        <w:t>די להעמיק את הפערים, להעמיק את שפיכות הדמים ולהעמיק את האיבה? תודה רבה.</w:t>
      </w:r>
    </w:p>
    <w:p w14:paraId="5640DE83" w14:textId="77777777" w:rsidR="00000000" w:rsidRDefault="00890A51">
      <w:pPr>
        <w:pStyle w:val="a0"/>
        <w:rPr>
          <w:rFonts w:hint="cs"/>
          <w:rtl/>
        </w:rPr>
      </w:pPr>
    </w:p>
    <w:p w14:paraId="11A53A9C" w14:textId="77777777" w:rsidR="00000000" w:rsidRDefault="00890A51">
      <w:pPr>
        <w:pStyle w:val="af0"/>
        <w:rPr>
          <w:rtl/>
        </w:rPr>
      </w:pPr>
      <w:r>
        <w:rPr>
          <w:rFonts w:hint="eastAsia"/>
          <w:rtl/>
        </w:rPr>
        <w:t>דניאל</w:t>
      </w:r>
      <w:r>
        <w:rPr>
          <w:rtl/>
        </w:rPr>
        <w:t xml:space="preserve"> בנלולו (הליכוד):</w:t>
      </w:r>
    </w:p>
    <w:p w14:paraId="0AC61F2F" w14:textId="77777777" w:rsidR="00000000" w:rsidRDefault="00890A51">
      <w:pPr>
        <w:pStyle w:val="a0"/>
        <w:rPr>
          <w:rFonts w:hint="cs"/>
          <w:rtl/>
        </w:rPr>
      </w:pPr>
    </w:p>
    <w:p w14:paraId="6DA6FD80" w14:textId="77777777" w:rsidR="00000000" w:rsidRDefault="00890A51">
      <w:pPr>
        <w:pStyle w:val="a0"/>
        <w:rPr>
          <w:rFonts w:hint="cs"/>
          <w:rtl/>
        </w:rPr>
      </w:pPr>
      <w:r>
        <w:rPr>
          <w:rFonts w:hint="cs"/>
          <w:rtl/>
        </w:rPr>
        <w:t>עם מי לעשות הסכם? עם מי?</w:t>
      </w:r>
    </w:p>
    <w:p w14:paraId="3A5816E1" w14:textId="77777777" w:rsidR="00000000" w:rsidRDefault="00890A51">
      <w:pPr>
        <w:pStyle w:val="a0"/>
        <w:rPr>
          <w:rFonts w:hint="cs"/>
          <w:rtl/>
        </w:rPr>
      </w:pPr>
    </w:p>
    <w:p w14:paraId="6072877C" w14:textId="77777777" w:rsidR="00000000" w:rsidRDefault="00890A51">
      <w:pPr>
        <w:pStyle w:val="af0"/>
        <w:rPr>
          <w:rtl/>
        </w:rPr>
      </w:pPr>
      <w:r>
        <w:rPr>
          <w:rFonts w:hint="eastAsia"/>
          <w:rtl/>
        </w:rPr>
        <w:t>עבד</w:t>
      </w:r>
      <w:r>
        <w:rPr>
          <w:rtl/>
        </w:rPr>
        <w:t>-אלמאלכ דהאמשה (רע"ם):</w:t>
      </w:r>
    </w:p>
    <w:p w14:paraId="24C48068" w14:textId="77777777" w:rsidR="00000000" w:rsidRDefault="00890A51">
      <w:pPr>
        <w:pStyle w:val="a0"/>
        <w:rPr>
          <w:rFonts w:hint="cs"/>
          <w:rtl/>
        </w:rPr>
      </w:pPr>
    </w:p>
    <w:p w14:paraId="217EDFE3" w14:textId="77777777" w:rsidR="00000000" w:rsidRDefault="00890A51">
      <w:pPr>
        <w:pStyle w:val="a0"/>
        <w:rPr>
          <w:rFonts w:hint="cs"/>
          <w:rtl/>
        </w:rPr>
      </w:pPr>
      <w:r>
        <w:rPr>
          <w:rFonts w:hint="cs"/>
          <w:rtl/>
        </w:rPr>
        <w:t>עם הפלסטינים. אם אתה רוצה - גם עם ערפאת. מה זה? אתה מסכים שערפאת לא?</w:t>
      </w:r>
    </w:p>
    <w:p w14:paraId="1B5FD398" w14:textId="77777777" w:rsidR="00000000" w:rsidRDefault="00890A51">
      <w:pPr>
        <w:pStyle w:val="a0"/>
        <w:rPr>
          <w:rFonts w:hint="cs"/>
          <w:rtl/>
        </w:rPr>
      </w:pPr>
    </w:p>
    <w:p w14:paraId="464536AD" w14:textId="77777777" w:rsidR="00000000" w:rsidRDefault="00890A51">
      <w:pPr>
        <w:pStyle w:val="af0"/>
        <w:rPr>
          <w:rtl/>
        </w:rPr>
      </w:pPr>
      <w:r>
        <w:rPr>
          <w:rFonts w:hint="eastAsia"/>
          <w:rtl/>
        </w:rPr>
        <w:t>אורי</w:t>
      </w:r>
      <w:r>
        <w:rPr>
          <w:rtl/>
        </w:rPr>
        <w:t xml:space="preserve"> יהודה אריאל (האיחוד הלאומי - יש</w:t>
      </w:r>
      <w:r>
        <w:rPr>
          <w:rtl/>
        </w:rPr>
        <w:t>ראל ביתנו):</w:t>
      </w:r>
    </w:p>
    <w:p w14:paraId="684F571F" w14:textId="77777777" w:rsidR="00000000" w:rsidRDefault="00890A51">
      <w:pPr>
        <w:pStyle w:val="a0"/>
        <w:rPr>
          <w:rFonts w:hint="cs"/>
          <w:rtl/>
        </w:rPr>
      </w:pPr>
    </w:p>
    <w:p w14:paraId="46CE3D04" w14:textId="77777777" w:rsidR="00000000" w:rsidRDefault="00890A51">
      <w:pPr>
        <w:pStyle w:val="a0"/>
        <w:rPr>
          <w:rFonts w:hint="cs"/>
          <w:rtl/>
        </w:rPr>
      </w:pPr>
      <w:r>
        <w:rPr>
          <w:rFonts w:hint="cs"/>
          <w:rtl/>
        </w:rPr>
        <w:t>- - -</w:t>
      </w:r>
    </w:p>
    <w:p w14:paraId="7107ACD9" w14:textId="77777777" w:rsidR="00000000" w:rsidRDefault="00890A51">
      <w:pPr>
        <w:pStyle w:val="a0"/>
        <w:rPr>
          <w:rFonts w:hint="cs"/>
          <w:rtl/>
        </w:rPr>
      </w:pPr>
    </w:p>
    <w:p w14:paraId="4E7EFE56" w14:textId="77777777" w:rsidR="00000000" w:rsidRDefault="00890A51">
      <w:pPr>
        <w:pStyle w:val="af1"/>
        <w:rPr>
          <w:rtl/>
        </w:rPr>
      </w:pPr>
      <w:r>
        <w:rPr>
          <w:rtl/>
        </w:rPr>
        <w:t>היו"ר</w:t>
      </w:r>
      <w:r>
        <w:rPr>
          <w:rFonts w:hint="cs"/>
          <w:rtl/>
        </w:rPr>
        <w:t xml:space="preserve"> מיכאל נודלמן</w:t>
      </w:r>
      <w:r>
        <w:rPr>
          <w:rtl/>
        </w:rPr>
        <w:t>:</w:t>
      </w:r>
    </w:p>
    <w:p w14:paraId="78F00CAB" w14:textId="77777777" w:rsidR="00000000" w:rsidRDefault="00890A51">
      <w:pPr>
        <w:pStyle w:val="a0"/>
        <w:rPr>
          <w:rFonts w:hint="cs"/>
          <w:rtl/>
        </w:rPr>
      </w:pPr>
    </w:p>
    <w:p w14:paraId="2C22FDC0" w14:textId="77777777" w:rsidR="00000000" w:rsidRDefault="00890A51">
      <w:pPr>
        <w:pStyle w:val="a0"/>
        <w:rPr>
          <w:rFonts w:hint="cs"/>
          <w:rtl/>
        </w:rPr>
      </w:pPr>
      <w:r>
        <w:rPr>
          <w:rFonts w:hint="cs"/>
          <w:rtl/>
        </w:rPr>
        <w:t>בלי קריאות כאלה.</w:t>
      </w:r>
    </w:p>
    <w:p w14:paraId="556D6B84" w14:textId="77777777" w:rsidR="00000000" w:rsidRDefault="00890A51">
      <w:pPr>
        <w:pStyle w:val="a0"/>
        <w:rPr>
          <w:rFonts w:hint="cs"/>
          <w:rtl/>
        </w:rPr>
      </w:pPr>
    </w:p>
    <w:p w14:paraId="61C28CB4" w14:textId="77777777" w:rsidR="00000000" w:rsidRDefault="00890A51">
      <w:pPr>
        <w:pStyle w:val="af0"/>
        <w:rPr>
          <w:rtl/>
        </w:rPr>
      </w:pPr>
      <w:r>
        <w:rPr>
          <w:rFonts w:hint="eastAsia"/>
          <w:rtl/>
        </w:rPr>
        <w:t>דניאל</w:t>
      </w:r>
      <w:r>
        <w:rPr>
          <w:rtl/>
        </w:rPr>
        <w:t xml:space="preserve"> בנלולו (הליכוד):</w:t>
      </w:r>
    </w:p>
    <w:p w14:paraId="7F9CC8DA" w14:textId="77777777" w:rsidR="00000000" w:rsidRDefault="00890A51">
      <w:pPr>
        <w:pStyle w:val="a0"/>
        <w:rPr>
          <w:rFonts w:hint="cs"/>
          <w:rtl/>
        </w:rPr>
      </w:pPr>
    </w:p>
    <w:p w14:paraId="3CD24FE0" w14:textId="77777777" w:rsidR="00000000" w:rsidRDefault="00890A51">
      <w:pPr>
        <w:pStyle w:val="a0"/>
        <w:rPr>
          <w:rFonts w:hint="cs"/>
          <w:rtl/>
        </w:rPr>
      </w:pPr>
      <w:r>
        <w:rPr>
          <w:rFonts w:hint="cs"/>
          <w:rtl/>
        </w:rPr>
        <w:t>בארץ - - -</w:t>
      </w:r>
    </w:p>
    <w:p w14:paraId="6B4F27CD" w14:textId="77777777" w:rsidR="00000000" w:rsidRDefault="00890A51">
      <w:pPr>
        <w:pStyle w:val="a0"/>
        <w:rPr>
          <w:rFonts w:hint="cs"/>
          <w:rtl/>
        </w:rPr>
      </w:pPr>
    </w:p>
    <w:p w14:paraId="56B6E519" w14:textId="77777777" w:rsidR="00000000" w:rsidRDefault="00890A51">
      <w:pPr>
        <w:pStyle w:val="af1"/>
        <w:rPr>
          <w:rtl/>
        </w:rPr>
      </w:pPr>
      <w:r>
        <w:rPr>
          <w:rtl/>
        </w:rPr>
        <w:t>היו"ר</w:t>
      </w:r>
      <w:r>
        <w:rPr>
          <w:rFonts w:hint="cs"/>
          <w:rtl/>
        </w:rPr>
        <w:t xml:space="preserve"> מיכאל נודלמן</w:t>
      </w:r>
      <w:r>
        <w:rPr>
          <w:rtl/>
        </w:rPr>
        <w:t>:</w:t>
      </w:r>
    </w:p>
    <w:p w14:paraId="417FD336" w14:textId="77777777" w:rsidR="00000000" w:rsidRDefault="00890A51">
      <w:pPr>
        <w:pStyle w:val="a0"/>
        <w:rPr>
          <w:rtl/>
        </w:rPr>
      </w:pPr>
    </w:p>
    <w:p w14:paraId="5FD6A45E" w14:textId="77777777" w:rsidR="00000000" w:rsidRDefault="00890A51">
      <w:pPr>
        <w:pStyle w:val="a0"/>
        <w:rPr>
          <w:rFonts w:hint="cs"/>
          <w:rtl/>
        </w:rPr>
      </w:pPr>
      <w:r>
        <w:rPr>
          <w:rFonts w:hint="cs"/>
          <w:rtl/>
        </w:rPr>
        <w:t>חברי הכנסת, אנחנו עוברים להצבעה בנושא: התערבות מצרית בעזה. יש הצעה יחידה והיא: דיון בוועדת החוץ והביטחון. בבקשה, הולכים להצבעה. מי בעד? מי נ</w:t>
      </w:r>
      <w:r>
        <w:rPr>
          <w:rFonts w:hint="cs"/>
          <w:rtl/>
        </w:rPr>
        <w:t>גד?</w:t>
      </w:r>
    </w:p>
    <w:p w14:paraId="486C9D9D" w14:textId="77777777" w:rsidR="00000000" w:rsidRDefault="00890A51">
      <w:pPr>
        <w:pStyle w:val="a0"/>
        <w:rPr>
          <w:rFonts w:hint="cs"/>
          <w:rtl/>
        </w:rPr>
      </w:pPr>
    </w:p>
    <w:p w14:paraId="09E7665B" w14:textId="77777777" w:rsidR="00000000" w:rsidRDefault="00890A51">
      <w:pPr>
        <w:pStyle w:val="ab"/>
        <w:bidi/>
        <w:rPr>
          <w:rtl/>
        </w:rPr>
      </w:pPr>
    </w:p>
    <w:p w14:paraId="0D4E6E21" w14:textId="77777777" w:rsidR="00000000" w:rsidRDefault="00890A51">
      <w:pPr>
        <w:pStyle w:val="ab"/>
        <w:bidi/>
        <w:rPr>
          <w:rFonts w:hint="cs"/>
          <w:rtl/>
        </w:rPr>
      </w:pPr>
      <w:r>
        <w:rPr>
          <w:rFonts w:hint="cs"/>
          <w:rtl/>
        </w:rPr>
        <w:t>הצבעה מס' 27</w:t>
      </w:r>
    </w:p>
    <w:p w14:paraId="14E39CE4" w14:textId="77777777" w:rsidR="00000000" w:rsidRDefault="00890A51">
      <w:pPr>
        <w:pStyle w:val="a0"/>
        <w:rPr>
          <w:rFonts w:hint="cs"/>
          <w:rtl/>
        </w:rPr>
      </w:pPr>
    </w:p>
    <w:p w14:paraId="7B069371" w14:textId="77777777" w:rsidR="00000000" w:rsidRDefault="00890A51">
      <w:pPr>
        <w:pStyle w:val="ac"/>
        <w:bidi/>
        <w:rPr>
          <w:rFonts w:hint="cs"/>
          <w:rtl/>
        </w:rPr>
      </w:pPr>
      <w:r>
        <w:rPr>
          <w:rFonts w:hint="cs"/>
          <w:rtl/>
        </w:rPr>
        <w:t>בעד ההצעה להעביר את הנושא לוועדה - 7</w:t>
      </w:r>
    </w:p>
    <w:p w14:paraId="4653543B" w14:textId="77777777" w:rsidR="00000000" w:rsidRDefault="00890A51">
      <w:pPr>
        <w:pStyle w:val="ac"/>
        <w:bidi/>
        <w:rPr>
          <w:rFonts w:hint="cs"/>
          <w:rtl/>
        </w:rPr>
      </w:pPr>
      <w:r>
        <w:rPr>
          <w:rFonts w:hint="cs"/>
          <w:rtl/>
        </w:rPr>
        <w:t>בעד ההצעה שלא לכלול את הנושא בסדר-היום - אין</w:t>
      </w:r>
    </w:p>
    <w:p w14:paraId="05D330C8" w14:textId="77777777" w:rsidR="00000000" w:rsidRDefault="00890A51">
      <w:pPr>
        <w:pStyle w:val="ac"/>
        <w:bidi/>
        <w:rPr>
          <w:rFonts w:hint="cs"/>
          <w:rtl/>
        </w:rPr>
      </w:pPr>
      <w:r>
        <w:rPr>
          <w:rFonts w:hint="cs"/>
          <w:rtl/>
        </w:rPr>
        <w:t>נמנעים - אין</w:t>
      </w:r>
    </w:p>
    <w:p w14:paraId="120317DD" w14:textId="77777777" w:rsidR="00000000" w:rsidRDefault="00890A51">
      <w:pPr>
        <w:pStyle w:val="ad"/>
        <w:bidi/>
        <w:rPr>
          <w:rFonts w:hint="cs"/>
          <w:rtl/>
        </w:rPr>
      </w:pPr>
      <w:r>
        <w:rPr>
          <w:rFonts w:hint="cs"/>
          <w:rtl/>
        </w:rPr>
        <w:t>ההצעה להעביר את הנושא לוועדת החוץ והביטחון נתקבלה.</w:t>
      </w:r>
    </w:p>
    <w:p w14:paraId="1BB73D66" w14:textId="77777777" w:rsidR="00000000" w:rsidRDefault="00890A51">
      <w:pPr>
        <w:pStyle w:val="a0"/>
        <w:rPr>
          <w:rFonts w:hint="cs"/>
          <w:rtl/>
        </w:rPr>
      </w:pPr>
    </w:p>
    <w:p w14:paraId="5FBB29CD" w14:textId="77777777" w:rsidR="00000000" w:rsidRDefault="00890A51">
      <w:pPr>
        <w:pStyle w:val="af0"/>
        <w:rPr>
          <w:rtl/>
        </w:rPr>
      </w:pPr>
      <w:r>
        <w:rPr>
          <w:rFonts w:hint="eastAsia"/>
          <w:rtl/>
        </w:rPr>
        <w:t>עבד</w:t>
      </w:r>
      <w:r>
        <w:rPr>
          <w:rtl/>
        </w:rPr>
        <w:t>-אלמאלכ דהאמשה (רע"ם):</w:t>
      </w:r>
    </w:p>
    <w:p w14:paraId="2A3F7CB5" w14:textId="77777777" w:rsidR="00000000" w:rsidRDefault="00890A51">
      <w:pPr>
        <w:pStyle w:val="a0"/>
        <w:rPr>
          <w:rFonts w:hint="cs"/>
          <w:rtl/>
        </w:rPr>
      </w:pPr>
    </w:p>
    <w:p w14:paraId="60A0006C" w14:textId="77777777" w:rsidR="00000000" w:rsidRDefault="00890A51">
      <w:pPr>
        <w:pStyle w:val="a0"/>
        <w:rPr>
          <w:rFonts w:hint="cs"/>
          <w:rtl/>
        </w:rPr>
      </w:pPr>
      <w:r>
        <w:rPr>
          <w:rFonts w:hint="cs"/>
          <w:rtl/>
        </w:rPr>
        <w:t>יש שם רק ערפאת. מה תעשה?</w:t>
      </w:r>
    </w:p>
    <w:p w14:paraId="753D12D0" w14:textId="77777777" w:rsidR="00000000" w:rsidRDefault="00890A51">
      <w:pPr>
        <w:pStyle w:val="a0"/>
        <w:rPr>
          <w:rFonts w:hint="cs"/>
          <w:rtl/>
        </w:rPr>
      </w:pPr>
    </w:p>
    <w:p w14:paraId="43079EC3" w14:textId="77777777" w:rsidR="00000000" w:rsidRDefault="00890A51">
      <w:pPr>
        <w:pStyle w:val="af1"/>
        <w:rPr>
          <w:rFonts w:hint="cs"/>
          <w:rtl/>
        </w:rPr>
      </w:pPr>
      <w:r>
        <w:rPr>
          <w:rtl/>
        </w:rPr>
        <w:t>היו"ר</w:t>
      </w:r>
      <w:r>
        <w:rPr>
          <w:rFonts w:hint="cs"/>
          <w:rtl/>
        </w:rPr>
        <w:t xml:space="preserve"> מיכאל נודלמן</w:t>
      </w:r>
      <w:r>
        <w:rPr>
          <w:rtl/>
        </w:rPr>
        <w:t>:</w:t>
      </w:r>
    </w:p>
    <w:p w14:paraId="16627995" w14:textId="77777777" w:rsidR="00000000" w:rsidRDefault="00890A51">
      <w:pPr>
        <w:pStyle w:val="a0"/>
        <w:rPr>
          <w:rFonts w:hint="cs"/>
          <w:rtl/>
        </w:rPr>
      </w:pPr>
    </w:p>
    <w:p w14:paraId="5ADEFB54" w14:textId="77777777" w:rsidR="00000000" w:rsidRDefault="00890A51">
      <w:pPr>
        <w:pStyle w:val="a0"/>
        <w:rPr>
          <w:rFonts w:hint="cs"/>
          <w:rtl/>
        </w:rPr>
      </w:pPr>
      <w:r>
        <w:rPr>
          <w:rFonts w:hint="cs"/>
          <w:rtl/>
        </w:rPr>
        <w:t>ברוב של חברי הכ</w:t>
      </w:r>
      <w:r>
        <w:rPr>
          <w:rFonts w:hint="cs"/>
          <w:rtl/>
        </w:rPr>
        <w:t>נסת, אין נמנעים ואין נגד, אני קובע שהנושא יעבור לוועדת חוץ וביטחון.</w:t>
      </w:r>
    </w:p>
    <w:p w14:paraId="375CBA2E" w14:textId="77777777" w:rsidR="00000000" w:rsidRDefault="00890A51">
      <w:pPr>
        <w:pStyle w:val="a0"/>
        <w:rPr>
          <w:rFonts w:hint="cs"/>
          <w:rtl/>
        </w:rPr>
      </w:pPr>
    </w:p>
    <w:p w14:paraId="7B5F496E" w14:textId="77777777" w:rsidR="00000000" w:rsidRDefault="00890A51">
      <w:pPr>
        <w:pStyle w:val="a2"/>
        <w:rPr>
          <w:rFonts w:hint="cs"/>
          <w:rtl/>
        </w:rPr>
      </w:pPr>
    </w:p>
    <w:p w14:paraId="1190EF2F" w14:textId="77777777" w:rsidR="00000000" w:rsidRDefault="00890A51">
      <w:pPr>
        <w:pStyle w:val="a0"/>
        <w:rPr>
          <w:rFonts w:hint="cs"/>
          <w:rtl/>
        </w:rPr>
      </w:pPr>
    </w:p>
    <w:p w14:paraId="0034990C" w14:textId="77777777" w:rsidR="00000000" w:rsidRDefault="00890A51">
      <w:pPr>
        <w:pStyle w:val="a2"/>
        <w:rPr>
          <w:rFonts w:hint="cs"/>
          <w:rtl/>
        </w:rPr>
      </w:pPr>
      <w:bookmarkStart w:id="821" w:name="CS28868FI0028868T30_06_2004_20_25_47"/>
      <w:bookmarkStart w:id="822" w:name="_Toc77593541"/>
      <w:bookmarkEnd w:id="821"/>
      <w:r>
        <w:rPr>
          <w:rtl/>
        </w:rPr>
        <w:t>הצעות לסדר-היום</w:t>
      </w:r>
      <w:bookmarkEnd w:id="822"/>
    </w:p>
    <w:p w14:paraId="7CE012F5" w14:textId="77777777" w:rsidR="00000000" w:rsidRDefault="00890A51">
      <w:pPr>
        <w:pStyle w:val="a2"/>
        <w:rPr>
          <w:rtl/>
        </w:rPr>
      </w:pPr>
      <w:bookmarkStart w:id="823" w:name="_Toc77593542"/>
      <w:r>
        <w:rPr>
          <w:rtl/>
        </w:rPr>
        <w:t>ההסלמה ברצוע</w:t>
      </w:r>
      <w:r>
        <w:rPr>
          <w:rFonts w:hint="cs"/>
          <w:rtl/>
        </w:rPr>
        <w:t>ת-עז</w:t>
      </w:r>
      <w:r>
        <w:rPr>
          <w:rtl/>
        </w:rPr>
        <w:t xml:space="preserve">ה ובסמוך לה: </w:t>
      </w:r>
      <w:r>
        <w:rPr>
          <w:rFonts w:hint="cs"/>
          <w:rtl/>
        </w:rPr>
        <w:br/>
        <w:t>ה</w:t>
      </w:r>
      <w:r>
        <w:rPr>
          <w:rtl/>
        </w:rPr>
        <w:t xml:space="preserve">פיגוע במוצב </w:t>
      </w:r>
      <w:r>
        <w:rPr>
          <w:rFonts w:hint="cs"/>
          <w:rtl/>
        </w:rPr>
        <w:t>"</w:t>
      </w:r>
      <w:r>
        <w:rPr>
          <w:rtl/>
        </w:rPr>
        <w:t>אורחן</w:t>
      </w:r>
      <w:r>
        <w:rPr>
          <w:rFonts w:hint="cs"/>
          <w:rtl/>
        </w:rPr>
        <w:t>"</w:t>
      </w:r>
      <w:r>
        <w:rPr>
          <w:rtl/>
        </w:rPr>
        <w:t xml:space="preserve"> בצומת גוש</w:t>
      </w:r>
      <w:r>
        <w:rPr>
          <w:rFonts w:hint="cs"/>
          <w:rtl/>
        </w:rPr>
        <w:t>-</w:t>
      </w:r>
      <w:r>
        <w:rPr>
          <w:rtl/>
        </w:rPr>
        <w:t xml:space="preserve">קטיף וירי טילי </w:t>
      </w:r>
      <w:r>
        <w:rPr>
          <w:rFonts w:hint="cs"/>
          <w:rtl/>
        </w:rPr>
        <w:t>"</w:t>
      </w:r>
      <w:r>
        <w:rPr>
          <w:rtl/>
        </w:rPr>
        <w:t>קס</w:t>
      </w:r>
      <w:r>
        <w:rPr>
          <w:rFonts w:hint="cs"/>
          <w:rtl/>
        </w:rPr>
        <w:t>א</w:t>
      </w:r>
      <w:r>
        <w:rPr>
          <w:rtl/>
        </w:rPr>
        <w:t>ם</w:t>
      </w:r>
      <w:r>
        <w:rPr>
          <w:rFonts w:hint="cs"/>
          <w:rtl/>
        </w:rPr>
        <w:t>"</w:t>
      </w:r>
      <w:r>
        <w:rPr>
          <w:rtl/>
        </w:rPr>
        <w:t xml:space="preserve"> על שדרות</w:t>
      </w:r>
      <w:bookmarkEnd w:id="823"/>
    </w:p>
    <w:p w14:paraId="3B444AA6" w14:textId="77777777" w:rsidR="00000000" w:rsidRDefault="00890A51">
      <w:pPr>
        <w:pStyle w:val="-0"/>
        <w:rPr>
          <w:rFonts w:hint="cs"/>
          <w:rtl/>
        </w:rPr>
      </w:pPr>
    </w:p>
    <w:p w14:paraId="45F09E18" w14:textId="77777777" w:rsidR="00000000" w:rsidRDefault="00890A51">
      <w:pPr>
        <w:pStyle w:val="af1"/>
        <w:rPr>
          <w:rtl/>
        </w:rPr>
      </w:pPr>
      <w:r>
        <w:rPr>
          <w:rtl/>
        </w:rPr>
        <w:t>היו"ר</w:t>
      </w:r>
      <w:r>
        <w:rPr>
          <w:rFonts w:hint="cs"/>
          <w:rtl/>
        </w:rPr>
        <w:t xml:space="preserve"> מיכאל נודלמן</w:t>
      </w:r>
      <w:r>
        <w:rPr>
          <w:rtl/>
        </w:rPr>
        <w:t>:</w:t>
      </w:r>
    </w:p>
    <w:p w14:paraId="3AEDC5C0" w14:textId="77777777" w:rsidR="00000000" w:rsidRDefault="00890A51">
      <w:pPr>
        <w:pStyle w:val="a0"/>
        <w:rPr>
          <w:rFonts w:hint="cs"/>
          <w:rtl/>
        </w:rPr>
      </w:pPr>
    </w:p>
    <w:p w14:paraId="4EC83815" w14:textId="77777777" w:rsidR="00000000" w:rsidRDefault="00890A51">
      <w:pPr>
        <w:pStyle w:val="a0"/>
        <w:rPr>
          <w:rFonts w:hint="cs"/>
          <w:rtl/>
        </w:rPr>
      </w:pPr>
      <w:r>
        <w:rPr>
          <w:rFonts w:hint="cs"/>
          <w:rtl/>
        </w:rPr>
        <w:t>אנחנו עוברים להצעות לסדר-היום מס' 3940, 3943, 3952, 395</w:t>
      </w:r>
      <w:r>
        <w:rPr>
          <w:rFonts w:hint="cs"/>
          <w:rtl/>
        </w:rPr>
        <w:t>7, 3960, 3963, 3964, 3980, 3981, 3985, 3995 ו-4005 בנושא: ההסלמה ברצועת-עזה ובסמוך לה: הפיגוע במוצב "אורחן" בצומת גוש-קטיף וירי טילי "קסאם" על שדרות. ראשון הדוברים הוא חבר הכנסת יצחק הרצוג.</w:t>
      </w:r>
    </w:p>
    <w:p w14:paraId="721C5598" w14:textId="77777777" w:rsidR="00000000" w:rsidRDefault="00890A51">
      <w:pPr>
        <w:pStyle w:val="a0"/>
        <w:rPr>
          <w:rFonts w:hint="cs"/>
          <w:rtl/>
        </w:rPr>
      </w:pPr>
    </w:p>
    <w:p w14:paraId="440C8B80" w14:textId="77777777" w:rsidR="00000000" w:rsidRDefault="00890A51">
      <w:pPr>
        <w:pStyle w:val="a"/>
        <w:rPr>
          <w:rtl/>
        </w:rPr>
      </w:pPr>
      <w:bookmarkStart w:id="824" w:name="FS000001044T30_06_2004_20_26_14"/>
      <w:bookmarkStart w:id="825" w:name="_Toc77593543"/>
      <w:bookmarkEnd w:id="824"/>
      <w:r>
        <w:rPr>
          <w:rFonts w:hint="eastAsia"/>
          <w:rtl/>
        </w:rPr>
        <w:t>יצחק</w:t>
      </w:r>
      <w:r>
        <w:rPr>
          <w:rtl/>
        </w:rPr>
        <w:t xml:space="preserve"> הרצוג (העבודה-מימד):</w:t>
      </w:r>
      <w:bookmarkEnd w:id="825"/>
    </w:p>
    <w:p w14:paraId="30507AE7" w14:textId="77777777" w:rsidR="00000000" w:rsidRDefault="00890A51">
      <w:pPr>
        <w:pStyle w:val="a0"/>
        <w:rPr>
          <w:rFonts w:hint="cs"/>
          <w:rtl/>
        </w:rPr>
      </w:pPr>
    </w:p>
    <w:p w14:paraId="1A87BBBF" w14:textId="77777777" w:rsidR="00000000" w:rsidRDefault="00890A51">
      <w:pPr>
        <w:pStyle w:val="a0"/>
        <w:rPr>
          <w:rFonts w:hint="cs"/>
          <w:rtl/>
        </w:rPr>
      </w:pPr>
      <w:r>
        <w:rPr>
          <w:rFonts w:hint="cs"/>
          <w:rtl/>
        </w:rPr>
        <w:t>אדוני היושב-ראש, חברות וחברי הכנסת, בי</w:t>
      </w:r>
      <w:r>
        <w:rPr>
          <w:rFonts w:hint="cs"/>
          <w:rtl/>
        </w:rPr>
        <w:t xml:space="preserve">מים האחרונים ראינו שיא חדש באירועים ברצועת-עזה. כפי שאנחנו חיים יום-יום ושעה-שעה, אנחנו רואים שיאים ורגיעה, שיאים ורגיעה, ואין ספק, כפי שהזכיר בצדק שר החוץ, יש גם איזו רגיעה, בוודאי במבחן התוצאה, בכך שיש פחות ופחות פיגועים בתוך הארץ גופא. אבל, בעצם, אנחנו </w:t>
      </w:r>
      <w:r>
        <w:rPr>
          <w:rFonts w:hint="cs"/>
          <w:rtl/>
        </w:rPr>
        <w:t>נזכרים באופן תדיר בכך שהטרור לא חלף מן הארץ. להיפך, הוא קיים, הוא פעיל, הוא מאיים והוא מסוכן. כל מי שחושב שבכך הסתיים הקרב טועה ומטעה.</w:t>
      </w:r>
    </w:p>
    <w:p w14:paraId="643A6155" w14:textId="77777777" w:rsidR="00000000" w:rsidRDefault="00890A51">
      <w:pPr>
        <w:pStyle w:val="a0"/>
        <w:rPr>
          <w:rFonts w:hint="cs"/>
          <w:rtl/>
        </w:rPr>
      </w:pPr>
    </w:p>
    <w:p w14:paraId="2EB4D6A4" w14:textId="77777777" w:rsidR="00000000" w:rsidRDefault="00890A51">
      <w:pPr>
        <w:pStyle w:val="a0"/>
        <w:rPr>
          <w:rFonts w:hint="cs"/>
          <w:rtl/>
        </w:rPr>
      </w:pPr>
      <w:r>
        <w:rPr>
          <w:rFonts w:hint="cs"/>
          <w:rtl/>
        </w:rPr>
        <w:t>ראינו בימים האחרונים שיא חדש, מטריד ומדאיג הן בפעולה הנועזת מתחת למוצב "אורחן" שבה נהרג חייל יקר, אבל אין ספק שנמנע אסון</w:t>
      </w:r>
      <w:r>
        <w:rPr>
          <w:rFonts w:hint="cs"/>
          <w:rtl/>
        </w:rPr>
        <w:t xml:space="preserve"> כבד הרבה הרבה יותר, והפעולה הזאת צריכה ללמד על כך שבצד השני מנסים כל הזמן, כל העת, למצוא כיצד לפגוע בחיילי צה"ל וכיצד לפגוע באזרחים, והן באסון הנורא שקרה בשדרות - מותם של שני האזרחים, הילד אפיק, וכמובן, מתקפת ה"קסאמים" שהיא חלק אינטגרלי של האסון הזה. אין </w:t>
      </w:r>
      <w:r>
        <w:rPr>
          <w:rFonts w:hint="cs"/>
          <w:rtl/>
        </w:rPr>
        <w:t>ספק שנוסף על התנחומים שנובעים מעומק הלב והזעזוע הכבד מאד שחשנו כולנו בבוקרו של יום, כשראינו מה קרה בגן-הילדים, וכל אחד, בעצם קרוב אצל עצמו, חשב, כיצד הוא היה מגיב על אסון נורא כזה. הרי זה בוודאי שינה את המצב.</w:t>
      </w:r>
    </w:p>
    <w:p w14:paraId="6A9B2678" w14:textId="77777777" w:rsidR="00000000" w:rsidRDefault="00890A51">
      <w:pPr>
        <w:pStyle w:val="a0"/>
        <w:rPr>
          <w:rFonts w:hint="cs"/>
          <w:rtl/>
        </w:rPr>
      </w:pPr>
    </w:p>
    <w:p w14:paraId="5D1FC214" w14:textId="77777777" w:rsidR="00000000" w:rsidRDefault="00890A51">
      <w:pPr>
        <w:pStyle w:val="a0"/>
        <w:rPr>
          <w:rFonts w:hint="cs"/>
          <w:rtl/>
        </w:rPr>
      </w:pPr>
      <w:r>
        <w:rPr>
          <w:rFonts w:hint="cs"/>
          <w:rtl/>
        </w:rPr>
        <w:t>אין ספק שהגורמים החתרניים, הגורמים הקיצוניים ב</w:t>
      </w:r>
      <w:r>
        <w:rPr>
          <w:rFonts w:hint="cs"/>
          <w:rtl/>
        </w:rPr>
        <w:t>יותר, שמו להם למטרה לעכב כל יוזמה מדינית וכל תהליך מדיני בצד הפלסטיני. הם החליטו שתוכנית ההתנתקות מסכנת את הפלסטינים ואת האינטרס הפלסטיני. הם החליטו שהם יעשו הכול להסלים את הזירה, לחמם אותה ולהדליק אותה. הם החליטו שהם ישפכו דם יקרים ודם נקיים. הם החליטו שה</w:t>
      </w:r>
      <w:r>
        <w:rPr>
          <w:rFonts w:hint="cs"/>
          <w:rtl/>
        </w:rPr>
        <w:t xml:space="preserve">ם רוצים לגרור את צה"ל חזרה לעזה, והם החליטו שהם רוצים להדליק את האזור מחדש, כדי שהממשלה תחליט שהיא לא רוצה להתקדם בתוכנית ההתנתקות. </w:t>
      </w:r>
    </w:p>
    <w:p w14:paraId="2665561B" w14:textId="77777777" w:rsidR="00000000" w:rsidRDefault="00890A51">
      <w:pPr>
        <w:pStyle w:val="a0"/>
        <w:rPr>
          <w:rFonts w:hint="cs"/>
          <w:rtl/>
        </w:rPr>
      </w:pPr>
    </w:p>
    <w:p w14:paraId="18A4FF4F" w14:textId="77777777" w:rsidR="00000000" w:rsidRDefault="00890A51">
      <w:pPr>
        <w:pStyle w:val="a0"/>
        <w:rPr>
          <w:rFonts w:hint="cs"/>
          <w:rtl/>
        </w:rPr>
      </w:pPr>
      <w:r>
        <w:rPr>
          <w:rFonts w:hint="cs"/>
          <w:rtl/>
        </w:rPr>
        <w:t>הרי אנחנו גורסים שאחד היתרונות הגדולים של תוכנית ההתנתקות הוא, שהיא תוריד את החיכוכיות המתמדת עם הפלסטינים. האבסורד הזה של</w:t>
      </w:r>
      <w:r>
        <w:rPr>
          <w:rFonts w:hint="cs"/>
          <w:rtl/>
        </w:rPr>
        <w:t xml:space="preserve"> מוצב שנמצא 350 מטר ממחנה פליטים באזור שיש בו מיליון וחצי פלסטינים, מדבר בעד עצמו. זאת איוולת צבאית ומדינית ממדרגה ראשונה. זה אך עניין של זמן, ואויבינו ינסו כל הזמן למצוא דרכים חדשות ומגוונות כדי לשפוך דם נקיים, ובמיוחד כדי להסלים את האווירה ובמיוחד כדי לג</w:t>
      </w:r>
      <w:r>
        <w:rPr>
          <w:rFonts w:hint="cs"/>
          <w:rtl/>
        </w:rPr>
        <w:t>רור אותנו למרחץ דמים וסיבוב דמים נוסף.</w:t>
      </w:r>
    </w:p>
    <w:p w14:paraId="0CE347B4" w14:textId="77777777" w:rsidR="00000000" w:rsidRDefault="00890A51">
      <w:pPr>
        <w:pStyle w:val="a0"/>
        <w:rPr>
          <w:rFonts w:hint="cs"/>
          <w:rtl/>
        </w:rPr>
      </w:pPr>
    </w:p>
    <w:p w14:paraId="06427B3E" w14:textId="77777777" w:rsidR="00000000" w:rsidRDefault="00890A51">
      <w:pPr>
        <w:pStyle w:val="a0"/>
        <w:rPr>
          <w:rFonts w:hint="cs"/>
          <w:rtl/>
        </w:rPr>
      </w:pPr>
      <w:r>
        <w:rPr>
          <w:rFonts w:hint="cs"/>
          <w:rtl/>
        </w:rPr>
        <w:t>אדוני היושב-ראש, אשר על כן, ההיגיון דורש מצד אחד להילחם בטרור בכל דרך, אבל בצורה מתוחכמת, זהירה ואחראית - לא להיגרר ליוזמות גרנדיוזיות, לא להיגרר למאבקים קשים וכבדים שאחר כך יגררו גם מאבק בין-לאומי שישראל תצא ממנו, ח</w:t>
      </w:r>
      <w:r>
        <w:rPr>
          <w:rFonts w:hint="cs"/>
          <w:rtl/>
        </w:rPr>
        <w:t>לילה, וידה על התחתונה, ובנוסף ובעיקר, מצב שבו אנחנו ניקלע למעגל דמים חדש.</w:t>
      </w:r>
    </w:p>
    <w:p w14:paraId="3F7EAB80" w14:textId="77777777" w:rsidR="00000000" w:rsidRDefault="00890A51">
      <w:pPr>
        <w:pStyle w:val="a0"/>
        <w:rPr>
          <w:rFonts w:hint="cs"/>
          <w:rtl/>
        </w:rPr>
      </w:pPr>
    </w:p>
    <w:p w14:paraId="79862D41" w14:textId="77777777" w:rsidR="00000000" w:rsidRDefault="00890A51">
      <w:pPr>
        <w:pStyle w:val="a0"/>
        <w:rPr>
          <w:rFonts w:hint="cs"/>
          <w:rtl/>
        </w:rPr>
      </w:pPr>
      <w:r>
        <w:rPr>
          <w:rFonts w:hint="cs"/>
          <w:rtl/>
        </w:rPr>
        <w:t>אני רוצה לומר משהו על תושבי שדרות והעיר שדרות. ראשית, אני מחזק את ידי ראש העיר אלי מויאל. אני חושב שהוא נהג באחריות ובממלכתיות ברגעים קשים מאוד. שנית, אני חושב שאלי מויאל ואזרחי העי</w:t>
      </w:r>
      <w:r>
        <w:rPr>
          <w:rFonts w:hint="cs"/>
          <w:rtl/>
        </w:rPr>
        <w:t xml:space="preserve">ר הנהדרים, חברים שלי, שחיים שם - זאת עיר יוצאת מן הכלל, זאת עיר שצמחה וגדלה והפכה להיות עיר ואם בישראל, דוגמה ומופת להישגיות ולאורח חיים ואיכות חיים. </w:t>
      </w:r>
    </w:p>
    <w:p w14:paraId="2B831C10" w14:textId="77777777" w:rsidR="00000000" w:rsidRDefault="00890A51">
      <w:pPr>
        <w:pStyle w:val="a0"/>
        <w:rPr>
          <w:rFonts w:hint="cs"/>
          <w:rtl/>
        </w:rPr>
      </w:pPr>
    </w:p>
    <w:p w14:paraId="5FD8589E" w14:textId="77777777" w:rsidR="00000000" w:rsidRDefault="00890A51">
      <w:pPr>
        <w:pStyle w:val="a0"/>
        <w:rPr>
          <w:rFonts w:hint="cs"/>
          <w:rtl/>
        </w:rPr>
      </w:pPr>
      <w:r>
        <w:rPr>
          <w:rFonts w:hint="cs"/>
          <w:rtl/>
        </w:rPr>
        <w:t>אני רוצה לומר לתושבים: זו תהיה תקופה קשה, ארוכה ומסובכת עם הרבה עליות ומורדות. תהיו חזקים. אנחנו אתכם. ה</w:t>
      </w:r>
      <w:r>
        <w:rPr>
          <w:rFonts w:hint="cs"/>
          <w:rtl/>
        </w:rPr>
        <w:t>עם כולו, הבית הזה כולו, אתכם ומאחוריכם. נעשה הכול כדי להקל את חייכם, למגר את הטרור ולשכון לבטח. חלק מזה זה תהליך מדיני, וחלק מזה מחייב התנתקות מהפלסטינים, לרבות פינוי ההתנחלויות ברצועת-עזה. תודה רבה.</w:t>
      </w:r>
    </w:p>
    <w:p w14:paraId="09CC9831" w14:textId="77777777" w:rsidR="00000000" w:rsidRDefault="00890A51">
      <w:pPr>
        <w:pStyle w:val="a0"/>
        <w:rPr>
          <w:rFonts w:hint="cs"/>
          <w:rtl/>
        </w:rPr>
      </w:pPr>
    </w:p>
    <w:p w14:paraId="08F74DC5" w14:textId="77777777" w:rsidR="00000000" w:rsidRDefault="00890A51">
      <w:pPr>
        <w:pStyle w:val="af1"/>
        <w:rPr>
          <w:rtl/>
        </w:rPr>
      </w:pPr>
      <w:r>
        <w:rPr>
          <w:rtl/>
        </w:rPr>
        <w:t>היו"ר</w:t>
      </w:r>
      <w:r>
        <w:rPr>
          <w:rFonts w:hint="cs"/>
          <w:rtl/>
        </w:rPr>
        <w:t xml:space="preserve"> מיכאל נודלמן</w:t>
      </w:r>
      <w:r>
        <w:rPr>
          <w:rtl/>
        </w:rPr>
        <w:t>:</w:t>
      </w:r>
    </w:p>
    <w:p w14:paraId="126F3A5D" w14:textId="77777777" w:rsidR="00000000" w:rsidRDefault="00890A51">
      <w:pPr>
        <w:pStyle w:val="a0"/>
        <w:rPr>
          <w:rtl/>
        </w:rPr>
      </w:pPr>
    </w:p>
    <w:p w14:paraId="501EB350" w14:textId="77777777" w:rsidR="00000000" w:rsidRDefault="00890A51">
      <w:pPr>
        <w:pStyle w:val="a0"/>
        <w:rPr>
          <w:rFonts w:hint="cs"/>
          <w:rtl/>
        </w:rPr>
      </w:pPr>
      <w:r>
        <w:rPr>
          <w:rFonts w:hint="cs"/>
          <w:rtl/>
        </w:rPr>
        <w:t>תודה. חבר הכנסת נסים זאב.</w:t>
      </w:r>
    </w:p>
    <w:p w14:paraId="44D1E060" w14:textId="77777777" w:rsidR="00000000" w:rsidRDefault="00890A51">
      <w:pPr>
        <w:pStyle w:val="a0"/>
        <w:rPr>
          <w:rFonts w:hint="cs"/>
          <w:rtl/>
        </w:rPr>
      </w:pPr>
    </w:p>
    <w:p w14:paraId="42999452" w14:textId="77777777" w:rsidR="00000000" w:rsidRDefault="00890A51">
      <w:pPr>
        <w:pStyle w:val="af0"/>
        <w:rPr>
          <w:rtl/>
        </w:rPr>
      </w:pPr>
      <w:r>
        <w:rPr>
          <w:rFonts w:hint="eastAsia"/>
          <w:rtl/>
        </w:rPr>
        <w:t>נסים</w:t>
      </w:r>
      <w:r>
        <w:rPr>
          <w:rtl/>
        </w:rPr>
        <w:t xml:space="preserve"> זא</w:t>
      </w:r>
      <w:r>
        <w:rPr>
          <w:rtl/>
        </w:rPr>
        <w:t>ב (ש"ס):</w:t>
      </w:r>
    </w:p>
    <w:p w14:paraId="18DBF8A4" w14:textId="77777777" w:rsidR="00000000" w:rsidRDefault="00890A51">
      <w:pPr>
        <w:pStyle w:val="a0"/>
        <w:rPr>
          <w:rFonts w:hint="cs"/>
          <w:rtl/>
        </w:rPr>
      </w:pPr>
    </w:p>
    <w:p w14:paraId="49DE5FCE" w14:textId="77777777" w:rsidR="00000000" w:rsidRDefault="00890A51">
      <w:pPr>
        <w:pStyle w:val="a0"/>
        <w:rPr>
          <w:rFonts w:hint="cs"/>
          <w:rtl/>
        </w:rPr>
      </w:pPr>
      <w:r>
        <w:rPr>
          <w:rFonts w:hint="cs"/>
          <w:rtl/>
        </w:rPr>
        <w:t>חבר הכנסת בנלולו ביקש לדבר לפני.</w:t>
      </w:r>
    </w:p>
    <w:p w14:paraId="730E2C76" w14:textId="77777777" w:rsidR="00000000" w:rsidRDefault="00890A51">
      <w:pPr>
        <w:pStyle w:val="a0"/>
        <w:rPr>
          <w:rFonts w:hint="cs"/>
          <w:rtl/>
        </w:rPr>
      </w:pPr>
    </w:p>
    <w:p w14:paraId="01CCA7C7" w14:textId="77777777" w:rsidR="00000000" w:rsidRDefault="00890A51">
      <w:pPr>
        <w:pStyle w:val="af1"/>
        <w:rPr>
          <w:rtl/>
        </w:rPr>
      </w:pPr>
      <w:r>
        <w:rPr>
          <w:rtl/>
        </w:rPr>
        <w:t>היו"ר</w:t>
      </w:r>
      <w:r>
        <w:rPr>
          <w:rFonts w:hint="cs"/>
          <w:rtl/>
        </w:rPr>
        <w:t xml:space="preserve"> מיכאל נודלמן</w:t>
      </w:r>
      <w:r>
        <w:rPr>
          <w:rtl/>
        </w:rPr>
        <w:t>:</w:t>
      </w:r>
    </w:p>
    <w:p w14:paraId="234D28FA" w14:textId="77777777" w:rsidR="00000000" w:rsidRDefault="00890A51">
      <w:pPr>
        <w:pStyle w:val="a0"/>
        <w:rPr>
          <w:rtl/>
        </w:rPr>
      </w:pPr>
    </w:p>
    <w:p w14:paraId="6229D4B0" w14:textId="77777777" w:rsidR="00000000" w:rsidRDefault="00890A51">
      <w:pPr>
        <w:pStyle w:val="a0"/>
        <w:rPr>
          <w:rFonts w:hint="cs"/>
          <w:rtl/>
        </w:rPr>
      </w:pPr>
      <w:r>
        <w:rPr>
          <w:rFonts w:hint="cs"/>
          <w:rtl/>
        </w:rPr>
        <w:t>בסדר. חבר הכנסת דניאל בנלולו, בבקשה.</w:t>
      </w:r>
    </w:p>
    <w:p w14:paraId="79D15AEC" w14:textId="77777777" w:rsidR="00000000" w:rsidRDefault="00890A51">
      <w:pPr>
        <w:pStyle w:val="a0"/>
        <w:rPr>
          <w:rFonts w:hint="cs"/>
          <w:rtl/>
        </w:rPr>
      </w:pPr>
    </w:p>
    <w:p w14:paraId="6F99FAA8" w14:textId="77777777" w:rsidR="00000000" w:rsidRDefault="00890A51">
      <w:pPr>
        <w:pStyle w:val="a"/>
        <w:rPr>
          <w:rtl/>
        </w:rPr>
      </w:pPr>
      <w:bookmarkStart w:id="826" w:name="FS000001028T30_06_2004_20_38_43"/>
      <w:bookmarkStart w:id="827" w:name="_Toc77593544"/>
      <w:bookmarkEnd w:id="826"/>
      <w:r>
        <w:rPr>
          <w:rFonts w:hint="eastAsia"/>
          <w:rtl/>
        </w:rPr>
        <w:t>דניאל</w:t>
      </w:r>
      <w:r>
        <w:rPr>
          <w:rtl/>
        </w:rPr>
        <w:t xml:space="preserve"> בנלולו (הליכוד):</w:t>
      </w:r>
      <w:bookmarkEnd w:id="827"/>
    </w:p>
    <w:p w14:paraId="0131E0AB" w14:textId="77777777" w:rsidR="00000000" w:rsidRDefault="00890A51">
      <w:pPr>
        <w:pStyle w:val="a0"/>
        <w:rPr>
          <w:rFonts w:hint="cs"/>
          <w:rtl/>
        </w:rPr>
      </w:pPr>
    </w:p>
    <w:p w14:paraId="7184A74E" w14:textId="77777777" w:rsidR="00000000" w:rsidRDefault="00890A51">
      <w:pPr>
        <w:pStyle w:val="a0"/>
        <w:rPr>
          <w:rFonts w:hint="cs"/>
          <w:rtl/>
        </w:rPr>
      </w:pPr>
      <w:r>
        <w:rPr>
          <w:rFonts w:hint="cs"/>
          <w:rtl/>
        </w:rPr>
        <w:t>אדוני היושב-ראש, אדוני השר, ידידי חברי הכנסת, ראשית, ברצוני להשתתף בצערן של המשפחות השכולות, משפחות זהבי ויוספוב, שאיבדו את יקירי</w:t>
      </w:r>
      <w:r>
        <w:rPr>
          <w:rFonts w:hint="cs"/>
          <w:rtl/>
        </w:rPr>
        <w:t>הן במתקפת ה"קסאם" הרצחנית בשדרות בתחילת השבוע, ולשלוח איחולי החלמה מהירה לפצועים. כמו כן, תנחומים למשפחת ניסים שאיבדה בתחילת השבוע את בנה רועי במוצב "אורחן" ברצועת-עזה. מי ייתן ומותם לא יהיה לשווא.</w:t>
      </w:r>
    </w:p>
    <w:p w14:paraId="09135B78" w14:textId="77777777" w:rsidR="00000000" w:rsidRDefault="00890A51">
      <w:pPr>
        <w:pStyle w:val="a0"/>
        <w:rPr>
          <w:rtl/>
        </w:rPr>
      </w:pPr>
    </w:p>
    <w:p w14:paraId="46A8BA79" w14:textId="77777777" w:rsidR="00000000" w:rsidRDefault="00890A51">
      <w:pPr>
        <w:pStyle w:val="a0"/>
        <w:rPr>
          <w:rFonts w:hint="cs"/>
          <w:rtl/>
        </w:rPr>
      </w:pPr>
      <w:r>
        <w:rPr>
          <w:rFonts w:hint="cs"/>
          <w:rtl/>
        </w:rPr>
        <w:t xml:space="preserve">אדוני היושב-ראש, השבוע נפל דבר בישראל. לראשונה מאז מלחמת </w:t>
      </w:r>
      <w:r>
        <w:rPr>
          <w:rFonts w:hint="cs"/>
          <w:rtl/>
        </w:rPr>
        <w:t xml:space="preserve">המפרץ הצליחו טילים לפגוע באזרחים ולהרוג אותם בתוך שטח מדינת ישראל. הפעם לא מדובר בעירק הרחוקה, בקואליציה בין-לאומית ובמישהו שעושה את העבודה עבורנו. הפעם מדובר בפלסטינים ברצועת-עזה, אותם פלסטינים שמהם אנו רוצים להתנתק. </w:t>
      </w:r>
    </w:p>
    <w:p w14:paraId="5206906B" w14:textId="77777777" w:rsidR="00000000" w:rsidRDefault="00890A51">
      <w:pPr>
        <w:pStyle w:val="a0"/>
        <w:rPr>
          <w:rFonts w:hint="cs"/>
          <w:rtl/>
        </w:rPr>
      </w:pPr>
    </w:p>
    <w:p w14:paraId="60DF3841" w14:textId="77777777" w:rsidR="00000000" w:rsidRDefault="00890A51">
      <w:pPr>
        <w:pStyle w:val="a0"/>
        <w:rPr>
          <w:rFonts w:hint="cs"/>
          <w:rtl/>
        </w:rPr>
      </w:pPr>
      <w:r>
        <w:rPr>
          <w:rFonts w:hint="cs"/>
          <w:rtl/>
        </w:rPr>
        <w:t>בתוכנית ההתנתקות, כפי שהיא מוצגת כיו</w:t>
      </w:r>
      <w:r>
        <w:rPr>
          <w:rFonts w:hint="cs"/>
          <w:rtl/>
        </w:rPr>
        <w:t xml:space="preserve">ם, יש יתרון יחסי. יתרונה היחסי בכך שהיא נעשית בשלבים. בכל שלב של פינוי נוכל לעצור את ההתנתקות, אם נראה שהצד השני לא משתף פעולה. על פניה מדובר בתוכנית המשאירה את השליטה בידינו ולא בידי הפלסטינים. אולם, זה עדיין לא מספיק. כפי שאנו רואים כיום, אין אנו יכולים </w:t>
      </w:r>
      <w:r>
        <w:rPr>
          <w:rFonts w:hint="cs"/>
          <w:rtl/>
        </w:rPr>
        <w:t xml:space="preserve">להתחיל אפילו את השלב הראשון של התוכנית. איך בדיוק אנחנו אמורים להתחיל לפנות יישובים, אם טילי "קסאם" עדיין שורקים באוויר ותינוקות נהרגים בשדרות? אני שואל אתכם: האם יש טעם לדבר בכלל על התנתקות כעת? </w:t>
      </w:r>
    </w:p>
    <w:p w14:paraId="6E7DF837" w14:textId="77777777" w:rsidR="00000000" w:rsidRDefault="00890A51">
      <w:pPr>
        <w:pStyle w:val="a0"/>
        <w:rPr>
          <w:rFonts w:hint="cs"/>
          <w:rtl/>
        </w:rPr>
      </w:pPr>
    </w:p>
    <w:p w14:paraId="71A857AE" w14:textId="77777777" w:rsidR="00000000" w:rsidRDefault="00890A51">
      <w:pPr>
        <w:pStyle w:val="a0"/>
        <w:rPr>
          <w:rFonts w:hint="cs"/>
          <w:rtl/>
        </w:rPr>
      </w:pPr>
      <w:r>
        <w:rPr>
          <w:rFonts w:hint="cs"/>
          <w:rtl/>
        </w:rPr>
        <w:t>הממשלה קיבלה את ההחלטות טרם נפילת ה"קסאמים" הקטלניים בשדרו</w:t>
      </w:r>
      <w:r>
        <w:rPr>
          <w:rFonts w:hint="cs"/>
          <w:rtl/>
        </w:rPr>
        <w:t xml:space="preserve">ת. כעת, לאחר שהוכח כי לפלסטינים יש יכולת לשגר טילים שיכולים גם להרוג, האם לא כדאי ששרי הממשלה יחשבו שנית על אישורה של התוכנית? האם התוכנית אינה אלא פרס לטרור הפלסטיני, הרוצח ילדים קטנים בני ארבע בדרך אל הגן ומקבל בתמורה את כל השטחים שבהם הוא חפץ? </w:t>
      </w:r>
    </w:p>
    <w:p w14:paraId="6238983C" w14:textId="77777777" w:rsidR="00000000" w:rsidRDefault="00890A51">
      <w:pPr>
        <w:pStyle w:val="a0"/>
        <w:rPr>
          <w:rFonts w:hint="cs"/>
          <w:rtl/>
        </w:rPr>
      </w:pPr>
    </w:p>
    <w:p w14:paraId="30351089" w14:textId="77777777" w:rsidR="00000000" w:rsidRDefault="00890A51">
      <w:pPr>
        <w:pStyle w:val="a0"/>
        <w:rPr>
          <w:rFonts w:hint="cs"/>
          <w:rtl/>
        </w:rPr>
      </w:pPr>
      <w:r>
        <w:rPr>
          <w:rFonts w:hint="cs"/>
          <w:rtl/>
        </w:rPr>
        <w:t>מעתה על</w:t>
      </w:r>
      <w:r>
        <w:rPr>
          <w:rFonts w:hint="cs"/>
          <w:rtl/>
        </w:rPr>
        <w:t>ינו להתייחס אל איומי ה"קסאם" כאל איומים רציניים יותר. גבירותי ורבותי, אנחנו חייבים לשנות את החשיבה שלנו. עד עכשיו עשינו הנחות למשלחי הטילים בגלל חוסר האפקטיביות שלהם ואחוזי הפגיעה האפסיים. אנחנו מדברים כעת על מצב חדש, ועלינו להיערך אליו במלוא הכוח. ה"קסאמי</w:t>
      </w:r>
      <w:r>
        <w:rPr>
          <w:rFonts w:hint="cs"/>
          <w:rtl/>
        </w:rPr>
        <w:t>ם" האלה הוכיחו לנו השבוע כי הם מסוגלים גם להרוג. מבחינתי מדובר לא בעליית מדרגה אלא בעליית שתי מדרגות. עלינו לעשות הכול כדי למנוע ממאזן האימה הזה להתקיים.</w:t>
      </w:r>
    </w:p>
    <w:p w14:paraId="7EC83055" w14:textId="77777777" w:rsidR="00000000" w:rsidRDefault="00890A51">
      <w:pPr>
        <w:pStyle w:val="a0"/>
        <w:rPr>
          <w:rFonts w:hint="cs"/>
          <w:rtl/>
        </w:rPr>
      </w:pPr>
    </w:p>
    <w:p w14:paraId="60F3218A" w14:textId="77777777" w:rsidR="00000000" w:rsidRDefault="00890A51">
      <w:pPr>
        <w:pStyle w:val="a0"/>
        <w:rPr>
          <w:rFonts w:hint="cs"/>
          <w:rtl/>
        </w:rPr>
      </w:pPr>
      <w:r>
        <w:rPr>
          <w:rFonts w:hint="cs"/>
          <w:rtl/>
        </w:rPr>
        <w:t>אדוני היושב-ראש, אדוני השר, לצערי, בעיית ה"קסאמים" אינה הבעיה היחידה. השבוע נוכחנו לגלות כי המוטיבציה</w:t>
      </w:r>
      <w:r>
        <w:rPr>
          <w:rFonts w:hint="cs"/>
          <w:rtl/>
        </w:rPr>
        <w:t xml:space="preserve"> לפגוע בנו רק עולה ככל שאנו שבים ודנים בנושא ההתנתקות. חפירת המנהרה מתחת למוצב "אורחן" ופיצוץ המוצב עצמו הוכיחו לנו, בפעם המי-יודע-כמה, שהמלחמה הנוכחית רחוקה מסיום. חפירת מנהרה כזאת ארוכה ומתוכננת היטב צריכה להדליק אצלנו נורה אדומה. ארגוני הטרור לא רק מסרב</w:t>
      </w:r>
      <w:r>
        <w:rPr>
          <w:rFonts w:hint="cs"/>
          <w:rtl/>
        </w:rPr>
        <w:t>ים להניח את נשקם, אלא גם ממשיכים לחפש כל דרך אפשרית לפגע.</w:t>
      </w:r>
    </w:p>
    <w:p w14:paraId="6A5AA44A" w14:textId="77777777" w:rsidR="00000000" w:rsidRDefault="00890A51">
      <w:pPr>
        <w:pStyle w:val="a0"/>
        <w:rPr>
          <w:rFonts w:hint="cs"/>
          <w:rtl/>
        </w:rPr>
      </w:pPr>
    </w:p>
    <w:p w14:paraId="325DA012" w14:textId="77777777" w:rsidR="00000000" w:rsidRDefault="00890A51">
      <w:pPr>
        <w:pStyle w:val="a0"/>
        <w:rPr>
          <w:rFonts w:hint="cs"/>
          <w:rtl/>
        </w:rPr>
      </w:pPr>
      <w:r>
        <w:rPr>
          <w:rFonts w:hint="cs"/>
          <w:rtl/>
        </w:rPr>
        <w:t xml:space="preserve">אדוני היושב-ראש, כנסת נכבדה, אני רוצה לסיים את דברי ולומר כאן כי אני סומך במאה אחוז על ראש הממשלה, הרמטכ"ל וכוחות הביטחון, העושים לילות כימים ומצליחים לעצור את המפגעים עוד בטרם יצאו לדרכם הרצחנית. </w:t>
      </w:r>
      <w:r>
        <w:rPr>
          <w:rFonts w:hint="cs"/>
          <w:rtl/>
        </w:rPr>
        <w:t>אני, כמו כל תושבי מדינת ישראל, רואה כיצד פיגועי הטרור נמצאים בירידה מתמדת. כולנו אסירי תודה להם על פעילותם בתחום הביטחוני ומחזקים את ידיהם.</w:t>
      </w:r>
    </w:p>
    <w:p w14:paraId="4CD2AFAD" w14:textId="77777777" w:rsidR="00000000" w:rsidRDefault="00890A51">
      <w:pPr>
        <w:pStyle w:val="a0"/>
        <w:rPr>
          <w:rFonts w:hint="cs"/>
          <w:rtl/>
        </w:rPr>
      </w:pPr>
    </w:p>
    <w:p w14:paraId="49AA5138" w14:textId="77777777" w:rsidR="00000000" w:rsidRDefault="00890A51">
      <w:pPr>
        <w:pStyle w:val="a0"/>
        <w:rPr>
          <w:rFonts w:hint="cs"/>
          <w:rtl/>
        </w:rPr>
      </w:pPr>
      <w:r>
        <w:rPr>
          <w:rFonts w:hint="cs"/>
          <w:rtl/>
        </w:rPr>
        <w:t>דווקא משום כך אני מוצא לנכון להזהיר שוב: אסור לנו להרפות מדוושת הגז, אל לנו לחשוב כי האינתיפאדה נגמרה. כבר שמעתי אנ</w:t>
      </w:r>
      <w:r>
        <w:rPr>
          <w:rFonts w:hint="cs"/>
          <w:rtl/>
        </w:rPr>
        <w:t>שים מספר שטענו כי ניצחנו. אני רוצה לומר חד וחלק: הניצחון עדיין רחוק. נכון שידנו על העליונה, אולם המערכה טרם הסתיימה, ואל לנו לחשוב שכך הדבר.</w:t>
      </w:r>
    </w:p>
    <w:p w14:paraId="25FAB53A" w14:textId="77777777" w:rsidR="00000000" w:rsidRDefault="00890A51">
      <w:pPr>
        <w:pStyle w:val="a0"/>
        <w:rPr>
          <w:rFonts w:hint="cs"/>
          <w:rtl/>
        </w:rPr>
      </w:pPr>
    </w:p>
    <w:p w14:paraId="1E072A6B" w14:textId="77777777" w:rsidR="00000000" w:rsidRDefault="00890A51">
      <w:pPr>
        <w:pStyle w:val="a0"/>
        <w:rPr>
          <w:rFonts w:hint="cs"/>
          <w:rtl/>
        </w:rPr>
      </w:pPr>
      <w:r>
        <w:rPr>
          <w:rFonts w:hint="cs"/>
          <w:rtl/>
        </w:rPr>
        <w:t xml:space="preserve">זהו, רבותי, הדבר שעליו אני מדבר כל הזמן: מוכנות. אנחנו צריכים להיות מוכנים לכל תסריט אפשרי, לרבות ירי טילי "קסאם" </w:t>
      </w:r>
      <w:r>
        <w:rPr>
          <w:rFonts w:hint="cs"/>
          <w:rtl/>
        </w:rPr>
        <w:t xml:space="preserve">על שדרות, לרבות חפירת מנהרות מתחת לגדר ההפרדה ולרבות אפילו פיגוע. מוכנות היא שם המשחק. עד עכשיו הוכחנו כי אנחנו חזקים במשחק הזה, אולם עלינו להמשיך  ביתר שאת קדימה ולהמשיך את מלחמת החורמה בארגוני הטרור. רבותי, אין דרך אחרת. פשוט אין דרך אחרת. </w:t>
      </w:r>
    </w:p>
    <w:p w14:paraId="13F31521" w14:textId="77777777" w:rsidR="00000000" w:rsidRDefault="00890A51">
      <w:pPr>
        <w:pStyle w:val="a0"/>
        <w:rPr>
          <w:rFonts w:hint="cs"/>
          <w:rtl/>
        </w:rPr>
      </w:pPr>
    </w:p>
    <w:p w14:paraId="6F7E46B0" w14:textId="77777777" w:rsidR="00000000" w:rsidRDefault="00890A51">
      <w:pPr>
        <w:pStyle w:val="a0"/>
        <w:rPr>
          <w:rFonts w:hint="cs"/>
          <w:rtl/>
        </w:rPr>
      </w:pPr>
      <w:r>
        <w:rPr>
          <w:rFonts w:hint="cs"/>
          <w:rtl/>
        </w:rPr>
        <w:t>אני פונה מכא</w:t>
      </w:r>
      <w:r>
        <w:rPr>
          <w:rFonts w:hint="cs"/>
          <w:rtl/>
        </w:rPr>
        <w:t xml:space="preserve">ן לראש הממשלה, לשר הביטחון, לשר האוצר ולכל הנוגעים בדבר בבקשה כנה ואמיתית: קיימו את הדיונים בנושאים אלו כבר עכשיו. מצאו את הדרך להילחם בנגע ה"קסאמים". תודה רבה. </w:t>
      </w:r>
    </w:p>
    <w:p w14:paraId="5A6AB483" w14:textId="77777777" w:rsidR="00000000" w:rsidRDefault="00890A51">
      <w:pPr>
        <w:pStyle w:val="af1"/>
        <w:rPr>
          <w:rFonts w:hint="cs"/>
          <w:rtl/>
        </w:rPr>
      </w:pPr>
    </w:p>
    <w:p w14:paraId="4A9BF90E" w14:textId="77777777" w:rsidR="00000000" w:rsidRDefault="00890A51">
      <w:pPr>
        <w:pStyle w:val="af1"/>
        <w:rPr>
          <w:rtl/>
        </w:rPr>
      </w:pPr>
      <w:r>
        <w:rPr>
          <w:rtl/>
        </w:rPr>
        <w:t>היו"ר</w:t>
      </w:r>
      <w:r>
        <w:rPr>
          <w:rFonts w:hint="cs"/>
          <w:rtl/>
        </w:rPr>
        <w:t xml:space="preserve"> מיכאל נודלמן</w:t>
      </w:r>
      <w:r>
        <w:rPr>
          <w:rtl/>
        </w:rPr>
        <w:t>:</w:t>
      </w:r>
    </w:p>
    <w:p w14:paraId="5CAE6467" w14:textId="77777777" w:rsidR="00000000" w:rsidRDefault="00890A51">
      <w:pPr>
        <w:pStyle w:val="a0"/>
        <w:rPr>
          <w:rFonts w:hint="cs"/>
          <w:rtl/>
        </w:rPr>
      </w:pPr>
    </w:p>
    <w:p w14:paraId="294EA6D9" w14:textId="77777777" w:rsidR="00000000" w:rsidRDefault="00890A51">
      <w:pPr>
        <w:pStyle w:val="a0"/>
        <w:rPr>
          <w:rFonts w:hint="cs"/>
          <w:rtl/>
        </w:rPr>
      </w:pPr>
      <w:r>
        <w:rPr>
          <w:rFonts w:hint="cs"/>
          <w:rtl/>
        </w:rPr>
        <w:t xml:space="preserve">תודה לחבר הכנסת בנלולו. חבר הכנסת נסים זאב, אחריו </w:t>
      </w:r>
      <w:r>
        <w:rPr>
          <w:rtl/>
        </w:rPr>
        <w:t>–</w:t>
      </w:r>
      <w:r>
        <w:rPr>
          <w:rFonts w:hint="cs"/>
          <w:rtl/>
        </w:rPr>
        <w:t xml:space="preserve"> חברת הכנסת מל פולישו</w:t>
      </w:r>
      <w:r>
        <w:rPr>
          <w:rFonts w:hint="cs"/>
          <w:rtl/>
        </w:rPr>
        <w:t xml:space="preserve">ק-בלוך, ואחריה </w:t>
      </w:r>
      <w:r>
        <w:rPr>
          <w:rtl/>
        </w:rPr>
        <w:t>–</w:t>
      </w:r>
      <w:r>
        <w:rPr>
          <w:rFonts w:hint="cs"/>
          <w:rtl/>
        </w:rPr>
        <w:t xml:space="preserve"> חבר הכנסת אריה אלדד. אחריו </w:t>
      </w:r>
      <w:r>
        <w:rPr>
          <w:rtl/>
        </w:rPr>
        <w:t>–</w:t>
      </w:r>
      <w:r>
        <w:rPr>
          <w:rFonts w:hint="cs"/>
          <w:rtl/>
        </w:rPr>
        <w:t xml:space="preserve"> חבר הכנסת אהוד יתום, ואחריו </w:t>
      </w:r>
      <w:r>
        <w:rPr>
          <w:rtl/>
        </w:rPr>
        <w:t>–</w:t>
      </w:r>
      <w:r>
        <w:rPr>
          <w:rFonts w:hint="cs"/>
          <w:rtl/>
        </w:rPr>
        <w:t xml:space="preserve"> חבר הכנסת עבד-אלמאלכ דהאמשה.</w:t>
      </w:r>
    </w:p>
    <w:p w14:paraId="4963AE18" w14:textId="77777777" w:rsidR="00000000" w:rsidRDefault="00890A51">
      <w:pPr>
        <w:pStyle w:val="a0"/>
        <w:ind w:firstLine="0"/>
        <w:rPr>
          <w:rFonts w:hint="cs"/>
          <w:rtl/>
        </w:rPr>
      </w:pPr>
    </w:p>
    <w:p w14:paraId="101AB1B4" w14:textId="77777777" w:rsidR="00000000" w:rsidRDefault="00890A51">
      <w:pPr>
        <w:pStyle w:val="a"/>
        <w:rPr>
          <w:rtl/>
        </w:rPr>
      </w:pPr>
      <w:bookmarkStart w:id="828" w:name="FS000000490T30_06_2004_20_36_18"/>
      <w:bookmarkStart w:id="829" w:name="_Toc77593545"/>
      <w:bookmarkEnd w:id="828"/>
      <w:r>
        <w:rPr>
          <w:rFonts w:hint="eastAsia"/>
          <w:rtl/>
        </w:rPr>
        <w:t>נסים</w:t>
      </w:r>
      <w:r>
        <w:rPr>
          <w:rtl/>
        </w:rPr>
        <w:t xml:space="preserve"> זאב (ש"ס):</w:t>
      </w:r>
      <w:bookmarkEnd w:id="829"/>
    </w:p>
    <w:p w14:paraId="6B1FF7D7" w14:textId="77777777" w:rsidR="00000000" w:rsidRDefault="00890A51">
      <w:pPr>
        <w:pStyle w:val="a0"/>
        <w:rPr>
          <w:rFonts w:hint="cs"/>
          <w:rtl/>
        </w:rPr>
      </w:pPr>
    </w:p>
    <w:p w14:paraId="4473EED0" w14:textId="77777777" w:rsidR="00000000" w:rsidRDefault="00890A51">
      <w:pPr>
        <w:pStyle w:val="a0"/>
        <w:rPr>
          <w:rFonts w:hint="cs"/>
          <w:rtl/>
        </w:rPr>
      </w:pPr>
      <w:r>
        <w:rPr>
          <w:rFonts w:hint="cs"/>
          <w:rtl/>
        </w:rPr>
        <w:t>אדוני היושב בראש, כנסת נכבדה, שני אירועים קשים אירעו השבוע, שני אירועים שקשורים זה בזה כשלהבת הקשורה בגחלת. רקטות ה"קסאם" ששוגרו השבו</w:t>
      </w:r>
      <w:r>
        <w:rPr>
          <w:rFonts w:hint="cs"/>
          <w:rtl/>
        </w:rPr>
        <w:t>ע מבית-חאנון לעבר שדרות גרמו להריגתם של הפעוט אפיק זהבי-אוחיון בן הארבע, שהיה בדרכו לגן, ושל מרדכי יוספוב, בן 50, שלקח את נכדו לגן. אמו של הילד עדיין מאושפזת במצב קשה מאוד. עשרה עוברי אורח נפצעו קל יותר מפגיעת שרידי ה"קטיושה". זו הפעם הראשונה מאז תחילת האי</w:t>
      </w:r>
      <w:r>
        <w:rPr>
          <w:rFonts w:hint="cs"/>
          <w:rtl/>
        </w:rPr>
        <w:t xml:space="preserve">נתיפאדה שירי רקטות גורם למותם של אזרחים בישראל. ועוד, בפיגוע במוצב "אורחן" נהרג החייל, סמל-ראשון רועי ניסים, וחייל נוסף נפצע קשה. </w:t>
      </w:r>
    </w:p>
    <w:p w14:paraId="2E9D7735" w14:textId="77777777" w:rsidR="00000000" w:rsidRDefault="00890A51">
      <w:pPr>
        <w:pStyle w:val="a0"/>
        <w:rPr>
          <w:rFonts w:hint="cs"/>
          <w:rtl/>
        </w:rPr>
      </w:pPr>
    </w:p>
    <w:p w14:paraId="69F2F754" w14:textId="77777777" w:rsidR="00000000" w:rsidRDefault="00890A51">
      <w:pPr>
        <w:pStyle w:val="a0"/>
        <w:rPr>
          <w:rFonts w:hint="cs"/>
          <w:rtl/>
        </w:rPr>
      </w:pPr>
      <w:r>
        <w:rPr>
          <w:rFonts w:hint="cs"/>
          <w:rtl/>
        </w:rPr>
        <w:t>את חשבון הנפש עושים בפיקוד הדרום: שואלים, חוקרים, דורשים, כיצד הצליחו המחבלים לחפור במשך שבועות מספר מתחת לאף מנהרה באורך כ-</w:t>
      </w:r>
      <w:r>
        <w:rPr>
          <w:rFonts w:hint="cs"/>
          <w:rtl/>
        </w:rPr>
        <w:t xml:space="preserve">80 מטר, מתחת למוצב, ולהחדיר לתוכה עשרות קילוגרמים של חומר נפץ, כאשר המנהרה נחפרה בין שני בניינים בני חמש קומות, שיועדו קודם לכן למגורי קציני הביטחון הפלסטינים, אך פונו בהוראת צה"ל מחשש שישמשו לצורך פיגועים. ואשר יגורתי בא לי. </w:t>
      </w:r>
    </w:p>
    <w:p w14:paraId="290751DF" w14:textId="77777777" w:rsidR="00000000" w:rsidRDefault="00890A51">
      <w:pPr>
        <w:pStyle w:val="a0"/>
        <w:rPr>
          <w:rFonts w:hint="cs"/>
          <w:rtl/>
        </w:rPr>
      </w:pPr>
    </w:p>
    <w:p w14:paraId="18DC9142" w14:textId="77777777" w:rsidR="00000000" w:rsidRDefault="00890A51">
      <w:pPr>
        <w:pStyle w:val="a0"/>
        <w:rPr>
          <w:rFonts w:hint="cs"/>
          <w:rtl/>
        </w:rPr>
      </w:pPr>
      <w:r>
        <w:rPr>
          <w:rFonts w:hint="cs"/>
          <w:rtl/>
        </w:rPr>
        <w:t>יש מסקנה או אין מסקנה, או שא</w:t>
      </w:r>
      <w:r>
        <w:rPr>
          <w:rFonts w:hint="cs"/>
          <w:rtl/>
        </w:rPr>
        <w:t xml:space="preserve">נחנו אטומים? הרי ברור היום שהמודיעין חלש יותר. מאז הכריז ראש הממשלה הכרזות ואמר, אנחנו הולכים לנסיגה חד-צדדית, מדוע יפעל המודיעין שלנו שם? מדוע אותם משת"פים שהאמינו בצה"ל, ישתפו אתנו היום פעולה? מה יש להם לעשות בעזה? הם אומרים: אנחנו עכשיו נמסור מידע ומחר </w:t>
      </w:r>
      <w:r>
        <w:rPr>
          <w:rFonts w:hint="cs"/>
          <w:rtl/>
        </w:rPr>
        <w:t xml:space="preserve">צה"ל ייסוג. בלאו הכי הם נסוגים. אז אנחנו פה והם יהיו שם. </w:t>
      </w:r>
    </w:p>
    <w:p w14:paraId="60BD621F" w14:textId="77777777" w:rsidR="00000000" w:rsidRDefault="00890A51">
      <w:pPr>
        <w:pStyle w:val="a0"/>
        <w:rPr>
          <w:rFonts w:hint="cs"/>
          <w:rtl/>
        </w:rPr>
      </w:pPr>
    </w:p>
    <w:p w14:paraId="5C6A3499" w14:textId="77777777" w:rsidR="00000000" w:rsidRDefault="00890A51">
      <w:pPr>
        <w:pStyle w:val="a0"/>
        <w:rPr>
          <w:rFonts w:hint="cs"/>
          <w:rtl/>
        </w:rPr>
      </w:pPr>
      <w:r>
        <w:rPr>
          <w:rFonts w:hint="cs"/>
          <w:rtl/>
        </w:rPr>
        <w:t xml:space="preserve">ראש הממשלה שכח שרק לפני שנה הוא אמר לאבו-עלא, תוך כדי לחיצת יד, שהוא מוכן לתת מדינה פלסטינית אבל בתנאי, יש תנאי </w:t>
      </w:r>
      <w:r>
        <w:rPr>
          <w:rtl/>
        </w:rPr>
        <w:t>–</w:t>
      </w:r>
      <w:r>
        <w:rPr>
          <w:rFonts w:hint="cs"/>
          <w:rtl/>
        </w:rPr>
        <w:t xml:space="preserve"> הפסקת הטרור. כל עוד הטרור יימשך, לא תוקם מדינה פלסטינית. היום ראש הממשלה מוכן לתת מ</w:t>
      </w:r>
      <w:r>
        <w:rPr>
          <w:rFonts w:hint="cs"/>
          <w:rtl/>
        </w:rPr>
        <w:t xml:space="preserve">דינה לטרוריסטים. אין מי שיקבל את המדינה הזאת. </w:t>
      </w:r>
    </w:p>
    <w:p w14:paraId="7170BCA7" w14:textId="77777777" w:rsidR="00000000" w:rsidRDefault="00890A51">
      <w:pPr>
        <w:pStyle w:val="a0"/>
        <w:ind w:firstLine="0"/>
        <w:rPr>
          <w:rFonts w:hint="cs"/>
          <w:rtl/>
        </w:rPr>
      </w:pPr>
    </w:p>
    <w:p w14:paraId="0D02422A" w14:textId="77777777" w:rsidR="00000000" w:rsidRDefault="00890A51">
      <w:pPr>
        <w:pStyle w:val="af1"/>
        <w:rPr>
          <w:rtl/>
        </w:rPr>
      </w:pPr>
      <w:r>
        <w:rPr>
          <w:rtl/>
        </w:rPr>
        <w:t>היו"ר</w:t>
      </w:r>
      <w:r>
        <w:rPr>
          <w:rFonts w:hint="cs"/>
          <w:rtl/>
        </w:rPr>
        <w:t xml:space="preserve"> מיכאל נודלמן</w:t>
      </w:r>
      <w:r>
        <w:rPr>
          <w:rtl/>
        </w:rPr>
        <w:t>:</w:t>
      </w:r>
    </w:p>
    <w:p w14:paraId="2AB10386" w14:textId="77777777" w:rsidR="00000000" w:rsidRDefault="00890A51">
      <w:pPr>
        <w:pStyle w:val="a0"/>
        <w:ind w:firstLine="0"/>
        <w:rPr>
          <w:rFonts w:hint="cs"/>
          <w:rtl/>
        </w:rPr>
      </w:pPr>
    </w:p>
    <w:p w14:paraId="63E10358" w14:textId="77777777" w:rsidR="00000000" w:rsidRDefault="00890A51">
      <w:pPr>
        <w:pStyle w:val="a0"/>
        <w:ind w:firstLine="0"/>
        <w:rPr>
          <w:rFonts w:hint="cs"/>
          <w:rtl/>
        </w:rPr>
      </w:pPr>
      <w:r>
        <w:rPr>
          <w:rFonts w:hint="cs"/>
          <w:rtl/>
        </w:rPr>
        <w:tab/>
        <w:t>סיים בבקשה.</w:t>
      </w:r>
    </w:p>
    <w:p w14:paraId="4A4A34BD" w14:textId="77777777" w:rsidR="00000000" w:rsidRDefault="00890A51">
      <w:pPr>
        <w:pStyle w:val="a0"/>
        <w:ind w:firstLine="0"/>
        <w:rPr>
          <w:rFonts w:hint="cs"/>
          <w:rtl/>
        </w:rPr>
      </w:pPr>
    </w:p>
    <w:p w14:paraId="1BD61479" w14:textId="77777777" w:rsidR="00000000" w:rsidRDefault="00890A51">
      <w:pPr>
        <w:pStyle w:val="-"/>
        <w:rPr>
          <w:rtl/>
        </w:rPr>
      </w:pPr>
      <w:bookmarkStart w:id="830" w:name="FS000000490T30_06_2004_20_44_43C"/>
      <w:bookmarkEnd w:id="830"/>
      <w:r>
        <w:rPr>
          <w:rtl/>
        </w:rPr>
        <w:t>נסים זאב (ש"ס):</w:t>
      </w:r>
    </w:p>
    <w:p w14:paraId="7EDC2950" w14:textId="77777777" w:rsidR="00000000" w:rsidRDefault="00890A51">
      <w:pPr>
        <w:pStyle w:val="a0"/>
        <w:rPr>
          <w:rtl/>
        </w:rPr>
      </w:pPr>
    </w:p>
    <w:p w14:paraId="5F29ED94" w14:textId="77777777" w:rsidR="00000000" w:rsidRDefault="00890A51">
      <w:pPr>
        <w:pStyle w:val="a0"/>
        <w:rPr>
          <w:rFonts w:hint="cs"/>
          <w:rtl/>
        </w:rPr>
      </w:pPr>
      <w:r>
        <w:rPr>
          <w:rFonts w:hint="cs"/>
          <w:rtl/>
        </w:rPr>
        <w:t>רק משפט אחד, והוא גם חשוב, אדוני.</w:t>
      </w:r>
    </w:p>
    <w:p w14:paraId="668C28FF" w14:textId="77777777" w:rsidR="00000000" w:rsidRDefault="00890A51">
      <w:pPr>
        <w:pStyle w:val="a0"/>
        <w:ind w:firstLine="0"/>
        <w:rPr>
          <w:rFonts w:hint="cs"/>
          <w:rtl/>
        </w:rPr>
      </w:pPr>
    </w:p>
    <w:p w14:paraId="2A0D9D7F" w14:textId="77777777" w:rsidR="00000000" w:rsidRDefault="00890A51">
      <w:pPr>
        <w:pStyle w:val="af1"/>
        <w:rPr>
          <w:rtl/>
        </w:rPr>
      </w:pPr>
      <w:r>
        <w:rPr>
          <w:rtl/>
        </w:rPr>
        <w:t>היו"ר</w:t>
      </w:r>
      <w:r>
        <w:rPr>
          <w:rFonts w:hint="cs"/>
          <w:rtl/>
        </w:rPr>
        <w:t xml:space="preserve"> מיכאל נודלמן</w:t>
      </w:r>
      <w:r>
        <w:rPr>
          <w:rtl/>
        </w:rPr>
        <w:t>:</w:t>
      </w:r>
    </w:p>
    <w:p w14:paraId="675FE953" w14:textId="77777777" w:rsidR="00000000" w:rsidRDefault="00890A51">
      <w:pPr>
        <w:pStyle w:val="a0"/>
        <w:ind w:firstLine="0"/>
        <w:rPr>
          <w:rFonts w:hint="cs"/>
          <w:rtl/>
        </w:rPr>
      </w:pPr>
    </w:p>
    <w:p w14:paraId="65870D56" w14:textId="77777777" w:rsidR="00000000" w:rsidRDefault="00890A51">
      <w:pPr>
        <w:pStyle w:val="a0"/>
        <w:ind w:firstLine="0"/>
        <w:rPr>
          <w:rFonts w:hint="cs"/>
          <w:rtl/>
        </w:rPr>
      </w:pPr>
      <w:r>
        <w:rPr>
          <w:rFonts w:hint="cs"/>
          <w:rtl/>
        </w:rPr>
        <w:tab/>
        <w:t>עוד משפט, בבקשה.</w:t>
      </w:r>
    </w:p>
    <w:p w14:paraId="09178392" w14:textId="77777777" w:rsidR="00000000" w:rsidRDefault="00890A51">
      <w:pPr>
        <w:pStyle w:val="a0"/>
        <w:ind w:firstLine="0"/>
        <w:rPr>
          <w:rFonts w:hint="cs"/>
          <w:rtl/>
        </w:rPr>
      </w:pPr>
    </w:p>
    <w:p w14:paraId="661F3E05" w14:textId="77777777" w:rsidR="00000000" w:rsidRDefault="00890A51">
      <w:pPr>
        <w:pStyle w:val="-"/>
        <w:rPr>
          <w:rtl/>
        </w:rPr>
      </w:pPr>
      <w:bookmarkStart w:id="831" w:name="FS000000490T30_06_2004_20_44_54C"/>
      <w:bookmarkEnd w:id="831"/>
      <w:r>
        <w:rPr>
          <w:rtl/>
        </w:rPr>
        <w:t>נסים זאב (ש"ס):</w:t>
      </w:r>
    </w:p>
    <w:p w14:paraId="579B38AE" w14:textId="77777777" w:rsidR="00000000" w:rsidRDefault="00890A51">
      <w:pPr>
        <w:pStyle w:val="a0"/>
        <w:rPr>
          <w:rtl/>
        </w:rPr>
      </w:pPr>
    </w:p>
    <w:p w14:paraId="78DA5681" w14:textId="77777777" w:rsidR="00000000" w:rsidRDefault="00890A51">
      <w:pPr>
        <w:pStyle w:val="a0"/>
        <w:rPr>
          <w:rFonts w:hint="cs"/>
          <w:rtl/>
        </w:rPr>
      </w:pPr>
      <w:r>
        <w:rPr>
          <w:rFonts w:hint="cs"/>
          <w:rtl/>
        </w:rPr>
        <w:t>נושא האמבולנסים חייב להיחקר. לפי הטענות שנשמעו מאזרחים, עד שהגיע</w:t>
      </w:r>
      <w:r>
        <w:rPr>
          <w:rFonts w:hint="cs"/>
          <w:rtl/>
        </w:rPr>
        <w:t xml:space="preserve"> אמבולנס עברו 18 דקות או 15 דקות, אינני יודע בדיוק, אולי רבע שעה ואולי 12 דקות, גם זה הרבה זמן. אם אנחנו מדברים בעיירה או בעיר שמוקפת במחבלים, וכבר שוגרו 350 טילי "קסאם" לעברה, אני חושב שצריכים להיערך בהתאם, ולא ייתכן שרק אחרי האירוע, כמו תמיד, נחקור את עצ</w:t>
      </w:r>
      <w:r>
        <w:rPr>
          <w:rFonts w:hint="cs"/>
          <w:rtl/>
        </w:rPr>
        <w:t xml:space="preserve">מנו מה קרה בעצם. היום צריך לעשות חשבון נפש ולא להסתפק באמבולנס נוסף, לתת איזה אספירין לאותם תושבים, להרגיע אותם. </w:t>
      </w:r>
    </w:p>
    <w:p w14:paraId="6B359742" w14:textId="77777777" w:rsidR="00000000" w:rsidRDefault="00890A51">
      <w:pPr>
        <w:pStyle w:val="a0"/>
        <w:rPr>
          <w:rFonts w:hint="cs"/>
          <w:rtl/>
        </w:rPr>
      </w:pPr>
    </w:p>
    <w:p w14:paraId="01F8BDAF" w14:textId="77777777" w:rsidR="00000000" w:rsidRDefault="00890A51">
      <w:pPr>
        <w:pStyle w:val="a0"/>
        <w:rPr>
          <w:rFonts w:hint="cs"/>
          <w:rtl/>
        </w:rPr>
      </w:pPr>
      <w:r>
        <w:rPr>
          <w:rFonts w:hint="cs"/>
          <w:rtl/>
        </w:rPr>
        <w:t>ברוך השם, עד היום לא היו הרוגים ופצועים, אבל אנחנו רואים שהמצב משתנה וככל שאנחנו נותנים יותר הם יורים בנו יותר, הם מכים אותנו יותר. הלוואי שנ</w:t>
      </w:r>
      <w:r>
        <w:rPr>
          <w:rFonts w:hint="cs"/>
          <w:rtl/>
        </w:rPr>
        <w:t>תעשת, הלוואי שנבין, הלוואי שנשכיל והלוואי שראש הממשלה והממשלה הזאת יסיקו את המסקנות הנכונות.</w:t>
      </w:r>
    </w:p>
    <w:p w14:paraId="3E919C0B" w14:textId="77777777" w:rsidR="00000000" w:rsidRDefault="00890A51">
      <w:pPr>
        <w:pStyle w:val="a0"/>
        <w:ind w:firstLine="0"/>
        <w:rPr>
          <w:rFonts w:hint="cs"/>
          <w:rtl/>
        </w:rPr>
      </w:pPr>
    </w:p>
    <w:p w14:paraId="731C380C" w14:textId="77777777" w:rsidR="00000000" w:rsidRDefault="00890A51">
      <w:pPr>
        <w:pStyle w:val="af1"/>
        <w:rPr>
          <w:rtl/>
        </w:rPr>
      </w:pPr>
      <w:r>
        <w:rPr>
          <w:rtl/>
        </w:rPr>
        <w:t>היו"ר</w:t>
      </w:r>
      <w:r>
        <w:rPr>
          <w:rFonts w:hint="cs"/>
          <w:rtl/>
        </w:rPr>
        <w:t xml:space="preserve"> מיכאל נודלמן</w:t>
      </w:r>
      <w:r>
        <w:rPr>
          <w:rtl/>
        </w:rPr>
        <w:t>:</w:t>
      </w:r>
    </w:p>
    <w:p w14:paraId="1C9F2457" w14:textId="77777777" w:rsidR="00000000" w:rsidRDefault="00890A51">
      <w:pPr>
        <w:pStyle w:val="a0"/>
        <w:ind w:firstLine="0"/>
        <w:rPr>
          <w:rFonts w:hint="cs"/>
          <w:rtl/>
        </w:rPr>
      </w:pPr>
    </w:p>
    <w:p w14:paraId="2041DA60" w14:textId="77777777" w:rsidR="00000000" w:rsidRDefault="00890A51">
      <w:pPr>
        <w:pStyle w:val="a0"/>
        <w:ind w:firstLine="0"/>
        <w:rPr>
          <w:rFonts w:hint="cs"/>
          <w:rtl/>
        </w:rPr>
      </w:pPr>
      <w:r>
        <w:rPr>
          <w:rFonts w:hint="cs"/>
          <w:rtl/>
        </w:rPr>
        <w:tab/>
        <w:t xml:space="preserve">תודה רבה. חברת הכנסת מל פולישוק-בלוך - אינה נוכחת. חבר הכנסת אריה אלדד, בבקשה. </w:t>
      </w:r>
    </w:p>
    <w:p w14:paraId="19635444" w14:textId="77777777" w:rsidR="00000000" w:rsidRDefault="00890A51">
      <w:pPr>
        <w:pStyle w:val="a0"/>
        <w:ind w:firstLine="0"/>
        <w:rPr>
          <w:rFonts w:hint="cs"/>
          <w:rtl/>
        </w:rPr>
      </w:pPr>
    </w:p>
    <w:p w14:paraId="12A481CF" w14:textId="77777777" w:rsidR="00000000" w:rsidRDefault="00890A51">
      <w:pPr>
        <w:pStyle w:val="a"/>
        <w:rPr>
          <w:rtl/>
        </w:rPr>
      </w:pPr>
      <w:bookmarkStart w:id="832" w:name="FS000001055T30_06_2004_20_47_17"/>
      <w:bookmarkStart w:id="833" w:name="_Toc77593546"/>
      <w:bookmarkEnd w:id="832"/>
      <w:r>
        <w:rPr>
          <w:rFonts w:hint="eastAsia"/>
          <w:rtl/>
        </w:rPr>
        <w:t>אריה</w:t>
      </w:r>
      <w:r>
        <w:rPr>
          <w:rtl/>
        </w:rPr>
        <w:t xml:space="preserve"> אלדד (האיחוד הלאומי - ישראל ביתנו):</w:t>
      </w:r>
      <w:bookmarkEnd w:id="833"/>
    </w:p>
    <w:p w14:paraId="4C149227" w14:textId="77777777" w:rsidR="00000000" w:rsidRDefault="00890A51">
      <w:pPr>
        <w:pStyle w:val="a0"/>
        <w:rPr>
          <w:rFonts w:hint="cs"/>
          <w:rtl/>
        </w:rPr>
      </w:pPr>
    </w:p>
    <w:p w14:paraId="4C37C599" w14:textId="77777777" w:rsidR="00000000" w:rsidRDefault="00890A51">
      <w:pPr>
        <w:pStyle w:val="a0"/>
        <w:rPr>
          <w:rFonts w:hint="cs"/>
          <w:rtl/>
        </w:rPr>
      </w:pPr>
      <w:r>
        <w:rPr>
          <w:rFonts w:hint="cs"/>
          <w:rtl/>
        </w:rPr>
        <w:t xml:space="preserve">אדוני היושב-ראש, </w:t>
      </w:r>
      <w:r>
        <w:rPr>
          <w:rFonts w:hint="cs"/>
          <w:rtl/>
        </w:rPr>
        <w:t>אדוני השר, חברי חברי הכנסת, טילי ה"קסאם" הנוחתים על שדרות ומנהרת התופת שנחפרה מתחת ל"אורחן" אינם בגדר חידוש, וודאי שאינם בגדר הפתעה. אסור שיהיו בגדר הפתעה. אמרנו, וחזרנו ואמרנו: הם יירו מעל הגדר, הם יחפרו מתחת לגדרות. מי שבורח מהטרור ומתבצר מאחורי גדרות ני</w:t>
      </w:r>
      <w:r>
        <w:rPr>
          <w:rFonts w:hint="cs"/>
          <w:rtl/>
        </w:rPr>
        <w:t xml:space="preserve">דון מראש להיכשל. אין שום אפשרות לנצח במלחמה על-ידי ביצורים, על-ידי מאבטחים באוטובוסים, על-ידי מכשירים לגילוי חפירות בעומק האדמה. </w:t>
      </w:r>
    </w:p>
    <w:p w14:paraId="12A459D9" w14:textId="77777777" w:rsidR="00000000" w:rsidRDefault="00890A51">
      <w:pPr>
        <w:pStyle w:val="a0"/>
        <w:rPr>
          <w:rFonts w:hint="cs"/>
          <w:rtl/>
        </w:rPr>
      </w:pPr>
    </w:p>
    <w:p w14:paraId="46179673" w14:textId="77777777" w:rsidR="00000000" w:rsidRDefault="00890A51">
      <w:pPr>
        <w:pStyle w:val="a0"/>
        <w:rPr>
          <w:rFonts w:hint="cs"/>
          <w:rtl/>
        </w:rPr>
      </w:pPr>
      <w:r>
        <w:rPr>
          <w:rFonts w:hint="cs"/>
          <w:rtl/>
        </w:rPr>
        <w:t>לפני 60 ו-70 שנה ניטש ויכוח בארץ הזאת, איך להגיב על הטרור הערבי. מפא"י ההיסטורית, היישוב המאורגן, גרסו הבלגה, ואמרו: על כל בי</w:t>
      </w:r>
      <w:r>
        <w:rPr>
          <w:rFonts w:hint="cs"/>
          <w:rtl/>
        </w:rPr>
        <w:t xml:space="preserve">ת שנהרס נבנה מאה. לא נקמה אלא עוד דונם ועוד עז. אלו יהיו תשובה ציונית הולמת, ובאיפוק </w:t>
      </w:r>
      <w:r>
        <w:rPr>
          <w:rtl/>
        </w:rPr>
        <w:t>–</w:t>
      </w:r>
      <w:r>
        <w:rPr>
          <w:rFonts w:hint="cs"/>
          <w:rtl/>
        </w:rPr>
        <w:t xml:space="preserve"> כוחנו; בבניין הארץ נשיב לרוצחים. לוחמי הארגון הצבאי הלאומי גרסו, שיש לשבור את ההבלגה, להילחם בנשק בערבים, גם לנקום על מעשי הרצח וגם להרתיע. הם לא התנגדו להתיישבות, אבל א</w:t>
      </w:r>
      <w:r>
        <w:rPr>
          <w:rFonts w:hint="cs"/>
          <w:rtl/>
        </w:rPr>
        <w:t xml:space="preserve">מרו שמי שמקווים שהארץ תיקנה בכסף ובעוד דונם ובעוד עז ובלי מלחמה, טועים ומטעים. בין כה וכה, גם שוברי ההבלגה ידעו כי כל יישוב בארץ שנלחמים עליו, מעמיק את אחיזתנו בארץ וקובע את הגבול. </w:t>
      </w:r>
    </w:p>
    <w:p w14:paraId="11F39199" w14:textId="77777777" w:rsidR="00000000" w:rsidRDefault="00890A51">
      <w:pPr>
        <w:pStyle w:val="a0"/>
        <w:rPr>
          <w:rFonts w:hint="cs"/>
          <w:rtl/>
        </w:rPr>
      </w:pPr>
    </w:p>
    <w:p w14:paraId="48254990" w14:textId="77777777" w:rsidR="00000000" w:rsidRDefault="00890A51">
      <w:pPr>
        <w:pStyle w:val="a0"/>
        <w:rPr>
          <w:rFonts w:hint="cs"/>
          <w:rtl/>
        </w:rPr>
      </w:pPr>
      <w:r>
        <w:rPr>
          <w:rFonts w:hint="cs"/>
          <w:rtl/>
        </w:rPr>
        <w:t>והנה, כאילו הוכרע הוויכוח ההיסטורי. מדינת ישראל אמרה: גם וגם, גם התיישבות</w:t>
      </w:r>
      <w:r>
        <w:rPr>
          <w:rFonts w:hint="cs"/>
          <w:rtl/>
        </w:rPr>
        <w:t xml:space="preserve"> וגם צבא, גם מלחמת חורמה באויב הערבי וגם בניין הארץ. אלא שבדור האחרון, מתוך אובדן דרך מוחלט, אריאל שרון, שיודע היטב שאי-אפשר לנצח במלחמה בעזרת בטון וגדרות, אבל היה נדמה לו שגדר זה מה שהציבור רוצה, והוא יורד, והולך ויורד בסקרים, והגדר </w:t>
      </w:r>
      <w:r>
        <w:rPr>
          <w:rtl/>
        </w:rPr>
        <w:t>–</w:t>
      </w:r>
      <w:r>
        <w:rPr>
          <w:rFonts w:hint="cs"/>
          <w:rtl/>
        </w:rPr>
        <w:t xml:space="preserve"> כך העריך מתוך טעות א</w:t>
      </w:r>
      <w:r>
        <w:rPr>
          <w:rFonts w:hint="cs"/>
          <w:rtl/>
        </w:rPr>
        <w:t xml:space="preserve">סטרטגית </w:t>
      </w:r>
      <w:r>
        <w:rPr>
          <w:rtl/>
        </w:rPr>
        <w:t>–</w:t>
      </w:r>
      <w:r>
        <w:rPr>
          <w:rFonts w:hint="cs"/>
          <w:rtl/>
        </w:rPr>
        <w:t xml:space="preserve"> תוכל לשרת את מטרותיו המדיניות ולהתוות גבול מצומצם למדינה פלסטינית, והוא שינה את דעתו והפך את עורו והחל תומך בגדר. </w:t>
      </w:r>
    </w:p>
    <w:p w14:paraId="5983EEE1" w14:textId="77777777" w:rsidR="00000000" w:rsidRDefault="00890A51">
      <w:pPr>
        <w:pStyle w:val="a0"/>
        <w:rPr>
          <w:rFonts w:hint="cs"/>
          <w:rtl/>
        </w:rPr>
      </w:pPr>
    </w:p>
    <w:p w14:paraId="35701836" w14:textId="77777777" w:rsidR="00000000" w:rsidRDefault="00890A51">
      <w:pPr>
        <w:pStyle w:val="a0"/>
        <w:rPr>
          <w:rFonts w:hint="cs"/>
          <w:rtl/>
        </w:rPr>
      </w:pPr>
      <w:r>
        <w:rPr>
          <w:rFonts w:hint="cs"/>
          <w:rtl/>
        </w:rPr>
        <w:t>איזו פשיטת רגל אדירה. הגדר לא מונעת טרור, היא לא יכולה למנוע אותו, ושרון ידע זאת לפני שהתחיל לשפוך 10 מיליארדי שקלים בבטון ובברזל.</w:t>
      </w:r>
      <w:r>
        <w:rPr>
          <w:rFonts w:hint="cs"/>
          <w:rtl/>
        </w:rPr>
        <w:t xml:space="preserve"> והיום בא בג"ץ וסטר על פניו ואמר לו: תהיה גדר, אבל לא שם, במקום שאתה רוצה, אלא במקום שהערבים אויבי ישראל מסכימים או רוצים, על "הקו הירוק", פחות או יותר. </w:t>
      </w:r>
    </w:p>
    <w:p w14:paraId="285DADBB" w14:textId="77777777" w:rsidR="00000000" w:rsidRDefault="00890A51">
      <w:pPr>
        <w:pStyle w:val="a0"/>
        <w:rPr>
          <w:rFonts w:hint="cs"/>
          <w:rtl/>
        </w:rPr>
      </w:pPr>
    </w:p>
    <w:p w14:paraId="2CDE97CE" w14:textId="77777777" w:rsidR="00000000" w:rsidRDefault="00890A51">
      <w:pPr>
        <w:pStyle w:val="a0"/>
        <w:rPr>
          <w:rFonts w:hint="cs"/>
          <w:rtl/>
        </w:rPr>
      </w:pPr>
      <w:r>
        <w:rPr>
          <w:rFonts w:hint="cs"/>
          <w:rtl/>
        </w:rPr>
        <w:t xml:space="preserve">איזו טעות קולוסאלית. מי שהתנגד לגדר, כי ידע שלא תספק ביטחון, אבל היא עלולה ליצור עובדה פוליטית, בונה </w:t>
      </w:r>
      <w:r>
        <w:rPr>
          <w:rFonts w:hint="cs"/>
          <w:rtl/>
        </w:rPr>
        <w:t xml:space="preserve">גדר. ויש טרור מעל ומתחת לגדר, ומבצרים לא מועילים, והגדר שלך, אדוני ראש הממשלה, תקים לערבים מדינה, ולא במקום שרצית. </w:t>
      </w:r>
    </w:p>
    <w:p w14:paraId="72728E81" w14:textId="77777777" w:rsidR="00000000" w:rsidRDefault="00890A51">
      <w:pPr>
        <w:pStyle w:val="a0"/>
        <w:rPr>
          <w:rFonts w:hint="cs"/>
          <w:rtl/>
        </w:rPr>
      </w:pPr>
    </w:p>
    <w:p w14:paraId="2FD1CE72" w14:textId="77777777" w:rsidR="00000000" w:rsidRDefault="00890A51">
      <w:pPr>
        <w:pStyle w:val="a0"/>
        <w:rPr>
          <w:rFonts w:hint="cs"/>
          <w:rtl/>
        </w:rPr>
      </w:pPr>
      <w:r>
        <w:rPr>
          <w:rFonts w:hint="cs"/>
          <w:rtl/>
        </w:rPr>
        <w:t>מה שנשאר מהוויכוח ההיסטורי בין ההתיישבות למלחמה בערבים הוא תמונת ראי מעוותת - נקמת דם ילד קטן שלא ברא השטן - והיא נבראת לעינינו. לא בית חדש</w:t>
      </w:r>
      <w:r>
        <w:rPr>
          <w:rFonts w:hint="cs"/>
          <w:rtl/>
        </w:rPr>
        <w:t xml:space="preserve"> מקימים במקום זה שנהרס, אלא מתכוונים להרוס אלפי בתים. לא חיים חדשים ייווצרו במקום הדם שנשפך, אלא אלפי יהודים ייעקרו מבתיהם ויוגלו ויגורשו, כי ראש הממשלה הודיע ששום דבר לא יעצור אותו בדרכו להתנתקות, גם לא ניתוק פתיל חייו של ילד בן ארבע. </w:t>
      </w:r>
    </w:p>
    <w:p w14:paraId="1EE9AE54" w14:textId="77777777" w:rsidR="00000000" w:rsidRDefault="00890A51">
      <w:pPr>
        <w:pStyle w:val="a0"/>
        <w:rPr>
          <w:rFonts w:hint="cs"/>
          <w:rtl/>
        </w:rPr>
      </w:pPr>
    </w:p>
    <w:p w14:paraId="05D187DD" w14:textId="77777777" w:rsidR="00000000" w:rsidRDefault="00890A51">
      <w:pPr>
        <w:pStyle w:val="a0"/>
        <w:rPr>
          <w:rFonts w:hint="cs"/>
          <w:rtl/>
        </w:rPr>
      </w:pPr>
      <w:r>
        <w:rPr>
          <w:rFonts w:hint="cs"/>
          <w:rtl/>
        </w:rPr>
        <w:t>אדוני היושב-ראש, מ</w:t>
      </w:r>
      <w:r>
        <w:rPr>
          <w:rFonts w:hint="cs"/>
          <w:rtl/>
        </w:rPr>
        <w:t>דינת ישראל יצרה סינתזה בין חסידי ההתיישבות, כתשובה ציונית הולמת, לחסידי המענה הצבאי לאויב, ואמרה: גם זה וגם זה. אריאל שרון יוצר לעינינו סינתזה חדשה: ההיפך מזה וההיפך מזה - הוא בורח מהטרור, נסוג מעזה ומהשומרון ועוקר יישובים כתשובה על הטרור. ממש תשובה אנטי-צ</w:t>
      </w:r>
      <w:r>
        <w:rPr>
          <w:rFonts w:hint="cs"/>
          <w:rtl/>
        </w:rPr>
        <w:t xml:space="preserve">יונית הולמת. תודה רבה. </w:t>
      </w:r>
    </w:p>
    <w:p w14:paraId="5255D75E" w14:textId="77777777" w:rsidR="00000000" w:rsidRDefault="00890A51">
      <w:pPr>
        <w:pStyle w:val="a0"/>
        <w:rPr>
          <w:rFonts w:hint="cs"/>
          <w:rtl/>
        </w:rPr>
      </w:pPr>
    </w:p>
    <w:p w14:paraId="4233FFD3" w14:textId="77777777" w:rsidR="00000000" w:rsidRDefault="00890A51">
      <w:pPr>
        <w:pStyle w:val="af1"/>
        <w:rPr>
          <w:rtl/>
        </w:rPr>
      </w:pPr>
      <w:r>
        <w:rPr>
          <w:rtl/>
        </w:rPr>
        <w:t>היו"ר</w:t>
      </w:r>
      <w:r>
        <w:rPr>
          <w:rFonts w:hint="cs"/>
          <w:rtl/>
        </w:rPr>
        <w:t xml:space="preserve"> מיכאל נודלמן</w:t>
      </w:r>
      <w:r>
        <w:rPr>
          <w:rtl/>
        </w:rPr>
        <w:t>:</w:t>
      </w:r>
    </w:p>
    <w:p w14:paraId="5FEA10DA" w14:textId="77777777" w:rsidR="00000000" w:rsidRDefault="00890A51">
      <w:pPr>
        <w:pStyle w:val="a0"/>
        <w:rPr>
          <w:rFonts w:hint="cs"/>
          <w:rtl/>
        </w:rPr>
      </w:pPr>
    </w:p>
    <w:p w14:paraId="319554D0" w14:textId="77777777" w:rsidR="00000000" w:rsidRDefault="00890A51">
      <w:pPr>
        <w:pStyle w:val="a0"/>
        <w:rPr>
          <w:rFonts w:hint="cs"/>
          <w:rtl/>
        </w:rPr>
      </w:pPr>
      <w:r>
        <w:rPr>
          <w:rFonts w:hint="cs"/>
          <w:rtl/>
        </w:rPr>
        <w:t xml:space="preserve">תודה רבה. חבר הכנסת אהוד יתום, בבקשה. אחריו </w:t>
      </w:r>
      <w:r>
        <w:rPr>
          <w:rtl/>
        </w:rPr>
        <w:t>–</w:t>
      </w:r>
      <w:r>
        <w:rPr>
          <w:rFonts w:hint="cs"/>
          <w:rtl/>
        </w:rPr>
        <w:t xml:space="preserve"> חבר הכנסת עבד-אלמאלכ דהאמשה. </w:t>
      </w:r>
    </w:p>
    <w:p w14:paraId="48E36C54" w14:textId="77777777" w:rsidR="00000000" w:rsidRDefault="00890A51">
      <w:pPr>
        <w:pStyle w:val="a0"/>
        <w:rPr>
          <w:rFonts w:hint="cs"/>
          <w:rtl/>
        </w:rPr>
      </w:pPr>
    </w:p>
    <w:p w14:paraId="57BFB844" w14:textId="77777777" w:rsidR="00000000" w:rsidRDefault="00890A51">
      <w:pPr>
        <w:pStyle w:val="a"/>
        <w:rPr>
          <w:rtl/>
        </w:rPr>
      </w:pPr>
      <w:bookmarkStart w:id="834" w:name="FS000001032T30_06_2004_20_52_24"/>
      <w:bookmarkStart w:id="835" w:name="_Toc77593547"/>
      <w:bookmarkEnd w:id="834"/>
      <w:r>
        <w:rPr>
          <w:rFonts w:hint="eastAsia"/>
          <w:rtl/>
        </w:rPr>
        <w:t>אהוד</w:t>
      </w:r>
      <w:r>
        <w:rPr>
          <w:rtl/>
        </w:rPr>
        <w:t xml:space="preserve"> יתום (הליכוד):</w:t>
      </w:r>
      <w:bookmarkEnd w:id="835"/>
    </w:p>
    <w:p w14:paraId="710CFC2A" w14:textId="77777777" w:rsidR="00000000" w:rsidRDefault="00890A51">
      <w:pPr>
        <w:pStyle w:val="a0"/>
        <w:rPr>
          <w:rFonts w:hint="cs"/>
          <w:rtl/>
        </w:rPr>
      </w:pPr>
    </w:p>
    <w:p w14:paraId="1A32D3F1" w14:textId="77777777" w:rsidR="00000000" w:rsidRDefault="00890A51">
      <w:pPr>
        <w:pStyle w:val="a0"/>
        <w:rPr>
          <w:rFonts w:hint="cs"/>
          <w:rtl/>
        </w:rPr>
      </w:pPr>
      <w:r>
        <w:rPr>
          <w:rFonts w:hint="cs"/>
          <w:rtl/>
        </w:rPr>
        <w:t>אדוני היושב-ראש, חברי חברי הכנסת, ראשית אני מבקש להביע את צערי העמוק ואת תנחומי ולהשתתף באבלה הכבד של משפחת החיי</w:t>
      </w:r>
      <w:r>
        <w:rPr>
          <w:rFonts w:hint="cs"/>
          <w:rtl/>
        </w:rPr>
        <w:t xml:space="preserve">ל שנפל בפיגוע האסטרטגי </w:t>
      </w:r>
      <w:r>
        <w:rPr>
          <w:rtl/>
        </w:rPr>
        <w:t>–</w:t>
      </w:r>
      <w:r>
        <w:rPr>
          <w:rFonts w:hint="cs"/>
          <w:rtl/>
        </w:rPr>
        <w:t xml:space="preserve"> אני מדגיש, בפיגוע האסטרטגי </w:t>
      </w:r>
      <w:r>
        <w:rPr>
          <w:rtl/>
        </w:rPr>
        <w:t>–</w:t>
      </w:r>
      <w:r>
        <w:rPr>
          <w:rFonts w:hint="cs"/>
          <w:rtl/>
        </w:rPr>
        <w:t xml:space="preserve"> במוצב "אורחן", סמ"ר רועי ניסים, זיכרונו לברכה, בן 20, ושל משפחותיהם של תושבי העיר שדרות, אפיק זהבי-אוחיון, רק בן ארבע, ילד רך בן ארבע, ומרדכי יוספוב, בן 49, זיכרונם לברכה. כן נאחל איחולי החלמה מהירה לפצ</w:t>
      </w:r>
      <w:r>
        <w:rPr>
          <w:rFonts w:hint="cs"/>
          <w:rtl/>
        </w:rPr>
        <w:t xml:space="preserve">ועים. </w:t>
      </w:r>
    </w:p>
    <w:p w14:paraId="2AF9819E" w14:textId="77777777" w:rsidR="00000000" w:rsidRDefault="00890A51">
      <w:pPr>
        <w:pStyle w:val="a0"/>
        <w:rPr>
          <w:rFonts w:hint="cs"/>
          <w:rtl/>
        </w:rPr>
      </w:pPr>
    </w:p>
    <w:p w14:paraId="40EE65A9" w14:textId="77777777" w:rsidR="00000000" w:rsidRDefault="00890A51">
      <w:pPr>
        <w:pStyle w:val="a0"/>
        <w:rPr>
          <w:rFonts w:hint="cs"/>
          <w:rtl/>
        </w:rPr>
      </w:pPr>
      <w:r>
        <w:rPr>
          <w:rFonts w:hint="cs"/>
          <w:rtl/>
        </w:rPr>
        <w:t>זה זמן רב, אדוני היושב-ראש, אני קורא וטוען כי אין דרך אחרת, שום דרך אחרת, להכריע את הטרור בעזה, זולת כניסה לתוך הרצועה ורדיפתם של המחבלים שם עד חורמה. הישגיה המרשימים של מערכת הביטחון ביהודה ושומרון, המבצעים המזהירים האחרונים בקסבה של שכם ובמחנות ה</w:t>
      </w:r>
      <w:r>
        <w:rPr>
          <w:rFonts w:hint="cs"/>
          <w:rtl/>
        </w:rPr>
        <w:t>פליטים האחרים ביהודה ושומרון, מוכיחים שרק נוכחות שלנו בשטח, אדוני השר שרנסקי, מקנה פרי מודיעיני ומבצעי, וכך כוחות הביטחון שלנו מסוגלים ויכולים למגר את הטרור עד חורמה. לא עשינו "חומת מגן" א' בעזה ולא עשינו "חומת מגן" ב' בעזה וגם לא עשינו "חומת מגן" ג' בעזה,</w:t>
      </w:r>
      <w:r>
        <w:rPr>
          <w:rFonts w:hint="cs"/>
          <w:rtl/>
        </w:rPr>
        <w:t xml:space="preserve"> והתוצאה </w:t>
      </w:r>
      <w:r>
        <w:rPr>
          <w:rtl/>
        </w:rPr>
        <w:t>–</w:t>
      </w:r>
      <w:r>
        <w:rPr>
          <w:rFonts w:hint="cs"/>
          <w:rtl/>
        </w:rPr>
        <w:t xml:space="preserve"> פיגוע אסטרטגי באחד מהמוצבים שלנו וירי של טילי "קסאם" על שדרות, ירי שגבה מחיר כה כבד. </w:t>
      </w:r>
    </w:p>
    <w:p w14:paraId="14BEE761" w14:textId="77777777" w:rsidR="00000000" w:rsidRDefault="00890A51">
      <w:pPr>
        <w:pStyle w:val="a0"/>
        <w:rPr>
          <w:rFonts w:hint="cs"/>
          <w:rtl/>
        </w:rPr>
      </w:pPr>
    </w:p>
    <w:p w14:paraId="7ABF25B0" w14:textId="77777777" w:rsidR="00000000" w:rsidRDefault="00890A51">
      <w:pPr>
        <w:pStyle w:val="a0"/>
        <w:rPr>
          <w:rFonts w:hint="cs"/>
          <w:rtl/>
        </w:rPr>
      </w:pPr>
      <w:r>
        <w:rPr>
          <w:rFonts w:hint="cs"/>
          <w:rtl/>
        </w:rPr>
        <w:t>ארגוני המחבלים מוצאים עצמם מעודדים מיוזמת ההתנתקות הישראלית. הבריחה הישראלית מרצועת-עזה רק מחדירה רוח במפרשי הטרור. המחבלים מחפשים ומוצאים, לצערנו, דרכים לזנב</w:t>
      </w:r>
      <w:r>
        <w:rPr>
          <w:rFonts w:hint="cs"/>
          <w:rtl/>
        </w:rPr>
        <w:t xml:space="preserve"> בכוחותינו וליצור תחושה שהם מסלקים אותנו מהרצועה. ומי יודע מה יקרה אם אכן בדרך זו נסתלק מהרצועה. </w:t>
      </w:r>
    </w:p>
    <w:p w14:paraId="1215CCA6" w14:textId="77777777" w:rsidR="00000000" w:rsidRDefault="00890A51">
      <w:pPr>
        <w:pStyle w:val="a0"/>
        <w:rPr>
          <w:rFonts w:hint="cs"/>
          <w:rtl/>
        </w:rPr>
      </w:pPr>
    </w:p>
    <w:p w14:paraId="6958AB95" w14:textId="77777777" w:rsidR="00000000" w:rsidRDefault="00890A51">
      <w:pPr>
        <w:pStyle w:val="a0"/>
        <w:rPr>
          <w:rFonts w:hint="cs"/>
          <w:rtl/>
        </w:rPr>
      </w:pPr>
      <w:r>
        <w:rPr>
          <w:rFonts w:hint="cs"/>
          <w:rtl/>
        </w:rPr>
        <w:t>על כן, אני קורא לראש הממשלה לחדול ממהלכי ההתנתקות ולנצל את ההזדמנות כדי לסלק את ערפאת, את המכשול לשלום, מן הזירה. לסלק אותו, וכל דרך שעליה תחליט הממשלה, אדונ</w:t>
      </w:r>
      <w:r>
        <w:rPr>
          <w:rFonts w:hint="cs"/>
          <w:rtl/>
        </w:rPr>
        <w:t xml:space="preserve">י השר וכבוד היושב-ראש, כל דרך תהיה מקובלת עלי. </w:t>
      </w:r>
    </w:p>
    <w:p w14:paraId="09BB6493" w14:textId="77777777" w:rsidR="00000000" w:rsidRDefault="00890A51">
      <w:pPr>
        <w:pStyle w:val="a0"/>
        <w:rPr>
          <w:rFonts w:hint="cs"/>
          <w:rtl/>
        </w:rPr>
      </w:pPr>
    </w:p>
    <w:p w14:paraId="750E0F06" w14:textId="77777777" w:rsidR="00000000" w:rsidRDefault="00890A51">
      <w:pPr>
        <w:pStyle w:val="a0"/>
        <w:rPr>
          <w:rFonts w:hint="cs"/>
          <w:rtl/>
        </w:rPr>
      </w:pPr>
      <w:r>
        <w:rPr>
          <w:rFonts w:hint="cs"/>
          <w:rtl/>
        </w:rPr>
        <w:t>הפיגוע במוצב "אורחן" ביום ראשון הוא פיגוע בעל משמעויות אסטרטגיות. ארגוני המחבלים הוכיחו, כי ביכולתם לגרום להרס של מוצב שלם. פגיעה בבסיס צבאי, נקודת היציאה לפעילות מבצעית והחזרה ממנה, מתקן צבאי שהוא סמל לכוחה</w:t>
      </w:r>
      <w:r>
        <w:rPr>
          <w:rFonts w:hint="cs"/>
          <w:rtl/>
        </w:rPr>
        <w:t xml:space="preserve"> ולעוצמתה של המערכת הצבאית, היא פגיעה בעלת משמעויות אסטרטגיות. צריך לומר זאת ביושר ובהגינות. הפיגוע הזה הוא פיגוע בעל משמעויות אדירות מבחינת היריב. יש להשיב מחיר אסטרטגי על פגיעה אסטרטגית. יש להבהיר למחבלים שמדינת ישראל גובה מחיר כבד ממי שמאיים עליה. </w:t>
      </w:r>
    </w:p>
    <w:p w14:paraId="37635F27" w14:textId="77777777" w:rsidR="00000000" w:rsidRDefault="00890A51">
      <w:pPr>
        <w:pStyle w:val="a0"/>
        <w:rPr>
          <w:rFonts w:hint="cs"/>
          <w:rtl/>
        </w:rPr>
      </w:pPr>
    </w:p>
    <w:p w14:paraId="7A462C50" w14:textId="77777777" w:rsidR="00000000" w:rsidRDefault="00890A51">
      <w:pPr>
        <w:pStyle w:val="a0"/>
        <w:rPr>
          <w:rFonts w:hint="cs"/>
          <w:rtl/>
        </w:rPr>
      </w:pPr>
      <w:r>
        <w:rPr>
          <w:rFonts w:hint="cs"/>
          <w:rtl/>
        </w:rPr>
        <w:t>המנ</w:t>
      </w:r>
      <w:r>
        <w:rPr>
          <w:rFonts w:hint="cs"/>
          <w:rtl/>
        </w:rPr>
        <w:t>הרה שחפרו המחבלים מחד גיסא, והאבדות הכבדות שספגה העיר שדרות מירי ה"קסאמים" מאידך גיסא, הן סימן ואות לבאות. אם וכאשר ניסוג מרצועת-עזה ותתבצע תוכנית ההתנתקות, תהיה שדרות לקריית-שמונה של הדרום, ואיום המנהרות שמעסיק גדוד בציר פילדלפי יעסיק את כל הכוחות שיגנו מ</w:t>
      </w:r>
      <w:r>
        <w:rPr>
          <w:rFonts w:hint="cs"/>
          <w:rtl/>
        </w:rPr>
        <w:t xml:space="preserve">סביב ל-60 הקילומטרים של הגדר המקיפה את הרצועה. </w:t>
      </w:r>
    </w:p>
    <w:p w14:paraId="711EEE66" w14:textId="77777777" w:rsidR="00000000" w:rsidRDefault="00890A51">
      <w:pPr>
        <w:pStyle w:val="a0"/>
        <w:rPr>
          <w:rFonts w:hint="cs"/>
          <w:rtl/>
        </w:rPr>
      </w:pPr>
    </w:p>
    <w:p w14:paraId="4AACAA47" w14:textId="77777777" w:rsidR="00000000" w:rsidRDefault="00890A51">
      <w:pPr>
        <w:pStyle w:val="a0"/>
        <w:rPr>
          <w:rFonts w:hint="cs"/>
          <w:rtl/>
        </w:rPr>
      </w:pPr>
      <w:r>
        <w:rPr>
          <w:rFonts w:hint="cs"/>
          <w:rtl/>
        </w:rPr>
        <w:t xml:space="preserve">אדוני היושב-ראש, אדוני השר, חברי חברי הכנסת, כדאי לחדול מהבריחה, ויפה שעה אחת קודם. </w:t>
      </w:r>
    </w:p>
    <w:p w14:paraId="5D0D3CEF" w14:textId="77777777" w:rsidR="00000000" w:rsidRDefault="00890A51">
      <w:pPr>
        <w:pStyle w:val="a0"/>
        <w:rPr>
          <w:rFonts w:hint="cs"/>
          <w:rtl/>
        </w:rPr>
      </w:pPr>
    </w:p>
    <w:p w14:paraId="5FE7802D" w14:textId="77777777" w:rsidR="00000000" w:rsidRDefault="00890A51">
      <w:pPr>
        <w:pStyle w:val="af1"/>
        <w:rPr>
          <w:rtl/>
        </w:rPr>
      </w:pPr>
      <w:r>
        <w:rPr>
          <w:rtl/>
        </w:rPr>
        <w:t>היו"ר</w:t>
      </w:r>
      <w:r>
        <w:rPr>
          <w:rFonts w:hint="cs"/>
          <w:rtl/>
        </w:rPr>
        <w:t xml:space="preserve"> מיכאל נודלמן</w:t>
      </w:r>
      <w:r>
        <w:rPr>
          <w:rtl/>
        </w:rPr>
        <w:t>:</w:t>
      </w:r>
    </w:p>
    <w:p w14:paraId="4F2D3901" w14:textId="77777777" w:rsidR="00000000" w:rsidRDefault="00890A51">
      <w:pPr>
        <w:pStyle w:val="a0"/>
        <w:rPr>
          <w:rtl/>
        </w:rPr>
      </w:pPr>
    </w:p>
    <w:p w14:paraId="14F0C278" w14:textId="77777777" w:rsidR="00000000" w:rsidRDefault="00890A51">
      <w:pPr>
        <w:pStyle w:val="a0"/>
        <w:rPr>
          <w:rFonts w:hint="cs"/>
          <w:rtl/>
        </w:rPr>
      </w:pPr>
      <w:r>
        <w:rPr>
          <w:rFonts w:hint="cs"/>
          <w:rtl/>
        </w:rPr>
        <w:t xml:space="preserve">תודה רבה. חבר הכנסת עבד-אלמאלכ דהאמשה, בבקשה, הדובר האחרון. </w:t>
      </w:r>
    </w:p>
    <w:p w14:paraId="736126AB" w14:textId="77777777" w:rsidR="00000000" w:rsidRDefault="00890A51">
      <w:pPr>
        <w:pStyle w:val="a0"/>
        <w:rPr>
          <w:rFonts w:hint="cs"/>
          <w:rtl/>
        </w:rPr>
      </w:pPr>
    </w:p>
    <w:p w14:paraId="71156D59" w14:textId="77777777" w:rsidR="00000000" w:rsidRDefault="00890A51">
      <w:pPr>
        <w:pStyle w:val="a"/>
        <w:rPr>
          <w:rtl/>
        </w:rPr>
      </w:pPr>
      <w:bookmarkStart w:id="836" w:name="FS000000550T30_06_2004_21_05_00"/>
      <w:bookmarkStart w:id="837" w:name="_Toc77593548"/>
      <w:bookmarkEnd w:id="836"/>
      <w:r>
        <w:rPr>
          <w:rFonts w:hint="eastAsia"/>
          <w:rtl/>
        </w:rPr>
        <w:t>עבד</w:t>
      </w:r>
      <w:r>
        <w:rPr>
          <w:rtl/>
        </w:rPr>
        <w:t>-אלמאלכ דהאמשה (רע"ם):</w:t>
      </w:r>
      <w:bookmarkEnd w:id="837"/>
    </w:p>
    <w:p w14:paraId="5E10D9A7" w14:textId="77777777" w:rsidR="00000000" w:rsidRDefault="00890A51">
      <w:pPr>
        <w:pStyle w:val="a0"/>
        <w:rPr>
          <w:rFonts w:hint="cs"/>
          <w:rtl/>
        </w:rPr>
      </w:pPr>
    </w:p>
    <w:p w14:paraId="477AD248" w14:textId="77777777" w:rsidR="00000000" w:rsidRDefault="00890A51">
      <w:pPr>
        <w:pStyle w:val="a0"/>
        <w:rPr>
          <w:rFonts w:hint="cs"/>
          <w:rtl/>
        </w:rPr>
      </w:pPr>
      <w:r>
        <w:rPr>
          <w:rFonts w:hint="cs"/>
          <w:rtl/>
        </w:rPr>
        <w:t>כבוד היושב-</w:t>
      </w:r>
      <w:r>
        <w:rPr>
          <w:rFonts w:hint="cs"/>
          <w:rtl/>
        </w:rPr>
        <w:t xml:space="preserve">ראש, מכובדי השר, חברי חברי הכנסת, בסופו של יום נשארו אלה שהאחריות כנראה מדריכה את מעשיהם כדי לדון בנושא הכואב והכאוב הזה, אף שהעמדות סותרות, כפי שזה אולי ראוי ולפחות סביר ומציאותי לראות ולמצוא. </w:t>
      </w:r>
    </w:p>
    <w:p w14:paraId="4DE1DC3D" w14:textId="77777777" w:rsidR="00000000" w:rsidRDefault="00890A51">
      <w:pPr>
        <w:pStyle w:val="a0"/>
        <w:rPr>
          <w:rFonts w:hint="cs"/>
          <w:rtl/>
        </w:rPr>
      </w:pPr>
    </w:p>
    <w:p w14:paraId="6CCADFF5" w14:textId="77777777" w:rsidR="00000000" w:rsidRDefault="00890A51">
      <w:pPr>
        <w:pStyle w:val="a0"/>
        <w:rPr>
          <w:rFonts w:hint="cs"/>
          <w:rtl/>
        </w:rPr>
      </w:pPr>
      <w:r>
        <w:rPr>
          <w:rFonts w:hint="cs"/>
          <w:rtl/>
        </w:rPr>
        <w:t>דיברו לפני עמיתים, שכל אחד התחרה בדרכו שלו איך לתת תשובה אסט</w:t>
      </w:r>
      <w:r>
        <w:rPr>
          <w:rFonts w:hint="cs"/>
          <w:rtl/>
        </w:rPr>
        <w:t>רטגית ואיך לפגוע יותר ואיך לעשות יותר. לא שכחנו את הססמה "תנו לצה"ל לנצח", כאילו מישהו קשר את ידיו של צה"ל ומנע ממנו ניצחון, עד אשר מר שרון וממשלתו השכילו לשכנע עולם ומלואו שאין פרטנר פלסטיני לשלום והפלסטינים הם רק טרוריסטים והם רק צמאי-דם ורוצים להרוג ביש</w:t>
      </w:r>
      <w:r>
        <w:rPr>
          <w:rFonts w:hint="cs"/>
          <w:rtl/>
        </w:rPr>
        <w:t xml:space="preserve">ראלים, והפעילו את מלוא הכוח ואת מלוא הטכנולוגיה, ללא רחמים. גם בני חמש, גם בני שש, גם ילדים, גם קטינים, גם זקנים, גם נשים, גם תינוקת שינקה בחיק אמה נרצחו על-ידי הטנקים והמטוסים והטילים. והנה, יותר משלוש שנים מאז מר שרון ישירות </w:t>
      </w:r>
      <w:r>
        <w:rPr>
          <w:rtl/>
        </w:rPr>
        <w:t>–</w:t>
      </w:r>
      <w:r>
        <w:rPr>
          <w:rFonts w:hint="cs"/>
          <w:rtl/>
        </w:rPr>
        <w:t xml:space="preserve"> אני לא מדבר על התקופה של בר</w:t>
      </w:r>
      <w:r>
        <w:rPr>
          <w:rFonts w:hint="cs"/>
          <w:rtl/>
        </w:rPr>
        <w:t xml:space="preserve">ק, שהתחיל את כל התהליך הזה </w:t>
      </w:r>
      <w:r>
        <w:rPr>
          <w:rtl/>
        </w:rPr>
        <w:t>–</w:t>
      </w:r>
      <w:r>
        <w:rPr>
          <w:rFonts w:hint="cs"/>
          <w:rtl/>
        </w:rPr>
        <w:t xml:space="preserve"> ואף אחד לא יעז לומר לנו שיש פה ניצחון, או שהוא יכול לראות את האור בקצה המנהרה. </w:t>
      </w:r>
    </w:p>
    <w:p w14:paraId="3DFEA501" w14:textId="77777777" w:rsidR="00000000" w:rsidRDefault="00890A51">
      <w:pPr>
        <w:pStyle w:val="a0"/>
        <w:rPr>
          <w:rFonts w:hint="cs"/>
          <w:rtl/>
        </w:rPr>
      </w:pPr>
    </w:p>
    <w:p w14:paraId="6D0CD986" w14:textId="77777777" w:rsidR="00000000" w:rsidRDefault="00890A51">
      <w:pPr>
        <w:pStyle w:val="a0"/>
        <w:rPr>
          <w:rFonts w:hint="cs"/>
          <w:rtl/>
        </w:rPr>
      </w:pPr>
      <w:r>
        <w:rPr>
          <w:rFonts w:hint="cs"/>
          <w:rtl/>
        </w:rPr>
        <w:t xml:space="preserve">זה מוכיח שלסכסוך הזה יש רק פתרון אחד, פתרון של שפיות, פתרון של הסכמה, פתרון של שלום. רק פתרון כזה יכול להביא שלום, ורק שלום יכול להביא ביטחון. לא </w:t>
      </w:r>
      <w:r>
        <w:rPr>
          <w:rFonts w:hint="cs"/>
          <w:rtl/>
        </w:rPr>
        <w:t xml:space="preserve">שום העמקת איבה ושום העמקת שפיכות דמים ושום העמקת הרג ורצח והריסה של חיים ושל בני-אדם ושל רכוש ושל כרמי זיתים; לא גדרות של איבה ולא חומות של איבה יביאו פתרון. </w:t>
      </w:r>
    </w:p>
    <w:p w14:paraId="2101D26F" w14:textId="77777777" w:rsidR="00000000" w:rsidRDefault="00890A51">
      <w:pPr>
        <w:pStyle w:val="a0"/>
        <w:rPr>
          <w:rFonts w:hint="cs"/>
          <w:rtl/>
        </w:rPr>
      </w:pPr>
    </w:p>
    <w:p w14:paraId="5DF29D67" w14:textId="77777777" w:rsidR="00000000" w:rsidRDefault="00890A51">
      <w:pPr>
        <w:pStyle w:val="a0"/>
        <w:rPr>
          <w:rFonts w:hint="cs"/>
          <w:rtl/>
        </w:rPr>
      </w:pPr>
      <w:r>
        <w:rPr>
          <w:rFonts w:hint="cs"/>
          <w:rtl/>
        </w:rPr>
        <w:t xml:space="preserve">רק היום נוכחנו, שאי השפיות היחיד כמעט שנותר במדינה הזאת, אמר מלים מפורשות לצה"ל, שלח אותו ללמוד </w:t>
      </w:r>
      <w:r>
        <w:rPr>
          <w:rFonts w:hint="cs"/>
          <w:rtl/>
        </w:rPr>
        <w:t>שיעורים, ביזה אותו בהטלת הוצאות משפט. נדמה לי, שפעם ראשונה בחיים שאני רואה את זה. אני הייתי עורך-דין בעבר ואני מכיר את המשפטים. המדינה מחויבת בהוצאות, וזו הבעת שאט נפש של בית-המשפט לגבי העמדה של הממשלה ושל הצבא שעמד מולה.</w:t>
      </w:r>
    </w:p>
    <w:p w14:paraId="3F8D5149" w14:textId="77777777" w:rsidR="00000000" w:rsidRDefault="00890A51">
      <w:pPr>
        <w:pStyle w:val="a0"/>
        <w:ind w:firstLine="0"/>
        <w:rPr>
          <w:rFonts w:hint="cs"/>
          <w:rtl/>
        </w:rPr>
      </w:pPr>
    </w:p>
    <w:p w14:paraId="2B742155" w14:textId="77777777" w:rsidR="00000000" w:rsidRDefault="00890A51">
      <w:pPr>
        <w:pStyle w:val="af1"/>
        <w:rPr>
          <w:rtl/>
        </w:rPr>
      </w:pPr>
      <w:r>
        <w:rPr>
          <w:rtl/>
        </w:rPr>
        <w:t xml:space="preserve">היו"ר </w:t>
      </w:r>
      <w:r>
        <w:rPr>
          <w:rFonts w:hint="cs"/>
          <w:rtl/>
        </w:rPr>
        <w:t>מיכאל נודלמן</w:t>
      </w:r>
      <w:r>
        <w:rPr>
          <w:rtl/>
        </w:rPr>
        <w:t>:</w:t>
      </w:r>
    </w:p>
    <w:p w14:paraId="212F7C1E" w14:textId="77777777" w:rsidR="00000000" w:rsidRDefault="00890A51">
      <w:pPr>
        <w:pStyle w:val="a0"/>
        <w:rPr>
          <w:rtl/>
        </w:rPr>
      </w:pPr>
    </w:p>
    <w:p w14:paraId="35B95441" w14:textId="77777777" w:rsidR="00000000" w:rsidRDefault="00890A51">
      <w:pPr>
        <w:pStyle w:val="a0"/>
        <w:rPr>
          <w:rFonts w:hint="cs"/>
          <w:rtl/>
        </w:rPr>
      </w:pPr>
      <w:r>
        <w:rPr>
          <w:rFonts w:hint="cs"/>
          <w:rtl/>
        </w:rPr>
        <w:t>חבר הכנסת דה</w:t>
      </w:r>
      <w:r>
        <w:rPr>
          <w:rFonts w:hint="cs"/>
          <w:rtl/>
        </w:rPr>
        <w:t>אמשה, עבר הזמן.</w:t>
      </w:r>
    </w:p>
    <w:p w14:paraId="21E214C9" w14:textId="77777777" w:rsidR="00000000" w:rsidRDefault="00890A51">
      <w:pPr>
        <w:pStyle w:val="a0"/>
        <w:ind w:firstLine="0"/>
        <w:rPr>
          <w:rFonts w:hint="cs"/>
          <w:rtl/>
        </w:rPr>
      </w:pPr>
    </w:p>
    <w:p w14:paraId="79442E52" w14:textId="77777777" w:rsidR="00000000" w:rsidRDefault="00890A51">
      <w:pPr>
        <w:pStyle w:val="-"/>
        <w:rPr>
          <w:rtl/>
        </w:rPr>
      </w:pPr>
      <w:bookmarkStart w:id="838" w:name="FS000000550T30_06_2004_20_49_49"/>
      <w:bookmarkStart w:id="839" w:name="FS000000550T30_06_2004_20_49_54C"/>
      <w:bookmarkEnd w:id="838"/>
      <w:bookmarkEnd w:id="839"/>
      <w:r>
        <w:rPr>
          <w:rtl/>
        </w:rPr>
        <w:t>עבד-אלמאלכ דהאמשה (רע"ם):</w:t>
      </w:r>
    </w:p>
    <w:p w14:paraId="47B1EEAF" w14:textId="77777777" w:rsidR="00000000" w:rsidRDefault="00890A51">
      <w:pPr>
        <w:pStyle w:val="a0"/>
        <w:rPr>
          <w:rtl/>
        </w:rPr>
      </w:pPr>
    </w:p>
    <w:p w14:paraId="101E82D3" w14:textId="77777777" w:rsidR="00000000" w:rsidRDefault="00890A51">
      <w:pPr>
        <w:pStyle w:val="a0"/>
        <w:rPr>
          <w:rFonts w:hint="cs"/>
          <w:rtl/>
        </w:rPr>
      </w:pPr>
      <w:r>
        <w:rPr>
          <w:rFonts w:hint="cs"/>
          <w:rtl/>
        </w:rPr>
        <w:t>אני מסיים במשפט סיכום אחד: להתלהם קל מאוד, מכל הכיוונים ומכל הצדדים ולהמשיך להצית אש ולשפוך שמן על המדורה גם כן. נדמה לי שדבר קשה, אבל, להתאזר בשכל, בשפיות, בסובלנות, לראות את האחר, להכיר במציאות כפי שהיא ובזכותו</w:t>
      </w:r>
      <w:r>
        <w:rPr>
          <w:rFonts w:hint="cs"/>
          <w:rtl/>
        </w:rPr>
        <w:t xml:space="preserve"> של האחר להתקיים בשוויון. להסתכל לפלסטינים בעיניים, כאילו הם בני-אדם שווים ולהכיר בזכותם לעצמאות וחירות. הם מסתפקים ב-22% משטחי המריבה. מה עוד יוכלו לתרום, שלא תהיה להם עצמאות? לא יהיו להם שמים? לא תהיה להם מדינה? לא יהיו להם גבולות? מי יכול לקבל את זה? שו</w:t>
      </w:r>
      <w:r>
        <w:rPr>
          <w:rFonts w:hint="cs"/>
          <w:rtl/>
        </w:rPr>
        <w:t xml:space="preserve">ם תינוק פלסטיני לא יקבל את זה. ודאי לא הרשות הפלסטינית ולא העם הזה, ששפך די דם והקריב די קורבנות כדי לזכות בחירותו ובעצמאותו. </w:t>
      </w:r>
    </w:p>
    <w:p w14:paraId="7D8D848F" w14:textId="77777777" w:rsidR="00000000" w:rsidRDefault="00890A51">
      <w:pPr>
        <w:pStyle w:val="a0"/>
        <w:rPr>
          <w:rFonts w:hint="cs"/>
          <w:rtl/>
        </w:rPr>
      </w:pPr>
    </w:p>
    <w:p w14:paraId="39234CB9" w14:textId="77777777" w:rsidR="00000000" w:rsidRDefault="00890A51">
      <w:pPr>
        <w:pStyle w:val="a0"/>
        <w:rPr>
          <w:rFonts w:hint="cs"/>
          <w:rtl/>
        </w:rPr>
      </w:pPr>
      <w:r>
        <w:rPr>
          <w:rFonts w:hint="cs"/>
          <w:rtl/>
        </w:rPr>
        <w:t>הגיע הזמן לסיים את הכיבוש ואת פרק הדמים הזה בתולדות שני העמים גם יחד. תודה רבה, אדוני.</w:t>
      </w:r>
    </w:p>
    <w:p w14:paraId="1A4328E8" w14:textId="77777777" w:rsidR="00000000" w:rsidRDefault="00890A51">
      <w:pPr>
        <w:pStyle w:val="a0"/>
        <w:ind w:firstLine="0"/>
        <w:rPr>
          <w:rFonts w:hint="cs"/>
          <w:rtl/>
        </w:rPr>
      </w:pPr>
    </w:p>
    <w:p w14:paraId="1D84FBA3" w14:textId="77777777" w:rsidR="00000000" w:rsidRDefault="00890A51">
      <w:pPr>
        <w:pStyle w:val="af1"/>
        <w:rPr>
          <w:rtl/>
        </w:rPr>
      </w:pPr>
      <w:r>
        <w:rPr>
          <w:rFonts w:hint="eastAsia"/>
          <w:rtl/>
        </w:rPr>
        <w:t>היו</w:t>
      </w:r>
      <w:r>
        <w:rPr>
          <w:rtl/>
        </w:rPr>
        <w:t xml:space="preserve">"ר </w:t>
      </w:r>
      <w:r>
        <w:rPr>
          <w:rFonts w:hint="cs"/>
          <w:rtl/>
        </w:rPr>
        <w:t>מיכאל נודלמן</w:t>
      </w:r>
      <w:r>
        <w:rPr>
          <w:rtl/>
        </w:rPr>
        <w:t>:</w:t>
      </w:r>
    </w:p>
    <w:p w14:paraId="11B66E44" w14:textId="77777777" w:rsidR="00000000" w:rsidRDefault="00890A51">
      <w:pPr>
        <w:pStyle w:val="a0"/>
        <w:rPr>
          <w:rFonts w:hint="cs"/>
          <w:rtl/>
        </w:rPr>
      </w:pPr>
    </w:p>
    <w:p w14:paraId="1EB0D636" w14:textId="77777777" w:rsidR="00000000" w:rsidRDefault="00890A51">
      <w:pPr>
        <w:pStyle w:val="a0"/>
        <w:rPr>
          <w:rFonts w:hint="cs"/>
          <w:rtl/>
        </w:rPr>
      </w:pPr>
      <w:r>
        <w:rPr>
          <w:rFonts w:hint="cs"/>
          <w:rtl/>
        </w:rPr>
        <w:t xml:space="preserve"> תודה רבה לחבר הכנס</w:t>
      </w:r>
      <w:r>
        <w:rPr>
          <w:rFonts w:hint="cs"/>
          <w:rtl/>
        </w:rPr>
        <w:t>ת דהאמשה. אדוני השר נתן שרנסקי, בבקשה.</w:t>
      </w:r>
    </w:p>
    <w:p w14:paraId="01168F3E" w14:textId="77777777" w:rsidR="00000000" w:rsidRDefault="00890A51">
      <w:pPr>
        <w:pStyle w:val="a0"/>
        <w:ind w:firstLine="0"/>
        <w:rPr>
          <w:rFonts w:hint="cs"/>
          <w:rtl/>
        </w:rPr>
      </w:pPr>
    </w:p>
    <w:p w14:paraId="5981E4C9" w14:textId="77777777" w:rsidR="00000000" w:rsidRDefault="00890A51">
      <w:pPr>
        <w:pStyle w:val="a"/>
        <w:rPr>
          <w:rtl/>
        </w:rPr>
      </w:pPr>
      <w:bookmarkStart w:id="840" w:name="FS000000535T30_06_2004_20_52_30"/>
      <w:bookmarkStart w:id="841" w:name="_Toc77593549"/>
      <w:bookmarkEnd w:id="840"/>
      <w:r>
        <w:rPr>
          <w:rFonts w:hint="eastAsia"/>
          <w:rtl/>
        </w:rPr>
        <w:t>השר</w:t>
      </w:r>
      <w:r>
        <w:rPr>
          <w:rtl/>
        </w:rPr>
        <w:t xml:space="preserve"> נתן שרנסקי:</w:t>
      </w:r>
      <w:bookmarkEnd w:id="841"/>
    </w:p>
    <w:p w14:paraId="6732D3C0" w14:textId="77777777" w:rsidR="00000000" w:rsidRDefault="00890A51">
      <w:pPr>
        <w:pStyle w:val="a0"/>
        <w:rPr>
          <w:rFonts w:hint="cs"/>
          <w:rtl/>
        </w:rPr>
      </w:pPr>
    </w:p>
    <w:p w14:paraId="23F26529" w14:textId="77777777" w:rsidR="00000000" w:rsidRDefault="00890A51">
      <w:pPr>
        <w:pStyle w:val="a0"/>
        <w:rPr>
          <w:rFonts w:hint="cs"/>
          <w:rtl/>
        </w:rPr>
      </w:pPr>
      <w:r>
        <w:rPr>
          <w:rFonts w:hint="cs"/>
          <w:rtl/>
        </w:rPr>
        <w:t>אדוני היושב-ראש, חברי הכנסת, אמור היה להשיב סגן שר הביטחון זאב בוים, אלא שהוא לא יכול היה להיות נוכח בשעה זאת וביקש ממני לקרוא את התשובה.</w:t>
      </w:r>
    </w:p>
    <w:p w14:paraId="251FABC4" w14:textId="77777777" w:rsidR="00000000" w:rsidRDefault="00890A51">
      <w:pPr>
        <w:pStyle w:val="a0"/>
        <w:rPr>
          <w:rFonts w:hint="cs"/>
          <w:rtl/>
        </w:rPr>
      </w:pPr>
    </w:p>
    <w:p w14:paraId="4B0D37D3" w14:textId="77777777" w:rsidR="00000000" w:rsidRDefault="00890A51">
      <w:pPr>
        <w:pStyle w:val="a0"/>
        <w:rPr>
          <w:rFonts w:hint="cs"/>
          <w:rtl/>
        </w:rPr>
      </w:pPr>
      <w:r>
        <w:rPr>
          <w:rFonts w:hint="cs"/>
          <w:rtl/>
        </w:rPr>
        <w:t>לפני שאקרא את התשובה של סגן שר הביטחון, תרשו לי לדבר באופן א</w:t>
      </w:r>
      <w:r>
        <w:rPr>
          <w:rFonts w:hint="cs"/>
          <w:rtl/>
        </w:rPr>
        <w:t>ישי, משום שהייתי בשתי ההלוויות בשדרות. הראשונה, של מרדכי יוספוב, שעלה ארצה מאוזבקיסטן לפי עשר שנים, לא בשביל להילחם אלא בשביל לגדל נכדים. הוא הביא בבוקר נכד לגן ועמד ליד הגן, ובצד אחד של הכביש התפוצץ "קסאם" ורסיס אחד הרג אותו. הרסיס השני הרג את הילד אפיק ש</w:t>
      </w:r>
      <w:r>
        <w:rPr>
          <w:rFonts w:hint="cs"/>
          <w:rtl/>
        </w:rPr>
        <w:t xml:space="preserve">בא עם אמא לגן. היה קשה מאוד בהלוויה של אדם מקהילת יהודי בוכרה, יהדות מפוארת. הקהילה עמדה באבל ובתדהמה, יחד עם כל תושבי שדרות. מייד אחרי זה, בהלוויה של תינוק בן ארבע. אתה לא יודע מה אפשר להגיד בהלוויה של תינוק בן ארבע, שהפך למטרה. </w:t>
      </w:r>
    </w:p>
    <w:p w14:paraId="55236747" w14:textId="77777777" w:rsidR="00000000" w:rsidRDefault="00890A51">
      <w:pPr>
        <w:pStyle w:val="a0"/>
        <w:rPr>
          <w:rFonts w:hint="cs"/>
          <w:rtl/>
        </w:rPr>
      </w:pPr>
    </w:p>
    <w:p w14:paraId="4A3DEF86" w14:textId="77777777" w:rsidR="00000000" w:rsidRDefault="00890A51">
      <w:pPr>
        <w:pStyle w:val="a0"/>
        <w:rPr>
          <w:rFonts w:hint="cs"/>
          <w:rtl/>
        </w:rPr>
      </w:pPr>
      <w:r>
        <w:rPr>
          <w:rFonts w:hint="cs"/>
          <w:rtl/>
        </w:rPr>
        <w:t>אלי מויאל, ראש העיר, עוב</w:t>
      </w:r>
      <w:r>
        <w:rPr>
          <w:rFonts w:hint="cs"/>
          <w:rtl/>
        </w:rPr>
        <w:t xml:space="preserve">ד חזק ועושה מאמצים אדירים כדי לעודד ולחזק את תושבי שדרות ולמנוע בריחה מן העיר. אנחנו, כממשלה, חייבים לעשות הכול. חבל שלא הכרנו לפני זה בשדרות כקו עימות. אני הייתי בין אלה שחשבו שצריך היה לעשות את זה מזמן. אני מאוד מקווה, שאנחנו, כממשלה, כבר בשבוע הבא נאשר </w:t>
      </w:r>
      <w:r>
        <w:rPr>
          <w:rFonts w:hint="cs"/>
          <w:rtl/>
        </w:rPr>
        <w:t xml:space="preserve">כמה החלטות שמחזקות את תושבי שדרות. </w:t>
      </w:r>
    </w:p>
    <w:p w14:paraId="451AD4A0" w14:textId="77777777" w:rsidR="00000000" w:rsidRDefault="00890A51">
      <w:pPr>
        <w:pStyle w:val="a0"/>
        <w:rPr>
          <w:rFonts w:hint="cs"/>
          <w:rtl/>
        </w:rPr>
      </w:pPr>
    </w:p>
    <w:p w14:paraId="315BDC03" w14:textId="77777777" w:rsidR="00000000" w:rsidRDefault="00890A51">
      <w:pPr>
        <w:pStyle w:val="a0"/>
        <w:rPr>
          <w:rFonts w:hint="cs"/>
          <w:rtl/>
        </w:rPr>
      </w:pPr>
      <w:r>
        <w:rPr>
          <w:rFonts w:hint="cs"/>
          <w:rtl/>
        </w:rPr>
        <w:t xml:space="preserve">כל מדינת ישראל הפכה לקו עימות. לא חשוב איזה שר או איזה חבר כנסת הצביע כך או אחרת או חושב כך או אחרת על תוכנית ההתנתקות, אבל דבר אחד ברור לכולנו: אי-אפשר להתנתק מהטרור כאשר הטרור לא רוצה להתנתק מאתנו. טרור אפשר רק לנצח, </w:t>
      </w:r>
      <w:r>
        <w:rPr>
          <w:rFonts w:hint="cs"/>
          <w:rtl/>
        </w:rPr>
        <w:t>וזה מה שאנחנו עושים וזה מה שאנחנו נעשה.</w:t>
      </w:r>
    </w:p>
    <w:p w14:paraId="2C14296C" w14:textId="77777777" w:rsidR="00000000" w:rsidRDefault="00890A51">
      <w:pPr>
        <w:pStyle w:val="a0"/>
        <w:ind w:firstLine="0"/>
        <w:rPr>
          <w:rFonts w:hint="cs"/>
          <w:rtl/>
        </w:rPr>
      </w:pPr>
    </w:p>
    <w:p w14:paraId="1C85CEE8" w14:textId="77777777" w:rsidR="00000000" w:rsidRDefault="00890A51">
      <w:pPr>
        <w:pStyle w:val="a0"/>
        <w:ind w:firstLine="0"/>
        <w:rPr>
          <w:rFonts w:hint="cs"/>
          <w:rtl/>
        </w:rPr>
      </w:pPr>
      <w:r>
        <w:rPr>
          <w:rFonts w:hint="cs"/>
          <w:rtl/>
        </w:rPr>
        <w:tab/>
        <w:t>תרשו לי לקרוא את תשובתו הרשמית של סגן שר הביטחון זאב בוים: שני האירועים האחרונים מהווים חלק מגל טרור שמסרב לעזוב אותנו בארבע השנים האחרונות. ארגוני הטרור, בסיוע פסיבי ועתים אף בסיוע אקטיבי של הרשות הפלסטינית, פועלי</w:t>
      </w:r>
      <w:r>
        <w:rPr>
          <w:rFonts w:hint="cs"/>
          <w:rtl/>
        </w:rPr>
        <w:t>ם על מנת לפגוע בבטן הרכה של ישראל, באזרחים חפים מפשע, נשים, ילדים וטף. אף שלאורך שנים נתון העורף הישראלי לטרור פלסטיני אכזרי, נדמה שהיום ניתן להגיד, למרות התוצאות הכואבות מתחילת השבוע, שהטרור מפסיד במערכה, גם אם יש לו הצלחות מדי פעם בקרב.</w:t>
      </w:r>
    </w:p>
    <w:p w14:paraId="545F565F" w14:textId="77777777" w:rsidR="00000000" w:rsidRDefault="00890A51">
      <w:pPr>
        <w:pStyle w:val="a0"/>
        <w:ind w:firstLine="0"/>
        <w:rPr>
          <w:rFonts w:hint="cs"/>
          <w:rtl/>
        </w:rPr>
      </w:pPr>
    </w:p>
    <w:p w14:paraId="68816E46" w14:textId="77777777" w:rsidR="00000000" w:rsidRDefault="00890A51">
      <w:pPr>
        <w:pStyle w:val="a0"/>
        <w:ind w:firstLine="0"/>
        <w:rPr>
          <w:rFonts w:hint="cs"/>
          <w:rtl/>
        </w:rPr>
      </w:pPr>
      <w:r>
        <w:rPr>
          <w:rFonts w:hint="cs"/>
          <w:rtl/>
        </w:rPr>
        <w:tab/>
        <w:t>אני חייב להגיד,</w:t>
      </w:r>
      <w:r>
        <w:rPr>
          <w:rFonts w:hint="cs"/>
          <w:rtl/>
        </w:rPr>
        <w:t xml:space="preserve"> שבנתונים שהציג בפנינו שר הביטחון השבוע, אפשר לראות לא רק הצלחות מאוד מרשימות בשבועות האחרונים נגד מנהיגי הטרור, אלא גם אפשר לראות איך יותר ויותר קשה למחבלים לבצע פעולות טרור ולהגיע לערים שלנו ולהרוג את התושבים שלנו.</w:t>
      </w:r>
    </w:p>
    <w:p w14:paraId="4870659F" w14:textId="77777777" w:rsidR="00000000" w:rsidRDefault="00890A51">
      <w:pPr>
        <w:pStyle w:val="a0"/>
        <w:ind w:firstLine="0"/>
        <w:rPr>
          <w:rFonts w:hint="cs"/>
          <w:rtl/>
        </w:rPr>
      </w:pPr>
    </w:p>
    <w:p w14:paraId="1AF757B6" w14:textId="77777777" w:rsidR="00000000" w:rsidRDefault="00890A51">
      <w:pPr>
        <w:pStyle w:val="a0"/>
        <w:ind w:firstLine="0"/>
        <w:rPr>
          <w:rFonts w:hint="cs"/>
          <w:rtl/>
        </w:rPr>
      </w:pPr>
      <w:r>
        <w:rPr>
          <w:rFonts w:hint="cs"/>
          <w:rtl/>
        </w:rPr>
        <w:tab/>
        <w:t>ירי ה"קסאמים" ו"סימון" מוצבי צה"ל כיע</w:t>
      </w:r>
      <w:r>
        <w:rPr>
          <w:rFonts w:hint="cs"/>
          <w:rtl/>
        </w:rPr>
        <w:t>ד לפעילות חבלנית הם תוצאה של קושי גובר והולך להוציא לפועל פיגועים בלב מרכזי האוכלוסייה הישראלית. בצר להם, ממקדים ארגוני הטרור את פעילותם במטרות נגישות יותר, כגון מוצבי צה"ל במוקדי החיכוך. ירי ה"קסאמים" מהווה שיטה קלה לגרימת בהלה בקרב אוכלוסייה, אך הוא גם ס</w:t>
      </w:r>
      <w:r>
        <w:rPr>
          <w:rFonts w:hint="cs"/>
          <w:rtl/>
        </w:rPr>
        <w:t xml:space="preserve">ממן של הקושי של המרצחים להתמודד עם הפעילות ההתקפית שצה"ל מבצע. </w:t>
      </w:r>
    </w:p>
    <w:p w14:paraId="1DEC9784" w14:textId="77777777" w:rsidR="00000000" w:rsidRDefault="00890A51">
      <w:pPr>
        <w:pStyle w:val="a0"/>
        <w:ind w:firstLine="0"/>
        <w:rPr>
          <w:rFonts w:hint="cs"/>
          <w:rtl/>
        </w:rPr>
      </w:pPr>
    </w:p>
    <w:p w14:paraId="187D77DA" w14:textId="77777777" w:rsidR="00000000" w:rsidRDefault="00890A51">
      <w:pPr>
        <w:pStyle w:val="a0"/>
        <w:ind w:firstLine="720"/>
        <w:rPr>
          <w:rFonts w:hint="cs"/>
          <w:rtl/>
        </w:rPr>
      </w:pPr>
      <w:r>
        <w:rPr>
          <w:rFonts w:hint="cs"/>
          <w:rtl/>
        </w:rPr>
        <w:t>עוד צפויים לנו ימים קשים. לצערי, אנו למודי קרב וחיים על החרב שלא מרצון, מאז היווסדה של המדינה. אולם, ידנו על העליונה. צה"ל עושה שימוש מושכל ביכולותיו הטכנולוגיות כמו גם האנושיות ופוגע באופן א</w:t>
      </w:r>
      <w:r>
        <w:rPr>
          <w:rFonts w:hint="cs"/>
          <w:rtl/>
        </w:rPr>
        <w:t>נוש במנהיגי הטרור ובתשתיותיו. לא מדובר בפעילות של "זבנג וגמרנו" אלא בתהליך ארוך, הדורש אורך רוח ואמונה בצדקת הדרך. שני הדברים הללו יש לנו, לעם ישראל. אנחנו יודעים שבסופו של יום ידנו תהיה על העליונה.</w:t>
      </w:r>
    </w:p>
    <w:p w14:paraId="206B91F5" w14:textId="77777777" w:rsidR="00000000" w:rsidRDefault="00890A51">
      <w:pPr>
        <w:pStyle w:val="a0"/>
        <w:ind w:firstLine="0"/>
        <w:rPr>
          <w:rtl/>
        </w:rPr>
      </w:pPr>
      <w:r>
        <w:rPr>
          <w:rFonts w:hint="cs"/>
          <w:rtl/>
        </w:rPr>
        <w:t xml:space="preserve"> </w:t>
      </w:r>
    </w:p>
    <w:p w14:paraId="59CB1A7A" w14:textId="77777777" w:rsidR="00000000" w:rsidRDefault="00890A51">
      <w:pPr>
        <w:pStyle w:val="af1"/>
        <w:rPr>
          <w:rtl/>
        </w:rPr>
      </w:pPr>
      <w:r>
        <w:rPr>
          <w:rtl/>
        </w:rPr>
        <w:t xml:space="preserve">היו"ר </w:t>
      </w:r>
      <w:r>
        <w:rPr>
          <w:rFonts w:hint="cs"/>
          <w:rtl/>
        </w:rPr>
        <w:t>מיכאל נודלמן</w:t>
      </w:r>
      <w:r>
        <w:rPr>
          <w:rtl/>
        </w:rPr>
        <w:t>:</w:t>
      </w:r>
    </w:p>
    <w:p w14:paraId="5FC3962E" w14:textId="77777777" w:rsidR="00000000" w:rsidRDefault="00890A51">
      <w:pPr>
        <w:pStyle w:val="a0"/>
        <w:rPr>
          <w:rtl/>
        </w:rPr>
      </w:pPr>
    </w:p>
    <w:p w14:paraId="6D655712" w14:textId="77777777" w:rsidR="00000000" w:rsidRDefault="00890A51">
      <w:pPr>
        <w:pStyle w:val="a0"/>
        <w:rPr>
          <w:rFonts w:hint="cs"/>
          <w:rtl/>
        </w:rPr>
      </w:pPr>
      <w:r>
        <w:rPr>
          <w:rFonts w:hint="cs"/>
          <w:rtl/>
        </w:rPr>
        <w:t>מה אתה מציע? דיון במליאה או בוועדה</w:t>
      </w:r>
      <w:r>
        <w:rPr>
          <w:rFonts w:hint="cs"/>
          <w:rtl/>
        </w:rPr>
        <w:t>?</w:t>
      </w:r>
    </w:p>
    <w:p w14:paraId="63CA511C" w14:textId="77777777" w:rsidR="00000000" w:rsidRDefault="00890A51">
      <w:pPr>
        <w:pStyle w:val="a0"/>
        <w:ind w:firstLine="0"/>
        <w:rPr>
          <w:rFonts w:hint="cs"/>
          <w:rtl/>
        </w:rPr>
      </w:pPr>
    </w:p>
    <w:p w14:paraId="63969DE0" w14:textId="77777777" w:rsidR="00000000" w:rsidRDefault="00890A51">
      <w:pPr>
        <w:pStyle w:val="-"/>
        <w:rPr>
          <w:rtl/>
        </w:rPr>
      </w:pPr>
      <w:bookmarkStart w:id="842" w:name="FS000000535T30_06_2004_21_02_25C"/>
      <w:bookmarkEnd w:id="842"/>
      <w:r>
        <w:rPr>
          <w:rtl/>
        </w:rPr>
        <w:t>השר נתן שרנסקי:</w:t>
      </w:r>
    </w:p>
    <w:p w14:paraId="24337A23" w14:textId="77777777" w:rsidR="00000000" w:rsidRDefault="00890A51">
      <w:pPr>
        <w:pStyle w:val="a0"/>
        <w:rPr>
          <w:rtl/>
        </w:rPr>
      </w:pPr>
    </w:p>
    <w:p w14:paraId="65E1496F" w14:textId="77777777" w:rsidR="00000000" w:rsidRDefault="00890A51">
      <w:pPr>
        <w:pStyle w:val="a0"/>
        <w:rPr>
          <w:rFonts w:hint="cs"/>
          <w:rtl/>
        </w:rPr>
      </w:pPr>
      <w:r>
        <w:rPr>
          <w:rFonts w:hint="cs"/>
          <w:rtl/>
        </w:rPr>
        <w:t>דיון בוועדת החוץ והביטחון.</w:t>
      </w:r>
    </w:p>
    <w:p w14:paraId="0ECB146C" w14:textId="77777777" w:rsidR="00000000" w:rsidRDefault="00890A51">
      <w:pPr>
        <w:pStyle w:val="a0"/>
        <w:ind w:firstLine="0"/>
        <w:rPr>
          <w:rFonts w:hint="cs"/>
          <w:rtl/>
        </w:rPr>
      </w:pPr>
    </w:p>
    <w:p w14:paraId="1FDB38B2" w14:textId="77777777" w:rsidR="00000000" w:rsidRDefault="00890A51">
      <w:pPr>
        <w:pStyle w:val="af1"/>
        <w:rPr>
          <w:rtl/>
        </w:rPr>
      </w:pPr>
      <w:r>
        <w:rPr>
          <w:rtl/>
        </w:rPr>
        <w:t xml:space="preserve">היו"ר </w:t>
      </w:r>
      <w:r>
        <w:rPr>
          <w:rFonts w:hint="cs"/>
          <w:rtl/>
        </w:rPr>
        <w:t>מיכאל נודלמן</w:t>
      </w:r>
      <w:r>
        <w:rPr>
          <w:rtl/>
        </w:rPr>
        <w:t>:</w:t>
      </w:r>
    </w:p>
    <w:p w14:paraId="381AC6C0" w14:textId="77777777" w:rsidR="00000000" w:rsidRDefault="00890A51">
      <w:pPr>
        <w:pStyle w:val="a0"/>
        <w:rPr>
          <w:rtl/>
        </w:rPr>
      </w:pPr>
    </w:p>
    <w:p w14:paraId="76479587" w14:textId="77777777" w:rsidR="00000000" w:rsidRDefault="00890A51">
      <w:pPr>
        <w:pStyle w:val="a0"/>
        <w:rPr>
          <w:rFonts w:hint="cs"/>
          <w:rtl/>
        </w:rPr>
      </w:pPr>
      <w:r>
        <w:rPr>
          <w:rFonts w:hint="cs"/>
          <w:rtl/>
        </w:rPr>
        <w:t>אני חושב שאין מתנגדים. הנושא יועבר לדיון בוועדת החוץ והביטחון. סליחה, יש הצעה אחרת של חבר הכנסת עסאם מח'ול, בבקשה.</w:t>
      </w:r>
    </w:p>
    <w:p w14:paraId="33405DD2" w14:textId="77777777" w:rsidR="00000000" w:rsidRDefault="00890A51">
      <w:pPr>
        <w:pStyle w:val="a0"/>
        <w:ind w:firstLine="0"/>
        <w:rPr>
          <w:rFonts w:hint="cs"/>
          <w:rtl/>
        </w:rPr>
      </w:pPr>
    </w:p>
    <w:p w14:paraId="475C0BD8" w14:textId="77777777" w:rsidR="00000000" w:rsidRDefault="00890A51">
      <w:pPr>
        <w:pStyle w:val="a"/>
        <w:rPr>
          <w:rtl/>
        </w:rPr>
      </w:pPr>
      <w:bookmarkStart w:id="843" w:name="FS000000542T30_06_2004_21_03_07"/>
      <w:bookmarkStart w:id="844" w:name="_Toc77593550"/>
      <w:bookmarkEnd w:id="843"/>
      <w:r>
        <w:rPr>
          <w:rFonts w:hint="eastAsia"/>
          <w:rtl/>
        </w:rPr>
        <w:t>עסאם</w:t>
      </w:r>
      <w:r>
        <w:rPr>
          <w:rtl/>
        </w:rPr>
        <w:t xml:space="preserve"> מח'ול (חד"ש-תע"ל):</w:t>
      </w:r>
      <w:bookmarkEnd w:id="844"/>
    </w:p>
    <w:p w14:paraId="313F2D0B" w14:textId="77777777" w:rsidR="00000000" w:rsidRDefault="00890A51">
      <w:pPr>
        <w:pStyle w:val="a0"/>
        <w:rPr>
          <w:rFonts w:hint="cs"/>
          <w:rtl/>
        </w:rPr>
      </w:pPr>
    </w:p>
    <w:p w14:paraId="5FAFD516" w14:textId="77777777" w:rsidR="00000000" w:rsidRDefault="00890A51">
      <w:pPr>
        <w:pStyle w:val="a0"/>
        <w:rPr>
          <w:rFonts w:hint="cs"/>
          <w:rtl/>
        </w:rPr>
      </w:pPr>
      <w:r>
        <w:rPr>
          <w:rFonts w:hint="cs"/>
          <w:rtl/>
        </w:rPr>
        <w:t>אדוני היושב-ראש, אני מסתכל על מצעד הטירוף של ה</w:t>
      </w:r>
      <w:r>
        <w:rPr>
          <w:rFonts w:hint="cs"/>
          <w:rtl/>
        </w:rPr>
        <w:t>ימין בכל הקשור למוצב "אורחן" ואני מרחם על אנשי התזות וקריאות המלחמה. אני מרחם, מכיוון שהם לא משכילים להבין את המסקנה הפשוטה, שמוצבים, גדרות, חומות, לא יוכלו לשמור ולהביא שום ביטחון. הדבר היחיד שיכול להביא ביטחון גם לעם בישראל וגם לעם הפלסטיני הוא נסיגה לגב</w:t>
      </w:r>
      <w:r>
        <w:rPr>
          <w:rFonts w:hint="cs"/>
          <w:rtl/>
        </w:rPr>
        <w:t>ולות ה-4 ביוני 1967 והסכם שלום צודק, שבמסגרתו שתי מדינות לשני העמים. את זה לא משכילים להבין, והם לא מבינים שבסופו של יום, ככל שמכים יותר, העם שנמצא תחת הכיבוש ימציא את הדרכים להרוס את החומות ולהרוס את המוצבים.</w:t>
      </w:r>
    </w:p>
    <w:p w14:paraId="778EA1E1" w14:textId="77777777" w:rsidR="00000000" w:rsidRDefault="00890A51">
      <w:pPr>
        <w:pStyle w:val="a0"/>
        <w:ind w:firstLine="0"/>
        <w:rPr>
          <w:rFonts w:hint="cs"/>
          <w:rtl/>
        </w:rPr>
      </w:pPr>
    </w:p>
    <w:p w14:paraId="35E51C5D" w14:textId="77777777" w:rsidR="00000000" w:rsidRDefault="00890A51">
      <w:pPr>
        <w:pStyle w:val="af1"/>
        <w:rPr>
          <w:rtl/>
        </w:rPr>
      </w:pPr>
      <w:r>
        <w:rPr>
          <w:rtl/>
        </w:rPr>
        <w:t>היו"ר</w:t>
      </w:r>
      <w:r>
        <w:rPr>
          <w:rFonts w:hint="cs"/>
          <w:rtl/>
        </w:rPr>
        <w:t xml:space="preserve"> מיכאל נודלמן</w:t>
      </w:r>
      <w:r>
        <w:rPr>
          <w:rtl/>
        </w:rPr>
        <w:t>:</w:t>
      </w:r>
    </w:p>
    <w:p w14:paraId="317DFDB8" w14:textId="77777777" w:rsidR="00000000" w:rsidRDefault="00890A51">
      <w:pPr>
        <w:pStyle w:val="a0"/>
        <w:rPr>
          <w:rFonts w:hint="cs"/>
          <w:rtl/>
        </w:rPr>
      </w:pPr>
    </w:p>
    <w:p w14:paraId="497B3ED4" w14:textId="77777777" w:rsidR="00000000" w:rsidRDefault="00890A51">
      <w:pPr>
        <w:pStyle w:val="a0"/>
        <w:ind w:firstLine="0"/>
        <w:rPr>
          <w:rFonts w:hint="cs"/>
          <w:rtl/>
        </w:rPr>
      </w:pPr>
      <w:r>
        <w:rPr>
          <w:rFonts w:hint="cs"/>
          <w:rtl/>
        </w:rPr>
        <w:tab/>
        <w:t>אנחנו עוברים להצבעה בנו</w:t>
      </w:r>
      <w:r>
        <w:rPr>
          <w:rFonts w:hint="cs"/>
          <w:rtl/>
        </w:rPr>
        <w:t xml:space="preserve">שא ההסלמה ברצועת-עזה ובסמוך לה: הפיגוע במוצב "אורחן" בצומת גוש-קטיף וירי טילי "קסאם" על שדרות. ההצעה היחידה היתה להעביר את הנושא לדיון בוועדת החוץ והביטחון. </w:t>
      </w:r>
    </w:p>
    <w:p w14:paraId="182633B1" w14:textId="77777777" w:rsidR="00000000" w:rsidRDefault="00890A51">
      <w:pPr>
        <w:pStyle w:val="a0"/>
        <w:rPr>
          <w:rFonts w:hint="cs"/>
          <w:rtl/>
        </w:rPr>
      </w:pPr>
    </w:p>
    <w:p w14:paraId="0C99DDA1" w14:textId="77777777" w:rsidR="00000000" w:rsidRDefault="00890A51">
      <w:pPr>
        <w:pStyle w:val="ab"/>
        <w:bidi/>
        <w:rPr>
          <w:rFonts w:hint="cs"/>
          <w:rtl/>
        </w:rPr>
      </w:pPr>
      <w:r>
        <w:rPr>
          <w:rFonts w:hint="cs"/>
          <w:rtl/>
        </w:rPr>
        <w:t>הצבעה מס' 28</w:t>
      </w:r>
    </w:p>
    <w:p w14:paraId="05D8122E" w14:textId="77777777" w:rsidR="00000000" w:rsidRDefault="00890A51">
      <w:pPr>
        <w:pStyle w:val="a0"/>
        <w:rPr>
          <w:rFonts w:hint="cs"/>
          <w:rtl/>
        </w:rPr>
      </w:pPr>
    </w:p>
    <w:p w14:paraId="4D3E1406" w14:textId="77777777" w:rsidR="00000000" w:rsidRDefault="00890A51">
      <w:pPr>
        <w:pStyle w:val="ac"/>
        <w:bidi/>
        <w:rPr>
          <w:rFonts w:hint="cs"/>
          <w:rtl/>
        </w:rPr>
      </w:pPr>
      <w:r>
        <w:rPr>
          <w:rFonts w:hint="cs"/>
          <w:rtl/>
        </w:rPr>
        <w:t xml:space="preserve">בעד ההצעה להעביר את הנושא לוועדת החוץ והביטחון </w:t>
      </w:r>
      <w:r>
        <w:rPr>
          <w:rtl/>
        </w:rPr>
        <w:t>–</w:t>
      </w:r>
      <w:r>
        <w:rPr>
          <w:rFonts w:hint="cs"/>
          <w:rtl/>
        </w:rPr>
        <w:t xml:space="preserve"> 6</w:t>
      </w:r>
    </w:p>
    <w:p w14:paraId="6193158D" w14:textId="77777777" w:rsidR="00000000" w:rsidRDefault="00890A51">
      <w:pPr>
        <w:pStyle w:val="ac"/>
        <w:bidi/>
        <w:rPr>
          <w:rFonts w:hint="cs"/>
          <w:rtl/>
        </w:rPr>
      </w:pPr>
      <w:r>
        <w:rPr>
          <w:rFonts w:hint="cs"/>
          <w:rtl/>
        </w:rPr>
        <w:t>בעד ההצעה שלא לכלול את הנושא בסד</w:t>
      </w:r>
      <w:r>
        <w:rPr>
          <w:rFonts w:hint="cs"/>
          <w:rtl/>
        </w:rPr>
        <w:t xml:space="preserve">ר-היום </w:t>
      </w:r>
      <w:r>
        <w:rPr>
          <w:rtl/>
        </w:rPr>
        <w:t>–</w:t>
      </w:r>
      <w:r>
        <w:rPr>
          <w:rFonts w:hint="cs"/>
          <w:rtl/>
        </w:rPr>
        <w:t xml:space="preserve"> אין</w:t>
      </w:r>
    </w:p>
    <w:p w14:paraId="62AEA739"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61523037" w14:textId="77777777" w:rsidR="00000000" w:rsidRDefault="00890A51">
      <w:pPr>
        <w:pStyle w:val="ad"/>
        <w:bidi/>
        <w:rPr>
          <w:rFonts w:hint="cs"/>
          <w:rtl/>
        </w:rPr>
      </w:pPr>
      <w:r>
        <w:rPr>
          <w:rFonts w:hint="cs"/>
          <w:rtl/>
        </w:rPr>
        <w:t>ההצעה להעביר את הנושא לוועדת החוץ והביטחון נתקבלה.</w:t>
      </w:r>
    </w:p>
    <w:p w14:paraId="29108726" w14:textId="77777777" w:rsidR="00000000" w:rsidRDefault="00890A51">
      <w:pPr>
        <w:pStyle w:val="a0"/>
        <w:rPr>
          <w:rFonts w:hint="cs"/>
          <w:rtl/>
        </w:rPr>
      </w:pPr>
    </w:p>
    <w:p w14:paraId="7A1D761F" w14:textId="77777777" w:rsidR="00000000" w:rsidRDefault="00890A51">
      <w:pPr>
        <w:pStyle w:val="af1"/>
        <w:rPr>
          <w:rtl/>
        </w:rPr>
      </w:pPr>
      <w:r>
        <w:rPr>
          <w:rtl/>
        </w:rPr>
        <w:t>היו"ר</w:t>
      </w:r>
      <w:r>
        <w:rPr>
          <w:rFonts w:hint="cs"/>
          <w:rtl/>
        </w:rPr>
        <w:t xml:space="preserve"> מיכאל נודלמן</w:t>
      </w:r>
      <w:r>
        <w:rPr>
          <w:rtl/>
        </w:rPr>
        <w:t>:</w:t>
      </w:r>
    </w:p>
    <w:p w14:paraId="574981BD" w14:textId="77777777" w:rsidR="00000000" w:rsidRDefault="00890A51">
      <w:pPr>
        <w:pStyle w:val="a0"/>
        <w:rPr>
          <w:rtl/>
        </w:rPr>
      </w:pPr>
    </w:p>
    <w:p w14:paraId="3A0320E1" w14:textId="77777777" w:rsidR="00000000" w:rsidRDefault="00890A51">
      <w:pPr>
        <w:pStyle w:val="a0"/>
        <w:rPr>
          <w:rFonts w:hint="cs"/>
          <w:rtl/>
        </w:rPr>
      </w:pPr>
      <w:r>
        <w:rPr>
          <w:rFonts w:hint="cs"/>
          <w:rtl/>
        </w:rPr>
        <w:t xml:space="preserve">שישה בעד, אין נגד ואין נמנעים. אני קובע שהנושא יעבור לוועדת החוץ והביטחון ויידון שם. </w:t>
      </w:r>
    </w:p>
    <w:p w14:paraId="25111CD3" w14:textId="77777777" w:rsidR="00000000" w:rsidRDefault="00890A51">
      <w:pPr>
        <w:pStyle w:val="a0"/>
        <w:rPr>
          <w:rFonts w:hint="cs"/>
          <w:rtl/>
        </w:rPr>
      </w:pPr>
    </w:p>
    <w:p w14:paraId="1C8B9043" w14:textId="77777777" w:rsidR="00000000" w:rsidRDefault="00890A51">
      <w:pPr>
        <w:pStyle w:val="a2"/>
        <w:rPr>
          <w:rFonts w:hint="cs"/>
          <w:rtl/>
        </w:rPr>
      </w:pPr>
    </w:p>
    <w:p w14:paraId="312A2A5D" w14:textId="77777777" w:rsidR="00000000" w:rsidRDefault="00890A51">
      <w:pPr>
        <w:pStyle w:val="a0"/>
        <w:rPr>
          <w:rFonts w:hint="cs"/>
          <w:rtl/>
        </w:rPr>
      </w:pPr>
    </w:p>
    <w:p w14:paraId="39A80B53" w14:textId="77777777" w:rsidR="00000000" w:rsidRDefault="00890A51">
      <w:pPr>
        <w:pStyle w:val="a2"/>
        <w:rPr>
          <w:rFonts w:hint="cs"/>
          <w:rtl/>
        </w:rPr>
      </w:pPr>
      <w:bookmarkStart w:id="845" w:name="CS28865FI0028865T30_06_2004_20_43_48"/>
      <w:bookmarkStart w:id="846" w:name="_Toc77593551"/>
      <w:bookmarkEnd w:id="845"/>
      <w:r>
        <w:rPr>
          <w:rFonts w:hint="cs"/>
          <w:rtl/>
        </w:rPr>
        <w:t>הצעות לסדר-היום</w:t>
      </w:r>
      <w:bookmarkEnd w:id="846"/>
    </w:p>
    <w:p w14:paraId="7EC74B50" w14:textId="77777777" w:rsidR="00000000" w:rsidRDefault="00890A51">
      <w:pPr>
        <w:pStyle w:val="a2"/>
        <w:rPr>
          <w:rtl/>
        </w:rPr>
      </w:pPr>
      <w:bookmarkStart w:id="847" w:name="_Toc77593552"/>
      <w:r>
        <w:rPr>
          <w:rtl/>
        </w:rPr>
        <w:t>חלוקת כדורי "לוגול" נגד קרינה רדיואקטיבית לתושבי הדר</w:t>
      </w:r>
      <w:r>
        <w:rPr>
          <w:rtl/>
        </w:rPr>
        <w:t>ום</w:t>
      </w:r>
      <w:bookmarkEnd w:id="847"/>
    </w:p>
    <w:p w14:paraId="3EA125F0" w14:textId="77777777" w:rsidR="00000000" w:rsidRDefault="00890A51">
      <w:pPr>
        <w:pStyle w:val="-0"/>
        <w:jc w:val="left"/>
        <w:rPr>
          <w:rFonts w:hint="cs"/>
          <w:rtl/>
        </w:rPr>
      </w:pPr>
    </w:p>
    <w:p w14:paraId="473934FD" w14:textId="77777777" w:rsidR="00000000" w:rsidRDefault="00890A51">
      <w:pPr>
        <w:pStyle w:val="af1"/>
        <w:rPr>
          <w:rtl/>
        </w:rPr>
      </w:pPr>
      <w:r>
        <w:rPr>
          <w:rtl/>
        </w:rPr>
        <w:t>היו"ר</w:t>
      </w:r>
      <w:r>
        <w:rPr>
          <w:rFonts w:hint="cs"/>
          <w:rtl/>
        </w:rPr>
        <w:t xml:space="preserve"> מיכאל נודלמן</w:t>
      </w:r>
      <w:r>
        <w:rPr>
          <w:rtl/>
        </w:rPr>
        <w:t>:</w:t>
      </w:r>
    </w:p>
    <w:p w14:paraId="78B2AEB7" w14:textId="77777777" w:rsidR="00000000" w:rsidRDefault="00890A51">
      <w:pPr>
        <w:pStyle w:val="a0"/>
        <w:rPr>
          <w:rFonts w:hint="cs"/>
          <w:rtl/>
        </w:rPr>
      </w:pPr>
    </w:p>
    <w:p w14:paraId="79E59664" w14:textId="77777777" w:rsidR="00000000" w:rsidRDefault="00890A51">
      <w:pPr>
        <w:pStyle w:val="a0"/>
        <w:rPr>
          <w:rFonts w:hint="cs"/>
          <w:rtl/>
        </w:rPr>
      </w:pPr>
      <w:r>
        <w:rPr>
          <w:rFonts w:hint="cs"/>
          <w:rtl/>
        </w:rPr>
        <w:t>אנחנו עוברים לנושא האחרון: חלוקת כדורי "לוגול" נגד קרינה רדיואקטיבית לתושבי הדרום - הצעות לסדר-היום שמספריהן 3935, 3949, 3951, 3965, 3966, 3971 ו-3976. חבר הכנסת מגלי והבה - איננו נוכח; חבר הכנסת אופיר פינס-פז - אינו נוכח; חבר הכנס</w:t>
      </w:r>
      <w:r>
        <w:rPr>
          <w:rFonts w:hint="cs"/>
          <w:rtl/>
        </w:rPr>
        <w:t>ת יעקב מרגי - אינו נוכח; חבר הכנסת רומן ברונפמן - אינו נוכח. חבר הכנסת עסאם מח'ול, בבקשה.</w:t>
      </w:r>
    </w:p>
    <w:p w14:paraId="77C77A87" w14:textId="77777777" w:rsidR="00000000" w:rsidRDefault="00890A51">
      <w:pPr>
        <w:pStyle w:val="a0"/>
        <w:rPr>
          <w:rFonts w:hint="cs"/>
          <w:rtl/>
        </w:rPr>
      </w:pPr>
    </w:p>
    <w:p w14:paraId="3AB48527" w14:textId="77777777" w:rsidR="00000000" w:rsidRDefault="00890A51">
      <w:pPr>
        <w:pStyle w:val="a"/>
        <w:rPr>
          <w:rtl/>
        </w:rPr>
      </w:pPr>
      <w:bookmarkStart w:id="848" w:name="FS000000542T30_06_2004_20_44_14"/>
      <w:bookmarkStart w:id="849" w:name="_Toc77593553"/>
      <w:bookmarkEnd w:id="848"/>
      <w:r>
        <w:rPr>
          <w:rtl/>
        </w:rPr>
        <w:t>עסאם מח'ול (חד"ש-תע"ל):</w:t>
      </w:r>
      <w:bookmarkEnd w:id="849"/>
    </w:p>
    <w:p w14:paraId="3A65099A" w14:textId="77777777" w:rsidR="00000000" w:rsidRDefault="00890A51">
      <w:pPr>
        <w:pStyle w:val="a0"/>
        <w:rPr>
          <w:rtl/>
        </w:rPr>
      </w:pPr>
    </w:p>
    <w:p w14:paraId="512E2A04" w14:textId="77777777" w:rsidR="00000000" w:rsidRDefault="00890A51">
      <w:pPr>
        <w:pStyle w:val="a0"/>
        <w:rPr>
          <w:rFonts w:hint="cs"/>
          <w:rtl/>
        </w:rPr>
      </w:pPr>
      <w:r>
        <w:rPr>
          <w:rFonts w:hint="cs"/>
          <w:rtl/>
        </w:rPr>
        <w:t>אדוני היושב-ראש, חברי הכנסת, אדוני השר, חודש יולי 2004 ייזכר וייחרת כחודש שבו מתנפצת אשליית העמימות הגרעינית בישראל. זה לא רק בגלל ההחלטה לח</w:t>
      </w:r>
      <w:r>
        <w:rPr>
          <w:rFonts w:hint="cs"/>
          <w:rtl/>
        </w:rPr>
        <w:t xml:space="preserve">לק גלולות "לוגול", זו תוצאה של התנפצות המדיניות הקלאסית של ממשלות ישראל בנושא הגרעיני. </w:t>
      </w:r>
    </w:p>
    <w:p w14:paraId="730EC9D2" w14:textId="77777777" w:rsidR="00000000" w:rsidRDefault="00890A51">
      <w:pPr>
        <w:pStyle w:val="a0"/>
        <w:rPr>
          <w:rFonts w:hint="cs"/>
          <w:rtl/>
        </w:rPr>
      </w:pPr>
    </w:p>
    <w:p w14:paraId="19616C7C" w14:textId="77777777" w:rsidR="00000000" w:rsidRDefault="00890A51">
      <w:pPr>
        <w:pStyle w:val="a0"/>
        <w:rPr>
          <w:rFonts w:hint="cs"/>
          <w:rtl/>
        </w:rPr>
      </w:pPr>
      <w:r>
        <w:rPr>
          <w:rFonts w:hint="cs"/>
          <w:rtl/>
        </w:rPr>
        <w:t>זה גם לא רק בגלל ביקורו של אל-בראדעי בישראל בין ה-6 ל-8 בחודש, והתביעות שלו, שהוא כבר הכריז עליהן, שישראל תפתח את מתקניה הגרעינים ואת מחסניה, תחשוף את הנושא הזה כולו ל</w:t>
      </w:r>
      <w:r>
        <w:rPr>
          <w:rFonts w:hint="cs"/>
          <w:rtl/>
        </w:rPr>
        <w:t>אור השמש, ותעמיד אותו לפיקוח הקהילה הבין-לאומית. לא עוד משחקי מחבואים.</w:t>
      </w:r>
    </w:p>
    <w:p w14:paraId="498B99CD" w14:textId="77777777" w:rsidR="00000000" w:rsidRDefault="00890A51">
      <w:pPr>
        <w:pStyle w:val="a0"/>
        <w:rPr>
          <w:rFonts w:hint="cs"/>
          <w:rtl/>
        </w:rPr>
      </w:pPr>
    </w:p>
    <w:p w14:paraId="0B9835A0" w14:textId="77777777" w:rsidR="00000000" w:rsidRDefault="00890A51">
      <w:pPr>
        <w:pStyle w:val="a0"/>
        <w:rPr>
          <w:rFonts w:hint="cs"/>
          <w:rtl/>
        </w:rPr>
      </w:pPr>
      <w:r>
        <w:rPr>
          <w:rFonts w:hint="cs"/>
          <w:rtl/>
        </w:rPr>
        <w:t xml:space="preserve">הדבר הזה יתנפץ מעוד סיבה: חודש יולי ייזכר כחודש שבו תוכרז תנועה אנטי-גרעינית גם בישראל. גולת הכותרת של המאבק הזה היתה קשורה למרדכי ואנונו ושחרורו ולהתנהגות הטיפשית שניסתה לעצור ולמנוע </w:t>
      </w:r>
      <w:r>
        <w:rPr>
          <w:rFonts w:hint="cs"/>
          <w:rtl/>
        </w:rPr>
        <w:t>ממנו את זכות הדיבור וחופש התנועה.</w:t>
      </w:r>
    </w:p>
    <w:p w14:paraId="694E0108" w14:textId="77777777" w:rsidR="00000000" w:rsidRDefault="00890A51">
      <w:pPr>
        <w:pStyle w:val="a0"/>
        <w:rPr>
          <w:rFonts w:hint="cs"/>
          <w:rtl/>
        </w:rPr>
      </w:pPr>
    </w:p>
    <w:p w14:paraId="708A7BCD" w14:textId="77777777" w:rsidR="00000000" w:rsidRDefault="00890A51">
      <w:pPr>
        <w:pStyle w:val="af0"/>
        <w:rPr>
          <w:rtl/>
        </w:rPr>
      </w:pPr>
      <w:bookmarkStart w:id="850" w:name="FS000001039T30_06_2004_20_46_26"/>
      <w:bookmarkEnd w:id="850"/>
      <w:r>
        <w:rPr>
          <w:rFonts w:hint="eastAsia"/>
          <w:rtl/>
        </w:rPr>
        <w:t>ענבל</w:t>
      </w:r>
      <w:r>
        <w:rPr>
          <w:rtl/>
        </w:rPr>
        <w:t xml:space="preserve"> גבריאלי (הליכוד):</w:t>
      </w:r>
    </w:p>
    <w:p w14:paraId="0BBC56E5" w14:textId="77777777" w:rsidR="00000000" w:rsidRDefault="00890A51">
      <w:pPr>
        <w:pStyle w:val="a0"/>
        <w:rPr>
          <w:rFonts w:hint="cs"/>
          <w:rtl/>
        </w:rPr>
      </w:pPr>
    </w:p>
    <w:p w14:paraId="535E4690" w14:textId="77777777" w:rsidR="00000000" w:rsidRDefault="00890A51">
      <w:pPr>
        <w:pStyle w:val="a0"/>
        <w:rPr>
          <w:rFonts w:hint="cs"/>
          <w:rtl/>
        </w:rPr>
      </w:pPr>
      <w:r>
        <w:rPr>
          <w:rFonts w:hint="cs"/>
          <w:rtl/>
        </w:rPr>
        <w:t>לאף אחד אין זכות דיבור בלתי מוגבלת.</w:t>
      </w:r>
    </w:p>
    <w:p w14:paraId="62C5E511" w14:textId="77777777" w:rsidR="00000000" w:rsidRDefault="00890A51">
      <w:pPr>
        <w:pStyle w:val="a0"/>
        <w:rPr>
          <w:rFonts w:hint="cs"/>
          <w:rtl/>
        </w:rPr>
      </w:pPr>
    </w:p>
    <w:p w14:paraId="5CF1A673" w14:textId="77777777" w:rsidR="00000000" w:rsidRDefault="00890A51">
      <w:pPr>
        <w:pStyle w:val="-"/>
        <w:rPr>
          <w:rtl/>
        </w:rPr>
      </w:pPr>
      <w:bookmarkStart w:id="851" w:name="FS000001039T30_06_2004_20_46_42C"/>
      <w:bookmarkStart w:id="852" w:name="FS000000542T30_06_2004_20_46_51"/>
      <w:bookmarkEnd w:id="851"/>
      <w:bookmarkEnd w:id="852"/>
      <w:r>
        <w:rPr>
          <w:rtl/>
        </w:rPr>
        <w:t>עסאם מח'ול (חד"ש-תע"ל):</w:t>
      </w:r>
    </w:p>
    <w:p w14:paraId="3D8B6B7C" w14:textId="77777777" w:rsidR="00000000" w:rsidRDefault="00890A51">
      <w:pPr>
        <w:pStyle w:val="a0"/>
        <w:rPr>
          <w:rtl/>
        </w:rPr>
      </w:pPr>
    </w:p>
    <w:p w14:paraId="28A7487E" w14:textId="77777777" w:rsidR="00000000" w:rsidRDefault="00890A51">
      <w:pPr>
        <w:pStyle w:val="a0"/>
        <w:rPr>
          <w:rFonts w:hint="cs"/>
          <w:rtl/>
        </w:rPr>
      </w:pPr>
      <w:r>
        <w:rPr>
          <w:rFonts w:hint="cs"/>
          <w:rtl/>
        </w:rPr>
        <w:t xml:space="preserve">אני חושב שהתוצאות של הניסיון הזה להשתיק דיברו בעד עצמן. אם זה לא תם בוואנונו, זה המשיך לעיתונאי הבריטי הונאם. </w:t>
      </w:r>
    </w:p>
    <w:p w14:paraId="3494D873" w14:textId="77777777" w:rsidR="00000000" w:rsidRDefault="00890A51">
      <w:pPr>
        <w:pStyle w:val="a0"/>
        <w:rPr>
          <w:rFonts w:hint="cs"/>
          <w:rtl/>
        </w:rPr>
      </w:pPr>
    </w:p>
    <w:p w14:paraId="4D4082FA" w14:textId="77777777" w:rsidR="00000000" w:rsidRDefault="00890A51">
      <w:pPr>
        <w:pStyle w:val="a0"/>
        <w:rPr>
          <w:rFonts w:hint="cs"/>
          <w:rtl/>
        </w:rPr>
      </w:pPr>
      <w:r>
        <w:rPr>
          <w:rFonts w:hint="cs"/>
          <w:rtl/>
        </w:rPr>
        <w:t>השאלה המרכזית שצריכה לה</w:t>
      </w:r>
      <w:r>
        <w:rPr>
          <w:rFonts w:hint="cs"/>
          <w:rtl/>
        </w:rPr>
        <w:t xml:space="preserve">דאיג את הציבור בישראל היא, מתי תיענה ממשלת ישראל לתביעה האמיתית לאטום את האטום. זו השאלה המרכזית. המשחק הזה באש הרדיואקטיבית הוא הבעיה האמיתית שישלמו עליה כל עמי האזור. </w:t>
      </w:r>
    </w:p>
    <w:p w14:paraId="3EED8A6F" w14:textId="77777777" w:rsidR="00000000" w:rsidRDefault="00890A51">
      <w:pPr>
        <w:pStyle w:val="a0"/>
        <w:rPr>
          <w:rFonts w:hint="cs"/>
          <w:rtl/>
        </w:rPr>
      </w:pPr>
    </w:p>
    <w:p w14:paraId="39E4A774" w14:textId="77777777" w:rsidR="00000000" w:rsidRDefault="00890A51">
      <w:pPr>
        <w:pStyle w:val="a0"/>
        <w:rPr>
          <w:rFonts w:hint="cs"/>
          <w:rtl/>
        </w:rPr>
      </w:pPr>
      <w:r>
        <w:rPr>
          <w:rFonts w:hint="cs"/>
          <w:rtl/>
        </w:rPr>
        <w:t xml:space="preserve">עכשיו החליטו לחלק גלולות "לוגול", ואני שואל, למי בדרום? האם זה לכל האוכלוסייה בדרום? </w:t>
      </w:r>
      <w:r>
        <w:rPr>
          <w:rFonts w:hint="cs"/>
          <w:rtl/>
        </w:rPr>
        <w:t>האם זה רק בדרום? למה לא יחולקו גלולות "לוגול" באזור חיפה, שם עוגנות שלוש צוללות שקיבלה ישראל מגרמניה, וידוע, זה לא סוד צבאי, שהן נושאות ראשי חץ גרעיניים; באזור מפרץ חיפה, היכן שהתאחדות המדענים האמריקנית מספרת על אחסון נשק גרעיני, הרכבתו; ואחסון או הצבת טיל</w:t>
      </w:r>
      <w:r>
        <w:rPr>
          <w:rFonts w:hint="cs"/>
          <w:rtl/>
        </w:rPr>
        <w:t>ים בהר-עילבון.</w:t>
      </w:r>
    </w:p>
    <w:p w14:paraId="13F8F2E5" w14:textId="77777777" w:rsidR="00000000" w:rsidRDefault="00890A51">
      <w:pPr>
        <w:pStyle w:val="a0"/>
        <w:rPr>
          <w:rFonts w:hint="cs"/>
          <w:rtl/>
        </w:rPr>
      </w:pPr>
    </w:p>
    <w:p w14:paraId="508B084B" w14:textId="77777777" w:rsidR="00000000" w:rsidRDefault="00890A51">
      <w:pPr>
        <w:pStyle w:val="a0"/>
        <w:rPr>
          <w:rFonts w:hint="cs"/>
          <w:rtl/>
        </w:rPr>
      </w:pPr>
      <w:r>
        <w:rPr>
          <w:rFonts w:hint="cs"/>
          <w:rtl/>
        </w:rPr>
        <w:t>טוב שפתחו את הנושא הזה, טוב שמתחילים להתעסק עם השאלות האלה. האטום יתברר כמקור הסכנה הקיומית לציבור בישראל, ולא מקור ביטחון. לכן אני תובע לחלק את גלולות ה"לוגול" בכל הארץ, כיוון שהסכנה המרחפת של חומרים רדיואקטיביים וההשלכות של ייצור הנשק הגר</w:t>
      </w:r>
      <w:r>
        <w:rPr>
          <w:rFonts w:hint="cs"/>
          <w:rtl/>
        </w:rPr>
        <w:t xml:space="preserve">עיני בישראל חובקות את כל הארץ, והגיע הזמן להגיד את האמת לציבור, להגיד לו שדווקא הנשק האטומי הזה הוא מקור הסכנה הקיומית הגדולה ביותר לעם בישראל.  </w:t>
      </w:r>
    </w:p>
    <w:p w14:paraId="00C9FB91" w14:textId="77777777" w:rsidR="00000000" w:rsidRDefault="00890A51">
      <w:pPr>
        <w:pStyle w:val="a0"/>
        <w:rPr>
          <w:rFonts w:hint="cs"/>
          <w:rtl/>
        </w:rPr>
      </w:pPr>
    </w:p>
    <w:p w14:paraId="5FC4A6BE" w14:textId="77777777" w:rsidR="00000000" w:rsidRDefault="00890A51">
      <w:pPr>
        <w:pStyle w:val="af1"/>
        <w:rPr>
          <w:rtl/>
        </w:rPr>
      </w:pPr>
      <w:r>
        <w:rPr>
          <w:rtl/>
        </w:rPr>
        <w:t>היו"ר</w:t>
      </w:r>
      <w:r>
        <w:rPr>
          <w:rFonts w:hint="cs"/>
          <w:rtl/>
        </w:rPr>
        <w:t xml:space="preserve"> מיכאל נודלמן</w:t>
      </w:r>
      <w:r>
        <w:rPr>
          <w:rtl/>
        </w:rPr>
        <w:t>:</w:t>
      </w:r>
    </w:p>
    <w:p w14:paraId="163DA24A" w14:textId="77777777" w:rsidR="00000000" w:rsidRDefault="00890A51">
      <w:pPr>
        <w:pStyle w:val="a0"/>
        <w:rPr>
          <w:rFonts w:hint="cs"/>
          <w:rtl/>
        </w:rPr>
      </w:pPr>
    </w:p>
    <w:p w14:paraId="5587B8F6" w14:textId="77777777" w:rsidR="00000000" w:rsidRDefault="00890A51">
      <w:pPr>
        <w:pStyle w:val="a0"/>
        <w:rPr>
          <w:rFonts w:hint="cs"/>
          <w:rtl/>
        </w:rPr>
      </w:pPr>
      <w:r>
        <w:rPr>
          <w:rFonts w:hint="cs"/>
          <w:rtl/>
        </w:rPr>
        <w:t xml:space="preserve">חברת הכנסת גילה פינקלשטיין - אינה נוכחת; חבר הכנסת ג'מאל זחאלקה - אינו נוכח. </w:t>
      </w:r>
    </w:p>
    <w:p w14:paraId="52CFAB87" w14:textId="77777777" w:rsidR="00000000" w:rsidRDefault="00890A51">
      <w:pPr>
        <w:pStyle w:val="a0"/>
        <w:rPr>
          <w:rFonts w:hint="cs"/>
          <w:rtl/>
        </w:rPr>
      </w:pPr>
    </w:p>
    <w:p w14:paraId="03F4450B" w14:textId="77777777" w:rsidR="00000000" w:rsidRDefault="00890A51">
      <w:pPr>
        <w:pStyle w:val="a"/>
        <w:rPr>
          <w:rtl/>
        </w:rPr>
      </w:pPr>
      <w:bookmarkStart w:id="853" w:name="FS000001039T30_06_2004_21_20_23"/>
      <w:bookmarkStart w:id="854" w:name="_Toc77593554"/>
      <w:bookmarkEnd w:id="853"/>
      <w:r>
        <w:rPr>
          <w:rFonts w:hint="eastAsia"/>
          <w:rtl/>
        </w:rPr>
        <w:t>ענבל</w:t>
      </w:r>
      <w:r>
        <w:rPr>
          <w:rtl/>
        </w:rPr>
        <w:t xml:space="preserve"> גברי</w:t>
      </w:r>
      <w:r>
        <w:rPr>
          <w:rtl/>
        </w:rPr>
        <w:t>אלי (הליכוד):</w:t>
      </w:r>
      <w:bookmarkEnd w:id="854"/>
    </w:p>
    <w:p w14:paraId="4D097928" w14:textId="77777777" w:rsidR="00000000" w:rsidRDefault="00890A51">
      <w:pPr>
        <w:pStyle w:val="a0"/>
        <w:rPr>
          <w:rFonts w:hint="cs"/>
          <w:rtl/>
        </w:rPr>
      </w:pPr>
    </w:p>
    <w:p w14:paraId="7F79DC47" w14:textId="77777777" w:rsidR="00000000" w:rsidRDefault="00890A51">
      <w:pPr>
        <w:pStyle w:val="a0"/>
        <w:rPr>
          <w:rFonts w:hint="cs"/>
          <w:rtl/>
        </w:rPr>
      </w:pPr>
      <w:r>
        <w:rPr>
          <w:rFonts w:hint="cs"/>
          <w:rtl/>
        </w:rPr>
        <w:t xml:space="preserve">אדוני היושב-ראש, אדוני השר, חברי הכנסת - -  </w:t>
      </w:r>
    </w:p>
    <w:p w14:paraId="01048D74" w14:textId="77777777" w:rsidR="00000000" w:rsidRDefault="00890A51">
      <w:pPr>
        <w:pStyle w:val="a0"/>
        <w:rPr>
          <w:rFonts w:hint="cs"/>
          <w:rtl/>
        </w:rPr>
      </w:pPr>
    </w:p>
    <w:p w14:paraId="26B33FC8" w14:textId="77777777" w:rsidR="00000000" w:rsidRDefault="00890A51">
      <w:pPr>
        <w:pStyle w:val="af0"/>
        <w:rPr>
          <w:rtl/>
        </w:rPr>
      </w:pPr>
      <w:r>
        <w:rPr>
          <w:rtl/>
        </w:rPr>
        <w:t>עבד-אלמאלכ דהאמשה (רע"ם):</w:t>
      </w:r>
    </w:p>
    <w:p w14:paraId="45A2AEAE" w14:textId="77777777" w:rsidR="00000000" w:rsidRDefault="00890A51">
      <w:pPr>
        <w:pStyle w:val="a0"/>
        <w:rPr>
          <w:rFonts w:hint="cs"/>
          <w:rtl/>
        </w:rPr>
      </w:pPr>
    </w:p>
    <w:p w14:paraId="0D141215" w14:textId="77777777" w:rsidR="00000000" w:rsidRDefault="00890A51">
      <w:pPr>
        <w:pStyle w:val="a0"/>
        <w:rPr>
          <w:rFonts w:hint="cs"/>
          <w:rtl/>
        </w:rPr>
      </w:pPr>
      <w:r>
        <w:rPr>
          <w:rFonts w:hint="cs"/>
          <w:rtl/>
        </w:rPr>
        <w:t xml:space="preserve">חברת הכנסת, אין לנו שום בעיה לשמוע אותך, אבל זה לא מופיע. </w:t>
      </w:r>
    </w:p>
    <w:p w14:paraId="560668B9" w14:textId="77777777" w:rsidR="00000000" w:rsidRDefault="00890A51">
      <w:pPr>
        <w:pStyle w:val="a0"/>
        <w:rPr>
          <w:rFonts w:hint="cs"/>
          <w:rtl/>
        </w:rPr>
      </w:pPr>
    </w:p>
    <w:p w14:paraId="4EEC6AC8" w14:textId="77777777" w:rsidR="00000000" w:rsidRDefault="00890A51">
      <w:pPr>
        <w:pStyle w:val="-"/>
        <w:rPr>
          <w:rtl/>
        </w:rPr>
      </w:pPr>
      <w:bookmarkStart w:id="855" w:name="FS000001039T30_06_2004_20_50_33"/>
      <w:bookmarkEnd w:id="855"/>
      <w:r>
        <w:rPr>
          <w:rtl/>
        </w:rPr>
        <w:t>ענבל גבריאלי (הליכוד):</w:t>
      </w:r>
    </w:p>
    <w:p w14:paraId="5EC951DF" w14:textId="77777777" w:rsidR="00000000" w:rsidRDefault="00890A51">
      <w:pPr>
        <w:pStyle w:val="a0"/>
        <w:rPr>
          <w:rFonts w:hint="cs"/>
          <w:rtl/>
        </w:rPr>
      </w:pPr>
    </w:p>
    <w:p w14:paraId="6C56C255" w14:textId="77777777" w:rsidR="00000000" w:rsidRDefault="00890A51">
      <w:pPr>
        <w:pStyle w:val="a0"/>
        <w:rPr>
          <w:rFonts w:hint="cs"/>
          <w:rtl/>
        </w:rPr>
      </w:pPr>
      <w:r>
        <w:rPr>
          <w:rFonts w:hint="cs"/>
          <w:rtl/>
        </w:rPr>
        <w:t>זה אושר והופץ רק לסגנית המזכיר.</w:t>
      </w:r>
    </w:p>
    <w:p w14:paraId="576A2D6A" w14:textId="77777777" w:rsidR="00000000" w:rsidRDefault="00890A51">
      <w:pPr>
        <w:pStyle w:val="a0"/>
        <w:rPr>
          <w:rFonts w:hint="cs"/>
          <w:rtl/>
        </w:rPr>
      </w:pPr>
    </w:p>
    <w:p w14:paraId="1F5D2323" w14:textId="77777777" w:rsidR="00000000" w:rsidRDefault="00890A51">
      <w:pPr>
        <w:pStyle w:val="af0"/>
        <w:rPr>
          <w:rtl/>
        </w:rPr>
      </w:pPr>
      <w:r>
        <w:rPr>
          <w:rtl/>
        </w:rPr>
        <w:t>עבד-אלמאלכ דהאמשה (רע"ם):</w:t>
      </w:r>
    </w:p>
    <w:p w14:paraId="5319B135" w14:textId="77777777" w:rsidR="00000000" w:rsidRDefault="00890A51">
      <w:pPr>
        <w:pStyle w:val="a0"/>
        <w:rPr>
          <w:rFonts w:hint="cs"/>
          <w:rtl/>
        </w:rPr>
      </w:pPr>
    </w:p>
    <w:p w14:paraId="1BB020A3" w14:textId="77777777" w:rsidR="00000000" w:rsidRDefault="00890A51">
      <w:pPr>
        <w:pStyle w:val="a0"/>
        <w:rPr>
          <w:rFonts w:hint="cs"/>
          <w:rtl/>
        </w:rPr>
      </w:pPr>
      <w:r>
        <w:rPr>
          <w:rFonts w:hint="cs"/>
          <w:rtl/>
        </w:rPr>
        <w:t>שנלמד איך להיכנס להצעה כ</w:t>
      </w:r>
      <w:r>
        <w:rPr>
          <w:rFonts w:hint="cs"/>
          <w:rtl/>
        </w:rPr>
        <w:t>זאת בלי להיות רשום בכלל.</w:t>
      </w:r>
    </w:p>
    <w:p w14:paraId="4EE0D3A6" w14:textId="77777777" w:rsidR="00000000" w:rsidRDefault="00890A51">
      <w:pPr>
        <w:pStyle w:val="a0"/>
        <w:rPr>
          <w:rFonts w:hint="cs"/>
          <w:rtl/>
        </w:rPr>
      </w:pPr>
    </w:p>
    <w:p w14:paraId="22245741" w14:textId="77777777" w:rsidR="00000000" w:rsidRDefault="00890A51">
      <w:pPr>
        <w:pStyle w:val="-"/>
        <w:rPr>
          <w:rtl/>
        </w:rPr>
      </w:pPr>
      <w:bookmarkStart w:id="856" w:name="FS000001039T30_06_2004_20_50_47C"/>
      <w:bookmarkEnd w:id="856"/>
      <w:r>
        <w:rPr>
          <w:rtl/>
        </w:rPr>
        <w:t>ענבל גבריאלי (הליכוד):</w:t>
      </w:r>
    </w:p>
    <w:p w14:paraId="67342B2F" w14:textId="77777777" w:rsidR="00000000" w:rsidRDefault="00890A51">
      <w:pPr>
        <w:pStyle w:val="a0"/>
        <w:rPr>
          <w:rtl/>
        </w:rPr>
      </w:pPr>
    </w:p>
    <w:p w14:paraId="57698A5B" w14:textId="77777777" w:rsidR="00000000" w:rsidRDefault="00890A51">
      <w:pPr>
        <w:pStyle w:val="a0"/>
        <w:rPr>
          <w:rFonts w:hint="cs"/>
          <w:rtl/>
        </w:rPr>
      </w:pPr>
      <w:r>
        <w:rPr>
          <w:rFonts w:hint="cs"/>
          <w:rtl/>
        </w:rPr>
        <w:t>אני רשומה וזה מאושר על ידי נשיאות הכנסת.</w:t>
      </w:r>
    </w:p>
    <w:p w14:paraId="06EDAE90" w14:textId="77777777" w:rsidR="00000000" w:rsidRDefault="00890A51">
      <w:pPr>
        <w:pStyle w:val="a0"/>
        <w:rPr>
          <w:rFonts w:hint="cs"/>
          <w:rtl/>
        </w:rPr>
      </w:pPr>
    </w:p>
    <w:p w14:paraId="674E7432" w14:textId="77777777" w:rsidR="00000000" w:rsidRDefault="00890A51">
      <w:pPr>
        <w:pStyle w:val="af1"/>
        <w:rPr>
          <w:rtl/>
        </w:rPr>
      </w:pPr>
      <w:r>
        <w:rPr>
          <w:rtl/>
        </w:rPr>
        <w:t>היו"ר</w:t>
      </w:r>
      <w:r>
        <w:rPr>
          <w:rFonts w:hint="cs"/>
          <w:rtl/>
        </w:rPr>
        <w:t xml:space="preserve"> מיכאל נודלמן</w:t>
      </w:r>
      <w:r>
        <w:rPr>
          <w:rtl/>
        </w:rPr>
        <w:t>:</w:t>
      </w:r>
    </w:p>
    <w:p w14:paraId="47CC909C" w14:textId="77777777" w:rsidR="00000000" w:rsidRDefault="00890A51">
      <w:pPr>
        <w:pStyle w:val="a0"/>
        <w:rPr>
          <w:rtl/>
        </w:rPr>
      </w:pPr>
    </w:p>
    <w:p w14:paraId="0DD48079" w14:textId="77777777" w:rsidR="00000000" w:rsidRDefault="00890A51">
      <w:pPr>
        <w:pStyle w:val="a0"/>
        <w:rPr>
          <w:rFonts w:hint="cs"/>
          <w:rtl/>
        </w:rPr>
      </w:pPr>
      <w:r>
        <w:rPr>
          <w:rFonts w:hint="cs"/>
          <w:rtl/>
        </w:rPr>
        <w:t>זו הצעה רגילה.</w:t>
      </w:r>
    </w:p>
    <w:p w14:paraId="2C516698" w14:textId="77777777" w:rsidR="00000000" w:rsidRDefault="00890A51">
      <w:pPr>
        <w:pStyle w:val="a0"/>
        <w:rPr>
          <w:rFonts w:hint="cs"/>
          <w:rtl/>
        </w:rPr>
      </w:pPr>
    </w:p>
    <w:p w14:paraId="49D99761" w14:textId="77777777" w:rsidR="00000000" w:rsidRDefault="00890A51">
      <w:pPr>
        <w:pStyle w:val="-"/>
        <w:rPr>
          <w:rtl/>
        </w:rPr>
      </w:pPr>
      <w:bookmarkStart w:id="857" w:name="FS000001039T30_06_2004_21_22_22C"/>
      <w:bookmarkEnd w:id="857"/>
      <w:r>
        <w:rPr>
          <w:rtl/>
        </w:rPr>
        <w:t>ענבל גבריאלי (הליכוד):</w:t>
      </w:r>
    </w:p>
    <w:p w14:paraId="3B914CFD" w14:textId="77777777" w:rsidR="00000000" w:rsidRDefault="00890A51">
      <w:pPr>
        <w:pStyle w:val="a0"/>
        <w:rPr>
          <w:rtl/>
        </w:rPr>
      </w:pPr>
    </w:p>
    <w:p w14:paraId="50435D33" w14:textId="77777777" w:rsidR="00000000" w:rsidRDefault="00890A51">
      <w:pPr>
        <w:pStyle w:val="a0"/>
        <w:rPr>
          <w:rFonts w:hint="cs"/>
          <w:rtl/>
        </w:rPr>
      </w:pPr>
      <w:r>
        <w:rPr>
          <w:rFonts w:hint="cs"/>
          <w:rtl/>
        </w:rPr>
        <w:t xml:space="preserve">- - השבוע נכתב בעיתונים, כי בסוף השבוע סערו הרוחות בדימונה, בירוחם, בערד וביבנה בעקבות הפרסום על חלוקת </w:t>
      </w:r>
      <w:r>
        <w:rPr>
          <w:rFonts w:hint="cs"/>
          <w:rtl/>
        </w:rPr>
        <w:t xml:space="preserve">גלולות נגד קרינה רדיואקטיבית. מי שציפה שבהמשך הידיעה ידווח גם על איזה לחץ או סערת רוחות גם בקרבם של אנשי מערכת הביטחון, הרי שחיכתה לו אכזבה גדולה מאוד. במערכת הביטחון רגועים מאוד. הם רגועים כל כך, למרות הכשלים שהתגלו בתרגיל חלוקת ה"לוגול" שערך פיקוד העורף </w:t>
      </w:r>
      <w:r>
        <w:rPr>
          <w:rFonts w:hint="cs"/>
          <w:rtl/>
        </w:rPr>
        <w:t xml:space="preserve">לפני כחודשיים. הם רגועים מדי, לטעמי, וכראיה לכך עומדת החלטתם על חלוקת הגלולות, שנתקבלה רק עכשיו, אף שהגלולות האלה נמצאות במחסנים כבר הרבה שנים ולמרות הסכנה שנשקפת לתושבי האזור. </w:t>
      </w:r>
    </w:p>
    <w:p w14:paraId="435B5ED2" w14:textId="77777777" w:rsidR="00000000" w:rsidRDefault="00890A51">
      <w:pPr>
        <w:pStyle w:val="a0"/>
        <w:rPr>
          <w:rFonts w:hint="cs"/>
          <w:rtl/>
        </w:rPr>
      </w:pPr>
    </w:p>
    <w:p w14:paraId="23516A58" w14:textId="77777777" w:rsidR="00000000" w:rsidRDefault="00890A51">
      <w:pPr>
        <w:pStyle w:val="a0"/>
        <w:rPr>
          <w:rFonts w:hint="cs"/>
          <w:rtl/>
        </w:rPr>
      </w:pPr>
      <w:r>
        <w:rPr>
          <w:rFonts w:hint="cs"/>
          <w:rtl/>
        </w:rPr>
        <w:t>ההחלטה לחלק את הגלולות התקבלה על סמך המלצותיה של ועדה מיוחדת שהקימה מערכת הבי</w:t>
      </w:r>
      <w:r>
        <w:rPr>
          <w:rFonts w:hint="cs"/>
          <w:rtl/>
        </w:rPr>
        <w:t>טחון לצורך העניין, בעקבות כשל הזמן בתרגיל של פיקוד העורף. כדורי "לוגול" יחולקו לתושבי דימונה, ירוחם ויתר התושבים המתגוררים בסמוך לכור בדימונה.</w:t>
      </w:r>
    </w:p>
    <w:p w14:paraId="05697376" w14:textId="77777777" w:rsidR="00000000" w:rsidRDefault="00890A51">
      <w:pPr>
        <w:pStyle w:val="a0"/>
        <w:rPr>
          <w:rFonts w:hint="cs"/>
          <w:rtl/>
        </w:rPr>
      </w:pPr>
    </w:p>
    <w:p w14:paraId="397F1FE7" w14:textId="77777777" w:rsidR="00000000" w:rsidRDefault="00890A51">
      <w:pPr>
        <w:pStyle w:val="a0"/>
        <w:rPr>
          <w:rFonts w:hint="cs"/>
          <w:rtl/>
        </w:rPr>
      </w:pPr>
      <w:r>
        <w:rPr>
          <w:rFonts w:hint="cs"/>
          <w:rtl/>
        </w:rPr>
        <w:t>גורמים ביטחוניים טוענים, שלמרות ההחלטה לחלק את הכדורים, הסכנה לדליפה רדיואקטיבית בישראל היא אפסית, וכי מדובר בעי</w:t>
      </w:r>
      <w:r>
        <w:rPr>
          <w:rFonts w:hint="cs"/>
          <w:rtl/>
        </w:rPr>
        <w:t>קר על סכנה של תאונת עבודה, כאשר הסיכויים לפגיעה או לתקלה הם נמוכים ביותר.</w:t>
      </w:r>
    </w:p>
    <w:p w14:paraId="5CF7B6EF" w14:textId="77777777" w:rsidR="00000000" w:rsidRDefault="00890A51">
      <w:pPr>
        <w:pStyle w:val="a0"/>
        <w:rPr>
          <w:rFonts w:hint="cs"/>
          <w:rtl/>
        </w:rPr>
      </w:pPr>
    </w:p>
    <w:p w14:paraId="2631DCBF" w14:textId="77777777" w:rsidR="00000000" w:rsidRDefault="00890A51">
      <w:pPr>
        <w:pStyle w:val="a0"/>
        <w:rPr>
          <w:rFonts w:hint="cs"/>
          <w:rtl/>
        </w:rPr>
      </w:pPr>
      <w:r>
        <w:rPr>
          <w:rFonts w:hint="cs"/>
          <w:rtl/>
        </w:rPr>
        <w:t>ראשית, אותי, בניגוד למערכת הביטחון, כלל וכלל לא מרגיעה העובדה שסכנת הדליפה עלולה להתרחש בעיקר כתוצאה מתאונות, כי הרי תאונות עבודה קורות כמעט כל יום וכמעט בכל תחום. החששות ששמענו מסב</w:t>
      </w:r>
      <w:r>
        <w:rPr>
          <w:rFonts w:hint="cs"/>
          <w:rtl/>
        </w:rPr>
        <w:t xml:space="preserve">יב לאחר הפרסום, מפני תאונה בכור בדימונה, הם לא כאלה מופרכות. בסך הכל הכור בדימונה הוא בן עשרות שנים, ורק בשל העובדה הזאת תיתכנה שם תקלות. </w:t>
      </w:r>
    </w:p>
    <w:p w14:paraId="61EE50C5" w14:textId="77777777" w:rsidR="00000000" w:rsidRDefault="00890A51">
      <w:pPr>
        <w:pStyle w:val="a0"/>
        <w:rPr>
          <w:rFonts w:hint="cs"/>
          <w:rtl/>
        </w:rPr>
      </w:pPr>
    </w:p>
    <w:p w14:paraId="0E9D770D" w14:textId="77777777" w:rsidR="00000000" w:rsidRDefault="00890A51">
      <w:pPr>
        <w:pStyle w:val="a0"/>
        <w:rPr>
          <w:rFonts w:hint="cs"/>
          <w:rtl/>
        </w:rPr>
      </w:pPr>
      <w:r>
        <w:rPr>
          <w:rFonts w:hint="cs"/>
          <w:rtl/>
        </w:rPr>
        <w:t>שנית, אני חייבת לציין שהטענה הזאת של מערכת הביטחון תמוהה מעט בעיני. כי אם לא נשקפת סכנה ממשית, סכנה מיידית לתושבי הא</w:t>
      </w:r>
      <w:r>
        <w:rPr>
          <w:rFonts w:hint="cs"/>
          <w:rtl/>
        </w:rPr>
        <w:t>זור, ובכל זאת מחליטים על חלוקת ה"לוגול", הרי יש כאן בזבוז עצום של כספי ציבור, בזבוז שאפשר גם להשוות אותו לחלוקת ערכות המגן, להחלטה לפתוח אותן במלחמת המפרץ השנייה. זה, אם לא נשקפת סכנה. עכשיו, אם אכן נשקפת סכנה, יפה עושה מערכת הביטחון שהיא מחליטה לחלק את גל</w:t>
      </w:r>
      <w:r>
        <w:rPr>
          <w:rFonts w:hint="cs"/>
          <w:rtl/>
        </w:rPr>
        <w:t>ולות ה"לוגול", אבל מדוע ההחלטה הזאת לא התקבלה לפני שנים? מדוע מעולם לא נבדקה ההשפעה של הגלולות האלה? מדוע לא שותפו תושבי הדרום? האם בכלל נבדקה רמת הקרינה המופצת מהכורים הגרעיניים? האם נבדק אם הם מהווים סכנה ממשית לאלפי התושבים הגרים באזור, והאם נערך איזה ס</w:t>
      </w:r>
      <w:r>
        <w:rPr>
          <w:rFonts w:hint="cs"/>
          <w:rtl/>
        </w:rPr>
        <w:t xml:space="preserve">קר גדול, מעמיק, מקיף, על רמת התחלואה - או הקיימת, או הפוטנציאלית - באזורים האלה? כל אלה שאלות ששאל, אני מניחה, כל מי שראה את הפרסומים האלה. </w:t>
      </w:r>
    </w:p>
    <w:p w14:paraId="49ECED43" w14:textId="77777777" w:rsidR="00000000" w:rsidRDefault="00890A51">
      <w:pPr>
        <w:pStyle w:val="a0"/>
        <w:rPr>
          <w:rFonts w:hint="cs"/>
          <w:rtl/>
        </w:rPr>
      </w:pPr>
    </w:p>
    <w:p w14:paraId="2156FE61"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21699D51" w14:textId="77777777" w:rsidR="00000000" w:rsidRDefault="00890A51">
      <w:pPr>
        <w:pStyle w:val="a0"/>
        <w:rPr>
          <w:rFonts w:hint="cs"/>
          <w:rtl/>
        </w:rPr>
      </w:pPr>
    </w:p>
    <w:p w14:paraId="6BC4EA3D" w14:textId="77777777" w:rsidR="00000000" w:rsidRDefault="00890A51">
      <w:pPr>
        <w:pStyle w:val="a0"/>
        <w:rPr>
          <w:rFonts w:hint="cs"/>
          <w:rtl/>
        </w:rPr>
      </w:pPr>
      <w:r>
        <w:rPr>
          <w:rFonts w:hint="cs"/>
          <w:rtl/>
        </w:rPr>
        <w:t xml:space="preserve">תסיימי בבקשה. </w:t>
      </w:r>
    </w:p>
    <w:p w14:paraId="7C5B20BD" w14:textId="77777777" w:rsidR="00000000" w:rsidRDefault="00890A51">
      <w:pPr>
        <w:pStyle w:val="a0"/>
        <w:rPr>
          <w:rFonts w:hint="cs"/>
          <w:rtl/>
        </w:rPr>
      </w:pPr>
    </w:p>
    <w:p w14:paraId="4F03F928" w14:textId="77777777" w:rsidR="00000000" w:rsidRDefault="00890A51">
      <w:pPr>
        <w:pStyle w:val="-"/>
        <w:rPr>
          <w:rtl/>
        </w:rPr>
      </w:pPr>
      <w:bookmarkStart w:id="858" w:name="FS000001039T30_06_2004_21_15_58C"/>
      <w:bookmarkEnd w:id="858"/>
      <w:r>
        <w:rPr>
          <w:rFonts w:hint="eastAsia"/>
          <w:rtl/>
        </w:rPr>
        <w:t>ענבל</w:t>
      </w:r>
      <w:r>
        <w:rPr>
          <w:rtl/>
        </w:rPr>
        <w:t xml:space="preserve"> גבריאלי (הליכוד):</w:t>
      </w:r>
    </w:p>
    <w:p w14:paraId="667A4F2B" w14:textId="77777777" w:rsidR="00000000" w:rsidRDefault="00890A51">
      <w:pPr>
        <w:pStyle w:val="a0"/>
        <w:rPr>
          <w:rFonts w:hint="cs"/>
          <w:rtl/>
        </w:rPr>
      </w:pPr>
    </w:p>
    <w:p w14:paraId="7D3C0414" w14:textId="77777777" w:rsidR="00000000" w:rsidRDefault="00890A51">
      <w:pPr>
        <w:pStyle w:val="a0"/>
        <w:rPr>
          <w:rFonts w:hint="cs"/>
          <w:rtl/>
        </w:rPr>
      </w:pPr>
      <w:r>
        <w:rPr>
          <w:rFonts w:hint="cs"/>
          <w:rtl/>
        </w:rPr>
        <w:t xml:space="preserve">אני מסיימת. אני רוצה לומר שאני בהחלט מברכת על ההחלטה </w:t>
      </w:r>
      <w:r>
        <w:rPr>
          <w:rFonts w:hint="cs"/>
          <w:rtl/>
        </w:rPr>
        <w:t>של מערכת הביטחון שהתקבלה בשיתוף אנשי הוועדה לאנרגיה אטומית ואנשי משרד הבריאות. אין לי ספק שבמקרה של תקלה או תאונה באחד משני הכורים הפעילים, עדיף באמת שכדורי ה"לוגול" יהיו ברשות האזרחים ולא במחסנים. אבל אני בשום פנים ואופן לא יכולה להסכים ולא יכולה להבין ול</w:t>
      </w:r>
      <w:r>
        <w:rPr>
          <w:rFonts w:hint="cs"/>
          <w:rtl/>
        </w:rPr>
        <w:t xml:space="preserve">הימנע מלתהות לגבי הדרך, לגבי התזמון, וכל יתר השאלות שהעליתי. תודה. </w:t>
      </w:r>
    </w:p>
    <w:p w14:paraId="02755CD8" w14:textId="77777777" w:rsidR="00000000" w:rsidRDefault="00890A51">
      <w:pPr>
        <w:pStyle w:val="a0"/>
        <w:rPr>
          <w:rFonts w:hint="cs"/>
          <w:rtl/>
        </w:rPr>
      </w:pPr>
    </w:p>
    <w:p w14:paraId="6B777B65"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61C5C2FC" w14:textId="77777777" w:rsidR="00000000" w:rsidRDefault="00890A51">
      <w:pPr>
        <w:pStyle w:val="a0"/>
        <w:rPr>
          <w:rFonts w:hint="cs"/>
          <w:rtl/>
        </w:rPr>
      </w:pPr>
    </w:p>
    <w:p w14:paraId="7AD620AC" w14:textId="77777777" w:rsidR="00000000" w:rsidRDefault="00890A51">
      <w:pPr>
        <w:pStyle w:val="a0"/>
        <w:rPr>
          <w:rFonts w:hint="cs"/>
          <w:rtl/>
        </w:rPr>
      </w:pPr>
      <w:r>
        <w:rPr>
          <w:rFonts w:hint="cs"/>
          <w:rtl/>
        </w:rPr>
        <w:t xml:space="preserve">תודה רבה. כבוד השר נתן שרנסקי, בבקשה. </w:t>
      </w:r>
    </w:p>
    <w:p w14:paraId="03B0729B" w14:textId="77777777" w:rsidR="00000000" w:rsidRDefault="00890A51">
      <w:pPr>
        <w:pStyle w:val="a0"/>
        <w:rPr>
          <w:rFonts w:hint="cs"/>
          <w:rtl/>
        </w:rPr>
      </w:pPr>
    </w:p>
    <w:p w14:paraId="23294B33" w14:textId="77777777" w:rsidR="00000000" w:rsidRDefault="00890A51">
      <w:pPr>
        <w:pStyle w:val="a"/>
        <w:rPr>
          <w:rtl/>
        </w:rPr>
      </w:pPr>
      <w:bookmarkStart w:id="859" w:name="FS000000535T30_06_2004_21_17_33"/>
      <w:bookmarkStart w:id="860" w:name="_Toc77593555"/>
      <w:bookmarkEnd w:id="859"/>
      <w:r>
        <w:rPr>
          <w:rFonts w:hint="eastAsia"/>
          <w:rtl/>
        </w:rPr>
        <w:t>השר</w:t>
      </w:r>
      <w:r>
        <w:rPr>
          <w:rtl/>
        </w:rPr>
        <w:t xml:space="preserve"> נתן שרנסקי:</w:t>
      </w:r>
      <w:bookmarkEnd w:id="860"/>
    </w:p>
    <w:p w14:paraId="0236A16C" w14:textId="77777777" w:rsidR="00000000" w:rsidRDefault="00890A51">
      <w:pPr>
        <w:pStyle w:val="a0"/>
        <w:rPr>
          <w:rFonts w:hint="cs"/>
          <w:rtl/>
        </w:rPr>
      </w:pPr>
    </w:p>
    <w:p w14:paraId="04DB6110" w14:textId="77777777" w:rsidR="00000000" w:rsidRDefault="00890A51">
      <w:pPr>
        <w:pStyle w:val="a0"/>
        <w:rPr>
          <w:rFonts w:hint="cs"/>
          <w:rtl/>
        </w:rPr>
      </w:pPr>
      <w:r>
        <w:rPr>
          <w:rFonts w:hint="cs"/>
          <w:rtl/>
        </w:rPr>
        <w:t>אדוני היושב-ראש, חברי הכנסת, עוד הפעם, מי שהיה צריך לענות הוא סגן שר הביטחון, והוא ביקש ממני לקרוא את התשובה.</w:t>
      </w:r>
      <w:r>
        <w:rPr>
          <w:rFonts w:hint="cs"/>
          <w:rtl/>
        </w:rPr>
        <w:t xml:space="preserve"> אבל כיוון שאני כאן ושמעתי כמה שאלות שאין בדברי סגן השר התייחסות אליהן, אני גם אשתמש במידע שקיבלתי בדיון האחרון של הממשלה, כאשר קיבלנו, אני חושב, הסבר די מספק בנושאים האלה. </w:t>
      </w:r>
    </w:p>
    <w:p w14:paraId="6F275876" w14:textId="77777777" w:rsidR="00000000" w:rsidRDefault="00890A51">
      <w:pPr>
        <w:pStyle w:val="a0"/>
        <w:rPr>
          <w:rFonts w:hint="cs"/>
          <w:rtl/>
        </w:rPr>
      </w:pPr>
    </w:p>
    <w:p w14:paraId="537999CC" w14:textId="77777777" w:rsidR="00000000" w:rsidRDefault="00890A51">
      <w:pPr>
        <w:pStyle w:val="a0"/>
        <w:rPr>
          <w:rFonts w:hint="cs"/>
          <w:rtl/>
        </w:rPr>
      </w:pPr>
      <w:r>
        <w:rPr>
          <w:rFonts w:hint="cs"/>
          <w:rtl/>
        </w:rPr>
        <w:t>כידוע, מערכת הביטחון ופיקוד העורף מחזיקים זה שנים רבות מלאי של טבליות "לוגול" כמר</w:t>
      </w:r>
      <w:r>
        <w:rPr>
          <w:rFonts w:hint="cs"/>
          <w:rtl/>
        </w:rPr>
        <w:t xml:space="preserve">כיב במיגון האוכלוסייה במקרה של פגיעה בכור גרעיני. היוד שבטבליות האלה משמש הגנה לגוף מפני חשיפה ליוד רדיואקטיבי העלול להשתחרר בעת פגיעה בכור. </w:t>
      </w:r>
    </w:p>
    <w:p w14:paraId="7B0E0A3C" w14:textId="77777777" w:rsidR="00000000" w:rsidRDefault="00890A51">
      <w:pPr>
        <w:pStyle w:val="a0"/>
        <w:rPr>
          <w:rFonts w:hint="cs"/>
          <w:rtl/>
        </w:rPr>
      </w:pPr>
    </w:p>
    <w:p w14:paraId="64ABABE9" w14:textId="77777777" w:rsidR="00000000" w:rsidRDefault="00890A51">
      <w:pPr>
        <w:pStyle w:val="a0"/>
        <w:rPr>
          <w:rFonts w:hint="cs"/>
          <w:rtl/>
        </w:rPr>
      </w:pPr>
      <w:r>
        <w:rPr>
          <w:rFonts w:hint="cs"/>
          <w:rtl/>
        </w:rPr>
        <w:t>לאחרונה אימצה הממשלה המלצה של שר הביטחון - שנעשתה בתיאום עם מומחי הוועדה לאנרגיה אטומית וגורמים רפואיים - לשפר את</w:t>
      </w:r>
      <w:r>
        <w:rPr>
          <w:rFonts w:hint="cs"/>
          <w:rtl/>
        </w:rPr>
        <w:t xml:space="preserve"> זמינות הטבליות לאוכלוסייה על-ידי חלוקתן לבתי התושבים הגרים בסמיכות לכורים הגרעיניים.</w:t>
      </w:r>
    </w:p>
    <w:p w14:paraId="28EEFD43" w14:textId="77777777" w:rsidR="00000000" w:rsidRDefault="00890A51">
      <w:pPr>
        <w:pStyle w:val="a0"/>
        <w:rPr>
          <w:rFonts w:hint="cs"/>
          <w:rtl/>
        </w:rPr>
      </w:pPr>
    </w:p>
    <w:p w14:paraId="7376B13A" w14:textId="77777777" w:rsidR="00000000" w:rsidRDefault="00890A51">
      <w:pPr>
        <w:pStyle w:val="a0"/>
        <w:rPr>
          <w:rFonts w:hint="cs"/>
          <w:rtl/>
        </w:rPr>
      </w:pPr>
      <w:r>
        <w:rPr>
          <w:rFonts w:hint="cs"/>
          <w:rtl/>
        </w:rPr>
        <w:t>וכאן, כאשר שאלו: אז למה לא עשו את זה לפני כן, אני יכול להסביר: ידוע שהטבליות האלה - יש טבליות, ואולי אפשר לחלק, והן בתוקף עד עשר שנים, אבל - - -</w:t>
      </w:r>
    </w:p>
    <w:p w14:paraId="2B79FF9F" w14:textId="77777777" w:rsidR="00000000" w:rsidRDefault="00890A51">
      <w:pPr>
        <w:pStyle w:val="a0"/>
        <w:rPr>
          <w:rFonts w:hint="cs"/>
          <w:rtl/>
        </w:rPr>
      </w:pPr>
    </w:p>
    <w:p w14:paraId="025052DA" w14:textId="77777777" w:rsidR="00000000" w:rsidRDefault="00890A51">
      <w:pPr>
        <w:pStyle w:val="af0"/>
        <w:rPr>
          <w:rtl/>
        </w:rPr>
      </w:pPr>
      <w:r>
        <w:rPr>
          <w:rFonts w:hint="eastAsia"/>
          <w:rtl/>
        </w:rPr>
        <w:t>ענבל</w:t>
      </w:r>
      <w:r>
        <w:rPr>
          <w:rtl/>
        </w:rPr>
        <w:t xml:space="preserve"> גבריאלי (הליכוד):</w:t>
      </w:r>
    </w:p>
    <w:p w14:paraId="5E8731BC" w14:textId="77777777" w:rsidR="00000000" w:rsidRDefault="00890A51">
      <w:pPr>
        <w:pStyle w:val="a0"/>
        <w:rPr>
          <w:rFonts w:hint="cs"/>
          <w:rtl/>
        </w:rPr>
      </w:pPr>
    </w:p>
    <w:p w14:paraId="038BF084" w14:textId="77777777" w:rsidR="00000000" w:rsidRDefault="00890A51">
      <w:pPr>
        <w:pStyle w:val="a0"/>
        <w:rPr>
          <w:rFonts w:hint="cs"/>
          <w:rtl/>
        </w:rPr>
      </w:pPr>
      <w:r>
        <w:rPr>
          <w:rFonts w:hint="cs"/>
          <w:rtl/>
        </w:rPr>
        <w:t>הזמן שזה ישב במחסנים לא נחשב לצורך חישוב התוקף?</w:t>
      </w:r>
    </w:p>
    <w:p w14:paraId="2A969BB2" w14:textId="77777777" w:rsidR="00000000" w:rsidRDefault="00890A51">
      <w:pPr>
        <w:pStyle w:val="a0"/>
        <w:rPr>
          <w:rFonts w:hint="cs"/>
          <w:rtl/>
        </w:rPr>
      </w:pPr>
    </w:p>
    <w:p w14:paraId="6EDFC7CA" w14:textId="77777777" w:rsidR="00000000" w:rsidRDefault="00890A51">
      <w:pPr>
        <w:pStyle w:val="-"/>
        <w:rPr>
          <w:rtl/>
        </w:rPr>
      </w:pPr>
      <w:bookmarkStart w:id="861" w:name="FS000000535T30_06_2004_21_22_08C"/>
      <w:bookmarkEnd w:id="861"/>
      <w:r>
        <w:rPr>
          <w:rtl/>
        </w:rPr>
        <w:t>השר נתן שרנסקי:</w:t>
      </w:r>
    </w:p>
    <w:p w14:paraId="1A007F34" w14:textId="77777777" w:rsidR="00000000" w:rsidRDefault="00890A51">
      <w:pPr>
        <w:pStyle w:val="a0"/>
        <w:rPr>
          <w:rtl/>
        </w:rPr>
      </w:pPr>
    </w:p>
    <w:p w14:paraId="201CBA3F" w14:textId="77777777" w:rsidR="00000000" w:rsidRDefault="00890A51">
      <w:pPr>
        <w:pStyle w:val="a0"/>
        <w:rPr>
          <w:rFonts w:hint="cs"/>
          <w:rtl/>
        </w:rPr>
      </w:pPr>
      <w:r>
        <w:rPr>
          <w:rFonts w:hint="cs"/>
          <w:rtl/>
        </w:rPr>
        <w:t xml:space="preserve">לא, לא. מה שייתנו לאוכלוסייה - יש עוד עשר שנים. אבל, לפני זה לא היה ידוע איזו השפעה יכולה להיות, נגיד, לאיש שלוקח את הכדור, מה יהיה בעוד חמש שנים. אבל מפני שלמעשה, מסיבות לא טובות, בזמן של </w:t>
      </w:r>
      <w:r>
        <w:rPr>
          <w:rFonts w:hint="cs"/>
          <w:rtl/>
        </w:rPr>
        <w:t>צ'רנוביל, השתמשו בתרופות האלה בכמה מדינות - בפולין למשל, ובמדינות אחרות - השתמשו לשווא, כי רק כמה שבועות אחרי הטרגדיה של צ'רנוביל בכלל ידעו שצריך להשתמש בהן - וכתוצאה מזה, עכשיו, אחרי שעברו כל כך הרבה שנים, אפשר לדעת שאין שום השפעות שליליות לשימוש בטבליות.</w:t>
      </w:r>
      <w:r>
        <w:rPr>
          <w:rFonts w:hint="cs"/>
          <w:rtl/>
        </w:rPr>
        <w:t xml:space="preserve"> וזו היתה אחת הסיבות לכך שחיכו עד שהתברר במאה אחוז שאין השפעה שלילית ואפשר לחלק. </w:t>
      </w:r>
    </w:p>
    <w:p w14:paraId="0921B9E3" w14:textId="77777777" w:rsidR="00000000" w:rsidRDefault="00890A51">
      <w:pPr>
        <w:pStyle w:val="a0"/>
        <w:rPr>
          <w:rFonts w:hint="cs"/>
          <w:rtl/>
        </w:rPr>
      </w:pPr>
    </w:p>
    <w:p w14:paraId="6DE4F960" w14:textId="77777777" w:rsidR="00000000" w:rsidRDefault="00890A51">
      <w:pPr>
        <w:pStyle w:val="a0"/>
        <w:rPr>
          <w:rFonts w:hint="cs"/>
          <w:rtl/>
        </w:rPr>
      </w:pPr>
      <w:r>
        <w:rPr>
          <w:rFonts w:hint="cs"/>
          <w:rtl/>
        </w:rPr>
        <w:t xml:space="preserve">חשוב מאוד להדגיש שאזורי החלוקה נקבעו על בסיס הערכות סיכונים מקצועיות לאוכלוסייה במקרה שיהיה, חס ושלום, איזה פיגוע בכור. </w:t>
      </w:r>
    </w:p>
    <w:p w14:paraId="043FD5C2" w14:textId="77777777" w:rsidR="00000000" w:rsidRDefault="00890A51">
      <w:pPr>
        <w:pStyle w:val="a0"/>
        <w:rPr>
          <w:rFonts w:hint="cs"/>
          <w:rtl/>
        </w:rPr>
      </w:pPr>
    </w:p>
    <w:p w14:paraId="1FF82CF3" w14:textId="77777777" w:rsidR="00000000" w:rsidRDefault="00890A51">
      <w:pPr>
        <w:pStyle w:val="a0"/>
        <w:rPr>
          <w:rFonts w:hint="cs"/>
          <w:rtl/>
        </w:rPr>
      </w:pPr>
      <w:r>
        <w:rPr>
          <w:rFonts w:hint="cs"/>
          <w:rtl/>
        </w:rPr>
        <w:t xml:space="preserve">מובהר כי האוכלוסייה הבדואית הגרה באזורים אלה כלולה </w:t>
      </w:r>
      <w:r>
        <w:rPr>
          <w:rFonts w:hint="cs"/>
          <w:rtl/>
        </w:rPr>
        <w:t>במפורש בתוכנית החלוקה. כל האוכלוסייה באזור תקבל את הכדורים.</w:t>
      </w:r>
    </w:p>
    <w:p w14:paraId="0EE125F8" w14:textId="77777777" w:rsidR="00000000" w:rsidRDefault="00890A51">
      <w:pPr>
        <w:pStyle w:val="a0"/>
        <w:rPr>
          <w:rFonts w:hint="cs"/>
          <w:rtl/>
        </w:rPr>
      </w:pPr>
    </w:p>
    <w:p w14:paraId="6E7A5DB4" w14:textId="77777777" w:rsidR="00000000" w:rsidRDefault="00890A51">
      <w:pPr>
        <w:pStyle w:val="af0"/>
        <w:rPr>
          <w:rtl/>
        </w:rPr>
      </w:pPr>
      <w:r>
        <w:rPr>
          <w:rFonts w:hint="eastAsia"/>
          <w:rtl/>
        </w:rPr>
        <w:t>ענבל</w:t>
      </w:r>
      <w:r>
        <w:rPr>
          <w:rtl/>
        </w:rPr>
        <w:t xml:space="preserve"> גבריאלי (הליכוד):</w:t>
      </w:r>
    </w:p>
    <w:p w14:paraId="6769AE96" w14:textId="77777777" w:rsidR="00000000" w:rsidRDefault="00890A51">
      <w:pPr>
        <w:pStyle w:val="a0"/>
        <w:rPr>
          <w:rFonts w:hint="cs"/>
          <w:rtl/>
        </w:rPr>
      </w:pPr>
    </w:p>
    <w:p w14:paraId="5C5B956B" w14:textId="77777777" w:rsidR="00000000" w:rsidRDefault="00890A51">
      <w:pPr>
        <w:pStyle w:val="a0"/>
        <w:rPr>
          <w:rFonts w:hint="cs"/>
          <w:rtl/>
        </w:rPr>
      </w:pPr>
      <w:r>
        <w:rPr>
          <w:rFonts w:hint="cs"/>
          <w:rtl/>
        </w:rPr>
        <w:t>אדוני השר, ברשותך, לדעתי זה לא מאוד מדויק, כי לפי הפרסומים לא כל תושבי דימונה וירוחם מייד יקבלו את הכדורים, אלא רק אלה מהם שגרים בשכונות שסמוכות לכור. מה שנראה לי קצת לא ה</w:t>
      </w:r>
      <w:r>
        <w:rPr>
          <w:rFonts w:hint="cs"/>
          <w:rtl/>
        </w:rPr>
        <w:t xml:space="preserve">גיוני, כי - - - </w:t>
      </w:r>
    </w:p>
    <w:p w14:paraId="40801D69" w14:textId="77777777" w:rsidR="00000000" w:rsidRDefault="00890A51">
      <w:pPr>
        <w:pStyle w:val="a0"/>
        <w:rPr>
          <w:rFonts w:hint="cs"/>
          <w:rtl/>
        </w:rPr>
      </w:pPr>
    </w:p>
    <w:p w14:paraId="0DF5226F" w14:textId="77777777" w:rsidR="00000000" w:rsidRDefault="00890A51">
      <w:pPr>
        <w:pStyle w:val="-"/>
        <w:rPr>
          <w:rtl/>
        </w:rPr>
      </w:pPr>
      <w:bookmarkStart w:id="862" w:name="FS000000535T30_06_2004_21_28_30C"/>
      <w:bookmarkEnd w:id="862"/>
      <w:r>
        <w:rPr>
          <w:rtl/>
        </w:rPr>
        <w:t>השר נתן שרנסקי:</w:t>
      </w:r>
    </w:p>
    <w:p w14:paraId="1036B546" w14:textId="77777777" w:rsidR="00000000" w:rsidRDefault="00890A51">
      <w:pPr>
        <w:pStyle w:val="a0"/>
        <w:rPr>
          <w:rtl/>
        </w:rPr>
      </w:pPr>
    </w:p>
    <w:p w14:paraId="1DD4F3B5" w14:textId="77777777" w:rsidR="00000000" w:rsidRDefault="00890A51">
      <w:pPr>
        <w:pStyle w:val="a0"/>
        <w:rPr>
          <w:rFonts w:hint="cs"/>
          <w:rtl/>
        </w:rPr>
      </w:pPr>
      <w:r>
        <w:rPr>
          <w:rFonts w:hint="cs"/>
          <w:rtl/>
        </w:rPr>
        <w:t>טוב, רבותי. בכל זאת, כל מה שאני יכול להגיד - אני שמעתי תשובה של מומחים, אני מחזיק עכשיו תגובה של שר הביטחון, ואני רק יכול לחזור על זה. כל המבצע בא לדאוג למקרה שאם - וזה סיכוי קטן מאוד וסיכון קטן מאוד - תהיה פגיעה בכור, הא</w:t>
      </w:r>
      <w:r>
        <w:rPr>
          <w:rFonts w:hint="cs"/>
          <w:rtl/>
        </w:rPr>
        <w:t xml:space="preserve">וכלוסייה, בטווח המיידי, תקבל את הטבליות האלה. אם יהיה צורך, אז יקבלו גם אחרים. צריך להחליט אם זה קילומטר, או 2 קילומטרים או 5 קילומטרים. כך בדיוק מגדירים. מגדירים רדיוס, מגדירים אזור, וכל מי שגר באזור - אם תושבי דימונה יהודים, אם בדואים מהיישובים הסמוכים, </w:t>
      </w:r>
      <w:r>
        <w:rPr>
          <w:rFonts w:hint="cs"/>
          <w:rtl/>
        </w:rPr>
        <w:t xml:space="preserve">כל מי שבאותו אזור יקבל את הטבליות. כל זה יקרה במשך החודשיים הקרובים, ומבקשים עוד הפעם להדגיש, שאין שום סיבה לדאגה, אין שום סכנה. הסיכוי לפגיעה בכור הוא נמוך בהתאם. בכל מקרה, פיקוד העורף והרשויות ערוכים לטפל בכך כאשר זה יכול לקרות. </w:t>
      </w:r>
    </w:p>
    <w:p w14:paraId="0D961FDA" w14:textId="77777777" w:rsidR="00000000" w:rsidRDefault="00890A51">
      <w:pPr>
        <w:pStyle w:val="a0"/>
        <w:rPr>
          <w:rFonts w:hint="cs"/>
          <w:rtl/>
        </w:rPr>
      </w:pPr>
    </w:p>
    <w:p w14:paraId="5350B168" w14:textId="77777777" w:rsidR="00000000" w:rsidRDefault="00890A51">
      <w:pPr>
        <w:pStyle w:val="af0"/>
        <w:rPr>
          <w:rtl/>
        </w:rPr>
      </w:pPr>
      <w:r>
        <w:rPr>
          <w:rFonts w:hint="eastAsia"/>
          <w:rtl/>
        </w:rPr>
        <w:t>עסאם</w:t>
      </w:r>
      <w:r>
        <w:rPr>
          <w:rtl/>
        </w:rPr>
        <w:t xml:space="preserve"> מח'ול (חד"ש-תע"ל):</w:t>
      </w:r>
    </w:p>
    <w:p w14:paraId="59B2B9FF" w14:textId="77777777" w:rsidR="00000000" w:rsidRDefault="00890A51">
      <w:pPr>
        <w:pStyle w:val="a0"/>
        <w:rPr>
          <w:rFonts w:hint="cs"/>
          <w:rtl/>
        </w:rPr>
      </w:pPr>
    </w:p>
    <w:p w14:paraId="389655F6" w14:textId="77777777" w:rsidR="00000000" w:rsidRDefault="00890A51">
      <w:pPr>
        <w:pStyle w:val="a0"/>
        <w:rPr>
          <w:rFonts w:hint="cs"/>
          <w:rtl/>
        </w:rPr>
      </w:pPr>
      <w:r>
        <w:rPr>
          <w:rFonts w:hint="cs"/>
          <w:rtl/>
        </w:rPr>
        <w:t xml:space="preserve">למה רק בדרום? הרי יש מקומות אחרים שיש - - - </w:t>
      </w:r>
    </w:p>
    <w:p w14:paraId="7A6C8E8A" w14:textId="77777777" w:rsidR="00000000" w:rsidRDefault="00890A51">
      <w:pPr>
        <w:pStyle w:val="a0"/>
        <w:rPr>
          <w:rFonts w:hint="cs"/>
          <w:rtl/>
        </w:rPr>
      </w:pPr>
    </w:p>
    <w:p w14:paraId="31A52B9C" w14:textId="77777777" w:rsidR="00000000" w:rsidRDefault="00890A51">
      <w:pPr>
        <w:pStyle w:val="-"/>
        <w:rPr>
          <w:rtl/>
        </w:rPr>
      </w:pPr>
      <w:bookmarkStart w:id="863" w:name="FS000000535T30_06_2004_21_32_04C"/>
      <w:bookmarkEnd w:id="863"/>
      <w:r>
        <w:rPr>
          <w:rtl/>
        </w:rPr>
        <w:t>השר נתן שרנסקי:</w:t>
      </w:r>
    </w:p>
    <w:p w14:paraId="2886D3AB" w14:textId="77777777" w:rsidR="00000000" w:rsidRDefault="00890A51">
      <w:pPr>
        <w:pStyle w:val="a0"/>
        <w:rPr>
          <w:rtl/>
        </w:rPr>
      </w:pPr>
    </w:p>
    <w:p w14:paraId="57731259" w14:textId="77777777" w:rsidR="00000000" w:rsidRDefault="00890A51">
      <w:pPr>
        <w:pStyle w:val="a0"/>
        <w:rPr>
          <w:rFonts w:hint="cs"/>
          <w:rtl/>
        </w:rPr>
      </w:pPr>
      <w:r>
        <w:rPr>
          <w:rFonts w:hint="cs"/>
          <w:rtl/>
        </w:rPr>
        <w:t xml:space="preserve">רק באזורים שיש כורים. תשמעו, יש ניסיון - דרך אגב, לא הזכרתי - גם במדינות אחרות. החליטו לחלק את הכדורים האלה בארצות-הברית, בשבדיה, באירלנד, בפינלנד. אלה ארבע מדינות שכבר יש בהן ניסיון, ואנחנו </w:t>
      </w:r>
      <w:r>
        <w:rPr>
          <w:rFonts w:hint="cs"/>
          <w:rtl/>
        </w:rPr>
        <w:t xml:space="preserve">עושים בדיוק מה שעושים במדינות האלה, מחלקים לאוכלוסייה שנמצאת ליד הכור.  אם לדבר על צוללת או על דברים אחרים - שם בכלל לא מדובר על סכנה כזאת. </w:t>
      </w:r>
    </w:p>
    <w:p w14:paraId="7493C841" w14:textId="77777777" w:rsidR="00000000" w:rsidRDefault="00890A51">
      <w:pPr>
        <w:pStyle w:val="a0"/>
        <w:rPr>
          <w:rFonts w:hint="cs"/>
          <w:rtl/>
        </w:rPr>
      </w:pPr>
    </w:p>
    <w:p w14:paraId="64766357" w14:textId="77777777" w:rsidR="00000000" w:rsidRDefault="00890A51">
      <w:pPr>
        <w:pStyle w:val="a0"/>
        <w:rPr>
          <w:rFonts w:hint="cs"/>
          <w:rtl/>
        </w:rPr>
      </w:pPr>
      <w:r>
        <w:rPr>
          <w:rFonts w:hint="cs"/>
          <w:rtl/>
        </w:rPr>
        <w:t xml:space="preserve">זאת פחות או יותר התשובה על כל השאלות שהיו כאן, ואלה כל התשובות ששר הביטחון הכין. תודה רבה. </w:t>
      </w:r>
    </w:p>
    <w:p w14:paraId="2CCDF904" w14:textId="77777777" w:rsidR="00000000" w:rsidRDefault="00890A51">
      <w:pPr>
        <w:pStyle w:val="a0"/>
        <w:rPr>
          <w:rFonts w:hint="cs"/>
          <w:rtl/>
        </w:rPr>
      </w:pPr>
    </w:p>
    <w:p w14:paraId="74D6E451"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7301FDC5" w14:textId="77777777" w:rsidR="00000000" w:rsidRDefault="00890A51">
      <w:pPr>
        <w:pStyle w:val="a0"/>
        <w:rPr>
          <w:rFonts w:hint="cs"/>
          <w:rtl/>
        </w:rPr>
      </w:pPr>
    </w:p>
    <w:p w14:paraId="2E7162A2" w14:textId="77777777" w:rsidR="00000000" w:rsidRDefault="00890A51">
      <w:pPr>
        <w:pStyle w:val="a0"/>
        <w:rPr>
          <w:rFonts w:hint="cs"/>
          <w:rtl/>
        </w:rPr>
      </w:pPr>
      <w:r>
        <w:rPr>
          <w:rFonts w:hint="cs"/>
          <w:rtl/>
        </w:rPr>
        <w:t>לאן להעביר?</w:t>
      </w:r>
    </w:p>
    <w:p w14:paraId="4EE1A243" w14:textId="77777777" w:rsidR="00000000" w:rsidRDefault="00890A51">
      <w:pPr>
        <w:pStyle w:val="a0"/>
        <w:rPr>
          <w:rFonts w:hint="cs"/>
          <w:rtl/>
        </w:rPr>
      </w:pPr>
    </w:p>
    <w:p w14:paraId="411AD422" w14:textId="77777777" w:rsidR="00000000" w:rsidRDefault="00890A51">
      <w:pPr>
        <w:pStyle w:val="-"/>
        <w:rPr>
          <w:rtl/>
        </w:rPr>
      </w:pPr>
      <w:bookmarkStart w:id="864" w:name="FS000000535T30_06_2004_21_34_29C"/>
      <w:bookmarkEnd w:id="864"/>
      <w:r>
        <w:rPr>
          <w:rtl/>
        </w:rPr>
        <w:t>השר נתן שרנסקי:</w:t>
      </w:r>
    </w:p>
    <w:p w14:paraId="3D48F67E" w14:textId="77777777" w:rsidR="00000000" w:rsidRDefault="00890A51">
      <w:pPr>
        <w:pStyle w:val="a0"/>
        <w:rPr>
          <w:rtl/>
        </w:rPr>
      </w:pPr>
    </w:p>
    <w:p w14:paraId="332506F5" w14:textId="77777777" w:rsidR="00000000" w:rsidRDefault="00890A51">
      <w:pPr>
        <w:pStyle w:val="a0"/>
        <w:rPr>
          <w:rFonts w:hint="cs"/>
          <w:rtl/>
        </w:rPr>
      </w:pPr>
      <w:r>
        <w:rPr>
          <w:rFonts w:hint="cs"/>
          <w:rtl/>
        </w:rPr>
        <w:t xml:space="preserve">ועדת החוץ והביטחון. </w:t>
      </w:r>
    </w:p>
    <w:p w14:paraId="2E88ADE9" w14:textId="77777777" w:rsidR="00000000" w:rsidRDefault="00890A51">
      <w:pPr>
        <w:pStyle w:val="a0"/>
        <w:rPr>
          <w:rFonts w:hint="cs"/>
          <w:rtl/>
        </w:rPr>
      </w:pPr>
    </w:p>
    <w:p w14:paraId="4C84935E"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1516612E" w14:textId="77777777" w:rsidR="00000000" w:rsidRDefault="00890A51">
      <w:pPr>
        <w:pStyle w:val="a0"/>
        <w:rPr>
          <w:rFonts w:hint="cs"/>
          <w:rtl/>
        </w:rPr>
      </w:pPr>
    </w:p>
    <w:p w14:paraId="169AE7FF" w14:textId="77777777" w:rsidR="00000000" w:rsidRDefault="00890A51">
      <w:pPr>
        <w:pStyle w:val="a0"/>
        <w:rPr>
          <w:rFonts w:hint="cs"/>
          <w:rtl/>
        </w:rPr>
      </w:pPr>
      <w:r>
        <w:rPr>
          <w:rFonts w:hint="cs"/>
          <w:rtl/>
        </w:rPr>
        <w:t xml:space="preserve">אם ועדה, אני חושב שאולי ועדת הכנסת. </w:t>
      </w:r>
    </w:p>
    <w:p w14:paraId="4FC2E3A6" w14:textId="77777777" w:rsidR="00000000" w:rsidRDefault="00890A51">
      <w:pPr>
        <w:pStyle w:val="a0"/>
        <w:rPr>
          <w:rFonts w:hint="cs"/>
          <w:rtl/>
        </w:rPr>
      </w:pPr>
    </w:p>
    <w:p w14:paraId="02A4321F" w14:textId="77777777" w:rsidR="00000000" w:rsidRDefault="00890A51">
      <w:pPr>
        <w:pStyle w:val="af0"/>
        <w:rPr>
          <w:rtl/>
        </w:rPr>
      </w:pPr>
      <w:r>
        <w:rPr>
          <w:rFonts w:hint="eastAsia"/>
          <w:rtl/>
        </w:rPr>
        <w:t>ענבל</w:t>
      </w:r>
      <w:r>
        <w:rPr>
          <w:rtl/>
        </w:rPr>
        <w:t xml:space="preserve"> גבריאלי (הליכוד):</w:t>
      </w:r>
    </w:p>
    <w:p w14:paraId="7023886E" w14:textId="77777777" w:rsidR="00000000" w:rsidRDefault="00890A51">
      <w:pPr>
        <w:pStyle w:val="a0"/>
        <w:rPr>
          <w:rFonts w:hint="cs"/>
          <w:rtl/>
        </w:rPr>
      </w:pPr>
    </w:p>
    <w:p w14:paraId="1E35D482" w14:textId="77777777" w:rsidR="00000000" w:rsidRDefault="00890A51">
      <w:pPr>
        <w:pStyle w:val="a0"/>
        <w:rPr>
          <w:rFonts w:hint="cs"/>
          <w:rtl/>
        </w:rPr>
      </w:pPr>
      <w:r>
        <w:rPr>
          <w:rFonts w:hint="cs"/>
          <w:rtl/>
        </w:rPr>
        <w:t xml:space="preserve">אדוני היושב-ראש, למה ועדת הכנסת? הרי השר אמר ועדת חוץ וביטחון, אף אחד מאתנו לא חלק על זה. </w:t>
      </w:r>
    </w:p>
    <w:p w14:paraId="1226430A" w14:textId="77777777" w:rsidR="00000000" w:rsidRDefault="00890A51">
      <w:pPr>
        <w:pStyle w:val="a0"/>
        <w:rPr>
          <w:rFonts w:hint="cs"/>
          <w:rtl/>
        </w:rPr>
      </w:pPr>
    </w:p>
    <w:p w14:paraId="60E698DE" w14:textId="77777777" w:rsidR="00000000" w:rsidRDefault="00890A51">
      <w:pPr>
        <w:pStyle w:val="-"/>
        <w:rPr>
          <w:rtl/>
        </w:rPr>
      </w:pPr>
      <w:bookmarkStart w:id="865" w:name="FS000000535T30_06_2004_21_35_30C"/>
      <w:bookmarkEnd w:id="865"/>
      <w:r>
        <w:rPr>
          <w:rtl/>
        </w:rPr>
        <w:t>השר נתן שרנסקי:</w:t>
      </w:r>
    </w:p>
    <w:p w14:paraId="09836C5F" w14:textId="77777777" w:rsidR="00000000" w:rsidRDefault="00890A51">
      <w:pPr>
        <w:pStyle w:val="a0"/>
        <w:rPr>
          <w:rtl/>
        </w:rPr>
      </w:pPr>
    </w:p>
    <w:p w14:paraId="11E12552" w14:textId="77777777" w:rsidR="00000000" w:rsidRDefault="00890A51">
      <w:pPr>
        <w:pStyle w:val="a0"/>
        <w:rPr>
          <w:rFonts w:hint="cs"/>
          <w:rtl/>
        </w:rPr>
      </w:pPr>
      <w:r>
        <w:rPr>
          <w:rFonts w:hint="cs"/>
          <w:rtl/>
        </w:rPr>
        <w:t>כן, בסדר, וע</w:t>
      </w:r>
      <w:r>
        <w:rPr>
          <w:rFonts w:hint="cs"/>
          <w:rtl/>
        </w:rPr>
        <w:t>דת החוץ והביטחון.</w:t>
      </w:r>
    </w:p>
    <w:p w14:paraId="05618619" w14:textId="77777777" w:rsidR="00000000" w:rsidRDefault="00890A51">
      <w:pPr>
        <w:pStyle w:val="a0"/>
        <w:rPr>
          <w:rFonts w:hint="cs"/>
          <w:rtl/>
        </w:rPr>
      </w:pPr>
    </w:p>
    <w:p w14:paraId="09620F41"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11EFDD80" w14:textId="77777777" w:rsidR="00000000" w:rsidRDefault="00890A51">
      <w:pPr>
        <w:pStyle w:val="a0"/>
        <w:rPr>
          <w:rFonts w:hint="cs"/>
          <w:rtl/>
        </w:rPr>
      </w:pPr>
    </w:p>
    <w:p w14:paraId="3A112369" w14:textId="77777777" w:rsidR="00000000" w:rsidRDefault="00890A51">
      <w:pPr>
        <w:pStyle w:val="a0"/>
        <w:rPr>
          <w:rFonts w:hint="cs"/>
          <w:rtl/>
        </w:rPr>
      </w:pPr>
      <w:r>
        <w:rPr>
          <w:rFonts w:hint="cs"/>
          <w:rtl/>
        </w:rPr>
        <w:t>זה לא חוץ וביטחון, זה בריאות.</w:t>
      </w:r>
    </w:p>
    <w:p w14:paraId="3E88378E" w14:textId="77777777" w:rsidR="00000000" w:rsidRDefault="00890A51">
      <w:pPr>
        <w:pStyle w:val="a0"/>
        <w:rPr>
          <w:rFonts w:hint="cs"/>
          <w:rtl/>
        </w:rPr>
      </w:pPr>
    </w:p>
    <w:p w14:paraId="0AC81636" w14:textId="77777777" w:rsidR="00000000" w:rsidRDefault="00890A51">
      <w:pPr>
        <w:pStyle w:val="af0"/>
        <w:rPr>
          <w:rtl/>
        </w:rPr>
      </w:pPr>
      <w:r>
        <w:rPr>
          <w:rFonts w:hint="eastAsia"/>
          <w:rtl/>
        </w:rPr>
        <w:t>עסאם</w:t>
      </w:r>
      <w:r>
        <w:rPr>
          <w:rtl/>
        </w:rPr>
        <w:t xml:space="preserve"> מח'ול (חד"ש-תע"ל):</w:t>
      </w:r>
    </w:p>
    <w:p w14:paraId="3908BE01" w14:textId="77777777" w:rsidR="00000000" w:rsidRDefault="00890A51">
      <w:pPr>
        <w:pStyle w:val="a0"/>
        <w:rPr>
          <w:rFonts w:hint="cs"/>
          <w:rtl/>
        </w:rPr>
      </w:pPr>
    </w:p>
    <w:p w14:paraId="1F6E0288" w14:textId="77777777" w:rsidR="00000000" w:rsidRDefault="00890A51">
      <w:pPr>
        <w:pStyle w:val="a0"/>
        <w:rPr>
          <w:rFonts w:hint="cs"/>
          <w:rtl/>
        </w:rPr>
      </w:pPr>
      <w:r>
        <w:rPr>
          <w:rFonts w:hint="cs"/>
          <w:rtl/>
        </w:rPr>
        <w:t>הבריאות, העבודה והרווחה.</w:t>
      </w:r>
    </w:p>
    <w:p w14:paraId="5A63F0E6" w14:textId="77777777" w:rsidR="00000000" w:rsidRDefault="00890A51">
      <w:pPr>
        <w:pStyle w:val="a0"/>
        <w:rPr>
          <w:rFonts w:hint="cs"/>
          <w:rtl/>
        </w:rPr>
      </w:pPr>
    </w:p>
    <w:p w14:paraId="471D8B0F"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536CA0AE" w14:textId="77777777" w:rsidR="00000000" w:rsidRDefault="00890A51">
      <w:pPr>
        <w:pStyle w:val="a0"/>
        <w:rPr>
          <w:rFonts w:hint="cs"/>
          <w:rtl/>
        </w:rPr>
      </w:pPr>
    </w:p>
    <w:p w14:paraId="095D1213" w14:textId="77777777" w:rsidR="00000000" w:rsidRDefault="00890A51">
      <w:pPr>
        <w:pStyle w:val="a0"/>
        <w:rPr>
          <w:rFonts w:hint="cs"/>
          <w:rtl/>
        </w:rPr>
      </w:pPr>
      <w:r>
        <w:rPr>
          <w:rFonts w:hint="cs"/>
          <w:rtl/>
        </w:rPr>
        <w:t xml:space="preserve">זה יוד. זה כדורים פשוטים, זה יוד. </w:t>
      </w:r>
    </w:p>
    <w:p w14:paraId="528B14BB" w14:textId="77777777" w:rsidR="00000000" w:rsidRDefault="00890A51">
      <w:pPr>
        <w:pStyle w:val="a0"/>
        <w:rPr>
          <w:rFonts w:hint="cs"/>
          <w:rtl/>
        </w:rPr>
      </w:pPr>
    </w:p>
    <w:p w14:paraId="3CA71BC1" w14:textId="77777777" w:rsidR="00000000" w:rsidRDefault="00890A51">
      <w:pPr>
        <w:pStyle w:val="a0"/>
        <w:rPr>
          <w:rFonts w:hint="cs"/>
          <w:rtl/>
        </w:rPr>
      </w:pPr>
      <w:r>
        <w:rPr>
          <w:rFonts w:hint="cs"/>
          <w:rtl/>
        </w:rPr>
        <w:t xml:space="preserve">אם יש חילוקי דעות, זה ועדת הכנסת. </w:t>
      </w:r>
    </w:p>
    <w:p w14:paraId="71E0A270" w14:textId="77777777" w:rsidR="00000000" w:rsidRDefault="00890A51">
      <w:pPr>
        <w:pStyle w:val="a0"/>
        <w:rPr>
          <w:rFonts w:hint="cs"/>
          <w:rtl/>
        </w:rPr>
      </w:pPr>
    </w:p>
    <w:p w14:paraId="51C48F08" w14:textId="77777777" w:rsidR="00000000" w:rsidRDefault="00890A51">
      <w:pPr>
        <w:pStyle w:val="af0"/>
        <w:rPr>
          <w:rtl/>
        </w:rPr>
      </w:pPr>
      <w:r>
        <w:rPr>
          <w:rFonts w:hint="eastAsia"/>
          <w:rtl/>
        </w:rPr>
        <w:t>ענבל</w:t>
      </w:r>
      <w:r>
        <w:rPr>
          <w:rtl/>
        </w:rPr>
        <w:t xml:space="preserve"> גבריאלי (הליכוד):</w:t>
      </w:r>
    </w:p>
    <w:p w14:paraId="7CB018EB" w14:textId="77777777" w:rsidR="00000000" w:rsidRDefault="00890A51">
      <w:pPr>
        <w:pStyle w:val="a0"/>
        <w:rPr>
          <w:rFonts w:hint="cs"/>
          <w:rtl/>
        </w:rPr>
      </w:pPr>
    </w:p>
    <w:p w14:paraId="0AB8E89C" w14:textId="77777777" w:rsidR="00000000" w:rsidRDefault="00890A51">
      <w:pPr>
        <w:pStyle w:val="a0"/>
        <w:rPr>
          <w:rFonts w:hint="cs"/>
          <w:rtl/>
        </w:rPr>
      </w:pPr>
      <w:r>
        <w:rPr>
          <w:rFonts w:hint="cs"/>
          <w:rtl/>
        </w:rPr>
        <w:t xml:space="preserve">אדוני היושב-ראש, </w:t>
      </w:r>
      <w:r>
        <w:rPr>
          <w:rFonts w:hint="cs"/>
          <w:rtl/>
        </w:rPr>
        <w:t>כשאני הגשתי בקשה לקיים דיון מהיר בנושא, נשיאות הכנסת אישרה את זה כדיון בוועדת החוץ והביטחון.</w:t>
      </w:r>
    </w:p>
    <w:p w14:paraId="72C05840" w14:textId="77777777" w:rsidR="00000000" w:rsidRDefault="00890A51">
      <w:pPr>
        <w:pStyle w:val="a0"/>
        <w:rPr>
          <w:rFonts w:hint="cs"/>
          <w:rtl/>
        </w:rPr>
      </w:pPr>
    </w:p>
    <w:p w14:paraId="58067633"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0AF1728C" w14:textId="77777777" w:rsidR="00000000" w:rsidRDefault="00890A51">
      <w:pPr>
        <w:pStyle w:val="a0"/>
        <w:rPr>
          <w:rFonts w:hint="cs"/>
          <w:rtl/>
        </w:rPr>
      </w:pPr>
    </w:p>
    <w:p w14:paraId="6BC42D8A" w14:textId="77777777" w:rsidR="00000000" w:rsidRDefault="00890A51">
      <w:pPr>
        <w:pStyle w:val="a0"/>
        <w:rPr>
          <w:rFonts w:hint="cs"/>
          <w:rtl/>
        </w:rPr>
      </w:pPr>
      <w:r>
        <w:rPr>
          <w:rFonts w:hint="cs"/>
          <w:rtl/>
        </w:rPr>
        <w:t xml:space="preserve">נו, זה לא אומר שום דבר. זה לא אומר שום דבר. ועדת הכנסת, היא יכולה להגיד לאיזו ועדה. </w:t>
      </w:r>
    </w:p>
    <w:p w14:paraId="6013E850" w14:textId="77777777" w:rsidR="00000000" w:rsidRDefault="00890A51">
      <w:pPr>
        <w:pStyle w:val="a0"/>
        <w:rPr>
          <w:rFonts w:hint="cs"/>
          <w:rtl/>
        </w:rPr>
      </w:pPr>
    </w:p>
    <w:p w14:paraId="76C43587" w14:textId="77777777" w:rsidR="00000000" w:rsidRDefault="00890A51">
      <w:pPr>
        <w:pStyle w:val="a0"/>
        <w:rPr>
          <w:rFonts w:hint="cs"/>
          <w:rtl/>
        </w:rPr>
      </w:pPr>
      <w:r>
        <w:rPr>
          <w:rFonts w:hint="cs"/>
          <w:rtl/>
        </w:rPr>
        <w:t>אנחנו עוברים להצבעה בנושא הזה. אה. למה אתה לא אומר?</w:t>
      </w:r>
    </w:p>
    <w:p w14:paraId="60466E88" w14:textId="77777777" w:rsidR="00000000" w:rsidRDefault="00890A51">
      <w:pPr>
        <w:pStyle w:val="a0"/>
        <w:rPr>
          <w:rFonts w:hint="cs"/>
          <w:rtl/>
        </w:rPr>
      </w:pPr>
    </w:p>
    <w:p w14:paraId="090B463B" w14:textId="77777777" w:rsidR="00000000" w:rsidRDefault="00890A51">
      <w:pPr>
        <w:pStyle w:val="af0"/>
        <w:rPr>
          <w:rtl/>
        </w:rPr>
      </w:pPr>
      <w:r>
        <w:rPr>
          <w:rFonts w:hint="eastAsia"/>
          <w:rtl/>
        </w:rPr>
        <w:t>עב</w:t>
      </w:r>
      <w:r>
        <w:rPr>
          <w:rFonts w:hint="eastAsia"/>
          <w:rtl/>
        </w:rPr>
        <w:t>ד</w:t>
      </w:r>
      <w:r>
        <w:rPr>
          <w:rtl/>
        </w:rPr>
        <w:t>-אלמאלכ דהאמשה (רע"ם):</w:t>
      </w:r>
    </w:p>
    <w:p w14:paraId="1091EB5A" w14:textId="77777777" w:rsidR="00000000" w:rsidRDefault="00890A51">
      <w:pPr>
        <w:pStyle w:val="a0"/>
        <w:rPr>
          <w:rFonts w:hint="cs"/>
          <w:rtl/>
        </w:rPr>
      </w:pPr>
    </w:p>
    <w:p w14:paraId="48FE8BB9" w14:textId="77777777" w:rsidR="00000000" w:rsidRDefault="00890A51">
      <w:pPr>
        <w:pStyle w:val="a0"/>
        <w:rPr>
          <w:rFonts w:hint="cs"/>
          <w:rtl/>
        </w:rPr>
      </w:pPr>
      <w:r>
        <w:rPr>
          <w:rFonts w:hint="cs"/>
          <w:rtl/>
        </w:rPr>
        <w:t>אני אמרתי.</w:t>
      </w:r>
    </w:p>
    <w:p w14:paraId="6843229A" w14:textId="77777777" w:rsidR="00000000" w:rsidRDefault="00890A51">
      <w:pPr>
        <w:pStyle w:val="a0"/>
        <w:rPr>
          <w:rFonts w:hint="cs"/>
          <w:rtl/>
        </w:rPr>
      </w:pPr>
    </w:p>
    <w:p w14:paraId="72936B73"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1C8DFE22" w14:textId="77777777" w:rsidR="00000000" w:rsidRDefault="00890A51">
      <w:pPr>
        <w:pStyle w:val="a0"/>
        <w:rPr>
          <w:rFonts w:hint="cs"/>
          <w:rtl/>
        </w:rPr>
      </w:pPr>
    </w:p>
    <w:p w14:paraId="0E5B32CD" w14:textId="77777777" w:rsidR="00000000" w:rsidRDefault="00890A51">
      <w:pPr>
        <w:pStyle w:val="a0"/>
        <w:rPr>
          <w:rFonts w:hint="cs"/>
          <w:rtl/>
        </w:rPr>
      </w:pPr>
      <w:r>
        <w:rPr>
          <w:rFonts w:hint="cs"/>
          <w:rtl/>
        </w:rPr>
        <w:t xml:space="preserve">למי? </w:t>
      </w:r>
    </w:p>
    <w:p w14:paraId="5BB88AC8" w14:textId="77777777" w:rsidR="00000000" w:rsidRDefault="00890A51">
      <w:pPr>
        <w:pStyle w:val="a0"/>
        <w:rPr>
          <w:rFonts w:hint="cs"/>
          <w:rtl/>
        </w:rPr>
      </w:pPr>
    </w:p>
    <w:p w14:paraId="51B11038" w14:textId="77777777" w:rsidR="00000000" w:rsidRDefault="00890A51">
      <w:pPr>
        <w:pStyle w:val="af0"/>
        <w:rPr>
          <w:rtl/>
        </w:rPr>
      </w:pPr>
      <w:r>
        <w:rPr>
          <w:rFonts w:hint="eastAsia"/>
          <w:rtl/>
        </w:rPr>
        <w:t>עבד</w:t>
      </w:r>
      <w:r>
        <w:rPr>
          <w:rtl/>
        </w:rPr>
        <w:t>-אלמאלכ דהאמשה (רע"ם):</w:t>
      </w:r>
    </w:p>
    <w:p w14:paraId="10C80DF6" w14:textId="77777777" w:rsidR="00000000" w:rsidRDefault="00890A51">
      <w:pPr>
        <w:pStyle w:val="a0"/>
        <w:rPr>
          <w:rFonts w:hint="cs"/>
          <w:rtl/>
        </w:rPr>
      </w:pPr>
    </w:p>
    <w:p w14:paraId="65CC5322" w14:textId="77777777" w:rsidR="00000000" w:rsidRDefault="00890A51">
      <w:pPr>
        <w:pStyle w:val="a0"/>
        <w:rPr>
          <w:rFonts w:hint="cs"/>
          <w:rtl/>
        </w:rPr>
      </w:pPr>
      <w:r>
        <w:rPr>
          <w:rFonts w:hint="cs"/>
          <w:rtl/>
        </w:rPr>
        <w:t>בסדר. אני מצטער שלא אמרתי - - -</w:t>
      </w:r>
    </w:p>
    <w:p w14:paraId="6A9E251A" w14:textId="77777777" w:rsidR="00000000" w:rsidRDefault="00890A51">
      <w:pPr>
        <w:pStyle w:val="a0"/>
        <w:rPr>
          <w:rFonts w:hint="cs"/>
          <w:rtl/>
        </w:rPr>
      </w:pPr>
    </w:p>
    <w:p w14:paraId="500249E9"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נודלמן:</w:t>
      </w:r>
    </w:p>
    <w:p w14:paraId="02DA45F7" w14:textId="77777777" w:rsidR="00000000" w:rsidRDefault="00890A51">
      <w:pPr>
        <w:pStyle w:val="a0"/>
        <w:rPr>
          <w:rFonts w:hint="cs"/>
          <w:rtl/>
        </w:rPr>
      </w:pPr>
    </w:p>
    <w:p w14:paraId="0ABAD1CD" w14:textId="77777777" w:rsidR="00000000" w:rsidRDefault="00890A51">
      <w:pPr>
        <w:pStyle w:val="a0"/>
        <w:rPr>
          <w:rFonts w:hint="cs"/>
          <w:rtl/>
        </w:rPr>
      </w:pPr>
      <w:r>
        <w:rPr>
          <w:rFonts w:hint="cs"/>
          <w:rtl/>
        </w:rPr>
        <w:t xml:space="preserve">אתה יודע איך עושים את זה. </w:t>
      </w:r>
    </w:p>
    <w:p w14:paraId="3C0F5A60" w14:textId="77777777" w:rsidR="00000000" w:rsidRDefault="00890A51">
      <w:pPr>
        <w:pStyle w:val="a0"/>
        <w:rPr>
          <w:rFonts w:hint="cs"/>
          <w:rtl/>
        </w:rPr>
      </w:pPr>
    </w:p>
    <w:p w14:paraId="340AE87D" w14:textId="77777777" w:rsidR="00000000" w:rsidRDefault="00890A51">
      <w:pPr>
        <w:pStyle w:val="af0"/>
        <w:rPr>
          <w:rtl/>
        </w:rPr>
      </w:pPr>
      <w:r>
        <w:rPr>
          <w:rFonts w:hint="eastAsia"/>
          <w:rtl/>
        </w:rPr>
        <w:t>עבד</w:t>
      </w:r>
      <w:r>
        <w:rPr>
          <w:rtl/>
        </w:rPr>
        <w:t>-אלמאלכ דהאמשה (רע"ם):</w:t>
      </w:r>
    </w:p>
    <w:p w14:paraId="2185C2E0" w14:textId="77777777" w:rsidR="00000000" w:rsidRDefault="00890A51">
      <w:pPr>
        <w:pStyle w:val="a0"/>
        <w:rPr>
          <w:rFonts w:hint="cs"/>
          <w:rtl/>
        </w:rPr>
      </w:pPr>
    </w:p>
    <w:p w14:paraId="2391DF72" w14:textId="77777777" w:rsidR="00000000" w:rsidRDefault="00890A51">
      <w:pPr>
        <w:pStyle w:val="a0"/>
        <w:rPr>
          <w:rFonts w:hint="cs"/>
          <w:rtl/>
        </w:rPr>
      </w:pPr>
      <w:r>
        <w:rPr>
          <w:rFonts w:hint="cs"/>
          <w:rtl/>
        </w:rPr>
        <w:t xml:space="preserve">אני יודע, ודאי, חשבתי שהיא רשמה שם. </w:t>
      </w:r>
    </w:p>
    <w:p w14:paraId="2E35EA9D" w14:textId="77777777" w:rsidR="00000000" w:rsidRDefault="00890A51">
      <w:pPr>
        <w:pStyle w:val="a0"/>
        <w:rPr>
          <w:rFonts w:hint="cs"/>
          <w:rtl/>
        </w:rPr>
      </w:pPr>
    </w:p>
    <w:p w14:paraId="65764679" w14:textId="77777777" w:rsidR="00000000" w:rsidRDefault="00890A51">
      <w:pPr>
        <w:pStyle w:val="af1"/>
      </w:pPr>
      <w:r>
        <w:rPr>
          <w:rFonts w:hint="eastAsia"/>
          <w:rtl/>
        </w:rPr>
        <w:t>היו</w:t>
      </w:r>
      <w:r>
        <w:rPr>
          <w:rtl/>
        </w:rPr>
        <w:t>"</w:t>
      </w:r>
      <w:r>
        <w:rPr>
          <w:rFonts w:hint="eastAsia"/>
          <w:rtl/>
        </w:rPr>
        <w:t>ר</w:t>
      </w:r>
      <w:r>
        <w:rPr>
          <w:rtl/>
        </w:rPr>
        <w:t xml:space="preserve"> </w:t>
      </w:r>
      <w:r>
        <w:rPr>
          <w:rFonts w:hint="eastAsia"/>
          <w:rtl/>
        </w:rPr>
        <w:t>מיכאל</w:t>
      </w:r>
      <w:r>
        <w:rPr>
          <w:rtl/>
        </w:rPr>
        <w:t xml:space="preserve"> נודלמ</w:t>
      </w:r>
      <w:r>
        <w:rPr>
          <w:rtl/>
        </w:rPr>
        <w:t>ן:</w:t>
      </w:r>
    </w:p>
    <w:p w14:paraId="057A8E11" w14:textId="77777777" w:rsidR="00000000" w:rsidRDefault="00890A51">
      <w:pPr>
        <w:pStyle w:val="a0"/>
        <w:rPr>
          <w:rFonts w:hint="cs"/>
          <w:rtl/>
        </w:rPr>
      </w:pPr>
    </w:p>
    <w:p w14:paraId="49A8CA30" w14:textId="77777777" w:rsidR="00000000" w:rsidRDefault="00890A51">
      <w:pPr>
        <w:pStyle w:val="a0"/>
        <w:rPr>
          <w:rFonts w:hint="cs"/>
          <w:rtl/>
        </w:rPr>
      </w:pPr>
      <w:r>
        <w:rPr>
          <w:rFonts w:hint="cs"/>
          <w:rtl/>
        </w:rPr>
        <w:t>אתה חושב שאני מפה רואה מי נותן לי סימנים? בבקשה.</w:t>
      </w:r>
    </w:p>
    <w:p w14:paraId="6B616D20" w14:textId="77777777" w:rsidR="00000000" w:rsidRDefault="00890A51">
      <w:pPr>
        <w:pStyle w:val="a0"/>
        <w:rPr>
          <w:rFonts w:hint="cs"/>
          <w:rtl/>
        </w:rPr>
      </w:pPr>
    </w:p>
    <w:p w14:paraId="13A44EBA" w14:textId="77777777" w:rsidR="00000000" w:rsidRDefault="00890A51">
      <w:pPr>
        <w:pStyle w:val="a"/>
        <w:rPr>
          <w:rtl/>
        </w:rPr>
      </w:pPr>
      <w:bookmarkStart w:id="866" w:name="FS000000550T30_06_2004_21_39_33"/>
      <w:bookmarkStart w:id="867" w:name="_Toc77593556"/>
      <w:bookmarkEnd w:id="866"/>
      <w:r>
        <w:rPr>
          <w:rFonts w:hint="eastAsia"/>
          <w:rtl/>
        </w:rPr>
        <w:t>עבד</w:t>
      </w:r>
      <w:r>
        <w:rPr>
          <w:rtl/>
        </w:rPr>
        <w:t>-אלמאלכ דהאמשה (רע"ם):</w:t>
      </w:r>
      <w:bookmarkEnd w:id="867"/>
    </w:p>
    <w:p w14:paraId="216CF0D7" w14:textId="77777777" w:rsidR="00000000" w:rsidRDefault="00890A51">
      <w:pPr>
        <w:pStyle w:val="a0"/>
        <w:rPr>
          <w:rFonts w:hint="cs"/>
          <w:rtl/>
        </w:rPr>
      </w:pPr>
    </w:p>
    <w:p w14:paraId="6B603594" w14:textId="77777777" w:rsidR="00000000" w:rsidRDefault="00890A51">
      <w:pPr>
        <w:pStyle w:val="a0"/>
        <w:rPr>
          <w:rFonts w:hint="cs"/>
          <w:rtl/>
        </w:rPr>
      </w:pPr>
      <w:r>
        <w:rPr>
          <w:rFonts w:hint="cs"/>
          <w:rtl/>
        </w:rPr>
        <w:t>תודה, אדוני היושב-ראש. חברי חברי הכנסת. אני חושב שהנושא אכן ראוי, ואני מסכים שצריך לחלק את הגלולות האלה בכל הארץ. למה לא לחלק את זה בנצרת, בכפר-כנא, בעילבון ובגליל בכלל? במיוח</w:t>
      </w:r>
      <w:r>
        <w:rPr>
          <w:rFonts w:hint="cs"/>
          <w:rtl/>
        </w:rPr>
        <w:t>ד שכפי שאמרו קודם, הרי אנחנו יודעים שבהר ליד עילבון זה שנים מאוחסנים טילים גרעיניים. עכשיו, אני לא רוצה לומר שזה יתקלקל או תהיה תאונה, אבל אם יהיה משהו, חס וחלילה, בעניין הזה, וטיל אחד יפגע גם במקום הזה, או מטוס יפגע או מטוס יתרסק או משהו יקרה, אז שיהיה גם</w:t>
      </w:r>
      <w:r>
        <w:rPr>
          <w:rFonts w:hint="cs"/>
          <w:rtl/>
        </w:rPr>
        <w:t xml:space="preserve"> לכל התושבים.</w:t>
      </w:r>
    </w:p>
    <w:p w14:paraId="64F467EC" w14:textId="77777777" w:rsidR="00000000" w:rsidRDefault="00890A51">
      <w:pPr>
        <w:pStyle w:val="a0"/>
        <w:rPr>
          <w:rFonts w:hint="cs"/>
          <w:rtl/>
        </w:rPr>
      </w:pPr>
    </w:p>
    <w:p w14:paraId="0F43BE00" w14:textId="77777777" w:rsidR="00000000" w:rsidRDefault="00890A51">
      <w:pPr>
        <w:pStyle w:val="a0"/>
        <w:ind w:firstLine="720"/>
        <w:rPr>
          <w:rFonts w:hint="cs"/>
          <w:rtl/>
        </w:rPr>
      </w:pPr>
      <w:r>
        <w:rPr>
          <w:rFonts w:hint="cs"/>
          <w:rtl/>
        </w:rPr>
        <w:t>שלא כמו בהתחלה, כשאמרו שיחלקו רק ליהודים ולא יחלקו לבדואים בדרום - יחלקו לכל האוכלוסייה. הכי טוב זה שלא יחלקו גלולות אלא יוציאו את הגרעין עצמו. אם יהיה שלום, אף אחד לא צריך את זה. תראו כמה שהשלום טוב ויקר, וכמה בעיות הוא פותר, אם רק רוצים לל</w:t>
      </w:r>
      <w:r>
        <w:rPr>
          <w:rFonts w:hint="cs"/>
          <w:rtl/>
        </w:rPr>
        <w:t xml:space="preserve">כת לקראתו. תודה רבה. </w:t>
      </w:r>
    </w:p>
    <w:p w14:paraId="34DCC3BE" w14:textId="77777777" w:rsidR="00000000" w:rsidRDefault="00890A51">
      <w:pPr>
        <w:pStyle w:val="a0"/>
        <w:ind w:firstLine="720"/>
        <w:rPr>
          <w:rFonts w:hint="cs"/>
          <w:rtl/>
        </w:rPr>
      </w:pPr>
    </w:p>
    <w:p w14:paraId="144E1D47" w14:textId="77777777" w:rsidR="00000000" w:rsidRDefault="00890A51">
      <w:pPr>
        <w:pStyle w:val="af1"/>
        <w:rPr>
          <w:rtl/>
        </w:rPr>
      </w:pPr>
      <w:r>
        <w:rPr>
          <w:rtl/>
        </w:rPr>
        <w:t>היו"ר</w:t>
      </w:r>
      <w:r>
        <w:rPr>
          <w:rFonts w:hint="cs"/>
          <w:rtl/>
        </w:rPr>
        <w:t xml:space="preserve"> מיכאל נודלמן</w:t>
      </w:r>
      <w:r>
        <w:rPr>
          <w:rtl/>
        </w:rPr>
        <w:t>:</w:t>
      </w:r>
    </w:p>
    <w:p w14:paraId="13C5EAB0" w14:textId="77777777" w:rsidR="00000000" w:rsidRDefault="00890A51">
      <w:pPr>
        <w:pStyle w:val="a0"/>
        <w:rPr>
          <w:rtl/>
        </w:rPr>
      </w:pPr>
    </w:p>
    <w:p w14:paraId="2AC916C3" w14:textId="77777777" w:rsidR="00000000" w:rsidRDefault="00890A51">
      <w:pPr>
        <w:pStyle w:val="a0"/>
        <w:rPr>
          <w:rFonts w:hint="cs"/>
          <w:rtl/>
        </w:rPr>
      </w:pPr>
      <w:r>
        <w:rPr>
          <w:rFonts w:hint="cs"/>
          <w:rtl/>
        </w:rPr>
        <w:t xml:space="preserve">אלה גלולות פשוטות. אם מישהו מפחד, הוא יכול לקנות אותן במרפאה. </w:t>
      </w:r>
    </w:p>
    <w:p w14:paraId="7F7B12D9" w14:textId="77777777" w:rsidR="00000000" w:rsidRDefault="00890A51">
      <w:pPr>
        <w:pStyle w:val="a0"/>
        <w:rPr>
          <w:rFonts w:hint="cs"/>
          <w:rtl/>
        </w:rPr>
      </w:pPr>
    </w:p>
    <w:p w14:paraId="2F8F1122" w14:textId="77777777" w:rsidR="00000000" w:rsidRDefault="00890A51">
      <w:pPr>
        <w:pStyle w:val="a0"/>
        <w:rPr>
          <w:rFonts w:hint="cs"/>
          <w:rtl/>
        </w:rPr>
      </w:pPr>
      <w:r>
        <w:rPr>
          <w:rFonts w:hint="cs"/>
          <w:rtl/>
        </w:rPr>
        <w:t xml:space="preserve">אנחנו עוברים להצבעה. </w:t>
      </w:r>
    </w:p>
    <w:p w14:paraId="1E911A66" w14:textId="77777777" w:rsidR="00000000" w:rsidRDefault="00890A51">
      <w:pPr>
        <w:pStyle w:val="a0"/>
        <w:rPr>
          <w:rFonts w:hint="cs"/>
          <w:rtl/>
        </w:rPr>
      </w:pPr>
    </w:p>
    <w:p w14:paraId="3FAE74C0" w14:textId="77777777" w:rsidR="00000000" w:rsidRDefault="00890A51">
      <w:pPr>
        <w:pStyle w:val="af0"/>
        <w:rPr>
          <w:rtl/>
        </w:rPr>
      </w:pPr>
      <w:r>
        <w:rPr>
          <w:rFonts w:hint="eastAsia"/>
          <w:rtl/>
        </w:rPr>
        <w:t>עבד</w:t>
      </w:r>
      <w:r>
        <w:rPr>
          <w:rtl/>
        </w:rPr>
        <w:t>-אלמאלכ דהאמשה (רע"ם):</w:t>
      </w:r>
    </w:p>
    <w:p w14:paraId="22C1BE59" w14:textId="77777777" w:rsidR="00000000" w:rsidRDefault="00890A51">
      <w:pPr>
        <w:pStyle w:val="a0"/>
        <w:rPr>
          <w:rFonts w:hint="cs"/>
          <w:rtl/>
        </w:rPr>
      </w:pPr>
    </w:p>
    <w:p w14:paraId="7DB01294" w14:textId="77777777" w:rsidR="00000000" w:rsidRDefault="00890A51">
      <w:pPr>
        <w:pStyle w:val="a0"/>
        <w:rPr>
          <w:rFonts w:hint="cs"/>
          <w:rtl/>
        </w:rPr>
      </w:pPr>
      <w:r>
        <w:rPr>
          <w:rFonts w:hint="cs"/>
          <w:rtl/>
        </w:rPr>
        <w:t>במרפאת הכנסת זה קיים?</w:t>
      </w:r>
    </w:p>
    <w:p w14:paraId="66C5A515" w14:textId="77777777" w:rsidR="00000000" w:rsidRDefault="00890A51">
      <w:pPr>
        <w:pStyle w:val="a0"/>
        <w:rPr>
          <w:rFonts w:hint="cs"/>
          <w:rtl/>
        </w:rPr>
      </w:pPr>
    </w:p>
    <w:p w14:paraId="475B176E" w14:textId="77777777" w:rsidR="00000000" w:rsidRDefault="00890A51">
      <w:pPr>
        <w:pStyle w:val="af1"/>
        <w:rPr>
          <w:rtl/>
        </w:rPr>
      </w:pPr>
      <w:r>
        <w:rPr>
          <w:rtl/>
        </w:rPr>
        <w:t>היו"ר</w:t>
      </w:r>
      <w:r>
        <w:rPr>
          <w:rFonts w:hint="cs"/>
          <w:rtl/>
        </w:rPr>
        <w:t xml:space="preserve"> מיכאל נודלמן</w:t>
      </w:r>
      <w:r>
        <w:rPr>
          <w:rtl/>
        </w:rPr>
        <w:t>:</w:t>
      </w:r>
    </w:p>
    <w:p w14:paraId="0C9EBA05" w14:textId="77777777" w:rsidR="00000000" w:rsidRDefault="00890A51">
      <w:pPr>
        <w:pStyle w:val="a0"/>
        <w:rPr>
          <w:rtl/>
        </w:rPr>
      </w:pPr>
    </w:p>
    <w:p w14:paraId="40530A3D" w14:textId="77777777" w:rsidR="00000000" w:rsidRDefault="00890A51">
      <w:pPr>
        <w:pStyle w:val="a0"/>
        <w:rPr>
          <w:rFonts w:hint="cs"/>
          <w:rtl/>
        </w:rPr>
      </w:pPr>
      <w:r>
        <w:rPr>
          <w:rFonts w:hint="cs"/>
          <w:rtl/>
        </w:rPr>
        <w:t xml:space="preserve">אני לא יודע. זה יוד. </w:t>
      </w:r>
    </w:p>
    <w:p w14:paraId="4CBC9762" w14:textId="77777777" w:rsidR="00000000" w:rsidRDefault="00890A51">
      <w:pPr>
        <w:pStyle w:val="a0"/>
        <w:rPr>
          <w:rFonts w:hint="cs"/>
          <w:rtl/>
        </w:rPr>
      </w:pPr>
    </w:p>
    <w:p w14:paraId="7A08608B" w14:textId="77777777" w:rsidR="00000000" w:rsidRDefault="00890A51">
      <w:pPr>
        <w:pStyle w:val="af0"/>
        <w:rPr>
          <w:rtl/>
        </w:rPr>
      </w:pPr>
      <w:r>
        <w:rPr>
          <w:rFonts w:hint="eastAsia"/>
          <w:rtl/>
        </w:rPr>
        <w:t>עסאם</w:t>
      </w:r>
      <w:r>
        <w:rPr>
          <w:rtl/>
        </w:rPr>
        <w:t xml:space="preserve"> מח'ול (חד"ש-תע"ל):</w:t>
      </w:r>
    </w:p>
    <w:p w14:paraId="2E6C9B73" w14:textId="77777777" w:rsidR="00000000" w:rsidRDefault="00890A51">
      <w:pPr>
        <w:pStyle w:val="a0"/>
        <w:rPr>
          <w:rFonts w:hint="cs"/>
          <w:rtl/>
        </w:rPr>
      </w:pPr>
    </w:p>
    <w:p w14:paraId="1794546F" w14:textId="77777777" w:rsidR="00000000" w:rsidRDefault="00890A51">
      <w:pPr>
        <w:pStyle w:val="a0"/>
        <w:rPr>
          <w:rFonts w:hint="cs"/>
          <w:rtl/>
        </w:rPr>
      </w:pPr>
      <w:r>
        <w:rPr>
          <w:rFonts w:hint="cs"/>
          <w:rtl/>
        </w:rPr>
        <w:t>עוד יה</w:t>
      </w:r>
      <w:r>
        <w:rPr>
          <w:rFonts w:hint="cs"/>
          <w:rtl/>
        </w:rPr>
        <w:t>יה.</w:t>
      </w:r>
    </w:p>
    <w:p w14:paraId="3077EF02" w14:textId="77777777" w:rsidR="00000000" w:rsidRDefault="00890A51">
      <w:pPr>
        <w:pStyle w:val="a0"/>
        <w:rPr>
          <w:rFonts w:hint="cs"/>
          <w:rtl/>
        </w:rPr>
      </w:pPr>
    </w:p>
    <w:p w14:paraId="0418DA8D" w14:textId="77777777" w:rsidR="00000000" w:rsidRDefault="00890A51">
      <w:pPr>
        <w:pStyle w:val="af1"/>
        <w:rPr>
          <w:rtl/>
        </w:rPr>
      </w:pPr>
      <w:r>
        <w:rPr>
          <w:rtl/>
        </w:rPr>
        <w:t>היו"ר</w:t>
      </w:r>
      <w:r>
        <w:rPr>
          <w:rFonts w:hint="cs"/>
          <w:rtl/>
        </w:rPr>
        <w:t xml:space="preserve"> מיכאל נודלמן</w:t>
      </w:r>
      <w:r>
        <w:rPr>
          <w:rtl/>
        </w:rPr>
        <w:t>:</w:t>
      </w:r>
    </w:p>
    <w:p w14:paraId="4884F6E3" w14:textId="77777777" w:rsidR="00000000" w:rsidRDefault="00890A51">
      <w:pPr>
        <w:pStyle w:val="a0"/>
        <w:rPr>
          <w:rtl/>
        </w:rPr>
      </w:pPr>
    </w:p>
    <w:p w14:paraId="30004DFD" w14:textId="77777777" w:rsidR="00000000" w:rsidRDefault="00890A51">
      <w:pPr>
        <w:pStyle w:val="a0"/>
        <w:rPr>
          <w:rFonts w:hint="cs"/>
          <w:rtl/>
        </w:rPr>
      </w:pPr>
      <w:r>
        <w:rPr>
          <w:rFonts w:hint="cs"/>
          <w:rtl/>
        </w:rPr>
        <w:t xml:space="preserve">אני מבקש להצביע. </w:t>
      </w:r>
    </w:p>
    <w:p w14:paraId="16BCAF7D" w14:textId="77777777" w:rsidR="00000000" w:rsidRDefault="00890A51">
      <w:pPr>
        <w:pStyle w:val="a0"/>
        <w:rPr>
          <w:rFonts w:hint="cs"/>
          <w:rtl/>
        </w:rPr>
      </w:pPr>
    </w:p>
    <w:p w14:paraId="5FA51A50" w14:textId="77777777" w:rsidR="00000000" w:rsidRDefault="00890A51">
      <w:pPr>
        <w:pStyle w:val="ab"/>
        <w:bidi/>
        <w:rPr>
          <w:rFonts w:hint="cs"/>
          <w:rtl/>
        </w:rPr>
      </w:pPr>
      <w:r>
        <w:rPr>
          <w:rFonts w:hint="cs"/>
          <w:rtl/>
        </w:rPr>
        <w:t>הצבעה מס' 29</w:t>
      </w:r>
    </w:p>
    <w:p w14:paraId="5BEF48FA" w14:textId="77777777" w:rsidR="00000000" w:rsidRDefault="00890A51">
      <w:pPr>
        <w:pStyle w:val="a0"/>
        <w:rPr>
          <w:rFonts w:hint="cs"/>
          <w:b/>
          <w:bCs/>
          <w:rtl/>
        </w:rPr>
      </w:pPr>
    </w:p>
    <w:p w14:paraId="05CF7777" w14:textId="77777777" w:rsidR="00000000" w:rsidRDefault="00890A51">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0326BF24" w14:textId="77777777" w:rsidR="00000000" w:rsidRDefault="00890A5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07F7052" w14:textId="77777777" w:rsidR="00000000" w:rsidRDefault="00890A51">
      <w:pPr>
        <w:pStyle w:val="ac"/>
        <w:bidi/>
        <w:rPr>
          <w:rFonts w:hint="cs"/>
          <w:rtl/>
        </w:rPr>
      </w:pPr>
      <w:r>
        <w:rPr>
          <w:rFonts w:hint="cs"/>
          <w:rtl/>
        </w:rPr>
        <w:t xml:space="preserve">נמנעים </w:t>
      </w:r>
      <w:r>
        <w:rPr>
          <w:rtl/>
        </w:rPr>
        <w:t>–</w:t>
      </w:r>
      <w:r>
        <w:rPr>
          <w:rFonts w:hint="cs"/>
          <w:rtl/>
        </w:rPr>
        <w:t xml:space="preserve"> אין</w:t>
      </w:r>
    </w:p>
    <w:p w14:paraId="34049BA9" w14:textId="77777777" w:rsidR="00000000" w:rsidRDefault="00890A51">
      <w:pPr>
        <w:pStyle w:val="ad"/>
        <w:bidi/>
        <w:rPr>
          <w:rFonts w:hint="cs"/>
          <w:rtl/>
        </w:rPr>
      </w:pPr>
      <w:r>
        <w:rPr>
          <w:rFonts w:hint="cs"/>
          <w:rtl/>
        </w:rPr>
        <w:t xml:space="preserve">ההצעה להעביר את הנושא לוועדה שתקבע ועדת הכנסת נתקבלה. </w:t>
      </w:r>
    </w:p>
    <w:p w14:paraId="2FD470C4" w14:textId="77777777" w:rsidR="00000000" w:rsidRDefault="00890A51">
      <w:pPr>
        <w:pStyle w:val="a0"/>
        <w:rPr>
          <w:rFonts w:hint="cs"/>
          <w:rtl/>
        </w:rPr>
      </w:pPr>
    </w:p>
    <w:p w14:paraId="03F6D5C1" w14:textId="77777777" w:rsidR="00000000" w:rsidRDefault="00890A51">
      <w:pPr>
        <w:pStyle w:val="af1"/>
        <w:rPr>
          <w:rtl/>
        </w:rPr>
      </w:pPr>
      <w:r>
        <w:rPr>
          <w:rtl/>
        </w:rPr>
        <w:t>היו"ר</w:t>
      </w:r>
      <w:r>
        <w:rPr>
          <w:rFonts w:hint="cs"/>
          <w:rtl/>
        </w:rPr>
        <w:t xml:space="preserve"> מיכאל נודלמן</w:t>
      </w:r>
      <w:r>
        <w:rPr>
          <w:rtl/>
        </w:rPr>
        <w:t>:</w:t>
      </w:r>
    </w:p>
    <w:p w14:paraId="2F72EDF8" w14:textId="77777777" w:rsidR="00000000" w:rsidRDefault="00890A51">
      <w:pPr>
        <w:pStyle w:val="a0"/>
        <w:rPr>
          <w:rtl/>
        </w:rPr>
      </w:pPr>
    </w:p>
    <w:p w14:paraId="672022AA" w14:textId="77777777" w:rsidR="00000000" w:rsidRDefault="00890A51">
      <w:pPr>
        <w:pStyle w:val="a0"/>
        <w:rPr>
          <w:rFonts w:hint="cs"/>
          <w:rtl/>
        </w:rPr>
      </w:pPr>
      <w:r>
        <w:rPr>
          <w:rFonts w:hint="cs"/>
          <w:rtl/>
        </w:rPr>
        <w:t>בעד - ארבעה חברי הכנסת, א</w:t>
      </w:r>
      <w:r>
        <w:rPr>
          <w:rFonts w:hint="cs"/>
          <w:rtl/>
        </w:rPr>
        <w:t xml:space="preserve">ין מתנגדים ואין נמנעים. אני קובע שהנושא יעבור לוועדת הכנסת, ושם יקבעו באיזו ועדה הוא יידון. </w:t>
      </w:r>
    </w:p>
    <w:p w14:paraId="56DEB49A" w14:textId="77777777" w:rsidR="00000000" w:rsidRDefault="00890A51">
      <w:pPr>
        <w:pStyle w:val="a0"/>
        <w:rPr>
          <w:rFonts w:hint="cs"/>
          <w:rtl/>
        </w:rPr>
      </w:pPr>
    </w:p>
    <w:p w14:paraId="38C35C33" w14:textId="77777777" w:rsidR="00000000" w:rsidRDefault="00890A51">
      <w:pPr>
        <w:pStyle w:val="a0"/>
        <w:rPr>
          <w:rFonts w:hint="cs"/>
          <w:rtl/>
        </w:rPr>
      </w:pPr>
      <w:r>
        <w:rPr>
          <w:rFonts w:hint="cs"/>
          <w:rtl/>
        </w:rPr>
        <w:t xml:space="preserve">חברי הכנסת, תם סדר-היום. הישיבה הבאה תתקיים ביום שני, ט"ז בתמוז התשס"ד, 5 ביולי 2004, בשעה 16:00. ישיבת הכנסת נעולה. </w:t>
      </w:r>
    </w:p>
    <w:p w14:paraId="39B4EBB7" w14:textId="77777777" w:rsidR="00000000" w:rsidRDefault="00890A51">
      <w:pPr>
        <w:pStyle w:val="a0"/>
        <w:rPr>
          <w:rFonts w:hint="cs"/>
          <w:rtl/>
        </w:rPr>
      </w:pPr>
    </w:p>
    <w:p w14:paraId="6CC3A77D" w14:textId="77777777" w:rsidR="00000000" w:rsidRDefault="00890A51">
      <w:pPr>
        <w:pStyle w:val="a0"/>
        <w:jc w:val="center"/>
        <w:rPr>
          <w:rFonts w:hint="cs"/>
          <w:rtl/>
        </w:rPr>
      </w:pPr>
      <w:r>
        <w:rPr>
          <w:rFonts w:hint="cs"/>
          <w:rtl/>
        </w:rPr>
        <w:t>הישיבה ננעלה בשעה 19:02.</w:t>
      </w:r>
    </w:p>
    <w:p w14:paraId="28FD68B6" w14:textId="77777777" w:rsidR="00000000" w:rsidRDefault="00890A5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56919" w14:textId="77777777" w:rsidR="00000000" w:rsidRDefault="00890A51">
      <w:r>
        <w:separator/>
      </w:r>
    </w:p>
  </w:endnote>
  <w:endnote w:type="continuationSeparator" w:id="0">
    <w:p w14:paraId="0DAFB570" w14:textId="77777777" w:rsidR="00000000" w:rsidRDefault="0089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9BE3A" w14:textId="77777777" w:rsidR="00000000" w:rsidRDefault="00890A5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w:instrText>
    </w:r>
    <w:r>
      <w:instrText>ERGEFORMAT</w:instrText>
    </w:r>
    <w:r>
      <w:rPr>
        <w:rtl/>
      </w:rPr>
      <w:instrText xml:space="preserve"> </w:instrText>
    </w:r>
    <w:r>
      <w:rPr>
        <w:rtl/>
      </w:rPr>
      <w:fldChar w:fldCharType="separate"/>
    </w:r>
    <w:r>
      <w:rPr>
        <w:rtl/>
      </w:rPr>
      <w:t>139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282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6E32A" w14:textId="77777777" w:rsidR="00000000" w:rsidRDefault="00890A51">
      <w:r>
        <w:separator/>
      </w:r>
    </w:p>
  </w:footnote>
  <w:footnote w:type="continuationSeparator" w:id="0">
    <w:p w14:paraId="5551143C" w14:textId="77777777" w:rsidR="00000000" w:rsidRDefault="00890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DC01250"/>
    <w:multiLevelType w:val="hybridMultilevel"/>
    <w:tmpl w:val="598A8670"/>
    <w:lvl w:ilvl="0" w:tplc="6BC4DBEA">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386A0987"/>
    <w:multiLevelType w:val="hybridMultilevel"/>
    <w:tmpl w:val="CE54FF42"/>
    <w:lvl w:ilvl="0" w:tplc="354C13BE">
      <w:start w:val="37"/>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8548_1-56.doc"/>
    <w:docVar w:name="Position" w:val="Merged1-56"/>
    <w:docVar w:name="Queue" w:val="1-56"/>
    <w:docVar w:name="SaveYN" w:val="N"/>
    <w:docVar w:name="Session" w:val="28548"/>
    <w:docVar w:name="SessionDate" w:val="30/06/04"/>
    <w:docVar w:name="SpeakersNum" w:val="0"/>
    <w:docVar w:name="StartMode" w:val="4"/>
  </w:docVars>
  <w:rsids>
    <w:rsidRoot w:val="00890A51"/>
    <w:rsid w:val="00890A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3DA92B"/>
  <w15:chartTrackingRefBased/>
  <w15:docId w15:val="{E7896CE2-AF96-4848-B855-01DC1244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59259</Words>
  <Characters>337780</Characters>
  <Application>Microsoft Office Word</Application>
  <DocSecurity>0</DocSecurity>
  <Lines>2814</Lines>
  <Paragraphs>792</Paragraphs>
  <ScaleCrop>false</ScaleCrop>
  <HeadingPairs>
    <vt:vector size="2" baseType="variant">
      <vt:variant>
        <vt:lpstr>שם</vt:lpstr>
      </vt:variant>
      <vt:variant>
        <vt:i4>1</vt:i4>
      </vt:variant>
    </vt:vector>
  </HeadingPairs>
  <TitlesOfParts>
    <vt:vector size="1" baseType="lpstr">
      <vt:lpstr>חוברת ל"ג</vt:lpstr>
    </vt:vector>
  </TitlesOfParts>
  <Company>EDS</Company>
  <LinksUpToDate>false</LinksUpToDate>
  <CharactersWithSpaces>396247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149 מתאריך 30/06/2004</dc:title>
  <dc:subject/>
  <dc:creator>איטה אבן זוהר</dc:creator>
  <cp:keywords/>
  <dc:description/>
  <cp:lastModifiedBy>vladimir</cp:lastModifiedBy>
  <cp:revision>2</cp:revision>
  <cp:lastPrinted>2004-08-25T11:59:00Z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149.000000000000</vt:lpwstr>
  </property>
  <property fmtid="{D5CDD505-2E9C-101B-9397-08002B2CF9AE}" pid="4" name="Nose">
    <vt:lpwstr>_x000d_
</vt:lpwstr>
  </property>
  <property fmtid="{D5CDD505-2E9C-101B-9397-08002B2CF9AE}" pid="5" name="TaarichYeshiva">
    <vt:lpwstr>2004-06-30T00:00:00Z</vt:lpwstr>
  </property>
  <property fmtid="{D5CDD505-2E9C-101B-9397-08002B2CF9AE}" pid="6" name="Tor">
    <vt:lpwstr>1-56</vt:lpwstr>
  </property>
  <property fmtid="{D5CDD505-2E9C-101B-9397-08002B2CF9AE}" pid="7" name="סימוכין">
    <vt:i4>2361204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2361204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