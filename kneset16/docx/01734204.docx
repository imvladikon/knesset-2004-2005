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D9731" w14:textId="77777777" w:rsidR="00000000" w:rsidRDefault="00364BE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B0DF7A8" w14:textId="77777777" w:rsidR="00000000" w:rsidRDefault="00364BE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_Toc71351982 \h </w:instrText>
      </w:r>
      <w:r>
        <w:fldChar w:fldCharType="separate"/>
      </w:r>
      <w:r>
        <w:t>6</w:t>
      </w:r>
      <w:r>
        <w:fldChar w:fldCharType="end"/>
      </w:r>
    </w:p>
    <w:p w14:paraId="11E2E577" w14:textId="77777777" w:rsidR="00000000" w:rsidRDefault="00364BE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_Toc71351983 \h </w:instrText>
      </w:r>
      <w:r>
        <w:fldChar w:fldCharType="separate"/>
      </w:r>
      <w:r>
        <w:t>7</w:t>
      </w:r>
      <w:r>
        <w:fldChar w:fldCharType="end"/>
      </w:r>
    </w:p>
    <w:p w14:paraId="4889BC67" w14:textId="77777777" w:rsidR="00000000" w:rsidRDefault="00364BE1">
      <w:pPr>
        <w:pStyle w:val="TOC1"/>
        <w:tabs>
          <w:tab w:val="right" w:leader="dot" w:pos="8296"/>
        </w:tabs>
        <w:rPr>
          <w:rFonts w:ascii="Times New Roman" w:hAnsi="Times New Roman" w:cs="Times New Roman"/>
          <w:sz w:val="24"/>
          <w:szCs w:val="24"/>
        </w:rPr>
      </w:pPr>
      <w:r>
        <w:rPr>
          <w:rtl/>
        </w:rPr>
        <w:t>דברי יושב-ראש הכנסת</w:t>
      </w:r>
      <w:r>
        <w:tab/>
      </w:r>
      <w:r>
        <w:fldChar w:fldCharType="begin"/>
      </w:r>
      <w:r>
        <w:instrText xml:space="preserve"> PAGEREF _Toc71351984 \h </w:instrText>
      </w:r>
      <w:r>
        <w:fldChar w:fldCharType="separate"/>
      </w:r>
      <w:r>
        <w:t>9</w:t>
      </w:r>
      <w:r>
        <w:fldChar w:fldCharType="end"/>
      </w:r>
    </w:p>
    <w:p w14:paraId="670DA1C5" w14:textId="77777777" w:rsidR="00000000" w:rsidRDefault="00364BE1">
      <w:pPr>
        <w:pStyle w:val="TOC1"/>
        <w:tabs>
          <w:tab w:val="right" w:leader="dot" w:pos="8296"/>
        </w:tabs>
        <w:rPr>
          <w:rFonts w:ascii="Times New Roman" w:hAnsi="Times New Roman" w:cs="Times New Roman"/>
          <w:sz w:val="24"/>
          <w:szCs w:val="24"/>
        </w:rPr>
      </w:pPr>
      <w:r>
        <w:rPr>
          <w:rtl/>
        </w:rPr>
        <w:t>הצעת חוק נישואין וגירושין, התשס"ג-2</w:t>
      </w:r>
      <w:r>
        <w:rPr>
          <w:rtl/>
        </w:rPr>
        <w:t>003</w:t>
      </w:r>
      <w:r>
        <w:tab/>
      </w:r>
      <w:r>
        <w:fldChar w:fldCharType="begin"/>
      </w:r>
      <w:r>
        <w:instrText xml:space="preserve"> PAGEREF _Toc71351985 \h </w:instrText>
      </w:r>
      <w:r>
        <w:fldChar w:fldCharType="separate"/>
      </w:r>
      <w:r>
        <w:t>9</w:t>
      </w:r>
      <w:r>
        <w:fldChar w:fldCharType="end"/>
      </w:r>
    </w:p>
    <w:p w14:paraId="1103E10E" w14:textId="77777777" w:rsidR="00000000" w:rsidRDefault="00364BE1">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_Toc71351986 \h </w:instrText>
      </w:r>
      <w:r>
        <w:fldChar w:fldCharType="separate"/>
      </w:r>
      <w:r>
        <w:t>10</w:t>
      </w:r>
      <w:r>
        <w:fldChar w:fldCharType="end"/>
      </w:r>
    </w:p>
    <w:p w14:paraId="5CDD8B6F" w14:textId="77777777" w:rsidR="00000000" w:rsidRDefault="00364BE1">
      <w:pPr>
        <w:pStyle w:val="TOC1"/>
        <w:tabs>
          <w:tab w:val="right" w:leader="dot" w:pos="8296"/>
        </w:tabs>
        <w:rPr>
          <w:rFonts w:ascii="Times New Roman" w:hAnsi="Times New Roman" w:cs="Times New Roman"/>
          <w:sz w:val="24"/>
          <w:szCs w:val="24"/>
        </w:rPr>
      </w:pPr>
      <w:r>
        <w:rPr>
          <w:rtl/>
        </w:rPr>
        <w:t>הצעת חוק</w:t>
      </w:r>
      <w:r>
        <w:t xml:space="preserve"> </w:t>
      </w:r>
      <w:r>
        <w:rPr>
          <w:rtl/>
        </w:rPr>
        <w:t>נישואין וגירושין, התשס"ג-2003</w:t>
      </w:r>
      <w:r>
        <w:tab/>
      </w:r>
      <w:r>
        <w:fldChar w:fldCharType="begin"/>
      </w:r>
      <w:r>
        <w:instrText xml:space="preserve"> PAGEREF _Toc71351987 \h </w:instrText>
      </w:r>
      <w:r>
        <w:fldChar w:fldCharType="separate"/>
      </w:r>
      <w:r>
        <w:t>14</w:t>
      </w:r>
      <w:r>
        <w:fldChar w:fldCharType="end"/>
      </w:r>
    </w:p>
    <w:p w14:paraId="3A3B07C0" w14:textId="77777777" w:rsidR="00000000" w:rsidRDefault="00364BE1">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_Toc71351988 \h </w:instrText>
      </w:r>
      <w:r>
        <w:fldChar w:fldCharType="separate"/>
      </w:r>
      <w:r>
        <w:t>14</w:t>
      </w:r>
      <w:r>
        <w:fldChar w:fldCharType="end"/>
      </w:r>
    </w:p>
    <w:p w14:paraId="05A53635" w14:textId="77777777" w:rsidR="00000000" w:rsidRDefault="00364BE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w:instrText>
      </w:r>
      <w:r>
        <w:instrText xml:space="preserve">c71351989 \h </w:instrText>
      </w:r>
      <w:r>
        <w:fldChar w:fldCharType="separate"/>
      </w:r>
      <w:r>
        <w:t>15</w:t>
      </w:r>
      <w:r>
        <w:fldChar w:fldCharType="end"/>
      </w:r>
    </w:p>
    <w:p w14:paraId="2E1D407C" w14:textId="77777777" w:rsidR="00000000" w:rsidRDefault="00364BE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_Toc71351990 \h </w:instrText>
      </w:r>
      <w:r>
        <w:fldChar w:fldCharType="separate"/>
      </w:r>
      <w:r>
        <w:t>20</w:t>
      </w:r>
      <w:r>
        <w:fldChar w:fldCharType="end"/>
      </w:r>
    </w:p>
    <w:p w14:paraId="333F957C" w14:textId="77777777" w:rsidR="00000000" w:rsidRDefault="00364BE1">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_Toc71351991 \h </w:instrText>
      </w:r>
      <w:r>
        <w:fldChar w:fldCharType="separate"/>
      </w:r>
      <w:r>
        <w:t>26</w:t>
      </w:r>
      <w:r>
        <w:fldChar w:fldCharType="end"/>
      </w:r>
    </w:p>
    <w:p w14:paraId="295697FB" w14:textId="77777777" w:rsidR="00000000" w:rsidRDefault="00364BE1">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_Toc71351992 \h </w:instrText>
      </w:r>
      <w:r>
        <w:fldChar w:fldCharType="separate"/>
      </w:r>
      <w:r>
        <w:t>28</w:t>
      </w:r>
      <w:r>
        <w:fldChar w:fldCharType="end"/>
      </w:r>
    </w:p>
    <w:p w14:paraId="7A113B2B" w14:textId="77777777" w:rsidR="00000000" w:rsidRDefault="00364BE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_Toc71351993 \h </w:instrText>
      </w:r>
      <w:r>
        <w:fldChar w:fldCharType="separate"/>
      </w:r>
      <w:r>
        <w:t>31</w:t>
      </w:r>
      <w:r>
        <w:fldChar w:fldCharType="end"/>
      </w:r>
    </w:p>
    <w:p w14:paraId="0217C94D" w14:textId="77777777" w:rsidR="00000000" w:rsidRDefault="00364BE1">
      <w:pPr>
        <w:pStyle w:val="TOC1"/>
        <w:tabs>
          <w:tab w:val="right" w:leader="dot" w:pos="8296"/>
        </w:tabs>
        <w:rPr>
          <w:rFonts w:ascii="Times New Roman" w:hAnsi="Times New Roman" w:cs="Times New Roman"/>
          <w:sz w:val="24"/>
          <w:szCs w:val="24"/>
        </w:rPr>
      </w:pPr>
      <w:r>
        <w:rPr>
          <w:rtl/>
        </w:rPr>
        <w:t>הצעת חוק שיפוט ב</w:t>
      </w:r>
      <w:r>
        <w:rPr>
          <w:rtl/>
        </w:rPr>
        <w:t>תי</w:t>
      </w:r>
      <w:r>
        <w:t>-</w:t>
      </w:r>
      <w:r>
        <w:rPr>
          <w:rtl/>
        </w:rPr>
        <w:t>דין רבניים (נישואין וגירושין)</w:t>
      </w:r>
      <w:r>
        <w:t xml:space="preserve">  (</w:t>
      </w:r>
      <w:r>
        <w:rPr>
          <w:rtl/>
        </w:rPr>
        <w:t>תיקון - פסולי חיתון), התשס"ג-2003</w:t>
      </w:r>
      <w:r>
        <w:tab/>
      </w:r>
      <w:r>
        <w:fldChar w:fldCharType="begin"/>
      </w:r>
      <w:r>
        <w:instrText xml:space="preserve"> PAGEREF _Toc71351994 \h </w:instrText>
      </w:r>
      <w:r>
        <w:fldChar w:fldCharType="separate"/>
      </w:r>
      <w:r>
        <w:t>37</w:t>
      </w:r>
      <w:r>
        <w:fldChar w:fldCharType="end"/>
      </w:r>
    </w:p>
    <w:p w14:paraId="65923901" w14:textId="77777777" w:rsidR="00000000" w:rsidRDefault="00364BE1">
      <w:pPr>
        <w:pStyle w:val="TOC1"/>
        <w:tabs>
          <w:tab w:val="right" w:leader="dot" w:pos="8296"/>
        </w:tabs>
        <w:rPr>
          <w:rFonts w:ascii="Times New Roman" w:hAnsi="Times New Roman" w:cs="Times New Roman"/>
          <w:sz w:val="24"/>
          <w:szCs w:val="24"/>
        </w:rPr>
      </w:pPr>
      <w:r>
        <w:t>(</w:t>
      </w:r>
      <w:r>
        <w:rPr>
          <w:rtl/>
        </w:rPr>
        <w:t>הצעת חבר הכנסת חיים רמון)</w:t>
      </w:r>
      <w:r>
        <w:tab/>
      </w:r>
      <w:r>
        <w:fldChar w:fldCharType="begin"/>
      </w:r>
      <w:r>
        <w:instrText xml:space="preserve"> PAGEREF _Toc71351995 \h </w:instrText>
      </w:r>
      <w:r>
        <w:fldChar w:fldCharType="separate"/>
      </w:r>
      <w:r>
        <w:t>37</w:t>
      </w:r>
      <w:r>
        <w:fldChar w:fldCharType="end"/>
      </w:r>
    </w:p>
    <w:p w14:paraId="35A1D7BF" w14:textId="77777777" w:rsidR="00000000" w:rsidRDefault="00364BE1">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_Toc71351996 \h </w:instrText>
      </w:r>
      <w:r>
        <w:fldChar w:fldCharType="separate"/>
      </w:r>
      <w:r>
        <w:t>37</w:t>
      </w:r>
      <w:r>
        <w:fldChar w:fldCharType="end"/>
      </w:r>
    </w:p>
    <w:p w14:paraId="1CDE98F3" w14:textId="77777777" w:rsidR="00000000" w:rsidRDefault="00364BE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_Toc713</w:instrText>
      </w:r>
      <w:r>
        <w:instrText xml:space="preserve">51997 \h </w:instrText>
      </w:r>
      <w:r>
        <w:fldChar w:fldCharType="separate"/>
      </w:r>
      <w:r>
        <w:t>45</w:t>
      </w:r>
      <w:r>
        <w:fldChar w:fldCharType="end"/>
      </w:r>
    </w:p>
    <w:p w14:paraId="229E5E99" w14:textId="77777777" w:rsidR="00000000" w:rsidRDefault="00364BE1">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_Toc71351998 \h </w:instrText>
      </w:r>
      <w:r>
        <w:fldChar w:fldCharType="separate"/>
      </w:r>
      <w:r>
        <w:t>48</w:t>
      </w:r>
      <w:r>
        <w:fldChar w:fldCharType="end"/>
      </w:r>
    </w:p>
    <w:p w14:paraId="309FCF87" w14:textId="77777777" w:rsidR="00000000" w:rsidRDefault="00364BE1">
      <w:pPr>
        <w:pStyle w:val="TOC1"/>
        <w:tabs>
          <w:tab w:val="right" w:leader="dot" w:pos="8296"/>
        </w:tabs>
        <w:rPr>
          <w:rFonts w:ascii="Times New Roman" w:hAnsi="Times New Roman" w:cs="Times New Roman"/>
          <w:sz w:val="24"/>
          <w:szCs w:val="24"/>
        </w:rPr>
      </w:pPr>
      <w:r>
        <w:rPr>
          <w:rtl/>
        </w:rPr>
        <w:t>הצעת חוק פניות הציבור, התשס"ג-2003</w:t>
      </w:r>
      <w:r>
        <w:tab/>
      </w:r>
      <w:r>
        <w:fldChar w:fldCharType="begin"/>
      </w:r>
      <w:r>
        <w:instrText xml:space="preserve"> PAGEREF _Toc71351999 \h </w:instrText>
      </w:r>
      <w:r>
        <w:fldChar w:fldCharType="separate"/>
      </w:r>
      <w:r>
        <w:t>52</w:t>
      </w:r>
      <w:r>
        <w:fldChar w:fldCharType="end"/>
      </w:r>
    </w:p>
    <w:p w14:paraId="7DE92D81" w14:textId="77777777" w:rsidR="00000000" w:rsidRDefault="00364BE1">
      <w:pPr>
        <w:pStyle w:val="TOC1"/>
        <w:tabs>
          <w:tab w:val="right" w:leader="dot" w:pos="8296"/>
        </w:tabs>
        <w:rPr>
          <w:rFonts w:ascii="Times New Roman" w:hAnsi="Times New Roman" w:cs="Times New Roman"/>
          <w:sz w:val="24"/>
          <w:szCs w:val="24"/>
        </w:rPr>
      </w:pPr>
      <w:r>
        <w:t>(</w:t>
      </w:r>
      <w:r>
        <w:rPr>
          <w:rtl/>
        </w:rPr>
        <w:t>הצעת חבר הכנסת ישראל</w:t>
      </w:r>
      <w:r>
        <w:t xml:space="preserve"> </w:t>
      </w:r>
      <w:r>
        <w:rPr>
          <w:rtl/>
        </w:rPr>
        <w:t>אייכלר</w:t>
      </w:r>
      <w:r>
        <w:t>)</w:t>
      </w:r>
      <w:r>
        <w:tab/>
      </w:r>
      <w:r>
        <w:fldChar w:fldCharType="begin"/>
      </w:r>
      <w:r>
        <w:instrText xml:space="preserve"> PAGEREF _Toc71352000 \h </w:instrText>
      </w:r>
      <w:r>
        <w:fldChar w:fldCharType="separate"/>
      </w:r>
      <w:r>
        <w:t>52</w:t>
      </w:r>
      <w:r>
        <w:fldChar w:fldCharType="end"/>
      </w:r>
    </w:p>
    <w:p w14:paraId="7583A84B" w14:textId="77777777" w:rsidR="00000000" w:rsidRDefault="00364BE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_Toc71352001 \h </w:instrText>
      </w:r>
      <w:r>
        <w:fldChar w:fldCharType="separate"/>
      </w:r>
      <w:r>
        <w:t>52</w:t>
      </w:r>
      <w:r>
        <w:fldChar w:fldCharType="end"/>
      </w:r>
    </w:p>
    <w:p w14:paraId="56DC3DF4" w14:textId="77777777" w:rsidR="00000000" w:rsidRDefault="00364BE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_Toc71352002 \h </w:instrText>
      </w:r>
      <w:r>
        <w:fldChar w:fldCharType="separate"/>
      </w:r>
      <w:r>
        <w:t>53</w:t>
      </w:r>
      <w:r>
        <w:fldChar w:fldCharType="end"/>
      </w:r>
    </w:p>
    <w:p w14:paraId="5A41AB75" w14:textId="77777777" w:rsidR="00000000" w:rsidRDefault="00364BE1">
      <w:pPr>
        <w:pStyle w:val="TOC1"/>
        <w:tabs>
          <w:tab w:val="right" w:leader="dot" w:pos="8296"/>
        </w:tabs>
        <w:rPr>
          <w:rFonts w:ascii="Times New Roman" w:hAnsi="Times New Roman" w:cs="Times New Roman"/>
          <w:sz w:val="24"/>
          <w:szCs w:val="24"/>
        </w:rPr>
      </w:pPr>
      <w:r>
        <w:rPr>
          <w:rtl/>
        </w:rPr>
        <w:t>הצעת חוק רשות למלחמה באלכוהוליזם, התשס"ג-2003</w:t>
      </w:r>
      <w:r>
        <w:tab/>
      </w:r>
      <w:r>
        <w:fldChar w:fldCharType="begin"/>
      </w:r>
      <w:r>
        <w:instrText xml:space="preserve"> PAGEREF _Toc71352003 \h </w:instrText>
      </w:r>
      <w:r>
        <w:fldChar w:fldCharType="separate"/>
      </w:r>
      <w:r>
        <w:t>56</w:t>
      </w:r>
      <w:r>
        <w:fldChar w:fldCharType="end"/>
      </w:r>
    </w:p>
    <w:p w14:paraId="245B7DF9" w14:textId="77777777" w:rsidR="00000000" w:rsidRDefault="00364BE1">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_Toc71352004 \h </w:instrText>
      </w:r>
      <w:r>
        <w:fldChar w:fldCharType="separate"/>
      </w:r>
      <w:r>
        <w:t>56</w:t>
      </w:r>
      <w:r>
        <w:fldChar w:fldCharType="end"/>
      </w:r>
    </w:p>
    <w:p w14:paraId="64FC8475" w14:textId="77777777" w:rsidR="00000000" w:rsidRDefault="00364BE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_Toc71352005 \h </w:instrText>
      </w:r>
      <w:r>
        <w:fldChar w:fldCharType="separate"/>
      </w:r>
      <w:r>
        <w:t>57</w:t>
      </w:r>
      <w:r>
        <w:fldChar w:fldCharType="end"/>
      </w:r>
    </w:p>
    <w:p w14:paraId="467275E3" w14:textId="77777777" w:rsidR="00000000" w:rsidRDefault="00364BE1">
      <w:pPr>
        <w:pStyle w:val="TOC2"/>
        <w:tabs>
          <w:tab w:val="right" w:leader="dot" w:pos="8296"/>
        </w:tabs>
        <w:ind w:right="0"/>
        <w:rPr>
          <w:rFonts w:ascii="Times New Roman" w:hAnsi="Times New Roman" w:cs="Times New Roman"/>
          <w:sz w:val="24"/>
          <w:szCs w:val="24"/>
        </w:rPr>
      </w:pPr>
      <w:r>
        <w:rPr>
          <w:rtl/>
        </w:rPr>
        <w:t>ה</w:t>
      </w:r>
      <w:r>
        <w:rPr>
          <w:rtl/>
        </w:rPr>
        <w:t>שר</w:t>
      </w:r>
      <w:r>
        <w:t xml:space="preserve"> </w:t>
      </w:r>
      <w:r>
        <w:rPr>
          <w:rtl/>
        </w:rPr>
        <w:t>גדעון עזרא:</w:t>
      </w:r>
      <w:r>
        <w:tab/>
      </w:r>
      <w:r>
        <w:fldChar w:fldCharType="begin"/>
      </w:r>
      <w:r>
        <w:instrText xml:space="preserve"> PAGEREF _Toc71352006 \h </w:instrText>
      </w:r>
      <w:r>
        <w:fldChar w:fldCharType="separate"/>
      </w:r>
      <w:r>
        <w:t>60</w:t>
      </w:r>
      <w:r>
        <w:fldChar w:fldCharType="end"/>
      </w:r>
    </w:p>
    <w:p w14:paraId="30216932" w14:textId="77777777" w:rsidR="00000000" w:rsidRDefault="00364BE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_Toc71352007 \h </w:instrText>
      </w:r>
      <w:r>
        <w:fldChar w:fldCharType="separate"/>
      </w:r>
      <w:r>
        <w:t>61</w:t>
      </w:r>
      <w:r>
        <w:fldChar w:fldCharType="end"/>
      </w:r>
    </w:p>
    <w:p w14:paraId="0CCD73F1" w14:textId="77777777" w:rsidR="00000000" w:rsidRDefault="00364BE1">
      <w:pPr>
        <w:pStyle w:val="TOC1"/>
        <w:tabs>
          <w:tab w:val="right" w:leader="dot" w:pos="8296"/>
        </w:tabs>
        <w:rPr>
          <w:rFonts w:ascii="Times New Roman" w:hAnsi="Times New Roman" w:cs="Times New Roman"/>
          <w:sz w:val="24"/>
          <w:szCs w:val="24"/>
        </w:rPr>
      </w:pPr>
      <w:r>
        <w:rPr>
          <w:rtl/>
        </w:rPr>
        <w:t>הצעת חוק הנכים (תגמולים ושיקום)</w:t>
      </w:r>
      <w:r>
        <w:t xml:space="preserve"> (</w:t>
      </w:r>
      <w:r>
        <w:rPr>
          <w:rtl/>
        </w:rPr>
        <w:t>תיקון - גמלאות כפל), התשס"ד-2003</w:t>
      </w:r>
      <w:r>
        <w:tab/>
      </w:r>
      <w:r>
        <w:fldChar w:fldCharType="begin"/>
      </w:r>
      <w:r>
        <w:instrText xml:space="preserve"> PAGEREF _Toc71352008 \h </w:instrText>
      </w:r>
      <w:r>
        <w:fldChar w:fldCharType="separate"/>
      </w:r>
      <w:r>
        <w:t>62</w:t>
      </w:r>
      <w:r>
        <w:fldChar w:fldCharType="end"/>
      </w:r>
    </w:p>
    <w:p w14:paraId="40E590AF" w14:textId="77777777" w:rsidR="00000000" w:rsidRDefault="00364BE1">
      <w:pPr>
        <w:pStyle w:val="TOC1"/>
        <w:tabs>
          <w:tab w:val="right" w:leader="dot" w:pos="8296"/>
        </w:tabs>
        <w:rPr>
          <w:rFonts w:ascii="Times New Roman" w:hAnsi="Times New Roman" w:cs="Times New Roman"/>
          <w:sz w:val="24"/>
          <w:szCs w:val="24"/>
        </w:rPr>
      </w:pPr>
      <w:r>
        <w:t>(</w:t>
      </w:r>
      <w:r>
        <w:rPr>
          <w:rtl/>
        </w:rPr>
        <w:t>הצעת חבר הכנסת מתן וילנאי</w:t>
      </w:r>
      <w:r>
        <w:t>)</w:t>
      </w:r>
      <w:r>
        <w:tab/>
      </w:r>
      <w:r>
        <w:fldChar w:fldCharType="begin"/>
      </w:r>
      <w:r>
        <w:instrText xml:space="preserve"> PAGEREF _Toc71352009 \h </w:instrText>
      </w:r>
      <w:r>
        <w:fldChar w:fldCharType="separate"/>
      </w:r>
      <w:r>
        <w:t>62</w:t>
      </w:r>
      <w:r>
        <w:fldChar w:fldCharType="end"/>
      </w:r>
    </w:p>
    <w:p w14:paraId="41EC62E4" w14:textId="77777777" w:rsidR="00000000" w:rsidRDefault="00364BE1">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_Toc71352010 \h </w:instrText>
      </w:r>
      <w:r>
        <w:fldChar w:fldCharType="separate"/>
      </w:r>
      <w:r>
        <w:t>63</w:t>
      </w:r>
      <w:r>
        <w:fldChar w:fldCharType="end"/>
      </w:r>
    </w:p>
    <w:p w14:paraId="249A8C16" w14:textId="77777777" w:rsidR="00000000" w:rsidRDefault="00364BE1">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_Toc71352011 \h </w:instrText>
      </w:r>
      <w:r>
        <w:fldChar w:fldCharType="separate"/>
      </w:r>
      <w:r>
        <w:t>64</w:t>
      </w:r>
      <w:r>
        <w:fldChar w:fldCharType="end"/>
      </w:r>
    </w:p>
    <w:p w14:paraId="57FCF7DD" w14:textId="77777777" w:rsidR="00000000" w:rsidRDefault="00364BE1">
      <w:pPr>
        <w:pStyle w:val="TOC1"/>
        <w:tabs>
          <w:tab w:val="right" w:leader="dot" w:pos="8296"/>
        </w:tabs>
        <w:rPr>
          <w:rFonts w:ascii="Times New Roman" w:hAnsi="Times New Roman" w:cs="Times New Roman"/>
          <w:sz w:val="24"/>
          <w:szCs w:val="24"/>
        </w:rPr>
      </w:pPr>
      <w:r>
        <w:rPr>
          <w:rtl/>
        </w:rPr>
        <w:t xml:space="preserve">הצעת חוק יסודות התקציב (תיקון - פטור </w:t>
      </w:r>
      <w:r>
        <w:t xml:space="preserve"> </w:t>
      </w:r>
      <w:r>
        <w:rPr>
          <w:rtl/>
        </w:rPr>
        <w:t>מדמי חכירה לבתי</w:t>
      </w:r>
      <w:r>
        <w:t>-</w:t>
      </w:r>
      <w:r>
        <w:rPr>
          <w:rtl/>
        </w:rPr>
        <w:t>כנסת), התשס"ג-200</w:t>
      </w:r>
      <w:r>
        <w:t>3</w:t>
      </w:r>
      <w:r>
        <w:tab/>
      </w:r>
      <w:r>
        <w:fldChar w:fldCharType="begin"/>
      </w:r>
      <w:r>
        <w:instrText xml:space="preserve"> PAGEREF _Toc71352012 \h </w:instrText>
      </w:r>
      <w:r>
        <w:fldChar w:fldCharType="separate"/>
      </w:r>
      <w:r>
        <w:t>66</w:t>
      </w:r>
      <w:r>
        <w:fldChar w:fldCharType="end"/>
      </w:r>
    </w:p>
    <w:p w14:paraId="1EBDCB41" w14:textId="77777777" w:rsidR="00000000" w:rsidRDefault="00364BE1">
      <w:pPr>
        <w:pStyle w:val="TOC1"/>
        <w:tabs>
          <w:tab w:val="right" w:leader="dot" w:pos="8296"/>
        </w:tabs>
        <w:rPr>
          <w:rFonts w:ascii="Times New Roman" w:hAnsi="Times New Roman" w:cs="Times New Roman"/>
          <w:sz w:val="24"/>
          <w:szCs w:val="24"/>
        </w:rPr>
      </w:pPr>
      <w:r>
        <w:t>(</w:t>
      </w:r>
      <w:r>
        <w:rPr>
          <w:rtl/>
        </w:rPr>
        <w:t>הצעת</w:t>
      </w:r>
      <w:r>
        <w:t xml:space="preserve"> </w:t>
      </w:r>
      <w:r>
        <w:rPr>
          <w:rtl/>
        </w:rPr>
        <w:t>חבר הכנסת</w:t>
      </w:r>
      <w:r>
        <w:t xml:space="preserve"> </w:t>
      </w:r>
      <w:r>
        <w:rPr>
          <w:rtl/>
        </w:rPr>
        <w:t>יעקב ליצמן</w:t>
      </w:r>
      <w:r>
        <w:t>)</w:t>
      </w:r>
      <w:r>
        <w:tab/>
      </w:r>
      <w:r>
        <w:fldChar w:fldCharType="begin"/>
      </w:r>
      <w:r>
        <w:instrText xml:space="preserve"> PA</w:instrText>
      </w:r>
      <w:r>
        <w:instrText xml:space="preserve">GEREF _Toc71352013 \h </w:instrText>
      </w:r>
      <w:r>
        <w:fldChar w:fldCharType="separate"/>
      </w:r>
      <w:r>
        <w:t>66</w:t>
      </w:r>
      <w:r>
        <w:fldChar w:fldCharType="end"/>
      </w:r>
    </w:p>
    <w:p w14:paraId="722B3AA7" w14:textId="77777777" w:rsidR="00000000" w:rsidRDefault="00364BE1">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הכשרות המשפטית והאפוטרופסות (תיקון - הסכם </w:t>
      </w:r>
      <w:r>
        <w:t xml:space="preserve"> </w:t>
      </w:r>
      <w:r>
        <w:rPr>
          <w:rtl/>
        </w:rPr>
        <w:t>בין הורים שאינם נשואים), התשס"ד-2003</w:t>
      </w:r>
      <w:r>
        <w:tab/>
      </w:r>
      <w:r>
        <w:fldChar w:fldCharType="begin"/>
      </w:r>
      <w:r>
        <w:instrText xml:space="preserve"> PAGEREF _Toc71352014 \h </w:instrText>
      </w:r>
      <w:r>
        <w:fldChar w:fldCharType="separate"/>
      </w:r>
      <w:r>
        <w:t>67</w:t>
      </w:r>
      <w:r>
        <w:fldChar w:fldCharType="end"/>
      </w:r>
    </w:p>
    <w:p w14:paraId="7F7601CA" w14:textId="77777777" w:rsidR="00000000" w:rsidRDefault="00364BE1">
      <w:pPr>
        <w:pStyle w:val="TOC2"/>
        <w:tabs>
          <w:tab w:val="right" w:leader="dot" w:pos="8296"/>
        </w:tabs>
        <w:ind w:right="0"/>
        <w:rPr>
          <w:rFonts w:ascii="Times New Roman" w:hAnsi="Times New Roman" w:cs="Times New Roman"/>
          <w:sz w:val="24"/>
          <w:szCs w:val="24"/>
        </w:rPr>
      </w:pPr>
      <w:r>
        <w:rPr>
          <w:rtl/>
        </w:rPr>
        <w:lastRenderedPageBreak/>
        <w:t>אילן</w:t>
      </w:r>
      <w:r>
        <w:t xml:space="preserve"> </w:t>
      </w:r>
      <w:r>
        <w:rPr>
          <w:rtl/>
        </w:rPr>
        <w:t>שלגי (שינוי):</w:t>
      </w:r>
      <w:r>
        <w:tab/>
      </w:r>
      <w:r>
        <w:fldChar w:fldCharType="begin"/>
      </w:r>
      <w:r>
        <w:instrText xml:space="preserve"> PAGEREF _Toc71352015 \h </w:instrText>
      </w:r>
      <w:r>
        <w:fldChar w:fldCharType="separate"/>
      </w:r>
      <w:r>
        <w:t>68</w:t>
      </w:r>
      <w:r>
        <w:fldChar w:fldCharType="end"/>
      </w:r>
    </w:p>
    <w:p w14:paraId="6D2F9C97" w14:textId="77777777" w:rsidR="00000000" w:rsidRDefault="00364BE1">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_Toc71352016 \h </w:instrText>
      </w:r>
      <w:r>
        <w:fldChar w:fldCharType="separate"/>
      </w:r>
      <w:r>
        <w:t>68</w:t>
      </w:r>
      <w:r>
        <w:fldChar w:fldCharType="end"/>
      </w:r>
    </w:p>
    <w:p w14:paraId="56973095" w14:textId="77777777" w:rsidR="00000000" w:rsidRDefault="00364BE1">
      <w:pPr>
        <w:pStyle w:val="TOC2"/>
        <w:tabs>
          <w:tab w:val="right" w:leader="dot" w:pos="8296"/>
        </w:tabs>
        <w:ind w:right="0"/>
        <w:rPr>
          <w:rFonts w:ascii="Times New Roman" w:hAnsi="Times New Roman" w:cs="Times New Roman"/>
          <w:sz w:val="24"/>
          <w:szCs w:val="24"/>
        </w:rPr>
      </w:pPr>
      <w:r>
        <w:rPr>
          <w:rtl/>
        </w:rPr>
        <w:t>מש</w:t>
      </w:r>
      <w:r>
        <w:rPr>
          <w:rtl/>
        </w:rPr>
        <w:t>ה</w:t>
      </w:r>
      <w:r>
        <w:t xml:space="preserve"> </w:t>
      </w:r>
      <w:r>
        <w:rPr>
          <w:rtl/>
        </w:rPr>
        <w:t>גפני (יהדות התורה):</w:t>
      </w:r>
      <w:r>
        <w:tab/>
      </w:r>
      <w:r>
        <w:fldChar w:fldCharType="begin"/>
      </w:r>
      <w:r>
        <w:instrText xml:space="preserve"> PAGEREF _Toc71352017 \h </w:instrText>
      </w:r>
      <w:r>
        <w:fldChar w:fldCharType="separate"/>
      </w:r>
      <w:r>
        <w:t>69</w:t>
      </w:r>
      <w:r>
        <w:fldChar w:fldCharType="end"/>
      </w:r>
    </w:p>
    <w:p w14:paraId="012FBB58" w14:textId="77777777" w:rsidR="00000000" w:rsidRDefault="00364BE1">
      <w:pPr>
        <w:pStyle w:val="TOC1"/>
        <w:tabs>
          <w:tab w:val="right" w:leader="dot" w:pos="8296"/>
        </w:tabs>
        <w:rPr>
          <w:rFonts w:ascii="Times New Roman" w:hAnsi="Times New Roman" w:cs="Times New Roman"/>
          <w:sz w:val="24"/>
          <w:szCs w:val="24"/>
        </w:rPr>
      </w:pPr>
      <w:r>
        <w:rPr>
          <w:rtl/>
        </w:rPr>
        <w:t xml:space="preserve">הצעת חוק שוויון ההזדמנויות בעבודה </w:t>
      </w:r>
      <w:r>
        <w:t xml:space="preserve"> (</w:t>
      </w:r>
      <w:r>
        <w:rPr>
          <w:rtl/>
        </w:rPr>
        <w:t>תיקון - הרחבת הגדרת ההורות), התשס"ד-2004</w:t>
      </w:r>
      <w:r>
        <w:tab/>
      </w:r>
      <w:r>
        <w:fldChar w:fldCharType="begin"/>
      </w:r>
      <w:r>
        <w:instrText xml:space="preserve"> PAGEREF _Toc71352018 \h </w:instrText>
      </w:r>
      <w:r>
        <w:fldChar w:fldCharType="separate"/>
      </w:r>
      <w:r>
        <w:t>77</w:t>
      </w:r>
      <w:r>
        <w:fldChar w:fldCharType="end"/>
      </w:r>
    </w:p>
    <w:p w14:paraId="1F32D212" w14:textId="77777777" w:rsidR="00000000" w:rsidRDefault="00364BE1">
      <w:pPr>
        <w:pStyle w:val="TOC1"/>
        <w:tabs>
          <w:tab w:val="right" w:leader="dot" w:pos="8296"/>
        </w:tabs>
        <w:rPr>
          <w:rFonts w:ascii="Times New Roman" w:hAnsi="Times New Roman" w:cs="Times New Roman"/>
          <w:sz w:val="24"/>
          <w:szCs w:val="24"/>
        </w:rPr>
      </w:pPr>
      <w:r>
        <w:t>(</w:t>
      </w:r>
      <w:r>
        <w:rPr>
          <w:rtl/>
        </w:rPr>
        <w:t>הצעת חברת הכנסת גילה גמליאל</w:t>
      </w:r>
      <w:r>
        <w:t>)</w:t>
      </w:r>
      <w:r>
        <w:tab/>
      </w:r>
      <w:r>
        <w:fldChar w:fldCharType="begin"/>
      </w:r>
      <w:r>
        <w:instrText xml:space="preserve"> PAGEREF _Toc71352019 \h </w:instrText>
      </w:r>
      <w:r>
        <w:fldChar w:fldCharType="separate"/>
      </w:r>
      <w:r>
        <w:t>77</w:t>
      </w:r>
      <w:r>
        <w:fldChar w:fldCharType="end"/>
      </w:r>
    </w:p>
    <w:p w14:paraId="7BB1D1BB" w14:textId="77777777" w:rsidR="00000000" w:rsidRDefault="00364BE1">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w:instrText>
      </w:r>
      <w:r>
        <w:instrText xml:space="preserve"> _Toc71352020 \h </w:instrText>
      </w:r>
      <w:r>
        <w:fldChar w:fldCharType="separate"/>
      </w:r>
      <w:r>
        <w:t>78</w:t>
      </w:r>
      <w:r>
        <w:fldChar w:fldCharType="end"/>
      </w:r>
    </w:p>
    <w:p w14:paraId="6FC7EC6D" w14:textId="77777777" w:rsidR="00000000" w:rsidRDefault="00364BE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_Toc71352021 \h </w:instrText>
      </w:r>
      <w:r>
        <w:fldChar w:fldCharType="separate"/>
      </w:r>
      <w:r>
        <w:t>78</w:t>
      </w:r>
      <w:r>
        <w:fldChar w:fldCharType="end"/>
      </w:r>
    </w:p>
    <w:p w14:paraId="63C612FF" w14:textId="77777777" w:rsidR="00000000" w:rsidRDefault="00364BE1">
      <w:pPr>
        <w:pStyle w:val="TOC1"/>
        <w:tabs>
          <w:tab w:val="right" w:leader="dot" w:pos="8296"/>
        </w:tabs>
        <w:rPr>
          <w:rFonts w:ascii="Times New Roman" w:hAnsi="Times New Roman" w:cs="Times New Roman"/>
          <w:sz w:val="24"/>
          <w:szCs w:val="24"/>
        </w:rPr>
      </w:pPr>
      <w:r>
        <w:rPr>
          <w:rtl/>
        </w:rPr>
        <w:t xml:space="preserve">הצעת חוק הכנסת (תיקון </w:t>
      </w:r>
      <w:r>
        <w:t xml:space="preserve">– </w:t>
      </w:r>
      <w:r>
        <w:rPr>
          <w:rtl/>
        </w:rPr>
        <w:t xml:space="preserve">מספר חברי ועדת הכספים </w:t>
      </w:r>
      <w:r>
        <w:t xml:space="preserve"> </w:t>
      </w:r>
      <w:r>
        <w:rPr>
          <w:rtl/>
        </w:rPr>
        <w:t>בתקופת כהונתה של הכנסת השש-עשרה), התשס"ד-‏2004</w:t>
      </w:r>
      <w:r>
        <w:tab/>
      </w:r>
      <w:r>
        <w:fldChar w:fldCharType="begin"/>
      </w:r>
      <w:r>
        <w:instrText xml:space="preserve"> PAGEREF _Toc71352022 \h </w:instrText>
      </w:r>
      <w:r>
        <w:fldChar w:fldCharType="separate"/>
      </w:r>
      <w:r>
        <w:t>79</w:t>
      </w:r>
      <w:r>
        <w:fldChar w:fldCharType="end"/>
      </w:r>
    </w:p>
    <w:p w14:paraId="40D3B527" w14:textId="77777777" w:rsidR="00000000" w:rsidRDefault="00364BE1">
      <w:pPr>
        <w:pStyle w:val="TOC1"/>
        <w:tabs>
          <w:tab w:val="right" w:leader="dot" w:pos="8296"/>
        </w:tabs>
        <w:rPr>
          <w:rFonts w:ascii="Times New Roman" w:hAnsi="Times New Roman" w:cs="Times New Roman"/>
          <w:sz w:val="24"/>
          <w:szCs w:val="24"/>
        </w:rPr>
      </w:pPr>
      <w:r>
        <w:t>(</w:t>
      </w:r>
      <w:r>
        <w:rPr>
          <w:rtl/>
        </w:rPr>
        <w:t>הצעת חבר הכנסת גדעון סער)</w:t>
      </w:r>
      <w:r>
        <w:tab/>
      </w:r>
      <w:r>
        <w:fldChar w:fldCharType="begin"/>
      </w:r>
      <w:r>
        <w:instrText xml:space="preserve"> PAGEREF _Toc71352023 \h </w:instrText>
      </w:r>
      <w:r>
        <w:fldChar w:fldCharType="separate"/>
      </w:r>
      <w:r>
        <w:t>79</w:t>
      </w:r>
      <w:r>
        <w:fldChar w:fldCharType="end"/>
      </w:r>
    </w:p>
    <w:p w14:paraId="14D95DF5" w14:textId="77777777" w:rsidR="00000000" w:rsidRDefault="00364BE1">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_Toc71352024 \h </w:instrText>
      </w:r>
      <w:r>
        <w:fldChar w:fldCharType="separate"/>
      </w:r>
      <w:r>
        <w:t>80</w:t>
      </w:r>
      <w:r>
        <w:fldChar w:fldCharType="end"/>
      </w:r>
    </w:p>
    <w:p w14:paraId="71F629BC" w14:textId="77777777" w:rsidR="00000000" w:rsidRDefault="00364BE1">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_Toc71352025 \h </w:instrText>
      </w:r>
      <w:r>
        <w:fldChar w:fldCharType="separate"/>
      </w:r>
      <w:r>
        <w:t>81</w:t>
      </w:r>
      <w:r>
        <w:fldChar w:fldCharType="end"/>
      </w:r>
    </w:p>
    <w:p w14:paraId="0BAC182C"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_Toc71352026 \h </w:instrText>
      </w:r>
      <w:r>
        <w:fldChar w:fldCharType="separate"/>
      </w:r>
      <w:r>
        <w:t>82</w:t>
      </w:r>
      <w:r>
        <w:fldChar w:fldCharType="end"/>
      </w:r>
    </w:p>
    <w:p w14:paraId="642801A9" w14:textId="77777777" w:rsidR="00000000" w:rsidRDefault="00364BE1">
      <w:pPr>
        <w:pStyle w:val="TOC1"/>
        <w:tabs>
          <w:tab w:val="right" w:leader="dot" w:pos="8296"/>
        </w:tabs>
        <w:rPr>
          <w:rFonts w:ascii="Times New Roman" w:hAnsi="Times New Roman" w:cs="Times New Roman"/>
          <w:sz w:val="24"/>
          <w:szCs w:val="24"/>
        </w:rPr>
      </w:pPr>
      <w:r>
        <w:rPr>
          <w:rtl/>
        </w:rPr>
        <w:t>תוכנית ההתנתקות של ראש הממשלה ונסיעת דב וייסגלס לארצות-הברית</w:t>
      </w:r>
      <w:r>
        <w:tab/>
      </w:r>
      <w:r>
        <w:fldChar w:fldCharType="begin"/>
      </w:r>
      <w:r>
        <w:instrText xml:space="preserve"> PAGEREF _Toc71352027 \h </w:instrText>
      </w:r>
      <w:r>
        <w:fldChar w:fldCharType="separate"/>
      </w:r>
      <w:r>
        <w:t>82</w:t>
      </w:r>
      <w:r>
        <w:fldChar w:fldCharType="end"/>
      </w:r>
    </w:p>
    <w:p w14:paraId="6DD49AA4" w14:textId="77777777" w:rsidR="00000000" w:rsidRDefault="00364BE1">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w:t>
      </w:r>
      <w:r>
        <w:rPr>
          <w:rtl/>
        </w:rPr>
        <w:t>יעזר (העבודה-מימד):</w:t>
      </w:r>
      <w:r>
        <w:tab/>
      </w:r>
      <w:r>
        <w:fldChar w:fldCharType="begin"/>
      </w:r>
      <w:r>
        <w:instrText xml:space="preserve"> PAGEREF _Toc71352028 \h </w:instrText>
      </w:r>
      <w:r>
        <w:fldChar w:fldCharType="separate"/>
      </w:r>
      <w:r>
        <w:t>82</w:t>
      </w:r>
      <w:r>
        <w:fldChar w:fldCharType="end"/>
      </w:r>
    </w:p>
    <w:p w14:paraId="103D7526" w14:textId="77777777" w:rsidR="00000000" w:rsidRDefault="00364BE1">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_Toc71352029 \h </w:instrText>
      </w:r>
      <w:r>
        <w:fldChar w:fldCharType="separate"/>
      </w:r>
      <w:r>
        <w:t>84</w:t>
      </w:r>
      <w:r>
        <w:fldChar w:fldCharType="end"/>
      </w:r>
    </w:p>
    <w:p w14:paraId="20C3F81E"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_Toc71352030 \h </w:instrText>
      </w:r>
      <w:r>
        <w:fldChar w:fldCharType="separate"/>
      </w:r>
      <w:r>
        <w:t>87</w:t>
      </w:r>
      <w:r>
        <w:fldChar w:fldCharType="end"/>
      </w:r>
    </w:p>
    <w:p w14:paraId="19124B0D" w14:textId="77777777" w:rsidR="00000000" w:rsidRDefault="00364BE1">
      <w:pPr>
        <w:pStyle w:val="TOC1"/>
        <w:tabs>
          <w:tab w:val="right" w:leader="dot" w:pos="8296"/>
        </w:tabs>
        <w:rPr>
          <w:rFonts w:ascii="Times New Roman" w:hAnsi="Times New Roman" w:cs="Times New Roman"/>
          <w:sz w:val="24"/>
          <w:szCs w:val="24"/>
        </w:rPr>
      </w:pPr>
      <w:r>
        <w:rPr>
          <w:rtl/>
        </w:rPr>
        <w:t>דברי ברכה של היושב</w:t>
      </w:r>
      <w:r>
        <w:t>-</w:t>
      </w:r>
      <w:r>
        <w:rPr>
          <w:rtl/>
        </w:rPr>
        <w:t>ראש ליושב-ראש ועדת החוץ של הפרלמנט הצ'כי</w:t>
      </w:r>
      <w:r>
        <w:tab/>
      </w:r>
      <w:r>
        <w:fldChar w:fldCharType="begin"/>
      </w:r>
      <w:r>
        <w:instrText xml:space="preserve"> PAGEREF _Toc71352031 \h </w:instrText>
      </w:r>
      <w:r>
        <w:fldChar w:fldCharType="separate"/>
      </w:r>
      <w:r>
        <w:t>92</w:t>
      </w:r>
      <w:r>
        <w:fldChar w:fldCharType="end"/>
      </w:r>
    </w:p>
    <w:p w14:paraId="6DD5F561"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_Toc71352032 \h </w:instrText>
      </w:r>
      <w:r>
        <w:fldChar w:fldCharType="separate"/>
      </w:r>
      <w:r>
        <w:t>93</w:t>
      </w:r>
      <w:r>
        <w:fldChar w:fldCharType="end"/>
      </w:r>
    </w:p>
    <w:p w14:paraId="44338B44" w14:textId="77777777" w:rsidR="00000000" w:rsidRDefault="00364BE1">
      <w:pPr>
        <w:pStyle w:val="TOC1"/>
        <w:tabs>
          <w:tab w:val="right" w:leader="dot" w:pos="8296"/>
        </w:tabs>
        <w:rPr>
          <w:rFonts w:ascii="Times New Roman" w:hAnsi="Times New Roman" w:cs="Times New Roman"/>
          <w:sz w:val="24"/>
          <w:szCs w:val="24"/>
        </w:rPr>
      </w:pPr>
      <w:r>
        <w:rPr>
          <w:rtl/>
        </w:rPr>
        <w:t>תוכנית ההתנתקות של ראש הממשלה ונסיעת דב וייסגלס לארצות-הברית</w:t>
      </w:r>
      <w:r>
        <w:tab/>
      </w:r>
      <w:r>
        <w:fldChar w:fldCharType="begin"/>
      </w:r>
      <w:r>
        <w:instrText xml:space="preserve"> PAGEREF _Toc71352033 \h </w:instrText>
      </w:r>
      <w:r>
        <w:fldChar w:fldCharType="separate"/>
      </w:r>
      <w:r>
        <w:t>93</w:t>
      </w:r>
      <w:r>
        <w:fldChar w:fldCharType="end"/>
      </w:r>
    </w:p>
    <w:p w14:paraId="08728174"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_Toc71352034 \h </w:instrText>
      </w:r>
      <w:r>
        <w:fldChar w:fldCharType="separate"/>
      </w:r>
      <w:r>
        <w:t>93</w:t>
      </w:r>
      <w:r>
        <w:fldChar w:fldCharType="end"/>
      </w:r>
    </w:p>
    <w:p w14:paraId="2BDCF923" w14:textId="77777777" w:rsidR="00000000" w:rsidRDefault="00364BE1">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_Toc71352035 \h </w:instrText>
      </w:r>
      <w:r>
        <w:fldChar w:fldCharType="separate"/>
      </w:r>
      <w:r>
        <w:t>94</w:t>
      </w:r>
      <w:r>
        <w:fldChar w:fldCharType="end"/>
      </w:r>
    </w:p>
    <w:p w14:paraId="574E7DD1" w14:textId="77777777" w:rsidR="00000000" w:rsidRDefault="00364BE1">
      <w:pPr>
        <w:pStyle w:val="TOC1"/>
        <w:tabs>
          <w:tab w:val="right" w:leader="dot" w:pos="8296"/>
        </w:tabs>
        <w:rPr>
          <w:rFonts w:ascii="Times New Roman" w:hAnsi="Times New Roman" w:cs="Times New Roman"/>
          <w:sz w:val="24"/>
          <w:szCs w:val="24"/>
        </w:rPr>
      </w:pPr>
      <w:r>
        <w:rPr>
          <w:rtl/>
        </w:rPr>
        <w:t>הצעות</w:t>
      </w:r>
      <w:r>
        <w:rPr>
          <w:rtl/>
        </w:rPr>
        <w:t xml:space="preserve"> לסדר-היום</w:t>
      </w:r>
      <w:r>
        <w:tab/>
      </w:r>
      <w:r>
        <w:fldChar w:fldCharType="begin"/>
      </w:r>
      <w:r>
        <w:instrText xml:space="preserve"> PAGEREF _Toc71352036 \h </w:instrText>
      </w:r>
      <w:r>
        <w:fldChar w:fldCharType="separate"/>
      </w:r>
      <w:r>
        <w:t>95</w:t>
      </w:r>
      <w:r>
        <w:fldChar w:fldCharType="end"/>
      </w:r>
    </w:p>
    <w:p w14:paraId="793DAD6A" w14:textId="77777777" w:rsidR="00000000" w:rsidRDefault="00364BE1">
      <w:pPr>
        <w:pStyle w:val="TOC1"/>
        <w:tabs>
          <w:tab w:val="right" w:leader="dot" w:pos="8296"/>
        </w:tabs>
        <w:rPr>
          <w:rFonts w:ascii="Times New Roman" w:hAnsi="Times New Roman" w:cs="Times New Roman"/>
          <w:sz w:val="24"/>
          <w:szCs w:val="24"/>
        </w:rPr>
      </w:pPr>
      <w:r>
        <w:rPr>
          <w:rtl/>
        </w:rPr>
        <w:t xml:space="preserve">דברי מנכ"ל המוסד לביטוח לאומי נגד גישת האוצר </w:t>
      </w:r>
      <w:r>
        <w:t xml:space="preserve"> </w:t>
      </w:r>
      <w:r>
        <w:rPr>
          <w:rtl/>
        </w:rPr>
        <w:t>הפוגעת בביטחונם הסוציאלי של אזרחים</w:t>
      </w:r>
      <w:r>
        <w:tab/>
      </w:r>
      <w:r>
        <w:fldChar w:fldCharType="begin"/>
      </w:r>
      <w:r>
        <w:instrText xml:space="preserve"> PAGEREF _Toc71352037 \h </w:instrText>
      </w:r>
      <w:r>
        <w:fldChar w:fldCharType="separate"/>
      </w:r>
      <w:r>
        <w:t>95</w:t>
      </w:r>
      <w:r>
        <w:fldChar w:fldCharType="end"/>
      </w:r>
    </w:p>
    <w:p w14:paraId="4E32AA54" w14:textId="77777777" w:rsidR="00000000" w:rsidRDefault="00364BE1">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_Toc71352038 \h </w:instrText>
      </w:r>
      <w:r>
        <w:fldChar w:fldCharType="separate"/>
      </w:r>
      <w:r>
        <w:t>95</w:t>
      </w:r>
      <w:r>
        <w:fldChar w:fldCharType="end"/>
      </w:r>
    </w:p>
    <w:p w14:paraId="08BD24DF" w14:textId="77777777" w:rsidR="00000000" w:rsidRDefault="00364BE1">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_Toc71352039 \h </w:instrText>
      </w:r>
      <w:r>
        <w:fldChar w:fldCharType="separate"/>
      </w:r>
      <w:r>
        <w:t>99</w:t>
      </w:r>
      <w:r>
        <w:fldChar w:fldCharType="end"/>
      </w:r>
    </w:p>
    <w:p w14:paraId="5B3C3602" w14:textId="77777777" w:rsidR="00000000" w:rsidRDefault="00364BE1">
      <w:pPr>
        <w:pStyle w:val="TOC2"/>
        <w:tabs>
          <w:tab w:val="right" w:leader="dot" w:pos="8296"/>
        </w:tabs>
        <w:ind w:right="0"/>
        <w:rPr>
          <w:rFonts w:ascii="Times New Roman" w:hAnsi="Times New Roman" w:cs="Times New Roman"/>
          <w:sz w:val="24"/>
          <w:szCs w:val="24"/>
        </w:rPr>
      </w:pPr>
      <w:r>
        <w:rPr>
          <w:rtl/>
        </w:rPr>
        <w:t>ש</w:t>
      </w:r>
      <w:r>
        <w:rPr>
          <w:rtl/>
        </w:rPr>
        <w:t>ר</w:t>
      </w:r>
      <w:r>
        <w:t xml:space="preserve"> </w:t>
      </w:r>
      <w:r>
        <w:rPr>
          <w:rtl/>
        </w:rPr>
        <w:t>הרווחה זבולון אורלב:</w:t>
      </w:r>
      <w:r>
        <w:tab/>
      </w:r>
      <w:r>
        <w:fldChar w:fldCharType="begin"/>
      </w:r>
      <w:r>
        <w:instrText xml:space="preserve"> PAGEREF _Toc71352040 \h </w:instrText>
      </w:r>
      <w:r>
        <w:fldChar w:fldCharType="separate"/>
      </w:r>
      <w:r>
        <w:t>103</w:t>
      </w:r>
      <w:r>
        <w:fldChar w:fldCharType="end"/>
      </w:r>
    </w:p>
    <w:p w14:paraId="2FF0D101" w14:textId="77777777" w:rsidR="00000000" w:rsidRDefault="00364BE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_Toc71352041 \h </w:instrText>
      </w:r>
      <w:r>
        <w:fldChar w:fldCharType="separate"/>
      </w:r>
      <w:r>
        <w:t>108</w:t>
      </w:r>
      <w:r>
        <w:fldChar w:fldCharType="end"/>
      </w:r>
    </w:p>
    <w:p w14:paraId="448EEAE1"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_Toc71352042 \h </w:instrText>
      </w:r>
      <w:r>
        <w:fldChar w:fldCharType="separate"/>
      </w:r>
      <w:r>
        <w:t>108</w:t>
      </w:r>
      <w:r>
        <w:fldChar w:fldCharType="end"/>
      </w:r>
    </w:p>
    <w:p w14:paraId="39D59993" w14:textId="77777777" w:rsidR="00000000" w:rsidRDefault="00364BE1">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_Toc71352043 \h </w:instrText>
      </w:r>
      <w:r>
        <w:fldChar w:fldCharType="separate"/>
      </w:r>
      <w:r>
        <w:t>109</w:t>
      </w:r>
      <w:r>
        <w:fldChar w:fldCharType="end"/>
      </w:r>
    </w:p>
    <w:p w14:paraId="52715C17" w14:textId="77777777" w:rsidR="00000000" w:rsidRDefault="00364BE1">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(בשם ועדת הכ</w:t>
      </w:r>
      <w:r>
        <w:rPr>
          <w:rtl/>
        </w:rPr>
        <w:t>נסת</w:t>
      </w:r>
      <w:r>
        <w:t>):</w:t>
      </w:r>
      <w:r>
        <w:tab/>
      </w:r>
      <w:r>
        <w:fldChar w:fldCharType="begin"/>
      </w:r>
      <w:r>
        <w:instrText xml:space="preserve"> PAGEREF _Toc71352044 \h </w:instrText>
      </w:r>
      <w:r>
        <w:fldChar w:fldCharType="separate"/>
      </w:r>
      <w:r>
        <w:t>109</w:t>
      </w:r>
      <w:r>
        <w:fldChar w:fldCharType="end"/>
      </w:r>
    </w:p>
    <w:p w14:paraId="61E6C754" w14:textId="77777777" w:rsidR="00000000" w:rsidRDefault="00364BE1">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_Toc71352045 \h </w:instrText>
      </w:r>
      <w:r>
        <w:fldChar w:fldCharType="separate"/>
      </w:r>
      <w:r>
        <w:t>110</w:t>
      </w:r>
      <w:r>
        <w:fldChar w:fldCharType="end"/>
      </w:r>
    </w:p>
    <w:p w14:paraId="6D79CDB6" w14:textId="77777777" w:rsidR="00000000" w:rsidRDefault="00364BE1">
      <w:pPr>
        <w:pStyle w:val="TOC1"/>
        <w:tabs>
          <w:tab w:val="right" w:leader="dot" w:pos="8296"/>
        </w:tabs>
        <w:rPr>
          <w:rFonts w:ascii="Times New Roman" w:hAnsi="Times New Roman" w:cs="Times New Roman"/>
          <w:sz w:val="24"/>
          <w:szCs w:val="24"/>
        </w:rPr>
      </w:pPr>
      <w:r>
        <w:rPr>
          <w:rtl/>
        </w:rPr>
        <w:t>חשיפת התארגנות טרור יהודית</w:t>
      </w:r>
      <w:r>
        <w:tab/>
      </w:r>
      <w:r>
        <w:fldChar w:fldCharType="begin"/>
      </w:r>
      <w:r>
        <w:instrText xml:space="preserve"> PAGEREF _Toc71352046 \h </w:instrText>
      </w:r>
      <w:r>
        <w:fldChar w:fldCharType="separate"/>
      </w:r>
      <w:r>
        <w:t>110</w:t>
      </w:r>
      <w:r>
        <w:fldChar w:fldCharType="end"/>
      </w:r>
    </w:p>
    <w:p w14:paraId="74D5A40B" w14:textId="77777777" w:rsidR="00000000" w:rsidRDefault="00364BE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_Toc71352047 \h </w:instrText>
      </w:r>
      <w:r>
        <w:fldChar w:fldCharType="separate"/>
      </w:r>
      <w:r>
        <w:t>110</w:t>
      </w:r>
      <w:r>
        <w:fldChar w:fldCharType="end"/>
      </w:r>
    </w:p>
    <w:p w14:paraId="43032D9C" w14:textId="77777777" w:rsidR="00000000" w:rsidRDefault="00364BE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_Toc71352048 \h </w:instrText>
      </w:r>
      <w:r>
        <w:fldChar w:fldCharType="separate"/>
      </w:r>
      <w:r>
        <w:t>11</w:t>
      </w:r>
      <w:r>
        <w:t>1</w:t>
      </w:r>
      <w:r>
        <w:fldChar w:fldCharType="end"/>
      </w:r>
    </w:p>
    <w:p w14:paraId="6BF99E00" w14:textId="77777777" w:rsidR="00000000" w:rsidRDefault="00364BE1">
      <w:pPr>
        <w:pStyle w:val="TOC2"/>
        <w:tabs>
          <w:tab w:val="right" w:leader="dot" w:pos="8296"/>
        </w:tabs>
        <w:ind w:right="0"/>
        <w:rPr>
          <w:rFonts w:ascii="Times New Roman" w:hAnsi="Times New Roman" w:cs="Times New Roman"/>
          <w:sz w:val="24"/>
          <w:szCs w:val="24"/>
        </w:rPr>
      </w:pPr>
      <w:r>
        <w:rPr>
          <w:rtl/>
        </w:rPr>
        <w:t>אהוד יתום (הליכוד)</w:t>
      </w:r>
      <w:r>
        <w:t>:</w:t>
      </w:r>
      <w:r>
        <w:tab/>
      </w:r>
      <w:r>
        <w:fldChar w:fldCharType="begin"/>
      </w:r>
      <w:r>
        <w:instrText xml:space="preserve"> PAGEREF _Toc71352049 \h </w:instrText>
      </w:r>
      <w:r>
        <w:fldChar w:fldCharType="separate"/>
      </w:r>
      <w:r>
        <w:t>112</w:t>
      </w:r>
      <w:r>
        <w:fldChar w:fldCharType="end"/>
      </w:r>
    </w:p>
    <w:p w14:paraId="622F4828" w14:textId="77777777" w:rsidR="00000000" w:rsidRDefault="00364BE1">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_Toc71352050 \h </w:instrText>
      </w:r>
      <w:r>
        <w:fldChar w:fldCharType="separate"/>
      </w:r>
      <w:r>
        <w:t>113</w:t>
      </w:r>
      <w:r>
        <w:fldChar w:fldCharType="end"/>
      </w:r>
    </w:p>
    <w:p w14:paraId="4AEFFE92" w14:textId="77777777" w:rsidR="00000000" w:rsidRDefault="00364BE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_Toc71352051 \h </w:instrText>
      </w:r>
      <w:r>
        <w:fldChar w:fldCharType="separate"/>
      </w:r>
      <w:r>
        <w:t>116</w:t>
      </w:r>
      <w:r>
        <w:fldChar w:fldCharType="end"/>
      </w:r>
    </w:p>
    <w:p w14:paraId="74061149"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_Toc71352052 \h </w:instrText>
      </w:r>
      <w:r>
        <w:fldChar w:fldCharType="separate"/>
      </w:r>
      <w:r>
        <w:t>118</w:t>
      </w:r>
      <w:r>
        <w:fldChar w:fldCharType="end"/>
      </w:r>
    </w:p>
    <w:p w14:paraId="27D20D17" w14:textId="77777777" w:rsidR="00000000" w:rsidRDefault="00364BE1">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w:instrText>
      </w:r>
      <w:r>
        <w:instrText xml:space="preserve">PAGEREF _Toc71352053 \h </w:instrText>
      </w:r>
      <w:r>
        <w:fldChar w:fldCharType="separate"/>
      </w:r>
      <w:r>
        <w:t>120</w:t>
      </w:r>
      <w:r>
        <w:fldChar w:fldCharType="end"/>
      </w:r>
    </w:p>
    <w:p w14:paraId="404CF0AA" w14:textId="77777777" w:rsidR="00000000" w:rsidRDefault="00364BE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_Toc71352054 \h </w:instrText>
      </w:r>
      <w:r>
        <w:fldChar w:fldCharType="separate"/>
      </w:r>
      <w:r>
        <w:t>121</w:t>
      </w:r>
      <w:r>
        <w:fldChar w:fldCharType="end"/>
      </w:r>
    </w:p>
    <w:p w14:paraId="62B98445" w14:textId="77777777" w:rsidR="00000000" w:rsidRDefault="00364BE1">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_Toc71352055 \h </w:instrText>
      </w:r>
      <w:r>
        <w:fldChar w:fldCharType="separate"/>
      </w:r>
      <w:r>
        <w:t>122</w:t>
      </w:r>
      <w:r>
        <w:fldChar w:fldCharType="end"/>
      </w:r>
    </w:p>
    <w:p w14:paraId="02143518" w14:textId="77777777" w:rsidR="00000000" w:rsidRDefault="00364BE1">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_Toc71352056 \h </w:instrText>
      </w:r>
      <w:r>
        <w:fldChar w:fldCharType="separate"/>
      </w:r>
      <w:r>
        <w:t>125</w:t>
      </w:r>
      <w:r>
        <w:fldChar w:fldCharType="end"/>
      </w:r>
    </w:p>
    <w:p w14:paraId="5C458E04" w14:textId="77777777" w:rsidR="00000000" w:rsidRDefault="00364B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_Toc71352057 \h </w:instrText>
      </w:r>
      <w:r>
        <w:fldChar w:fldCharType="separate"/>
      </w:r>
      <w:r>
        <w:t>128</w:t>
      </w:r>
      <w:r>
        <w:fldChar w:fldCharType="end"/>
      </w:r>
    </w:p>
    <w:p w14:paraId="7366276A" w14:textId="77777777" w:rsidR="00000000" w:rsidRDefault="00364BE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rPr>
          <w:rtl/>
        </w:rPr>
        <w:t>):</w:t>
      </w:r>
      <w:r>
        <w:tab/>
      </w:r>
      <w:r>
        <w:fldChar w:fldCharType="begin"/>
      </w:r>
      <w:r>
        <w:instrText xml:space="preserve"> PAGEREF _Toc71352058 \h </w:instrText>
      </w:r>
      <w:r>
        <w:fldChar w:fldCharType="separate"/>
      </w:r>
      <w:r>
        <w:t>129</w:t>
      </w:r>
      <w:r>
        <w:fldChar w:fldCharType="end"/>
      </w:r>
    </w:p>
    <w:p w14:paraId="3102F6EF" w14:textId="77777777" w:rsidR="00000000" w:rsidRDefault="00364BE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_Toc71352059 \h </w:instrText>
      </w:r>
      <w:r>
        <w:fldChar w:fldCharType="separate"/>
      </w:r>
      <w:r>
        <w:t>129</w:t>
      </w:r>
      <w:r>
        <w:fldChar w:fldCharType="end"/>
      </w:r>
    </w:p>
    <w:p w14:paraId="59C7F82E" w14:textId="77777777" w:rsidR="00000000" w:rsidRDefault="00364BE1">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_Toc71352060 \h </w:instrText>
      </w:r>
      <w:r>
        <w:fldChar w:fldCharType="separate"/>
      </w:r>
      <w:r>
        <w:t>130</w:t>
      </w:r>
      <w:r>
        <w:fldChar w:fldCharType="end"/>
      </w:r>
    </w:p>
    <w:p w14:paraId="6788CFE1" w14:textId="77777777" w:rsidR="00000000" w:rsidRDefault="00364BE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_Toc71352061 \h </w:instrText>
      </w:r>
      <w:r>
        <w:fldChar w:fldCharType="separate"/>
      </w:r>
      <w:r>
        <w:t>132</w:t>
      </w:r>
      <w:r>
        <w:fldChar w:fldCharType="end"/>
      </w:r>
    </w:p>
    <w:p w14:paraId="069BDC69" w14:textId="77777777" w:rsidR="00000000" w:rsidRDefault="00364BE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_Toc71352062 \h </w:instrText>
      </w:r>
      <w:r>
        <w:fldChar w:fldCharType="separate"/>
      </w:r>
      <w:r>
        <w:t>134</w:t>
      </w:r>
      <w:r>
        <w:fldChar w:fldCharType="end"/>
      </w:r>
    </w:p>
    <w:p w14:paraId="24634A50" w14:textId="77777777" w:rsidR="00000000" w:rsidRDefault="00364BE1">
      <w:pPr>
        <w:pStyle w:val="TOC2"/>
        <w:tabs>
          <w:tab w:val="right" w:leader="dot" w:pos="8296"/>
        </w:tabs>
        <w:ind w:right="0"/>
        <w:rPr>
          <w:rFonts w:ascii="Times New Roman" w:hAnsi="Times New Roman" w:cs="Times New Roman"/>
          <w:sz w:val="24"/>
          <w:szCs w:val="24"/>
        </w:rPr>
      </w:pPr>
      <w:r>
        <w:rPr>
          <w:rtl/>
        </w:rPr>
        <w:t>זהבה גלאון (מרצ</w:t>
      </w:r>
      <w:r>
        <w:rPr>
          <w:rtl/>
        </w:rPr>
        <w:t>):</w:t>
      </w:r>
      <w:r>
        <w:tab/>
      </w:r>
      <w:r>
        <w:fldChar w:fldCharType="begin"/>
      </w:r>
      <w:r>
        <w:instrText xml:space="preserve"> PAGEREF _Toc71352063 \h </w:instrText>
      </w:r>
      <w:r>
        <w:fldChar w:fldCharType="separate"/>
      </w:r>
      <w:r>
        <w:t>135</w:t>
      </w:r>
      <w:r>
        <w:fldChar w:fldCharType="end"/>
      </w:r>
    </w:p>
    <w:p w14:paraId="1026B250" w14:textId="77777777" w:rsidR="00000000" w:rsidRDefault="00364B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_Toc71352064 \h </w:instrText>
      </w:r>
      <w:r>
        <w:fldChar w:fldCharType="separate"/>
      </w:r>
      <w:r>
        <w:t>136</w:t>
      </w:r>
      <w:r>
        <w:fldChar w:fldCharType="end"/>
      </w:r>
    </w:p>
    <w:p w14:paraId="379352F9" w14:textId="77777777" w:rsidR="00000000" w:rsidRDefault="00364BE1">
      <w:pPr>
        <w:pStyle w:val="TOC1"/>
        <w:tabs>
          <w:tab w:val="right" w:leader="dot" w:pos="8296"/>
        </w:tabs>
        <w:rPr>
          <w:rFonts w:ascii="Times New Roman" w:hAnsi="Times New Roman" w:cs="Times New Roman"/>
          <w:sz w:val="24"/>
          <w:szCs w:val="24"/>
        </w:rPr>
      </w:pPr>
      <w:r>
        <w:rPr>
          <w:rtl/>
        </w:rPr>
        <w:t>הודעה אישית של חבר הכנסת עסאם מח'ול</w:t>
      </w:r>
      <w:r>
        <w:tab/>
      </w:r>
      <w:r>
        <w:fldChar w:fldCharType="begin"/>
      </w:r>
      <w:r>
        <w:instrText xml:space="preserve"> PAGEREF _Toc71352065 \h </w:instrText>
      </w:r>
      <w:r>
        <w:fldChar w:fldCharType="separate"/>
      </w:r>
      <w:r>
        <w:t>138</w:t>
      </w:r>
      <w:r>
        <w:fldChar w:fldCharType="end"/>
      </w:r>
    </w:p>
    <w:p w14:paraId="29E2DEDE" w14:textId="77777777" w:rsidR="00000000" w:rsidRDefault="00364BE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_Toc71352066 \h </w:instrText>
      </w:r>
      <w:r>
        <w:fldChar w:fldCharType="separate"/>
      </w:r>
      <w:r>
        <w:t>138</w:t>
      </w:r>
      <w:r>
        <w:fldChar w:fldCharType="end"/>
      </w:r>
    </w:p>
    <w:p w14:paraId="7F8CBE44" w14:textId="77777777" w:rsidR="00000000" w:rsidRDefault="00364BE1">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 xml:space="preserve">היום </w:t>
      </w:r>
      <w:r>
        <w:t xml:space="preserve"> </w:t>
      </w:r>
      <w:r>
        <w:rPr>
          <w:rtl/>
        </w:rPr>
        <w:t>פעולות צה"ל ברצועת</w:t>
      </w:r>
      <w:r>
        <w:t>-</w:t>
      </w:r>
      <w:r>
        <w:rPr>
          <w:rtl/>
        </w:rPr>
        <w:t>עזה</w:t>
      </w:r>
      <w:r>
        <w:tab/>
      </w:r>
      <w:r>
        <w:fldChar w:fldCharType="begin"/>
      </w:r>
      <w:r>
        <w:instrText xml:space="preserve"> </w:instrText>
      </w:r>
      <w:r>
        <w:instrText xml:space="preserve">PAGEREF _Toc71352067 \h </w:instrText>
      </w:r>
      <w:r>
        <w:fldChar w:fldCharType="separate"/>
      </w:r>
      <w:r>
        <w:t>140</w:t>
      </w:r>
      <w:r>
        <w:fldChar w:fldCharType="end"/>
      </w:r>
    </w:p>
    <w:p w14:paraId="556C2BD1" w14:textId="77777777" w:rsidR="00000000" w:rsidRDefault="00364BE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_Toc71352068 \h </w:instrText>
      </w:r>
      <w:r>
        <w:fldChar w:fldCharType="separate"/>
      </w:r>
      <w:r>
        <w:t>140</w:t>
      </w:r>
      <w:r>
        <w:fldChar w:fldCharType="end"/>
      </w:r>
    </w:p>
    <w:p w14:paraId="31D9C72B" w14:textId="77777777" w:rsidR="00000000" w:rsidRDefault="00364BE1">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_Toc71352069 \h </w:instrText>
      </w:r>
      <w:r>
        <w:fldChar w:fldCharType="separate"/>
      </w:r>
      <w:r>
        <w:t>145</w:t>
      </w:r>
      <w:r>
        <w:fldChar w:fldCharType="end"/>
      </w:r>
    </w:p>
    <w:p w14:paraId="0ABA9916" w14:textId="77777777" w:rsidR="00000000" w:rsidRDefault="00364BE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_Toc71352070 \h </w:instrText>
      </w:r>
      <w:r>
        <w:fldChar w:fldCharType="separate"/>
      </w:r>
      <w:r>
        <w:t>147</w:t>
      </w:r>
      <w:r>
        <w:fldChar w:fldCharType="end"/>
      </w:r>
    </w:p>
    <w:p w14:paraId="338F9A04" w14:textId="77777777" w:rsidR="00000000" w:rsidRDefault="00364BE1">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_Toc71352071 \h</w:instrText>
      </w:r>
      <w:r>
        <w:instrText xml:space="preserve"> </w:instrText>
      </w:r>
      <w:r>
        <w:fldChar w:fldCharType="separate"/>
      </w:r>
      <w:r>
        <w:t>148</w:t>
      </w:r>
      <w:r>
        <w:fldChar w:fldCharType="end"/>
      </w:r>
    </w:p>
    <w:p w14:paraId="271447B3" w14:textId="77777777" w:rsidR="00000000" w:rsidRDefault="00364BE1">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_Toc71352072 \h </w:instrText>
      </w:r>
      <w:r>
        <w:fldChar w:fldCharType="separate"/>
      </w:r>
      <w:r>
        <w:t>150</w:t>
      </w:r>
      <w:r>
        <w:fldChar w:fldCharType="end"/>
      </w:r>
    </w:p>
    <w:p w14:paraId="500F5300" w14:textId="77777777" w:rsidR="00000000" w:rsidRDefault="00364BE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_Toc71352073 \h </w:instrText>
      </w:r>
      <w:r>
        <w:fldChar w:fldCharType="separate"/>
      </w:r>
      <w:r>
        <w:t>157</w:t>
      </w:r>
      <w:r>
        <w:fldChar w:fldCharType="end"/>
      </w:r>
    </w:p>
    <w:p w14:paraId="76F010F2" w14:textId="77777777" w:rsidR="00000000" w:rsidRDefault="00364BE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_Toc71352074 \h </w:instrText>
      </w:r>
      <w:r>
        <w:fldChar w:fldCharType="separate"/>
      </w:r>
      <w:r>
        <w:t>157</w:t>
      </w:r>
      <w:r>
        <w:fldChar w:fldCharType="end"/>
      </w:r>
    </w:p>
    <w:p w14:paraId="72C70DF8" w14:textId="77777777" w:rsidR="00000000" w:rsidRDefault="00364BE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_Toc71352075 \h </w:instrText>
      </w:r>
      <w:r>
        <w:fldChar w:fldCharType="separate"/>
      </w:r>
      <w:r>
        <w:t>158</w:t>
      </w:r>
      <w:r>
        <w:fldChar w:fldCharType="end"/>
      </w:r>
    </w:p>
    <w:p w14:paraId="596FDF40" w14:textId="77777777" w:rsidR="00000000" w:rsidRDefault="00364BE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w:instrText>
      </w:r>
      <w:r>
        <w:instrText xml:space="preserve">Toc71352076 \h </w:instrText>
      </w:r>
      <w:r>
        <w:fldChar w:fldCharType="separate"/>
      </w:r>
      <w:r>
        <w:t>159</w:t>
      </w:r>
      <w:r>
        <w:fldChar w:fldCharType="end"/>
      </w:r>
    </w:p>
    <w:p w14:paraId="33D47357" w14:textId="77777777" w:rsidR="00000000" w:rsidRDefault="00364BE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_Toc71352077 \h </w:instrText>
      </w:r>
      <w:r>
        <w:fldChar w:fldCharType="separate"/>
      </w:r>
      <w:r>
        <w:t>161</w:t>
      </w:r>
      <w:r>
        <w:fldChar w:fldCharType="end"/>
      </w:r>
    </w:p>
    <w:p w14:paraId="7859A951" w14:textId="77777777" w:rsidR="00000000" w:rsidRDefault="00364BE1">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_Toc71352078 \h </w:instrText>
      </w:r>
      <w:r>
        <w:fldChar w:fldCharType="separate"/>
      </w:r>
      <w:r>
        <w:t>161</w:t>
      </w:r>
      <w:r>
        <w:fldChar w:fldCharType="end"/>
      </w:r>
    </w:p>
    <w:p w14:paraId="22C18B07" w14:textId="77777777" w:rsidR="00000000" w:rsidRDefault="00364BE1">
      <w:pPr>
        <w:pStyle w:val="TOC1"/>
        <w:tabs>
          <w:tab w:val="right" w:leader="dot" w:pos="8296"/>
        </w:tabs>
        <w:rPr>
          <w:rFonts w:ascii="Times New Roman" w:hAnsi="Times New Roman" w:cs="Times New Roman"/>
          <w:sz w:val="24"/>
          <w:szCs w:val="24"/>
        </w:rPr>
      </w:pPr>
      <w:r>
        <w:rPr>
          <w:rtl/>
        </w:rPr>
        <w:t>הצעות לסדר</w:t>
      </w:r>
      <w:r>
        <w:t>-</w:t>
      </w:r>
      <w:r>
        <w:rPr>
          <w:rtl/>
        </w:rPr>
        <w:t>היום</w:t>
      </w:r>
      <w:r>
        <w:tab/>
      </w:r>
      <w:r>
        <w:fldChar w:fldCharType="begin"/>
      </w:r>
      <w:r>
        <w:instrText xml:space="preserve"> PAGEREF _Toc71352079 \h </w:instrText>
      </w:r>
      <w:r>
        <w:fldChar w:fldCharType="separate"/>
      </w:r>
      <w:r>
        <w:t>162</w:t>
      </w:r>
      <w:r>
        <w:fldChar w:fldCharType="end"/>
      </w:r>
    </w:p>
    <w:p w14:paraId="75FF5618" w14:textId="77777777" w:rsidR="00000000" w:rsidRDefault="00364BE1">
      <w:pPr>
        <w:pStyle w:val="TOC1"/>
        <w:tabs>
          <w:tab w:val="right" w:leader="dot" w:pos="8296"/>
        </w:tabs>
        <w:rPr>
          <w:rFonts w:ascii="Times New Roman" w:hAnsi="Times New Roman" w:cs="Times New Roman"/>
          <w:sz w:val="24"/>
          <w:szCs w:val="24"/>
        </w:rPr>
      </w:pPr>
      <w:r>
        <w:rPr>
          <w:rtl/>
        </w:rPr>
        <w:t>מציאת פתרונות לעמותה</w:t>
      </w:r>
      <w:r>
        <w:t xml:space="preserve"> "</w:t>
      </w:r>
      <w:r>
        <w:rPr>
          <w:rtl/>
        </w:rPr>
        <w:t>תנו לחיות לחיות"</w:t>
      </w:r>
      <w:r>
        <w:tab/>
      </w:r>
      <w:r>
        <w:fldChar w:fldCharType="begin"/>
      </w:r>
      <w:r>
        <w:instrText xml:space="preserve"> PAGEREF _Toc71352080 \h </w:instrText>
      </w:r>
      <w:r>
        <w:fldChar w:fldCharType="separate"/>
      </w:r>
      <w:r>
        <w:t>162</w:t>
      </w:r>
      <w:r>
        <w:fldChar w:fldCharType="end"/>
      </w:r>
    </w:p>
    <w:p w14:paraId="5F96CCA7" w14:textId="77777777" w:rsidR="00000000" w:rsidRDefault="00364BE1">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_Toc71352081 \h </w:instrText>
      </w:r>
      <w:r>
        <w:fldChar w:fldCharType="separate"/>
      </w:r>
      <w:r>
        <w:t>162</w:t>
      </w:r>
      <w:r>
        <w:fldChar w:fldCharType="end"/>
      </w:r>
    </w:p>
    <w:p w14:paraId="37361F46" w14:textId="77777777" w:rsidR="00000000" w:rsidRDefault="00364BE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_Toc71352082 \h </w:instrText>
      </w:r>
      <w:r>
        <w:fldChar w:fldCharType="separate"/>
      </w:r>
      <w:r>
        <w:t>164</w:t>
      </w:r>
      <w:r>
        <w:fldChar w:fldCharType="end"/>
      </w:r>
    </w:p>
    <w:p w14:paraId="325A9CE4"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_Toc71352083 \h </w:instrText>
      </w:r>
      <w:r>
        <w:fldChar w:fldCharType="separate"/>
      </w:r>
      <w:r>
        <w:t>165</w:t>
      </w:r>
      <w:r>
        <w:fldChar w:fldCharType="end"/>
      </w:r>
    </w:p>
    <w:p w14:paraId="5941B636" w14:textId="77777777" w:rsidR="00000000" w:rsidRDefault="00364B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_Toc71352084 \h </w:instrText>
      </w:r>
      <w:r>
        <w:fldChar w:fldCharType="separate"/>
      </w:r>
      <w:r>
        <w:t>169</w:t>
      </w:r>
      <w:r>
        <w:fldChar w:fldCharType="end"/>
      </w:r>
    </w:p>
    <w:p w14:paraId="48F81839" w14:textId="77777777" w:rsidR="00000000" w:rsidRDefault="00364B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_Toc71352085 \h </w:instrText>
      </w:r>
      <w:r>
        <w:fldChar w:fldCharType="separate"/>
      </w:r>
      <w:r>
        <w:t>169</w:t>
      </w:r>
      <w:r>
        <w:fldChar w:fldCharType="end"/>
      </w:r>
    </w:p>
    <w:p w14:paraId="70C61E0B"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_Toc71352086 \h </w:instrText>
      </w:r>
      <w:r>
        <w:fldChar w:fldCharType="separate"/>
      </w:r>
      <w:r>
        <w:t>170</w:t>
      </w:r>
      <w:r>
        <w:fldChar w:fldCharType="end"/>
      </w:r>
    </w:p>
    <w:p w14:paraId="7B7B75F1" w14:textId="77777777" w:rsidR="00000000" w:rsidRDefault="00364BE1">
      <w:pPr>
        <w:pStyle w:val="TOC1"/>
        <w:tabs>
          <w:tab w:val="right" w:leader="dot" w:pos="8296"/>
        </w:tabs>
        <w:rPr>
          <w:rFonts w:ascii="Times New Roman" w:hAnsi="Times New Roman" w:cs="Times New Roman"/>
          <w:sz w:val="24"/>
          <w:szCs w:val="24"/>
        </w:rPr>
      </w:pPr>
      <w:r>
        <w:rPr>
          <w:rtl/>
        </w:rPr>
        <w:t>השפל בענף הבנייה והתשתיות</w:t>
      </w:r>
      <w:r>
        <w:tab/>
      </w:r>
      <w:r>
        <w:fldChar w:fldCharType="begin"/>
      </w:r>
      <w:r>
        <w:instrText xml:space="preserve"> PAGEREF _Toc71352087 \h </w:instrText>
      </w:r>
      <w:r>
        <w:fldChar w:fldCharType="separate"/>
      </w:r>
      <w:r>
        <w:t>170</w:t>
      </w:r>
      <w:r>
        <w:fldChar w:fldCharType="end"/>
      </w:r>
    </w:p>
    <w:p w14:paraId="4A6898C2" w14:textId="77777777" w:rsidR="00000000" w:rsidRDefault="00364BE1">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_Toc71352088 \h </w:instrText>
      </w:r>
      <w:r>
        <w:fldChar w:fldCharType="separate"/>
      </w:r>
      <w:r>
        <w:t>170</w:t>
      </w:r>
      <w:r>
        <w:fldChar w:fldCharType="end"/>
      </w:r>
    </w:p>
    <w:p w14:paraId="29B92E35" w14:textId="77777777" w:rsidR="00000000" w:rsidRDefault="00364BE1">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_Toc71352089 \h </w:instrText>
      </w:r>
      <w:r>
        <w:fldChar w:fldCharType="separate"/>
      </w:r>
      <w:r>
        <w:t>172</w:t>
      </w:r>
      <w:r>
        <w:fldChar w:fldCharType="end"/>
      </w:r>
    </w:p>
    <w:p w14:paraId="402E7807" w14:textId="77777777" w:rsidR="00000000" w:rsidRDefault="00364BE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w:instrText>
      </w:r>
      <w:r>
        <w:instrText xml:space="preserve">c71352090 \h </w:instrText>
      </w:r>
      <w:r>
        <w:fldChar w:fldCharType="separate"/>
      </w:r>
      <w:r>
        <w:t>180</w:t>
      </w:r>
      <w:r>
        <w:fldChar w:fldCharType="end"/>
      </w:r>
    </w:p>
    <w:p w14:paraId="51BF770A"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_Toc71352091 \h </w:instrText>
      </w:r>
      <w:r>
        <w:fldChar w:fldCharType="separate"/>
      </w:r>
      <w:r>
        <w:t>181</w:t>
      </w:r>
      <w:r>
        <w:fldChar w:fldCharType="end"/>
      </w:r>
    </w:p>
    <w:p w14:paraId="394693F3" w14:textId="77777777" w:rsidR="00000000" w:rsidRDefault="00364BE1">
      <w:pPr>
        <w:pStyle w:val="TOC1"/>
        <w:tabs>
          <w:tab w:val="right" w:leader="dot" w:pos="8296"/>
        </w:tabs>
        <w:rPr>
          <w:rFonts w:ascii="Times New Roman" w:hAnsi="Times New Roman" w:cs="Times New Roman"/>
          <w:sz w:val="24"/>
          <w:szCs w:val="24"/>
        </w:rPr>
      </w:pPr>
      <w:r>
        <w:rPr>
          <w:rtl/>
        </w:rPr>
        <w:t>מצבה</w:t>
      </w:r>
      <w:r>
        <w:t xml:space="preserve"> </w:t>
      </w:r>
      <w:r>
        <w:rPr>
          <w:rtl/>
        </w:rPr>
        <w:t>הקשה של מערכת הבריאות בישראל</w:t>
      </w:r>
      <w:r>
        <w:tab/>
      </w:r>
      <w:r>
        <w:fldChar w:fldCharType="begin"/>
      </w:r>
      <w:r>
        <w:instrText xml:space="preserve"> PAGEREF _Toc71352092 \h </w:instrText>
      </w:r>
      <w:r>
        <w:fldChar w:fldCharType="separate"/>
      </w:r>
      <w:r>
        <w:t>181</w:t>
      </w:r>
      <w:r>
        <w:fldChar w:fldCharType="end"/>
      </w:r>
    </w:p>
    <w:p w14:paraId="63A69888" w14:textId="77777777" w:rsidR="00000000" w:rsidRDefault="00364BE1">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_Toc71352093 \h </w:instrText>
      </w:r>
      <w:r>
        <w:fldChar w:fldCharType="separate"/>
      </w:r>
      <w:r>
        <w:t>181</w:t>
      </w:r>
      <w:r>
        <w:fldChar w:fldCharType="end"/>
      </w:r>
    </w:p>
    <w:p w14:paraId="09368FA6"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_Toc71352094 \h </w:instrText>
      </w:r>
      <w:r>
        <w:fldChar w:fldCharType="separate"/>
      </w:r>
      <w:r>
        <w:t>185</w:t>
      </w:r>
      <w:r>
        <w:fldChar w:fldCharType="end"/>
      </w:r>
    </w:p>
    <w:p w14:paraId="0D31788C" w14:textId="77777777" w:rsidR="00000000" w:rsidRDefault="00364B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_Toc71352095 \h </w:instrText>
      </w:r>
      <w:r>
        <w:fldChar w:fldCharType="separate"/>
      </w:r>
      <w:r>
        <w:t>187</w:t>
      </w:r>
      <w:r>
        <w:fldChar w:fldCharType="end"/>
      </w:r>
    </w:p>
    <w:p w14:paraId="3DEA50E7" w14:textId="77777777" w:rsidR="00000000" w:rsidRDefault="00364B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_Toc71352096 \h </w:instrText>
      </w:r>
      <w:r>
        <w:fldChar w:fldCharType="separate"/>
      </w:r>
      <w:r>
        <w:t>187</w:t>
      </w:r>
      <w:r>
        <w:fldChar w:fldCharType="end"/>
      </w:r>
    </w:p>
    <w:p w14:paraId="612E70AD"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_Toc71352097 \h </w:instrText>
      </w:r>
      <w:r>
        <w:fldChar w:fldCharType="separate"/>
      </w:r>
      <w:r>
        <w:t>188</w:t>
      </w:r>
      <w:r>
        <w:fldChar w:fldCharType="end"/>
      </w:r>
    </w:p>
    <w:p w14:paraId="4DA596FB" w14:textId="77777777" w:rsidR="00000000" w:rsidRDefault="00364BE1">
      <w:pPr>
        <w:pStyle w:val="TOC1"/>
        <w:tabs>
          <w:tab w:val="right" w:leader="dot" w:pos="8296"/>
        </w:tabs>
        <w:rPr>
          <w:rFonts w:ascii="Times New Roman" w:hAnsi="Times New Roman" w:cs="Times New Roman"/>
          <w:sz w:val="24"/>
          <w:szCs w:val="24"/>
        </w:rPr>
      </w:pPr>
      <w:r>
        <w:rPr>
          <w:rtl/>
        </w:rPr>
        <w:t>סכנת סגירה למערת</w:t>
      </w:r>
      <w:r>
        <w:t>-</w:t>
      </w:r>
      <w:r>
        <w:rPr>
          <w:rtl/>
        </w:rPr>
        <w:t>המכפלה והשתלטות הווקף המוסלמי על המקום</w:t>
      </w:r>
      <w:r>
        <w:tab/>
      </w:r>
      <w:r>
        <w:fldChar w:fldCharType="begin"/>
      </w:r>
      <w:r>
        <w:instrText xml:space="preserve"> PAGEREF _Toc71352098 \h </w:instrText>
      </w:r>
      <w:r>
        <w:fldChar w:fldCharType="separate"/>
      </w:r>
      <w:r>
        <w:t>188</w:t>
      </w:r>
      <w:r>
        <w:fldChar w:fldCharType="end"/>
      </w:r>
    </w:p>
    <w:p w14:paraId="649DF7DE" w14:textId="77777777" w:rsidR="00000000" w:rsidRDefault="00364BE1">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_Toc7135</w:instrText>
      </w:r>
      <w:r>
        <w:instrText xml:space="preserve">2099 \h </w:instrText>
      </w:r>
      <w:r>
        <w:fldChar w:fldCharType="separate"/>
      </w:r>
      <w:r>
        <w:t>189</w:t>
      </w:r>
      <w:r>
        <w:fldChar w:fldCharType="end"/>
      </w:r>
    </w:p>
    <w:p w14:paraId="1B3AF3F1"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_Toc71352100 \h </w:instrText>
      </w:r>
      <w:r>
        <w:fldChar w:fldCharType="separate"/>
      </w:r>
      <w:r>
        <w:t>192</w:t>
      </w:r>
      <w:r>
        <w:fldChar w:fldCharType="end"/>
      </w:r>
    </w:p>
    <w:p w14:paraId="3FAD146E" w14:textId="77777777" w:rsidR="00000000" w:rsidRDefault="00364BE1">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_Toc71352101 \h </w:instrText>
      </w:r>
      <w:r>
        <w:fldChar w:fldCharType="separate"/>
      </w:r>
      <w:r>
        <w:t>195</w:t>
      </w:r>
      <w:r>
        <w:fldChar w:fldCharType="end"/>
      </w:r>
    </w:p>
    <w:p w14:paraId="6DF59C6C" w14:textId="77777777" w:rsidR="00000000" w:rsidRDefault="00364BE1">
      <w:pPr>
        <w:pStyle w:val="TOC1"/>
        <w:tabs>
          <w:tab w:val="right" w:leader="dot" w:pos="8296"/>
        </w:tabs>
        <w:rPr>
          <w:rFonts w:ascii="Times New Roman" w:hAnsi="Times New Roman" w:cs="Times New Roman"/>
          <w:sz w:val="24"/>
          <w:szCs w:val="24"/>
        </w:rPr>
      </w:pPr>
      <w:r>
        <w:rPr>
          <w:rtl/>
        </w:rPr>
        <w:t>הפרסומים בדבר התבטאויות הרמטכ"ל בנושא פינוי עזה</w:t>
      </w:r>
      <w:r>
        <w:tab/>
      </w:r>
      <w:r>
        <w:fldChar w:fldCharType="begin"/>
      </w:r>
      <w:r>
        <w:instrText xml:space="preserve"> PAGEREF _Toc71352102 \h </w:instrText>
      </w:r>
      <w:r>
        <w:fldChar w:fldCharType="separate"/>
      </w:r>
      <w:r>
        <w:t>195</w:t>
      </w:r>
      <w:r>
        <w:fldChar w:fldCharType="end"/>
      </w:r>
    </w:p>
    <w:p w14:paraId="027EBA9F" w14:textId="77777777" w:rsidR="00000000" w:rsidRDefault="00364BE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_Toc71352103 \h </w:instrText>
      </w:r>
      <w:r>
        <w:fldChar w:fldCharType="separate"/>
      </w:r>
      <w:r>
        <w:t>195</w:t>
      </w:r>
      <w:r>
        <w:fldChar w:fldCharType="end"/>
      </w:r>
    </w:p>
    <w:p w14:paraId="52CA2214" w14:textId="77777777" w:rsidR="00000000" w:rsidRDefault="00364BE1">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w:t>
      </w:r>
      <w:r>
        <w:rPr>
          <w:rtl/>
        </w:rPr>
        <w:t>ד):</w:t>
      </w:r>
      <w:r>
        <w:tab/>
      </w:r>
      <w:r>
        <w:fldChar w:fldCharType="begin"/>
      </w:r>
      <w:r>
        <w:instrText xml:space="preserve"> PAGEREF _Toc71352104 \h </w:instrText>
      </w:r>
      <w:r>
        <w:fldChar w:fldCharType="separate"/>
      </w:r>
      <w:r>
        <w:t>197</w:t>
      </w:r>
      <w:r>
        <w:fldChar w:fldCharType="end"/>
      </w:r>
    </w:p>
    <w:p w14:paraId="2F8A3B93" w14:textId="77777777" w:rsidR="00000000" w:rsidRDefault="00364BE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_Toc71352105 \h </w:instrText>
      </w:r>
      <w:r>
        <w:fldChar w:fldCharType="separate"/>
      </w:r>
      <w:r>
        <w:t>198</w:t>
      </w:r>
      <w:r>
        <w:fldChar w:fldCharType="end"/>
      </w:r>
    </w:p>
    <w:p w14:paraId="651C4CDE" w14:textId="77777777" w:rsidR="00000000" w:rsidRDefault="00364BE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_Toc71352106 \h </w:instrText>
      </w:r>
      <w:r>
        <w:fldChar w:fldCharType="separate"/>
      </w:r>
      <w:r>
        <w:t>199</w:t>
      </w:r>
      <w:r>
        <w:fldChar w:fldCharType="end"/>
      </w:r>
    </w:p>
    <w:p w14:paraId="09BDD205"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_Toc71352107 \h </w:instrText>
      </w:r>
      <w:r>
        <w:fldChar w:fldCharType="separate"/>
      </w:r>
      <w:r>
        <w:t>201</w:t>
      </w:r>
      <w:r>
        <w:fldChar w:fldCharType="end"/>
      </w:r>
    </w:p>
    <w:p w14:paraId="522EB679" w14:textId="77777777" w:rsidR="00000000" w:rsidRDefault="00364B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_Toc71352108 \h </w:instrText>
      </w:r>
      <w:r>
        <w:fldChar w:fldCharType="separate"/>
      </w:r>
      <w:r>
        <w:t>202</w:t>
      </w:r>
      <w:r>
        <w:fldChar w:fldCharType="end"/>
      </w:r>
    </w:p>
    <w:p w14:paraId="651B23AF"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_Toc71352109 \h </w:instrText>
      </w:r>
      <w:r>
        <w:fldChar w:fldCharType="separate"/>
      </w:r>
      <w:r>
        <w:t>202</w:t>
      </w:r>
      <w:r>
        <w:fldChar w:fldCharType="end"/>
      </w:r>
    </w:p>
    <w:p w14:paraId="5D34E7B5" w14:textId="77777777" w:rsidR="00000000" w:rsidRDefault="00364B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_Toc71352110 \h </w:instrText>
      </w:r>
      <w:r>
        <w:fldChar w:fldCharType="separate"/>
      </w:r>
      <w:r>
        <w:t>203</w:t>
      </w:r>
      <w:r>
        <w:fldChar w:fldCharType="end"/>
      </w:r>
    </w:p>
    <w:p w14:paraId="51AA039D" w14:textId="77777777" w:rsidR="00000000" w:rsidRDefault="00364BE1">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_Toc71352111 \h </w:instrText>
      </w:r>
      <w:r>
        <w:fldChar w:fldCharType="separate"/>
      </w:r>
      <w:r>
        <w:t>203</w:t>
      </w:r>
      <w:r>
        <w:fldChar w:fldCharType="end"/>
      </w:r>
    </w:p>
    <w:p w14:paraId="0259775B" w14:textId="77777777" w:rsidR="00000000" w:rsidRDefault="00364BE1">
      <w:pPr>
        <w:pStyle w:val="TOC1"/>
        <w:tabs>
          <w:tab w:val="right" w:leader="dot" w:pos="8296"/>
        </w:tabs>
        <w:rPr>
          <w:rFonts w:ascii="Times New Roman" w:hAnsi="Times New Roman" w:cs="Times New Roman"/>
          <w:sz w:val="24"/>
          <w:szCs w:val="24"/>
        </w:rPr>
      </w:pPr>
      <w:r>
        <w:rPr>
          <w:rtl/>
        </w:rPr>
        <w:t>השבתת שירותי הדת במדינה</w:t>
      </w:r>
      <w:r>
        <w:tab/>
      </w:r>
      <w:r>
        <w:fldChar w:fldCharType="begin"/>
      </w:r>
      <w:r>
        <w:instrText xml:space="preserve"> PAGEREF _Toc71352112 \h </w:instrText>
      </w:r>
      <w:r>
        <w:fldChar w:fldCharType="separate"/>
      </w:r>
      <w:r>
        <w:t>203</w:t>
      </w:r>
      <w:r>
        <w:fldChar w:fldCharType="end"/>
      </w:r>
    </w:p>
    <w:p w14:paraId="3D447EF4" w14:textId="77777777" w:rsidR="00000000" w:rsidRDefault="00364BE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_Toc71352113</w:instrText>
      </w:r>
      <w:r>
        <w:instrText xml:space="preserve"> \h </w:instrText>
      </w:r>
      <w:r>
        <w:fldChar w:fldCharType="separate"/>
      </w:r>
      <w:r>
        <w:t>204</w:t>
      </w:r>
      <w:r>
        <w:fldChar w:fldCharType="end"/>
      </w:r>
    </w:p>
    <w:p w14:paraId="07C72685" w14:textId="77777777" w:rsidR="00000000" w:rsidRDefault="00364BE1">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_Toc71352114 \h </w:instrText>
      </w:r>
      <w:r>
        <w:fldChar w:fldCharType="separate"/>
      </w:r>
      <w:r>
        <w:t>205</w:t>
      </w:r>
      <w:r>
        <w:fldChar w:fldCharType="end"/>
      </w:r>
    </w:p>
    <w:p w14:paraId="7E1D788E" w14:textId="77777777" w:rsidR="00000000" w:rsidRDefault="00364BE1">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_Toc71352115 \h </w:instrText>
      </w:r>
      <w:r>
        <w:fldChar w:fldCharType="separate"/>
      </w:r>
      <w:r>
        <w:t>206</w:t>
      </w:r>
      <w:r>
        <w:fldChar w:fldCharType="end"/>
      </w:r>
    </w:p>
    <w:p w14:paraId="4BA6E149"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_Toc71352116 \h </w:instrText>
      </w:r>
      <w:r>
        <w:fldChar w:fldCharType="separate"/>
      </w:r>
      <w:r>
        <w:t>207</w:t>
      </w:r>
      <w:r>
        <w:fldChar w:fldCharType="end"/>
      </w:r>
    </w:p>
    <w:p w14:paraId="5C1D978B" w14:textId="77777777" w:rsidR="00000000" w:rsidRDefault="00364B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_Toc71352117 \h </w:instrText>
      </w:r>
      <w:r>
        <w:fldChar w:fldCharType="separate"/>
      </w:r>
      <w:r>
        <w:t>209</w:t>
      </w:r>
      <w:r>
        <w:fldChar w:fldCharType="end"/>
      </w:r>
    </w:p>
    <w:p w14:paraId="764B8A28" w14:textId="77777777" w:rsidR="00000000" w:rsidRDefault="00364BE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_Toc7135211</w:instrText>
      </w:r>
      <w:r>
        <w:instrText xml:space="preserve">8 \h </w:instrText>
      </w:r>
      <w:r>
        <w:fldChar w:fldCharType="separate"/>
      </w:r>
      <w:r>
        <w:t>210</w:t>
      </w:r>
      <w:r>
        <w:fldChar w:fldCharType="end"/>
      </w:r>
    </w:p>
    <w:p w14:paraId="4B00187E"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_Toc71352119 \h </w:instrText>
      </w:r>
      <w:r>
        <w:fldChar w:fldCharType="separate"/>
      </w:r>
      <w:r>
        <w:t>210</w:t>
      </w:r>
      <w:r>
        <w:fldChar w:fldCharType="end"/>
      </w:r>
    </w:p>
    <w:p w14:paraId="5DB86C45"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_Toc71352120 \h </w:instrText>
      </w:r>
      <w:r>
        <w:fldChar w:fldCharType="separate"/>
      </w:r>
      <w:r>
        <w:t>211</w:t>
      </w:r>
      <w:r>
        <w:fldChar w:fldCharType="end"/>
      </w:r>
    </w:p>
    <w:p w14:paraId="071E6C62" w14:textId="77777777" w:rsidR="00000000" w:rsidRDefault="00364BE1">
      <w:pPr>
        <w:pStyle w:val="TOC1"/>
        <w:tabs>
          <w:tab w:val="right" w:leader="dot" w:pos="8296"/>
        </w:tabs>
        <w:rPr>
          <w:rFonts w:ascii="Times New Roman" w:hAnsi="Times New Roman" w:cs="Times New Roman"/>
          <w:sz w:val="24"/>
          <w:szCs w:val="24"/>
        </w:rPr>
      </w:pPr>
      <w:r>
        <w:rPr>
          <w:rtl/>
        </w:rPr>
        <w:t>חילופי שטחים בין הפלסטינים לישראל</w:t>
      </w:r>
      <w:r>
        <w:t xml:space="preserve"> - </w:t>
      </w:r>
      <w:r>
        <w:rPr>
          <w:rtl/>
        </w:rPr>
        <w:t xml:space="preserve">פרטי תוכנית טייבה </w:t>
      </w:r>
      <w:r>
        <w:t xml:space="preserve"> </w:t>
      </w:r>
      <w:r>
        <w:rPr>
          <w:rtl/>
        </w:rPr>
        <w:t>תמורת סיפוח אריאל לישראל</w:t>
      </w:r>
      <w:r>
        <w:tab/>
      </w:r>
      <w:r>
        <w:fldChar w:fldCharType="begin"/>
      </w:r>
      <w:r>
        <w:instrText xml:space="preserve"> PAGEREF _Toc71352121 \h </w:instrText>
      </w:r>
      <w:r>
        <w:fldChar w:fldCharType="separate"/>
      </w:r>
      <w:r>
        <w:t>211</w:t>
      </w:r>
      <w:r>
        <w:fldChar w:fldCharType="end"/>
      </w:r>
    </w:p>
    <w:p w14:paraId="3530B2DC" w14:textId="77777777" w:rsidR="00000000" w:rsidRDefault="00364BE1">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w:instrText>
      </w:r>
      <w:r>
        <w:instrText xml:space="preserve">GEREF _Toc71352122 \h </w:instrText>
      </w:r>
      <w:r>
        <w:fldChar w:fldCharType="separate"/>
      </w:r>
      <w:r>
        <w:t>211</w:t>
      </w:r>
      <w:r>
        <w:fldChar w:fldCharType="end"/>
      </w:r>
    </w:p>
    <w:p w14:paraId="284A71CC"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_Toc71352123 \h </w:instrText>
      </w:r>
      <w:r>
        <w:fldChar w:fldCharType="separate"/>
      </w:r>
      <w:r>
        <w:t>219</w:t>
      </w:r>
      <w:r>
        <w:fldChar w:fldCharType="end"/>
      </w:r>
    </w:p>
    <w:p w14:paraId="4AFC6AB6" w14:textId="77777777" w:rsidR="00000000" w:rsidRDefault="00364BE1">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_Toc71352124 \h </w:instrText>
      </w:r>
      <w:r>
        <w:fldChar w:fldCharType="separate"/>
      </w:r>
      <w:r>
        <w:t>222</w:t>
      </w:r>
      <w:r>
        <w:fldChar w:fldCharType="end"/>
      </w:r>
    </w:p>
    <w:p w14:paraId="5096AC85"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_Toc71352125 \h </w:instrText>
      </w:r>
      <w:r>
        <w:fldChar w:fldCharType="separate"/>
      </w:r>
      <w:r>
        <w:t>223</w:t>
      </w:r>
      <w:r>
        <w:fldChar w:fldCharType="end"/>
      </w:r>
    </w:p>
    <w:p w14:paraId="3F655371" w14:textId="77777777" w:rsidR="00000000" w:rsidRDefault="00364BE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_Toc71352126 \h </w:instrText>
      </w:r>
      <w:r>
        <w:fldChar w:fldCharType="separate"/>
      </w:r>
      <w:r>
        <w:t>225</w:t>
      </w:r>
      <w:r>
        <w:fldChar w:fldCharType="end"/>
      </w:r>
    </w:p>
    <w:p w14:paraId="2D3EE9D2" w14:textId="77777777" w:rsidR="00000000" w:rsidRDefault="00364BE1">
      <w:pPr>
        <w:pStyle w:val="TOC2"/>
        <w:tabs>
          <w:tab w:val="right" w:leader="dot" w:pos="8296"/>
        </w:tabs>
        <w:ind w:right="0"/>
        <w:rPr>
          <w:rFonts w:ascii="Times New Roman" w:hAnsi="Times New Roman" w:cs="Times New Roman"/>
          <w:sz w:val="24"/>
          <w:szCs w:val="24"/>
        </w:rPr>
      </w:pPr>
      <w:r>
        <w:rPr>
          <w:rtl/>
        </w:rPr>
        <w:t>ס</w:t>
      </w:r>
      <w:r>
        <w:rPr>
          <w:rtl/>
        </w:rPr>
        <w:t>גן</w:t>
      </w:r>
      <w:r>
        <w:t xml:space="preserve"> </w:t>
      </w:r>
      <w:r>
        <w:rPr>
          <w:rtl/>
        </w:rPr>
        <w:t>מזכיר הכנסת דוד לב:</w:t>
      </w:r>
      <w:r>
        <w:tab/>
      </w:r>
      <w:r>
        <w:fldChar w:fldCharType="begin"/>
      </w:r>
      <w:r>
        <w:instrText xml:space="preserve"> PAGEREF _Toc71352127 \h </w:instrText>
      </w:r>
      <w:r>
        <w:fldChar w:fldCharType="separate"/>
      </w:r>
      <w:r>
        <w:t>225</w:t>
      </w:r>
      <w:r>
        <w:fldChar w:fldCharType="end"/>
      </w:r>
    </w:p>
    <w:p w14:paraId="619CF9F9"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_Toc71352128 \h </w:instrText>
      </w:r>
      <w:r>
        <w:fldChar w:fldCharType="separate"/>
      </w:r>
      <w:r>
        <w:t>226</w:t>
      </w:r>
      <w:r>
        <w:fldChar w:fldCharType="end"/>
      </w:r>
    </w:p>
    <w:p w14:paraId="5E2EB9BF" w14:textId="77777777" w:rsidR="00000000" w:rsidRDefault="00364BE1">
      <w:pPr>
        <w:pStyle w:val="TOC1"/>
        <w:tabs>
          <w:tab w:val="right" w:leader="dot" w:pos="8296"/>
        </w:tabs>
        <w:rPr>
          <w:rFonts w:ascii="Times New Roman" w:hAnsi="Times New Roman" w:cs="Times New Roman"/>
          <w:sz w:val="24"/>
          <w:szCs w:val="24"/>
        </w:rPr>
      </w:pPr>
      <w:r>
        <w:rPr>
          <w:rtl/>
        </w:rPr>
        <w:t>מה</w:t>
      </w:r>
      <w:r>
        <w:t xml:space="preserve"> </w:t>
      </w:r>
      <w:r>
        <w:rPr>
          <w:rtl/>
        </w:rPr>
        <w:t>עושה ממשלת ישראל למען חיזוק המדינה כמדינה יהודית?</w:t>
      </w:r>
      <w:r>
        <w:tab/>
      </w:r>
      <w:r>
        <w:fldChar w:fldCharType="begin"/>
      </w:r>
      <w:r>
        <w:instrText xml:space="preserve"> PAGEREF _Toc71352129 \h </w:instrText>
      </w:r>
      <w:r>
        <w:fldChar w:fldCharType="separate"/>
      </w:r>
      <w:r>
        <w:t>226</w:t>
      </w:r>
      <w:r>
        <w:fldChar w:fldCharType="end"/>
      </w:r>
    </w:p>
    <w:p w14:paraId="4198AAA1" w14:textId="77777777" w:rsidR="00000000" w:rsidRDefault="00364BE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_Toc71352130 \h </w:instrText>
      </w:r>
      <w:r>
        <w:fldChar w:fldCharType="separate"/>
      </w:r>
      <w:r>
        <w:t>226</w:t>
      </w:r>
      <w:r>
        <w:fldChar w:fldCharType="end"/>
      </w:r>
    </w:p>
    <w:p w14:paraId="18D6BEF4" w14:textId="77777777" w:rsidR="00000000" w:rsidRDefault="00364BE1">
      <w:pPr>
        <w:pStyle w:val="TOC2"/>
        <w:tabs>
          <w:tab w:val="right" w:leader="dot" w:pos="8296"/>
        </w:tabs>
        <w:ind w:right="0"/>
        <w:rPr>
          <w:rFonts w:ascii="Times New Roman" w:hAnsi="Times New Roman" w:cs="Times New Roman"/>
          <w:sz w:val="24"/>
          <w:szCs w:val="24"/>
        </w:rPr>
      </w:pPr>
      <w:r>
        <w:rPr>
          <w:rtl/>
        </w:rPr>
        <w:t>השר גדע</w:t>
      </w:r>
      <w:r>
        <w:rPr>
          <w:rtl/>
        </w:rPr>
        <w:t>ון עזרא:</w:t>
      </w:r>
      <w:r>
        <w:tab/>
      </w:r>
      <w:r>
        <w:fldChar w:fldCharType="begin"/>
      </w:r>
      <w:r>
        <w:instrText xml:space="preserve"> PAGEREF _Toc71352131 \h </w:instrText>
      </w:r>
      <w:r>
        <w:fldChar w:fldCharType="separate"/>
      </w:r>
      <w:r>
        <w:t>231</w:t>
      </w:r>
      <w:r>
        <w:fldChar w:fldCharType="end"/>
      </w:r>
    </w:p>
    <w:p w14:paraId="01684FAA" w14:textId="77777777" w:rsidR="00000000" w:rsidRDefault="00364BE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_Toc71352132 \h </w:instrText>
      </w:r>
      <w:r>
        <w:fldChar w:fldCharType="separate"/>
      </w:r>
      <w:r>
        <w:t>232</w:t>
      </w:r>
      <w:r>
        <w:fldChar w:fldCharType="end"/>
      </w:r>
    </w:p>
    <w:p w14:paraId="19C4E901"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_Toc71352133 \h </w:instrText>
      </w:r>
      <w:r>
        <w:fldChar w:fldCharType="separate"/>
      </w:r>
      <w:r>
        <w:t>233</w:t>
      </w:r>
      <w:r>
        <w:fldChar w:fldCharType="end"/>
      </w:r>
    </w:p>
    <w:p w14:paraId="322B8057" w14:textId="77777777" w:rsidR="00000000" w:rsidRDefault="00364BE1">
      <w:pPr>
        <w:pStyle w:val="TOC1"/>
        <w:tabs>
          <w:tab w:val="right" w:leader="dot" w:pos="8296"/>
        </w:tabs>
        <w:rPr>
          <w:rFonts w:ascii="Times New Roman" w:hAnsi="Times New Roman" w:cs="Times New Roman"/>
          <w:sz w:val="24"/>
          <w:szCs w:val="24"/>
        </w:rPr>
      </w:pPr>
      <w:r>
        <w:rPr>
          <w:rtl/>
        </w:rPr>
        <w:t>המצב הכלכלי הקשה של הרשויות הבדואיות בישראל</w:t>
      </w:r>
      <w:r>
        <w:tab/>
      </w:r>
      <w:r>
        <w:fldChar w:fldCharType="begin"/>
      </w:r>
      <w:r>
        <w:instrText xml:space="preserve"> PAGEREF _Toc71352134 \h </w:instrText>
      </w:r>
      <w:r>
        <w:fldChar w:fldCharType="separate"/>
      </w:r>
      <w:r>
        <w:t>233</w:t>
      </w:r>
      <w:r>
        <w:fldChar w:fldCharType="end"/>
      </w:r>
    </w:p>
    <w:p w14:paraId="49E758B1" w14:textId="77777777" w:rsidR="00000000" w:rsidRDefault="00364BE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w:instrText>
      </w:r>
      <w:r>
        <w:instrText xml:space="preserve"> _Toc71352135 \h </w:instrText>
      </w:r>
      <w:r>
        <w:fldChar w:fldCharType="separate"/>
      </w:r>
      <w:r>
        <w:t>233</w:t>
      </w:r>
      <w:r>
        <w:fldChar w:fldCharType="end"/>
      </w:r>
    </w:p>
    <w:p w14:paraId="4B4260A5"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_Toc71352136 \h </w:instrText>
      </w:r>
      <w:r>
        <w:fldChar w:fldCharType="separate"/>
      </w:r>
      <w:r>
        <w:t>236</w:t>
      </w:r>
      <w:r>
        <w:fldChar w:fldCharType="end"/>
      </w:r>
    </w:p>
    <w:p w14:paraId="4C82701C" w14:textId="77777777" w:rsidR="00000000" w:rsidRDefault="00364B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_Toc71352137 \h </w:instrText>
      </w:r>
      <w:r>
        <w:fldChar w:fldCharType="separate"/>
      </w:r>
      <w:r>
        <w:t>237</w:t>
      </w:r>
      <w:r>
        <w:fldChar w:fldCharType="end"/>
      </w:r>
    </w:p>
    <w:p w14:paraId="4313B7AA"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_Toc71352138 \h </w:instrText>
      </w:r>
      <w:r>
        <w:fldChar w:fldCharType="separate"/>
      </w:r>
      <w:r>
        <w:t>238</w:t>
      </w:r>
      <w:r>
        <w:fldChar w:fldCharType="end"/>
      </w:r>
    </w:p>
    <w:p w14:paraId="6679D843"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_Toc71352139 \h </w:instrText>
      </w:r>
      <w:r>
        <w:fldChar w:fldCharType="separate"/>
      </w:r>
      <w:r>
        <w:t>238</w:t>
      </w:r>
      <w:r>
        <w:fldChar w:fldCharType="end"/>
      </w:r>
    </w:p>
    <w:p w14:paraId="6B6A6492" w14:textId="77777777" w:rsidR="00000000" w:rsidRDefault="00364BE1">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w:instrText>
      </w:r>
      <w:r>
        <w:instrText xml:space="preserve">Toc71352140 \h </w:instrText>
      </w:r>
      <w:r>
        <w:fldChar w:fldCharType="separate"/>
      </w:r>
      <w:r>
        <w:t>239</w:t>
      </w:r>
      <w:r>
        <w:fldChar w:fldCharType="end"/>
      </w:r>
    </w:p>
    <w:p w14:paraId="6BA113E5" w14:textId="77777777" w:rsidR="00000000" w:rsidRDefault="00364BE1">
      <w:pPr>
        <w:pStyle w:val="TOC1"/>
        <w:tabs>
          <w:tab w:val="right" w:leader="dot" w:pos="8296"/>
        </w:tabs>
        <w:rPr>
          <w:rFonts w:ascii="Times New Roman" w:hAnsi="Times New Roman" w:cs="Times New Roman"/>
          <w:sz w:val="24"/>
          <w:szCs w:val="24"/>
        </w:rPr>
      </w:pPr>
      <w:r>
        <w:rPr>
          <w:rtl/>
        </w:rPr>
        <w:t>דברי יאיר גרבוז נגד הספרדים וש"ס בעקבות הצגת התערוכה "האשכנזים"</w:t>
      </w:r>
      <w:r>
        <w:tab/>
      </w:r>
      <w:r>
        <w:fldChar w:fldCharType="begin"/>
      </w:r>
      <w:r>
        <w:instrText xml:space="preserve"> PAGEREF _Toc71352141 \h </w:instrText>
      </w:r>
      <w:r>
        <w:fldChar w:fldCharType="separate"/>
      </w:r>
      <w:r>
        <w:t>239</w:t>
      </w:r>
      <w:r>
        <w:fldChar w:fldCharType="end"/>
      </w:r>
    </w:p>
    <w:p w14:paraId="1D8536E6" w14:textId="77777777" w:rsidR="00000000" w:rsidRDefault="00364BE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_Toc71352142 \h </w:instrText>
      </w:r>
      <w:r>
        <w:fldChar w:fldCharType="separate"/>
      </w:r>
      <w:r>
        <w:t>239</w:t>
      </w:r>
      <w:r>
        <w:fldChar w:fldCharType="end"/>
      </w:r>
    </w:p>
    <w:p w14:paraId="1A97CF07" w14:textId="77777777" w:rsidR="00000000" w:rsidRDefault="00364BE1">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_Toc71352143 \h </w:instrText>
      </w:r>
      <w:r>
        <w:fldChar w:fldCharType="separate"/>
      </w:r>
      <w:r>
        <w:t>241</w:t>
      </w:r>
      <w:r>
        <w:fldChar w:fldCharType="end"/>
      </w:r>
    </w:p>
    <w:p w14:paraId="4CEDFF3B" w14:textId="77777777" w:rsidR="00000000" w:rsidRDefault="00364BE1">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_Toc71352144</w:instrText>
      </w:r>
      <w:r>
        <w:instrText xml:space="preserve"> \h </w:instrText>
      </w:r>
      <w:r>
        <w:fldChar w:fldCharType="separate"/>
      </w:r>
      <w:r>
        <w:t>242</w:t>
      </w:r>
      <w:r>
        <w:fldChar w:fldCharType="end"/>
      </w:r>
    </w:p>
    <w:p w14:paraId="61656368" w14:textId="77777777" w:rsidR="00000000" w:rsidRDefault="00364BE1">
      <w:pPr>
        <w:pStyle w:val="TOC1"/>
        <w:tabs>
          <w:tab w:val="right" w:leader="dot" w:pos="8296"/>
        </w:tabs>
        <w:rPr>
          <w:rFonts w:ascii="Times New Roman" w:hAnsi="Times New Roman" w:cs="Times New Roman"/>
          <w:sz w:val="24"/>
          <w:szCs w:val="24"/>
        </w:rPr>
      </w:pPr>
      <w:r>
        <w:rPr>
          <w:rtl/>
        </w:rPr>
        <w:t>התגברות האלימות נגד נשים</w:t>
      </w:r>
      <w:r>
        <w:tab/>
      </w:r>
      <w:r>
        <w:fldChar w:fldCharType="begin"/>
      </w:r>
      <w:r>
        <w:instrText xml:space="preserve"> PAGEREF _Toc71352145 \h </w:instrText>
      </w:r>
      <w:r>
        <w:fldChar w:fldCharType="separate"/>
      </w:r>
      <w:r>
        <w:t>242</w:t>
      </w:r>
      <w:r>
        <w:fldChar w:fldCharType="end"/>
      </w:r>
    </w:p>
    <w:p w14:paraId="09A378FB" w14:textId="77777777" w:rsidR="00000000" w:rsidRDefault="00364BE1">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_Toc71352146 \h </w:instrText>
      </w:r>
      <w:r>
        <w:fldChar w:fldCharType="separate"/>
      </w:r>
      <w:r>
        <w:t>242</w:t>
      </w:r>
      <w:r>
        <w:fldChar w:fldCharType="end"/>
      </w:r>
    </w:p>
    <w:p w14:paraId="5F64F3BF" w14:textId="77777777" w:rsidR="00000000" w:rsidRDefault="00364BE1">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_Toc71352147 \h </w:instrText>
      </w:r>
      <w:r>
        <w:fldChar w:fldCharType="separate"/>
      </w:r>
      <w:r>
        <w:t>244</w:t>
      </w:r>
      <w:r>
        <w:fldChar w:fldCharType="end"/>
      </w:r>
    </w:p>
    <w:p w14:paraId="3EE7D9ED" w14:textId="77777777" w:rsidR="00000000" w:rsidRDefault="00364BE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_Toc71352148 \h </w:instrText>
      </w:r>
      <w:r>
        <w:fldChar w:fldCharType="separate"/>
      </w:r>
      <w:r>
        <w:t>245</w:t>
      </w:r>
      <w:r>
        <w:fldChar w:fldCharType="end"/>
      </w:r>
    </w:p>
    <w:p w14:paraId="5FA03662" w14:textId="77777777" w:rsidR="00000000" w:rsidRDefault="00364BE1">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w:t>
      </w:r>
      <w:r>
        <w:rPr>
          <w:rtl/>
        </w:rPr>
        <w:t xml:space="preserve"> פנים יעקב אדרי:</w:t>
      </w:r>
      <w:r>
        <w:tab/>
      </w:r>
      <w:r>
        <w:fldChar w:fldCharType="begin"/>
      </w:r>
      <w:r>
        <w:instrText xml:space="preserve"> PAGEREF _Toc71352149 \h </w:instrText>
      </w:r>
      <w:r>
        <w:fldChar w:fldCharType="separate"/>
      </w:r>
      <w:r>
        <w:t>247</w:t>
      </w:r>
      <w:r>
        <w:fldChar w:fldCharType="end"/>
      </w:r>
    </w:p>
    <w:p w14:paraId="20532CEA" w14:textId="77777777" w:rsidR="00000000" w:rsidRDefault="00364B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_Toc71352150 \h </w:instrText>
      </w:r>
      <w:r>
        <w:fldChar w:fldCharType="separate"/>
      </w:r>
      <w:r>
        <w:t>250</w:t>
      </w:r>
      <w:r>
        <w:fldChar w:fldCharType="end"/>
      </w:r>
    </w:p>
    <w:p w14:paraId="31EEC248" w14:textId="77777777" w:rsidR="00000000" w:rsidRDefault="00364B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_Toc71352151 \h </w:instrText>
      </w:r>
      <w:r>
        <w:fldChar w:fldCharType="separate"/>
      </w:r>
      <w:r>
        <w:t>252</w:t>
      </w:r>
      <w:r>
        <w:fldChar w:fldCharType="end"/>
      </w:r>
    </w:p>
    <w:p w14:paraId="2FA0239E" w14:textId="77777777" w:rsidR="00000000" w:rsidRDefault="00364B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_Toc71352152 \h </w:instrText>
      </w:r>
      <w:r>
        <w:fldChar w:fldCharType="separate"/>
      </w:r>
      <w:r>
        <w:t>252</w:t>
      </w:r>
      <w:r>
        <w:fldChar w:fldCharType="end"/>
      </w:r>
    </w:p>
    <w:p w14:paraId="2D83279C" w14:textId="77777777" w:rsidR="00000000" w:rsidRDefault="00364BE1">
      <w:pPr>
        <w:pStyle w:val="a0"/>
        <w:jc w:val="center"/>
        <w:rPr>
          <w:rtl/>
        </w:rPr>
      </w:pPr>
      <w:r>
        <w:rPr>
          <w:bCs/>
          <w:szCs w:val="36"/>
          <w:u w:val="single"/>
          <w:rtl/>
        </w:rPr>
        <w:fldChar w:fldCharType="end"/>
      </w:r>
    </w:p>
    <w:p w14:paraId="1B9362E4" w14:textId="77777777" w:rsidR="00000000" w:rsidRDefault="00364BE1">
      <w:pPr>
        <w:pStyle w:val="a0"/>
        <w:rPr>
          <w:rtl/>
        </w:rPr>
      </w:pPr>
      <w:r>
        <w:rPr>
          <w:rtl/>
        </w:rPr>
        <w:br w:type="page"/>
      </w:r>
    </w:p>
    <w:p w14:paraId="004588CB" w14:textId="77777777" w:rsidR="00000000" w:rsidRDefault="00364BE1">
      <w:pPr>
        <w:pStyle w:val="a0"/>
        <w:rPr>
          <w:rFonts w:hint="cs"/>
          <w:rtl/>
        </w:rPr>
      </w:pPr>
      <w:r>
        <w:rPr>
          <w:rFonts w:hint="cs"/>
          <w:rtl/>
        </w:rPr>
        <w:t>חוברת כ"א</w:t>
      </w:r>
    </w:p>
    <w:p w14:paraId="069D7D8F" w14:textId="77777777" w:rsidR="00000000" w:rsidRDefault="00364BE1">
      <w:pPr>
        <w:pStyle w:val="a0"/>
        <w:rPr>
          <w:rFonts w:hint="cs"/>
          <w:rtl/>
        </w:rPr>
      </w:pPr>
      <w:r>
        <w:rPr>
          <w:rFonts w:hint="cs"/>
          <w:rtl/>
        </w:rPr>
        <w:t>ישיבה קי"ז</w:t>
      </w:r>
    </w:p>
    <w:p w14:paraId="62E69810" w14:textId="77777777" w:rsidR="00000000" w:rsidRDefault="00364BE1">
      <w:pPr>
        <w:pStyle w:val="a0"/>
        <w:rPr>
          <w:rFonts w:hint="cs"/>
          <w:rtl/>
        </w:rPr>
      </w:pPr>
    </w:p>
    <w:p w14:paraId="4364801B" w14:textId="77777777" w:rsidR="00000000" w:rsidRDefault="00364BE1">
      <w:pPr>
        <w:pStyle w:val="a0"/>
        <w:rPr>
          <w:rFonts w:hint="cs"/>
          <w:rtl/>
        </w:rPr>
      </w:pPr>
    </w:p>
    <w:p w14:paraId="01935ACA" w14:textId="77777777" w:rsidR="00000000" w:rsidRDefault="00364BE1">
      <w:pPr>
        <w:pStyle w:val="a0"/>
        <w:rPr>
          <w:rFonts w:hint="cs"/>
          <w:rtl/>
        </w:rPr>
      </w:pPr>
    </w:p>
    <w:p w14:paraId="0D0E95BB" w14:textId="77777777" w:rsidR="00000000" w:rsidRDefault="00364BE1">
      <w:pPr>
        <w:pStyle w:val="a0"/>
        <w:rPr>
          <w:rFonts w:hint="cs"/>
          <w:rtl/>
        </w:rPr>
      </w:pPr>
    </w:p>
    <w:p w14:paraId="0392F012" w14:textId="77777777" w:rsidR="00000000" w:rsidRDefault="00364BE1">
      <w:pPr>
        <w:pStyle w:val="a0"/>
        <w:rPr>
          <w:rFonts w:hint="cs"/>
          <w:rtl/>
        </w:rPr>
      </w:pPr>
    </w:p>
    <w:p w14:paraId="371085F2" w14:textId="77777777" w:rsidR="00000000" w:rsidRDefault="00364BE1">
      <w:pPr>
        <w:pStyle w:val="a0"/>
        <w:rPr>
          <w:rFonts w:hint="cs"/>
          <w:rtl/>
        </w:rPr>
      </w:pPr>
    </w:p>
    <w:p w14:paraId="0FEF54DE" w14:textId="77777777" w:rsidR="00000000" w:rsidRDefault="00364BE1">
      <w:pPr>
        <w:pStyle w:val="a0"/>
        <w:rPr>
          <w:rFonts w:hint="cs"/>
          <w:rtl/>
        </w:rPr>
      </w:pPr>
    </w:p>
    <w:p w14:paraId="6B97906D" w14:textId="77777777" w:rsidR="00000000" w:rsidRDefault="00364BE1">
      <w:pPr>
        <w:pStyle w:val="a0"/>
        <w:rPr>
          <w:rFonts w:hint="cs"/>
          <w:rtl/>
        </w:rPr>
      </w:pPr>
    </w:p>
    <w:p w14:paraId="308CA640" w14:textId="77777777" w:rsidR="00000000" w:rsidRDefault="00364BE1">
      <w:pPr>
        <w:pStyle w:val="a0"/>
        <w:rPr>
          <w:rFonts w:hint="cs"/>
          <w:rtl/>
        </w:rPr>
      </w:pPr>
    </w:p>
    <w:p w14:paraId="1ED2BA72" w14:textId="77777777" w:rsidR="00000000" w:rsidRDefault="00364BE1">
      <w:pPr>
        <w:pStyle w:val="a0"/>
        <w:rPr>
          <w:rFonts w:hint="cs"/>
          <w:rtl/>
        </w:rPr>
      </w:pPr>
    </w:p>
    <w:p w14:paraId="15476F0C" w14:textId="77777777" w:rsidR="00000000" w:rsidRDefault="00364BE1">
      <w:pPr>
        <w:pStyle w:val="a0"/>
        <w:rPr>
          <w:rFonts w:hint="cs"/>
          <w:rtl/>
        </w:rPr>
      </w:pPr>
    </w:p>
    <w:p w14:paraId="707BEBB5" w14:textId="77777777" w:rsidR="00000000" w:rsidRDefault="00364BE1">
      <w:pPr>
        <w:pStyle w:val="a0"/>
        <w:rPr>
          <w:rFonts w:hint="cs"/>
          <w:rtl/>
        </w:rPr>
      </w:pPr>
    </w:p>
    <w:p w14:paraId="5D0E827A" w14:textId="77777777" w:rsidR="00000000" w:rsidRDefault="00364BE1">
      <w:pPr>
        <w:pStyle w:val="a0"/>
        <w:rPr>
          <w:rFonts w:hint="cs"/>
          <w:rtl/>
        </w:rPr>
      </w:pPr>
    </w:p>
    <w:p w14:paraId="10B068C0" w14:textId="77777777" w:rsidR="00000000" w:rsidRDefault="00364BE1">
      <w:pPr>
        <w:pStyle w:val="a0"/>
        <w:rPr>
          <w:rFonts w:hint="cs"/>
          <w:rtl/>
        </w:rPr>
      </w:pPr>
    </w:p>
    <w:p w14:paraId="5AAF4CD7" w14:textId="77777777" w:rsidR="00000000" w:rsidRDefault="00364BE1">
      <w:pPr>
        <w:pStyle w:val="a0"/>
        <w:rPr>
          <w:rFonts w:hint="cs"/>
          <w:rtl/>
        </w:rPr>
      </w:pPr>
    </w:p>
    <w:p w14:paraId="1223ABB3" w14:textId="77777777" w:rsidR="00000000" w:rsidRDefault="00364BE1">
      <w:pPr>
        <w:pStyle w:val="a0"/>
        <w:rPr>
          <w:rtl/>
        </w:rPr>
      </w:pPr>
    </w:p>
    <w:p w14:paraId="7D7EB276" w14:textId="77777777" w:rsidR="00000000" w:rsidRDefault="00364BE1">
      <w:pPr>
        <w:pStyle w:val="a0"/>
        <w:rPr>
          <w:rFonts w:hint="cs"/>
          <w:rtl/>
        </w:rPr>
      </w:pPr>
    </w:p>
    <w:p w14:paraId="0091612A" w14:textId="77777777" w:rsidR="00000000" w:rsidRDefault="00364BE1">
      <w:pPr>
        <w:pStyle w:val="a0"/>
        <w:rPr>
          <w:rFonts w:hint="cs"/>
          <w:rtl/>
        </w:rPr>
      </w:pPr>
    </w:p>
    <w:p w14:paraId="64494B51" w14:textId="77777777" w:rsidR="00000000" w:rsidRDefault="00364BE1">
      <w:pPr>
        <w:pStyle w:val="a0"/>
        <w:rPr>
          <w:rFonts w:hint="cs"/>
          <w:rtl/>
        </w:rPr>
      </w:pPr>
    </w:p>
    <w:p w14:paraId="6ADB5211" w14:textId="77777777" w:rsidR="00000000" w:rsidRDefault="00364BE1">
      <w:pPr>
        <w:pStyle w:val="a0"/>
        <w:rPr>
          <w:rFonts w:hint="cs"/>
          <w:rtl/>
        </w:rPr>
      </w:pPr>
    </w:p>
    <w:p w14:paraId="7AE85434" w14:textId="77777777" w:rsidR="00000000" w:rsidRDefault="00364BE1">
      <w:pPr>
        <w:pStyle w:val="a0"/>
        <w:rPr>
          <w:rFonts w:hint="cs"/>
          <w:rtl/>
        </w:rPr>
      </w:pPr>
    </w:p>
    <w:p w14:paraId="3DF33CD0" w14:textId="77777777" w:rsidR="00000000" w:rsidRDefault="00364BE1">
      <w:pPr>
        <w:pStyle w:val="a0"/>
        <w:rPr>
          <w:rFonts w:hint="cs"/>
          <w:rtl/>
        </w:rPr>
      </w:pPr>
    </w:p>
    <w:p w14:paraId="3770BD06" w14:textId="77777777" w:rsidR="00000000" w:rsidRDefault="00364BE1">
      <w:pPr>
        <w:pStyle w:val="a0"/>
        <w:rPr>
          <w:rFonts w:hint="cs"/>
          <w:rtl/>
        </w:rPr>
      </w:pPr>
    </w:p>
    <w:p w14:paraId="7B105143" w14:textId="77777777" w:rsidR="00000000" w:rsidRDefault="00364BE1">
      <w:pPr>
        <w:pStyle w:val="a0"/>
        <w:rPr>
          <w:rFonts w:hint="cs"/>
          <w:rtl/>
        </w:rPr>
      </w:pPr>
    </w:p>
    <w:p w14:paraId="3C0A7F7C" w14:textId="77777777" w:rsidR="00000000" w:rsidRDefault="00364BE1">
      <w:pPr>
        <w:pStyle w:val="a0"/>
        <w:rPr>
          <w:rtl/>
        </w:rPr>
      </w:pPr>
    </w:p>
    <w:p w14:paraId="79C99388" w14:textId="77777777" w:rsidR="00000000" w:rsidRDefault="00364BE1">
      <w:pPr>
        <w:pStyle w:val="a5"/>
        <w:bidi/>
        <w:rPr>
          <w:rtl/>
        </w:rPr>
      </w:pPr>
      <w:r>
        <w:rPr>
          <w:rtl/>
        </w:rPr>
        <w:t>הישיבה ה</w:t>
      </w:r>
      <w:r>
        <w:rPr>
          <w:rFonts w:hint="cs"/>
          <w:rtl/>
        </w:rPr>
        <w:t>מאה ושבע-עשרה</w:t>
      </w:r>
      <w:r>
        <w:rPr>
          <w:rtl/>
        </w:rPr>
        <w:t xml:space="preserve"> של הכנסת ה</w:t>
      </w:r>
      <w:r>
        <w:rPr>
          <w:rFonts w:hint="cs"/>
          <w:rtl/>
        </w:rPr>
        <w:t>שש-עשרה</w:t>
      </w:r>
    </w:p>
    <w:p w14:paraId="452DC04B" w14:textId="77777777" w:rsidR="00000000" w:rsidRDefault="00364BE1">
      <w:pPr>
        <w:pStyle w:val="a6"/>
        <w:bidi/>
        <w:rPr>
          <w:rtl/>
        </w:rPr>
      </w:pPr>
      <w:r>
        <w:rPr>
          <w:rtl/>
        </w:rPr>
        <w:t>יום רביעי,</w:t>
      </w:r>
      <w:r>
        <w:rPr>
          <w:rFonts w:hint="cs"/>
          <w:rtl/>
        </w:rPr>
        <w:t xml:space="preserve"> </w:t>
      </w:r>
      <w:r>
        <w:rPr>
          <w:rtl/>
        </w:rPr>
        <w:t xml:space="preserve">י"ז באדר </w:t>
      </w:r>
      <w:r>
        <w:rPr>
          <w:rFonts w:hint="cs"/>
          <w:rtl/>
        </w:rPr>
        <w:t>ה</w:t>
      </w:r>
      <w:r>
        <w:rPr>
          <w:rtl/>
        </w:rPr>
        <w:t>תשס"ד (10 במר</w:t>
      </w:r>
      <w:r>
        <w:rPr>
          <w:rFonts w:hint="cs"/>
          <w:rtl/>
        </w:rPr>
        <w:t>ס</w:t>
      </w:r>
      <w:r>
        <w:rPr>
          <w:rtl/>
        </w:rPr>
        <w:t xml:space="preserve"> 2004)</w:t>
      </w:r>
    </w:p>
    <w:p w14:paraId="0736C8B4" w14:textId="77777777" w:rsidR="00000000" w:rsidRDefault="00364BE1">
      <w:pPr>
        <w:pStyle w:val="a7"/>
        <w:bidi/>
        <w:rPr>
          <w:rtl/>
        </w:rPr>
      </w:pPr>
      <w:r>
        <w:rPr>
          <w:rtl/>
        </w:rPr>
        <w:t>ירושלים, הכנסת, שעה 11:0</w:t>
      </w:r>
      <w:r>
        <w:rPr>
          <w:rFonts w:hint="cs"/>
          <w:rtl/>
        </w:rPr>
        <w:t>1</w:t>
      </w:r>
    </w:p>
    <w:p w14:paraId="5BBE517E" w14:textId="77777777" w:rsidR="00000000" w:rsidRDefault="00364BE1">
      <w:pPr>
        <w:pStyle w:val="a2"/>
        <w:rPr>
          <w:rtl/>
        </w:rPr>
      </w:pPr>
    </w:p>
    <w:p w14:paraId="2F494024" w14:textId="77777777" w:rsidR="00000000" w:rsidRDefault="00364BE1">
      <w:pPr>
        <w:pStyle w:val="a2"/>
        <w:rPr>
          <w:rFonts w:hint="cs"/>
          <w:rtl/>
        </w:rPr>
      </w:pPr>
      <w:bookmarkStart w:id="0" w:name="_Toc71351982"/>
      <w:r>
        <w:rPr>
          <w:rFonts w:hint="cs"/>
          <w:rtl/>
        </w:rPr>
        <w:t>מסמכים שהונחו על שולחן הכנסת</w:t>
      </w:r>
      <w:bookmarkEnd w:id="0"/>
    </w:p>
    <w:p w14:paraId="282E781A" w14:textId="77777777" w:rsidR="00000000" w:rsidRDefault="00364BE1">
      <w:pPr>
        <w:pStyle w:val="a0"/>
        <w:rPr>
          <w:rFonts w:hint="cs"/>
          <w:rtl/>
        </w:rPr>
      </w:pPr>
    </w:p>
    <w:p w14:paraId="19C23AD0" w14:textId="77777777" w:rsidR="00000000" w:rsidRDefault="00364BE1">
      <w:pPr>
        <w:pStyle w:val="af1"/>
        <w:rPr>
          <w:rtl/>
        </w:rPr>
      </w:pPr>
      <w:r>
        <w:rPr>
          <w:rtl/>
        </w:rPr>
        <w:t>היו"ר ראובן ריבלין:</w:t>
      </w:r>
    </w:p>
    <w:p w14:paraId="4B570E56" w14:textId="77777777" w:rsidR="00000000" w:rsidRDefault="00364BE1">
      <w:pPr>
        <w:pStyle w:val="a0"/>
        <w:rPr>
          <w:rtl/>
        </w:rPr>
      </w:pPr>
    </w:p>
    <w:p w14:paraId="65CDCBBC" w14:textId="77777777" w:rsidR="00000000" w:rsidRDefault="00364BE1">
      <w:pPr>
        <w:pStyle w:val="a0"/>
        <w:rPr>
          <w:rFonts w:hint="cs"/>
          <w:rtl/>
        </w:rPr>
      </w:pPr>
      <w:r>
        <w:rPr>
          <w:rFonts w:hint="cs"/>
          <w:rtl/>
        </w:rPr>
        <w:t>כבוד השר, חברי הכנסת, היום יום רביעי, י"ז באדר התשס"ד, 10 בחודש מרס 2004. אני מתכבד לפתוח את יש</w:t>
      </w:r>
      <w:r>
        <w:rPr>
          <w:rFonts w:hint="cs"/>
          <w:rtl/>
        </w:rPr>
        <w:t xml:space="preserve">יבת הכנסת. </w:t>
      </w:r>
    </w:p>
    <w:p w14:paraId="230DEAFA" w14:textId="77777777" w:rsidR="00000000" w:rsidRDefault="00364BE1">
      <w:pPr>
        <w:pStyle w:val="a0"/>
        <w:rPr>
          <w:rFonts w:hint="cs"/>
          <w:rtl/>
        </w:rPr>
      </w:pPr>
    </w:p>
    <w:p w14:paraId="67FC4013" w14:textId="77777777" w:rsidR="00000000" w:rsidRDefault="00364BE1">
      <w:pPr>
        <w:pStyle w:val="a0"/>
        <w:rPr>
          <w:rFonts w:hint="cs"/>
          <w:rtl/>
        </w:rPr>
      </w:pPr>
      <w:r>
        <w:rPr>
          <w:rFonts w:hint="cs"/>
          <w:rtl/>
        </w:rPr>
        <w:t>הודעה למזכיר הכנסת. בבקשה.</w:t>
      </w:r>
    </w:p>
    <w:p w14:paraId="53330F23" w14:textId="77777777" w:rsidR="00000000" w:rsidRDefault="00364BE1">
      <w:pPr>
        <w:pStyle w:val="a0"/>
        <w:rPr>
          <w:rFonts w:hint="cs"/>
          <w:rtl/>
        </w:rPr>
      </w:pPr>
    </w:p>
    <w:p w14:paraId="68D8A3AE" w14:textId="77777777" w:rsidR="00000000" w:rsidRDefault="00364BE1">
      <w:pPr>
        <w:pStyle w:val="a"/>
        <w:rPr>
          <w:rtl/>
        </w:rPr>
      </w:pPr>
      <w:bookmarkStart w:id="1" w:name="FS000000661T10_03_2004_11_30_21"/>
      <w:bookmarkStart w:id="2" w:name="_Toc71351983"/>
      <w:bookmarkEnd w:id="1"/>
      <w:r>
        <w:rPr>
          <w:rFonts w:hint="eastAsia"/>
          <w:rtl/>
        </w:rPr>
        <w:t>מזכיר</w:t>
      </w:r>
      <w:r>
        <w:rPr>
          <w:rtl/>
        </w:rPr>
        <w:t xml:space="preserve"> הכנסת אריה האן:</w:t>
      </w:r>
      <w:bookmarkEnd w:id="2"/>
    </w:p>
    <w:p w14:paraId="5A0C2E9D" w14:textId="77777777" w:rsidR="00000000" w:rsidRDefault="00364BE1">
      <w:pPr>
        <w:pStyle w:val="a0"/>
        <w:rPr>
          <w:rFonts w:hint="cs"/>
          <w:rtl/>
        </w:rPr>
      </w:pPr>
    </w:p>
    <w:p w14:paraId="20652629" w14:textId="77777777" w:rsidR="00000000" w:rsidRDefault="00364BE1">
      <w:pPr>
        <w:pStyle w:val="a0"/>
        <w:rPr>
          <w:rFonts w:hint="cs"/>
          <w:rtl/>
        </w:rPr>
      </w:pPr>
      <w:r>
        <w:rPr>
          <w:rFonts w:hint="cs"/>
          <w:rtl/>
        </w:rPr>
        <w:t xml:space="preserve">ברשות יושב-ראש הכנסת, הנני מתכבד להכריז, כי הונחו על שולחן הכנסת </w:t>
      </w:r>
      <w:r>
        <w:rPr>
          <w:rtl/>
        </w:rPr>
        <w:t>–</w:t>
      </w:r>
      <w:r>
        <w:rPr>
          <w:rFonts w:hint="cs"/>
          <w:rtl/>
        </w:rPr>
        <w:t xml:space="preserve"> </w:t>
      </w:r>
    </w:p>
    <w:p w14:paraId="6375C6AA" w14:textId="77777777" w:rsidR="00000000" w:rsidRDefault="00364BE1">
      <w:pPr>
        <w:pStyle w:val="a0"/>
        <w:rPr>
          <w:rFonts w:hint="cs"/>
          <w:rtl/>
        </w:rPr>
      </w:pPr>
    </w:p>
    <w:p w14:paraId="38534472" w14:textId="77777777" w:rsidR="00000000" w:rsidRDefault="00364BE1">
      <w:pPr>
        <w:pStyle w:val="a0"/>
        <w:rPr>
          <w:rFonts w:hint="cs"/>
          <w:rtl/>
        </w:rPr>
      </w:pPr>
      <w:r>
        <w:rPr>
          <w:rFonts w:hint="cs"/>
          <w:rtl/>
        </w:rPr>
        <w:t>לקריאה ראשונה, מטעם הממשלה: הצעת חוק האזנת סתר (תיקון  מס' 2), התשס"ד-2004;  הצעת חוק הסניגוריה הציבורית (תיקון מס' 6) (שכר</w:t>
      </w:r>
      <w:r>
        <w:rPr>
          <w:rFonts w:hint="cs"/>
          <w:rtl/>
        </w:rPr>
        <w:t xml:space="preserve"> טרחה של סניגור ציבורי שאיננו עובד לשכת הסניגוריה הציבורית), התשס"ד-2004. תודה רבה.</w:t>
      </w:r>
    </w:p>
    <w:p w14:paraId="6D759756" w14:textId="77777777" w:rsidR="00000000" w:rsidRDefault="00364BE1">
      <w:pPr>
        <w:pStyle w:val="a0"/>
        <w:rPr>
          <w:rFonts w:hint="cs"/>
          <w:rtl/>
        </w:rPr>
      </w:pPr>
    </w:p>
    <w:p w14:paraId="533BBAD9" w14:textId="77777777" w:rsidR="00000000" w:rsidRDefault="00364BE1">
      <w:pPr>
        <w:pStyle w:val="af1"/>
        <w:rPr>
          <w:rtl/>
        </w:rPr>
      </w:pPr>
      <w:r>
        <w:rPr>
          <w:rtl/>
        </w:rPr>
        <w:t>היו"ר ראובן ריבלין:</w:t>
      </w:r>
    </w:p>
    <w:p w14:paraId="357BF35F" w14:textId="77777777" w:rsidR="00000000" w:rsidRDefault="00364BE1">
      <w:pPr>
        <w:pStyle w:val="a0"/>
        <w:rPr>
          <w:rtl/>
        </w:rPr>
      </w:pPr>
    </w:p>
    <w:p w14:paraId="6F34437F" w14:textId="77777777" w:rsidR="00000000" w:rsidRDefault="00364BE1">
      <w:pPr>
        <w:pStyle w:val="a0"/>
        <w:rPr>
          <w:rFonts w:hint="cs"/>
          <w:rtl/>
        </w:rPr>
      </w:pPr>
      <w:r>
        <w:rPr>
          <w:rFonts w:hint="cs"/>
          <w:rtl/>
        </w:rPr>
        <w:t>תודה למזכיר הכנסת.</w:t>
      </w:r>
    </w:p>
    <w:p w14:paraId="430E63FC" w14:textId="77777777" w:rsidR="00000000" w:rsidRDefault="00364BE1">
      <w:pPr>
        <w:pStyle w:val="a0"/>
        <w:rPr>
          <w:rFonts w:hint="cs"/>
          <w:rtl/>
        </w:rPr>
      </w:pPr>
    </w:p>
    <w:p w14:paraId="1A1E9656" w14:textId="77777777" w:rsidR="00000000" w:rsidRDefault="00364BE1">
      <w:pPr>
        <w:pStyle w:val="a0"/>
        <w:rPr>
          <w:rFonts w:hint="cs"/>
          <w:rtl/>
        </w:rPr>
      </w:pPr>
      <w:r>
        <w:rPr>
          <w:rFonts w:hint="cs"/>
          <w:rtl/>
        </w:rPr>
        <w:t>רבותי חברי הכנסת, אנחנו עוברים לסעיף הראשון בסדר-היום.</w:t>
      </w:r>
    </w:p>
    <w:p w14:paraId="227A2847" w14:textId="77777777" w:rsidR="00000000" w:rsidRDefault="00364BE1">
      <w:pPr>
        <w:pStyle w:val="a0"/>
        <w:rPr>
          <w:rFonts w:hint="cs"/>
          <w:rtl/>
        </w:rPr>
      </w:pPr>
    </w:p>
    <w:p w14:paraId="4367E6C3" w14:textId="77777777" w:rsidR="00000000" w:rsidRDefault="00364BE1">
      <w:pPr>
        <w:pStyle w:val="af0"/>
        <w:rPr>
          <w:rtl/>
        </w:rPr>
      </w:pPr>
      <w:r>
        <w:rPr>
          <w:rFonts w:hint="eastAsia"/>
          <w:rtl/>
        </w:rPr>
        <w:t>אברהם</w:t>
      </w:r>
      <w:r>
        <w:rPr>
          <w:rtl/>
        </w:rPr>
        <w:t xml:space="preserve"> רביץ (יהדות התורה):</w:t>
      </w:r>
    </w:p>
    <w:p w14:paraId="040C9ECF" w14:textId="77777777" w:rsidR="00000000" w:rsidRDefault="00364BE1">
      <w:pPr>
        <w:pStyle w:val="a0"/>
        <w:rPr>
          <w:rFonts w:hint="cs"/>
          <w:rtl/>
        </w:rPr>
      </w:pPr>
    </w:p>
    <w:p w14:paraId="7335281D" w14:textId="77777777" w:rsidR="00000000" w:rsidRDefault="00364BE1">
      <w:pPr>
        <w:pStyle w:val="a0"/>
        <w:rPr>
          <w:rFonts w:hint="cs"/>
          <w:rtl/>
        </w:rPr>
      </w:pPr>
      <w:r>
        <w:rPr>
          <w:rFonts w:hint="cs"/>
          <w:rtl/>
        </w:rPr>
        <w:t>אפשר להצביע על ארבעת החוקים הראשונים.</w:t>
      </w:r>
    </w:p>
    <w:p w14:paraId="5950D439" w14:textId="77777777" w:rsidR="00000000" w:rsidRDefault="00364BE1">
      <w:pPr>
        <w:pStyle w:val="a0"/>
        <w:rPr>
          <w:rFonts w:hint="cs"/>
          <w:rtl/>
        </w:rPr>
      </w:pPr>
    </w:p>
    <w:p w14:paraId="0CEA79EF" w14:textId="77777777" w:rsidR="00000000" w:rsidRDefault="00364BE1">
      <w:pPr>
        <w:pStyle w:val="af1"/>
        <w:rPr>
          <w:rtl/>
        </w:rPr>
      </w:pPr>
      <w:r>
        <w:rPr>
          <w:rtl/>
        </w:rPr>
        <w:t>היו"ר רא</w:t>
      </w:r>
      <w:r>
        <w:rPr>
          <w:rtl/>
        </w:rPr>
        <w:t>ובן ריבלין:</w:t>
      </w:r>
    </w:p>
    <w:p w14:paraId="1A547688" w14:textId="77777777" w:rsidR="00000000" w:rsidRDefault="00364BE1">
      <w:pPr>
        <w:pStyle w:val="a0"/>
        <w:rPr>
          <w:rtl/>
        </w:rPr>
      </w:pPr>
    </w:p>
    <w:p w14:paraId="3553F56E" w14:textId="77777777" w:rsidR="00000000" w:rsidRDefault="00364BE1">
      <w:pPr>
        <w:pStyle w:val="a0"/>
        <w:rPr>
          <w:rFonts w:hint="cs"/>
          <w:rtl/>
        </w:rPr>
      </w:pPr>
      <w:r>
        <w:rPr>
          <w:rFonts w:hint="cs"/>
          <w:rtl/>
        </w:rPr>
        <w:t>זו הצעה בהחלט מעניינת, אבל אינני בטוח שאוכל להסכים לה. חבר הכנסת רביץ הציע הצעה, אבל היא כנראה לא עולה בקנה אחד עם התקנון, כך שיש לי אתה קושי. עתה, שאילתות בעל-פה.</w:t>
      </w:r>
    </w:p>
    <w:p w14:paraId="70FB5560" w14:textId="77777777" w:rsidR="00000000" w:rsidRDefault="00364BE1">
      <w:pPr>
        <w:pStyle w:val="a0"/>
        <w:rPr>
          <w:rFonts w:hint="cs"/>
          <w:rtl/>
        </w:rPr>
      </w:pPr>
    </w:p>
    <w:p w14:paraId="75072A99" w14:textId="77777777" w:rsidR="00000000" w:rsidRDefault="00364BE1">
      <w:pPr>
        <w:pStyle w:val="af0"/>
        <w:rPr>
          <w:rtl/>
        </w:rPr>
      </w:pPr>
      <w:r>
        <w:rPr>
          <w:rFonts w:hint="eastAsia"/>
          <w:rtl/>
        </w:rPr>
        <w:t>משה</w:t>
      </w:r>
      <w:r>
        <w:rPr>
          <w:rtl/>
        </w:rPr>
        <w:t xml:space="preserve"> גפני (יהדות התורה):</w:t>
      </w:r>
    </w:p>
    <w:p w14:paraId="2EFA30FC" w14:textId="77777777" w:rsidR="00000000" w:rsidRDefault="00364BE1">
      <w:pPr>
        <w:pStyle w:val="a0"/>
        <w:rPr>
          <w:rFonts w:hint="cs"/>
          <w:rtl/>
        </w:rPr>
      </w:pPr>
    </w:p>
    <w:p w14:paraId="4F3601B2" w14:textId="77777777" w:rsidR="00000000" w:rsidRDefault="00364BE1">
      <w:pPr>
        <w:pStyle w:val="a0"/>
        <w:rPr>
          <w:rFonts w:hint="cs"/>
          <w:rtl/>
        </w:rPr>
      </w:pPr>
      <w:r>
        <w:rPr>
          <w:rFonts w:hint="cs"/>
          <w:rtl/>
        </w:rPr>
        <w:t>אני יכול לשאול במקום  חבר הכנסת דהן?</w:t>
      </w:r>
    </w:p>
    <w:p w14:paraId="65EBF4CF" w14:textId="77777777" w:rsidR="00000000" w:rsidRDefault="00364BE1">
      <w:pPr>
        <w:pStyle w:val="a0"/>
        <w:rPr>
          <w:rFonts w:hint="cs"/>
          <w:rtl/>
        </w:rPr>
      </w:pPr>
    </w:p>
    <w:p w14:paraId="281B9FAA" w14:textId="77777777" w:rsidR="00000000" w:rsidRDefault="00364BE1">
      <w:pPr>
        <w:pStyle w:val="af1"/>
        <w:rPr>
          <w:rtl/>
        </w:rPr>
      </w:pPr>
      <w:r>
        <w:rPr>
          <w:rtl/>
        </w:rPr>
        <w:t>היו"ר ראובן ריב</w:t>
      </w:r>
      <w:r>
        <w:rPr>
          <w:rtl/>
        </w:rPr>
        <w:t>לין:</w:t>
      </w:r>
    </w:p>
    <w:p w14:paraId="46C8F6E7" w14:textId="77777777" w:rsidR="00000000" w:rsidRDefault="00364BE1">
      <w:pPr>
        <w:pStyle w:val="a0"/>
        <w:rPr>
          <w:rtl/>
        </w:rPr>
      </w:pPr>
    </w:p>
    <w:p w14:paraId="26B4D3F6" w14:textId="77777777" w:rsidR="00000000" w:rsidRDefault="00364BE1">
      <w:pPr>
        <w:pStyle w:val="a0"/>
        <w:rPr>
          <w:rtl/>
        </w:rPr>
      </w:pPr>
      <w:r>
        <w:rPr>
          <w:rFonts w:hint="cs"/>
          <w:rtl/>
        </w:rPr>
        <w:t>אינני מבין. השר עזרא נמצא כאן להשיב. חבר הכנסת נסים דהן איננו נוכח, וחבר הכנסת גדעון סער איננו נוכח.</w:t>
      </w:r>
    </w:p>
    <w:p w14:paraId="02344842" w14:textId="77777777" w:rsidR="00000000" w:rsidRDefault="00364BE1">
      <w:pPr>
        <w:pStyle w:val="af0"/>
        <w:rPr>
          <w:rtl/>
        </w:rPr>
      </w:pPr>
    </w:p>
    <w:p w14:paraId="2AC4AED2" w14:textId="77777777" w:rsidR="00000000" w:rsidRDefault="00364BE1">
      <w:pPr>
        <w:pStyle w:val="af0"/>
        <w:rPr>
          <w:rtl/>
        </w:rPr>
      </w:pPr>
      <w:r>
        <w:rPr>
          <w:rtl/>
        </w:rPr>
        <w:t>אברהם רביץ (יהדות התורה):</w:t>
      </w:r>
    </w:p>
    <w:p w14:paraId="56737386" w14:textId="77777777" w:rsidR="00000000" w:rsidRDefault="00364BE1">
      <w:pPr>
        <w:pStyle w:val="a0"/>
        <w:rPr>
          <w:rFonts w:hint="cs"/>
          <w:rtl/>
        </w:rPr>
      </w:pPr>
    </w:p>
    <w:p w14:paraId="2623C63B" w14:textId="77777777" w:rsidR="00000000" w:rsidRDefault="00364BE1">
      <w:pPr>
        <w:pStyle w:val="a0"/>
        <w:rPr>
          <w:rFonts w:hint="cs"/>
          <w:rtl/>
        </w:rPr>
      </w:pPr>
      <w:r>
        <w:rPr>
          <w:rFonts w:hint="cs"/>
          <w:rtl/>
        </w:rPr>
        <w:t>חבר הכנסת דהן מחתן היום את בנו או את בתו.</w:t>
      </w:r>
    </w:p>
    <w:p w14:paraId="45788426" w14:textId="77777777" w:rsidR="00000000" w:rsidRDefault="00364BE1">
      <w:pPr>
        <w:pStyle w:val="a0"/>
        <w:rPr>
          <w:rFonts w:hint="cs"/>
          <w:rtl/>
        </w:rPr>
      </w:pPr>
    </w:p>
    <w:p w14:paraId="3B7280EB" w14:textId="77777777" w:rsidR="00000000" w:rsidRDefault="00364BE1">
      <w:pPr>
        <w:pStyle w:val="af1"/>
        <w:rPr>
          <w:rtl/>
        </w:rPr>
      </w:pPr>
      <w:r>
        <w:rPr>
          <w:rtl/>
        </w:rPr>
        <w:t>היו"ר ראובן ריבלין:</w:t>
      </w:r>
    </w:p>
    <w:p w14:paraId="32C88C6A" w14:textId="77777777" w:rsidR="00000000" w:rsidRDefault="00364BE1">
      <w:pPr>
        <w:pStyle w:val="a0"/>
        <w:rPr>
          <w:rtl/>
        </w:rPr>
      </w:pPr>
    </w:p>
    <w:p w14:paraId="52BF9E91" w14:textId="77777777" w:rsidR="00000000" w:rsidRDefault="00364BE1">
      <w:pPr>
        <w:pStyle w:val="a0"/>
        <w:rPr>
          <w:rFonts w:hint="cs"/>
          <w:rtl/>
        </w:rPr>
      </w:pPr>
      <w:r>
        <w:rPr>
          <w:rFonts w:hint="cs"/>
          <w:rtl/>
        </w:rPr>
        <w:t xml:space="preserve">אין לי שום בעיה. הוא ביקש ממני, ואני לא הכרחתי אותו. חבר </w:t>
      </w:r>
      <w:r>
        <w:rPr>
          <w:rFonts w:hint="cs"/>
          <w:rtl/>
        </w:rPr>
        <w:t>הכנסת דהן בדרך.</w:t>
      </w:r>
    </w:p>
    <w:p w14:paraId="1C32F546" w14:textId="77777777" w:rsidR="00000000" w:rsidRDefault="00364BE1">
      <w:pPr>
        <w:pStyle w:val="a0"/>
        <w:rPr>
          <w:rFonts w:hint="cs"/>
          <w:rtl/>
        </w:rPr>
      </w:pPr>
    </w:p>
    <w:p w14:paraId="69F834AD" w14:textId="77777777" w:rsidR="00000000" w:rsidRDefault="00364BE1">
      <w:pPr>
        <w:pStyle w:val="af0"/>
        <w:rPr>
          <w:rtl/>
        </w:rPr>
      </w:pPr>
      <w:r>
        <w:rPr>
          <w:rFonts w:hint="eastAsia"/>
          <w:rtl/>
        </w:rPr>
        <w:t>יעקב</w:t>
      </w:r>
      <w:r>
        <w:rPr>
          <w:rtl/>
        </w:rPr>
        <w:t xml:space="preserve"> אדרי (הליכוד):</w:t>
      </w:r>
    </w:p>
    <w:p w14:paraId="7209BE2A" w14:textId="77777777" w:rsidR="00000000" w:rsidRDefault="00364BE1">
      <w:pPr>
        <w:pStyle w:val="a0"/>
        <w:rPr>
          <w:rFonts w:hint="cs"/>
          <w:rtl/>
        </w:rPr>
      </w:pPr>
    </w:p>
    <w:p w14:paraId="7AD151FB" w14:textId="77777777" w:rsidR="00000000" w:rsidRDefault="00364BE1">
      <w:pPr>
        <w:pStyle w:val="a0"/>
        <w:rPr>
          <w:rFonts w:hint="cs"/>
          <w:rtl/>
        </w:rPr>
      </w:pPr>
      <w:r>
        <w:rPr>
          <w:rFonts w:hint="cs"/>
          <w:rtl/>
        </w:rPr>
        <w:t>אני אשאל את השר גדעון עזרא, והוא יענה לי.</w:t>
      </w:r>
    </w:p>
    <w:p w14:paraId="4B430CC9" w14:textId="77777777" w:rsidR="00000000" w:rsidRDefault="00364BE1">
      <w:pPr>
        <w:pStyle w:val="a0"/>
        <w:rPr>
          <w:rFonts w:hint="cs"/>
          <w:rtl/>
        </w:rPr>
      </w:pPr>
    </w:p>
    <w:p w14:paraId="664E4592" w14:textId="77777777" w:rsidR="00000000" w:rsidRDefault="00364BE1">
      <w:pPr>
        <w:pStyle w:val="af1"/>
        <w:rPr>
          <w:rtl/>
        </w:rPr>
      </w:pPr>
      <w:r>
        <w:rPr>
          <w:rtl/>
        </w:rPr>
        <w:t>היו"ר ראובן ריבלין:</w:t>
      </w:r>
    </w:p>
    <w:p w14:paraId="63CFE7F9" w14:textId="77777777" w:rsidR="00000000" w:rsidRDefault="00364BE1">
      <w:pPr>
        <w:pStyle w:val="a0"/>
        <w:rPr>
          <w:rtl/>
        </w:rPr>
      </w:pPr>
    </w:p>
    <w:p w14:paraId="3A0337EA" w14:textId="77777777" w:rsidR="00000000" w:rsidRDefault="00364BE1">
      <w:pPr>
        <w:pStyle w:val="a0"/>
        <w:rPr>
          <w:rFonts w:hint="cs"/>
          <w:rtl/>
        </w:rPr>
      </w:pPr>
      <w:r>
        <w:rPr>
          <w:rFonts w:hint="cs"/>
          <w:rtl/>
        </w:rPr>
        <w:t>סגן השר לביטחון פנים ישיב על הצעתו של חבר הכנסת סער. נראה שחבר הכנסת סער חשב שיש לו זמן, כיוון שחבר הכנסת דהן איננו נוכח. פשוט לא להאמין. רבותי חברי הכנסת</w:t>
      </w:r>
      <w:r>
        <w:rPr>
          <w:rFonts w:hint="cs"/>
          <w:rtl/>
        </w:rPr>
        <w:t>, אהיה נאלץ - - -</w:t>
      </w:r>
    </w:p>
    <w:p w14:paraId="2884DA89" w14:textId="77777777" w:rsidR="00000000" w:rsidRDefault="00364BE1">
      <w:pPr>
        <w:pStyle w:val="a0"/>
        <w:rPr>
          <w:rFonts w:hint="cs"/>
          <w:rtl/>
        </w:rPr>
      </w:pPr>
    </w:p>
    <w:p w14:paraId="0BC07B09" w14:textId="77777777" w:rsidR="00000000" w:rsidRDefault="00364BE1">
      <w:pPr>
        <w:pStyle w:val="af0"/>
        <w:rPr>
          <w:rtl/>
        </w:rPr>
      </w:pPr>
      <w:r>
        <w:rPr>
          <w:rFonts w:hint="eastAsia"/>
          <w:rtl/>
        </w:rPr>
        <w:t>אברהם</w:t>
      </w:r>
      <w:r>
        <w:rPr>
          <w:rtl/>
        </w:rPr>
        <w:t xml:space="preserve"> רביץ (יהדות התורה):</w:t>
      </w:r>
    </w:p>
    <w:p w14:paraId="723CC3C3" w14:textId="77777777" w:rsidR="00000000" w:rsidRDefault="00364BE1">
      <w:pPr>
        <w:pStyle w:val="a0"/>
        <w:rPr>
          <w:rFonts w:hint="cs"/>
          <w:rtl/>
        </w:rPr>
      </w:pPr>
    </w:p>
    <w:p w14:paraId="202EF239" w14:textId="77777777" w:rsidR="00000000" w:rsidRDefault="00364BE1">
      <w:pPr>
        <w:pStyle w:val="a0"/>
        <w:rPr>
          <w:rFonts w:hint="cs"/>
          <w:rtl/>
        </w:rPr>
      </w:pPr>
      <w:r>
        <w:rPr>
          <w:rFonts w:hint="cs"/>
          <w:rtl/>
        </w:rPr>
        <w:t>לנהוג לפי התקנון.</w:t>
      </w:r>
    </w:p>
    <w:p w14:paraId="440F3B37" w14:textId="77777777" w:rsidR="00000000" w:rsidRDefault="00364BE1">
      <w:pPr>
        <w:pStyle w:val="a0"/>
        <w:rPr>
          <w:rFonts w:hint="cs"/>
          <w:rtl/>
        </w:rPr>
      </w:pPr>
    </w:p>
    <w:p w14:paraId="175F83E6" w14:textId="77777777" w:rsidR="00000000" w:rsidRDefault="00364BE1">
      <w:pPr>
        <w:pStyle w:val="af0"/>
        <w:rPr>
          <w:rtl/>
        </w:rPr>
      </w:pPr>
      <w:r>
        <w:rPr>
          <w:rFonts w:hint="eastAsia"/>
          <w:rtl/>
        </w:rPr>
        <w:t>קריאה</w:t>
      </w:r>
      <w:r>
        <w:rPr>
          <w:rtl/>
        </w:rPr>
        <w:t>:</w:t>
      </w:r>
    </w:p>
    <w:p w14:paraId="4653DD01" w14:textId="77777777" w:rsidR="00000000" w:rsidRDefault="00364BE1">
      <w:pPr>
        <w:pStyle w:val="a0"/>
        <w:rPr>
          <w:rFonts w:hint="cs"/>
          <w:rtl/>
        </w:rPr>
      </w:pPr>
    </w:p>
    <w:p w14:paraId="1A525006" w14:textId="77777777" w:rsidR="00000000" w:rsidRDefault="00364BE1">
      <w:pPr>
        <w:pStyle w:val="a0"/>
        <w:rPr>
          <w:rFonts w:hint="cs"/>
          <w:rtl/>
        </w:rPr>
      </w:pPr>
      <w:r>
        <w:rPr>
          <w:rFonts w:hint="cs"/>
          <w:rtl/>
        </w:rPr>
        <w:t>תבטל.</w:t>
      </w:r>
    </w:p>
    <w:p w14:paraId="62D4B5CB" w14:textId="77777777" w:rsidR="00000000" w:rsidRDefault="00364BE1">
      <w:pPr>
        <w:pStyle w:val="a0"/>
        <w:rPr>
          <w:rFonts w:hint="cs"/>
          <w:rtl/>
        </w:rPr>
      </w:pPr>
    </w:p>
    <w:p w14:paraId="154F0EC1" w14:textId="77777777" w:rsidR="00000000" w:rsidRDefault="00364BE1">
      <w:pPr>
        <w:pStyle w:val="af0"/>
        <w:rPr>
          <w:rtl/>
        </w:rPr>
      </w:pPr>
      <w:r>
        <w:rPr>
          <w:rFonts w:hint="eastAsia"/>
          <w:rtl/>
        </w:rPr>
        <w:t>משה</w:t>
      </w:r>
      <w:r>
        <w:rPr>
          <w:rtl/>
        </w:rPr>
        <w:t xml:space="preserve"> גפני (יהדות התורה):</w:t>
      </w:r>
    </w:p>
    <w:p w14:paraId="14F5CC12" w14:textId="77777777" w:rsidR="00000000" w:rsidRDefault="00364BE1">
      <w:pPr>
        <w:pStyle w:val="a0"/>
        <w:rPr>
          <w:rFonts w:hint="cs"/>
          <w:rtl/>
        </w:rPr>
      </w:pPr>
    </w:p>
    <w:p w14:paraId="34A28CBB" w14:textId="77777777" w:rsidR="00000000" w:rsidRDefault="00364BE1">
      <w:pPr>
        <w:pStyle w:val="a0"/>
        <w:rPr>
          <w:rFonts w:hint="cs"/>
          <w:rtl/>
        </w:rPr>
      </w:pPr>
      <w:r>
        <w:rPr>
          <w:rFonts w:hint="cs"/>
          <w:rtl/>
        </w:rPr>
        <w:t>- - -</w:t>
      </w:r>
    </w:p>
    <w:p w14:paraId="5AFDB2A1" w14:textId="77777777" w:rsidR="00000000" w:rsidRDefault="00364BE1">
      <w:pPr>
        <w:pStyle w:val="a0"/>
        <w:rPr>
          <w:rFonts w:hint="cs"/>
          <w:rtl/>
        </w:rPr>
      </w:pPr>
    </w:p>
    <w:p w14:paraId="51BABC61" w14:textId="77777777" w:rsidR="00000000" w:rsidRDefault="00364BE1">
      <w:pPr>
        <w:pStyle w:val="af1"/>
        <w:rPr>
          <w:rtl/>
        </w:rPr>
      </w:pPr>
      <w:r>
        <w:rPr>
          <w:rtl/>
        </w:rPr>
        <w:t>היו"ר ראובן ריבלין:</w:t>
      </w:r>
    </w:p>
    <w:p w14:paraId="03D9B2AE" w14:textId="77777777" w:rsidR="00000000" w:rsidRDefault="00364BE1">
      <w:pPr>
        <w:pStyle w:val="a0"/>
        <w:rPr>
          <w:rtl/>
        </w:rPr>
      </w:pPr>
    </w:p>
    <w:p w14:paraId="51A85DBB" w14:textId="77777777" w:rsidR="00000000" w:rsidRDefault="00364BE1">
      <w:pPr>
        <w:pStyle w:val="a0"/>
        <w:rPr>
          <w:rFonts w:hint="cs"/>
          <w:rtl/>
        </w:rPr>
      </w:pPr>
      <w:r>
        <w:rPr>
          <w:rFonts w:hint="cs"/>
          <w:rtl/>
        </w:rPr>
        <w:t xml:space="preserve">בוודאי, אם לא תהיה ברירה. הבעיה שלי היא לגבי השואל השני, שיבוא ויאמר שהוא היה בטוח שיש לו שהות של עשר דקות בטרם יגיע. אבל, </w:t>
      </w:r>
      <w:r>
        <w:rPr>
          <w:rFonts w:hint="cs"/>
          <w:rtl/>
        </w:rPr>
        <w:t>אנחנו צריכים להודיע.</w:t>
      </w:r>
    </w:p>
    <w:p w14:paraId="4320A254" w14:textId="77777777" w:rsidR="00000000" w:rsidRDefault="00364BE1">
      <w:pPr>
        <w:pStyle w:val="a0"/>
        <w:rPr>
          <w:rFonts w:hint="cs"/>
          <w:rtl/>
        </w:rPr>
      </w:pPr>
    </w:p>
    <w:p w14:paraId="560050B9" w14:textId="77777777" w:rsidR="00000000" w:rsidRDefault="00364BE1">
      <w:pPr>
        <w:pStyle w:val="af0"/>
        <w:rPr>
          <w:rtl/>
        </w:rPr>
      </w:pPr>
      <w:r>
        <w:rPr>
          <w:rFonts w:hint="eastAsia"/>
          <w:rtl/>
        </w:rPr>
        <w:t>יעקב</w:t>
      </w:r>
      <w:r>
        <w:rPr>
          <w:rtl/>
        </w:rPr>
        <w:t xml:space="preserve"> אדרי</w:t>
      </w:r>
      <w:r>
        <w:rPr>
          <w:rFonts w:hint="cs"/>
          <w:rtl/>
        </w:rPr>
        <w:t xml:space="preserve"> (הליכוד)</w:t>
      </w:r>
      <w:r>
        <w:rPr>
          <w:rtl/>
        </w:rPr>
        <w:t>:</w:t>
      </w:r>
    </w:p>
    <w:p w14:paraId="6525ABBC" w14:textId="77777777" w:rsidR="00000000" w:rsidRDefault="00364BE1">
      <w:pPr>
        <w:pStyle w:val="a0"/>
        <w:rPr>
          <w:rFonts w:hint="cs"/>
          <w:rtl/>
        </w:rPr>
      </w:pPr>
    </w:p>
    <w:p w14:paraId="713A4607" w14:textId="77777777" w:rsidR="00000000" w:rsidRDefault="00364BE1">
      <w:pPr>
        <w:pStyle w:val="a0"/>
        <w:rPr>
          <w:rFonts w:hint="cs"/>
          <w:rtl/>
        </w:rPr>
      </w:pPr>
      <w:r>
        <w:rPr>
          <w:rFonts w:hint="cs"/>
          <w:rtl/>
        </w:rPr>
        <w:t>היושב-ראש, לגבי חבר הכנסת סער, על-פי בקשתי זה נדחה להשבוע. יכול להיות שהוא לא יודע.</w:t>
      </w:r>
    </w:p>
    <w:p w14:paraId="639D689C" w14:textId="77777777" w:rsidR="00000000" w:rsidRDefault="00364BE1">
      <w:pPr>
        <w:pStyle w:val="a0"/>
        <w:rPr>
          <w:rtl/>
        </w:rPr>
      </w:pPr>
    </w:p>
    <w:p w14:paraId="28C3226F" w14:textId="77777777" w:rsidR="00000000" w:rsidRDefault="00364BE1">
      <w:pPr>
        <w:pStyle w:val="a2"/>
        <w:rPr>
          <w:rFonts w:hint="cs"/>
          <w:rtl/>
        </w:rPr>
      </w:pPr>
    </w:p>
    <w:p w14:paraId="610CB62B" w14:textId="77777777" w:rsidR="00000000" w:rsidRDefault="00364BE1">
      <w:pPr>
        <w:pStyle w:val="a0"/>
        <w:rPr>
          <w:rFonts w:hint="cs"/>
          <w:rtl/>
        </w:rPr>
      </w:pPr>
    </w:p>
    <w:p w14:paraId="3FB57227" w14:textId="77777777" w:rsidR="00000000" w:rsidRDefault="00364BE1">
      <w:pPr>
        <w:pStyle w:val="a2"/>
        <w:rPr>
          <w:rFonts w:hint="cs"/>
          <w:rtl/>
        </w:rPr>
      </w:pPr>
      <w:bookmarkStart w:id="3" w:name="_Toc71351984"/>
      <w:r>
        <w:rPr>
          <w:rFonts w:hint="cs"/>
          <w:rtl/>
        </w:rPr>
        <w:t>דברי יושב-ראש הכנסת</w:t>
      </w:r>
      <w:bookmarkEnd w:id="3"/>
    </w:p>
    <w:p w14:paraId="2EE9168A" w14:textId="77777777" w:rsidR="00000000" w:rsidRDefault="00364BE1">
      <w:pPr>
        <w:pStyle w:val="af1"/>
        <w:rPr>
          <w:rFonts w:hint="cs"/>
          <w:rtl/>
        </w:rPr>
      </w:pPr>
    </w:p>
    <w:p w14:paraId="3F1273D7" w14:textId="77777777" w:rsidR="00000000" w:rsidRDefault="00364BE1">
      <w:pPr>
        <w:pStyle w:val="a0"/>
        <w:rPr>
          <w:rFonts w:hint="cs"/>
          <w:rtl/>
        </w:rPr>
      </w:pPr>
    </w:p>
    <w:p w14:paraId="41F2D26D" w14:textId="77777777" w:rsidR="00000000" w:rsidRDefault="00364BE1">
      <w:pPr>
        <w:pStyle w:val="af1"/>
        <w:rPr>
          <w:rtl/>
        </w:rPr>
      </w:pPr>
      <w:r>
        <w:rPr>
          <w:rtl/>
        </w:rPr>
        <w:t>היו"ר ראובן ריבלין:</w:t>
      </w:r>
    </w:p>
    <w:p w14:paraId="1B7F78D7" w14:textId="77777777" w:rsidR="00000000" w:rsidRDefault="00364BE1">
      <w:pPr>
        <w:pStyle w:val="a0"/>
        <w:rPr>
          <w:rtl/>
        </w:rPr>
      </w:pPr>
    </w:p>
    <w:p w14:paraId="044B9066" w14:textId="77777777" w:rsidR="00000000" w:rsidRDefault="00364BE1">
      <w:pPr>
        <w:pStyle w:val="a0"/>
        <w:rPr>
          <w:rFonts w:hint="cs"/>
          <w:rtl/>
        </w:rPr>
      </w:pPr>
      <w:r>
        <w:rPr>
          <w:rFonts w:hint="cs"/>
          <w:rtl/>
        </w:rPr>
        <w:t>רציתי למסור הודעה לכנסת. רבותי חברי הכנסת, שמחתי אתמול לקבל את הודעת יושב-ראש הפרלמ</w:t>
      </w:r>
      <w:r>
        <w:rPr>
          <w:rFonts w:hint="cs"/>
          <w:rtl/>
        </w:rPr>
        <w:t xml:space="preserve">נט המצרי על כך שהפרלמנט מבקש לשלוח שני נציגים לציון 25 שנה להסכם השלום עם מצרים. </w:t>
      </w:r>
    </w:p>
    <w:p w14:paraId="61EF46AF" w14:textId="77777777" w:rsidR="00000000" w:rsidRDefault="00364BE1">
      <w:pPr>
        <w:pStyle w:val="a0"/>
        <w:rPr>
          <w:rFonts w:hint="cs"/>
          <w:rtl/>
        </w:rPr>
      </w:pPr>
    </w:p>
    <w:p w14:paraId="3377992B" w14:textId="77777777" w:rsidR="00000000" w:rsidRDefault="00364BE1">
      <w:pPr>
        <w:pStyle w:val="a0"/>
        <w:rPr>
          <w:rFonts w:hint="cs"/>
          <w:rtl/>
        </w:rPr>
      </w:pPr>
      <w:r>
        <w:rPr>
          <w:rFonts w:hint="cs"/>
          <w:rtl/>
        </w:rPr>
        <w:t xml:space="preserve">לפני כשבועיים, כשחזר יושב-ראש אגודת הידידות של הכנסת והפרלמנט המצרי, חבר הכנסת אופיר פינס-פז, מביקורו השני בחודשיים האחרונים במצרים, הוא ביקש להמתיק אתי סוד, וחשב שמן הראוי </w:t>
      </w:r>
      <w:r>
        <w:rPr>
          <w:rFonts w:hint="cs"/>
          <w:rtl/>
        </w:rPr>
        <w:t>שנזמין את יושב-ראש הפרלמנט המצרי, מתוך מחשבה שמא הוא יבוא ויופיע בפרלמנט ישראל לראשונה, נדמה לי, מאז כינון היחסים ומאז היה כאן - - -</w:t>
      </w:r>
    </w:p>
    <w:p w14:paraId="0E3BC830" w14:textId="77777777" w:rsidR="00000000" w:rsidRDefault="00364BE1">
      <w:pPr>
        <w:pStyle w:val="a0"/>
        <w:rPr>
          <w:rFonts w:hint="cs"/>
          <w:rtl/>
        </w:rPr>
      </w:pPr>
    </w:p>
    <w:p w14:paraId="267B8A71" w14:textId="77777777" w:rsidR="00000000" w:rsidRDefault="00364BE1">
      <w:pPr>
        <w:pStyle w:val="af0"/>
        <w:rPr>
          <w:rtl/>
        </w:rPr>
      </w:pPr>
      <w:r>
        <w:rPr>
          <w:rFonts w:hint="eastAsia"/>
          <w:rtl/>
        </w:rPr>
        <w:t>אברהם</w:t>
      </w:r>
      <w:r>
        <w:rPr>
          <w:rtl/>
        </w:rPr>
        <w:t xml:space="preserve"> רביץ (יהדות התורה):</w:t>
      </w:r>
    </w:p>
    <w:p w14:paraId="6C7AE2F2" w14:textId="77777777" w:rsidR="00000000" w:rsidRDefault="00364BE1">
      <w:pPr>
        <w:pStyle w:val="a0"/>
        <w:rPr>
          <w:rFonts w:hint="cs"/>
          <w:rtl/>
        </w:rPr>
      </w:pPr>
    </w:p>
    <w:p w14:paraId="41614C35" w14:textId="77777777" w:rsidR="00000000" w:rsidRDefault="00364BE1">
      <w:pPr>
        <w:pStyle w:val="a0"/>
        <w:rPr>
          <w:rFonts w:hint="cs"/>
          <w:rtl/>
        </w:rPr>
      </w:pPr>
      <w:r>
        <w:rPr>
          <w:rFonts w:hint="cs"/>
          <w:rtl/>
        </w:rPr>
        <w:t>במצרים גם עושים יום חגיגה?</w:t>
      </w:r>
    </w:p>
    <w:p w14:paraId="4CB5757B" w14:textId="77777777" w:rsidR="00000000" w:rsidRDefault="00364BE1">
      <w:pPr>
        <w:pStyle w:val="a0"/>
        <w:rPr>
          <w:rFonts w:hint="cs"/>
          <w:rtl/>
        </w:rPr>
      </w:pPr>
    </w:p>
    <w:p w14:paraId="6868BC8F" w14:textId="77777777" w:rsidR="00000000" w:rsidRDefault="00364BE1">
      <w:pPr>
        <w:pStyle w:val="af1"/>
        <w:rPr>
          <w:rtl/>
        </w:rPr>
      </w:pPr>
      <w:r>
        <w:rPr>
          <w:rtl/>
        </w:rPr>
        <w:t>היו"ר ראובן ריבלין:</w:t>
      </w:r>
    </w:p>
    <w:p w14:paraId="1516A1BA" w14:textId="77777777" w:rsidR="00000000" w:rsidRDefault="00364BE1">
      <w:pPr>
        <w:pStyle w:val="a0"/>
        <w:rPr>
          <w:rtl/>
        </w:rPr>
      </w:pPr>
    </w:p>
    <w:p w14:paraId="20472601" w14:textId="77777777" w:rsidR="00000000" w:rsidRDefault="00364BE1">
      <w:pPr>
        <w:pStyle w:val="a0"/>
        <w:rPr>
          <w:rFonts w:hint="cs"/>
          <w:rtl/>
        </w:rPr>
      </w:pPr>
      <w:r>
        <w:rPr>
          <w:rFonts w:hint="cs"/>
          <w:rtl/>
        </w:rPr>
        <w:t xml:space="preserve">כן, כך כתב לי יושב-ראש הפרלמנט. </w:t>
      </w:r>
    </w:p>
    <w:p w14:paraId="6489A823" w14:textId="77777777" w:rsidR="00000000" w:rsidRDefault="00364BE1">
      <w:pPr>
        <w:pStyle w:val="a0"/>
        <w:rPr>
          <w:rFonts w:hint="cs"/>
          <w:rtl/>
        </w:rPr>
      </w:pPr>
    </w:p>
    <w:p w14:paraId="10043443" w14:textId="77777777" w:rsidR="00000000" w:rsidRDefault="00364BE1">
      <w:pPr>
        <w:pStyle w:val="a0"/>
        <w:rPr>
          <w:rFonts w:hint="cs"/>
          <w:rtl/>
        </w:rPr>
      </w:pPr>
      <w:r>
        <w:rPr>
          <w:rFonts w:hint="cs"/>
          <w:rtl/>
        </w:rPr>
        <w:t>אנחנו מצייני</w:t>
      </w:r>
      <w:r>
        <w:rPr>
          <w:rFonts w:hint="cs"/>
          <w:rtl/>
        </w:rPr>
        <w:t>ם את היום הזה מתוך מחשבה שיום זה הוא יום  חשוב, למרות היחסים הצוננים, אם לנקוט לשון המעטה, עם המצרים. יוזמת חבר הכנסת פינס-פז היתה מקובלת עלי. אנחנו הזמנו. בתחילה, קיבלנו תשובה, במקצת, שאיננה רק מסתייגת אלא אפילו במידה לא מעטה בוטה כלפי הזמנתנו, מתוך התרסה</w:t>
      </w:r>
      <w:r>
        <w:rPr>
          <w:rFonts w:hint="cs"/>
          <w:rtl/>
        </w:rPr>
        <w:t xml:space="preserve"> כזאת או אחרת. לאחר מכן, כנראה, מתוך התייעצות בתוך מצרים עצמה, הגיעו למסקנה שלא צריך לדחות את הזמנתה של הכנסת לבוא ולציין יחד אתנו את יום החתימה על הסכם השלום שלנו ושל המצרים. ואכן, יושב-ראש הוועדה לקשרי חוץ וגם השגריר לשעבר והיועץ הבכיר של שר החוץ דהיום, </w:t>
      </w:r>
      <w:r>
        <w:rPr>
          <w:rFonts w:hint="cs"/>
          <w:rtl/>
        </w:rPr>
        <w:t>השגריר בסיוני, יהיו כאן. אל-פקי ובסיוני יהיו כאן אורחינו ביום 24 בחודש מרס, כאשר אנחנו נקיים ישיבה מיוחדת לציון 25 שנה להסכם השלום.</w:t>
      </w:r>
    </w:p>
    <w:p w14:paraId="0C55B740" w14:textId="77777777" w:rsidR="00000000" w:rsidRDefault="00364BE1">
      <w:pPr>
        <w:pStyle w:val="a0"/>
        <w:rPr>
          <w:rFonts w:hint="cs"/>
          <w:rtl/>
        </w:rPr>
      </w:pPr>
    </w:p>
    <w:p w14:paraId="4F63BB9C" w14:textId="77777777" w:rsidR="00000000" w:rsidRDefault="00364BE1">
      <w:pPr>
        <w:pStyle w:val="a0"/>
        <w:rPr>
          <w:rFonts w:hint="cs"/>
          <w:rtl/>
        </w:rPr>
      </w:pPr>
      <w:r>
        <w:rPr>
          <w:rFonts w:hint="cs"/>
          <w:rtl/>
        </w:rPr>
        <w:t>חבר הכנסת דהן היה אמור להיות כאן - השאילתא שלו מבוטלת. חבר הכנסת סער כבר היה צריך להיות כאן - השאילתא שלו מבוטלת.</w:t>
      </w:r>
    </w:p>
    <w:p w14:paraId="402133B4" w14:textId="77777777" w:rsidR="00000000" w:rsidRDefault="00364BE1">
      <w:pPr>
        <w:pStyle w:val="a2"/>
        <w:rPr>
          <w:rFonts w:hint="cs"/>
          <w:rtl/>
        </w:rPr>
      </w:pPr>
    </w:p>
    <w:p w14:paraId="54C946AC" w14:textId="77777777" w:rsidR="00000000" w:rsidRDefault="00364BE1">
      <w:pPr>
        <w:pStyle w:val="a0"/>
        <w:rPr>
          <w:rFonts w:hint="cs"/>
          <w:rtl/>
        </w:rPr>
      </w:pPr>
    </w:p>
    <w:p w14:paraId="48A91CDC" w14:textId="77777777" w:rsidR="00000000" w:rsidRDefault="00364BE1">
      <w:pPr>
        <w:pStyle w:val="a2"/>
        <w:rPr>
          <w:rtl/>
        </w:rPr>
      </w:pPr>
      <w:bookmarkStart w:id="4" w:name="CS23890FI0023890T10_03_2004_11_44_35"/>
      <w:bookmarkStart w:id="5" w:name="_Toc71351985"/>
      <w:bookmarkEnd w:id="4"/>
      <w:r>
        <w:rPr>
          <w:rtl/>
        </w:rPr>
        <w:t>הצעת חו</w:t>
      </w:r>
      <w:r>
        <w:rPr>
          <w:rtl/>
        </w:rPr>
        <w:t>ק נישואין וגירושין, התשס"ג-2003</w:t>
      </w:r>
      <w:bookmarkEnd w:id="5"/>
    </w:p>
    <w:p w14:paraId="1AC4FEBD" w14:textId="77777777" w:rsidR="00000000" w:rsidRDefault="00364BE1">
      <w:pPr>
        <w:pStyle w:val="a0"/>
        <w:ind w:firstLine="0"/>
        <w:rPr>
          <w:rFonts w:hint="cs"/>
          <w:rtl/>
        </w:rPr>
      </w:pPr>
      <w:r>
        <w:rPr>
          <w:rtl/>
        </w:rPr>
        <w:t>[נספחות.]</w:t>
      </w:r>
    </w:p>
    <w:p w14:paraId="126D51D5" w14:textId="77777777" w:rsidR="00000000" w:rsidRDefault="00364BE1">
      <w:pPr>
        <w:pStyle w:val="-0"/>
        <w:rPr>
          <w:rFonts w:hint="cs"/>
          <w:rtl/>
        </w:rPr>
      </w:pPr>
      <w:r>
        <w:rPr>
          <w:rFonts w:hint="cs"/>
          <w:rtl/>
        </w:rPr>
        <w:t>(הצעת קבוצת חברי הכנסת)</w:t>
      </w:r>
    </w:p>
    <w:p w14:paraId="06E92290" w14:textId="77777777" w:rsidR="00000000" w:rsidRDefault="00364BE1">
      <w:pPr>
        <w:pStyle w:val="a0"/>
        <w:rPr>
          <w:rFonts w:hint="cs"/>
          <w:rtl/>
        </w:rPr>
      </w:pPr>
    </w:p>
    <w:p w14:paraId="38DF9B0C" w14:textId="77777777" w:rsidR="00000000" w:rsidRDefault="00364BE1">
      <w:pPr>
        <w:pStyle w:val="af1"/>
        <w:rPr>
          <w:rtl/>
        </w:rPr>
      </w:pPr>
      <w:r>
        <w:rPr>
          <w:rtl/>
        </w:rPr>
        <w:t>היו"ר ראובן ריבלין:</w:t>
      </w:r>
    </w:p>
    <w:p w14:paraId="754BDFB1" w14:textId="77777777" w:rsidR="00000000" w:rsidRDefault="00364BE1">
      <w:pPr>
        <w:pStyle w:val="a0"/>
        <w:rPr>
          <w:rtl/>
        </w:rPr>
      </w:pPr>
    </w:p>
    <w:p w14:paraId="7AD17C50" w14:textId="77777777" w:rsidR="00000000" w:rsidRDefault="00364BE1">
      <w:pPr>
        <w:pStyle w:val="a0"/>
        <w:rPr>
          <w:rFonts w:hint="cs"/>
          <w:rtl/>
        </w:rPr>
      </w:pPr>
      <w:r>
        <w:rPr>
          <w:rFonts w:hint="cs"/>
          <w:rtl/>
        </w:rPr>
        <w:t>רבותי, אנחנו עוברים להצעות חוק לדיון מוקדם. עתה, הצעת חוק פ/737 - הצעת חוק נישואין וגירושין, התשס"ג-2003 - מאת חברי הכנסת רומן ברונפמן וקבוצת חברי הכנסת. חבר הכנסת ברונ</w:t>
      </w:r>
      <w:r>
        <w:rPr>
          <w:rFonts w:hint="cs"/>
          <w:rtl/>
        </w:rPr>
        <w:t>פמן, אני מבקש מאדוני לעלות. שר המשפטים איננו נמצא פה, וזה עניינו. מייד לאחר מכן, אם הממשלה לא תשיב, אנחנו נצביע.</w:t>
      </w:r>
    </w:p>
    <w:p w14:paraId="519B025F" w14:textId="77777777" w:rsidR="00000000" w:rsidRDefault="00364BE1">
      <w:pPr>
        <w:pStyle w:val="a0"/>
        <w:rPr>
          <w:rFonts w:hint="cs"/>
          <w:rtl/>
        </w:rPr>
      </w:pPr>
    </w:p>
    <w:p w14:paraId="42B6D359" w14:textId="77777777" w:rsidR="00000000" w:rsidRDefault="00364BE1">
      <w:pPr>
        <w:pStyle w:val="a"/>
        <w:rPr>
          <w:rtl/>
        </w:rPr>
      </w:pPr>
      <w:bookmarkStart w:id="6" w:name="FS000000552T10_03_2004_11_45_02"/>
      <w:bookmarkStart w:id="7" w:name="_Toc71351986"/>
      <w:bookmarkEnd w:id="6"/>
      <w:r>
        <w:rPr>
          <w:rFonts w:hint="eastAsia"/>
          <w:rtl/>
        </w:rPr>
        <w:t>רומן</w:t>
      </w:r>
      <w:r>
        <w:rPr>
          <w:rtl/>
        </w:rPr>
        <w:t xml:space="preserve"> ברונפמן (מרצ):</w:t>
      </w:r>
      <w:bookmarkEnd w:id="7"/>
    </w:p>
    <w:p w14:paraId="7AD6D931" w14:textId="77777777" w:rsidR="00000000" w:rsidRDefault="00364BE1">
      <w:pPr>
        <w:pStyle w:val="a0"/>
        <w:rPr>
          <w:rFonts w:hint="cs"/>
          <w:rtl/>
        </w:rPr>
      </w:pPr>
    </w:p>
    <w:p w14:paraId="1F57212B" w14:textId="77777777" w:rsidR="00000000" w:rsidRDefault="00364BE1">
      <w:pPr>
        <w:pStyle w:val="a0"/>
        <w:rPr>
          <w:rFonts w:hint="cs"/>
          <w:rtl/>
        </w:rPr>
      </w:pPr>
      <w:r>
        <w:rPr>
          <w:rFonts w:hint="cs"/>
          <w:rtl/>
        </w:rPr>
        <w:t>אדוני היושב-ראש, חברי כנסת נכבדים, רבותי השרים, הצעת חוק נישואין אזרחיים, שמונחת על שולחן הכנסת - - -</w:t>
      </w:r>
    </w:p>
    <w:p w14:paraId="6CA0258B" w14:textId="77777777" w:rsidR="00000000" w:rsidRDefault="00364BE1">
      <w:pPr>
        <w:pStyle w:val="a0"/>
        <w:rPr>
          <w:rFonts w:hint="cs"/>
          <w:rtl/>
        </w:rPr>
      </w:pPr>
    </w:p>
    <w:p w14:paraId="56CD24CE" w14:textId="77777777" w:rsidR="00000000" w:rsidRDefault="00364BE1">
      <w:pPr>
        <w:pStyle w:val="af1"/>
        <w:rPr>
          <w:rtl/>
        </w:rPr>
      </w:pPr>
      <w:r>
        <w:rPr>
          <w:rtl/>
        </w:rPr>
        <w:t>היו"ר ראובן ריבלין</w:t>
      </w:r>
      <w:r>
        <w:rPr>
          <w:rtl/>
        </w:rPr>
        <w:t>:</w:t>
      </w:r>
    </w:p>
    <w:p w14:paraId="1709CE7A" w14:textId="77777777" w:rsidR="00000000" w:rsidRDefault="00364BE1">
      <w:pPr>
        <w:pStyle w:val="a0"/>
        <w:rPr>
          <w:rtl/>
        </w:rPr>
      </w:pPr>
    </w:p>
    <w:p w14:paraId="6E42D76A" w14:textId="77777777" w:rsidR="00000000" w:rsidRDefault="00364BE1">
      <w:pPr>
        <w:pStyle w:val="a0"/>
        <w:rPr>
          <w:rFonts w:hint="cs"/>
          <w:rtl/>
        </w:rPr>
      </w:pPr>
      <w:r>
        <w:rPr>
          <w:rFonts w:hint="cs"/>
          <w:rtl/>
        </w:rPr>
        <w:t>בדרך כלל הוא מעיר, ואני חושב שהוא רק מנסה לשבש את מהלך מחשבתי, אבל תמיד הערותיו הן הערות ראויות. חבר הכנסת גפני, שתמיד מבקש לסייע בידי, צודק. גם חבר הכנסת אופיר פינס-פז, לאחר חבר הכנסת ברונפמן, יעלה את טיעוניו להצעת החוק שלו, והשר יענה על שתיהן. השר נוכ</w:t>
      </w:r>
      <w:r>
        <w:rPr>
          <w:rFonts w:hint="cs"/>
          <w:rtl/>
        </w:rPr>
        <w:t>ח כאן ואין לנו בעיה אתו בכלל.</w:t>
      </w:r>
    </w:p>
    <w:p w14:paraId="154EE716" w14:textId="77777777" w:rsidR="00000000" w:rsidRDefault="00364BE1">
      <w:pPr>
        <w:pStyle w:val="a0"/>
        <w:rPr>
          <w:rFonts w:hint="cs"/>
          <w:rtl/>
        </w:rPr>
      </w:pPr>
    </w:p>
    <w:p w14:paraId="0F03E7EC" w14:textId="77777777" w:rsidR="00000000" w:rsidRDefault="00364BE1">
      <w:pPr>
        <w:pStyle w:val="-"/>
        <w:rPr>
          <w:rtl/>
        </w:rPr>
      </w:pPr>
      <w:bookmarkStart w:id="8" w:name="FS000000552T10_03_2004_11_50_21C"/>
      <w:bookmarkEnd w:id="8"/>
      <w:r>
        <w:rPr>
          <w:rtl/>
        </w:rPr>
        <w:t>רומן ברונפמן (מרצ):</w:t>
      </w:r>
    </w:p>
    <w:p w14:paraId="23E513AA" w14:textId="77777777" w:rsidR="00000000" w:rsidRDefault="00364BE1">
      <w:pPr>
        <w:pStyle w:val="a0"/>
        <w:rPr>
          <w:rtl/>
        </w:rPr>
      </w:pPr>
    </w:p>
    <w:p w14:paraId="26302CD0" w14:textId="77777777" w:rsidR="00000000" w:rsidRDefault="00364BE1">
      <w:pPr>
        <w:pStyle w:val="a0"/>
        <w:rPr>
          <w:rFonts w:hint="cs"/>
          <w:rtl/>
        </w:rPr>
      </w:pPr>
      <w:r>
        <w:rPr>
          <w:rFonts w:hint="cs"/>
          <w:rtl/>
        </w:rPr>
        <w:t>אדוני היושב-ראש, כנסת נכבדה, הצעת החוק שמונחת על שולחן הכנסת ונדונה כרגע היא הצעה שנכתבה על-ידי אגף המשפטים של פורום לנישואין אזרחיים, שהוא ארגון המאחד קואליציה של 23 ארגונים ציבוריים שמייצגים אוכלוסייה ג</w:t>
      </w:r>
      <w:r>
        <w:rPr>
          <w:rFonts w:hint="cs"/>
          <w:rtl/>
        </w:rPr>
        <w:t xml:space="preserve">דולה מאוד במדינת ישראל - גם אוכלוסיית עולים שהגיעו בעשור האחרון מחבר המדינות, וגם אוכלוסייה של ישראלים ותיקים שלא יכולים מסיבות אלה או אחרות, או לא רוצים מסיבות אלה או אחרות להתחתן ברבנות. </w:t>
      </w:r>
    </w:p>
    <w:p w14:paraId="2133E90D" w14:textId="77777777" w:rsidR="00000000" w:rsidRDefault="00364BE1">
      <w:pPr>
        <w:pStyle w:val="a0"/>
        <w:rPr>
          <w:rFonts w:hint="cs"/>
          <w:rtl/>
        </w:rPr>
      </w:pPr>
    </w:p>
    <w:p w14:paraId="5F80681E" w14:textId="77777777" w:rsidR="00000000" w:rsidRDefault="00364BE1">
      <w:pPr>
        <w:pStyle w:val="a0"/>
        <w:rPr>
          <w:rFonts w:hint="cs"/>
          <w:rtl/>
        </w:rPr>
      </w:pPr>
      <w:r>
        <w:rPr>
          <w:rFonts w:hint="cs"/>
          <w:rtl/>
        </w:rPr>
        <w:t>לפני נתוני 2002, זה בסך הכול לפני שנתיים, 26% מכלל הנשואים במדינת</w:t>
      </w:r>
      <w:r>
        <w:rPr>
          <w:rFonts w:hint="cs"/>
          <w:rtl/>
        </w:rPr>
        <w:t xml:space="preserve"> ישראל נישאו בחו"ל. זה אומר שבסופו של דבר, כל משפחה רביעית שחיה היום במדינת ישראל לא התחתנה ברבנות הראשית, או כי לא יכלה להתחתן או שמבחינה עקרונית לא רצתה להתחתן. זה אומר שאנחנו מדברים על כרבע מאוכלוסיית מדינת ישראל. אבל, יש לנו נתונים אחרים: בסקר האחרון ש</w:t>
      </w:r>
      <w:r>
        <w:rPr>
          <w:rFonts w:hint="cs"/>
          <w:rtl/>
        </w:rPr>
        <w:t>ל מכון "דחף" מלפני חצי שנה בסך הכול, 72% אמרו שהם תומכים בהנהגת האינסטיטוציה לנישואין אזרחיים, במקביל לנישואין דתיים.</w:t>
      </w:r>
    </w:p>
    <w:p w14:paraId="5C274347" w14:textId="77777777" w:rsidR="00000000" w:rsidRDefault="00364BE1">
      <w:pPr>
        <w:pStyle w:val="a0"/>
        <w:rPr>
          <w:rFonts w:hint="cs"/>
          <w:rtl/>
        </w:rPr>
      </w:pPr>
    </w:p>
    <w:p w14:paraId="694CE8B6" w14:textId="77777777" w:rsidR="00000000" w:rsidRDefault="00364BE1">
      <w:pPr>
        <w:pStyle w:val="a0"/>
        <w:rPr>
          <w:rFonts w:hint="cs"/>
          <w:rtl/>
        </w:rPr>
      </w:pPr>
      <w:r>
        <w:rPr>
          <w:rFonts w:hint="cs"/>
          <w:rtl/>
        </w:rPr>
        <w:t>מפלגת שינוי, שהתמודדה בהצלחה בפעם הראשונה ב-1999, זכתה להצלחה גם בזכות ה"טרנד" הזה. היא דיברה על רפורמות אזרחיות, ובתוכן רפורמה והנהגת ני</w:t>
      </w:r>
      <w:r>
        <w:rPr>
          <w:rFonts w:hint="cs"/>
          <w:rtl/>
        </w:rPr>
        <w:t xml:space="preserve">שואין אזרחיים במדינת ישראל. היא חזרה על הצלחתה ב-2001 ושילשה את גודלה. זה אומר שה"טרנד" הציבורי במדינת ישראל הוא בעד הנהגת נישואין אזרחיים. </w:t>
      </w:r>
    </w:p>
    <w:p w14:paraId="468879DD" w14:textId="77777777" w:rsidR="00000000" w:rsidRDefault="00364BE1">
      <w:pPr>
        <w:pStyle w:val="a0"/>
        <w:rPr>
          <w:rFonts w:hint="cs"/>
          <w:rtl/>
        </w:rPr>
      </w:pPr>
    </w:p>
    <w:p w14:paraId="7CB7F4C3" w14:textId="77777777" w:rsidR="00000000" w:rsidRDefault="00364BE1">
      <w:pPr>
        <w:pStyle w:val="a0"/>
        <w:rPr>
          <w:rFonts w:hint="cs"/>
          <w:rtl/>
        </w:rPr>
      </w:pPr>
      <w:r>
        <w:rPr>
          <w:rFonts w:hint="cs"/>
          <w:rtl/>
        </w:rPr>
        <w:t>לפני יומיים פתחתי את עיתון "הארץ", בעמוד הראשון - - -</w:t>
      </w:r>
    </w:p>
    <w:p w14:paraId="3835E91B" w14:textId="77777777" w:rsidR="00000000" w:rsidRDefault="00364BE1">
      <w:pPr>
        <w:pStyle w:val="a0"/>
        <w:rPr>
          <w:rFonts w:hint="cs"/>
          <w:rtl/>
        </w:rPr>
      </w:pPr>
    </w:p>
    <w:p w14:paraId="073C8BDA" w14:textId="77777777" w:rsidR="00000000" w:rsidRDefault="00364BE1">
      <w:pPr>
        <w:pStyle w:val="a0"/>
        <w:rPr>
          <w:rFonts w:hint="cs"/>
          <w:rtl/>
        </w:rPr>
      </w:pPr>
      <w:r>
        <w:rPr>
          <w:rFonts w:hint="cs"/>
          <w:rtl/>
        </w:rPr>
        <w:t>אני עושה הפסקה, וגם אני מצטרף לברכות לשרה יהודית נאות, שחזר</w:t>
      </w:r>
      <w:r>
        <w:rPr>
          <w:rFonts w:hint="cs"/>
          <w:rtl/>
        </w:rPr>
        <w:t>ה להשתתף בישיבות המליאה.</w:t>
      </w:r>
    </w:p>
    <w:p w14:paraId="38CDD1E8" w14:textId="77777777" w:rsidR="00000000" w:rsidRDefault="00364BE1">
      <w:pPr>
        <w:pStyle w:val="a0"/>
        <w:rPr>
          <w:rFonts w:hint="cs"/>
          <w:rtl/>
        </w:rPr>
      </w:pPr>
    </w:p>
    <w:p w14:paraId="4AFA9576" w14:textId="77777777" w:rsidR="00000000" w:rsidRDefault="00364BE1">
      <w:pPr>
        <w:pStyle w:val="af1"/>
        <w:rPr>
          <w:rtl/>
        </w:rPr>
      </w:pPr>
      <w:r>
        <w:rPr>
          <w:rtl/>
        </w:rPr>
        <w:t>היו"ר ראובן ריבלין:</w:t>
      </w:r>
    </w:p>
    <w:p w14:paraId="0A44A417" w14:textId="77777777" w:rsidR="00000000" w:rsidRDefault="00364BE1">
      <w:pPr>
        <w:pStyle w:val="a0"/>
        <w:rPr>
          <w:rtl/>
        </w:rPr>
      </w:pPr>
    </w:p>
    <w:p w14:paraId="0657C021" w14:textId="77777777" w:rsidR="00000000" w:rsidRDefault="00364BE1">
      <w:pPr>
        <w:pStyle w:val="a0"/>
        <w:rPr>
          <w:rFonts w:hint="cs"/>
          <w:rtl/>
        </w:rPr>
      </w:pPr>
      <w:r>
        <w:rPr>
          <w:rFonts w:hint="cs"/>
          <w:rtl/>
        </w:rPr>
        <w:t>אם אדוני מצא לנכון להפסיק את נאומו, הייתי מבקש בשם כל הכנסת לקדם בברכה וברפואה שלמה את חברת הכנסת והשרה יהודית נאות על כך ששבה אלינו. אנחנו מאחלים לה החלמה שלמה ומהירה, על כל ההחלמות שהיא כבר עברה עד היום. אנח</w:t>
      </w:r>
      <w:r>
        <w:rPr>
          <w:rFonts w:hint="cs"/>
          <w:rtl/>
        </w:rPr>
        <w:t>נו מקווים שנמצא אותה בינינו כל הימים הבאים והקרובים והנמשכים. יהודית נאות היא לא רק חברת כנסת מעולה אלא גם שרה מצוינת, ואנחנו מאחלים לה רפואה שלמה.</w:t>
      </w:r>
    </w:p>
    <w:p w14:paraId="6F72672F" w14:textId="77777777" w:rsidR="00000000" w:rsidRDefault="00364BE1">
      <w:pPr>
        <w:pStyle w:val="a0"/>
        <w:rPr>
          <w:rFonts w:hint="cs"/>
          <w:rtl/>
        </w:rPr>
      </w:pPr>
    </w:p>
    <w:p w14:paraId="12ED74EE" w14:textId="77777777" w:rsidR="00000000" w:rsidRDefault="00364BE1">
      <w:pPr>
        <w:pStyle w:val="-"/>
        <w:rPr>
          <w:rtl/>
        </w:rPr>
      </w:pPr>
      <w:bookmarkStart w:id="9" w:name="FS000000552T10_03_2004_11_55_33C"/>
      <w:bookmarkEnd w:id="9"/>
      <w:r>
        <w:rPr>
          <w:rtl/>
        </w:rPr>
        <w:t>רומן ברונפמן (מרצ):</w:t>
      </w:r>
    </w:p>
    <w:p w14:paraId="3AAB95DE" w14:textId="77777777" w:rsidR="00000000" w:rsidRDefault="00364BE1">
      <w:pPr>
        <w:pStyle w:val="a0"/>
        <w:rPr>
          <w:rtl/>
        </w:rPr>
      </w:pPr>
    </w:p>
    <w:p w14:paraId="63A14375" w14:textId="77777777" w:rsidR="00000000" w:rsidRDefault="00364BE1">
      <w:pPr>
        <w:pStyle w:val="a0"/>
        <w:rPr>
          <w:rFonts w:hint="cs"/>
          <w:rtl/>
        </w:rPr>
      </w:pPr>
      <w:r>
        <w:rPr>
          <w:rFonts w:hint="cs"/>
          <w:rtl/>
        </w:rPr>
        <w:t>- - - הופיע באותו עיתון תצלום מהפגנת נשות שינוי מול הרבנות הראשית בתל-אביב, ובה השתתפו</w:t>
      </w:r>
      <w:r>
        <w:rPr>
          <w:rFonts w:hint="cs"/>
          <w:rtl/>
        </w:rPr>
        <w:t xml:space="preserve"> חברי כנסת מכובדים מהמפלגה הזאת - יושב-ראש ועדת החינוך והתרבות וחברות הכנסת פולישוק-בלוך ולבני. שאלתי את עצמי, למה חברות וחברי כנסת ממפלגת שינוי צריכים להפגין מול הרבנות הראשית בתל-אביב, במקום לעשות פעולה פיזית, ואפילו לא פעולה שהיא לא-מתונה אלא רגילה - לל</w:t>
      </w:r>
      <w:r>
        <w:rPr>
          <w:rFonts w:hint="cs"/>
          <w:rtl/>
        </w:rPr>
        <w:t xml:space="preserve">חוץ על שני כפתורים בזמן ההצבעה, שהרי זה מה שקובע. לא הרבנות קובעת. הרבנות תקבע מתוקף החקיקה, מתוקף המדיניות. </w:t>
      </w:r>
    </w:p>
    <w:p w14:paraId="3CA5C93A" w14:textId="77777777" w:rsidR="00000000" w:rsidRDefault="00364BE1">
      <w:pPr>
        <w:pStyle w:val="a0"/>
        <w:rPr>
          <w:rFonts w:hint="cs"/>
          <w:rtl/>
        </w:rPr>
      </w:pPr>
    </w:p>
    <w:p w14:paraId="3F259B39" w14:textId="77777777" w:rsidR="00000000" w:rsidRDefault="00364BE1">
      <w:pPr>
        <w:pStyle w:val="af0"/>
        <w:rPr>
          <w:rtl/>
        </w:rPr>
      </w:pPr>
      <w:r>
        <w:rPr>
          <w:rFonts w:hint="eastAsia"/>
          <w:rtl/>
        </w:rPr>
        <w:t>משה</w:t>
      </w:r>
      <w:r>
        <w:rPr>
          <w:rtl/>
        </w:rPr>
        <w:t xml:space="preserve"> גפני (יהדות התורה):</w:t>
      </w:r>
    </w:p>
    <w:p w14:paraId="20C0BBCA" w14:textId="77777777" w:rsidR="00000000" w:rsidRDefault="00364BE1">
      <w:pPr>
        <w:pStyle w:val="a0"/>
        <w:rPr>
          <w:rFonts w:hint="cs"/>
          <w:rtl/>
        </w:rPr>
      </w:pPr>
    </w:p>
    <w:p w14:paraId="1CF1054F" w14:textId="77777777" w:rsidR="00000000" w:rsidRDefault="00364BE1">
      <w:pPr>
        <w:pStyle w:val="a0"/>
        <w:rPr>
          <w:rFonts w:hint="cs"/>
          <w:rtl/>
        </w:rPr>
      </w:pPr>
      <w:r>
        <w:rPr>
          <w:rFonts w:hint="cs"/>
          <w:rtl/>
        </w:rPr>
        <w:t>למה אתה מצביע עלי כשאתה אומר - רבנות?</w:t>
      </w:r>
    </w:p>
    <w:p w14:paraId="656561C4" w14:textId="77777777" w:rsidR="00000000" w:rsidRDefault="00364BE1">
      <w:pPr>
        <w:pStyle w:val="a0"/>
        <w:rPr>
          <w:rFonts w:hint="cs"/>
          <w:rtl/>
        </w:rPr>
      </w:pPr>
    </w:p>
    <w:p w14:paraId="7D6493A3" w14:textId="77777777" w:rsidR="00000000" w:rsidRDefault="00364BE1">
      <w:pPr>
        <w:pStyle w:val="-"/>
        <w:rPr>
          <w:rtl/>
        </w:rPr>
      </w:pPr>
      <w:bookmarkStart w:id="10" w:name="FS000000552T10_03_2004_11_50_27C"/>
      <w:bookmarkEnd w:id="10"/>
      <w:r>
        <w:rPr>
          <w:rtl/>
        </w:rPr>
        <w:t>רומן ברונפמן (מרצ):</w:t>
      </w:r>
    </w:p>
    <w:p w14:paraId="1680C296" w14:textId="77777777" w:rsidR="00000000" w:rsidRDefault="00364BE1">
      <w:pPr>
        <w:pStyle w:val="a0"/>
        <w:rPr>
          <w:rtl/>
        </w:rPr>
      </w:pPr>
    </w:p>
    <w:p w14:paraId="64B5BD65" w14:textId="77777777" w:rsidR="00000000" w:rsidRDefault="00364BE1">
      <w:pPr>
        <w:pStyle w:val="a0"/>
        <w:rPr>
          <w:rFonts w:hint="cs"/>
          <w:rtl/>
        </w:rPr>
      </w:pPr>
      <w:r>
        <w:rPr>
          <w:rFonts w:hint="cs"/>
          <w:rtl/>
        </w:rPr>
        <w:t>כי אתה היחיד, מלבד חבר הכנסת רביץ, שנמצאים כאן כדי לחזק אותנ</w:t>
      </w:r>
      <w:r>
        <w:rPr>
          <w:rFonts w:hint="cs"/>
          <w:rtl/>
        </w:rPr>
        <w:t>ו מצד האופוזיציה.</w:t>
      </w:r>
    </w:p>
    <w:p w14:paraId="2B2FC1C8" w14:textId="77777777" w:rsidR="00000000" w:rsidRDefault="00364BE1">
      <w:pPr>
        <w:pStyle w:val="a0"/>
        <w:rPr>
          <w:rFonts w:hint="cs"/>
          <w:rtl/>
        </w:rPr>
      </w:pPr>
    </w:p>
    <w:p w14:paraId="6229D352" w14:textId="77777777" w:rsidR="00000000" w:rsidRDefault="00364BE1">
      <w:pPr>
        <w:pStyle w:val="af0"/>
        <w:rPr>
          <w:rtl/>
        </w:rPr>
      </w:pPr>
      <w:r>
        <w:rPr>
          <w:rFonts w:hint="eastAsia"/>
          <w:rtl/>
        </w:rPr>
        <w:t>משה</w:t>
      </w:r>
      <w:r>
        <w:rPr>
          <w:rtl/>
        </w:rPr>
        <w:t xml:space="preserve"> גפני (יהדות התורה):</w:t>
      </w:r>
    </w:p>
    <w:p w14:paraId="799CDD6F" w14:textId="77777777" w:rsidR="00000000" w:rsidRDefault="00364BE1">
      <w:pPr>
        <w:pStyle w:val="a0"/>
        <w:rPr>
          <w:rFonts w:hint="cs"/>
          <w:rtl/>
        </w:rPr>
      </w:pPr>
    </w:p>
    <w:p w14:paraId="11E7D3B4" w14:textId="77777777" w:rsidR="00000000" w:rsidRDefault="00364BE1">
      <w:pPr>
        <w:pStyle w:val="a0"/>
        <w:rPr>
          <w:rFonts w:hint="cs"/>
          <w:rtl/>
        </w:rPr>
      </w:pPr>
      <w:r>
        <w:rPr>
          <w:rFonts w:hint="cs"/>
          <w:rtl/>
        </w:rPr>
        <w:t>גם כשמרצ היתה בקואליציה היא לא העבירה חוקים כאלה.</w:t>
      </w:r>
    </w:p>
    <w:p w14:paraId="05B154EB" w14:textId="77777777" w:rsidR="00000000" w:rsidRDefault="00364BE1">
      <w:pPr>
        <w:pStyle w:val="a0"/>
        <w:rPr>
          <w:rFonts w:hint="cs"/>
          <w:rtl/>
        </w:rPr>
      </w:pPr>
    </w:p>
    <w:p w14:paraId="7F137B82" w14:textId="77777777" w:rsidR="00000000" w:rsidRDefault="00364BE1">
      <w:pPr>
        <w:pStyle w:val="-"/>
        <w:rPr>
          <w:rtl/>
        </w:rPr>
      </w:pPr>
      <w:bookmarkStart w:id="11" w:name="FS000000552T10_03_2004_11_59_21C"/>
      <w:bookmarkEnd w:id="11"/>
      <w:r>
        <w:rPr>
          <w:rtl/>
        </w:rPr>
        <w:t>רומן ברונפמן (מרצ):</w:t>
      </w:r>
    </w:p>
    <w:p w14:paraId="297616A6" w14:textId="77777777" w:rsidR="00000000" w:rsidRDefault="00364BE1">
      <w:pPr>
        <w:pStyle w:val="a0"/>
        <w:rPr>
          <w:rtl/>
        </w:rPr>
      </w:pPr>
    </w:p>
    <w:p w14:paraId="324FB1DA" w14:textId="77777777" w:rsidR="00000000" w:rsidRDefault="00364BE1">
      <w:pPr>
        <w:pStyle w:val="a0"/>
        <w:rPr>
          <w:rFonts w:hint="cs"/>
          <w:rtl/>
        </w:rPr>
      </w:pPr>
      <w:r>
        <w:rPr>
          <w:rFonts w:hint="cs"/>
          <w:rtl/>
        </w:rPr>
        <w:t>הרב גפני, הזמנים משתנים, ואנחנו חיים בעולם משתנה.</w:t>
      </w:r>
    </w:p>
    <w:p w14:paraId="3666BFFA" w14:textId="77777777" w:rsidR="00000000" w:rsidRDefault="00364BE1">
      <w:pPr>
        <w:pStyle w:val="af0"/>
        <w:rPr>
          <w:rtl/>
        </w:rPr>
      </w:pPr>
    </w:p>
    <w:p w14:paraId="1EDFB41C" w14:textId="77777777" w:rsidR="00000000" w:rsidRDefault="00364BE1">
      <w:pPr>
        <w:pStyle w:val="af0"/>
        <w:rPr>
          <w:rtl/>
        </w:rPr>
      </w:pPr>
      <w:r>
        <w:rPr>
          <w:rFonts w:hint="eastAsia"/>
          <w:rtl/>
        </w:rPr>
        <w:t>משה</w:t>
      </w:r>
      <w:r>
        <w:rPr>
          <w:rtl/>
        </w:rPr>
        <w:t xml:space="preserve"> גפני (יהדות התורה):</w:t>
      </w:r>
    </w:p>
    <w:p w14:paraId="070D6B4B" w14:textId="77777777" w:rsidR="00000000" w:rsidRDefault="00364BE1">
      <w:pPr>
        <w:pStyle w:val="a0"/>
        <w:rPr>
          <w:rFonts w:hint="cs"/>
          <w:rtl/>
        </w:rPr>
      </w:pPr>
    </w:p>
    <w:p w14:paraId="28D9DCE9" w14:textId="77777777" w:rsidR="00000000" w:rsidRDefault="00364BE1">
      <w:pPr>
        <w:pStyle w:val="a0"/>
        <w:rPr>
          <w:rFonts w:hint="cs"/>
          <w:rtl/>
        </w:rPr>
      </w:pPr>
      <w:r>
        <w:rPr>
          <w:rFonts w:hint="cs"/>
          <w:rtl/>
        </w:rPr>
        <w:t>מה משתנים?</w:t>
      </w:r>
    </w:p>
    <w:p w14:paraId="48FCA71E" w14:textId="77777777" w:rsidR="00000000" w:rsidRDefault="00364BE1">
      <w:pPr>
        <w:pStyle w:val="a0"/>
        <w:rPr>
          <w:rFonts w:hint="cs"/>
          <w:rtl/>
        </w:rPr>
      </w:pPr>
    </w:p>
    <w:p w14:paraId="1FA406E3" w14:textId="77777777" w:rsidR="00000000" w:rsidRDefault="00364BE1">
      <w:pPr>
        <w:pStyle w:val="-"/>
        <w:rPr>
          <w:rtl/>
        </w:rPr>
      </w:pPr>
      <w:bookmarkStart w:id="12" w:name="FS000000552T10_03_2004_11_59_24C"/>
      <w:bookmarkEnd w:id="12"/>
      <w:r>
        <w:rPr>
          <w:rtl/>
        </w:rPr>
        <w:t>רומן ברונפמן (מרצ):</w:t>
      </w:r>
    </w:p>
    <w:p w14:paraId="72A8F5E6" w14:textId="77777777" w:rsidR="00000000" w:rsidRDefault="00364BE1">
      <w:pPr>
        <w:pStyle w:val="a0"/>
        <w:rPr>
          <w:rtl/>
        </w:rPr>
      </w:pPr>
    </w:p>
    <w:p w14:paraId="56EE64AD" w14:textId="77777777" w:rsidR="00000000" w:rsidRDefault="00364BE1">
      <w:pPr>
        <w:pStyle w:val="a0"/>
        <w:rPr>
          <w:rFonts w:hint="cs"/>
          <w:rtl/>
        </w:rPr>
      </w:pPr>
      <w:r>
        <w:rPr>
          <w:rFonts w:hint="cs"/>
          <w:rtl/>
        </w:rPr>
        <w:t>אתן לך דוגמה: חבר הכנסת רמון, ש</w:t>
      </w:r>
      <w:r>
        <w:rPr>
          <w:rFonts w:hint="cs"/>
          <w:rtl/>
        </w:rPr>
        <w:t>ידוע בקרבתו למפלגת ש"ס, למשל, היום מעלה הצעת חוק שאני הצלחתי להעביר בכנסת הארבע-עשרה, בנוגע לנישואין אזרחיים למשפחות מעורבות.</w:t>
      </w:r>
    </w:p>
    <w:p w14:paraId="12991EE3" w14:textId="77777777" w:rsidR="00000000" w:rsidRDefault="00364BE1">
      <w:pPr>
        <w:pStyle w:val="a0"/>
        <w:rPr>
          <w:rFonts w:hint="cs"/>
          <w:rtl/>
        </w:rPr>
      </w:pPr>
    </w:p>
    <w:p w14:paraId="17429C5F" w14:textId="77777777" w:rsidR="00000000" w:rsidRDefault="00364BE1">
      <w:pPr>
        <w:pStyle w:val="af0"/>
        <w:rPr>
          <w:rtl/>
        </w:rPr>
      </w:pPr>
      <w:r>
        <w:rPr>
          <w:rFonts w:hint="eastAsia"/>
          <w:rtl/>
        </w:rPr>
        <w:t>משה</w:t>
      </w:r>
      <w:r>
        <w:rPr>
          <w:rtl/>
        </w:rPr>
        <w:t xml:space="preserve"> גפני (יהדות התורה):</w:t>
      </w:r>
    </w:p>
    <w:p w14:paraId="71759AF0" w14:textId="77777777" w:rsidR="00000000" w:rsidRDefault="00364BE1">
      <w:pPr>
        <w:pStyle w:val="a0"/>
        <w:rPr>
          <w:rFonts w:hint="cs"/>
          <w:rtl/>
        </w:rPr>
      </w:pPr>
    </w:p>
    <w:p w14:paraId="47C5CC64" w14:textId="77777777" w:rsidR="00000000" w:rsidRDefault="00364BE1">
      <w:pPr>
        <w:pStyle w:val="a0"/>
        <w:rPr>
          <w:rFonts w:hint="cs"/>
          <w:rtl/>
        </w:rPr>
      </w:pPr>
      <w:r>
        <w:rPr>
          <w:rFonts w:hint="cs"/>
          <w:rtl/>
        </w:rPr>
        <w:t>אז מה אם הוא קרוב - - -?</w:t>
      </w:r>
    </w:p>
    <w:p w14:paraId="0A3F050D" w14:textId="77777777" w:rsidR="00000000" w:rsidRDefault="00364BE1">
      <w:pPr>
        <w:pStyle w:val="a0"/>
        <w:rPr>
          <w:rFonts w:hint="cs"/>
          <w:rtl/>
        </w:rPr>
      </w:pPr>
    </w:p>
    <w:p w14:paraId="2EB18CB4" w14:textId="77777777" w:rsidR="00000000" w:rsidRDefault="00364BE1">
      <w:pPr>
        <w:pStyle w:val="af1"/>
        <w:rPr>
          <w:rtl/>
        </w:rPr>
      </w:pPr>
      <w:r>
        <w:rPr>
          <w:rtl/>
        </w:rPr>
        <w:t>היו"ר ראובן ריבלין:</w:t>
      </w:r>
    </w:p>
    <w:p w14:paraId="6C6FAC15" w14:textId="77777777" w:rsidR="00000000" w:rsidRDefault="00364BE1">
      <w:pPr>
        <w:pStyle w:val="a0"/>
        <w:rPr>
          <w:rtl/>
        </w:rPr>
      </w:pPr>
    </w:p>
    <w:p w14:paraId="1329818A" w14:textId="77777777" w:rsidR="00000000" w:rsidRDefault="00364BE1">
      <w:pPr>
        <w:pStyle w:val="a0"/>
        <w:rPr>
          <w:rFonts w:hint="cs"/>
          <w:rtl/>
        </w:rPr>
      </w:pPr>
      <w:r>
        <w:rPr>
          <w:rFonts w:hint="cs"/>
          <w:rtl/>
        </w:rPr>
        <w:t>חבר הכנסת גפני, אדוני ישב.</w:t>
      </w:r>
    </w:p>
    <w:p w14:paraId="3A5B51CA" w14:textId="77777777" w:rsidR="00000000" w:rsidRDefault="00364BE1">
      <w:pPr>
        <w:pStyle w:val="a0"/>
        <w:rPr>
          <w:rFonts w:hint="cs"/>
          <w:rtl/>
        </w:rPr>
      </w:pPr>
    </w:p>
    <w:p w14:paraId="5C5D973C" w14:textId="77777777" w:rsidR="00000000" w:rsidRDefault="00364BE1">
      <w:pPr>
        <w:pStyle w:val="-"/>
        <w:rPr>
          <w:rtl/>
        </w:rPr>
      </w:pPr>
      <w:bookmarkStart w:id="13" w:name="FS000000552T10_03_2004_12_00_27C"/>
      <w:bookmarkEnd w:id="13"/>
      <w:r>
        <w:rPr>
          <w:rtl/>
        </w:rPr>
        <w:t>רומן ברונפמן (מרצ):</w:t>
      </w:r>
    </w:p>
    <w:p w14:paraId="0D7FC55F" w14:textId="77777777" w:rsidR="00000000" w:rsidRDefault="00364BE1">
      <w:pPr>
        <w:pStyle w:val="a0"/>
        <w:rPr>
          <w:rtl/>
        </w:rPr>
      </w:pPr>
    </w:p>
    <w:p w14:paraId="79C3888D" w14:textId="77777777" w:rsidR="00000000" w:rsidRDefault="00364BE1">
      <w:pPr>
        <w:pStyle w:val="a0"/>
        <w:rPr>
          <w:rFonts w:hint="cs"/>
          <w:rtl/>
        </w:rPr>
      </w:pPr>
      <w:r>
        <w:rPr>
          <w:rFonts w:hint="cs"/>
          <w:rtl/>
        </w:rPr>
        <w:t>אתה שואל</w:t>
      </w:r>
      <w:r>
        <w:rPr>
          <w:rFonts w:hint="cs"/>
          <w:rtl/>
        </w:rPr>
        <w:t xml:space="preserve"> אותי מה זה אומר, ואני עונה לך שזה אומר שהצורך הזה הופך להיות אקוטי.</w:t>
      </w:r>
    </w:p>
    <w:p w14:paraId="5D5A8E85" w14:textId="77777777" w:rsidR="00000000" w:rsidRDefault="00364BE1">
      <w:pPr>
        <w:pStyle w:val="a0"/>
        <w:rPr>
          <w:rFonts w:hint="cs"/>
          <w:rtl/>
        </w:rPr>
      </w:pPr>
    </w:p>
    <w:p w14:paraId="761A638C" w14:textId="77777777" w:rsidR="00000000" w:rsidRDefault="00364BE1">
      <w:pPr>
        <w:pStyle w:val="af0"/>
        <w:rPr>
          <w:rtl/>
        </w:rPr>
      </w:pPr>
      <w:r>
        <w:rPr>
          <w:rFonts w:hint="eastAsia"/>
          <w:rtl/>
        </w:rPr>
        <w:t>משה</w:t>
      </w:r>
      <w:r>
        <w:rPr>
          <w:rtl/>
        </w:rPr>
        <w:t xml:space="preserve"> גפני (יהדות התורה):</w:t>
      </w:r>
    </w:p>
    <w:p w14:paraId="6D69ECE4" w14:textId="77777777" w:rsidR="00000000" w:rsidRDefault="00364BE1">
      <w:pPr>
        <w:pStyle w:val="a0"/>
        <w:rPr>
          <w:rFonts w:hint="cs"/>
          <w:rtl/>
        </w:rPr>
      </w:pPr>
    </w:p>
    <w:p w14:paraId="13B1CA90" w14:textId="77777777" w:rsidR="00000000" w:rsidRDefault="00364BE1">
      <w:pPr>
        <w:pStyle w:val="a0"/>
        <w:rPr>
          <w:rFonts w:hint="cs"/>
          <w:rtl/>
        </w:rPr>
      </w:pPr>
      <w:r>
        <w:rPr>
          <w:rFonts w:hint="cs"/>
          <w:rtl/>
        </w:rPr>
        <w:t>אז מה אם הוא חבר של ש"ס?</w:t>
      </w:r>
    </w:p>
    <w:p w14:paraId="26B4A0CC" w14:textId="77777777" w:rsidR="00000000" w:rsidRDefault="00364BE1">
      <w:pPr>
        <w:pStyle w:val="a0"/>
        <w:rPr>
          <w:rFonts w:hint="cs"/>
          <w:rtl/>
        </w:rPr>
      </w:pPr>
    </w:p>
    <w:p w14:paraId="7A898B92" w14:textId="77777777" w:rsidR="00000000" w:rsidRDefault="00364BE1">
      <w:pPr>
        <w:pStyle w:val="-"/>
        <w:rPr>
          <w:rtl/>
        </w:rPr>
      </w:pPr>
      <w:bookmarkStart w:id="14" w:name="FS000000552T10_03_2004_12_02_49C"/>
      <w:bookmarkEnd w:id="14"/>
      <w:r>
        <w:rPr>
          <w:rtl/>
        </w:rPr>
        <w:t>רומן ברונפמן (מרצ):</w:t>
      </w:r>
    </w:p>
    <w:p w14:paraId="09BC5B99" w14:textId="77777777" w:rsidR="00000000" w:rsidRDefault="00364BE1">
      <w:pPr>
        <w:pStyle w:val="a0"/>
        <w:rPr>
          <w:rtl/>
        </w:rPr>
      </w:pPr>
    </w:p>
    <w:p w14:paraId="1A12C44B" w14:textId="77777777" w:rsidR="00000000" w:rsidRDefault="00364BE1">
      <w:pPr>
        <w:pStyle w:val="a0"/>
        <w:rPr>
          <w:rFonts w:hint="cs"/>
          <w:rtl/>
        </w:rPr>
      </w:pPr>
      <w:r>
        <w:rPr>
          <w:rFonts w:hint="cs"/>
          <w:rtl/>
        </w:rPr>
        <w:t>הוא הופך להיות אקוטי. אינך יכול להחזיק את מחצית האוכלוסייה ולא לאפשר לה חופש בחירה.</w:t>
      </w:r>
    </w:p>
    <w:p w14:paraId="5D011E34" w14:textId="77777777" w:rsidR="00000000" w:rsidRDefault="00364BE1">
      <w:pPr>
        <w:pStyle w:val="a0"/>
        <w:rPr>
          <w:rFonts w:hint="cs"/>
          <w:rtl/>
        </w:rPr>
      </w:pPr>
    </w:p>
    <w:p w14:paraId="0EF08A22" w14:textId="77777777" w:rsidR="00000000" w:rsidRDefault="00364BE1">
      <w:pPr>
        <w:pStyle w:val="a0"/>
        <w:rPr>
          <w:rFonts w:hint="cs"/>
          <w:rtl/>
        </w:rPr>
      </w:pPr>
      <w:r>
        <w:rPr>
          <w:rFonts w:hint="cs"/>
          <w:rtl/>
        </w:rPr>
        <w:t>אני פונה שוב למפלגת שינוי, לש</w:t>
      </w:r>
      <w:r>
        <w:rPr>
          <w:rFonts w:hint="cs"/>
          <w:rtl/>
        </w:rPr>
        <w:t>ר המשפטים ולשר פריצקי: הפעילים שלכם לא צריכים להפגין. אתם קובעים מדיניות, ואתם קובעים את העמדות החברתיות. אתם צריכים רק להיות נאמנים לאותה אג'נדה שבזכותה נבחרתם לכנסת. אתם לא בעלי אג'נדה - אתם שליחי ציבור. הציבור שלח אתכם לכנסת, ציבור שאתם אמורים לייצג נאמ</w:t>
      </w:r>
      <w:r>
        <w:rPr>
          <w:rFonts w:hint="cs"/>
          <w:rtl/>
        </w:rPr>
        <w:t xml:space="preserve">נה את עמדותיו ואת עמדותיכם בסופו של דבר. </w:t>
      </w:r>
    </w:p>
    <w:p w14:paraId="3CEFFAA4" w14:textId="77777777" w:rsidR="00000000" w:rsidRDefault="00364BE1">
      <w:pPr>
        <w:pStyle w:val="a0"/>
        <w:rPr>
          <w:rFonts w:hint="cs"/>
          <w:rtl/>
        </w:rPr>
      </w:pPr>
    </w:p>
    <w:p w14:paraId="5D6F3992" w14:textId="77777777" w:rsidR="00000000" w:rsidRDefault="00364BE1">
      <w:pPr>
        <w:pStyle w:val="a0"/>
        <w:rPr>
          <w:rtl/>
        </w:rPr>
      </w:pPr>
      <w:r>
        <w:rPr>
          <w:rFonts w:hint="cs"/>
          <w:rtl/>
        </w:rPr>
        <w:t xml:space="preserve">שמעתי התבטאות של אחד מחברי שינוי הבוקר, והוא אומר: הצעת החוק של חברי הכנסת פינס-פז וברונפמן היא הצעה קנטרנית, ואת זה אומר בן-אדם משכיל. הוא לא יודע דבר פשוט: על אותה הצעה בכנסת החמש-עשרה היה חתום יושב-ראש מפלגתו, </w:t>
      </w:r>
      <w:r>
        <w:rPr>
          <w:rFonts w:hint="cs"/>
          <w:rtl/>
        </w:rPr>
        <w:t>היום שר המשפטים יוסף לפיד. אז שיחליט: אם זו הצעה ראויה - שיצביע בעדה, או שזו באמת הצעה קנטרנית - אז למה יושב-ראש המפלגה שלו חתם עליה וניסה להעבירה בכנסת החמש-עשרה?</w:t>
      </w:r>
    </w:p>
    <w:p w14:paraId="0F0087A2" w14:textId="77777777" w:rsidR="00000000" w:rsidRDefault="00364BE1">
      <w:pPr>
        <w:pStyle w:val="a0"/>
        <w:rPr>
          <w:rtl/>
        </w:rPr>
      </w:pPr>
    </w:p>
    <w:p w14:paraId="2260136A" w14:textId="77777777" w:rsidR="00000000" w:rsidRDefault="00364BE1">
      <w:pPr>
        <w:pStyle w:val="a0"/>
        <w:rPr>
          <w:rFonts w:hint="cs"/>
          <w:rtl/>
        </w:rPr>
      </w:pPr>
      <w:r>
        <w:rPr>
          <w:rFonts w:hint="cs"/>
          <w:rtl/>
        </w:rPr>
        <w:t xml:space="preserve">אני יודע מה הטיעונים של שינוי - הוועדה המשותפת שהוקמה. אבל, אנחנו יודעים מהן תוצאות הוועדה </w:t>
      </w:r>
      <w:r>
        <w:rPr>
          <w:rFonts w:hint="cs"/>
          <w:rtl/>
        </w:rPr>
        <w:t>המשותפת. הוועדה הוקמה לפני שנה וחודשיים, ומנדט הוועדה היה לשנה אחת. הוועדה היתה אמורה להגיש את המלצותיה לפני חודשיים, והיא לא הגישה. אגיד לאן הוועדה תחתור. היא תחתור להתיר נישואין אזרחיים במקרה ששני בני-זוג אינם יהודים. אבל, ריבונו של עולם, מה לנו בכלל ולש</w:t>
      </w:r>
      <w:r>
        <w:rPr>
          <w:rFonts w:hint="cs"/>
          <w:rtl/>
        </w:rPr>
        <w:t xml:space="preserve">ני בני-זוג שאינם יהודים. </w:t>
      </w:r>
    </w:p>
    <w:p w14:paraId="5AD5A0DF" w14:textId="77777777" w:rsidR="00000000" w:rsidRDefault="00364BE1">
      <w:pPr>
        <w:pStyle w:val="a0"/>
        <w:rPr>
          <w:rFonts w:hint="cs"/>
          <w:rtl/>
        </w:rPr>
      </w:pPr>
    </w:p>
    <w:p w14:paraId="50898345" w14:textId="77777777" w:rsidR="00000000" w:rsidRDefault="00364BE1">
      <w:pPr>
        <w:pStyle w:val="a0"/>
        <w:rPr>
          <w:rFonts w:hint="cs"/>
          <w:rtl/>
        </w:rPr>
      </w:pPr>
      <w:r>
        <w:rPr>
          <w:rFonts w:hint="cs"/>
          <w:rtl/>
        </w:rPr>
        <w:t>אדוני היושב-ראש, על זה לא שינוי מוכנה - על זה הרבנים הראשיים כבר מוכנים. נמצאת כאן חברת הכנסת קולט אביטל, יושבת-ראש ועדת העלייה, הקליטה והתפוצות. לפני חודשיים, שלושה חודשים ביקרנו אצל שני הרבנים הראשיים של מדינת ישראל, הרב האשכנז</w:t>
      </w:r>
      <w:r>
        <w:rPr>
          <w:rFonts w:hint="cs"/>
          <w:rtl/>
        </w:rPr>
        <w:t>י והרב הספרדי, הראשון-לציון. מה שמעו אוזני כשביקרנו אצלם? כדאי שחבר הכנסת גפני ישמע. גם הם, הרבנים הראשיים למדינת ישראל, אמרו לנו שיש צורך אמיתי בשינוי - לא במפלגת שינוי - עמדות, בשינוי מדיניות ביחס של הממסד הדתי האורתודוקסי אל החברה האזרחית במדינת ישראל.</w:t>
      </w:r>
    </w:p>
    <w:p w14:paraId="467DDC5C" w14:textId="77777777" w:rsidR="00000000" w:rsidRDefault="00364BE1">
      <w:pPr>
        <w:pStyle w:val="a0"/>
        <w:rPr>
          <w:rFonts w:hint="cs"/>
          <w:rtl/>
        </w:rPr>
      </w:pPr>
    </w:p>
    <w:p w14:paraId="657B9DA5" w14:textId="77777777" w:rsidR="00000000" w:rsidRDefault="00364BE1">
      <w:pPr>
        <w:pStyle w:val="a0"/>
        <w:rPr>
          <w:rFonts w:hint="cs"/>
          <w:rtl/>
        </w:rPr>
      </w:pPr>
      <w:r>
        <w:rPr>
          <w:rFonts w:hint="cs"/>
          <w:rtl/>
        </w:rPr>
        <w:t>לפני רבע שעה נכנסתי למליאה, ואומר לי חברי, הרב גפני: אנחנו היום במלחמה. אנחנו לא במלחמה. העקשנות שלכם היא זו שמביאה לפילוג העם. ההצעה שלי אומרת, חלילה וחס, ביטול או פגיעה בממסד הדתי או בנישואין דתיים כפי שירצו רבבות של אזרחי מדינת ישראל? - לא. ההצעה שלי ו</w:t>
      </w:r>
      <w:r>
        <w:rPr>
          <w:rFonts w:hint="cs"/>
          <w:rtl/>
        </w:rPr>
        <w:t>של חבר הכנסת פינס-פז אומרת משהו אחר, שלכל אזרח שווה-זכויות תהיה גם זכות לבחור במסלול שבו הוא רוצה להתחתן. זאת הנקודה. אנחנו לא מתכוונים לפגוע באף אחד. אנחנו לא נגד אף אחד. המסר שלנו שונה. אנחנו בעד חופש בחירה בנישואין. כל מי שרוצה להתחתן, זכותו היסודית להק</w:t>
      </w:r>
      <w:r>
        <w:rPr>
          <w:rFonts w:hint="cs"/>
          <w:rtl/>
        </w:rPr>
        <w:t>ים משפחה על-פי ערכים שהוא מאמין בהם. זה דבר שלא קיים במדינת ישראל. אנחנו מתפארים בזה שאנחנו מדינה יהודית ודמוקרטית. אנחנו לא מדינה דמוקרטית.</w:t>
      </w:r>
    </w:p>
    <w:p w14:paraId="525BB62E" w14:textId="77777777" w:rsidR="00000000" w:rsidRDefault="00364BE1">
      <w:pPr>
        <w:pStyle w:val="a0"/>
        <w:rPr>
          <w:rFonts w:hint="cs"/>
          <w:rtl/>
        </w:rPr>
      </w:pPr>
    </w:p>
    <w:p w14:paraId="2368EA7D" w14:textId="77777777" w:rsidR="00000000" w:rsidRDefault="00364BE1">
      <w:pPr>
        <w:pStyle w:val="af1"/>
        <w:rPr>
          <w:rtl/>
        </w:rPr>
      </w:pPr>
      <w:r>
        <w:rPr>
          <w:rtl/>
        </w:rPr>
        <w:t>היו"ר ראובן ריבלין:</w:t>
      </w:r>
    </w:p>
    <w:p w14:paraId="0AF886D8" w14:textId="77777777" w:rsidR="00000000" w:rsidRDefault="00364BE1">
      <w:pPr>
        <w:pStyle w:val="a0"/>
        <w:rPr>
          <w:rtl/>
        </w:rPr>
      </w:pPr>
    </w:p>
    <w:p w14:paraId="7B59C03E" w14:textId="77777777" w:rsidR="00000000" w:rsidRDefault="00364BE1">
      <w:pPr>
        <w:pStyle w:val="a0"/>
        <w:rPr>
          <w:rFonts w:hint="cs"/>
          <w:rtl/>
        </w:rPr>
      </w:pPr>
      <w:r>
        <w:rPr>
          <w:rFonts w:hint="cs"/>
          <w:rtl/>
        </w:rPr>
        <w:t>חבר הכנסת אופיר פינס-פז, בעוד דקה אתה תהיה פה על הבמה, ואני לא אבקש מאחרים לא להפריע לך.</w:t>
      </w:r>
    </w:p>
    <w:p w14:paraId="3D30F812" w14:textId="77777777" w:rsidR="00000000" w:rsidRDefault="00364BE1">
      <w:pPr>
        <w:pStyle w:val="a0"/>
        <w:rPr>
          <w:rFonts w:hint="cs"/>
          <w:rtl/>
        </w:rPr>
      </w:pPr>
    </w:p>
    <w:p w14:paraId="1AA99399" w14:textId="77777777" w:rsidR="00000000" w:rsidRDefault="00364BE1">
      <w:pPr>
        <w:pStyle w:val="-"/>
        <w:rPr>
          <w:rtl/>
        </w:rPr>
      </w:pPr>
      <w:bookmarkStart w:id="15" w:name="FS000000552T10_03_2004_12_11_52C"/>
      <w:bookmarkEnd w:id="15"/>
      <w:r>
        <w:rPr>
          <w:rtl/>
        </w:rPr>
        <w:t>רומ</w:t>
      </w:r>
      <w:r>
        <w:rPr>
          <w:rtl/>
        </w:rPr>
        <w:t>ן ברונפמן (מרצ):</w:t>
      </w:r>
    </w:p>
    <w:p w14:paraId="76900BE0" w14:textId="77777777" w:rsidR="00000000" w:rsidRDefault="00364BE1">
      <w:pPr>
        <w:pStyle w:val="a0"/>
        <w:rPr>
          <w:rtl/>
        </w:rPr>
      </w:pPr>
    </w:p>
    <w:p w14:paraId="0F249287" w14:textId="77777777" w:rsidR="00000000" w:rsidRDefault="00364BE1">
      <w:pPr>
        <w:pStyle w:val="a0"/>
        <w:rPr>
          <w:rFonts w:hint="cs"/>
          <w:rtl/>
        </w:rPr>
      </w:pPr>
      <w:r>
        <w:rPr>
          <w:rFonts w:hint="cs"/>
          <w:rtl/>
        </w:rPr>
        <w:t>אני גם לא אפריע לך.</w:t>
      </w:r>
    </w:p>
    <w:p w14:paraId="09160C27" w14:textId="77777777" w:rsidR="00000000" w:rsidRDefault="00364BE1">
      <w:pPr>
        <w:pStyle w:val="a0"/>
        <w:rPr>
          <w:rFonts w:hint="cs"/>
          <w:rtl/>
        </w:rPr>
      </w:pPr>
    </w:p>
    <w:p w14:paraId="2DDCF61B" w14:textId="77777777" w:rsidR="00000000" w:rsidRDefault="00364BE1">
      <w:pPr>
        <w:pStyle w:val="a0"/>
        <w:rPr>
          <w:rFonts w:hint="cs"/>
          <w:rtl/>
        </w:rPr>
      </w:pPr>
      <w:r>
        <w:rPr>
          <w:rFonts w:hint="cs"/>
          <w:rtl/>
        </w:rPr>
        <w:t>אנחנו לא מדינה דמוקרטית, כי לא מתקיימת הזכות הבסיסית שקיימת בכל משטר דמוקרטי אחר חוץ ממדינת ישראל, חוץ מאירן, ואפילו באפגניסטן הונהגו נישואין אזרחיים בשנה האחרונה. אנחנו מונעים מאזרחינו את הזכויות הבסיסיות, ולכן אנחנו</w:t>
      </w:r>
      <w:r>
        <w:rPr>
          <w:rFonts w:hint="cs"/>
          <w:rtl/>
        </w:rPr>
        <w:t xml:space="preserve"> איננו מדינה דמוקרטית.</w:t>
      </w:r>
    </w:p>
    <w:p w14:paraId="10DA3DA8" w14:textId="77777777" w:rsidR="00000000" w:rsidRDefault="00364BE1">
      <w:pPr>
        <w:pStyle w:val="a0"/>
        <w:rPr>
          <w:rFonts w:hint="cs"/>
          <w:rtl/>
        </w:rPr>
      </w:pPr>
    </w:p>
    <w:p w14:paraId="1F7C1353" w14:textId="77777777" w:rsidR="00000000" w:rsidRDefault="00364BE1">
      <w:pPr>
        <w:pStyle w:val="a0"/>
        <w:rPr>
          <w:rtl/>
        </w:rPr>
      </w:pPr>
      <w:r>
        <w:rPr>
          <w:rFonts w:hint="cs"/>
          <w:rtl/>
        </w:rPr>
        <w:t>אני פונה לחברי הכנסת מקרב העולים, ובפרט לפרופסור נודלמן ולד"ר סולודקין. נכון שאנחנו פזורים היום על פני כל מיני מפלגות, אבל אני קורא להם כנציגים הנאמנים של קהל הבוחרים.</w:t>
      </w:r>
    </w:p>
    <w:p w14:paraId="75FE20F4" w14:textId="77777777" w:rsidR="00000000" w:rsidRDefault="00364BE1">
      <w:pPr>
        <w:pStyle w:val="af1"/>
        <w:rPr>
          <w:rtl/>
        </w:rPr>
      </w:pPr>
    </w:p>
    <w:p w14:paraId="31432D9F" w14:textId="77777777" w:rsidR="00000000" w:rsidRDefault="00364BE1">
      <w:pPr>
        <w:pStyle w:val="af1"/>
        <w:rPr>
          <w:rtl/>
        </w:rPr>
      </w:pPr>
      <w:r>
        <w:rPr>
          <w:rtl/>
        </w:rPr>
        <w:t>היו"ר ראובן ריבלין:</w:t>
      </w:r>
    </w:p>
    <w:p w14:paraId="793A05B3" w14:textId="77777777" w:rsidR="00000000" w:rsidRDefault="00364BE1">
      <w:pPr>
        <w:pStyle w:val="a0"/>
        <w:rPr>
          <w:rtl/>
        </w:rPr>
      </w:pPr>
    </w:p>
    <w:p w14:paraId="41F9952B" w14:textId="77777777" w:rsidR="00000000" w:rsidRDefault="00364BE1">
      <w:pPr>
        <w:pStyle w:val="a0"/>
        <w:rPr>
          <w:rFonts w:hint="cs"/>
          <w:rtl/>
        </w:rPr>
      </w:pPr>
      <w:r>
        <w:rPr>
          <w:rFonts w:hint="cs"/>
          <w:rtl/>
        </w:rPr>
        <w:t xml:space="preserve">חבר הכנסת ברונפמן, אנחנו מיני מפלגות. אתה </w:t>
      </w:r>
      <w:r>
        <w:rPr>
          <w:rFonts w:hint="cs"/>
          <w:rtl/>
        </w:rPr>
        <w:t>ואני מיני מפלגות, כי הם פזורים בין מיני מפלגות.</w:t>
      </w:r>
    </w:p>
    <w:p w14:paraId="1EDC7741" w14:textId="77777777" w:rsidR="00000000" w:rsidRDefault="00364BE1">
      <w:pPr>
        <w:pStyle w:val="a0"/>
        <w:rPr>
          <w:rFonts w:hint="cs"/>
          <w:rtl/>
        </w:rPr>
      </w:pPr>
    </w:p>
    <w:p w14:paraId="0AD7A9EB" w14:textId="77777777" w:rsidR="00000000" w:rsidRDefault="00364BE1">
      <w:pPr>
        <w:pStyle w:val="-"/>
        <w:rPr>
          <w:rtl/>
        </w:rPr>
      </w:pPr>
      <w:bookmarkStart w:id="16" w:name="FS000000552T10_03_2004_12_13_49C"/>
      <w:bookmarkEnd w:id="16"/>
      <w:r>
        <w:rPr>
          <w:rtl/>
        </w:rPr>
        <w:t>רומן ברונפמן (מרצ):</w:t>
      </w:r>
    </w:p>
    <w:p w14:paraId="0E9E63C8" w14:textId="77777777" w:rsidR="00000000" w:rsidRDefault="00364BE1">
      <w:pPr>
        <w:pStyle w:val="a0"/>
        <w:rPr>
          <w:rtl/>
        </w:rPr>
      </w:pPr>
    </w:p>
    <w:p w14:paraId="6D66A71A" w14:textId="77777777" w:rsidR="00000000" w:rsidRDefault="00364BE1">
      <w:pPr>
        <w:pStyle w:val="a0"/>
        <w:rPr>
          <w:rFonts w:hint="cs"/>
          <w:rtl/>
        </w:rPr>
      </w:pPr>
      <w:r>
        <w:rPr>
          <w:rFonts w:hint="cs"/>
          <w:rtl/>
        </w:rPr>
        <w:t>זה נכון. זה עובדתי. כך זה קרה.</w:t>
      </w:r>
    </w:p>
    <w:p w14:paraId="16257A2C" w14:textId="77777777" w:rsidR="00000000" w:rsidRDefault="00364BE1">
      <w:pPr>
        <w:pStyle w:val="a0"/>
        <w:rPr>
          <w:rFonts w:hint="cs"/>
          <w:rtl/>
        </w:rPr>
      </w:pPr>
    </w:p>
    <w:p w14:paraId="36CCA8DA" w14:textId="77777777" w:rsidR="00000000" w:rsidRDefault="00364BE1">
      <w:pPr>
        <w:pStyle w:val="af1"/>
        <w:rPr>
          <w:rtl/>
        </w:rPr>
      </w:pPr>
      <w:r>
        <w:rPr>
          <w:rtl/>
        </w:rPr>
        <w:t>היו"ר ראובן ריבלין:</w:t>
      </w:r>
    </w:p>
    <w:p w14:paraId="647675E1" w14:textId="77777777" w:rsidR="00000000" w:rsidRDefault="00364BE1">
      <w:pPr>
        <w:pStyle w:val="a0"/>
        <w:rPr>
          <w:rtl/>
        </w:rPr>
      </w:pPr>
    </w:p>
    <w:p w14:paraId="2F952BE8" w14:textId="77777777" w:rsidR="00000000" w:rsidRDefault="00364BE1">
      <w:pPr>
        <w:pStyle w:val="a0"/>
        <w:rPr>
          <w:rFonts w:hint="cs"/>
          <w:rtl/>
        </w:rPr>
      </w:pPr>
      <w:r>
        <w:rPr>
          <w:rFonts w:hint="cs"/>
          <w:rtl/>
        </w:rPr>
        <w:t>אדוני סיים את הזמן.</w:t>
      </w:r>
    </w:p>
    <w:p w14:paraId="08C21DBB" w14:textId="77777777" w:rsidR="00000000" w:rsidRDefault="00364BE1">
      <w:pPr>
        <w:pStyle w:val="a0"/>
        <w:rPr>
          <w:rFonts w:hint="cs"/>
          <w:rtl/>
        </w:rPr>
      </w:pPr>
    </w:p>
    <w:p w14:paraId="19FB3620" w14:textId="77777777" w:rsidR="00000000" w:rsidRDefault="00364BE1">
      <w:pPr>
        <w:pStyle w:val="-"/>
        <w:rPr>
          <w:rtl/>
        </w:rPr>
      </w:pPr>
      <w:bookmarkStart w:id="17" w:name="FS000000552T10_03_2004_12_14_53C"/>
      <w:bookmarkEnd w:id="17"/>
      <w:r>
        <w:rPr>
          <w:rtl/>
        </w:rPr>
        <w:t>רומן ברונפמן (מרצ):</w:t>
      </w:r>
    </w:p>
    <w:p w14:paraId="55581D06" w14:textId="77777777" w:rsidR="00000000" w:rsidRDefault="00364BE1">
      <w:pPr>
        <w:pStyle w:val="a0"/>
        <w:rPr>
          <w:rtl/>
        </w:rPr>
      </w:pPr>
    </w:p>
    <w:p w14:paraId="305E603F" w14:textId="77777777" w:rsidR="00000000" w:rsidRDefault="00364BE1">
      <w:pPr>
        <w:pStyle w:val="a0"/>
        <w:rPr>
          <w:rFonts w:hint="cs"/>
          <w:rtl/>
        </w:rPr>
      </w:pPr>
      <w:r>
        <w:rPr>
          <w:rFonts w:hint="cs"/>
          <w:rtl/>
        </w:rPr>
        <w:t>אני כבר מסיים.</w:t>
      </w:r>
    </w:p>
    <w:p w14:paraId="2F9F2E66" w14:textId="77777777" w:rsidR="00000000" w:rsidRDefault="00364BE1">
      <w:pPr>
        <w:pStyle w:val="a0"/>
        <w:rPr>
          <w:rFonts w:hint="cs"/>
          <w:rtl/>
        </w:rPr>
      </w:pPr>
    </w:p>
    <w:p w14:paraId="08C3CCE9" w14:textId="77777777" w:rsidR="00000000" w:rsidRDefault="00364BE1">
      <w:pPr>
        <w:pStyle w:val="a0"/>
        <w:rPr>
          <w:rFonts w:hint="cs"/>
          <w:rtl/>
        </w:rPr>
      </w:pPr>
      <w:r>
        <w:rPr>
          <w:rFonts w:hint="cs"/>
          <w:rtl/>
        </w:rPr>
        <w:t xml:space="preserve">חברי הכנסת נודלמן וסולודקין, אני מבקש מכם ללכת על-פי צו הבוחר ולתמוך בהצעת </w:t>
      </w:r>
      <w:r>
        <w:rPr>
          <w:rFonts w:hint="cs"/>
          <w:rtl/>
        </w:rPr>
        <w:t>החוק ולהעניק לאזרחי מדינת ישראל את הזכות הבסיסית לבחירה בנישואין. תודה רבה.</w:t>
      </w:r>
    </w:p>
    <w:p w14:paraId="5A98AF8E" w14:textId="77777777" w:rsidR="00000000" w:rsidRDefault="00364BE1">
      <w:pPr>
        <w:pStyle w:val="a0"/>
        <w:rPr>
          <w:rFonts w:hint="cs"/>
          <w:rtl/>
        </w:rPr>
      </w:pPr>
    </w:p>
    <w:p w14:paraId="2E93BB2B" w14:textId="77777777" w:rsidR="00000000" w:rsidRDefault="00364BE1">
      <w:pPr>
        <w:pStyle w:val="af1"/>
        <w:rPr>
          <w:rtl/>
        </w:rPr>
      </w:pPr>
      <w:r>
        <w:rPr>
          <w:rtl/>
        </w:rPr>
        <w:t>היו"ר ראובן ריבלין:</w:t>
      </w:r>
    </w:p>
    <w:p w14:paraId="74803FA1" w14:textId="77777777" w:rsidR="00000000" w:rsidRDefault="00364BE1">
      <w:pPr>
        <w:pStyle w:val="a0"/>
        <w:rPr>
          <w:rtl/>
        </w:rPr>
      </w:pPr>
    </w:p>
    <w:p w14:paraId="7715E99D" w14:textId="77777777" w:rsidR="00000000" w:rsidRDefault="00364BE1">
      <w:pPr>
        <w:pStyle w:val="a0"/>
        <w:rPr>
          <w:rFonts w:hint="cs"/>
          <w:rtl/>
        </w:rPr>
      </w:pPr>
      <w:r>
        <w:rPr>
          <w:rFonts w:hint="cs"/>
          <w:rtl/>
        </w:rPr>
        <w:t>תודה רבה לחבר הכנסת ברונפמן.</w:t>
      </w:r>
    </w:p>
    <w:p w14:paraId="1EB01C0E" w14:textId="77777777" w:rsidR="00000000" w:rsidRDefault="00364BE1">
      <w:pPr>
        <w:pStyle w:val="a0"/>
        <w:rPr>
          <w:rFonts w:hint="cs"/>
          <w:rtl/>
        </w:rPr>
      </w:pPr>
    </w:p>
    <w:p w14:paraId="65310DD7" w14:textId="77777777" w:rsidR="00000000" w:rsidRDefault="00364BE1">
      <w:pPr>
        <w:pStyle w:val="a2"/>
        <w:rPr>
          <w:rFonts w:hint="cs"/>
          <w:rtl/>
        </w:rPr>
      </w:pPr>
    </w:p>
    <w:p w14:paraId="25ECD942" w14:textId="77777777" w:rsidR="00000000" w:rsidRDefault="00364BE1">
      <w:pPr>
        <w:pStyle w:val="a0"/>
        <w:rPr>
          <w:rFonts w:hint="cs"/>
          <w:rtl/>
        </w:rPr>
      </w:pPr>
    </w:p>
    <w:p w14:paraId="0A577EE3" w14:textId="77777777" w:rsidR="00000000" w:rsidRDefault="00364BE1">
      <w:pPr>
        <w:pStyle w:val="a2"/>
        <w:rPr>
          <w:rFonts w:hint="cs"/>
          <w:rtl/>
        </w:rPr>
      </w:pPr>
      <w:bookmarkStart w:id="18" w:name="CS23906FI0023906T10_03_2004_12_16_15"/>
      <w:bookmarkStart w:id="19" w:name="_Toc71351987"/>
      <w:bookmarkEnd w:id="18"/>
      <w:r>
        <w:rPr>
          <w:rtl/>
        </w:rPr>
        <w:t>הצ</w:t>
      </w:r>
      <w:r>
        <w:rPr>
          <w:rFonts w:hint="cs"/>
          <w:rtl/>
        </w:rPr>
        <w:t>עת חוק</w:t>
      </w:r>
      <w:r>
        <w:rPr>
          <w:rtl/>
        </w:rPr>
        <w:t xml:space="preserve"> נישואין וגירושין, התשס"ג-2003</w:t>
      </w:r>
      <w:bookmarkEnd w:id="19"/>
    </w:p>
    <w:p w14:paraId="59AB8FFF" w14:textId="77777777" w:rsidR="00000000" w:rsidRDefault="00364BE1">
      <w:pPr>
        <w:pStyle w:val="a0"/>
        <w:ind w:firstLine="0"/>
        <w:rPr>
          <w:rFonts w:hint="cs"/>
          <w:rtl/>
        </w:rPr>
      </w:pPr>
      <w:r>
        <w:rPr>
          <w:rtl/>
        </w:rPr>
        <w:t>[נספחות.]</w:t>
      </w:r>
    </w:p>
    <w:p w14:paraId="25C0190F" w14:textId="77777777" w:rsidR="00000000" w:rsidRDefault="00364BE1">
      <w:pPr>
        <w:pStyle w:val="-0"/>
        <w:rPr>
          <w:rFonts w:hint="cs"/>
          <w:rtl/>
        </w:rPr>
      </w:pPr>
      <w:bookmarkStart w:id="20" w:name="_Toc71351988"/>
      <w:r>
        <w:rPr>
          <w:rFonts w:hint="cs"/>
          <w:rtl/>
        </w:rPr>
        <w:t>(הצעת קבוצת חברי הכנסת)</w:t>
      </w:r>
      <w:bookmarkEnd w:id="20"/>
    </w:p>
    <w:p w14:paraId="558E0BBF" w14:textId="77777777" w:rsidR="00000000" w:rsidRDefault="00364BE1">
      <w:pPr>
        <w:pStyle w:val="-0"/>
        <w:rPr>
          <w:rFonts w:hint="cs"/>
          <w:rtl/>
        </w:rPr>
      </w:pPr>
    </w:p>
    <w:p w14:paraId="45657A2D" w14:textId="77777777" w:rsidR="00000000" w:rsidRDefault="00364BE1">
      <w:pPr>
        <w:pStyle w:val="a0"/>
        <w:rPr>
          <w:rFonts w:hint="cs"/>
          <w:rtl/>
        </w:rPr>
      </w:pPr>
    </w:p>
    <w:p w14:paraId="610CD761" w14:textId="77777777" w:rsidR="00000000" w:rsidRDefault="00364BE1">
      <w:pPr>
        <w:pStyle w:val="af1"/>
        <w:rPr>
          <w:rtl/>
        </w:rPr>
      </w:pPr>
      <w:r>
        <w:rPr>
          <w:rtl/>
        </w:rPr>
        <w:t>היו"ר ראובן ריבלין:</w:t>
      </w:r>
    </w:p>
    <w:p w14:paraId="44AF8592" w14:textId="77777777" w:rsidR="00000000" w:rsidRDefault="00364BE1">
      <w:pPr>
        <w:pStyle w:val="a0"/>
        <w:rPr>
          <w:rtl/>
        </w:rPr>
      </w:pPr>
    </w:p>
    <w:p w14:paraId="1CA40A02" w14:textId="77777777" w:rsidR="00000000" w:rsidRDefault="00364BE1">
      <w:pPr>
        <w:pStyle w:val="a0"/>
        <w:rPr>
          <w:rFonts w:hint="cs"/>
          <w:rtl/>
        </w:rPr>
      </w:pPr>
      <w:r>
        <w:rPr>
          <w:rFonts w:hint="cs"/>
          <w:rtl/>
        </w:rPr>
        <w:t>עתה, הצעת חוק פ/807 - הצעת חוק</w:t>
      </w:r>
      <w:r>
        <w:rPr>
          <w:rFonts w:hint="cs"/>
          <w:rtl/>
        </w:rPr>
        <w:t xml:space="preserve"> נישואין וגירושין, התשס"ג-2003. חבר הכנסת אופיר פינס-פז, בבקשה, באותו עניין. על שתי ההצעות יחד ישיב שר המשפטים יוסף לפיד. כבוד השר, האם אדוני מסכים להשיב על שתי ההצעות יחד?</w:t>
      </w:r>
    </w:p>
    <w:p w14:paraId="5C20ABA4" w14:textId="77777777" w:rsidR="00000000" w:rsidRDefault="00364BE1">
      <w:pPr>
        <w:pStyle w:val="a0"/>
        <w:rPr>
          <w:rFonts w:hint="cs"/>
          <w:rtl/>
        </w:rPr>
      </w:pPr>
    </w:p>
    <w:p w14:paraId="6C65A644" w14:textId="77777777" w:rsidR="00000000" w:rsidRDefault="00364BE1">
      <w:pPr>
        <w:pStyle w:val="af0"/>
        <w:rPr>
          <w:rtl/>
        </w:rPr>
      </w:pPr>
      <w:r>
        <w:rPr>
          <w:rFonts w:hint="eastAsia"/>
          <w:rtl/>
        </w:rPr>
        <w:t>שר</w:t>
      </w:r>
      <w:r>
        <w:rPr>
          <w:rtl/>
        </w:rPr>
        <w:t xml:space="preserve"> המשפטים יוסף לפיד:</w:t>
      </w:r>
    </w:p>
    <w:p w14:paraId="12A869EE" w14:textId="77777777" w:rsidR="00000000" w:rsidRDefault="00364BE1">
      <w:pPr>
        <w:pStyle w:val="a0"/>
        <w:rPr>
          <w:rFonts w:hint="cs"/>
          <w:rtl/>
        </w:rPr>
      </w:pPr>
    </w:p>
    <w:p w14:paraId="61F4803D" w14:textId="77777777" w:rsidR="00000000" w:rsidRDefault="00364BE1">
      <w:pPr>
        <w:pStyle w:val="a0"/>
        <w:rPr>
          <w:rFonts w:hint="cs"/>
          <w:rtl/>
        </w:rPr>
      </w:pPr>
      <w:r>
        <w:rPr>
          <w:rFonts w:hint="cs"/>
          <w:rtl/>
        </w:rPr>
        <w:t>כן.</w:t>
      </w:r>
    </w:p>
    <w:p w14:paraId="7BE88783" w14:textId="77777777" w:rsidR="00000000" w:rsidRDefault="00364BE1">
      <w:pPr>
        <w:pStyle w:val="a0"/>
        <w:rPr>
          <w:rFonts w:hint="cs"/>
          <w:rtl/>
        </w:rPr>
      </w:pPr>
    </w:p>
    <w:p w14:paraId="22A3A740" w14:textId="77777777" w:rsidR="00000000" w:rsidRDefault="00364BE1">
      <w:pPr>
        <w:pStyle w:val="af1"/>
        <w:rPr>
          <w:rtl/>
        </w:rPr>
      </w:pPr>
      <w:r>
        <w:rPr>
          <w:rtl/>
        </w:rPr>
        <w:t>היו"ר ראובן ריבלין:</w:t>
      </w:r>
    </w:p>
    <w:p w14:paraId="7B54030F" w14:textId="77777777" w:rsidR="00000000" w:rsidRDefault="00364BE1">
      <w:pPr>
        <w:pStyle w:val="a0"/>
        <w:rPr>
          <w:rtl/>
        </w:rPr>
      </w:pPr>
    </w:p>
    <w:p w14:paraId="61065B38" w14:textId="77777777" w:rsidR="00000000" w:rsidRDefault="00364BE1">
      <w:pPr>
        <w:pStyle w:val="a0"/>
        <w:rPr>
          <w:rFonts w:hint="cs"/>
          <w:rtl/>
        </w:rPr>
      </w:pPr>
      <w:r>
        <w:rPr>
          <w:rFonts w:hint="cs"/>
          <w:rtl/>
        </w:rPr>
        <w:t>תודה. חבר הכנסת פינס-פז, בבקשה.</w:t>
      </w:r>
    </w:p>
    <w:p w14:paraId="4BE66E73" w14:textId="77777777" w:rsidR="00000000" w:rsidRDefault="00364BE1">
      <w:pPr>
        <w:pStyle w:val="a0"/>
        <w:rPr>
          <w:rFonts w:hint="cs"/>
          <w:rtl/>
        </w:rPr>
      </w:pPr>
    </w:p>
    <w:p w14:paraId="62281C53" w14:textId="77777777" w:rsidR="00000000" w:rsidRDefault="00364BE1">
      <w:pPr>
        <w:pStyle w:val="a"/>
        <w:rPr>
          <w:rtl/>
        </w:rPr>
      </w:pPr>
      <w:bookmarkStart w:id="21" w:name="FS000000455T10_03_2004_12_17_00"/>
      <w:bookmarkStart w:id="22" w:name="_Toc71351989"/>
      <w:bookmarkEnd w:id="21"/>
      <w:r>
        <w:rPr>
          <w:rFonts w:hint="eastAsia"/>
          <w:rtl/>
        </w:rPr>
        <w:t>אופיר</w:t>
      </w:r>
      <w:r>
        <w:rPr>
          <w:rtl/>
        </w:rPr>
        <w:t xml:space="preserve"> פינס-פז (העבודה-מימד):</w:t>
      </w:r>
      <w:bookmarkEnd w:id="22"/>
    </w:p>
    <w:p w14:paraId="37D3813B" w14:textId="77777777" w:rsidR="00000000" w:rsidRDefault="00364BE1">
      <w:pPr>
        <w:pStyle w:val="a0"/>
        <w:rPr>
          <w:rFonts w:hint="cs"/>
          <w:rtl/>
        </w:rPr>
      </w:pPr>
    </w:p>
    <w:p w14:paraId="48118F8C" w14:textId="77777777" w:rsidR="00000000" w:rsidRDefault="00364BE1">
      <w:pPr>
        <w:pStyle w:val="a0"/>
        <w:rPr>
          <w:rFonts w:hint="cs"/>
          <w:rtl/>
        </w:rPr>
      </w:pPr>
      <w:r>
        <w:rPr>
          <w:rFonts w:hint="cs"/>
          <w:rtl/>
        </w:rPr>
        <w:t xml:space="preserve">אדוני היושב-ראש, חברי חברי הכנסת, יקירתי יהודית נאות, למי שעדיין לא יודע, הזכות להינשא היא זכות בסיסית של כל אדם באשר הוא אדם בכל מקום בעולם, לרבות על-פי פרשנות חוק-יסוד: כבוד האדם וחירותו גם במדינת ישראל, אם לא היה חוק סותר. </w:t>
      </w:r>
      <w:r>
        <w:rPr>
          <w:rFonts w:hint="cs"/>
          <w:rtl/>
        </w:rPr>
        <w:t xml:space="preserve">מדינת ישראל היא הדמוקרטיה היחידה בעולם המעניקה לדין הדתי האורתודוקסי בלעדיות מוחלטת בנושאי נישואים וגירושים - - </w:t>
      </w:r>
    </w:p>
    <w:p w14:paraId="64BCC2E7" w14:textId="77777777" w:rsidR="00000000" w:rsidRDefault="00364BE1">
      <w:pPr>
        <w:pStyle w:val="af0"/>
        <w:rPr>
          <w:rtl/>
        </w:rPr>
      </w:pPr>
      <w:r>
        <w:rPr>
          <w:rtl/>
        </w:rPr>
        <w:br/>
        <w:t>חיים כץ (הליכוד):</w:t>
      </w:r>
    </w:p>
    <w:p w14:paraId="388DF7FA" w14:textId="77777777" w:rsidR="00000000" w:rsidRDefault="00364BE1">
      <w:pPr>
        <w:pStyle w:val="a0"/>
        <w:rPr>
          <w:rtl/>
        </w:rPr>
      </w:pPr>
    </w:p>
    <w:p w14:paraId="396F066A" w14:textId="77777777" w:rsidR="00000000" w:rsidRDefault="00364BE1">
      <w:pPr>
        <w:pStyle w:val="a0"/>
        <w:rPr>
          <w:rFonts w:hint="cs"/>
          <w:rtl/>
        </w:rPr>
      </w:pPr>
      <w:r>
        <w:rPr>
          <w:rFonts w:hint="cs"/>
          <w:rtl/>
        </w:rPr>
        <w:t>- - - יגאל עמיר?</w:t>
      </w:r>
    </w:p>
    <w:p w14:paraId="7355ED1E" w14:textId="77777777" w:rsidR="00000000" w:rsidRDefault="00364BE1">
      <w:pPr>
        <w:pStyle w:val="af1"/>
        <w:rPr>
          <w:rtl/>
        </w:rPr>
      </w:pPr>
      <w:r>
        <w:rPr>
          <w:rtl/>
        </w:rPr>
        <w:br/>
        <w:t>היו"ר ראובן ריבלין:</w:t>
      </w:r>
    </w:p>
    <w:p w14:paraId="42768538" w14:textId="77777777" w:rsidR="00000000" w:rsidRDefault="00364BE1">
      <w:pPr>
        <w:pStyle w:val="a0"/>
        <w:rPr>
          <w:rtl/>
        </w:rPr>
      </w:pPr>
    </w:p>
    <w:p w14:paraId="57E18FC8" w14:textId="77777777" w:rsidR="00000000" w:rsidRDefault="00364BE1">
      <w:pPr>
        <w:pStyle w:val="a0"/>
        <w:rPr>
          <w:rFonts w:hint="cs"/>
          <w:rtl/>
        </w:rPr>
      </w:pPr>
      <w:r>
        <w:rPr>
          <w:rFonts w:hint="cs"/>
          <w:rtl/>
        </w:rPr>
        <w:t>מספיק.</w:t>
      </w:r>
    </w:p>
    <w:p w14:paraId="0355CEB7" w14:textId="77777777" w:rsidR="00000000" w:rsidRDefault="00364BE1">
      <w:pPr>
        <w:pStyle w:val="-"/>
        <w:rPr>
          <w:rtl/>
        </w:rPr>
      </w:pPr>
      <w:r>
        <w:rPr>
          <w:rtl/>
        </w:rPr>
        <w:br/>
      </w:r>
      <w:bookmarkStart w:id="23" w:name="FS000000455T10_03_2004_11_40_16"/>
      <w:bookmarkStart w:id="24" w:name="FS000000455T10_03_2004_11_40_20C"/>
      <w:bookmarkEnd w:id="23"/>
      <w:bookmarkEnd w:id="24"/>
      <w:r>
        <w:rPr>
          <w:rtl/>
        </w:rPr>
        <w:t>אופיר פינס-פז (העבודה-מימד):</w:t>
      </w:r>
    </w:p>
    <w:p w14:paraId="0DE7FAE8" w14:textId="77777777" w:rsidR="00000000" w:rsidRDefault="00364BE1">
      <w:pPr>
        <w:pStyle w:val="a0"/>
        <w:rPr>
          <w:rFonts w:hint="cs"/>
          <w:rtl/>
        </w:rPr>
      </w:pPr>
    </w:p>
    <w:p w14:paraId="17914125" w14:textId="77777777" w:rsidR="00000000" w:rsidRDefault="00364BE1">
      <w:pPr>
        <w:pStyle w:val="a0"/>
        <w:rPr>
          <w:rFonts w:hint="cs"/>
          <w:rtl/>
        </w:rPr>
      </w:pPr>
      <w:r>
        <w:rPr>
          <w:rFonts w:hint="cs"/>
          <w:rtl/>
        </w:rPr>
        <w:t>- - ולכן, הכנסת הזאת צריכה ליטול קורה מבין עינ</w:t>
      </w:r>
      <w:r>
        <w:rPr>
          <w:rFonts w:hint="cs"/>
          <w:rtl/>
        </w:rPr>
        <w:t xml:space="preserve">יה ולהבין שהיא לא יכולה להיות מנותקת מההוויה הציבורית ומהלכי הרוח בציבור. </w:t>
      </w:r>
    </w:p>
    <w:p w14:paraId="3A7CD806" w14:textId="77777777" w:rsidR="00000000" w:rsidRDefault="00364BE1">
      <w:pPr>
        <w:pStyle w:val="a0"/>
        <w:rPr>
          <w:rFonts w:hint="cs"/>
          <w:rtl/>
        </w:rPr>
      </w:pPr>
    </w:p>
    <w:p w14:paraId="62781EC4" w14:textId="77777777" w:rsidR="00000000" w:rsidRDefault="00364BE1">
      <w:pPr>
        <w:pStyle w:val="a0"/>
        <w:rPr>
          <w:rFonts w:hint="cs"/>
          <w:rtl/>
        </w:rPr>
      </w:pPr>
      <w:r>
        <w:rPr>
          <w:rFonts w:hint="cs"/>
          <w:rtl/>
        </w:rPr>
        <w:t>אנחנו קלטנו אל תוכנו כמיליון עולים חדשים. אנחנו, בדבקות השמרנית שלנו בעניין הזה, מוציאים את כלל העולים החדשים מחוץ למחנה, לא מאפשרים להם להיות חלק מאתנו, לא מאפשרים להם להקים בית ב</w:t>
      </w:r>
      <w:r>
        <w:rPr>
          <w:rFonts w:hint="cs"/>
          <w:rtl/>
        </w:rPr>
        <w:t xml:space="preserve">ישראל. </w:t>
      </w:r>
    </w:p>
    <w:p w14:paraId="35413512" w14:textId="77777777" w:rsidR="00000000" w:rsidRDefault="00364BE1">
      <w:pPr>
        <w:pStyle w:val="a0"/>
        <w:rPr>
          <w:rFonts w:hint="cs"/>
          <w:rtl/>
        </w:rPr>
      </w:pPr>
    </w:p>
    <w:p w14:paraId="219DD4A6" w14:textId="77777777" w:rsidR="00000000" w:rsidRDefault="00364BE1">
      <w:pPr>
        <w:pStyle w:val="a0"/>
        <w:rPr>
          <w:rFonts w:hint="cs"/>
          <w:rtl/>
        </w:rPr>
      </w:pPr>
      <w:r>
        <w:rPr>
          <w:rFonts w:hint="cs"/>
          <w:rtl/>
        </w:rPr>
        <w:t xml:space="preserve">אנחנו לוקחים עשרות אלפי אנשים שמוגדרים על-ידי הגורמים החרדיים והדתיים במדינה כפסולי חיתון, ואומרים להם: אסור לכם, אתם לא יכולים להקים בית בישראל. אתם אולי אוהבים, אולי אתם רוצים, אבל במדינת ישראל 2004 אתם עדיין לא יכולים. </w:t>
      </w:r>
    </w:p>
    <w:p w14:paraId="3EF3A75E" w14:textId="77777777" w:rsidR="00000000" w:rsidRDefault="00364BE1">
      <w:pPr>
        <w:pStyle w:val="a0"/>
        <w:rPr>
          <w:rFonts w:hint="cs"/>
          <w:rtl/>
        </w:rPr>
      </w:pPr>
    </w:p>
    <w:p w14:paraId="24688A6E" w14:textId="77777777" w:rsidR="00000000" w:rsidRDefault="00364BE1">
      <w:pPr>
        <w:pStyle w:val="a0"/>
        <w:rPr>
          <w:rFonts w:hint="cs"/>
          <w:rtl/>
        </w:rPr>
      </w:pPr>
      <w:r>
        <w:rPr>
          <w:rFonts w:hint="cs"/>
          <w:rtl/>
        </w:rPr>
        <w:t xml:space="preserve">כיום, במדינת ישראל, גם </w:t>
      </w:r>
      <w:r>
        <w:rPr>
          <w:rFonts w:hint="cs"/>
          <w:rtl/>
        </w:rPr>
        <w:t>מי שרוצה להינשא בנישואים לא אזרחיים אלא בנישואים דתיים, נישואים קונסרבטיביים, נישואים רפורמיים - גם הוא לא יכול לבוא בברית הנישואים במדינת ישראל. זה פילוג מוחלט של העם היהודי, זה נתק מוחלט בין מדינת ישראל לבין יהדות התפוצות, אבל זה לא מעניין את אף אחד - -</w:t>
      </w:r>
    </w:p>
    <w:p w14:paraId="59936A29" w14:textId="77777777" w:rsidR="00000000" w:rsidRDefault="00364BE1">
      <w:pPr>
        <w:pStyle w:val="af0"/>
        <w:rPr>
          <w:rtl/>
        </w:rPr>
      </w:pPr>
      <w:r>
        <w:rPr>
          <w:rtl/>
        </w:rPr>
        <w:br/>
        <w:t>משה גפני (יהדות התורה):</w:t>
      </w:r>
    </w:p>
    <w:p w14:paraId="075C9CB0" w14:textId="77777777" w:rsidR="00000000" w:rsidRDefault="00364BE1">
      <w:pPr>
        <w:pStyle w:val="a0"/>
        <w:rPr>
          <w:rtl/>
        </w:rPr>
      </w:pPr>
    </w:p>
    <w:p w14:paraId="06F3ADBC" w14:textId="77777777" w:rsidR="00000000" w:rsidRDefault="00364BE1">
      <w:pPr>
        <w:pStyle w:val="a0"/>
        <w:rPr>
          <w:rFonts w:hint="cs"/>
          <w:rtl/>
        </w:rPr>
      </w:pPr>
      <w:r>
        <w:rPr>
          <w:rFonts w:hint="cs"/>
          <w:rtl/>
        </w:rPr>
        <w:t>אופיר - - - להיות מפלגה לא בשלטון.</w:t>
      </w:r>
    </w:p>
    <w:p w14:paraId="4D5CB5B3" w14:textId="77777777" w:rsidR="00000000" w:rsidRDefault="00364BE1">
      <w:pPr>
        <w:pStyle w:val="-"/>
        <w:rPr>
          <w:rtl/>
        </w:rPr>
      </w:pPr>
      <w:r>
        <w:rPr>
          <w:rtl/>
        </w:rPr>
        <w:br/>
      </w:r>
      <w:bookmarkStart w:id="25" w:name="FS000000455T10_03_2004_11_46_23C"/>
      <w:bookmarkEnd w:id="25"/>
      <w:r>
        <w:rPr>
          <w:rtl/>
        </w:rPr>
        <w:t>אופיר פינס-פז (העבודה-מימד):</w:t>
      </w:r>
    </w:p>
    <w:p w14:paraId="78B37AE7" w14:textId="77777777" w:rsidR="00000000" w:rsidRDefault="00364BE1">
      <w:pPr>
        <w:pStyle w:val="a0"/>
        <w:rPr>
          <w:rtl/>
        </w:rPr>
      </w:pPr>
    </w:p>
    <w:p w14:paraId="187ED8D2" w14:textId="77777777" w:rsidR="00000000" w:rsidRDefault="00364BE1">
      <w:pPr>
        <w:pStyle w:val="a0"/>
        <w:rPr>
          <w:rFonts w:hint="cs"/>
          <w:rtl/>
        </w:rPr>
      </w:pPr>
      <w:r>
        <w:rPr>
          <w:rFonts w:hint="cs"/>
          <w:rtl/>
        </w:rPr>
        <w:t>- - אנחנו חיים את חיינו - - -</w:t>
      </w:r>
    </w:p>
    <w:p w14:paraId="5550AF27" w14:textId="77777777" w:rsidR="00000000" w:rsidRDefault="00364BE1">
      <w:pPr>
        <w:pStyle w:val="af0"/>
        <w:rPr>
          <w:rtl/>
        </w:rPr>
      </w:pPr>
      <w:r>
        <w:rPr>
          <w:rtl/>
        </w:rPr>
        <w:br/>
        <w:t>משה גפני (יהדות התורה):</w:t>
      </w:r>
    </w:p>
    <w:p w14:paraId="135C5438" w14:textId="77777777" w:rsidR="00000000" w:rsidRDefault="00364BE1">
      <w:pPr>
        <w:pStyle w:val="a0"/>
        <w:rPr>
          <w:rtl/>
        </w:rPr>
      </w:pPr>
    </w:p>
    <w:p w14:paraId="5817B525" w14:textId="77777777" w:rsidR="00000000" w:rsidRDefault="00364BE1">
      <w:pPr>
        <w:pStyle w:val="a0"/>
        <w:rPr>
          <w:rFonts w:hint="cs"/>
          <w:rtl/>
        </w:rPr>
      </w:pPr>
      <w:r>
        <w:rPr>
          <w:rFonts w:hint="cs"/>
          <w:rtl/>
        </w:rPr>
        <w:t>חיים, בטח.</w:t>
      </w:r>
    </w:p>
    <w:p w14:paraId="208D2D40" w14:textId="77777777" w:rsidR="00000000" w:rsidRDefault="00364BE1">
      <w:pPr>
        <w:pStyle w:val="-"/>
        <w:rPr>
          <w:rtl/>
        </w:rPr>
      </w:pPr>
      <w:r>
        <w:rPr>
          <w:rtl/>
        </w:rPr>
        <w:br/>
      </w:r>
      <w:bookmarkStart w:id="26" w:name="FS000000455T10_03_2004_11_47_03C"/>
      <w:bookmarkEnd w:id="26"/>
      <w:r>
        <w:rPr>
          <w:rtl/>
        </w:rPr>
        <w:t>אופיר פינס-פז (העבודה-מימד):</w:t>
      </w:r>
    </w:p>
    <w:p w14:paraId="630DBDCD" w14:textId="77777777" w:rsidR="00000000" w:rsidRDefault="00364BE1">
      <w:pPr>
        <w:pStyle w:val="a0"/>
        <w:rPr>
          <w:rtl/>
        </w:rPr>
      </w:pPr>
    </w:p>
    <w:p w14:paraId="21373B3D" w14:textId="77777777" w:rsidR="00000000" w:rsidRDefault="00364BE1">
      <w:pPr>
        <w:pStyle w:val="a0"/>
        <w:rPr>
          <w:rFonts w:hint="cs"/>
          <w:rtl/>
        </w:rPr>
      </w:pPr>
      <w:r>
        <w:rPr>
          <w:rFonts w:hint="cs"/>
          <w:rtl/>
        </w:rPr>
        <w:t>כל זוג חמישי בישראל - - -</w:t>
      </w:r>
    </w:p>
    <w:p w14:paraId="5EE85DDD" w14:textId="77777777" w:rsidR="00000000" w:rsidRDefault="00364BE1">
      <w:pPr>
        <w:pStyle w:val="af0"/>
        <w:rPr>
          <w:rtl/>
        </w:rPr>
      </w:pPr>
      <w:r>
        <w:rPr>
          <w:rtl/>
        </w:rPr>
        <w:br/>
        <w:t>משה גפני (יהדות התורה):</w:t>
      </w:r>
    </w:p>
    <w:p w14:paraId="1365C4CC" w14:textId="77777777" w:rsidR="00000000" w:rsidRDefault="00364BE1">
      <w:pPr>
        <w:pStyle w:val="a0"/>
        <w:rPr>
          <w:rtl/>
        </w:rPr>
      </w:pPr>
    </w:p>
    <w:p w14:paraId="423B93F6" w14:textId="77777777" w:rsidR="00000000" w:rsidRDefault="00364BE1">
      <w:pPr>
        <w:pStyle w:val="a0"/>
        <w:rPr>
          <w:rFonts w:hint="cs"/>
          <w:rtl/>
        </w:rPr>
      </w:pPr>
      <w:r>
        <w:rPr>
          <w:rFonts w:hint="cs"/>
          <w:rtl/>
        </w:rPr>
        <w:t>הנזקים שאתה עו</w:t>
      </w:r>
      <w:r>
        <w:rPr>
          <w:rFonts w:hint="cs"/>
          <w:rtl/>
        </w:rPr>
        <w:t>שה למפלגת העבודה הם יותר גדולים מהפופוליזם הזה.</w:t>
      </w:r>
    </w:p>
    <w:p w14:paraId="02A813A5" w14:textId="77777777" w:rsidR="00000000" w:rsidRDefault="00364BE1">
      <w:pPr>
        <w:pStyle w:val="-"/>
        <w:rPr>
          <w:rtl/>
        </w:rPr>
      </w:pPr>
      <w:r>
        <w:rPr>
          <w:rtl/>
        </w:rPr>
        <w:br/>
      </w:r>
      <w:bookmarkStart w:id="27" w:name="FS000000455T10_03_2004_11_48_12C"/>
      <w:bookmarkEnd w:id="27"/>
      <w:r>
        <w:rPr>
          <w:rtl/>
        </w:rPr>
        <w:t>אופיר פינס-פז (העבודה-מימד):</w:t>
      </w:r>
    </w:p>
    <w:p w14:paraId="05065B2A" w14:textId="77777777" w:rsidR="00000000" w:rsidRDefault="00364BE1">
      <w:pPr>
        <w:pStyle w:val="a0"/>
        <w:rPr>
          <w:rtl/>
        </w:rPr>
      </w:pPr>
    </w:p>
    <w:p w14:paraId="5FE412E8" w14:textId="77777777" w:rsidR="00000000" w:rsidRDefault="00364BE1">
      <w:pPr>
        <w:pStyle w:val="a0"/>
        <w:rPr>
          <w:rFonts w:hint="cs"/>
          <w:rtl/>
        </w:rPr>
      </w:pPr>
      <w:r>
        <w:rPr>
          <w:rFonts w:hint="cs"/>
          <w:rtl/>
        </w:rPr>
        <w:t>כן, כן, אני אהיה תלוי בך.</w:t>
      </w:r>
    </w:p>
    <w:p w14:paraId="4BB6250A" w14:textId="77777777" w:rsidR="00000000" w:rsidRDefault="00364BE1">
      <w:pPr>
        <w:pStyle w:val="af0"/>
        <w:rPr>
          <w:rtl/>
        </w:rPr>
      </w:pPr>
      <w:r>
        <w:rPr>
          <w:rtl/>
        </w:rPr>
        <w:br/>
        <w:t>משה גפני (יהדות התורה):</w:t>
      </w:r>
    </w:p>
    <w:p w14:paraId="25B7C83A" w14:textId="77777777" w:rsidR="00000000" w:rsidRDefault="00364BE1">
      <w:pPr>
        <w:pStyle w:val="a0"/>
        <w:rPr>
          <w:rtl/>
        </w:rPr>
      </w:pPr>
    </w:p>
    <w:p w14:paraId="16891983" w14:textId="77777777" w:rsidR="00000000" w:rsidRDefault="00364BE1">
      <w:pPr>
        <w:pStyle w:val="a0"/>
        <w:rPr>
          <w:rFonts w:hint="cs"/>
          <w:rtl/>
        </w:rPr>
      </w:pPr>
      <w:r>
        <w:rPr>
          <w:rFonts w:hint="cs"/>
          <w:rtl/>
        </w:rPr>
        <w:t>הנזקים שאתה עושה - - -</w:t>
      </w:r>
    </w:p>
    <w:p w14:paraId="24A47229" w14:textId="77777777" w:rsidR="00000000" w:rsidRDefault="00364BE1">
      <w:pPr>
        <w:pStyle w:val="-"/>
        <w:rPr>
          <w:rtl/>
        </w:rPr>
      </w:pPr>
      <w:r>
        <w:rPr>
          <w:rtl/>
        </w:rPr>
        <w:br/>
      </w:r>
      <w:bookmarkStart w:id="28" w:name="FS000000455T10_03_2004_11_48_42C"/>
      <w:bookmarkEnd w:id="28"/>
      <w:r>
        <w:rPr>
          <w:rtl/>
        </w:rPr>
        <w:t>אופיר פינס-פז (העבודה-מימד):</w:t>
      </w:r>
    </w:p>
    <w:p w14:paraId="53BC51E1" w14:textId="77777777" w:rsidR="00000000" w:rsidRDefault="00364BE1">
      <w:pPr>
        <w:pStyle w:val="a0"/>
        <w:rPr>
          <w:rtl/>
        </w:rPr>
      </w:pPr>
    </w:p>
    <w:p w14:paraId="7A9E0D69" w14:textId="77777777" w:rsidR="00000000" w:rsidRDefault="00364BE1">
      <w:pPr>
        <w:pStyle w:val="a0"/>
        <w:rPr>
          <w:rFonts w:hint="cs"/>
          <w:rtl/>
        </w:rPr>
      </w:pPr>
      <w:r>
        <w:rPr>
          <w:rFonts w:hint="cs"/>
          <w:rtl/>
        </w:rPr>
        <w:t xml:space="preserve">שמעתי, שמעתי. </w:t>
      </w:r>
    </w:p>
    <w:p w14:paraId="1C756BD5" w14:textId="77777777" w:rsidR="00000000" w:rsidRDefault="00364BE1">
      <w:pPr>
        <w:pStyle w:val="a0"/>
        <w:rPr>
          <w:rFonts w:hint="cs"/>
          <w:rtl/>
        </w:rPr>
      </w:pPr>
    </w:p>
    <w:p w14:paraId="5FB6996D" w14:textId="77777777" w:rsidR="00000000" w:rsidRDefault="00364BE1">
      <w:pPr>
        <w:pStyle w:val="a0"/>
        <w:rPr>
          <w:rFonts w:hint="cs"/>
          <w:rtl/>
        </w:rPr>
      </w:pPr>
      <w:r>
        <w:rPr>
          <w:rFonts w:hint="cs"/>
          <w:rtl/>
        </w:rPr>
        <w:t xml:space="preserve">כל זוג חמישי בישראל בוחר באלטרנטיבה לנישואים הממסדיים. </w:t>
      </w:r>
      <w:r>
        <w:rPr>
          <w:rFonts w:hint="cs"/>
          <w:rtl/>
        </w:rPr>
        <w:t>אמר לי חבר הכנסת בורג, שיש ירידה של 50% ברישום לנישואים ברבנות הראשית בישראל. ירידה של 50%. העם מצביע נישואים אזרחיים. נקעה נפשו של העם מהממסד הדתי שמכתיב לו כיצד להינשא.</w:t>
      </w:r>
    </w:p>
    <w:p w14:paraId="7B28DCA3" w14:textId="77777777" w:rsidR="00000000" w:rsidRDefault="00364BE1">
      <w:pPr>
        <w:pStyle w:val="a0"/>
        <w:rPr>
          <w:rFonts w:hint="cs"/>
          <w:rtl/>
        </w:rPr>
      </w:pPr>
    </w:p>
    <w:p w14:paraId="69A54496" w14:textId="77777777" w:rsidR="00000000" w:rsidRDefault="00364BE1">
      <w:pPr>
        <w:pStyle w:val="a0"/>
        <w:rPr>
          <w:rFonts w:hint="cs"/>
          <w:rtl/>
        </w:rPr>
      </w:pPr>
      <w:r>
        <w:rPr>
          <w:rFonts w:hint="cs"/>
          <w:rtl/>
        </w:rPr>
        <w:t>אגב, אני באופן אישי - שלא תהיה לכם אי-הבנה - התחתנתי בנישואים על-פי האורתודוקסיה, וא</w:t>
      </w:r>
      <w:r>
        <w:rPr>
          <w:rFonts w:hint="cs"/>
          <w:rtl/>
        </w:rPr>
        <w:t xml:space="preserve">ני שמח על כך, והדבר לא עלה לי לא בבריאות ולא בעוגמת נפש. ההיפך הוא הנכון. אבל, אי-אפשר לכפות הר כגיגית על מיליוני בני-אדם בישראל. </w:t>
      </w:r>
    </w:p>
    <w:p w14:paraId="04451393" w14:textId="77777777" w:rsidR="00000000" w:rsidRDefault="00364BE1">
      <w:pPr>
        <w:pStyle w:val="a0"/>
        <w:rPr>
          <w:rFonts w:hint="cs"/>
          <w:rtl/>
        </w:rPr>
      </w:pPr>
    </w:p>
    <w:p w14:paraId="690CA326" w14:textId="77777777" w:rsidR="00000000" w:rsidRDefault="00364BE1">
      <w:pPr>
        <w:pStyle w:val="a0"/>
        <w:rPr>
          <w:rFonts w:hint="cs"/>
          <w:rtl/>
        </w:rPr>
      </w:pPr>
      <w:r>
        <w:rPr>
          <w:rFonts w:hint="cs"/>
          <w:rtl/>
        </w:rPr>
        <w:t>יש היום בישראל כ-50,000 משפחות יהודיות שנישאו בנישואים אזרחיים, לא בארץ. גירשנו אותם לקפריסין. רק בקפריסין אפשר להתחתן. בושה</w:t>
      </w:r>
      <w:r>
        <w:rPr>
          <w:rFonts w:hint="cs"/>
          <w:rtl/>
        </w:rPr>
        <w:t xml:space="preserve"> למדינה. אדם, כדי לממש את עצמו במדינה הזאת, צריך לברוח לקפריסין להתחתן. אנחנו השתגענו? והם מדברים על אובדן הקשר - על אובדן הקשר - - -</w:t>
      </w:r>
    </w:p>
    <w:p w14:paraId="24DBE437" w14:textId="77777777" w:rsidR="00000000" w:rsidRDefault="00364BE1">
      <w:pPr>
        <w:pStyle w:val="af0"/>
        <w:rPr>
          <w:rtl/>
        </w:rPr>
      </w:pPr>
      <w:r>
        <w:rPr>
          <w:rtl/>
        </w:rPr>
        <w:br/>
        <w:t>משה גפני (יהדות התורה):</w:t>
      </w:r>
    </w:p>
    <w:p w14:paraId="22CECBAD" w14:textId="77777777" w:rsidR="00000000" w:rsidRDefault="00364BE1">
      <w:pPr>
        <w:pStyle w:val="a0"/>
        <w:rPr>
          <w:rtl/>
        </w:rPr>
      </w:pPr>
    </w:p>
    <w:p w14:paraId="72688070" w14:textId="77777777" w:rsidR="00000000" w:rsidRDefault="00364BE1">
      <w:pPr>
        <w:pStyle w:val="a0"/>
        <w:rPr>
          <w:rFonts w:hint="cs"/>
          <w:rtl/>
        </w:rPr>
      </w:pPr>
      <w:r>
        <w:rPr>
          <w:rFonts w:hint="cs"/>
          <w:rtl/>
        </w:rPr>
        <w:t>- - - יושב-ראש הקואליציה, למה לא הבאת את זה? - - -</w:t>
      </w:r>
    </w:p>
    <w:p w14:paraId="2E144BAA" w14:textId="77777777" w:rsidR="00000000" w:rsidRDefault="00364BE1">
      <w:pPr>
        <w:pStyle w:val="af1"/>
        <w:rPr>
          <w:rtl/>
        </w:rPr>
      </w:pPr>
      <w:r>
        <w:rPr>
          <w:rtl/>
        </w:rPr>
        <w:br/>
        <w:t>היו"ר ראובן ריבלין:</w:t>
      </w:r>
    </w:p>
    <w:p w14:paraId="5BA77FB7" w14:textId="77777777" w:rsidR="00000000" w:rsidRDefault="00364BE1">
      <w:pPr>
        <w:pStyle w:val="a0"/>
        <w:rPr>
          <w:rtl/>
        </w:rPr>
      </w:pPr>
    </w:p>
    <w:p w14:paraId="43DB69D8" w14:textId="77777777" w:rsidR="00000000" w:rsidRDefault="00364BE1">
      <w:pPr>
        <w:pStyle w:val="a0"/>
        <w:rPr>
          <w:rFonts w:hint="cs"/>
          <w:rtl/>
        </w:rPr>
      </w:pPr>
      <w:r>
        <w:rPr>
          <w:rFonts w:hint="cs"/>
          <w:rtl/>
        </w:rPr>
        <w:t>חבר הכנסת גפני, לשבת. ח</w:t>
      </w:r>
      <w:r>
        <w:rPr>
          <w:rFonts w:hint="cs"/>
          <w:rtl/>
        </w:rPr>
        <w:t xml:space="preserve">בר הכנסת גפני, לשבת. </w:t>
      </w:r>
    </w:p>
    <w:p w14:paraId="53785F8E" w14:textId="77777777" w:rsidR="00000000" w:rsidRDefault="00364BE1">
      <w:pPr>
        <w:pStyle w:val="af0"/>
        <w:rPr>
          <w:rFonts w:hint="cs"/>
          <w:rtl/>
        </w:rPr>
      </w:pPr>
    </w:p>
    <w:p w14:paraId="4BF6AD7E" w14:textId="77777777" w:rsidR="00000000" w:rsidRDefault="00364BE1">
      <w:pPr>
        <w:pStyle w:val="-"/>
        <w:rPr>
          <w:rtl/>
        </w:rPr>
      </w:pPr>
      <w:bookmarkStart w:id="29" w:name="FS000000455T10_03_2004_11_56_25C"/>
      <w:bookmarkEnd w:id="29"/>
      <w:r>
        <w:rPr>
          <w:rtl/>
        </w:rPr>
        <w:t>אופיר פינס-פז (העבודה-מימד):</w:t>
      </w:r>
    </w:p>
    <w:p w14:paraId="516A8B9F" w14:textId="77777777" w:rsidR="00000000" w:rsidRDefault="00364BE1">
      <w:pPr>
        <w:pStyle w:val="a0"/>
        <w:rPr>
          <w:rtl/>
        </w:rPr>
      </w:pPr>
    </w:p>
    <w:p w14:paraId="7F7B2C39" w14:textId="77777777" w:rsidR="00000000" w:rsidRDefault="00364BE1">
      <w:pPr>
        <w:pStyle w:val="a0"/>
        <w:rPr>
          <w:rFonts w:hint="cs"/>
          <w:rtl/>
        </w:rPr>
      </w:pPr>
      <w:r>
        <w:rPr>
          <w:rFonts w:hint="cs"/>
          <w:rtl/>
        </w:rPr>
        <w:t xml:space="preserve">- - אתם גומרים את הקשר - - </w:t>
      </w:r>
    </w:p>
    <w:p w14:paraId="335C8244" w14:textId="77777777" w:rsidR="00000000" w:rsidRDefault="00364BE1">
      <w:pPr>
        <w:pStyle w:val="af0"/>
        <w:rPr>
          <w:rtl/>
        </w:rPr>
      </w:pPr>
      <w:r>
        <w:rPr>
          <w:rtl/>
        </w:rPr>
        <w:br/>
        <w:t>משה גפני (יהדות התורה):</w:t>
      </w:r>
    </w:p>
    <w:p w14:paraId="7EFE3268" w14:textId="77777777" w:rsidR="00000000" w:rsidRDefault="00364BE1">
      <w:pPr>
        <w:pStyle w:val="a0"/>
        <w:rPr>
          <w:rtl/>
        </w:rPr>
      </w:pPr>
    </w:p>
    <w:p w14:paraId="78E0B976" w14:textId="77777777" w:rsidR="00000000" w:rsidRDefault="00364BE1">
      <w:pPr>
        <w:pStyle w:val="a0"/>
        <w:rPr>
          <w:rFonts w:hint="cs"/>
          <w:rtl/>
        </w:rPr>
      </w:pPr>
      <w:r>
        <w:rPr>
          <w:rFonts w:hint="cs"/>
          <w:rtl/>
        </w:rPr>
        <w:t xml:space="preserve">- - - למה לא הבאת את זה? </w:t>
      </w:r>
    </w:p>
    <w:p w14:paraId="6037E378" w14:textId="77777777" w:rsidR="00000000" w:rsidRDefault="00364BE1">
      <w:pPr>
        <w:pStyle w:val="-"/>
        <w:rPr>
          <w:rtl/>
        </w:rPr>
      </w:pPr>
      <w:r>
        <w:rPr>
          <w:rtl/>
        </w:rPr>
        <w:br/>
      </w:r>
      <w:bookmarkStart w:id="30" w:name="FS000000455T10_03_2004_11_56_56C"/>
      <w:bookmarkEnd w:id="30"/>
      <w:r>
        <w:rPr>
          <w:rtl/>
        </w:rPr>
        <w:t>אופיר פינס-פז (העבודה-מימד):</w:t>
      </w:r>
    </w:p>
    <w:p w14:paraId="5B1E5952" w14:textId="77777777" w:rsidR="00000000" w:rsidRDefault="00364BE1">
      <w:pPr>
        <w:pStyle w:val="a0"/>
        <w:rPr>
          <w:rtl/>
        </w:rPr>
      </w:pPr>
    </w:p>
    <w:p w14:paraId="365579C1" w14:textId="77777777" w:rsidR="00000000" w:rsidRDefault="00364BE1">
      <w:pPr>
        <w:pStyle w:val="a0"/>
        <w:rPr>
          <w:rFonts w:hint="cs"/>
          <w:rtl/>
        </w:rPr>
      </w:pPr>
      <w:r>
        <w:rPr>
          <w:rFonts w:hint="cs"/>
          <w:rtl/>
        </w:rPr>
        <w:t xml:space="preserve">- - אתם לא מאפשרים לנו לקיים את הקשר, אתם מנדים מחוץ לגדר את מיטב הנוער, את מיטב העם, שרוצה </w:t>
      </w:r>
      <w:r>
        <w:rPr>
          <w:rFonts w:hint="cs"/>
          <w:rtl/>
        </w:rPr>
        <w:t>לבוא בברית נישואים, ובא בברית נישואים, אבל במקום לעשות את זה עם משפחתו, בעיר מגוריו, בארצו, במולדתו - אתם מכריחים אותם לנסוע לקפריסין? מה, אתם לא מתביישים? כמה תיאחזו בקרנות המזבח של הרבנות הראשית? באמת, בהלכה.</w:t>
      </w:r>
    </w:p>
    <w:p w14:paraId="082CA839" w14:textId="77777777" w:rsidR="00000000" w:rsidRDefault="00364BE1">
      <w:pPr>
        <w:pStyle w:val="a0"/>
        <w:rPr>
          <w:rFonts w:hint="cs"/>
          <w:rtl/>
        </w:rPr>
      </w:pPr>
    </w:p>
    <w:p w14:paraId="343E54A5" w14:textId="77777777" w:rsidR="00000000" w:rsidRDefault="00364BE1">
      <w:pPr>
        <w:pStyle w:val="a0"/>
        <w:rPr>
          <w:rFonts w:hint="cs"/>
          <w:rtl/>
        </w:rPr>
      </w:pPr>
      <w:r>
        <w:rPr>
          <w:rFonts w:hint="cs"/>
          <w:rtl/>
        </w:rPr>
        <w:t>אז אמרתי - 50,000 זוגות נישאים בנישואים אזרח</w:t>
      </w:r>
      <w:r>
        <w:rPr>
          <w:rFonts w:hint="cs"/>
          <w:rtl/>
        </w:rPr>
        <w:t xml:space="preserve">יים; 150,000 משפחות מעורבות שנישאו בנישואים אזרחיים; 57,000 משפחות של ידועים בציבור שלא נישאו, אבל מנהלים חיי משפחה. אתם מבינים מה קורה כאן? </w:t>
      </w:r>
    </w:p>
    <w:p w14:paraId="564211C9" w14:textId="77777777" w:rsidR="00000000" w:rsidRDefault="00364BE1">
      <w:pPr>
        <w:pStyle w:val="a0"/>
        <w:rPr>
          <w:rFonts w:hint="cs"/>
          <w:rtl/>
        </w:rPr>
      </w:pPr>
    </w:p>
    <w:p w14:paraId="3FB12FAD" w14:textId="77777777" w:rsidR="00000000" w:rsidRDefault="00364BE1">
      <w:pPr>
        <w:pStyle w:val="a0"/>
        <w:rPr>
          <w:rFonts w:hint="cs"/>
          <w:rtl/>
        </w:rPr>
      </w:pPr>
      <w:r>
        <w:rPr>
          <w:rFonts w:hint="cs"/>
          <w:rtl/>
        </w:rPr>
        <w:t>חברות וחברים, הצעת החוק שאני מחזיק בידי היא לא הצעת החוק שמונחת לפניכם, אבל היא כתובה באותו נוסח: הצעת חוק נישואי</w:t>
      </w:r>
      <w:r>
        <w:rPr>
          <w:rFonts w:hint="cs"/>
          <w:rtl/>
        </w:rPr>
        <w:t>ן וגירושין, מהכנסת החמש-עשרה, אדוני היושב-ראש, וחתומים עליה כיוזמים: יוסף טומי לפיד, אופיר פינס ונעמי חזן. אותה הצעת חוק, מלה במלה, לא שינינו תו, לא שינינו אות, לא שינינו מלה. אותה הצעת חוק.</w:t>
      </w:r>
    </w:p>
    <w:p w14:paraId="0B7EC9A8" w14:textId="77777777" w:rsidR="00000000" w:rsidRDefault="00364BE1">
      <w:pPr>
        <w:pStyle w:val="a0"/>
        <w:rPr>
          <w:rFonts w:hint="cs"/>
          <w:rtl/>
        </w:rPr>
      </w:pPr>
    </w:p>
    <w:p w14:paraId="1A0AE24A" w14:textId="77777777" w:rsidR="00000000" w:rsidRDefault="00364BE1">
      <w:pPr>
        <w:pStyle w:val="a0"/>
        <w:rPr>
          <w:rFonts w:hint="cs"/>
          <w:rtl/>
        </w:rPr>
      </w:pPr>
      <w:r>
        <w:rPr>
          <w:rFonts w:hint="cs"/>
          <w:rtl/>
        </w:rPr>
        <w:t>כשהנחתי את הצעת החוק בכנסת הזאת, פניתי לחברי הכנסת מטעם סיעת שינ</w:t>
      </w:r>
      <w:r>
        <w:rPr>
          <w:rFonts w:hint="cs"/>
          <w:rtl/>
        </w:rPr>
        <w:t>וי וביקשתי מהם להצטרף אליה, שכן שום דבר לא השתנה, חוץ מזה ששינוי אז היתה באופוזיציה ועכשיו היא בקואליציה. פניתי חבר-חבר, וקיבלתי תשובה רשמית מסיעת שינוי בכנסת: חבר יקר, קיבלנו הוראה שלא להצטרף ליוזמת הצעת החוק שאתם מציעים. זאת אומרת, כששינוי היתה באופוזיצי</w:t>
      </w:r>
      <w:r>
        <w:rPr>
          <w:rFonts w:hint="cs"/>
          <w:rtl/>
        </w:rPr>
        <w:t xml:space="preserve">ה - החוק הזה היה חוק כשר, למהדרין. מה זה למהדרין, זה היה אחד הדגלים ששינוי הניפה כל השנים האחרונות במערכת הבחירות, קיבלה עליו 15 מנדטים. היום, כשהיא בקואליציה, אז הבנתי כך - קודם כול, שוועדת השרים לענייני חקיקה הודיעה שצריך להצביע נגד החוק. נגד החוק. </w:t>
      </w:r>
    </w:p>
    <w:p w14:paraId="2E97E376" w14:textId="77777777" w:rsidR="00000000" w:rsidRDefault="00364BE1">
      <w:pPr>
        <w:pStyle w:val="a0"/>
        <w:rPr>
          <w:rFonts w:hint="cs"/>
          <w:rtl/>
        </w:rPr>
      </w:pPr>
    </w:p>
    <w:p w14:paraId="13FDF0A6" w14:textId="77777777" w:rsidR="00000000" w:rsidRDefault="00364BE1">
      <w:pPr>
        <w:pStyle w:val="a0"/>
        <w:rPr>
          <w:rFonts w:hint="cs"/>
          <w:rtl/>
        </w:rPr>
      </w:pPr>
      <w:r>
        <w:rPr>
          <w:rFonts w:hint="cs"/>
          <w:rtl/>
        </w:rPr>
        <w:t>יוש</w:t>
      </w:r>
      <w:r>
        <w:rPr>
          <w:rFonts w:hint="cs"/>
          <w:rtl/>
        </w:rPr>
        <w:t>ב-ראש ועדת השרים לענייני חקיקה בממשלה הזאת הוא שר המשפטים, חברי טומי לפיד, שיחד אתי בקדנציה הקודמת הנחנו וקידמנו בדיוק אותה הצעת חוק, בלי שינוי קל שבקלים. אז איך אז היית היוזם, טומי לפיד, והיום אתה המסכל? איך אז עשית נפשות להצעת החוק הזאת, והיום אתה לא מאפ</w:t>
      </w:r>
      <w:r>
        <w:rPr>
          <w:rFonts w:hint="cs"/>
          <w:rtl/>
        </w:rPr>
        <w:t>שר לחבריך בסיעה להצביע בעדה? מה, הכול קשור לפוזיציה? כשאתה באופוזיציה - אז אתה בעד; כשאתה בפוזיציה - אז אתה נגד.</w:t>
      </w:r>
    </w:p>
    <w:p w14:paraId="1005CE6C" w14:textId="77777777" w:rsidR="00000000" w:rsidRDefault="00364BE1">
      <w:pPr>
        <w:pStyle w:val="a0"/>
        <w:rPr>
          <w:rFonts w:hint="cs"/>
          <w:rtl/>
        </w:rPr>
      </w:pPr>
    </w:p>
    <w:p w14:paraId="49CCCEF7" w14:textId="77777777" w:rsidR="00000000" w:rsidRDefault="00364BE1">
      <w:pPr>
        <w:pStyle w:val="a0"/>
        <w:rPr>
          <w:rFonts w:hint="cs"/>
          <w:rtl/>
        </w:rPr>
      </w:pPr>
      <w:r>
        <w:rPr>
          <w:rFonts w:hint="cs"/>
          <w:rtl/>
        </w:rPr>
        <w:t xml:space="preserve">אבל לא זו בלבד. חברי הכנסת של סיעת שינוי - ביום ראשון, לפני ארבעה ימים - קיימו הפגנה מול הרבנות הראשית בתל-אביב. באו, טלוויזיות, תמונות, רקדו </w:t>
      </w:r>
      <w:r>
        <w:rPr>
          <w:rFonts w:hint="cs"/>
          <w:rtl/>
        </w:rPr>
        <w:t>על מדרגות הרבנות. שמחתי שמחה גדולה, אמרתי: הנה, ביום רביעי הצעת החוק הזאת באה, בוודאי כל אלה שעלזו ורקדו ושמחו על מדרגות הרבנות הראשית בתל-אביב, יבואו לכנסת ויצביעו בעד הצעת החוק. לא דובים ולא זבובים. ריקודים לחוד והצבעה לחוד; הפגנות לחוד, ועמידה על עקרונו</w:t>
      </w:r>
      <w:r>
        <w:rPr>
          <w:rFonts w:hint="cs"/>
          <w:rtl/>
        </w:rPr>
        <w:t xml:space="preserve">ת לחוד. </w:t>
      </w:r>
    </w:p>
    <w:p w14:paraId="512CA961" w14:textId="77777777" w:rsidR="00000000" w:rsidRDefault="00364BE1">
      <w:pPr>
        <w:pStyle w:val="a0"/>
        <w:rPr>
          <w:rFonts w:hint="cs"/>
          <w:rtl/>
        </w:rPr>
      </w:pPr>
    </w:p>
    <w:p w14:paraId="396ACB4D" w14:textId="77777777" w:rsidR="00000000" w:rsidRDefault="00364BE1">
      <w:pPr>
        <w:pStyle w:val="a0"/>
        <w:rPr>
          <w:rFonts w:hint="cs"/>
          <w:rtl/>
        </w:rPr>
      </w:pPr>
      <w:r>
        <w:rPr>
          <w:rFonts w:hint="cs"/>
          <w:rtl/>
        </w:rPr>
        <w:t>והגדיל לעשות חברי חבר הכנסת רוני בריזון, שמכנה היום באחד העיתונים את הצעת החוק הזאת הצעת חוק קנטרנית של האופוזיציה. יפה. אחת משתיים - אם זו הצעת חוק קנטרנית, מדוע תמכתם בה בלהט ויזמתם אותה בכנסת הקודמת? ואם זו הצעת חוק ראויה, מדוע אתם לא תומכים ב</w:t>
      </w:r>
      <w:r>
        <w:rPr>
          <w:rFonts w:hint="cs"/>
          <w:rtl/>
        </w:rPr>
        <w:t>ה גם היום, כפי שתמכתם בה בעבר? בקיצור - - -</w:t>
      </w:r>
    </w:p>
    <w:p w14:paraId="51061360" w14:textId="77777777" w:rsidR="00000000" w:rsidRDefault="00364BE1">
      <w:pPr>
        <w:pStyle w:val="af0"/>
        <w:rPr>
          <w:rtl/>
        </w:rPr>
      </w:pPr>
      <w:r>
        <w:rPr>
          <w:rtl/>
        </w:rPr>
        <w:br/>
        <w:t>רוני בריזון (שינוי):</w:t>
      </w:r>
    </w:p>
    <w:p w14:paraId="712231DF" w14:textId="77777777" w:rsidR="00000000" w:rsidRDefault="00364BE1">
      <w:pPr>
        <w:pStyle w:val="a0"/>
        <w:rPr>
          <w:rtl/>
        </w:rPr>
      </w:pPr>
    </w:p>
    <w:p w14:paraId="47E03CB6" w14:textId="77777777" w:rsidR="00000000" w:rsidRDefault="00364BE1">
      <w:pPr>
        <w:pStyle w:val="a0"/>
        <w:rPr>
          <w:rFonts w:hint="cs"/>
          <w:rtl/>
        </w:rPr>
      </w:pPr>
      <w:r>
        <w:rPr>
          <w:rFonts w:hint="cs"/>
          <w:rtl/>
        </w:rPr>
        <w:t>החוק טוב, ההצעה לא טובה.</w:t>
      </w:r>
    </w:p>
    <w:p w14:paraId="0085DFF9" w14:textId="77777777" w:rsidR="00000000" w:rsidRDefault="00364BE1">
      <w:pPr>
        <w:pStyle w:val="-"/>
        <w:rPr>
          <w:rtl/>
        </w:rPr>
      </w:pPr>
      <w:r>
        <w:rPr>
          <w:rtl/>
        </w:rPr>
        <w:br/>
      </w:r>
      <w:bookmarkStart w:id="31" w:name="FS000000455T10_03_2004_12_12_26C"/>
      <w:bookmarkEnd w:id="31"/>
      <w:r>
        <w:rPr>
          <w:rtl/>
        </w:rPr>
        <w:t>אופיר פינס-פז (העבודה-מימד):</w:t>
      </w:r>
    </w:p>
    <w:p w14:paraId="2AEDFC5F" w14:textId="77777777" w:rsidR="00000000" w:rsidRDefault="00364BE1">
      <w:pPr>
        <w:pStyle w:val="a0"/>
        <w:rPr>
          <w:rtl/>
        </w:rPr>
      </w:pPr>
    </w:p>
    <w:p w14:paraId="06F782BC" w14:textId="77777777" w:rsidR="00000000" w:rsidRDefault="00364BE1">
      <w:pPr>
        <w:pStyle w:val="a0"/>
        <w:rPr>
          <w:rFonts w:hint="cs"/>
          <w:rtl/>
        </w:rPr>
      </w:pPr>
      <w:r>
        <w:rPr>
          <w:rFonts w:hint="cs"/>
          <w:rtl/>
        </w:rPr>
        <w:t>החוק טוב וההצעה לא טובה. כן, זו נוסחה ששמעתי מכם כבר כמה פעמים. החוק טוב, ההצעה לא טובה. הבנתי.</w:t>
      </w:r>
    </w:p>
    <w:p w14:paraId="605F2A71" w14:textId="77777777" w:rsidR="00000000" w:rsidRDefault="00364BE1">
      <w:pPr>
        <w:pStyle w:val="af0"/>
        <w:rPr>
          <w:rtl/>
        </w:rPr>
      </w:pPr>
      <w:r>
        <w:rPr>
          <w:rtl/>
        </w:rPr>
        <w:br/>
        <w:t>רוני בריזון (שינוי):</w:t>
      </w:r>
    </w:p>
    <w:p w14:paraId="3DEC25D4" w14:textId="77777777" w:rsidR="00000000" w:rsidRDefault="00364BE1">
      <w:pPr>
        <w:pStyle w:val="a0"/>
        <w:rPr>
          <w:rtl/>
        </w:rPr>
      </w:pPr>
    </w:p>
    <w:p w14:paraId="2774000C" w14:textId="77777777" w:rsidR="00000000" w:rsidRDefault="00364BE1">
      <w:pPr>
        <w:pStyle w:val="a0"/>
        <w:rPr>
          <w:rFonts w:hint="cs"/>
          <w:rtl/>
        </w:rPr>
      </w:pPr>
      <w:r>
        <w:rPr>
          <w:rFonts w:hint="cs"/>
          <w:rtl/>
        </w:rPr>
        <w:t>- - -</w:t>
      </w:r>
    </w:p>
    <w:p w14:paraId="28329185" w14:textId="77777777" w:rsidR="00000000" w:rsidRDefault="00364BE1">
      <w:pPr>
        <w:pStyle w:val="-"/>
        <w:rPr>
          <w:rtl/>
        </w:rPr>
      </w:pPr>
      <w:r>
        <w:rPr>
          <w:rtl/>
        </w:rPr>
        <w:br/>
      </w:r>
      <w:bookmarkStart w:id="32" w:name="FS000000455T10_03_2004_12_13_17C"/>
      <w:bookmarkEnd w:id="32"/>
      <w:r>
        <w:rPr>
          <w:rtl/>
        </w:rPr>
        <w:t>אופיר פ</w:t>
      </w:r>
      <w:r>
        <w:rPr>
          <w:rtl/>
        </w:rPr>
        <w:t>ינס-פז (העבודה-מימד):</w:t>
      </w:r>
    </w:p>
    <w:p w14:paraId="370567E5" w14:textId="77777777" w:rsidR="00000000" w:rsidRDefault="00364BE1">
      <w:pPr>
        <w:pStyle w:val="a0"/>
        <w:rPr>
          <w:rtl/>
        </w:rPr>
      </w:pPr>
    </w:p>
    <w:p w14:paraId="656F8818" w14:textId="77777777" w:rsidR="00000000" w:rsidRDefault="00364BE1">
      <w:pPr>
        <w:pStyle w:val="a0"/>
        <w:rPr>
          <w:rFonts w:hint="cs"/>
          <w:rtl/>
        </w:rPr>
      </w:pPr>
      <w:r>
        <w:rPr>
          <w:rFonts w:hint="cs"/>
          <w:rtl/>
        </w:rPr>
        <w:t>חבר הכנסת בריזון, אני מצפה מחברים בסיעת שינוי להתייצב מאחורי עקרונותיהם באופוזיציה ובקואליציה, ולא להתהפך. זה הכול. ואתם פעם אחר פעם - אני יכול להראות לכם לאורך תהליכי חקיקה רבים בבית הזה בשנה האחרונה - אחד בלב, אחד באצבע; אחד בפה, א</w:t>
      </w:r>
      <w:r>
        <w:rPr>
          <w:rFonts w:hint="cs"/>
          <w:rtl/>
        </w:rPr>
        <w:t>חד בהצבעה. ואני אומר לכם - אני מניח שהציבור יעניש אתכם על חוסר העקביות הזה, אני מניח שהציבור יבוא אתכם חשבון, משום שהדבר שהציבור הכי מתקומם נגדו הוא חוסר עקביות ופופוליזם.</w:t>
      </w:r>
    </w:p>
    <w:p w14:paraId="02C4DAA3" w14:textId="77777777" w:rsidR="00000000" w:rsidRDefault="00364BE1">
      <w:pPr>
        <w:pStyle w:val="a0"/>
        <w:rPr>
          <w:rFonts w:hint="cs"/>
          <w:rtl/>
        </w:rPr>
      </w:pPr>
    </w:p>
    <w:p w14:paraId="5504517E" w14:textId="77777777" w:rsidR="00000000" w:rsidRDefault="00364BE1">
      <w:pPr>
        <w:pStyle w:val="a0"/>
        <w:rPr>
          <w:rFonts w:hint="cs"/>
          <w:rtl/>
        </w:rPr>
      </w:pPr>
      <w:r>
        <w:rPr>
          <w:rFonts w:hint="cs"/>
          <w:rtl/>
        </w:rPr>
        <w:t>אני רוצה להגיד לחברי בליכוד - לגילה גמליאל, לנעמי בלומנטל, לרוחמה אברהם - כל אשה חי</w:t>
      </w:r>
      <w:r>
        <w:rPr>
          <w:rFonts w:hint="cs"/>
          <w:rtl/>
        </w:rPr>
        <w:t xml:space="preserve">יבת לתמוך תמיכה עצומה בחוק הזה, משום שמצב הנשים בנישואין ובגירושין הוא מצב מפלה. </w:t>
      </w:r>
    </w:p>
    <w:p w14:paraId="21B7240C" w14:textId="77777777" w:rsidR="00000000" w:rsidRDefault="00364BE1">
      <w:pPr>
        <w:pStyle w:val="a0"/>
        <w:rPr>
          <w:rFonts w:hint="cs"/>
          <w:rtl/>
        </w:rPr>
      </w:pPr>
    </w:p>
    <w:p w14:paraId="09EE9F9A" w14:textId="77777777" w:rsidR="00000000" w:rsidRDefault="00364BE1">
      <w:pPr>
        <w:pStyle w:val="a0"/>
        <w:rPr>
          <w:rFonts w:hint="cs"/>
          <w:rtl/>
        </w:rPr>
      </w:pPr>
      <w:r>
        <w:rPr>
          <w:rFonts w:hint="cs"/>
          <w:rtl/>
        </w:rPr>
        <w:t>אני קורא לחבר הכנסת גורלובסקי, שמייצג ציבור עולים חדשים, אבל אני קורא גם לחברים אחרים בליכוד - מה אתם באמת חושבים? שהבוחרים שלכם מתחתנים רק ברבנות? מה אתם באמת חושבים, שלא ק</w:t>
      </w:r>
      <w:r>
        <w:rPr>
          <w:rFonts w:hint="cs"/>
          <w:rtl/>
        </w:rPr>
        <w:t>יבלתם קולות מאנשים שהנושא הזה בנפשם, שהם משלמים עליו מחירים אישיים, שהחיים האישיים שלהם נהרסים בגללכם, בגלל הדילים והעסקנות הפוליטית שלכם, בגלל הכניעה האין-סופית שלכם לממסד הדתי והחרדי?</w:t>
      </w:r>
    </w:p>
    <w:p w14:paraId="226D961D" w14:textId="77777777" w:rsidR="00000000" w:rsidRDefault="00364BE1">
      <w:pPr>
        <w:pStyle w:val="a0"/>
        <w:rPr>
          <w:rFonts w:hint="cs"/>
          <w:rtl/>
        </w:rPr>
      </w:pPr>
    </w:p>
    <w:p w14:paraId="61248EBB" w14:textId="77777777" w:rsidR="00000000" w:rsidRDefault="00364BE1">
      <w:pPr>
        <w:pStyle w:val="a0"/>
        <w:rPr>
          <w:rFonts w:hint="cs"/>
          <w:rtl/>
        </w:rPr>
      </w:pPr>
      <w:r>
        <w:rPr>
          <w:rFonts w:hint="cs"/>
          <w:rtl/>
        </w:rPr>
        <w:t>יש לכם מפלגה אחת בקואליציה - שישה מנדטים, המפד"ל - עושה לכולכם בית-ספ</w:t>
      </w:r>
      <w:r>
        <w:rPr>
          <w:rFonts w:hint="cs"/>
          <w:rtl/>
        </w:rPr>
        <w:t>ר - -</w:t>
      </w:r>
    </w:p>
    <w:p w14:paraId="52847E9D" w14:textId="77777777" w:rsidR="00000000" w:rsidRDefault="00364BE1">
      <w:pPr>
        <w:pStyle w:val="af1"/>
        <w:rPr>
          <w:rtl/>
        </w:rPr>
      </w:pPr>
      <w:r>
        <w:rPr>
          <w:rtl/>
        </w:rPr>
        <w:br/>
        <w:t>היו"ר ראובן ריבלין:</w:t>
      </w:r>
    </w:p>
    <w:p w14:paraId="3FFA2F57" w14:textId="77777777" w:rsidR="00000000" w:rsidRDefault="00364BE1">
      <w:pPr>
        <w:pStyle w:val="a0"/>
        <w:rPr>
          <w:rtl/>
        </w:rPr>
      </w:pPr>
    </w:p>
    <w:p w14:paraId="7BF7026E" w14:textId="77777777" w:rsidR="00000000" w:rsidRDefault="00364BE1">
      <w:pPr>
        <w:pStyle w:val="a0"/>
        <w:rPr>
          <w:rFonts w:hint="cs"/>
          <w:rtl/>
        </w:rPr>
      </w:pPr>
      <w:r>
        <w:rPr>
          <w:rFonts w:hint="cs"/>
          <w:rtl/>
        </w:rPr>
        <w:t>נא לסיים.</w:t>
      </w:r>
    </w:p>
    <w:p w14:paraId="4E253065" w14:textId="77777777" w:rsidR="00000000" w:rsidRDefault="00364BE1">
      <w:pPr>
        <w:pStyle w:val="-"/>
        <w:rPr>
          <w:rtl/>
        </w:rPr>
      </w:pPr>
      <w:r>
        <w:rPr>
          <w:rtl/>
        </w:rPr>
        <w:br/>
      </w:r>
      <w:bookmarkStart w:id="33" w:name="FS000000455T10_03_2004_12_28_07C"/>
      <w:bookmarkEnd w:id="33"/>
      <w:r>
        <w:rPr>
          <w:rtl/>
        </w:rPr>
        <w:t>אופיר פינס-פז (העבודה-מימד):</w:t>
      </w:r>
    </w:p>
    <w:p w14:paraId="03BE650B" w14:textId="77777777" w:rsidR="00000000" w:rsidRDefault="00364BE1">
      <w:pPr>
        <w:pStyle w:val="a0"/>
        <w:rPr>
          <w:rtl/>
        </w:rPr>
      </w:pPr>
    </w:p>
    <w:p w14:paraId="3A36FC03" w14:textId="77777777" w:rsidR="00000000" w:rsidRDefault="00364BE1">
      <w:pPr>
        <w:pStyle w:val="a0"/>
        <w:rPr>
          <w:rFonts w:hint="cs"/>
          <w:rtl/>
        </w:rPr>
      </w:pPr>
      <w:r>
        <w:rPr>
          <w:rFonts w:hint="cs"/>
          <w:rtl/>
        </w:rPr>
        <w:t xml:space="preserve">- - עושה אתכם מה שהיא רוצה. אתם כולכם עבדים נרצעים לרגליה. היא מכתיבה את הטון בקואליציה, שישה מנדטים מכתיבים ל-58, כל הזמן, בכל נושא דתי. </w:t>
      </w:r>
    </w:p>
    <w:p w14:paraId="6A6ECE96" w14:textId="77777777" w:rsidR="00000000" w:rsidRDefault="00364BE1">
      <w:pPr>
        <w:pStyle w:val="a0"/>
        <w:ind w:firstLine="0"/>
        <w:rPr>
          <w:rFonts w:hint="cs"/>
          <w:rtl/>
        </w:rPr>
      </w:pPr>
    </w:p>
    <w:p w14:paraId="37F845FB" w14:textId="77777777" w:rsidR="00000000" w:rsidRDefault="00364BE1">
      <w:pPr>
        <w:pStyle w:val="af1"/>
        <w:rPr>
          <w:rtl/>
        </w:rPr>
      </w:pPr>
      <w:r>
        <w:rPr>
          <w:rtl/>
        </w:rPr>
        <w:t>היו"ר ראובן ריבלין:</w:t>
      </w:r>
    </w:p>
    <w:p w14:paraId="4AA180D4" w14:textId="77777777" w:rsidR="00000000" w:rsidRDefault="00364BE1">
      <w:pPr>
        <w:pStyle w:val="a0"/>
        <w:rPr>
          <w:rtl/>
        </w:rPr>
      </w:pPr>
    </w:p>
    <w:p w14:paraId="30D82C45" w14:textId="77777777" w:rsidR="00000000" w:rsidRDefault="00364BE1">
      <w:pPr>
        <w:pStyle w:val="a0"/>
        <w:rPr>
          <w:rFonts w:hint="cs"/>
          <w:rtl/>
        </w:rPr>
      </w:pPr>
      <w:r>
        <w:rPr>
          <w:rFonts w:hint="cs"/>
          <w:rtl/>
        </w:rPr>
        <w:t>חבר הכנסת פינס, אדוני מיצה</w:t>
      </w:r>
      <w:r>
        <w:rPr>
          <w:rFonts w:hint="cs"/>
          <w:rtl/>
        </w:rPr>
        <w:t xml:space="preserve"> את הזמן, ונדמה לי שגם הבהיר את דבריו בצורה שאינה משתמעת לשתי פנים, אף שאמר אותם כבר כמה פעמים. </w:t>
      </w:r>
    </w:p>
    <w:p w14:paraId="70271214" w14:textId="77777777" w:rsidR="00000000" w:rsidRDefault="00364BE1">
      <w:pPr>
        <w:pStyle w:val="a0"/>
        <w:rPr>
          <w:rFonts w:hint="cs"/>
          <w:rtl/>
        </w:rPr>
      </w:pPr>
    </w:p>
    <w:p w14:paraId="25ED8041" w14:textId="77777777" w:rsidR="00000000" w:rsidRDefault="00364BE1">
      <w:pPr>
        <w:pStyle w:val="-"/>
        <w:rPr>
          <w:rtl/>
        </w:rPr>
      </w:pPr>
      <w:bookmarkStart w:id="34" w:name="FS000000455T10_03_2004_11_49_12"/>
      <w:bookmarkEnd w:id="34"/>
      <w:r>
        <w:rPr>
          <w:rFonts w:hint="eastAsia"/>
          <w:rtl/>
        </w:rPr>
        <w:t>אופיר</w:t>
      </w:r>
      <w:r>
        <w:rPr>
          <w:rtl/>
        </w:rPr>
        <w:t xml:space="preserve"> פינס-פז (העבודה-מימד):</w:t>
      </w:r>
    </w:p>
    <w:p w14:paraId="235E022D" w14:textId="77777777" w:rsidR="00000000" w:rsidRDefault="00364BE1">
      <w:pPr>
        <w:pStyle w:val="a0"/>
        <w:rPr>
          <w:rFonts w:hint="cs"/>
          <w:rtl/>
        </w:rPr>
      </w:pPr>
    </w:p>
    <w:p w14:paraId="6886338A" w14:textId="77777777" w:rsidR="00000000" w:rsidRDefault="00364BE1">
      <w:pPr>
        <w:pStyle w:val="a0"/>
        <w:rPr>
          <w:rFonts w:hint="cs"/>
          <w:rtl/>
        </w:rPr>
      </w:pPr>
      <w:r>
        <w:rPr>
          <w:rFonts w:hint="cs"/>
          <w:rtl/>
        </w:rPr>
        <w:t xml:space="preserve">בהחלט, אדוני. </w:t>
      </w:r>
    </w:p>
    <w:p w14:paraId="7F742200" w14:textId="77777777" w:rsidR="00000000" w:rsidRDefault="00364BE1">
      <w:pPr>
        <w:pStyle w:val="a0"/>
        <w:rPr>
          <w:rFonts w:hint="cs"/>
          <w:rtl/>
        </w:rPr>
      </w:pPr>
    </w:p>
    <w:p w14:paraId="25495748" w14:textId="77777777" w:rsidR="00000000" w:rsidRDefault="00364BE1">
      <w:pPr>
        <w:pStyle w:val="a0"/>
        <w:rPr>
          <w:rFonts w:hint="cs"/>
          <w:rtl/>
        </w:rPr>
      </w:pPr>
      <w:r>
        <w:rPr>
          <w:rFonts w:hint="cs"/>
          <w:rtl/>
        </w:rPr>
        <w:t>אני רוצה לפנות בפנייה אחרונה, נרגשת וכנה לחברי הכנסת: תתעלו. הציבור בישראל לא יודע כבר מה לעשות עם הבית הזה. פעם</w:t>
      </w:r>
      <w:r>
        <w:rPr>
          <w:rFonts w:hint="cs"/>
          <w:rtl/>
        </w:rPr>
        <w:t xml:space="preserve"> אחת תלכו עם מה שנכון, עם מה שצודק ומה שראוי, אל תהיו מקובעים לנוסחאות שאבד עליהן כלח. תודה רבה. </w:t>
      </w:r>
    </w:p>
    <w:p w14:paraId="09A6339C" w14:textId="77777777" w:rsidR="00000000" w:rsidRDefault="00364BE1">
      <w:pPr>
        <w:pStyle w:val="a0"/>
        <w:rPr>
          <w:rFonts w:hint="cs"/>
          <w:rtl/>
        </w:rPr>
      </w:pPr>
    </w:p>
    <w:p w14:paraId="4816A1F7" w14:textId="77777777" w:rsidR="00000000" w:rsidRDefault="00364BE1">
      <w:pPr>
        <w:pStyle w:val="af1"/>
        <w:rPr>
          <w:rtl/>
        </w:rPr>
      </w:pPr>
      <w:r>
        <w:rPr>
          <w:rtl/>
        </w:rPr>
        <w:t>היו"ר ראובן ריבלין:</w:t>
      </w:r>
    </w:p>
    <w:p w14:paraId="275066B6" w14:textId="77777777" w:rsidR="00000000" w:rsidRDefault="00364BE1">
      <w:pPr>
        <w:pStyle w:val="a0"/>
        <w:rPr>
          <w:rtl/>
        </w:rPr>
      </w:pPr>
    </w:p>
    <w:p w14:paraId="52810FC2" w14:textId="77777777" w:rsidR="00000000" w:rsidRDefault="00364BE1">
      <w:pPr>
        <w:pStyle w:val="a0"/>
        <w:rPr>
          <w:rFonts w:hint="cs"/>
          <w:rtl/>
        </w:rPr>
      </w:pPr>
      <w:r>
        <w:rPr>
          <w:rFonts w:hint="cs"/>
          <w:rtl/>
        </w:rPr>
        <w:t>תודה לחבר הכנסת פינס. כבוד שר המשפטים ישיב על שתי ההצעות. חבר הכנסת רביץ, אם השר לא ייתן תשובה שלילית, אדוני ביקש להתנגד ואז הוא יוכל לד</w:t>
      </w:r>
      <w:r>
        <w:rPr>
          <w:rFonts w:hint="cs"/>
          <w:rtl/>
        </w:rPr>
        <w:t xml:space="preserve">בר, תלוי בדברי השר. רשמתי לעצמי שאדוני ביקש להתנגד ראשון. כבוד שר המשפטים, בבקשה. </w:t>
      </w:r>
    </w:p>
    <w:p w14:paraId="3C4675CB" w14:textId="77777777" w:rsidR="00000000" w:rsidRDefault="00364BE1">
      <w:pPr>
        <w:pStyle w:val="a0"/>
        <w:rPr>
          <w:rFonts w:hint="cs"/>
          <w:rtl/>
        </w:rPr>
      </w:pPr>
    </w:p>
    <w:p w14:paraId="7621D14C" w14:textId="77777777" w:rsidR="00000000" w:rsidRDefault="00364BE1">
      <w:pPr>
        <w:pStyle w:val="a0"/>
        <w:rPr>
          <w:rFonts w:hint="cs"/>
          <w:rtl/>
        </w:rPr>
      </w:pPr>
      <w:r>
        <w:rPr>
          <w:rFonts w:hint="cs"/>
          <w:rtl/>
        </w:rPr>
        <w:t xml:space="preserve">חבר הכנסת פינס וחברי סיעת העבודה, נא לתפוס מקום ולא לעמוד לפני דוכן הנואמים. השר מבקש להשיב, אבל באמת קשה. כל חברי הכנסת העומדים, או יצאו החוצה או יתפסו מקום וישבו במקומם. </w:t>
      </w:r>
      <w:r>
        <w:rPr>
          <w:rFonts w:hint="cs"/>
          <w:rtl/>
        </w:rPr>
        <w:t xml:space="preserve">אפשר לנהל שיחה מהמקום בשקט ובשלווה. חבר הכנסת אפללו, אני מצטער שאני צריך לפנות לאדוני באופן אישי, אבל יש לי יחס אישי לאדוני. כבוד השר - בבקשה, אדוני. </w:t>
      </w:r>
    </w:p>
    <w:p w14:paraId="0A6747AD" w14:textId="77777777" w:rsidR="00000000" w:rsidRDefault="00364BE1">
      <w:pPr>
        <w:pStyle w:val="a0"/>
        <w:rPr>
          <w:rFonts w:hint="cs"/>
          <w:rtl/>
        </w:rPr>
      </w:pPr>
    </w:p>
    <w:p w14:paraId="37355D16" w14:textId="77777777" w:rsidR="00000000" w:rsidRDefault="00364BE1">
      <w:pPr>
        <w:pStyle w:val="a"/>
        <w:rPr>
          <w:rtl/>
        </w:rPr>
      </w:pPr>
      <w:bookmarkStart w:id="35" w:name="FS000000517T10_03_2004_11_30_46"/>
      <w:bookmarkStart w:id="36" w:name="_Toc71351990"/>
      <w:bookmarkEnd w:id="35"/>
      <w:r>
        <w:rPr>
          <w:rFonts w:hint="eastAsia"/>
          <w:rtl/>
        </w:rPr>
        <w:t>שר</w:t>
      </w:r>
      <w:r>
        <w:rPr>
          <w:rtl/>
        </w:rPr>
        <w:t xml:space="preserve"> המשפטים יוסף לפיד:</w:t>
      </w:r>
      <w:bookmarkEnd w:id="36"/>
    </w:p>
    <w:p w14:paraId="1540F966" w14:textId="77777777" w:rsidR="00000000" w:rsidRDefault="00364BE1">
      <w:pPr>
        <w:pStyle w:val="a0"/>
        <w:rPr>
          <w:rFonts w:hint="cs"/>
          <w:rtl/>
        </w:rPr>
      </w:pPr>
    </w:p>
    <w:p w14:paraId="78AC80D0" w14:textId="77777777" w:rsidR="00000000" w:rsidRDefault="00364BE1">
      <w:pPr>
        <w:pStyle w:val="a0"/>
        <w:rPr>
          <w:rFonts w:hint="cs"/>
          <w:rtl/>
        </w:rPr>
      </w:pPr>
      <w:r>
        <w:rPr>
          <w:rFonts w:hint="cs"/>
          <w:rtl/>
        </w:rPr>
        <w:t>אדוני היושב-ראש, עקבתי בעניין רב אחרי הצגת הצביעות של חבר הכנסת פינס וחבר הכנסת ב</w:t>
      </w:r>
      <w:r>
        <w:rPr>
          <w:rFonts w:hint="cs"/>
          <w:rtl/>
        </w:rPr>
        <w:t xml:space="preserve">רונפמן. הרי הייתם בשלטון, יכולתם להעביר את החוקים האלה פעם, פעמיים או שלוש פעמים, למה לא עשיתם את זה? </w:t>
      </w:r>
    </w:p>
    <w:p w14:paraId="0CD6A5B3" w14:textId="77777777" w:rsidR="00000000" w:rsidRDefault="00364BE1">
      <w:pPr>
        <w:pStyle w:val="a0"/>
        <w:rPr>
          <w:rFonts w:hint="cs"/>
          <w:rtl/>
        </w:rPr>
      </w:pPr>
    </w:p>
    <w:p w14:paraId="219F7A81" w14:textId="77777777" w:rsidR="00000000" w:rsidRDefault="00364BE1">
      <w:pPr>
        <w:pStyle w:val="af0"/>
        <w:rPr>
          <w:rtl/>
        </w:rPr>
      </w:pPr>
      <w:r>
        <w:rPr>
          <w:rFonts w:hint="eastAsia"/>
          <w:rtl/>
        </w:rPr>
        <w:t>זהבה</w:t>
      </w:r>
      <w:r>
        <w:rPr>
          <w:rtl/>
        </w:rPr>
        <w:t xml:space="preserve"> גלאון (מרצ):</w:t>
      </w:r>
    </w:p>
    <w:p w14:paraId="7E2B5C5C" w14:textId="77777777" w:rsidR="00000000" w:rsidRDefault="00364BE1">
      <w:pPr>
        <w:pStyle w:val="a0"/>
        <w:rPr>
          <w:rFonts w:hint="cs"/>
          <w:rtl/>
        </w:rPr>
      </w:pPr>
    </w:p>
    <w:p w14:paraId="608329C9" w14:textId="77777777" w:rsidR="00000000" w:rsidRDefault="00364BE1">
      <w:pPr>
        <w:pStyle w:val="a0"/>
        <w:rPr>
          <w:rFonts w:hint="cs"/>
          <w:rtl/>
        </w:rPr>
      </w:pPr>
      <w:r>
        <w:rPr>
          <w:rFonts w:hint="cs"/>
          <w:rtl/>
        </w:rPr>
        <w:t xml:space="preserve">זה היה מצע שינוי. זה היה מצע שינוי. </w:t>
      </w:r>
    </w:p>
    <w:p w14:paraId="22E6E14F" w14:textId="77777777" w:rsidR="00000000" w:rsidRDefault="00364BE1">
      <w:pPr>
        <w:pStyle w:val="a0"/>
        <w:rPr>
          <w:rFonts w:hint="cs"/>
          <w:rtl/>
        </w:rPr>
      </w:pPr>
    </w:p>
    <w:p w14:paraId="0E5E4CA6" w14:textId="77777777" w:rsidR="00000000" w:rsidRDefault="00364BE1">
      <w:pPr>
        <w:pStyle w:val="af1"/>
        <w:rPr>
          <w:rtl/>
        </w:rPr>
      </w:pPr>
      <w:r>
        <w:rPr>
          <w:rtl/>
        </w:rPr>
        <w:t>היו"ר ראובן ריבלין:</w:t>
      </w:r>
    </w:p>
    <w:p w14:paraId="52AF3194" w14:textId="77777777" w:rsidR="00000000" w:rsidRDefault="00364BE1">
      <w:pPr>
        <w:pStyle w:val="a0"/>
        <w:rPr>
          <w:rtl/>
        </w:rPr>
      </w:pPr>
    </w:p>
    <w:p w14:paraId="260DDA3A" w14:textId="77777777" w:rsidR="00000000" w:rsidRDefault="00364BE1">
      <w:pPr>
        <w:pStyle w:val="a0"/>
        <w:rPr>
          <w:rFonts w:hint="cs"/>
          <w:rtl/>
        </w:rPr>
      </w:pPr>
      <w:r>
        <w:rPr>
          <w:rFonts w:hint="cs"/>
          <w:rtl/>
        </w:rPr>
        <w:t xml:space="preserve">חברת הכנסת זהבה גלאון, זה היה מצע שינוי, נרשם. </w:t>
      </w:r>
    </w:p>
    <w:p w14:paraId="7C79A647" w14:textId="77777777" w:rsidR="00000000" w:rsidRDefault="00364BE1">
      <w:pPr>
        <w:pStyle w:val="a0"/>
        <w:rPr>
          <w:rFonts w:hint="cs"/>
          <w:rtl/>
        </w:rPr>
      </w:pPr>
    </w:p>
    <w:p w14:paraId="61ECEF5F" w14:textId="77777777" w:rsidR="00000000" w:rsidRDefault="00364BE1">
      <w:pPr>
        <w:pStyle w:val="af0"/>
        <w:rPr>
          <w:rtl/>
        </w:rPr>
      </w:pPr>
      <w:r>
        <w:rPr>
          <w:rFonts w:hint="eastAsia"/>
          <w:rtl/>
        </w:rPr>
        <w:t>קולט</w:t>
      </w:r>
      <w:r>
        <w:rPr>
          <w:rtl/>
        </w:rPr>
        <w:t xml:space="preserve"> אביטל (העבודה-מימד):</w:t>
      </w:r>
    </w:p>
    <w:p w14:paraId="59A7F9D5" w14:textId="77777777" w:rsidR="00000000" w:rsidRDefault="00364BE1">
      <w:pPr>
        <w:pStyle w:val="a0"/>
        <w:rPr>
          <w:rFonts w:hint="cs"/>
          <w:rtl/>
        </w:rPr>
      </w:pPr>
    </w:p>
    <w:p w14:paraId="1C2856EB" w14:textId="77777777" w:rsidR="00000000" w:rsidRDefault="00364BE1">
      <w:pPr>
        <w:pStyle w:val="a0"/>
        <w:rPr>
          <w:rFonts w:hint="cs"/>
          <w:rtl/>
        </w:rPr>
      </w:pPr>
      <w:r>
        <w:rPr>
          <w:rFonts w:hint="cs"/>
          <w:rtl/>
        </w:rPr>
        <w:t xml:space="preserve">זה במצע שלכם. </w:t>
      </w:r>
    </w:p>
    <w:p w14:paraId="529B367C" w14:textId="77777777" w:rsidR="00000000" w:rsidRDefault="00364BE1">
      <w:pPr>
        <w:pStyle w:val="a0"/>
        <w:rPr>
          <w:rFonts w:hint="cs"/>
          <w:rtl/>
        </w:rPr>
      </w:pPr>
    </w:p>
    <w:p w14:paraId="278606F8" w14:textId="77777777" w:rsidR="00000000" w:rsidRDefault="00364BE1">
      <w:pPr>
        <w:pStyle w:val="af1"/>
        <w:rPr>
          <w:rtl/>
        </w:rPr>
      </w:pPr>
      <w:r>
        <w:rPr>
          <w:rtl/>
        </w:rPr>
        <w:t>היו"ר ראובן ריבלין:</w:t>
      </w:r>
    </w:p>
    <w:p w14:paraId="5BC61C5A" w14:textId="77777777" w:rsidR="00000000" w:rsidRDefault="00364BE1">
      <w:pPr>
        <w:pStyle w:val="a0"/>
        <w:rPr>
          <w:rtl/>
        </w:rPr>
      </w:pPr>
    </w:p>
    <w:p w14:paraId="5A3A94BE" w14:textId="77777777" w:rsidR="00000000" w:rsidRDefault="00364BE1">
      <w:pPr>
        <w:pStyle w:val="a0"/>
        <w:rPr>
          <w:rFonts w:hint="cs"/>
          <w:rtl/>
        </w:rPr>
      </w:pPr>
      <w:r>
        <w:rPr>
          <w:rFonts w:hint="cs"/>
          <w:rtl/>
        </w:rPr>
        <w:t xml:space="preserve">חברת הכנסת קולט אביטל, נרשם. </w:t>
      </w:r>
    </w:p>
    <w:p w14:paraId="14691405" w14:textId="77777777" w:rsidR="00000000" w:rsidRDefault="00364BE1">
      <w:pPr>
        <w:pStyle w:val="a0"/>
        <w:rPr>
          <w:rFonts w:hint="cs"/>
          <w:rtl/>
        </w:rPr>
      </w:pPr>
    </w:p>
    <w:p w14:paraId="1E31B2E0" w14:textId="77777777" w:rsidR="00000000" w:rsidRDefault="00364BE1">
      <w:pPr>
        <w:pStyle w:val="-"/>
        <w:rPr>
          <w:rtl/>
        </w:rPr>
      </w:pPr>
      <w:bookmarkStart w:id="37" w:name="FS000000517T10_03_2004_11_32_22C"/>
      <w:bookmarkEnd w:id="37"/>
      <w:r>
        <w:rPr>
          <w:rtl/>
        </w:rPr>
        <w:t>שר המשפטים יוסף לפיד:</w:t>
      </w:r>
    </w:p>
    <w:p w14:paraId="73A7F18C" w14:textId="77777777" w:rsidR="00000000" w:rsidRDefault="00364BE1">
      <w:pPr>
        <w:pStyle w:val="a0"/>
        <w:rPr>
          <w:rtl/>
        </w:rPr>
      </w:pPr>
    </w:p>
    <w:p w14:paraId="0CEA6E37" w14:textId="77777777" w:rsidR="00000000" w:rsidRDefault="00364BE1">
      <w:pPr>
        <w:pStyle w:val="a0"/>
        <w:rPr>
          <w:rFonts w:hint="cs"/>
          <w:rtl/>
        </w:rPr>
      </w:pPr>
      <w:r>
        <w:rPr>
          <w:rFonts w:hint="cs"/>
          <w:rtl/>
        </w:rPr>
        <w:t>רבותי, כאשר אנחנו הצענו את זה בדיוק, אתם בעבודה הצבעתם נגד, ואתם במרצ ברחתם מהאולם. מה גיליתם שלא ראיתם קודם? מה החידוש הגדול? האם למדתם בעל-פה את המצע של שינוי וא</w:t>
      </w:r>
      <w:r>
        <w:rPr>
          <w:rFonts w:hint="cs"/>
          <w:rtl/>
        </w:rPr>
        <w:t xml:space="preserve">תם מדקלמים את המצע מעל דוכן הכנסת? אתם המצאתם את הפטנט הזה? כל מלה שהשמעתם, ברונפמן, ואתה, פינס, למדתם מאתנו. </w:t>
      </w:r>
    </w:p>
    <w:p w14:paraId="1892EC41" w14:textId="77777777" w:rsidR="00000000" w:rsidRDefault="00364BE1">
      <w:pPr>
        <w:pStyle w:val="a0"/>
        <w:rPr>
          <w:rFonts w:hint="cs"/>
          <w:rtl/>
        </w:rPr>
      </w:pPr>
    </w:p>
    <w:p w14:paraId="577E3CE6" w14:textId="77777777" w:rsidR="00000000" w:rsidRDefault="00364BE1">
      <w:pPr>
        <w:pStyle w:val="af0"/>
        <w:rPr>
          <w:rtl/>
        </w:rPr>
      </w:pPr>
      <w:r>
        <w:rPr>
          <w:rFonts w:hint="eastAsia"/>
          <w:rtl/>
        </w:rPr>
        <w:t>חיים</w:t>
      </w:r>
      <w:r>
        <w:rPr>
          <w:rtl/>
        </w:rPr>
        <w:t xml:space="preserve"> אורון (מרצ):</w:t>
      </w:r>
    </w:p>
    <w:p w14:paraId="20F321BE" w14:textId="77777777" w:rsidR="00000000" w:rsidRDefault="00364BE1">
      <w:pPr>
        <w:pStyle w:val="a0"/>
        <w:rPr>
          <w:rFonts w:hint="cs"/>
          <w:rtl/>
        </w:rPr>
      </w:pPr>
    </w:p>
    <w:p w14:paraId="2A6235DD" w14:textId="77777777" w:rsidR="00000000" w:rsidRDefault="00364BE1">
      <w:pPr>
        <w:pStyle w:val="a0"/>
        <w:rPr>
          <w:rFonts w:hint="cs"/>
          <w:rtl/>
        </w:rPr>
      </w:pPr>
      <w:r>
        <w:rPr>
          <w:rFonts w:hint="cs"/>
          <w:rtl/>
        </w:rPr>
        <w:t xml:space="preserve">די כבר עם הבדיחות. </w:t>
      </w:r>
    </w:p>
    <w:p w14:paraId="14B92FD6" w14:textId="77777777" w:rsidR="00000000" w:rsidRDefault="00364BE1">
      <w:pPr>
        <w:pStyle w:val="a0"/>
        <w:rPr>
          <w:rFonts w:hint="cs"/>
          <w:rtl/>
        </w:rPr>
      </w:pPr>
    </w:p>
    <w:p w14:paraId="1F6CE256" w14:textId="77777777" w:rsidR="00000000" w:rsidRDefault="00364BE1">
      <w:pPr>
        <w:pStyle w:val="af1"/>
        <w:rPr>
          <w:rtl/>
        </w:rPr>
      </w:pPr>
      <w:r>
        <w:rPr>
          <w:rtl/>
        </w:rPr>
        <w:t>היו"ר ראובן ריבלין:</w:t>
      </w:r>
    </w:p>
    <w:p w14:paraId="2F33BC8F" w14:textId="77777777" w:rsidR="00000000" w:rsidRDefault="00364BE1">
      <w:pPr>
        <w:pStyle w:val="a0"/>
        <w:rPr>
          <w:rtl/>
        </w:rPr>
      </w:pPr>
    </w:p>
    <w:p w14:paraId="6ED58014" w14:textId="77777777" w:rsidR="00000000" w:rsidRDefault="00364BE1">
      <w:pPr>
        <w:pStyle w:val="a0"/>
        <w:rPr>
          <w:rFonts w:hint="cs"/>
          <w:rtl/>
        </w:rPr>
      </w:pPr>
      <w:r>
        <w:rPr>
          <w:rFonts w:hint="cs"/>
          <w:rtl/>
        </w:rPr>
        <w:t xml:space="preserve">תודה רבה, חבר הכנסת אורון. </w:t>
      </w:r>
    </w:p>
    <w:p w14:paraId="0F9F8012" w14:textId="77777777" w:rsidR="00000000" w:rsidRDefault="00364BE1">
      <w:pPr>
        <w:pStyle w:val="a0"/>
        <w:rPr>
          <w:rFonts w:hint="cs"/>
          <w:rtl/>
        </w:rPr>
      </w:pPr>
    </w:p>
    <w:p w14:paraId="7500EF4E" w14:textId="77777777" w:rsidR="00000000" w:rsidRDefault="00364BE1">
      <w:pPr>
        <w:pStyle w:val="af0"/>
        <w:rPr>
          <w:rtl/>
        </w:rPr>
      </w:pPr>
      <w:r>
        <w:rPr>
          <w:rFonts w:hint="eastAsia"/>
          <w:rtl/>
        </w:rPr>
        <w:t>חיים</w:t>
      </w:r>
      <w:r>
        <w:rPr>
          <w:rtl/>
        </w:rPr>
        <w:t xml:space="preserve"> אורון (מרצ):</w:t>
      </w:r>
    </w:p>
    <w:p w14:paraId="3FE96917" w14:textId="77777777" w:rsidR="00000000" w:rsidRDefault="00364BE1">
      <w:pPr>
        <w:pStyle w:val="a0"/>
        <w:rPr>
          <w:rFonts w:hint="cs"/>
          <w:rtl/>
        </w:rPr>
      </w:pPr>
    </w:p>
    <w:p w14:paraId="7871649A" w14:textId="77777777" w:rsidR="00000000" w:rsidRDefault="00364BE1">
      <w:pPr>
        <w:pStyle w:val="a0"/>
        <w:rPr>
          <w:rFonts w:hint="cs"/>
          <w:rtl/>
        </w:rPr>
      </w:pPr>
      <w:r>
        <w:rPr>
          <w:rFonts w:hint="cs"/>
          <w:rtl/>
        </w:rPr>
        <w:t>המצאת את העולם.  מה למדו? יש גבול ל</w:t>
      </w:r>
      <w:r>
        <w:rPr>
          <w:rFonts w:hint="cs"/>
          <w:rtl/>
        </w:rPr>
        <w:t xml:space="preserve">שחצנות הזאת. </w:t>
      </w:r>
    </w:p>
    <w:p w14:paraId="312D7290" w14:textId="77777777" w:rsidR="00000000" w:rsidRDefault="00364BE1">
      <w:pPr>
        <w:pStyle w:val="a0"/>
        <w:rPr>
          <w:rFonts w:hint="cs"/>
          <w:rtl/>
        </w:rPr>
      </w:pPr>
    </w:p>
    <w:p w14:paraId="3790D9A7" w14:textId="77777777" w:rsidR="00000000" w:rsidRDefault="00364BE1">
      <w:pPr>
        <w:pStyle w:val="af1"/>
        <w:rPr>
          <w:rtl/>
        </w:rPr>
      </w:pPr>
      <w:r>
        <w:rPr>
          <w:rtl/>
        </w:rPr>
        <w:t>היו"ר ראובן ריבלין:</w:t>
      </w:r>
    </w:p>
    <w:p w14:paraId="4AFA9F41" w14:textId="77777777" w:rsidR="00000000" w:rsidRDefault="00364BE1">
      <w:pPr>
        <w:pStyle w:val="a0"/>
        <w:rPr>
          <w:rtl/>
        </w:rPr>
      </w:pPr>
    </w:p>
    <w:p w14:paraId="0BBC5450" w14:textId="77777777" w:rsidR="00000000" w:rsidRDefault="00364BE1">
      <w:pPr>
        <w:pStyle w:val="a0"/>
        <w:rPr>
          <w:rFonts w:hint="cs"/>
          <w:rtl/>
        </w:rPr>
      </w:pPr>
      <w:r>
        <w:rPr>
          <w:rFonts w:hint="cs"/>
          <w:rtl/>
        </w:rPr>
        <w:t xml:space="preserve">חבר הכנסת אורון, אני מוכרח לומר, ששני הדוברים, חבר הכנסת ברונפמן מסיעתך וחבר הכנסת פינס, אמרו אותם דברים לשר טומי לפיד. עכשיו הוא עונה, מותר לו לענות, הוא לא קרא קריאת ביניים. </w:t>
      </w:r>
    </w:p>
    <w:p w14:paraId="52FB306B" w14:textId="77777777" w:rsidR="00000000" w:rsidRDefault="00364BE1">
      <w:pPr>
        <w:pStyle w:val="a0"/>
        <w:rPr>
          <w:rFonts w:hint="cs"/>
          <w:rtl/>
        </w:rPr>
      </w:pPr>
    </w:p>
    <w:p w14:paraId="097D4AEC" w14:textId="77777777" w:rsidR="00000000" w:rsidRDefault="00364BE1">
      <w:pPr>
        <w:pStyle w:val="-"/>
        <w:rPr>
          <w:rtl/>
        </w:rPr>
      </w:pPr>
      <w:bookmarkStart w:id="38" w:name="FS000000517T10_03_2004_11_55_12"/>
      <w:bookmarkEnd w:id="38"/>
      <w:r>
        <w:rPr>
          <w:rFonts w:hint="eastAsia"/>
          <w:rtl/>
        </w:rPr>
        <w:t>שר</w:t>
      </w:r>
      <w:r>
        <w:rPr>
          <w:rtl/>
        </w:rPr>
        <w:t xml:space="preserve"> המשפטים יוסף לפיד:</w:t>
      </w:r>
    </w:p>
    <w:p w14:paraId="26AFEF3E" w14:textId="77777777" w:rsidR="00000000" w:rsidRDefault="00364BE1">
      <w:pPr>
        <w:pStyle w:val="a0"/>
        <w:rPr>
          <w:rFonts w:hint="cs"/>
          <w:rtl/>
        </w:rPr>
      </w:pPr>
    </w:p>
    <w:p w14:paraId="4679D725" w14:textId="77777777" w:rsidR="00000000" w:rsidRDefault="00364BE1">
      <w:pPr>
        <w:pStyle w:val="a0"/>
        <w:rPr>
          <w:rFonts w:hint="cs"/>
          <w:rtl/>
        </w:rPr>
      </w:pPr>
      <w:r>
        <w:rPr>
          <w:rFonts w:hint="cs"/>
          <w:rtl/>
        </w:rPr>
        <w:t>רבותי ממרצ, הייתם ע</w:t>
      </w:r>
      <w:r>
        <w:rPr>
          <w:rFonts w:hint="cs"/>
          <w:rtl/>
        </w:rPr>
        <w:t xml:space="preserve">בדים נרצעים בממשלה עם ש"ס - - - </w:t>
      </w:r>
    </w:p>
    <w:p w14:paraId="4B3F7411" w14:textId="77777777" w:rsidR="00000000" w:rsidRDefault="00364BE1">
      <w:pPr>
        <w:pStyle w:val="a0"/>
        <w:rPr>
          <w:rFonts w:hint="cs"/>
          <w:rtl/>
        </w:rPr>
      </w:pPr>
    </w:p>
    <w:p w14:paraId="5C5490E8" w14:textId="77777777" w:rsidR="00000000" w:rsidRDefault="00364BE1">
      <w:pPr>
        <w:pStyle w:val="af0"/>
        <w:rPr>
          <w:rtl/>
        </w:rPr>
      </w:pPr>
      <w:r>
        <w:rPr>
          <w:rFonts w:hint="eastAsia"/>
          <w:rtl/>
        </w:rPr>
        <w:t>רן</w:t>
      </w:r>
      <w:r>
        <w:rPr>
          <w:rtl/>
        </w:rPr>
        <w:t xml:space="preserve"> כהן (מרצ):</w:t>
      </w:r>
    </w:p>
    <w:p w14:paraId="3348013A" w14:textId="77777777" w:rsidR="00000000" w:rsidRDefault="00364BE1">
      <w:pPr>
        <w:pStyle w:val="a0"/>
        <w:rPr>
          <w:rFonts w:hint="cs"/>
          <w:rtl/>
        </w:rPr>
      </w:pPr>
    </w:p>
    <w:p w14:paraId="6C63EBF4" w14:textId="77777777" w:rsidR="00000000" w:rsidRDefault="00364BE1">
      <w:pPr>
        <w:pStyle w:val="a0"/>
        <w:rPr>
          <w:rFonts w:hint="cs"/>
          <w:rtl/>
        </w:rPr>
      </w:pPr>
      <w:r>
        <w:rPr>
          <w:rFonts w:hint="cs"/>
          <w:rtl/>
        </w:rPr>
        <w:t xml:space="preserve">ומה אתה עושה היום? </w:t>
      </w:r>
    </w:p>
    <w:p w14:paraId="505FE055" w14:textId="77777777" w:rsidR="00000000" w:rsidRDefault="00364BE1">
      <w:pPr>
        <w:pStyle w:val="a0"/>
        <w:rPr>
          <w:rFonts w:hint="cs"/>
          <w:rtl/>
        </w:rPr>
      </w:pPr>
    </w:p>
    <w:p w14:paraId="092DFDEA" w14:textId="77777777" w:rsidR="00000000" w:rsidRDefault="00364BE1">
      <w:pPr>
        <w:pStyle w:val="-"/>
        <w:rPr>
          <w:rtl/>
        </w:rPr>
      </w:pPr>
      <w:bookmarkStart w:id="39" w:name="FS000000517T10_03_2004_11_55_46C"/>
      <w:bookmarkEnd w:id="39"/>
      <w:r>
        <w:rPr>
          <w:rtl/>
        </w:rPr>
        <w:t>שר המשפטים יוסף לפיד:</w:t>
      </w:r>
    </w:p>
    <w:p w14:paraId="4472B61A" w14:textId="77777777" w:rsidR="00000000" w:rsidRDefault="00364BE1">
      <w:pPr>
        <w:pStyle w:val="a0"/>
        <w:rPr>
          <w:rtl/>
        </w:rPr>
      </w:pPr>
    </w:p>
    <w:p w14:paraId="7FC0D0D8" w14:textId="77777777" w:rsidR="00000000" w:rsidRDefault="00364BE1">
      <w:pPr>
        <w:pStyle w:val="a0"/>
        <w:rPr>
          <w:rFonts w:hint="cs"/>
          <w:rtl/>
        </w:rPr>
      </w:pPr>
      <w:r>
        <w:rPr>
          <w:rFonts w:hint="cs"/>
          <w:rtl/>
        </w:rPr>
        <w:t xml:space="preserve">אתם באים ומטיפים מוסר. למי אתם מטיפים מוסר? </w:t>
      </w:r>
    </w:p>
    <w:p w14:paraId="2318E0A9" w14:textId="77777777" w:rsidR="00000000" w:rsidRDefault="00364BE1">
      <w:pPr>
        <w:pStyle w:val="a0"/>
        <w:rPr>
          <w:rFonts w:hint="cs"/>
          <w:rtl/>
        </w:rPr>
      </w:pPr>
    </w:p>
    <w:p w14:paraId="0C6F8658" w14:textId="77777777" w:rsidR="00000000" w:rsidRDefault="00364BE1">
      <w:pPr>
        <w:pStyle w:val="af0"/>
        <w:rPr>
          <w:rtl/>
        </w:rPr>
      </w:pPr>
      <w:r>
        <w:rPr>
          <w:rFonts w:hint="eastAsia"/>
          <w:rtl/>
        </w:rPr>
        <w:t>רן</w:t>
      </w:r>
      <w:r>
        <w:rPr>
          <w:rtl/>
        </w:rPr>
        <w:t xml:space="preserve"> כהן (מרצ):</w:t>
      </w:r>
    </w:p>
    <w:p w14:paraId="2D81945E" w14:textId="77777777" w:rsidR="00000000" w:rsidRDefault="00364BE1">
      <w:pPr>
        <w:pStyle w:val="a0"/>
        <w:rPr>
          <w:rFonts w:hint="cs"/>
          <w:rtl/>
        </w:rPr>
      </w:pPr>
    </w:p>
    <w:p w14:paraId="5F25AF0A" w14:textId="77777777" w:rsidR="00000000" w:rsidRDefault="00364BE1">
      <w:pPr>
        <w:pStyle w:val="a0"/>
        <w:rPr>
          <w:rFonts w:hint="cs"/>
          <w:rtl/>
        </w:rPr>
      </w:pPr>
      <w:r>
        <w:rPr>
          <w:rFonts w:hint="cs"/>
          <w:rtl/>
        </w:rPr>
        <w:t xml:space="preserve">מתי תצא לחופשי? </w:t>
      </w:r>
    </w:p>
    <w:p w14:paraId="43B90B1E" w14:textId="77777777" w:rsidR="00000000" w:rsidRDefault="00364BE1">
      <w:pPr>
        <w:pStyle w:val="a0"/>
        <w:rPr>
          <w:rFonts w:hint="cs"/>
          <w:rtl/>
        </w:rPr>
      </w:pPr>
    </w:p>
    <w:p w14:paraId="2CEC5ABC" w14:textId="77777777" w:rsidR="00000000" w:rsidRDefault="00364BE1">
      <w:pPr>
        <w:pStyle w:val="af1"/>
        <w:rPr>
          <w:rtl/>
        </w:rPr>
      </w:pPr>
      <w:r>
        <w:rPr>
          <w:rtl/>
        </w:rPr>
        <w:t>היו"ר ראובן ריבלין:</w:t>
      </w:r>
    </w:p>
    <w:p w14:paraId="0261BA2A" w14:textId="77777777" w:rsidR="00000000" w:rsidRDefault="00364BE1">
      <w:pPr>
        <w:pStyle w:val="a0"/>
        <w:rPr>
          <w:rtl/>
        </w:rPr>
      </w:pPr>
    </w:p>
    <w:p w14:paraId="7A2F84E4" w14:textId="77777777" w:rsidR="00000000" w:rsidRDefault="00364BE1">
      <w:pPr>
        <w:pStyle w:val="a0"/>
        <w:rPr>
          <w:rFonts w:hint="cs"/>
          <w:rtl/>
        </w:rPr>
      </w:pPr>
      <w:bookmarkStart w:id="40" w:name="FS000000517T10_03_2004_11_33_29C"/>
      <w:bookmarkEnd w:id="40"/>
      <w:r>
        <w:rPr>
          <w:rFonts w:hint="cs"/>
          <w:rtl/>
        </w:rPr>
        <w:t xml:space="preserve">חבר הכנסת כהן, האם אדוני רוצה שנצביע את הצעת החוק של חבר הכנסת </w:t>
      </w:r>
      <w:r>
        <w:rPr>
          <w:rFonts w:hint="cs"/>
          <w:rtl/>
        </w:rPr>
        <w:t xml:space="preserve">ברונפמן, שכרגע לא שומע אותי כי הוא מדבר בטלפון. </w:t>
      </w:r>
    </w:p>
    <w:p w14:paraId="0C0A2268" w14:textId="77777777" w:rsidR="00000000" w:rsidRDefault="00364BE1">
      <w:pPr>
        <w:pStyle w:val="a0"/>
        <w:rPr>
          <w:rFonts w:hint="cs"/>
          <w:rtl/>
        </w:rPr>
      </w:pPr>
      <w:bookmarkStart w:id="41" w:name="FS000000517T10_03_2004_11_33_44C"/>
      <w:bookmarkEnd w:id="41"/>
    </w:p>
    <w:p w14:paraId="7BD6B8D5" w14:textId="77777777" w:rsidR="00000000" w:rsidRDefault="00364BE1">
      <w:pPr>
        <w:pStyle w:val="af0"/>
        <w:rPr>
          <w:rtl/>
        </w:rPr>
      </w:pPr>
      <w:r>
        <w:rPr>
          <w:rFonts w:hint="eastAsia"/>
          <w:rtl/>
        </w:rPr>
        <w:t>רן</w:t>
      </w:r>
      <w:r>
        <w:rPr>
          <w:rtl/>
        </w:rPr>
        <w:t xml:space="preserve"> כהן (מרצ):</w:t>
      </w:r>
    </w:p>
    <w:p w14:paraId="777DC766" w14:textId="77777777" w:rsidR="00000000" w:rsidRDefault="00364BE1">
      <w:pPr>
        <w:pStyle w:val="a0"/>
        <w:rPr>
          <w:rFonts w:hint="cs"/>
          <w:rtl/>
        </w:rPr>
      </w:pPr>
    </w:p>
    <w:p w14:paraId="2F57965B" w14:textId="77777777" w:rsidR="00000000" w:rsidRDefault="00364BE1">
      <w:pPr>
        <w:pStyle w:val="a0"/>
        <w:rPr>
          <w:rFonts w:hint="cs"/>
          <w:rtl/>
        </w:rPr>
      </w:pPr>
      <w:r>
        <w:rPr>
          <w:rFonts w:hint="cs"/>
          <w:rtl/>
        </w:rPr>
        <w:t xml:space="preserve">אני רוצה ששר המשפטים יהיה ישר. </w:t>
      </w:r>
    </w:p>
    <w:p w14:paraId="4E2FF61A" w14:textId="77777777" w:rsidR="00000000" w:rsidRDefault="00364BE1">
      <w:pPr>
        <w:pStyle w:val="a0"/>
        <w:rPr>
          <w:rFonts w:hint="cs"/>
          <w:rtl/>
        </w:rPr>
      </w:pPr>
    </w:p>
    <w:p w14:paraId="21012381" w14:textId="77777777" w:rsidR="00000000" w:rsidRDefault="00364BE1">
      <w:pPr>
        <w:pStyle w:val="af1"/>
        <w:rPr>
          <w:rtl/>
        </w:rPr>
      </w:pPr>
      <w:r>
        <w:rPr>
          <w:rtl/>
        </w:rPr>
        <w:t>היו"ר ראובן ריבלין:</w:t>
      </w:r>
    </w:p>
    <w:p w14:paraId="43BBE075" w14:textId="77777777" w:rsidR="00000000" w:rsidRDefault="00364BE1">
      <w:pPr>
        <w:pStyle w:val="a0"/>
        <w:rPr>
          <w:rtl/>
        </w:rPr>
      </w:pPr>
    </w:p>
    <w:p w14:paraId="199EC51E" w14:textId="77777777" w:rsidR="00000000" w:rsidRDefault="00364BE1">
      <w:pPr>
        <w:pStyle w:val="a0"/>
        <w:rPr>
          <w:rFonts w:hint="cs"/>
          <w:rtl/>
        </w:rPr>
      </w:pPr>
      <w:r>
        <w:rPr>
          <w:rFonts w:hint="cs"/>
          <w:rtl/>
        </w:rPr>
        <w:t xml:space="preserve">אדוני לא ייתן ציונים, הוא יהיה ישר לפי דרכו.  בבקשה. </w:t>
      </w:r>
    </w:p>
    <w:p w14:paraId="7AFCD6DA" w14:textId="77777777" w:rsidR="00000000" w:rsidRDefault="00364BE1">
      <w:pPr>
        <w:pStyle w:val="a0"/>
        <w:rPr>
          <w:rFonts w:hint="cs"/>
          <w:rtl/>
        </w:rPr>
      </w:pPr>
    </w:p>
    <w:p w14:paraId="50CB69EC" w14:textId="77777777" w:rsidR="00000000" w:rsidRDefault="00364BE1">
      <w:pPr>
        <w:pStyle w:val="af0"/>
        <w:rPr>
          <w:rtl/>
        </w:rPr>
      </w:pPr>
      <w:r>
        <w:rPr>
          <w:rFonts w:hint="eastAsia"/>
          <w:rtl/>
        </w:rPr>
        <w:t>אבשלום</w:t>
      </w:r>
      <w:r>
        <w:rPr>
          <w:rtl/>
        </w:rPr>
        <w:t xml:space="preserve"> וילן (מרצ):</w:t>
      </w:r>
    </w:p>
    <w:p w14:paraId="26AB5EF9" w14:textId="77777777" w:rsidR="00000000" w:rsidRDefault="00364BE1">
      <w:pPr>
        <w:pStyle w:val="a0"/>
        <w:rPr>
          <w:rFonts w:hint="cs"/>
          <w:rtl/>
        </w:rPr>
      </w:pPr>
    </w:p>
    <w:p w14:paraId="176740F0" w14:textId="77777777" w:rsidR="00000000" w:rsidRDefault="00364BE1">
      <w:pPr>
        <w:pStyle w:val="a0"/>
        <w:rPr>
          <w:rFonts w:hint="cs"/>
          <w:rtl/>
        </w:rPr>
      </w:pPr>
      <w:r>
        <w:rPr>
          <w:rFonts w:hint="cs"/>
          <w:rtl/>
        </w:rPr>
        <w:t xml:space="preserve">אדוני היושב-ראש, שר המשפטים אומר - - - </w:t>
      </w:r>
    </w:p>
    <w:p w14:paraId="6F32FFCA" w14:textId="77777777" w:rsidR="00000000" w:rsidRDefault="00364BE1">
      <w:pPr>
        <w:pStyle w:val="a0"/>
        <w:rPr>
          <w:rFonts w:hint="cs"/>
          <w:rtl/>
        </w:rPr>
      </w:pPr>
    </w:p>
    <w:p w14:paraId="128BE8F6" w14:textId="77777777" w:rsidR="00000000" w:rsidRDefault="00364BE1">
      <w:pPr>
        <w:pStyle w:val="af1"/>
        <w:rPr>
          <w:rtl/>
        </w:rPr>
      </w:pPr>
      <w:r>
        <w:rPr>
          <w:rtl/>
        </w:rPr>
        <w:t>היו"ר ראובן ריבלין:</w:t>
      </w:r>
    </w:p>
    <w:p w14:paraId="1C74F385" w14:textId="77777777" w:rsidR="00000000" w:rsidRDefault="00364BE1">
      <w:pPr>
        <w:pStyle w:val="a0"/>
        <w:rPr>
          <w:rtl/>
        </w:rPr>
      </w:pPr>
    </w:p>
    <w:p w14:paraId="4DAEFA1A" w14:textId="77777777" w:rsidR="00000000" w:rsidRDefault="00364BE1">
      <w:pPr>
        <w:pStyle w:val="a0"/>
        <w:rPr>
          <w:rFonts w:hint="cs"/>
          <w:rtl/>
        </w:rPr>
      </w:pPr>
      <w:r>
        <w:rPr>
          <w:rFonts w:hint="cs"/>
          <w:rtl/>
        </w:rPr>
        <w:t xml:space="preserve">חברי הכנסת ממרצ, חבר הכנסת וילן, אנחנו דנים עכשיו בהצעת חוק מטעם חברכם, לא תיתנו להשיב, לא נצביע. אתם חייבים לתת לשר להשיב, הוא ישיב בדיוק על-פי שיקול דעתו ועל-פי מצפונו. </w:t>
      </w:r>
    </w:p>
    <w:p w14:paraId="4CBD878B" w14:textId="77777777" w:rsidR="00000000" w:rsidRDefault="00364BE1">
      <w:pPr>
        <w:pStyle w:val="a0"/>
        <w:rPr>
          <w:rFonts w:hint="cs"/>
          <w:rtl/>
        </w:rPr>
      </w:pPr>
    </w:p>
    <w:p w14:paraId="1E05C002" w14:textId="77777777" w:rsidR="00000000" w:rsidRDefault="00364BE1">
      <w:pPr>
        <w:pStyle w:val="-"/>
        <w:rPr>
          <w:rtl/>
        </w:rPr>
      </w:pPr>
      <w:bookmarkStart w:id="42" w:name="FS000000517T10_03_2004_11_33_55C"/>
      <w:bookmarkEnd w:id="42"/>
      <w:r>
        <w:rPr>
          <w:rtl/>
        </w:rPr>
        <w:t>שר המשפטים יוסף לפיד:</w:t>
      </w:r>
    </w:p>
    <w:p w14:paraId="5DA3BE67" w14:textId="77777777" w:rsidR="00000000" w:rsidRDefault="00364BE1">
      <w:pPr>
        <w:pStyle w:val="a0"/>
        <w:rPr>
          <w:rFonts w:hint="cs"/>
          <w:rtl/>
        </w:rPr>
      </w:pPr>
    </w:p>
    <w:p w14:paraId="6DCC5FAA" w14:textId="77777777" w:rsidR="00000000" w:rsidRDefault="00364BE1">
      <w:pPr>
        <w:pStyle w:val="a0"/>
        <w:rPr>
          <w:rFonts w:hint="cs"/>
          <w:rtl/>
        </w:rPr>
      </w:pPr>
      <w:r>
        <w:rPr>
          <w:rFonts w:hint="cs"/>
          <w:rtl/>
        </w:rPr>
        <w:t>אדוני היושב-ראש, אני מודה לו על הגנתו, אבל מעבר לכך, יש פה ר</w:t>
      </w:r>
      <w:r>
        <w:rPr>
          <w:rFonts w:hint="cs"/>
          <w:rtl/>
        </w:rPr>
        <w:t xml:space="preserve">עש בלתי רגיל בכל האולם. </w:t>
      </w:r>
    </w:p>
    <w:p w14:paraId="547EEC53" w14:textId="77777777" w:rsidR="00000000" w:rsidRDefault="00364BE1">
      <w:pPr>
        <w:pStyle w:val="a0"/>
        <w:rPr>
          <w:rFonts w:hint="cs"/>
          <w:rtl/>
        </w:rPr>
      </w:pPr>
    </w:p>
    <w:p w14:paraId="243D17D4" w14:textId="77777777" w:rsidR="00000000" w:rsidRDefault="00364BE1">
      <w:pPr>
        <w:pStyle w:val="af1"/>
        <w:rPr>
          <w:rtl/>
        </w:rPr>
      </w:pPr>
      <w:r>
        <w:rPr>
          <w:rtl/>
        </w:rPr>
        <w:t>היו"ר ראובן ריבלין:</w:t>
      </w:r>
    </w:p>
    <w:p w14:paraId="56C7D42A" w14:textId="77777777" w:rsidR="00000000" w:rsidRDefault="00364BE1">
      <w:pPr>
        <w:pStyle w:val="a0"/>
        <w:rPr>
          <w:rtl/>
        </w:rPr>
      </w:pPr>
    </w:p>
    <w:p w14:paraId="4B233948" w14:textId="77777777" w:rsidR="00000000" w:rsidRDefault="00364BE1">
      <w:pPr>
        <w:pStyle w:val="a0"/>
        <w:rPr>
          <w:rFonts w:hint="cs"/>
          <w:rtl/>
        </w:rPr>
      </w:pPr>
      <w:r>
        <w:rPr>
          <w:rFonts w:hint="cs"/>
          <w:rtl/>
        </w:rPr>
        <w:t>מה נעשה, גם אתם ניהלתם שם ישיבות סיעה בשעה שאחרים דיברו. יום רביעי הוא יום קשה, קשה, קשה מאוד.</w:t>
      </w:r>
    </w:p>
    <w:p w14:paraId="215959D2" w14:textId="77777777" w:rsidR="00000000" w:rsidRDefault="00364BE1">
      <w:pPr>
        <w:pStyle w:val="a0"/>
        <w:rPr>
          <w:rFonts w:hint="cs"/>
          <w:rtl/>
        </w:rPr>
      </w:pPr>
    </w:p>
    <w:p w14:paraId="7BD79EE2" w14:textId="77777777" w:rsidR="00000000" w:rsidRDefault="00364BE1">
      <w:pPr>
        <w:pStyle w:val="-"/>
        <w:rPr>
          <w:rtl/>
        </w:rPr>
      </w:pPr>
      <w:bookmarkStart w:id="43" w:name="FS000000517T10_03_2004_11_59_33C"/>
      <w:bookmarkEnd w:id="43"/>
      <w:r>
        <w:rPr>
          <w:rtl/>
        </w:rPr>
        <w:t>שר המשפטים יוסף לפיד:</w:t>
      </w:r>
    </w:p>
    <w:p w14:paraId="19F73CE3" w14:textId="77777777" w:rsidR="00000000" w:rsidRDefault="00364BE1">
      <w:pPr>
        <w:pStyle w:val="a0"/>
        <w:rPr>
          <w:rtl/>
        </w:rPr>
      </w:pPr>
    </w:p>
    <w:p w14:paraId="3CE7A2D0" w14:textId="77777777" w:rsidR="00000000" w:rsidRDefault="00364BE1">
      <w:pPr>
        <w:pStyle w:val="a0"/>
        <w:rPr>
          <w:rFonts w:hint="cs"/>
          <w:rtl/>
        </w:rPr>
      </w:pPr>
      <w:r>
        <w:rPr>
          <w:rFonts w:hint="cs"/>
          <w:rtl/>
        </w:rPr>
        <w:t>רבותי, כמובן אני מסכים עם כל מה שאתם טוענים פה בגנותו של המצב הנוכחי, באפליה בעיקר נגד העו</w:t>
      </w:r>
      <w:r>
        <w:rPr>
          <w:rFonts w:hint="cs"/>
          <w:rtl/>
        </w:rPr>
        <w:t>לים החדשים מחבר המדינות, בחוסר  הסובלנות כלפי אנשים שלא מוצאים חן בעיני הממסד הדתי. אין שום חילוקי דעות בינינו בעניין זה. הלוואי שהייתם מבינים את זה כשיכולתם להבין את זה ולהעביר את זה כחוק. כרגע המצב הוא, שבהתאם להסכם הקואליציוני, יושבת ועדה בראשותו של חבר</w:t>
      </w:r>
      <w:r>
        <w:rPr>
          <w:rFonts w:hint="cs"/>
          <w:rtl/>
        </w:rPr>
        <w:t xml:space="preserve"> הכנסת בר-און כדי למצוא פתרון לעשרות אלפי, ואולי מאות אלפי - - - </w:t>
      </w:r>
    </w:p>
    <w:p w14:paraId="1D5DD0F1" w14:textId="77777777" w:rsidR="00000000" w:rsidRDefault="00364BE1">
      <w:pPr>
        <w:pStyle w:val="a0"/>
        <w:rPr>
          <w:rFonts w:hint="cs"/>
          <w:rtl/>
        </w:rPr>
      </w:pPr>
    </w:p>
    <w:p w14:paraId="33257D0D" w14:textId="77777777" w:rsidR="00000000" w:rsidRDefault="00364BE1">
      <w:pPr>
        <w:pStyle w:val="af0"/>
        <w:rPr>
          <w:rtl/>
        </w:rPr>
      </w:pPr>
      <w:r>
        <w:rPr>
          <w:rFonts w:hint="eastAsia"/>
          <w:rtl/>
        </w:rPr>
        <w:t>זהבה</w:t>
      </w:r>
      <w:r>
        <w:rPr>
          <w:rtl/>
        </w:rPr>
        <w:t xml:space="preserve"> גלאון (מרצ):</w:t>
      </w:r>
    </w:p>
    <w:p w14:paraId="403B2AD9" w14:textId="77777777" w:rsidR="00000000" w:rsidRDefault="00364BE1">
      <w:pPr>
        <w:pStyle w:val="a0"/>
        <w:rPr>
          <w:rFonts w:hint="cs"/>
          <w:rtl/>
        </w:rPr>
      </w:pPr>
    </w:p>
    <w:p w14:paraId="38E7997B" w14:textId="77777777" w:rsidR="00000000" w:rsidRDefault="00364BE1">
      <w:pPr>
        <w:pStyle w:val="a0"/>
        <w:ind w:left="719" w:firstLine="0"/>
        <w:rPr>
          <w:rFonts w:hint="cs"/>
          <w:rtl/>
        </w:rPr>
      </w:pPr>
      <w:r>
        <w:rPr>
          <w:rFonts w:hint="cs"/>
          <w:rtl/>
        </w:rPr>
        <w:t xml:space="preserve">- - - </w:t>
      </w:r>
    </w:p>
    <w:p w14:paraId="27F7C493" w14:textId="77777777" w:rsidR="00000000" w:rsidRDefault="00364BE1">
      <w:pPr>
        <w:pStyle w:val="af0"/>
        <w:rPr>
          <w:rFonts w:hint="cs"/>
          <w:rtl/>
        </w:rPr>
      </w:pPr>
    </w:p>
    <w:p w14:paraId="673CFA6A" w14:textId="77777777" w:rsidR="00000000" w:rsidRDefault="00364BE1">
      <w:pPr>
        <w:pStyle w:val="af1"/>
        <w:rPr>
          <w:rtl/>
        </w:rPr>
      </w:pPr>
      <w:r>
        <w:rPr>
          <w:rtl/>
        </w:rPr>
        <w:t>היו"ר ראובן ריבלין:</w:t>
      </w:r>
    </w:p>
    <w:p w14:paraId="295FAB7F" w14:textId="77777777" w:rsidR="00000000" w:rsidRDefault="00364BE1">
      <w:pPr>
        <w:pStyle w:val="a0"/>
        <w:rPr>
          <w:rtl/>
        </w:rPr>
      </w:pPr>
    </w:p>
    <w:p w14:paraId="5642EBB2" w14:textId="77777777" w:rsidR="00000000" w:rsidRDefault="00364BE1">
      <w:pPr>
        <w:pStyle w:val="a0"/>
        <w:rPr>
          <w:rFonts w:hint="cs"/>
          <w:rtl/>
        </w:rPr>
      </w:pPr>
      <w:r>
        <w:rPr>
          <w:rFonts w:hint="cs"/>
          <w:rtl/>
        </w:rPr>
        <w:t xml:space="preserve">חברת הכנסת גלאון, הוא דיבר על בר-און, לא על גלאון. חברת הכנסת גלאון, אני לא אעיר לך עוד הפעם, הרי את לא מבקשת שאני אקרא אותך לסדר. </w:t>
      </w:r>
    </w:p>
    <w:p w14:paraId="6058ED38" w14:textId="77777777" w:rsidR="00000000" w:rsidRDefault="00364BE1">
      <w:pPr>
        <w:pStyle w:val="a0"/>
        <w:rPr>
          <w:rFonts w:hint="cs"/>
          <w:rtl/>
        </w:rPr>
      </w:pPr>
    </w:p>
    <w:p w14:paraId="4E916A37" w14:textId="77777777" w:rsidR="00000000" w:rsidRDefault="00364BE1">
      <w:pPr>
        <w:pStyle w:val="af0"/>
        <w:rPr>
          <w:rtl/>
        </w:rPr>
      </w:pPr>
      <w:r>
        <w:rPr>
          <w:rFonts w:hint="eastAsia"/>
          <w:rtl/>
        </w:rPr>
        <w:t>שאול</w:t>
      </w:r>
      <w:r>
        <w:rPr>
          <w:rtl/>
        </w:rPr>
        <w:t xml:space="preserve"> יהל</w:t>
      </w:r>
      <w:r>
        <w:rPr>
          <w:rtl/>
        </w:rPr>
        <w:t>ום (מפד"ל):</w:t>
      </w:r>
    </w:p>
    <w:p w14:paraId="3BA496E6" w14:textId="77777777" w:rsidR="00000000" w:rsidRDefault="00364BE1">
      <w:pPr>
        <w:pStyle w:val="a0"/>
        <w:rPr>
          <w:rFonts w:hint="cs"/>
          <w:rtl/>
        </w:rPr>
      </w:pPr>
    </w:p>
    <w:p w14:paraId="343DC401" w14:textId="77777777" w:rsidR="00000000" w:rsidRDefault="00364BE1">
      <w:pPr>
        <w:pStyle w:val="a0"/>
        <w:rPr>
          <w:rFonts w:hint="cs"/>
          <w:rtl/>
        </w:rPr>
      </w:pPr>
      <w:r>
        <w:rPr>
          <w:rFonts w:hint="cs"/>
          <w:rtl/>
        </w:rPr>
        <w:t xml:space="preserve">כשפואד היה בקואליציה, את היית בקואליציה. </w:t>
      </w:r>
    </w:p>
    <w:p w14:paraId="40953B05" w14:textId="77777777" w:rsidR="00000000" w:rsidRDefault="00364BE1">
      <w:pPr>
        <w:pStyle w:val="a0"/>
        <w:rPr>
          <w:rFonts w:hint="cs"/>
          <w:rtl/>
        </w:rPr>
      </w:pPr>
    </w:p>
    <w:p w14:paraId="380614CB" w14:textId="77777777" w:rsidR="00000000" w:rsidRDefault="00364BE1">
      <w:pPr>
        <w:pStyle w:val="af1"/>
        <w:rPr>
          <w:rtl/>
        </w:rPr>
      </w:pPr>
      <w:r>
        <w:rPr>
          <w:rtl/>
        </w:rPr>
        <w:t>היו"ר ראובן ריבלין:</w:t>
      </w:r>
    </w:p>
    <w:p w14:paraId="5C5891C0" w14:textId="77777777" w:rsidR="00000000" w:rsidRDefault="00364BE1">
      <w:pPr>
        <w:pStyle w:val="a0"/>
        <w:rPr>
          <w:rtl/>
        </w:rPr>
      </w:pPr>
    </w:p>
    <w:p w14:paraId="4CDC6311" w14:textId="77777777" w:rsidR="00000000" w:rsidRDefault="00364BE1">
      <w:pPr>
        <w:pStyle w:val="a0"/>
        <w:rPr>
          <w:rFonts w:hint="cs"/>
          <w:rtl/>
        </w:rPr>
      </w:pPr>
      <w:r>
        <w:rPr>
          <w:rFonts w:hint="cs"/>
          <w:rtl/>
        </w:rPr>
        <w:t xml:space="preserve">חבר הכנסת יהלום. חבר הכנסת יהלום, אדוני לא שומע שאני קורא לו? חבר הכנסת יהלום מספיק, כמה אפשר? מספיק, בבקשה. </w:t>
      </w:r>
    </w:p>
    <w:p w14:paraId="3DD167BB" w14:textId="77777777" w:rsidR="00000000" w:rsidRDefault="00364BE1">
      <w:pPr>
        <w:pStyle w:val="a0"/>
        <w:rPr>
          <w:rFonts w:hint="cs"/>
          <w:rtl/>
        </w:rPr>
      </w:pPr>
    </w:p>
    <w:p w14:paraId="258541A2" w14:textId="77777777" w:rsidR="00000000" w:rsidRDefault="00364BE1">
      <w:pPr>
        <w:pStyle w:val="af0"/>
        <w:rPr>
          <w:rtl/>
        </w:rPr>
      </w:pPr>
      <w:bookmarkStart w:id="44" w:name="FS000000517T10_03_2004_11_36_20C"/>
      <w:bookmarkEnd w:id="44"/>
      <w:r>
        <w:rPr>
          <w:rtl/>
        </w:rPr>
        <w:t>רן כהן (מרצ):</w:t>
      </w:r>
    </w:p>
    <w:p w14:paraId="0433AF62" w14:textId="77777777" w:rsidR="00000000" w:rsidRDefault="00364BE1">
      <w:pPr>
        <w:pStyle w:val="a0"/>
        <w:rPr>
          <w:rtl/>
        </w:rPr>
      </w:pPr>
    </w:p>
    <w:p w14:paraId="4DDBF9AC" w14:textId="77777777" w:rsidR="00000000" w:rsidRDefault="00364BE1">
      <w:pPr>
        <w:pStyle w:val="a0"/>
        <w:rPr>
          <w:rFonts w:hint="cs"/>
          <w:rtl/>
        </w:rPr>
      </w:pPr>
      <w:r>
        <w:rPr>
          <w:rFonts w:hint="cs"/>
          <w:rtl/>
        </w:rPr>
        <w:t xml:space="preserve">אנחנו לפחות ניסינו לעשות שלום עם הקואליציה הזאת. </w:t>
      </w:r>
    </w:p>
    <w:p w14:paraId="0B0628BC" w14:textId="77777777" w:rsidR="00000000" w:rsidRDefault="00364BE1">
      <w:pPr>
        <w:pStyle w:val="a0"/>
        <w:rPr>
          <w:rFonts w:hint="cs"/>
          <w:rtl/>
        </w:rPr>
      </w:pPr>
    </w:p>
    <w:p w14:paraId="06556155" w14:textId="77777777" w:rsidR="00000000" w:rsidRDefault="00364BE1">
      <w:pPr>
        <w:pStyle w:val="af1"/>
        <w:rPr>
          <w:rtl/>
        </w:rPr>
      </w:pPr>
      <w:r>
        <w:rPr>
          <w:rtl/>
        </w:rPr>
        <w:t>הי</w:t>
      </w:r>
      <w:r>
        <w:rPr>
          <w:rtl/>
        </w:rPr>
        <w:t>ו"ר ראובן ריבלין:</w:t>
      </w:r>
    </w:p>
    <w:p w14:paraId="1483B3BA" w14:textId="77777777" w:rsidR="00000000" w:rsidRDefault="00364BE1">
      <w:pPr>
        <w:pStyle w:val="a0"/>
        <w:rPr>
          <w:rtl/>
        </w:rPr>
      </w:pPr>
    </w:p>
    <w:p w14:paraId="1B92A2BE" w14:textId="77777777" w:rsidR="00000000" w:rsidRDefault="00364BE1">
      <w:pPr>
        <w:pStyle w:val="a0"/>
        <w:rPr>
          <w:rFonts w:hint="cs"/>
          <w:rtl/>
        </w:rPr>
      </w:pPr>
      <w:r>
        <w:rPr>
          <w:rFonts w:hint="cs"/>
          <w:rtl/>
        </w:rPr>
        <w:t xml:space="preserve">חבר הכנסת רן כהן, אדוני לא שמע אותי? חבר הכנסת רן כהן, הרי אתם ביקשתם הצבעה אישית, תדעו כל אחד מה הוא אומר פה בצורה ברורה, ואם הוא לא יישמע טוב, אני אחזור על הצבעתו. </w:t>
      </w:r>
    </w:p>
    <w:p w14:paraId="637A0107" w14:textId="77777777" w:rsidR="00000000" w:rsidRDefault="00364BE1">
      <w:pPr>
        <w:pStyle w:val="a0"/>
        <w:rPr>
          <w:rFonts w:hint="cs"/>
          <w:rtl/>
        </w:rPr>
      </w:pPr>
    </w:p>
    <w:p w14:paraId="5A86579D" w14:textId="77777777" w:rsidR="00000000" w:rsidRDefault="00364BE1">
      <w:pPr>
        <w:pStyle w:val="af0"/>
        <w:rPr>
          <w:rtl/>
        </w:rPr>
      </w:pPr>
      <w:r>
        <w:rPr>
          <w:rFonts w:hint="eastAsia"/>
          <w:rtl/>
        </w:rPr>
        <w:t>רן</w:t>
      </w:r>
      <w:r>
        <w:rPr>
          <w:rtl/>
        </w:rPr>
        <w:t xml:space="preserve"> כהן (מרצ):</w:t>
      </w:r>
    </w:p>
    <w:p w14:paraId="6EDBF55A" w14:textId="77777777" w:rsidR="00000000" w:rsidRDefault="00364BE1">
      <w:pPr>
        <w:pStyle w:val="a0"/>
        <w:rPr>
          <w:rFonts w:hint="cs"/>
          <w:rtl/>
        </w:rPr>
      </w:pPr>
    </w:p>
    <w:p w14:paraId="07607D4D" w14:textId="77777777" w:rsidR="00000000" w:rsidRDefault="00364BE1">
      <w:pPr>
        <w:pStyle w:val="a0"/>
        <w:rPr>
          <w:rFonts w:hint="cs"/>
          <w:rtl/>
        </w:rPr>
      </w:pPr>
      <w:r>
        <w:rPr>
          <w:rFonts w:hint="cs"/>
          <w:rtl/>
        </w:rPr>
        <w:t>היושב-ראש, יש לנו זמן, אנחנו שומעים את שר המשפטים.</w:t>
      </w:r>
    </w:p>
    <w:p w14:paraId="1BB3B357" w14:textId="77777777" w:rsidR="00000000" w:rsidRDefault="00364BE1">
      <w:pPr>
        <w:pStyle w:val="a0"/>
        <w:rPr>
          <w:rFonts w:hint="cs"/>
          <w:rtl/>
        </w:rPr>
      </w:pPr>
    </w:p>
    <w:p w14:paraId="57F3C534" w14:textId="77777777" w:rsidR="00000000" w:rsidRDefault="00364BE1">
      <w:pPr>
        <w:pStyle w:val="af1"/>
        <w:rPr>
          <w:rtl/>
        </w:rPr>
      </w:pPr>
      <w:r>
        <w:rPr>
          <w:rtl/>
        </w:rPr>
        <w:t>הי</w:t>
      </w:r>
      <w:r>
        <w:rPr>
          <w:rtl/>
        </w:rPr>
        <w:t>ו"ר ראובן ריבלין:</w:t>
      </w:r>
    </w:p>
    <w:p w14:paraId="3DE1495C" w14:textId="77777777" w:rsidR="00000000" w:rsidRDefault="00364BE1">
      <w:pPr>
        <w:pStyle w:val="a0"/>
        <w:rPr>
          <w:rtl/>
        </w:rPr>
      </w:pPr>
    </w:p>
    <w:p w14:paraId="06C836BA" w14:textId="77777777" w:rsidR="00000000" w:rsidRDefault="00364BE1">
      <w:pPr>
        <w:pStyle w:val="a0"/>
        <w:rPr>
          <w:rFonts w:hint="cs"/>
          <w:rtl/>
        </w:rPr>
      </w:pPr>
      <w:r>
        <w:rPr>
          <w:rFonts w:hint="cs"/>
          <w:rtl/>
        </w:rPr>
        <w:t xml:space="preserve">אולי לאדוני יש זמן, לנו אין זמן, אנחנו צריכים להתקדם ואנחנו נתקדם. </w:t>
      </w:r>
    </w:p>
    <w:p w14:paraId="49E82B0D" w14:textId="77777777" w:rsidR="00000000" w:rsidRDefault="00364BE1">
      <w:pPr>
        <w:pStyle w:val="a0"/>
        <w:rPr>
          <w:rFonts w:hint="cs"/>
          <w:rtl/>
        </w:rPr>
      </w:pPr>
    </w:p>
    <w:p w14:paraId="6AC87560" w14:textId="77777777" w:rsidR="00000000" w:rsidRDefault="00364BE1">
      <w:pPr>
        <w:pStyle w:val="af0"/>
        <w:rPr>
          <w:rtl/>
        </w:rPr>
      </w:pPr>
      <w:r>
        <w:rPr>
          <w:rFonts w:hint="eastAsia"/>
          <w:rtl/>
        </w:rPr>
        <w:t>רן</w:t>
      </w:r>
      <w:r>
        <w:rPr>
          <w:rtl/>
        </w:rPr>
        <w:t xml:space="preserve"> כהן (מרצ):</w:t>
      </w:r>
    </w:p>
    <w:p w14:paraId="274BD40B" w14:textId="77777777" w:rsidR="00000000" w:rsidRDefault="00364BE1">
      <w:pPr>
        <w:pStyle w:val="a0"/>
        <w:rPr>
          <w:rFonts w:hint="cs"/>
          <w:rtl/>
        </w:rPr>
      </w:pPr>
    </w:p>
    <w:p w14:paraId="231280B1" w14:textId="77777777" w:rsidR="00000000" w:rsidRDefault="00364BE1">
      <w:pPr>
        <w:pStyle w:val="a0"/>
        <w:rPr>
          <w:rFonts w:hint="cs"/>
          <w:rtl/>
        </w:rPr>
      </w:pPr>
      <w:r>
        <w:rPr>
          <w:rFonts w:hint="cs"/>
          <w:rtl/>
        </w:rPr>
        <w:t xml:space="preserve">קיים שיתוף פעולה בינו לבין - - - </w:t>
      </w:r>
    </w:p>
    <w:p w14:paraId="17DFBFD9" w14:textId="77777777" w:rsidR="00000000" w:rsidRDefault="00364BE1">
      <w:pPr>
        <w:pStyle w:val="a0"/>
        <w:rPr>
          <w:rFonts w:hint="cs"/>
          <w:rtl/>
        </w:rPr>
      </w:pPr>
    </w:p>
    <w:p w14:paraId="7DCFAE7C" w14:textId="77777777" w:rsidR="00000000" w:rsidRDefault="00364BE1">
      <w:pPr>
        <w:pStyle w:val="af1"/>
        <w:rPr>
          <w:rtl/>
        </w:rPr>
      </w:pPr>
      <w:r>
        <w:rPr>
          <w:rtl/>
        </w:rPr>
        <w:t>היו"ר ראובן ריבלין:</w:t>
      </w:r>
    </w:p>
    <w:p w14:paraId="2365D644" w14:textId="77777777" w:rsidR="00000000" w:rsidRDefault="00364BE1">
      <w:pPr>
        <w:pStyle w:val="a0"/>
        <w:rPr>
          <w:rtl/>
        </w:rPr>
      </w:pPr>
    </w:p>
    <w:p w14:paraId="14D9B510" w14:textId="77777777" w:rsidR="00000000" w:rsidRDefault="00364BE1">
      <w:pPr>
        <w:pStyle w:val="a0"/>
        <w:rPr>
          <w:rFonts w:hint="cs"/>
          <w:rtl/>
        </w:rPr>
      </w:pPr>
      <w:r>
        <w:rPr>
          <w:rFonts w:hint="cs"/>
          <w:rtl/>
        </w:rPr>
        <w:t>חבר הכנסת רן כהן, אתה באמת חושב שאני קורא לך סתם?</w:t>
      </w:r>
    </w:p>
    <w:p w14:paraId="7F03EFCA" w14:textId="77777777" w:rsidR="00000000" w:rsidRDefault="00364BE1">
      <w:pPr>
        <w:pStyle w:val="a0"/>
        <w:rPr>
          <w:rFonts w:hint="cs"/>
          <w:rtl/>
        </w:rPr>
      </w:pPr>
      <w:r>
        <w:rPr>
          <w:rFonts w:hint="cs"/>
          <w:rtl/>
        </w:rPr>
        <w:t xml:space="preserve"> </w:t>
      </w:r>
    </w:p>
    <w:p w14:paraId="55131570" w14:textId="77777777" w:rsidR="00000000" w:rsidRDefault="00364BE1">
      <w:pPr>
        <w:pStyle w:val="-"/>
        <w:rPr>
          <w:rtl/>
        </w:rPr>
      </w:pPr>
      <w:bookmarkStart w:id="45" w:name="FS000000517T10_03_2004_11_37_17C"/>
      <w:bookmarkEnd w:id="45"/>
      <w:r>
        <w:rPr>
          <w:rtl/>
        </w:rPr>
        <w:t>שר המשפטים יוסף לפיד:</w:t>
      </w:r>
    </w:p>
    <w:p w14:paraId="582A49AB" w14:textId="77777777" w:rsidR="00000000" w:rsidRDefault="00364BE1">
      <w:pPr>
        <w:pStyle w:val="a0"/>
        <w:rPr>
          <w:rtl/>
        </w:rPr>
      </w:pPr>
    </w:p>
    <w:p w14:paraId="6959191C" w14:textId="77777777" w:rsidR="00000000" w:rsidRDefault="00364BE1">
      <w:pPr>
        <w:pStyle w:val="a0"/>
        <w:rPr>
          <w:rFonts w:hint="cs"/>
          <w:rtl/>
        </w:rPr>
      </w:pPr>
      <w:r>
        <w:rPr>
          <w:rFonts w:hint="cs"/>
          <w:rtl/>
        </w:rPr>
        <w:t>רבותי, אני חוזר ואומר,</w:t>
      </w:r>
      <w:r>
        <w:rPr>
          <w:rFonts w:hint="cs"/>
          <w:rtl/>
        </w:rPr>
        <w:t xml:space="preserve"> ואני חושב שזה נדיר, שבאים חברי כנסת מהאופוזיציה, מציעים הצעת חוק, עומד פה שר המשפטים ואומר שהוא מסכים לכל מה שאתם אומרים. תשמחו בחלקכם. </w:t>
      </w:r>
    </w:p>
    <w:p w14:paraId="1A2527E8" w14:textId="77777777" w:rsidR="00000000" w:rsidRDefault="00364BE1">
      <w:pPr>
        <w:pStyle w:val="a0"/>
        <w:rPr>
          <w:rFonts w:hint="cs"/>
          <w:rtl/>
        </w:rPr>
      </w:pPr>
    </w:p>
    <w:p w14:paraId="1E78B5DE" w14:textId="77777777" w:rsidR="00000000" w:rsidRDefault="00364BE1">
      <w:pPr>
        <w:pStyle w:val="af0"/>
        <w:rPr>
          <w:rtl/>
        </w:rPr>
      </w:pPr>
      <w:r>
        <w:rPr>
          <w:rFonts w:hint="eastAsia"/>
          <w:rtl/>
        </w:rPr>
        <w:t>דליה</w:t>
      </w:r>
      <w:r>
        <w:rPr>
          <w:rtl/>
        </w:rPr>
        <w:t xml:space="preserve"> איציק (העבודה-מימד):</w:t>
      </w:r>
    </w:p>
    <w:p w14:paraId="17E5BD2C" w14:textId="77777777" w:rsidR="00000000" w:rsidRDefault="00364BE1">
      <w:pPr>
        <w:pStyle w:val="a0"/>
        <w:rPr>
          <w:rFonts w:hint="cs"/>
          <w:rtl/>
        </w:rPr>
      </w:pPr>
    </w:p>
    <w:p w14:paraId="63970B50" w14:textId="77777777" w:rsidR="00000000" w:rsidRDefault="00364BE1">
      <w:pPr>
        <w:pStyle w:val="a0"/>
        <w:rPr>
          <w:rFonts w:hint="cs"/>
          <w:rtl/>
        </w:rPr>
      </w:pPr>
      <w:r>
        <w:rPr>
          <w:rFonts w:hint="cs"/>
          <w:rtl/>
        </w:rPr>
        <w:t xml:space="preserve">אבל? </w:t>
      </w:r>
    </w:p>
    <w:p w14:paraId="3499DD18" w14:textId="77777777" w:rsidR="00000000" w:rsidRDefault="00364BE1">
      <w:pPr>
        <w:pStyle w:val="a0"/>
        <w:rPr>
          <w:rFonts w:hint="cs"/>
          <w:rtl/>
        </w:rPr>
      </w:pPr>
    </w:p>
    <w:p w14:paraId="0DC3C42E" w14:textId="77777777" w:rsidR="00000000" w:rsidRDefault="00364BE1">
      <w:pPr>
        <w:pStyle w:val="af0"/>
        <w:rPr>
          <w:rtl/>
        </w:rPr>
      </w:pPr>
      <w:r>
        <w:rPr>
          <w:rFonts w:hint="eastAsia"/>
          <w:rtl/>
        </w:rPr>
        <w:t>אופיר</w:t>
      </w:r>
      <w:r>
        <w:rPr>
          <w:rtl/>
        </w:rPr>
        <w:t xml:space="preserve"> פינס-פז (העבודה-מימד):</w:t>
      </w:r>
    </w:p>
    <w:p w14:paraId="2A49BFC0" w14:textId="77777777" w:rsidR="00000000" w:rsidRDefault="00364BE1">
      <w:pPr>
        <w:pStyle w:val="a0"/>
        <w:rPr>
          <w:rFonts w:hint="cs"/>
          <w:rtl/>
        </w:rPr>
      </w:pPr>
    </w:p>
    <w:p w14:paraId="6A4DF493" w14:textId="77777777" w:rsidR="00000000" w:rsidRDefault="00364BE1">
      <w:pPr>
        <w:pStyle w:val="a0"/>
        <w:rPr>
          <w:rFonts w:hint="cs"/>
          <w:rtl/>
        </w:rPr>
      </w:pPr>
      <w:r>
        <w:rPr>
          <w:rFonts w:hint="cs"/>
          <w:rtl/>
        </w:rPr>
        <w:t xml:space="preserve">מה הטענה? הטענה. </w:t>
      </w:r>
    </w:p>
    <w:p w14:paraId="4BACA4B6" w14:textId="77777777" w:rsidR="00000000" w:rsidRDefault="00364BE1">
      <w:pPr>
        <w:pStyle w:val="a0"/>
        <w:rPr>
          <w:rFonts w:hint="cs"/>
          <w:rtl/>
        </w:rPr>
      </w:pPr>
    </w:p>
    <w:p w14:paraId="3937B6E1" w14:textId="77777777" w:rsidR="00000000" w:rsidRDefault="00364BE1">
      <w:pPr>
        <w:pStyle w:val="af1"/>
        <w:rPr>
          <w:rtl/>
        </w:rPr>
      </w:pPr>
      <w:r>
        <w:rPr>
          <w:rtl/>
        </w:rPr>
        <w:t>היו"ר ראובן ריבלין:</w:t>
      </w:r>
    </w:p>
    <w:p w14:paraId="296FAAA2" w14:textId="77777777" w:rsidR="00000000" w:rsidRDefault="00364BE1">
      <w:pPr>
        <w:pStyle w:val="a0"/>
        <w:rPr>
          <w:rtl/>
        </w:rPr>
      </w:pPr>
    </w:p>
    <w:p w14:paraId="3BF1DAF9" w14:textId="77777777" w:rsidR="00000000" w:rsidRDefault="00364BE1">
      <w:pPr>
        <w:pStyle w:val="a0"/>
        <w:rPr>
          <w:rFonts w:hint="cs"/>
          <w:rtl/>
        </w:rPr>
      </w:pPr>
      <w:r>
        <w:rPr>
          <w:rFonts w:hint="cs"/>
          <w:rtl/>
        </w:rPr>
        <w:t>חבר הכנסת פינ</w:t>
      </w:r>
      <w:r>
        <w:rPr>
          <w:rFonts w:hint="cs"/>
          <w:rtl/>
        </w:rPr>
        <w:t xml:space="preserve">ס, אדוני יוכל לעלות אחר כך חמש דקות ולצעוק, אתה גדול, אתה גדול. </w:t>
      </w:r>
    </w:p>
    <w:p w14:paraId="486A5F4B" w14:textId="77777777" w:rsidR="00000000" w:rsidRDefault="00364BE1">
      <w:pPr>
        <w:pStyle w:val="a0"/>
        <w:rPr>
          <w:rFonts w:hint="cs"/>
          <w:rtl/>
        </w:rPr>
      </w:pPr>
    </w:p>
    <w:p w14:paraId="33D69C1C" w14:textId="77777777" w:rsidR="00000000" w:rsidRDefault="00364BE1">
      <w:pPr>
        <w:pStyle w:val="af0"/>
        <w:rPr>
          <w:rtl/>
        </w:rPr>
      </w:pPr>
      <w:r>
        <w:rPr>
          <w:rFonts w:hint="eastAsia"/>
          <w:rtl/>
        </w:rPr>
        <w:t>רן</w:t>
      </w:r>
      <w:r>
        <w:rPr>
          <w:rtl/>
        </w:rPr>
        <w:t xml:space="preserve"> כהן (מרצ):</w:t>
      </w:r>
    </w:p>
    <w:p w14:paraId="4B2FAC2C" w14:textId="77777777" w:rsidR="00000000" w:rsidRDefault="00364BE1">
      <w:pPr>
        <w:pStyle w:val="a0"/>
        <w:rPr>
          <w:rFonts w:hint="cs"/>
          <w:rtl/>
        </w:rPr>
      </w:pPr>
    </w:p>
    <w:p w14:paraId="7EECF131" w14:textId="77777777" w:rsidR="00000000" w:rsidRDefault="00364BE1">
      <w:pPr>
        <w:pStyle w:val="a0"/>
        <w:rPr>
          <w:rFonts w:hint="cs"/>
          <w:rtl/>
        </w:rPr>
      </w:pPr>
      <w:r>
        <w:rPr>
          <w:rFonts w:hint="cs"/>
          <w:rtl/>
        </w:rPr>
        <w:t xml:space="preserve">אתה המחוקק - - - </w:t>
      </w:r>
    </w:p>
    <w:p w14:paraId="62EDE381" w14:textId="77777777" w:rsidR="00000000" w:rsidRDefault="00364BE1">
      <w:pPr>
        <w:pStyle w:val="a0"/>
        <w:rPr>
          <w:rFonts w:hint="cs"/>
          <w:rtl/>
        </w:rPr>
      </w:pPr>
    </w:p>
    <w:p w14:paraId="5B3DABB2" w14:textId="77777777" w:rsidR="00000000" w:rsidRDefault="00364BE1">
      <w:pPr>
        <w:pStyle w:val="af1"/>
        <w:rPr>
          <w:rtl/>
        </w:rPr>
      </w:pPr>
      <w:r>
        <w:rPr>
          <w:rtl/>
        </w:rPr>
        <w:t>היו"ר ראובן ריבלין:</w:t>
      </w:r>
    </w:p>
    <w:p w14:paraId="67F0B1B7" w14:textId="77777777" w:rsidR="00000000" w:rsidRDefault="00364BE1">
      <w:pPr>
        <w:pStyle w:val="a0"/>
        <w:rPr>
          <w:rtl/>
        </w:rPr>
      </w:pPr>
    </w:p>
    <w:p w14:paraId="17DEA275" w14:textId="77777777" w:rsidR="00000000" w:rsidRDefault="00364BE1">
      <w:pPr>
        <w:pStyle w:val="a0"/>
        <w:rPr>
          <w:rFonts w:hint="cs"/>
          <w:rtl/>
        </w:rPr>
      </w:pPr>
      <w:r>
        <w:rPr>
          <w:rFonts w:hint="cs"/>
          <w:rtl/>
        </w:rPr>
        <w:t xml:space="preserve">חבר הכנסת רן כהן, אתה גמרת את מכסת דבריך. חבר הכנסת רן כהן, אני איאלץ לקרוא אותך לסדר. </w:t>
      </w:r>
    </w:p>
    <w:p w14:paraId="530B2856" w14:textId="77777777" w:rsidR="00000000" w:rsidRDefault="00364BE1">
      <w:pPr>
        <w:pStyle w:val="a0"/>
        <w:rPr>
          <w:rFonts w:hint="cs"/>
          <w:rtl/>
        </w:rPr>
      </w:pPr>
    </w:p>
    <w:p w14:paraId="6E17502B" w14:textId="77777777" w:rsidR="00000000" w:rsidRDefault="00364BE1">
      <w:pPr>
        <w:pStyle w:val="-"/>
        <w:rPr>
          <w:rtl/>
        </w:rPr>
      </w:pPr>
      <w:bookmarkStart w:id="46" w:name="FS000000517T10_03_2004_11_38_05C"/>
      <w:bookmarkEnd w:id="46"/>
      <w:r>
        <w:rPr>
          <w:rtl/>
        </w:rPr>
        <w:t>שר המשפטים יוסף לפיד:</w:t>
      </w:r>
    </w:p>
    <w:p w14:paraId="0F6B752A" w14:textId="77777777" w:rsidR="00000000" w:rsidRDefault="00364BE1">
      <w:pPr>
        <w:pStyle w:val="a0"/>
        <w:rPr>
          <w:rtl/>
        </w:rPr>
      </w:pPr>
    </w:p>
    <w:p w14:paraId="287A8355" w14:textId="77777777" w:rsidR="00000000" w:rsidRDefault="00364BE1">
      <w:pPr>
        <w:pStyle w:val="a0"/>
        <w:rPr>
          <w:rFonts w:hint="cs"/>
          <w:rtl/>
        </w:rPr>
      </w:pPr>
      <w:r>
        <w:rPr>
          <w:rFonts w:hint="cs"/>
          <w:rtl/>
        </w:rPr>
        <w:t>לכן, בדיוק מפני שאתם צו</w:t>
      </w:r>
      <w:r>
        <w:rPr>
          <w:rFonts w:hint="cs"/>
          <w:rtl/>
        </w:rPr>
        <w:t>דקים, אנחנו מנהלים משא-ומתן מאוד רציני עם הפרטנרים הקואליציוניים שלנו במציאת הפתרון המיוחל לכולנו. אני חושב שהיום גם בחוגים הדתיים מבינים שאי-אפשר להמשיך עם המצב הנוכחי, כי מותחים את החבל הזה הרבה יותר מדי. על כן, אם אתם באמת רוצים שישתנה החוק, תחכו עד  שה</w:t>
      </w:r>
      <w:r>
        <w:rPr>
          <w:rFonts w:hint="cs"/>
          <w:rtl/>
        </w:rPr>
        <w:t xml:space="preserve">וועדה הזאת תסיים את עבודתה ועד שהוועדה הזאת תביא בפני הכנסת הצעת חוק המוסכמת על הקואליציה, שיש סיכוי להעביר אותה. </w:t>
      </w:r>
    </w:p>
    <w:p w14:paraId="7F0D1AC2" w14:textId="77777777" w:rsidR="00000000" w:rsidRDefault="00364BE1">
      <w:pPr>
        <w:pStyle w:val="a0"/>
        <w:rPr>
          <w:rFonts w:hint="cs"/>
          <w:rtl/>
        </w:rPr>
      </w:pPr>
    </w:p>
    <w:p w14:paraId="34C87E3C" w14:textId="77777777" w:rsidR="00000000" w:rsidRDefault="00364BE1">
      <w:pPr>
        <w:pStyle w:val="af0"/>
        <w:rPr>
          <w:rtl/>
        </w:rPr>
      </w:pPr>
      <w:r>
        <w:rPr>
          <w:rFonts w:hint="eastAsia"/>
          <w:rtl/>
        </w:rPr>
        <w:t>אופיר</w:t>
      </w:r>
      <w:r>
        <w:rPr>
          <w:rtl/>
        </w:rPr>
        <w:t xml:space="preserve"> פינס-פז (העבודה-מימד):</w:t>
      </w:r>
    </w:p>
    <w:p w14:paraId="0A9FA415" w14:textId="77777777" w:rsidR="00000000" w:rsidRDefault="00364BE1">
      <w:pPr>
        <w:pStyle w:val="a0"/>
        <w:rPr>
          <w:rFonts w:hint="cs"/>
          <w:rtl/>
        </w:rPr>
      </w:pPr>
    </w:p>
    <w:p w14:paraId="29667CC4" w14:textId="77777777" w:rsidR="00000000" w:rsidRDefault="00364BE1">
      <w:pPr>
        <w:pStyle w:val="a0"/>
        <w:rPr>
          <w:rFonts w:hint="cs"/>
          <w:rtl/>
        </w:rPr>
      </w:pPr>
      <w:r>
        <w:rPr>
          <w:rFonts w:hint="cs"/>
          <w:rtl/>
        </w:rPr>
        <w:t xml:space="preserve">איזו ועדה? </w:t>
      </w:r>
    </w:p>
    <w:p w14:paraId="5BCD3B73" w14:textId="77777777" w:rsidR="00000000" w:rsidRDefault="00364BE1">
      <w:pPr>
        <w:pStyle w:val="a0"/>
        <w:rPr>
          <w:rFonts w:hint="cs"/>
          <w:rtl/>
        </w:rPr>
      </w:pPr>
    </w:p>
    <w:p w14:paraId="6B6E9938" w14:textId="77777777" w:rsidR="00000000" w:rsidRDefault="00364BE1">
      <w:pPr>
        <w:pStyle w:val="-"/>
        <w:rPr>
          <w:rtl/>
        </w:rPr>
      </w:pPr>
      <w:bookmarkStart w:id="47" w:name="FS000000517T10_03_2004_11_39_15C"/>
      <w:bookmarkEnd w:id="47"/>
      <w:r>
        <w:rPr>
          <w:rtl/>
        </w:rPr>
        <w:t>שר המשפטים יוסף לפיד:</w:t>
      </w:r>
    </w:p>
    <w:p w14:paraId="0CF8EF82" w14:textId="77777777" w:rsidR="00000000" w:rsidRDefault="00364BE1">
      <w:pPr>
        <w:pStyle w:val="a0"/>
        <w:rPr>
          <w:rtl/>
        </w:rPr>
      </w:pPr>
    </w:p>
    <w:p w14:paraId="450912F0" w14:textId="77777777" w:rsidR="00000000" w:rsidRDefault="00364BE1">
      <w:pPr>
        <w:pStyle w:val="a0"/>
        <w:rPr>
          <w:rFonts w:hint="cs"/>
          <w:rtl/>
        </w:rPr>
      </w:pPr>
      <w:r>
        <w:rPr>
          <w:rFonts w:hint="cs"/>
          <w:rtl/>
        </w:rPr>
        <w:t xml:space="preserve">כרגע הבעיה גם שלכם וגם שלנו, שההצעות היפות שלכם לא יכולות לעבור מפני שאין </w:t>
      </w:r>
      <w:r>
        <w:rPr>
          <w:rFonts w:hint="cs"/>
          <w:rtl/>
        </w:rPr>
        <w:t xml:space="preserve">לכם רוב. לכן אני אומר לכם, אם המטרה שלכם היא להשמיע הצהרות ריקות מתוכן מעל הדוכן, יבושם לכם. אם המטרה שלכם היא באמת להעביר חוק, באמת להגיע למטרה, אתם תצטרכו לחכות ולתמוך בהצעת חוק שהקואליציה תביא בעקבות הדיונים בוועדת-בר-און. </w:t>
      </w:r>
    </w:p>
    <w:p w14:paraId="08284A52" w14:textId="77777777" w:rsidR="00000000" w:rsidRDefault="00364BE1">
      <w:pPr>
        <w:pStyle w:val="a0"/>
        <w:ind w:firstLine="0"/>
        <w:rPr>
          <w:rFonts w:hint="cs"/>
          <w:rtl/>
        </w:rPr>
      </w:pPr>
    </w:p>
    <w:p w14:paraId="0CB7EA0F" w14:textId="77777777" w:rsidR="00000000" w:rsidRDefault="00364BE1">
      <w:pPr>
        <w:pStyle w:val="a0"/>
        <w:rPr>
          <w:rFonts w:hint="cs"/>
          <w:rtl/>
        </w:rPr>
      </w:pPr>
      <w:r>
        <w:rPr>
          <w:rFonts w:hint="cs"/>
          <w:rtl/>
        </w:rPr>
        <w:t>רבותי, אני אומר לכם, ואתם לא</w:t>
      </w:r>
      <w:r>
        <w:rPr>
          <w:rFonts w:hint="cs"/>
          <w:rtl/>
        </w:rPr>
        <w:t xml:space="preserve"> צריכים לומר לי, שמצבם של עשרות אלפי אזרחים </w:t>
      </w:r>
      <w:r>
        <w:rPr>
          <w:rtl/>
        </w:rPr>
        <w:t>–</w:t>
      </w:r>
      <w:r>
        <w:rPr>
          <w:rFonts w:hint="cs"/>
          <w:rtl/>
        </w:rPr>
        <w:t xml:space="preserve"> אולי עד 300,000 אזרחי מדינת ישראל </w:t>
      </w:r>
      <w:r>
        <w:rPr>
          <w:rtl/>
        </w:rPr>
        <w:t>–</w:t>
      </w:r>
      <w:r>
        <w:rPr>
          <w:rFonts w:hint="cs"/>
          <w:rtl/>
        </w:rPr>
        <w:t xml:space="preserve"> בנושאי אישות ובנושא נישואים אזרחיים הוא בלתי נסבל והוא בלתי אפשרי, והוא לא יכול להימשך לאורך ימים. אני יודע שיש אפילו חוגים רבניים שכבר הבינו זאת. </w:t>
      </w:r>
    </w:p>
    <w:p w14:paraId="069AF2C2" w14:textId="77777777" w:rsidR="00000000" w:rsidRDefault="00364BE1">
      <w:pPr>
        <w:pStyle w:val="a0"/>
        <w:rPr>
          <w:rFonts w:hint="cs"/>
          <w:rtl/>
        </w:rPr>
      </w:pPr>
    </w:p>
    <w:p w14:paraId="015F9D86" w14:textId="77777777" w:rsidR="00000000" w:rsidRDefault="00364BE1">
      <w:pPr>
        <w:pStyle w:val="a0"/>
        <w:rPr>
          <w:rFonts w:hint="cs"/>
          <w:rtl/>
        </w:rPr>
      </w:pPr>
      <w:r>
        <w:rPr>
          <w:rFonts w:hint="cs"/>
          <w:rtl/>
        </w:rPr>
        <w:t>לכן, הקריאה שלי אליכם, אם</w:t>
      </w:r>
      <w:r>
        <w:rPr>
          <w:rFonts w:hint="cs"/>
          <w:rtl/>
        </w:rPr>
        <w:t xml:space="preserve"> אתם לא רוצים לעשות הצגות ציניות שמטרתן היחידה היא להביך את שינוי, אלא אתם באמת רוצים לשנות את המצב, תצטרכו להצטרף אלינו ולא אנחנו אליכם. אם אנחנו נאלצים להשתתף בדיון הזה היום, זה רק מפני שאתם לא עשיתם את המוטל עליכם כשהייתם בשלטון, כי אז עוד לא הבנתם את כ</w:t>
      </w:r>
      <w:r>
        <w:rPr>
          <w:rFonts w:hint="cs"/>
          <w:rtl/>
        </w:rPr>
        <w:t>ל מה שאתם מדקלמים עכשיו מעל במת הכנסת.</w:t>
      </w:r>
    </w:p>
    <w:p w14:paraId="4C2AD520" w14:textId="77777777" w:rsidR="00000000" w:rsidRDefault="00364BE1">
      <w:pPr>
        <w:pStyle w:val="a0"/>
        <w:ind w:firstLine="0"/>
        <w:rPr>
          <w:rFonts w:hint="cs"/>
          <w:rtl/>
        </w:rPr>
      </w:pPr>
    </w:p>
    <w:p w14:paraId="223F165A" w14:textId="77777777" w:rsidR="00000000" w:rsidRDefault="00364BE1">
      <w:pPr>
        <w:pStyle w:val="af0"/>
        <w:rPr>
          <w:rtl/>
        </w:rPr>
      </w:pPr>
      <w:r>
        <w:rPr>
          <w:rFonts w:hint="eastAsia"/>
          <w:rtl/>
        </w:rPr>
        <w:t>זהבה</w:t>
      </w:r>
      <w:r>
        <w:rPr>
          <w:rtl/>
        </w:rPr>
        <w:t xml:space="preserve"> גלאון (מרצ):</w:t>
      </w:r>
    </w:p>
    <w:p w14:paraId="694944F2" w14:textId="77777777" w:rsidR="00000000" w:rsidRDefault="00364BE1">
      <w:pPr>
        <w:pStyle w:val="a0"/>
        <w:rPr>
          <w:rFonts w:hint="cs"/>
          <w:rtl/>
        </w:rPr>
      </w:pPr>
    </w:p>
    <w:p w14:paraId="3AE6F857" w14:textId="77777777" w:rsidR="00000000" w:rsidRDefault="00364BE1">
      <w:pPr>
        <w:pStyle w:val="a0"/>
        <w:rPr>
          <w:rFonts w:hint="cs"/>
          <w:rtl/>
        </w:rPr>
      </w:pPr>
      <w:r>
        <w:rPr>
          <w:rFonts w:hint="cs"/>
          <w:rtl/>
        </w:rPr>
        <w:t xml:space="preserve">אתה השמש של שרון בממשלה הזאת. אתה עבד נרצע לנושא הזה. </w:t>
      </w:r>
    </w:p>
    <w:p w14:paraId="49D2082F" w14:textId="77777777" w:rsidR="00000000" w:rsidRDefault="00364BE1">
      <w:pPr>
        <w:pStyle w:val="a0"/>
        <w:ind w:firstLine="0"/>
        <w:rPr>
          <w:rFonts w:hint="cs"/>
          <w:rtl/>
        </w:rPr>
      </w:pPr>
    </w:p>
    <w:p w14:paraId="1990C01A" w14:textId="77777777" w:rsidR="00000000" w:rsidRDefault="00364BE1">
      <w:pPr>
        <w:pStyle w:val="af1"/>
        <w:rPr>
          <w:rtl/>
        </w:rPr>
      </w:pPr>
      <w:r>
        <w:rPr>
          <w:rtl/>
        </w:rPr>
        <w:t>היו"ר ראובן ריבלין:</w:t>
      </w:r>
    </w:p>
    <w:p w14:paraId="612674CB" w14:textId="77777777" w:rsidR="00000000" w:rsidRDefault="00364BE1">
      <w:pPr>
        <w:pStyle w:val="a0"/>
        <w:rPr>
          <w:rtl/>
        </w:rPr>
      </w:pPr>
    </w:p>
    <w:p w14:paraId="1B5B774D" w14:textId="77777777" w:rsidR="00000000" w:rsidRDefault="00364BE1">
      <w:pPr>
        <w:pStyle w:val="a0"/>
        <w:rPr>
          <w:rFonts w:hint="cs"/>
          <w:rtl/>
        </w:rPr>
      </w:pPr>
      <w:r>
        <w:rPr>
          <w:rFonts w:hint="cs"/>
          <w:rtl/>
        </w:rPr>
        <w:t xml:space="preserve">חברת הכנסת גלאון, את חוזרת על עצמך. </w:t>
      </w:r>
    </w:p>
    <w:p w14:paraId="1EFC7980" w14:textId="77777777" w:rsidR="00000000" w:rsidRDefault="00364BE1">
      <w:pPr>
        <w:pStyle w:val="a0"/>
        <w:ind w:firstLine="0"/>
        <w:rPr>
          <w:rFonts w:hint="cs"/>
          <w:rtl/>
        </w:rPr>
      </w:pPr>
    </w:p>
    <w:p w14:paraId="56CDE3A3" w14:textId="77777777" w:rsidR="00000000" w:rsidRDefault="00364BE1">
      <w:pPr>
        <w:pStyle w:val="af0"/>
        <w:rPr>
          <w:rtl/>
        </w:rPr>
      </w:pPr>
      <w:r>
        <w:rPr>
          <w:rFonts w:hint="eastAsia"/>
          <w:rtl/>
        </w:rPr>
        <w:t>זהבה</w:t>
      </w:r>
      <w:r>
        <w:rPr>
          <w:rtl/>
        </w:rPr>
        <w:t xml:space="preserve"> גלאון (מרצ):</w:t>
      </w:r>
    </w:p>
    <w:p w14:paraId="33A2D0A3" w14:textId="77777777" w:rsidR="00000000" w:rsidRDefault="00364BE1">
      <w:pPr>
        <w:pStyle w:val="a0"/>
        <w:rPr>
          <w:rFonts w:hint="cs"/>
          <w:rtl/>
        </w:rPr>
      </w:pPr>
    </w:p>
    <w:p w14:paraId="082AD0B0" w14:textId="77777777" w:rsidR="00000000" w:rsidRDefault="00364BE1">
      <w:pPr>
        <w:pStyle w:val="a0"/>
        <w:rPr>
          <w:rFonts w:hint="cs"/>
          <w:rtl/>
        </w:rPr>
      </w:pPr>
      <w:r>
        <w:rPr>
          <w:rFonts w:hint="cs"/>
          <w:rtl/>
        </w:rPr>
        <w:t xml:space="preserve">שייקלט. </w:t>
      </w:r>
    </w:p>
    <w:p w14:paraId="6D94B0BF" w14:textId="77777777" w:rsidR="00000000" w:rsidRDefault="00364BE1">
      <w:pPr>
        <w:pStyle w:val="a0"/>
        <w:ind w:firstLine="0"/>
        <w:rPr>
          <w:rFonts w:hint="cs"/>
          <w:rtl/>
        </w:rPr>
      </w:pPr>
    </w:p>
    <w:p w14:paraId="7C4D9428" w14:textId="77777777" w:rsidR="00000000" w:rsidRDefault="00364BE1">
      <w:pPr>
        <w:pStyle w:val="af1"/>
        <w:rPr>
          <w:rtl/>
        </w:rPr>
      </w:pPr>
      <w:r>
        <w:rPr>
          <w:rtl/>
        </w:rPr>
        <w:t>היו"ר ראובן ריבלין:</w:t>
      </w:r>
    </w:p>
    <w:p w14:paraId="4739BDA3" w14:textId="77777777" w:rsidR="00000000" w:rsidRDefault="00364BE1">
      <w:pPr>
        <w:pStyle w:val="a0"/>
        <w:rPr>
          <w:rtl/>
        </w:rPr>
      </w:pPr>
    </w:p>
    <w:p w14:paraId="0D2D00D7" w14:textId="77777777" w:rsidR="00000000" w:rsidRDefault="00364BE1">
      <w:pPr>
        <w:pStyle w:val="a0"/>
        <w:rPr>
          <w:rFonts w:hint="cs"/>
          <w:rtl/>
        </w:rPr>
      </w:pPr>
      <w:r>
        <w:rPr>
          <w:rFonts w:hint="cs"/>
          <w:rtl/>
        </w:rPr>
        <w:t>הרי יש לברונפמן הזכות להשיב, למה</w:t>
      </w:r>
      <w:r>
        <w:rPr>
          <w:rFonts w:hint="cs"/>
          <w:rtl/>
        </w:rPr>
        <w:t xml:space="preserve"> אתם מקפחים אותו?</w:t>
      </w:r>
    </w:p>
    <w:p w14:paraId="1285FDCB" w14:textId="77777777" w:rsidR="00000000" w:rsidRDefault="00364BE1">
      <w:pPr>
        <w:pStyle w:val="a0"/>
        <w:ind w:firstLine="0"/>
        <w:rPr>
          <w:rFonts w:hint="cs"/>
          <w:rtl/>
        </w:rPr>
      </w:pPr>
    </w:p>
    <w:p w14:paraId="39660560" w14:textId="77777777" w:rsidR="00000000" w:rsidRDefault="00364BE1">
      <w:pPr>
        <w:pStyle w:val="-"/>
        <w:rPr>
          <w:rtl/>
        </w:rPr>
      </w:pPr>
      <w:bookmarkStart w:id="48" w:name="FS000000517T10_03_2004_12_08_26"/>
      <w:bookmarkStart w:id="49" w:name="FS000000517T10_03_2004_12_08_29C"/>
      <w:bookmarkEnd w:id="48"/>
      <w:bookmarkEnd w:id="49"/>
      <w:r>
        <w:rPr>
          <w:rtl/>
        </w:rPr>
        <w:t>שר המשפטים יוסף לפיד:</w:t>
      </w:r>
    </w:p>
    <w:p w14:paraId="19E9094C" w14:textId="77777777" w:rsidR="00000000" w:rsidRDefault="00364BE1">
      <w:pPr>
        <w:pStyle w:val="a0"/>
        <w:rPr>
          <w:rtl/>
        </w:rPr>
      </w:pPr>
    </w:p>
    <w:p w14:paraId="1C165EC9" w14:textId="77777777" w:rsidR="00000000" w:rsidRDefault="00364BE1">
      <w:pPr>
        <w:pStyle w:val="a0"/>
        <w:rPr>
          <w:rFonts w:hint="cs"/>
          <w:rtl/>
        </w:rPr>
      </w:pPr>
      <w:r>
        <w:rPr>
          <w:rFonts w:hint="cs"/>
          <w:rtl/>
        </w:rPr>
        <w:t>רבותי, אני חוזר וקורא גם למרצ וגם לעבודה לחכות עם הצעת חוק זו עד שאנחנו נבוא עם הצעת חוק ישימה, שגם תתגשם וגם תהיה חוק וגם תעזור למאות אלפי אזרחים במדינת ישראל. כרגע מה שאתם עושים זו הצגה צינית, הצגה צבועה, הצגה שא</w:t>
      </w:r>
      <w:r>
        <w:rPr>
          <w:rFonts w:hint="cs"/>
          <w:rtl/>
        </w:rPr>
        <w:t xml:space="preserve">ין לה שום טעם מלבד רטוריקה שאין בה ממש </w:t>
      </w:r>
      <w:r>
        <w:rPr>
          <w:rtl/>
        </w:rPr>
        <w:t>–</w:t>
      </w:r>
      <w:r>
        <w:rPr>
          <w:rFonts w:hint="cs"/>
          <w:rtl/>
        </w:rPr>
        <w:t xml:space="preserve"> ואתם יודעים את זה, שאתם עושים פה חגיגה על חשבון אותו ציבור שכביכול אתם באים להגן עליו. </w:t>
      </w:r>
    </w:p>
    <w:p w14:paraId="213F0503" w14:textId="77777777" w:rsidR="00000000" w:rsidRDefault="00364BE1">
      <w:pPr>
        <w:pStyle w:val="a0"/>
        <w:rPr>
          <w:rFonts w:hint="cs"/>
          <w:rtl/>
        </w:rPr>
      </w:pPr>
    </w:p>
    <w:p w14:paraId="09AFFC37" w14:textId="77777777" w:rsidR="00000000" w:rsidRDefault="00364BE1">
      <w:pPr>
        <w:pStyle w:val="af0"/>
        <w:rPr>
          <w:rtl/>
        </w:rPr>
      </w:pPr>
      <w:r>
        <w:rPr>
          <w:rFonts w:hint="eastAsia"/>
          <w:rtl/>
        </w:rPr>
        <w:t>אופיר</w:t>
      </w:r>
      <w:r>
        <w:rPr>
          <w:rtl/>
        </w:rPr>
        <w:t xml:space="preserve"> פינס-פז (העבודה-מימד):</w:t>
      </w:r>
    </w:p>
    <w:p w14:paraId="3F6B7F54" w14:textId="77777777" w:rsidR="00000000" w:rsidRDefault="00364BE1">
      <w:pPr>
        <w:pStyle w:val="a0"/>
        <w:rPr>
          <w:rFonts w:hint="cs"/>
          <w:rtl/>
        </w:rPr>
      </w:pPr>
    </w:p>
    <w:p w14:paraId="1A009FF2" w14:textId="77777777" w:rsidR="00000000" w:rsidRDefault="00364BE1">
      <w:pPr>
        <w:pStyle w:val="a0"/>
        <w:rPr>
          <w:rFonts w:hint="cs"/>
          <w:rtl/>
        </w:rPr>
      </w:pPr>
      <w:r>
        <w:rPr>
          <w:rFonts w:hint="cs"/>
          <w:rtl/>
        </w:rPr>
        <w:t xml:space="preserve">אנחנו תלמידים שלך. </w:t>
      </w:r>
    </w:p>
    <w:p w14:paraId="2504C601" w14:textId="77777777" w:rsidR="00000000" w:rsidRDefault="00364BE1">
      <w:pPr>
        <w:pStyle w:val="a0"/>
        <w:ind w:firstLine="0"/>
        <w:rPr>
          <w:rFonts w:hint="cs"/>
          <w:rtl/>
        </w:rPr>
      </w:pPr>
    </w:p>
    <w:p w14:paraId="432CEBF4" w14:textId="77777777" w:rsidR="00000000" w:rsidRDefault="00364BE1">
      <w:pPr>
        <w:pStyle w:val="af1"/>
        <w:rPr>
          <w:rtl/>
        </w:rPr>
      </w:pPr>
      <w:r>
        <w:rPr>
          <w:rtl/>
        </w:rPr>
        <w:t>היו"ר ראובן ריבלין:</w:t>
      </w:r>
    </w:p>
    <w:p w14:paraId="2D64D672" w14:textId="77777777" w:rsidR="00000000" w:rsidRDefault="00364BE1">
      <w:pPr>
        <w:pStyle w:val="a0"/>
        <w:rPr>
          <w:rtl/>
        </w:rPr>
      </w:pPr>
    </w:p>
    <w:p w14:paraId="10838EFC" w14:textId="77777777" w:rsidR="00000000" w:rsidRDefault="00364BE1">
      <w:pPr>
        <w:pStyle w:val="a0"/>
        <w:rPr>
          <w:rFonts w:hint="cs"/>
          <w:rtl/>
        </w:rPr>
      </w:pPr>
      <w:r>
        <w:rPr>
          <w:rFonts w:hint="cs"/>
          <w:rtl/>
        </w:rPr>
        <w:t>תודה לשר המשפטים. ובכן, הממשלה מתנגדת, לכן - זכות התשו</w:t>
      </w:r>
      <w:r>
        <w:rPr>
          <w:rFonts w:hint="cs"/>
          <w:rtl/>
        </w:rPr>
        <w:t xml:space="preserve">בה. חבר הכנסת ברונפמן וחבר הכנסת פינס ביקשו להתחלף. חבר הכנסת פינס יהיה ראשון המשיבים, וחבר הכנסת ברונפמן יסיים, ואז ניגש להצבעה. בבקשה, אדוני, חמש דקות. הוא יכול גם פחות, השר. </w:t>
      </w:r>
    </w:p>
    <w:p w14:paraId="22111C89" w14:textId="77777777" w:rsidR="00000000" w:rsidRDefault="00364BE1">
      <w:pPr>
        <w:pStyle w:val="a0"/>
        <w:ind w:firstLine="0"/>
        <w:rPr>
          <w:rFonts w:hint="cs"/>
          <w:rtl/>
        </w:rPr>
      </w:pPr>
    </w:p>
    <w:p w14:paraId="05807616" w14:textId="77777777" w:rsidR="00000000" w:rsidRDefault="00364BE1">
      <w:pPr>
        <w:pStyle w:val="a"/>
        <w:rPr>
          <w:rtl/>
        </w:rPr>
      </w:pPr>
      <w:bookmarkStart w:id="50" w:name="FS000000455T10_03_2004_12_12_18"/>
      <w:bookmarkStart w:id="51" w:name="_Toc71351991"/>
      <w:bookmarkEnd w:id="50"/>
      <w:r>
        <w:rPr>
          <w:rFonts w:hint="eastAsia"/>
          <w:rtl/>
        </w:rPr>
        <w:t>אופיר</w:t>
      </w:r>
      <w:r>
        <w:rPr>
          <w:rtl/>
        </w:rPr>
        <w:t xml:space="preserve"> פינס-פז (העבודה-מימד):</w:t>
      </w:r>
      <w:bookmarkEnd w:id="51"/>
    </w:p>
    <w:p w14:paraId="2C3ED3F4" w14:textId="77777777" w:rsidR="00000000" w:rsidRDefault="00364BE1">
      <w:pPr>
        <w:pStyle w:val="a0"/>
        <w:rPr>
          <w:rFonts w:hint="cs"/>
          <w:rtl/>
        </w:rPr>
      </w:pPr>
    </w:p>
    <w:p w14:paraId="015606B2" w14:textId="77777777" w:rsidR="00000000" w:rsidRDefault="00364BE1">
      <w:pPr>
        <w:pStyle w:val="a0"/>
        <w:rPr>
          <w:rFonts w:hint="cs"/>
          <w:rtl/>
        </w:rPr>
      </w:pPr>
      <w:r>
        <w:rPr>
          <w:rFonts w:hint="cs"/>
          <w:rtl/>
        </w:rPr>
        <w:t>אדוני היושב-ראש, אני רוצה להגיד לך, טומי לפיד ז</w:t>
      </w:r>
      <w:r>
        <w:rPr>
          <w:rFonts w:hint="cs"/>
          <w:rtl/>
        </w:rPr>
        <w:t>ה פשוט פנומן, אדם ענק. מה הוא אומר לי, בלי להתבלבל?</w:t>
      </w:r>
    </w:p>
    <w:p w14:paraId="5C4B7FFA" w14:textId="77777777" w:rsidR="00000000" w:rsidRDefault="00364BE1">
      <w:pPr>
        <w:pStyle w:val="a0"/>
        <w:ind w:firstLine="0"/>
        <w:rPr>
          <w:rFonts w:hint="cs"/>
          <w:rtl/>
        </w:rPr>
      </w:pPr>
    </w:p>
    <w:p w14:paraId="57798531" w14:textId="77777777" w:rsidR="00000000" w:rsidRDefault="00364BE1">
      <w:pPr>
        <w:pStyle w:val="af0"/>
        <w:rPr>
          <w:rtl/>
        </w:rPr>
      </w:pPr>
      <w:r>
        <w:rPr>
          <w:rFonts w:hint="eastAsia"/>
          <w:rtl/>
        </w:rPr>
        <w:t>גלעד</w:t>
      </w:r>
      <w:r>
        <w:rPr>
          <w:rtl/>
        </w:rPr>
        <w:t xml:space="preserve"> ארדן (הליכוד):</w:t>
      </w:r>
    </w:p>
    <w:p w14:paraId="6BF79944" w14:textId="77777777" w:rsidR="00000000" w:rsidRDefault="00364BE1">
      <w:pPr>
        <w:pStyle w:val="a0"/>
        <w:rPr>
          <w:rFonts w:hint="cs"/>
          <w:rtl/>
        </w:rPr>
      </w:pPr>
    </w:p>
    <w:p w14:paraId="14BFB832" w14:textId="77777777" w:rsidR="00000000" w:rsidRDefault="00364BE1">
      <w:pPr>
        <w:pStyle w:val="a0"/>
        <w:rPr>
          <w:rFonts w:hint="cs"/>
          <w:rtl/>
        </w:rPr>
      </w:pPr>
      <w:r>
        <w:rPr>
          <w:rFonts w:hint="cs"/>
          <w:rtl/>
        </w:rPr>
        <w:t>לא שמעתי, מה אמרת?</w:t>
      </w:r>
    </w:p>
    <w:p w14:paraId="1A0A1E9F" w14:textId="77777777" w:rsidR="00000000" w:rsidRDefault="00364BE1">
      <w:pPr>
        <w:pStyle w:val="a0"/>
        <w:ind w:firstLine="0"/>
        <w:rPr>
          <w:rFonts w:hint="cs"/>
          <w:rtl/>
        </w:rPr>
      </w:pPr>
    </w:p>
    <w:p w14:paraId="1145860B" w14:textId="77777777" w:rsidR="00000000" w:rsidRDefault="00364BE1">
      <w:pPr>
        <w:pStyle w:val="-"/>
        <w:rPr>
          <w:rtl/>
        </w:rPr>
      </w:pPr>
      <w:bookmarkStart w:id="52" w:name="FS000000455T10_03_2004_12_12_58C"/>
      <w:bookmarkEnd w:id="52"/>
      <w:r>
        <w:rPr>
          <w:rtl/>
        </w:rPr>
        <w:t>אופיר פינס-פז (העבודה-מימד):</w:t>
      </w:r>
    </w:p>
    <w:p w14:paraId="33340407" w14:textId="77777777" w:rsidR="00000000" w:rsidRDefault="00364BE1">
      <w:pPr>
        <w:pStyle w:val="a0"/>
        <w:rPr>
          <w:rtl/>
        </w:rPr>
      </w:pPr>
    </w:p>
    <w:p w14:paraId="6D8B4493" w14:textId="77777777" w:rsidR="00000000" w:rsidRDefault="00364BE1">
      <w:pPr>
        <w:pStyle w:val="a0"/>
        <w:rPr>
          <w:rFonts w:hint="cs"/>
          <w:rtl/>
        </w:rPr>
      </w:pPr>
      <w:r>
        <w:rPr>
          <w:rFonts w:hint="cs"/>
          <w:rtl/>
        </w:rPr>
        <w:t>פנומן. מה הוא אומר? זה שאני מסכים לעמדה שלך זה דבר גדול, תסתפק בזה. מה, אתה גם רוצה שאצביע אתך? אני מסכים אתך. עשית את יומך בבית-המח</w:t>
      </w:r>
      <w:r>
        <w:rPr>
          <w:rFonts w:hint="cs"/>
          <w:rtl/>
        </w:rPr>
        <w:t>וקקים. הלו, אדוני שר המשפטים, טיפה צניעות. טיפה צניעות.</w:t>
      </w:r>
    </w:p>
    <w:p w14:paraId="12D2B8E9" w14:textId="77777777" w:rsidR="00000000" w:rsidRDefault="00364BE1">
      <w:pPr>
        <w:pStyle w:val="a0"/>
        <w:ind w:firstLine="0"/>
        <w:rPr>
          <w:rFonts w:hint="cs"/>
          <w:rtl/>
        </w:rPr>
      </w:pPr>
    </w:p>
    <w:p w14:paraId="390C7FB6" w14:textId="77777777" w:rsidR="00000000" w:rsidRDefault="00364BE1">
      <w:pPr>
        <w:pStyle w:val="af1"/>
        <w:rPr>
          <w:rtl/>
        </w:rPr>
      </w:pPr>
      <w:r>
        <w:rPr>
          <w:rtl/>
        </w:rPr>
        <w:t>היו"ר ראובן ריבלין:</w:t>
      </w:r>
    </w:p>
    <w:p w14:paraId="2F8C4462" w14:textId="77777777" w:rsidR="00000000" w:rsidRDefault="00364BE1">
      <w:pPr>
        <w:pStyle w:val="a0"/>
        <w:rPr>
          <w:rtl/>
        </w:rPr>
      </w:pPr>
    </w:p>
    <w:p w14:paraId="33282038" w14:textId="77777777" w:rsidR="00000000" w:rsidRDefault="00364BE1">
      <w:pPr>
        <w:pStyle w:val="a0"/>
        <w:rPr>
          <w:rFonts w:hint="cs"/>
          <w:rtl/>
        </w:rPr>
      </w:pPr>
      <w:r>
        <w:rPr>
          <w:rFonts w:hint="cs"/>
          <w:rtl/>
        </w:rPr>
        <w:t xml:space="preserve">"הלו" זה פרלמנטרי, אדוני חושב? </w:t>
      </w:r>
    </w:p>
    <w:p w14:paraId="2568DC29" w14:textId="77777777" w:rsidR="00000000" w:rsidRDefault="00364BE1">
      <w:pPr>
        <w:pStyle w:val="a0"/>
        <w:ind w:firstLine="0"/>
        <w:rPr>
          <w:rFonts w:hint="cs"/>
          <w:rtl/>
        </w:rPr>
      </w:pPr>
    </w:p>
    <w:p w14:paraId="42D2E63D" w14:textId="77777777" w:rsidR="00000000" w:rsidRDefault="00364BE1">
      <w:pPr>
        <w:pStyle w:val="-"/>
        <w:rPr>
          <w:rtl/>
        </w:rPr>
      </w:pPr>
      <w:bookmarkStart w:id="53" w:name="FS000000455T10_03_2004_12_13_56C"/>
      <w:bookmarkEnd w:id="53"/>
      <w:r>
        <w:rPr>
          <w:rtl/>
        </w:rPr>
        <w:t>אופיר פינס-פז (העבודה-מימד):</w:t>
      </w:r>
    </w:p>
    <w:p w14:paraId="2FD787BB" w14:textId="77777777" w:rsidR="00000000" w:rsidRDefault="00364BE1">
      <w:pPr>
        <w:pStyle w:val="a0"/>
        <w:rPr>
          <w:rtl/>
        </w:rPr>
      </w:pPr>
    </w:p>
    <w:p w14:paraId="7A7ED50A" w14:textId="77777777" w:rsidR="00000000" w:rsidRDefault="00364BE1">
      <w:pPr>
        <w:pStyle w:val="a0"/>
        <w:rPr>
          <w:rFonts w:hint="cs"/>
          <w:rtl/>
        </w:rPr>
      </w:pPr>
      <w:r>
        <w:rPr>
          <w:rFonts w:hint="cs"/>
          <w:rtl/>
        </w:rPr>
        <w:t xml:space="preserve">חברי חברי הכנסת, את הצעת החוק הזאת הגשתי עם טומי לפיד, כשאנחנו היינו בשלטון. אתה עוד לא עשית את זה, אתה גם לא מרשה </w:t>
      </w:r>
      <w:r>
        <w:rPr>
          <w:rFonts w:hint="cs"/>
          <w:rtl/>
        </w:rPr>
        <w:t xml:space="preserve">לחברי הכנסת שלך לעשות את זה. אני הגשתי אתך הצעת חוק נישואים אזרחיים כשמפלגת העבודה היתה בשלטון, ונלחמתי עליה, גם נגד הממשלה שלי. אתה לא עושה את זה, ואתה לא מרשה לחברים שלך לסיעה לעשות את זה. וזה עוד יותר חמור, זה סוג של רודנות. </w:t>
      </w:r>
    </w:p>
    <w:p w14:paraId="6EBFE51A" w14:textId="77777777" w:rsidR="00000000" w:rsidRDefault="00364BE1">
      <w:pPr>
        <w:pStyle w:val="a0"/>
        <w:rPr>
          <w:rFonts w:hint="cs"/>
          <w:rtl/>
        </w:rPr>
      </w:pPr>
    </w:p>
    <w:p w14:paraId="52C51C0B" w14:textId="77777777" w:rsidR="00000000" w:rsidRDefault="00364BE1">
      <w:pPr>
        <w:pStyle w:val="a0"/>
        <w:rPr>
          <w:rFonts w:hint="cs"/>
          <w:rtl/>
        </w:rPr>
      </w:pPr>
      <w:r>
        <w:rPr>
          <w:rFonts w:hint="cs"/>
          <w:rtl/>
        </w:rPr>
        <w:t>האמת היא, שהייתי יכול להתפ</w:t>
      </w:r>
      <w:r>
        <w:rPr>
          <w:rFonts w:hint="cs"/>
          <w:rtl/>
        </w:rPr>
        <w:t>תות ולקבל את ההצעה שלך שלא להצביע היום. אלא מה, מי שנכווה ברותחין, נזהר בצוננין. והרי הסיפור: באת אלי באותו עניין כשרצינו לבחור רב ראשי אחד לישראל. אתה זוכר שרצינו לבחור רב ראשי אחד לישראל? הצעת החוק של חבר הכנסת מלכיאור ושלי עברה בשבוע הראשון של הכנסת. אמ</w:t>
      </w:r>
      <w:r>
        <w:rPr>
          <w:rFonts w:hint="cs"/>
          <w:rtl/>
        </w:rPr>
        <w:t>רת לי: חכה. חכה. חכה. ואני עוד מחכה. ומחכה. ומחכה. ומחכה לוועדה שהקמתם בראשות שר החוץ.</w:t>
      </w:r>
    </w:p>
    <w:p w14:paraId="6ED1A6BD" w14:textId="77777777" w:rsidR="00000000" w:rsidRDefault="00364BE1">
      <w:pPr>
        <w:pStyle w:val="a0"/>
        <w:rPr>
          <w:rFonts w:hint="cs"/>
          <w:rtl/>
        </w:rPr>
      </w:pPr>
    </w:p>
    <w:p w14:paraId="7BF68B34" w14:textId="77777777" w:rsidR="00000000" w:rsidRDefault="00364BE1">
      <w:pPr>
        <w:pStyle w:val="af1"/>
        <w:rPr>
          <w:rtl/>
        </w:rPr>
      </w:pPr>
      <w:r>
        <w:rPr>
          <w:rtl/>
        </w:rPr>
        <w:t>היו"ר ראובן ריבלין:</w:t>
      </w:r>
    </w:p>
    <w:p w14:paraId="3C47557C" w14:textId="77777777" w:rsidR="00000000" w:rsidRDefault="00364BE1">
      <w:pPr>
        <w:pStyle w:val="a0"/>
        <w:rPr>
          <w:rtl/>
        </w:rPr>
      </w:pPr>
    </w:p>
    <w:p w14:paraId="17A738D0" w14:textId="77777777" w:rsidR="00000000" w:rsidRDefault="00364BE1">
      <w:pPr>
        <w:pStyle w:val="a0"/>
        <w:rPr>
          <w:rFonts w:hint="cs"/>
          <w:rtl/>
        </w:rPr>
      </w:pPr>
      <w:r>
        <w:rPr>
          <w:rFonts w:hint="cs"/>
          <w:rtl/>
        </w:rPr>
        <w:t xml:space="preserve">יש לך זמן עד 2007. </w:t>
      </w:r>
    </w:p>
    <w:p w14:paraId="053B30F9" w14:textId="77777777" w:rsidR="00000000" w:rsidRDefault="00364BE1">
      <w:pPr>
        <w:pStyle w:val="a0"/>
        <w:ind w:firstLine="0"/>
        <w:rPr>
          <w:rFonts w:hint="cs"/>
          <w:rtl/>
        </w:rPr>
      </w:pPr>
    </w:p>
    <w:p w14:paraId="4AD276C8" w14:textId="77777777" w:rsidR="00000000" w:rsidRDefault="00364BE1">
      <w:pPr>
        <w:pStyle w:val="-"/>
        <w:rPr>
          <w:rtl/>
        </w:rPr>
      </w:pPr>
      <w:bookmarkStart w:id="54" w:name="FS000000455T10_03_2004_12_15_42C"/>
      <w:bookmarkEnd w:id="54"/>
      <w:r>
        <w:rPr>
          <w:rtl/>
        </w:rPr>
        <w:t>אופיר פינס-פז (העבודה-מימד):</w:t>
      </w:r>
    </w:p>
    <w:p w14:paraId="0723A496" w14:textId="77777777" w:rsidR="00000000" w:rsidRDefault="00364BE1">
      <w:pPr>
        <w:pStyle w:val="a0"/>
        <w:rPr>
          <w:rtl/>
        </w:rPr>
      </w:pPr>
    </w:p>
    <w:p w14:paraId="7D6DBE5E" w14:textId="77777777" w:rsidR="00000000" w:rsidRDefault="00364BE1">
      <w:pPr>
        <w:pStyle w:val="a0"/>
        <w:rPr>
          <w:rFonts w:hint="cs"/>
          <w:rtl/>
        </w:rPr>
      </w:pPr>
      <w:r>
        <w:rPr>
          <w:rFonts w:hint="cs"/>
          <w:rtl/>
        </w:rPr>
        <w:t>כן, יש לי זמן לחכות, אבל לציבור אין זמן, אדוני היושב-ראש. שנה שלמה החוק של רב ראשי אחד לישראל תק</w:t>
      </w:r>
      <w:r>
        <w:rPr>
          <w:rFonts w:hint="cs"/>
          <w:rtl/>
        </w:rPr>
        <w:t xml:space="preserve">וע בוועדת סילבן שלום. שמעתם על ועדת סילבן שלום? ועדת סילבן שלום זה לא משהו שקשור ליחסי החוץ של ישראל. בידי סילבן שלום מונחות כל הצעות החוק </w:t>
      </w:r>
      <w:r>
        <w:rPr>
          <w:rtl/>
        </w:rPr>
        <w:t>–</w:t>
      </w:r>
      <w:r>
        <w:rPr>
          <w:rFonts w:hint="cs"/>
          <w:rtl/>
        </w:rPr>
        <w:t xml:space="preserve"> והוא פה, שר החוץ </w:t>
      </w:r>
      <w:r>
        <w:rPr>
          <w:rtl/>
        </w:rPr>
        <w:t>–</w:t>
      </w:r>
      <w:r>
        <w:rPr>
          <w:rFonts w:hint="cs"/>
          <w:rtl/>
        </w:rPr>
        <w:t xml:space="preserve"> בידיו נמצאות כל הצעות החוק בנושאים הדתיים. ושום דבר לא זז, לפי מה שאני יודע לפחות. </w:t>
      </w:r>
    </w:p>
    <w:p w14:paraId="762D1EF8" w14:textId="77777777" w:rsidR="00000000" w:rsidRDefault="00364BE1">
      <w:pPr>
        <w:pStyle w:val="a0"/>
        <w:rPr>
          <w:rFonts w:hint="cs"/>
          <w:rtl/>
        </w:rPr>
      </w:pPr>
    </w:p>
    <w:p w14:paraId="3C0A15FE" w14:textId="77777777" w:rsidR="00000000" w:rsidRDefault="00364BE1">
      <w:pPr>
        <w:pStyle w:val="a0"/>
        <w:rPr>
          <w:rFonts w:hint="cs"/>
          <w:rtl/>
        </w:rPr>
      </w:pPr>
      <w:r>
        <w:rPr>
          <w:rFonts w:hint="cs"/>
          <w:rtl/>
        </w:rPr>
        <w:t>הצעת החוק ה</w:t>
      </w:r>
      <w:r>
        <w:rPr>
          <w:rFonts w:hint="cs"/>
          <w:rtl/>
        </w:rPr>
        <w:t xml:space="preserve">זאת לרב ראשי אחד לישראל, שהיתה מוסכמת בזמנה, היום היא מטורפדת. אז איך אתה רוצה שאני אתייחס ברצינות להצעה שלך להמתין בעניין? </w:t>
      </w:r>
    </w:p>
    <w:p w14:paraId="69FA7B86" w14:textId="77777777" w:rsidR="00000000" w:rsidRDefault="00364BE1">
      <w:pPr>
        <w:pStyle w:val="a0"/>
        <w:rPr>
          <w:rFonts w:hint="cs"/>
          <w:rtl/>
        </w:rPr>
      </w:pPr>
    </w:p>
    <w:p w14:paraId="4961C41B" w14:textId="77777777" w:rsidR="00000000" w:rsidRDefault="00364BE1">
      <w:pPr>
        <w:pStyle w:val="a0"/>
        <w:rPr>
          <w:rFonts w:hint="cs"/>
          <w:rtl/>
        </w:rPr>
      </w:pPr>
      <w:r>
        <w:rPr>
          <w:rFonts w:hint="cs"/>
          <w:rtl/>
        </w:rPr>
        <w:t xml:space="preserve">תראה, הצעת החוק הזאת לא תעבור היום בגלל מחשבות קטנות, בגלל שיקולים קטנוניים, בגלל חישובים צרים, בגלל כניעה למפלגות הדתיות </w:t>
      </w:r>
      <w:r>
        <w:rPr>
          <w:rtl/>
        </w:rPr>
        <w:t>–</w:t>
      </w:r>
      <w:r>
        <w:rPr>
          <w:rFonts w:hint="cs"/>
          <w:rtl/>
        </w:rPr>
        <w:t xml:space="preserve"> לא למפ</w:t>
      </w:r>
      <w:r>
        <w:rPr>
          <w:rFonts w:hint="cs"/>
          <w:rtl/>
        </w:rPr>
        <w:t xml:space="preserve">לגות הדתיות, למפלגה דתית אחת, למפד"ל. כל שינוי הגדולה, כל שינוי החזקה, מתכופפת מול המפד"ל. אבל בחרתם את זה. בחרתם את זה. אצל אהוד אולמרט בבית. בחרת את זה. בחרת את אפי איתם. </w:t>
      </w:r>
    </w:p>
    <w:p w14:paraId="46AD2663" w14:textId="77777777" w:rsidR="00000000" w:rsidRDefault="00364BE1">
      <w:pPr>
        <w:pStyle w:val="a0"/>
        <w:ind w:firstLine="0"/>
        <w:rPr>
          <w:rFonts w:hint="cs"/>
          <w:rtl/>
        </w:rPr>
      </w:pPr>
    </w:p>
    <w:p w14:paraId="7BA670FD" w14:textId="77777777" w:rsidR="00000000" w:rsidRDefault="00364BE1">
      <w:pPr>
        <w:pStyle w:val="af0"/>
        <w:rPr>
          <w:rtl/>
        </w:rPr>
      </w:pPr>
      <w:r>
        <w:rPr>
          <w:rFonts w:hint="eastAsia"/>
          <w:rtl/>
        </w:rPr>
        <w:t>שאול</w:t>
      </w:r>
      <w:r>
        <w:rPr>
          <w:rtl/>
        </w:rPr>
        <w:t xml:space="preserve"> יהלום (מפד"ל):</w:t>
      </w:r>
    </w:p>
    <w:p w14:paraId="3B498FA0" w14:textId="77777777" w:rsidR="00000000" w:rsidRDefault="00364BE1">
      <w:pPr>
        <w:pStyle w:val="a0"/>
        <w:rPr>
          <w:rFonts w:hint="cs"/>
          <w:rtl/>
        </w:rPr>
      </w:pPr>
    </w:p>
    <w:p w14:paraId="1017AE64" w14:textId="77777777" w:rsidR="00000000" w:rsidRDefault="00364BE1">
      <w:pPr>
        <w:pStyle w:val="a0"/>
        <w:rPr>
          <w:rFonts w:hint="cs"/>
          <w:rtl/>
        </w:rPr>
      </w:pPr>
      <w:r>
        <w:rPr>
          <w:rFonts w:hint="cs"/>
          <w:rtl/>
        </w:rPr>
        <w:t xml:space="preserve">- - - </w:t>
      </w:r>
    </w:p>
    <w:p w14:paraId="7789EDD1" w14:textId="77777777" w:rsidR="00000000" w:rsidRDefault="00364BE1">
      <w:pPr>
        <w:pStyle w:val="a0"/>
        <w:ind w:firstLine="0"/>
        <w:rPr>
          <w:rFonts w:hint="cs"/>
          <w:rtl/>
        </w:rPr>
      </w:pPr>
    </w:p>
    <w:p w14:paraId="017573AD" w14:textId="77777777" w:rsidR="00000000" w:rsidRDefault="00364BE1">
      <w:pPr>
        <w:pStyle w:val="-"/>
        <w:rPr>
          <w:rtl/>
        </w:rPr>
      </w:pPr>
      <w:bookmarkStart w:id="55" w:name="FS000000455T10_03_2004_12_17_56C"/>
      <w:bookmarkEnd w:id="55"/>
      <w:r>
        <w:rPr>
          <w:rtl/>
        </w:rPr>
        <w:t>אופיר פינס-פז (העבודה-מימד):</w:t>
      </w:r>
    </w:p>
    <w:p w14:paraId="11E353FF" w14:textId="77777777" w:rsidR="00000000" w:rsidRDefault="00364BE1">
      <w:pPr>
        <w:pStyle w:val="a0"/>
        <w:rPr>
          <w:rtl/>
        </w:rPr>
      </w:pPr>
    </w:p>
    <w:p w14:paraId="591A0E31" w14:textId="77777777" w:rsidR="00000000" w:rsidRDefault="00364BE1">
      <w:pPr>
        <w:pStyle w:val="a0"/>
        <w:rPr>
          <w:rFonts w:hint="cs"/>
          <w:rtl/>
        </w:rPr>
      </w:pPr>
      <w:r>
        <w:rPr>
          <w:rFonts w:hint="cs"/>
          <w:rtl/>
        </w:rPr>
        <w:t xml:space="preserve">הבטחת לציבור ממשלה של </w:t>
      </w:r>
      <w:r>
        <w:rPr>
          <w:rFonts w:hint="cs"/>
          <w:rtl/>
        </w:rPr>
        <w:t xml:space="preserve">ליכוד-עבודה-שינוי, קיימת לציבור ממשלה של ליכוד-שינוי-מפד"ל-איחוד לאומי. בישלת </w:t>
      </w:r>
      <w:r>
        <w:rPr>
          <w:rtl/>
        </w:rPr>
        <w:t>–</w:t>
      </w:r>
      <w:r>
        <w:rPr>
          <w:rFonts w:hint="cs"/>
          <w:rtl/>
        </w:rPr>
        <w:t xml:space="preserve"> תאכל. תודה רבה. </w:t>
      </w:r>
    </w:p>
    <w:p w14:paraId="579F47C0" w14:textId="77777777" w:rsidR="00000000" w:rsidRDefault="00364BE1">
      <w:pPr>
        <w:pStyle w:val="a0"/>
        <w:rPr>
          <w:rFonts w:hint="cs"/>
          <w:rtl/>
        </w:rPr>
      </w:pPr>
    </w:p>
    <w:p w14:paraId="14908019" w14:textId="77777777" w:rsidR="00000000" w:rsidRDefault="00364BE1">
      <w:pPr>
        <w:pStyle w:val="af1"/>
        <w:rPr>
          <w:rtl/>
        </w:rPr>
      </w:pPr>
      <w:r>
        <w:rPr>
          <w:rtl/>
        </w:rPr>
        <w:t>היו"ר ראובן ריבלין:</w:t>
      </w:r>
    </w:p>
    <w:p w14:paraId="068EEF6A" w14:textId="77777777" w:rsidR="00000000" w:rsidRDefault="00364BE1">
      <w:pPr>
        <w:pStyle w:val="a0"/>
        <w:rPr>
          <w:rtl/>
        </w:rPr>
      </w:pPr>
    </w:p>
    <w:p w14:paraId="34836F0E" w14:textId="77777777" w:rsidR="00000000" w:rsidRDefault="00364BE1">
      <w:pPr>
        <w:pStyle w:val="a0"/>
        <w:rPr>
          <w:rFonts w:hint="cs"/>
          <w:rtl/>
        </w:rPr>
      </w:pPr>
      <w:r>
        <w:rPr>
          <w:rFonts w:hint="cs"/>
          <w:rtl/>
        </w:rPr>
        <w:t>תודה. חבר הכנסת ברונפמן. חברת הכנסת גלאון, האנשים שחתומים צריכים להסכים להצעה שלך לגופו של עניין. נא להחתים שניים אחרים. אני לא רוצה להבי</w:t>
      </w:r>
      <w:r>
        <w:rPr>
          <w:rFonts w:hint="cs"/>
          <w:rtl/>
        </w:rPr>
        <w:t xml:space="preserve">ך. </w:t>
      </w:r>
    </w:p>
    <w:p w14:paraId="314832BF" w14:textId="77777777" w:rsidR="00000000" w:rsidRDefault="00364BE1">
      <w:pPr>
        <w:pStyle w:val="a0"/>
        <w:rPr>
          <w:rFonts w:hint="cs"/>
          <w:rtl/>
        </w:rPr>
      </w:pPr>
    </w:p>
    <w:p w14:paraId="39CF87E1" w14:textId="77777777" w:rsidR="00000000" w:rsidRDefault="00364BE1">
      <w:pPr>
        <w:pStyle w:val="af0"/>
        <w:rPr>
          <w:rtl/>
        </w:rPr>
      </w:pPr>
      <w:r>
        <w:rPr>
          <w:rFonts w:hint="eastAsia"/>
          <w:rtl/>
        </w:rPr>
        <w:t>אברהם</w:t>
      </w:r>
      <w:r>
        <w:rPr>
          <w:rtl/>
        </w:rPr>
        <w:t xml:space="preserve"> בורג (העבודה-מימד):</w:t>
      </w:r>
    </w:p>
    <w:p w14:paraId="699C88F2" w14:textId="77777777" w:rsidR="00000000" w:rsidRDefault="00364BE1">
      <w:pPr>
        <w:pStyle w:val="a0"/>
        <w:rPr>
          <w:rFonts w:hint="cs"/>
          <w:rtl/>
        </w:rPr>
      </w:pPr>
    </w:p>
    <w:p w14:paraId="353E8D52" w14:textId="77777777" w:rsidR="00000000" w:rsidRDefault="00364BE1">
      <w:pPr>
        <w:pStyle w:val="a0"/>
        <w:rPr>
          <w:rFonts w:hint="cs"/>
          <w:rtl/>
        </w:rPr>
      </w:pPr>
      <w:r>
        <w:rPr>
          <w:rFonts w:hint="cs"/>
          <w:rtl/>
        </w:rPr>
        <w:t xml:space="preserve">האנשים יכולים להיות בעד ההצבעה השמית. </w:t>
      </w:r>
    </w:p>
    <w:p w14:paraId="3BC061B9" w14:textId="77777777" w:rsidR="00000000" w:rsidRDefault="00364BE1">
      <w:pPr>
        <w:pStyle w:val="a0"/>
        <w:ind w:firstLine="0"/>
        <w:rPr>
          <w:rFonts w:hint="cs"/>
          <w:rtl/>
        </w:rPr>
      </w:pPr>
    </w:p>
    <w:p w14:paraId="5E71D55D" w14:textId="77777777" w:rsidR="00000000" w:rsidRDefault="00364BE1">
      <w:pPr>
        <w:pStyle w:val="af1"/>
        <w:rPr>
          <w:rtl/>
        </w:rPr>
      </w:pPr>
      <w:r>
        <w:rPr>
          <w:rtl/>
        </w:rPr>
        <w:t>היו"ר ראובן ריבלין:</w:t>
      </w:r>
    </w:p>
    <w:p w14:paraId="501344D9" w14:textId="77777777" w:rsidR="00000000" w:rsidRDefault="00364BE1">
      <w:pPr>
        <w:pStyle w:val="a0"/>
        <w:rPr>
          <w:rtl/>
        </w:rPr>
      </w:pPr>
    </w:p>
    <w:p w14:paraId="0E452089" w14:textId="77777777" w:rsidR="00000000" w:rsidRDefault="00364BE1">
      <w:pPr>
        <w:pStyle w:val="a0"/>
        <w:rPr>
          <w:rFonts w:hint="cs"/>
          <w:rtl/>
        </w:rPr>
      </w:pPr>
      <w:r>
        <w:rPr>
          <w:rFonts w:hint="cs"/>
          <w:rtl/>
        </w:rPr>
        <w:t xml:space="preserve">אם הם חתמו. שלא יהיה מצב שהם יבואו ויאמרו שלא חתמו. </w:t>
      </w:r>
    </w:p>
    <w:p w14:paraId="0CFDEA3C" w14:textId="77777777" w:rsidR="00000000" w:rsidRDefault="00364BE1">
      <w:pPr>
        <w:pStyle w:val="a0"/>
        <w:ind w:firstLine="0"/>
        <w:rPr>
          <w:rFonts w:hint="cs"/>
          <w:rtl/>
        </w:rPr>
      </w:pPr>
    </w:p>
    <w:p w14:paraId="040FB7B3" w14:textId="77777777" w:rsidR="00000000" w:rsidRDefault="00364BE1">
      <w:pPr>
        <w:pStyle w:val="a"/>
        <w:rPr>
          <w:rtl/>
        </w:rPr>
      </w:pPr>
      <w:bookmarkStart w:id="56" w:name="FS000000552T10_03_2004_12_19_14"/>
      <w:bookmarkStart w:id="57" w:name="_Toc71351992"/>
      <w:bookmarkEnd w:id="56"/>
      <w:r>
        <w:rPr>
          <w:rFonts w:hint="eastAsia"/>
          <w:rtl/>
        </w:rPr>
        <w:t>רומן</w:t>
      </w:r>
      <w:r>
        <w:rPr>
          <w:rtl/>
        </w:rPr>
        <w:t xml:space="preserve"> ברונפמן (מרצ):</w:t>
      </w:r>
      <w:bookmarkEnd w:id="57"/>
    </w:p>
    <w:p w14:paraId="6A06EE78" w14:textId="77777777" w:rsidR="00000000" w:rsidRDefault="00364BE1">
      <w:pPr>
        <w:pStyle w:val="a0"/>
        <w:rPr>
          <w:rFonts w:hint="cs"/>
          <w:rtl/>
        </w:rPr>
      </w:pPr>
    </w:p>
    <w:p w14:paraId="26F76463" w14:textId="77777777" w:rsidR="00000000" w:rsidRDefault="00364BE1">
      <w:pPr>
        <w:pStyle w:val="a0"/>
        <w:rPr>
          <w:rFonts w:hint="cs"/>
          <w:rtl/>
        </w:rPr>
      </w:pPr>
      <w:r>
        <w:rPr>
          <w:rFonts w:hint="cs"/>
          <w:rtl/>
        </w:rPr>
        <w:t xml:space="preserve">אין חובה מהותית. אין חובה מהותית. </w:t>
      </w:r>
    </w:p>
    <w:p w14:paraId="7BD2E7ED" w14:textId="77777777" w:rsidR="00000000" w:rsidRDefault="00364BE1">
      <w:pPr>
        <w:pStyle w:val="a0"/>
        <w:ind w:firstLine="0"/>
        <w:rPr>
          <w:rFonts w:hint="cs"/>
          <w:rtl/>
        </w:rPr>
      </w:pPr>
    </w:p>
    <w:p w14:paraId="6518779D" w14:textId="77777777" w:rsidR="00000000" w:rsidRDefault="00364BE1">
      <w:pPr>
        <w:pStyle w:val="af0"/>
        <w:rPr>
          <w:rtl/>
        </w:rPr>
      </w:pPr>
      <w:r>
        <w:rPr>
          <w:rFonts w:hint="eastAsia"/>
          <w:rtl/>
        </w:rPr>
        <w:t>זהבה</w:t>
      </w:r>
      <w:r>
        <w:rPr>
          <w:rtl/>
        </w:rPr>
        <w:t xml:space="preserve"> גלאון (מרצ):</w:t>
      </w:r>
    </w:p>
    <w:p w14:paraId="76B1C070" w14:textId="77777777" w:rsidR="00000000" w:rsidRDefault="00364BE1">
      <w:pPr>
        <w:pStyle w:val="a0"/>
        <w:rPr>
          <w:rFonts w:hint="cs"/>
          <w:rtl/>
        </w:rPr>
      </w:pPr>
    </w:p>
    <w:p w14:paraId="1C3072F0" w14:textId="77777777" w:rsidR="00000000" w:rsidRDefault="00364BE1">
      <w:pPr>
        <w:pStyle w:val="a0"/>
        <w:rPr>
          <w:rFonts w:hint="cs"/>
          <w:rtl/>
        </w:rPr>
      </w:pPr>
      <w:r>
        <w:rPr>
          <w:rFonts w:hint="cs"/>
          <w:rtl/>
        </w:rPr>
        <w:t xml:space="preserve">יש לי כאן חתימות בלנקו. </w:t>
      </w:r>
    </w:p>
    <w:p w14:paraId="09B62A8C" w14:textId="77777777" w:rsidR="00000000" w:rsidRDefault="00364BE1">
      <w:pPr>
        <w:pStyle w:val="a0"/>
        <w:ind w:firstLine="0"/>
        <w:rPr>
          <w:rFonts w:hint="cs"/>
          <w:rtl/>
        </w:rPr>
      </w:pPr>
    </w:p>
    <w:p w14:paraId="2C8AE9AB" w14:textId="77777777" w:rsidR="00000000" w:rsidRDefault="00364BE1">
      <w:pPr>
        <w:pStyle w:val="af1"/>
        <w:rPr>
          <w:rtl/>
        </w:rPr>
      </w:pPr>
      <w:r>
        <w:rPr>
          <w:rtl/>
        </w:rPr>
        <w:t>היו"ר ר</w:t>
      </w:r>
      <w:r>
        <w:rPr>
          <w:rtl/>
        </w:rPr>
        <w:t>אובן ריבלין:</w:t>
      </w:r>
    </w:p>
    <w:p w14:paraId="6833106C" w14:textId="77777777" w:rsidR="00000000" w:rsidRDefault="00364BE1">
      <w:pPr>
        <w:pStyle w:val="a0"/>
        <w:rPr>
          <w:rtl/>
        </w:rPr>
      </w:pPr>
    </w:p>
    <w:p w14:paraId="0A09EE22" w14:textId="77777777" w:rsidR="00000000" w:rsidRDefault="00364BE1">
      <w:pPr>
        <w:pStyle w:val="a0"/>
        <w:rPr>
          <w:rFonts w:hint="cs"/>
          <w:rtl/>
        </w:rPr>
      </w:pPr>
      <w:r>
        <w:rPr>
          <w:rFonts w:hint="cs"/>
          <w:rtl/>
        </w:rPr>
        <w:t xml:space="preserve">זה לא נייר סטנדרטי שאוספים בו בתחילת הישיבה 20 חתימות, אלא צריך לשאול את יאיר פרץ ואת מרגי אם הם מסכימים להצבעה שמית בעניין נישואים וגירושים. הם חתומים. </w:t>
      </w:r>
    </w:p>
    <w:p w14:paraId="3A013B3C" w14:textId="77777777" w:rsidR="00000000" w:rsidRDefault="00364BE1">
      <w:pPr>
        <w:pStyle w:val="a0"/>
        <w:ind w:firstLine="0"/>
        <w:rPr>
          <w:rFonts w:hint="cs"/>
          <w:rtl/>
        </w:rPr>
      </w:pPr>
    </w:p>
    <w:p w14:paraId="5C4A3F11" w14:textId="77777777" w:rsidR="00000000" w:rsidRDefault="00364BE1">
      <w:pPr>
        <w:pStyle w:val="-"/>
        <w:rPr>
          <w:rtl/>
        </w:rPr>
      </w:pPr>
      <w:bookmarkStart w:id="58" w:name="FS000000552T10_03_2004_12_20_10C"/>
      <w:bookmarkEnd w:id="58"/>
      <w:r>
        <w:rPr>
          <w:rFonts w:hint="eastAsia"/>
          <w:rtl/>
        </w:rPr>
        <w:t>רומן</w:t>
      </w:r>
      <w:r>
        <w:rPr>
          <w:rtl/>
        </w:rPr>
        <w:t xml:space="preserve"> ברונפמן (מרצ):</w:t>
      </w:r>
    </w:p>
    <w:p w14:paraId="276259F3" w14:textId="77777777" w:rsidR="00000000" w:rsidRDefault="00364BE1">
      <w:pPr>
        <w:pStyle w:val="a0"/>
        <w:rPr>
          <w:rFonts w:hint="cs"/>
          <w:rtl/>
        </w:rPr>
      </w:pPr>
    </w:p>
    <w:p w14:paraId="032192E7" w14:textId="77777777" w:rsidR="00000000" w:rsidRDefault="00364BE1">
      <w:pPr>
        <w:pStyle w:val="a0"/>
        <w:rPr>
          <w:rFonts w:hint="cs"/>
          <w:rtl/>
        </w:rPr>
      </w:pPr>
      <w:r>
        <w:rPr>
          <w:rFonts w:hint="cs"/>
          <w:rtl/>
        </w:rPr>
        <w:t xml:space="preserve">לא רק על השמית, על הפרוצדורה, אדוני היושב-ראש. </w:t>
      </w:r>
    </w:p>
    <w:p w14:paraId="3A0D504E" w14:textId="77777777" w:rsidR="00000000" w:rsidRDefault="00364BE1">
      <w:pPr>
        <w:pStyle w:val="a0"/>
        <w:ind w:firstLine="0"/>
        <w:rPr>
          <w:rFonts w:hint="cs"/>
          <w:rtl/>
        </w:rPr>
      </w:pPr>
    </w:p>
    <w:p w14:paraId="2BCE9682" w14:textId="77777777" w:rsidR="00000000" w:rsidRDefault="00364BE1">
      <w:pPr>
        <w:pStyle w:val="af1"/>
        <w:rPr>
          <w:rtl/>
        </w:rPr>
      </w:pPr>
      <w:r>
        <w:rPr>
          <w:rFonts w:hint="eastAsia"/>
          <w:rtl/>
        </w:rPr>
        <w:t>היו</w:t>
      </w:r>
      <w:r>
        <w:rPr>
          <w:rtl/>
        </w:rPr>
        <w:t>"ר ראובן ריבלי</w:t>
      </w:r>
      <w:r>
        <w:rPr>
          <w:rtl/>
        </w:rPr>
        <w:t>ן:</w:t>
      </w:r>
    </w:p>
    <w:p w14:paraId="2F70BF5C" w14:textId="77777777" w:rsidR="00000000" w:rsidRDefault="00364BE1">
      <w:pPr>
        <w:pStyle w:val="a0"/>
        <w:rPr>
          <w:rFonts w:hint="cs"/>
          <w:rtl/>
        </w:rPr>
      </w:pPr>
    </w:p>
    <w:p w14:paraId="136A06DD" w14:textId="77777777" w:rsidR="00000000" w:rsidRDefault="00364BE1">
      <w:pPr>
        <w:pStyle w:val="a0"/>
        <w:rPr>
          <w:rFonts w:hint="cs"/>
          <w:rtl/>
        </w:rPr>
      </w:pPr>
      <w:r>
        <w:rPr>
          <w:rFonts w:hint="cs"/>
          <w:rtl/>
        </w:rPr>
        <w:t>אבל אולי הם לא מסכימים לעניין זה פה. אחר כך בעיתון "יום ליום" יכולים לומר שהם שיתפו פעולה עם אנשים שאינם מחזיקים בדעתם. לכן אני מציע שיחתמו שניים אחרים, זה הכול, מה קרה? בבקשה, חבר הכנסת ברונפמן.</w:t>
      </w:r>
    </w:p>
    <w:p w14:paraId="659608FA" w14:textId="77777777" w:rsidR="00000000" w:rsidRDefault="00364BE1">
      <w:pPr>
        <w:pStyle w:val="a0"/>
        <w:rPr>
          <w:rFonts w:hint="cs"/>
          <w:rtl/>
        </w:rPr>
      </w:pPr>
    </w:p>
    <w:p w14:paraId="47E33D9B" w14:textId="77777777" w:rsidR="00000000" w:rsidRDefault="00364BE1">
      <w:pPr>
        <w:pStyle w:val="-"/>
        <w:rPr>
          <w:rtl/>
        </w:rPr>
      </w:pPr>
      <w:bookmarkStart w:id="59" w:name="FS000000552T10_03_2004_12_20_55C"/>
      <w:bookmarkEnd w:id="59"/>
      <w:r>
        <w:rPr>
          <w:rtl/>
        </w:rPr>
        <w:t>רומן ברונפמן (מרצ):</w:t>
      </w:r>
    </w:p>
    <w:p w14:paraId="73BF3487" w14:textId="77777777" w:rsidR="00000000" w:rsidRDefault="00364BE1">
      <w:pPr>
        <w:pStyle w:val="a0"/>
        <w:rPr>
          <w:rtl/>
        </w:rPr>
      </w:pPr>
    </w:p>
    <w:p w14:paraId="094F1B5A" w14:textId="77777777" w:rsidR="00000000" w:rsidRDefault="00364BE1">
      <w:pPr>
        <w:pStyle w:val="a0"/>
        <w:rPr>
          <w:rFonts w:hint="cs"/>
          <w:rtl/>
        </w:rPr>
      </w:pPr>
      <w:r>
        <w:rPr>
          <w:rFonts w:hint="cs"/>
          <w:rtl/>
        </w:rPr>
        <w:t>אדוני היושב-ראש, אדוני ראש הממשלה,</w:t>
      </w:r>
      <w:r>
        <w:rPr>
          <w:rFonts w:hint="cs"/>
          <w:rtl/>
        </w:rPr>
        <w:t xml:space="preserve"> חברי הממשלה, חברי הכנסת, אני מבקש שתי דקות תשומת לב. </w:t>
      </w:r>
    </w:p>
    <w:p w14:paraId="3AD90C5C" w14:textId="77777777" w:rsidR="00000000" w:rsidRDefault="00364BE1">
      <w:pPr>
        <w:pStyle w:val="a0"/>
        <w:rPr>
          <w:rFonts w:hint="cs"/>
          <w:rtl/>
        </w:rPr>
      </w:pPr>
    </w:p>
    <w:p w14:paraId="33BBF5E5" w14:textId="77777777" w:rsidR="00000000" w:rsidRDefault="00364BE1">
      <w:pPr>
        <w:pStyle w:val="af1"/>
        <w:rPr>
          <w:rtl/>
        </w:rPr>
      </w:pPr>
      <w:r>
        <w:rPr>
          <w:rtl/>
        </w:rPr>
        <w:t>היו"ר ראובן ריבלין:</w:t>
      </w:r>
    </w:p>
    <w:p w14:paraId="4CD52F2D" w14:textId="77777777" w:rsidR="00000000" w:rsidRDefault="00364BE1">
      <w:pPr>
        <w:pStyle w:val="a0"/>
        <w:rPr>
          <w:rtl/>
        </w:rPr>
      </w:pPr>
    </w:p>
    <w:p w14:paraId="297FBB26" w14:textId="77777777" w:rsidR="00000000" w:rsidRDefault="00364BE1">
      <w:pPr>
        <w:pStyle w:val="a0"/>
        <w:rPr>
          <w:rFonts w:hint="cs"/>
          <w:rtl/>
        </w:rPr>
      </w:pPr>
      <w:r>
        <w:rPr>
          <w:rFonts w:hint="cs"/>
          <w:rtl/>
        </w:rPr>
        <w:t xml:space="preserve">יש לך חמש. </w:t>
      </w:r>
    </w:p>
    <w:p w14:paraId="243B6691" w14:textId="77777777" w:rsidR="00000000" w:rsidRDefault="00364BE1">
      <w:pPr>
        <w:pStyle w:val="a0"/>
        <w:rPr>
          <w:rFonts w:hint="cs"/>
          <w:rtl/>
        </w:rPr>
      </w:pPr>
    </w:p>
    <w:p w14:paraId="15DA8047" w14:textId="77777777" w:rsidR="00000000" w:rsidRDefault="00364BE1">
      <w:pPr>
        <w:pStyle w:val="-"/>
        <w:rPr>
          <w:rtl/>
        </w:rPr>
      </w:pPr>
      <w:bookmarkStart w:id="60" w:name="FS000000552T10_03_2004_12_21_14C"/>
      <w:bookmarkEnd w:id="60"/>
      <w:r>
        <w:rPr>
          <w:rtl/>
        </w:rPr>
        <w:t>רומן ברונפמן (מרצ):</w:t>
      </w:r>
    </w:p>
    <w:p w14:paraId="7A77CEB9" w14:textId="77777777" w:rsidR="00000000" w:rsidRDefault="00364BE1">
      <w:pPr>
        <w:pStyle w:val="a0"/>
        <w:rPr>
          <w:rtl/>
        </w:rPr>
      </w:pPr>
    </w:p>
    <w:p w14:paraId="6142927B" w14:textId="77777777" w:rsidR="00000000" w:rsidRDefault="00364BE1">
      <w:pPr>
        <w:pStyle w:val="a0"/>
        <w:rPr>
          <w:rFonts w:hint="cs"/>
          <w:rtl/>
        </w:rPr>
      </w:pPr>
      <w:r>
        <w:rPr>
          <w:rFonts w:hint="cs"/>
          <w:rtl/>
        </w:rPr>
        <w:t xml:space="preserve">אנצל רק שתיים. </w:t>
      </w:r>
    </w:p>
    <w:p w14:paraId="51FA5B83" w14:textId="77777777" w:rsidR="00000000" w:rsidRDefault="00364BE1">
      <w:pPr>
        <w:pStyle w:val="a0"/>
        <w:rPr>
          <w:rFonts w:hint="cs"/>
          <w:rtl/>
        </w:rPr>
      </w:pPr>
    </w:p>
    <w:p w14:paraId="0C95A0D6" w14:textId="77777777" w:rsidR="00000000" w:rsidRDefault="00364BE1">
      <w:pPr>
        <w:pStyle w:val="a0"/>
        <w:rPr>
          <w:rFonts w:hint="cs"/>
          <w:rtl/>
        </w:rPr>
      </w:pPr>
      <w:r>
        <w:rPr>
          <w:rFonts w:hint="cs"/>
          <w:rtl/>
        </w:rPr>
        <w:t>שר המשפטים טומי לפיד עלה על הבמה ובעצם אמר שני דברים: הוא אמר שהוא מסכים עם המהות של הצעת החוק. אבל, הוא אמר, אני כבול בהסכמים ק</w:t>
      </w:r>
      <w:r>
        <w:rPr>
          <w:rFonts w:hint="cs"/>
          <w:rtl/>
        </w:rPr>
        <w:t xml:space="preserve">ואליציוניים. אני רוצה להתייחס לשני הדברים. </w:t>
      </w:r>
    </w:p>
    <w:p w14:paraId="6347E8F6" w14:textId="77777777" w:rsidR="00000000" w:rsidRDefault="00364BE1">
      <w:pPr>
        <w:pStyle w:val="a0"/>
        <w:rPr>
          <w:rFonts w:hint="cs"/>
          <w:rtl/>
        </w:rPr>
      </w:pPr>
    </w:p>
    <w:p w14:paraId="58C1208C" w14:textId="77777777" w:rsidR="00000000" w:rsidRDefault="00364BE1">
      <w:pPr>
        <w:pStyle w:val="a0"/>
        <w:rPr>
          <w:rFonts w:hint="cs"/>
          <w:rtl/>
        </w:rPr>
      </w:pPr>
      <w:r>
        <w:rPr>
          <w:rFonts w:hint="cs"/>
          <w:rtl/>
        </w:rPr>
        <w:t xml:space="preserve">כשהצעת חוק נישואים אזרחיים היתה במצע מרצ, לפני 20 שנה, טומי, אתה כתבת אז טור בעיתון "מעריב" נגד ההצעה הזאת. זאת ההתייחסות הראשונה. אז לא אנחנו למדנו משינוי, אלא שינוי למדה ממרצ, ואולי גם שינתה את עמדתה </w:t>
      </w:r>
      <w:r>
        <w:rPr>
          <w:rtl/>
        </w:rPr>
        <w:t>–</w:t>
      </w:r>
      <w:r>
        <w:rPr>
          <w:rFonts w:hint="cs"/>
          <w:rtl/>
        </w:rPr>
        <w:t xml:space="preserve"> ולא כי </w:t>
      </w:r>
      <w:r>
        <w:rPr>
          <w:rFonts w:hint="cs"/>
          <w:rtl/>
        </w:rPr>
        <w:t xml:space="preserve">אתה רצית לשנות את העמדה, אלא כי הציבור שינה את עמדותיו, והוא שלח אותך לכנסת. </w:t>
      </w:r>
    </w:p>
    <w:p w14:paraId="040A8C61" w14:textId="77777777" w:rsidR="00000000" w:rsidRDefault="00364BE1">
      <w:pPr>
        <w:pStyle w:val="a0"/>
        <w:rPr>
          <w:rFonts w:hint="cs"/>
          <w:rtl/>
        </w:rPr>
      </w:pPr>
    </w:p>
    <w:p w14:paraId="23B81FD6" w14:textId="77777777" w:rsidR="00000000" w:rsidRDefault="00364BE1">
      <w:pPr>
        <w:pStyle w:val="a0"/>
        <w:rPr>
          <w:rFonts w:hint="cs"/>
          <w:rtl/>
        </w:rPr>
      </w:pPr>
      <w:r>
        <w:rPr>
          <w:rFonts w:hint="cs"/>
          <w:rtl/>
        </w:rPr>
        <w:t xml:space="preserve">לא אתה בעל העמדה, אתה שליח ציבור, אותו ציבור שבחר ויושב עכשיו ביציע </w:t>
      </w:r>
      <w:r>
        <w:rPr>
          <w:rtl/>
        </w:rPr>
        <w:t>–</w:t>
      </w:r>
      <w:r>
        <w:rPr>
          <w:rFonts w:hint="cs"/>
          <w:rtl/>
        </w:rPr>
        <w:t xml:space="preserve"> אוטובוסים שהגיעו מבאר-שבע ואוטובוסים שהגיעו מחיפה. יש בהם בוחרים של ליכוד ושל שינוי ושל מרצ, והם שלחו אותך </w:t>
      </w:r>
      <w:r>
        <w:rPr>
          <w:rFonts w:hint="cs"/>
          <w:rtl/>
        </w:rPr>
        <w:t xml:space="preserve">רק לדבר אחד, ואני אומר לך את זה באחריות: כדי שאתה היום, אף-על-פי שאתה יושב בממשלה, שתפרק בעוד חודשיים, תצביע בעד הצעת החוק. לא כדי שתיסע ב"וולבו" מירושלים לתל-אביב, אלא כדי שתגיע לייעוד שלך. </w:t>
      </w:r>
    </w:p>
    <w:p w14:paraId="69AA09DD" w14:textId="77777777" w:rsidR="00000000" w:rsidRDefault="00364BE1">
      <w:pPr>
        <w:pStyle w:val="a0"/>
        <w:rPr>
          <w:rFonts w:hint="cs"/>
          <w:rtl/>
        </w:rPr>
      </w:pPr>
    </w:p>
    <w:p w14:paraId="3B495B2C" w14:textId="77777777" w:rsidR="00000000" w:rsidRDefault="00364BE1">
      <w:pPr>
        <w:pStyle w:val="a0"/>
        <w:rPr>
          <w:rFonts w:hint="cs"/>
          <w:rtl/>
        </w:rPr>
      </w:pPr>
      <w:r>
        <w:rPr>
          <w:rFonts w:hint="cs"/>
          <w:rtl/>
        </w:rPr>
        <w:t>ואתה יודע מה הייעוד שלך? הייעוד היחיד שלך היום הוא לקום עם 15 מ</w:t>
      </w:r>
      <w:r>
        <w:rPr>
          <w:rFonts w:hint="cs"/>
          <w:rtl/>
        </w:rPr>
        <w:t xml:space="preserve">נדטים ולהגיד: קואליציה לחוד, הסכמים קואליציוניים לחוד, עקרונות לחוד. ומה שאתה עושה, אתה לא הולך להציל את הקואליציה </w:t>
      </w:r>
      <w:r>
        <w:rPr>
          <w:rtl/>
        </w:rPr>
        <w:t>–</w:t>
      </w:r>
      <w:r>
        <w:rPr>
          <w:rFonts w:hint="cs"/>
          <w:rtl/>
        </w:rPr>
        <w:t xml:space="preserve"> אני מתנצל מראש שאני עומד להגיד לך את זה: אתה בוגד בעקרונות שלך ובעקרונות שלי ובעקרונות של אופיר ובעקרונות של אותם אלפים שעשרות מהם יושבים ב</w:t>
      </w:r>
      <w:r>
        <w:rPr>
          <w:rFonts w:hint="cs"/>
          <w:rtl/>
        </w:rPr>
        <w:t xml:space="preserve">יציע. זה מה שאתה הולך לעשות. </w:t>
      </w:r>
    </w:p>
    <w:p w14:paraId="083B7271" w14:textId="77777777" w:rsidR="00000000" w:rsidRDefault="00364BE1">
      <w:pPr>
        <w:pStyle w:val="a0"/>
        <w:rPr>
          <w:rFonts w:hint="cs"/>
          <w:rtl/>
        </w:rPr>
      </w:pPr>
    </w:p>
    <w:p w14:paraId="6BA20927" w14:textId="77777777" w:rsidR="00000000" w:rsidRDefault="00364BE1">
      <w:pPr>
        <w:pStyle w:val="a0"/>
        <w:rPr>
          <w:rFonts w:hint="cs"/>
          <w:rtl/>
        </w:rPr>
      </w:pPr>
      <w:r>
        <w:rPr>
          <w:rFonts w:hint="cs"/>
          <w:rtl/>
        </w:rPr>
        <w:t>ברשותך, אתן לך עצה פוליטית: אם לא תעשה זאת, לעולם שינוי לא תחזור להצלחה של 2001, כי אתה שנה אחרי שנה, חודש אחרי חודש בוגד באותם שליחים. אתה בוגד באותם עקרונות ואתה מתלבש באצטלה של הקואליציה. אז אשאל אותך: מה זה קואליציה? קואל</w:t>
      </w:r>
      <w:r>
        <w:rPr>
          <w:rFonts w:hint="cs"/>
          <w:rtl/>
        </w:rPr>
        <w:t>יציה זה ויתור אידיאולוגי? ממתי? ממתי קואליציה בהכרח היא ויתור אידיאולוגי? אולי ההיפך? אולי קואליציה זה חיזוק אידיאולוגי?</w:t>
      </w:r>
    </w:p>
    <w:p w14:paraId="42460E89" w14:textId="77777777" w:rsidR="00000000" w:rsidRDefault="00364BE1">
      <w:pPr>
        <w:pStyle w:val="a0"/>
        <w:ind w:firstLine="720"/>
        <w:rPr>
          <w:rFonts w:hint="cs"/>
          <w:rtl/>
        </w:rPr>
      </w:pPr>
    </w:p>
    <w:p w14:paraId="14A870DE" w14:textId="77777777" w:rsidR="00000000" w:rsidRDefault="00364BE1">
      <w:pPr>
        <w:pStyle w:val="a0"/>
        <w:ind w:firstLine="720"/>
        <w:rPr>
          <w:rFonts w:hint="cs"/>
          <w:rtl/>
        </w:rPr>
      </w:pPr>
      <w:r>
        <w:rPr>
          <w:rFonts w:hint="cs"/>
          <w:rtl/>
        </w:rPr>
        <w:t>הקמתם ממשלה ללא מפלגות חרדיות, לראשונה בהיסטוריה. מהלך אמיץ. ראש הממשלה לא יפסיק להיות ראש הממשלה של כולם. נכון שהחרדים לא מיוצגים בממ</w:t>
      </w:r>
      <w:r>
        <w:rPr>
          <w:rFonts w:hint="cs"/>
          <w:rtl/>
        </w:rPr>
        <w:t>שלה, אבל אני מאמין שהוא עדיין ראש הממשלה גם של הקהילה החרדית. אז מה אתה פוחד? ממה אתה פוחד? אתה חושב שאם תצביע היום בעד הצעת החוק הזאת, הקואליציה תתפרק? לא. היא תתפרק לא היום, היא תתפרק בעוד חודשיים, כשאנשים יותר אמיצים ממך יקומו וילכו בגלל ההתנתקות החד-צד</w:t>
      </w:r>
      <w:r>
        <w:rPr>
          <w:rFonts w:hint="cs"/>
          <w:rtl/>
        </w:rPr>
        <w:t>דית.</w:t>
      </w:r>
    </w:p>
    <w:p w14:paraId="1CFEB8FC" w14:textId="77777777" w:rsidR="00000000" w:rsidRDefault="00364BE1">
      <w:pPr>
        <w:pStyle w:val="a0"/>
        <w:ind w:firstLine="720"/>
        <w:rPr>
          <w:rFonts w:hint="cs"/>
          <w:rtl/>
        </w:rPr>
      </w:pPr>
    </w:p>
    <w:p w14:paraId="730B6832" w14:textId="77777777" w:rsidR="00000000" w:rsidRDefault="00364BE1">
      <w:pPr>
        <w:pStyle w:val="a0"/>
        <w:ind w:firstLine="720"/>
        <w:rPr>
          <w:rFonts w:hint="cs"/>
          <w:rtl/>
        </w:rPr>
      </w:pPr>
      <w:r>
        <w:rPr>
          <w:rFonts w:hint="cs"/>
          <w:rtl/>
        </w:rPr>
        <w:t>לכן, המבחן הוא לא שלי ושל אופיר. אנחנו היינו שם לפני חמש שנים, לפני שמונה שנים היינו באותו מקום, ונהיה שם גם בעוד עשר שנים. המבחן הוא שלך, והוא חד-פעמי. אני אומר לך, המבחן שלך הוא חד-פעמי בהיסטוריה. אם שינוי היום, על 15 המנדטים שלה, תצביע בעד הצעת הח</w:t>
      </w:r>
      <w:r>
        <w:rPr>
          <w:rFonts w:hint="cs"/>
          <w:rtl/>
        </w:rPr>
        <w:t>וק הזאת, יונהגו נישואים אזרחיים במדינת ישראל, ולא יהיה מונח עליכם הפספוס ההיסטורי הזה.</w:t>
      </w:r>
    </w:p>
    <w:p w14:paraId="17A93F67" w14:textId="77777777" w:rsidR="00000000" w:rsidRDefault="00364BE1">
      <w:pPr>
        <w:pStyle w:val="a0"/>
        <w:rPr>
          <w:rFonts w:hint="cs"/>
          <w:rtl/>
        </w:rPr>
      </w:pPr>
    </w:p>
    <w:p w14:paraId="52F201FF" w14:textId="77777777" w:rsidR="00000000" w:rsidRDefault="00364BE1">
      <w:pPr>
        <w:pStyle w:val="a0"/>
        <w:rPr>
          <w:rFonts w:hint="cs"/>
          <w:rtl/>
        </w:rPr>
      </w:pPr>
      <w:r>
        <w:rPr>
          <w:rFonts w:hint="cs"/>
          <w:rtl/>
        </w:rPr>
        <w:t>אופיר, ברשותך, אני פונה לחברי מהליכוד - -</w:t>
      </w:r>
    </w:p>
    <w:p w14:paraId="29437A97" w14:textId="77777777" w:rsidR="00000000" w:rsidRDefault="00364BE1">
      <w:pPr>
        <w:pStyle w:val="a0"/>
        <w:ind w:firstLine="0"/>
        <w:rPr>
          <w:rFonts w:hint="cs"/>
          <w:rtl/>
        </w:rPr>
      </w:pPr>
    </w:p>
    <w:p w14:paraId="1CC2BC5D" w14:textId="77777777" w:rsidR="00000000" w:rsidRDefault="00364BE1">
      <w:pPr>
        <w:pStyle w:val="af1"/>
        <w:rPr>
          <w:rtl/>
        </w:rPr>
      </w:pPr>
      <w:r>
        <w:rPr>
          <w:rtl/>
        </w:rPr>
        <w:t>היו"ר ראובן ריבלין:</w:t>
      </w:r>
    </w:p>
    <w:p w14:paraId="75C0F687" w14:textId="77777777" w:rsidR="00000000" w:rsidRDefault="00364BE1">
      <w:pPr>
        <w:pStyle w:val="a0"/>
        <w:rPr>
          <w:rtl/>
        </w:rPr>
      </w:pPr>
    </w:p>
    <w:p w14:paraId="06BE8279" w14:textId="77777777" w:rsidR="00000000" w:rsidRDefault="00364BE1">
      <w:pPr>
        <w:pStyle w:val="a0"/>
        <w:rPr>
          <w:rFonts w:hint="cs"/>
          <w:rtl/>
        </w:rPr>
      </w:pPr>
      <w:r>
        <w:rPr>
          <w:rFonts w:hint="cs"/>
          <w:rtl/>
        </w:rPr>
        <w:t>יש לך עוד 30 שניות.</w:t>
      </w:r>
    </w:p>
    <w:p w14:paraId="559FFEF3" w14:textId="77777777" w:rsidR="00000000" w:rsidRDefault="00364BE1">
      <w:pPr>
        <w:pStyle w:val="a0"/>
        <w:ind w:firstLine="0"/>
        <w:rPr>
          <w:rFonts w:hint="cs"/>
          <w:rtl/>
        </w:rPr>
      </w:pPr>
    </w:p>
    <w:p w14:paraId="76048372" w14:textId="77777777" w:rsidR="00000000" w:rsidRDefault="00364BE1">
      <w:pPr>
        <w:pStyle w:val="-"/>
        <w:rPr>
          <w:rtl/>
        </w:rPr>
      </w:pPr>
      <w:bookmarkStart w:id="61" w:name="FS000000552T10_03_2004_12_16_52"/>
      <w:bookmarkStart w:id="62" w:name="FS000000552T10_03_2004_12_16_58C"/>
      <w:bookmarkEnd w:id="61"/>
      <w:bookmarkEnd w:id="62"/>
      <w:r>
        <w:rPr>
          <w:rtl/>
        </w:rPr>
        <w:t>רומן ברונפמן (מרצ):</w:t>
      </w:r>
    </w:p>
    <w:p w14:paraId="26339E15" w14:textId="77777777" w:rsidR="00000000" w:rsidRDefault="00364BE1">
      <w:pPr>
        <w:pStyle w:val="a0"/>
        <w:rPr>
          <w:rtl/>
        </w:rPr>
      </w:pPr>
    </w:p>
    <w:p w14:paraId="2544543D" w14:textId="77777777" w:rsidR="00000000" w:rsidRDefault="00364BE1">
      <w:pPr>
        <w:pStyle w:val="a0"/>
        <w:rPr>
          <w:rFonts w:hint="cs"/>
          <w:rtl/>
        </w:rPr>
      </w:pPr>
      <w:r>
        <w:rPr>
          <w:rFonts w:hint="cs"/>
          <w:rtl/>
        </w:rPr>
        <w:t>- - לאותו גרעין ליברלי שעדין נשאר בליכוד, לראש הממשלה, לעוזי ל</w:t>
      </w:r>
      <w:r>
        <w:rPr>
          <w:rFonts w:hint="cs"/>
          <w:rtl/>
        </w:rPr>
        <w:t>נדאו, לסילבן שלום. אם תתמכו בהצעת החוק הזאת, שום דבר לא יקרה. אנחנו רק נהיה מדינה יותר מתוקנת. שום דבר לא יקרה, לא עם הממסד הדתי ולא עם המפלגות החרדיות ולא עם הקהילות האחרות. אנחנו נהיה מדינה יותר מתוקנת, יותר נאורה, יותר סובלנית.</w:t>
      </w:r>
    </w:p>
    <w:p w14:paraId="49605C03" w14:textId="77777777" w:rsidR="00000000" w:rsidRDefault="00364BE1">
      <w:pPr>
        <w:pStyle w:val="a0"/>
        <w:ind w:firstLine="0"/>
        <w:rPr>
          <w:rFonts w:hint="cs"/>
          <w:rtl/>
        </w:rPr>
      </w:pPr>
    </w:p>
    <w:p w14:paraId="10B6AD3E" w14:textId="77777777" w:rsidR="00000000" w:rsidRDefault="00364BE1">
      <w:pPr>
        <w:pStyle w:val="af1"/>
        <w:rPr>
          <w:rtl/>
        </w:rPr>
      </w:pPr>
      <w:r>
        <w:rPr>
          <w:rtl/>
        </w:rPr>
        <w:t>היו"ר ראובן ריבלין:</w:t>
      </w:r>
    </w:p>
    <w:p w14:paraId="4B20E84F" w14:textId="77777777" w:rsidR="00000000" w:rsidRDefault="00364BE1">
      <w:pPr>
        <w:pStyle w:val="a0"/>
        <w:rPr>
          <w:rtl/>
        </w:rPr>
      </w:pPr>
    </w:p>
    <w:p w14:paraId="487CEECC" w14:textId="77777777" w:rsidR="00000000" w:rsidRDefault="00364BE1">
      <w:pPr>
        <w:pStyle w:val="a0"/>
        <w:rPr>
          <w:rFonts w:hint="cs"/>
          <w:rtl/>
        </w:rPr>
      </w:pPr>
      <w:r>
        <w:rPr>
          <w:rFonts w:hint="cs"/>
          <w:rtl/>
        </w:rPr>
        <w:t>תוד</w:t>
      </w:r>
      <w:r>
        <w:rPr>
          <w:rFonts w:hint="cs"/>
          <w:rtl/>
        </w:rPr>
        <w:t>ה.</w:t>
      </w:r>
    </w:p>
    <w:p w14:paraId="7BE1E89D" w14:textId="77777777" w:rsidR="00000000" w:rsidRDefault="00364BE1">
      <w:pPr>
        <w:pStyle w:val="-"/>
        <w:rPr>
          <w:rtl/>
        </w:rPr>
      </w:pPr>
      <w:bookmarkStart w:id="63" w:name="FS000000552T10_03_2004_12_18_04C"/>
      <w:bookmarkEnd w:id="63"/>
    </w:p>
    <w:p w14:paraId="24A5CD71" w14:textId="77777777" w:rsidR="00000000" w:rsidRDefault="00364BE1">
      <w:pPr>
        <w:pStyle w:val="-"/>
        <w:rPr>
          <w:rtl/>
        </w:rPr>
      </w:pPr>
      <w:r>
        <w:rPr>
          <w:rtl/>
        </w:rPr>
        <w:t>רומן ברונפמן (מרצ):</w:t>
      </w:r>
    </w:p>
    <w:p w14:paraId="07C72C04" w14:textId="77777777" w:rsidR="00000000" w:rsidRDefault="00364BE1">
      <w:pPr>
        <w:pStyle w:val="a0"/>
        <w:rPr>
          <w:rtl/>
        </w:rPr>
      </w:pPr>
    </w:p>
    <w:p w14:paraId="7EF03F42" w14:textId="77777777" w:rsidR="00000000" w:rsidRDefault="00364BE1">
      <w:pPr>
        <w:pStyle w:val="a0"/>
        <w:rPr>
          <w:rFonts w:hint="cs"/>
          <w:rtl/>
        </w:rPr>
      </w:pPr>
      <w:r>
        <w:rPr>
          <w:rFonts w:hint="cs"/>
          <w:rtl/>
        </w:rPr>
        <w:t>לכן, אני חוזר ופונה - - -</w:t>
      </w:r>
    </w:p>
    <w:p w14:paraId="61B7D4D0" w14:textId="77777777" w:rsidR="00000000" w:rsidRDefault="00364BE1">
      <w:pPr>
        <w:pStyle w:val="a0"/>
        <w:ind w:firstLine="0"/>
        <w:rPr>
          <w:rFonts w:hint="cs"/>
          <w:rtl/>
        </w:rPr>
      </w:pPr>
    </w:p>
    <w:p w14:paraId="646C29EB" w14:textId="77777777" w:rsidR="00000000" w:rsidRDefault="00364BE1">
      <w:pPr>
        <w:pStyle w:val="af1"/>
        <w:rPr>
          <w:rtl/>
        </w:rPr>
      </w:pPr>
      <w:r>
        <w:rPr>
          <w:rtl/>
        </w:rPr>
        <w:t>היו"ר ראובן ריבלין:</w:t>
      </w:r>
    </w:p>
    <w:p w14:paraId="24910DF7" w14:textId="77777777" w:rsidR="00000000" w:rsidRDefault="00364BE1">
      <w:pPr>
        <w:pStyle w:val="a0"/>
        <w:rPr>
          <w:rtl/>
        </w:rPr>
      </w:pPr>
    </w:p>
    <w:p w14:paraId="6BD17E4A" w14:textId="77777777" w:rsidR="00000000" w:rsidRDefault="00364BE1">
      <w:pPr>
        <w:pStyle w:val="a0"/>
        <w:rPr>
          <w:rFonts w:hint="cs"/>
          <w:rtl/>
        </w:rPr>
      </w:pPr>
      <w:r>
        <w:rPr>
          <w:rFonts w:hint="cs"/>
          <w:rtl/>
        </w:rPr>
        <w:t>אמרתי לך בתחילת דבריך שיש לך חמש דקות, כי מי שאומר שהוא רוצה שתי דקות - לכן, אדוני סיים את דבריו.</w:t>
      </w:r>
    </w:p>
    <w:p w14:paraId="5EE6DA9C" w14:textId="77777777" w:rsidR="00000000" w:rsidRDefault="00364BE1">
      <w:pPr>
        <w:pStyle w:val="a0"/>
        <w:ind w:firstLine="0"/>
        <w:rPr>
          <w:rFonts w:hint="cs"/>
          <w:rtl/>
        </w:rPr>
      </w:pPr>
    </w:p>
    <w:p w14:paraId="595D8B15" w14:textId="77777777" w:rsidR="00000000" w:rsidRDefault="00364BE1">
      <w:pPr>
        <w:pStyle w:val="-"/>
        <w:rPr>
          <w:rtl/>
        </w:rPr>
      </w:pPr>
      <w:bookmarkStart w:id="64" w:name="FS000000552T10_03_2004_12_18_46C"/>
      <w:bookmarkEnd w:id="64"/>
      <w:r>
        <w:rPr>
          <w:rtl/>
        </w:rPr>
        <w:t>רומן ברונפמן (מרצ):</w:t>
      </w:r>
    </w:p>
    <w:p w14:paraId="74AD7A7E" w14:textId="77777777" w:rsidR="00000000" w:rsidRDefault="00364BE1">
      <w:pPr>
        <w:pStyle w:val="a0"/>
        <w:rPr>
          <w:rtl/>
        </w:rPr>
      </w:pPr>
    </w:p>
    <w:p w14:paraId="3E413A1F" w14:textId="77777777" w:rsidR="00000000" w:rsidRDefault="00364BE1">
      <w:pPr>
        <w:pStyle w:val="a0"/>
        <w:rPr>
          <w:rFonts w:hint="cs"/>
          <w:rtl/>
        </w:rPr>
      </w:pPr>
      <w:r>
        <w:rPr>
          <w:rFonts w:hint="cs"/>
          <w:rtl/>
        </w:rPr>
        <w:t>אני פונה שוב ושוב לחברי שינוי ולחברי הליכוד ומבקש בכל לשון של ב</w:t>
      </w:r>
      <w:r>
        <w:rPr>
          <w:rFonts w:hint="cs"/>
          <w:rtl/>
        </w:rPr>
        <w:t>קשה, לא בשמי, בשם הבוחרים ובשם החברה האזרחית הישראלית: תתמכו בהצעת החוק הזאת.</w:t>
      </w:r>
    </w:p>
    <w:p w14:paraId="675F84F6" w14:textId="77777777" w:rsidR="00000000" w:rsidRDefault="00364BE1">
      <w:pPr>
        <w:pStyle w:val="a0"/>
        <w:ind w:firstLine="0"/>
        <w:rPr>
          <w:rFonts w:hint="cs"/>
          <w:rtl/>
        </w:rPr>
      </w:pPr>
    </w:p>
    <w:p w14:paraId="567CB911" w14:textId="77777777" w:rsidR="00000000" w:rsidRDefault="00364BE1">
      <w:pPr>
        <w:pStyle w:val="af1"/>
        <w:rPr>
          <w:rtl/>
        </w:rPr>
      </w:pPr>
      <w:r>
        <w:rPr>
          <w:rtl/>
        </w:rPr>
        <w:t>היו"ר ראובן ריבלין:</w:t>
      </w:r>
    </w:p>
    <w:p w14:paraId="09D4AA01" w14:textId="77777777" w:rsidR="00000000" w:rsidRDefault="00364BE1">
      <w:pPr>
        <w:pStyle w:val="a0"/>
        <w:rPr>
          <w:rtl/>
        </w:rPr>
      </w:pPr>
    </w:p>
    <w:p w14:paraId="3E8AA043" w14:textId="77777777" w:rsidR="00000000" w:rsidRDefault="00364BE1">
      <w:pPr>
        <w:pStyle w:val="a0"/>
        <w:rPr>
          <w:rFonts w:hint="cs"/>
          <w:rtl/>
        </w:rPr>
      </w:pPr>
      <w:r>
        <w:rPr>
          <w:rFonts w:hint="cs"/>
          <w:rtl/>
        </w:rPr>
        <w:t>תודה. למה תמיד אחרי שמסיימים, אומרים את עיקר הדברים? חבר הכנסת רביץ, הממשלה סירבה והשר נימק. אני בטוח שיש לך נימוקים אחרים, למשל, על האופי היהודי במדינה היה</w:t>
      </w:r>
      <w:r>
        <w:rPr>
          <w:rFonts w:hint="cs"/>
          <w:rtl/>
        </w:rPr>
        <w:t>ודית הדמוקרטית, אבל אדוני לא יוכל להביע את דעתו אלא רק את הצבעתו. רבותי, נא לשבת.</w:t>
      </w:r>
    </w:p>
    <w:p w14:paraId="6732F125" w14:textId="77777777" w:rsidR="00000000" w:rsidRDefault="00364BE1">
      <w:pPr>
        <w:pStyle w:val="a0"/>
        <w:ind w:firstLine="0"/>
        <w:rPr>
          <w:rFonts w:hint="cs"/>
          <w:rtl/>
        </w:rPr>
      </w:pPr>
    </w:p>
    <w:p w14:paraId="285A0B3C" w14:textId="77777777" w:rsidR="00000000" w:rsidRDefault="00364BE1">
      <w:pPr>
        <w:pStyle w:val="af0"/>
        <w:rPr>
          <w:rtl/>
        </w:rPr>
      </w:pPr>
      <w:r>
        <w:rPr>
          <w:rFonts w:hint="eastAsia"/>
          <w:rtl/>
        </w:rPr>
        <w:t>דוד</w:t>
      </w:r>
      <w:r>
        <w:rPr>
          <w:rtl/>
        </w:rPr>
        <w:t xml:space="preserve"> טל (עם אחד):</w:t>
      </w:r>
    </w:p>
    <w:p w14:paraId="216DBAC4" w14:textId="77777777" w:rsidR="00000000" w:rsidRDefault="00364BE1">
      <w:pPr>
        <w:pStyle w:val="a0"/>
        <w:rPr>
          <w:rFonts w:hint="cs"/>
          <w:rtl/>
        </w:rPr>
      </w:pPr>
    </w:p>
    <w:p w14:paraId="09A2AD00" w14:textId="77777777" w:rsidR="00000000" w:rsidRDefault="00364BE1">
      <w:pPr>
        <w:pStyle w:val="a0"/>
        <w:rPr>
          <w:rFonts w:hint="cs"/>
          <w:rtl/>
        </w:rPr>
      </w:pPr>
      <w:r>
        <w:rPr>
          <w:rFonts w:hint="cs"/>
          <w:rtl/>
        </w:rPr>
        <w:t>תוציאו אותם מהיציע.</w:t>
      </w:r>
    </w:p>
    <w:p w14:paraId="40D38A87" w14:textId="77777777" w:rsidR="00000000" w:rsidRDefault="00364BE1">
      <w:pPr>
        <w:pStyle w:val="a0"/>
        <w:ind w:firstLine="0"/>
        <w:rPr>
          <w:rFonts w:hint="cs"/>
          <w:rtl/>
        </w:rPr>
      </w:pPr>
    </w:p>
    <w:p w14:paraId="0E76395C" w14:textId="77777777" w:rsidR="00000000" w:rsidRDefault="00364BE1">
      <w:pPr>
        <w:pStyle w:val="af1"/>
        <w:rPr>
          <w:rtl/>
        </w:rPr>
      </w:pPr>
      <w:r>
        <w:rPr>
          <w:rtl/>
        </w:rPr>
        <w:t>היו"ר ראובן ריבלין:</w:t>
      </w:r>
    </w:p>
    <w:p w14:paraId="68832981" w14:textId="77777777" w:rsidR="00000000" w:rsidRDefault="00364BE1">
      <w:pPr>
        <w:pStyle w:val="a0"/>
        <w:rPr>
          <w:rtl/>
        </w:rPr>
      </w:pPr>
    </w:p>
    <w:p w14:paraId="0ADC24B7" w14:textId="77777777" w:rsidR="00000000" w:rsidRDefault="00364BE1">
      <w:pPr>
        <w:pStyle w:val="a0"/>
        <w:rPr>
          <w:rFonts w:hint="cs"/>
          <w:rtl/>
        </w:rPr>
      </w:pPr>
      <w:r>
        <w:rPr>
          <w:rFonts w:hint="cs"/>
          <w:rtl/>
        </w:rPr>
        <w:t xml:space="preserve">מה קרה? חבר הכנסת טל, ישב, אדוני. סדרנים, נא לומר לאורחים ביציע האורחים, שלא מוחאים כפיים בכנסת, והם לא יחזרו על </w:t>
      </w:r>
      <w:r>
        <w:rPr>
          <w:rFonts w:hint="cs"/>
          <w:rtl/>
        </w:rPr>
        <w:t>כך.</w:t>
      </w:r>
    </w:p>
    <w:p w14:paraId="3A7934B5" w14:textId="77777777" w:rsidR="00000000" w:rsidRDefault="00364BE1">
      <w:pPr>
        <w:pStyle w:val="a0"/>
        <w:rPr>
          <w:rFonts w:hint="cs"/>
          <w:rtl/>
        </w:rPr>
      </w:pPr>
    </w:p>
    <w:p w14:paraId="56E7CE62" w14:textId="77777777" w:rsidR="00000000" w:rsidRDefault="00364BE1">
      <w:pPr>
        <w:pStyle w:val="a0"/>
        <w:rPr>
          <w:rFonts w:hint="cs"/>
          <w:rtl/>
        </w:rPr>
      </w:pPr>
      <w:r>
        <w:rPr>
          <w:rFonts w:hint="cs"/>
          <w:rtl/>
        </w:rPr>
        <w:t xml:space="preserve">רבותי, חברי הכנסת, אנחנו עוברים להצבעה. הואיל וקיבלתי 20 חתימות, כאשר אני לא כולל בחתימות את חבר הכנסת מרגי ואת חבר הכנסת פרץ, שכן ודאי שבעניין זה הם לא ביקשו לקיים הצבעה אישית על-פי דרישת המבקשים. יש לי מספיק חתימות. על-פי בקשתה של חברת הכנסת גלאון, </w:t>
      </w:r>
      <w:r>
        <w:rPr>
          <w:rFonts w:hint="cs"/>
          <w:rtl/>
        </w:rPr>
        <w:t>ההצבעה הראשונה תתקיים בהצבעה שמית. ההצבעה השנייה תהיה הצבעה אלקטרונית.</w:t>
      </w:r>
    </w:p>
    <w:p w14:paraId="15E55C26" w14:textId="77777777" w:rsidR="00000000" w:rsidRDefault="00364BE1">
      <w:pPr>
        <w:pStyle w:val="a0"/>
        <w:rPr>
          <w:rFonts w:hint="cs"/>
          <w:rtl/>
        </w:rPr>
      </w:pPr>
    </w:p>
    <w:p w14:paraId="1B0CC96A" w14:textId="77777777" w:rsidR="00000000" w:rsidRDefault="00364BE1">
      <w:pPr>
        <w:pStyle w:val="a0"/>
        <w:rPr>
          <w:rFonts w:hint="cs"/>
          <w:rtl/>
        </w:rPr>
      </w:pPr>
      <w:r>
        <w:rPr>
          <w:rFonts w:hint="cs"/>
          <w:rtl/>
        </w:rPr>
        <w:t>אדוני המזכיר, אני מצביע כרגע על הצעת חוק נישואין וגירושין, התשס"ג-2003, של חבר הכנסת ברונפמן וקבוצת חברי הכנסת. נא לקרוא בשמות חברי הכנסת ולשאול את פיהם, מה הצבעתם.</w:t>
      </w:r>
    </w:p>
    <w:p w14:paraId="5497B668" w14:textId="77777777" w:rsidR="00000000" w:rsidRDefault="00364BE1">
      <w:pPr>
        <w:pStyle w:val="a"/>
        <w:rPr>
          <w:rFonts w:hint="cs"/>
          <w:rtl/>
        </w:rPr>
      </w:pPr>
      <w:bookmarkStart w:id="65" w:name="FS000000661T10_03_2004_12_22_58"/>
      <w:bookmarkEnd w:id="65"/>
    </w:p>
    <w:p w14:paraId="5B3D97E2" w14:textId="77777777" w:rsidR="00000000" w:rsidRDefault="00364BE1">
      <w:pPr>
        <w:pStyle w:val="a"/>
        <w:rPr>
          <w:rFonts w:hint="cs"/>
          <w:rtl/>
        </w:rPr>
      </w:pPr>
      <w:bookmarkStart w:id="66" w:name="_Toc71351993"/>
      <w:r>
        <w:rPr>
          <w:rFonts w:hint="eastAsia"/>
          <w:rtl/>
        </w:rPr>
        <w:t>מזכיר</w:t>
      </w:r>
      <w:r>
        <w:rPr>
          <w:rtl/>
        </w:rPr>
        <w:t xml:space="preserve"> הכנסת אריה ה</w:t>
      </w:r>
      <w:r>
        <w:rPr>
          <w:rtl/>
        </w:rPr>
        <w:t>אן:</w:t>
      </w:r>
      <w:bookmarkEnd w:id="66"/>
    </w:p>
    <w:p w14:paraId="64F8ACB7" w14:textId="77777777" w:rsidR="00000000" w:rsidRDefault="00364BE1">
      <w:pPr>
        <w:pStyle w:val="a0"/>
        <w:ind w:firstLine="0"/>
        <w:rPr>
          <w:rFonts w:hint="cs"/>
          <w:rtl/>
        </w:rPr>
      </w:pPr>
      <w:r>
        <w:rPr>
          <w:rFonts w:hint="cs"/>
          <w:rtl/>
        </w:rPr>
        <w:t>(קורא בשמות חברי הכנסת)</w:t>
      </w:r>
    </w:p>
    <w:p w14:paraId="3306CCBC" w14:textId="77777777" w:rsidR="00000000" w:rsidRDefault="00364BE1">
      <w:pPr>
        <w:pStyle w:val="a0"/>
        <w:rPr>
          <w:rFonts w:hint="cs"/>
          <w:rtl/>
        </w:rPr>
      </w:pPr>
    </w:p>
    <w:p w14:paraId="26E9237D" w14:textId="77777777" w:rsidR="00000000" w:rsidRDefault="00364BE1">
      <w:pPr>
        <w:pStyle w:val="a0"/>
        <w:rPr>
          <w:rFonts w:hint="cs"/>
          <w:rtl/>
        </w:rPr>
      </w:pPr>
      <w:r>
        <w:rPr>
          <w:rFonts w:hint="cs"/>
          <w:rtl/>
        </w:rPr>
        <w:t>קולט אביטל</w:t>
      </w:r>
      <w:r>
        <w:rPr>
          <w:rFonts w:hint="cs"/>
          <w:rtl/>
        </w:rPr>
        <w:tab/>
      </w:r>
      <w:r>
        <w:rPr>
          <w:rFonts w:hint="cs"/>
          <w:rtl/>
        </w:rPr>
        <w:tab/>
        <w:t>- בעד</w:t>
      </w:r>
    </w:p>
    <w:p w14:paraId="5903280F" w14:textId="77777777" w:rsidR="00000000" w:rsidRDefault="00364BE1">
      <w:pPr>
        <w:pStyle w:val="a0"/>
        <w:rPr>
          <w:rFonts w:hint="cs"/>
          <w:rtl/>
        </w:rPr>
      </w:pPr>
      <w:r>
        <w:rPr>
          <w:rFonts w:hint="cs"/>
          <w:rtl/>
        </w:rPr>
        <w:t>רוחמה אברהם</w:t>
      </w:r>
      <w:r>
        <w:rPr>
          <w:rFonts w:hint="cs"/>
          <w:rtl/>
        </w:rPr>
        <w:tab/>
      </w:r>
      <w:r>
        <w:rPr>
          <w:rFonts w:hint="cs"/>
          <w:rtl/>
        </w:rPr>
        <w:tab/>
        <w:t>- נגד</w:t>
      </w:r>
    </w:p>
    <w:p w14:paraId="6924A362" w14:textId="77777777" w:rsidR="00000000" w:rsidRDefault="00364BE1">
      <w:pPr>
        <w:pStyle w:val="a0"/>
        <w:rPr>
          <w:rFonts w:hint="cs"/>
          <w:rtl/>
        </w:rPr>
      </w:pPr>
      <w:r>
        <w:rPr>
          <w:rFonts w:hint="cs"/>
          <w:rtl/>
        </w:rPr>
        <w:t>יולי-יואל אדלשטיין</w:t>
      </w:r>
      <w:r>
        <w:rPr>
          <w:rFonts w:hint="cs"/>
          <w:rtl/>
        </w:rPr>
        <w:tab/>
        <w:t>- נגד</w:t>
      </w:r>
    </w:p>
    <w:p w14:paraId="3D9CE1EF" w14:textId="77777777" w:rsidR="00000000" w:rsidRDefault="00364BE1">
      <w:pPr>
        <w:pStyle w:val="a0"/>
        <w:rPr>
          <w:rFonts w:hint="cs"/>
          <w:rtl/>
        </w:rPr>
      </w:pPr>
      <w:r>
        <w:rPr>
          <w:rFonts w:hint="cs"/>
          <w:rtl/>
        </w:rPr>
        <w:t>יעקב אדרי</w:t>
      </w:r>
      <w:r>
        <w:rPr>
          <w:rFonts w:hint="cs"/>
          <w:rtl/>
        </w:rPr>
        <w:tab/>
      </w:r>
      <w:r>
        <w:rPr>
          <w:rFonts w:hint="cs"/>
          <w:rtl/>
        </w:rPr>
        <w:tab/>
        <w:t>- נגד</w:t>
      </w:r>
    </w:p>
    <w:p w14:paraId="469466EA" w14:textId="77777777" w:rsidR="00000000" w:rsidRDefault="00364BE1">
      <w:pPr>
        <w:pStyle w:val="a0"/>
        <w:rPr>
          <w:rFonts w:hint="cs"/>
          <w:rtl/>
        </w:rPr>
      </w:pPr>
      <w:r>
        <w:rPr>
          <w:rFonts w:hint="cs"/>
          <w:rtl/>
        </w:rPr>
        <w:t>אהוד אולמרט</w:t>
      </w:r>
      <w:r>
        <w:rPr>
          <w:rFonts w:hint="cs"/>
          <w:rtl/>
        </w:rPr>
        <w:tab/>
      </w:r>
      <w:r>
        <w:rPr>
          <w:rFonts w:hint="cs"/>
          <w:rtl/>
        </w:rPr>
        <w:tab/>
        <w:t>- אינו נוכח</w:t>
      </w:r>
    </w:p>
    <w:p w14:paraId="463CF7B9" w14:textId="77777777" w:rsidR="00000000" w:rsidRDefault="00364BE1">
      <w:pPr>
        <w:pStyle w:val="a0"/>
        <w:rPr>
          <w:rFonts w:hint="cs"/>
          <w:rtl/>
        </w:rPr>
      </w:pPr>
      <w:r>
        <w:rPr>
          <w:rFonts w:hint="cs"/>
          <w:rtl/>
        </w:rPr>
        <w:t>חיים אורון</w:t>
      </w:r>
      <w:r>
        <w:rPr>
          <w:rFonts w:hint="cs"/>
          <w:rtl/>
        </w:rPr>
        <w:tab/>
      </w:r>
      <w:r>
        <w:rPr>
          <w:rFonts w:hint="cs"/>
          <w:rtl/>
        </w:rPr>
        <w:tab/>
        <w:t>- בעד</w:t>
      </w:r>
    </w:p>
    <w:p w14:paraId="2BF85072" w14:textId="77777777" w:rsidR="00000000" w:rsidRDefault="00364BE1">
      <w:pPr>
        <w:pStyle w:val="a0"/>
        <w:rPr>
          <w:rFonts w:hint="cs"/>
          <w:rtl/>
        </w:rPr>
      </w:pPr>
      <w:r>
        <w:rPr>
          <w:rFonts w:hint="cs"/>
          <w:rtl/>
        </w:rPr>
        <w:t>זבולון אורלב</w:t>
      </w:r>
      <w:r>
        <w:rPr>
          <w:rFonts w:hint="cs"/>
          <w:rtl/>
        </w:rPr>
        <w:tab/>
      </w:r>
      <w:r>
        <w:rPr>
          <w:rFonts w:hint="cs"/>
          <w:rtl/>
        </w:rPr>
        <w:tab/>
        <w:t>- נגד</w:t>
      </w:r>
    </w:p>
    <w:p w14:paraId="7032EFE4" w14:textId="77777777" w:rsidR="00000000" w:rsidRDefault="00364BE1">
      <w:pPr>
        <w:pStyle w:val="a0"/>
        <w:rPr>
          <w:rFonts w:hint="cs"/>
          <w:rtl/>
        </w:rPr>
      </w:pPr>
      <w:r>
        <w:rPr>
          <w:rFonts w:hint="cs"/>
          <w:rtl/>
        </w:rPr>
        <w:t>דוד אזולאי</w:t>
      </w:r>
      <w:r>
        <w:rPr>
          <w:rFonts w:hint="cs"/>
          <w:rtl/>
        </w:rPr>
        <w:tab/>
      </w:r>
      <w:r>
        <w:rPr>
          <w:rFonts w:hint="cs"/>
          <w:rtl/>
        </w:rPr>
        <w:tab/>
        <w:t>- נגד</w:t>
      </w:r>
    </w:p>
    <w:p w14:paraId="6D29ECCB" w14:textId="77777777" w:rsidR="00000000" w:rsidRDefault="00364BE1">
      <w:pPr>
        <w:pStyle w:val="a0"/>
        <w:rPr>
          <w:rFonts w:hint="cs"/>
          <w:rtl/>
        </w:rPr>
      </w:pPr>
      <w:r>
        <w:rPr>
          <w:rFonts w:hint="cs"/>
          <w:rtl/>
        </w:rPr>
        <w:t>ישראל אייכלר</w:t>
      </w:r>
      <w:r>
        <w:rPr>
          <w:rFonts w:hint="cs"/>
          <w:rtl/>
        </w:rPr>
        <w:tab/>
      </w:r>
      <w:r>
        <w:rPr>
          <w:rFonts w:hint="cs"/>
          <w:rtl/>
        </w:rPr>
        <w:tab/>
        <w:t>- נגד</w:t>
      </w:r>
    </w:p>
    <w:p w14:paraId="7C6E2865" w14:textId="77777777" w:rsidR="00000000" w:rsidRDefault="00364BE1">
      <w:pPr>
        <w:pStyle w:val="a0"/>
        <w:rPr>
          <w:rFonts w:hint="cs"/>
          <w:rtl/>
        </w:rPr>
      </w:pPr>
      <w:r>
        <w:rPr>
          <w:rFonts w:hint="cs"/>
          <w:rtl/>
        </w:rPr>
        <w:t>דליה איציק</w:t>
      </w:r>
      <w:r>
        <w:rPr>
          <w:rFonts w:hint="cs"/>
          <w:rtl/>
        </w:rPr>
        <w:tab/>
      </w:r>
      <w:r>
        <w:rPr>
          <w:rFonts w:hint="cs"/>
          <w:rtl/>
        </w:rPr>
        <w:tab/>
        <w:t>- בעד</w:t>
      </w:r>
    </w:p>
    <w:p w14:paraId="2910A640" w14:textId="77777777" w:rsidR="00000000" w:rsidRDefault="00364BE1">
      <w:pPr>
        <w:pStyle w:val="a0"/>
        <w:rPr>
          <w:rFonts w:hint="cs"/>
          <w:rtl/>
        </w:rPr>
      </w:pPr>
      <w:r>
        <w:rPr>
          <w:rFonts w:hint="cs"/>
          <w:rtl/>
        </w:rPr>
        <w:t>אפי איתם</w:t>
      </w:r>
      <w:r>
        <w:rPr>
          <w:rFonts w:hint="cs"/>
          <w:rtl/>
        </w:rPr>
        <w:tab/>
      </w:r>
      <w:r>
        <w:rPr>
          <w:rFonts w:hint="cs"/>
          <w:rtl/>
        </w:rPr>
        <w:tab/>
        <w:t>- נגד</w:t>
      </w:r>
    </w:p>
    <w:p w14:paraId="7EC6ACF4" w14:textId="77777777" w:rsidR="00000000" w:rsidRDefault="00364BE1">
      <w:pPr>
        <w:pStyle w:val="a0"/>
        <w:rPr>
          <w:rFonts w:hint="cs"/>
          <w:rtl/>
        </w:rPr>
      </w:pPr>
      <w:r>
        <w:rPr>
          <w:rFonts w:hint="cs"/>
          <w:rtl/>
        </w:rPr>
        <w:t>מיכאל איתן</w:t>
      </w:r>
      <w:r>
        <w:rPr>
          <w:rFonts w:hint="cs"/>
          <w:rtl/>
        </w:rPr>
        <w:tab/>
      </w:r>
      <w:r>
        <w:rPr>
          <w:rFonts w:hint="cs"/>
          <w:rtl/>
        </w:rPr>
        <w:tab/>
        <w:t>-</w:t>
      </w:r>
      <w:r>
        <w:rPr>
          <w:rFonts w:hint="cs"/>
          <w:rtl/>
        </w:rPr>
        <w:t xml:space="preserve"> נגד</w:t>
      </w:r>
    </w:p>
    <w:p w14:paraId="26E60653" w14:textId="77777777" w:rsidR="00000000" w:rsidRDefault="00364BE1">
      <w:pPr>
        <w:pStyle w:val="a0"/>
        <w:rPr>
          <w:rFonts w:hint="cs"/>
          <w:rtl/>
        </w:rPr>
      </w:pPr>
      <w:r>
        <w:rPr>
          <w:rFonts w:hint="cs"/>
          <w:rtl/>
        </w:rPr>
        <w:t>אריה אלדד</w:t>
      </w:r>
      <w:r>
        <w:rPr>
          <w:rFonts w:hint="cs"/>
          <w:rtl/>
        </w:rPr>
        <w:tab/>
      </w:r>
      <w:r>
        <w:rPr>
          <w:rFonts w:hint="cs"/>
          <w:rtl/>
        </w:rPr>
        <w:tab/>
        <w:t>- נגד</w:t>
      </w:r>
    </w:p>
    <w:p w14:paraId="618D7764" w14:textId="77777777" w:rsidR="00000000" w:rsidRDefault="00364BE1">
      <w:pPr>
        <w:pStyle w:val="a0"/>
        <w:rPr>
          <w:rFonts w:hint="cs"/>
          <w:rtl/>
        </w:rPr>
      </w:pPr>
      <w:r>
        <w:rPr>
          <w:rFonts w:hint="cs"/>
          <w:rtl/>
        </w:rPr>
        <w:t>בנימין אלון</w:t>
      </w:r>
      <w:r>
        <w:rPr>
          <w:rFonts w:hint="cs"/>
          <w:rtl/>
        </w:rPr>
        <w:tab/>
      </w:r>
      <w:r>
        <w:rPr>
          <w:rFonts w:hint="cs"/>
          <w:rtl/>
        </w:rPr>
        <w:tab/>
        <w:t>- נגד</w:t>
      </w:r>
    </w:p>
    <w:p w14:paraId="0B2A1DFC" w14:textId="77777777" w:rsidR="00000000" w:rsidRDefault="00364BE1">
      <w:pPr>
        <w:pStyle w:val="a0"/>
        <w:rPr>
          <w:rFonts w:hint="cs"/>
          <w:rtl/>
        </w:rPr>
      </w:pPr>
      <w:r>
        <w:rPr>
          <w:rFonts w:hint="cs"/>
          <w:rtl/>
        </w:rPr>
        <w:t>טלב אלסאנע</w:t>
      </w:r>
      <w:r>
        <w:rPr>
          <w:rFonts w:hint="cs"/>
          <w:rtl/>
        </w:rPr>
        <w:tab/>
      </w:r>
      <w:r>
        <w:rPr>
          <w:rFonts w:hint="cs"/>
          <w:rtl/>
        </w:rPr>
        <w:tab/>
        <w:t>- נמנע</w:t>
      </w:r>
    </w:p>
    <w:p w14:paraId="69CCFA2D" w14:textId="77777777" w:rsidR="00000000" w:rsidRDefault="00364BE1">
      <w:pPr>
        <w:pStyle w:val="a0"/>
        <w:rPr>
          <w:rFonts w:hint="cs"/>
          <w:rtl/>
        </w:rPr>
      </w:pPr>
      <w:r>
        <w:rPr>
          <w:rFonts w:hint="cs"/>
          <w:rtl/>
        </w:rPr>
        <w:t>אלי אפללו</w:t>
      </w:r>
      <w:r>
        <w:rPr>
          <w:rFonts w:hint="cs"/>
          <w:rtl/>
        </w:rPr>
        <w:tab/>
      </w:r>
      <w:r>
        <w:rPr>
          <w:rFonts w:hint="cs"/>
          <w:rtl/>
        </w:rPr>
        <w:tab/>
        <w:t>- נגד</w:t>
      </w:r>
    </w:p>
    <w:p w14:paraId="77A681F0" w14:textId="77777777" w:rsidR="00000000" w:rsidRDefault="00364BE1">
      <w:pPr>
        <w:pStyle w:val="a0"/>
        <w:rPr>
          <w:rFonts w:hint="cs"/>
          <w:rtl/>
        </w:rPr>
      </w:pPr>
      <w:r>
        <w:rPr>
          <w:rFonts w:hint="cs"/>
          <w:rtl/>
        </w:rPr>
        <w:t>גלעד ארדן</w:t>
      </w:r>
      <w:r>
        <w:rPr>
          <w:rFonts w:hint="cs"/>
          <w:rtl/>
        </w:rPr>
        <w:tab/>
      </w:r>
      <w:r>
        <w:rPr>
          <w:rFonts w:hint="cs"/>
          <w:rtl/>
        </w:rPr>
        <w:tab/>
        <w:t>- נגד</w:t>
      </w:r>
    </w:p>
    <w:p w14:paraId="49D3BC1D" w14:textId="77777777" w:rsidR="00000000" w:rsidRDefault="00364BE1">
      <w:pPr>
        <w:pStyle w:val="a0"/>
        <w:rPr>
          <w:rFonts w:hint="cs"/>
          <w:rtl/>
        </w:rPr>
      </w:pPr>
      <w:r>
        <w:rPr>
          <w:rFonts w:hint="cs"/>
          <w:rtl/>
        </w:rPr>
        <w:t>אורי יהודה אריאל</w:t>
      </w:r>
      <w:r>
        <w:rPr>
          <w:rFonts w:hint="cs"/>
          <w:rtl/>
        </w:rPr>
        <w:tab/>
      </w:r>
      <w:r>
        <w:rPr>
          <w:rFonts w:hint="cs"/>
          <w:rtl/>
        </w:rPr>
        <w:tab/>
        <w:t>- נגד</w:t>
      </w:r>
    </w:p>
    <w:p w14:paraId="5AE47BFA" w14:textId="77777777" w:rsidR="00000000" w:rsidRDefault="00364BE1">
      <w:pPr>
        <w:pStyle w:val="a0"/>
        <w:rPr>
          <w:rFonts w:hint="cs"/>
          <w:rtl/>
        </w:rPr>
      </w:pPr>
      <w:r>
        <w:rPr>
          <w:rFonts w:hint="cs"/>
          <w:rtl/>
        </w:rPr>
        <w:t>זאב בוים</w:t>
      </w:r>
      <w:r>
        <w:rPr>
          <w:rFonts w:hint="cs"/>
          <w:rtl/>
        </w:rPr>
        <w:tab/>
      </w:r>
      <w:r>
        <w:rPr>
          <w:rFonts w:hint="cs"/>
          <w:rtl/>
        </w:rPr>
        <w:tab/>
        <w:t>- אינו נוכח</w:t>
      </w:r>
    </w:p>
    <w:p w14:paraId="0A74FEB0" w14:textId="77777777" w:rsidR="00000000" w:rsidRDefault="00364BE1">
      <w:pPr>
        <w:pStyle w:val="a0"/>
        <w:rPr>
          <w:rFonts w:hint="cs"/>
          <w:rtl/>
        </w:rPr>
      </w:pPr>
      <w:r>
        <w:rPr>
          <w:rFonts w:hint="cs"/>
          <w:rtl/>
        </w:rPr>
        <w:t>אברהם בורג</w:t>
      </w:r>
      <w:r>
        <w:rPr>
          <w:rFonts w:hint="cs"/>
          <w:rtl/>
        </w:rPr>
        <w:tab/>
      </w:r>
      <w:r>
        <w:rPr>
          <w:rFonts w:hint="cs"/>
          <w:rtl/>
        </w:rPr>
        <w:tab/>
        <w:t>- בעד</w:t>
      </w:r>
    </w:p>
    <w:p w14:paraId="455B69BF" w14:textId="77777777" w:rsidR="00000000" w:rsidRDefault="00364BE1">
      <w:pPr>
        <w:pStyle w:val="a0"/>
        <w:rPr>
          <w:rFonts w:hint="cs"/>
          <w:rtl/>
        </w:rPr>
      </w:pPr>
      <w:r>
        <w:rPr>
          <w:rFonts w:hint="cs"/>
          <w:rtl/>
        </w:rPr>
        <w:t>נעמי בלומנטל</w:t>
      </w:r>
      <w:r>
        <w:rPr>
          <w:rFonts w:hint="cs"/>
          <w:rtl/>
        </w:rPr>
        <w:tab/>
      </w:r>
      <w:r>
        <w:rPr>
          <w:rFonts w:hint="cs"/>
          <w:rtl/>
        </w:rPr>
        <w:tab/>
        <w:t>- נגד</w:t>
      </w:r>
    </w:p>
    <w:p w14:paraId="5EF4ACFC" w14:textId="77777777" w:rsidR="00000000" w:rsidRDefault="00364BE1">
      <w:pPr>
        <w:pStyle w:val="a0"/>
        <w:rPr>
          <w:rFonts w:hint="cs"/>
          <w:rtl/>
        </w:rPr>
      </w:pPr>
      <w:r>
        <w:rPr>
          <w:rFonts w:hint="cs"/>
          <w:rtl/>
        </w:rPr>
        <w:t>בנימין בן-אליעזר</w:t>
      </w:r>
      <w:r>
        <w:rPr>
          <w:rFonts w:hint="cs"/>
          <w:rtl/>
        </w:rPr>
        <w:tab/>
      </w:r>
      <w:r>
        <w:rPr>
          <w:rFonts w:hint="cs"/>
          <w:rtl/>
        </w:rPr>
        <w:tab/>
        <w:t>- אינו נוכח</w:t>
      </w:r>
    </w:p>
    <w:p w14:paraId="6B9D2F43" w14:textId="77777777" w:rsidR="00000000" w:rsidRDefault="00364BE1">
      <w:pPr>
        <w:pStyle w:val="a0"/>
        <w:rPr>
          <w:rFonts w:hint="cs"/>
          <w:rtl/>
        </w:rPr>
      </w:pPr>
      <w:r>
        <w:rPr>
          <w:rFonts w:hint="cs"/>
          <w:rtl/>
        </w:rPr>
        <w:t>אלי בן-מנחם</w:t>
      </w:r>
      <w:r>
        <w:rPr>
          <w:rFonts w:hint="cs"/>
          <w:rtl/>
        </w:rPr>
        <w:tab/>
      </w:r>
      <w:r>
        <w:rPr>
          <w:rFonts w:hint="cs"/>
          <w:rtl/>
        </w:rPr>
        <w:tab/>
        <w:t>- אינו נוכח</w:t>
      </w:r>
    </w:p>
    <w:p w14:paraId="082B16E1" w14:textId="77777777" w:rsidR="00000000" w:rsidRDefault="00364BE1">
      <w:pPr>
        <w:pStyle w:val="a0"/>
        <w:rPr>
          <w:rFonts w:hint="cs"/>
          <w:rtl/>
        </w:rPr>
      </w:pPr>
      <w:r>
        <w:rPr>
          <w:rFonts w:hint="cs"/>
          <w:rtl/>
        </w:rPr>
        <w:t>שלמה בניזרי</w:t>
      </w:r>
      <w:r>
        <w:rPr>
          <w:rFonts w:hint="cs"/>
          <w:rtl/>
        </w:rPr>
        <w:tab/>
      </w:r>
      <w:r>
        <w:rPr>
          <w:rFonts w:hint="cs"/>
          <w:rtl/>
        </w:rPr>
        <w:tab/>
        <w:t>- נגד</w:t>
      </w:r>
    </w:p>
    <w:p w14:paraId="78195AD3" w14:textId="77777777" w:rsidR="00000000" w:rsidRDefault="00364BE1">
      <w:pPr>
        <w:pStyle w:val="a0"/>
        <w:rPr>
          <w:rFonts w:hint="cs"/>
          <w:rtl/>
        </w:rPr>
      </w:pPr>
      <w:r>
        <w:rPr>
          <w:rFonts w:hint="cs"/>
          <w:rtl/>
        </w:rPr>
        <w:t>דניא</w:t>
      </w:r>
      <w:r>
        <w:rPr>
          <w:rFonts w:hint="cs"/>
          <w:rtl/>
        </w:rPr>
        <w:t>ל בנלולו</w:t>
      </w:r>
      <w:r>
        <w:rPr>
          <w:rFonts w:hint="cs"/>
          <w:rtl/>
        </w:rPr>
        <w:tab/>
      </w:r>
      <w:r>
        <w:rPr>
          <w:rFonts w:hint="cs"/>
          <w:rtl/>
        </w:rPr>
        <w:tab/>
        <w:t>- נגד</w:t>
      </w:r>
    </w:p>
    <w:p w14:paraId="7FBE4D7B" w14:textId="77777777" w:rsidR="00000000" w:rsidRDefault="00364BE1">
      <w:pPr>
        <w:pStyle w:val="a0"/>
        <w:rPr>
          <w:rFonts w:hint="cs"/>
          <w:rtl/>
        </w:rPr>
      </w:pPr>
      <w:r>
        <w:rPr>
          <w:rFonts w:hint="cs"/>
          <w:rtl/>
        </w:rPr>
        <w:t>רוני בר-און</w:t>
      </w:r>
      <w:r>
        <w:rPr>
          <w:rFonts w:hint="cs"/>
          <w:rtl/>
        </w:rPr>
        <w:tab/>
      </w:r>
      <w:r>
        <w:rPr>
          <w:rFonts w:hint="cs"/>
          <w:rtl/>
        </w:rPr>
        <w:tab/>
        <w:t>- נגד</w:t>
      </w:r>
    </w:p>
    <w:p w14:paraId="42AF5933" w14:textId="77777777" w:rsidR="00000000" w:rsidRDefault="00364BE1">
      <w:pPr>
        <w:pStyle w:val="a0"/>
        <w:rPr>
          <w:rFonts w:hint="cs"/>
          <w:rtl/>
        </w:rPr>
      </w:pPr>
      <w:r>
        <w:rPr>
          <w:rFonts w:hint="cs"/>
          <w:rtl/>
        </w:rPr>
        <w:t>רומן ברונפמן</w:t>
      </w:r>
      <w:r>
        <w:rPr>
          <w:rFonts w:hint="cs"/>
          <w:rtl/>
        </w:rPr>
        <w:tab/>
      </w:r>
      <w:r>
        <w:rPr>
          <w:rFonts w:hint="cs"/>
          <w:rtl/>
        </w:rPr>
        <w:tab/>
        <w:t>- בעד</w:t>
      </w:r>
    </w:p>
    <w:p w14:paraId="5BFDDA8F" w14:textId="77777777" w:rsidR="00000000" w:rsidRDefault="00364BE1">
      <w:pPr>
        <w:pStyle w:val="a0"/>
        <w:rPr>
          <w:rFonts w:hint="cs"/>
          <w:rtl/>
        </w:rPr>
      </w:pPr>
      <w:r>
        <w:rPr>
          <w:rFonts w:hint="cs"/>
          <w:rtl/>
        </w:rPr>
        <w:t>רוני בריזון</w:t>
      </w:r>
      <w:r>
        <w:rPr>
          <w:rFonts w:hint="cs"/>
          <w:rtl/>
        </w:rPr>
        <w:tab/>
      </w:r>
      <w:r>
        <w:rPr>
          <w:rFonts w:hint="cs"/>
          <w:rtl/>
        </w:rPr>
        <w:tab/>
        <w:t>- בעד</w:t>
      </w:r>
    </w:p>
    <w:p w14:paraId="34B68268" w14:textId="77777777" w:rsidR="00000000" w:rsidRDefault="00364BE1">
      <w:pPr>
        <w:pStyle w:val="a0"/>
        <w:rPr>
          <w:rFonts w:hint="cs"/>
          <w:rtl/>
        </w:rPr>
      </w:pPr>
      <w:r>
        <w:rPr>
          <w:rFonts w:hint="cs"/>
          <w:rtl/>
        </w:rPr>
        <w:t>ויקטור בריילובסקי</w:t>
      </w:r>
      <w:r>
        <w:rPr>
          <w:rFonts w:hint="cs"/>
          <w:rtl/>
        </w:rPr>
        <w:tab/>
        <w:t>- אינו נוכח</w:t>
      </w:r>
    </w:p>
    <w:p w14:paraId="58B59D2E" w14:textId="77777777" w:rsidR="00000000" w:rsidRDefault="00364BE1">
      <w:pPr>
        <w:pStyle w:val="a0"/>
        <w:rPr>
          <w:rFonts w:hint="cs"/>
          <w:rtl/>
        </w:rPr>
      </w:pPr>
      <w:r>
        <w:rPr>
          <w:rFonts w:hint="cs"/>
          <w:rtl/>
        </w:rPr>
        <w:t>מוחמד ברכה</w:t>
      </w:r>
      <w:r>
        <w:rPr>
          <w:rFonts w:hint="cs"/>
          <w:rtl/>
        </w:rPr>
        <w:tab/>
      </w:r>
      <w:r>
        <w:rPr>
          <w:rFonts w:hint="cs"/>
          <w:rtl/>
        </w:rPr>
        <w:tab/>
        <w:t>- בעד</w:t>
      </w:r>
    </w:p>
    <w:p w14:paraId="4A5BDFE7" w14:textId="77777777" w:rsidR="00000000" w:rsidRDefault="00364BE1">
      <w:pPr>
        <w:pStyle w:val="a0"/>
        <w:rPr>
          <w:rFonts w:hint="cs"/>
          <w:rtl/>
        </w:rPr>
      </w:pPr>
      <w:r>
        <w:rPr>
          <w:rFonts w:hint="cs"/>
          <w:rtl/>
        </w:rPr>
        <w:t>עזמי בשארה</w:t>
      </w:r>
      <w:r>
        <w:rPr>
          <w:rFonts w:hint="cs"/>
          <w:rtl/>
        </w:rPr>
        <w:tab/>
      </w:r>
      <w:r>
        <w:rPr>
          <w:rFonts w:hint="cs"/>
          <w:rtl/>
        </w:rPr>
        <w:tab/>
        <w:t>- בעד</w:t>
      </w:r>
    </w:p>
    <w:p w14:paraId="41A973DD" w14:textId="77777777" w:rsidR="00000000" w:rsidRDefault="00364BE1">
      <w:pPr>
        <w:pStyle w:val="a0"/>
        <w:rPr>
          <w:rFonts w:hint="cs"/>
          <w:rtl/>
        </w:rPr>
      </w:pPr>
      <w:r>
        <w:rPr>
          <w:rFonts w:hint="cs"/>
          <w:rtl/>
        </w:rPr>
        <w:t>ענבל גבריאלי</w:t>
      </w:r>
      <w:r>
        <w:rPr>
          <w:rFonts w:hint="cs"/>
          <w:rtl/>
        </w:rPr>
        <w:tab/>
      </w:r>
      <w:r>
        <w:rPr>
          <w:rFonts w:hint="cs"/>
          <w:rtl/>
        </w:rPr>
        <w:tab/>
        <w:t>- נגד</w:t>
      </w:r>
    </w:p>
    <w:p w14:paraId="1CCEC20D" w14:textId="77777777" w:rsidR="00000000" w:rsidRDefault="00364BE1">
      <w:pPr>
        <w:pStyle w:val="a0"/>
        <w:rPr>
          <w:rFonts w:hint="cs"/>
          <w:rtl/>
        </w:rPr>
      </w:pPr>
      <w:r>
        <w:rPr>
          <w:rFonts w:hint="cs"/>
          <w:rtl/>
        </w:rPr>
        <w:t>מיכאל גורלובסקי</w:t>
      </w:r>
      <w:r>
        <w:rPr>
          <w:rFonts w:hint="cs"/>
          <w:rtl/>
        </w:rPr>
        <w:tab/>
      </w:r>
      <w:r>
        <w:rPr>
          <w:rFonts w:hint="cs"/>
          <w:rtl/>
        </w:rPr>
        <w:tab/>
        <w:t>- אינו נוכח</w:t>
      </w:r>
    </w:p>
    <w:p w14:paraId="42F71B41" w14:textId="77777777" w:rsidR="00000000" w:rsidRDefault="00364BE1">
      <w:pPr>
        <w:pStyle w:val="a0"/>
        <w:rPr>
          <w:rFonts w:hint="cs"/>
          <w:rtl/>
        </w:rPr>
      </w:pPr>
      <w:r>
        <w:rPr>
          <w:rFonts w:hint="cs"/>
          <w:rtl/>
        </w:rPr>
        <w:t>זהבה גלאון</w:t>
      </w:r>
      <w:r>
        <w:rPr>
          <w:rFonts w:hint="cs"/>
          <w:rtl/>
        </w:rPr>
        <w:tab/>
      </w:r>
      <w:r>
        <w:rPr>
          <w:rFonts w:hint="cs"/>
          <w:rtl/>
        </w:rPr>
        <w:tab/>
        <w:t>- בעד</w:t>
      </w:r>
    </w:p>
    <w:p w14:paraId="1CDD5EBD" w14:textId="77777777" w:rsidR="00000000" w:rsidRDefault="00364BE1">
      <w:pPr>
        <w:pStyle w:val="a0"/>
        <w:rPr>
          <w:rFonts w:hint="cs"/>
          <w:rtl/>
        </w:rPr>
      </w:pPr>
      <w:r>
        <w:rPr>
          <w:rFonts w:hint="cs"/>
          <w:rtl/>
        </w:rPr>
        <w:t>גילה גמליאל</w:t>
      </w:r>
      <w:r>
        <w:rPr>
          <w:rFonts w:hint="cs"/>
          <w:rtl/>
        </w:rPr>
        <w:tab/>
      </w:r>
      <w:r>
        <w:rPr>
          <w:rFonts w:hint="cs"/>
          <w:rtl/>
        </w:rPr>
        <w:tab/>
        <w:t>- נגד</w:t>
      </w:r>
    </w:p>
    <w:p w14:paraId="73882F21" w14:textId="77777777" w:rsidR="00000000" w:rsidRDefault="00364BE1">
      <w:pPr>
        <w:pStyle w:val="a0"/>
        <w:rPr>
          <w:rFonts w:hint="cs"/>
          <w:rtl/>
        </w:rPr>
      </w:pPr>
      <w:r>
        <w:rPr>
          <w:rFonts w:hint="cs"/>
          <w:rtl/>
        </w:rPr>
        <w:t>משה גפני</w:t>
      </w:r>
      <w:r>
        <w:rPr>
          <w:rFonts w:hint="cs"/>
          <w:rtl/>
        </w:rPr>
        <w:tab/>
      </w:r>
      <w:r>
        <w:rPr>
          <w:rFonts w:hint="cs"/>
          <w:rtl/>
        </w:rPr>
        <w:tab/>
        <w:t>- נגד</w:t>
      </w:r>
    </w:p>
    <w:p w14:paraId="4A850737" w14:textId="77777777" w:rsidR="00000000" w:rsidRDefault="00364BE1">
      <w:pPr>
        <w:pStyle w:val="a0"/>
        <w:rPr>
          <w:rFonts w:hint="cs"/>
          <w:rtl/>
        </w:rPr>
      </w:pPr>
      <w:r>
        <w:rPr>
          <w:rFonts w:hint="cs"/>
          <w:rtl/>
        </w:rPr>
        <w:t>עבד-אלמאלכ דהא</w:t>
      </w:r>
      <w:r>
        <w:rPr>
          <w:rFonts w:hint="cs"/>
          <w:rtl/>
        </w:rPr>
        <w:t>משה</w:t>
      </w:r>
      <w:r>
        <w:rPr>
          <w:rFonts w:hint="cs"/>
          <w:rtl/>
        </w:rPr>
        <w:tab/>
        <w:t>- נמנע</w:t>
      </w:r>
    </w:p>
    <w:p w14:paraId="6C729721" w14:textId="77777777" w:rsidR="00000000" w:rsidRDefault="00364BE1">
      <w:pPr>
        <w:pStyle w:val="a0"/>
        <w:rPr>
          <w:rFonts w:hint="cs"/>
          <w:rtl/>
        </w:rPr>
      </w:pPr>
      <w:r>
        <w:rPr>
          <w:rFonts w:hint="cs"/>
          <w:rtl/>
        </w:rPr>
        <w:t>נסים דהן</w:t>
      </w:r>
      <w:r>
        <w:rPr>
          <w:rFonts w:hint="cs"/>
          <w:rtl/>
        </w:rPr>
        <w:tab/>
      </w:r>
      <w:r>
        <w:rPr>
          <w:rFonts w:hint="cs"/>
          <w:rtl/>
        </w:rPr>
        <w:tab/>
        <w:t>- נגד</w:t>
      </w:r>
    </w:p>
    <w:p w14:paraId="031CB824" w14:textId="77777777" w:rsidR="00000000" w:rsidRDefault="00364BE1">
      <w:pPr>
        <w:pStyle w:val="a0"/>
        <w:rPr>
          <w:rFonts w:hint="cs"/>
          <w:rtl/>
        </w:rPr>
      </w:pPr>
      <w:r>
        <w:rPr>
          <w:rFonts w:hint="cs"/>
          <w:rtl/>
        </w:rPr>
        <w:t>חמי דורון</w:t>
      </w:r>
      <w:r>
        <w:rPr>
          <w:rFonts w:hint="cs"/>
          <w:rtl/>
        </w:rPr>
        <w:tab/>
      </w:r>
      <w:r>
        <w:rPr>
          <w:rFonts w:hint="cs"/>
          <w:rtl/>
        </w:rPr>
        <w:tab/>
        <w:t>- בעד</w:t>
      </w:r>
    </w:p>
    <w:p w14:paraId="7FD0E6F6" w14:textId="77777777" w:rsidR="00000000" w:rsidRDefault="00364BE1">
      <w:pPr>
        <w:pStyle w:val="a0"/>
        <w:rPr>
          <w:rFonts w:hint="cs"/>
          <w:rtl/>
        </w:rPr>
      </w:pPr>
      <w:r>
        <w:rPr>
          <w:rFonts w:hint="cs"/>
          <w:rtl/>
        </w:rPr>
        <w:t>אברהם הירשזון</w:t>
      </w:r>
      <w:r>
        <w:rPr>
          <w:rFonts w:hint="cs"/>
          <w:rtl/>
        </w:rPr>
        <w:tab/>
      </w:r>
      <w:r>
        <w:rPr>
          <w:rFonts w:hint="cs"/>
          <w:rtl/>
        </w:rPr>
        <w:tab/>
        <w:t>- נגד</w:t>
      </w:r>
    </w:p>
    <w:p w14:paraId="0C3959D1" w14:textId="77777777" w:rsidR="00000000" w:rsidRDefault="00364BE1">
      <w:pPr>
        <w:pStyle w:val="a0"/>
        <w:rPr>
          <w:rFonts w:hint="cs"/>
          <w:rtl/>
        </w:rPr>
      </w:pPr>
      <w:r>
        <w:rPr>
          <w:rFonts w:hint="cs"/>
          <w:rtl/>
        </w:rPr>
        <w:t>צחי הנגבי</w:t>
      </w:r>
      <w:r>
        <w:rPr>
          <w:rFonts w:hint="cs"/>
          <w:rtl/>
        </w:rPr>
        <w:tab/>
      </w:r>
      <w:r>
        <w:rPr>
          <w:rFonts w:hint="cs"/>
          <w:rtl/>
        </w:rPr>
        <w:tab/>
        <w:t>- אינו נוכח</w:t>
      </w:r>
    </w:p>
    <w:p w14:paraId="0F376771" w14:textId="77777777" w:rsidR="00000000" w:rsidRDefault="00364BE1">
      <w:pPr>
        <w:pStyle w:val="a0"/>
        <w:rPr>
          <w:rFonts w:hint="cs"/>
          <w:rtl/>
        </w:rPr>
      </w:pPr>
      <w:r>
        <w:rPr>
          <w:rFonts w:hint="cs"/>
          <w:rtl/>
        </w:rPr>
        <w:t>צבי הנדל</w:t>
      </w:r>
      <w:r>
        <w:rPr>
          <w:rFonts w:hint="cs"/>
          <w:rtl/>
        </w:rPr>
        <w:tab/>
      </w:r>
      <w:r>
        <w:rPr>
          <w:rFonts w:hint="cs"/>
          <w:rtl/>
        </w:rPr>
        <w:tab/>
        <w:t>- נגד</w:t>
      </w:r>
    </w:p>
    <w:p w14:paraId="5B881C96" w14:textId="77777777" w:rsidR="00000000" w:rsidRDefault="00364BE1">
      <w:pPr>
        <w:pStyle w:val="a0"/>
        <w:rPr>
          <w:rFonts w:hint="cs"/>
          <w:rtl/>
        </w:rPr>
      </w:pPr>
      <w:r>
        <w:rPr>
          <w:rFonts w:hint="cs"/>
          <w:rtl/>
        </w:rPr>
        <w:t>יצחק הרצוג</w:t>
      </w:r>
      <w:r>
        <w:rPr>
          <w:rFonts w:hint="cs"/>
          <w:rtl/>
        </w:rPr>
        <w:tab/>
      </w:r>
      <w:r>
        <w:rPr>
          <w:rFonts w:hint="cs"/>
          <w:rtl/>
        </w:rPr>
        <w:tab/>
        <w:t>- אינו נוכח</w:t>
      </w:r>
    </w:p>
    <w:p w14:paraId="0FBD8BB9" w14:textId="77777777" w:rsidR="00000000" w:rsidRDefault="00364BE1">
      <w:pPr>
        <w:pStyle w:val="a0"/>
        <w:rPr>
          <w:rFonts w:hint="cs"/>
          <w:rtl/>
        </w:rPr>
      </w:pPr>
      <w:r>
        <w:rPr>
          <w:rFonts w:hint="cs"/>
          <w:rtl/>
        </w:rPr>
        <w:t>מגלי והבה</w:t>
      </w:r>
      <w:r>
        <w:rPr>
          <w:rFonts w:hint="cs"/>
          <w:rtl/>
        </w:rPr>
        <w:tab/>
      </w:r>
      <w:r>
        <w:rPr>
          <w:rFonts w:hint="cs"/>
          <w:rtl/>
        </w:rPr>
        <w:tab/>
        <w:t>- נגד</w:t>
      </w:r>
    </w:p>
    <w:p w14:paraId="75A5FAE4" w14:textId="77777777" w:rsidR="00000000" w:rsidRDefault="00364BE1">
      <w:pPr>
        <w:pStyle w:val="a0"/>
        <w:rPr>
          <w:rFonts w:hint="cs"/>
          <w:rtl/>
        </w:rPr>
      </w:pPr>
      <w:r>
        <w:rPr>
          <w:rFonts w:hint="cs"/>
          <w:rtl/>
        </w:rPr>
        <w:t>אבשלום וילן</w:t>
      </w:r>
      <w:r>
        <w:rPr>
          <w:rFonts w:hint="cs"/>
          <w:rtl/>
        </w:rPr>
        <w:tab/>
      </w:r>
      <w:r>
        <w:rPr>
          <w:rFonts w:hint="cs"/>
          <w:rtl/>
        </w:rPr>
        <w:tab/>
        <w:t>- בעד</w:t>
      </w:r>
    </w:p>
    <w:p w14:paraId="7B96EFFD" w14:textId="77777777" w:rsidR="00000000" w:rsidRDefault="00364BE1">
      <w:pPr>
        <w:pStyle w:val="a0"/>
        <w:rPr>
          <w:rFonts w:hint="cs"/>
          <w:rtl/>
        </w:rPr>
      </w:pPr>
      <w:r>
        <w:rPr>
          <w:rFonts w:hint="cs"/>
          <w:rtl/>
        </w:rPr>
        <w:t>מתן וילנאי</w:t>
      </w:r>
      <w:r>
        <w:rPr>
          <w:rFonts w:hint="cs"/>
          <w:rtl/>
        </w:rPr>
        <w:tab/>
      </w:r>
      <w:r>
        <w:rPr>
          <w:rFonts w:hint="cs"/>
          <w:rtl/>
        </w:rPr>
        <w:tab/>
        <w:t>- אינו נוכח</w:t>
      </w:r>
    </w:p>
    <w:p w14:paraId="6881C427" w14:textId="77777777" w:rsidR="00000000" w:rsidRDefault="00364BE1">
      <w:pPr>
        <w:pStyle w:val="a0"/>
        <w:rPr>
          <w:rFonts w:hint="cs"/>
          <w:rtl/>
        </w:rPr>
      </w:pPr>
      <w:r>
        <w:rPr>
          <w:rFonts w:hint="cs"/>
          <w:rtl/>
        </w:rPr>
        <w:t>יצחק וקנין</w:t>
      </w:r>
      <w:r>
        <w:rPr>
          <w:rFonts w:hint="cs"/>
          <w:rtl/>
        </w:rPr>
        <w:tab/>
      </w:r>
      <w:r>
        <w:rPr>
          <w:rFonts w:hint="cs"/>
          <w:rtl/>
        </w:rPr>
        <w:tab/>
        <w:t>- אינו נוכח</w:t>
      </w:r>
    </w:p>
    <w:p w14:paraId="554F0720" w14:textId="77777777" w:rsidR="00000000" w:rsidRDefault="00364BE1">
      <w:pPr>
        <w:pStyle w:val="a0"/>
        <w:rPr>
          <w:rFonts w:hint="cs"/>
          <w:rtl/>
        </w:rPr>
      </w:pPr>
      <w:r>
        <w:rPr>
          <w:rFonts w:hint="cs"/>
          <w:rtl/>
        </w:rPr>
        <w:t>נסים זאב</w:t>
      </w:r>
      <w:r>
        <w:rPr>
          <w:rFonts w:hint="cs"/>
          <w:rtl/>
        </w:rPr>
        <w:tab/>
      </w:r>
      <w:r>
        <w:rPr>
          <w:rFonts w:hint="cs"/>
          <w:rtl/>
        </w:rPr>
        <w:tab/>
        <w:t>- נגד</w:t>
      </w:r>
    </w:p>
    <w:p w14:paraId="53D1333C" w14:textId="77777777" w:rsidR="00000000" w:rsidRDefault="00364BE1">
      <w:pPr>
        <w:pStyle w:val="a0"/>
        <w:rPr>
          <w:rFonts w:hint="cs"/>
          <w:rtl/>
        </w:rPr>
      </w:pPr>
      <w:r>
        <w:rPr>
          <w:rFonts w:hint="cs"/>
          <w:rtl/>
        </w:rPr>
        <w:t>ג'מאל זחאלקה</w:t>
      </w:r>
      <w:r>
        <w:rPr>
          <w:rFonts w:hint="cs"/>
          <w:rtl/>
        </w:rPr>
        <w:tab/>
      </w:r>
      <w:r>
        <w:rPr>
          <w:rFonts w:hint="cs"/>
          <w:rtl/>
        </w:rPr>
        <w:tab/>
        <w:t>- אינו נוכח</w:t>
      </w:r>
    </w:p>
    <w:p w14:paraId="1BA7721F" w14:textId="77777777" w:rsidR="00000000" w:rsidRDefault="00364BE1">
      <w:pPr>
        <w:pStyle w:val="a0"/>
        <w:rPr>
          <w:rFonts w:hint="cs"/>
          <w:rtl/>
        </w:rPr>
      </w:pPr>
      <w:r>
        <w:rPr>
          <w:rFonts w:hint="cs"/>
          <w:rtl/>
        </w:rPr>
        <w:t>אל</w:t>
      </w:r>
      <w:r>
        <w:rPr>
          <w:rFonts w:hint="cs"/>
          <w:rtl/>
        </w:rPr>
        <w:t>יעזר זנדברג</w:t>
      </w:r>
      <w:r>
        <w:rPr>
          <w:rFonts w:hint="cs"/>
          <w:rtl/>
        </w:rPr>
        <w:tab/>
      </w:r>
      <w:r>
        <w:rPr>
          <w:rFonts w:hint="cs"/>
          <w:rtl/>
        </w:rPr>
        <w:tab/>
        <w:t>- נמנע</w:t>
      </w:r>
    </w:p>
    <w:p w14:paraId="01D1C344" w14:textId="77777777" w:rsidR="00000000" w:rsidRDefault="00364BE1">
      <w:pPr>
        <w:pStyle w:val="a0"/>
        <w:rPr>
          <w:rFonts w:hint="cs"/>
          <w:rtl/>
        </w:rPr>
      </w:pPr>
      <w:r>
        <w:rPr>
          <w:rFonts w:hint="cs"/>
          <w:rtl/>
        </w:rPr>
        <w:t>יחיאל חזן</w:t>
      </w:r>
      <w:r>
        <w:rPr>
          <w:rFonts w:hint="cs"/>
          <w:rtl/>
        </w:rPr>
        <w:tab/>
      </w:r>
      <w:r>
        <w:rPr>
          <w:rFonts w:hint="cs"/>
          <w:rtl/>
        </w:rPr>
        <w:tab/>
        <w:t>- נגד</w:t>
      </w:r>
    </w:p>
    <w:p w14:paraId="673CBD6D" w14:textId="77777777" w:rsidR="00000000" w:rsidRDefault="00364BE1">
      <w:pPr>
        <w:pStyle w:val="a0"/>
        <w:rPr>
          <w:rFonts w:hint="cs"/>
          <w:rtl/>
        </w:rPr>
      </w:pPr>
      <w:r>
        <w:rPr>
          <w:rFonts w:hint="cs"/>
          <w:rtl/>
        </w:rPr>
        <w:t>רשף חן</w:t>
      </w:r>
      <w:r>
        <w:rPr>
          <w:rFonts w:hint="cs"/>
          <w:rtl/>
        </w:rPr>
        <w:tab/>
      </w:r>
      <w:r>
        <w:rPr>
          <w:rFonts w:hint="cs"/>
          <w:rtl/>
        </w:rPr>
        <w:tab/>
      </w:r>
      <w:r>
        <w:rPr>
          <w:rFonts w:hint="cs"/>
          <w:rtl/>
        </w:rPr>
        <w:tab/>
        <w:t>- בעד</w:t>
      </w:r>
    </w:p>
    <w:p w14:paraId="203BE182" w14:textId="77777777" w:rsidR="00000000" w:rsidRDefault="00364BE1">
      <w:pPr>
        <w:pStyle w:val="a0"/>
        <w:rPr>
          <w:rFonts w:hint="cs"/>
          <w:rtl/>
        </w:rPr>
      </w:pPr>
      <w:r>
        <w:rPr>
          <w:rFonts w:hint="cs"/>
          <w:rtl/>
        </w:rPr>
        <w:t>ואסל טאהא</w:t>
      </w:r>
      <w:r>
        <w:rPr>
          <w:rFonts w:hint="cs"/>
          <w:rtl/>
        </w:rPr>
        <w:tab/>
      </w:r>
      <w:r>
        <w:rPr>
          <w:rFonts w:hint="cs"/>
          <w:rtl/>
        </w:rPr>
        <w:tab/>
        <w:t>- אינו נוכח</w:t>
      </w:r>
    </w:p>
    <w:p w14:paraId="3446F9B7" w14:textId="77777777" w:rsidR="00000000" w:rsidRDefault="00364BE1">
      <w:pPr>
        <w:pStyle w:val="a0"/>
        <w:rPr>
          <w:rFonts w:hint="cs"/>
          <w:rtl/>
        </w:rPr>
      </w:pPr>
      <w:r>
        <w:rPr>
          <w:rFonts w:hint="cs"/>
          <w:rtl/>
        </w:rPr>
        <w:t>אחמד טיבי</w:t>
      </w:r>
      <w:r>
        <w:rPr>
          <w:rFonts w:hint="cs"/>
          <w:rtl/>
        </w:rPr>
        <w:tab/>
      </w:r>
      <w:r>
        <w:rPr>
          <w:rFonts w:hint="cs"/>
          <w:rtl/>
        </w:rPr>
        <w:tab/>
        <w:t>- בעד</w:t>
      </w:r>
    </w:p>
    <w:p w14:paraId="21E6B1E1" w14:textId="77777777" w:rsidR="00000000" w:rsidRDefault="00364BE1">
      <w:pPr>
        <w:pStyle w:val="a0"/>
        <w:rPr>
          <w:rFonts w:hint="cs"/>
          <w:rtl/>
        </w:rPr>
      </w:pPr>
      <w:r>
        <w:rPr>
          <w:rFonts w:hint="cs"/>
          <w:rtl/>
        </w:rPr>
        <w:t>דוד טל</w:t>
      </w:r>
      <w:r>
        <w:rPr>
          <w:rFonts w:hint="cs"/>
          <w:rtl/>
        </w:rPr>
        <w:tab/>
      </w:r>
      <w:r>
        <w:rPr>
          <w:rFonts w:hint="cs"/>
          <w:rtl/>
        </w:rPr>
        <w:tab/>
      </w:r>
      <w:r>
        <w:rPr>
          <w:rFonts w:hint="cs"/>
          <w:rtl/>
        </w:rPr>
        <w:tab/>
        <w:t>- אינו נוכח</w:t>
      </w:r>
    </w:p>
    <w:p w14:paraId="2A42DAC2" w14:textId="77777777" w:rsidR="00000000" w:rsidRDefault="00364BE1">
      <w:pPr>
        <w:pStyle w:val="a0"/>
        <w:rPr>
          <w:rFonts w:hint="cs"/>
          <w:rtl/>
        </w:rPr>
      </w:pPr>
      <w:r>
        <w:rPr>
          <w:rFonts w:hint="cs"/>
          <w:rtl/>
        </w:rPr>
        <w:t>יגאל יאסינוב</w:t>
      </w:r>
      <w:r>
        <w:rPr>
          <w:rFonts w:hint="cs"/>
          <w:rtl/>
        </w:rPr>
        <w:tab/>
      </w:r>
      <w:r>
        <w:rPr>
          <w:rFonts w:hint="cs"/>
          <w:rtl/>
        </w:rPr>
        <w:tab/>
        <w:t>- בעד</w:t>
      </w:r>
    </w:p>
    <w:p w14:paraId="61CF0C08" w14:textId="77777777" w:rsidR="00000000" w:rsidRDefault="00364BE1">
      <w:pPr>
        <w:pStyle w:val="a0"/>
        <w:rPr>
          <w:rFonts w:hint="cs"/>
          <w:rtl/>
        </w:rPr>
      </w:pPr>
      <w:r>
        <w:rPr>
          <w:rFonts w:hint="cs"/>
          <w:rtl/>
        </w:rPr>
        <w:t>שאול יהלום</w:t>
      </w:r>
      <w:r>
        <w:rPr>
          <w:rFonts w:hint="cs"/>
          <w:rtl/>
        </w:rPr>
        <w:tab/>
      </w:r>
      <w:r>
        <w:rPr>
          <w:rFonts w:hint="cs"/>
          <w:rtl/>
        </w:rPr>
        <w:tab/>
        <w:t>- נגד</w:t>
      </w:r>
    </w:p>
    <w:p w14:paraId="5F0D7AA7" w14:textId="77777777" w:rsidR="00000000" w:rsidRDefault="00364BE1">
      <w:pPr>
        <w:pStyle w:val="a0"/>
        <w:rPr>
          <w:rFonts w:hint="cs"/>
          <w:rtl/>
        </w:rPr>
      </w:pPr>
      <w:r>
        <w:rPr>
          <w:rFonts w:hint="cs"/>
          <w:rtl/>
        </w:rPr>
        <w:t>אליהו ישי</w:t>
      </w:r>
      <w:r>
        <w:rPr>
          <w:rFonts w:hint="cs"/>
          <w:rtl/>
        </w:rPr>
        <w:tab/>
      </w:r>
      <w:r>
        <w:rPr>
          <w:rFonts w:hint="cs"/>
          <w:rtl/>
        </w:rPr>
        <w:tab/>
        <w:t>- נגד</w:t>
      </w:r>
    </w:p>
    <w:p w14:paraId="23273A27" w14:textId="77777777" w:rsidR="00000000" w:rsidRDefault="00364BE1">
      <w:pPr>
        <w:pStyle w:val="a0"/>
        <w:rPr>
          <w:rFonts w:hint="cs"/>
          <w:rtl/>
        </w:rPr>
      </w:pPr>
      <w:r>
        <w:rPr>
          <w:rFonts w:hint="cs"/>
          <w:rtl/>
        </w:rPr>
        <w:t>אהוד יתום</w:t>
      </w:r>
      <w:r>
        <w:rPr>
          <w:rFonts w:hint="cs"/>
          <w:rtl/>
        </w:rPr>
        <w:tab/>
      </w:r>
      <w:r>
        <w:rPr>
          <w:rFonts w:hint="cs"/>
          <w:rtl/>
        </w:rPr>
        <w:tab/>
        <w:t>- נגד</w:t>
      </w:r>
    </w:p>
    <w:p w14:paraId="32EEA9B5" w14:textId="77777777" w:rsidR="00000000" w:rsidRDefault="00364BE1">
      <w:pPr>
        <w:pStyle w:val="a0"/>
        <w:rPr>
          <w:rFonts w:hint="cs"/>
          <w:rtl/>
        </w:rPr>
      </w:pPr>
      <w:r>
        <w:rPr>
          <w:rFonts w:hint="cs"/>
          <w:rtl/>
        </w:rPr>
        <w:t>דני יתום</w:t>
      </w:r>
      <w:r>
        <w:rPr>
          <w:rFonts w:hint="cs"/>
          <w:rtl/>
        </w:rPr>
        <w:tab/>
      </w:r>
      <w:r>
        <w:rPr>
          <w:rFonts w:hint="cs"/>
          <w:rtl/>
        </w:rPr>
        <w:tab/>
      </w:r>
      <w:r>
        <w:rPr>
          <w:rFonts w:hint="cs"/>
          <w:rtl/>
        </w:rPr>
        <w:tab/>
        <w:t>- אינו נוכח</w:t>
      </w:r>
    </w:p>
    <w:p w14:paraId="08F15FCC" w14:textId="77777777" w:rsidR="00000000" w:rsidRDefault="00364BE1">
      <w:pPr>
        <w:pStyle w:val="a0"/>
        <w:rPr>
          <w:rFonts w:hint="cs"/>
          <w:rtl/>
        </w:rPr>
      </w:pPr>
      <w:r>
        <w:rPr>
          <w:rFonts w:hint="cs"/>
          <w:rtl/>
        </w:rPr>
        <w:t>איתן כבל</w:t>
      </w:r>
      <w:r>
        <w:rPr>
          <w:rFonts w:hint="cs"/>
          <w:rtl/>
        </w:rPr>
        <w:tab/>
      </w:r>
      <w:r>
        <w:rPr>
          <w:rFonts w:hint="cs"/>
          <w:rtl/>
        </w:rPr>
        <w:tab/>
        <w:t>- בעד</w:t>
      </w:r>
    </w:p>
    <w:p w14:paraId="2EF4BCD3" w14:textId="77777777" w:rsidR="00000000" w:rsidRDefault="00364BE1">
      <w:pPr>
        <w:pStyle w:val="a0"/>
        <w:rPr>
          <w:rFonts w:hint="cs"/>
          <w:rtl/>
        </w:rPr>
      </w:pPr>
      <w:r>
        <w:rPr>
          <w:rFonts w:hint="cs"/>
          <w:rtl/>
        </w:rPr>
        <w:t>אילנה כהן</w:t>
      </w:r>
      <w:r>
        <w:rPr>
          <w:rFonts w:hint="cs"/>
          <w:rtl/>
        </w:rPr>
        <w:tab/>
      </w:r>
      <w:r>
        <w:rPr>
          <w:rFonts w:hint="cs"/>
          <w:rtl/>
        </w:rPr>
        <w:tab/>
        <w:t>- נמנעת</w:t>
      </w:r>
    </w:p>
    <w:p w14:paraId="7DFCA877" w14:textId="77777777" w:rsidR="00000000" w:rsidRDefault="00364BE1">
      <w:pPr>
        <w:pStyle w:val="a0"/>
        <w:rPr>
          <w:rFonts w:hint="cs"/>
          <w:rtl/>
        </w:rPr>
      </w:pPr>
      <w:r>
        <w:rPr>
          <w:rFonts w:hint="cs"/>
          <w:rtl/>
        </w:rPr>
        <w:t>אליעזר כהן</w:t>
      </w:r>
      <w:r>
        <w:rPr>
          <w:rFonts w:hint="cs"/>
          <w:rtl/>
        </w:rPr>
        <w:tab/>
      </w:r>
      <w:r>
        <w:rPr>
          <w:rFonts w:hint="cs"/>
          <w:rtl/>
        </w:rPr>
        <w:tab/>
        <w:t>-</w:t>
      </w:r>
      <w:r>
        <w:rPr>
          <w:rFonts w:hint="cs"/>
          <w:rtl/>
        </w:rPr>
        <w:t xml:space="preserve"> נגד</w:t>
      </w:r>
    </w:p>
    <w:p w14:paraId="60D7D7D0" w14:textId="77777777" w:rsidR="00000000" w:rsidRDefault="00364BE1">
      <w:pPr>
        <w:pStyle w:val="a0"/>
        <w:rPr>
          <w:rFonts w:hint="cs"/>
          <w:rtl/>
        </w:rPr>
      </w:pPr>
      <w:r>
        <w:rPr>
          <w:rFonts w:hint="cs"/>
          <w:rtl/>
        </w:rPr>
        <w:t>אמנון כהן</w:t>
      </w:r>
      <w:r>
        <w:rPr>
          <w:rFonts w:hint="cs"/>
          <w:rtl/>
        </w:rPr>
        <w:tab/>
      </w:r>
      <w:r>
        <w:rPr>
          <w:rFonts w:hint="cs"/>
          <w:rtl/>
        </w:rPr>
        <w:tab/>
        <w:t>- נגד</w:t>
      </w:r>
    </w:p>
    <w:p w14:paraId="537F26B2" w14:textId="77777777" w:rsidR="00000000" w:rsidRDefault="00364BE1">
      <w:pPr>
        <w:pStyle w:val="a0"/>
        <w:rPr>
          <w:rFonts w:hint="cs"/>
          <w:rtl/>
        </w:rPr>
      </w:pPr>
      <w:r>
        <w:rPr>
          <w:rFonts w:hint="cs"/>
          <w:rtl/>
        </w:rPr>
        <w:t>יצחק כהן</w:t>
      </w:r>
      <w:r>
        <w:rPr>
          <w:rFonts w:hint="cs"/>
          <w:rtl/>
        </w:rPr>
        <w:tab/>
      </w:r>
      <w:r>
        <w:rPr>
          <w:rFonts w:hint="cs"/>
          <w:rtl/>
        </w:rPr>
        <w:tab/>
        <w:t>- נגד</w:t>
      </w:r>
    </w:p>
    <w:p w14:paraId="4FFC563A" w14:textId="77777777" w:rsidR="00000000" w:rsidRDefault="00364BE1">
      <w:pPr>
        <w:pStyle w:val="a0"/>
        <w:rPr>
          <w:rFonts w:hint="cs"/>
          <w:rtl/>
        </w:rPr>
      </w:pPr>
      <w:r>
        <w:rPr>
          <w:rFonts w:hint="cs"/>
          <w:rtl/>
        </w:rPr>
        <w:t>רן כהן</w:t>
      </w:r>
      <w:r>
        <w:rPr>
          <w:rFonts w:hint="cs"/>
          <w:rtl/>
        </w:rPr>
        <w:tab/>
      </w:r>
      <w:r>
        <w:rPr>
          <w:rFonts w:hint="cs"/>
          <w:rtl/>
        </w:rPr>
        <w:tab/>
      </w:r>
      <w:r>
        <w:rPr>
          <w:rFonts w:hint="cs"/>
          <w:rtl/>
        </w:rPr>
        <w:tab/>
        <w:t>- בעד</w:t>
      </w:r>
    </w:p>
    <w:p w14:paraId="1E84C790" w14:textId="77777777" w:rsidR="00000000" w:rsidRDefault="00364BE1">
      <w:pPr>
        <w:pStyle w:val="a0"/>
        <w:rPr>
          <w:rFonts w:hint="cs"/>
          <w:rtl/>
        </w:rPr>
      </w:pPr>
      <w:r>
        <w:rPr>
          <w:rFonts w:hint="cs"/>
          <w:rtl/>
        </w:rPr>
        <w:t>משה כחלון</w:t>
      </w:r>
      <w:r>
        <w:rPr>
          <w:rFonts w:hint="cs"/>
          <w:rtl/>
        </w:rPr>
        <w:tab/>
      </w:r>
      <w:r>
        <w:rPr>
          <w:rFonts w:hint="cs"/>
          <w:rtl/>
        </w:rPr>
        <w:tab/>
        <w:t>- נגד</w:t>
      </w:r>
    </w:p>
    <w:p w14:paraId="66E8A6A4" w14:textId="77777777" w:rsidR="00000000" w:rsidRDefault="00364BE1">
      <w:pPr>
        <w:pStyle w:val="a0"/>
        <w:rPr>
          <w:rFonts w:hint="cs"/>
          <w:rtl/>
        </w:rPr>
      </w:pPr>
      <w:r>
        <w:rPr>
          <w:rFonts w:hint="cs"/>
          <w:rtl/>
        </w:rPr>
        <w:t>חיים כץ</w:t>
      </w:r>
      <w:r>
        <w:rPr>
          <w:rFonts w:hint="cs"/>
          <w:rtl/>
        </w:rPr>
        <w:tab/>
      </w:r>
      <w:r>
        <w:rPr>
          <w:rFonts w:hint="cs"/>
          <w:rtl/>
        </w:rPr>
        <w:tab/>
      </w:r>
      <w:r>
        <w:rPr>
          <w:rFonts w:hint="cs"/>
          <w:rtl/>
        </w:rPr>
        <w:tab/>
        <w:t>- נגד</w:t>
      </w:r>
    </w:p>
    <w:p w14:paraId="064DDECA" w14:textId="77777777" w:rsidR="00000000" w:rsidRDefault="00364BE1">
      <w:pPr>
        <w:pStyle w:val="a0"/>
        <w:rPr>
          <w:rFonts w:hint="cs"/>
          <w:rtl/>
        </w:rPr>
      </w:pPr>
      <w:r>
        <w:rPr>
          <w:rFonts w:hint="cs"/>
          <w:rtl/>
        </w:rPr>
        <w:t>ישראל כץ</w:t>
      </w:r>
      <w:r>
        <w:rPr>
          <w:rFonts w:hint="cs"/>
          <w:rtl/>
        </w:rPr>
        <w:tab/>
      </w:r>
      <w:r>
        <w:rPr>
          <w:rFonts w:hint="cs"/>
          <w:rtl/>
        </w:rPr>
        <w:tab/>
        <w:t>- נגד</w:t>
      </w:r>
    </w:p>
    <w:p w14:paraId="74688C80" w14:textId="77777777" w:rsidR="00000000" w:rsidRDefault="00364BE1">
      <w:pPr>
        <w:pStyle w:val="a0"/>
        <w:rPr>
          <w:rFonts w:hint="cs"/>
          <w:rtl/>
        </w:rPr>
      </w:pPr>
      <w:r>
        <w:rPr>
          <w:rFonts w:hint="cs"/>
          <w:rtl/>
        </w:rPr>
        <w:t>אתי לבני</w:t>
      </w:r>
      <w:r>
        <w:rPr>
          <w:rFonts w:hint="cs"/>
          <w:rtl/>
        </w:rPr>
        <w:tab/>
      </w:r>
      <w:r>
        <w:rPr>
          <w:rFonts w:hint="cs"/>
          <w:rtl/>
        </w:rPr>
        <w:tab/>
        <w:t>- בעד</w:t>
      </w:r>
    </w:p>
    <w:p w14:paraId="69E2EF47" w14:textId="77777777" w:rsidR="00000000" w:rsidRDefault="00364BE1">
      <w:pPr>
        <w:pStyle w:val="a0"/>
        <w:rPr>
          <w:rFonts w:hint="cs"/>
          <w:rtl/>
        </w:rPr>
      </w:pPr>
      <w:r>
        <w:rPr>
          <w:rFonts w:hint="cs"/>
          <w:rtl/>
        </w:rPr>
        <w:t>ציפי לבני</w:t>
      </w:r>
      <w:r>
        <w:rPr>
          <w:rFonts w:hint="cs"/>
          <w:rtl/>
        </w:rPr>
        <w:tab/>
      </w:r>
      <w:r>
        <w:rPr>
          <w:rFonts w:hint="cs"/>
          <w:rtl/>
        </w:rPr>
        <w:tab/>
        <w:t>- אינה נוכחת</w:t>
      </w:r>
    </w:p>
    <w:p w14:paraId="42025C79" w14:textId="77777777" w:rsidR="00000000" w:rsidRDefault="00364BE1">
      <w:pPr>
        <w:pStyle w:val="a0"/>
        <w:rPr>
          <w:rFonts w:hint="cs"/>
          <w:rtl/>
        </w:rPr>
      </w:pPr>
      <w:r>
        <w:rPr>
          <w:rFonts w:hint="cs"/>
          <w:rtl/>
        </w:rPr>
        <w:t>לימור לבנת</w:t>
      </w:r>
      <w:r>
        <w:rPr>
          <w:rFonts w:hint="cs"/>
          <w:rtl/>
        </w:rPr>
        <w:tab/>
      </w:r>
      <w:r>
        <w:rPr>
          <w:rFonts w:hint="cs"/>
          <w:rtl/>
        </w:rPr>
        <w:tab/>
        <w:t>- נגד</w:t>
      </w:r>
    </w:p>
    <w:p w14:paraId="6FA25416" w14:textId="77777777" w:rsidR="00000000" w:rsidRDefault="00364BE1">
      <w:pPr>
        <w:pStyle w:val="a0"/>
        <w:rPr>
          <w:rFonts w:hint="cs"/>
          <w:rtl/>
        </w:rPr>
      </w:pPr>
      <w:r>
        <w:rPr>
          <w:rFonts w:hint="cs"/>
          <w:rtl/>
        </w:rPr>
        <w:t>דוד לוי</w:t>
      </w:r>
      <w:r>
        <w:rPr>
          <w:rFonts w:hint="cs"/>
          <w:rtl/>
        </w:rPr>
        <w:tab/>
      </w:r>
      <w:r>
        <w:rPr>
          <w:rFonts w:hint="cs"/>
          <w:rtl/>
        </w:rPr>
        <w:tab/>
      </w:r>
      <w:r>
        <w:rPr>
          <w:rFonts w:hint="cs"/>
          <w:rtl/>
        </w:rPr>
        <w:tab/>
        <w:t>- אינו נוכח</w:t>
      </w:r>
    </w:p>
    <w:p w14:paraId="4180D0CB" w14:textId="77777777" w:rsidR="00000000" w:rsidRDefault="00364BE1">
      <w:pPr>
        <w:pStyle w:val="a0"/>
        <w:rPr>
          <w:rFonts w:hint="cs"/>
          <w:rtl/>
        </w:rPr>
      </w:pPr>
      <w:r>
        <w:rPr>
          <w:rFonts w:hint="cs"/>
          <w:rtl/>
        </w:rPr>
        <w:t xml:space="preserve">יצחק לוי </w:t>
      </w:r>
      <w:r>
        <w:rPr>
          <w:rFonts w:hint="cs"/>
          <w:rtl/>
        </w:rPr>
        <w:tab/>
      </w:r>
      <w:r>
        <w:rPr>
          <w:rFonts w:hint="cs"/>
          <w:rtl/>
        </w:rPr>
        <w:tab/>
        <w:t>- נגד</w:t>
      </w:r>
    </w:p>
    <w:p w14:paraId="05D6DEE1" w14:textId="77777777" w:rsidR="00000000" w:rsidRDefault="00364BE1">
      <w:pPr>
        <w:pStyle w:val="a0"/>
        <w:rPr>
          <w:rFonts w:hint="cs"/>
          <w:rtl/>
        </w:rPr>
      </w:pPr>
      <w:r>
        <w:rPr>
          <w:rFonts w:hint="cs"/>
          <w:rtl/>
        </w:rPr>
        <w:t>אילן ליבוביץ</w:t>
      </w:r>
      <w:r>
        <w:rPr>
          <w:rFonts w:hint="cs"/>
          <w:rtl/>
        </w:rPr>
        <w:tab/>
      </w:r>
      <w:r>
        <w:rPr>
          <w:rFonts w:hint="cs"/>
          <w:rtl/>
        </w:rPr>
        <w:tab/>
        <w:t>- בעד</w:t>
      </w:r>
    </w:p>
    <w:p w14:paraId="1F311D21" w14:textId="77777777" w:rsidR="00000000" w:rsidRDefault="00364BE1">
      <w:pPr>
        <w:pStyle w:val="a0"/>
        <w:rPr>
          <w:rFonts w:hint="cs"/>
          <w:rtl/>
        </w:rPr>
      </w:pPr>
      <w:r>
        <w:rPr>
          <w:rFonts w:hint="cs"/>
          <w:rtl/>
        </w:rPr>
        <w:t>יעקב ליצמן</w:t>
      </w:r>
      <w:r>
        <w:rPr>
          <w:rFonts w:hint="cs"/>
          <w:rtl/>
        </w:rPr>
        <w:tab/>
      </w:r>
      <w:r>
        <w:rPr>
          <w:rFonts w:hint="cs"/>
          <w:rtl/>
        </w:rPr>
        <w:tab/>
        <w:t>- נגד</w:t>
      </w:r>
    </w:p>
    <w:p w14:paraId="3A374817" w14:textId="77777777" w:rsidR="00000000" w:rsidRDefault="00364BE1">
      <w:pPr>
        <w:pStyle w:val="a0"/>
        <w:rPr>
          <w:rFonts w:hint="cs"/>
          <w:rtl/>
        </w:rPr>
      </w:pPr>
      <w:r>
        <w:rPr>
          <w:rFonts w:hint="cs"/>
          <w:rtl/>
        </w:rPr>
        <w:t>עוזי לנדאו</w:t>
      </w:r>
      <w:r>
        <w:rPr>
          <w:rFonts w:hint="cs"/>
          <w:rtl/>
        </w:rPr>
        <w:tab/>
      </w:r>
      <w:r>
        <w:rPr>
          <w:rFonts w:hint="cs"/>
          <w:rtl/>
        </w:rPr>
        <w:tab/>
        <w:t>- נגד</w:t>
      </w:r>
    </w:p>
    <w:p w14:paraId="75D570AB" w14:textId="77777777" w:rsidR="00000000" w:rsidRDefault="00364BE1">
      <w:pPr>
        <w:pStyle w:val="a0"/>
        <w:rPr>
          <w:rFonts w:hint="cs"/>
          <w:rtl/>
        </w:rPr>
      </w:pPr>
      <w:r>
        <w:rPr>
          <w:rFonts w:hint="cs"/>
          <w:rtl/>
        </w:rPr>
        <w:t>י</w:t>
      </w:r>
      <w:r>
        <w:rPr>
          <w:rFonts w:hint="cs"/>
          <w:rtl/>
        </w:rPr>
        <w:t>וסף לפיד</w:t>
      </w:r>
      <w:r>
        <w:rPr>
          <w:rFonts w:hint="cs"/>
          <w:rtl/>
        </w:rPr>
        <w:tab/>
      </w:r>
      <w:r>
        <w:rPr>
          <w:rFonts w:hint="cs"/>
          <w:rtl/>
        </w:rPr>
        <w:tab/>
        <w:t>- נמנע</w:t>
      </w:r>
    </w:p>
    <w:p w14:paraId="185059EB" w14:textId="77777777" w:rsidR="00000000" w:rsidRDefault="00364BE1">
      <w:pPr>
        <w:pStyle w:val="a0"/>
        <w:rPr>
          <w:rFonts w:hint="cs"/>
          <w:rtl/>
        </w:rPr>
      </w:pPr>
      <w:r>
        <w:rPr>
          <w:rFonts w:hint="cs"/>
          <w:rtl/>
        </w:rPr>
        <w:t>עסאם מח'ול</w:t>
      </w:r>
      <w:r>
        <w:rPr>
          <w:rFonts w:hint="cs"/>
          <w:rtl/>
        </w:rPr>
        <w:tab/>
      </w:r>
      <w:r>
        <w:rPr>
          <w:rFonts w:hint="cs"/>
          <w:rtl/>
        </w:rPr>
        <w:tab/>
        <w:t>- בעד</w:t>
      </w:r>
    </w:p>
    <w:p w14:paraId="5D964158" w14:textId="77777777" w:rsidR="00000000" w:rsidRDefault="00364BE1">
      <w:pPr>
        <w:pStyle w:val="a0"/>
        <w:rPr>
          <w:rFonts w:hint="cs"/>
          <w:rtl/>
        </w:rPr>
      </w:pPr>
      <w:r>
        <w:rPr>
          <w:rFonts w:hint="cs"/>
          <w:rtl/>
        </w:rPr>
        <w:t>מיכאל מלכיאור</w:t>
      </w:r>
      <w:r>
        <w:rPr>
          <w:rFonts w:hint="cs"/>
          <w:rtl/>
        </w:rPr>
        <w:tab/>
      </w:r>
      <w:r>
        <w:rPr>
          <w:rFonts w:hint="cs"/>
          <w:rtl/>
        </w:rPr>
        <w:tab/>
        <w:t>- נמנע</w:t>
      </w:r>
    </w:p>
    <w:p w14:paraId="6855B6EA" w14:textId="77777777" w:rsidR="00000000" w:rsidRDefault="00364BE1">
      <w:pPr>
        <w:pStyle w:val="a0"/>
        <w:rPr>
          <w:rFonts w:hint="cs"/>
          <w:rtl/>
        </w:rPr>
      </w:pPr>
      <w:r>
        <w:rPr>
          <w:rFonts w:hint="cs"/>
          <w:rtl/>
        </w:rPr>
        <w:t>עמרם מצנע</w:t>
      </w:r>
      <w:r>
        <w:rPr>
          <w:rFonts w:hint="cs"/>
          <w:rtl/>
        </w:rPr>
        <w:tab/>
      </w:r>
      <w:r>
        <w:rPr>
          <w:rFonts w:hint="cs"/>
          <w:rtl/>
        </w:rPr>
        <w:tab/>
        <w:t>- אינו נוכח</w:t>
      </w:r>
    </w:p>
    <w:p w14:paraId="3B572911" w14:textId="77777777" w:rsidR="00000000" w:rsidRDefault="00364BE1">
      <w:pPr>
        <w:pStyle w:val="a0"/>
        <w:rPr>
          <w:rFonts w:hint="cs"/>
          <w:rtl/>
        </w:rPr>
      </w:pPr>
      <w:r>
        <w:rPr>
          <w:rFonts w:hint="cs"/>
          <w:rtl/>
        </w:rPr>
        <w:t>יעקב מרגי</w:t>
      </w:r>
      <w:r>
        <w:rPr>
          <w:rFonts w:hint="cs"/>
          <w:rtl/>
        </w:rPr>
        <w:tab/>
      </w:r>
      <w:r>
        <w:rPr>
          <w:rFonts w:hint="cs"/>
          <w:rtl/>
        </w:rPr>
        <w:tab/>
        <w:t>- נגד</w:t>
      </w:r>
    </w:p>
    <w:p w14:paraId="19CF46E5" w14:textId="77777777" w:rsidR="00000000" w:rsidRDefault="00364BE1">
      <w:pPr>
        <w:pStyle w:val="a0"/>
        <w:rPr>
          <w:rFonts w:hint="cs"/>
          <w:rtl/>
        </w:rPr>
      </w:pPr>
      <w:r>
        <w:rPr>
          <w:rFonts w:hint="cs"/>
          <w:rtl/>
        </w:rPr>
        <w:t>יהודית נאות</w:t>
      </w:r>
      <w:r>
        <w:rPr>
          <w:rFonts w:hint="cs"/>
          <w:rtl/>
        </w:rPr>
        <w:tab/>
      </w:r>
      <w:r>
        <w:rPr>
          <w:rFonts w:hint="cs"/>
          <w:rtl/>
        </w:rPr>
        <w:tab/>
        <w:t>- נמנעת</w:t>
      </w:r>
    </w:p>
    <w:p w14:paraId="3FDF913D" w14:textId="77777777" w:rsidR="00000000" w:rsidRDefault="00364BE1">
      <w:pPr>
        <w:pStyle w:val="a0"/>
        <w:rPr>
          <w:rFonts w:hint="cs"/>
          <w:rtl/>
        </w:rPr>
      </w:pPr>
      <w:r>
        <w:rPr>
          <w:rFonts w:hint="cs"/>
          <w:rtl/>
        </w:rPr>
        <w:t>משולם נהרי</w:t>
      </w:r>
      <w:r>
        <w:rPr>
          <w:rFonts w:hint="cs"/>
          <w:rtl/>
        </w:rPr>
        <w:tab/>
      </w:r>
      <w:r>
        <w:rPr>
          <w:rFonts w:hint="cs"/>
          <w:rtl/>
        </w:rPr>
        <w:tab/>
        <w:t>- נגד</w:t>
      </w:r>
    </w:p>
    <w:p w14:paraId="7ED3A706" w14:textId="77777777" w:rsidR="00000000" w:rsidRDefault="00364BE1">
      <w:pPr>
        <w:pStyle w:val="a0"/>
        <w:rPr>
          <w:rFonts w:hint="cs"/>
          <w:rtl/>
        </w:rPr>
      </w:pPr>
      <w:r>
        <w:rPr>
          <w:rFonts w:hint="cs"/>
          <w:rtl/>
        </w:rPr>
        <w:t>מיכאל נודלמן</w:t>
      </w:r>
      <w:r>
        <w:rPr>
          <w:rFonts w:hint="cs"/>
          <w:rtl/>
        </w:rPr>
        <w:tab/>
      </w:r>
      <w:r>
        <w:rPr>
          <w:rFonts w:hint="cs"/>
          <w:rtl/>
        </w:rPr>
        <w:tab/>
        <w:t>- אינו נוכח</w:t>
      </w:r>
    </w:p>
    <w:p w14:paraId="18BB9787" w14:textId="77777777" w:rsidR="00000000" w:rsidRDefault="00364BE1">
      <w:pPr>
        <w:pStyle w:val="a0"/>
        <w:rPr>
          <w:rFonts w:hint="cs"/>
          <w:rtl/>
        </w:rPr>
      </w:pPr>
      <w:r>
        <w:rPr>
          <w:rFonts w:hint="cs"/>
          <w:rtl/>
        </w:rPr>
        <w:t>דני נוה</w:t>
      </w:r>
      <w:r>
        <w:rPr>
          <w:rFonts w:hint="cs"/>
          <w:rtl/>
        </w:rPr>
        <w:tab/>
      </w:r>
      <w:r>
        <w:rPr>
          <w:rFonts w:hint="cs"/>
          <w:rtl/>
        </w:rPr>
        <w:tab/>
      </w:r>
      <w:r>
        <w:rPr>
          <w:rFonts w:hint="cs"/>
          <w:rtl/>
        </w:rPr>
        <w:tab/>
        <w:t>- נגד</w:t>
      </w:r>
    </w:p>
    <w:p w14:paraId="6FB0E3BE" w14:textId="77777777" w:rsidR="00000000" w:rsidRDefault="00364BE1">
      <w:pPr>
        <w:pStyle w:val="a0"/>
        <w:rPr>
          <w:rFonts w:hint="cs"/>
          <w:rtl/>
        </w:rPr>
      </w:pPr>
      <w:r>
        <w:rPr>
          <w:rFonts w:hint="cs"/>
          <w:rtl/>
        </w:rPr>
        <w:t>אורית נוקד</w:t>
      </w:r>
      <w:r>
        <w:rPr>
          <w:rFonts w:hint="cs"/>
          <w:rtl/>
        </w:rPr>
        <w:tab/>
      </w:r>
      <w:r>
        <w:rPr>
          <w:rFonts w:hint="cs"/>
          <w:rtl/>
        </w:rPr>
        <w:tab/>
        <w:t>- בעד</w:t>
      </w:r>
    </w:p>
    <w:p w14:paraId="701DD7B9" w14:textId="77777777" w:rsidR="00000000" w:rsidRDefault="00364BE1">
      <w:pPr>
        <w:pStyle w:val="a0"/>
        <w:rPr>
          <w:rFonts w:hint="cs"/>
          <w:rtl/>
        </w:rPr>
      </w:pPr>
      <w:r>
        <w:rPr>
          <w:rFonts w:hint="cs"/>
          <w:rtl/>
        </w:rPr>
        <w:t>לאה נס</w:t>
      </w:r>
      <w:r>
        <w:rPr>
          <w:rFonts w:hint="cs"/>
          <w:rtl/>
        </w:rPr>
        <w:tab/>
      </w:r>
      <w:r>
        <w:rPr>
          <w:rFonts w:hint="cs"/>
          <w:rtl/>
        </w:rPr>
        <w:tab/>
      </w:r>
      <w:r>
        <w:rPr>
          <w:rFonts w:hint="cs"/>
          <w:rtl/>
        </w:rPr>
        <w:tab/>
        <w:t>- נגד</w:t>
      </w:r>
    </w:p>
    <w:p w14:paraId="43E9BD08" w14:textId="77777777" w:rsidR="00000000" w:rsidRDefault="00364BE1">
      <w:pPr>
        <w:pStyle w:val="a0"/>
        <w:rPr>
          <w:rFonts w:hint="cs"/>
          <w:rtl/>
        </w:rPr>
      </w:pPr>
      <w:r>
        <w:rPr>
          <w:rFonts w:hint="cs"/>
          <w:rtl/>
        </w:rPr>
        <w:t>בנימין נתניהו</w:t>
      </w:r>
      <w:r>
        <w:rPr>
          <w:rFonts w:hint="cs"/>
          <w:rtl/>
        </w:rPr>
        <w:tab/>
      </w:r>
      <w:r>
        <w:rPr>
          <w:rFonts w:hint="cs"/>
          <w:rtl/>
        </w:rPr>
        <w:tab/>
        <w:t>- אינו נוכח</w:t>
      </w:r>
    </w:p>
    <w:p w14:paraId="7905BA3D" w14:textId="77777777" w:rsidR="00000000" w:rsidRDefault="00364BE1">
      <w:pPr>
        <w:pStyle w:val="a0"/>
        <w:rPr>
          <w:rFonts w:hint="cs"/>
          <w:rtl/>
        </w:rPr>
      </w:pPr>
      <w:r>
        <w:rPr>
          <w:rFonts w:hint="cs"/>
          <w:rtl/>
        </w:rPr>
        <w:t>מרינה סולודקין</w:t>
      </w:r>
      <w:r>
        <w:rPr>
          <w:rFonts w:hint="cs"/>
          <w:rtl/>
        </w:rPr>
        <w:tab/>
      </w:r>
      <w:r>
        <w:rPr>
          <w:rFonts w:hint="cs"/>
          <w:rtl/>
        </w:rPr>
        <w:tab/>
        <w:t xml:space="preserve">- </w:t>
      </w:r>
      <w:r>
        <w:rPr>
          <w:rFonts w:hint="cs"/>
          <w:rtl/>
        </w:rPr>
        <w:t>בעד</w:t>
      </w:r>
    </w:p>
    <w:p w14:paraId="6BC6AA4C" w14:textId="77777777" w:rsidR="00000000" w:rsidRDefault="00364BE1">
      <w:pPr>
        <w:pStyle w:val="a0"/>
        <w:rPr>
          <w:rFonts w:hint="cs"/>
          <w:rtl/>
        </w:rPr>
      </w:pPr>
      <w:r>
        <w:rPr>
          <w:rFonts w:hint="cs"/>
          <w:rtl/>
        </w:rPr>
        <w:t>ניסן סלומינסקי</w:t>
      </w:r>
      <w:r>
        <w:rPr>
          <w:rFonts w:hint="cs"/>
          <w:rtl/>
        </w:rPr>
        <w:tab/>
      </w:r>
      <w:r>
        <w:rPr>
          <w:rFonts w:hint="cs"/>
          <w:rtl/>
        </w:rPr>
        <w:tab/>
        <w:t>- נגד</w:t>
      </w:r>
    </w:p>
    <w:p w14:paraId="3F80146E" w14:textId="77777777" w:rsidR="00000000" w:rsidRDefault="00364BE1">
      <w:pPr>
        <w:pStyle w:val="a0"/>
        <w:rPr>
          <w:rFonts w:hint="cs"/>
          <w:rtl/>
        </w:rPr>
      </w:pPr>
      <w:r>
        <w:rPr>
          <w:rFonts w:hint="cs"/>
          <w:rtl/>
        </w:rPr>
        <w:t>אפרים סנה</w:t>
      </w:r>
      <w:r>
        <w:rPr>
          <w:rFonts w:hint="cs"/>
          <w:rtl/>
        </w:rPr>
        <w:tab/>
      </w:r>
      <w:r>
        <w:rPr>
          <w:rFonts w:hint="cs"/>
          <w:rtl/>
        </w:rPr>
        <w:tab/>
        <w:t>- אינו נוכח</w:t>
      </w:r>
    </w:p>
    <w:p w14:paraId="2F9C8C50" w14:textId="77777777" w:rsidR="00000000" w:rsidRDefault="00364BE1">
      <w:pPr>
        <w:pStyle w:val="a0"/>
        <w:rPr>
          <w:rFonts w:hint="cs"/>
          <w:rtl/>
        </w:rPr>
      </w:pPr>
      <w:r>
        <w:rPr>
          <w:rFonts w:hint="cs"/>
          <w:rtl/>
        </w:rPr>
        <w:t>גדעון סער</w:t>
      </w:r>
      <w:r>
        <w:rPr>
          <w:rFonts w:hint="cs"/>
          <w:rtl/>
        </w:rPr>
        <w:tab/>
      </w:r>
      <w:r>
        <w:rPr>
          <w:rFonts w:hint="cs"/>
          <w:rtl/>
        </w:rPr>
        <w:tab/>
        <w:t>- נגד</w:t>
      </w:r>
    </w:p>
    <w:p w14:paraId="23BFB66D" w14:textId="77777777" w:rsidR="00000000" w:rsidRDefault="00364BE1">
      <w:pPr>
        <w:pStyle w:val="a0"/>
        <w:rPr>
          <w:rFonts w:hint="cs"/>
          <w:rtl/>
        </w:rPr>
      </w:pPr>
      <w:r>
        <w:rPr>
          <w:rFonts w:hint="cs"/>
          <w:rtl/>
        </w:rPr>
        <w:t>גדעון עזרא</w:t>
      </w:r>
      <w:r>
        <w:rPr>
          <w:rFonts w:hint="cs"/>
          <w:rtl/>
        </w:rPr>
        <w:tab/>
      </w:r>
      <w:r>
        <w:rPr>
          <w:rFonts w:hint="cs"/>
          <w:rtl/>
        </w:rPr>
        <w:tab/>
        <w:t>- נגד</w:t>
      </w:r>
    </w:p>
    <w:p w14:paraId="0CC63384" w14:textId="77777777" w:rsidR="00000000" w:rsidRDefault="00364BE1">
      <w:pPr>
        <w:pStyle w:val="a0"/>
        <w:rPr>
          <w:rFonts w:hint="cs"/>
          <w:rtl/>
        </w:rPr>
      </w:pPr>
      <w:r>
        <w:rPr>
          <w:rFonts w:hint="cs"/>
          <w:rtl/>
        </w:rPr>
        <w:t>מל פולישוק-בלוך</w:t>
      </w:r>
      <w:r>
        <w:rPr>
          <w:rFonts w:hint="cs"/>
          <w:rtl/>
        </w:rPr>
        <w:tab/>
      </w:r>
      <w:r>
        <w:rPr>
          <w:rFonts w:hint="cs"/>
          <w:rtl/>
        </w:rPr>
        <w:tab/>
        <w:t>- בעד</w:t>
      </w:r>
    </w:p>
    <w:p w14:paraId="2AB3001C" w14:textId="77777777" w:rsidR="00000000" w:rsidRDefault="00364BE1">
      <w:pPr>
        <w:pStyle w:val="a0"/>
        <w:rPr>
          <w:rFonts w:hint="cs"/>
          <w:rtl/>
        </w:rPr>
      </w:pPr>
      <w:r>
        <w:rPr>
          <w:rFonts w:hint="cs"/>
          <w:rtl/>
        </w:rPr>
        <w:t>אברהם פורז</w:t>
      </w:r>
      <w:r>
        <w:rPr>
          <w:rFonts w:hint="cs"/>
          <w:rtl/>
        </w:rPr>
        <w:tab/>
      </w:r>
      <w:r>
        <w:rPr>
          <w:rFonts w:hint="cs"/>
          <w:rtl/>
        </w:rPr>
        <w:tab/>
        <w:t>- אינו נוכח</w:t>
      </w:r>
    </w:p>
    <w:p w14:paraId="3017EBA5" w14:textId="77777777" w:rsidR="00000000" w:rsidRDefault="00364BE1">
      <w:pPr>
        <w:pStyle w:val="a0"/>
        <w:rPr>
          <w:rFonts w:hint="cs"/>
          <w:rtl/>
        </w:rPr>
      </w:pPr>
      <w:r>
        <w:rPr>
          <w:rFonts w:hint="cs"/>
          <w:rtl/>
        </w:rPr>
        <w:t>אופיר פינס-פז</w:t>
      </w:r>
      <w:r>
        <w:rPr>
          <w:rFonts w:hint="cs"/>
          <w:rtl/>
        </w:rPr>
        <w:tab/>
      </w:r>
      <w:r>
        <w:rPr>
          <w:rFonts w:hint="cs"/>
          <w:rtl/>
        </w:rPr>
        <w:tab/>
        <w:t>- בעד</w:t>
      </w:r>
    </w:p>
    <w:p w14:paraId="20B7D8A2" w14:textId="77777777" w:rsidR="00000000" w:rsidRDefault="00364BE1">
      <w:pPr>
        <w:pStyle w:val="a0"/>
        <w:rPr>
          <w:rFonts w:hint="cs"/>
          <w:rtl/>
        </w:rPr>
      </w:pPr>
      <w:r>
        <w:rPr>
          <w:rFonts w:hint="cs"/>
          <w:rtl/>
        </w:rPr>
        <w:t>גילה פינקלשטיין</w:t>
      </w:r>
      <w:r>
        <w:rPr>
          <w:rFonts w:hint="cs"/>
          <w:rtl/>
        </w:rPr>
        <w:tab/>
      </w:r>
      <w:r>
        <w:rPr>
          <w:rFonts w:hint="cs"/>
          <w:rtl/>
        </w:rPr>
        <w:tab/>
        <w:t>- נגד</w:t>
      </w:r>
    </w:p>
    <w:p w14:paraId="47FE8176" w14:textId="77777777" w:rsidR="00000000" w:rsidRDefault="00364BE1">
      <w:pPr>
        <w:pStyle w:val="a0"/>
        <w:rPr>
          <w:rFonts w:hint="cs"/>
          <w:rtl/>
        </w:rPr>
      </w:pPr>
      <w:r>
        <w:rPr>
          <w:rFonts w:hint="cs"/>
          <w:rtl/>
        </w:rPr>
        <w:t>מאיר פרוש</w:t>
      </w:r>
      <w:r>
        <w:rPr>
          <w:rFonts w:hint="cs"/>
          <w:rtl/>
        </w:rPr>
        <w:tab/>
      </w:r>
      <w:r>
        <w:rPr>
          <w:rFonts w:hint="cs"/>
          <w:rtl/>
        </w:rPr>
        <w:tab/>
        <w:t>- אינו נוכח</w:t>
      </w:r>
    </w:p>
    <w:p w14:paraId="09B97811" w14:textId="77777777" w:rsidR="00000000" w:rsidRDefault="00364BE1">
      <w:pPr>
        <w:pStyle w:val="a0"/>
        <w:rPr>
          <w:rFonts w:hint="cs"/>
          <w:rtl/>
        </w:rPr>
      </w:pPr>
      <w:r>
        <w:rPr>
          <w:rFonts w:hint="cs"/>
          <w:rtl/>
        </w:rPr>
        <w:t>יוסף פריצקי</w:t>
      </w:r>
      <w:r>
        <w:rPr>
          <w:rFonts w:hint="cs"/>
          <w:rtl/>
        </w:rPr>
        <w:tab/>
      </w:r>
      <w:r>
        <w:rPr>
          <w:rFonts w:hint="cs"/>
          <w:rtl/>
        </w:rPr>
        <w:tab/>
        <w:t>- נמנע</w:t>
      </w:r>
    </w:p>
    <w:p w14:paraId="2B3FE2BE" w14:textId="77777777" w:rsidR="00000000" w:rsidRDefault="00364BE1">
      <w:pPr>
        <w:pStyle w:val="a0"/>
        <w:rPr>
          <w:rFonts w:hint="cs"/>
          <w:rtl/>
        </w:rPr>
      </w:pPr>
      <w:r>
        <w:rPr>
          <w:rFonts w:hint="cs"/>
          <w:rtl/>
        </w:rPr>
        <w:t>שמעון פרס</w:t>
      </w:r>
      <w:r>
        <w:rPr>
          <w:rFonts w:hint="cs"/>
          <w:rtl/>
        </w:rPr>
        <w:tab/>
      </w:r>
      <w:r>
        <w:rPr>
          <w:rFonts w:hint="cs"/>
          <w:rtl/>
        </w:rPr>
        <w:tab/>
        <w:t>- אינו נוכח</w:t>
      </w:r>
    </w:p>
    <w:p w14:paraId="4CEA6033" w14:textId="77777777" w:rsidR="00000000" w:rsidRDefault="00364BE1">
      <w:pPr>
        <w:pStyle w:val="a0"/>
        <w:rPr>
          <w:rFonts w:hint="cs"/>
          <w:rtl/>
        </w:rPr>
      </w:pPr>
      <w:r>
        <w:rPr>
          <w:rFonts w:hint="cs"/>
          <w:rtl/>
        </w:rPr>
        <w:t>יאיר פרץ</w:t>
      </w:r>
      <w:r>
        <w:rPr>
          <w:rFonts w:hint="cs"/>
          <w:rtl/>
        </w:rPr>
        <w:tab/>
      </w:r>
      <w:r>
        <w:rPr>
          <w:rFonts w:hint="cs"/>
          <w:rtl/>
        </w:rPr>
        <w:tab/>
        <w:t>- נגד</w:t>
      </w:r>
    </w:p>
    <w:p w14:paraId="567961D0" w14:textId="77777777" w:rsidR="00000000" w:rsidRDefault="00364BE1">
      <w:pPr>
        <w:pStyle w:val="a0"/>
        <w:rPr>
          <w:rFonts w:hint="cs"/>
          <w:rtl/>
        </w:rPr>
      </w:pPr>
      <w:r>
        <w:rPr>
          <w:rFonts w:hint="cs"/>
          <w:rtl/>
        </w:rPr>
        <w:t xml:space="preserve">עמיר פרץ </w:t>
      </w:r>
      <w:r>
        <w:rPr>
          <w:rFonts w:hint="cs"/>
          <w:rtl/>
        </w:rPr>
        <w:tab/>
      </w:r>
      <w:r>
        <w:rPr>
          <w:rFonts w:hint="cs"/>
          <w:rtl/>
        </w:rPr>
        <w:tab/>
        <w:t>- אינו נוכח</w:t>
      </w:r>
    </w:p>
    <w:p w14:paraId="09AA47E0" w14:textId="77777777" w:rsidR="00000000" w:rsidRDefault="00364BE1">
      <w:pPr>
        <w:pStyle w:val="a0"/>
        <w:rPr>
          <w:rFonts w:hint="cs"/>
          <w:rtl/>
        </w:rPr>
      </w:pPr>
      <w:r>
        <w:rPr>
          <w:rFonts w:hint="cs"/>
          <w:rtl/>
        </w:rPr>
        <w:t>איוב קרא</w:t>
      </w:r>
      <w:r>
        <w:rPr>
          <w:rFonts w:hint="cs"/>
          <w:rtl/>
        </w:rPr>
        <w:tab/>
      </w:r>
      <w:r>
        <w:rPr>
          <w:rFonts w:hint="cs"/>
          <w:rtl/>
        </w:rPr>
        <w:tab/>
        <w:t xml:space="preserve">- נגד </w:t>
      </w:r>
    </w:p>
    <w:p w14:paraId="649411A6" w14:textId="77777777" w:rsidR="00000000" w:rsidRDefault="00364BE1">
      <w:pPr>
        <w:pStyle w:val="a0"/>
        <w:rPr>
          <w:rFonts w:hint="cs"/>
          <w:rtl/>
        </w:rPr>
      </w:pPr>
      <w:r>
        <w:rPr>
          <w:rFonts w:hint="cs"/>
          <w:rtl/>
        </w:rPr>
        <w:t>אברהם רביץ</w:t>
      </w:r>
      <w:r>
        <w:rPr>
          <w:rFonts w:hint="cs"/>
          <w:rtl/>
        </w:rPr>
        <w:tab/>
      </w:r>
      <w:r>
        <w:rPr>
          <w:rFonts w:hint="cs"/>
          <w:rtl/>
        </w:rPr>
        <w:tab/>
        <w:t>- נגד</w:t>
      </w:r>
    </w:p>
    <w:p w14:paraId="1F75ECC4" w14:textId="77777777" w:rsidR="00000000" w:rsidRDefault="00364BE1">
      <w:pPr>
        <w:pStyle w:val="a0"/>
        <w:rPr>
          <w:rFonts w:hint="cs"/>
          <w:rtl/>
        </w:rPr>
      </w:pPr>
      <w:r>
        <w:rPr>
          <w:rFonts w:hint="cs"/>
          <w:rtl/>
        </w:rPr>
        <w:t>ראובן ריבלין</w:t>
      </w:r>
      <w:r>
        <w:rPr>
          <w:rFonts w:hint="cs"/>
          <w:rtl/>
        </w:rPr>
        <w:tab/>
      </w:r>
      <w:r>
        <w:rPr>
          <w:rFonts w:hint="cs"/>
          <w:rtl/>
        </w:rPr>
        <w:tab/>
        <w:t>- נגד</w:t>
      </w:r>
    </w:p>
    <w:p w14:paraId="0A08DE6B" w14:textId="77777777" w:rsidR="00000000" w:rsidRDefault="00364BE1">
      <w:pPr>
        <w:pStyle w:val="a0"/>
        <w:rPr>
          <w:rFonts w:hint="cs"/>
          <w:rtl/>
        </w:rPr>
      </w:pPr>
      <w:r>
        <w:rPr>
          <w:rFonts w:hint="cs"/>
          <w:rtl/>
        </w:rPr>
        <w:t>חיים רמון</w:t>
      </w:r>
      <w:r>
        <w:rPr>
          <w:rFonts w:hint="cs"/>
          <w:rtl/>
        </w:rPr>
        <w:tab/>
      </w:r>
      <w:r>
        <w:rPr>
          <w:rFonts w:hint="cs"/>
          <w:rtl/>
        </w:rPr>
        <w:tab/>
        <w:t>- אינו נוכח</w:t>
      </w:r>
    </w:p>
    <w:p w14:paraId="11495FBA" w14:textId="77777777" w:rsidR="00000000" w:rsidRDefault="00364BE1">
      <w:pPr>
        <w:pStyle w:val="a0"/>
        <w:rPr>
          <w:rFonts w:hint="cs"/>
          <w:rtl/>
        </w:rPr>
      </w:pPr>
      <w:r>
        <w:rPr>
          <w:rFonts w:hint="cs"/>
          <w:rtl/>
        </w:rPr>
        <w:t>אהוד רצאבי</w:t>
      </w:r>
      <w:r>
        <w:rPr>
          <w:rFonts w:hint="cs"/>
          <w:rtl/>
        </w:rPr>
        <w:tab/>
      </w:r>
      <w:r>
        <w:rPr>
          <w:rFonts w:hint="cs"/>
          <w:rtl/>
        </w:rPr>
        <w:tab/>
        <w:t>- בעד</w:t>
      </w:r>
    </w:p>
    <w:p w14:paraId="46EA2688" w14:textId="77777777" w:rsidR="00000000" w:rsidRDefault="00364BE1">
      <w:pPr>
        <w:pStyle w:val="a0"/>
        <w:rPr>
          <w:rFonts w:hint="cs"/>
          <w:rtl/>
        </w:rPr>
      </w:pPr>
      <w:r>
        <w:rPr>
          <w:rFonts w:hint="cs"/>
          <w:rtl/>
        </w:rPr>
        <w:t>מיכאל רצון</w:t>
      </w:r>
      <w:r>
        <w:rPr>
          <w:rFonts w:hint="cs"/>
          <w:rtl/>
        </w:rPr>
        <w:tab/>
      </w:r>
      <w:r>
        <w:rPr>
          <w:rFonts w:hint="cs"/>
          <w:rtl/>
        </w:rPr>
        <w:tab/>
        <w:t>- נגד</w:t>
      </w:r>
    </w:p>
    <w:p w14:paraId="1FD4FF95" w14:textId="77777777" w:rsidR="00000000" w:rsidRDefault="00364BE1">
      <w:pPr>
        <w:pStyle w:val="a0"/>
        <w:rPr>
          <w:rFonts w:hint="cs"/>
          <w:rtl/>
        </w:rPr>
      </w:pPr>
      <w:r>
        <w:rPr>
          <w:rFonts w:hint="cs"/>
          <w:rtl/>
        </w:rPr>
        <w:t>אברהם בייגה שוחט</w:t>
      </w:r>
      <w:r>
        <w:rPr>
          <w:rFonts w:hint="cs"/>
          <w:rtl/>
        </w:rPr>
        <w:tab/>
        <w:t>- אינו נוכח</w:t>
      </w:r>
    </w:p>
    <w:p w14:paraId="495DB83E" w14:textId="77777777" w:rsidR="00000000" w:rsidRDefault="00364BE1">
      <w:pPr>
        <w:pStyle w:val="a0"/>
        <w:rPr>
          <w:rFonts w:hint="cs"/>
          <w:rtl/>
        </w:rPr>
      </w:pPr>
      <w:r>
        <w:rPr>
          <w:rFonts w:hint="cs"/>
          <w:rtl/>
        </w:rPr>
        <w:t>יובל שטייניץ</w:t>
      </w:r>
      <w:r>
        <w:rPr>
          <w:rFonts w:hint="cs"/>
          <w:rtl/>
        </w:rPr>
        <w:tab/>
      </w:r>
      <w:r>
        <w:rPr>
          <w:rFonts w:hint="cs"/>
          <w:rtl/>
        </w:rPr>
        <w:tab/>
        <w:t>- נגד</w:t>
      </w:r>
    </w:p>
    <w:p w14:paraId="2B71F672" w14:textId="77777777" w:rsidR="00000000" w:rsidRDefault="00364BE1">
      <w:pPr>
        <w:pStyle w:val="a0"/>
        <w:rPr>
          <w:rFonts w:hint="cs"/>
          <w:rtl/>
        </w:rPr>
      </w:pPr>
      <w:r>
        <w:rPr>
          <w:rFonts w:hint="cs"/>
          <w:rtl/>
        </w:rPr>
        <w:t>מאיר שטרית</w:t>
      </w:r>
      <w:r>
        <w:rPr>
          <w:rFonts w:hint="cs"/>
          <w:rtl/>
        </w:rPr>
        <w:tab/>
      </w:r>
      <w:r>
        <w:rPr>
          <w:rFonts w:hint="cs"/>
          <w:rtl/>
        </w:rPr>
        <w:tab/>
        <w:t>- אינו נוכח</w:t>
      </w:r>
    </w:p>
    <w:p w14:paraId="4E0837AC" w14:textId="77777777" w:rsidR="00000000" w:rsidRDefault="00364BE1">
      <w:pPr>
        <w:pStyle w:val="a0"/>
        <w:rPr>
          <w:rFonts w:hint="cs"/>
          <w:rtl/>
        </w:rPr>
      </w:pPr>
      <w:r>
        <w:rPr>
          <w:rFonts w:hint="cs"/>
          <w:rtl/>
        </w:rPr>
        <w:t>יורי שטרן</w:t>
      </w:r>
      <w:r>
        <w:rPr>
          <w:rFonts w:hint="cs"/>
          <w:rtl/>
        </w:rPr>
        <w:tab/>
      </w:r>
      <w:r>
        <w:rPr>
          <w:rFonts w:hint="cs"/>
          <w:rtl/>
        </w:rPr>
        <w:tab/>
        <w:t>- נמנע</w:t>
      </w:r>
    </w:p>
    <w:p w14:paraId="2C4CAD88" w14:textId="77777777" w:rsidR="00000000" w:rsidRDefault="00364BE1">
      <w:pPr>
        <w:pStyle w:val="a0"/>
        <w:rPr>
          <w:rFonts w:hint="cs"/>
          <w:rtl/>
        </w:rPr>
      </w:pPr>
      <w:r>
        <w:rPr>
          <w:rFonts w:hint="cs"/>
          <w:rtl/>
        </w:rPr>
        <w:t>אילן שלגי</w:t>
      </w:r>
      <w:r>
        <w:rPr>
          <w:rFonts w:hint="cs"/>
          <w:rtl/>
        </w:rPr>
        <w:tab/>
      </w:r>
      <w:r>
        <w:rPr>
          <w:rFonts w:hint="cs"/>
          <w:rtl/>
        </w:rPr>
        <w:tab/>
        <w:t>- בעד</w:t>
      </w:r>
    </w:p>
    <w:p w14:paraId="14AA1167" w14:textId="77777777" w:rsidR="00000000" w:rsidRDefault="00364BE1">
      <w:pPr>
        <w:pStyle w:val="a0"/>
        <w:rPr>
          <w:rFonts w:hint="cs"/>
          <w:rtl/>
        </w:rPr>
      </w:pPr>
      <w:r>
        <w:rPr>
          <w:rFonts w:hint="cs"/>
          <w:rtl/>
        </w:rPr>
        <w:t>סילבן שלום</w:t>
      </w:r>
      <w:r>
        <w:rPr>
          <w:rFonts w:hint="cs"/>
          <w:rtl/>
        </w:rPr>
        <w:tab/>
      </w:r>
      <w:r>
        <w:rPr>
          <w:rFonts w:hint="cs"/>
          <w:rtl/>
        </w:rPr>
        <w:tab/>
        <w:t>- נגד</w:t>
      </w:r>
    </w:p>
    <w:p w14:paraId="5B6A4B79" w14:textId="77777777" w:rsidR="00000000" w:rsidRDefault="00364BE1">
      <w:pPr>
        <w:pStyle w:val="a0"/>
        <w:rPr>
          <w:rFonts w:hint="cs"/>
          <w:rtl/>
        </w:rPr>
      </w:pPr>
      <w:r>
        <w:rPr>
          <w:rFonts w:hint="cs"/>
          <w:rtl/>
        </w:rPr>
        <w:t>שלום שמחון</w:t>
      </w:r>
      <w:r>
        <w:rPr>
          <w:rFonts w:hint="cs"/>
          <w:rtl/>
        </w:rPr>
        <w:tab/>
      </w:r>
      <w:r>
        <w:rPr>
          <w:rFonts w:hint="cs"/>
          <w:rtl/>
        </w:rPr>
        <w:tab/>
        <w:t>- בעד</w:t>
      </w:r>
    </w:p>
    <w:p w14:paraId="17DE3D7F" w14:textId="77777777" w:rsidR="00000000" w:rsidRDefault="00364BE1">
      <w:pPr>
        <w:pStyle w:val="a0"/>
        <w:rPr>
          <w:rFonts w:hint="cs"/>
          <w:rtl/>
        </w:rPr>
      </w:pPr>
      <w:r>
        <w:rPr>
          <w:rFonts w:hint="cs"/>
          <w:rtl/>
        </w:rPr>
        <w:t>אריאל שרון</w:t>
      </w:r>
      <w:r>
        <w:rPr>
          <w:rFonts w:hint="cs"/>
          <w:rtl/>
        </w:rPr>
        <w:tab/>
      </w:r>
      <w:r>
        <w:rPr>
          <w:rFonts w:hint="cs"/>
          <w:rtl/>
        </w:rPr>
        <w:tab/>
        <w:t>- נגד</w:t>
      </w:r>
    </w:p>
    <w:p w14:paraId="43E9F120" w14:textId="77777777" w:rsidR="00000000" w:rsidRDefault="00364BE1">
      <w:pPr>
        <w:pStyle w:val="a0"/>
        <w:rPr>
          <w:rFonts w:hint="cs"/>
          <w:rtl/>
        </w:rPr>
      </w:pPr>
      <w:r>
        <w:rPr>
          <w:rFonts w:hint="cs"/>
          <w:rtl/>
        </w:rPr>
        <w:t>עמרי שרון</w:t>
      </w:r>
      <w:r>
        <w:rPr>
          <w:rFonts w:hint="cs"/>
          <w:rtl/>
        </w:rPr>
        <w:tab/>
      </w:r>
      <w:r>
        <w:rPr>
          <w:rFonts w:hint="cs"/>
          <w:rtl/>
        </w:rPr>
        <w:tab/>
        <w:t>- נגד</w:t>
      </w:r>
    </w:p>
    <w:p w14:paraId="00D4371D" w14:textId="77777777" w:rsidR="00000000" w:rsidRDefault="00364BE1">
      <w:pPr>
        <w:pStyle w:val="a0"/>
        <w:rPr>
          <w:rFonts w:hint="cs"/>
          <w:rtl/>
        </w:rPr>
      </w:pPr>
      <w:r>
        <w:rPr>
          <w:rFonts w:hint="cs"/>
          <w:rtl/>
        </w:rPr>
        <w:t>יוסי שריד</w:t>
      </w:r>
      <w:r>
        <w:rPr>
          <w:rFonts w:hint="cs"/>
          <w:rtl/>
        </w:rPr>
        <w:tab/>
      </w:r>
      <w:r>
        <w:rPr>
          <w:rFonts w:hint="cs"/>
          <w:rtl/>
        </w:rPr>
        <w:tab/>
        <w:t>- בעד</w:t>
      </w:r>
    </w:p>
    <w:p w14:paraId="685308E2" w14:textId="77777777" w:rsidR="00000000" w:rsidRDefault="00364BE1">
      <w:pPr>
        <w:pStyle w:val="a0"/>
        <w:rPr>
          <w:rFonts w:hint="cs"/>
          <w:rtl/>
        </w:rPr>
      </w:pPr>
      <w:r>
        <w:rPr>
          <w:rFonts w:hint="cs"/>
          <w:rtl/>
        </w:rPr>
        <w:t>יולי תמיר</w:t>
      </w:r>
      <w:r>
        <w:rPr>
          <w:rFonts w:hint="cs"/>
          <w:rtl/>
        </w:rPr>
        <w:tab/>
      </w:r>
      <w:r>
        <w:rPr>
          <w:rFonts w:hint="cs"/>
          <w:rtl/>
        </w:rPr>
        <w:tab/>
        <w:t>- בעד</w:t>
      </w:r>
    </w:p>
    <w:p w14:paraId="5488AC87" w14:textId="77777777" w:rsidR="00000000" w:rsidRDefault="00364BE1">
      <w:pPr>
        <w:pStyle w:val="a0"/>
        <w:ind w:firstLine="0"/>
        <w:rPr>
          <w:rFonts w:hint="cs"/>
          <w:rtl/>
        </w:rPr>
      </w:pPr>
    </w:p>
    <w:p w14:paraId="1A4FA7F6" w14:textId="77777777" w:rsidR="00000000" w:rsidRDefault="00364BE1">
      <w:pPr>
        <w:pStyle w:val="a0"/>
        <w:ind w:firstLine="0"/>
        <w:rPr>
          <w:rFonts w:hint="cs"/>
          <w:rtl/>
        </w:rPr>
      </w:pPr>
      <w:r>
        <w:rPr>
          <w:rFonts w:hint="cs"/>
          <w:rtl/>
        </w:rPr>
        <w:tab/>
        <w:t>אני חוזר בפעם השנייה על שמות אלה שלא הצביעו:</w:t>
      </w:r>
    </w:p>
    <w:p w14:paraId="7CEB57F0" w14:textId="77777777" w:rsidR="00000000" w:rsidRDefault="00364BE1">
      <w:pPr>
        <w:pStyle w:val="a0"/>
        <w:ind w:firstLine="0"/>
        <w:rPr>
          <w:rFonts w:hint="cs"/>
          <w:rtl/>
        </w:rPr>
      </w:pPr>
    </w:p>
    <w:p w14:paraId="6B998EA4" w14:textId="77777777" w:rsidR="00000000" w:rsidRDefault="00364BE1">
      <w:pPr>
        <w:pStyle w:val="a0"/>
        <w:ind w:firstLine="720"/>
        <w:rPr>
          <w:rFonts w:hint="cs"/>
          <w:rtl/>
        </w:rPr>
      </w:pPr>
      <w:r>
        <w:rPr>
          <w:rFonts w:hint="cs"/>
          <w:rtl/>
        </w:rPr>
        <w:t>אהוד אולמרט</w:t>
      </w:r>
      <w:r>
        <w:rPr>
          <w:rFonts w:hint="cs"/>
          <w:rtl/>
        </w:rPr>
        <w:tab/>
      </w:r>
      <w:r>
        <w:rPr>
          <w:rFonts w:hint="cs"/>
          <w:rtl/>
        </w:rPr>
        <w:tab/>
        <w:t>- אינו נוכח</w:t>
      </w:r>
    </w:p>
    <w:p w14:paraId="7D021E8A" w14:textId="77777777" w:rsidR="00000000" w:rsidRDefault="00364BE1">
      <w:pPr>
        <w:pStyle w:val="a0"/>
        <w:ind w:firstLine="720"/>
        <w:rPr>
          <w:rFonts w:hint="cs"/>
          <w:rtl/>
        </w:rPr>
      </w:pPr>
      <w:r>
        <w:rPr>
          <w:rFonts w:hint="cs"/>
          <w:rtl/>
        </w:rPr>
        <w:t>זאב בוים</w:t>
      </w:r>
      <w:r>
        <w:rPr>
          <w:rFonts w:hint="cs"/>
          <w:rtl/>
        </w:rPr>
        <w:tab/>
      </w:r>
      <w:r>
        <w:rPr>
          <w:rFonts w:hint="cs"/>
          <w:rtl/>
        </w:rPr>
        <w:tab/>
        <w:t>- נגד</w:t>
      </w:r>
    </w:p>
    <w:p w14:paraId="555A82CD" w14:textId="77777777" w:rsidR="00000000" w:rsidRDefault="00364BE1">
      <w:pPr>
        <w:pStyle w:val="a0"/>
        <w:ind w:firstLine="720"/>
        <w:rPr>
          <w:rFonts w:hint="cs"/>
          <w:rtl/>
        </w:rPr>
      </w:pPr>
      <w:r>
        <w:rPr>
          <w:rFonts w:hint="cs"/>
          <w:rtl/>
        </w:rPr>
        <w:t>בנימין בן-אליעזר</w:t>
      </w:r>
      <w:r>
        <w:rPr>
          <w:rFonts w:hint="cs"/>
          <w:rtl/>
        </w:rPr>
        <w:tab/>
      </w:r>
      <w:r>
        <w:rPr>
          <w:rFonts w:hint="cs"/>
          <w:rtl/>
        </w:rPr>
        <w:tab/>
        <w:t>- אינו נוכח</w:t>
      </w:r>
    </w:p>
    <w:p w14:paraId="0C58D741" w14:textId="77777777" w:rsidR="00000000" w:rsidRDefault="00364BE1">
      <w:pPr>
        <w:pStyle w:val="a0"/>
        <w:ind w:firstLine="720"/>
        <w:rPr>
          <w:rFonts w:hint="cs"/>
          <w:rtl/>
        </w:rPr>
      </w:pPr>
      <w:r>
        <w:rPr>
          <w:rFonts w:hint="cs"/>
          <w:rtl/>
        </w:rPr>
        <w:t>אלי בן-מנחם</w:t>
      </w:r>
      <w:r>
        <w:rPr>
          <w:rFonts w:hint="cs"/>
          <w:rtl/>
        </w:rPr>
        <w:tab/>
      </w:r>
      <w:r>
        <w:rPr>
          <w:rFonts w:hint="cs"/>
          <w:rtl/>
        </w:rPr>
        <w:tab/>
        <w:t>- אינו נוכח</w:t>
      </w:r>
    </w:p>
    <w:p w14:paraId="474697DA" w14:textId="77777777" w:rsidR="00000000" w:rsidRDefault="00364BE1">
      <w:pPr>
        <w:pStyle w:val="a0"/>
        <w:ind w:firstLine="720"/>
        <w:rPr>
          <w:rFonts w:hint="cs"/>
          <w:rtl/>
        </w:rPr>
      </w:pPr>
      <w:r>
        <w:rPr>
          <w:rFonts w:hint="cs"/>
          <w:rtl/>
        </w:rPr>
        <w:t>ויקטור בריילובסקי</w:t>
      </w:r>
      <w:r>
        <w:rPr>
          <w:rFonts w:hint="cs"/>
          <w:rtl/>
        </w:rPr>
        <w:tab/>
        <w:t>- אינו נוכח</w:t>
      </w:r>
    </w:p>
    <w:p w14:paraId="7A3C6BB8" w14:textId="77777777" w:rsidR="00000000" w:rsidRDefault="00364BE1">
      <w:pPr>
        <w:pStyle w:val="a0"/>
        <w:ind w:firstLine="720"/>
        <w:rPr>
          <w:rFonts w:hint="cs"/>
          <w:rtl/>
        </w:rPr>
      </w:pPr>
      <w:r>
        <w:rPr>
          <w:rFonts w:hint="cs"/>
          <w:rtl/>
        </w:rPr>
        <w:t>מיכאל גורלובסקי</w:t>
      </w:r>
      <w:r>
        <w:rPr>
          <w:rFonts w:hint="cs"/>
          <w:rtl/>
        </w:rPr>
        <w:tab/>
        <w:t xml:space="preserve"> </w:t>
      </w:r>
      <w:r>
        <w:rPr>
          <w:rFonts w:hint="cs"/>
          <w:rtl/>
        </w:rPr>
        <w:tab/>
        <w:t>- אינו נוכח</w:t>
      </w:r>
    </w:p>
    <w:p w14:paraId="7AFD76C3" w14:textId="77777777" w:rsidR="00000000" w:rsidRDefault="00364BE1">
      <w:pPr>
        <w:pStyle w:val="a0"/>
        <w:ind w:firstLine="720"/>
        <w:rPr>
          <w:rFonts w:hint="cs"/>
          <w:rtl/>
        </w:rPr>
      </w:pPr>
      <w:r>
        <w:rPr>
          <w:rFonts w:hint="cs"/>
          <w:rtl/>
        </w:rPr>
        <w:t>צחי הנגבי</w:t>
      </w:r>
      <w:r>
        <w:rPr>
          <w:rFonts w:hint="cs"/>
          <w:rtl/>
        </w:rPr>
        <w:tab/>
      </w:r>
      <w:r>
        <w:rPr>
          <w:rFonts w:hint="cs"/>
          <w:rtl/>
        </w:rPr>
        <w:tab/>
        <w:t>- אינו נוכח</w:t>
      </w:r>
    </w:p>
    <w:p w14:paraId="68C22008" w14:textId="77777777" w:rsidR="00000000" w:rsidRDefault="00364BE1">
      <w:pPr>
        <w:pStyle w:val="a0"/>
        <w:ind w:firstLine="720"/>
        <w:rPr>
          <w:rFonts w:hint="cs"/>
          <w:rtl/>
        </w:rPr>
      </w:pPr>
      <w:r>
        <w:rPr>
          <w:rFonts w:hint="cs"/>
          <w:rtl/>
        </w:rPr>
        <w:t>יצחק הרצוג</w:t>
      </w:r>
      <w:r>
        <w:rPr>
          <w:rFonts w:hint="cs"/>
          <w:rtl/>
        </w:rPr>
        <w:tab/>
      </w:r>
      <w:r>
        <w:rPr>
          <w:rFonts w:hint="cs"/>
          <w:rtl/>
        </w:rPr>
        <w:tab/>
        <w:t>- אינו נוכח</w:t>
      </w:r>
    </w:p>
    <w:p w14:paraId="7A53C338" w14:textId="77777777" w:rsidR="00000000" w:rsidRDefault="00364BE1">
      <w:pPr>
        <w:pStyle w:val="a0"/>
        <w:ind w:firstLine="720"/>
        <w:rPr>
          <w:rFonts w:hint="cs"/>
          <w:rtl/>
        </w:rPr>
      </w:pPr>
      <w:r>
        <w:rPr>
          <w:rFonts w:hint="cs"/>
          <w:rtl/>
        </w:rPr>
        <w:t>מתן וילנאי</w:t>
      </w:r>
      <w:r>
        <w:rPr>
          <w:rFonts w:hint="cs"/>
          <w:rtl/>
        </w:rPr>
        <w:tab/>
      </w:r>
      <w:r>
        <w:rPr>
          <w:rFonts w:hint="cs"/>
          <w:rtl/>
        </w:rPr>
        <w:tab/>
        <w:t>- אינו נוכח</w:t>
      </w:r>
    </w:p>
    <w:p w14:paraId="7A754642" w14:textId="77777777" w:rsidR="00000000" w:rsidRDefault="00364BE1">
      <w:pPr>
        <w:pStyle w:val="a0"/>
        <w:ind w:firstLine="720"/>
        <w:rPr>
          <w:rFonts w:hint="cs"/>
          <w:rtl/>
        </w:rPr>
      </w:pPr>
      <w:r>
        <w:rPr>
          <w:rFonts w:hint="cs"/>
          <w:rtl/>
        </w:rPr>
        <w:t>יצחק וקנין</w:t>
      </w:r>
      <w:r>
        <w:rPr>
          <w:rFonts w:hint="cs"/>
          <w:rtl/>
        </w:rPr>
        <w:tab/>
      </w:r>
      <w:r>
        <w:rPr>
          <w:rFonts w:hint="cs"/>
          <w:rtl/>
        </w:rPr>
        <w:tab/>
        <w:t>- אינו נוכח</w:t>
      </w:r>
    </w:p>
    <w:p w14:paraId="00154931" w14:textId="77777777" w:rsidR="00000000" w:rsidRDefault="00364BE1">
      <w:pPr>
        <w:pStyle w:val="a0"/>
        <w:ind w:firstLine="720"/>
        <w:rPr>
          <w:rFonts w:hint="cs"/>
          <w:rtl/>
        </w:rPr>
      </w:pPr>
      <w:r>
        <w:rPr>
          <w:rFonts w:hint="cs"/>
          <w:rtl/>
        </w:rPr>
        <w:t>ג'מאל זחאלקה</w:t>
      </w:r>
      <w:r>
        <w:rPr>
          <w:rFonts w:hint="cs"/>
          <w:rtl/>
        </w:rPr>
        <w:tab/>
      </w:r>
      <w:r>
        <w:rPr>
          <w:rFonts w:hint="cs"/>
          <w:rtl/>
        </w:rPr>
        <w:tab/>
        <w:t>- אינו נוכח</w:t>
      </w:r>
    </w:p>
    <w:p w14:paraId="4BA58FFA" w14:textId="77777777" w:rsidR="00000000" w:rsidRDefault="00364BE1">
      <w:pPr>
        <w:pStyle w:val="a0"/>
        <w:ind w:firstLine="720"/>
        <w:rPr>
          <w:rFonts w:hint="cs"/>
          <w:rtl/>
        </w:rPr>
      </w:pPr>
      <w:r>
        <w:rPr>
          <w:rFonts w:hint="cs"/>
          <w:rtl/>
        </w:rPr>
        <w:t>ואסל טאהא</w:t>
      </w:r>
      <w:r>
        <w:rPr>
          <w:rFonts w:hint="cs"/>
          <w:rtl/>
        </w:rPr>
        <w:tab/>
      </w:r>
      <w:r>
        <w:rPr>
          <w:rFonts w:hint="cs"/>
          <w:rtl/>
        </w:rPr>
        <w:tab/>
        <w:t>- אינו נוכח</w:t>
      </w:r>
    </w:p>
    <w:p w14:paraId="299145FC" w14:textId="77777777" w:rsidR="00000000" w:rsidRDefault="00364BE1">
      <w:pPr>
        <w:pStyle w:val="a0"/>
        <w:ind w:firstLine="720"/>
        <w:rPr>
          <w:rFonts w:hint="cs"/>
          <w:rtl/>
        </w:rPr>
      </w:pPr>
      <w:r>
        <w:rPr>
          <w:rFonts w:hint="cs"/>
          <w:rtl/>
        </w:rPr>
        <w:t>דוד טל</w:t>
      </w:r>
      <w:r>
        <w:rPr>
          <w:rFonts w:hint="cs"/>
          <w:rtl/>
        </w:rPr>
        <w:tab/>
      </w:r>
      <w:r>
        <w:rPr>
          <w:rFonts w:hint="cs"/>
          <w:rtl/>
        </w:rPr>
        <w:tab/>
      </w:r>
      <w:r>
        <w:rPr>
          <w:rFonts w:hint="cs"/>
          <w:rtl/>
        </w:rPr>
        <w:tab/>
        <w:t>- נגד</w:t>
      </w:r>
    </w:p>
    <w:p w14:paraId="4536A5B2" w14:textId="77777777" w:rsidR="00000000" w:rsidRDefault="00364BE1">
      <w:pPr>
        <w:pStyle w:val="a0"/>
        <w:ind w:firstLine="720"/>
        <w:rPr>
          <w:rFonts w:hint="cs"/>
          <w:rtl/>
        </w:rPr>
      </w:pPr>
      <w:r>
        <w:rPr>
          <w:rFonts w:hint="cs"/>
          <w:rtl/>
        </w:rPr>
        <w:t>דני יתום</w:t>
      </w:r>
      <w:r>
        <w:rPr>
          <w:rFonts w:hint="cs"/>
          <w:rtl/>
        </w:rPr>
        <w:tab/>
      </w:r>
      <w:r>
        <w:rPr>
          <w:rFonts w:hint="cs"/>
          <w:rtl/>
        </w:rPr>
        <w:tab/>
      </w:r>
      <w:r>
        <w:rPr>
          <w:rFonts w:hint="cs"/>
          <w:rtl/>
        </w:rPr>
        <w:tab/>
        <w:t>- אינו נוכח</w:t>
      </w:r>
    </w:p>
    <w:p w14:paraId="5C7F6CA3" w14:textId="77777777" w:rsidR="00000000" w:rsidRDefault="00364BE1">
      <w:pPr>
        <w:pStyle w:val="a0"/>
        <w:ind w:firstLine="720"/>
        <w:rPr>
          <w:rFonts w:hint="cs"/>
          <w:rtl/>
        </w:rPr>
      </w:pPr>
      <w:r>
        <w:rPr>
          <w:rFonts w:hint="cs"/>
          <w:rtl/>
        </w:rPr>
        <w:t>דוד לוי</w:t>
      </w:r>
      <w:r>
        <w:rPr>
          <w:rFonts w:hint="cs"/>
          <w:rtl/>
        </w:rPr>
        <w:tab/>
      </w:r>
      <w:r>
        <w:rPr>
          <w:rFonts w:hint="cs"/>
          <w:rtl/>
        </w:rPr>
        <w:tab/>
      </w:r>
      <w:r>
        <w:rPr>
          <w:rFonts w:hint="cs"/>
          <w:rtl/>
        </w:rPr>
        <w:tab/>
        <w:t>- אינו נוכח</w:t>
      </w:r>
    </w:p>
    <w:p w14:paraId="1F77944A" w14:textId="77777777" w:rsidR="00000000" w:rsidRDefault="00364BE1">
      <w:pPr>
        <w:pStyle w:val="a0"/>
        <w:ind w:firstLine="720"/>
        <w:rPr>
          <w:rFonts w:hint="cs"/>
          <w:rtl/>
        </w:rPr>
      </w:pPr>
      <w:r>
        <w:rPr>
          <w:rFonts w:hint="cs"/>
          <w:rtl/>
        </w:rPr>
        <w:t>ציפי לבני</w:t>
      </w:r>
      <w:r>
        <w:rPr>
          <w:rFonts w:hint="cs"/>
          <w:rtl/>
        </w:rPr>
        <w:tab/>
      </w:r>
      <w:r>
        <w:rPr>
          <w:rFonts w:hint="cs"/>
          <w:rtl/>
        </w:rPr>
        <w:tab/>
        <w:t>- אינה נוכחת</w:t>
      </w:r>
    </w:p>
    <w:p w14:paraId="4980A403" w14:textId="77777777" w:rsidR="00000000" w:rsidRDefault="00364BE1">
      <w:pPr>
        <w:pStyle w:val="a0"/>
        <w:ind w:firstLine="720"/>
        <w:rPr>
          <w:rFonts w:hint="cs"/>
          <w:rtl/>
        </w:rPr>
      </w:pPr>
      <w:r>
        <w:rPr>
          <w:rFonts w:hint="cs"/>
          <w:rtl/>
        </w:rPr>
        <w:t>עמרם מצנע</w:t>
      </w:r>
      <w:r>
        <w:rPr>
          <w:rFonts w:hint="cs"/>
          <w:rtl/>
        </w:rPr>
        <w:tab/>
      </w:r>
      <w:r>
        <w:rPr>
          <w:rFonts w:hint="cs"/>
          <w:rtl/>
        </w:rPr>
        <w:tab/>
        <w:t>- אינו נוכח</w:t>
      </w:r>
    </w:p>
    <w:p w14:paraId="6720EBB7" w14:textId="77777777" w:rsidR="00000000" w:rsidRDefault="00364BE1">
      <w:pPr>
        <w:pStyle w:val="a0"/>
        <w:ind w:firstLine="720"/>
        <w:rPr>
          <w:rFonts w:hint="cs"/>
          <w:rtl/>
        </w:rPr>
      </w:pPr>
      <w:r>
        <w:rPr>
          <w:rFonts w:hint="cs"/>
          <w:rtl/>
        </w:rPr>
        <w:t>בנימין נתניהו</w:t>
      </w:r>
      <w:r>
        <w:rPr>
          <w:rFonts w:hint="cs"/>
          <w:rtl/>
        </w:rPr>
        <w:tab/>
      </w:r>
      <w:r>
        <w:rPr>
          <w:rFonts w:hint="cs"/>
          <w:rtl/>
        </w:rPr>
        <w:tab/>
        <w:t>- אינו נוכח</w:t>
      </w:r>
    </w:p>
    <w:p w14:paraId="74FFC982" w14:textId="77777777" w:rsidR="00000000" w:rsidRDefault="00364BE1">
      <w:pPr>
        <w:pStyle w:val="a0"/>
        <w:ind w:firstLine="720"/>
        <w:rPr>
          <w:rFonts w:hint="cs"/>
          <w:rtl/>
        </w:rPr>
      </w:pPr>
      <w:r>
        <w:rPr>
          <w:rFonts w:hint="cs"/>
          <w:rtl/>
        </w:rPr>
        <w:t>מיכאל נודלמן</w:t>
      </w:r>
      <w:r>
        <w:rPr>
          <w:rFonts w:hint="cs"/>
          <w:rtl/>
        </w:rPr>
        <w:tab/>
      </w:r>
      <w:r>
        <w:rPr>
          <w:rFonts w:hint="cs"/>
          <w:rtl/>
        </w:rPr>
        <w:tab/>
        <w:t>- בעד</w:t>
      </w:r>
    </w:p>
    <w:p w14:paraId="13E26E00" w14:textId="77777777" w:rsidR="00000000" w:rsidRDefault="00364BE1">
      <w:pPr>
        <w:pStyle w:val="a0"/>
        <w:ind w:firstLine="720"/>
        <w:rPr>
          <w:rFonts w:hint="cs"/>
          <w:rtl/>
        </w:rPr>
      </w:pPr>
      <w:r>
        <w:rPr>
          <w:rFonts w:hint="cs"/>
          <w:rtl/>
        </w:rPr>
        <w:t xml:space="preserve">אפרים סנה </w:t>
      </w:r>
      <w:r>
        <w:rPr>
          <w:rFonts w:hint="cs"/>
          <w:rtl/>
        </w:rPr>
        <w:tab/>
      </w:r>
      <w:r>
        <w:rPr>
          <w:rFonts w:hint="cs"/>
          <w:rtl/>
        </w:rPr>
        <w:tab/>
        <w:t>- אינו נוכח</w:t>
      </w:r>
    </w:p>
    <w:p w14:paraId="70A2AD85" w14:textId="77777777" w:rsidR="00000000" w:rsidRDefault="00364BE1">
      <w:pPr>
        <w:pStyle w:val="a0"/>
        <w:ind w:firstLine="720"/>
        <w:rPr>
          <w:rFonts w:hint="cs"/>
          <w:rtl/>
        </w:rPr>
      </w:pPr>
      <w:r>
        <w:rPr>
          <w:rFonts w:hint="cs"/>
          <w:rtl/>
        </w:rPr>
        <w:t>אברהם פורז</w:t>
      </w:r>
      <w:r>
        <w:rPr>
          <w:rFonts w:hint="cs"/>
          <w:rtl/>
        </w:rPr>
        <w:tab/>
      </w:r>
      <w:r>
        <w:rPr>
          <w:rFonts w:hint="cs"/>
          <w:rtl/>
        </w:rPr>
        <w:tab/>
        <w:t>- אינו נוכח</w:t>
      </w:r>
    </w:p>
    <w:p w14:paraId="2BE7B803" w14:textId="77777777" w:rsidR="00000000" w:rsidRDefault="00364BE1">
      <w:pPr>
        <w:pStyle w:val="a0"/>
        <w:ind w:firstLine="720"/>
        <w:rPr>
          <w:rFonts w:hint="cs"/>
          <w:rtl/>
        </w:rPr>
      </w:pPr>
      <w:r>
        <w:rPr>
          <w:rFonts w:hint="cs"/>
          <w:rtl/>
        </w:rPr>
        <w:t>מאיר פרוש</w:t>
      </w:r>
      <w:r>
        <w:rPr>
          <w:rFonts w:hint="cs"/>
          <w:rtl/>
        </w:rPr>
        <w:tab/>
      </w:r>
      <w:r>
        <w:rPr>
          <w:rFonts w:hint="cs"/>
          <w:rtl/>
        </w:rPr>
        <w:tab/>
        <w:t>- אינו נוכח</w:t>
      </w:r>
    </w:p>
    <w:p w14:paraId="738B05C2" w14:textId="77777777" w:rsidR="00000000" w:rsidRDefault="00364BE1">
      <w:pPr>
        <w:pStyle w:val="a0"/>
        <w:ind w:firstLine="720"/>
        <w:rPr>
          <w:rFonts w:hint="cs"/>
          <w:rtl/>
        </w:rPr>
      </w:pPr>
      <w:r>
        <w:rPr>
          <w:rFonts w:hint="cs"/>
          <w:rtl/>
        </w:rPr>
        <w:t>שמעון פרס</w:t>
      </w:r>
      <w:r>
        <w:rPr>
          <w:rFonts w:hint="cs"/>
          <w:rtl/>
        </w:rPr>
        <w:tab/>
      </w:r>
      <w:r>
        <w:rPr>
          <w:rFonts w:hint="cs"/>
          <w:rtl/>
        </w:rPr>
        <w:tab/>
        <w:t>- אינו נוכח</w:t>
      </w:r>
    </w:p>
    <w:p w14:paraId="3768C5EF" w14:textId="77777777" w:rsidR="00000000" w:rsidRDefault="00364BE1">
      <w:pPr>
        <w:pStyle w:val="a0"/>
        <w:ind w:firstLine="720"/>
        <w:rPr>
          <w:rFonts w:hint="cs"/>
          <w:rtl/>
        </w:rPr>
      </w:pPr>
      <w:r>
        <w:rPr>
          <w:rFonts w:hint="cs"/>
          <w:rtl/>
        </w:rPr>
        <w:t>עמיר פרץ</w:t>
      </w:r>
      <w:r>
        <w:rPr>
          <w:rFonts w:hint="cs"/>
          <w:rtl/>
        </w:rPr>
        <w:tab/>
      </w:r>
      <w:r>
        <w:rPr>
          <w:rFonts w:hint="cs"/>
          <w:rtl/>
        </w:rPr>
        <w:tab/>
        <w:t>- אינו נוכח</w:t>
      </w:r>
    </w:p>
    <w:p w14:paraId="497E2F60" w14:textId="77777777" w:rsidR="00000000" w:rsidRDefault="00364BE1">
      <w:pPr>
        <w:pStyle w:val="a0"/>
        <w:ind w:firstLine="720"/>
        <w:rPr>
          <w:rFonts w:hint="cs"/>
          <w:rtl/>
        </w:rPr>
      </w:pPr>
      <w:r>
        <w:rPr>
          <w:rFonts w:hint="cs"/>
          <w:rtl/>
        </w:rPr>
        <w:t>חיים רמון</w:t>
      </w:r>
      <w:r>
        <w:rPr>
          <w:rFonts w:hint="cs"/>
          <w:rtl/>
        </w:rPr>
        <w:tab/>
      </w:r>
      <w:r>
        <w:rPr>
          <w:rFonts w:hint="cs"/>
          <w:rtl/>
        </w:rPr>
        <w:tab/>
        <w:t>- אינו נוכח</w:t>
      </w:r>
    </w:p>
    <w:p w14:paraId="08EC4FA5" w14:textId="77777777" w:rsidR="00000000" w:rsidRDefault="00364BE1">
      <w:pPr>
        <w:pStyle w:val="a0"/>
        <w:ind w:firstLine="720"/>
        <w:rPr>
          <w:rFonts w:hint="cs"/>
          <w:rtl/>
        </w:rPr>
      </w:pPr>
      <w:r>
        <w:rPr>
          <w:rFonts w:hint="cs"/>
          <w:rtl/>
        </w:rPr>
        <w:t>אברהם בייגה שוחט</w:t>
      </w:r>
      <w:r>
        <w:rPr>
          <w:rFonts w:hint="cs"/>
          <w:rtl/>
        </w:rPr>
        <w:tab/>
        <w:t>- אינו נוכח</w:t>
      </w:r>
    </w:p>
    <w:p w14:paraId="6CB81147" w14:textId="77777777" w:rsidR="00000000" w:rsidRDefault="00364BE1">
      <w:pPr>
        <w:pStyle w:val="a0"/>
        <w:ind w:firstLine="720"/>
        <w:rPr>
          <w:rFonts w:hint="cs"/>
          <w:rtl/>
        </w:rPr>
      </w:pPr>
      <w:r>
        <w:rPr>
          <w:rFonts w:hint="cs"/>
          <w:rtl/>
        </w:rPr>
        <w:t>מאי</w:t>
      </w:r>
      <w:r>
        <w:rPr>
          <w:rFonts w:hint="cs"/>
          <w:rtl/>
        </w:rPr>
        <w:t>ר שטרית</w:t>
      </w:r>
      <w:r>
        <w:rPr>
          <w:rFonts w:hint="cs"/>
          <w:rtl/>
        </w:rPr>
        <w:tab/>
      </w:r>
      <w:r>
        <w:rPr>
          <w:rFonts w:hint="cs"/>
          <w:rtl/>
        </w:rPr>
        <w:tab/>
        <w:t>- אינו נוכח</w:t>
      </w:r>
    </w:p>
    <w:p w14:paraId="6C7BD4AA" w14:textId="77777777" w:rsidR="00000000" w:rsidRDefault="00364BE1">
      <w:pPr>
        <w:pStyle w:val="a0"/>
        <w:ind w:firstLine="0"/>
        <w:rPr>
          <w:rFonts w:hint="cs"/>
          <w:rtl/>
        </w:rPr>
      </w:pPr>
    </w:p>
    <w:p w14:paraId="659A71F8" w14:textId="77777777" w:rsidR="00000000" w:rsidRDefault="00364BE1">
      <w:pPr>
        <w:pStyle w:val="af1"/>
        <w:rPr>
          <w:rtl/>
        </w:rPr>
      </w:pPr>
      <w:r>
        <w:rPr>
          <w:rtl/>
        </w:rPr>
        <w:t>היו"ר ראובן ריבלין:</w:t>
      </w:r>
    </w:p>
    <w:p w14:paraId="71132CCE" w14:textId="77777777" w:rsidR="00000000" w:rsidRDefault="00364BE1">
      <w:pPr>
        <w:pStyle w:val="a0"/>
        <w:rPr>
          <w:rtl/>
        </w:rPr>
      </w:pPr>
    </w:p>
    <w:p w14:paraId="07AAC264" w14:textId="77777777" w:rsidR="00000000" w:rsidRDefault="00364BE1">
      <w:pPr>
        <w:pStyle w:val="a0"/>
        <w:rPr>
          <w:rFonts w:hint="cs"/>
          <w:rtl/>
        </w:rPr>
      </w:pPr>
      <w:r>
        <w:rPr>
          <w:rFonts w:hint="cs"/>
          <w:rtl/>
        </w:rPr>
        <w:t>תודה. נא להביא לי את תוצאת ההצבעה לאחר שתתקבל. רבותי חברי הכנסת, נא לתפוס את מקומותיכם. כל מי שרוצים להשתתף בהצבעה הבאה, שהיא על אותו עניין, הצעת החוק של חבר הכנסת פינס, ברגע שאנו נפרסם את תוצאות ההצבעה, אנחנו נעב</w:t>
      </w:r>
      <w:r>
        <w:rPr>
          <w:rFonts w:hint="cs"/>
          <w:rtl/>
        </w:rPr>
        <w:t xml:space="preserve">ור להצבעה אלקטרונית על הצעת החוק של חבר הכנסת פינס. </w:t>
      </w:r>
    </w:p>
    <w:p w14:paraId="3CF02B01" w14:textId="77777777" w:rsidR="00000000" w:rsidRDefault="00364BE1">
      <w:pPr>
        <w:pStyle w:val="a0"/>
        <w:rPr>
          <w:rFonts w:hint="cs"/>
          <w:rtl/>
        </w:rPr>
      </w:pPr>
    </w:p>
    <w:p w14:paraId="64AE9370" w14:textId="77777777" w:rsidR="00000000" w:rsidRDefault="00364BE1">
      <w:pPr>
        <w:pStyle w:val="af0"/>
        <w:rPr>
          <w:rtl/>
        </w:rPr>
      </w:pPr>
      <w:r>
        <w:rPr>
          <w:rtl/>
        </w:rPr>
        <w:t>אופיר פינס-פז (העבודה-מימד):</w:t>
      </w:r>
    </w:p>
    <w:p w14:paraId="185B13DF" w14:textId="77777777" w:rsidR="00000000" w:rsidRDefault="00364BE1">
      <w:pPr>
        <w:pStyle w:val="a0"/>
        <w:rPr>
          <w:rtl/>
        </w:rPr>
      </w:pPr>
    </w:p>
    <w:p w14:paraId="7915FFDD" w14:textId="77777777" w:rsidR="00000000" w:rsidRDefault="00364BE1">
      <w:pPr>
        <w:pStyle w:val="a0"/>
        <w:rPr>
          <w:rFonts w:hint="cs"/>
          <w:rtl/>
        </w:rPr>
      </w:pPr>
      <w:r>
        <w:rPr>
          <w:rFonts w:hint="cs"/>
          <w:rtl/>
        </w:rPr>
        <w:t>אם אתה מחכה לחברים, הם לא יגיעו.</w:t>
      </w:r>
    </w:p>
    <w:p w14:paraId="5C05C7C8" w14:textId="77777777" w:rsidR="00000000" w:rsidRDefault="00364BE1">
      <w:pPr>
        <w:pStyle w:val="a0"/>
        <w:rPr>
          <w:rFonts w:hint="cs"/>
          <w:rtl/>
        </w:rPr>
      </w:pPr>
    </w:p>
    <w:p w14:paraId="64CE1F4B" w14:textId="77777777" w:rsidR="00000000" w:rsidRDefault="00364BE1">
      <w:pPr>
        <w:pStyle w:val="af1"/>
        <w:rPr>
          <w:rtl/>
        </w:rPr>
      </w:pPr>
      <w:r>
        <w:rPr>
          <w:rtl/>
        </w:rPr>
        <w:t>היו"ר ראובן ריבלין:</w:t>
      </w:r>
    </w:p>
    <w:p w14:paraId="52935FB4" w14:textId="77777777" w:rsidR="00000000" w:rsidRDefault="00364BE1">
      <w:pPr>
        <w:pStyle w:val="a0"/>
        <w:rPr>
          <w:rtl/>
        </w:rPr>
      </w:pPr>
    </w:p>
    <w:p w14:paraId="7ACB65F6" w14:textId="77777777" w:rsidR="00000000" w:rsidRDefault="00364BE1">
      <w:pPr>
        <w:pStyle w:val="a0"/>
        <w:rPr>
          <w:rFonts w:hint="cs"/>
          <w:rtl/>
        </w:rPr>
      </w:pPr>
      <w:r>
        <w:rPr>
          <w:rFonts w:hint="cs"/>
          <w:rtl/>
        </w:rPr>
        <w:t>אני מחכה לתוצאות ההצבעה, שכן אצלנו אין טעויות וגם אין מצב של "לא ידענו". אנחנו נדע מה התוצאה ונכריז עליה במפורש, לאחר</w:t>
      </w:r>
      <w:r>
        <w:rPr>
          <w:rFonts w:hint="cs"/>
          <w:rtl/>
        </w:rPr>
        <w:t xml:space="preserve"> בדיקה חוזרת. </w:t>
      </w:r>
    </w:p>
    <w:p w14:paraId="68138BF2" w14:textId="77777777" w:rsidR="00000000" w:rsidRDefault="00364BE1">
      <w:pPr>
        <w:pStyle w:val="a0"/>
        <w:rPr>
          <w:rFonts w:hint="cs"/>
          <w:rtl/>
        </w:rPr>
      </w:pPr>
    </w:p>
    <w:p w14:paraId="50ECAD3D" w14:textId="77777777" w:rsidR="00000000" w:rsidRDefault="00364BE1">
      <w:pPr>
        <w:pStyle w:val="af0"/>
        <w:rPr>
          <w:rtl/>
        </w:rPr>
      </w:pPr>
      <w:r>
        <w:rPr>
          <w:rFonts w:hint="eastAsia"/>
          <w:rtl/>
        </w:rPr>
        <w:t>משה</w:t>
      </w:r>
      <w:r>
        <w:rPr>
          <w:rtl/>
        </w:rPr>
        <w:t xml:space="preserve"> גפני (יהדות התורה):</w:t>
      </w:r>
    </w:p>
    <w:p w14:paraId="22BECD56" w14:textId="77777777" w:rsidR="00000000" w:rsidRDefault="00364BE1">
      <w:pPr>
        <w:pStyle w:val="a0"/>
        <w:rPr>
          <w:rFonts w:hint="cs"/>
          <w:rtl/>
        </w:rPr>
      </w:pPr>
    </w:p>
    <w:p w14:paraId="0CD81D5C" w14:textId="77777777" w:rsidR="00000000" w:rsidRDefault="00364BE1">
      <w:pPr>
        <w:pStyle w:val="a0"/>
        <w:rPr>
          <w:rFonts w:hint="cs"/>
          <w:rtl/>
        </w:rPr>
      </w:pPr>
      <w:r>
        <w:rPr>
          <w:rFonts w:hint="cs"/>
          <w:rtl/>
        </w:rPr>
        <w:t>מה עם התוצאות?</w:t>
      </w:r>
    </w:p>
    <w:p w14:paraId="59EAFFFA" w14:textId="77777777" w:rsidR="00000000" w:rsidRDefault="00364BE1">
      <w:pPr>
        <w:pStyle w:val="a0"/>
        <w:rPr>
          <w:rFonts w:hint="cs"/>
          <w:rtl/>
        </w:rPr>
      </w:pPr>
    </w:p>
    <w:p w14:paraId="276B0472" w14:textId="77777777" w:rsidR="00000000" w:rsidRDefault="00364BE1">
      <w:pPr>
        <w:pStyle w:val="af1"/>
        <w:rPr>
          <w:rtl/>
        </w:rPr>
      </w:pPr>
      <w:r>
        <w:rPr>
          <w:rtl/>
        </w:rPr>
        <w:t>היו"ר ראובן ריבלין:</w:t>
      </w:r>
    </w:p>
    <w:p w14:paraId="4F964F19" w14:textId="77777777" w:rsidR="00000000" w:rsidRDefault="00364BE1">
      <w:pPr>
        <w:pStyle w:val="a0"/>
        <w:rPr>
          <w:rtl/>
        </w:rPr>
      </w:pPr>
    </w:p>
    <w:p w14:paraId="54654913" w14:textId="77777777" w:rsidR="00000000" w:rsidRDefault="00364BE1">
      <w:pPr>
        <w:pStyle w:val="a0"/>
        <w:rPr>
          <w:rFonts w:hint="cs"/>
          <w:rtl/>
        </w:rPr>
      </w:pPr>
      <w:r>
        <w:rPr>
          <w:rFonts w:hint="cs"/>
          <w:rtl/>
        </w:rPr>
        <w:t xml:space="preserve">האם אדוני חושב שהתוצאות יבוששו? נמנעים - 9, בעד - 29, נגד - 58. הצעת החוק של חבר הכנסת ברונפמן לא נתקבלה. </w:t>
      </w:r>
    </w:p>
    <w:p w14:paraId="4CB13352" w14:textId="77777777" w:rsidR="00000000" w:rsidRDefault="00364BE1">
      <w:pPr>
        <w:pStyle w:val="a2"/>
        <w:rPr>
          <w:rFonts w:hint="cs"/>
          <w:rtl/>
        </w:rPr>
      </w:pPr>
    </w:p>
    <w:p w14:paraId="450AAD53" w14:textId="77777777" w:rsidR="00000000" w:rsidRDefault="00364BE1">
      <w:pPr>
        <w:pStyle w:val="a0"/>
        <w:rPr>
          <w:rFonts w:hint="cs"/>
          <w:rtl/>
        </w:rPr>
      </w:pPr>
      <w:bookmarkStart w:id="67" w:name="CS23906FI0023906T10_03_2004_12_05_36"/>
      <w:bookmarkEnd w:id="67"/>
      <w:r>
        <w:rPr>
          <w:rFonts w:hint="cs"/>
          <w:rtl/>
        </w:rPr>
        <w:t>אנחנו עוברים להצבעה על הצעת חוק</w:t>
      </w:r>
      <w:r>
        <w:rPr>
          <w:rtl/>
        </w:rPr>
        <w:t xml:space="preserve"> נישואין וגירושין, התשס"ג-2003</w:t>
      </w:r>
      <w:r>
        <w:rPr>
          <w:rFonts w:hint="cs"/>
          <w:rtl/>
        </w:rPr>
        <w:t xml:space="preserve">, שמספרה </w:t>
      </w:r>
      <w:r>
        <w:rPr>
          <w:rFonts w:hint="cs"/>
          <w:rtl/>
        </w:rPr>
        <w:t>פ/807</w:t>
      </w:r>
      <w:r>
        <w:rPr>
          <w:rtl/>
        </w:rPr>
        <w:t xml:space="preserve"> - של חברי</w:t>
      </w:r>
      <w:r>
        <w:rPr>
          <w:rFonts w:hint="cs"/>
          <w:rtl/>
        </w:rPr>
        <w:t xml:space="preserve"> </w:t>
      </w:r>
      <w:r>
        <w:rPr>
          <w:rtl/>
        </w:rPr>
        <w:t>הכנסת פינס-פז, ברונפמן וקב</w:t>
      </w:r>
      <w:r>
        <w:rPr>
          <w:rFonts w:hint="cs"/>
          <w:rtl/>
        </w:rPr>
        <w:t>וצת חברי הכנסת.</w:t>
      </w:r>
      <w:r>
        <w:rPr>
          <w:rtl/>
        </w:rPr>
        <w:t xml:space="preserve"> </w:t>
      </w:r>
    </w:p>
    <w:p w14:paraId="45A82F81" w14:textId="77777777" w:rsidR="00000000" w:rsidRDefault="00364BE1">
      <w:pPr>
        <w:pStyle w:val="a0"/>
        <w:rPr>
          <w:rFonts w:hint="cs"/>
          <w:rtl/>
        </w:rPr>
      </w:pPr>
    </w:p>
    <w:p w14:paraId="60334659" w14:textId="77777777" w:rsidR="00000000" w:rsidRDefault="00364BE1">
      <w:pPr>
        <w:pStyle w:val="ab"/>
        <w:bidi/>
        <w:rPr>
          <w:rFonts w:hint="cs"/>
          <w:rtl/>
        </w:rPr>
      </w:pPr>
      <w:r>
        <w:rPr>
          <w:rFonts w:hint="cs"/>
          <w:rtl/>
        </w:rPr>
        <w:t>הצבעה מס' 1</w:t>
      </w:r>
    </w:p>
    <w:p w14:paraId="2A1EA00C" w14:textId="77777777" w:rsidR="00000000" w:rsidRDefault="00364BE1">
      <w:pPr>
        <w:pStyle w:val="a0"/>
        <w:rPr>
          <w:rFonts w:hint="cs"/>
          <w:rtl/>
        </w:rPr>
      </w:pPr>
    </w:p>
    <w:p w14:paraId="73EEAC6C" w14:textId="77777777" w:rsidR="00000000" w:rsidRDefault="00364BE1">
      <w:pPr>
        <w:pStyle w:val="ac"/>
        <w:bidi/>
        <w:rPr>
          <w:rFonts w:hint="cs"/>
          <w:rtl/>
        </w:rPr>
      </w:pPr>
      <w:r>
        <w:rPr>
          <w:rFonts w:hint="cs"/>
          <w:rtl/>
        </w:rPr>
        <w:t>בעד ההצעה להעביר את הצעת החוק לדיון מוקדם בוועדה - 29</w:t>
      </w:r>
    </w:p>
    <w:p w14:paraId="265990B0" w14:textId="77777777" w:rsidR="00000000" w:rsidRDefault="00364BE1">
      <w:pPr>
        <w:pStyle w:val="ac"/>
        <w:bidi/>
        <w:rPr>
          <w:rFonts w:hint="cs"/>
          <w:rtl/>
        </w:rPr>
      </w:pPr>
      <w:r>
        <w:rPr>
          <w:rFonts w:hint="cs"/>
          <w:rtl/>
        </w:rPr>
        <w:t>בעד ההצעה להסיר מסדר-היום את הצעת החוק - 58</w:t>
      </w:r>
    </w:p>
    <w:p w14:paraId="551087AD" w14:textId="77777777" w:rsidR="00000000" w:rsidRDefault="00364BE1">
      <w:pPr>
        <w:pStyle w:val="ac"/>
        <w:bidi/>
        <w:rPr>
          <w:rFonts w:hint="cs"/>
          <w:rtl/>
        </w:rPr>
      </w:pPr>
      <w:r>
        <w:rPr>
          <w:rFonts w:hint="cs"/>
          <w:rtl/>
        </w:rPr>
        <w:t>נמנעים - 8</w:t>
      </w:r>
    </w:p>
    <w:p w14:paraId="7631EC95" w14:textId="77777777" w:rsidR="00000000" w:rsidRDefault="00364BE1">
      <w:pPr>
        <w:pStyle w:val="ad"/>
        <w:bidi/>
        <w:rPr>
          <w:rFonts w:hint="cs"/>
          <w:rtl/>
        </w:rPr>
      </w:pPr>
      <w:r>
        <w:rPr>
          <w:rFonts w:hint="cs"/>
          <w:rtl/>
        </w:rPr>
        <w:t>ההצעה להסיר מסדר-היום את הצעת חוק נישואין וגירושין, התשס"ג-2003, נתקבלה.</w:t>
      </w:r>
    </w:p>
    <w:p w14:paraId="744E102E" w14:textId="77777777" w:rsidR="00000000" w:rsidRDefault="00364BE1">
      <w:pPr>
        <w:pStyle w:val="a0"/>
        <w:rPr>
          <w:rFonts w:hint="cs"/>
          <w:rtl/>
        </w:rPr>
      </w:pPr>
    </w:p>
    <w:p w14:paraId="71CF9EE2" w14:textId="77777777" w:rsidR="00000000" w:rsidRDefault="00364BE1">
      <w:pPr>
        <w:pStyle w:val="af1"/>
        <w:rPr>
          <w:rtl/>
        </w:rPr>
      </w:pPr>
      <w:r>
        <w:rPr>
          <w:rtl/>
        </w:rPr>
        <w:t>היו"ר ראובן ריבלין:</w:t>
      </w:r>
    </w:p>
    <w:p w14:paraId="450F2CC7" w14:textId="77777777" w:rsidR="00000000" w:rsidRDefault="00364BE1">
      <w:pPr>
        <w:pStyle w:val="a0"/>
        <w:ind w:firstLine="0"/>
        <w:rPr>
          <w:rFonts w:hint="cs"/>
          <w:rtl/>
        </w:rPr>
      </w:pPr>
    </w:p>
    <w:p w14:paraId="72359EB0" w14:textId="77777777" w:rsidR="00000000" w:rsidRDefault="00364BE1">
      <w:pPr>
        <w:pStyle w:val="a0"/>
        <w:rPr>
          <w:rFonts w:hint="cs"/>
          <w:rtl/>
        </w:rPr>
      </w:pPr>
      <w:r>
        <w:rPr>
          <w:rFonts w:hint="cs"/>
          <w:rtl/>
        </w:rPr>
        <w:t>29 בעד, 58 נגד ושמונה נמנעים. נא לא למחוא כפיים. אני קובע שהצעת חוק נישואין וגירושין, התשס"ג-2003, לא נתקבלה.</w:t>
      </w:r>
    </w:p>
    <w:p w14:paraId="0E15C252" w14:textId="77777777" w:rsidR="00000000" w:rsidRDefault="00364BE1">
      <w:pPr>
        <w:pStyle w:val="a0"/>
        <w:rPr>
          <w:rFonts w:hint="cs"/>
          <w:rtl/>
        </w:rPr>
      </w:pPr>
    </w:p>
    <w:p w14:paraId="73CC8B58" w14:textId="77777777" w:rsidR="00000000" w:rsidRDefault="00364BE1">
      <w:pPr>
        <w:pStyle w:val="a0"/>
        <w:rPr>
          <w:rFonts w:hint="cs"/>
          <w:rtl/>
        </w:rPr>
      </w:pPr>
    </w:p>
    <w:p w14:paraId="090A9AB8" w14:textId="77777777" w:rsidR="00000000" w:rsidRDefault="00364BE1">
      <w:pPr>
        <w:pStyle w:val="a2"/>
        <w:rPr>
          <w:rtl/>
        </w:rPr>
      </w:pPr>
    </w:p>
    <w:p w14:paraId="76DE401C" w14:textId="77777777" w:rsidR="00000000" w:rsidRDefault="00364BE1">
      <w:pPr>
        <w:pStyle w:val="a2"/>
        <w:rPr>
          <w:rFonts w:hint="cs"/>
          <w:rtl/>
        </w:rPr>
      </w:pPr>
      <w:bookmarkStart w:id="68" w:name="CS23888FI0023888T10_03_2004_12_05_00"/>
      <w:bookmarkStart w:id="69" w:name="_Toc71351994"/>
      <w:bookmarkEnd w:id="68"/>
      <w:r>
        <w:rPr>
          <w:rtl/>
        </w:rPr>
        <w:t>הצעת חוק שיפוט בתי</w:t>
      </w:r>
      <w:r>
        <w:rPr>
          <w:rFonts w:hint="cs"/>
          <w:rtl/>
        </w:rPr>
        <w:t>-</w:t>
      </w:r>
      <w:r>
        <w:rPr>
          <w:rtl/>
        </w:rPr>
        <w:t>דין רבניים (נישואין וגירושין)</w:t>
      </w:r>
      <w:r>
        <w:rPr>
          <w:rFonts w:hint="cs"/>
          <w:rtl/>
        </w:rPr>
        <w:t xml:space="preserve"> </w:t>
      </w:r>
      <w:r>
        <w:rPr>
          <w:rtl/>
        </w:rPr>
        <w:br/>
        <w:t>(תיקון - פסולי חיתון), התשס"ג-2003</w:t>
      </w:r>
      <w:bookmarkEnd w:id="69"/>
    </w:p>
    <w:p w14:paraId="474E6603" w14:textId="77777777" w:rsidR="00000000" w:rsidRDefault="00364BE1">
      <w:pPr>
        <w:pStyle w:val="a0"/>
        <w:ind w:firstLine="0"/>
        <w:rPr>
          <w:rFonts w:hint="cs"/>
          <w:rtl/>
        </w:rPr>
      </w:pPr>
      <w:r>
        <w:rPr>
          <w:rtl/>
        </w:rPr>
        <w:t>[נספחות.]</w:t>
      </w:r>
    </w:p>
    <w:p w14:paraId="25AC540A" w14:textId="77777777" w:rsidR="00000000" w:rsidRDefault="00364BE1">
      <w:pPr>
        <w:pStyle w:val="-0"/>
        <w:rPr>
          <w:rFonts w:hint="cs"/>
          <w:rtl/>
        </w:rPr>
      </w:pPr>
      <w:bookmarkStart w:id="70" w:name="_Toc71351995"/>
      <w:r>
        <w:rPr>
          <w:rFonts w:hint="cs"/>
          <w:rtl/>
        </w:rPr>
        <w:t>(הצעת חבר הכנסת חיים רמון)</w:t>
      </w:r>
      <w:bookmarkEnd w:id="70"/>
    </w:p>
    <w:p w14:paraId="5F20BA07" w14:textId="77777777" w:rsidR="00000000" w:rsidRDefault="00364BE1">
      <w:pPr>
        <w:pStyle w:val="af1"/>
        <w:rPr>
          <w:rFonts w:hint="cs"/>
          <w:rtl/>
        </w:rPr>
      </w:pPr>
    </w:p>
    <w:p w14:paraId="058D99CE" w14:textId="77777777" w:rsidR="00000000" w:rsidRDefault="00364BE1">
      <w:pPr>
        <w:pStyle w:val="af1"/>
        <w:rPr>
          <w:rtl/>
        </w:rPr>
      </w:pPr>
      <w:r>
        <w:rPr>
          <w:rtl/>
        </w:rPr>
        <w:t>היו"ר ראובן ריבלין:</w:t>
      </w:r>
    </w:p>
    <w:p w14:paraId="24521F99" w14:textId="77777777" w:rsidR="00000000" w:rsidRDefault="00364BE1">
      <w:pPr>
        <w:pStyle w:val="a0"/>
        <w:rPr>
          <w:rtl/>
        </w:rPr>
      </w:pPr>
    </w:p>
    <w:p w14:paraId="7D92E70D" w14:textId="77777777" w:rsidR="00000000" w:rsidRDefault="00364BE1">
      <w:pPr>
        <w:pStyle w:val="a0"/>
        <w:rPr>
          <w:rFonts w:hint="cs"/>
          <w:rtl/>
        </w:rPr>
      </w:pPr>
      <w:r>
        <w:rPr>
          <w:rFonts w:hint="cs"/>
          <w:rtl/>
        </w:rPr>
        <w:t>אנחנו ממשיכים בסדר-היום:</w:t>
      </w:r>
      <w:r>
        <w:rPr>
          <w:rtl/>
        </w:rPr>
        <w:t xml:space="preserve"> הצעת חוק שיפוט בתי</w:t>
      </w:r>
      <w:r>
        <w:rPr>
          <w:rFonts w:hint="cs"/>
          <w:rtl/>
        </w:rPr>
        <w:t>-</w:t>
      </w:r>
      <w:r>
        <w:rPr>
          <w:rtl/>
        </w:rPr>
        <w:t>דין רבניים (נישואין וגירושין)</w:t>
      </w:r>
      <w:r>
        <w:rPr>
          <w:rFonts w:hint="cs"/>
          <w:rtl/>
        </w:rPr>
        <w:t xml:space="preserve"> </w:t>
      </w:r>
      <w:r>
        <w:rPr>
          <w:rtl/>
        </w:rPr>
        <w:t xml:space="preserve">(תיקון </w:t>
      </w:r>
      <w:r>
        <w:rPr>
          <w:rFonts w:hint="cs"/>
          <w:rtl/>
        </w:rPr>
        <w:t xml:space="preserve">- </w:t>
      </w:r>
      <w:r>
        <w:rPr>
          <w:rtl/>
        </w:rPr>
        <w:t>פסו</w:t>
      </w:r>
      <w:r>
        <w:rPr>
          <w:rFonts w:hint="cs"/>
          <w:rtl/>
        </w:rPr>
        <w:t xml:space="preserve">לי </w:t>
      </w:r>
      <w:r>
        <w:rPr>
          <w:rtl/>
        </w:rPr>
        <w:t xml:space="preserve">חיתון), התשס"ג-2003 - של </w:t>
      </w:r>
      <w:r>
        <w:rPr>
          <w:rFonts w:hint="cs"/>
          <w:rtl/>
        </w:rPr>
        <w:t xml:space="preserve">חבר הכנסת </w:t>
      </w:r>
      <w:r>
        <w:rPr>
          <w:rtl/>
        </w:rPr>
        <w:t>רמון</w:t>
      </w:r>
      <w:r>
        <w:rPr>
          <w:rFonts w:hint="cs"/>
          <w:rtl/>
        </w:rPr>
        <w:t xml:space="preserve">, שמספרה </w:t>
      </w:r>
      <w:r>
        <w:rPr>
          <w:rtl/>
        </w:rPr>
        <w:t>פ/981</w:t>
      </w:r>
      <w:r>
        <w:rPr>
          <w:rFonts w:hint="cs"/>
          <w:rtl/>
        </w:rPr>
        <w:t xml:space="preserve">. בבקשה, חבר הכנסת חיים רמון. </w:t>
      </w:r>
    </w:p>
    <w:p w14:paraId="07B6DFF4" w14:textId="77777777" w:rsidR="00000000" w:rsidRDefault="00364BE1">
      <w:pPr>
        <w:pStyle w:val="a0"/>
        <w:rPr>
          <w:rFonts w:hint="cs"/>
          <w:rtl/>
        </w:rPr>
      </w:pPr>
    </w:p>
    <w:p w14:paraId="0DBA3B6E" w14:textId="77777777" w:rsidR="00000000" w:rsidRDefault="00364BE1">
      <w:pPr>
        <w:pStyle w:val="a0"/>
        <w:rPr>
          <w:rFonts w:hint="cs"/>
          <w:rtl/>
        </w:rPr>
      </w:pPr>
      <w:r>
        <w:rPr>
          <w:rFonts w:hint="cs"/>
          <w:rtl/>
        </w:rPr>
        <w:t>קשה מאוד בימי רביעי להשקיט בעיקר את חברי סיעתך. חבר הכנסת דה</w:t>
      </w:r>
      <w:r>
        <w:rPr>
          <w:rFonts w:hint="cs"/>
          <w:rtl/>
        </w:rPr>
        <w:t>ן, אנחנו מברכים את אדוני במזל טוב על שמחתו היום, שמחת בתו, אבל אי-אפשר להפריע לחבר הכנסת רמון. רבותי, יושב-ראש ועדת הכספים וחבר הכנסת רצאבי, נא לקיים את הדיונים מחוץ לאולם. חבר הכנסת גפני, אדוני ודאי רוצה לשמוע את הנימוקים של חבר הכנסת רמון. חבר הכנסת הנדל</w:t>
      </w:r>
      <w:r>
        <w:rPr>
          <w:rFonts w:hint="cs"/>
          <w:rtl/>
        </w:rPr>
        <w:t>, השר אורלב, זה קשה כאשר אתם מנהלים שיחה. חבר הכנסת הרצוג, אני לא יכול להעיר לכם, חבר הכנסת רמון פה.</w:t>
      </w:r>
    </w:p>
    <w:p w14:paraId="3C86AFBF" w14:textId="77777777" w:rsidR="00000000" w:rsidRDefault="00364BE1">
      <w:pPr>
        <w:pStyle w:val="-0"/>
        <w:rPr>
          <w:rFonts w:hint="cs"/>
          <w:rtl/>
        </w:rPr>
      </w:pPr>
    </w:p>
    <w:p w14:paraId="1611027D" w14:textId="77777777" w:rsidR="00000000" w:rsidRDefault="00364BE1">
      <w:pPr>
        <w:pStyle w:val="a"/>
        <w:rPr>
          <w:rtl/>
        </w:rPr>
      </w:pPr>
      <w:bookmarkStart w:id="71" w:name="FS000000458T10_03_2004_12_06_01"/>
      <w:bookmarkStart w:id="72" w:name="_Toc71351996"/>
      <w:bookmarkEnd w:id="71"/>
      <w:r>
        <w:rPr>
          <w:rFonts w:hint="eastAsia"/>
          <w:rtl/>
        </w:rPr>
        <w:t>חיים</w:t>
      </w:r>
      <w:r>
        <w:rPr>
          <w:rtl/>
        </w:rPr>
        <w:t xml:space="preserve"> רמון (העבודה-מימד):</w:t>
      </w:r>
      <w:bookmarkEnd w:id="72"/>
    </w:p>
    <w:p w14:paraId="25992F8E" w14:textId="77777777" w:rsidR="00000000" w:rsidRDefault="00364BE1">
      <w:pPr>
        <w:pStyle w:val="a0"/>
        <w:rPr>
          <w:rFonts w:hint="cs"/>
          <w:rtl/>
        </w:rPr>
      </w:pPr>
    </w:p>
    <w:p w14:paraId="00C232A2" w14:textId="77777777" w:rsidR="00000000" w:rsidRDefault="00364BE1">
      <w:pPr>
        <w:pStyle w:val="a0"/>
        <w:rPr>
          <w:rFonts w:hint="cs"/>
          <w:rtl/>
        </w:rPr>
      </w:pPr>
      <w:r>
        <w:rPr>
          <w:rFonts w:hint="cs"/>
          <w:rtl/>
        </w:rPr>
        <w:t>אדוני היושב-ראש, חברי הכנסת, הצעת החוק שאני מציע שונה באופן מהותי מהצעות החוק שבהן דנו אך לפני דקות ספורות.</w:t>
      </w:r>
    </w:p>
    <w:p w14:paraId="351D0E60" w14:textId="77777777" w:rsidR="00000000" w:rsidRDefault="00364BE1">
      <w:pPr>
        <w:pStyle w:val="a0"/>
        <w:rPr>
          <w:rFonts w:hint="cs"/>
          <w:rtl/>
        </w:rPr>
      </w:pPr>
    </w:p>
    <w:p w14:paraId="36BD4215" w14:textId="77777777" w:rsidR="00000000" w:rsidRDefault="00364BE1">
      <w:pPr>
        <w:pStyle w:val="af0"/>
        <w:rPr>
          <w:rtl/>
        </w:rPr>
      </w:pPr>
      <w:r>
        <w:rPr>
          <w:rFonts w:hint="eastAsia"/>
          <w:rtl/>
        </w:rPr>
        <w:t>יוסי</w:t>
      </w:r>
      <w:r>
        <w:rPr>
          <w:rtl/>
        </w:rPr>
        <w:t xml:space="preserve"> שריד (מרצ):</w:t>
      </w:r>
    </w:p>
    <w:p w14:paraId="159CF05E" w14:textId="77777777" w:rsidR="00000000" w:rsidRDefault="00364BE1">
      <w:pPr>
        <w:pStyle w:val="a0"/>
        <w:rPr>
          <w:rFonts w:hint="cs"/>
          <w:rtl/>
        </w:rPr>
      </w:pPr>
    </w:p>
    <w:p w14:paraId="40BE01F1" w14:textId="77777777" w:rsidR="00000000" w:rsidRDefault="00364BE1">
      <w:pPr>
        <w:pStyle w:val="a0"/>
        <w:rPr>
          <w:rFonts w:hint="cs"/>
          <w:rtl/>
        </w:rPr>
      </w:pPr>
      <w:r>
        <w:rPr>
          <w:rFonts w:hint="cs"/>
          <w:rtl/>
        </w:rPr>
        <w:t>א</w:t>
      </w:r>
      <w:r>
        <w:rPr>
          <w:rFonts w:hint="cs"/>
          <w:rtl/>
        </w:rPr>
        <w:t>תה מרשה לי להצביע נגד?</w:t>
      </w:r>
    </w:p>
    <w:p w14:paraId="545D5271" w14:textId="77777777" w:rsidR="00000000" w:rsidRDefault="00364BE1">
      <w:pPr>
        <w:pStyle w:val="a0"/>
        <w:rPr>
          <w:rFonts w:hint="cs"/>
          <w:rtl/>
        </w:rPr>
      </w:pPr>
    </w:p>
    <w:p w14:paraId="1B30955D" w14:textId="77777777" w:rsidR="00000000" w:rsidRDefault="00364BE1">
      <w:pPr>
        <w:pStyle w:val="-"/>
        <w:rPr>
          <w:rtl/>
        </w:rPr>
      </w:pPr>
      <w:bookmarkStart w:id="73" w:name="FS000000458T10_03_2004_12_06_52C"/>
      <w:bookmarkEnd w:id="73"/>
      <w:r>
        <w:rPr>
          <w:rtl/>
        </w:rPr>
        <w:t>חיים רמון (העבודה-מימד):</w:t>
      </w:r>
    </w:p>
    <w:p w14:paraId="31DEE23C" w14:textId="77777777" w:rsidR="00000000" w:rsidRDefault="00364BE1">
      <w:pPr>
        <w:pStyle w:val="a0"/>
        <w:rPr>
          <w:rtl/>
        </w:rPr>
      </w:pPr>
    </w:p>
    <w:p w14:paraId="4E99DC48" w14:textId="77777777" w:rsidR="00000000" w:rsidRDefault="00364BE1">
      <w:pPr>
        <w:pStyle w:val="a0"/>
        <w:rPr>
          <w:rFonts w:hint="cs"/>
          <w:rtl/>
        </w:rPr>
      </w:pPr>
      <w:r>
        <w:rPr>
          <w:rFonts w:hint="cs"/>
          <w:rtl/>
        </w:rPr>
        <w:t xml:space="preserve">אני מרשה לך להצביע נגדה. אני מניח שאתה תצביע נגדה. כל אחד יצביע על-פי השקפת עולמו, אני לא עושה אתך עסקה בעניין הזה. </w:t>
      </w:r>
    </w:p>
    <w:p w14:paraId="7FA490BE" w14:textId="77777777" w:rsidR="00000000" w:rsidRDefault="00364BE1">
      <w:pPr>
        <w:pStyle w:val="a0"/>
        <w:rPr>
          <w:rFonts w:hint="cs"/>
          <w:rtl/>
        </w:rPr>
      </w:pPr>
    </w:p>
    <w:p w14:paraId="6751BA03" w14:textId="77777777" w:rsidR="00000000" w:rsidRDefault="00364BE1">
      <w:pPr>
        <w:pStyle w:val="a0"/>
        <w:rPr>
          <w:rtl/>
        </w:rPr>
      </w:pPr>
      <w:r>
        <w:rPr>
          <w:rFonts w:hint="cs"/>
          <w:rtl/>
        </w:rPr>
        <w:t>הצעת החוק הקודמת עושה שינוי גדול, ובאופן אישי אני הייתי מברך על כך שכל אזרח במדינת ישראל</w:t>
      </w:r>
      <w:r>
        <w:rPr>
          <w:rFonts w:hint="cs"/>
          <w:rtl/>
        </w:rPr>
        <w:t xml:space="preserve"> יוכל להתחתן איך שהוא רוצה. אולם המציאות במדינת ישראל היא כזאת, שנדמה לי שלפני שאנחנו באים לעשות שינוי בעל משמעויות מפליגות בכל חברה, בחברה שהיא מאוד מחולקת ומסוכסכת, הייתי רוצה לפתור מצוקה שיוצרת מציאות בלתי אפשרית. </w:t>
      </w:r>
      <w:r>
        <w:rPr>
          <w:rtl/>
        </w:rPr>
        <w:softHyphen/>
      </w:r>
      <w:r>
        <w:rPr>
          <w:rtl/>
        </w:rPr>
        <w:softHyphen/>
      </w:r>
    </w:p>
    <w:p w14:paraId="455A01FF" w14:textId="77777777" w:rsidR="00000000" w:rsidRDefault="00364BE1">
      <w:pPr>
        <w:pStyle w:val="a0"/>
        <w:rPr>
          <w:rFonts w:hint="cs"/>
          <w:rtl/>
        </w:rPr>
      </w:pPr>
    </w:p>
    <w:p w14:paraId="290B659C" w14:textId="77777777" w:rsidR="00000000" w:rsidRDefault="00364BE1">
      <w:pPr>
        <w:pStyle w:val="a0"/>
        <w:rPr>
          <w:rFonts w:hint="cs"/>
          <w:rtl/>
        </w:rPr>
      </w:pPr>
      <w:r>
        <w:rPr>
          <w:rFonts w:hint="cs"/>
          <w:rtl/>
        </w:rPr>
        <w:t>כאשר יש נישואין וגירושין אזרחיים כו</w:t>
      </w:r>
      <w:r>
        <w:rPr>
          <w:rFonts w:hint="cs"/>
          <w:rtl/>
        </w:rPr>
        <w:t>ללים, כל אחד, גם אם הוא יכול להתחתן במדינת ישראל, יכול לבחור בדרך נישואין שונה אם הוא רוצה. לא הגענו לזה.</w:t>
      </w:r>
    </w:p>
    <w:p w14:paraId="3545E093" w14:textId="77777777" w:rsidR="00000000" w:rsidRDefault="00364BE1">
      <w:pPr>
        <w:pStyle w:val="af1"/>
        <w:rPr>
          <w:rtl/>
        </w:rPr>
      </w:pPr>
    </w:p>
    <w:p w14:paraId="54C52524" w14:textId="77777777" w:rsidR="00000000" w:rsidRDefault="00364BE1">
      <w:pPr>
        <w:pStyle w:val="af1"/>
        <w:rPr>
          <w:rtl/>
        </w:rPr>
      </w:pPr>
      <w:r>
        <w:rPr>
          <w:rtl/>
        </w:rPr>
        <w:t>היו"ר ראובן ריבלין:</w:t>
      </w:r>
    </w:p>
    <w:p w14:paraId="2A2EC9B2" w14:textId="77777777" w:rsidR="00000000" w:rsidRDefault="00364BE1">
      <w:pPr>
        <w:pStyle w:val="a0"/>
        <w:rPr>
          <w:rtl/>
        </w:rPr>
      </w:pPr>
    </w:p>
    <w:p w14:paraId="5FFC6F8E" w14:textId="77777777" w:rsidR="00000000" w:rsidRDefault="00364BE1">
      <w:pPr>
        <w:pStyle w:val="a0"/>
        <w:rPr>
          <w:rFonts w:hint="cs"/>
          <w:rtl/>
        </w:rPr>
      </w:pPr>
      <w:r>
        <w:rPr>
          <w:rFonts w:hint="cs"/>
          <w:rtl/>
        </w:rPr>
        <w:t>חבר הכנסת בורג מאוד מפריע לחבר הכנסת רמון.</w:t>
      </w:r>
    </w:p>
    <w:p w14:paraId="725075C5" w14:textId="77777777" w:rsidR="00000000" w:rsidRDefault="00364BE1">
      <w:pPr>
        <w:pStyle w:val="a0"/>
        <w:rPr>
          <w:rFonts w:hint="cs"/>
          <w:rtl/>
        </w:rPr>
      </w:pPr>
    </w:p>
    <w:p w14:paraId="13C308F2" w14:textId="77777777" w:rsidR="00000000" w:rsidRDefault="00364BE1">
      <w:pPr>
        <w:pStyle w:val="af0"/>
        <w:rPr>
          <w:rtl/>
        </w:rPr>
      </w:pPr>
      <w:r>
        <w:rPr>
          <w:rFonts w:hint="eastAsia"/>
          <w:rtl/>
        </w:rPr>
        <w:t>אברהם</w:t>
      </w:r>
      <w:r>
        <w:rPr>
          <w:rtl/>
        </w:rPr>
        <w:t xml:space="preserve"> בורג (העבודה-מימד):</w:t>
      </w:r>
    </w:p>
    <w:p w14:paraId="3C3AE17D" w14:textId="77777777" w:rsidR="00000000" w:rsidRDefault="00364BE1">
      <w:pPr>
        <w:pStyle w:val="a0"/>
        <w:rPr>
          <w:rFonts w:hint="cs"/>
          <w:rtl/>
        </w:rPr>
      </w:pPr>
    </w:p>
    <w:p w14:paraId="39E94D61" w14:textId="77777777" w:rsidR="00000000" w:rsidRDefault="00364BE1">
      <w:pPr>
        <w:pStyle w:val="a0"/>
        <w:rPr>
          <w:rFonts w:hint="cs"/>
          <w:rtl/>
        </w:rPr>
      </w:pPr>
      <w:r>
        <w:rPr>
          <w:rFonts w:hint="cs"/>
          <w:rtl/>
        </w:rPr>
        <w:t>אתה רוצה שאני אלך לים?</w:t>
      </w:r>
    </w:p>
    <w:p w14:paraId="464A5B54" w14:textId="77777777" w:rsidR="00000000" w:rsidRDefault="00364BE1">
      <w:pPr>
        <w:pStyle w:val="a0"/>
        <w:rPr>
          <w:rFonts w:hint="cs"/>
          <w:rtl/>
        </w:rPr>
      </w:pPr>
    </w:p>
    <w:p w14:paraId="2D9E7E3B" w14:textId="77777777" w:rsidR="00000000" w:rsidRDefault="00364BE1">
      <w:pPr>
        <w:pStyle w:val="af1"/>
        <w:rPr>
          <w:rtl/>
        </w:rPr>
      </w:pPr>
      <w:r>
        <w:rPr>
          <w:rtl/>
        </w:rPr>
        <w:t>היו"ר ראובן ריבלין:</w:t>
      </w:r>
    </w:p>
    <w:p w14:paraId="345D79AC" w14:textId="77777777" w:rsidR="00000000" w:rsidRDefault="00364BE1">
      <w:pPr>
        <w:pStyle w:val="a0"/>
        <w:rPr>
          <w:rtl/>
        </w:rPr>
      </w:pPr>
    </w:p>
    <w:p w14:paraId="011185F8" w14:textId="77777777" w:rsidR="00000000" w:rsidRDefault="00364BE1">
      <w:pPr>
        <w:pStyle w:val="a0"/>
        <w:rPr>
          <w:rFonts w:hint="cs"/>
          <w:rtl/>
        </w:rPr>
      </w:pPr>
      <w:r>
        <w:rPr>
          <w:rFonts w:hint="cs"/>
          <w:rtl/>
        </w:rPr>
        <w:t>אולי אדוני ל</w:t>
      </w:r>
      <w:r>
        <w:rPr>
          <w:rFonts w:hint="cs"/>
          <w:rtl/>
        </w:rPr>
        <w:t xml:space="preserve">א ילך לים שעה שהוא מדבר, אבל יצא החוצה. </w:t>
      </w:r>
    </w:p>
    <w:p w14:paraId="184D1D57" w14:textId="77777777" w:rsidR="00000000" w:rsidRDefault="00364BE1">
      <w:pPr>
        <w:pStyle w:val="a0"/>
        <w:rPr>
          <w:rFonts w:hint="cs"/>
          <w:rtl/>
        </w:rPr>
      </w:pPr>
    </w:p>
    <w:p w14:paraId="616B4675" w14:textId="77777777" w:rsidR="00000000" w:rsidRDefault="00364BE1">
      <w:pPr>
        <w:pStyle w:val="-"/>
        <w:rPr>
          <w:rtl/>
        </w:rPr>
      </w:pPr>
      <w:bookmarkStart w:id="74" w:name="FS000000458T10_03_2004_12_08_35C"/>
      <w:bookmarkEnd w:id="74"/>
      <w:r>
        <w:rPr>
          <w:rtl/>
        </w:rPr>
        <w:t>חיים רמון (העבודה-מימד):</w:t>
      </w:r>
    </w:p>
    <w:p w14:paraId="6B7AD027" w14:textId="77777777" w:rsidR="00000000" w:rsidRDefault="00364BE1">
      <w:pPr>
        <w:pStyle w:val="a0"/>
        <w:rPr>
          <w:rtl/>
        </w:rPr>
      </w:pPr>
    </w:p>
    <w:p w14:paraId="61906200" w14:textId="77777777" w:rsidR="00000000" w:rsidRDefault="00364BE1">
      <w:pPr>
        <w:pStyle w:val="a0"/>
        <w:rPr>
          <w:rFonts w:hint="cs"/>
          <w:rtl/>
        </w:rPr>
      </w:pPr>
      <w:r>
        <w:rPr>
          <w:rFonts w:hint="cs"/>
          <w:rtl/>
        </w:rPr>
        <w:t xml:space="preserve">היום אנחנו נמצאים במציאות חדשה יחסית במדינת ישראל. עד לפני עשור תופעת פסולי החיתון היתה תופעה שולית, היו בה מעטים, לא יותר מכמה אלפים. היום אנחנו נמצאים במצב שבו יש 300,000 אזרחים ישראלים </w:t>
      </w:r>
      <w:r>
        <w:rPr>
          <w:rFonts w:hint="cs"/>
          <w:rtl/>
        </w:rPr>
        <w:t>שעל-פי חוק מדינת ישראל אינם יכולים להתחתן.</w:t>
      </w:r>
    </w:p>
    <w:p w14:paraId="7B0C8153" w14:textId="77777777" w:rsidR="00000000" w:rsidRDefault="00364BE1">
      <w:pPr>
        <w:pStyle w:val="a0"/>
        <w:rPr>
          <w:rFonts w:hint="cs"/>
          <w:rtl/>
        </w:rPr>
      </w:pPr>
    </w:p>
    <w:p w14:paraId="29CA3980" w14:textId="77777777" w:rsidR="00000000" w:rsidRDefault="00364BE1">
      <w:pPr>
        <w:pStyle w:val="af0"/>
        <w:rPr>
          <w:rtl/>
        </w:rPr>
      </w:pPr>
      <w:r>
        <w:rPr>
          <w:rFonts w:hint="eastAsia"/>
          <w:rtl/>
        </w:rPr>
        <w:t>שלמה</w:t>
      </w:r>
      <w:r>
        <w:rPr>
          <w:rtl/>
        </w:rPr>
        <w:t xml:space="preserve"> בניזרי (ש"ס):</w:t>
      </w:r>
    </w:p>
    <w:p w14:paraId="4E0CB027" w14:textId="77777777" w:rsidR="00000000" w:rsidRDefault="00364BE1">
      <w:pPr>
        <w:pStyle w:val="a0"/>
        <w:rPr>
          <w:rFonts w:hint="cs"/>
          <w:rtl/>
        </w:rPr>
      </w:pPr>
    </w:p>
    <w:p w14:paraId="57CE9B0A" w14:textId="77777777" w:rsidR="00000000" w:rsidRDefault="00364BE1">
      <w:pPr>
        <w:pStyle w:val="a0"/>
        <w:rPr>
          <w:rFonts w:hint="cs"/>
          <w:rtl/>
        </w:rPr>
      </w:pPr>
      <w:r>
        <w:rPr>
          <w:rFonts w:hint="cs"/>
          <w:rtl/>
        </w:rPr>
        <w:t>תשנה את חוק השבות.</w:t>
      </w:r>
    </w:p>
    <w:p w14:paraId="2C1EA46D" w14:textId="77777777" w:rsidR="00000000" w:rsidRDefault="00364BE1">
      <w:pPr>
        <w:pStyle w:val="a0"/>
        <w:rPr>
          <w:rFonts w:hint="cs"/>
          <w:rtl/>
        </w:rPr>
      </w:pPr>
    </w:p>
    <w:p w14:paraId="2E96C29D" w14:textId="77777777" w:rsidR="00000000" w:rsidRDefault="00364BE1">
      <w:pPr>
        <w:pStyle w:val="-"/>
        <w:rPr>
          <w:rtl/>
        </w:rPr>
      </w:pPr>
      <w:r>
        <w:rPr>
          <w:rtl/>
        </w:rPr>
        <w:t>חיים רמון (העבודה-מימד):</w:t>
      </w:r>
    </w:p>
    <w:p w14:paraId="68B4D2C8" w14:textId="77777777" w:rsidR="00000000" w:rsidRDefault="00364BE1">
      <w:pPr>
        <w:pStyle w:val="a0"/>
        <w:rPr>
          <w:rFonts w:hint="cs"/>
          <w:rtl/>
        </w:rPr>
      </w:pPr>
    </w:p>
    <w:p w14:paraId="7C072303" w14:textId="77777777" w:rsidR="00000000" w:rsidRDefault="00364BE1">
      <w:pPr>
        <w:pStyle w:val="a0"/>
        <w:rPr>
          <w:rFonts w:hint="cs"/>
          <w:rtl/>
        </w:rPr>
      </w:pPr>
      <w:r>
        <w:rPr>
          <w:rFonts w:hint="cs"/>
          <w:rtl/>
        </w:rPr>
        <w:t>300,000 אזרחים ישראלים שהגיעו למדינת ישראל על-פי חוק, שקיבלו את כל זכויות האזרח במדינת ישראל, אינם יכולים להתחתן במדינת ישראל. זה לא המצב שבו אומר</w:t>
      </w:r>
      <w:r>
        <w:rPr>
          <w:rFonts w:hint="cs"/>
          <w:rtl/>
        </w:rPr>
        <w:t>ים לזוג ששניהם יהודים שהם יכולים להתחתן חתונה יהודית, ואם הם לא רוצים, שלא יתחתנו. גם זה בעייתי, אבל אנחנו יכולים עוד לחשוב על זה. פה אנשים שרוצים להתחתן בחתונה יהודית או מוסלמית, אומרים להם כי הם לא יכולים להתחתן בכלל. יש עוד מדינה בעולם שבה 300,000 מאזרח</w:t>
      </w:r>
      <w:r>
        <w:rPr>
          <w:rFonts w:hint="cs"/>
          <w:rtl/>
        </w:rPr>
        <w:t>יה, 5% מאזרחיה, אינם יכולים להתחתן על-פי חוק מדינה?</w:t>
      </w:r>
    </w:p>
    <w:p w14:paraId="38D71A8F" w14:textId="77777777" w:rsidR="00000000" w:rsidRDefault="00364BE1">
      <w:pPr>
        <w:pStyle w:val="a0"/>
        <w:rPr>
          <w:rFonts w:hint="cs"/>
          <w:rtl/>
        </w:rPr>
      </w:pPr>
    </w:p>
    <w:p w14:paraId="2F22AC27" w14:textId="77777777" w:rsidR="00000000" w:rsidRDefault="00364BE1">
      <w:pPr>
        <w:pStyle w:val="af1"/>
        <w:rPr>
          <w:rtl/>
        </w:rPr>
      </w:pPr>
      <w:r>
        <w:rPr>
          <w:rtl/>
        </w:rPr>
        <w:t>היו"ר ראובן ריבלין:</w:t>
      </w:r>
    </w:p>
    <w:p w14:paraId="60332397" w14:textId="77777777" w:rsidR="00000000" w:rsidRDefault="00364BE1">
      <w:pPr>
        <w:pStyle w:val="a0"/>
        <w:rPr>
          <w:rFonts w:hint="cs"/>
          <w:rtl/>
        </w:rPr>
      </w:pPr>
    </w:p>
    <w:p w14:paraId="24E94660" w14:textId="77777777" w:rsidR="00000000" w:rsidRDefault="00364BE1">
      <w:pPr>
        <w:pStyle w:val="a0"/>
        <w:rPr>
          <w:rFonts w:hint="cs"/>
          <w:rtl/>
        </w:rPr>
      </w:pPr>
      <w:r>
        <w:rPr>
          <w:rFonts w:hint="cs"/>
          <w:rtl/>
        </w:rPr>
        <w:t xml:space="preserve">חבר הכנסת רמון, יש לי שאלה אליך. מה יקרה אם אני אבוא ואומר "אני  מחוסר דת"? </w:t>
      </w:r>
    </w:p>
    <w:p w14:paraId="243DA7A5" w14:textId="77777777" w:rsidR="00000000" w:rsidRDefault="00364BE1">
      <w:pPr>
        <w:pStyle w:val="a0"/>
        <w:rPr>
          <w:rFonts w:hint="cs"/>
          <w:rtl/>
        </w:rPr>
      </w:pPr>
    </w:p>
    <w:p w14:paraId="6C552574" w14:textId="77777777" w:rsidR="00000000" w:rsidRDefault="00364BE1">
      <w:pPr>
        <w:pStyle w:val="-"/>
        <w:rPr>
          <w:rtl/>
        </w:rPr>
      </w:pPr>
      <w:bookmarkStart w:id="75" w:name="FS000000458T10_03_2004_12_10_49"/>
      <w:bookmarkEnd w:id="75"/>
      <w:r>
        <w:rPr>
          <w:rtl/>
        </w:rPr>
        <w:t>חיים רמון (העבודה-מימד):</w:t>
      </w:r>
    </w:p>
    <w:p w14:paraId="198ABC0B" w14:textId="77777777" w:rsidR="00000000" w:rsidRDefault="00364BE1">
      <w:pPr>
        <w:pStyle w:val="a0"/>
        <w:rPr>
          <w:rFonts w:hint="cs"/>
          <w:rtl/>
        </w:rPr>
      </w:pPr>
    </w:p>
    <w:p w14:paraId="7A5CB0DC" w14:textId="77777777" w:rsidR="00000000" w:rsidRDefault="00364BE1">
      <w:pPr>
        <w:pStyle w:val="a0"/>
        <w:rPr>
          <w:rFonts w:hint="cs"/>
          <w:rtl/>
        </w:rPr>
      </w:pPr>
      <w:r>
        <w:rPr>
          <w:rFonts w:hint="cs"/>
          <w:rtl/>
        </w:rPr>
        <w:t>אדוני היושב-ראש, אני אומר שכל אחד ממשיך להיות מוגדר כפי שהוא היום, הוא לא יכול</w:t>
      </w:r>
      <w:r>
        <w:rPr>
          <w:rFonts w:hint="cs"/>
          <w:rtl/>
        </w:rPr>
        <w:t xml:space="preserve"> לסחור. אם מישהו יהודי, הוא לא יכול להגיד שהוא חסר דת.  </w:t>
      </w:r>
    </w:p>
    <w:p w14:paraId="50F9D0F8" w14:textId="77777777" w:rsidR="00000000" w:rsidRDefault="00364BE1">
      <w:pPr>
        <w:pStyle w:val="a0"/>
        <w:rPr>
          <w:rFonts w:hint="cs"/>
          <w:rtl/>
        </w:rPr>
      </w:pPr>
    </w:p>
    <w:p w14:paraId="1AD2AD69" w14:textId="77777777" w:rsidR="00000000" w:rsidRDefault="00364BE1">
      <w:pPr>
        <w:pStyle w:val="af0"/>
        <w:rPr>
          <w:rtl/>
        </w:rPr>
      </w:pPr>
      <w:r>
        <w:rPr>
          <w:rtl/>
        </w:rPr>
        <w:t>מיכאל מלכיאור (העבודה-מימד):</w:t>
      </w:r>
    </w:p>
    <w:p w14:paraId="1F535D87" w14:textId="77777777" w:rsidR="00000000" w:rsidRDefault="00364BE1">
      <w:pPr>
        <w:pStyle w:val="a0"/>
        <w:rPr>
          <w:rtl/>
        </w:rPr>
      </w:pPr>
    </w:p>
    <w:p w14:paraId="5C37C95A" w14:textId="77777777" w:rsidR="00000000" w:rsidRDefault="00364BE1">
      <w:pPr>
        <w:pStyle w:val="a0"/>
        <w:rPr>
          <w:rFonts w:hint="cs"/>
          <w:rtl/>
        </w:rPr>
      </w:pPr>
      <w:r>
        <w:rPr>
          <w:rFonts w:hint="cs"/>
          <w:rtl/>
        </w:rPr>
        <w:t xml:space="preserve">אם אתה מחוסר דת, אתה לא יכול להתחתן. </w:t>
      </w:r>
    </w:p>
    <w:p w14:paraId="63345C35" w14:textId="77777777" w:rsidR="00000000" w:rsidRDefault="00364BE1">
      <w:pPr>
        <w:pStyle w:val="a0"/>
        <w:rPr>
          <w:rFonts w:hint="cs"/>
          <w:rtl/>
        </w:rPr>
      </w:pPr>
    </w:p>
    <w:p w14:paraId="6AC24746" w14:textId="77777777" w:rsidR="00000000" w:rsidRDefault="00364BE1">
      <w:pPr>
        <w:pStyle w:val="-"/>
        <w:rPr>
          <w:rtl/>
        </w:rPr>
      </w:pPr>
      <w:bookmarkStart w:id="76" w:name="FS000000458T10_03_2004_12_10_56C"/>
      <w:bookmarkEnd w:id="76"/>
      <w:r>
        <w:rPr>
          <w:rtl/>
        </w:rPr>
        <w:t>חיים רמון (העבודה-מימד):</w:t>
      </w:r>
    </w:p>
    <w:p w14:paraId="3A354975" w14:textId="77777777" w:rsidR="00000000" w:rsidRDefault="00364BE1">
      <w:pPr>
        <w:pStyle w:val="a0"/>
        <w:rPr>
          <w:rtl/>
        </w:rPr>
      </w:pPr>
    </w:p>
    <w:p w14:paraId="294FDF1A" w14:textId="77777777" w:rsidR="00000000" w:rsidRDefault="00364BE1">
      <w:pPr>
        <w:pStyle w:val="a0"/>
        <w:rPr>
          <w:rFonts w:hint="cs"/>
          <w:rtl/>
        </w:rPr>
      </w:pPr>
      <w:r>
        <w:rPr>
          <w:rFonts w:hint="cs"/>
          <w:rtl/>
        </w:rPr>
        <w:t xml:space="preserve">שום דבר לא שונה. </w:t>
      </w:r>
    </w:p>
    <w:p w14:paraId="782EBADD" w14:textId="77777777" w:rsidR="00000000" w:rsidRDefault="00364BE1">
      <w:pPr>
        <w:pStyle w:val="a0"/>
        <w:rPr>
          <w:rFonts w:hint="cs"/>
          <w:rtl/>
        </w:rPr>
      </w:pPr>
    </w:p>
    <w:p w14:paraId="33C3A8FF" w14:textId="77777777" w:rsidR="00000000" w:rsidRDefault="00364BE1">
      <w:pPr>
        <w:pStyle w:val="af1"/>
        <w:rPr>
          <w:rtl/>
        </w:rPr>
      </w:pPr>
      <w:r>
        <w:rPr>
          <w:rtl/>
        </w:rPr>
        <w:t>היו"ר ראובן ריבלין:</w:t>
      </w:r>
    </w:p>
    <w:p w14:paraId="74370A16" w14:textId="77777777" w:rsidR="00000000" w:rsidRDefault="00364BE1">
      <w:pPr>
        <w:pStyle w:val="a0"/>
        <w:rPr>
          <w:rtl/>
        </w:rPr>
      </w:pPr>
    </w:p>
    <w:p w14:paraId="7E8AEAD2" w14:textId="77777777" w:rsidR="00000000" w:rsidRDefault="00364BE1">
      <w:pPr>
        <w:pStyle w:val="a0"/>
        <w:rPr>
          <w:rFonts w:hint="cs"/>
          <w:rtl/>
        </w:rPr>
      </w:pPr>
      <w:r>
        <w:rPr>
          <w:rFonts w:hint="cs"/>
          <w:rtl/>
        </w:rPr>
        <w:t>הרי אדם יכול להמיר את דתו. הוא יכול להמיר את דתו מנוצרי ליהודי,</w:t>
      </w:r>
      <w:r>
        <w:rPr>
          <w:rFonts w:hint="cs"/>
          <w:rtl/>
        </w:rPr>
        <w:t xml:space="preserve"> מיהודי לנוצרי וכו' וכו'. אדם יכול לבוא ולומר: אני ממיר את דתי לחסר דת.</w:t>
      </w:r>
    </w:p>
    <w:p w14:paraId="325F6BCE" w14:textId="77777777" w:rsidR="00000000" w:rsidRDefault="00364BE1">
      <w:pPr>
        <w:pStyle w:val="a0"/>
        <w:rPr>
          <w:rFonts w:hint="cs"/>
          <w:rtl/>
        </w:rPr>
      </w:pPr>
    </w:p>
    <w:p w14:paraId="11B79EDF" w14:textId="77777777" w:rsidR="00000000" w:rsidRDefault="00364BE1">
      <w:pPr>
        <w:pStyle w:val="-"/>
        <w:rPr>
          <w:rtl/>
        </w:rPr>
      </w:pPr>
      <w:bookmarkStart w:id="77" w:name="FS000000458T10_03_2004_12_34_07"/>
      <w:bookmarkStart w:id="78" w:name="FS000000458T10_03_2004_12_34_10C"/>
      <w:bookmarkEnd w:id="77"/>
      <w:bookmarkEnd w:id="78"/>
      <w:r>
        <w:rPr>
          <w:rtl/>
        </w:rPr>
        <w:t>חיים רמון (העבודה-מימד):</w:t>
      </w:r>
    </w:p>
    <w:p w14:paraId="4C568D1B" w14:textId="77777777" w:rsidR="00000000" w:rsidRDefault="00364BE1">
      <w:pPr>
        <w:pStyle w:val="a0"/>
        <w:rPr>
          <w:rtl/>
        </w:rPr>
      </w:pPr>
    </w:p>
    <w:p w14:paraId="2F701236" w14:textId="77777777" w:rsidR="00000000" w:rsidRDefault="00364BE1">
      <w:pPr>
        <w:pStyle w:val="a0"/>
        <w:rPr>
          <w:rFonts w:hint="cs"/>
          <w:rtl/>
        </w:rPr>
      </w:pPr>
      <w:r>
        <w:rPr>
          <w:rFonts w:hint="cs"/>
          <w:rtl/>
        </w:rPr>
        <w:t xml:space="preserve">אין דבר כזה, אדוני היושב-ראש. מה לעשות? החוק בישראל קובע שאינך יכול לעשות זאת. אני אינני משנה את חוק העדות במדינת ישראל. אינני  משנה דבר וחצי דבר. הכול נשאר </w:t>
      </w:r>
      <w:r>
        <w:rPr>
          <w:rFonts w:hint="cs"/>
          <w:rtl/>
        </w:rPr>
        <w:t>על מקומו, אין מהומה וכל הדברים שדיברו עליהם בחוק הקודם, כלום. יש מציאות. במציאות הקיימת היום 300,000 אזרחים ישראלים אינם יכולים לממש את זכותם להתחתן. כשאני הייתי שר, ניסיתי בכל מיני דרכים עקלקלות - - -</w:t>
      </w:r>
    </w:p>
    <w:p w14:paraId="79776D71" w14:textId="77777777" w:rsidR="00000000" w:rsidRDefault="00364BE1">
      <w:pPr>
        <w:pStyle w:val="a0"/>
        <w:rPr>
          <w:rFonts w:hint="cs"/>
          <w:rtl/>
        </w:rPr>
      </w:pPr>
    </w:p>
    <w:p w14:paraId="75AE815B" w14:textId="77777777" w:rsidR="00000000" w:rsidRDefault="00364BE1">
      <w:pPr>
        <w:pStyle w:val="af0"/>
        <w:rPr>
          <w:rtl/>
        </w:rPr>
      </w:pPr>
      <w:r>
        <w:rPr>
          <w:rFonts w:hint="eastAsia"/>
          <w:rtl/>
        </w:rPr>
        <w:t>שאול</w:t>
      </w:r>
      <w:r>
        <w:rPr>
          <w:rtl/>
        </w:rPr>
        <w:t xml:space="preserve"> יהלום (מפד"ל):</w:t>
      </w:r>
    </w:p>
    <w:p w14:paraId="42A58342" w14:textId="77777777" w:rsidR="00000000" w:rsidRDefault="00364BE1">
      <w:pPr>
        <w:pStyle w:val="a0"/>
        <w:ind w:left="719" w:firstLine="0"/>
        <w:rPr>
          <w:rFonts w:hint="cs"/>
          <w:rtl/>
        </w:rPr>
      </w:pPr>
    </w:p>
    <w:p w14:paraId="62A956E9" w14:textId="77777777" w:rsidR="00000000" w:rsidRDefault="00364BE1">
      <w:pPr>
        <w:pStyle w:val="a0"/>
        <w:ind w:left="719" w:firstLine="0"/>
        <w:rPr>
          <w:rFonts w:hint="cs"/>
          <w:rtl/>
        </w:rPr>
      </w:pPr>
      <w:r>
        <w:rPr>
          <w:rFonts w:hint="cs"/>
          <w:rtl/>
        </w:rPr>
        <w:t>- - -</w:t>
      </w:r>
    </w:p>
    <w:p w14:paraId="157823FB" w14:textId="77777777" w:rsidR="00000000" w:rsidRDefault="00364BE1">
      <w:pPr>
        <w:pStyle w:val="a0"/>
        <w:rPr>
          <w:rFonts w:hint="cs"/>
          <w:rtl/>
        </w:rPr>
      </w:pPr>
    </w:p>
    <w:p w14:paraId="3D0906E9" w14:textId="77777777" w:rsidR="00000000" w:rsidRDefault="00364BE1">
      <w:pPr>
        <w:pStyle w:val="-"/>
        <w:rPr>
          <w:rtl/>
        </w:rPr>
      </w:pPr>
      <w:bookmarkStart w:id="79" w:name="FS000000458T10_03_2004_12_11_35C"/>
      <w:bookmarkEnd w:id="79"/>
      <w:r>
        <w:rPr>
          <w:rtl/>
        </w:rPr>
        <w:t>חיים רמון (העבודה-מימד):</w:t>
      </w:r>
    </w:p>
    <w:p w14:paraId="1E5AF15D" w14:textId="77777777" w:rsidR="00000000" w:rsidRDefault="00364BE1">
      <w:pPr>
        <w:pStyle w:val="a0"/>
        <w:rPr>
          <w:rtl/>
        </w:rPr>
      </w:pPr>
    </w:p>
    <w:p w14:paraId="21EA32A9" w14:textId="77777777" w:rsidR="00000000" w:rsidRDefault="00364BE1">
      <w:pPr>
        <w:pStyle w:val="a0"/>
        <w:rPr>
          <w:rFonts w:hint="cs"/>
          <w:rtl/>
        </w:rPr>
      </w:pPr>
      <w:r>
        <w:rPr>
          <w:rFonts w:hint="cs"/>
          <w:rtl/>
        </w:rPr>
        <w:t xml:space="preserve">ניסיתי, לא הצלחתי בחוק, לא היה לי רוב. גם אז ניסיתי. ניסיתי לעשות זאת דרך נישואים קונסולריים; אפילו בין שני נוצרים, בין שני יהודים, גם על זה הערימו קשיים. אני בא ואומר שהתופעה הזאת בלתי נסבלת. </w:t>
      </w:r>
    </w:p>
    <w:p w14:paraId="30A647E0" w14:textId="77777777" w:rsidR="00000000" w:rsidRDefault="00364BE1">
      <w:pPr>
        <w:pStyle w:val="a0"/>
        <w:rPr>
          <w:rFonts w:hint="cs"/>
          <w:rtl/>
        </w:rPr>
      </w:pPr>
    </w:p>
    <w:p w14:paraId="762024FA" w14:textId="77777777" w:rsidR="00000000" w:rsidRDefault="00364BE1">
      <w:pPr>
        <w:pStyle w:val="af0"/>
        <w:rPr>
          <w:rtl/>
        </w:rPr>
      </w:pPr>
      <w:r>
        <w:rPr>
          <w:rFonts w:hint="eastAsia"/>
          <w:rtl/>
        </w:rPr>
        <w:t>משה</w:t>
      </w:r>
      <w:r>
        <w:rPr>
          <w:rtl/>
        </w:rPr>
        <w:t xml:space="preserve"> גפני (יהדות התורה):</w:t>
      </w:r>
    </w:p>
    <w:p w14:paraId="4A378B66" w14:textId="77777777" w:rsidR="00000000" w:rsidRDefault="00364BE1">
      <w:pPr>
        <w:pStyle w:val="a0"/>
        <w:rPr>
          <w:rFonts w:hint="cs"/>
          <w:rtl/>
        </w:rPr>
      </w:pPr>
    </w:p>
    <w:p w14:paraId="4FEB9634" w14:textId="77777777" w:rsidR="00000000" w:rsidRDefault="00364BE1">
      <w:pPr>
        <w:pStyle w:val="a0"/>
        <w:rPr>
          <w:rFonts w:hint="cs"/>
          <w:rtl/>
        </w:rPr>
      </w:pPr>
      <w:r>
        <w:rPr>
          <w:rFonts w:hint="cs"/>
          <w:rtl/>
        </w:rPr>
        <w:t xml:space="preserve">אתה לא ניסית כשהיית שר בקואליציה - </w:t>
      </w:r>
      <w:r>
        <w:rPr>
          <w:rFonts w:hint="cs"/>
          <w:rtl/>
        </w:rPr>
        <w:t>- -</w:t>
      </w:r>
    </w:p>
    <w:p w14:paraId="1BEE340A" w14:textId="77777777" w:rsidR="00000000" w:rsidRDefault="00364BE1">
      <w:pPr>
        <w:pStyle w:val="a0"/>
        <w:rPr>
          <w:rFonts w:hint="cs"/>
          <w:rtl/>
        </w:rPr>
      </w:pPr>
    </w:p>
    <w:p w14:paraId="1C4F33BC" w14:textId="77777777" w:rsidR="00000000" w:rsidRDefault="00364BE1">
      <w:pPr>
        <w:pStyle w:val="-"/>
        <w:rPr>
          <w:rtl/>
        </w:rPr>
      </w:pPr>
      <w:bookmarkStart w:id="80" w:name="FS000000458T10_03_2004_12_11_32C"/>
      <w:bookmarkEnd w:id="80"/>
      <w:r>
        <w:rPr>
          <w:rtl/>
        </w:rPr>
        <w:t>חיים רמון (העבודה-מימד):</w:t>
      </w:r>
    </w:p>
    <w:p w14:paraId="25806D71" w14:textId="77777777" w:rsidR="00000000" w:rsidRDefault="00364BE1">
      <w:pPr>
        <w:pStyle w:val="a0"/>
        <w:rPr>
          <w:rtl/>
        </w:rPr>
      </w:pPr>
    </w:p>
    <w:p w14:paraId="4AF36017" w14:textId="77777777" w:rsidR="00000000" w:rsidRDefault="00364BE1">
      <w:pPr>
        <w:pStyle w:val="a0"/>
        <w:rPr>
          <w:rFonts w:hint="cs"/>
          <w:rtl/>
        </w:rPr>
      </w:pPr>
      <w:r>
        <w:rPr>
          <w:rFonts w:hint="cs"/>
          <w:rtl/>
        </w:rPr>
        <w:t xml:space="preserve">חבר הכנסת גפני, המציאות הולכת והופכת בלתי נסבלת. כשהיו 50,000 או 30,000 או 40,000, זה היה עדיין נסבל. </w:t>
      </w:r>
    </w:p>
    <w:p w14:paraId="75BA3C9A" w14:textId="77777777" w:rsidR="00000000" w:rsidRDefault="00364BE1">
      <w:pPr>
        <w:pStyle w:val="a0"/>
        <w:rPr>
          <w:rFonts w:hint="cs"/>
          <w:rtl/>
        </w:rPr>
      </w:pPr>
    </w:p>
    <w:p w14:paraId="04B3CF84" w14:textId="77777777" w:rsidR="00000000" w:rsidRDefault="00364BE1">
      <w:pPr>
        <w:pStyle w:val="af0"/>
        <w:rPr>
          <w:rtl/>
        </w:rPr>
      </w:pPr>
      <w:r>
        <w:rPr>
          <w:rFonts w:hint="eastAsia"/>
          <w:rtl/>
        </w:rPr>
        <w:t>משה</w:t>
      </w:r>
      <w:r>
        <w:rPr>
          <w:rtl/>
        </w:rPr>
        <w:t xml:space="preserve"> גפני (יהדות התורה):</w:t>
      </w:r>
    </w:p>
    <w:p w14:paraId="012CC044" w14:textId="77777777" w:rsidR="00000000" w:rsidRDefault="00364BE1">
      <w:pPr>
        <w:pStyle w:val="a0"/>
        <w:rPr>
          <w:rFonts w:hint="cs"/>
          <w:rtl/>
        </w:rPr>
      </w:pPr>
    </w:p>
    <w:p w14:paraId="2CD8A4DB" w14:textId="77777777" w:rsidR="00000000" w:rsidRDefault="00364BE1">
      <w:pPr>
        <w:pStyle w:val="a0"/>
        <w:rPr>
          <w:rFonts w:hint="cs"/>
          <w:rtl/>
        </w:rPr>
      </w:pPr>
      <w:r>
        <w:rPr>
          <w:rFonts w:hint="cs"/>
          <w:rtl/>
        </w:rPr>
        <w:t>- - -</w:t>
      </w:r>
    </w:p>
    <w:p w14:paraId="0E392939" w14:textId="77777777" w:rsidR="00000000" w:rsidRDefault="00364BE1">
      <w:pPr>
        <w:pStyle w:val="a0"/>
        <w:rPr>
          <w:rFonts w:hint="cs"/>
          <w:rtl/>
        </w:rPr>
      </w:pPr>
    </w:p>
    <w:p w14:paraId="41EF2F82" w14:textId="77777777" w:rsidR="00000000" w:rsidRDefault="00364BE1">
      <w:pPr>
        <w:pStyle w:val="af1"/>
        <w:rPr>
          <w:rtl/>
        </w:rPr>
      </w:pPr>
      <w:r>
        <w:rPr>
          <w:rtl/>
        </w:rPr>
        <w:t>היו"ר ראובן ריבלין:</w:t>
      </w:r>
    </w:p>
    <w:p w14:paraId="0FFE6E7A" w14:textId="77777777" w:rsidR="00000000" w:rsidRDefault="00364BE1">
      <w:pPr>
        <w:pStyle w:val="a0"/>
        <w:rPr>
          <w:rtl/>
        </w:rPr>
      </w:pPr>
    </w:p>
    <w:p w14:paraId="2EE0EAD4" w14:textId="77777777" w:rsidR="00000000" w:rsidRDefault="00364BE1">
      <w:pPr>
        <w:pStyle w:val="a0"/>
        <w:rPr>
          <w:rFonts w:hint="cs"/>
          <w:rtl/>
        </w:rPr>
      </w:pPr>
      <w:r>
        <w:rPr>
          <w:rFonts w:hint="cs"/>
          <w:rtl/>
        </w:rPr>
        <w:t xml:space="preserve">חבר הכנסת גפני, דעתך ידועה. </w:t>
      </w:r>
    </w:p>
    <w:p w14:paraId="059D9CD0" w14:textId="77777777" w:rsidR="00000000" w:rsidRDefault="00364BE1">
      <w:pPr>
        <w:pStyle w:val="a0"/>
        <w:rPr>
          <w:rFonts w:hint="cs"/>
          <w:rtl/>
        </w:rPr>
      </w:pPr>
    </w:p>
    <w:p w14:paraId="0A958A38" w14:textId="77777777" w:rsidR="00000000" w:rsidRDefault="00364BE1">
      <w:pPr>
        <w:pStyle w:val="-"/>
        <w:rPr>
          <w:rtl/>
        </w:rPr>
      </w:pPr>
      <w:bookmarkStart w:id="81" w:name="FS000000458T10_03_2004_12_41_43C"/>
      <w:bookmarkEnd w:id="81"/>
      <w:r>
        <w:rPr>
          <w:rtl/>
        </w:rPr>
        <w:t>חיים רמון (העבודה-מימד):</w:t>
      </w:r>
    </w:p>
    <w:p w14:paraId="25E431BB" w14:textId="77777777" w:rsidR="00000000" w:rsidRDefault="00364BE1">
      <w:pPr>
        <w:pStyle w:val="a0"/>
        <w:rPr>
          <w:rtl/>
        </w:rPr>
      </w:pPr>
    </w:p>
    <w:p w14:paraId="3E548CEE" w14:textId="77777777" w:rsidR="00000000" w:rsidRDefault="00364BE1">
      <w:pPr>
        <w:pStyle w:val="a0"/>
        <w:rPr>
          <w:rFonts w:hint="cs"/>
          <w:rtl/>
        </w:rPr>
      </w:pPr>
      <w:r>
        <w:rPr>
          <w:rFonts w:hint="cs"/>
          <w:rtl/>
        </w:rPr>
        <w:t>חבר הכנסת גפ</w:t>
      </w:r>
      <w:r>
        <w:rPr>
          <w:rFonts w:hint="cs"/>
          <w:rtl/>
        </w:rPr>
        <w:t xml:space="preserve">ני, אתם הרי עצמכם, במו-ידיכם תביאו לנישואים וגירושים אזרחיים, כי אתם לא מבינים שאתם תמיד הולכים לצד הקיצוני. אתם, במפלגות הדתיות, בגלל העמידה על העקרונות הקיצוניים שלכם, כיוון שאינכם פתוחים לשום דבר, אפילו מינורי, אתם צריכים להבין שאם לא נפתור את זה, יהיו </w:t>
      </w:r>
      <w:r>
        <w:rPr>
          <w:rFonts w:hint="cs"/>
          <w:rtl/>
        </w:rPr>
        <w:t xml:space="preserve">נישואים וגירושים אזרחיים. תזכור מה שאני אומר לך, כי המצב הוא בלתי נסבל. </w:t>
      </w:r>
    </w:p>
    <w:p w14:paraId="4CAF5091" w14:textId="77777777" w:rsidR="00000000" w:rsidRDefault="00364BE1">
      <w:pPr>
        <w:pStyle w:val="a0"/>
        <w:rPr>
          <w:rFonts w:hint="cs"/>
          <w:rtl/>
        </w:rPr>
      </w:pPr>
    </w:p>
    <w:p w14:paraId="7CB296CD" w14:textId="77777777" w:rsidR="00000000" w:rsidRDefault="00364BE1">
      <w:pPr>
        <w:pStyle w:val="a0"/>
        <w:rPr>
          <w:rFonts w:hint="cs"/>
          <w:rtl/>
        </w:rPr>
      </w:pPr>
      <w:r>
        <w:rPr>
          <w:rFonts w:hint="cs"/>
          <w:rtl/>
        </w:rPr>
        <w:t>אתה זוכר את המשפחות ברוכות הילדים? אמרתם שצריך לתת עוד, עוד למשפחות ברוכות ילדים, עוד למשפחות ברוכות ילדים, עוד למשפחות ברוכות ילדים. אמרנו לכם: תיזהרו. מה קרה? תראו איך אתם נראים הי</w:t>
      </w:r>
      <w:r>
        <w:rPr>
          <w:rFonts w:hint="cs"/>
          <w:rtl/>
        </w:rPr>
        <w:t xml:space="preserve">ום. תראו איך קוצצתם, תראו מה הקמתם. אותו דבר כאן. </w:t>
      </w:r>
    </w:p>
    <w:p w14:paraId="6A50254A" w14:textId="77777777" w:rsidR="00000000" w:rsidRDefault="00364BE1">
      <w:pPr>
        <w:pStyle w:val="a0"/>
        <w:rPr>
          <w:rFonts w:hint="cs"/>
          <w:rtl/>
        </w:rPr>
      </w:pPr>
    </w:p>
    <w:p w14:paraId="1FB37A9A" w14:textId="77777777" w:rsidR="00000000" w:rsidRDefault="00364BE1">
      <w:pPr>
        <w:pStyle w:val="af0"/>
        <w:rPr>
          <w:rtl/>
        </w:rPr>
      </w:pPr>
      <w:r>
        <w:rPr>
          <w:rFonts w:hint="eastAsia"/>
          <w:rtl/>
        </w:rPr>
        <w:t>משה</w:t>
      </w:r>
      <w:r>
        <w:rPr>
          <w:rtl/>
        </w:rPr>
        <w:t xml:space="preserve"> גפני (יהדות התורה):</w:t>
      </w:r>
    </w:p>
    <w:p w14:paraId="43731CF1" w14:textId="77777777" w:rsidR="00000000" w:rsidRDefault="00364BE1">
      <w:pPr>
        <w:pStyle w:val="a0"/>
        <w:rPr>
          <w:rFonts w:hint="cs"/>
          <w:rtl/>
        </w:rPr>
      </w:pPr>
    </w:p>
    <w:p w14:paraId="322A2FD4" w14:textId="77777777" w:rsidR="00000000" w:rsidRDefault="00364BE1">
      <w:pPr>
        <w:pStyle w:val="a0"/>
        <w:rPr>
          <w:rFonts w:hint="cs"/>
          <w:rtl/>
        </w:rPr>
      </w:pPr>
      <w:r>
        <w:rPr>
          <w:rFonts w:hint="cs"/>
          <w:rtl/>
        </w:rPr>
        <w:t xml:space="preserve">מאוד לא נכון מה שאתה אומר. </w:t>
      </w:r>
    </w:p>
    <w:p w14:paraId="1779AF89" w14:textId="77777777" w:rsidR="00000000" w:rsidRDefault="00364BE1">
      <w:pPr>
        <w:pStyle w:val="a0"/>
        <w:rPr>
          <w:rFonts w:hint="cs"/>
          <w:rtl/>
        </w:rPr>
      </w:pPr>
    </w:p>
    <w:p w14:paraId="324FD43E" w14:textId="77777777" w:rsidR="00000000" w:rsidRDefault="00364BE1">
      <w:pPr>
        <w:pStyle w:val="-"/>
        <w:rPr>
          <w:rtl/>
        </w:rPr>
      </w:pPr>
      <w:bookmarkStart w:id="82" w:name="FS000000458T10_03_2004_12_12_35C"/>
      <w:bookmarkEnd w:id="82"/>
      <w:r>
        <w:rPr>
          <w:rtl/>
        </w:rPr>
        <w:t>חיים רמון (העבודה-מימד):</w:t>
      </w:r>
    </w:p>
    <w:p w14:paraId="3B8E0E37" w14:textId="77777777" w:rsidR="00000000" w:rsidRDefault="00364BE1">
      <w:pPr>
        <w:pStyle w:val="a0"/>
        <w:rPr>
          <w:rtl/>
        </w:rPr>
      </w:pPr>
    </w:p>
    <w:p w14:paraId="53C41697" w14:textId="77777777" w:rsidR="00000000" w:rsidRDefault="00364BE1">
      <w:pPr>
        <w:pStyle w:val="a0"/>
        <w:rPr>
          <w:rFonts w:hint="cs"/>
          <w:rtl/>
        </w:rPr>
      </w:pPr>
      <w:r>
        <w:rPr>
          <w:rFonts w:hint="cs"/>
          <w:rtl/>
        </w:rPr>
        <w:t xml:space="preserve">מאוד נכון, חבר הכנסת גפני. ישבתם, מלמלתם במסדרונות והצבעתם במליאה. </w:t>
      </w:r>
    </w:p>
    <w:p w14:paraId="24A38B0E" w14:textId="77777777" w:rsidR="00000000" w:rsidRDefault="00364BE1">
      <w:pPr>
        <w:pStyle w:val="a0"/>
        <w:rPr>
          <w:rFonts w:hint="cs"/>
          <w:rtl/>
        </w:rPr>
      </w:pPr>
    </w:p>
    <w:p w14:paraId="311A56A7" w14:textId="77777777" w:rsidR="00000000" w:rsidRDefault="00364BE1">
      <w:pPr>
        <w:pStyle w:val="af0"/>
        <w:rPr>
          <w:rtl/>
        </w:rPr>
      </w:pPr>
      <w:r>
        <w:rPr>
          <w:rFonts w:hint="eastAsia"/>
          <w:rtl/>
        </w:rPr>
        <w:t>משה</w:t>
      </w:r>
      <w:r>
        <w:rPr>
          <w:rtl/>
        </w:rPr>
        <w:t xml:space="preserve"> גפני (יהדות התורה):</w:t>
      </w:r>
    </w:p>
    <w:p w14:paraId="5A7B11D8" w14:textId="77777777" w:rsidR="00000000" w:rsidRDefault="00364BE1">
      <w:pPr>
        <w:pStyle w:val="a0"/>
        <w:rPr>
          <w:rFonts w:hint="cs"/>
          <w:rtl/>
        </w:rPr>
      </w:pPr>
    </w:p>
    <w:p w14:paraId="3E6868C1" w14:textId="77777777" w:rsidR="00000000" w:rsidRDefault="00364BE1">
      <w:pPr>
        <w:pStyle w:val="a0"/>
        <w:rPr>
          <w:rFonts w:hint="cs"/>
          <w:rtl/>
        </w:rPr>
      </w:pPr>
      <w:r>
        <w:rPr>
          <w:rFonts w:hint="cs"/>
          <w:rtl/>
        </w:rPr>
        <w:t>על הרבה דברים - - -</w:t>
      </w:r>
    </w:p>
    <w:p w14:paraId="4687936C" w14:textId="77777777" w:rsidR="00000000" w:rsidRDefault="00364BE1">
      <w:pPr>
        <w:pStyle w:val="a0"/>
        <w:rPr>
          <w:rFonts w:hint="cs"/>
          <w:rtl/>
        </w:rPr>
      </w:pPr>
    </w:p>
    <w:p w14:paraId="5A2F71DF" w14:textId="77777777" w:rsidR="00000000" w:rsidRDefault="00364BE1">
      <w:pPr>
        <w:pStyle w:val="-"/>
        <w:rPr>
          <w:rtl/>
        </w:rPr>
      </w:pPr>
      <w:bookmarkStart w:id="83" w:name="FS000000458T10_03_2004_12_12_49C"/>
      <w:bookmarkEnd w:id="83"/>
      <w:r>
        <w:rPr>
          <w:rtl/>
        </w:rPr>
        <w:t>חיים רמון</w:t>
      </w:r>
      <w:r>
        <w:rPr>
          <w:rtl/>
        </w:rPr>
        <w:t xml:space="preserve"> (העבודה-מימד):</w:t>
      </w:r>
    </w:p>
    <w:p w14:paraId="69305778" w14:textId="77777777" w:rsidR="00000000" w:rsidRDefault="00364BE1">
      <w:pPr>
        <w:pStyle w:val="a0"/>
        <w:rPr>
          <w:rtl/>
        </w:rPr>
      </w:pPr>
    </w:p>
    <w:p w14:paraId="7E98802A" w14:textId="77777777" w:rsidR="00000000" w:rsidRDefault="00364BE1">
      <w:pPr>
        <w:pStyle w:val="a0"/>
        <w:rPr>
          <w:rFonts w:hint="cs"/>
          <w:rtl/>
        </w:rPr>
      </w:pPr>
      <w:r>
        <w:rPr>
          <w:rFonts w:hint="cs"/>
          <w:rtl/>
        </w:rPr>
        <w:t xml:space="preserve">חבר הכנסת גפני, אני פונה אליכם, תיזהרו. כך קרה בכל נושא שלא ידעתם ולא הייתם קשובים לצרכים של המדינה. </w:t>
      </w:r>
    </w:p>
    <w:p w14:paraId="3B79C8D7" w14:textId="77777777" w:rsidR="00000000" w:rsidRDefault="00364BE1">
      <w:pPr>
        <w:pStyle w:val="a0"/>
        <w:rPr>
          <w:rFonts w:hint="cs"/>
          <w:rtl/>
        </w:rPr>
      </w:pPr>
    </w:p>
    <w:p w14:paraId="4A1AA411" w14:textId="77777777" w:rsidR="00000000" w:rsidRDefault="00364BE1">
      <w:pPr>
        <w:pStyle w:val="af0"/>
        <w:rPr>
          <w:rtl/>
        </w:rPr>
      </w:pPr>
      <w:r>
        <w:rPr>
          <w:rFonts w:hint="eastAsia"/>
          <w:rtl/>
        </w:rPr>
        <w:t>משה</w:t>
      </w:r>
      <w:r>
        <w:rPr>
          <w:rtl/>
        </w:rPr>
        <w:t xml:space="preserve"> גפני (יהדות התורה):</w:t>
      </w:r>
    </w:p>
    <w:p w14:paraId="7B14F059" w14:textId="77777777" w:rsidR="00000000" w:rsidRDefault="00364BE1">
      <w:pPr>
        <w:pStyle w:val="a0"/>
        <w:rPr>
          <w:rFonts w:hint="cs"/>
          <w:rtl/>
        </w:rPr>
      </w:pPr>
    </w:p>
    <w:p w14:paraId="6D556DCE" w14:textId="77777777" w:rsidR="00000000" w:rsidRDefault="00364BE1">
      <w:pPr>
        <w:pStyle w:val="a0"/>
        <w:rPr>
          <w:rFonts w:hint="cs"/>
          <w:rtl/>
        </w:rPr>
      </w:pPr>
      <w:r>
        <w:rPr>
          <w:rFonts w:hint="cs"/>
          <w:rtl/>
        </w:rPr>
        <w:t xml:space="preserve">הציבור המסורתי אינו רוצה לפלג את העם, ואתה עושה פוליטיקה. אם היית היום שר בממשלה, לא היית אומר זאת. </w:t>
      </w:r>
    </w:p>
    <w:p w14:paraId="01627233" w14:textId="77777777" w:rsidR="00000000" w:rsidRDefault="00364BE1">
      <w:pPr>
        <w:pStyle w:val="a0"/>
        <w:rPr>
          <w:rFonts w:hint="cs"/>
          <w:rtl/>
        </w:rPr>
      </w:pPr>
    </w:p>
    <w:p w14:paraId="38C3B378" w14:textId="77777777" w:rsidR="00000000" w:rsidRDefault="00364BE1">
      <w:pPr>
        <w:pStyle w:val="af1"/>
        <w:rPr>
          <w:rtl/>
        </w:rPr>
      </w:pPr>
      <w:r>
        <w:rPr>
          <w:rtl/>
        </w:rPr>
        <w:t>היו"ר ראו</w:t>
      </w:r>
      <w:r>
        <w:rPr>
          <w:rtl/>
        </w:rPr>
        <w:t>בן ריבלין:</w:t>
      </w:r>
    </w:p>
    <w:p w14:paraId="46C8CB20" w14:textId="77777777" w:rsidR="00000000" w:rsidRDefault="00364BE1">
      <w:pPr>
        <w:pStyle w:val="a0"/>
        <w:rPr>
          <w:rtl/>
        </w:rPr>
      </w:pPr>
    </w:p>
    <w:p w14:paraId="20256956" w14:textId="77777777" w:rsidR="00000000" w:rsidRDefault="00364BE1">
      <w:pPr>
        <w:pStyle w:val="a0"/>
        <w:rPr>
          <w:rFonts w:hint="cs"/>
          <w:rtl/>
        </w:rPr>
      </w:pPr>
      <w:r>
        <w:rPr>
          <w:rFonts w:hint="cs"/>
          <w:rtl/>
        </w:rPr>
        <w:t xml:space="preserve">חבר הכנסת גפני, אני קורא לך לסדר פעם ראשונה. </w:t>
      </w:r>
    </w:p>
    <w:p w14:paraId="5646D27F" w14:textId="77777777" w:rsidR="00000000" w:rsidRDefault="00364BE1">
      <w:pPr>
        <w:pStyle w:val="a0"/>
        <w:rPr>
          <w:rFonts w:hint="cs"/>
          <w:rtl/>
        </w:rPr>
      </w:pPr>
    </w:p>
    <w:p w14:paraId="76062C33" w14:textId="77777777" w:rsidR="00000000" w:rsidRDefault="00364BE1">
      <w:pPr>
        <w:pStyle w:val="af0"/>
        <w:rPr>
          <w:rtl/>
        </w:rPr>
      </w:pPr>
      <w:r>
        <w:rPr>
          <w:rFonts w:hint="eastAsia"/>
          <w:rtl/>
        </w:rPr>
        <w:t>משה</w:t>
      </w:r>
      <w:r>
        <w:rPr>
          <w:rtl/>
        </w:rPr>
        <w:t xml:space="preserve"> גפני (יהדות התורה):</w:t>
      </w:r>
    </w:p>
    <w:p w14:paraId="65DA871A" w14:textId="77777777" w:rsidR="00000000" w:rsidRDefault="00364BE1">
      <w:pPr>
        <w:pStyle w:val="a0"/>
        <w:rPr>
          <w:rFonts w:hint="cs"/>
          <w:rtl/>
        </w:rPr>
      </w:pPr>
    </w:p>
    <w:p w14:paraId="0B7DE3EA" w14:textId="77777777" w:rsidR="00000000" w:rsidRDefault="00364BE1">
      <w:pPr>
        <w:pStyle w:val="a0"/>
        <w:rPr>
          <w:rFonts w:hint="cs"/>
          <w:rtl/>
        </w:rPr>
      </w:pPr>
      <w:r>
        <w:rPr>
          <w:rFonts w:hint="cs"/>
          <w:rtl/>
        </w:rPr>
        <w:t>- - -</w:t>
      </w:r>
    </w:p>
    <w:p w14:paraId="779D37F5" w14:textId="77777777" w:rsidR="00000000" w:rsidRDefault="00364BE1">
      <w:pPr>
        <w:pStyle w:val="a0"/>
        <w:rPr>
          <w:rFonts w:hint="cs"/>
          <w:rtl/>
        </w:rPr>
      </w:pPr>
    </w:p>
    <w:p w14:paraId="6578BBCC" w14:textId="77777777" w:rsidR="00000000" w:rsidRDefault="00364BE1">
      <w:pPr>
        <w:pStyle w:val="af1"/>
        <w:rPr>
          <w:rtl/>
        </w:rPr>
      </w:pPr>
      <w:r>
        <w:rPr>
          <w:rtl/>
        </w:rPr>
        <w:t>היו"ר ראובן ריבלין:</w:t>
      </w:r>
    </w:p>
    <w:p w14:paraId="63C95C72" w14:textId="77777777" w:rsidR="00000000" w:rsidRDefault="00364BE1">
      <w:pPr>
        <w:pStyle w:val="a0"/>
        <w:rPr>
          <w:rtl/>
        </w:rPr>
      </w:pPr>
    </w:p>
    <w:p w14:paraId="3EEC6B5D" w14:textId="77777777" w:rsidR="00000000" w:rsidRDefault="00364BE1">
      <w:pPr>
        <w:pStyle w:val="a0"/>
        <w:rPr>
          <w:rFonts w:hint="cs"/>
          <w:rtl/>
        </w:rPr>
      </w:pPr>
      <w:r>
        <w:rPr>
          <w:rFonts w:hint="cs"/>
          <w:rtl/>
        </w:rPr>
        <w:t xml:space="preserve">חבר הכנסת גפני, אני קורא לך לסדר פעם שנייה. </w:t>
      </w:r>
    </w:p>
    <w:p w14:paraId="0EDFA27C" w14:textId="77777777" w:rsidR="00000000" w:rsidRDefault="00364BE1">
      <w:pPr>
        <w:pStyle w:val="-"/>
        <w:rPr>
          <w:rFonts w:hint="cs"/>
          <w:rtl/>
        </w:rPr>
      </w:pPr>
      <w:bookmarkStart w:id="84" w:name="FS000000458T10_03_2004_12_13_18C"/>
      <w:bookmarkEnd w:id="84"/>
    </w:p>
    <w:p w14:paraId="34691E67" w14:textId="77777777" w:rsidR="00000000" w:rsidRDefault="00364BE1">
      <w:pPr>
        <w:pStyle w:val="-"/>
        <w:rPr>
          <w:rtl/>
        </w:rPr>
      </w:pPr>
      <w:r>
        <w:rPr>
          <w:rtl/>
        </w:rPr>
        <w:t>חיים רמון (העבודה-מימד):</w:t>
      </w:r>
    </w:p>
    <w:p w14:paraId="3FC02777" w14:textId="77777777" w:rsidR="00000000" w:rsidRDefault="00364BE1">
      <w:pPr>
        <w:pStyle w:val="a0"/>
        <w:rPr>
          <w:rtl/>
        </w:rPr>
      </w:pPr>
    </w:p>
    <w:p w14:paraId="49B6D619" w14:textId="77777777" w:rsidR="00000000" w:rsidRDefault="00364BE1">
      <w:pPr>
        <w:pStyle w:val="a0"/>
        <w:rPr>
          <w:rFonts w:hint="cs"/>
          <w:rtl/>
        </w:rPr>
      </w:pPr>
      <w:r>
        <w:rPr>
          <w:rFonts w:hint="cs"/>
          <w:rtl/>
        </w:rPr>
        <w:t>הציבור המסורתי אינו מתנגד לנישואים של מה שקרוי פסולי חיתון. אתם לא יכולי</w:t>
      </w:r>
      <w:r>
        <w:rPr>
          <w:rFonts w:hint="cs"/>
          <w:rtl/>
        </w:rPr>
        <w:t>ם להגיד לאנשים, אל תתחתנו. לא יכולה מדינת ישראל להביא 300,000 אנשים לארץ על-פי חוק, לתת להם את כל הזכויות וזכות אחת לא לתת להם; להגיד להם לנסוע לקפריסין. וכשהם נוסעים לקפריסין וחוזרים, זה כשר בשבילכם. אז אתם מסכימים לזה ואומרים שזה בסדר. אם הם ייסעו לקפריס</w:t>
      </w:r>
      <w:r>
        <w:rPr>
          <w:rFonts w:hint="cs"/>
          <w:rtl/>
        </w:rPr>
        <w:t xml:space="preserve">ין ושם יתחתנו ויחזרו לארץ, אז אתם אומרים שאתם מכירים בנישואים שלהם ואז רושמים אותם כנשואים. זה נראה לכם הגיוני? זה נראה לכם בסדר? כל זה במקום למצוא פתרון כאן בארץ, שאפשר לתת אותו בהבנה ובהסכמה. לבכם לא יכול להיות גס בנושא כזה. תפתחו את הלב ואת הראש. </w:t>
      </w:r>
    </w:p>
    <w:p w14:paraId="06405D12" w14:textId="77777777" w:rsidR="00000000" w:rsidRDefault="00364BE1">
      <w:pPr>
        <w:pStyle w:val="a0"/>
        <w:rPr>
          <w:rFonts w:hint="cs"/>
          <w:rtl/>
        </w:rPr>
      </w:pPr>
    </w:p>
    <w:p w14:paraId="6E3F22CD" w14:textId="77777777" w:rsidR="00000000" w:rsidRDefault="00364BE1">
      <w:pPr>
        <w:pStyle w:val="af0"/>
        <w:rPr>
          <w:rtl/>
        </w:rPr>
      </w:pPr>
      <w:r>
        <w:rPr>
          <w:rFonts w:hint="eastAsia"/>
          <w:rtl/>
        </w:rPr>
        <w:t>משה</w:t>
      </w:r>
      <w:r>
        <w:rPr>
          <w:rtl/>
        </w:rPr>
        <w:t xml:space="preserve"> </w:t>
      </w:r>
      <w:r>
        <w:rPr>
          <w:rtl/>
        </w:rPr>
        <w:t>גפני (יהדות התורה):</w:t>
      </w:r>
    </w:p>
    <w:p w14:paraId="0726F335" w14:textId="77777777" w:rsidR="00000000" w:rsidRDefault="00364BE1">
      <w:pPr>
        <w:pStyle w:val="a0"/>
        <w:rPr>
          <w:rFonts w:hint="cs"/>
          <w:rtl/>
        </w:rPr>
      </w:pPr>
    </w:p>
    <w:p w14:paraId="7C4CFEE8" w14:textId="77777777" w:rsidR="00000000" w:rsidRDefault="00364BE1">
      <w:pPr>
        <w:pStyle w:val="a0"/>
        <w:rPr>
          <w:rFonts w:hint="cs"/>
          <w:rtl/>
        </w:rPr>
      </w:pPr>
      <w:r>
        <w:rPr>
          <w:rFonts w:hint="cs"/>
          <w:rtl/>
        </w:rPr>
        <w:t xml:space="preserve">- - - זה מעצבן. </w:t>
      </w:r>
    </w:p>
    <w:p w14:paraId="30DC1580" w14:textId="77777777" w:rsidR="00000000" w:rsidRDefault="00364BE1">
      <w:pPr>
        <w:pStyle w:val="a0"/>
        <w:rPr>
          <w:rFonts w:hint="cs"/>
          <w:rtl/>
        </w:rPr>
      </w:pPr>
    </w:p>
    <w:p w14:paraId="063195DD" w14:textId="77777777" w:rsidR="00000000" w:rsidRDefault="00364BE1">
      <w:pPr>
        <w:pStyle w:val="af1"/>
        <w:rPr>
          <w:rtl/>
        </w:rPr>
      </w:pPr>
      <w:bookmarkStart w:id="85" w:name="FS000000458T10_03_2004_12_14_18C"/>
      <w:bookmarkEnd w:id="85"/>
      <w:r>
        <w:rPr>
          <w:rtl/>
        </w:rPr>
        <w:t>היו"ר ראובן ריבלין:</w:t>
      </w:r>
    </w:p>
    <w:p w14:paraId="374EE1E7" w14:textId="77777777" w:rsidR="00000000" w:rsidRDefault="00364BE1">
      <w:pPr>
        <w:pStyle w:val="a0"/>
        <w:rPr>
          <w:rtl/>
        </w:rPr>
      </w:pPr>
    </w:p>
    <w:p w14:paraId="683D319C" w14:textId="77777777" w:rsidR="00000000" w:rsidRDefault="00364BE1">
      <w:pPr>
        <w:pStyle w:val="a0"/>
        <w:ind w:left="719" w:firstLine="1"/>
        <w:rPr>
          <w:rFonts w:hint="cs"/>
          <w:rtl/>
        </w:rPr>
      </w:pPr>
      <w:r>
        <w:rPr>
          <w:rFonts w:hint="cs"/>
          <w:rtl/>
        </w:rPr>
        <w:t xml:space="preserve">אז תצא החוצה ותירגע. </w:t>
      </w:r>
    </w:p>
    <w:p w14:paraId="0EA50D95" w14:textId="77777777" w:rsidR="00000000" w:rsidRDefault="00364BE1">
      <w:pPr>
        <w:pStyle w:val="-"/>
        <w:rPr>
          <w:rtl/>
        </w:rPr>
      </w:pPr>
    </w:p>
    <w:p w14:paraId="6D06D3C9" w14:textId="77777777" w:rsidR="00000000" w:rsidRDefault="00364BE1">
      <w:pPr>
        <w:pStyle w:val="-"/>
        <w:rPr>
          <w:rtl/>
        </w:rPr>
      </w:pPr>
      <w:bookmarkStart w:id="86" w:name="FS000000458T10_03_2004_12_49_21C"/>
      <w:bookmarkEnd w:id="86"/>
      <w:r>
        <w:rPr>
          <w:rtl/>
        </w:rPr>
        <w:t>חיים רמון (העבודה-מימד):</w:t>
      </w:r>
    </w:p>
    <w:p w14:paraId="39F7AAE0" w14:textId="77777777" w:rsidR="00000000" w:rsidRDefault="00364BE1">
      <w:pPr>
        <w:pStyle w:val="a0"/>
        <w:rPr>
          <w:rtl/>
        </w:rPr>
      </w:pPr>
    </w:p>
    <w:p w14:paraId="6D6319BB" w14:textId="77777777" w:rsidR="00000000" w:rsidRDefault="00364BE1">
      <w:pPr>
        <w:pStyle w:val="a0"/>
        <w:rPr>
          <w:rFonts w:hint="cs"/>
          <w:rtl/>
        </w:rPr>
      </w:pPr>
      <w:r>
        <w:rPr>
          <w:rFonts w:hint="cs"/>
          <w:rtl/>
        </w:rPr>
        <w:t>חבר הכנסת גפני, מי שמעצבן זה אתה, זאת ההתנהגות שלכם. חבר הכנסת גפני, באמת אתם מעצבנים. אני לא הצבעתי בחוק הקודם, כי אני מבין חלק מהטיעונים שלכם ואנ</w:t>
      </w:r>
      <w:r>
        <w:rPr>
          <w:rFonts w:hint="cs"/>
          <w:rtl/>
        </w:rPr>
        <w:t xml:space="preserve">י יודע מה הבעייתיות עם נישואים וגירושים אזרחיים לכול. אני ער לכך וקשוב למה שאתה חש ומרגיש, אבל אתם אף פעם לא קשובים ולא רגישים לאף גורם אחר, למה שקורה בחברה. לא אכפת לכם, אתם אטומים וסגורים בתוך עולמכם.  </w:t>
      </w:r>
    </w:p>
    <w:p w14:paraId="0DDF0A48" w14:textId="77777777" w:rsidR="00000000" w:rsidRDefault="00364BE1">
      <w:pPr>
        <w:pStyle w:val="a0"/>
        <w:rPr>
          <w:rFonts w:hint="cs"/>
          <w:rtl/>
        </w:rPr>
      </w:pPr>
    </w:p>
    <w:p w14:paraId="409A1CA3" w14:textId="77777777" w:rsidR="00000000" w:rsidRDefault="00364BE1">
      <w:pPr>
        <w:pStyle w:val="a0"/>
        <w:rPr>
          <w:rFonts w:hint="cs"/>
          <w:rtl/>
        </w:rPr>
      </w:pPr>
      <w:r>
        <w:rPr>
          <w:rFonts w:hint="cs"/>
          <w:rtl/>
        </w:rPr>
        <w:t>למה אני נמנעתי בחוק הקודם? כי חשבתי שלאפשר נישואים</w:t>
      </w:r>
      <w:r>
        <w:rPr>
          <w:rFonts w:hint="cs"/>
          <w:rtl/>
        </w:rPr>
        <w:t xml:space="preserve"> וגירושים אזרחיים לכול במצב שהחברה נמצאת בו היום, זה עלול להביא לפילוג מיותר, אף  שהשקפתי האישית היא בעד נישואים וגירושים אזרחיים לכול. בואו נמצא פתרון, כי אם לא נמצא פתרון, יהיה יותר גרוע ויהיה פילוג יותר גרוע. בואו לפחות את זה נעשה. </w:t>
      </w:r>
    </w:p>
    <w:p w14:paraId="734960B2" w14:textId="77777777" w:rsidR="00000000" w:rsidRDefault="00364BE1">
      <w:pPr>
        <w:pStyle w:val="a0"/>
        <w:rPr>
          <w:rFonts w:hint="cs"/>
          <w:rtl/>
        </w:rPr>
      </w:pPr>
    </w:p>
    <w:p w14:paraId="610F7171" w14:textId="77777777" w:rsidR="00000000" w:rsidRDefault="00364BE1">
      <w:pPr>
        <w:pStyle w:val="af0"/>
        <w:rPr>
          <w:rtl/>
        </w:rPr>
      </w:pPr>
      <w:r>
        <w:rPr>
          <w:rFonts w:hint="eastAsia"/>
          <w:rtl/>
        </w:rPr>
        <w:t>אילן</w:t>
      </w:r>
      <w:r>
        <w:rPr>
          <w:rtl/>
        </w:rPr>
        <w:t xml:space="preserve"> ליבוביץ (שינוי</w:t>
      </w:r>
      <w:r>
        <w:rPr>
          <w:rtl/>
        </w:rPr>
        <w:t>):</w:t>
      </w:r>
    </w:p>
    <w:p w14:paraId="287FE1BB" w14:textId="77777777" w:rsidR="00000000" w:rsidRDefault="00364BE1">
      <w:pPr>
        <w:pStyle w:val="a0"/>
        <w:rPr>
          <w:rFonts w:hint="cs"/>
          <w:rtl/>
        </w:rPr>
      </w:pPr>
    </w:p>
    <w:p w14:paraId="4D038911" w14:textId="77777777" w:rsidR="00000000" w:rsidRDefault="00364BE1">
      <w:pPr>
        <w:pStyle w:val="a0"/>
        <w:rPr>
          <w:rFonts w:hint="cs"/>
          <w:rtl/>
        </w:rPr>
      </w:pPr>
      <w:r>
        <w:rPr>
          <w:rFonts w:hint="cs"/>
          <w:rtl/>
        </w:rPr>
        <w:t>דמגוגיה - - -</w:t>
      </w:r>
    </w:p>
    <w:p w14:paraId="1BAE2B9E" w14:textId="77777777" w:rsidR="00000000" w:rsidRDefault="00364BE1">
      <w:pPr>
        <w:pStyle w:val="a0"/>
        <w:rPr>
          <w:rFonts w:hint="cs"/>
          <w:rtl/>
        </w:rPr>
      </w:pPr>
    </w:p>
    <w:p w14:paraId="03CC0918" w14:textId="77777777" w:rsidR="00000000" w:rsidRDefault="00364BE1">
      <w:pPr>
        <w:pStyle w:val="-"/>
        <w:rPr>
          <w:rtl/>
        </w:rPr>
      </w:pPr>
      <w:bookmarkStart w:id="87" w:name="FS000000458T10_03_2004_12_15_25C"/>
      <w:bookmarkEnd w:id="87"/>
      <w:r>
        <w:rPr>
          <w:rtl/>
        </w:rPr>
        <w:t>חיים רמון (העבודה-מימד):</w:t>
      </w:r>
    </w:p>
    <w:p w14:paraId="45859624" w14:textId="77777777" w:rsidR="00000000" w:rsidRDefault="00364BE1">
      <w:pPr>
        <w:pStyle w:val="a0"/>
        <w:rPr>
          <w:rFonts w:hint="cs"/>
          <w:rtl/>
        </w:rPr>
      </w:pPr>
    </w:p>
    <w:p w14:paraId="30DDB44D" w14:textId="77777777" w:rsidR="00000000" w:rsidRDefault="00364BE1">
      <w:pPr>
        <w:pStyle w:val="a0"/>
        <w:rPr>
          <w:rFonts w:hint="cs"/>
          <w:rtl/>
        </w:rPr>
      </w:pPr>
      <w:r>
        <w:rPr>
          <w:rFonts w:hint="cs"/>
          <w:rtl/>
        </w:rPr>
        <w:t xml:space="preserve">חבר הכנסת, אני פשוט מאמץ את ההסכם הקואליציוני שאתה חתום עליו. </w:t>
      </w:r>
    </w:p>
    <w:p w14:paraId="445AC3EA" w14:textId="77777777" w:rsidR="00000000" w:rsidRDefault="00364BE1">
      <w:pPr>
        <w:pStyle w:val="a0"/>
        <w:rPr>
          <w:rFonts w:hint="cs"/>
          <w:rtl/>
        </w:rPr>
      </w:pPr>
    </w:p>
    <w:p w14:paraId="691ACEF5" w14:textId="77777777" w:rsidR="00000000" w:rsidRDefault="00364BE1">
      <w:pPr>
        <w:pStyle w:val="af1"/>
        <w:rPr>
          <w:rtl/>
        </w:rPr>
      </w:pPr>
      <w:r>
        <w:rPr>
          <w:rtl/>
        </w:rPr>
        <w:t>היו"ר ראובן ריבלין:</w:t>
      </w:r>
    </w:p>
    <w:p w14:paraId="44827CDF" w14:textId="77777777" w:rsidR="00000000" w:rsidRDefault="00364BE1">
      <w:pPr>
        <w:pStyle w:val="a0"/>
        <w:rPr>
          <w:rtl/>
        </w:rPr>
      </w:pPr>
    </w:p>
    <w:p w14:paraId="5CFD581E" w14:textId="77777777" w:rsidR="00000000" w:rsidRDefault="00364BE1">
      <w:pPr>
        <w:pStyle w:val="a0"/>
        <w:rPr>
          <w:rFonts w:hint="cs"/>
          <w:rtl/>
        </w:rPr>
      </w:pPr>
      <w:r>
        <w:rPr>
          <w:rFonts w:hint="cs"/>
          <w:rtl/>
        </w:rPr>
        <w:t>כבוד חבר הכנסת רמון ושר הפנים לשעבר, אדוני מבין שכאשר מדובר בפסולי חיתון מבחינת ההלכה, זה דבר שמבחינתם הוא - אני לא אומר ייהרג</w:t>
      </w:r>
      <w:r>
        <w:rPr>
          <w:rFonts w:hint="cs"/>
          <w:rtl/>
        </w:rPr>
        <w:t xml:space="preserve"> ובל יעבור, כי אני לא רוצה לומר את זה - כמעט ייהרג ובל יעבור. </w:t>
      </w:r>
    </w:p>
    <w:p w14:paraId="7E2A6052" w14:textId="77777777" w:rsidR="00000000" w:rsidRDefault="00364BE1">
      <w:pPr>
        <w:pStyle w:val="a0"/>
        <w:rPr>
          <w:rFonts w:hint="cs"/>
          <w:rtl/>
        </w:rPr>
      </w:pPr>
    </w:p>
    <w:p w14:paraId="3ABE196F" w14:textId="77777777" w:rsidR="00000000" w:rsidRDefault="00364BE1">
      <w:pPr>
        <w:pStyle w:val="-"/>
        <w:rPr>
          <w:rtl/>
        </w:rPr>
      </w:pPr>
      <w:bookmarkStart w:id="88" w:name="FS000000458T10_03_2004_12_55_14C"/>
      <w:bookmarkEnd w:id="88"/>
      <w:r>
        <w:rPr>
          <w:rtl/>
        </w:rPr>
        <w:t>חיים רמון (העבודה-מימד):</w:t>
      </w:r>
    </w:p>
    <w:p w14:paraId="29E283AE" w14:textId="77777777" w:rsidR="00000000" w:rsidRDefault="00364BE1">
      <w:pPr>
        <w:pStyle w:val="a0"/>
        <w:rPr>
          <w:rtl/>
        </w:rPr>
      </w:pPr>
    </w:p>
    <w:p w14:paraId="71E26135" w14:textId="77777777" w:rsidR="00000000" w:rsidRDefault="00364BE1">
      <w:pPr>
        <w:pStyle w:val="a0"/>
        <w:rPr>
          <w:rFonts w:hint="cs"/>
          <w:rtl/>
        </w:rPr>
      </w:pPr>
      <w:r>
        <w:rPr>
          <w:rFonts w:hint="cs"/>
          <w:rtl/>
        </w:rPr>
        <w:t xml:space="preserve">ולמה נישואים בקפריסין הם לא ייהרג ובל יעבור? זה אותו דבר. </w:t>
      </w:r>
    </w:p>
    <w:p w14:paraId="14B81489" w14:textId="77777777" w:rsidR="00000000" w:rsidRDefault="00364BE1">
      <w:pPr>
        <w:pStyle w:val="a0"/>
        <w:rPr>
          <w:rFonts w:hint="cs"/>
          <w:rtl/>
        </w:rPr>
      </w:pPr>
    </w:p>
    <w:p w14:paraId="74F87CFF" w14:textId="77777777" w:rsidR="00000000" w:rsidRDefault="00364BE1">
      <w:pPr>
        <w:pStyle w:val="af1"/>
        <w:rPr>
          <w:rtl/>
        </w:rPr>
      </w:pPr>
      <w:r>
        <w:rPr>
          <w:rtl/>
        </w:rPr>
        <w:t>היו"ר ראובן ריבלין:</w:t>
      </w:r>
    </w:p>
    <w:p w14:paraId="7BE0296F" w14:textId="77777777" w:rsidR="00000000" w:rsidRDefault="00364BE1">
      <w:pPr>
        <w:pStyle w:val="a0"/>
        <w:rPr>
          <w:rtl/>
        </w:rPr>
      </w:pPr>
    </w:p>
    <w:p w14:paraId="61A28F9E" w14:textId="77777777" w:rsidR="00000000" w:rsidRDefault="00364BE1">
      <w:pPr>
        <w:pStyle w:val="a0"/>
        <w:rPr>
          <w:rFonts w:hint="cs"/>
          <w:rtl/>
        </w:rPr>
      </w:pPr>
      <w:r>
        <w:rPr>
          <w:rFonts w:hint="cs"/>
          <w:rtl/>
        </w:rPr>
        <w:t>זה לא נעשה פה. זה לא חוק של מדינת ישראל.</w:t>
      </w:r>
    </w:p>
    <w:p w14:paraId="346C89D3" w14:textId="77777777" w:rsidR="00000000" w:rsidRDefault="00364BE1">
      <w:pPr>
        <w:pStyle w:val="a0"/>
        <w:rPr>
          <w:rFonts w:hint="cs"/>
          <w:rtl/>
        </w:rPr>
      </w:pPr>
    </w:p>
    <w:p w14:paraId="42F02CEF" w14:textId="77777777" w:rsidR="00000000" w:rsidRDefault="00364BE1">
      <w:pPr>
        <w:pStyle w:val="-"/>
        <w:rPr>
          <w:rtl/>
        </w:rPr>
      </w:pPr>
      <w:bookmarkStart w:id="89" w:name="FS000000458T10_03_2004_12_15_49C"/>
      <w:bookmarkEnd w:id="89"/>
      <w:r>
        <w:rPr>
          <w:rtl/>
        </w:rPr>
        <w:t>חיים רמון (העבודה-מימד):</w:t>
      </w:r>
    </w:p>
    <w:p w14:paraId="12F89908" w14:textId="77777777" w:rsidR="00000000" w:rsidRDefault="00364BE1">
      <w:pPr>
        <w:pStyle w:val="a0"/>
        <w:rPr>
          <w:rFonts w:hint="cs"/>
          <w:rtl/>
        </w:rPr>
      </w:pPr>
    </w:p>
    <w:p w14:paraId="661370F7" w14:textId="77777777" w:rsidR="00000000" w:rsidRDefault="00364BE1">
      <w:pPr>
        <w:pStyle w:val="a0"/>
        <w:rPr>
          <w:rFonts w:hint="cs"/>
          <w:rtl/>
        </w:rPr>
      </w:pPr>
      <w:r>
        <w:rPr>
          <w:rFonts w:hint="cs"/>
          <w:rtl/>
        </w:rPr>
        <w:t xml:space="preserve">זה אותו דבר. אבל </w:t>
      </w:r>
      <w:r>
        <w:rPr>
          <w:rFonts w:hint="cs"/>
          <w:rtl/>
        </w:rPr>
        <w:t>אתה לא יכול להתעלם מ-300,000 אזרחים. לכן, מכיוון שמצאנו דרך-לא-דרך, אני מתפלא על חבר הכנסת אילן ליבוביץ. אני באתי וראיתי הסכם קואליציוני שאתם חתומים עליו.</w:t>
      </w:r>
    </w:p>
    <w:p w14:paraId="12E1A241" w14:textId="77777777" w:rsidR="00000000" w:rsidRDefault="00364BE1">
      <w:pPr>
        <w:pStyle w:val="a0"/>
        <w:rPr>
          <w:rFonts w:hint="cs"/>
          <w:rtl/>
        </w:rPr>
      </w:pPr>
    </w:p>
    <w:p w14:paraId="751A4804" w14:textId="77777777" w:rsidR="00000000" w:rsidRDefault="00364BE1">
      <w:pPr>
        <w:pStyle w:val="af0"/>
        <w:rPr>
          <w:rtl/>
        </w:rPr>
      </w:pPr>
      <w:r>
        <w:rPr>
          <w:rFonts w:hint="eastAsia"/>
          <w:rtl/>
        </w:rPr>
        <w:t>אילן</w:t>
      </w:r>
      <w:r>
        <w:rPr>
          <w:rtl/>
        </w:rPr>
        <w:t xml:space="preserve"> ליבוביץ (שינוי):</w:t>
      </w:r>
    </w:p>
    <w:p w14:paraId="0C49A855" w14:textId="77777777" w:rsidR="00000000" w:rsidRDefault="00364BE1">
      <w:pPr>
        <w:pStyle w:val="a0"/>
        <w:rPr>
          <w:rFonts w:hint="cs"/>
          <w:rtl/>
        </w:rPr>
      </w:pPr>
    </w:p>
    <w:p w14:paraId="00CB877F" w14:textId="77777777" w:rsidR="00000000" w:rsidRDefault="00364BE1">
      <w:pPr>
        <w:pStyle w:val="a0"/>
        <w:rPr>
          <w:rFonts w:hint="cs"/>
          <w:rtl/>
        </w:rPr>
      </w:pPr>
      <w:r>
        <w:rPr>
          <w:rFonts w:hint="cs"/>
          <w:rtl/>
        </w:rPr>
        <w:t xml:space="preserve">ואני לפחות לא ברחתי מהמערכה כמוך. </w:t>
      </w:r>
    </w:p>
    <w:p w14:paraId="1B19B29C" w14:textId="77777777" w:rsidR="00000000" w:rsidRDefault="00364BE1">
      <w:pPr>
        <w:pStyle w:val="a0"/>
        <w:rPr>
          <w:rFonts w:hint="cs"/>
          <w:rtl/>
        </w:rPr>
      </w:pPr>
    </w:p>
    <w:p w14:paraId="43E5C93D" w14:textId="77777777" w:rsidR="00000000" w:rsidRDefault="00364BE1">
      <w:pPr>
        <w:pStyle w:val="-"/>
        <w:rPr>
          <w:rtl/>
        </w:rPr>
      </w:pPr>
      <w:bookmarkStart w:id="90" w:name="FS000000458T10_03_2004_12_16_20C"/>
      <w:bookmarkEnd w:id="90"/>
      <w:r>
        <w:rPr>
          <w:rtl/>
        </w:rPr>
        <w:t>חיים רמון (העבודה-מימד):</w:t>
      </w:r>
    </w:p>
    <w:p w14:paraId="616601D6" w14:textId="77777777" w:rsidR="00000000" w:rsidRDefault="00364BE1">
      <w:pPr>
        <w:pStyle w:val="a0"/>
        <w:rPr>
          <w:rtl/>
        </w:rPr>
      </w:pPr>
    </w:p>
    <w:p w14:paraId="21615AA4" w14:textId="77777777" w:rsidR="00000000" w:rsidRDefault="00364BE1">
      <w:pPr>
        <w:pStyle w:val="a0"/>
        <w:rPr>
          <w:rFonts w:hint="cs"/>
          <w:rtl/>
        </w:rPr>
      </w:pPr>
      <w:r>
        <w:rPr>
          <w:rFonts w:hint="cs"/>
          <w:rtl/>
        </w:rPr>
        <w:t>חבר הכנסת ליבוב</w:t>
      </w:r>
      <w:r>
        <w:rPr>
          <w:rFonts w:hint="cs"/>
          <w:rtl/>
        </w:rPr>
        <w:t xml:space="preserve">יץ, אתה לדעתי יושב בכנסת כי הבטחת נישואים וגירושים אזרחיים לכול. לפחות תעמוד בזה. אני לא הבטחתי אף פעם, </w:t>
      </w:r>
      <w:bookmarkStart w:id="91" w:name="FS000000458T10_03_2004_12_57_47C"/>
      <w:bookmarkEnd w:id="91"/>
      <w:r>
        <w:rPr>
          <w:rFonts w:hint="cs"/>
          <w:rtl/>
        </w:rPr>
        <w:t xml:space="preserve">לא עשיתי הון פוליטי על זה. היה לי קל, הייתי עושה את הפופוליזם הזה. יכולתי לבוא ולהתמודד מול שינוי ולהגיד שגם אנחנו חושבים כך. </w:t>
      </w:r>
    </w:p>
    <w:p w14:paraId="2EDF0EA2" w14:textId="77777777" w:rsidR="00000000" w:rsidRDefault="00364BE1">
      <w:pPr>
        <w:pStyle w:val="a0"/>
        <w:rPr>
          <w:rFonts w:hint="cs"/>
          <w:rtl/>
        </w:rPr>
      </w:pPr>
    </w:p>
    <w:p w14:paraId="3E413A83" w14:textId="77777777" w:rsidR="00000000" w:rsidRDefault="00364BE1">
      <w:pPr>
        <w:pStyle w:val="af1"/>
        <w:rPr>
          <w:rtl/>
        </w:rPr>
      </w:pPr>
      <w:r>
        <w:rPr>
          <w:rtl/>
        </w:rPr>
        <w:t>היו"ר ראובן ריבלין:</w:t>
      </w:r>
    </w:p>
    <w:p w14:paraId="676E8F60" w14:textId="77777777" w:rsidR="00000000" w:rsidRDefault="00364BE1">
      <w:pPr>
        <w:pStyle w:val="a0"/>
        <w:rPr>
          <w:rtl/>
        </w:rPr>
      </w:pPr>
    </w:p>
    <w:p w14:paraId="177F4346" w14:textId="77777777" w:rsidR="00000000" w:rsidRDefault="00364BE1">
      <w:pPr>
        <w:pStyle w:val="a0"/>
        <w:rPr>
          <w:rFonts w:hint="cs"/>
          <w:rtl/>
        </w:rPr>
      </w:pPr>
      <w:r>
        <w:rPr>
          <w:rFonts w:hint="cs"/>
          <w:rtl/>
        </w:rPr>
        <w:t>חבר</w:t>
      </w:r>
      <w:r>
        <w:rPr>
          <w:rFonts w:hint="cs"/>
          <w:rtl/>
        </w:rPr>
        <w:t xml:space="preserve"> הכנסת רמון, חבר הכנסת ליבוביץ היה נוכח והצביע בעד החוק. </w:t>
      </w:r>
    </w:p>
    <w:p w14:paraId="08448F67" w14:textId="77777777" w:rsidR="00000000" w:rsidRDefault="00364BE1">
      <w:pPr>
        <w:pStyle w:val="a0"/>
        <w:rPr>
          <w:rFonts w:hint="cs"/>
          <w:rtl/>
        </w:rPr>
      </w:pPr>
    </w:p>
    <w:p w14:paraId="493E1405" w14:textId="77777777" w:rsidR="00000000" w:rsidRDefault="00364BE1">
      <w:pPr>
        <w:pStyle w:val="-"/>
        <w:rPr>
          <w:rtl/>
        </w:rPr>
      </w:pPr>
      <w:bookmarkStart w:id="92" w:name="FS000000458T10_03_2004_12_59_29C"/>
      <w:bookmarkEnd w:id="92"/>
      <w:r>
        <w:rPr>
          <w:rtl/>
        </w:rPr>
        <w:t>חיים רמון (העבודה-מימד):</w:t>
      </w:r>
    </w:p>
    <w:p w14:paraId="6D92E718" w14:textId="77777777" w:rsidR="00000000" w:rsidRDefault="00364BE1">
      <w:pPr>
        <w:pStyle w:val="a0"/>
        <w:rPr>
          <w:rtl/>
        </w:rPr>
      </w:pPr>
    </w:p>
    <w:p w14:paraId="37B87769" w14:textId="77777777" w:rsidR="00000000" w:rsidRDefault="00364BE1">
      <w:pPr>
        <w:pStyle w:val="a0"/>
        <w:rPr>
          <w:rFonts w:hint="cs"/>
          <w:rtl/>
        </w:rPr>
      </w:pPr>
      <w:r>
        <w:rPr>
          <w:rFonts w:hint="cs"/>
          <w:rtl/>
        </w:rPr>
        <w:t xml:space="preserve">לא, אני מדבר על מה שהוא חתם בהסכם הקואליציוני. </w:t>
      </w:r>
    </w:p>
    <w:p w14:paraId="3AC9BC01" w14:textId="77777777" w:rsidR="00000000" w:rsidRDefault="00364BE1">
      <w:pPr>
        <w:pStyle w:val="a0"/>
        <w:rPr>
          <w:rFonts w:hint="cs"/>
          <w:rtl/>
        </w:rPr>
      </w:pPr>
    </w:p>
    <w:p w14:paraId="683E496E" w14:textId="77777777" w:rsidR="00000000" w:rsidRDefault="00364BE1">
      <w:pPr>
        <w:pStyle w:val="af1"/>
        <w:rPr>
          <w:rtl/>
        </w:rPr>
      </w:pPr>
      <w:r>
        <w:rPr>
          <w:rtl/>
        </w:rPr>
        <w:t>היו"ר ראובן ריבלין:</w:t>
      </w:r>
    </w:p>
    <w:p w14:paraId="3893DD59" w14:textId="77777777" w:rsidR="00000000" w:rsidRDefault="00364BE1">
      <w:pPr>
        <w:pStyle w:val="a0"/>
        <w:rPr>
          <w:rtl/>
        </w:rPr>
      </w:pPr>
    </w:p>
    <w:p w14:paraId="1B9F77C0" w14:textId="77777777" w:rsidR="00000000" w:rsidRDefault="00364BE1">
      <w:pPr>
        <w:pStyle w:val="a0"/>
        <w:rPr>
          <w:rFonts w:hint="cs"/>
          <w:rtl/>
        </w:rPr>
      </w:pPr>
      <w:r>
        <w:rPr>
          <w:rFonts w:hint="cs"/>
          <w:rtl/>
        </w:rPr>
        <w:t xml:space="preserve">בסדר, אבל הוא הצביע כרגע בעד החוק. </w:t>
      </w:r>
    </w:p>
    <w:p w14:paraId="4FC1C11D" w14:textId="77777777" w:rsidR="00000000" w:rsidRDefault="00364BE1">
      <w:pPr>
        <w:pStyle w:val="a0"/>
        <w:rPr>
          <w:rFonts w:hint="cs"/>
          <w:rtl/>
        </w:rPr>
      </w:pPr>
    </w:p>
    <w:p w14:paraId="571A507F" w14:textId="77777777" w:rsidR="00000000" w:rsidRDefault="00364BE1">
      <w:pPr>
        <w:pStyle w:val="-"/>
        <w:rPr>
          <w:rtl/>
        </w:rPr>
      </w:pPr>
      <w:bookmarkStart w:id="93" w:name="FS000000458T10_03_2004_12_59_58C"/>
      <w:bookmarkEnd w:id="93"/>
      <w:r>
        <w:rPr>
          <w:rtl/>
        </w:rPr>
        <w:t>חיים רמון (העבודה-מימד):</w:t>
      </w:r>
    </w:p>
    <w:p w14:paraId="278F059C" w14:textId="77777777" w:rsidR="00000000" w:rsidRDefault="00364BE1">
      <w:pPr>
        <w:pStyle w:val="a0"/>
        <w:rPr>
          <w:rtl/>
        </w:rPr>
      </w:pPr>
    </w:p>
    <w:p w14:paraId="34D6F39C" w14:textId="77777777" w:rsidR="00000000" w:rsidRDefault="00364BE1">
      <w:pPr>
        <w:pStyle w:val="a0"/>
        <w:rPr>
          <w:rFonts w:hint="cs"/>
          <w:rtl/>
        </w:rPr>
      </w:pPr>
      <w:r>
        <w:rPr>
          <w:rFonts w:hint="cs"/>
          <w:rtl/>
        </w:rPr>
        <w:t>אני אף פעם לא הנפתי את הדגל הזה. אתם ע</w:t>
      </w:r>
      <w:r>
        <w:rPr>
          <w:rFonts w:hint="cs"/>
          <w:rtl/>
        </w:rPr>
        <w:t>שיתם הון פוליטי, ויושבים פה לפחות חמישה חברי כנסת בגלל הנושא של פסולי חיתון. מה אמרתם? אני אקרא לך מההסכם - מתוך אחריות לאומית. חבר הכנסת ליבוביץ, תשמע מה עשית מתוך אחריות לאומית, בדיוק מה שאני מציע היום: מתוך אחריות לאומית, ועל מנת להבטיח את האמור לעיל, מ</w:t>
      </w:r>
      <w:r>
        <w:rPr>
          <w:rFonts w:hint="cs"/>
          <w:rtl/>
        </w:rPr>
        <w:t xml:space="preserve">סכימים הצדדים להסכמים אלה שהגיעו אליהם במפורש. </w:t>
      </w:r>
    </w:p>
    <w:p w14:paraId="354C7B85" w14:textId="77777777" w:rsidR="00000000" w:rsidRDefault="00364BE1">
      <w:pPr>
        <w:pStyle w:val="a0"/>
        <w:rPr>
          <w:rFonts w:hint="cs"/>
          <w:rtl/>
        </w:rPr>
      </w:pPr>
    </w:p>
    <w:p w14:paraId="522B5A9B" w14:textId="77777777" w:rsidR="00000000" w:rsidRDefault="00364BE1">
      <w:pPr>
        <w:pStyle w:val="a0"/>
        <w:rPr>
          <w:rFonts w:hint="cs"/>
          <w:rtl/>
        </w:rPr>
      </w:pPr>
      <w:r>
        <w:rPr>
          <w:rFonts w:hint="cs"/>
          <w:rtl/>
        </w:rPr>
        <w:t>ועשיתם פשרות. כתוב שעשיתם פשרות. תקשיב, חבר הכנסת ליבוביץ: הסכם זה הינו פרי פשרות וויתורים הדדיים. אלה מושגים שהיו זרים לכם כשהשתוללתם ברחובות והלכתם לצד הכי קיצוני. הם היו זרים לכם. כשדיברתי על פשרה וויתורי</w:t>
      </w:r>
      <w:r>
        <w:rPr>
          <w:rFonts w:hint="cs"/>
          <w:rtl/>
        </w:rPr>
        <w:t xml:space="preserve">ם הדדיים, חבר הכנסת טומי לפיד אז היה יוצא בשצף קצף. עצם המלה "פשרה" היתה טמאה, ויתור היה טמא. </w:t>
      </w:r>
    </w:p>
    <w:p w14:paraId="643FDC79" w14:textId="77777777" w:rsidR="00000000" w:rsidRDefault="00364BE1">
      <w:pPr>
        <w:pStyle w:val="a0"/>
        <w:rPr>
          <w:rFonts w:hint="cs"/>
          <w:rtl/>
        </w:rPr>
      </w:pPr>
    </w:p>
    <w:p w14:paraId="00FA0AF1" w14:textId="77777777" w:rsidR="00000000" w:rsidRDefault="00364BE1">
      <w:pPr>
        <w:pStyle w:val="af0"/>
        <w:rPr>
          <w:rtl/>
        </w:rPr>
      </w:pPr>
      <w:r>
        <w:rPr>
          <w:rFonts w:hint="eastAsia"/>
          <w:rtl/>
        </w:rPr>
        <w:t>אילן</w:t>
      </w:r>
      <w:r>
        <w:rPr>
          <w:rtl/>
        </w:rPr>
        <w:t xml:space="preserve"> ליבוביץ (שינוי):</w:t>
      </w:r>
    </w:p>
    <w:p w14:paraId="13827221" w14:textId="77777777" w:rsidR="00000000" w:rsidRDefault="00364BE1">
      <w:pPr>
        <w:pStyle w:val="a0"/>
        <w:rPr>
          <w:rFonts w:hint="cs"/>
          <w:rtl/>
        </w:rPr>
      </w:pPr>
    </w:p>
    <w:p w14:paraId="0E6126C5" w14:textId="77777777" w:rsidR="00000000" w:rsidRDefault="00364BE1">
      <w:pPr>
        <w:pStyle w:val="a0"/>
        <w:ind w:left="719" w:firstLine="0"/>
        <w:rPr>
          <w:rFonts w:hint="cs"/>
          <w:rtl/>
        </w:rPr>
      </w:pPr>
      <w:r>
        <w:rPr>
          <w:rFonts w:hint="cs"/>
          <w:rtl/>
        </w:rPr>
        <w:t>- - -</w:t>
      </w:r>
    </w:p>
    <w:p w14:paraId="40191D2F" w14:textId="77777777" w:rsidR="00000000" w:rsidRDefault="00364BE1">
      <w:pPr>
        <w:pStyle w:val="a0"/>
        <w:rPr>
          <w:rFonts w:hint="cs"/>
          <w:rtl/>
        </w:rPr>
      </w:pPr>
    </w:p>
    <w:p w14:paraId="1E816C74" w14:textId="77777777" w:rsidR="00000000" w:rsidRDefault="00364BE1">
      <w:pPr>
        <w:pStyle w:val="-"/>
        <w:rPr>
          <w:rtl/>
        </w:rPr>
      </w:pPr>
      <w:bookmarkStart w:id="94" w:name="FS000000458T10_03_2004_12_17_49C"/>
      <w:bookmarkEnd w:id="94"/>
      <w:r>
        <w:rPr>
          <w:rtl/>
        </w:rPr>
        <w:t>חיים רמון (העבודה-מימד):</w:t>
      </w:r>
    </w:p>
    <w:p w14:paraId="662A6E29" w14:textId="77777777" w:rsidR="00000000" w:rsidRDefault="00364BE1">
      <w:pPr>
        <w:pStyle w:val="a0"/>
        <w:rPr>
          <w:rtl/>
        </w:rPr>
      </w:pPr>
    </w:p>
    <w:p w14:paraId="04D11ACD" w14:textId="77777777" w:rsidR="00000000" w:rsidRDefault="00364BE1">
      <w:pPr>
        <w:pStyle w:val="a0"/>
        <w:rPr>
          <w:rFonts w:hint="cs"/>
          <w:rtl/>
        </w:rPr>
      </w:pPr>
      <w:r>
        <w:rPr>
          <w:rFonts w:hint="cs"/>
          <w:rtl/>
        </w:rPr>
        <w:t>פתאום אתם באים ומאמצים את זה? אני מברך על כך שאתם מאמצים את זה, אבל לפחות תשבו בשקט ותגידו: טעינו, טעינו</w:t>
      </w:r>
      <w:r>
        <w:rPr>
          <w:rFonts w:hint="cs"/>
          <w:rtl/>
        </w:rPr>
        <w:t xml:space="preserve"> בכך שהובלנו קו - - - </w:t>
      </w:r>
    </w:p>
    <w:p w14:paraId="64FDE045" w14:textId="77777777" w:rsidR="00000000" w:rsidRDefault="00364BE1">
      <w:pPr>
        <w:pStyle w:val="a0"/>
        <w:rPr>
          <w:rFonts w:hint="cs"/>
          <w:rtl/>
        </w:rPr>
      </w:pPr>
    </w:p>
    <w:p w14:paraId="7A91A0F0" w14:textId="77777777" w:rsidR="00000000" w:rsidRDefault="00364BE1">
      <w:pPr>
        <w:pStyle w:val="af0"/>
        <w:rPr>
          <w:rtl/>
        </w:rPr>
      </w:pPr>
      <w:r>
        <w:rPr>
          <w:rFonts w:hint="eastAsia"/>
          <w:rtl/>
        </w:rPr>
        <w:t>רשף</w:t>
      </w:r>
      <w:r>
        <w:rPr>
          <w:rtl/>
        </w:rPr>
        <w:t xml:space="preserve"> חן (שינוי):</w:t>
      </w:r>
    </w:p>
    <w:p w14:paraId="3FD80A47" w14:textId="77777777" w:rsidR="00000000" w:rsidRDefault="00364BE1">
      <w:pPr>
        <w:pStyle w:val="a0"/>
        <w:rPr>
          <w:rFonts w:hint="cs"/>
          <w:rtl/>
        </w:rPr>
      </w:pPr>
    </w:p>
    <w:p w14:paraId="5E0F1FA1" w14:textId="77777777" w:rsidR="00000000" w:rsidRDefault="00364BE1">
      <w:pPr>
        <w:pStyle w:val="a0"/>
        <w:rPr>
          <w:rFonts w:hint="cs"/>
          <w:rtl/>
        </w:rPr>
      </w:pPr>
      <w:r>
        <w:rPr>
          <w:rFonts w:hint="cs"/>
          <w:rtl/>
        </w:rPr>
        <w:t>- - -</w:t>
      </w:r>
    </w:p>
    <w:p w14:paraId="053D5B87" w14:textId="77777777" w:rsidR="00000000" w:rsidRDefault="00364BE1">
      <w:pPr>
        <w:pStyle w:val="a0"/>
        <w:rPr>
          <w:rFonts w:hint="cs"/>
          <w:rtl/>
        </w:rPr>
      </w:pPr>
    </w:p>
    <w:p w14:paraId="1DECFD12" w14:textId="77777777" w:rsidR="00000000" w:rsidRDefault="00364BE1">
      <w:pPr>
        <w:pStyle w:val="-"/>
        <w:rPr>
          <w:rtl/>
        </w:rPr>
      </w:pPr>
      <w:bookmarkStart w:id="95" w:name="FS000000458T10_03_2004_13_09_59C"/>
      <w:bookmarkEnd w:id="95"/>
      <w:r>
        <w:rPr>
          <w:rtl/>
        </w:rPr>
        <w:t>חיים רמון (העבודה-מימד):</w:t>
      </w:r>
    </w:p>
    <w:p w14:paraId="27B569C4" w14:textId="77777777" w:rsidR="00000000" w:rsidRDefault="00364BE1">
      <w:pPr>
        <w:pStyle w:val="a0"/>
        <w:rPr>
          <w:rtl/>
        </w:rPr>
      </w:pPr>
    </w:p>
    <w:p w14:paraId="75A74FF4" w14:textId="77777777" w:rsidR="00000000" w:rsidRDefault="00364BE1">
      <w:pPr>
        <w:pStyle w:val="a0"/>
        <w:rPr>
          <w:rFonts w:hint="cs"/>
          <w:rtl/>
        </w:rPr>
      </w:pPr>
      <w:r>
        <w:rPr>
          <w:rFonts w:hint="cs"/>
          <w:rtl/>
        </w:rPr>
        <w:t>חבר הכנסת חן, תודו שטעיתם. נכון שזה הביא לכם מנדטים ואתם יושבים בכנסת בזכות זה, אבל איך שהגעתם לשלטון ורציתם להיות בקואליציה, מה אמרתם? "פרי פשרות וויתורים הדדיים". המלים האלה לא היו</w:t>
      </w:r>
      <w:r>
        <w:rPr>
          <w:rFonts w:hint="cs"/>
          <w:rtl/>
        </w:rPr>
        <w:t xml:space="preserve"> במילון שלכם, לא שמעתם עליהן עד היום, עד שחתמתם על ההסכם. פתאום חתמתם, ואני מברך על כך. זה יפה שאתם מפלגה שהבינה את זה. אני מקווה שתזכרו את זה בפעם הבאה שאתם הולכים לבחירות. אני מקווה שתבינו בבחירות הבאות, שאי-אפשר ללכת לקיצוניות. מה לעשות, בגלל זה אתם בממ</w:t>
      </w:r>
      <w:r>
        <w:rPr>
          <w:rFonts w:hint="cs"/>
          <w:rtl/>
        </w:rPr>
        <w:t xml:space="preserve">שלה, אחרת לא הייתם חברי ממשלה. </w:t>
      </w:r>
    </w:p>
    <w:p w14:paraId="2EB335FC" w14:textId="77777777" w:rsidR="00000000" w:rsidRDefault="00364BE1">
      <w:pPr>
        <w:pStyle w:val="a0"/>
        <w:rPr>
          <w:rFonts w:hint="cs"/>
          <w:rtl/>
        </w:rPr>
      </w:pPr>
    </w:p>
    <w:p w14:paraId="2C2ABF38" w14:textId="77777777" w:rsidR="00000000" w:rsidRDefault="00364BE1">
      <w:pPr>
        <w:pStyle w:val="af0"/>
        <w:rPr>
          <w:rtl/>
        </w:rPr>
      </w:pPr>
      <w:r>
        <w:rPr>
          <w:rFonts w:hint="eastAsia"/>
          <w:rtl/>
        </w:rPr>
        <w:t>רשף</w:t>
      </w:r>
      <w:r>
        <w:rPr>
          <w:rtl/>
        </w:rPr>
        <w:t xml:space="preserve"> חן (שינוי):</w:t>
      </w:r>
    </w:p>
    <w:p w14:paraId="7EF6836F" w14:textId="77777777" w:rsidR="00000000" w:rsidRDefault="00364BE1">
      <w:pPr>
        <w:pStyle w:val="a0"/>
        <w:rPr>
          <w:rFonts w:hint="cs"/>
          <w:rtl/>
        </w:rPr>
      </w:pPr>
    </w:p>
    <w:p w14:paraId="521D2D16" w14:textId="77777777" w:rsidR="00000000" w:rsidRDefault="00364BE1">
      <w:pPr>
        <w:pStyle w:val="a0"/>
        <w:rPr>
          <w:rFonts w:hint="cs"/>
          <w:rtl/>
        </w:rPr>
      </w:pPr>
      <w:r>
        <w:rPr>
          <w:rFonts w:hint="cs"/>
          <w:rtl/>
        </w:rPr>
        <w:t>דמגוגיה זולה. אינטליגנטים - - -</w:t>
      </w:r>
    </w:p>
    <w:p w14:paraId="44579742" w14:textId="77777777" w:rsidR="00000000" w:rsidRDefault="00364BE1">
      <w:pPr>
        <w:pStyle w:val="a0"/>
        <w:rPr>
          <w:rFonts w:hint="cs"/>
          <w:rtl/>
        </w:rPr>
      </w:pPr>
    </w:p>
    <w:p w14:paraId="6F5298E3" w14:textId="77777777" w:rsidR="00000000" w:rsidRDefault="00364BE1">
      <w:pPr>
        <w:pStyle w:val="-"/>
        <w:rPr>
          <w:rtl/>
        </w:rPr>
      </w:pPr>
      <w:bookmarkStart w:id="96" w:name="FS000000458T10_03_2004_13_11_59C"/>
      <w:bookmarkEnd w:id="96"/>
      <w:r>
        <w:rPr>
          <w:rtl/>
        </w:rPr>
        <w:t>חיים רמון (העבודה-מימד):</w:t>
      </w:r>
    </w:p>
    <w:p w14:paraId="4EC03B78" w14:textId="77777777" w:rsidR="00000000" w:rsidRDefault="00364BE1">
      <w:pPr>
        <w:pStyle w:val="a0"/>
        <w:rPr>
          <w:rtl/>
        </w:rPr>
      </w:pPr>
    </w:p>
    <w:p w14:paraId="3FB63FF0" w14:textId="77777777" w:rsidR="00000000" w:rsidRDefault="00364BE1">
      <w:pPr>
        <w:pStyle w:val="a0"/>
        <w:rPr>
          <w:rFonts w:hint="cs"/>
          <w:rtl/>
        </w:rPr>
      </w:pPr>
      <w:r>
        <w:rPr>
          <w:rFonts w:hint="cs"/>
          <w:rtl/>
        </w:rPr>
        <w:t>זאת אומרת שאתה לא התכוונת למה שכתבת. הם אינטליגנטים, זאת אומרת שאתה משקר להם. חבר הכנסת חן, אתה משקר להם, אתה כותב אבל לא מתכוון. זו מפלגה אמינה, א</w:t>
      </w:r>
      <w:r>
        <w:rPr>
          <w:rFonts w:hint="cs"/>
          <w:rtl/>
        </w:rPr>
        <w:t xml:space="preserve">תה משקר להם. </w:t>
      </w:r>
    </w:p>
    <w:p w14:paraId="4DBFAFC1" w14:textId="77777777" w:rsidR="00000000" w:rsidRDefault="00364BE1">
      <w:pPr>
        <w:pStyle w:val="af0"/>
        <w:rPr>
          <w:rFonts w:hint="cs"/>
          <w:rtl/>
        </w:rPr>
      </w:pPr>
    </w:p>
    <w:p w14:paraId="4DC66996" w14:textId="77777777" w:rsidR="00000000" w:rsidRDefault="00364BE1">
      <w:pPr>
        <w:pStyle w:val="af0"/>
        <w:rPr>
          <w:rtl/>
        </w:rPr>
      </w:pPr>
      <w:r>
        <w:rPr>
          <w:rFonts w:hint="eastAsia"/>
          <w:rtl/>
        </w:rPr>
        <w:t>אילן</w:t>
      </w:r>
      <w:r>
        <w:rPr>
          <w:rtl/>
        </w:rPr>
        <w:t xml:space="preserve"> ליבוביץ (שינוי):</w:t>
      </w:r>
    </w:p>
    <w:p w14:paraId="4FCD7D9A" w14:textId="77777777" w:rsidR="00000000" w:rsidRDefault="00364BE1">
      <w:pPr>
        <w:pStyle w:val="a0"/>
        <w:rPr>
          <w:rFonts w:hint="cs"/>
          <w:rtl/>
        </w:rPr>
      </w:pPr>
    </w:p>
    <w:p w14:paraId="19585C2F" w14:textId="77777777" w:rsidR="00000000" w:rsidRDefault="00364BE1">
      <w:pPr>
        <w:pStyle w:val="a0"/>
        <w:ind w:left="719" w:firstLine="0"/>
        <w:rPr>
          <w:rFonts w:hint="cs"/>
          <w:rtl/>
        </w:rPr>
      </w:pPr>
      <w:r>
        <w:rPr>
          <w:rFonts w:hint="cs"/>
          <w:rtl/>
        </w:rPr>
        <w:t>- - -</w:t>
      </w:r>
    </w:p>
    <w:p w14:paraId="6DD52561" w14:textId="77777777" w:rsidR="00000000" w:rsidRDefault="00364BE1">
      <w:pPr>
        <w:pStyle w:val="a0"/>
        <w:rPr>
          <w:rFonts w:hint="cs"/>
          <w:rtl/>
        </w:rPr>
      </w:pPr>
    </w:p>
    <w:p w14:paraId="2507DDD2" w14:textId="77777777" w:rsidR="00000000" w:rsidRDefault="00364BE1">
      <w:pPr>
        <w:pStyle w:val="af1"/>
        <w:rPr>
          <w:rtl/>
        </w:rPr>
      </w:pPr>
      <w:r>
        <w:rPr>
          <w:rtl/>
        </w:rPr>
        <w:t>היו"ר ראובן ריבלין:</w:t>
      </w:r>
    </w:p>
    <w:p w14:paraId="39D58433" w14:textId="77777777" w:rsidR="00000000" w:rsidRDefault="00364BE1">
      <w:pPr>
        <w:pStyle w:val="a0"/>
        <w:rPr>
          <w:rtl/>
        </w:rPr>
      </w:pPr>
    </w:p>
    <w:p w14:paraId="4F3D7A3C" w14:textId="77777777" w:rsidR="00000000" w:rsidRDefault="00364BE1">
      <w:pPr>
        <w:pStyle w:val="a0"/>
        <w:rPr>
          <w:rFonts w:hint="cs"/>
          <w:rtl/>
        </w:rPr>
      </w:pPr>
      <w:r>
        <w:rPr>
          <w:rFonts w:hint="cs"/>
          <w:rtl/>
        </w:rPr>
        <w:t xml:space="preserve">חבר הכנסת ליבוביץ, אולי אדוני לא מבין, זה לא דיאלוג פה. </w:t>
      </w:r>
    </w:p>
    <w:p w14:paraId="0487243F" w14:textId="77777777" w:rsidR="00000000" w:rsidRDefault="00364BE1">
      <w:pPr>
        <w:pStyle w:val="a0"/>
        <w:rPr>
          <w:rFonts w:hint="cs"/>
          <w:rtl/>
        </w:rPr>
      </w:pPr>
    </w:p>
    <w:p w14:paraId="4F862D33" w14:textId="77777777" w:rsidR="00000000" w:rsidRDefault="00364BE1">
      <w:pPr>
        <w:pStyle w:val="-"/>
        <w:rPr>
          <w:rtl/>
        </w:rPr>
      </w:pPr>
      <w:bookmarkStart w:id="97" w:name="FS000000458T10_03_2004_12_18_45C"/>
      <w:bookmarkEnd w:id="97"/>
      <w:r>
        <w:rPr>
          <w:rtl/>
        </w:rPr>
        <w:t>חיים רמון (העבודה-מימד):</w:t>
      </w:r>
    </w:p>
    <w:p w14:paraId="6980CCB9" w14:textId="77777777" w:rsidR="00000000" w:rsidRDefault="00364BE1">
      <w:pPr>
        <w:pStyle w:val="a0"/>
        <w:rPr>
          <w:rtl/>
        </w:rPr>
      </w:pPr>
    </w:p>
    <w:p w14:paraId="0D3AD530" w14:textId="77777777" w:rsidR="00000000" w:rsidRDefault="00364BE1">
      <w:pPr>
        <w:pStyle w:val="a0"/>
        <w:rPr>
          <w:rFonts w:hint="cs"/>
          <w:rtl/>
        </w:rPr>
      </w:pPr>
      <w:r>
        <w:rPr>
          <w:rFonts w:hint="cs"/>
          <w:rtl/>
        </w:rPr>
        <w:t>זה דיאלוג מעניין. אני הייתי בטוח שחברי הכנסת של שינוי מאוד שמחים על הצעת החוק הזאת.</w:t>
      </w:r>
    </w:p>
    <w:p w14:paraId="25114F35" w14:textId="77777777" w:rsidR="00000000" w:rsidRDefault="00364BE1">
      <w:pPr>
        <w:pStyle w:val="a0"/>
        <w:rPr>
          <w:rFonts w:hint="cs"/>
          <w:rtl/>
        </w:rPr>
      </w:pPr>
      <w:r>
        <w:rPr>
          <w:rFonts w:hint="cs"/>
          <w:rtl/>
        </w:rPr>
        <w:t xml:space="preserve"> </w:t>
      </w:r>
    </w:p>
    <w:p w14:paraId="241863A5" w14:textId="77777777" w:rsidR="00000000" w:rsidRDefault="00364BE1">
      <w:pPr>
        <w:pStyle w:val="af1"/>
        <w:rPr>
          <w:rtl/>
        </w:rPr>
      </w:pPr>
      <w:r>
        <w:rPr>
          <w:rtl/>
        </w:rPr>
        <w:t>היו"ר ראובן ריבלין:</w:t>
      </w:r>
    </w:p>
    <w:p w14:paraId="56B37E0B" w14:textId="77777777" w:rsidR="00000000" w:rsidRDefault="00364BE1">
      <w:pPr>
        <w:pStyle w:val="a0"/>
        <w:rPr>
          <w:rtl/>
        </w:rPr>
      </w:pPr>
    </w:p>
    <w:p w14:paraId="3EF74250" w14:textId="77777777" w:rsidR="00000000" w:rsidRDefault="00364BE1">
      <w:pPr>
        <w:pStyle w:val="a0"/>
        <w:rPr>
          <w:rFonts w:hint="cs"/>
          <w:rtl/>
        </w:rPr>
      </w:pPr>
      <w:r>
        <w:rPr>
          <w:rFonts w:hint="cs"/>
          <w:rtl/>
        </w:rPr>
        <w:t xml:space="preserve">אני לא יודע אם הם שמחים שהסתיים זמנך. </w:t>
      </w:r>
    </w:p>
    <w:p w14:paraId="2EB7DA7E" w14:textId="77777777" w:rsidR="00000000" w:rsidRDefault="00364BE1">
      <w:pPr>
        <w:pStyle w:val="a0"/>
        <w:rPr>
          <w:rFonts w:hint="cs"/>
          <w:rtl/>
        </w:rPr>
      </w:pPr>
    </w:p>
    <w:p w14:paraId="5E45EF09" w14:textId="77777777" w:rsidR="00000000" w:rsidRDefault="00364BE1">
      <w:pPr>
        <w:pStyle w:val="-"/>
        <w:rPr>
          <w:rtl/>
        </w:rPr>
      </w:pPr>
      <w:bookmarkStart w:id="98" w:name="FS000000458T10_03_2004_13_13_19C"/>
      <w:bookmarkEnd w:id="98"/>
      <w:r>
        <w:rPr>
          <w:rtl/>
        </w:rPr>
        <w:t>חיים רמון (העבודה-מימד):</w:t>
      </w:r>
    </w:p>
    <w:p w14:paraId="3BF00F40" w14:textId="77777777" w:rsidR="00000000" w:rsidRDefault="00364BE1">
      <w:pPr>
        <w:pStyle w:val="a0"/>
        <w:rPr>
          <w:rtl/>
        </w:rPr>
      </w:pPr>
    </w:p>
    <w:p w14:paraId="0385E212" w14:textId="77777777" w:rsidR="00000000" w:rsidRDefault="00364BE1">
      <w:pPr>
        <w:pStyle w:val="a0"/>
        <w:rPr>
          <w:rFonts w:hint="cs"/>
          <w:rtl/>
        </w:rPr>
      </w:pPr>
      <w:r>
        <w:rPr>
          <w:rFonts w:hint="cs"/>
          <w:rtl/>
        </w:rPr>
        <w:t>לא, הם לא שמחים על כך. לכן אני אומר שהצעת החוק הזאת משקפת באופן מלא את ההסכם הקואליציוני שחתומים עליו שינוי, הליכוד והמפד"ל. לא חרגתי מהעניין הזה. לא הפלגתי למה שאתם הבטחתם לבוחר, מתוך הערכ</w:t>
      </w:r>
      <w:r>
        <w:rPr>
          <w:rFonts w:hint="cs"/>
          <w:rtl/>
        </w:rPr>
        <w:t xml:space="preserve">ה שאתם מבינים שלא כל מה שמבטיחים אפשר לקיים. יש עת בחירות ויש עת של עשייה רצינית. </w:t>
      </w:r>
    </w:p>
    <w:p w14:paraId="423E7B85" w14:textId="77777777" w:rsidR="00000000" w:rsidRDefault="00364BE1">
      <w:pPr>
        <w:pStyle w:val="a0"/>
        <w:rPr>
          <w:rFonts w:hint="cs"/>
          <w:rtl/>
        </w:rPr>
      </w:pPr>
    </w:p>
    <w:p w14:paraId="721572E2" w14:textId="77777777" w:rsidR="00000000" w:rsidRDefault="00364BE1">
      <w:pPr>
        <w:pStyle w:val="a0"/>
        <w:rPr>
          <w:rFonts w:hint="cs"/>
          <w:rtl/>
        </w:rPr>
      </w:pPr>
      <w:r>
        <w:rPr>
          <w:rFonts w:hint="cs"/>
          <w:rtl/>
        </w:rPr>
        <w:t>כל מה שאני מבקש מהשר טומי לפיד, שאת הפשרה שהוא הגה, שהוא חתום עליה - על הפשרה הזאת אני מבקש שיצביעו בעד, מכיוון שעל-פי ההסכם, חברי הכנסת משינוי - לצערי הרב, הייתם צריכים כב</w:t>
      </w:r>
      <w:r>
        <w:rPr>
          <w:rFonts w:hint="cs"/>
          <w:rtl/>
        </w:rPr>
        <w:t xml:space="preserve">ר לסכם את עבודת הוועדה. הוועדה כבר היתה צריכה להגיש. היא רק קמה, היא עובדת. יש לי תחושה שגם אם הבחירות ייקבעו בסוף ל-2007, גם אז אתם לא תסיימו את עבודת הוועדה. לכן אני מציע להעביר את החוק הזה. אני מציע להעביר את החוק בקריאה טרומית. אני מציע להעביר את הצעת </w:t>
      </w:r>
      <w:r>
        <w:rPr>
          <w:rFonts w:hint="cs"/>
          <w:rtl/>
        </w:rPr>
        <w:t xml:space="preserve">החוק לוועדה, היא תונח שם, ותעבוד, ואני מקווה לקדם את החוק הזה יחד עם עבודת הוועדה. תודה. </w:t>
      </w:r>
    </w:p>
    <w:p w14:paraId="3BE53293" w14:textId="77777777" w:rsidR="00000000" w:rsidRDefault="00364BE1">
      <w:pPr>
        <w:pStyle w:val="a0"/>
        <w:rPr>
          <w:rFonts w:hint="cs"/>
          <w:rtl/>
        </w:rPr>
      </w:pPr>
    </w:p>
    <w:p w14:paraId="62D20F96" w14:textId="77777777" w:rsidR="00000000" w:rsidRDefault="00364BE1">
      <w:pPr>
        <w:pStyle w:val="af1"/>
        <w:rPr>
          <w:rtl/>
        </w:rPr>
      </w:pPr>
      <w:r>
        <w:rPr>
          <w:rtl/>
        </w:rPr>
        <w:t>היו"ר ראובן ריבלין:</w:t>
      </w:r>
    </w:p>
    <w:p w14:paraId="2FACD3B2" w14:textId="77777777" w:rsidR="00000000" w:rsidRDefault="00364BE1">
      <w:pPr>
        <w:pStyle w:val="a0"/>
        <w:rPr>
          <w:rtl/>
        </w:rPr>
      </w:pPr>
    </w:p>
    <w:p w14:paraId="14422437" w14:textId="77777777" w:rsidR="00000000" w:rsidRDefault="00364BE1">
      <w:pPr>
        <w:pStyle w:val="a0"/>
        <w:rPr>
          <w:rFonts w:hint="cs"/>
          <w:rtl/>
        </w:rPr>
      </w:pPr>
      <w:r>
        <w:rPr>
          <w:rFonts w:hint="cs"/>
          <w:rtl/>
        </w:rPr>
        <w:t>תודה לחבר הכנסת חיים רמון. השר טומי לפיד ישיב. חבר הכנסת בורג, אני מתנצל על שקראתי את אדוני לסדר. הביאו לי את ה-</w:t>
      </w:r>
      <w:r>
        <w:rPr>
          <w:rFonts w:hint="cs"/>
        </w:rPr>
        <w:t>replay</w:t>
      </w:r>
      <w:r>
        <w:rPr>
          <w:rFonts w:hint="cs"/>
          <w:rtl/>
        </w:rPr>
        <w:t>, ואדוני רק שמע את מה ששרי</w:t>
      </w:r>
      <w:r>
        <w:rPr>
          <w:rFonts w:hint="cs"/>
          <w:rtl/>
        </w:rPr>
        <w:t xml:space="preserve">ד אמר לו, מה אני אעשה. </w:t>
      </w:r>
    </w:p>
    <w:p w14:paraId="48740F92" w14:textId="77777777" w:rsidR="00000000" w:rsidRDefault="00364BE1">
      <w:pPr>
        <w:pStyle w:val="a0"/>
        <w:rPr>
          <w:rFonts w:hint="cs"/>
          <w:rtl/>
        </w:rPr>
      </w:pPr>
    </w:p>
    <w:p w14:paraId="278639B8" w14:textId="77777777" w:rsidR="00000000" w:rsidRDefault="00364BE1">
      <w:pPr>
        <w:pStyle w:val="a"/>
        <w:rPr>
          <w:rtl/>
        </w:rPr>
      </w:pPr>
      <w:bookmarkStart w:id="99" w:name="FS000000517T10_03_2004_12_41_04"/>
      <w:bookmarkStart w:id="100" w:name="_Toc71351997"/>
      <w:bookmarkEnd w:id="99"/>
      <w:r>
        <w:rPr>
          <w:rFonts w:hint="eastAsia"/>
          <w:rtl/>
        </w:rPr>
        <w:t>שר</w:t>
      </w:r>
      <w:r>
        <w:rPr>
          <w:rtl/>
        </w:rPr>
        <w:t xml:space="preserve"> המשפטים יוסף לפיד:</w:t>
      </w:r>
      <w:bookmarkEnd w:id="100"/>
    </w:p>
    <w:p w14:paraId="63610DFA" w14:textId="77777777" w:rsidR="00000000" w:rsidRDefault="00364BE1">
      <w:pPr>
        <w:pStyle w:val="a0"/>
        <w:rPr>
          <w:rFonts w:hint="cs"/>
          <w:rtl/>
        </w:rPr>
      </w:pPr>
    </w:p>
    <w:p w14:paraId="1D620A43" w14:textId="77777777" w:rsidR="00000000" w:rsidRDefault="00364BE1">
      <w:pPr>
        <w:pStyle w:val="a0"/>
        <w:rPr>
          <w:rFonts w:hint="cs"/>
          <w:rtl/>
        </w:rPr>
      </w:pPr>
      <w:r>
        <w:rPr>
          <w:rFonts w:hint="cs"/>
          <w:rtl/>
        </w:rPr>
        <w:t xml:space="preserve">אדוני היושב-ראש, אדוני ראש הממשלה, אני תוהה אם לא היית פעם שר פנים, חבר הכנסת רמון. </w:t>
      </w:r>
    </w:p>
    <w:p w14:paraId="55306908" w14:textId="77777777" w:rsidR="00000000" w:rsidRDefault="00364BE1">
      <w:pPr>
        <w:pStyle w:val="a0"/>
        <w:rPr>
          <w:rFonts w:hint="cs"/>
          <w:rtl/>
        </w:rPr>
      </w:pPr>
    </w:p>
    <w:p w14:paraId="3D3A36B1" w14:textId="77777777" w:rsidR="00000000" w:rsidRDefault="00364BE1">
      <w:pPr>
        <w:pStyle w:val="af0"/>
        <w:rPr>
          <w:rtl/>
        </w:rPr>
      </w:pPr>
      <w:r>
        <w:rPr>
          <w:rFonts w:hint="eastAsia"/>
          <w:rtl/>
        </w:rPr>
        <w:t>חיים</w:t>
      </w:r>
      <w:r>
        <w:rPr>
          <w:rtl/>
        </w:rPr>
        <w:t xml:space="preserve"> רמון (העבודה-מימד):</w:t>
      </w:r>
    </w:p>
    <w:p w14:paraId="7D50F585" w14:textId="77777777" w:rsidR="00000000" w:rsidRDefault="00364BE1">
      <w:pPr>
        <w:pStyle w:val="a0"/>
        <w:rPr>
          <w:rFonts w:hint="cs"/>
          <w:rtl/>
        </w:rPr>
      </w:pPr>
    </w:p>
    <w:p w14:paraId="25E7EBA0" w14:textId="77777777" w:rsidR="00000000" w:rsidRDefault="00364BE1">
      <w:pPr>
        <w:pStyle w:val="a0"/>
        <w:rPr>
          <w:rFonts w:hint="cs"/>
          <w:rtl/>
        </w:rPr>
      </w:pPr>
      <w:r>
        <w:rPr>
          <w:rFonts w:hint="cs"/>
          <w:rtl/>
        </w:rPr>
        <w:t xml:space="preserve">- - - </w:t>
      </w:r>
    </w:p>
    <w:p w14:paraId="4D4719CA" w14:textId="77777777" w:rsidR="00000000" w:rsidRDefault="00364BE1">
      <w:pPr>
        <w:pStyle w:val="a0"/>
        <w:rPr>
          <w:rFonts w:hint="cs"/>
          <w:rtl/>
        </w:rPr>
      </w:pPr>
    </w:p>
    <w:p w14:paraId="3BB52ADB" w14:textId="77777777" w:rsidR="00000000" w:rsidRDefault="00364BE1">
      <w:pPr>
        <w:pStyle w:val="af0"/>
        <w:rPr>
          <w:rtl/>
        </w:rPr>
      </w:pPr>
      <w:r>
        <w:rPr>
          <w:rFonts w:hint="eastAsia"/>
          <w:rtl/>
        </w:rPr>
        <w:t>אילן</w:t>
      </w:r>
      <w:r>
        <w:rPr>
          <w:rtl/>
        </w:rPr>
        <w:t xml:space="preserve"> ליבוביץ (שינוי):</w:t>
      </w:r>
    </w:p>
    <w:p w14:paraId="3039F08C" w14:textId="77777777" w:rsidR="00000000" w:rsidRDefault="00364BE1">
      <w:pPr>
        <w:pStyle w:val="a0"/>
        <w:rPr>
          <w:rFonts w:hint="cs"/>
          <w:rtl/>
        </w:rPr>
      </w:pPr>
    </w:p>
    <w:p w14:paraId="39CDEE4C" w14:textId="77777777" w:rsidR="00000000" w:rsidRDefault="00364BE1">
      <w:pPr>
        <w:pStyle w:val="a0"/>
        <w:rPr>
          <w:rFonts w:hint="cs"/>
          <w:rtl/>
        </w:rPr>
      </w:pPr>
      <w:r>
        <w:rPr>
          <w:rFonts w:hint="cs"/>
          <w:rtl/>
        </w:rPr>
        <w:t>- - -</w:t>
      </w:r>
    </w:p>
    <w:p w14:paraId="2C3B9F5F" w14:textId="77777777" w:rsidR="00000000" w:rsidRDefault="00364BE1">
      <w:pPr>
        <w:pStyle w:val="a0"/>
        <w:rPr>
          <w:rFonts w:hint="cs"/>
          <w:rtl/>
        </w:rPr>
      </w:pPr>
    </w:p>
    <w:p w14:paraId="065DB71D" w14:textId="77777777" w:rsidR="00000000" w:rsidRDefault="00364BE1">
      <w:pPr>
        <w:pStyle w:val="af1"/>
        <w:rPr>
          <w:rtl/>
        </w:rPr>
      </w:pPr>
      <w:r>
        <w:rPr>
          <w:rtl/>
        </w:rPr>
        <w:t>היו"ר ראובן ריבלין:</w:t>
      </w:r>
    </w:p>
    <w:p w14:paraId="54467E78" w14:textId="77777777" w:rsidR="00000000" w:rsidRDefault="00364BE1">
      <w:pPr>
        <w:pStyle w:val="a0"/>
        <w:rPr>
          <w:rtl/>
        </w:rPr>
      </w:pPr>
    </w:p>
    <w:p w14:paraId="2F6E9E82" w14:textId="77777777" w:rsidR="00000000" w:rsidRDefault="00364BE1">
      <w:pPr>
        <w:pStyle w:val="a0"/>
        <w:rPr>
          <w:rFonts w:hint="cs"/>
          <w:rtl/>
        </w:rPr>
      </w:pPr>
      <w:r>
        <w:rPr>
          <w:rFonts w:hint="cs"/>
          <w:rtl/>
        </w:rPr>
        <w:t xml:space="preserve">חבר הכנסת ליבוביץ, האם אדוני לא סומך </w:t>
      </w:r>
      <w:r>
        <w:rPr>
          <w:rFonts w:hint="cs"/>
          <w:rtl/>
        </w:rPr>
        <w:t xml:space="preserve">על יושב-ראש תנועתו? </w:t>
      </w:r>
    </w:p>
    <w:p w14:paraId="41C39DB2" w14:textId="77777777" w:rsidR="00000000" w:rsidRDefault="00364BE1">
      <w:pPr>
        <w:pStyle w:val="a0"/>
        <w:rPr>
          <w:rFonts w:hint="cs"/>
          <w:rtl/>
        </w:rPr>
      </w:pPr>
    </w:p>
    <w:p w14:paraId="08857F8C" w14:textId="77777777" w:rsidR="00000000" w:rsidRDefault="00364BE1">
      <w:pPr>
        <w:pStyle w:val="-"/>
        <w:rPr>
          <w:rtl/>
        </w:rPr>
      </w:pPr>
      <w:bookmarkStart w:id="101" w:name="FS000000517T10_03_2004_12_42_27C"/>
      <w:bookmarkEnd w:id="101"/>
      <w:r>
        <w:rPr>
          <w:rtl/>
        </w:rPr>
        <w:t>שר המשפטים יוסף לפיד:</w:t>
      </w:r>
    </w:p>
    <w:p w14:paraId="047AD516" w14:textId="77777777" w:rsidR="00000000" w:rsidRDefault="00364BE1">
      <w:pPr>
        <w:pStyle w:val="a0"/>
        <w:rPr>
          <w:rtl/>
        </w:rPr>
      </w:pPr>
    </w:p>
    <w:p w14:paraId="774D5B72" w14:textId="77777777" w:rsidR="00000000" w:rsidRDefault="00364BE1">
      <w:pPr>
        <w:pStyle w:val="a0"/>
        <w:rPr>
          <w:rFonts w:hint="cs"/>
          <w:rtl/>
        </w:rPr>
      </w:pPr>
      <w:r>
        <w:rPr>
          <w:rFonts w:hint="cs"/>
          <w:rtl/>
        </w:rPr>
        <w:t>רבותי, אינני יכול אלא לתהות על מידת הציניות של עמיתי בספסלי האופוזיציה. אתם הייתם עשרות שנים בשלטון. אתם לא ידעתם, כל השנים הללו, שבהשפעת המפלגות הדתיות והחרדיות פוגעים במדינת ישראל בזכויות אזרח אלמנטריות? אנחנו</w:t>
      </w:r>
      <w:r>
        <w:rPr>
          <w:rFonts w:hint="cs"/>
          <w:rtl/>
        </w:rPr>
        <w:t xml:space="preserve"> המדינה היחידה בעולם הנאור שבה לא יכולים להתחתן, לא רק יהודים פסולי חיתון וכל מה שקשור בזה, אלא כמו שאמרת, חבר הכנסת רמון, אם יש שני גויים מאותה דת, אי-אפשר לחתן אותם. זה אבסורד גמור, ואני סומך את שתי ידי על מה שאמרת בנושא זה. אני תומך תמיכה מלאה בכוונותיך</w:t>
      </w:r>
      <w:r>
        <w:rPr>
          <w:rFonts w:hint="cs"/>
          <w:rtl/>
        </w:rPr>
        <w:t xml:space="preserve">. </w:t>
      </w:r>
    </w:p>
    <w:p w14:paraId="6DBA15EE" w14:textId="77777777" w:rsidR="00000000" w:rsidRDefault="00364BE1">
      <w:pPr>
        <w:pStyle w:val="a0"/>
        <w:rPr>
          <w:rFonts w:hint="cs"/>
          <w:rtl/>
        </w:rPr>
      </w:pPr>
    </w:p>
    <w:p w14:paraId="16E82C7F" w14:textId="77777777" w:rsidR="00000000" w:rsidRDefault="00364BE1">
      <w:pPr>
        <w:pStyle w:val="a0"/>
        <w:rPr>
          <w:rFonts w:hint="cs"/>
          <w:rtl/>
        </w:rPr>
      </w:pPr>
      <w:r>
        <w:rPr>
          <w:rFonts w:hint="cs"/>
          <w:rtl/>
        </w:rPr>
        <w:t>אתה לא העברת את זה במשך כל שנות כהונתך כשר וכחבר כנסת, בגלל חיובים קואליציוניים שהיו לך. אנחנו נעביר את זה למרות החיובים הקואליציוניים שיש לנו, כי אנחנו נגיע בוועדת בר-און להסכמה שתפתור את הבעיות האלה, משום שזו מחויבות קואליציונית; לא רק הגבלה קואליציו</w:t>
      </w:r>
      <w:r>
        <w:rPr>
          <w:rFonts w:hint="cs"/>
          <w:rtl/>
        </w:rPr>
        <w:t>נית. גם מחויבות. אני בטוח שחבר הכנסת בר-און יתרום לכך שיימצאו הפתרונות הנאותים הראויים לממשלה נאורה במדינה נאורה. ואז, חבר הכנסת רמון, יתוקנו פה עוולות שקיימו אותן במדינת ישראל ממשלות של מפלגת העבודה וקודמותיה במשך עשרות שנים, בלי לגלות את הרגישות הציבורית</w:t>
      </w:r>
      <w:r>
        <w:rPr>
          <w:rFonts w:hint="cs"/>
          <w:rtl/>
        </w:rPr>
        <w:t xml:space="preserve"> ואת העדינות הנפשית שאתה מפגין מעל דוכן הכנסת. </w:t>
      </w:r>
    </w:p>
    <w:p w14:paraId="63FFC04D" w14:textId="77777777" w:rsidR="00000000" w:rsidRDefault="00364BE1">
      <w:pPr>
        <w:pStyle w:val="a0"/>
        <w:rPr>
          <w:rFonts w:hint="cs"/>
          <w:rtl/>
        </w:rPr>
      </w:pPr>
    </w:p>
    <w:p w14:paraId="658144B4" w14:textId="77777777" w:rsidR="00000000" w:rsidRDefault="00364BE1">
      <w:pPr>
        <w:pStyle w:val="a0"/>
        <w:rPr>
          <w:rFonts w:hint="cs"/>
          <w:rtl/>
        </w:rPr>
      </w:pPr>
      <w:r>
        <w:rPr>
          <w:rFonts w:hint="cs"/>
          <w:rtl/>
        </w:rPr>
        <w:t>רבותי, אנחנו לא הצלחנו בשנה אחת לתקן את כל העוולות שאתם הבאתם אתכם. חלק - תיקנו, את היתר נתקן בשנה הקרובה, וביניהן - גם את הנושא שאתה, חבר הכנסת רמון, מדבר עליו. דווקא אתה זוכה שיוזמתך נתמכת על-ידי שר המשפטי</w:t>
      </w:r>
      <w:r>
        <w:rPr>
          <w:rFonts w:hint="cs"/>
          <w:rtl/>
        </w:rPr>
        <w:t>ם. אתה רק מתבקש לחכות עם הצעת החוק הזאת עד - - -</w:t>
      </w:r>
    </w:p>
    <w:p w14:paraId="2B359B76" w14:textId="77777777" w:rsidR="00000000" w:rsidRDefault="00364BE1">
      <w:pPr>
        <w:pStyle w:val="a0"/>
        <w:rPr>
          <w:rFonts w:hint="cs"/>
          <w:rtl/>
        </w:rPr>
      </w:pPr>
    </w:p>
    <w:p w14:paraId="4299D130" w14:textId="77777777" w:rsidR="00000000" w:rsidRDefault="00364BE1">
      <w:pPr>
        <w:pStyle w:val="af0"/>
        <w:rPr>
          <w:rtl/>
        </w:rPr>
      </w:pPr>
      <w:r>
        <w:rPr>
          <w:rFonts w:hint="eastAsia"/>
          <w:rtl/>
        </w:rPr>
        <w:t>חיים</w:t>
      </w:r>
      <w:r>
        <w:rPr>
          <w:rtl/>
        </w:rPr>
        <w:t xml:space="preserve"> רמון (העבודה-מימד):</w:t>
      </w:r>
    </w:p>
    <w:p w14:paraId="21FAF7AE" w14:textId="77777777" w:rsidR="00000000" w:rsidRDefault="00364BE1">
      <w:pPr>
        <w:pStyle w:val="a0"/>
        <w:rPr>
          <w:rFonts w:hint="cs"/>
          <w:rtl/>
        </w:rPr>
      </w:pPr>
    </w:p>
    <w:p w14:paraId="33FC8E80" w14:textId="77777777" w:rsidR="00000000" w:rsidRDefault="00364BE1">
      <w:pPr>
        <w:pStyle w:val="a0"/>
        <w:rPr>
          <w:rFonts w:hint="cs"/>
          <w:rtl/>
        </w:rPr>
      </w:pPr>
      <w:r>
        <w:rPr>
          <w:rFonts w:hint="cs"/>
          <w:rtl/>
        </w:rPr>
        <w:t>- - -</w:t>
      </w:r>
    </w:p>
    <w:p w14:paraId="7AF3987E" w14:textId="77777777" w:rsidR="00000000" w:rsidRDefault="00364BE1">
      <w:pPr>
        <w:pStyle w:val="a0"/>
        <w:rPr>
          <w:rFonts w:hint="cs"/>
          <w:rtl/>
        </w:rPr>
      </w:pPr>
    </w:p>
    <w:p w14:paraId="6E2E0B5D" w14:textId="77777777" w:rsidR="00000000" w:rsidRDefault="00364BE1">
      <w:pPr>
        <w:pStyle w:val="-"/>
        <w:rPr>
          <w:rtl/>
        </w:rPr>
      </w:pPr>
      <w:bookmarkStart w:id="102" w:name="FS000000517T10_03_2004_12_48_50C"/>
      <w:bookmarkEnd w:id="102"/>
      <w:r>
        <w:rPr>
          <w:rtl/>
        </w:rPr>
        <w:t>שר המשפטים יוסף לפיד:</w:t>
      </w:r>
    </w:p>
    <w:p w14:paraId="7776D6B5" w14:textId="77777777" w:rsidR="00000000" w:rsidRDefault="00364BE1">
      <w:pPr>
        <w:pStyle w:val="a0"/>
        <w:rPr>
          <w:rtl/>
        </w:rPr>
      </w:pPr>
    </w:p>
    <w:p w14:paraId="2517DB8F" w14:textId="77777777" w:rsidR="00000000" w:rsidRDefault="00364BE1">
      <w:pPr>
        <w:pStyle w:val="a0"/>
        <w:rPr>
          <w:rFonts w:hint="cs"/>
          <w:rtl/>
        </w:rPr>
      </w:pPr>
      <w:r>
        <w:rPr>
          <w:rFonts w:hint="cs"/>
          <w:rtl/>
        </w:rPr>
        <w:t xml:space="preserve">תראה, אני לא יודע, אני לא יכול לעשות פה, פורמלית, לחבר הכנסת בר-און - אבל אני חושב שזה לא יימשך הרבה זמן. האם אתה מנענע לחיוב, חבר הכנסת בר-און? </w:t>
      </w:r>
    </w:p>
    <w:p w14:paraId="1F4ED5E4" w14:textId="77777777" w:rsidR="00000000" w:rsidRDefault="00364BE1">
      <w:pPr>
        <w:pStyle w:val="a0"/>
        <w:rPr>
          <w:rFonts w:hint="cs"/>
          <w:rtl/>
        </w:rPr>
      </w:pPr>
    </w:p>
    <w:p w14:paraId="2E70569C" w14:textId="77777777" w:rsidR="00000000" w:rsidRDefault="00364BE1">
      <w:pPr>
        <w:pStyle w:val="af0"/>
        <w:rPr>
          <w:rtl/>
        </w:rPr>
      </w:pPr>
      <w:r>
        <w:rPr>
          <w:rFonts w:hint="eastAsia"/>
          <w:rtl/>
        </w:rPr>
        <w:t>קרי</w:t>
      </w:r>
      <w:r>
        <w:rPr>
          <w:rFonts w:hint="eastAsia"/>
          <w:rtl/>
        </w:rPr>
        <w:t>אה</w:t>
      </w:r>
      <w:r>
        <w:rPr>
          <w:rtl/>
        </w:rPr>
        <w:t>:</w:t>
      </w:r>
    </w:p>
    <w:p w14:paraId="26B75CCA" w14:textId="77777777" w:rsidR="00000000" w:rsidRDefault="00364BE1">
      <w:pPr>
        <w:pStyle w:val="a0"/>
        <w:rPr>
          <w:rFonts w:hint="cs"/>
          <w:rtl/>
        </w:rPr>
      </w:pPr>
    </w:p>
    <w:p w14:paraId="636F7B1C" w14:textId="77777777" w:rsidR="00000000" w:rsidRDefault="00364BE1">
      <w:pPr>
        <w:pStyle w:val="a0"/>
        <w:rPr>
          <w:rFonts w:hint="cs"/>
          <w:rtl/>
        </w:rPr>
      </w:pPr>
      <w:r>
        <w:rPr>
          <w:rFonts w:hint="cs"/>
          <w:rtl/>
        </w:rPr>
        <w:t xml:space="preserve">הוא מאשר. </w:t>
      </w:r>
    </w:p>
    <w:p w14:paraId="46D2D72F" w14:textId="77777777" w:rsidR="00000000" w:rsidRDefault="00364BE1">
      <w:pPr>
        <w:pStyle w:val="a0"/>
        <w:rPr>
          <w:rFonts w:hint="cs"/>
          <w:rtl/>
        </w:rPr>
      </w:pPr>
    </w:p>
    <w:p w14:paraId="21960323" w14:textId="77777777" w:rsidR="00000000" w:rsidRDefault="00364BE1">
      <w:pPr>
        <w:pStyle w:val="-"/>
        <w:rPr>
          <w:rtl/>
        </w:rPr>
      </w:pPr>
      <w:bookmarkStart w:id="103" w:name="FS000000517T10_03_2004_12_49_43C"/>
      <w:bookmarkEnd w:id="103"/>
      <w:r>
        <w:rPr>
          <w:rtl/>
        </w:rPr>
        <w:t>שר המשפטים יוסף לפיד:</w:t>
      </w:r>
    </w:p>
    <w:p w14:paraId="1303201F" w14:textId="77777777" w:rsidR="00000000" w:rsidRDefault="00364BE1">
      <w:pPr>
        <w:pStyle w:val="a0"/>
        <w:rPr>
          <w:rtl/>
        </w:rPr>
      </w:pPr>
    </w:p>
    <w:p w14:paraId="79F406E5" w14:textId="77777777" w:rsidR="00000000" w:rsidRDefault="00364BE1">
      <w:pPr>
        <w:pStyle w:val="a0"/>
        <w:rPr>
          <w:rFonts w:hint="cs"/>
          <w:rtl/>
        </w:rPr>
      </w:pPr>
      <w:r>
        <w:rPr>
          <w:rFonts w:hint="cs"/>
          <w:rtl/>
        </w:rPr>
        <w:t>הוא מאשר שזה כבר לא יימשך הרבה זמן. בכל הכנות, חבר הכנסת חיים רמון, אם אתה באמת רוצה לעזור ולא לעשות הפגנות, הרי את ההפגנה כבר עשית - אז בוא תמתין ותצטרף להצעת החוק שאנחנו נביא, וגם השם שלך יופיע ברשימת הקרדיט של הצע</w:t>
      </w:r>
      <w:r>
        <w:rPr>
          <w:rFonts w:hint="cs"/>
          <w:rtl/>
        </w:rPr>
        <w:t xml:space="preserve">ת החוק הזאת. אם אתה לא תסכים למה שאני מציע - לא נוכל לתמוך במה שאתה אומר. הממשלה לא יכולה לתמוך בניסיון לעקוף את מה שהיא מחויבת בו במסגרת ההסכם הקואליציוני. </w:t>
      </w:r>
    </w:p>
    <w:p w14:paraId="21B983E4" w14:textId="77777777" w:rsidR="00000000" w:rsidRDefault="00364BE1">
      <w:pPr>
        <w:pStyle w:val="a0"/>
        <w:rPr>
          <w:rFonts w:hint="cs"/>
          <w:rtl/>
        </w:rPr>
      </w:pPr>
    </w:p>
    <w:p w14:paraId="65058FAD" w14:textId="77777777" w:rsidR="00000000" w:rsidRDefault="00364BE1">
      <w:pPr>
        <w:pStyle w:val="af0"/>
        <w:rPr>
          <w:rtl/>
        </w:rPr>
      </w:pPr>
      <w:r>
        <w:rPr>
          <w:rFonts w:hint="eastAsia"/>
          <w:rtl/>
        </w:rPr>
        <w:t>רוני</w:t>
      </w:r>
      <w:r>
        <w:rPr>
          <w:rtl/>
        </w:rPr>
        <w:t xml:space="preserve"> בר-און (הליכוד):</w:t>
      </w:r>
    </w:p>
    <w:p w14:paraId="2165D57D" w14:textId="77777777" w:rsidR="00000000" w:rsidRDefault="00364BE1">
      <w:pPr>
        <w:pStyle w:val="a0"/>
        <w:rPr>
          <w:rFonts w:hint="cs"/>
          <w:rtl/>
        </w:rPr>
      </w:pPr>
    </w:p>
    <w:p w14:paraId="5ABBD6A1" w14:textId="77777777" w:rsidR="00000000" w:rsidRDefault="00364BE1">
      <w:pPr>
        <w:pStyle w:val="a0"/>
        <w:rPr>
          <w:rFonts w:hint="cs"/>
          <w:rtl/>
        </w:rPr>
      </w:pPr>
      <w:r>
        <w:rPr>
          <w:rFonts w:hint="cs"/>
          <w:rtl/>
        </w:rPr>
        <w:t>- - -</w:t>
      </w:r>
    </w:p>
    <w:p w14:paraId="7325BD7F" w14:textId="77777777" w:rsidR="00000000" w:rsidRDefault="00364BE1">
      <w:pPr>
        <w:pStyle w:val="a0"/>
        <w:rPr>
          <w:rFonts w:hint="cs"/>
          <w:rtl/>
        </w:rPr>
      </w:pPr>
    </w:p>
    <w:p w14:paraId="09E39745" w14:textId="77777777" w:rsidR="00000000" w:rsidRDefault="00364BE1">
      <w:pPr>
        <w:pStyle w:val="af1"/>
        <w:rPr>
          <w:rtl/>
        </w:rPr>
      </w:pPr>
      <w:r>
        <w:rPr>
          <w:rtl/>
        </w:rPr>
        <w:t>היו"ר ראובן ריבלין:</w:t>
      </w:r>
    </w:p>
    <w:p w14:paraId="7B2ED55B" w14:textId="77777777" w:rsidR="00000000" w:rsidRDefault="00364BE1">
      <w:pPr>
        <w:pStyle w:val="a0"/>
        <w:rPr>
          <w:rtl/>
        </w:rPr>
      </w:pPr>
    </w:p>
    <w:p w14:paraId="4EBBF31A" w14:textId="77777777" w:rsidR="00000000" w:rsidRDefault="00364BE1">
      <w:pPr>
        <w:pStyle w:val="a0"/>
        <w:rPr>
          <w:rFonts w:hint="cs"/>
          <w:rtl/>
        </w:rPr>
      </w:pPr>
      <w:r>
        <w:rPr>
          <w:rFonts w:hint="cs"/>
          <w:rtl/>
        </w:rPr>
        <w:t>רגע, כבוד השר ימתין שנייה. אני רוצה להבין, כדי</w:t>
      </w:r>
      <w:r>
        <w:rPr>
          <w:rFonts w:hint="cs"/>
          <w:rtl/>
        </w:rPr>
        <w:t xml:space="preserve"> שכל החברים יבינו: האם אדוני אמר לחיים רמון שהוא מסכים שהצעת החוק שלו תעבור ותמתין להצעת החוק הממשלתית? </w:t>
      </w:r>
    </w:p>
    <w:p w14:paraId="1B6A0DC8" w14:textId="77777777" w:rsidR="00000000" w:rsidRDefault="00364BE1">
      <w:pPr>
        <w:pStyle w:val="a0"/>
        <w:rPr>
          <w:rFonts w:hint="cs"/>
          <w:rtl/>
        </w:rPr>
      </w:pPr>
    </w:p>
    <w:p w14:paraId="4E9F6342" w14:textId="77777777" w:rsidR="00000000" w:rsidRDefault="00364BE1">
      <w:pPr>
        <w:pStyle w:val="-"/>
        <w:rPr>
          <w:rtl/>
        </w:rPr>
      </w:pPr>
      <w:bookmarkStart w:id="104" w:name="FS000000517T10_03_2004_12_51_34C"/>
      <w:bookmarkEnd w:id="104"/>
      <w:r>
        <w:rPr>
          <w:rtl/>
        </w:rPr>
        <w:t>שר המשפטים יוסף לפיד:</w:t>
      </w:r>
    </w:p>
    <w:p w14:paraId="53AFBE41" w14:textId="77777777" w:rsidR="00000000" w:rsidRDefault="00364BE1">
      <w:pPr>
        <w:pStyle w:val="a0"/>
        <w:rPr>
          <w:rtl/>
        </w:rPr>
      </w:pPr>
    </w:p>
    <w:p w14:paraId="1822B74E" w14:textId="77777777" w:rsidR="00000000" w:rsidRDefault="00364BE1">
      <w:pPr>
        <w:pStyle w:val="a0"/>
        <w:rPr>
          <w:rFonts w:hint="cs"/>
          <w:rtl/>
        </w:rPr>
      </w:pPr>
      <w:r>
        <w:rPr>
          <w:rFonts w:hint="cs"/>
          <w:rtl/>
        </w:rPr>
        <w:t xml:space="preserve">לא. </w:t>
      </w:r>
    </w:p>
    <w:p w14:paraId="06DEF033" w14:textId="77777777" w:rsidR="00000000" w:rsidRDefault="00364BE1">
      <w:pPr>
        <w:pStyle w:val="a0"/>
        <w:rPr>
          <w:rFonts w:hint="cs"/>
          <w:rtl/>
        </w:rPr>
      </w:pPr>
    </w:p>
    <w:p w14:paraId="31B1853B" w14:textId="77777777" w:rsidR="00000000" w:rsidRDefault="00364BE1">
      <w:pPr>
        <w:pStyle w:val="af1"/>
        <w:rPr>
          <w:rtl/>
        </w:rPr>
      </w:pPr>
      <w:r>
        <w:rPr>
          <w:rtl/>
        </w:rPr>
        <w:t>היו"ר ראובן ריבלין:</w:t>
      </w:r>
    </w:p>
    <w:p w14:paraId="025104D3" w14:textId="77777777" w:rsidR="00000000" w:rsidRDefault="00364BE1">
      <w:pPr>
        <w:pStyle w:val="a0"/>
        <w:rPr>
          <w:rtl/>
        </w:rPr>
      </w:pPr>
    </w:p>
    <w:p w14:paraId="7932C4B4" w14:textId="77777777" w:rsidR="00000000" w:rsidRDefault="00364BE1">
      <w:pPr>
        <w:pStyle w:val="a0"/>
        <w:rPr>
          <w:rFonts w:hint="cs"/>
          <w:rtl/>
        </w:rPr>
      </w:pPr>
      <w:r>
        <w:rPr>
          <w:rFonts w:hint="cs"/>
          <w:rtl/>
        </w:rPr>
        <w:t xml:space="preserve">או שהוא יסיר אותה, בשלב זה. </w:t>
      </w:r>
    </w:p>
    <w:p w14:paraId="2BB1141F" w14:textId="77777777" w:rsidR="00000000" w:rsidRDefault="00364BE1">
      <w:pPr>
        <w:pStyle w:val="a0"/>
        <w:rPr>
          <w:rFonts w:hint="cs"/>
          <w:rtl/>
        </w:rPr>
      </w:pPr>
    </w:p>
    <w:p w14:paraId="435DB4DD" w14:textId="77777777" w:rsidR="00000000" w:rsidRDefault="00364BE1">
      <w:pPr>
        <w:pStyle w:val="-"/>
        <w:rPr>
          <w:rtl/>
        </w:rPr>
      </w:pPr>
      <w:bookmarkStart w:id="105" w:name="FS000000517T10_03_2004_12_51_57C"/>
      <w:bookmarkEnd w:id="105"/>
      <w:r>
        <w:rPr>
          <w:rtl/>
        </w:rPr>
        <w:t>שר המשפטים יוסף לפיד:</w:t>
      </w:r>
    </w:p>
    <w:p w14:paraId="7CF066B0" w14:textId="77777777" w:rsidR="00000000" w:rsidRDefault="00364BE1">
      <w:pPr>
        <w:pStyle w:val="a0"/>
        <w:rPr>
          <w:rtl/>
        </w:rPr>
      </w:pPr>
    </w:p>
    <w:p w14:paraId="2DA05710" w14:textId="77777777" w:rsidR="00000000" w:rsidRDefault="00364BE1">
      <w:pPr>
        <w:pStyle w:val="a0"/>
        <w:rPr>
          <w:rFonts w:hint="cs"/>
          <w:rtl/>
        </w:rPr>
      </w:pPr>
      <w:r>
        <w:rPr>
          <w:rFonts w:hint="cs"/>
          <w:rtl/>
        </w:rPr>
        <w:t xml:space="preserve">לא. שהוא יעצור את זה ויחכה. </w:t>
      </w:r>
    </w:p>
    <w:p w14:paraId="7B38D4A7" w14:textId="77777777" w:rsidR="00000000" w:rsidRDefault="00364BE1">
      <w:pPr>
        <w:pStyle w:val="a0"/>
        <w:rPr>
          <w:rFonts w:hint="cs"/>
          <w:rtl/>
        </w:rPr>
      </w:pPr>
    </w:p>
    <w:p w14:paraId="4E4314AF" w14:textId="77777777" w:rsidR="00000000" w:rsidRDefault="00364BE1">
      <w:pPr>
        <w:pStyle w:val="af1"/>
        <w:rPr>
          <w:rtl/>
        </w:rPr>
      </w:pPr>
      <w:r>
        <w:rPr>
          <w:rtl/>
        </w:rPr>
        <w:t>היו"ר ראובן ריבלי</w:t>
      </w:r>
      <w:r>
        <w:rPr>
          <w:rtl/>
        </w:rPr>
        <w:t>ן:</w:t>
      </w:r>
    </w:p>
    <w:p w14:paraId="7E7D6DE3" w14:textId="77777777" w:rsidR="00000000" w:rsidRDefault="00364BE1">
      <w:pPr>
        <w:pStyle w:val="a0"/>
        <w:rPr>
          <w:rtl/>
        </w:rPr>
      </w:pPr>
    </w:p>
    <w:p w14:paraId="2CEDA862" w14:textId="77777777" w:rsidR="00000000" w:rsidRDefault="00364BE1">
      <w:pPr>
        <w:pStyle w:val="a0"/>
        <w:rPr>
          <w:rFonts w:hint="cs"/>
          <w:rtl/>
        </w:rPr>
      </w:pPr>
      <w:r>
        <w:rPr>
          <w:rFonts w:hint="cs"/>
          <w:rtl/>
        </w:rPr>
        <w:t xml:space="preserve">זאת אומרת: אדוני מתנגד. </w:t>
      </w:r>
    </w:p>
    <w:p w14:paraId="34618873" w14:textId="77777777" w:rsidR="00000000" w:rsidRDefault="00364BE1">
      <w:pPr>
        <w:pStyle w:val="a0"/>
        <w:rPr>
          <w:rFonts w:hint="cs"/>
          <w:rtl/>
        </w:rPr>
      </w:pPr>
    </w:p>
    <w:p w14:paraId="1CBC7D3F" w14:textId="77777777" w:rsidR="00000000" w:rsidRDefault="00364BE1">
      <w:pPr>
        <w:pStyle w:val="-"/>
        <w:rPr>
          <w:rtl/>
        </w:rPr>
      </w:pPr>
      <w:bookmarkStart w:id="106" w:name="FS000000517T10_03_2004_12_52_18C"/>
      <w:bookmarkEnd w:id="106"/>
      <w:r>
        <w:rPr>
          <w:rtl/>
        </w:rPr>
        <w:t>שר המשפטים יוסף לפיד:</w:t>
      </w:r>
    </w:p>
    <w:p w14:paraId="061D88B9" w14:textId="77777777" w:rsidR="00000000" w:rsidRDefault="00364BE1">
      <w:pPr>
        <w:pStyle w:val="a0"/>
        <w:rPr>
          <w:rtl/>
        </w:rPr>
      </w:pPr>
    </w:p>
    <w:p w14:paraId="3612C27A" w14:textId="77777777" w:rsidR="00000000" w:rsidRDefault="00364BE1">
      <w:pPr>
        <w:pStyle w:val="a0"/>
        <w:rPr>
          <w:rFonts w:hint="cs"/>
          <w:rtl/>
        </w:rPr>
      </w:pPr>
      <w:r>
        <w:rPr>
          <w:rFonts w:hint="cs"/>
          <w:rtl/>
        </w:rPr>
        <w:t xml:space="preserve">כן. </w:t>
      </w:r>
    </w:p>
    <w:p w14:paraId="08BB8EAD" w14:textId="77777777" w:rsidR="00000000" w:rsidRDefault="00364BE1">
      <w:pPr>
        <w:pStyle w:val="a0"/>
        <w:rPr>
          <w:rFonts w:hint="cs"/>
          <w:rtl/>
        </w:rPr>
      </w:pPr>
    </w:p>
    <w:p w14:paraId="1E5D39D9" w14:textId="77777777" w:rsidR="00000000" w:rsidRDefault="00364BE1">
      <w:pPr>
        <w:pStyle w:val="af1"/>
        <w:rPr>
          <w:rtl/>
        </w:rPr>
      </w:pPr>
      <w:r>
        <w:rPr>
          <w:rtl/>
        </w:rPr>
        <w:t>היו"ר ראובן ריבלין:</w:t>
      </w:r>
    </w:p>
    <w:p w14:paraId="7980F9BE" w14:textId="77777777" w:rsidR="00000000" w:rsidRDefault="00364BE1">
      <w:pPr>
        <w:pStyle w:val="a0"/>
        <w:rPr>
          <w:rtl/>
        </w:rPr>
      </w:pPr>
    </w:p>
    <w:p w14:paraId="63F9EBE7" w14:textId="77777777" w:rsidR="00000000" w:rsidRDefault="00364BE1">
      <w:pPr>
        <w:pStyle w:val="a0"/>
        <w:rPr>
          <w:rFonts w:hint="cs"/>
          <w:rtl/>
        </w:rPr>
      </w:pPr>
      <w:r>
        <w:rPr>
          <w:rFonts w:hint="cs"/>
          <w:rtl/>
        </w:rPr>
        <w:t xml:space="preserve">תודה. בבקשה, חבר הכנסת רמון. אחרת - חבר הכנסת רביץ, שמבקש להתנגד. </w:t>
      </w:r>
    </w:p>
    <w:p w14:paraId="05DBDCC1" w14:textId="77777777" w:rsidR="00000000" w:rsidRDefault="00364BE1">
      <w:pPr>
        <w:pStyle w:val="a0"/>
        <w:rPr>
          <w:rFonts w:hint="cs"/>
          <w:rtl/>
        </w:rPr>
      </w:pPr>
    </w:p>
    <w:p w14:paraId="5EB097CD" w14:textId="77777777" w:rsidR="00000000" w:rsidRDefault="00364BE1">
      <w:pPr>
        <w:pStyle w:val="a"/>
        <w:rPr>
          <w:rtl/>
        </w:rPr>
      </w:pPr>
      <w:bookmarkStart w:id="107" w:name="FS000000458T10_03_2004_12_52_46"/>
      <w:bookmarkStart w:id="108" w:name="_Toc71351998"/>
      <w:bookmarkEnd w:id="107"/>
      <w:r>
        <w:rPr>
          <w:rFonts w:hint="eastAsia"/>
          <w:rtl/>
        </w:rPr>
        <w:t>חיים</w:t>
      </w:r>
      <w:r>
        <w:rPr>
          <w:rtl/>
        </w:rPr>
        <w:t xml:space="preserve"> רמון (העבודה-מימד):</w:t>
      </w:r>
      <w:bookmarkEnd w:id="108"/>
    </w:p>
    <w:p w14:paraId="37BC7C73" w14:textId="77777777" w:rsidR="00000000" w:rsidRDefault="00364BE1">
      <w:pPr>
        <w:pStyle w:val="a0"/>
        <w:rPr>
          <w:rFonts w:hint="cs"/>
          <w:rtl/>
        </w:rPr>
      </w:pPr>
    </w:p>
    <w:p w14:paraId="54FF0D9C" w14:textId="77777777" w:rsidR="00000000" w:rsidRDefault="00364BE1">
      <w:pPr>
        <w:pStyle w:val="a0"/>
        <w:rPr>
          <w:rFonts w:hint="cs"/>
          <w:rtl/>
        </w:rPr>
      </w:pPr>
      <w:r>
        <w:rPr>
          <w:rFonts w:hint="cs"/>
          <w:rtl/>
        </w:rPr>
        <w:t xml:space="preserve">אדוני שר המשפטים, אני לא רוצה להמשיך להתחשבן. אני רק רוצה לומר, לפחות בעשור שאחרי </w:t>
      </w:r>
      <w:r>
        <w:rPr>
          <w:rFonts w:hint="cs"/>
          <w:rtl/>
        </w:rPr>
        <w:t xml:space="preserve">1992, כשהתחילו הממשלות שהייתי חבר בהן - לא היתה חקיקה דתית. נכון שהחקיקה הדתית החלה לפני שנים רבות, אבל יש חילוקי דעות מה צריך לעשות. </w:t>
      </w:r>
    </w:p>
    <w:p w14:paraId="57B9FE99" w14:textId="77777777" w:rsidR="00000000" w:rsidRDefault="00364BE1">
      <w:pPr>
        <w:pStyle w:val="a0"/>
        <w:rPr>
          <w:rFonts w:hint="cs"/>
          <w:rtl/>
        </w:rPr>
      </w:pPr>
    </w:p>
    <w:p w14:paraId="15692720" w14:textId="77777777" w:rsidR="00000000" w:rsidRDefault="00364BE1">
      <w:pPr>
        <w:pStyle w:val="a0"/>
        <w:rPr>
          <w:rFonts w:hint="cs"/>
          <w:rtl/>
        </w:rPr>
      </w:pPr>
      <w:r>
        <w:rPr>
          <w:rFonts w:hint="cs"/>
          <w:rtl/>
        </w:rPr>
        <w:t xml:space="preserve">אדוני שר המשפטים, אני רוצה לשאול אותך שאלה. </w:t>
      </w:r>
    </w:p>
    <w:p w14:paraId="7E0EAD8B" w14:textId="77777777" w:rsidR="00000000" w:rsidRDefault="00364BE1">
      <w:pPr>
        <w:pStyle w:val="a0"/>
        <w:rPr>
          <w:rFonts w:hint="cs"/>
          <w:rtl/>
        </w:rPr>
      </w:pPr>
    </w:p>
    <w:p w14:paraId="1424B32C" w14:textId="77777777" w:rsidR="00000000" w:rsidRDefault="00364BE1">
      <w:pPr>
        <w:pStyle w:val="af0"/>
        <w:rPr>
          <w:rtl/>
        </w:rPr>
      </w:pPr>
      <w:r>
        <w:rPr>
          <w:rFonts w:hint="eastAsia"/>
          <w:rtl/>
        </w:rPr>
        <w:t>משה</w:t>
      </w:r>
      <w:r>
        <w:rPr>
          <w:rtl/>
        </w:rPr>
        <w:t xml:space="preserve"> גפני (יהדות התורה):</w:t>
      </w:r>
    </w:p>
    <w:p w14:paraId="5EFA5442" w14:textId="77777777" w:rsidR="00000000" w:rsidRDefault="00364BE1">
      <w:pPr>
        <w:pStyle w:val="a0"/>
        <w:rPr>
          <w:rFonts w:hint="cs"/>
          <w:rtl/>
        </w:rPr>
      </w:pPr>
    </w:p>
    <w:p w14:paraId="447F476F" w14:textId="77777777" w:rsidR="00000000" w:rsidRDefault="00364BE1">
      <w:pPr>
        <w:pStyle w:val="a0"/>
        <w:rPr>
          <w:rFonts w:hint="cs"/>
          <w:rtl/>
        </w:rPr>
      </w:pPr>
      <w:r>
        <w:rPr>
          <w:rFonts w:hint="cs"/>
          <w:rtl/>
        </w:rPr>
        <w:t xml:space="preserve">לא היתה גם חקיקה אנטי-דתית. </w:t>
      </w:r>
    </w:p>
    <w:p w14:paraId="61E456E5" w14:textId="77777777" w:rsidR="00000000" w:rsidRDefault="00364BE1">
      <w:pPr>
        <w:pStyle w:val="a0"/>
        <w:rPr>
          <w:rFonts w:hint="cs"/>
          <w:rtl/>
        </w:rPr>
      </w:pPr>
    </w:p>
    <w:p w14:paraId="0FE68CC6" w14:textId="77777777" w:rsidR="00000000" w:rsidRDefault="00364BE1">
      <w:pPr>
        <w:pStyle w:val="-"/>
        <w:rPr>
          <w:rtl/>
        </w:rPr>
      </w:pPr>
      <w:bookmarkStart w:id="109" w:name="FS000000458T10_03_2004_12_54_28C"/>
      <w:bookmarkEnd w:id="109"/>
      <w:r>
        <w:rPr>
          <w:rtl/>
        </w:rPr>
        <w:t>חיים רמון (העבודה-מ</w:t>
      </w:r>
      <w:r>
        <w:rPr>
          <w:rtl/>
        </w:rPr>
        <w:t>ימד):</w:t>
      </w:r>
    </w:p>
    <w:p w14:paraId="1AB34BE4" w14:textId="77777777" w:rsidR="00000000" w:rsidRDefault="00364BE1">
      <w:pPr>
        <w:pStyle w:val="a0"/>
        <w:rPr>
          <w:rtl/>
        </w:rPr>
      </w:pPr>
    </w:p>
    <w:p w14:paraId="6B733A00" w14:textId="77777777" w:rsidR="00000000" w:rsidRDefault="00364BE1">
      <w:pPr>
        <w:pStyle w:val="a0"/>
        <w:rPr>
          <w:rFonts w:hint="cs"/>
          <w:rtl/>
        </w:rPr>
      </w:pPr>
      <w:r>
        <w:rPr>
          <w:rFonts w:hint="cs"/>
          <w:rtl/>
        </w:rPr>
        <w:t xml:space="preserve">נכון, אבל אני יכול להגיד: בפעמים שאני ניסחתי הסכמים קואליציוניים, מ-1992 לא היתה חקיקה דתית בכנסת. </w:t>
      </w:r>
    </w:p>
    <w:p w14:paraId="3E84F97A" w14:textId="77777777" w:rsidR="00000000" w:rsidRDefault="00364BE1">
      <w:pPr>
        <w:pStyle w:val="a0"/>
        <w:rPr>
          <w:rFonts w:hint="cs"/>
          <w:rtl/>
        </w:rPr>
      </w:pPr>
    </w:p>
    <w:p w14:paraId="0E639151" w14:textId="77777777" w:rsidR="00000000" w:rsidRDefault="00364BE1">
      <w:pPr>
        <w:pStyle w:val="af0"/>
        <w:rPr>
          <w:rtl/>
        </w:rPr>
      </w:pPr>
      <w:r>
        <w:rPr>
          <w:rFonts w:hint="eastAsia"/>
          <w:rtl/>
        </w:rPr>
        <w:t>משה</w:t>
      </w:r>
      <w:r>
        <w:rPr>
          <w:rtl/>
        </w:rPr>
        <w:t xml:space="preserve"> גפני (יהדות התורה):</w:t>
      </w:r>
    </w:p>
    <w:p w14:paraId="1CCA9BA8" w14:textId="77777777" w:rsidR="00000000" w:rsidRDefault="00364BE1">
      <w:pPr>
        <w:pStyle w:val="a0"/>
        <w:rPr>
          <w:rFonts w:hint="cs"/>
          <w:rtl/>
        </w:rPr>
      </w:pPr>
    </w:p>
    <w:p w14:paraId="23C23D98" w14:textId="77777777" w:rsidR="00000000" w:rsidRDefault="00364BE1">
      <w:pPr>
        <w:pStyle w:val="a0"/>
        <w:rPr>
          <w:rFonts w:hint="cs"/>
          <w:rtl/>
        </w:rPr>
      </w:pPr>
      <w:r>
        <w:rPr>
          <w:rFonts w:hint="cs"/>
          <w:rtl/>
        </w:rPr>
        <w:t xml:space="preserve">גם לא חקיקה אנטי-דתית. </w:t>
      </w:r>
    </w:p>
    <w:p w14:paraId="6DC1C795" w14:textId="77777777" w:rsidR="00000000" w:rsidRDefault="00364BE1">
      <w:pPr>
        <w:pStyle w:val="a0"/>
        <w:rPr>
          <w:rFonts w:hint="cs"/>
          <w:rtl/>
        </w:rPr>
      </w:pPr>
    </w:p>
    <w:p w14:paraId="3E129764" w14:textId="77777777" w:rsidR="00000000" w:rsidRDefault="00364BE1">
      <w:pPr>
        <w:pStyle w:val="-"/>
        <w:rPr>
          <w:rtl/>
        </w:rPr>
      </w:pPr>
      <w:bookmarkStart w:id="110" w:name="FS000000458T10_03_2004_12_55_17C"/>
      <w:bookmarkEnd w:id="110"/>
      <w:r>
        <w:rPr>
          <w:rtl/>
        </w:rPr>
        <w:t>חיים רמון (העבודה-מימד):</w:t>
      </w:r>
    </w:p>
    <w:p w14:paraId="6A469F55" w14:textId="77777777" w:rsidR="00000000" w:rsidRDefault="00364BE1">
      <w:pPr>
        <w:pStyle w:val="a0"/>
        <w:rPr>
          <w:rtl/>
        </w:rPr>
      </w:pPr>
    </w:p>
    <w:p w14:paraId="325B6F13" w14:textId="77777777" w:rsidR="00000000" w:rsidRDefault="00364BE1">
      <w:pPr>
        <w:pStyle w:val="a0"/>
        <w:rPr>
          <w:rFonts w:hint="cs"/>
          <w:rtl/>
        </w:rPr>
      </w:pPr>
      <w:r>
        <w:rPr>
          <w:rFonts w:hint="cs"/>
          <w:rtl/>
        </w:rPr>
        <w:t xml:space="preserve">גם לא חקיקה אנטי-דתית, נכון. </w:t>
      </w:r>
    </w:p>
    <w:p w14:paraId="78C0F4A8" w14:textId="77777777" w:rsidR="00000000" w:rsidRDefault="00364BE1">
      <w:pPr>
        <w:pStyle w:val="a0"/>
        <w:rPr>
          <w:rFonts w:hint="cs"/>
          <w:rtl/>
        </w:rPr>
      </w:pPr>
    </w:p>
    <w:p w14:paraId="1D76B92F" w14:textId="77777777" w:rsidR="00000000" w:rsidRDefault="00364BE1">
      <w:pPr>
        <w:pStyle w:val="af0"/>
        <w:rPr>
          <w:rtl/>
        </w:rPr>
      </w:pPr>
      <w:r>
        <w:rPr>
          <w:rFonts w:hint="eastAsia"/>
          <w:rtl/>
        </w:rPr>
        <w:t>משה</w:t>
      </w:r>
      <w:r>
        <w:rPr>
          <w:rtl/>
        </w:rPr>
        <w:t xml:space="preserve"> גפני (יהדות התורה):</w:t>
      </w:r>
    </w:p>
    <w:p w14:paraId="6EAB0621" w14:textId="77777777" w:rsidR="00000000" w:rsidRDefault="00364BE1">
      <w:pPr>
        <w:pStyle w:val="a0"/>
        <w:rPr>
          <w:rFonts w:hint="cs"/>
          <w:rtl/>
        </w:rPr>
      </w:pPr>
    </w:p>
    <w:p w14:paraId="321719D3" w14:textId="77777777" w:rsidR="00000000" w:rsidRDefault="00364BE1">
      <w:pPr>
        <w:pStyle w:val="a0"/>
        <w:rPr>
          <w:rFonts w:hint="cs"/>
          <w:rtl/>
        </w:rPr>
      </w:pPr>
      <w:r>
        <w:rPr>
          <w:rFonts w:hint="cs"/>
          <w:rtl/>
        </w:rPr>
        <w:t>אתה מפר את זה עכ</w:t>
      </w:r>
      <w:r>
        <w:rPr>
          <w:rFonts w:hint="cs"/>
          <w:rtl/>
        </w:rPr>
        <w:t xml:space="preserve">שיו. </w:t>
      </w:r>
    </w:p>
    <w:p w14:paraId="3B46749E" w14:textId="77777777" w:rsidR="00000000" w:rsidRDefault="00364BE1">
      <w:pPr>
        <w:pStyle w:val="a0"/>
        <w:rPr>
          <w:rFonts w:hint="cs"/>
          <w:rtl/>
        </w:rPr>
      </w:pPr>
    </w:p>
    <w:p w14:paraId="18F49762" w14:textId="77777777" w:rsidR="00000000" w:rsidRDefault="00364BE1">
      <w:pPr>
        <w:pStyle w:val="-"/>
        <w:rPr>
          <w:rtl/>
        </w:rPr>
      </w:pPr>
      <w:bookmarkStart w:id="111" w:name="FS000000458T10_03_2004_12_55_38C"/>
      <w:bookmarkEnd w:id="111"/>
      <w:r>
        <w:rPr>
          <w:rtl/>
        </w:rPr>
        <w:t>חיים רמון (העבודה-מימד):</w:t>
      </w:r>
    </w:p>
    <w:p w14:paraId="7A60571A" w14:textId="77777777" w:rsidR="00000000" w:rsidRDefault="00364BE1">
      <w:pPr>
        <w:pStyle w:val="a0"/>
        <w:rPr>
          <w:rtl/>
        </w:rPr>
      </w:pPr>
    </w:p>
    <w:p w14:paraId="5CFA6BBE" w14:textId="77777777" w:rsidR="00000000" w:rsidRDefault="00364BE1">
      <w:pPr>
        <w:pStyle w:val="a0"/>
        <w:rPr>
          <w:rFonts w:hint="cs"/>
          <w:rtl/>
        </w:rPr>
      </w:pPr>
      <w:r>
        <w:rPr>
          <w:rFonts w:hint="cs"/>
          <w:rtl/>
        </w:rPr>
        <w:t xml:space="preserve">לא, אני לא מפר. זו חקיקה בעד הדת, לא נגד הדת, כי אם לא תקבל את זה, תקבל יותר גרוע. </w:t>
      </w:r>
    </w:p>
    <w:p w14:paraId="0E043610" w14:textId="77777777" w:rsidR="00000000" w:rsidRDefault="00364BE1">
      <w:pPr>
        <w:pStyle w:val="a0"/>
        <w:rPr>
          <w:rFonts w:hint="cs"/>
          <w:rtl/>
        </w:rPr>
      </w:pPr>
    </w:p>
    <w:p w14:paraId="529AB5B7" w14:textId="77777777" w:rsidR="00000000" w:rsidRDefault="00364BE1">
      <w:pPr>
        <w:pStyle w:val="af0"/>
        <w:rPr>
          <w:rtl/>
        </w:rPr>
      </w:pPr>
      <w:r>
        <w:rPr>
          <w:rFonts w:hint="eastAsia"/>
          <w:rtl/>
        </w:rPr>
        <w:t>משה</w:t>
      </w:r>
      <w:r>
        <w:rPr>
          <w:rtl/>
        </w:rPr>
        <w:t xml:space="preserve"> גפני (יהדות התורה):</w:t>
      </w:r>
    </w:p>
    <w:p w14:paraId="143A0646" w14:textId="77777777" w:rsidR="00000000" w:rsidRDefault="00364BE1">
      <w:pPr>
        <w:pStyle w:val="a0"/>
        <w:rPr>
          <w:rFonts w:hint="cs"/>
          <w:rtl/>
        </w:rPr>
      </w:pPr>
    </w:p>
    <w:p w14:paraId="110F6846" w14:textId="77777777" w:rsidR="00000000" w:rsidRDefault="00364BE1">
      <w:pPr>
        <w:pStyle w:val="a0"/>
        <w:rPr>
          <w:rFonts w:hint="cs"/>
          <w:rtl/>
        </w:rPr>
      </w:pPr>
      <w:r>
        <w:rPr>
          <w:rFonts w:hint="cs"/>
          <w:rtl/>
        </w:rPr>
        <w:t>- - -</w:t>
      </w:r>
    </w:p>
    <w:p w14:paraId="17200BCA" w14:textId="77777777" w:rsidR="00000000" w:rsidRDefault="00364BE1">
      <w:pPr>
        <w:pStyle w:val="a0"/>
        <w:rPr>
          <w:rFonts w:hint="cs"/>
          <w:rtl/>
        </w:rPr>
      </w:pPr>
    </w:p>
    <w:p w14:paraId="43710D5D" w14:textId="77777777" w:rsidR="00000000" w:rsidRDefault="00364BE1">
      <w:pPr>
        <w:pStyle w:val="af1"/>
        <w:rPr>
          <w:rtl/>
        </w:rPr>
      </w:pPr>
      <w:r>
        <w:rPr>
          <w:rtl/>
        </w:rPr>
        <w:t>היו"ר ראובן ריבלין:</w:t>
      </w:r>
    </w:p>
    <w:p w14:paraId="631A7F7A" w14:textId="77777777" w:rsidR="00000000" w:rsidRDefault="00364BE1">
      <w:pPr>
        <w:pStyle w:val="a0"/>
        <w:rPr>
          <w:rtl/>
        </w:rPr>
      </w:pPr>
    </w:p>
    <w:p w14:paraId="0A994B3B" w14:textId="77777777" w:rsidR="00000000" w:rsidRDefault="00364BE1">
      <w:pPr>
        <w:pStyle w:val="a0"/>
        <w:rPr>
          <w:rFonts w:hint="cs"/>
          <w:rtl/>
        </w:rPr>
      </w:pPr>
      <w:r>
        <w:rPr>
          <w:rFonts w:hint="cs"/>
          <w:rtl/>
        </w:rPr>
        <w:t xml:space="preserve">חבר הכנסת גפני. </w:t>
      </w:r>
    </w:p>
    <w:p w14:paraId="35E7DD18" w14:textId="77777777" w:rsidR="00000000" w:rsidRDefault="00364BE1">
      <w:pPr>
        <w:pStyle w:val="a0"/>
        <w:rPr>
          <w:rFonts w:hint="cs"/>
          <w:rtl/>
        </w:rPr>
      </w:pPr>
    </w:p>
    <w:p w14:paraId="1B19A036" w14:textId="77777777" w:rsidR="00000000" w:rsidRDefault="00364BE1">
      <w:pPr>
        <w:pStyle w:val="-"/>
        <w:rPr>
          <w:rtl/>
        </w:rPr>
      </w:pPr>
      <w:bookmarkStart w:id="112" w:name="FS000000458T10_03_2004_12_56_34C"/>
      <w:bookmarkEnd w:id="112"/>
      <w:r>
        <w:rPr>
          <w:rtl/>
        </w:rPr>
        <w:t>חיים רמון (העבודה-מימד):</w:t>
      </w:r>
    </w:p>
    <w:p w14:paraId="4123FDD3" w14:textId="77777777" w:rsidR="00000000" w:rsidRDefault="00364BE1">
      <w:pPr>
        <w:pStyle w:val="a0"/>
        <w:rPr>
          <w:rtl/>
        </w:rPr>
      </w:pPr>
    </w:p>
    <w:p w14:paraId="1CCD6910" w14:textId="77777777" w:rsidR="00000000" w:rsidRDefault="00364BE1">
      <w:pPr>
        <w:pStyle w:val="a0"/>
        <w:rPr>
          <w:rFonts w:hint="cs"/>
          <w:rtl/>
        </w:rPr>
      </w:pPr>
      <w:r>
        <w:rPr>
          <w:rFonts w:hint="cs"/>
          <w:rtl/>
        </w:rPr>
        <w:t>בשום פנים ואופן. חבר הכנסת רן כהן, הם, עד</w:t>
      </w:r>
      <w:r>
        <w:rPr>
          <w:rFonts w:hint="cs"/>
          <w:rtl/>
        </w:rPr>
        <w:t xml:space="preserve"> שהם לא מקבלים את המכה במלואה ואחר כך בוכים - לא מבינים. בסוף, כשיהיה חוק כמו שהציעו חברי הכנסת פינס ורומן ברונפמן - זה יעבור בכנסת. </w:t>
      </w:r>
    </w:p>
    <w:p w14:paraId="0F444363" w14:textId="77777777" w:rsidR="00000000" w:rsidRDefault="00364BE1">
      <w:pPr>
        <w:pStyle w:val="a0"/>
        <w:rPr>
          <w:rFonts w:hint="cs"/>
          <w:rtl/>
        </w:rPr>
      </w:pPr>
    </w:p>
    <w:p w14:paraId="48D9E5C3" w14:textId="77777777" w:rsidR="00000000" w:rsidRDefault="00364BE1">
      <w:pPr>
        <w:pStyle w:val="af0"/>
        <w:rPr>
          <w:rtl/>
        </w:rPr>
      </w:pPr>
      <w:r>
        <w:rPr>
          <w:rFonts w:hint="eastAsia"/>
          <w:rtl/>
        </w:rPr>
        <w:t>משה</w:t>
      </w:r>
      <w:r>
        <w:rPr>
          <w:rtl/>
        </w:rPr>
        <w:t xml:space="preserve"> גפני (יהדות התורה):</w:t>
      </w:r>
    </w:p>
    <w:p w14:paraId="6A50378A" w14:textId="77777777" w:rsidR="00000000" w:rsidRDefault="00364BE1">
      <w:pPr>
        <w:pStyle w:val="a0"/>
        <w:rPr>
          <w:rFonts w:hint="cs"/>
          <w:rtl/>
        </w:rPr>
      </w:pPr>
    </w:p>
    <w:p w14:paraId="226F90D6" w14:textId="77777777" w:rsidR="00000000" w:rsidRDefault="00364BE1">
      <w:pPr>
        <w:pStyle w:val="a0"/>
        <w:rPr>
          <w:rFonts w:hint="cs"/>
          <w:rtl/>
        </w:rPr>
      </w:pPr>
      <w:r>
        <w:rPr>
          <w:rFonts w:hint="cs"/>
          <w:rtl/>
        </w:rPr>
        <w:t xml:space="preserve">אתה יותר מתוחכם, אתה עושה את זה בשלבים. </w:t>
      </w:r>
    </w:p>
    <w:p w14:paraId="2D142434" w14:textId="77777777" w:rsidR="00000000" w:rsidRDefault="00364BE1">
      <w:pPr>
        <w:pStyle w:val="a0"/>
        <w:rPr>
          <w:rFonts w:hint="cs"/>
          <w:rtl/>
        </w:rPr>
      </w:pPr>
    </w:p>
    <w:p w14:paraId="78BDBD26" w14:textId="77777777" w:rsidR="00000000" w:rsidRDefault="00364BE1">
      <w:pPr>
        <w:pStyle w:val="-"/>
        <w:rPr>
          <w:rtl/>
        </w:rPr>
      </w:pPr>
      <w:bookmarkStart w:id="113" w:name="FS000000458T10_03_2004_12_57_35C"/>
      <w:bookmarkEnd w:id="113"/>
      <w:r>
        <w:rPr>
          <w:rtl/>
        </w:rPr>
        <w:t>חיים רמון (העבודה-מימד):</w:t>
      </w:r>
    </w:p>
    <w:p w14:paraId="220E47FA" w14:textId="77777777" w:rsidR="00000000" w:rsidRDefault="00364BE1">
      <w:pPr>
        <w:pStyle w:val="a0"/>
        <w:rPr>
          <w:rtl/>
        </w:rPr>
      </w:pPr>
    </w:p>
    <w:p w14:paraId="18EC0E53" w14:textId="77777777" w:rsidR="00000000" w:rsidRDefault="00364BE1">
      <w:pPr>
        <w:pStyle w:val="a0"/>
        <w:rPr>
          <w:rFonts w:hint="cs"/>
          <w:rtl/>
        </w:rPr>
      </w:pPr>
      <w:r>
        <w:rPr>
          <w:rFonts w:hint="cs"/>
          <w:rtl/>
        </w:rPr>
        <w:t>אני רוצה לשאול את השר - אדונ</w:t>
      </w:r>
      <w:r>
        <w:rPr>
          <w:rFonts w:hint="cs"/>
          <w:rtl/>
        </w:rPr>
        <w:t>י היושב ראש, מה הבעיה שיש לי עם ההצעה של השר, ואני רוצה לשמוע את תגובתו - - -</w:t>
      </w:r>
    </w:p>
    <w:p w14:paraId="32EE4B16" w14:textId="77777777" w:rsidR="00000000" w:rsidRDefault="00364BE1">
      <w:pPr>
        <w:pStyle w:val="a0"/>
        <w:rPr>
          <w:rFonts w:hint="cs"/>
          <w:rtl/>
        </w:rPr>
      </w:pPr>
    </w:p>
    <w:p w14:paraId="7AC36906" w14:textId="77777777" w:rsidR="00000000" w:rsidRDefault="00364BE1">
      <w:pPr>
        <w:pStyle w:val="af1"/>
        <w:rPr>
          <w:rtl/>
        </w:rPr>
      </w:pPr>
      <w:r>
        <w:rPr>
          <w:rtl/>
        </w:rPr>
        <w:t>היו"ר ראובן ריבלין:</w:t>
      </w:r>
    </w:p>
    <w:p w14:paraId="35A109CF" w14:textId="77777777" w:rsidR="00000000" w:rsidRDefault="00364BE1">
      <w:pPr>
        <w:pStyle w:val="a0"/>
        <w:rPr>
          <w:rtl/>
        </w:rPr>
      </w:pPr>
    </w:p>
    <w:p w14:paraId="7E022323" w14:textId="77777777" w:rsidR="00000000" w:rsidRDefault="00364BE1">
      <w:pPr>
        <w:pStyle w:val="a0"/>
        <w:rPr>
          <w:rFonts w:hint="cs"/>
          <w:rtl/>
        </w:rPr>
      </w:pPr>
      <w:r>
        <w:rPr>
          <w:rFonts w:hint="cs"/>
          <w:rtl/>
        </w:rPr>
        <w:t xml:space="preserve">לא, לא. הוא לא יוכל להגיב. </w:t>
      </w:r>
    </w:p>
    <w:p w14:paraId="330AE6DC" w14:textId="77777777" w:rsidR="00000000" w:rsidRDefault="00364BE1">
      <w:pPr>
        <w:pStyle w:val="a0"/>
        <w:rPr>
          <w:rFonts w:hint="cs"/>
          <w:rtl/>
        </w:rPr>
      </w:pPr>
    </w:p>
    <w:p w14:paraId="44474430" w14:textId="77777777" w:rsidR="00000000" w:rsidRDefault="00364BE1">
      <w:pPr>
        <w:pStyle w:val="-"/>
        <w:rPr>
          <w:rtl/>
        </w:rPr>
      </w:pPr>
      <w:bookmarkStart w:id="114" w:name="FS000000458T10_03_2004_12_58_11C"/>
      <w:bookmarkEnd w:id="114"/>
      <w:r>
        <w:rPr>
          <w:rtl/>
        </w:rPr>
        <w:t>חיים רמון (העבודה-מימד):</w:t>
      </w:r>
    </w:p>
    <w:p w14:paraId="7D0FBD1A" w14:textId="77777777" w:rsidR="00000000" w:rsidRDefault="00364BE1">
      <w:pPr>
        <w:pStyle w:val="a0"/>
        <w:rPr>
          <w:rtl/>
        </w:rPr>
      </w:pPr>
    </w:p>
    <w:p w14:paraId="5FD67C37" w14:textId="77777777" w:rsidR="00000000" w:rsidRDefault="00364BE1">
      <w:pPr>
        <w:pStyle w:val="a0"/>
        <w:rPr>
          <w:rFonts w:hint="cs"/>
          <w:rtl/>
        </w:rPr>
      </w:pPr>
      <w:r>
        <w:rPr>
          <w:rFonts w:hint="cs"/>
          <w:rtl/>
        </w:rPr>
        <w:t>אני מציע לו הצעה: על-פי ההסכם הקואליציוני, הוועדה שהוקמה, ועדת בר-און, היתה צריכה לסיים את עבודתה בתו</w:t>
      </w:r>
      <w:r>
        <w:rPr>
          <w:rFonts w:hint="cs"/>
          <w:rtl/>
        </w:rPr>
        <w:t xml:space="preserve">ם - - - אתה רוצה שאני אקרא לך את ההסכם הקואליציוני? הוועדה הוקמה לאחר שמונה חודשים, היא היתה צריכה לקום עם הקמת הממשלה, והיתה צריכה לסיים את עבודתה, לא הוועדה שנקראת ועדת-בר-און - ועדה שהיתה צריכה לקום ולסיים את עבודתה בתוך שנה. חבר הכנסת בר-און, אני אקרא </w:t>
      </w:r>
      <w:r>
        <w:rPr>
          <w:rFonts w:hint="cs"/>
          <w:rtl/>
        </w:rPr>
        <w:t xml:space="preserve">לך את ההסכם הקואליציוני, חבל. </w:t>
      </w:r>
    </w:p>
    <w:p w14:paraId="426827DE" w14:textId="77777777" w:rsidR="00000000" w:rsidRDefault="00364BE1">
      <w:pPr>
        <w:pStyle w:val="a0"/>
        <w:rPr>
          <w:rFonts w:hint="cs"/>
          <w:rtl/>
        </w:rPr>
      </w:pPr>
    </w:p>
    <w:p w14:paraId="30CE39FB" w14:textId="77777777" w:rsidR="00000000" w:rsidRDefault="00364BE1">
      <w:pPr>
        <w:pStyle w:val="af0"/>
        <w:rPr>
          <w:rtl/>
        </w:rPr>
      </w:pPr>
      <w:r>
        <w:rPr>
          <w:rFonts w:hint="eastAsia"/>
          <w:rtl/>
        </w:rPr>
        <w:t>רוני</w:t>
      </w:r>
      <w:r>
        <w:rPr>
          <w:rtl/>
        </w:rPr>
        <w:t xml:space="preserve"> בר-און (הליכוד):</w:t>
      </w:r>
    </w:p>
    <w:p w14:paraId="72930CDA" w14:textId="77777777" w:rsidR="00000000" w:rsidRDefault="00364BE1">
      <w:pPr>
        <w:pStyle w:val="a0"/>
        <w:rPr>
          <w:rFonts w:hint="cs"/>
          <w:rtl/>
        </w:rPr>
      </w:pPr>
    </w:p>
    <w:p w14:paraId="0E60E9A8" w14:textId="77777777" w:rsidR="00000000" w:rsidRDefault="00364BE1">
      <w:pPr>
        <w:pStyle w:val="a0"/>
        <w:rPr>
          <w:rFonts w:hint="cs"/>
          <w:rtl/>
        </w:rPr>
      </w:pPr>
      <w:r>
        <w:rPr>
          <w:rFonts w:hint="cs"/>
          <w:rtl/>
        </w:rPr>
        <w:t>- - -</w:t>
      </w:r>
    </w:p>
    <w:p w14:paraId="36F07938" w14:textId="77777777" w:rsidR="00000000" w:rsidRDefault="00364BE1">
      <w:pPr>
        <w:pStyle w:val="a0"/>
        <w:rPr>
          <w:rFonts w:hint="cs"/>
          <w:rtl/>
        </w:rPr>
      </w:pPr>
    </w:p>
    <w:p w14:paraId="4267331C" w14:textId="77777777" w:rsidR="00000000" w:rsidRDefault="00364BE1">
      <w:pPr>
        <w:pStyle w:val="-"/>
        <w:rPr>
          <w:rtl/>
        </w:rPr>
      </w:pPr>
      <w:bookmarkStart w:id="115" w:name="FS000000458T10_03_2004_13_00_10C"/>
      <w:bookmarkEnd w:id="115"/>
      <w:r>
        <w:rPr>
          <w:rtl/>
        </w:rPr>
        <w:t>חיים רמון (העבודה-מימד):</w:t>
      </w:r>
    </w:p>
    <w:p w14:paraId="0C2083E1" w14:textId="77777777" w:rsidR="00000000" w:rsidRDefault="00364BE1">
      <w:pPr>
        <w:pStyle w:val="a0"/>
        <w:rPr>
          <w:rtl/>
        </w:rPr>
      </w:pPr>
    </w:p>
    <w:p w14:paraId="567005E2" w14:textId="77777777" w:rsidR="00000000" w:rsidRDefault="00364BE1">
      <w:pPr>
        <w:pStyle w:val="a0"/>
        <w:rPr>
          <w:rFonts w:hint="cs"/>
          <w:rtl/>
        </w:rPr>
      </w:pPr>
      <w:r>
        <w:rPr>
          <w:rFonts w:hint="cs"/>
          <w:rtl/>
        </w:rPr>
        <w:t>אז אני מודיע לך אותו, בעל-פה - - -</w:t>
      </w:r>
    </w:p>
    <w:p w14:paraId="229EA351" w14:textId="77777777" w:rsidR="00000000" w:rsidRDefault="00364BE1">
      <w:pPr>
        <w:pStyle w:val="a0"/>
        <w:rPr>
          <w:rFonts w:hint="cs"/>
          <w:rtl/>
        </w:rPr>
      </w:pPr>
    </w:p>
    <w:p w14:paraId="3AEC29B3" w14:textId="77777777" w:rsidR="00000000" w:rsidRDefault="00364BE1">
      <w:pPr>
        <w:pStyle w:val="af0"/>
        <w:rPr>
          <w:rtl/>
        </w:rPr>
      </w:pPr>
      <w:r>
        <w:rPr>
          <w:rFonts w:hint="eastAsia"/>
          <w:rtl/>
        </w:rPr>
        <w:t>רוני</w:t>
      </w:r>
      <w:r>
        <w:rPr>
          <w:rtl/>
        </w:rPr>
        <w:t xml:space="preserve"> בר-און (הליכוד):</w:t>
      </w:r>
    </w:p>
    <w:p w14:paraId="1108989D" w14:textId="77777777" w:rsidR="00000000" w:rsidRDefault="00364BE1">
      <w:pPr>
        <w:pStyle w:val="a0"/>
        <w:rPr>
          <w:rFonts w:hint="cs"/>
          <w:rtl/>
        </w:rPr>
      </w:pPr>
    </w:p>
    <w:p w14:paraId="11D377AF" w14:textId="77777777" w:rsidR="00000000" w:rsidRDefault="00364BE1">
      <w:pPr>
        <w:pStyle w:val="a0"/>
        <w:rPr>
          <w:rFonts w:hint="cs"/>
          <w:rtl/>
        </w:rPr>
      </w:pPr>
      <w:r>
        <w:rPr>
          <w:rFonts w:hint="cs"/>
          <w:rtl/>
        </w:rPr>
        <w:t>- - - תשעה  חודשים. לא כתוב כמה זמן היא צריכה - - -</w:t>
      </w:r>
    </w:p>
    <w:p w14:paraId="78A33456" w14:textId="77777777" w:rsidR="00000000" w:rsidRDefault="00364BE1">
      <w:pPr>
        <w:pStyle w:val="a0"/>
        <w:rPr>
          <w:rFonts w:hint="cs"/>
          <w:rtl/>
        </w:rPr>
      </w:pPr>
    </w:p>
    <w:p w14:paraId="281BB730" w14:textId="77777777" w:rsidR="00000000" w:rsidRDefault="00364BE1">
      <w:pPr>
        <w:pStyle w:val="-"/>
        <w:rPr>
          <w:rtl/>
        </w:rPr>
      </w:pPr>
      <w:bookmarkStart w:id="116" w:name="FS000000458T10_03_2004_13_00_39C"/>
      <w:bookmarkEnd w:id="116"/>
      <w:r>
        <w:rPr>
          <w:rtl/>
        </w:rPr>
        <w:t>חיים רמון (העבודה-מימד):</w:t>
      </w:r>
    </w:p>
    <w:p w14:paraId="4A4F6E4D" w14:textId="77777777" w:rsidR="00000000" w:rsidRDefault="00364BE1">
      <w:pPr>
        <w:pStyle w:val="a0"/>
        <w:rPr>
          <w:rtl/>
        </w:rPr>
      </w:pPr>
    </w:p>
    <w:p w14:paraId="64474CD9" w14:textId="77777777" w:rsidR="00000000" w:rsidRDefault="00364BE1">
      <w:pPr>
        <w:pStyle w:val="a0"/>
        <w:rPr>
          <w:rFonts w:hint="cs"/>
          <w:rtl/>
        </w:rPr>
      </w:pPr>
      <w:r>
        <w:rPr>
          <w:rFonts w:hint="cs"/>
          <w:rtl/>
        </w:rPr>
        <w:t>לא, לא. היא היתה שנה מקום הממש</w:t>
      </w:r>
      <w:r>
        <w:rPr>
          <w:rFonts w:hint="cs"/>
          <w:rtl/>
        </w:rPr>
        <w:t xml:space="preserve">לה. היתה צריכה. והיא לא קמה. דרך אגב, בניגוד לניסיונות של שר המשפטים לדבר על ההישגים, יש גם ועדה דומה </w:t>
      </w:r>
      <w:r>
        <w:rPr>
          <w:rtl/>
        </w:rPr>
        <w:t>–</w:t>
      </w:r>
      <w:r>
        <w:rPr>
          <w:rFonts w:hint="cs"/>
          <w:rtl/>
        </w:rPr>
        <w:t xml:space="preserve"> ועדת טל, ועדה לענייני חוק טל, לא חבר הכנסת דוד טל, אלא גיוס בחורי ישיבות. גם היא עוסקת באחד הנושאים המרכזיים שדיבר עליהם השר, והיא קמה באיחור של שנה. </w:t>
      </w:r>
    </w:p>
    <w:p w14:paraId="1E5C089C" w14:textId="77777777" w:rsidR="00000000" w:rsidRDefault="00364BE1">
      <w:pPr>
        <w:pStyle w:val="a0"/>
        <w:rPr>
          <w:rFonts w:hint="cs"/>
          <w:rtl/>
        </w:rPr>
      </w:pPr>
    </w:p>
    <w:p w14:paraId="4BC3121A" w14:textId="77777777" w:rsidR="00000000" w:rsidRDefault="00364BE1">
      <w:pPr>
        <w:pStyle w:val="a0"/>
        <w:rPr>
          <w:rFonts w:hint="cs"/>
          <w:rtl/>
        </w:rPr>
      </w:pPr>
      <w:r>
        <w:rPr>
          <w:rFonts w:hint="cs"/>
          <w:rtl/>
        </w:rPr>
        <w:t>אני מוכן לדחות את ההצבעה, אבל תגידו לי למתי - הרי אמר שר המשפטים שבתוך מספר חודשים קטן. עד סוף כנס הקיץ זה בסדר שתגישו הצעת חוק? אני מוכן. אם לא, אז נצביע על הצעת החוק שלי. זה הוגן, אדוני שר המשפטים? מספיק זמן? זה יהיה כמעט שנה וחצי מאז קמה הממשלה, כמעט שנ</w:t>
      </w:r>
      <w:r>
        <w:rPr>
          <w:rFonts w:hint="cs"/>
          <w:rtl/>
        </w:rPr>
        <w:t xml:space="preserve">תיים. </w:t>
      </w:r>
    </w:p>
    <w:p w14:paraId="159A4996" w14:textId="77777777" w:rsidR="00000000" w:rsidRDefault="00364BE1">
      <w:pPr>
        <w:pStyle w:val="a0"/>
        <w:rPr>
          <w:rFonts w:hint="cs"/>
          <w:rtl/>
        </w:rPr>
      </w:pPr>
    </w:p>
    <w:p w14:paraId="5B05C6AC" w14:textId="77777777" w:rsidR="00000000" w:rsidRDefault="00364BE1">
      <w:pPr>
        <w:pStyle w:val="a0"/>
        <w:rPr>
          <w:rFonts w:hint="cs"/>
          <w:rtl/>
        </w:rPr>
      </w:pPr>
      <w:r>
        <w:rPr>
          <w:rFonts w:hint="cs"/>
          <w:rtl/>
        </w:rPr>
        <w:t>אני מציע שההצעה שנצביע על הצעת החוק שלי בשבוע האחרון - - -</w:t>
      </w:r>
    </w:p>
    <w:p w14:paraId="07A3A3C2" w14:textId="77777777" w:rsidR="00000000" w:rsidRDefault="00364BE1">
      <w:pPr>
        <w:pStyle w:val="a0"/>
        <w:rPr>
          <w:rFonts w:hint="cs"/>
          <w:rtl/>
        </w:rPr>
      </w:pPr>
    </w:p>
    <w:p w14:paraId="2BCDF2D7" w14:textId="77777777" w:rsidR="00000000" w:rsidRDefault="00364BE1">
      <w:pPr>
        <w:pStyle w:val="af0"/>
        <w:rPr>
          <w:rtl/>
        </w:rPr>
      </w:pPr>
      <w:r>
        <w:rPr>
          <w:rtl/>
        </w:rPr>
        <w:t>משה גפני (יהדות התורה):</w:t>
      </w:r>
    </w:p>
    <w:p w14:paraId="16E9DFC6" w14:textId="77777777" w:rsidR="00000000" w:rsidRDefault="00364BE1">
      <w:pPr>
        <w:pStyle w:val="a0"/>
        <w:rPr>
          <w:rtl/>
        </w:rPr>
      </w:pPr>
    </w:p>
    <w:p w14:paraId="253A7537" w14:textId="77777777" w:rsidR="00000000" w:rsidRDefault="00364BE1">
      <w:pPr>
        <w:pStyle w:val="a0"/>
        <w:rPr>
          <w:rFonts w:hint="cs"/>
          <w:rtl/>
        </w:rPr>
      </w:pPr>
      <w:r>
        <w:rPr>
          <w:rFonts w:hint="cs"/>
          <w:rtl/>
        </w:rPr>
        <w:t>אתה חבר קואליציה?</w:t>
      </w:r>
    </w:p>
    <w:p w14:paraId="4EAF80FE" w14:textId="77777777" w:rsidR="00000000" w:rsidRDefault="00364BE1">
      <w:pPr>
        <w:pStyle w:val="a0"/>
        <w:rPr>
          <w:rFonts w:hint="cs"/>
          <w:rtl/>
        </w:rPr>
      </w:pPr>
    </w:p>
    <w:p w14:paraId="3DF46B16" w14:textId="77777777" w:rsidR="00000000" w:rsidRDefault="00364BE1">
      <w:pPr>
        <w:pStyle w:val="-"/>
        <w:rPr>
          <w:rtl/>
        </w:rPr>
      </w:pPr>
      <w:bookmarkStart w:id="117" w:name="FS000000458T10_03_2004_12_54_39"/>
      <w:bookmarkStart w:id="118" w:name="FS000000458T10_03_2004_12_54_44C"/>
      <w:bookmarkEnd w:id="117"/>
      <w:bookmarkEnd w:id="118"/>
      <w:r>
        <w:rPr>
          <w:rtl/>
        </w:rPr>
        <w:t>חיים רמון (העבודה-מימד):</w:t>
      </w:r>
    </w:p>
    <w:p w14:paraId="64BD0A86" w14:textId="77777777" w:rsidR="00000000" w:rsidRDefault="00364BE1">
      <w:pPr>
        <w:pStyle w:val="a0"/>
        <w:rPr>
          <w:rtl/>
        </w:rPr>
      </w:pPr>
    </w:p>
    <w:p w14:paraId="4349A739" w14:textId="77777777" w:rsidR="00000000" w:rsidRDefault="00364BE1">
      <w:pPr>
        <w:pStyle w:val="a0"/>
        <w:rPr>
          <w:rFonts w:hint="cs"/>
          <w:rtl/>
        </w:rPr>
      </w:pPr>
      <w:r>
        <w:rPr>
          <w:rFonts w:hint="cs"/>
          <w:rtl/>
        </w:rPr>
        <w:t>אני לא מדבר אתך, חבר הכנסת גפני.</w:t>
      </w:r>
    </w:p>
    <w:p w14:paraId="7BA108CD" w14:textId="77777777" w:rsidR="00000000" w:rsidRDefault="00364BE1">
      <w:pPr>
        <w:pStyle w:val="a0"/>
        <w:rPr>
          <w:rFonts w:hint="cs"/>
          <w:rtl/>
        </w:rPr>
      </w:pPr>
    </w:p>
    <w:p w14:paraId="6BDB8B2B" w14:textId="77777777" w:rsidR="00000000" w:rsidRDefault="00364BE1">
      <w:pPr>
        <w:pStyle w:val="af1"/>
        <w:rPr>
          <w:rtl/>
        </w:rPr>
      </w:pPr>
      <w:r>
        <w:rPr>
          <w:rtl/>
        </w:rPr>
        <w:t>היו"ר ראובן ריבלין:</w:t>
      </w:r>
    </w:p>
    <w:p w14:paraId="6076E3A2" w14:textId="77777777" w:rsidR="00000000" w:rsidRDefault="00364BE1">
      <w:pPr>
        <w:pStyle w:val="a0"/>
        <w:rPr>
          <w:rtl/>
        </w:rPr>
      </w:pPr>
    </w:p>
    <w:p w14:paraId="4C07B729" w14:textId="77777777" w:rsidR="00000000" w:rsidRDefault="00364BE1">
      <w:pPr>
        <w:pStyle w:val="a0"/>
        <w:rPr>
          <w:rFonts w:hint="cs"/>
          <w:rtl/>
        </w:rPr>
      </w:pPr>
      <w:r>
        <w:rPr>
          <w:rFonts w:hint="cs"/>
          <w:rtl/>
        </w:rPr>
        <w:t>חבר הכנסת גפני, אדוני הרי יכול להתנגד.</w:t>
      </w:r>
    </w:p>
    <w:p w14:paraId="5F0A7CA7" w14:textId="77777777" w:rsidR="00000000" w:rsidRDefault="00364BE1">
      <w:pPr>
        <w:pStyle w:val="a0"/>
        <w:rPr>
          <w:rFonts w:hint="cs"/>
          <w:rtl/>
        </w:rPr>
      </w:pPr>
    </w:p>
    <w:p w14:paraId="305D0DED" w14:textId="77777777" w:rsidR="00000000" w:rsidRDefault="00364BE1">
      <w:pPr>
        <w:pStyle w:val="-"/>
        <w:rPr>
          <w:rtl/>
        </w:rPr>
      </w:pPr>
      <w:bookmarkStart w:id="119" w:name="FS000000458T10_03_2004_12_55_16C"/>
      <w:bookmarkEnd w:id="119"/>
      <w:r>
        <w:rPr>
          <w:rtl/>
        </w:rPr>
        <w:t>חיים רמון (העבודה-מימד)</w:t>
      </w:r>
      <w:r>
        <w:rPr>
          <w:rtl/>
        </w:rPr>
        <w:t>:</w:t>
      </w:r>
    </w:p>
    <w:p w14:paraId="7CEC0F37" w14:textId="77777777" w:rsidR="00000000" w:rsidRDefault="00364BE1">
      <w:pPr>
        <w:pStyle w:val="a0"/>
        <w:rPr>
          <w:rtl/>
        </w:rPr>
      </w:pPr>
    </w:p>
    <w:p w14:paraId="0710B42F" w14:textId="77777777" w:rsidR="00000000" w:rsidRDefault="00364BE1">
      <w:pPr>
        <w:pStyle w:val="a0"/>
        <w:rPr>
          <w:rFonts w:hint="cs"/>
          <w:rtl/>
        </w:rPr>
      </w:pPr>
      <w:r>
        <w:rPr>
          <w:rFonts w:hint="cs"/>
          <w:rtl/>
        </w:rPr>
        <w:t>כשדיברתי אתך, לא בדיוק ענית לי.</w:t>
      </w:r>
    </w:p>
    <w:p w14:paraId="26DD24A6" w14:textId="77777777" w:rsidR="00000000" w:rsidRDefault="00364BE1">
      <w:pPr>
        <w:pStyle w:val="a0"/>
        <w:rPr>
          <w:rFonts w:hint="cs"/>
          <w:rtl/>
        </w:rPr>
      </w:pPr>
    </w:p>
    <w:p w14:paraId="0CD3C947" w14:textId="77777777" w:rsidR="00000000" w:rsidRDefault="00364BE1">
      <w:pPr>
        <w:pStyle w:val="a0"/>
        <w:rPr>
          <w:rFonts w:hint="cs"/>
          <w:rtl/>
        </w:rPr>
      </w:pPr>
      <w:r>
        <w:rPr>
          <w:rFonts w:hint="cs"/>
          <w:rtl/>
        </w:rPr>
        <w:t>אני מציע, אדוני השר, שנצביע על הצעת החוק הזאת לקראת תום כנס הקיץ.</w:t>
      </w:r>
    </w:p>
    <w:p w14:paraId="33DD5B85" w14:textId="77777777" w:rsidR="00000000" w:rsidRDefault="00364BE1">
      <w:pPr>
        <w:pStyle w:val="a0"/>
        <w:rPr>
          <w:rFonts w:hint="cs"/>
          <w:rtl/>
        </w:rPr>
      </w:pPr>
    </w:p>
    <w:p w14:paraId="4E0CD608" w14:textId="77777777" w:rsidR="00000000" w:rsidRDefault="00364BE1">
      <w:pPr>
        <w:pStyle w:val="af0"/>
        <w:rPr>
          <w:rtl/>
        </w:rPr>
      </w:pPr>
      <w:r>
        <w:rPr>
          <w:rFonts w:hint="eastAsia"/>
          <w:rtl/>
        </w:rPr>
        <w:t>גלעד</w:t>
      </w:r>
      <w:r>
        <w:rPr>
          <w:rtl/>
        </w:rPr>
        <w:t xml:space="preserve"> ארדן (הליכוד):</w:t>
      </w:r>
    </w:p>
    <w:p w14:paraId="5D7BCD24" w14:textId="77777777" w:rsidR="00000000" w:rsidRDefault="00364BE1">
      <w:pPr>
        <w:pStyle w:val="a0"/>
        <w:rPr>
          <w:rFonts w:hint="cs"/>
          <w:rtl/>
        </w:rPr>
      </w:pPr>
    </w:p>
    <w:p w14:paraId="7179CEEB" w14:textId="77777777" w:rsidR="00000000" w:rsidRDefault="00364BE1">
      <w:pPr>
        <w:pStyle w:val="a0"/>
        <w:rPr>
          <w:rFonts w:hint="cs"/>
          <w:rtl/>
        </w:rPr>
      </w:pPr>
      <w:r>
        <w:rPr>
          <w:rFonts w:hint="cs"/>
          <w:rtl/>
        </w:rPr>
        <w:t>עד אז תהיה חבר בממשלה.</w:t>
      </w:r>
    </w:p>
    <w:p w14:paraId="6903FC56" w14:textId="77777777" w:rsidR="00000000" w:rsidRDefault="00364BE1">
      <w:pPr>
        <w:pStyle w:val="a0"/>
        <w:rPr>
          <w:rFonts w:hint="cs"/>
          <w:rtl/>
        </w:rPr>
      </w:pPr>
    </w:p>
    <w:p w14:paraId="58F46FE5" w14:textId="77777777" w:rsidR="00000000" w:rsidRDefault="00364BE1">
      <w:pPr>
        <w:pStyle w:val="-"/>
        <w:rPr>
          <w:rtl/>
        </w:rPr>
      </w:pPr>
      <w:bookmarkStart w:id="120" w:name="FS000000458T10_03_2004_12_55_48C"/>
      <w:bookmarkEnd w:id="120"/>
      <w:r>
        <w:rPr>
          <w:rtl/>
        </w:rPr>
        <w:t>חיים רמון (העבודה-מימד):</w:t>
      </w:r>
    </w:p>
    <w:p w14:paraId="34757950" w14:textId="77777777" w:rsidR="00000000" w:rsidRDefault="00364BE1">
      <w:pPr>
        <w:pStyle w:val="a0"/>
        <w:rPr>
          <w:rtl/>
        </w:rPr>
      </w:pPr>
    </w:p>
    <w:p w14:paraId="19BBB2BA" w14:textId="77777777" w:rsidR="00000000" w:rsidRDefault="00364BE1">
      <w:pPr>
        <w:pStyle w:val="a0"/>
        <w:rPr>
          <w:rFonts w:hint="cs"/>
          <w:rtl/>
        </w:rPr>
      </w:pPr>
      <w:r>
        <w:rPr>
          <w:rFonts w:hint="cs"/>
          <w:rtl/>
        </w:rPr>
        <w:t>יכול להיות. הכול יכול להיות. אני מציע את זה כדי לראות באמת ובתמים אם כל מה שאמר הש</w:t>
      </w:r>
      <w:r>
        <w:rPr>
          <w:rFonts w:hint="cs"/>
          <w:rtl/>
        </w:rPr>
        <w:t>ר כאן אכן יצא מן הכוח אל הפועל. זאת הצעתי לשר אם הוא מסכים.</w:t>
      </w:r>
    </w:p>
    <w:p w14:paraId="50C45A0B" w14:textId="77777777" w:rsidR="00000000" w:rsidRDefault="00364BE1">
      <w:pPr>
        <w:pStyle w:val="a0"/>
        <w:rPr>
          <w:rFonts w:hint="cs"/>
          <w:rtl/>
        </w:rPr>
      </w:pPr>
    </w:p>
    <w:p w14:paraId="17BF34FC" w14:textId="77777777" w:rsidR="00000000" w:rsidRDefault="00364BE1">
      <w:pPr>
        <w:pStyle w:val="af1"/>
        <w:rPr>
          <w:rtl/>
        </w:rPr>
      </w:pPr>
      <w:r>
        <w:rPr>
          <w:rtl/>
        </w:rPr>
        <w:t>היו"ר ראובן ריבלין:</w:t>
      </w:r>
    </w:p>
    <w:p w14:paraId="1D606AFC" w14:textId="77777777" w:rsidR="00000000" w:rsidRDefault="00364BE1">
      <w:pPr>
        <w:pStyle w:val="a0"/>
        <w:rPr>
          <w:rtl/>
        </w:rPr>
      </w:pPr>
    </w:p>
    <w:p w14:paraId="16F50B4F" w14:textId="77777777" w:rsidR="00000000" w:rsidRDefault="00364BE1">
      <w:pPr>
        <w:pStyle w:val="a0"/>
        <w:rPr>
          <w:rFonts w:hint="cs"/>
          <w:rtl/>
        </w:rPr>
      </w:pPr>
      <w:r>
        <w:rPr>
          <w:rFonts w:hint="cs"/>
          <w:rtl/>
        </w:rPr>
        <w:t>כבוד השר, האם אדוני מסכים להצעתו של חבר הכנסת רמון? אין לי בפרוצדורה אפשרות לאפשר לשר לעלות פעם נוספת.</w:t>
      </w:r>
    </w:p>
    <w:p w14:paraId="51BF8D4C" w14:textId="77777777" w:rsidR="00000000" w:rsidRDefault="00364BE1">
      <w:pPr>
        <w:pStyle w:val="a0"/>
        <w:rPr>
          <w:rFonts w:hint="cs"/>
          <w:rtl/>
        </w:rPr>
      </w:pPr>
    </w:p>
    <w:p w14:paraId="3C9C6DE8" w14:textId="77777777" w:rsidR="00000000" w:rsidRDefault="00364BE1">
      <w:pPr>
        <w:pStyle w:val="af0"/>
        <w:rPr>
          <w:rtl/>
        </w:rPr>
      </w:pPr>
      <w:r>
        <w:rPr>
          <w:rFonts w:hint="eastAsia"/>
          <w:rtl/>
        </w:rPr>
        <w:t>שר</w:t>
      </w:r>
      <w:r>
        <w:rPr>
          <w:rtl/>
        </w:rPr>
        <w:t xml:space="preserve"> המשפטים יוסף לפיד:</w:t>
      </w:r>
    </w:p>
    <w:p w14:paraId="58313A31" w14:textId="77777777" w:rsidR="00000000" w:rsidRDefault="00364BE1">
      <w:pPr>
        <w:pStyle w:val="a0"/>
        <w:rPr>
          <w:rFonts w:hint="cs"/>
          <w:rtl/>
        </w:rPr>
      </w:pPr>
    </w:p>
    <w:p w14:paraId="73924CA1" w14:textId="77777777" w:rsidR="00000000" w:rsidRDefault="00364BE1">
      <w:pPr>
        <w:pStyle w:val="a0"/>
        <w:rPr>
          <w:rFonts w:hint="cs"/>
          <w:rtl/>
        </w:rPr>
      </w:pPr>
      <w:r>
        <w:rPr>
          <w:rFonts w:hint="cs"/>
          <w:rtl/>
        </w:rPr>
        <w:t>מסכים.</w:t>
      </w:r>
    </w:p>
    <w:p w14:paraId="4E92ACBB" w14:textId="77777777" w:rsidR="00000000" w:rsidRDefault="00364BE1">
      <w:pPr>
        <w:pStyle w:val="af1"/>
        <w:rPr>
          <w:rtl/>
        </w:rPr>
      </w:pPr>
    </w:p>
    <w:p w14:paraId="6BF95FAB" w14:textId="77777777" w:rsidR="00000000" w:rsidRDefault="00364BE1">
      <w:pPr>
        <w:pStyle w:val="af1"/>
        <w:rPr>
          <w:rtl/>
        </w:rPr>
      </w:pPr>
      <w:r>
        <w:rPr>
          <w:rtl/>
        </w:rPr>
        <w:t>היו"ר ראובן ריבלין:</w:t>
      </w:r>
    </w:p>
    <w:p w14:paraId="58D805E0" w14:textId="77777777" w:rsidR="00000000" w:rsidRDefault="00364BE1">
      <w:pPr>
        <w:pStyle w:val="a0"/>
        <w:rPr>
          <w:rtl/>
        </w:rPr>
      </w:pPr>
    </w:p>
    <w:p w14:paraId="72664BCC" w14:textId="77777777" w:rsidR="00000000" w:rsidRDefault="00364BE1">
      <w:pPr>
        <w:pStyle w:val="a0"/>
        <w:rPr>
          <w:rFonts w:hint="cs"/>
          <w:rtl/>
        </w:rPr>
      </w:pPr>
      <w:r>
        <w:rPr>
          <w:rFonts w:hint="cs"/>
          <w:rtl/>
        </w:rPr>
        <w:t xml:space="preserve">רבותי, אדוני מבקש </w:t>
      </w:r>
      <w:r>
        <w:rPr>
          <w:rFonts w:hint="cs"/>
          <w:rtl/>
        </w:rPr>
        <w:t>לדחות את ההצבעה, בהסכמת הממשלה, לתאריך שהוא לאחר כנס הקיץ.</w:t>
      </w:r>
    </w:p>
    <w:p w14:paraId="5976C0C0" w14:textId="77777777" w:rsidR="00000000" w:rsidRDefault="00364BE1">
      <w:pPr>
        <w:pStyle w:val="a0"/>
        <w:rPr>
          <w:rFonts w:hint="cs"/>
          <w:rtl/>
        </w:rPr>
      </w:pPr>
    </w:p>
    <w:p w14:paraId="3BCD7877" w14:textId="77777777" w:rsidR="00000000" w:rsidRDefault="00364BE1">
      <w:pPr>
        <w:pStyle w:val="-"/>
        <w:rPr>
          <w:rtl/>
        </w:rPr>
      </w:pPr>
      <w:bookmarkStart w:id="121" w:name="FS000000458T10_03_2004_12_59_34C"/>
      <w:bookmarkEnd w:id="121"/>
      <w:r>
        <w:rPr>
          <w:rtl/>
        </w:rPr>
        <w:t>חיים רמון (העבודה-מימד):</w:t>
      </w:r>
    </w:p>
    <w:p w14:paraId="54934A97" w14:textId="77777777" w:rsidR="00000000" w:rsidRDefault="00364BE1">
      <w:pPr>
        <w:pStyle w:val="a0"/>
        <w:rPr>
          <w:rtl/>
        </w:rPr>
      </w:pPr>
    </w:p>
    <w:p w14:paraId="31A16922" w14:textId="77777777" w:rsidR="00000000" w:rsidRDefault="00364BE1">
      <w:pPr>
        <w:pStyle w:val="a0"/>
        <w:rPr>
          <w:rFonts w:hint="cs"/>
          <w:rtl/>
        </w:rPr>
      </w:pPr>
      <w:r>
        <w:rPr>
          <w:rFonts w:hint="cs"/>
          <w:rtl/>
        </w:rPr>
        <w:t>לא, בסוף כנס הקיץ.</w:t>
      </w:r>
    </w:p>
    <w:p w14:paraId="184B14DF" w14:textId="77777777" w:rsidR="00000000" w:rsidRDefault="00364BE1">
      <w:pPr>
        <w:pStyle w:val="a0"/>
        <w:rPr>
          <w:rFonts w:hint="cs"/>
          <w:rtl/>
        </w:rPr>
      </w:pPr>
    </w:p>
    <w:p w14:paraId="136C687C" w14:textId="77777777" w:rsidR="00000000" w:rsidRDefault="00364BE1">
      <w:pPr>
        <w:pStyle w:val="af1"/>
        <w:rPr>
          <w:rtl/>
        </w:rPr>
      </w:pPr>
      <w:r>
        <w:rPr>
          <w:rtl/>
        </w:rPr>
        <w:t>היו"ר ראובן ריבלין:</w:t>
      </w:r>
    </w:p>
    <w:p w14:paraId="40F11CBC" w14:textId="77777777" w:rsidR="00000000" w:rsidRDefault="00364BE1">
      <w:pPr>
        <w:pStyle w:val="a0"/>
        <w:rPr>
          <w:rtl/>
        </w:rPr>
      </w:pPr>
    </w:p>
    <w:p w14:paraId="7CE84145" w14:textId="77777777" w:rsidR="00000000" w:rsidRDefault="00364BE1">
      <w:pPr>
        <w:pStyle w:val="a0"/>
        <w:rPr>
          <w:rFonts w:hint="cs"/>
          <w:rtl/>
        </w:rPr>
      </w:pPr>
      <w:r>
        <w:rPr>
          <w:rFonts w:hint="cs"/>
          <w:rtl/>
        </w:rPr>
        <w:t>הבנתי. תודה רבה. הממשלה מסכימה, ואתה מסכים. האם יש חבר כנסת שמתנגד? חבר הכנסת ליצמן וחבר הכנסת גפני. חבר הכנסת רביץ ביקש ראשון לנ</w:t>
      </w:r>
      <w:r>
        <w:rPr>
          <w:rFonts w:hint="cs"/>
          <w:rtl/>
        </w:rPr>
        <w:t xml:space="preserve">מק, אבל הוא לא יכול לנמק, כי אנחנו נצביע עכשיו רק הצבעה אחת </w:t>
      </w:r>
      <w:r>
        <w:rPr>
          <w:rtl/>
        </w:rPr>
        <w:t>–</w:t>
      </w:r>
      <w:r>
        <w:rPr>
          <w:rFonts w:hint="cs"/>
          <w:rtl/>
        </w:rPr>
        <w:t xml:space="preserve"> האם הכנסת היא בעד או נגד דחיית ההצבעה. אם היא בעד דחיית ההצבעה, נמשיך בסדר-היום. אם היא נגד דחיית ההצבעה, נצביע על הצעת החוק. האם זה ברור? האם אנחנו בעד דחיית ההצבעה או נגד? רבותי חברי הכנסת, תג</w:t>
      </w:r>
      <w:r>
        <w:rPr>
          <w:rFonts w:hint="cs"/>
          <w:rtl/>
        </w:rPr>
        <w:t>בשו את עמדתכם, האם אתם בעד או נגד דחיית ההצבעה. רבותי חברי הכנסת, מי בעד? מי נגד דחיית ההצבעה? מי שבעד הוא בעד דחיית ההצבעה.</w:t>
      </w:r>
    </w:p>
    <w:p w14:paraId="751CE043" w14:textId="77777777" w:rsidR="00000000" w:rsidRDefault="00364BE1">
      <w:pPr>
        <w:pStyle w:val="a0"/>
        <w:rPr>
          <w:rFonts w:hint="cs"/>
          <w:rtl/>
        </w:rPr>
      </w:pPr>
    </w:p>
    <w:p w14:paraId="6FD44F44" w14:textId="77777777" w:rsidR="00000000" w:rsidRDefault="00364BE1">
      <w:pPr>
        <w:pStyle w:val="ab"/>
        <w:bidi/>
        <w:rPr>
          <w:rFonts w:hint="cs"/>
          <w:rtl/>
        </w:rPr>
      </w:pPr>
      <w:r>
        <w:rPr>
          <w:rFonts w:hint="cs"/>
          <w:rtl/>
        </w:rPr>
        <w:t>הצבעה מס' 2</w:t>
      </w:r>
    </w:p>
    <w:p w14:paraId="3EF1D751" w14:textId="77777777" w:rsidR="00000000" w:rsidRDefault="00364BE1">
      <w:pPr>
        <w:pStyle w:val="a0"/>
        <w:rPr>
          <w:rFonts w:hint="cs"/>
          <w:rtl/>
        </w:rPr>
      </w:pPr>
    </w:p>
    <w:p w14:paraId="5EDE22C1" w14:textId="77777777" w:rsidR="00000000" w:rsidRDefault="00364BE1">
      <w:pPr>
        <w:pStyle w:val="ac"/>
        <w:bidi/>
        <w:rPr>
          <w:rFonts w:hint="cs"/>
          <w:rtl/>
        </w:rPr>
      </w:pPr>
      <w:r>
        <w:rPr>
          <w:rFonts w:hint="cs"/>
          <w:rtl/>
        </w:rPr>
        <w:t xml:space="preserve">בעד ההצעה להשהות את ההצבעה על הצעת החוק </w:t>
      </w:r>
      <w:r>
        <w:rPr>
          <w:rtl/>
        </w:rPr>
        <w:t>–</w:t>
      </w:r>
      <w:r>
        <w:rPr>
          <w:rFonts w:hint="cs"/>
          <w:rtl/>
        </w:rPr>
        <w:t xml:space="preserve"> 30</w:t>
      </w:r>
    </w:p>
    <w:p w14:paraId="0AE82846" w14:textId="77777777" w:rsidR="00000000" w:rsidRDefault="00364BE1">
      <w:pPr>
        <w:pStyle w:val="ac"/>
        <w:bidi/>
        <w:rPr>
          <w:rFonts w:hint="cs"/>
          <w:rtl/>
        </w:rPr>
      </w:pPr>
      <w:r>
        <w:rPr>
          <w:rFonts w:hint="cs"/>
          <w:rtl/>
        </w:rPr>
        <w:t xml:space="preserve">נגד </w:t>
      </w:r>
      <w:r>
        <w:rPr>
          <w:rtl/>
        </w:rPr>
        <w:t>–</w:t>
      </w:r>
      <w:r>
        <w:rPr>
          <w:rFonts w:hint="cs"/>
          <w:rtl/>
        </w:rPr>
        <w:t xml:space="preserve"> 53</w:t>
      </w:r>
    </w:p>
    <w:p w14:paraId="075DB6F6" w14:textId="77777777" w:rsidR="00000000" w:rsidRDefault="00364BE1">
      <w:pPr>
        <w:pStyle w:val="ac"/>
        <w:bidi/>
        <w:rPr>
          <w:rFonts w:hint="cs"/>
          <w:rtl/>
        </w:rPr>
      </w:pPr>
      <w:r>
        <w:rPr>
          <w:rFonts w:hint="cs"/>
          <w:rtl/>
        </w:rPr>
        <w:t xml:space="preserve">נמנעים </w:t>
      </w:r>
      <w:r>
        <w:rPr>
          <w:rtl/>
        </w:rPr>
        <w:t>–</w:t>
      </w:r>
      <w:r>
        <w:rPr>
          <w:rFonts w:hint="cs"/>
          <w:rtl/>
        </w:rPr>
        <w:t xml:space="preserve"> 1</w:t>
      </w:r>
    </w:p>
    <w:p w14:paraId="3140B151" w14:textId="77777777" w:rsidR="00000000" w:rsidRDefault="00364BE1">
      <w:pPr>
        <w:pStyle w:val="ad"/>
        <w:bidi/>
        <w:rPr>
          <w:rFonts w:hint="cs"/>
          <w:rtl/>
        </w:rPr>
      </w:pPr>
      <w:r>
        <w:rPr>
          <w:rFonts w:hint="cs"/>
          <w:rtl/>
        </w:rPr>
        <w:t>ההצעה להשהות את ההצבעה על הצעת חוק שיפוט בתי-דין רבנ</w:t>
      </w:r>
      <w:r>
        <w:rPr>
          <w:rFonts w:hint="cs"/>
          <w:rtl/>
        </w:rPr>
        <w:t xml:space="preserve">יים (נישואין וגירושין) </w:t>
      </w:r>
    </w:p>
    <w:p w14:paraId="19DF41E0" w14:textId="77777777" w:rsidR="00000000" w:rsidRDefault="00364BE1">
      <w:pPr>
        <w:pStyle w:val="ad"/>
        <w:bidi/>
        <w:rPr>
          <w:rFonts w:hint="cs"/>
          <w:rtl/>
        </w:rPr>
      </w:pPr>
      <w:r>
        <w:rPr>
          <w:rFonts w:hint="cs"/>
          <w:rtl/>
        </w:rPr>
        <w:t xml:space="preserve">(תיקון </w:t>
      </w:r>
      <w:r>
        <w:rPr>
          <w:rtl/>
        </w:rPr>
        <w:t>–</w:t>
      </w:r>
      <w:r>
        <w:rPr>
          <w:rFonts w:hint="cs"/>
          <w:rtl/>
        </w:rPr>
        <w:t xml:space="preserve"> פסולי חיתון), התשס"ג-2003, לא נתקבלה.</w:t>
      </w:r>
    </w:p>
    <w:p w14:paraId="24EEF2DD" w14:textId="77777777" w:rsidR="00000000" w:rsidRDefault="00364BE1">
      <w:pPr>
        <w:pStyle w:val="a0"/>
        <w:rPr>
          <w:rFonts w:hint="cs"/>
          <w:rtl/>
        </w:rPr>
      </w:pPr>
    </w:p>
    <w:p w14:paraId="7DE7BC82" w14:textId="77777777" w:rsidR="00000000" w:rsidRDefault="00364BE1">
      <w:pPr>
        <w:pStyle w:val="af1"/>
        <w:rPr>
          <w:rtl/>
        </w:rPr>
      </w:pPr>
      <w:r>
        <w:rPr>
          <w:rtl/>
        </w:rPr>
        <w:t>היו"ר ראובן ריבלין:</w:t>
      </w:r>
    </w:p>
    <w:p w14:paraId="3E37B838" w14:textId="77777777" w:rsidR="00000000" w:rsidRDefault="00364BE1">
      <w:pPr>
        <w:pStyle w:val="a0"/>
        <w:rPr>
          <w:rtl/>
        </w:rPr>
      </w:pPr>
    </w:p>
    <w:p w14:paraId="7AA312E2" w14:textId="77777777" w:rsidR="00000000" w:rsidRDefault="00364BE1">
      <w:pPr>
        <w:pStyle w:val="a0"/>
        <w:rPr>
          <w:rFonts w:hint="cs"/>
          <w:rtl/>
        </w:rPr>
      </w:pPr>
      <w:r>
        <w:rPr>
          <w:rFonts w:hint="cs"/>
          <w:rtl/>
        </w:rPr>
        <w:t xml:space="preserve">30 בעד דחיית ההצבעה, אולם 53 נגד ואחד נמנע. רבותי, שימו לב. </w:t>
      </w:r>
    </w:p>
    <w:p w14:paraId="5D18606F" w14:textId="77777777" w:rsidR="00000000" w:rsidRDefault="00364BE1">
      <w:pPr>
        <w:pStyle w:val="a0"/>
        <w:rPr>
          <w:rFonts w:hint="cs"/>
          <w:rtl/>
        </w:rPr>
      </w:pPr>
    </w:p>
    <w:p w14:paraId="0B3877BE" w14:textId="77777777" w:rsidR="00000000" w:rsidRDefault="00364BE1">
      <w:pPr>
        <w:pStyle w:val="a0"/>
        <w:rPr>
          <w:rFonts w:hint="cs"/>
          <w:rtl/>
        </w:rPr>
      </w:pPr>
      <w:r>
        <w:rPr>
          <w:rFonts w:hint="cs"/>
          <w:rtl/>
        </w:rPr>
        <w:t xml:space="preserve">אנחנו עוברים עכשיו להצביע על הצעת חוק שיפוט בתי-דין רבניים (נישואין וגירושין) (תיקון </w:t>
      </w:r>
      <w:r>
        <w:rPr>
          <w:rtl/>
        </w:rPr>
        <w:t>–</w:t>
      </w:r>
      <w:r>
        <w:rPr>
          <w:rFonts w:hint="cs"/>
          <w:rtl/>
        </w:rPr>
        <w:t xml:space="preserve"> פסולי חיתון), </w:t>
      </w:r>
      <w:r>
        <w:rPr>
          <w:rFonts w:hint="cs"/>
          <w:rtl/>
        </w:rPr>
        <w:t>התשס"ג-2003, של חבר הכנסת חיים רמון. מי בעד? מי נגד? מי נמנע?</w:t>
      </w:r>
    </w:p>
    <w:p w14:paraId="10565957" w14:textId="77777777" w:rsidR="00000000" w:rsidRDefault="00364BE1">
      <w:pPr>
        <w:pStyle w:val="ab"/>
        <w:bidi/>
        <w:rPr>
          <w:rtl/>
        </w:rPr>
      </w:pPr>
    </w:p>
    <w:p w14:paraId="5BAE239D" w14:textId="77777777" w:rsidR="00000000" w:rsidRDefault="00364BE1">
      <w:pPr>
        <w:pStyle w:val="ab"/>
        <w:bidi/>
        <w:rPr>
          <w:rFonts w:hint="cs"/>
          <w:rtl/>
        </w:rPr>
      </w:pPr>
      <w:r>
        <w:rPr>
          <w:rFonts w:hint="cs"/>
          <w:rtl/>
        </w:rPr>
        <w:t>הצבעה מס' 3</w:t>
      </w:r>
    </w:p>
    <w:p w14:paraId="4299230A" w14:textId="77777777" w:rsidR="00000000" w:rsidRDefault="00364BE1">
      <w:pPr>
        <w:pStyle w:val="a0"/>
        <w:rPr>
          <w:rFonts w:hint="cs"/>
          <w:rtl/>
        </w:rPr>
      </w:pPr>
    </w:p>
    <w:p w14:paraId="07E20AC8" w14:textId="77777777" w:rsidR="00000000" w:rsidRDefault="00364BE1">
      <w:pPr>
        <w:pStyle w:val="ac"/>
        <w:bidi/>
        <w:rPr>
          <w:rFonts w:hint="cs"/>
          <w:rtl/>
        </w:rPr>
      </w:pPr>
      <w:r>
        <w:rPr>
          <w:rFonts w:hint="cs"/>
          <w:rtl/>
        </w:rPr>
        <w:t>בעד ההצעה להעביר את הצעת החוק לדיון מוקדם בוועדה -  32</w:t>
      </w:r>
    </w:p>
    <w:p w14:paraId="05C44D76" w14:textId="77777777" w:rsidR="00000000" w:rsidRDefault="00364BE1">
      <w:pPr>
        <w:pStyle w:val="ac"/>
        <w:bidi/>
        <w:rPr>
          <w:rFonts w:hint="cs"/>
          <w:rtl/>
        </w:rPr>
      </w:pPr>
      <w:r>
        <w:rPr>
          <w:rFonts w:hint="cs"/>
          <w:rtl/>
        </w:rPr>
        <w:t xml:space="preserve">בעד ההצעה להסיר מסדר-היום את הצעת החוק </w:t>
      </w:r>
      <w:r>
        <w:rPr>
          <w:rtl/>
        </w:rPr>
        <w:t>–</w:t>
      </w:r>
      <w:r>
        <w:rPr>
          <w:rFonts w:hint="cs"/>
          <w:rtl/>
        </w:rPr>
        <w:t xml:space="preserve"> 55</w:t>
      </w:r>
    </w:p>
    <w:p w14:paraId="56DC6130" w14:textId="77777777" w:rsidR="00000000" w:rsidRDefault="00364BE1">
      <w:pPr>
        <w:pStyle w:val="ac"/>
        <w:bidi/>
        <w:rPr>
          <w:rFonts w:hint="cs"/>
          <w:rtl/>
        </w:rPr>
      </w:pPr>
      <w:r>
        <w:rPr>
          <w:rFonts w:hint="cs"/>
          <w:rtl/>
        </w:rPr>
        <w:t xml:space="preserve">נמנעים </w:t>
      </w:r>
      <w:r>
        <w:rPr>
          <w:rtl/>
        </w:rPr>
        <w:t>–</w:t>
      </w:r>
      <w:r>
        <w:rPr>
          <w:rFonts w:hint="cs"/>
          <w:rtl/>
        </w:rPr>
        <w:t xml:space="preserve"> 4</w:t>
      </w:r>
    </w:p>
    <w:p w14:paraId="5F89468D" w14:textId="77777777" w:rsidR="00000000" w:rsidRDefault="00364BE1">
      <w:pPr>
        <w:pStyle w:val="ad"/>
        <w:bidi/>
        <w:rPr>
          <w:rFonts w:hint="cs"/>
          <w:rtl/>
        </w:rPr>
      </w:pPr>
      <w:r>
        <w:rPr>
          <w:rFonts w:hint="cs"/>
          <w:rtl/>
        </w:rPr>
        <w:t>ההצעה להסיר מסדר-היום את הצעת חוק שיפוט בתי-דין רבניים (נישואין וגירוש</w:t>
      </w:r>
      <w:r>
        <w:rPr>
          <w:rFonts w:hint="cs"/>
          <w:rtl/>
        </w:rPr>
        <w:t xml:space="preserve">ין) (תיקון </w:t>
      </w:r>
      <w:r>
        <w:rPr>
          <w:rtl/>
        </w:rPr>
        <w:t>–</w:t>
      </w:r>
      <w:r>
        <w:rPr>
          <w:rFonts w:hint="cs"/>
          <w:rtl/>
        </w:rPr>
        <w:t xml:space="preserve"> פסולי חיתון), התשס"ג-2003, נתקבלה.</w:t>
      </w:r>
    </w:p>
    <w:p w14:paraId="30648071" w14:textId="77777777" w:rsidR="00000000" w:rsidRDefault="00364BE1">
      <w:pPr>
        <w:pStyle w:val="a0"/>
        <w:rPr>
          <w:rFonts w:hint="cs"/>
          <w:rtl/>
        </w:rPr>
      </w:pPr>
    </w:p>
    <w:p w14:paraId="1AA03423" w14:textId="77777777" w:rsidR="00000000" w:rsidRDefault="00364BE1">
      <w:pPr>
        <w:pStyle w:val="af1"/>
        <w:rPr>
          <w:rtl/>
        </w:rPr>
      </w:pPr>
      <w:r>
        <w:rPr>
          <w:rtl/>
        </w:rPr>
        <w:t>היו"ר ראובן ריבלין:</w:t>
      </w:r>
    </w:p>
    <w:p w14:paraId="0EFCE854" w14:textId="77777777" w:rsidR="00000000" w:rsidRDefault="00364BE1">
      <w:pPr>
        <w:pStyle w:val="a0"/>
        <w:rPr>
          <w:rtl/>
        </w:rPr>
      </w:pPr>
    </w:p>
    <w:p w14:paraId="1769882E" w14:textId="77777777" w:rsidR="00000000" w:rsidRDefault="00364BE1">
      <w:pPr>
        <w:pStyle w:val="a0"/>
        <w:rPr>
          <w:rFonts w:hint="cs"/>
          <w:rtl/>
        </w:rPr>
      </w:pPr>
      <w:r>
        <w:rPr>
          <w:rFonts w:hint="cs"/>
          <w:rtl/>
        </w:rPr>
        <w:t xml:space="preserve">32 בעד, 55 נגד, ארבעה נמנעים. אני קובע שהצעת חוק שיפוט בתי-דין רבניים (נישואין וגירושין) (תיקון </w:t>
      </w:r>
      <w:r>
        <w:rPr>
          <w:rtl/>
        </w:rPr>
        <w:t>–</w:t>
      </w:r>
      <w:r>
        <w:rPr>
          <w:rFonts w:hint="cs"/>
          <w:rtl/>
        </w:rPr>
        <w:t xml:space="preserve"> פסולי חיתון), התשס"ג-2003, של חבר הכנסת חיים רמון, לא נתקבלה.</w:t>
      </w:r>
    </w:p>
    <w:p w14:paraId="4699FFE3" w14:textId="77777777" w:rsidR="00000000" w:rsidRDefault="00364BE1">
      <w:pPr>
        <w:pStyle w:val="a0"/>
        <w:rPr>
          <w:rFonts w:hint="cs"/>
          <w:rtl/>
        </w:rPr>
      </w:pPr>
    </w:p>
    <w:p w14:paraId="1CFA83A1" w14:textId="77777777" w:rsidR="00000000" w:rsidRDefault="00364BE1">
      <w:pPr>
        <w:pStyle w:val="a2"/>
        <w:rPr>
          <w:rFonts w:hint="cs"/>
          <w:rtl/>
        </w:rPr>
      </w:pPr>
    </w:p>
    <w:p w14:paraId="51987AFF" w14:textId="77777777" w:rsidR="00000000" w:rsidRDefault="00364BE1">
      <w:pPr>
        <w:pStyle w:val="a0"/>
        <w:rPr>
          <w:rFonts w:hint="cs"/>
          <w:rtl/>
        </w:rPr>
      </w:pPr>
    </w:p>
    <w:p w14:paraId="61B37BBA" w14:textId="77777777" w:rsidR="00000000" w:rsidRDefault="00364BE1">
      <w:pPr>
        <w:pStyle w:val="a2"/>
        <w:rPr>
          <w:rFonts w:hint="cs"/>
          <w:rtl/>
        </w:rPr>
      </w:pPr>
      <w:bookmarkStart w:id="122" w:name="CS23875FI0023875T10_03_2004_13_08_48"/>
      <w:bookmarkStart w:id="123" w:name="_Toc71351999"/>
      <w:bookmarkEnd w:id="122"/>
      <w:r>
        <w:rPr>
          <w:rtl/>
        </w:rPr>
        <w:t xml:space="preserve">הצעת חוק פניות הציבור, </w:t>
      </w:r>
      <w:r>
        <w:rPr>
          <w:rtl/>
        </w:rPr>
        <w:t>התשס"ג-2003</w:t>
      </w:r>
      <w:bookmarkEnd w:id="123"/>
    </w:p>
    <w:p w14:paraId="3D9E6869" w14:textId="77777777" w:rsidR="00000000" w:rsidRDefault="00364BE1">
      <w:pPr>
        <w:pStyle w:val="a0"/>
        <w:ind w:firstLine="0"/>
        <w:rPr>
          <w:rFonts w:hint="cs"/>
          <w:rtl/>
        </w:rPr>
      </w:pPr>
      <w:r>
        <w:rPr>
          <w:rtl/>
        </w:rPr>
        <w:t>[נספחות.]</w:t>
      </w:r>
    </w:p>
    <w:p w14:paraId="011855D2" w14:textId="77777777" w:rsidR="00000000" w:rsidRDefault="00364BE1">
      <w:pPr>
        <w:pStyle w:val="-0"/>
        <w:rPr>
          <w:rFonts w:hint="cs"/>
          <w:rtl/>
        </w:rPr>
      </w:pPr>
      <w:bookmarkStart w:id="124" w:name="_Toc71352000"/>
      <w:r>
        <w:rPr>
          <w:rFonts w:hint="cs"/>
          <w:rtl/>
        </w:rPr>
        <w:t>(הצעת חבר הכנסת ישראל</w:t>
      </w:r>
      <w:r>
        <w:rPr>
          <w:rtl/>
        </w:rPr>
        <w:t xml:space="preserve"> אייכלר</w:t>
      </w:r>
      <w:r>
        <w:rPr>
          <w:rFonts w:hint="cs"/>
          <w:rtl/>
        </w:rPr>
        <w:t>)</w:t>
      </w:r>
      <w:bookmarkEnd w:id="124"/>
    </w:p>
    <w:p w14:paraId="1DA10C51" w14:textId="77777777" w:rsidR="00000000" w:rsidRDefault="00364BE1">
      <w:pPr>
        <w:pStyle w:val="-0"/>
        <w:rPr>
          <w:rFonts w:hint="cs"/>
          <w:rtl/>
        </w:rPr>
      </w:pPr>
    </w:p>
    <w:p w14:paraId="46624DA7" w14:textId="77777777" w:rsidR="00000000" w:rsidRDefault="00364BE1">
      <w:pPr>
        <w:pStyle w:val="af1"/>
        <w:rPr>
          <w:rtl/>
        </w:rPr>
      </w:pPr>
      <w:r>
        <w:rPr>
          <w:rtl/>
        </w:rPr>
        <w:t>היו"ר ראובן ריבלין:</w:t>
      </w:r>
    </w:p>
    <w:p w14:paraId="4449D6EC" w14:textId="77777777" w:rsidR="00000000" w:rsidRDefault="00364BE1">
      <w:pPr>
        <w:pStyle w:val="a0"/>
        <w:rPr>
          <w:rtl/>
        </w:rPr>
      </w:pPr>
    </w:p>
    <w:p w14:paraId="5FC6F665" w14:textId="77777777" w:rsidR="00000000" w:rsidRDefault="00364BE1">
      <w:pPr>
        <w:pStyle w:val="a0"/>
        <w:rPr>
          <w:rFonts w:hint="cs"/>
          <w:rtl/>
        </w:rPr>
      </w:pPr>
      <w:r>
        <w:rPr>
          <w:rFonts w:hint="cs"/>
          <w:rtl/>
        </w:rPr>
        <w:t>אנחנו עוברים להצעת חוק פניות הציבור, התשס"ג-2003, שמספרה פ/1358. אני מזמין את חבר הכנסת ישראל אייכלר. אדוני לא רוצה לנמק את הצעתו? בבקשה.</w:t>
      </w:r>
    </w:p>
    <w:p w14:paraId="6EE778A6" w14:textId="77777777" w:rsidR="00000000" w:rsidRDefault="00364BE1">
      <w:pPr>
        <w:pStyle w:val="a0"/>
        <w:rPr>
          <w:rFonts w:hint="cs"/>
          <w:rtl/>
        </w:rPr>
      </w:pPr>
    </w:p>
    <w:p w14:paraId="410C7117" w14:textId="77777777" w:rsidR="00000000" w:rsidRDefault="00364BE1">
      <w:pPr>
        <w:pStyle w:val="a"/>
        <w:rPr>
          <w:rtl/>
        </w:rPr>
      </w:pPr>
      <w:bookmarkStart w:id="125" w:name="FS000001057T10_03_2004_13_10_21"/>
      <w:bookmarkStart w:id="126" w:name="_Toc71352001"/>
      <w:bookmarkEnd w:id="125"/>
      <w:r>
        <w:rPr>
          <w:rFonts w:hint="eastAsia"/>
          <w:rtl/>
        </w:rPr>
        <w:t>ישראל</w:t>
      </w:r>
      <w:r>
        <w:rPr>
          <w:rtl/>
        </w:rPr>
        <w:t xml:space="preserve"> אייכלר (יהדות התורה):</w:t>
      </w:r>
      <w:bookmarkEnd w:id="126"/>
    </w:p>
    <w:p w14:paraId="155B51B4" w14:textId="77777777" w:rsidR="00000000" w:rsidRDefault="00364BE1">
      <w:pPr>
        <w:pStyle w:val="a0"/>
        <w:rPr>
          <w:rFonts w:hint="cs"/>
          <w:rtl/>
        </w:rPr>
      </w:pPr>
    </w:p>
    <w:p w14:paraId="6B5A31C4" w14:textId="77777777" w:rsidR="00000000" w:rsidRDefault="00364BE1">
      <w:pPr>
        <w:pStyle w:val="a0"/>
        <w:rPr>
          <w:rFonts w:hint="cs"/>
          <w:rtl/>
        </w:rPr>
      </w:pPr>
      <w:r>
        <w:rPr>
          <w:rFonts w:hint="cs"/>
          <w:rtl/>
        </w:rPr>
        <w:t>אדוני היושב-רא</w:t>
      </w:r>
      <w:r>
        <w:rPr>
          <w:rFonts w:hint="cs"/>
          <w:rtl/>
        </w:rPr>
        <w:t xml:space="preserve">ש, חברי הכנסת, מדינת ישראל </w:t>
      </w:r>
      <w:r>
        <w:rPr>
          <w:rtl/>
        </w:rPr>
        <w:t>–</w:t>
      </w:r>
      <w:r>
        <w:rPr>
          <w:rFonts w:hint="cs"/>
          <w:rtl/>
        </w:rPr>
        <w:t xml:space="preserve"> אין לה כבר בעיות, הכול בסדר, האזרחים מקבלים שירות, הביטחון בסדר, הכלכלה בסדר. הבעיה המרכזית שכל הכנסת התגייסה היום בשבילה היתה נישואים אזרחיים או לא נישואים אזרחיים. </w:t>
      </w:r>
    </w:p>
    <w:p w14:paraId="7E342210" w14:textId="77777777" w:rsidR="00000000" w:rsidRDefault="00364BE1">
      <w:pPr>
        <w:pStyle w:val="a0"/>
        <w:rPr>
          <w:rFonts w:hint="cs"/>
          <w:rtl/>
        </w:rPr>
      </w:pPr>
    </w:p>
    <w:p w14:paraId="310BB560" w14:textId="77777777" w:rsidR="00000000" w:rsidRDefault="00364BE1">
      <w:pPr>
        <w:pStyle w:val="a0"/>
        <w:rPr>
          <w:rFonts w:hint="cs"/>
          <w:rtl/>
        </w:rPr>
      </w:pPr>
      <w:r>
        <w:rPr>
          <w:rFonts w:hint="cs"/>
          <w:rtl/>
        </w:rPr>
        <w:t>אני רוצה להציע משהו קטן מאוד, נושא שלא נוגע אלא ל-6 מיליוני</w:t>
      </w:r>
      <w:r>
        <w:rPr>
          <w:rFonts w:hint="cs"/>
          <w:rtl/>
        </w:rPr>
        <w:t xml:space="preserve"> אזרחים בלבד. העניין, במשפט אחד, שיהיה אומבודסמן, נציב פניות ציבור בכל משרד ממשלתי, בכל מפעל גדול שמשרת ציבור, ברשת שיווק, בבנקים </w:t>
      </w:r>
      <w:r>
        <w:rPr>
          <w:rtl/>
        </w:rPr>
        <w:t>–</w:t>
      </w:r>
      <w:r>
        <w:rPr>
          <w:rFonts w:hint="cs"/>
          <w:rtl/>
        </w:rPr>
        <w:t xml:space="preserve"> בכל המקומות שבהם האזרח נתקל מול מה שנקרא "ראש קטן" של פקיד.</w:t>
      </w:r>
    </w:p>
    <w:p w14:paraId="2939FD91" w14:textId="77777777" w:rsidR="00000000" w:rsidRDefault="00364BE1">
      <w:pPr>
        <w:pStyle w:val="a0"/>
        <w:rPr>
          <w:rFonts w:hint="cs"/>
          <w:rtl/>
        </w:rPr>
      </w:pPr>
    </w:p>
    <w:p w14:paraId="30C1676A" w14:textId="77777777" w:rsidR="00000000" w:rsidRDefault="00364BE1">
      <w:pPr>
        <w:pStyle w:val="af0"/>
        <w:rPr>
          <w:rtl/>
        </w:rPr>
      </w:pPr>
      <w:r>
        <w:rPr>
          <w:rFonts w:hint="eastAsia"/>
          <w:rtl/>
        </w:rPr>
        <w:t>אליעזר</w:t>
      </w:r>
      <w:r>
        <w:rPr>
          <w:rtl/>
        </w:rPr>
        <w:t xml:space="preserve"> כהן (האיחוד הלאומי - ישראל ביתנו):</w:t>
      </w:r>
    </w:p>
    <w:p w14:paraId="06A908C8" w14:textId="77777777" w:rsidR="00000000" w:rsidRDefault="00364BE1">
      <w:pPr>
        <w:pStyle w:val="a0"/>
        <w:rPr>
          <w:rFonts w:hint="cs"/>
          <w:rtl/>
        </w:rPr>
      </w:pPr>
    </w:p>
    <w:p w14:paraId="1DC287C5" w14:textId="77777777" w:rsidR="00000000" w:rsidRDefault="00364BE1">
      <w:pPr>
        <w:pStyle w:val="a0"/>
        <w:rPr>
          <w:rFonts w:hint="cs"/>
          <w:rtl/>
        </w:rPr>
      </w:pPr>
      <w:r>
        <w:rPr>
          <w:rFonts w:hint="cs"/>
          <w:rtl/>
        </w:rPr>
        <w:t>איפה יש היום אומבודס</w:t>
      </w:r>
      <w:r>
        <w:rPr>
          <w:rFonts w:hint="cs"/>
          <w:rtl/>
        </w:rPr>
        <w:t>מן?</w:t>
      </w:r>
    </w:p>
    <w:p w14:paraId="4ADF635D" w14:textId="77777777" w:rsidR="00000000" w:rsidRDefault="00364BE1">
      <w:pPr>
        <w:pStyle w:val="a0"/>
        <w:rPr>
          <w:rFonts w:hint="cs"/>
          <w:rtl/>
        </w:rPr>
      </w:pPr>
    </w:p>
    <w:p w14:paraId="76F3B59B" w14:textId="77777777" w:rsidR="00000000" w:rsidRDefault="00364BE1">
      <w:pPr>
        <w:pStyle w:val="af1"/>
        <w:rPr>
          <w:rtl/>
        </w:rPr>
      </w:pPr>
      <w:r>
        <w:rPr>
          <w:rFonts w:hint="eastAsia"/>
          <w:rtl/>
        </w:rPr>
        <w:t>היו</w:t>
      </w:r>
      <w:r>
        <w:rPr>
          <w:rtl/>
        </w:rPr>
        <w:t>"ר ראובן ריבלין:</w:t>
      </w:r>
    </w:p>
    <w:p w14:paraId="7E8AFECE" w14:textId="77777777" w:rsidR="00000000" w:rsidRDefault="00364BE1">
      <w:pPr>
        <w:pStyle w:val="a0"/>
        <w:rPr>
          <w:rFonts w:hint="cs"/>
          <w:rtl/>
        </w:rPr>
      </w:pPr>
    </w:p>
    <w:p w14:paraId="355E1CA6" w14:textId="77777777" w:rsidR="00000000" w:rsidRDefault="00364BE1">
      <w:pPr>
        <w:pStyle w:val="a0"/>
        <w:rPr>
          <w:rFonts w:hint="cs"/>
          <w:rtl/>
        </w:rPr>
      </w:pPr>
      <w:r>
        <w:rPr>
          <w:rFonts w:hint="cs"/>
          <w:rtl/>
        </w:rPr>
        <w:t>מבקר המדינה הוא אומבודסמן.</w:t>
      </w:r>
    </w:p>
    <w:p w14:paraId="767DD0DC" w14:textId="77777777" w:rsidR="00000000" w:rsidRDefault="00364BE1">
      <w:pPr>
        <w:pStyle w:val="a0"/>
        <w:rPr>
          <w:rtl/>
        </w:rPr>
      </w:pPr>
    </w:p>
    <w:p w14:paraId="53C28FD7" w14:textId="77777777" w:rsidR="00000000" w:rsidRDefault="00364BE1">
      <w:pPr>
        <w:pStyle w:val="a"/>
        <w:rPr>
          <w:rtl/>
        </w:rPr>
      </w:pPr>
      <w:bookmarkStart w:id="127" w:name="FS000001057T10_03_2004_12_34_27"/>
      <w:bookmarkStart w:id="128" w:name="_Toc71352002"/>
      <w:bookmarkEnd w:id="127"/>
      <w:r>
        <w:rPr>
          <w:rFonts w:hint="eastAsia"/>
          <w:rtl/>
        </w:rPr>
        <w:t>ישראל</w:t>
      </w:r>
      <w:r>
        <w:rPr>
          <w:rtl/>
        </w:rPr>
        <w:t xml:space="preserve"> אייכלר (יהדות התורה):</w:t>
      </w:r>
      <w:bookmarkEnd w:id="128"/>
    </w:p>
    <w:p w14:paraId="6A151820" w14:textId="77777777" w:rsidR="00000000" w:rsidRDefault="00364BE1">
      <w:pPr>
        <w:pStyle w:val="a0"/>
        <w:rPr>
          <w:rFonts w:hint="cs"/>
          <w:rtl/>
        </w:rPr>
      </w:pPr>
    </w:p>
    <w:p w14:paraId="464B687A" w14:textId="77777777" w:rsidR="00000000" w:rsidRDefault="00364BE1">
      <w:pPr>
        <w:pStyle w:val="a0"/>
        <w:rPr>
          <w:rFonts w:hint="cs"/>
          <w:rtl/>
        </w:rPr>
      </w:pPr>
      <w:r>
        <w:rPr>
          <w:rFonts w:hint="cs"/>
          <w:rtl/>
        </w:rPr>
        <w:t xml:space="preserve">יש היום נציב תלונות ציבור שהוא מבקר המדינה, והאזרחים מצביעים ברגליהם </w:t>
      </w:r>
      <w:r>
        <w:rPr>
          <w:rtl/>
        </w:rPr>
        <w:t>–</w:t>
      </w:r>
      <w:r>
        <w:rPr>
          <w:rFonts w:hint="cs"/>
          <w:rtl/>
        </w:rPr>
        <w:t xml:space="preserve"> בסך הכול 6,000 פניות היו לנציב פניות הציבור בשנה האחרונה. הנתון הזה מתפרסם בדוח שהגיש אתמול נציב תלונו</w:t>
      </w:r>
      <w:r>
        <w:rPr>
          <w:rFonts w:hint="cs"/>
          <w:rtl/>
        </w:rPr>
        <w:t xml:space="preserve">ת הציבור. זה מראה שהציבור יודע שממבקר המדינה הוא לא יקבל עזרה כשהוא צריך משהו שהוא לא תלונה פלילית על איזו ביקורת על משהו שהוא בלתי חוקי. מוציאים לאזרחים את הנשמה במסגרת החוק </w:t>
      </w:r>
      <w:r>
        <w:rPr>
          <w:rtl/>
        </w:rPr>
        <w:t>–</w:t>
      </w:r>
      <w:r>
        <w:rPr>
          <w:rFonts w:hint="cs"/>
          <w:rtl/>
        </w:rPr>
        <w:t xml:space="preserve"> כל פקיד, כל אדם שיש לו איזו שררה יכול להתעמר באזרח, ולאזרח אין עם מי לדבר. אומר</w:t>
      </w:r>
      <w:r>
        <w:rPr>
          <w:rFonts w:hint="cs"/>
          <w:rtl/>
        </w:rPr>
        <w:t xml:space="preserve">ים לאזרח: הוא לא אחראי, תלך לפקיד השני, תלך לראש אגף, ראש המחלקה, אומרים לו שהמנהל לא פה, שיבוא מחר. תלך, תחזור. </w:t>
      </w:r>
    </w:p>
    <w:p w14:paraId="55F3FCE4" w14:textId="77777777" w:rsidR="00000000" w:rsidRDefault="00364BE1">
      <w:pPr>
        <w:pStyle w:val="a0"/>
        <w:rPr>
          <w:rFonts w:hint="cs"/>
          <w:rtl/>
        </w:rPr>
      </w:pPr>
    </w:p>
    <w:p w14:paraId="0C39983D" w14:textId="77777777" w:rsidR="00000000" w:rsidRDefault="00364BE1">
      <w:pPr>
        <w:pStyle w:val="a0"/>
        <w:rPr>
          <w:rFonts w:hint="cs"/>
          <w:rtl/>
        </w:rPr>
      </w:pPr>
      <w:r>
        <w:rPr>
          <w:rFonts w:hint="cs"/>
          <w:rtl/>
        </w:rPr>
        <w:t>החוק הזה, שכמוהו יש, אגב, במדינות הגדולות והנאורות ביותר, הוא החוק הכי פשוט, זה חוק שגם יזרים את הכלכלה, גם יזרים את המשק, גם יזרים את השירות</w:t>
      </w:r>
      <w:r>
        <w:rPr>
          <w:rFonts w:hint="cs"/>
          <w:rtl/>
        </w:rPr>
        <w:t xml:space="preserve"> לאזרח, כי כל הזמן, בכל הצמתים, בכל הוורידים, יש חסמים קטנים של פקידים, שגם אין להם סמכות וגם אין להם רצון לעבוד קשה. הם אומרים: תבוא מחר, אין אפשרות, החוק היבש לא מאפשר לי. לכן צריך נציב תלונות ציבור, שהוא אומבודסמן, שהוא בא ומבקש לפנים משורת הדין.</w:t>
      </w:r>
    </w:p>
    <w:p w14:paraId="189214BC" w14:textId="77777777" w:rsidR="00000000" w:rsidRDefault="00364BE1">
      <w:pPr>
        <w:pStyle w:val="a0"/>
        <w:rPr>
          <w:rFonts w:hint="cs"/>
          <w:rtl/>
        </w:rPr>
      </w:pPr>
    </w:p>
    <w:p w14:paraId="37322918" w14:textId="77777777" w:rsidR="00000000" w:rsidRDefault="00364BE1">
      <w:pPr>
        <w:pStyle w:val="a0"/>
        <w:rPr>
          <w:rFonts w:hint="cs"/>
          <w:rtl/>
        </w:rPr>
      </w:pPr>
      <w:r>
        <w:rPr>
          <w:rFonts w:hint="cs"/>
          <w:rtl/>
        </w:rPr>
        <w:t>יש בכ</w:t>
      </w:r>
      <w:r>
        <w:rPr>
          <w:rFonts w:hint="cs"/>
          <w:rtl/>
        </w:rPr>
        <w:t xml:space="preserve">נסת ועדה לפניות הציבור, זו אחת הוועדות היפות ביותר בכנסת, ואני לא היושב-ראש הראשון של הוועדה הזאת. את ההצעה לחוקק חוק נציב פניות ציבור, איני הראשון שמציע, אלא הציעו זאת חברי הכנסת סופה לנדבר ואמנון כהן ורפי אלול וחברים אחרים שהיו בראשות הוועדה. </w:t>
      </w:r>
    </w:p>
    <w:p w14:paraId="1A5F4B6C" w14:textId="77777777" w:rsidR="00000000" w:rsidRDefault="00364BE1">
      <w:pPr>
        <w:pStyle w:val="a0"/>
        <w:rPr>
          <w:rFonts w:hint="cs"/>
          <w:rtl/>
        </w:rPr>
      </w:pPr>
    </w:p>
    <w:p w14:paraId="54DD2F92" w14:textId="77777777" w:rsidR="00000000" w:rsidRDefault="00364BE1">
      <w:pPr>
        <w:pStyle w:val="a0"/>
        <w:rPr>
          <w:rFonts w:hint="cs"/>
          <w:rtl/>
        </w:rPr>
      </w:pPr>
      <w:r>
        <w:rPr>
          <w:rFonts w:hint="cs"/>
          <w:rtl/>
        </w:rPr>
        <w:t>מהפניות ש</w:t>
      </w:r>
      <w:r>
        <w:rPr>
          <w:rFonts w:hint="cs"/>
          <w:rtl/>
        </w:rPr>
        <w:t xml:space="preserve">מגיעות מהציבור למדנו, שאין יותר טוב ממענה אנושי, אפשר לעזור גם אם האיש לא צודק. לדוגמה, בן-אדם לא שילם חשבון חשמל. מי לא משלם בדרך כלל חשבון חשמל? או רשלן או מי שאין לו. לרשלן יש אפשרות לשלם בחודש השני </w:t>
      </w:r>
      <w:r>
        <w:rPr>
          <w:rtl/>
        </w:rPr>
        <w:t>–</w:t>
      </w:r>
      <w:r>
        <w:rPr>
          <w:rFonts w:hint="cs"/>
          <w:rtl/>
        </w:rPr>
        <w:t xml:space="preserve"> לא מנתקים את החשמל בחודש הראשון שאדם לא שילם, אבל מי</w:t>
      </w:r>
      <w:r>
        <w:rPr>
          <w:rFonts w:hint="cs"/>
          <w:rtl/>
        </w:rPr>
        <w:t xml:space="preserve"> שאין לו, גם בחודש השני הוא לא יכול לשלם. כך היו לנו מקרים, לא אחד ולא שניים, שהפסיקו לאנשים את החשמל, ובזכות זה שיש בחברת חשמל נציב פניות ציבור פנינו למנכ"ל, עוד באותו ערב, לפני פסח, החזירו את החשמל לאותה משפחה עד לאחר הפסח, ואחרי זה עשו פריסה, באו לקראתם</w:t>
      </w:r>
      <w:r>
        <w:rPr>
          <w:rFonts w:hint="cs"/>
          <w:rtl/>
        </w:rPr>
        <w:t>, כדי שאנשים יוכלו לשלם. זו דוגמה אחת מני רבות. יש לי פה, למשל, דוגמה של גברת, כמובן לא אומר את שמה, שהחליטו לחבר את מד המים בביתה, אף שלא היה לה כסף לשלם.</w:t>
      </w:r>
    </w:p>
    <w:p w14:paraId="4476DCDD" w14:textId="77777777" w:rsidR="00000000" w:rsidRDefault="00364BE1">
      <w:pPr>
        <w:pStyle w:val="a0"/>
        <w:rPr>
          <w:rFonts w:hint="cs"/>
          <w:rtl/>
        </w:rPr>
      </w:pPr>
    </w:p>
    <w:p w14:paraId="1F03E88C" w14:textId="77777777" w:rsidR="00000000" w:rsidRDefault="00364BE1">
      <w:pPr>
        <w:pStyle w:val="a0"/>
        <w:rPr>
          <w:rFonts w:hint="cs"/>
          <w:rtl/>
        </w:rPr>
      </w:pPr>
      <w:r>
        <w:rPr>
          <w:rFonts w:hint="cs"/>
          <w:rtl/>
        </w:rPr>
        <w:t>זה לא תפקידו של מבקר המשרד לעזור לאנשים. אני רוצה לומר כמה מלים גם על ההתנגדות של מבקרי משרדי הממשל</w:t>
      </w:r>
      <w:r>
        <w:rPr>
          <w:rFonts w:hint="cs"/>
          <w:rtl/>
        </w:rPr>
        <w:t>ה. הם הביעו התנגדות קשה מאוד להצעה הזאת. יכול להיות שההבדל בין מבקר המשרד לבין נציב פניות ציבור הוא ההבדל בין שליט לבין משרת. המבקר הוא שולט, אם מישהו עשה עבירה, אם יש מינהל לא תקין - - -</w:t>
      </w:r>
    </w:p>
    <w:p w14:paraId="73FD09AA" w14:textId="77777777" w:rsidR="00000000" w:rsidRDefault="00364BE1">
      <w:pPr>
        <w:pStyle w:val="a0"/>
        <w:rPr>
          <w:rFonts w:hint="cs"/>
          <w:rtl/>
        </w:rPr>
      </w:pPr>
    </w:p>
    <w:p w14:paraId="4D68B18C" w14:textId="77777777" w:rsidR="00000000" w:rsidRDefault="00364BE1">
      <w:pPr>
        <w:pStyle w:val="af1"/>
        <w:rPr>
          <w:rtl/>
        </w:rPr>
      </w:pPr>
      <w:r>
        <w:rPr>
          <w:rFonts w:hint="eastAsia"/>
          <w:rtl/>
        </w:rPr>
        <w:t>היו</w:t>
      </w:r>
      <w:r>
        <w:rPr>
          <w:rtl/>
        </w:rPr>
        <w:t>"ר ראובן ריבלין:</w:t>
      </w:r>
    </w:p>
    <w:p w14:paraId="44702C30" w14:textId="77777777" w:rsidR="00000000" w:rsidRDefault="00364BE1">
      <w:pPr>
        <w:pStyle w:val="a0"/>
        <w:rPr>
          <w:rFonts w:hint="cs"/>
          <w:rtl/>
        </w:rPr>
      </w:pPr>
    </w:p>
    <w:p w14:paraId="1E5C0F99" w14:textId="77777777" w:rsidR="00000000" w:rsidRDefault="00364BE1">
      <w:pPr>
        <w:pStyle w:val="a0"/>
        <w:rPr>
          <w:rFonts w:hint="cs"/>
          <w:rtl/>
        </w:rPr>
      </w:pPr>
      <w:r>
        <w:rPr>
          <w:rFonts w:hint="cs"/>
          <w:rtl/>
        </w:rPr>
        <w:t>מבקר פנים הוא ידו הארוכה של המנכ"ל או של השר.</w:t>
      </w:r>
    </w:p>
    <w:p w14:paraId="4CCF121C" w14:textId="77777777" w:rsidR="00000000" w:rsidRDefault="00364BE1">
      <w:pPr>
        <w:pStyle w:val="a0"/>
        <w:rPr>
          <w:rFonts w:hint="cs"/>
          <w:rtl/>
        </w:rPr>
      </w:pPr>
    </w:p>
    <w:p w14:paraId="3EF6987C" w14:textId="77777777" w:rsidR="00000000" w:rsidRDefault="00364BE1">
      <w:pPr>
        <w:pStyle w:val="-"/>
        <w:rPr>
          <w:rtl/>
        </w:rPr>
      </w:pPr>
      <w:bookmarkStart w:id="129" w:name="FS000001057T10_03_2004_12_38_06C"/>
      <w:bookmarkEnd w:id="129"/>
      <w:r>
        <w:rPr>
          <w:rtl/>
        </w:rPr>
        <w:t>ישראל אייכלר (יהדות התורה):</w:t>
      </w:r>
    </w:p>
    <w:p w14:paraId="15449E7F" w14:textId="77777777" w:rsidR="00000000" w:rsidRDefault="00364BE1">
      <w:pPr>
        <w:pStyle w:val="a0"/>
        <w:rPr>
          <w:rtl/>
        </w:rPr>
      </w:pPr>
    </w:p>
    <w:p w14:paraId="048132A0" w14:textId="77777777" w:rsidR="00000000" w:rsidRDefault="00364BE1">
      <w:pPr>
        <w:pStyle w:val="a0"/>
        <w:rPr>
          <w:rFonts w:hint="cs"/>
          <w:rtl/>
        </w:rPr>
      </w:pPr>
      <w:r>
        <w:rPr>
          <w:rFonts w:hint="cs"/>
          <w:rtl/>
        </w:rPr>
        <w:t xml:space="preserve">נכון, הוא מהממסד, והוא צריך להגן על הממסד. אם יש גנבה או הפרת חוק </w:t>
      </w:r>
      <w:r>
        <w:rPr>
          <w:rtl/>
        </w:rPr>
        <w:t>–</w:t>
      </w:r>
      <w:r>
        <w:rPr>
          <w:rFonts w:hint="cs"/>
          <w:rtl/>
        </w:rPr>
        <w:t xml:space="preserve"> בבקשה, אבל אם צריך משהו לפנים משורת הדין, משהו כדי לזרז הליכים, זה לא תפקידו של המבקר ולא רצונו.</w:t>
      </w:r>
    </w:p>
    <w:p w14:paraId="6B7FD859" w14:textId="77777777" w:rsidR="00000000" w:rsidRDefault="00364BE1">
      <w:pPr>
        <w:pStyle w:val="a0"/>
        <w:rPr>
          <w:rFonts w:hint="cs"/>
          <w:rtl/>
        </w:rPr>
      </w:pPr>
    </w:p>
    <w:p w14:paraId="229BBF53" w14:textId="77777777" w:rsidR="00000000" w:rsidRDefault="00364BE1">
      <w:pPr>
        <w:pStyle w:val="a0"/>
        <w:rPr>
          <w:rFonts w:hint="cs"/>
          <w:rtl/>
        </w:rPr>
      </w:pPr>
      <w:r>
        <w:rPr>
          <w:rFonts w:hint="cs"/>
          <w:rtl/>
        </w:rPr>
        <w:t xml:space="preserve"> במכתב של לשכת המבקרים נכתב בהתנגדות להצעה הזאת </w:t>
      </w:r>
      <w:r>
        <w:rPr>
          <w:rtl/>
        </w:rPr>
        <w:t>–</w:t>
      </w:r>
      <w:r>
        <w:rPr>
          <w:rFonts w:hint="cs"/>
          <w:rtl/>
        </w:rPr>
        <w:t xml:space="preserve"> מעניין שנו</w:t>
      </w:r>
      <w:r>
        <w:rPr>
          <w:rFonts w:hint="cs"/>
          <w:rtl/>
        </w:rPr>
        <w:t>צרה גילדה של מבקרי פנים. אף פעם לא ידעתי שיש מקצוע כזה. פעם היו גילדות של בעלי עגלה, של סנדלרים, של חייטים.</w:t>
      </w:r>
    </w:p>
    <w:p w14:paraId="4C07A9B2" w14:textId="77777777" w:rsidR="00000000" w:rsidRDefault="00364BE1">
      <w:pPr>
        <w:pStyle w:val="af1"/>
        <w:rPr>
          <w:rtl/>
        </w:rPr>
      </w:pPr>
    </w:p>
    <w:p w14:paraId="5D05E3A2" w14:textId="77777777" w:rsidR="00000000" w:rsidRDefault="00364BE1">
      <w:pPr>
        <w:pStyle w:val="af1"/>
        <w:rPr>
          <w:rtl/>
        </w:rPr>
      </w:pPr>
      <w:r>
        <w:rPr>
          <w:rtl/>
        </w:rPr>
        <w:t>היו"ר ראובן ריבלין:</w:t>
      </w:r>
    </w:p>
    <w:p w14:paraId="45FAB31D" w14:textId="77777777" w:rsidR="00000000" w:rsidRDefault="00364BE1">
      <w:pPr>
        <w:pStyle w:val="a0"/>
        <w:rPr>
          <w:rtl/>
        </w:rPr>
      </w:pPr>
    </w:p>
    <w:p w14:paraId="3DB643A4" w14:textId="77777777" w:rsidR="00000000" w:rsidRDefault="00364BE1">
      <w:pPr>
        <w:pStyle w:val="a0"/>
        <w:rPr>
          <w:rFonts w:hint="cs"/>
          <w:rtl/>
        </w:rPr>
      </w:pPr>
      <w:r>
        <w:rPr>
          <w:rFonts w:hint="cs"/>
          <w:rtl/>
        </w:rPr>
        <w:t>מבקר פנים זה מקצוע שחוקק בכנסת.</w:t>
      </w:r>
    </w:p>
    <w:p w14:paraId="144DB7D5" w14:textId="77777777" w:rsidR="00000000" w:rsidRDefault="00364BE1">
      <w:pPr>
        <w:pStyle w:val="a0"/>
        <w:rPr>
          <w:rFonts w:hint="cs"/>
          <w:rtl/>
        </w:rPr>
      </w:pPr>
    </w:p>
    <w:p w14:paraId="04922446" w14:textId="77777777" w:rsidR="00000000" w:rsidRDefault="00364BE1">
      <w:pPr>
        <w:pStyle w:val="-"/>
        <w:rPr>
          <w:rtl/>
        </w:rPr>
      </w:pPr>
      <w:bookmarkStart w:id="130" w:name="FS000001057T10_03_2004_12_38_38C"/>
      <w:bookmarkEnd w:id="130"/>
      <w:r>
        <w:rPr>
          <w:rtl/>
        </w:rPr>
        <w:t>ישראל אייכלר (יהדות התורה):</w:t>
      </w:r>
    </w:p>
    <w:p w14:paraId="75864640" w14:textId="77777777" w:rsidR="00000000" w:rsidRDefault="00364BE1">
      <w:pPr>
        <w:pStyle w:val="a0"/>
        <w:rPr>
          <w:rtl/>
        </w:rPr>
      </w:pPr>
    </w:p>
    <w:p w14:paraId="3B4207A0" w14:textId="77777777" w:rsidR="00000000" w:rsidRDefault="00364BE1">
      <w:pPr>
        <w:pStyle w:val="a0"/>
        <w:rPr>
          <w:rFonts w:hint="cs"/>
          <w:rtl/>
        </w:rPr>
      </w:pPr>
      <w:r>
        <w:rPr>
          <w:rFonts w:hint="cs"/>
          <w:rtl/>
        </w:rPr>
        <w:t>מבקר פנים לכאורה הוא אדם נטול אינטרסים, ופה יש לשכת מבקרים פנימי</w:t>
      </w:r>
      <w:r>
        <w:rPr>
          <w:rFonts w:hint="cs"/>
          <w:rtl/>
        </w:rPr>
        <w:t>ים שמתנגדים לתיקון הזה. אחד הנימוקים שהם מציינים: התיקון הזה יביא להצפת המבקר הפנימי בפניות אשר יסיטו אותו מתפקידו העיקרי, על-ידי העסקתו בקבלת הפניות ובהפנייתן לגורמים המתאימים בארגון, קבלת תשובות, העברתן לפונים. במקרים רבים זו תהיה הקדשת אמצעים רבים שלא ל</w:t>
      </w:r>
      <w:r>
        <w:rPr>
          <w:rFonts w:hint="cs"/>
          <w:rtl/>
        </w:rPr>
        <w:t>צורך ואשר אינם בידיו של המבקר. מה עוד? את המידע ניתן לקבל במישרין מיחידות הארגון השונות.</w:t>
      </w:r>
    </w:p>
    <w:p w14:paraId="6F2B610F" w14:textId="77777777" w:rsidR="00000000" w:rsidRDefault="00364BE1">
      <w:pPr>
        <w:pStyle w:val="a0"/>
        <w:rPr>
          <w:rFonts w:hint="cs"/>
          <w:rtl/>
        </w:rPr>
      </w:pPr>
    </w:p>
    <w:p w14:paraId="6E3777C7" w14:textId="77777777" w:rsidR="00000000" w:rsidRDefault="00364BE1">
      <w:pPr>
        <w:pStyle w:val="a0"/>
        <w:rPr>
          <w:rFonts w:hint="cs"/>
          <w:rtl/>
        </w:rPr>
      </w:pPr>
      <w:r>
        <w:rPr>
          <w:rFonts w:hint="cs"/>
          <w:rtl/>
        </w:rPr>
        <w:t>אני מסכים שמבקר המשרד לא רוצה לעסוק בזה, וזה לא תפקידו. ברוב העולם אלה שני תפקידים נפרדים: מבקר פנים דואג לעניינים של מינהל תקין, של חוק, של סדר, שלא יהיו גנבות של אנ</w:t>
      </w:r>
      <w:r>
        <w:rPr>
          <w:rFonts w:hint="cs"/>
          <w:rtl/>
        </w:rPr>
        <w:t xml:space="preserve">שי המשרד, של עובדים. תפקידו של נציב תלונות הציבור הוא בדיוק הפוך. הוא לא מתעסק בדברים האלה. הוא בא ואומר לפקיד: נכון, אתה צודק. אבל, תראה מה אפשר לעשות. מדובר פה במשפחה שאין לה. </w:t>
      </w:r>
    </w:p>
    <w:p w14:paraId="60FB0CE5" w14:textId="77777777" w:rsidR="00000000" w:rsidRDefault="00364BE1">
      <w:pPr>
        <w:pStyle w:val="a0"/>
        <w:rPr>
          <w:rFonts w:hint="cs"/>
          <w:rtl/>
        </w:rPr>
      </w:pPr>
    </w:p>
    <w:p w14:paraId="1A2A93EC" w14:textId="77777777" w:rsidR="00000000" w:rsidRDefault="00364BE1">
      <w:pPr>
        <w:pStyle w:val="a0"/>
        <w:rPr>
          <w:rFonts w:hint="cs"/>
          <w:rtl/>
        </w:rPr>
      </w:pPr>
      <w:r>
        <w:rPr>
          <w:rFonts w:hint="cs"/>
          <w:rtl/>
        </w:rPr>
        <w:t xml:space="preserve">יש בחוק נציב תלונות ציבור לקופות-החולים במסגרת חוק ביטוח בריאות ממלכתי, וזה </w:t>
      </w:r>
      <w:r>
        <w:rPr>
          <w:rFonts w:hint="cs"/>
          <w:rtl/>
        </w:rPr>
        <w:t xml:space="preserve">עובד מצוין </w:t>
      </w:r>
      <w:r>
        <w:rPr>
          <w:rtl/>
        </w:rPr>
        <w:t>–</w:t>
      </w:r>
      <w:r>
        <w:rPr>
          <w:rFonts w:hint="cs"/>
          <w:rtl/>
        </w:rPr>
        <w:t xml:space="preserve"> ד"ר רובין. יש הרבה מקרים שבהם לאנשים אין תרופות, או שלא מאשרים להם תרופות כיוון שזה לא בדיוק בסל, וכיוון שיש נציבת פניות ציבור קופות-החולים, הולכים לפנים משורת הדין. רק לפני שבועיים אישרו למישהו איזו תרופה שלפי החוק היבש הם היו יכולים לומר: אנ</w:t>
      </w:r>
      <w:r>
        <w:rPr>
          <w:rFonts w:hint="cs"/>
          <w:rtl/>
        </w:rPr>
        <w:t xml:space="preserve">חנו לא מאשרים, אבל לפנים משורת הדין כן אישרו. </w:t>
      </w:r>
    </w:p>
    <w:p w14:paraId="6E797955" w14:textId="77777777" w:rsidR="00000000" w:rsidRDefault="00364BE1">
      <w:pPr>
        <w:pStyle w:val="a0"/>
        <w:rPr>
          <w:rFonts w:hint="cs"/>
          <w:rtl/>
        </w:rPr>
      </w:pPr>
    </w:p>
    <w:p w14:paraId="45309F59" w14:textId="77777777" w:rsidR="00000000" w:rsidRDefault="00364BE1">
      <w:pPr>
        <w:pStyle w:val="a0"/>
        <w:rPr>
          <w:rFonts w:hint="cs"/>
          <w:rtl/>
        </w:rPr>
      </w:pPr>
      <w:r>
        <w:rPr>
          <w:rFonts w:hint="cs"/>
          <w:rtl/>
        </w:rPr>
        <w:t>העניין הזה של פניות הציבור חשוב מאוד לכל המגזרים. אני רוצה לציין שיש הרבה תלונות של המגזר הערבי ושל המגזר הרוסי, כלומר אנשים שלא יודעים לקרוא את כל ה"טופסולוגיה" והביורוקרטיה הזאת. הם נתקלים במצבים שבהם פקידי</w:t>
      </w:r>
      <w:r>
        <w:rPr>
          <w:rFonts w:hint="cs"/>
          <w:rtl/>
        </w:rPr>
        <w:t xml:space="preserve">ם לא מבינים אותם והם לא מבינים את הפקידים. יש גם ציבור חרדי גדול שנתקע בבעיות שלכאורה אפשר לפתור אותן. </w:t>
      </w:r>
    </w:p>
    <w:p w14:paraId="755E01B4" w14:textId="77777777" w:rsidR="00000000" w:rsidRDefault="00364BE1">
      <w:pPr>
        <w:pStyle w:val="a0"/>
        <w:rPr>
          <w:rFonts w:hint="cs"/>
          <w:rtl/>
        </w:rPr>
      </w:pPr>
    </w:p>
    <w:p w14:paraId="32745791" w14:textId="77777777" w:rsidR="00000000" w:rsidRDefault="00364BE1">
      <w:pPr>
        <w:pStyle w:val="a0"/>
        <w:rPr>
          <w:rFonts w:hint="cs"/>
          <w:rtl/>
        </w:rPr>
      </w:pPr>
      <w:r>
        <w:rPr>
          <w:rFonts w:hint="cs"/>
          <w:rtl/>
        </w:rPr>
        <w:t>עניין של תחבורה ציבורית, שזה דבר כל כך בסיסי, הפך בזמן האחרון ממש למשימה בלתי אפשרית גם בחברות הקטנות שמשרתות מקומות קטנים וגם בחברה הגדולה. היום קיבלת</w:t>
      </w:r>
      <w:r>
        <w:rPr>
          <w:rFonts w:hint="cs"/>
          <w:rtl/>
        </w:rPr>
        <w:t>י תלונה מעובדת לשכת ראש הממשלה, שאתמול הורידו אותה מאוטובוס "אגד" בתחנה המרכזית, כיוון שהסדרן היה צריך את האוטובוס למשהו אחר. לא היה עם מי לדבר. אנשים מגיעים לדלפקי "אל על" עם איזו בעיה, ויש לנו מקרים קשים מאוד שאנחנו מקבלים תלונות עליהם, ואין עם מי לדבר.</w:t>
      </w:r>
    </w:p>
    <w:p w14:paraId="34503536" w14:textId="77777777" w:rsidR="00000000" w:rsidRDefault="00364BE1">
      <w:pPr>
        <w:pStyle w:val="a0"/>
        <w:rPr>
          <w:rFonts w:hint="cs"/>
          <w:rtl/>
        </w:rPr>
      </w:pPr>
    </w:p>
    <w:p w14:paraId="041622CD" w14:textId="77777777" w:rsidR="00000000" w:rsidRDefault="00364BE1">
      <w:pPr>
        <w:pStyle w:val="a0"/>
        <w:rPr>
          <w:rFonts w:hint="cs"/>
          <w:rtl/>
        </w:rPr>
      </w:pPr>
      <w:r>
        <w:rPr>
          <w:rFonts w:hint="cs"/>
          <w:rtl/>
        </w:rPr>
        <w:t>במשרדי הממשלה יש נציבי תלונות ציבור, אבל אין להם שום סמכות. אנחנו רוצים בחוק הזה שלנציב תלונות הציבור, פניות הציבור, תהיה סמכות בחוק לגשת לכל התיק ולבקש מהפקיד שממונה על זה להעביר את העניין ולאפשר זרימת המידע לאזרח, כדי שהוא ידע מה זכותו ומה אפשר לעשות בש</w:t>
      </w:r>
      <w:r>
        <w:rPr>
          <w:rFonts w:hint="cs"/>
          <w:rtl/>
        </w:rPr>
        <w:t>בילו ומה אי-אפשר לעשות בשבילו.</w:t>
      </w:r>
    </w:p>
    <w:p w14:paraId="6041BF34" w14:textId="77777777" w:rsidR="00000000" w:rsidRDefault="00364BE1">
      <w:pPr>
        <w:pStyle w:val="a0"/>
        <w:rPr>
          <w:rFonts w:hint="cs"/>
          <w:rtl/>
        </w:rPr>
      </w:pPr>
    </w:p>
    <w:p w14:paraId="55511896" w14:textId="77777777" w:rsidR="00000000" w:rsidRDefault="00364BE1">
      <w:pPr>
        <w:pStyle w:val="a0"/>
        <w:rPr>
          <w:rFonts w:hint="cs"/>
          <w:rtl/>
        </w:rPr>
      </w:pPr>
      <w:r>
        <w:rPr>
          <w:rFonts w:hint="cs"/>
          <w:rtl/>
        </w:rPr>
        <w:t>הצעת החוק מבדילה בין תלונות שנוגעות למינהל תקין לבין תלונות ופניות שבאות כדי למנוע ביורוקרטיה ולעזור לאנשים בתחומים שעליהם הם מופקדים.</w:t>
      </w:r>
    </w:p>
    <w:p w14:paraId="23292582" w14:textId="77777777" w:rsidR="00000000" w:rsidRDefault="00364BE1">
      <w:pPr>
        <w:pStyle w:val="a0"/>
        <w:rPr>
          <w:rFonts w:hint="cs"/>
          <w:rtl/>
        </w:rPr>
      </w:pPr>
    </w:p>
    <w:p w14:paraId="7C90BF18" w14:textId="77777777" w:rsidR="00000000" w:rsidRDefault="00364BE1">
      <w:pPr>
        <w:pStyle w:val="a0"/>
        <w:rPr>
          <w:rFonts w:hint="cs"/>
          <w:rtl/>
        </w:rPr>
      </w:pPr>
      <w:r>
        <w:rPr>
          <w:rFonts w:hint="cs"/>
          <w:rtl/>
        </w:rPr>
        <w:t>אני רוצה לציין, שאוניברסיטאות גדולות בעולם, כמו אוניברסיטת קליפורניה, אוניברסיטת הרווארד</w:t>
      </w:r>
      <w:r>
        <w:rPr>
          <w:rFonts w:hint="cs"/>
          <w:rtl/>
        </w:rPr>
        <w:t xml:space="preserve">, אוניברסיטת פרינסטון בניו-יורק ועוד מקומות, עשו עבודות מחקר על העניין הזה של ההבדל בין מבקרי פנים לבין נציבי תלונות הציבור. היום זה כבר מקובל בכל העולם. אין לך מפעל אחד - למשל החברות הסלולריות, רשתות המזון ומפעלים גדולים - שאין בו נציב תלונות ציבור. </w:t>
      </w:r>
    </w:p>
    <w:p w14:paraId="57FFF7E0" w14:textId="77777777" w:rsidR="00000000" w:rsidRDefault="00364BE1">
      <w:pPr>
        <w:pStyle w:val="a0"/>
        <w:rPr>
          <w:rFonts w:hint="cs"/>
          <w:rtl/>
        </w:rPr>
      </w:pPr>
    </w:p>
    <w:p w14:paraId="11D52578" w14:textId="77777777" w:rsidR="00000000" w:rsidRDefault="00364BE1">
      <w:pPr>
        <w:pStyle w:val="a0"/>
        <w:rPr>
          <w:rFonts w:hint="cs"/>
          <w:rtl/>
        </w:rPr>
      </w:pPr>
      <w:r>
        <w:rPr>
          <w:rFonts w:hint="cs"/>
          <w:rtl/>
        </w:rPr>
        <w:t>אני</w:t>
      </w:r>
      <w:r>
        <w:rPr>
          <w:rFonts w:hint="cs"/>
          <w:rtl/>
        </w:rPr>
        <w:t xml:space="preserve"> רוצה לציין, שלפי החוק שאנחנו מציעים זה לא עולה כסף למדינה, כי אחד מעובדי המשרד, מעובדי המפעל, מעובדי רשות השיווק או מעובדי השירות הציבורי הניתן יהיה ממונה על פניות הציבור, אבל מותר לו לעשות גם דברים אחרים. הרי לא אושיב שם אנשים שכל היום יחכו לפנייה, גם אם</w:t>
      </w:r>
      <w:r>
        <w:rPr>
          <w:rFonts w:hint="cs"/>
          <w:rtl/>
        </w:rPr>
        <w:t xml:space="preserve"> היא לא מגיעה. אבל חייב להיות מישהו בכל מקום, בכל בית-חולים, שיענה על פניות הציבור.</w:t>
      </w:r>
    </w:p>
    <w:p w14:paraId="390B1EF2" w14:textId="77777777" w:rsidR="00000000" w:rsidRDefault="00364BE1">
      <w:pPr>
        <w:pStyle w:val="a0"/>
        <w:rPr>
          <w:rtl/>
        </w:rPr>
      </w:pPr>
    </w:p>
    <w:p w14:paraId="7AAF0626" w14:textId="77777777" w:rsidR="00000000" w:rsidRDefault="00364BE1">
      <w:pPr>
        <w:pStyle w:val="a0"/>
        <w:rPr>
          <w:rFonts w:hint="cs"/>
          <w:rtl/>
        </w:rPr>
      </w:pPr>
      <w:r>
        <w:rPr>
          <w:rFonts w:hint="cs"/>
          <w:rtl/>
        </w:rPr>
        <w:t>לא ביקשתי הצבעה היום, כי ישבתי עם נציגי הממשלה בקואליציה, ואני רוצה שתהיה תמיכה פה-אחד בעניין הזה. הסכמתי שיהיו תשובה והצבעה במועד אחר, והנוסח המדויק שיבחין בין תלונה ששיי</w:t>
      </w:r>
      <w:r>
        <w:rPr>
          <w:rFonts w:hint="cs"/>
          <w:rtl/>
        </w:rPr>
        <w:t>כת למבקר לבין תלונה ששייכת לנציב - זה יגובש במשרד המשפטים עם כל האנשים שמומחים בניסוחים משפטיים. אחרי זה אבקש שעוד במושב החורף הזה הצעת החוק הזאת תועבר לפחות בקריאה טרומית. תודה רבה, ואני מקווה להצלחת כולנו.</w:t>
      </w:r>
    </w:p>
    <w:p w14:paraId="278BD0A6" w14:textId="77777777" w:rsidR="00000000" w:rsidRDefault="00364BE1">
      <w:pPr>
        <w:pStyle w:val="a0"/>
        <w:rPr>
          <w:rFonts w:hint="cs"/>
          <w:rtl/>
        </w:rPr>
      </w:pPr>
    </w:p>
    <w:p w14:paraId="39D03910" w14:textId="77777777" w:rsidR="00000000" w:rsidRDefault="00364BE1">
      <w:pPr>
        <w:pStyle w:val="af0"/>
        <w:rPr>
          <w:rtl/>
        </w:rPr>
      </w:pPr>
      <w:r>
        <w:rPr>
          <w:rFonts w:hint="eastAsia"/>
          <w:rtl/>
        </w:rPr>
        <w:t>השר</w:t>
      </w:r>
      <w:r>
        <w:rPr>
          <w:rtl/>
        </w:rPr>
        <w:t xml:space="preserve"> גדעון עזרא:</w:t>
      </w:r>
    </w:p>
    <w:p w14:paraId="0429DC9B" w14:textId="77777777" w:rsidR="00000000" w:rsidRDefault="00364BE1">
      <w:pPr>
        <w:pStyle w:val="a0"/>
        <w:rPr>
          <w:rFonts w:hint="cs"/>
          <w:rtl/>
        </w:rPr>
      </w:pPr>
    </w:p>
    <w:p w14:paraId="5500C5DA" w14:textId="77777777" w:rsidR="00000000" w:rsidRDefault="00364BE1">
      <w:pPr>
        <w:pStyle w:val="a0"/>
        <w:rPr>
          <w:rFonts w:hint="cs"/>
          <w:rtl/>
        </w:rPr>
      </w:pPr>
      <w:r>
        <w:rPr>
          <w:rFonts w:hint="cs"/>
          <w:rtl/>
        </w:rPr>
        <w:t>תשובה והצבעה יהיו במועד אחר.</w:t>
      </w:r>
    </w:p>
    <w:p w14:paraId="19B32818" w14:textId="77777777" w:rsidR="00000000" w:rsidRDefault="00364BE1">
      <w:pPr>
        <w:pStyle w:val="a0"/>
        <w:rPr>
          <w:rFonts w:hint="cs"/>
          <w:rtl/>
        </w:rPr>
      </w:pPr>
    </w:p>
    <w:p w14:paraId="0915E9C7" w14:textId="77777777" w:rsidR="00000000" w:rsidRDefault="00364BE1">
      <w:pPr>
        <w:pStyle w:val="af1"/>
        <w:rPr>
          <w:rtl/>
        </w:rPr>
      </w:pPr>
      <w:r>
        <w:rPr>
          <w:rtl/>
        </w:rPr>
        <w:t>היו"ר ראובן ריבלין:</w:t>
      </w:r>
    </w:p>
    <w:p w14:paraId="28B62E98" w14:textId="77777777" w:rsidR="00000000" w:rsidRDefault="00364BE1">
      <w:pPr>
        <w:pStyle w:val="a0"/>
        <w:rPr>
          <w:rtl/>
        </w:rPr>
      </w:pPr>
    </w:p>
    <w:p w14:paraId="702632A4" w14:textId="77777777" w:rsidR="00000000" w:rsidRDefault="00364BE1">
      <w:pPr>
        <w:pStyle w:val="a0"/>
        <w:rPr>
          <w:rFonts w:hint="cs"/>
          <w:rtl/>
        </w:rPr>
      </w:pPr>
      <w:r>
        <w:rPr>
          <w:rFonts w:hint="cs"/>
          <w:rtl/>
        </w:rPr>
        <w:t>אתה מסכים לתשובה והצבעה במועד אחר?</w:t>
      </w:r>
    </w:p>
    <w:p w14:paraId="0471AAFA" w14:textId="77777777" w:rsidR="00000000" w:rsidRDefault="00364BE1">
      <w:pPr>
        <w:pStyle w:val="a0"/>
        <w:rPr>
          <w:rFonts w:hint="cs"/>
          <w:rtl/>
        </w:rPr>
      </w:pPr>
    </w:p>
    <w:p w14:paraId="17B8F3CB" w14:textId="77777777" w:rsidR="00000000" w:rsidRDefault="00364BE1">
      <w:pPr>
        <w:pStyle w:val="-"/>
        <w:rPr>
          <w:rtl/>
        </w:rPr>
      </w:pPr>
      <w:bookmarkStart w:id="131" w:name="FS000001057T10_03_2004_13_15_13C"/>
      <w:bookmarkEnd w:id="131"/>
      <w:r>
        <w:rPr>
          <w:rtl/>
        </w:rPr>
        <w:t>ישראל אייכלר (יהדות התורה):</w:t>
      </w:r>
    </w:p>
    <w:p w14:paraId="2D6D645A" w14:textId="77777777" w:rsidR="00000000" w:rsidRDefault="00364BE1">
      <w:pPr>
        <w:pStyle w:val="a0"/>
        <w:rPr>
          <w:rtl/>
        </w:rPr>
      </w:pPr>
    </w:p>
    <w:p w14:paraId="58AF8D9C" w14:textId="77777777" w:rsidR="00000000" w:rsidRDefault="00364BE1">
      <w:pPr>
        <w:pStyle w:val="a0"/>
        <w:rPr>
          <w:rFonts w:hint="cs"/>
          <w:rtl/>
        </w:rPr>
      </w:pPr>
      <w:bookmarkStart w:id="132" w:name="FS000001057T10_03_2004_13_15_10"/>
      <w:bookmarkEnd w:id="132"/>
      <w:r>
        <w:rPr>
          <w:rFonts w:hint="cs"/>
          <w:rtl/>
        </w:rPr>
        <w:t>כן.</w:t>
      </w:r>
    </w:p>
    <w:p w14:paraId="61D88D5C" w14:textId="77777777" w:rsidR="00000000" w:rsidRDefault="00364BE1">
      <w:pPr>
        <w:pStyle w:val="a0"/>
        <w:rPr>
          <w:rFonts w:hint="cs"/>
          <w:rtl/>
        </w:rPr>
      </w:pPr>
    </w:p>
    <w:p w14:paraId="4BB3EDA5" w14:textId="77777777" w:rsidR="00000000" w:rsidRDefault="00364BE1">
      <w:pPr>
        <w:pStyle w:val="af1"/>
        <w:rPr>
          <w:rtl/>
        </w:rPr>
      </w:pPr>
      <w:r>
        <w:rPr>
          <w:rtl/>
        </w:rPr>
        <w:t>היו"ר ראובן ריבלין:</w:t>
      </w:r>
    </w:p>
    <w:p w14:paraId="50B0AA02" w14:textId="77777777" w:rsidR="00000000" w:rsidRDefault="00364BE1">
      <w:pPr>
        <w:pStyle w:val="a0"/>
        <w:rPr>
          <w:rtl/>
        </w:rPr>
      </w:pPr>
    </w:p>
    <w:p w14:paraId="2476EB1D" w14:textId="77777777" w:rsidR="00000000" w:rsidRDefault="00364BE1">
      <w:pPr>
        <w:pStyle w:val="a0"/>
        <w:rPr>
          <w:rFonts w:hint="cs"/>
          <w:rtl/>
        </w:rPr>
      </w:pPr>
      <w:r>
        <w:rPr>
          <w:rFonts w:hint="cs"/>
          <w:rtl/>
        </w:rPr>
        <w:t>אני מודה לך. האם יש מישהו שמתנגד? אין מתנגדים. תודה רבה. אנו דוחים תשובה והצבעה למועד אחר שייקבע.</w:t>
      </w:r>
    </w:p>
    <w:p w14:paraId="01268FF4" w14:textId="77777777" w:rsidR="00000000" w:rsidRDefault="00364BE1">
      <w:pPr>
        <w:pStyle w:val="a0"/>
        <w:rPr>
          <w:rFonts w:hint="cs"/>
          <w:rtl/>
        </w:rPr>
      </w:pPr>
    </w:p>
    <w:p w14:paraId="3F6D4401" w14:textId="77777777" w:rsidR="00000000" w:rsidRDefault="00364BE1">
      <w:pPr>
        <w:pStyle w:val="a2"/>
        <w:rPr>
          <w:rFonts w:hint="cs"/>
          <w:rtl/>
        </w:rPr>
      </w:pPr>
    </w:p>
    <w:p w14:paraId="5DD6B553" w14:textId="77777777" w:rsidR="00000000" w:rsidRDefault="00364BE1">
      <w:pPr>
        <w:pStyle w:val="a0"/>
        <w:rPr>
          <w:rFonts w:hint="cs"/>
          <w:rtl/>
        </w:rPr>
      </w:pPr>
    </w:p>
    <w:p w14:paraId="10F72A17" w14:textId="77777777" w:rsidR="00000000" w:rsidRDefault="00364BE1">
      <w:pPr>
        <w:pStyle w:val="a2"/>
        <w:rPr>
          <w:rFonts w:hint="cs"/>
          <w:rtl/>
        </w:rPr>
      </w:pPr>
      <w:bookmarkStart w:id="133" w:name="CS23884FI0023884T10_03_2004_13_28_07"/>
      <w:bookmarkStart w:id="134" w:name="_Toc71352003"/>
      <w:bookmarkEnd w:id="133"/>
      <w:r>
        <w:rPr>
          <w:rtl/>
        </w:rPr>
        <w:t>הצעת חוק רשות למלחמה באלכוה</w:t>
      </w:r>
      <w:r>
        <w:rPr>
          <w:rFonts w:hint="cs"/>
          <w:rtl/>
        </w:rPr>
        <w:t>ו</w:t>
      </w:r>
      <w:r>
        <w:rPr>
          <w:rtl/>
        </w:rPr>
        <w:t>ליזם, התשס"ג-20</w:t>
      </w:r>
      <w:r>
        <w:rPr>
          <w:rtl/>
        </w:rPr>
        <w:t>03</w:t>
      </w:r>
      <w:bookmarkEnd w:id="134"/>
    </w:p>
    <w:p w14:paraId="75166E46" w14:textId="77777777" w:rsidR="00000000" w:rsidRDefault="00364BE1">
      <w:pPr>
        <w:pStyle w:val="a0"/>
        <w:ind w:firstLine="0"/>
        <w:rPr>
          <w:rFonts w:hint="cs"/>
          <w:rtl/>
        </w:rPr>
      </w:pPr>
      <w:r>
        <w:rPr>
          <w:rtl/>
        </w:rPr>
        <w:t>[נספחות.]</w:t>
      </w:r>
    </w:p>
    <w:p w14:paraId="78915CED" w14:textId="77777777" w:rsidR="00000000" w:rsidRDefault="00364BE1">
      <w:pPr>
        <w:pStyle w:val="-0"/>
        <w:rPr>
          <w:rtl/>
        </w:rPr>
      </w:pPr>
      <w:bookmarkStart w:id="135" w:name="_Toc71352004"/>
      <w:r>
        <w:rPr>
          <w:rFonts w:hint="cs"/>
          <w:rtl/>
        </w:rPr>
        <w:t>(הצעת קבוצת חברי הכנסת)</w:t>
      </w:r>
      <w:bookmarkEnd w:id="135"/>
      <w:r>
        <w:rPr>
          <w:rtl/>
        </w:rPr>
        <w:t xml:space="preserve"> </w:t>
      </w:r>
    </w:p>
    <w:p w14:paraId="7BA6E6B5" w14:textId="77777777" w:rsidR="00000000" w:rsidRDefault="00364BE1">
      <w:pPr>
        <w:pStyle w:val="-0"/>
        <w:rPr>
          <w:rFonts w:hint="cs"/>
          <w:rtl/>
        </w:rPr>
      </w:pPr>
    </w:p>
    <w:p w14:paraId="4CED9C46" w14:textId="77777777" w:rsidR="00000000" w:rsidRDefault="00364BE1">
      <w:pPr>
        <w:pStyle w:val="af1"/>
        <w:rPr>
          <w:rtl/>
        </w:rPr>
      </w:pPr>
      <w:r>
        <w:rPr>
          <w:rtl/>
        </w:rPr>
        <w:t>היו"ר ראובן ריבלין:</w:t>
      </w:r>
    </w:p>
    <w:p w14:paraId="52910045" w14:textId="77777777" w:rsidR="00000000" w:rsidRDefault="00364BE1">
      <w:pPr>
        <w:pStyle w:val="a0"/>
        <w:rPr>
          <w:rtl/>
        </w:rPr>
      </w:pPr>
    </w:p>
    <w:p w14:paraId="1FC444EA" w14:textId="77777777" w:rsidR="00000000" w:rsidRDefault="00364BE1">
      <w:pPr>
        <w:pStyle w:val="a0"/>
        <w:rPr>
          <w:rFonts w:hint="cs"/>
          <w:rtl/>
        </w:rPr>
      </w:pPr>
      <w:r>
        <w:rPr>
          <w:rFonts w:hint="cs"/>
          <w:rtl/>
        </w:rPr>
        <w:t>אנחנו עוברים להצעת חוק פ/885 - הצעת חוק רשות למלחמה באלכוהוליזם, התשס"ג-2003, מאת חברי הכנסת מוחמד ברכה, עסאם מח'ול ואחמד טיבי.</w:t>
      </w:r>
    </w:p>
    <w:p w14:paraId="4794836C" w14:textId="77777777" w:rsidR="00000000" w:rsidRDefault="00364BE1">
      <w:pPr>
        <w:pStyle w:val="a0"/>
        <w:rPr>
          <w:rFonts w:hint="cs"/>
          <w:rtl/>
        </w:rPr>
      </w:pPr>
    </w:p>
    <w:p w14:paraId="2782ABD7" w14:textId="77777777" w:rsidR="00000000" w:rsidRDefault="00364BE1">
      <w:pPr>
        <w:pStyle w:val="af0"/>
        <w:rPr>
          <w:rtl/>
        </w:rPr>
      </w:pPr>
      <w:r>
        <w:rPr>
          <w:rFonts w:hint="eastAsia"/>
          <w:rtl/>
        </w:rPr>
        <w:t>השר</w:t>
      </w:r>
      <w:r>
        <w:rPr>
          <w:rtl/>
        </w:rPr>
        <w:t xml:space="preserve"> גדעון עזרא:</w:t>
      </w:r>
    </w:p>
    <w:p w14:paraId="5B071645" w14:textId="77777777" w:rsidR="00000000" w:rsidRDefault="00364BE1">
      <w:pPr>
        <w:pStyle w:val="a0"/>
        <w:rPr>
          <w:rFonts w:hint="cs"/>
          <w:rtl/>
        </w:rPr>
      </w:pPr>
    </w:p>
    <w:p w14:paraId="39EE33A0" w14:textId="77777777" w:rsidR="00000000" w:rsidRDefault="00364BE1">
      <w:pPr>
        <w:pStyle w:val="a0"/>
        <w:rPr>
          <w:rFonts w:hint="cs"/>
          <w:rtl/>
        </w:rPr>
      </w:pPr>
      <w:r>
        <w:rPr>
          <w:rFonts w:hint="cs"/>
          <w:rtl/>
        </w:rPr>
        <w:t>הם אינם. תעבור הלאה.</w:t>
      </w:r>
    </w:p>
    <w:p w14:paraId="023F63CF" w14:textId="77777777" w:rsidR="00000000" w:rsidRDefault="00364BE1">
      <w:pPr>
        <w:pStyle w:val="a0"/>
        <w:rPr>
          <w:rFonts w:hint="cs"/>
          <w:rtl/>
        </w:rPr>
      </w:pPr>
    </w:p>
    <w:p w14:paraId="54E4B824" w14:textId="77777777" w:rsidR="00000000" w:rsidRDefault="00364BE1">
      <w:pPr>
        <w:pStyle w:val="af1"/>
        <w:rPr>
          <w:rtl/>
        </w:rPr>
      </w:pPr>
      <w:r>
        <w:rPr>
          <w:rtl/>
        </w:rPr>
        <w:t>היו"ר ראובן ריבלין:</w:t>
      </w:r>
    </w:p>
    <w:p w14:paraId="657922E8" w14:textId="77777777" w:rsidR="00000000" w:rsidRDefault="00364BE1">
      <w:pPr>
        <w:pStyle w:val="a0"/>
        <w:rPr>
          <w:rtl/>
        </w:rPr>
      </w:pPr>
    </w:p>
    <w:p w14:paraId="733D095A" w14:textId="77777777" w:rsidR="00000000" w:rsidRDefault="00364BE1">
      <w:pPr>
        <w:pStyle w:val="a0"/>
        <w:rPr>
          <w:rFonts w:hint="cs"/>
          <w:rtl/>
        </w:rPr>
      </w:pPr>
      <w:r>
        <w:rPr>
          <w:rFonts w:hint="cs"/>
          <w:rtl/>
        </w:rPr>
        <w:t>בוודאי,</w:t>
      </w:r>
      <w:r>
        <w:rPr>
          <w:rFonts w:hint="cs"/>
          <w:rtl/>
        </w:rPr>
        <w:t xml:space="preserve"> אני אעבור. חבר הכנסת ברכה, אדוני יעלה וידבר. הוא נמצא פה.</w:t>
      </w:r>
    </w:p>
    <w:p w14:paraId="079CB131" w14:textId="77777777" w:rsidR="00000000" w:rsidRDefault="00364BE1">
      <w:pPr>
        <w:pStyle w:val="a0"/>
        <w:rPr>
          <w:rFonts w:hint="cs"/>
          <w:rtl/>
        </w:rPr>
      </w:pPr>
    </w:p>
    <w:p w14:paraId="21466312" w14:textId="77777777" w:rsidR="00000000" w:rsidRDefault="00364BE1">
      <w:pPr>
        <w:pStyle w:val="a"/>
        <w:rPr>
          <w:rtl/>
        </w:rPr>
      </w:pPr>
      <w:bookmarkStart w:id="136" w:name="FS000000540T10_03_2004_13_29_46"/>
      <w:bookmarkStart w:id="137" w:name="_Toc71352005"/>
      <w:bookmarkEnd w:id="136"/>
      <w:r>
        <w:rPr>
          <w:rFonts w:hint="eastAsia"/>
          <w:rtl/>
        </w:rPr>
        <w:t>מוחמד</w:t>
      </w:r>
      <w:r>
        <w:rPr>
          <w:rtl/>
        </w:rPr>
        <w:t xml:space="preserve"> ברכה (חד"ש-תע"ל):</w:t>
      </w:r>
      <w:bookmarkEnd w:id="137"/>
    </w:p>
    <w:p w14:paraId="24535AD8" w14:textId="77777777" w:rsidR="00000000" w:rsidRDefault="00364BE1">
      <w:pPr>
        <w:pStyle w:val="a0"/>
        <w:rPr>
          <w:rFonts w:hint="cs"/>
          <w:rtl/>
        </w:rPr>
      </w:pPr>
    </w:p>
    <w:p w14:paraId="2CD0D7E0" w14:textId="77777777" w:rsidR="00000000" w:rsidRDefault="00364BE1">
      <w:pPr>
        <w:pStyle w:val="a0"/>
        <w:rPr>
          <w:rFonts w:hint="cs"/>
          <w:rtl/>
        </w:rPr>
      </w:pPr>
      <w:r>
        <w:rPr>
          <w:rFonts w:hint="cs"/>
          <w:rtl/>
        </w:rPr>
        <w:t>אין תשובה על הצעת החוק הקודמת?</w:t>
      </w:r>
    </w:p>
    <w:p w14:paraId="62F68A2F" w14:textId="77777777" w:rsidR="00000000" w:rsidRDefault="00364BE1">
      <w:pPr>
        <w:pStyle w:val="a0"/>
        <w:rPr>
          <w:rFonts w:hint="cs"/>
          <w:rtl/>
        </w:rPr>
      </w:pPr>
    </w:p>
    <w:p w14:paraId="272016CD" w14:textId="77777777" w:rsidR="00000000" w:rsidRDefault="00364BE1">
      <w:pPr>
        <w:pStyle w:val="af1"/>
        <w:rPr>
          <w:rtl/>
        </w:rPr>
      </w:pPr>
      <w:r>
        <w:rPr>
          <w:rtl/>
        </w:rPr>
        <w:t>היו"ר ראובן ריבלין:</w:t>
      </w:r>
    </w:p>
    <w:p w14:paraId="15177544" w14:textId="77777777" w:rsidR="00000000" w:rsidRDefault="00364BE1">
      <w:pPr>
        <w:pStyle w:val="a0"/>
        <w:rPr>
          <w:rtl/>
        </w:rPr>
      </w:pPr>
    </w:p>
    <w:p w14:paraId="3FFA6D6C" w14:textId="77777777" w:rsidR="00000000" w:rsidRDefault="00364BE1">
      <w:pPr>
        <w:pStyle w:val="a0"/>
        <w:rPr>
          <w:rFonts w:hint="cs"/>
          <w:rtl/>
        </w:rPr>
      </w:pPr>
      <w:r>
        <w:rPr>
          <w:rFonts w:hint="cs"/>
          <w:rtl/>
        </w:rPr>
        <w:t>אין תשובה. האנשים שבאים בתור תמיד צריכים לצפות לאפשרות. כולם צריכים להיות לפחות במצב הכן. באמת הייתי צריך לומר לפני כן</w:t>
      </w:r>
      <w:r>
        <w:rPr>
          <w:rFonts w:hint="cs"/>
          <w:rtl/>
        </w:rPr>
        <w:t>, אבל לא ידעתי לפני כן.</w:t>
      </w:r>
    </w:p>
    <w:p w14:paraId="05449929" w14:textId="77777777" w:rsidR="00000000" w:rsidRDefault="00364BE1">
      <w:pPr>
        <w:pStyle w:val="a0"/>
        <w:rPr>
          <w:rFonts w:hint="cs"/>
          <w:rtl/>
        </w:rPr>
      </w:pPr>
    </w:p>
    <w:p w14:paraId="33B473F7" w14:textId="77777777" w:rsidR="00000000" w:rsidRDefault="00364BE1">
      <w:pPr>
        <w:pStyle w:val="a0"/>
        <w:rPr>
          <w:rFonts w:hint="cs"/>
          <w:rtl/>
        </w:rPr>
      </w:pPr>
      <w:r>
        <w:rPr>
          <w:rFonts w:hint="cs"/>
          <w:rtl/>
        </w:rPr>
        <w:t>האם הרשות למלחמה בסמים לא מופקדת גם על עניין זה?</w:t>
      </w:r>
    </w:p>
    <w:p w14:paraId="2CD19BCE" w14:textId="77777777" w:rsidR="00000000" w:rsidRDefault="00364BE1">
      <w:pPr>
        <w:pStyle w:val="a0"/>
        <w:rPr>
          <w:rFonts w:hint="cs"/>
          <w:rtl/>
        </w:rPr>
      </w:pPr>
    </w:p>
    <w:p w14:paraId="0052F5D9" w14:textId="77777777" w:rsidR="00000000" w:rsidRDefault="00364BE1">
      <w:pPr>
        <w:pStyle w:val="-"/>
        <w:rPr>
          <w:rtl/>
        </w:rPr>
      </w:pPr>
      <w:bookmarkStart w:id="138" w:name="FS000000540T10_03_2004_13_29_55C"/>
      <w:bookmarkEnd w:id="138"/>
      <w:r>
        <w:rPr>
          <w:rtl/>
        </w:rPr>
        <w:t>מוחמד ברכה (חד"ש-תע"ל):</w:t>
      </w:r>
    </w:p>
    <w:p w14:paraId="09AE284D" w14:textId="77777777" w:rsidR="00000000" w:rsidRDefault="00364BE1">
      <w:pPr>
        <w:pStyle w:val="a0"/>
        <w:rPr>
          <w:rtl/>
        </w:rPr>
      </w:pPr>
    </w:p>
    <w:p w14:paraId="794CDABA" w14:textId="77777777" w:rsidR="00000000" w:rsidRDefault="00364BE1">
      <w:pPr>
        <w:pStyle w:val="a0"/>
        <w:rPr>
          <w:rFonts w:hint="cs"/>
          <w:rtl/>
        </w:rPr>
      </w:pPr>
      <w:r>
        <w:rPr>
          <w:rFonts w:hint="cs"/>
          <w:rtl/>
        </w:rPr>
        <w:t xml:space="preserve">לא. </w:t>
      </w:r>
    </w:p>
    <w:p w14:paraId="1470081A" w14:textId="77777777" w:rsidR="00000000" w:rsidRDefault="00364BE1">
      <w:pPr>
        <w:pStyle w:val="a0"/>
        <w:rPr>
          <w:rFonts w:hint="cs"/>
          <w:rtl/>
        </w:rPr>
      </w:pPr>
    </w:p>
    <w:p w14:paraId="28F37F6D" w14:textId="77777777" w:rsidR="00000000" w:rsidRDefault="00364BE1">
      <w:pPr>
        <w:pStyle w:val="a0"/>
        <w:rPr>
          <w:rFonts w:hint="cs"/>
          <w:rtl/>
        </w:rPr>
      </w:pPr>
      <w:r>
        <w:rPr>
          <w:rFonts w:hint="cs"/>
          <w:rtl/>
        </w:rPr>
        <w:t xml:space="preserve">אדוני היושב-ראש, רבותי חברי הכנסת, דווקא אתחיל בשאלתו ותהייתו של היושב-ראש, האם אכן הרשות למלחמה בסמים מטפלת גם בנושאים של אלכוהוליזם, והתשובה היא לא </w:t>
      </w:r>
      <w:r>
        <w:rPr>
          <w:rFonts w:hint="cs"/>
          <w:rtl/>
        </w:rPr>
        <w:t>ולא. אבל, הוועדה למלחמה בסמים בכנסת אכן מטפלת בנושאים של אלכוהוליזם, ומדי פעם עולה על סדר-יומה נושא ההתמכרות לאלכוהול וכל מה שמשתמע מהתופעות הנוראיות החברתיות, הבריאותיות והנפשיות כתוצאה מהתמכרות לאלכוהול.</w:t>
      </w:r>
    </w:p>
    <w:p w14:paraId="206C31FF" w14:textId="77777777" w:rsidR="00000000" w:rsidRDefault="00364BE1">
      <w:pPr>
        <w:pStyle w:val="a0"/>
        <w:rPr>
          <w:rtl/>
        </w:rPr>
      </w:pPr>
    </w:p>
    <w:p w14:paraId="71C6BC5B" w14:textId="77777777" w:rsidR="00000000" w:rsidRDefault="00364BE1">
      <w:pPr>
        <w:pStyle w:val="a0"/>
        <w:rPr>
          <w:rFonts w:hint="cs"/>
          <w:rtl/>
        </w:rPr>
      </w:pPr>
      <w:r>
        <w:rPr>
          <w:rFonts w:hint="cs"/>
          <w:rtl/>
        </w:rPr>
        <w:t>אדוני ראש הממשלה, אקדים ואומר שהצעת החוק הזאת באה</w:t>
      </w:r>
      <w:r>
        <w:rPr>
          <w:rFonts w:hint="cs"/>
          <w:rtl/>
        </w:rPr>
        <w:t xml:space="preserve"> בעקבות דיון שהיה בוועדת הסמים בקדנציה הקודמת של הכנסת ואתה כבר היית ראש הממשלה, והיא  דווקא זכתה לתמיכה ממשרד העבודה והרווחה שהיה אז וממשרד הבריאות. אני גם הבנתי שמערכת הבריאות ומשרד הבריאות אינם מתנגדים, אם מותר לי לצטט את שר הבריאות כאן. אני חושב שבסופו</w:t>
      </w:r>
      <w:r>
        <w:rPr>
          <w:rFonts w:hint="cs"/>
          <w:rtl/>
        </w:rPr>
        <w:t xml:space="preserve"> של דבר הטיפול המערכתי בנושא ההתמכרות לאלכוהול הוא לא הוצאה אלא חיסכון למדינה ולתקציב המדינה בכל מה שנוגע לתוצאות הרות האסון שיכולות לנבוע מהתופעה הזאת - אם ההכבדה על מערכת הבריאות, אם ההכבדה על מערכת הרווחה ואם  ההכבדה על שוק העבודה והתגברות הפשע ותופעות </w:t>
      </w:r>
      <w:r>
        <w:rPr>
          <w:rFonts w:hint="cs"/>
          <w:rtl/>
        </w:rPr>
        <w:t>שליליות בחברה.</w:t>
      </w:r>
    </w:p>
    <w:p w14:paraId="7034DC27" w14:textId="77777777" w:rsidR="00000000" w:rsidRDefault="00364BE1">
      <w:pPr>
        <w:pStyle w:val="a0"/>
        <w:rPr>
          <w:rFonts w:hint="cs"/>
          <w:rtl/>
        </w:rPr>
      </w:pPr>
    </w:p>
    <w:p w14:paraId="36EEAFFE" w14:textId="77777777" w:rsidR="00000000" w:rsidRDefault="00364BE1">
      <w:pPr>
        <w:pStyle w:val="a0"/>
        <w:rPr>
          <w:rFonts w:hint="cs"/>
          <w:rtl/>
        </w:rPr>
      </w:pPr>
      <w:r>
        <w:rPr>
          <w:rFonts w:hint="cs"/>
          <w:rtl/>
        </w:rPr>
        <w:t>אדוני ראש הממשלה, הצעת החוק בעידן הזה, כשמדברים על קשיים תקציביים, אומנם אמורה להיות ממומנת מתקציב המדינה, אבל בהצעת החוק יש סעיף מפורש שמדבר על היטל על משקאות אלכוהוליים. דברים אלה אמורים לכסות את ההוצאות הנובעות מהקמת הרשות הזאת.</w:t>
      </w:r>
    </w:p>
    <w:p w14:paraId="7DE2656F" w14:textId="77777777" w:rsidR="00000000" w:rsidRDefault="00364BE1">
      <w:pPr>
        <w:pStyle w:val="a0"/>
        <w:rPr>
          <w:rFonts w:hint="cs"/>
          <w:rtl/>
        </w:rPr>
      </w:pPr>
    </w:p>
    <w:p w14:paraId="715A3C12" w14:textId="77777777" w:rsidR="00000000" w:rsidRDefault="00364BE1">
      <w:pPr>
        <w:pStyle w:val="a0"/>
        <w:rPr>
          <w:rFonts w:hint="cs"/>
          <w:rtl/>
        </w:rPr>
      </w:pPr>
      <w:r>
        <w:rPr>
          <w:rFonts w:hint="cs"/>
          <w:rtl/>
        </w:rPr>
        <w:t xml:space="preserve">עניינה </w:t>
      </w:r>
      <w:r>
        <w:rPr>
          <w:rFonts w:hint="cs"/>
          <w:rtl/>
        </w:rPr>
        <w:t>של הצעת החוק הוא הקמת רשות, כאמור, למאבק באלכוהוליזם, שהוא מחלה חברתית שנמצאת במגמת התרחבות מדאיגה. האלכוהוליזם בישראל קיבל בשנים האחרונות ממדים של מגפה חברתית, והוא מסימני ההיכר של חברה בתהליכים של התפוררות ושל משבר, של חברה שסובלת מתופעות נרחבות של ניכור</w:t>
      </w:r>
      <w:r>
        <w:rPr>
          <w:rFonts w:hint="cs"/>
          <w:rtl/>
        </w:rPr>
        <w:t>, פערים חברתיים, אבטלה וריקנות. פעמים האלכוהול משמש תסמין, סימפטום, לתופעות קשות ועמוקות הרוחשות מתחת לפני השטח. שתיית האלכוהול הופכת לדפוס בילוי חברתי ותרבותי שכיח ויומיומי. רבותי, מכל מקום, אנחנו עוסקים בבעיה רחבת ממדים, מושרשת ובעלת לגיטימציה חברתית, או</w:t>
      </w:r>
      <w:r>
        <w:rPr>
          <w:rFonts w:hint="cs"/>
          <w:rtl/>
        </w:rPr>
        <w:t xml:space="preserve"> לכל הפחות - יש השלמה עם הרעה החולה הזאת.</w:t>
      </w:r>
    </w:p>
    <w:p w14:paraId="2DBF7C58" w14:textId="77777777" w:rsidR="00000000" w:rsidRDefault="00364BE1">
      <w:pPr>
        <w:pStyle w:val="a0"/>
        <w:rPr>
          <w:rFonts w:hint="cs"/>
          <w:rtl/>
        </w:rPr>
      </w:pPr>
    </w:p>
    <w:p w14:paraId="261214E9" w14:textId="77777777" w:rsidR="00000000" w:rsidRDefault="00364BE1">
      <w:pPr>
        <w:pStyle w:val="a0"/>
        <w:rPr>
          <w:rFonts w:hint="cs"/>
          <w:rtl/>
        </w:rPr>
      </w:pPr>
      <w:r>
        <w:rPr>
          <w:rFonts w:hint="cs"/>
          <w:rtl/>
        </w:rPr>
        <w:t xml:space="preserve">האלכוהוליזם איננו בעיה העומדת בפני עצמה. היא גוררת אחריה לא אחת תופעות קשות של אלימות בתוך המשפחה ומחוצה לה. דווקא בימים האלה, כשציינו שלשום את יום האשה הבין-לאומי, ודווקא בשבוע שאנחנו עדים להתרחבות של תקיפת נשים </w:t>
      </w:r>
      <w:r>
        <w:rPr>
          <w:rFonts w:hint="cs"/>
          <w:rtl/>
        </w:rPr>
        <w:t>- - -</w:t>
      </w:r>
    </w:p>
    <w:p w14:paraId="1EB8F96D" w14:textId="77777777" w:rsidR="00000000" w:rsidRDefault="00364BE1">
      <w:pPr>
        <w:pStyle w:val="a0"/>
        <w:rPr>
          <w:rFonts w:hint="cs"/>
          <w:rtl/>
        </w:rPr>
      </w:pPr>
    </w:p>
    <w:p w14:paraId="394588B7" w14:textId="77777777" w:rsidR="00000000" w:rsidRDefault="00364BE1">
      <w:pPr>
        <w:pStyle w:val="af1"/>
        <w:rPr>
          <w:rtl/>
        </w:rPr>
      </w:pPr>
      <w:r>
        <w:rPr>
          <w:rtl/>
        </w:rPr>
        <w:t>היו"ר ראובן ריבלין:</w:t>
      </w:r>
    </w:p>
    <w:p w14:paraId="3B9A9E36" w14:textId="77777777" w:rsidR="00000000" w:rsidRDefault="00364BE1">
      <w:pPr>
        <w:pStyle w:val="a0"/>
        <w:rPr>
          <w:rtl/>
        </w:rPr>
      </w:pPr>
    </w:p>
    <w:p w14:paraId="35B44D44" w14:textId="77777777" w:rsidR="00000000" w:rsidRDefault="00364BE1">
      <w:pPr>
        <w:pStyle w:val="a0"/>
        <w:rPr>
          <w:rFonts w:hint="cs"/>
          <w:rtl/>
        </w:rPr>
      </w:pPr>
      <w:r>
        <w:rPr>
          <w:rFonts w:hint="cs"/>
          <w:rtl/>
        </w:rPr>
        <w:t>חבר הכנסת סער, אתם נמצאים ממש מתחת לנואם.</w:t>
      </w:r>
    </w:p>
    <w:p w14:paraId="610506C3" w14:textId="77777777" w:rsidR="00000000" w:rsidRDefault="00364BE1">
      <w:pPr>
        <w:pStyle w:val="a0"/>
        <w:rPr>
          <w:rFonts w:hint="cs"/>
          <w:rtl/>
        </w:rPr>
      </w:pPr>
    </w:p>
    <w:p w14:paraId="18E1579C" w14:textId="77777777" w:rsidR="00000000" w:rsidRDefault="00364BE1">
      <w:pPr>
        <w:pStyle w:val="-"/>
        <w:rPr>
          <w:rtl/>
        </w:rPr>
      </w:pPr>
      <w:bookmarkStart w:id="139" w:name="FS000000540T10_03_2004_13_37_56C"/>
      <w:bookmarkEnd w:id="139"/>
      <w:r>
        <w:rPr>
          <w:rtl/>
        </w:rPr>
        <w:t>מוחמד ברכה (חד"ש-תע"ל):</w:t>
      </w:r>
    </w:p>
    <w:p w14:paraId="17EABD50" w14:textId="77777777" w:rsidR="00000000" w:rsidRDefault="00364BE1">
      <w:pPr>
        <w:pStyle w:val="a0"/>
        <w:rPr>
          <w:rtl/>
        </w:rPr>
      </w:pPr>
    </w:p>
    <w:p w14:paraId="236D5E09" w14:textId="77777777" w:rsidR="00000000" w:rsidRDefault="00364BE1">
      <w:pPr>
        <w:pStyle w:val="a0"/>
        <w:rPr>
          <w:rFonts w:hint="cs"/>
          <w:rtl/>
        </w:rPr>
      </w:pPr>
      <w:r>
        <w:rPr>
          <w:rFonts w:hint="cs"/>
          <w:rtl/>
        </w:rPr>
        <w:t>- - - דווקא הדברים מוכיחים שהאלכוהוליזם באמת גורר אלימות. מובן שזו לא הסיבה היחידה, אבל זו אחת הסיבות. זה גורם גם לנהיגה פרועה בכבישים ולקטל נוראי. כמובן, השותי</w:t>
      </w:r>
      <w:r>
        <w:rPr>
          <w:rFonts w:hint="cs"/>
          <w:rtl/>
        </w:rPr>
        <w:t>ם לשוכרה דרך קבע פולטים עצמם מהמעגלים הנורמטיביים של החיים, של העבודה ושל המשפחה. מערכות יחסים תקינות וחיים יצירתיים ונורמליים - כבר אי-אפשר לדבר עליהם. זה אפוא סבל בל יתואר לשתיין עצמו, למשפחתו, לסביבתו ולחברה.</w:t>
      </w:r>
    </w:p>
    <w:p w14:paraId="35BD4D0C" w14:textId="77777777" w:rsidR="00000000" w:rsidRDefault="00364BE1">
      <w:pPr>
        <w:pStyle w:val="a0"/>
        <w:ind w:firstLine="0"/>
        <w:rPr>
          <w:rtl/>
        </w:rPr>
      </w:pPr>
    </w:p>
    <w:p w14:paraId="3A418DAA" w14:textId="77777777" w:rsidR="00000000" w:rsidRDefault="00364BE1">
      <w:pPr>
        <w:pStyle w:val="a0"/>
        <w:ind w:firstLine="0"/>
        <w:rPr>
          <w:rFonts w:hint="cs"/>
          <w:rtl/>
        </w:rPr>
      </w:pPr>
      <w:r>
        <w:rPr>
          <w:rFonts w:hint="cs"/>
          <w:rtl/>
        </w:rPr>
        <w:tab/>
        <w:t>אין, כמובן, בכוונת הצעת החוק, בתוכנה או בר</w:t>
      </w:r>
      <w:r>
        <w:rPr>
          <w:rFonts w:hint="cs"/>
          <w:rtl/>
        </w:rPr>
        <w:t>וחה, משום גילויי שמרנות או פוריטניות מוגזמת. אולם, כל הנתונים וכל האינדיקציות מלמדים על גידול דרמטי מואץ, מסחרר ומדאיג בצריכת האלכוהול בישראל. זה ניכר כבר בסטטיסטיקות של תאונות הדרכים, של אלימות ועוד. אנחנו עוסקים בחברה ששותה את עצמה לדעת.</w:t>
      </w:r>
    </w:p>
    <w:p w14:paraId="7FE49775" w14:textId="77777777" w:rsidR="00000000" w:rsidRDefault="00364BE1">
      <w:pPr>
        <w:pStyle w:val="a0"/>
        <w:ind w:firstLine="0"/>
        <w:rPr>
          <w:rFonts w:hint="cs"/>
          <w:rtl/>
        </w:rPr>
      </w:pPr>
    </w:p>
    <w:p w14:paraId="7F936880" w14:textId="77777777" w:rsidR="00000000" w:rsidRDefault="00364BE1">
      <w:pPr>
        <w:pStyle w:val="a0"/>
        <w:ind w:firstLine="0"/>
        <w:rPr>
          <w:rFonts w:hint="cs"/>
          <w:rtl/>
        </w:rPr>
      </w:pPr>
      <w:r>
        <w:rPr>
          <w:rFonts w:hint="cs"/>
          <w:rtl/>
        </w:rPr>
        <w:tab/>
        <w:t>אדוני היושב-רא</w:t>
      </w:r>
      <w:r>
        <w:rPr>
          <w:rFonts w:hint="cs"/>
          <w:rtl/>
        </w:rPr>
        <w:t>ש, בישראל יש התמודדות מסוימת עם התופעה, אם כי מוגבלת, מדוללת ובלתי מספקת לחלוטין בהתחשב בממדיה, בחומרתה ובהשלכותיה. הצעת החוק הנוכחית מבקשת אפוא לאגד תחת רשות ממשלתית וממלכתית אחת את כל גורמי הטיפול - להרחיבם משמעותית, להעניק להם הרבה יותר כלים ואמצעים ולה</w:t>
      </w:r>
      <w:r>
        <w:rPr>
          <w:rFonts w:hint="cs"/>
          <w:rtl/>
        </w:rPr>
        <w:t>תחיל להתמודד באופן אפקטיבי עם התופעה.</w:t>
      </w:r>
    </w:p>
    <w:p w14:paraId="551CE039" w14:textId="77777777" w:rsidR="00000000" w:rsidRDefault="00364BE1">
      <w:pPr>
        <w:pStyle w:val="a0"/>
        <w:ind w:firstLine="0"/>
        <w:rPr>
          <w:rFonts w:hint="cs"/>
          <w:rtl/>
        </w:rPr>
      </w:pPr>
    </w:p>
    <w:p w14:paraId="4FD2CFEF" w14:textId="77777777" w:rsidR="00000000" w:rsidRDefault="00364BE1">
      <w:pPr>
        <w:pStyle w:val="a0"/>
        <w:ind w:firstLine="0"/>
        <w:rPr>
          <w:rFonts w:hint="cs"/>
          <w:rtl/>
        </w:rPr>
      </w:pPr>
      <w:r>
        <w:rPr>
          <w:rFonts w:hint="cs"/>
          <w:rtl/>
        </w:rPr>
        <w:tab/>
        <w:t>זאת ועוד, האלכוהול בישראל זול מדי וזמין מדי. מכירתו לא באמת מבוקרת ומפוקחת כנדרש, במיוחד לקטינים. הצעת החוק מבקשת להתמודד גם עם עניינים אלה, וכן עם מקורות המימון לצורך תפקוד נאות של הרשות. כאמור, הצעת החוק הזאת כוללת</w:t>
      </w:r>
      <w:r>
        <w:rPr>
          <w:rFonts w:hint="cs"/>
          <w:rtl/>
        </w:rPr>
        <w:t>, בין השאר, גם היטל על משקאות חריפים שייוּעד, כמובן על-פי החלטת הממשלה, למלחמה באלכוהוליזם. הצעת החוק מדברת בפירוש על כך ששר הבריאות יהיה הממונה על פעולת הרשות, אבל כמובן הרשות תכלול נציגים מהמשרדים הרלוונטיים, האוצר, העבודה, הרווחה וכו'.</w:t>
      </w:r>
    </w:p>
    <w:p w14:paraId="657FECDF" w14:textId="77777777" w:rsidR="00000000" w:rsidRDefault="00364BE1">
      <w:pPr>
        <w:pStyle w:val="a0"/>
        <w:ind w:firstLine="0"/>
        <w:rPr>
          <w:rFonts w:hint="cs"/>
          <w:rtl/>
        </w:rPr>
      </w:pPr>
    </w:p>
    <w:p w14:paraId="77AF1A2C" w14:textId="77777777" w:rsidR="00000000" w:rsidRDefault="00364BE1">
      <w:pPr>
        <w:pStyle w:val="a0"/>
        <w:ind w:firstLine="0"/>
        <w:rPr>
          <w:rFonts w:hint="cs"/>
          <w:rtl/>
        </w:rPr>
      </w:pPr>
      <w:r>
        <w:rPr>
          <w:rFonts w:hint="cs"/>
          <w:rtl/>
        </w:rPr>
        <w:tab/>
        <w:t xml:space="preserve">הצעת החוק הזאת </w:t>
      </w:r>
      <w:r>
        <w:rPr>
          <w:rFonts w:hint="cs"/>
          <w:rtl/>
        </w:rPr>
        <w:t xml:space="preserve">קריטית, והעברתה נחוצה באופן בהול. אנחנו חייבים אותה לדורות הצעירים ולדיוקן הקיבוצי שלנו כחברה. אנחנו מחויבים להגיש סיוע לאלה שנפלו לתהומות הייאוש והניכור של האלכוהוליזם, ולמנוע מאחרים את הגלישה למקום המדכא הזה. מדינת ישראל הופכת לבית-מרזח אחד גדול ולמאורת </w:t>
      </w:r>
      <w:r>
        <w:rPr>
          <w:rFonts w:hint="cs"/>
          <w:rtl/>
        </w:rPr>
        <w:t>סמים. יותר מדי אלכוהול, יותר מדי סמים, יותר מדי בריחות הרסניות ממציאות קשה, יותר מדי מצוקות, יותר מדי תסכולים, יותר מדי פשע ויותר מדי אומללות.</w:t>
      </w:r>
    </w:p>
    <w:p w14:paraId="138C1128" w14:textId="77777777" w:rsidR="00000000" w:rsidRDefault="00364BE1">
      <w:pPr>
        <w:pStyle w:val="a0"/>
        <w:ind w:firstLine="0"/>
        <w:rPr>
          <w:rFonts w:hint="cs"/>
          <w:rtl/>
        </w:rPr>
      </w:pPr>
    </w:p>
    <w:p w14:paraId="7F7AF914" w14:textId="77777777" w:rsidR="00000000" w:rsidRDefault="00364BE1">
      <w:pPr>
        <w:pStyle w:val="a0"/>
        <w:ind w:firstLine="0"/>
        <w:rPr>
          <w:rFonts w:hint="cs"/>
          <w:rtl/>
        </w:rPr>
      </w:pPr>
      <w:r>
        <w:rPr>
          <w:rFonts w:hint="cs"/>
          <w:rtl/>
        </w:rPr>
        <w:tab/>
        <w:t>אדוני היושב-ראש, עלינו, כמחוקקים, האחריות להישיר מבט אל התופעות העצובות הללו ולהתמודד עמן. אינני חושב שההתייחסו</w:t>
      </w:r>
      <w:r>
        <w:rPr>
          <w:rFonts w:hint="cs"/>
          <w:rtl/>
        </w:rPr>
        <w:t xml:space="preserve">ת של הממשלה ושל הקואליציה צריכה להיות התייחסות לגוף המציע אלא לגוף ההצעה. אדוני היושב-ראש, אני יודע שגם ליושב-ראש הוועדה למלחמה בסמים, חבר הכנסת קרא, יש הצעת חוק דומה. אני יודע שזה גם רצונם של משרד הבריאות, של משרד הרווחה ושל האנשים שעוסקים בעניינים האלה. </w:t>
      </w:r>
    </w:p>
    <w:p w14:paraId="2BB27465" w14:textId="77777777" w:rsidR="00000000" w:rsidRDefault="00364BE1">
      <w:pPr>
        <w:pStyle w:val="a0"/>
        <w:ind w:firstLine="0"/>
        <w:rPr>
          <w:rFonts w:hint="cs"/>
          <w:rtl/>
        </w:rPr>
      </w:pPr>
    </w:p>
    <w:p w14:paraId="7828118B" w14:textId="77777777" w:rsidR="00000000" w:rsidRDefault="00364BE1">
      <w:pPr>
        <w:pStyle w:val="a0"/>
        <w:ind w:firstLine="720"/>
        <w:rPr>
          <w:rFonts w:hint="cs"/>
          <w:rtl/>
        </w:rPr>
      </w:pPr>
      <w:r>
        <w:rPr>
          <w:rFonts w:hint="cs"/>
          <w:rtl/>
        </w:rPr>
        <w:t>בשנה שעברה או לפני שנה וחצי, ניהלתי דיון בוועדה למאבק בסמים על התופעה הזאת של האלכוהוליזם. התופעות והדברים הנלווים לתופעה הזאת חמורים ביותר ומדכאים ביותר. אני אומר לכם: אם מישהו רוצה להיטפל לנושא של ההוצאה הכספית, כאמור יש הצבעה על מקור הכנסה. אבל, גם לל</w:t>
      </w:r>
      <w:r>
        <w:rPr>
          <w:rFonts w:hint="cs"/>
          <w:rtl/>
        </w:rPr>
        <w:t>א זה, אני יכול להגיד בביטחון מלא, שבסופו של דבר, גם אם המדינה תצטרך לכסות את כל פעולת הרשות הזאת, זה יצא חסכוני לעומת הסכומים שאמורים לעלות לקופת המדינה, לקופת האוצר, כתוצאה מטיפול באלכוהוליסטים ובתופעות חברתיות הנלוות לכך.</w:t>
      </w:r>
    </w:p>
    <w:p w14:paraId="3435ECF2" w14:textId="77777777" w:rsidR="00000000" w:rsidRDefault="00364BE1">
      <w:pPr>
        <w:pStyle w:val="a0"/>
        <w:ind w:firstLine="0"/>
        <w:rPr>
          <w:rtl/>
        </w:rPr>
      </w:pPr>
    </w:p>
    <w:p w14:paraId="13CFC5AD" w14:textId="77777777" w:rsidR="00000000" w:rsidRDefault="00364BE1">
      <w:pPr>
        <w:pStyle w:val="a0"/>
        <w:ind w:firstLine="0"/>
        <w:rPr>
          <w:rFonts w:hint="cs"/>
          <w:rtl/>
        </w:rPr>
      </w:pPr>
      <w:r>
        <w:rPr>
          <w:rFonts w:hint="cs"/>
          <w:rtl/>
        </w:rPr>
        <w:tab/>
        <w:t>לפיכך, אדוני היושב-ראש, אני מב</w:t>
      </w:r>
      <w:r>
        <w:rPr>
          <w:rFonts w:hint="cs"/>
          <w:rtl/>
        </w:rPr>
        <w:t>קש את תמיכת חברי הכנסת בהצעת החוק להקמת רשות ממלכתית לטיפול באלכוהוליזם. תודה רבה.</w:t>
      </w:r>
    </w:p>
    <w:p w14:paraId="24DF3572" w14:textId="77777777" w:rsidR="00000000" w:rsidRDefault="00364BE1">
      <w:pPr>
        <w:pStyle w:val="a0"/>
        <w:ind w:firstLine="0"/>
        <w:rPr>
          <w:rFonts w:hint="cs"/>
          <w:rtl/>
        </w:rPr>
      </w:pPr>
    </w:p>
    <w:p w14:paraId="221227B7" w14:textId="77777777" w:rsidR="00000000" w:rsidRDefault="00364BE1">
      <w:pPr>
        <w:pStyle w:val="af1"/>
        <w:rPr>
          <w:rtl/>
        </w:rPr>
      </w:pPr>
      <w:r>
        <w:rPr>
          <w:rtl/>
        </w:rPr>
        <w:t>היו"ר ראובן ריבלין:</w:t>
      </w:r>
    </w:p>
    <w:p w14:paraId="2D8A4E08" w14:textId="77777777" w:rsidR="00000000" w:rsidRDefault="00364BE1">
      <w:pPr>
        <w:pStyle w:val="a0"/>
        <w:rPr>
          <w:rtl/>
        </w:rPr>
      </w:pPr>
    </w:p>
    <w:p w14:paraId="2DE04560" w14:textId="77777777" w:rsidR="00000000" w:rsidRDefault="00364BE1">
      <w:pPr>
        <w:pStyle w:val="a0"/>
        <w:rPr>
          <w:rFonts w:hint="cs"/>
          <w:rtl/>
        </w:rPr>
      </w:pPr>
      <w:r>
        <w:rPr>
          <w:rFonts w:hint="cs"/>
          <w:rtl/>
        </w:rPr>
        <w:t>תודה רבה. גם לחבר הכנסת קרא יש הצעת חוק דומה, אבל, כמובן צריכים מבעוד מועד לבוא ולבקש כדי שהדבר יונח לפני חברי הכנסת, שידעו על מה הם מצביעים. אומנם השב</w:t>
      </w:r>
      <w:r>
        <w:rPr>
          <w:rFonts w:hint="cs"/>
          <w:rtl/>
        </w:rPr>
        <w:t>וע היה מקוצר, אבל אני מבקש שבשבוע הבא נדאג שהצעת החוק שלך, אם היא תעבור פה, תעלה.</w:t>
      </w:r>
    </w:p>
    <w:p w14:paraId="0FD23DC2" w14:textId="77777777" w:rsidR="00000000" w:rsidRDefault="00364BE1">
      <w:pPr>
        <w:pStyle w:val="a0"/>
        <w:rPr>
          <w:rFonts w:hint="cs"/>
          <w:rtl/>
        </w:rPr>
      </w:pPr>
    </w:p>
    <w:p w14:paraId="0F97F2B4" w14:textId="77777777" w:rsidR="00000000" w:rsidRDefault="00364BE1">
      <w:pPr>
        <w:pStyle w:val="a0"/>
        <w:rPr>
          <w:rFonts w:hint="cs"/>
          <w:rtl/>
        </w:rPr>
      </w:pPr>
      <w:r>
        <w:rPr>
          <w:rFonts w:hint="cs"/>
          <w:rtl/>
        </w:rPr>
        <w:t>השר גדעון עזרא ישיב בשם הממשלה. בבקשה.</w:t>
      </w:r>
    </w:p>
    <w:p w14:paraId="534691D8" w14:textId="77777777" w:rsidR="00000000" w:rsidRDefault="00364BE1">
      <w:pPr>
        <w:pStyle w:val="a0"/>
        <w:rPr>
          <w:rFonts w:hint="cs"/>
          <w:rtl/>
        </w:rPr>
      </w:pPr>
    </w:p>
    <w:p w14:paraId="5555FCFC" w14:textId="77777777" w:rsidR="00000000" w:rsidRDefault="00364BE1">
      <w:pPr>
        <w:pStyle w:val="a"/>
        <w:rPr>
          <w:rtl/>
        </w:rPr>
      </w:pPr>
      <w:bookmarkStart w:id="140" w:name="FS000000474T10_03_2004_13_50_18"/>
      <w:bookmarkStart w:id="141" w:name="_Toc71352006"/>
      <w:bookmarkEnd w:id="140"/>
      <w:r>
        <w:rPr>
          <w:rFonts w:hint="eastAsia"/>
          <w:rtl/>
        </w:rPr>
        <w:t>השר</w:t>
      </w:r>
      <w:r>
        <w:rPr>
          <w:rtl/>
        </w:rPr>
        <w:t xml:space="preserve"> גדעון עזרא:</w:t>
      </w:r>
      <w:bookmarkEnd w:id="141"/>
    </w:p>
    <w:p w14:paraId="5ED73081" w14:textId="77777777" w:rsidR="00000000" w:rsidRDefault="00364BE1">
      <w:pPr>
        <w:pStyle w:val="a0"/>
        <w:rPr>
          <w:rFonts w:hint="cs"/>
          <w:rtl/>
        </w:rPr>
      </w:pPr>
    </w:p>
    <w:p w14:paraId="006CA05B" w14:textId="77777777" w:rsidR="00000000" w:rsidRDefault="00364BE1">
      <w:pPr>
        <w:pStyle w:val="a0"/>
        <w:rPr>
          <w:rFonts w:hint="cs"/>
          <w:rtl/>
        </w:rPr>
      </w:pPr>
      <w:r>
        <w:rPr>
          <w:rFonts w:hint="cs"/>
          <w:rtl/>
        </w:rPr>
        <w:t>אדוני היושב-ראש, אדוני ראש הממשלה, חברי הכנסת, ממשלת ישראל מתנגדת להצעת החוק, אבל היא בהחלט מסכימה עם העובדה שיש לנו</w:t>
      </w:r>
      <w:r>
        <w:rPr>
          <w:rFonts w:hint="cs"/>
          <w:rtl/>
        </w:rPr>
        <w:t xml:space="preserve"> פה, במדינת ישראל, בעיה של אלכוהול. קיים המושג אס"א, שהוא ראשי תיבות של אלימות, סמים ואלכוהול. כל הגופים במדינת ישראל, כל משרדי הממשלה, עמותות וארגונים שמטרתם מניעה וטיפול בשימוש יתר באלכוהול, מטפלים גם בנושאי אלימות וסמים. הבעיה היא שיש לנו בעיות תקציב רצ</w:t>
      </w:r>
      <w:r>
        <w:rPr>
          <w:rFonts w:hint="cs"/>
          <w:rtl/>
        </w:rPr>
        <w:t>יניות מאוד היום. האמצעים שלנו מוגבלים. אנחנו חושבים שצריך לעשות הרבה יותר במסגרת אס"א להרחבת הפעילות בתחום המניעה, ההסברה והטיפול.</w:t>
      </w:r>
    </w:p>
    <w:p w14:paraId="62506E37" w14:textId="77777777" w:rsidR="00000000" w:rsidRDefault="00364BE1">
      <w:pPr>
        <w:pStyle w:val="a0"/>
        <w:rPr>
          <w:rFonts w:hint="cs"/>
          <w:rtl/>
        </w:rPr>
      </w:pPr>
    </w:p>
    <w:p w14:paraId="42A125CC" w14:textId="77777777" w:rsidR="00000000" w:rsidRDefault="00364BE1">
      <w:pPr>
        <w:pStyle w:val="af0"/>
        <w:rPr>
          <w:rtl/>
        </w:rPr>
      </w:pPr>
      <w:r>
        <w:rPr>
          <w:rFonts w:hint="eastAsia"/>
          <w:rtl/>
        </w:rPr>
        <w:t>אילנה</w:t>
      </w:r>
      <w:r>
        <w:rPr>
          <w:rtl/>
        </w:rPr>
        <w:t xml:space="preserve"> כהן (עם אחד):</w:t>
      </w:r>
    </w:p>
    <w:p w14:paraId="3B33E50B" w14:textId="77777777" w:rsidR="00000000" w:rsidRDefault="00364BE1">
      <w:pPr>
        <w:pStyle w:val="a0"/>
        <w:rPr>
          <w:rFonts w:hint="cs"/>
          <w:rtl/>
        </w:rPr>
      </w:pPr>
    </w:p>
    <w:p w14:paraId="50E699FB" w14:textId="77777777" w:rsidR="00000000" w:rsidRDefault="00364BE1">
      <w:pPr>
        <w:pStyle w:val="a0"/>
        <w:rPr>
          <w:rFonts w:hint="cs"/>
          <w:rtl/>
        </w:rPr>
      </w:pPr>
      <w:r>
        <w:rPr>
          <w:rFonts w:hint="cs"/>
          <w:rtl/>
        </w:rPr>
        <w:t>אחר כך - - - הוא הרבה יותר גדול.</w:t>
      </w:r>
    </w:p>
    <w:p w14:paraId="39AE1ADC" w14:textId="77777777" w:rsidR="00000000" w:rsidRDefault="00364BE1">
      <w:pPr>
        <w:pStyle w:val="a0"/>
        <w:rPr>
          <w:rFonts w:hint="cs"/>
          <w:rtl/>
        </w:rPr>
      </w:pPr>
    </w:p>
    <w:p w14:paraId="67493A3E" w14:textId="77777777" w:rsidR="00000000" w:rsidRDefault="00364BE1">
      <w:pPr>
        <w:pStyle w:val="af1"/>
        <w:rPr>
          <w:rtl/>
        </w:rPr>
      </w:pPr>
      <w:r>
        <w:rPr>
          <w:rtl/>
        </w:rPr>
        <w:t>היו"ר ראובן ריבלין:</w:t>
      </w:r>
    </w:p>
    <w:p w14:paraId="7F4C51EF" w14:textId="77777777" w:rsidR="00000000" w:rsidRDefault="00364BE1">
      <w:pPr>
        <w:pStyle w:val="a0"/>
        <w:rPr>
          <w:rtl/>
        </w:rPr>
      </w:pPr>
    </w:p>
    <w:p w14:paraId="2DF02FDE" w14:textId="77777777" w:rsidR="00000000" w:rsidRDefault="00364BE1">
      <w:pPr>
        <w:pStyle w:val="a0"/>
        <w:rPr>
          <w:rFonts w:hint="cs"/>
          <w:rtl/>
        </w:rPr>
      </w:pPr>
      <w:r>
        <w:rPr>
          <w:rFonts w:hint="cs"/>
          <w:rtl/>
        </w:rPr>
        <w:t>חברת הכנסת אילנה כהן, היום יש לנו הרשות למלחמה ב</w:t>
      </w:r>
      <w:r>
        <w:rPr>
          <w:rFonts w:hint="cs"/>
          <w:rtl/>
        </w:rPr>
        <w:t>סמים, שאין לה אפילו כסף בשביל המנגנון שלה.</w:t>
      </w:r>
    </w:p>
    <w:p w14:paraId="72691CCE" w14:textId="77777777" w:rsidR="00000000" w:rsidRDefault="00364BE1">
      <w:pPr>
        <w:pStyle w:val="a0"/>
        <w:rPr>
          <w:rFonts w:hint="cs"/>
          <w:rtl/>
        </w:rPr>
      </w:pPr>
    </w:p>
    <w:p w14:paraId="4582FDC7" w14:textId="77777777" w:rsidR="00000000" w:rsidRDefault="00364BE1">
      <w:pPr>
        <w:pStyle w:val="af0"/>
        <w:rPr>
          <w:rtl/>
        </w:rPr>
      </w:pPr>
      <w:r>
        <w:rPr>
          <w:rFonts w:hint="eastAsia"/>
          <w:rtl/>
        </w:rPr>
        <w:t>אילנה</w:t>
      </w:r>
      <w:r>
        <w:rPr>
          <w:rtl/>
        </w:rPr>
        <w:t xml:space="preserve"> כהן (עם אחד):</w:t>
      </w:r>
    </w:p>
    <w:p w14:paraId="4D4E8758" w14:textId="77777777" w:rsidR="00000000" w:rsidRDefault="00364BE1">
      <w:pPr>
        <w:pStyle w:val="a0"/>
        <w:rPr>
          <w:rFonts w:hint="cs"/>
          <w:rtl/>
        </w:rPr>
      </w:pPr>
    </w:p>
    <w:p w14:paraId="58AB22D1" w14:textId="77777777" w:rsidR="00000000" w:rsidRDefault="00364BE1">
      <w:pPr>
        <w:pStyle w:val="a0"/>
        <w:rPr>
          <w:rFonts w:hint="cs"/>
          <w:rtl/>
        </w:rPr>
      </w:pPr>
      <w:r>
        <w:rPr>
          <w:rFonts w:hint="cs"/>
          <w:rtl/>
        </w:rPr>
        <w:t>זה לא בסדר.</w:t>
      </w:r>
    </w:p>
    <w:p w14:paraId="3863A2B0" w14:textId="77777777" w:rsidR="00000000" w:rsidRDefault="00364BE1">
      <w:pPr>
        <w:pStyle w:val="a0"/>
        <w:rPr>
          <w:rFonts w:hint="cs"/>
          <w:rtl/>
        </w:rPr>
      </w:pPr>
    </w:p>
    <w:p w14:paraId="61650FF4" w14:textId="77777777" w:rsidR="00000000" w:rsidRDefault="00364BE1">
      <w:pPr>
        <w:pStyle w:val="af0"/>
        <w:rPr>
          <w:rtl/>
        </w:rPr>
      </w:pPr>
      <w:bookmarkStart w:id="142" w:name="FS000000474T10_03_2004_13_53_13C"/>
      <w:bookmarkEnd w:id="142"/>
      <w:r>
        <w:rPr>
          <w:rtl/>
        </w:rPr>
        <w:t>מוחמד ברכה (חד"ש-תע"ל):</w:t>
      </w:r>
    </w:p>
    <w:p w14:paraId="7D21F18F" w14:textId="77777777" w:rsidR="00000000" w:rsidRDefault="00364BE1">
      <w:pPr>
        <w:pStyle w:val="a0"/>
        <w:rPr>
          <w:rFonts w:hint="cs"/>
          <w:rtl/>
        </w:rPr>
      </w:pPr>
    </w:p>
    <w:p w14:paraId="1A3CE6B3" w14:textId="77777777" w:rsidR="00000000" w:rsidRDefault="00364BE1">
      <w:pPr>
        <w:pStyle w:val="a0"/>
        <w:rPr>
          <w:rFonts w:hint="cs"/>
          <w:rtl/>
        </w:rPr>
      </w:pPr>
      <w:r>
        <w:rPr>
          <w:rFonts w:hint="cs"/>
          <w:rtl/>
        </w:rPr>
        <w:t>פה מצביעים בפירוש על היטל - - -</w:t>
      </w:r>
    </w:p>
    <w:p w14:paraId="2D6B1C4C" w14:textId="77777777" w:rsidR="00000000" w:rsidRDefault="00364BE1">
      <w:pPr>
        <w:pStyle w:val="-"/>
        <w:rPr>
          <w:rFonts w:hint="cs"/>
          <w:rtl/>
        </w:rPr>
      </w:pPr>
    </w:p>
    <w:p w14:paraId="01295D17" w14:textId="77777777" w:rsidR="00000000" w:rsidRDefault="00364BE1">
      <w:pPr>
        <w:pStyle w:val="-"/>
        <w:rPr>
          <w:rtl/>
        </w:rPr>
      </w:pPr>
      <w:r>
        <w:rPr>
          <w:rtl/>
        </w:rPr>
        <w:t>השר גדעון עזרא:</w:t>
      </w:r>
    </w:p>
    <w:p w14:paraId="2AE4E7CA" w14:textId="77777777" w:rsidR="00000000" w:rsidRDefault="00364BE1">
      <w:pPr>
        <w:pStyle w:val="a0"/>
        <w:rPr>
          <w:rtl/>
        </w:rPr>
      </w:pPr>
    </w:p>
    <w:p w14:paraId="2A9CFF36" w14:textId="77777777" w:rsidR="00000000" w:rsidRDefault="00364BE1">
      <w:pPr>
        <w:pStyle w:val="a0"/>
        <w:rPr>
          <w:rFonts w:hint="cs"/>
          <w:rtl/>
        </w:rPr>
      </w:pPr>
      <w:r>
        <w:rPr>
          <w:rFonts w:hint="cs"/>
          <w:rtl/>
        </w:rPr>
        <w:t xml:space="preserve">יש החלטה של הממשלה, מדיניות של הממשלה, שאנחנו רוצים להימנע מהקמת תאגידים ציבוריים חדשים שתפקידם העיקרי </w:t>
      </w:r>
      <w:r>
        <w:rPr>
          <w:rFonts w:hint="cs"/>
          <w:rtl/>
        </w:rPr>
        <w:t>הוא תיאום בין משרדי הממשלה, ואת הכסף הקיים להשקיע בתופעה הזאת, לרבות בנושא האלכוהול. הבעיה איננה תיאום אלא מימון פעילות חיונית. הקמת גוף כזה תעלה כסף, ובכסף הזה בהחלט אפשר להשתמש למטרה הזאת בתיאום בין משרדי הממשלה.</w:t>
      </w:r>
    </w:p>
    <w:p w14:paraId="63F77CE4" w14:textId="77777777" w:rsidR="00000000" w:rsidRDefault="00364BE1">
      <w:pPr>
        <w:pStyle w:val="a0"/>
        <w:rPr>
          <w:rFonts w:hint="cs"/>
          <w:rtl/>
        </w:rPr>
      </w:pPr>
    </w:p>
    <w:p w14:paraId="287F16DA" w14:textId="77777777" w:rsidR="00000000" w:rsidRDefault="00364BE1">
      <w:pPr>
        <w:pStyle w:val="a0"/>
        <w:rPr>
          <w:rFonts w:hint="cs"/>
          <w:rtl/>
        </w:rPr>
      </w:pPr>
      <w:r>
        <w:rPr>
          <w:rFonts w:hint="cs"/>
          <w:rtl/>
        </w:rPr>
        <w:t>לכן, אנחנו מציעים להתנגד להצעת החוק.</w:t>
      </w:r>
    </w:p>
    <w:p w14:paraId="2E9C6716" w14:textId="77777777" w:rsidR="00000000" w:rsidRDefault="00364BE1">
      <w:pPr>
        <w:pStyle w:val="a0"/>
        <w:rPr>
          <w:rFonts w:hint="cs"/>
          <w:rtl/>
        </w:rPr>
      </w:pPr>
    </w:p>
    <w:p w14:paraId="412B922E" w14:textId="77777777" w:rsidR="00000000" w:rsidRDefault="00364BE1">
      <w:pPr>
        <w:pStyle w:val="af1"/>
        <w:rPr>
          <w:rtl/>
        </w:rPr>
      </w:pPr>
      <w:r>
        <w:rPr>
          <w:rtl/>
        </w:rPr>
        <w:t>הי</w:t>
      </w:r>
      <w:r>
        <w:rPr>
          <w:rtl/>
        </w:rPr>
        <w:t>ו"ר ראובן ריבלין:</w:t>
      </w:r>
    </w:p>
    <w:p w14:paraId="3F93CAB9" w14:textId="77777777" w:rsidR="00000000" w:rsidRDefault="00364BE1">
      <w:pPr>
        <w:pStyle w:val="a0"/>
        <w:rPr>
          <w:rtl/>
        </w:rPr>
      </w:pPr>
    </w:p>
    <w:p w14:paraId="23D4F725" w14:textId="77777777" w:rsidR="00000000" w:rsidRDefault="00364BE1">
      <w:pPr>
        <w:pStyle w:val="a0"/>
        <w:rPr>
          <w:rFonts w:hint="cs"/>
          <w:rtl/>
        </w:rPr>
      </w:pPr>
      <w:r>
        <w:rPr>
          <w:rFonts w:hint="cs"/>
          <w:rtl/>
        </w:rPr>
        <w:t>חבר הכנסת ברכה, בבקשה.</w:t>
      </w:r>
    </w:p>
    <w:p w14:paraId="3C1A1B69" w14:textId="77777777" w:rsidR="00000000" w:rsidRDefault="00364BE1">
      <w:pPr>
        <w:pStyle w:val="a0"/>
        <w:rPr>
          <w:rFonts w:hint="cs"/>
          <w:rtl/>
        </w:rPr>
      </w:pPr>
    </w:p>
    <w:p w14:paraId="509A643C" w14:textId="77777777" w:rsidR="00000000" w:rsidRDefault="00364BE1">
      <w:pPr>
        <w:pStyle w:val="a"/>
        <w:rPr>
          <w:rtl/>
        </w:rPr>
      </w:pPr>
      <w:bookmarkStart w:id="143" w:name="FS000000540T10_03_2004_13_55_35"/>
      <w:bookmarkStart w:id="144" w:name="_Toc71352007"/>
      <w:bookmarkEnd w:id="143"/>
      <w:r>
        <w:rPr>
          <w:rFonts w:hint="eastAsia"/>
          <w:rtl/>
        </w:rPr>
        <w:t>מוחמד</w:t>
      </w:r>
      <w:r>
        <w:rPr>
          <w:rtl/>
        </w:rPr>
        <w:t xml:space="preserve"> ברכה (חד"ש-תע"ל):</w:t>
      </w:r>
      <w:bookmarkEnd w:id="144"/>
    </w:p>
    <w:p w14:paraId="4E042A83" w14:textId="77777777" w:rsidR="00000000" w:rsidRDefault="00364BE1">
      <w:pPr>
        <w:pStyle w:val="a0"/>
        <w:rPr>
          <w:rFonts w:hint="cs"/>
          <w:rtl/>
        </w:rPr>
      </w:pPr>
    </w:p>
    <w:p w14:paraId="10DFBFD4" w14:textId="77777777" w:rsidR="00000000" w:rsidRDefault="00364BE1">
      <w:pPr>
        <w:pStyle w:val="a0"/>
        <w:rPr>
          <w:rFonts w:hint="cs"/>
          <w:rtl/>
        </w:rPr>
      </w:pPr>
      <w:r>
        <w:rPr>
          <w:rFonts w:hint="cs"/>
          <w:rtl/>
        </w:rPr>
        <w:t>אדוני היושב-ראש, רבותי חברי הכנסת</w:t>
      </w:r>
      <w:bookmarkStart w:id="145" w:name="FS000000474T10_03_2004_13_53_16C"/>
      <w:bookmarkEnd w:id="145"/>
      <w:r>
        <w:rPr>
          <w:rFonts w:hint="cs"/>
          <w:rtl/>
        </w:rPr>
        <w:t>, אדוני השר, זה בפירוש לא יעלה לקופת המדינה, משתי סיבות. הסיבה הראשונה היא, שהצעת החוק מדברת על מקור למימון  עבודת הרשות. ההוצאות על הרשות הן לא הוצאות ביו</w:t>
      </w:r>
      <w:r>
        <w:rPr>
          <w:rFonts w:hint="cs"/>
          <w:rtl/>
        </w:rPr>
        <w:t xml:space="preserve">רוקרטיות, על מנת לפרנס אנשים שרוצים לעסוק בהובי שלהם, אלא על מנת לייצר תיאום מערכתי בין כל הזרועות העוסקות בעניין. היום, העניין אבוד. אין כתובת אחת שמתאמת בין משרדי הממשלה השונים לטיפול בתופעת האלכוהוליזם. אנחנו מדברים, בפירוש, על כך שיוטל היטל על המשקאות </w:t>
      </w:r>
      <w:r>
        <w:rPr>
          <w:rFonts w:hint="cs"/>
          <w:rtl/>
        </w:rPr>
        <w:t>האלכוהוליים. זה גם ימעיט או ידלל את הצריכה, אם זה יתייקר. כפי שאמרתי, היום האלכוהול זמין וזול אפילו לגילאים שבהם אסור לצרוך אלכוהול - לקטינים.</w:t>
      </w:r>
    </w:p>
    <w:p w14:paraId="72CEF27E" w14:textId="77777777" w:rsidR="00000000" w:rsidRDefault="00364BE1">
      <w:pPr>
        <w:pStyle w:val="a0"/>
        <w:rPr>
          <w:rFonts w:hint="cs"/>
          <w:rtl/>
        </w:rPr>
      </w:pPr>
    </w:p>
    <w:p w14:paraId="0839BABF" w14:textId="77777777" w:rsidR="00000000" w:rsidRDefault="00364BE1">
      <w:pPr>
        <w:pStyle w:val="a0"/>
        <w:rPr>
          <w:rFonts w:hint="cs"/>
          <w:rtl/>
        </w:rPr>
      </w:pPr>
      <w:r>
        <w:rPr>
          <w:rFonts w:hint="cs"/>
          <w:rtl/>
        </w:rPr>
        <w:t>אבל, מעבר לזה, גם אם אין הצבעה על מקורות מימון, הרי בסופו של דבר נכון מה שאמרה חברת הכנסת אילנה כהן: הטיפול בתופ</w:t>
      </w:r>
      <w:r>
        <w:rPr>
          <w:rFonts w:hint="cs"/>
          <w:rtl/>
        </w:rPr>
        <w:t>עות הלוואי של האלכוהוליזם עולה פי כמה מעלות אחזקת רשות כזאת.</w:t>
      </w:r>
    </w:p>
    <w:p w14:paraId="29BDE550" w14:textId="77777777" w:rsidR="00000000" w:rsidRDefault="00364BE1">
      <w:pPr>
        <w:pStyle w:val="a0"/>
        <w:rPr>
          <w:rFonts w:hint="cs"/>
          <w:rtl/>
        </w:rPr>
      </w:pPr>
    </w:p>
    <w:p w14:paraId="7513032E" w14:textId="77777777" w:rsidR="00000000" w:rsidRDefault="00364BE1">
      <w:pPr>
        <w:pStyle w:val="af0"/>
        <w:rPr>
          <w:rtl/>
        </w:rPr>
      </w:pPr>
      <w:r>
        <w:rPr>
          <w:rtl/>
        </w:rPr>
        <w:t>אילנה כהן (עם אחד):</w:t>
      </w:r>
    </w:p>
    <w:p w14:paraId="756DE2BC" w14:textId="77777777" w:rsidR="00000000" w:rsidRDefault="00364BE1">
      <w:pPr>
        <w:pStyle w:val="a0"/>
        <w:rPr>
          <w:rtl/>
        </w:rPr>
      </w:pPr>
    </w:p>
    <w:p w14:paraId="13A03D36" w14:textId="77777777" w:rsidR="00000000" w:rsidRDefault="00364BE1">
      <w:pPr>
        <w:pStyle w:val="a0"/>
        <w:rPr>
          <w:rFonts w:hint="cs"/>
          <w:rtl/>
        </w:rPr>
      </w:pPr>
      <w:r>
        <w:rPr>
          <w:rFonts w:hint="cs"/>
          <w:rtl/>
        </w:rPr>
        <w:t>יש נשים מוכות - - -</w:t>
      </w:r>
    </w:p>
    <w:p w14:paraId="0558FE49" w14:textId="77777777" w:rsidR="00000000" w:rsidRDefault="00364BE1">
      <w:pPr>
        <w:pStyle w:val="a0"/>
        <w:rPr>
          <w:rFonts w:hint="cs"/>
          <w:rtl/>
        </w:rPr>
      </w:pPr>
    </w:p>
    <w:p w14:paraId="421FFCCD" w14:textId="77777777" w:rsidR="00000000" w:rsidRDefault="00364BE1">
      <w:pPr>
        <w:pStyle w:val="-"/>
        <w:rPr>
          <w:rtl/>
        </w:rPr>
      </w:pPr>
      <w:bookmarkStart w:id="146" w:name="FS000000540T10_03_2004_13_58_09C"/>
      <w:bookmarkEnd w:id="146"/>
      <w:r>
        <w:rPr>
          <w:rtl/>
        </w:rPr>
        <w:t>מוחמד ברכה (חד"ש-תע"ל):</w:t>
      </w:r>
    </w:p>
    <w:p w14:paraId="60322CD9" w14:textId="77777777" w:rsidR="00000000" w:rsidRDefault="00364BE1">
      <w:pPr>
        <w:pStyle w:val="a0"/>
        <w:rPr>
          <w:rtl/>
        </w:rPr>
      </w:pPr>
    </w:p>
    <w:p w14:paraId="7FEF5BA4" w14:textId="77777777" w:rsidR="00000000" w:rsidRDefault="00364BE1">
      <w:pPr>
        <w:pStyle w:val="a0"/>
        <w:rPr>
          <w:rFonts w:hint="cs"/>
          <w:rtl/>
        </w:rPr>
      </w:pPr>
      <w:r>
        <w:rPr>
          <w:rFonts w:hint="cs"/>
          <w:rtl/>
        </w:rPr>
        <w:t>זה גם נשים מוכות, זה גם פשע, זה גם קצבאות למיניהן, זה גם מערכות של בתי-סוהר. אלה תופעות איומות של הומלסים, של ילדים המשוטטים בר</w:t>
      </w:r>
      <w:r>
        <w:rPr>
          <w:rFonts w:hint="cs"/>
          <w:rtl/>
        </w:rPr>
        <w:t>חובות ושל נשים מוכות. לכן, מה יש לדבר על חיסכון? הרי כל הדברים האלה עולים למדינה - מערכת הבריאות, שאמורה לטפל באנשים ובתופעות הנלוות לעניין הזה. לכן, נושא הכסף לא עומד כאן, אלא להיפך - בהקמת רשות זו יש משום חיסכון לתקציב המדינה.</w:t>
      </w:r>
    </w:p>
    <w:p w14:paraId="1C9BA87A" w14:textId="77777777" w:rsidR="00000000" w:rsidRDefault="00364BE1">
      <w:pPr>
        <w:pStyle w:val="a0"/>
        <w:rPr>
          <w:rFonts w:hint="cs"/>
          <w:rtl/>
        </w:rPr>
      </w:pPr>
    </w:p>
    <w:p w14:paraId="1A9B1A94" w14:textId="77777777" w:rsidR="00000000" w:rsidRDefault="00364BE1">
      <w:pPr>
        <w:pStyle w:val="a0"/>
        <w:rPr>
          <w:rFonts w:hint="cs"/>
          <w:rtl/>
        </w:rPr>
      </w:pPr>
      <w:r>
        <w:rPr>
          <w:rFonts w:hint="cs"/>
          <w:rtl/>
        </w:rPr>
        <w:t>גם לבוא ולצמצם את העניין ה</w:t>
      </w:r>
      <w:r>
        <w:rPr>
          <w:rFonts w:hint="cs"/>
          <w:rtl/>
        </w:rPr>
        <w:t>זה רק לנושא הכספי - אני חושב שזה לא צודק. חובתה של  ממשלה, של מערכת שלטון, לדאוג לטפל בתופעות שליליות חמורות שהורסות כל חלקה טובה בחברה. לכן, יש הצירוף הזה גם של חיסכון תקציבי וגם של טיפול בבעיה חברתית קשה.</w:t>
      </w:r>
    </w:p>
    <w:p w14:paraId="4B575377" w14:textId="77777777" w:rsidR="00000000" w:rsidRDefault="00364BE1">
      <w:pPr>
        <w:pStyle w:val="a0"/>
        <w:rPr>
          <w:rFonts w:hint="cs"/>
          <w:rtl/>
        </w:rPr>
      </w:pPr>
    </w:p>
    <w:p w14:paraId="7029E2CE" w14:textId="77777777" w:rsidR="00000000" w:rsidRDefault="00364BE1">
      <w:pPr>
        <w:pStyle w:val="a0"/>
        <w:rPr>
          <w:rFonts w:hint="cs"/>
          <w:rtl/>
        </w:rPr>
      </w:pPr>
      <w:r>
        <w:rPr>
          <w:rFonts w:hint="cs"/>
          <w:rtl/>
        </w:rPr>
        <w:t xml:space="preserve">אני חושב שכל חבר כנסת שיש לו מצפון לא יכול לבוא </w:t>
      </w:r>
      <w:r>
        <w:rPr>
          <w:rFonts w:hint="cs"/>
          <w:rtl/>
        </w:rPr>
        <w:t>ולהגיד "לא". איך אפשר להגיד "לא", כאשר אנחנו לא מכבידים על שום דבר ולא גוזלים מאף אחד את התקציבים המיועדים לעניין הזה? לכן, רבותי חברי הכנסת, אני פונה שוב לכולכם, ואני רוצה לחזור על זה אולי בפעם השלישית: לא רק שמשרד הבריאות אינו מתנגד להצעת החוק, לא רק שמש</w:t>
      </w:r>
      <w:r>
        <w:rPr>
          <w:rFonts w:hint="cs"/>
          <w:rtl/>
        </w:rPr>
        <w:t>רד הרווחה אינו מתנגד להצעת החוק הזאת ולא רק שהוועדה הפרלמנטרית למאבק בנגע הסמים אינה מתנגדת להצעת החוק, אלא כולם מחייבים אותה. אני חושב שטוב יעשו חברי הכנסת אם יתמכו בהצעת החוק הזאת. תודה רבה.</w:t>
      </w:r>
    </w:p>
    <w:p w14:paraId="11EEEC3B" w14:textId="77777777" w:rsidR="00000000" w:rsidRDefault="00364BE1">
      <w:pPr>
        <w:pStyle w:val="a0"/>
        <w:rPr>
          <w:rFonts w:hint="cs"/>
          <w:rtl/>
        </w:rPr>
      </w:pPr>
    </w:p>
    <w:p w14:paraId="15E93C6C" w14:textId="77777777" w:rsidR="00000000" w:rsidRDefault="00364BE1">
      <w:pPr>
        <w:pStyle w:val="af1"/>
        <w:rPr>
          <w:rtl/>
        </w:rPr>
      </w:pPr>
      <w:r>
        <w:rPr>
          <w:rtl/>
        </w:rPr>
        <w:t>היו"ר ראובן ריבלין:</w:t>
      </w:r>
    </w:p>
    <w:p w14:paraId="2FBFBC6C" w14:textId="77777777" w:rsidR="00000000" w:rsidRDefault="00364BE1">
      <w:pPr>
        <w:pStyle w:val="a0"/>
        <w:rPr>
          <w:rFonts w:hint="cs"/>
          <w:rtl/>
        </w:rPr>
      </w:pPr>
    </w:p>
    <w:p w14:paraId="69AC561F" w14:textId="77777777" w:rsidR="00000000" w:rsidRDefault="00364BE1">
      <w:pPr>
        <w:pStyle w:val="a0"/>
        <w:rPr>
          <w:rFonts w:hint="cs"/>
          <w:rtl/>
        </w:rPr>
      </w:pPr>
      <w:r>
        <w:rPr>
          <w:rFonts w:hint="cs"/>
          <w:rtl/>
        </w:rPr>
        <w:t>תודה לחבר הכנסת מוחמד ברכה.</w:t>
      </w:r>
    </w:p>
    <w:p w14:paraId="1370C9C4" w14:textId="77777777" w:rsidR="00000000" w:rsidRDefault="00364BE1">
      <w:pPr>
        <w:pStyle w:val="a0"/>
        <w:rPr>
          <w:rFonts w:hint="cs"/>
          <w:rtl/>
        </w:rPr>
      </w:pPr>
    </w:p>
    <w:p w14:paraId="68F92A42" w14:textId="77777777" w:rsidR="00000000" w:rsidRDefault="00364BE1">
      <w:pPr>
        <w:pStyle w:val="a0"/>
        <w:rPr>
          <w:rFonts w:hint="cs"/>
          <w:rtl/>
        </w:rPr>
      </w:pPr>
      <w:r>
        <w:rPr>
          <w:rFonts w:hint="cs"/>
          <w:rtl/>
        </w:rPr>
        <w:t xml:space="preserve">חברי הכנסת, </w:t>
      </w:r>
      <w:r>
        <w:rPr>
          <w:rFonts w:hint="cs"/>
          <w:rtl/>
        </w:rPr>
        <w:t>הממשלה מתנגדת ואנחנו נעבור להצבעה. מי בעד ומי נגד הצעת חוק רשות למלחמה באלכוהוליזם? נא להצביע.</w:t>
      </w:r>
    </w:p>
    <w:p w14:paraId="39D71FD0" w14:textId="77777777" w:rsidR="00000000" w:rsidRDefault="00364BE1">
      <w:pPr>
        <w:pStyle w:val="a0"/>
        <w:rPr>
          <w:rFonts w:hint="cs"/>
          <w:rtl/>
        </w:rPr>
      </w:pPr>
    </w:p>
    <w:p w14:paraId="0CEC2F61" w14:textId="77777777" w:rsidR="00000000" w:rsidRDefault="00364BE1">
      <w:pPr>
        <w:pStyle w:val="ab"/>
        <w:bidi/>
        <w:rPr>
          <w:rFonts w:hint="cs"/>
          <w:rtl/>
        </w:rPr>
      </w:pPr>
      <w:r>
        <w:rPr>
          <w:rFonts w:hint="cs"/>
          <w:rtl/>
        </w:rPr>
        <w:t>הצבעה מס' 4</w:t>
      </w:r>
    </w:p>
    <w:p w14:paraId="5BE25449" w14:textId="77777777" w:rsidR="00000000" w:rsidRDefault="00364BE1">
      <w:pPr>
        <w:pStyle w:val="a0"/>
        <w:rPr>
          <w:rFonts w:hint="cs"/>
          <w:rtl/>
        </w:rPr>
      </w:pPr>
    </w:p>
    <w:p w14:paraId="14C84944" w14:textId="77777777" w:rsidR="00000000" w:rsidRDefault="00364BE1">
      <w:pPr>
        <w:pStyle w:val="ac"/>
        <w:bidi/>
        <w:rPr>
          <w:rFonts w:hint="cs"/>
          <w:rtl/>
        </w:rPr>
      </w:pPr>
      <w:r>
        <w:rPr>
          <w:rFonts w:hint="cs"/>
          <w:rtl/>
        </w:rPr>
        <w:t>בעד ההצעה להעביר את הצעת החוק לדיון מוקדם - 20</w:t>
      </w:r>
    </w:p>
    <w:p w14:paraId="62AF79E3" w14:textId="77777777" w:rsidR="00000000" w:rsidRDefault="00364BE1">
      <w:pPr>
        <w:pStyle w:val="ac"/>
        <w:bidi/>
        <w:rPr>
          <w:rFonts w:hint="cs"/>
          <w:rtl/>
        </w:rPr>
      </w:pPr>
      <w:r>
        <w:rPr>
          <w:rFonts w:hint="cs"/>
          <w:rtl/>
        </w:rPr>
        <w:t>בעד ההצעה להסיר מסדר-היום את הצעת החוק - 46</w:t>
      </w:r>
    </w:p>
    <w:p w14:paraId="00E3DE8C" w14:textId="77777777" w:rsidR="00000000" w:rsidRDefault="00364BE1">
      <w:pPr>
        <w:pStyle w:val="ac"/>
        <w:bidi/>
        <w:rPr>
          <w:rFonts w:hint="cs"/>
          <w:rtl/>
        </w:rPr>
      </w:pPr>
      <w:r>
        <w:rPr>
          <w:rFonts w:hint="cs"/>
          <w:rtl/>
        </w:rPr>
        <w:t>נמנעים - אין</w:t>
      </w:r>
    </w:p>
    <w:p w14:paraId="40DD559C" w14:textId="77777777" w:rsidR="00000000" w:rsidRDefault="00364BE1">
      <w:pPr>
        <w:pStyle w:val="ad"/>
        <w:bidi/>
        <w:rPr>
          <w:rFonts w:hint="cs"/>
          <w:rtl/>
        </w:rPr>
      </w:pPr>
      <w:r>
        <w:rPr>
          <w:rFonts w:hint="cs"/>
          <w:rtl/>
        </w:rPr>
        <w:t>ההצעה להסיר מסדר-היום את הצעת חוק רשות למלח</w:t>
      </w:r>
      <w:r>
        <w:rPr>
          <w:rFonts w:hint="cs"/>
          <w:rtl/>
        </w:rPr>
        <w:t>מה באלכוהוליזם, התשס"ג-2003, נתקבלה.</w:t>
      </w:r>
    </w:p>
    <w:p w14:paraId="062A16B8" w14:textId="77777777" w:rsidR="00000000" w:rsidRDefault="00364BE1">
      <w:pPr>
        <w:pStyle w:val="a0"/>
        <w:rPr>
          <w:rFonts w:hint="cs"/>
          <w:rtl/>
        </w:rPr>
      </w:pPr>
    </w:p>
    <w:p w14:paraId="17B65601" w14:textId="77777777" w:rsidR="00000000" w:rsidRDefault="00364BE1">
      <w:pPr>
        <w:pStyle w:val="af1"/>
        <w:rPr>
          <w:rFonts w:hint="cs"/>
          <w:rtl/>
        </w:rPr>
      </w:pPr>
      <w:r>
        <w:rPr>
          <w:rtl/>
        </w:rPr>
        <w:t>היו"ר ראובן ריבלין:</w:t>
      </w:r>
    </w:p>
    <w:p w14:paraId="490E30F1" w14:textId="77777777" w:rsidR="00000000" w:rsidRDefault="00364BE1">
      <w:pPr>
        <w:pStyle w:val="a0"/>
        <w:rPr>
          <w:rFonts w:hint="cs"/>
          <w:rtl/>
        </w:rPr>
      </w:pPr>
    </w:p>
    <w:p w14:paraId="40785974" w14:textId="77777777" w:rsidR="00000000" w:rsidRDefault="00364BE1">
      <w:pPr>
        <w:pStyle w:val="a0"/>
        <w:rPr>
          <w:rFonts w:hint="cs"/>
          <w:rtl/>
        </w:rPr>
      </w:pPr>
      <w:r>
        <w:rPr>
          <w:rFonts w:hint="cs"/>
          <w:rtl/>
        </w:rPr>
        <w:t>נגד - 46, בעד - 20, ואין נמנעים. אני קובע שהצעת החוק של חברי הכנסת ברכה, מח'ול וטיבי לא עברה.</w:t>
      </w:r>
    </w:p>
    <w:p w14:paraId="640C910D" w14:textId="77777777" w:rsidR="00000000" w:rsidRDefault="00364BE1">
      <w:pPr>
        <w:pStyle w:val="a0"/>
        <w:rPr>
          <w:rFonts w:hint="cs"/>
          <w:color w:val="0000FF"/>
          <w:szCs w:val="28"/>
          <w:rtl/>
        </w:rPr>
      </w:pPr>
    </w:p>
    <w:p w14:paraId="51259EBA" w14:textId="77777777" w:rsidR="00000000" w:rsidRDefault="00364BE1">
      <w:pPr>
        <w:pStyle w:val="a0"/>
        <w:rPr>
          <w:rFonts w:hint="cs"/>
          <w:color w:val="0000FF"/>
          <w:szCs w:val="28"/>
          <w:rtl/>
        </w:rPr>
      </w:pPr>
    </w:p>
    <w:p w14:paraId="2B471AD7" w14:textId="77777777" w:rsidR="00000000" w:rsidRDefault="00364BE1">
      <w:pPr>
        <w:pStyle w:val="a0"/>
        <w:rPr>
          <w:rFonts w:hint="cs"/>
          <w:color w:val="0000FF"/>
          <w:szCs w:val="28"/>
          <w:rtl/>
        </w:rPr>
      </w:pPr>
    </w:p>
    <w:p w14:paraId="61DD78B4" w14:textId="77777777" w:rsidR="00000000" w:rsidRDefault="00364BE1">
      <w:pPr>
        <w:pStyle w:val="a2"/>
        <w:rPr>
          <w:rFonts w:hint="cs"/>
          <w:rtl/>
        </w:rPr>
      </w:pPr>
      <w:bookmarkStart w:id="147" w:name="CS23887FI0023887T10_03_2004_13_17_21"/>
      <w:bookmarkStart w:id="148" w:name="_Toc71352008"/>
      <w:bookmarkEnd w:id="147"/>
      <w:r>
        <w:rPr>
          <w:rtl/>
        </w:rPr>
        <w:t>הצעת חוק הנכים (תגמולים ושיקום)</w:t>
      </w:r>
      <w:r>
        <w:rPr>
          <w:rFonts w:hint="cs"/>
          <w:rtl/>
        </w:rPr>
        <w:t xml:space="preserve"> </w:t>
      </w:r>
      <w:r>
        <w:rPr>
          <w:rtl/>
        </w:rPr>
        <w:t>(תיקון - גמלאות כפל), התשס"ד-2003</w:t>
      </w:r>
      <w:bookmarkEnd w:id="148"/>
      <w:r>
        <w:rPr>
          <w:rtl/>
        </w:rPr>
        <w:t xml:space="preserve"> </w:t>
      </w:r>
    </w:p>
    <w:p w14:paraId="086C7FFD" w14:textId="77777777" w:rsidR="00000000" w:rsidRDefault="00364BE1">
      <w:pPr>
        <w:pStyle w:val="a0"/>
        <w:ind w:firstLine="0"/>
        <w:rPr>
          <w:rFonts w:hint="cs"/>
          <w:rtl/>
        </w:rPr>
      </w:pPr>
      <w:r>
        <w:rPr>
          <w:rtl/>
        </w:rPr>
        <w:t>[נספחות.]</w:t>
      </w:r>
    </w:p>
    <w:p w14:paraId="4576C448" w14:textId="77777777" w:rsidR="00000000" w:rsidRDefault="00364BE1">
      <w:pPr>
        <w:pStyle w:val="-0"/>
        <w:rPr>
          <w:rFonts w:hint="cs"/>
          <w:rtl/>
        </w:rPr>
      </w:pPr>
      <w:bookmarkStart w:id="149" w:name="_Toc71352009"/>
      <w:r>
        <w:rPr>
          <w:rFonts w:hint="cs"/>
          <w:rtl/>
        </w:rPr>
        <w:t>(הצעת חבר הכנסת מתן ויל</w:t>
      </w:r>
      <w:r>
        <w:rPr>
          <w:rFonts w:hint="cs"/>
          <w:rtl/>
        </w:rPr>
        <w:t>נאי)</w:t>
      </w:r>
      <w:bookmarkEnd w:id="149"/>
    </w:p>
    <w:p w14:paraId="7854E0E9" w14:textId="77777777" w:rsidR="00000000" w:rsidRDefault="00364BE1">
      <w:pPr>
        <w:pStyle w:val="a0"/>
        <w:ind w:firstLine="0"/>
        <w:rPr>
          <w:rFonts w:hint="cs"/>
          <w:rtl/>
        </w:rPr>
      </w:pPr>
    </w:p>
    <w:p w14:paraId="6B4533EB" w14:textId="77777777" w:rsidR="00000000" w:rsidRDefault="00364BE1">
      <w:pPr>
        <w:pStyle w:val="af1"/>
        <w:rPr>
          <w:rtl/>
        </w:rPr>
      </w:pPr>
      <w:r>
        <w:rPr>
          <w:rtl/>
        </w:rPr>
        <w:t>היו"ר ראובן ריבלין:</w:t>
      </w:r>
    </w:p>
    <w:p w14:paraId="58E5A027" w14:textId="77777777" w:rsidR="00000000" w:rsidRDefault="00364BE1">
      <w:pPr>
        <w:pStyle w:val="a0"/>
        <w:rPr>
          <w:rtl/>
        </w:rPr>
      </w:pPr>
    </w:p>
    <w:p w14:paraId="7C3DD3A7" w14:textId="77777777" w:rsidR="00000000" w:rsidRDefault="00364BE1">
      <w:pPr>
        <w:pStyle w:val="a0"/>
        <w:rPr>
          <w:rFonts w:hint="cs"/>
          <w:rtl/>
        </w:rPr>
      </w:pPr>
      <w:r>
        <w:rPr>
          <w:rFonts w:hint="cs"/>
          <w:rtl/>
        </w:rPr>
        <w:t xml:space="preserve">אנו ממשיכים בסדר-היום: הצעת חוק הנכים (תגמולים ושיקום) (תיקון </w:t>
      </w:r>
      <w:r>
        <w:rPr>
          <w:rtl/>
        </w:rPr>
        <w:t>–</w:t>
      </w:r>
      <w:r>
        <w:rPr>
          <w:rFonts w:hint="cs"/>
          <w:rtl/>
        </w:rPr>
        <w:t xml:space="preserve"> גמלאות כפל), התשס"ד-2003, שמספרה פ/1748. בבקשה, חבר הכנסת מתן וילנאי. אם אתה צריך, יש לך עשר דקות.</w:t>
      </w:r>
    </w:p>
    <w:p w14:paraId="6AEDA58D" w14:textId="77777777" w:rsidR="00000000" w:rsidRDefault="00364BE1">
      <w:pPr>
        <w:pStyle w:val="a0"/>
        <w:ind w:firstLine="0"/>
        <w:rPr>
          <w:rFonts w:hint="cs"/>
          <w:rtl/>
        </w:rPr>
      </w:pPr>
    </w:p>
    <w:p w14:paraId="39F5040A" w14:textId="77777777" w:rsidR="00000000" w:rsidRDefault="00364BE1">
      <w:pPr>
        <w:pStyle w:val="a"/>
        <w:rPr>
          <w:rtl/>
        </w:rPr>
      </w:pPr>
      <w:bookmarkStart w:id="150" w:name="FS000001067T10_03_2004_13_19_51"/>
      <w:bookmarkStart w:id="151" w:name="_Toc71352010"/>
      <w:bookmarkEnd w:id="150"/>
      <w:r>
        <w:rPr>
          <w:rFonts w:hint="eastAsia"/>
          <w:rtl/>
        </w:rPr>
        <w:t>מתן</w:t>
      </w:r>
      <w:r>
        <w:rPr>
          <w:rtl/>
        </w:rPr>
        <w:t xml:space="preserve"> וילנאי (העבודה-מימד):</w:t>
      </w:r>
      <w:bookmarkEnd w:id="151"/>
    </w:p>
    <w:p w14:paraId="07A8CA2E" w14:textId="77777777" w:rsidR="00000000" w:rsidRDefault="00364BE1">
      <w:pPr>
        <w:pStyle w:val="a0"/>
        <w:rPr>
          <w:rFonts w:hint="cs"/>
          <w:rtl/>
        </w:rPr>
      </w:pPr>
    </w:p>
    <w:p w14:paraId="7160F251" w14:textId="77777777" w:rsidR="00000000" w:rsidRDefault="00364BE1">
      <w:pPr>
        <w:pStyle w:val="a0"/>
        <w:rPr>
          <w:rFonts w:hint="cs"/>
          <w:rtl/>
        </w:rPr>
      </w:pPr>
      <w:r>
        <w:rPr>
          <w:rFonts w:hint="cs"/>
          <w:rtl/>
        </w:rPr>
        <w:t>כבוד היושב-ראש, חברי חברי הכנסת, כוונת</w:t>
      </w:r>
      <w:r>
        <w:rPr>
          <w:rFonts w:hint="cs"/>
          <w:rtl/>
        </w:rPr>
        <w:t xml:space="preserve"> הצעת החוק הזאת היא לתת לנכים אפשרות אמיתית לבחור באמצעות איזה חוק לממש את זכויותיהם - חוק הנכים, שהוא חוק התגמולים והשיקום של משרד הביטחון, או חוק הביטוח הלאומי. הצעה זאת גובשה בעקבות פסיקה של בית-המשפט העליון, אשר נדרש לנושא הזה יותר מפעם אחת.</w:t>
      </w:r>
    </w:p>
    <w:p w14:paraId="2F3D02B1" w14:textId="77777777" w:rsidR="00000000" w:rsidRDefault="00364BE1">
      <w:pPr>
        <w:pStyle w:val="a0"/>
        <w:rPr>
          <w:rFonts w:hint="cs"/>
          <w:rtl/>
        </w:rPr>
      </w:pPr>
    </w:p>
    <w:p w14:paraId="529CFE1E" w14:textId="77777777" w:rsidR="00000000" w:rsidRDefault="00364BE1">
      <w:pPr>
        <w:pStyle w:val="a0"/>
        <w:rPr>
          <w:rFonts w:hint="cs"/>
          <w:rtl/>
        </w:rPr>
      </w:pPr>
      <w:r>
        <w:rPr>
          <w:rFonts w:hint="cs"/>
          <w:rtl/>
        </w:rPr>
        <w:t>הצורך בשי</w:t>
      </w:r>
      <w:r>
        <w:rPr>
          <w:rFonts w:hint="cs"/>
          <w:rtl/>
        </w:rPr>
        <w:t>נוי החוק התעורר נוכח מצבים שבהם מתקיימים הליכי התדיינות של נכי צה"ל מכוח חוק הנכים, הם מתמשכים זמן רב ביותר, לעתים גם שנים, ובכל אותה עת נמנעת גמלה כלשהי מהנכה. המצב הזה גורם לכך שחלק מהנכים יכול להגיע לחרפת רעב, וזה דוחף אותם לפנות לביטוח הלאומי, שהגמלה מ</w:t>
      </w:r>
      <w:r>
        <w:rPr>
          <w:rFonts w:hint="cs"/>
          <w:rtl/>
        </w:rPr>
        <w:t xml:space="preserve">כוחו נמוכה יחסית, אך הליך ההכרה בנכה קצר יותר, אבל כתוצאה מזה מאבד הנכה, שהוא נכה צה"ל, את זכויותיו לפי חוק הנכים, אשר יכול להיטיב עמו יותר. </w:t>
      </w:r>
    </w:p>
    <w:p w14:paraId="6BCD991E" w14:textId="77777777" w:rsidR="00000000" w:rsidRDefault="00364BE1">
      <w:pPr>
        <w:pStyle w:val="a0"/>
        <w:rPr>
          <w:rFonts w:hint="cs"/>
          <w:rtl/>
        </w:rPr>
      </w:pPr>
    </w:p>
    <w:p w14:paraId="4977F408" w14:textId="77777777" w:rsidR="00000000" w:rsidRDefault="00364BE1">
      <w:pPr>
        <w:pStyle w:val="a0"/>
        <w:rPr>
          <w:rFonts w:hint="cs"/>
          <w:rtl/>
        </w:rPr>
      </w:pPr>
      <w:r>
        <w:rPr>
          <w:rFonts w:hint="cs"/>
          <w:rtl/>
        </w:rPr>
        <w:t xml:space="preserve"> לאחרונה ניתנו ארבעה פסקי-דין, ערעורים מאוחדים שהוגשו בנפרד לבית-המשפט העליון, שעניינם חולי נפש שהוכרו כנכי הביטו</w:t>
      </w:r>
      <w:r>
        <w:rPr>
          <w:rFonts w:hint="cs"/>
          <w:rtl/>
        </w:rPr>
        <w:t>ח הלאומי, כי הם בחרו בגמלה מכוח הביטוח הלאומי ואינם זכאים, למרות היותם נכי צה"ל, לגמלה מכוח חוק הנכים. במסגרת פסק-הדין קראו השופטים למחוקק לתקן את החוקים האמורים. פסק-דין זה מצטרף לפסק-דין נוסף מלפני כמה שנים, אשר  גם בו קרא בית-המשפט למחוקק להתערב.</w:t>
      </w:r>
    </w:p>
    <w:p w14:paraId="19D9B28C" w14:textId="77777777" w:rsidR="00000000" w:rsidRDefault="00364BE1">
      <w:pPr>
        <w:pStyle w:val="a0"/>
        <w:rPr>
          <w:rFonts w:hint="cs"/>
          <w:rtl/>
        </w:rPr>
      </w:pPr>
    </w:p>
    <w:p w14:paraId="4FA35DF4" w14:textId="77777777" w:rsidR="00000000" w:rsidRDefault="00364BE1">
      <w:pPr>
        <w:pStyle w:val="a0"/>
        <w:rPr>
          <w:rFonts w:hint="cs"/>
          <w:rtl/>
        </w:rPr>
      </w:pPr>
      <w:r>
        <w:rPr>
          <w:rFonts w:hint="cs"/>
          <w:rtl/>
        </w:rPr>
        <w:t>סעיפי</w:t>
      </w:r>
      <w:r>
        <w:rPr>
          <w:rFonts w:hint="cs"/>
          <w:rtl/>
        </w:rPr>
        <w:t>ם 36א לחוק הנכים (תגמולים ושיקום) וסעיף 323(ה) לחוק הביטוח הלאומי, מונעים מנכה שבחר זכויות לפי חוק הביטוח הלאומי לקבל תגמולים מכוח חוק הנכים, וזאת מכוחה של חזקה הקבועה בחוק הביטוח הלאומי. נכה המקבל גמלה מהביטוח לאומי לאחר שנקבעה לו נכות לצמיתות, רואים אותו</w:t>
      </w:r>
      <w:r>
        <w:rPr>
          <w:rFonts w:hint="cs"/>
          <w:rtl/>
        </w:rPr>
        <w:t xml:space="preserve"> כמי שבחר בגמלה לפי אותו חוק, והוא לא יכול לחזור לחוק הנכים. הכוונה של החוק שלי היא לתקן את העיוות הזה.</w:t>
      </w:r>
    </w:p>
    <w:p w14:paraId="49584337" w14:textId="77777777" w:rsidR="00000000" w:rsidRDefault="00364BE1">
      <w:pPr>
        <w:pStyle w:val="a0"/>
        <w:ind w:firstLine="0"/>
        <w:rPr>
          <w:rFonts w:hint="cs"/>
          <w:rtl/>
        </w:rPr>
      </w:pPr>
    </w:p>
    <w:p w14:paraId="5A176C32" w14:textId="77777777" w:rsidR="00000000" w:rsidRDefault="00364BE1">
      <w:pPr>
        <w:pStyle w:val="a0"/>
        <w:ind w:firstLine="0"/>
        <w:rPr>
          <w:rFonts w:hint="cs"/>
          <w:rtl/>
        </w:rPr>
      </w:pPr>
      <w:r>
        <w:rPr>
          <w:rFonts w:hint="cs"/>
          <w:rtl/>
        </w:rPr>
        <w:tab/>
        <w:t>בעייתיות נוספת הקשורה בעניין, שלעתים הקשר בין נכות לבין השירות הצבאי מתברר לאחר שנים רבות, לאחר שהנכה כבר הוכר כנכה לפי חוק הביטוח הלאומי. במלוא חומרת</w:t>
      </w:r>
      <w:r>
        <w:rPr>
          <w:rFonts w:hint="cs"/>
          <w:rtl/>
        </w:rPr>
        <w:t>ם מתגלים הדברים כאשר מדובר בקבוצת נכים שהם חולי נפש, הטוענים, באמצעות קרובי משפחה או באמצעות אפוטרופוס, כי התגלה קשר בין מחלת הנפש שהם סובלים ממנה לבין השירות הצבאי. לגבי נכים אלה מתקיים לעתים תכופות העניין לפי נכותם המתגלה שנים רבות לאחר השירות, כאשר בדרך</w:t>
      </w:r>
      <w:r>
        <w:rPr>
          <w:rFonts w:hint="cs"/>
          <w:rtl/>
        </w:rPr>
        <w:t xml:space="preserve"> כלל אין מקור אחר לקיומם, והם כבר קיבלו הכרה של הביטוח הלאומי  כדי שיוכלו לשרוד בכל השנים עד שיוכרו על-ידי חוק התגמולים והשיקום של משרד הביטחון. נכים אלה בעצם אינם בוחרים; נכפית עליהם הבחירה כתוצאה ממה שהצגתי, ואין שום מצב של בחירה לאנשים אלה במצב הנפשי הק</w:t>
      </w:r>
      <w:r>
        <w:rPr>
          <w:rFonts w:hint="cs"/>
          <w:rtl/>
        </w:rPr>
        <w:t>שה שהם נמצאים בו.</w:t>
      </w:r>
    </w:p>
    <w:p w14:paraId="4F9EA47D" w14:textId="77777777" w:rsidR="00000000" w:rsidRDefault="00364BE1">
      <w:pPr>
        <w:pStyle w:val="a0"/>
        <w:ind w:firstLine="0"/>
        <w:rPr>
          <w:rFonts w:hint="cs"/>
          <w:rtl/>
        </w:rPr>
      </w:pPr>
    </w:p>
    <w:p w14:paraId="14191F96" w14:textId="77777777" w:rsidR="00000000" w:rsidRDefault="00364BE1">
      <w:pPr>
        <w:pStyle w:val="a0"/>
        <w:ind w:firstLine="0"/>
        <w:rPr>
          <w:rFonts w:hint="cs"/>
          <w:rtl/>
        </w:rPr>
      </w:pPr>
      <w:r>
        <w:rPr>
          <w:rFonts w:hint="cs"/>
          <w:rtl/>
        </w:rPr>
        <w:tab/>
        <w:t xml:space="preserve">להצעת החוק הזאת אין היבט תקציבי, שכן בכל מקרה לא יהיה הנכה זכאי ליותר מקצבה אחת מכוח החוק, אלא לקצבה הגבוהה מביניהן. </w:t>
      </w:r>
    </w:p>
    <w:p w14:paraId="22DD7E9B" w14:textId="77777777" w:rsidR="00000000" w:rsidRDefault="00364BE1">
      <w:pPr>
        <w:pStyle w:val="a0"/>
        <w:ind w:firstLine="0"/>
        <w:rPr>
          <w:rFonts w:hint="cs"/>
          <w:rtl/>
        </w:rPr>
      </w:pPr>
    </w:p>
    <w:p w14:paraId="264ED43B" w14:textId="77777777" w:rsidR="00000000" w:rsidRDefault="00364BE1">
      <w:pPr>
        <w:pStyle w:val="a0"/>
        <w:ind w:firstLine="720"/>
        <w:rPr>
          <w:rFonts w:hint="cs"/>
          <w:rtl/>
        </w:rPr>
      </w:pPr>
      <w:r>
        <w:rPr>
          <w:rFonts w:hint="cs"/>
          <w:rtl/>
        </w:rPr>
        <w:t>אני מבקש מהכנסת לתמוך בהצעה ולהעבירה לוועדה.</w:t>
      </w:r>
    </w:p>
    <w:p w14:paraId="39309FB2" w14:textId="77777777" w:rsidR="00000000" w:rsidRDefault="00364BE1">
      <w:pPr>
        <w:pStyle w:val="a0"/>
        <w:ind w:firstLine="0"/>
        <w:rPr>
          <w:rFonts w:hint="cs"/>
          <w:rtl/>
        </w:rPr>
      </w:pPr>
    </w:p>
    <w:p w14:paraId="196B355A" w14:textId="77777777" w:rsidR="00000000" w:rsidRDefault="00364BE1">
      <w:pPr>
        <w:pStyle w:val="af1"/>
        <w:rPr>
          <w:rFonts w:hint="cs"/>
          <w:rtl/>
        </w:rPr>
      </w:pPr>
      <w:r>
        <w:rPr>
          <w:rFonts w:hint="eastAsia"/>
          <w:rtl/>
        </w:rPr>
        <w:t>היו</w:t>
      </w:r>
      <w:r>
        <w:rPr>
          <w:rtl/>
        </w:rPr>
        <w:t>"ר ראובן ריבלין:</w:t>
      </w:r>
    </w:p>
    <w:p w14:paraId="40EA6E53" w14:textId="77777777" w:rsidR="00000000" w:rsidRDefault="00364BE1">
      <w:pPr>
        <w:pStyle w:val="a0"/>
        <w:rPr>
          <w:rtl/>
        </w:rPr>
      </w:pPr>
    </w:p>
    <w:p w14:paraId="7C973B91" w14:textId="77777777" w:rsidR="00000000" w:rsidRDefault="00364BE1">
      <w:pPr>
        <w:pStyle w:val="a0"/>
        <w:rPr>
          <w:rFonts w:hint="cs"/>
          <w:rtl/>
        </w:rPr>
      </w:pPr>
      <w:r>
        <w:rPr>
          <w:rFonts w:hint="cs"/>
          <w:rtl/>
        </w:rPr>
        <w:t xml:space="preserve">תודה. כבוד השר זבולון אורלב, האם הממשלה מסכימה </w:t>
      </w:r>
      <w:r>
        <w:rPr>
          <w:rtl/>
        </w:rPr>
        <w:t>–</w:t>
      </w:r>
      <w:r>
        <w:rPr>
          <w:rFonts w:hint="cs"/>
          <w:rtl/>
        </w:rPr>
        <w:t xml:space="preserve"> כ</w:t>
      </w:r>
      <w:r>
        <w:rPr>
          <w:rFonts w:hint="cs"/>
          <w:rtl/>
        </w:rPr>
        <w:t>די לדעת אם לאפשר למישהו, חלילה, להתנגד?  אדוני צריך לומר מה עמדת הממשלה. טוב, נראה.</w:t>
      </w:r>
    </w:p>
    <w:p w14:paraId="50D52C93" w14:textId="77777777" w:rsidR="00000000" w:rsidRDefault="00364BE1">
      <w:pPr>
        <w:pStyle w:val="a0"/>
        <w:ind w:firstLine="0"/>
        <w:rPr>
          <w:rFonts w:hint="cs"/>
          <w:rtl/>
        </w:rPr>
      </w:pPr>
    </w:p>
    <w:p w14:paraId="1D1BE9D5" w14:textId="77777777" w:rsidR="00000000" w:rsidRDefault="00364BE1">
      <w:pPr>
        <w:pStyle w:val="a"/>
        <w:rPr>
          <w:rtl/>
        </w:rPr>
      </w:pPr>
      <w:bookmarkStart w:id="152" w:name="FS000000521T10_03_2004_13_04_42"/>
      <w:bookmarkStart w:id="153" w:name="_Toc71352011"/>
      <w:bookmarkEnd w:id="152"/>
      <w:r>
        <w:rPr>
          <w:rFonts w:hint="eastAsia"/>
          <w:rtl/>
        </w:rPr>
        <w:t>שר</w:t>
      </w:r>
      <w:r>
        <w:rPr>
          <w:rtl/>
        </w:rPr>
        <w:t xml:space="preserve"> הרווחה זבולון אורלב:</w:t>
      </w:r>
      <w:bookmarkEnd w:id="153"/>
    </w:p>
    <w:p w14:paraId="52E64F78" w14:textId="77777777" w:rsidR="00000000" w:rsidRDefault="00364BE1">
      <w:pPr>
        <w:pStyle w:val="a0"/>
        <w:rPr>
          <w:rFonts w:hint="cs"/>
          <w:rtl/>
        </w:rPr>
      </w:pPr>
    </w:p>
    <w:p w14:paraId="6883862F" w14:textId="77777777" w:rsidR="00000000" w:rsidRDefault="00364BE1">
      <w:pPr>
        <w:pStyle w:val="a0"/>
        <w:rPr>
          <w:rFonts w:hint="cs"/>
          <w:rtl/>
        </w:rPr>
      </w:pPr>
      <w:r>
        <w:rPr>
          <w:rFonts w:hint="cs"/>
          <w:rtl/>
        </w:rPr>
        <w:t>אדוני היושב-ראש, חברי חברי הכנסת, מכובדי ראש הממשלה, הצעת החוק שלפניכם, של חבר הכנסת מתן וילנאי, באה לשנות מציאות כובלת שבה מתנסים נכים, והיא נובע</w:t>
      </w:r>
      <w:r>
        <w:rPr>
          <w:rFonts w:hint="cs"/>
          <w:rtl/>
        </w:rPr>
        <w:t xml:space="preserve">ת מצירופי הוראות וכללים הקיימים בשני חוקי גמלאות נפרדים: האחד </w:t>
      </w:r>
      <w:r>
        <w:rPr>
          <w:rtl/>
        </w:rPr>
        <w:t>–</w:t>
      </w:r>
      <w:r>
        <w:rPr>
          <w:rFonts w:hint="cs"/>
          <w:rtl/>
        </w:rPr>
        <w:t xml:space="preserve"> חוק הנכים, והשני </w:t>
      </w:r>
      <w:r>
        <w:rPr>
          <w:rtl/>
        </w:rPr>
        <w:t>–</w:t>
      </w:r>
      <w:r>
        <w:rPr>
          <w:rFonts w:hint="cs"/>
          <w:rtl/>
        </w:rPr>
        <w:t xml:space="preserve"> חוק הביטוח הלאומי. </w:t>
      </w:r>
    </w:p>
    <w:p w14:paraId="18BF9FE1" w14:textId="77777777" w:rsidR="00000000" w:rsidRDefault="00364BE1">
      <w:pPr>
        <w:pStyle w:val="a0"/>
        <w:rPr>
          <w:rFonts w:hint="cs"/>
          <w:rtl/>
        </w:rPr>
      </w:pPr>
    </w:p>
    <w:p w14:paraId="0A65364F" w14:textId="77777777" w:rsidR="00000000" w:rsidRDefault="00364BE1">
      <w:pPr>
        <w:pStyle w:val="a0"/>
        <w:rPr>
          <w:rFonts w:hint="cs"/>
          <w:rtl/>
        </w:rPr>
      </w:pPr>
      <w:r>
        <w:rPr>
          <w:rFonts w:hint="cs"/>
          <w:rtl/>
        </w:rPr>
        <w:t xml:space="preserve">מבוטח הזכאי עקב מאורע אחד לקצבת נכות כללית על-פי חוק הביטוח הלאומי וכן לקצבה לפי חוק אחר </w:t>
      </w:r>
      <w:r>
        <w:rPr>
          <w:rtl/>
        </w:rPr>
        <w:t>–</w:t>
      </w:r>
      <w:r>
        <w:rPr>
          <w:rFonts w:hint="cs"/>
          <w:rtl/>
        </w:rPr>
        <w:t xml:space="preserve"> מתוך רשימת חוקים מפורטת בחוק הביטוח הלאומי - אינו זכאי לכפל ג</w:t>
      </w:r>
      <w:r>
        <w:rPr>
          <w:rFonts w:hint="cs"/>
          <w:rtl/>
        </w:rPr>
        <w:t>מלאות, וגם הצעת החוק איננה מציעה בכל דרך שהיא שיינתן כפל גמלאות.</w:t>
      </w:r>
    </w:p>
    <w:p w14:paraId="67E137AF" w14:textId="77777777" w:rsidR="00000000" w:rsidRDefault="00364BE1">
      <w:pPr>
        <w:pStyle w:val="a0"/>
        <w:rPr>
          <w:rFonts w:hint="cs"/>
          <w:rtl/>
        </w:rPr>
      </w:pPr>
    </w:p>
    <w:p w14:paraId="46221D40" w14:textId="77777777" w:rsidR="00000000" w:rsidRDefault="00364BE1">
      <w:pPr>
        <w:pStyle w:val="a0"/>
        <w:rPr>
          <w:rFonts w:hint="cs"/>
          <w:rtl/>
        </w:rPr>
      </w:pPr>
      <w:r>
        <w:rPr>
          <w:rFonts w:hint="cs"/>
          <w:rtl/>
        </w:rPr>
        <w:t>סעיף 323(ה) לחוק הביטוח הלאומי קובע, כי מבוטח רשאי לבחור בקצבה שהוא מבקש לקבל רק עד תום שישה חודשים מיום שנקבעה לו נכות קבועה, נכות צמיתה, על-ידי המוסד לביטוח לאומי. בחוק הנכים, החוק השני, נ</w:t>
      </w:r>
      <w:r>
        <w:rPr>
          <w:rFonts w:hint="cs"/>
          <w:rtl/>
        </w:rPr>
        <w:t>קבע כי מי שבחר זכויות לפי חוק הביטוח הלאומי, לא יוכל לשנות בחירתו ולבחור בגמלאות מכוח חוק הנכים. הסדר זה שונה מהסדר שנקבע בחוק הנכים לעניין זכויות לפי חוק שירות המדינה (גמלאות), או לפי חוקים אחרים, אשר לגביהם רשאי אדם גם לאחר שהחל לקבל מכוחם קצבאות, לבטל א</w:t>
      </w:r>
      <w:r>
        <w:rPr>
          <w:rFonts w:hint="cs"/>
          <w:rtl/>
        </w:rPr>
        <w:t xml:space="preserve">ת בחירתו ולבחור בקצבה מכוח חוק הנכים, ובלבד שלא ישולם כפל גמלה בעבור אותה תקופה. </w:t>
      </w:r>
    </w:p>
    <w:p w14:paraId="25C8F093" w14:textId="77777777" w:rsidR="00000000" w:rsidRDefault="00364BE1">
      <w:pPr>
        <w:pStyle w:val="a0"/>
        <w:rPr>
          <w:rFonts w:hint="cs"/>
          <w:rtl/>
        </w:rPr>
      </w:pPr>
    </w:p>
    <w:p w14:paraId="28C20674" w14:textId="77777777" w:rsidR="00000000" w:rsidRDefault="00364BE1">
      <w:pPr>
        <w:pStyle w:val="a0"/>
        <w:rPr>
          <w:rFonts w:hint="cs"/>
          <w:rtl/>
        </w:rPr>
      </w:pPr>
      <w:r>
        <w:rPr>
          <w:rFonts w:hint="cs"/>
          <w:rtl/>
        </w:rPr>
        <w:t>אין ספק שבמצב המשפטי הקיים נגרם לעתים עוול לנכי צה"ל, הנאלצים לפנות למוסד לביטוח לאומי בתביעה לקצבת נכות על מנת שלא ייוותרו ללא כל הכנסה עד אשר תיבחן זכאותם לפי חוק הנכים. ל</w:t>
      </w:r>
      <w:r>
        <w:rPr>
          <w:rFonts w:hint="cs"/>
          <w:rtl/>
        </w:rPr>
        <w:t>צערי קורה לעתים מזומנות, שהבחינה הזאת מתארכת בשל מחלוקת באשר לקשר הסיבתי בין השירות הצבאי ובין הנכות. כך קורה שנכים רבים, בכללם נכי צה"ל, נדחים על-ידי משרד הביטחון, כיוון שבינתיים הם בחרו בקצבת הנכות הכללית של הביטוח הלאומי. יצוין כי כדי לפתור קושי זה נמנע</w:t>
      </w:r>
      <w:r>
        <w:rPr>
          <w:rFonts w:hint="cs"/>
          <w:rtl/>
        </w:rPr>
        <w:t xml:space="preserve"> המוסד לביטוח לאומי </w:t>
      </w:r>
      <w:r>
        <w:rPr>
          <w:rtl/>
        </w:rPr>
        <w:t>–</w:t>
      </w:r>
      <w:r>
        <w:rPr>
          <w:rFonts w:hint="cs"/>
          <w:rtl/>
        </w:rPr>
        <w:t xml:space="preserve"> ואני מדליף לך, חבר הכנסת וילנאי </w:t>
      </w:r>
      <w:r>
        <w:rPr>
          <w:rtl/>
        </w:rPr>
        <w:t>–</w:t>
      </w:r>
      <w:r>
        <w:rPr>
          <w:rFonts w:hint="cs"/>
          <w:rtl/>
        </w:rPr>
        <w:t xml:space="preserve"> במקרים רבים לקבוע נכות קבועה, כדי לא להכניס את הנכה למלכודת של ששת החודשים, וזאת כדי לא להיכנס לסד הזמנים הקבוע בסעיף 323 לחוק הביטוח הלאומי.</w:t>
      </w:r>
    </w:p>
    <w:p w14:paraId="367E5BD2" w14:textId="77777777" w:rsidR="00000000" w:rsidRDefault="00364BE1">
      <w:pPr>
        <w:pStyle w:val="a0"/>
        <w:ind w:firstLine="0"/>
        <w:rPr>
          <w:rFonts w:hint="cs"/>
          <w:rtl/>
        </w:rPr>
      </w:pPr>
    </w:p>
    <w:p w14:paraId="28954C4D" w14:textId="77777777" w:rsidR="00000000" w:rsidRDefault="00364BE1">
      <w:pPr>
        <w:pStyle w:val="af1"/>
        <w:rPr>
          <w:rtl/>
        </w:rPr>
      </w:pPr>
      <w:r>
        <w:rPr>
          <w:rFonts w:hint="eastAsia"/>
          <w:rtl/>
        </w:rPr>
        <w:t>היו</w:t>
      </w:r>
      <w:r>
        <w:rPr>
          <w:rtl/>
        </w:rPr>
        <w:t>"ר ראובן ריבלין:</w:t>
      </w:r>
    </w:p>
    <w:p w14:paraId="029CE49E" w14:textId="77777777" w:rsidR="00000000" w:rsidRDefault="00364BE1">
      <w:pPr>
        <w:pStyle w:val="a0"/>
        <w:rPr>
          <w:rFonts w:hint="cs"/>
          <w:rtl/>
        </w:rPr>
      </w:pPr>
    </w:p>
    <w:p w14:paraId="57FB2F2E" w14:textId="77777777" w:rsidR="00000000" w:rsidRDefault="00364BE1">
      <w:pPr>
        <w:pStyle w:val="a0"/>
        <w:rPr>
          <w:rFonts w:hint="cs"/>
          <w:rtl/>
        </w:rPr>
      </w:pPr>
      <w:r>
        <w:rPr>
          <w:rFonts w:hint="cs"/>
          <w:rtl/>
        </w:rPr>
        <w:t xml:space="preserve">אז הוא צודק. </w:t>
      </w:r>
    </w:p>
    <w:p w14:paraId="5A4DD0E0" w14:textId="77777777" w:rsidR="00000000" w:rsidRDefault="00364BE1">
      <w:pPr>
        <w:pStyle w:val="a0"/>
        <w:ind w:firstLine="0"/>
        <w:rPr>
          <w:rFonts w:hint="cs"/>
          <w:rtl/>
        </w:rPr>
      </w:pPr>
    </w:p>
    <w:p w14:paraId="7653180F" w14:textId="77777777" w:rsidR="00000000" w:rsidRDefault="00364BE1">
      <w:pPr>
        <w:pStyle w:val="-"/>
        <w:rPr>
          <w:rtl/>
        </w:rPr>
      </w:pPr>
      <w:bookmarkStart w:id="154" w:name="FS000000521T10_03_2004_13_07_56C"/>
      <w:bookmarkEnd w:id="154"/>
      <w:r>
        <w:rPr>
          <w:rtl/>
        </w:rPr>
        <w:t>שר הרווחה זבולון אורל</w:t>
      </w:r>
      <w:r>
        <w:rPr>
          <w:rtl/>
        </w:rPr>
        <w:t>ב:</w:t>
      </w:r>
    </w:p>
    <w:p w14:paraId="6CCEECDC" w14:textId="77777777" w:rsidR="00000000" w:rsidRDefault="00364BE1">
      <w:pPr>
        <w:pStyle w:val="a0"/>
        <w:rPr>
          <w:rtl/>
        </w:rPr>
      </w:pPr>
    </w:p>
    <w:p w14:paraId="5961A609" w14:textId="77777777" w:rsidR="00000000" w:rsidRDefault="00364BE1">
      <w:pPr>
        <w:pStyle w:val="a0"/>
        <w:rPr>
          <w:rFonts w:hint="cs"/>
          <w:rtl/>
        </w:rPr>
      </w:pPr>
      <w:r>
        <w:rPr>
          <w:rFonts w:hint="cs"/>
          <w:rtl/>
        </w:rPr>
        <w:t>דקה אחת, אדוני היושב-ראש. הצעתו של חבר הכנסת מתן וילנאי מבקשת לתקן את חוק הביטוח הלאומי באופן שתבוטל הגבלת הזמן של שישה חודשים בבחירה בין קצבת הנכות לפי חוק הנכים לבין התגמול לפי חוק הביטוח הלאומי, ובלבד שלא יקבל מבוטח כפל גמלה. כן מוצע כי חוק הנכים ית</w:t>
      </w:r>
      <w:r>
        <w:rPr>
          <w:rFonts w:hint="cs"/>
          <w:rtl/>
        </w:rPr>
        <w:t xml:space="preserve">וקן באופן שיאפשר למבוטח לנקוט צעדים כדי לזכות בתשלומים לפי חוק הנכים, גם אם הוכר כנכה לפי חוק הביטוח הלאומי, ובלבד שלא ישולמו גמלאות על-פי שני החוקים בעבור אותו תקופה ובעבור אותו אירוע. </w:t>
      </w:r>
    </w:p>
    <w:p w14:paraId="122B99B0" w14:textId="77777777" w:rsidR="00000000" w:rsidRDefault="00364BE1">
      <w:pPr>
        <w:pStyle w:val="a0"/>
        <w:rPr>
          <w:rFonts w:hint="cs"/>
          <w:rtl/>
        </w:rPr>
      </w:pPr>
    </w:p>
    <w:p w14:paraId="2DB3B66D" w14:textId="77777777" w:rsidR="00000000" w:rsidRDefault="00364BE1">
      <w:pPr>
        <w:pStyle w:val="a0"/>
        <w:rPr>
          <w:rFonts w:hint="cs"/>
          <w:rtl/>
        </w:rPr>
      </w:pPr>
      <w:r>
        <w:rPr>
          <w:rFonts w:hint="cs"/>
          <w:rtl/>
        </w:rPr>
        <w:t>ואולם, הצעת החוק מחייבת, אדוני היושב-ראש, התייחסות לעניינים נוספים ש</w:t>
      </w:r>
      <w:r>
        <w:rPr>
          <w:rFonts w:hint="cs"/>
          <w:rtl/>
        </w:rPr>
        <w:t>אינם באים בה לידי ביטוי, להשלכות רוחב נוספות. זאת ועוד, בימים אלה מכין משרד הביטחון הצעת חוק דומה לעניין זה, ולפיה תעמוד לאדם הזכות לבחור בין הגמלאות השונות עד תום שלוש שנים, ולא חצי שנה כמו היום, מיום שנקבעה לו נכות צמיתה על-ידי המוסד לביטוח הלאומי. לכן מ</w:t>
      </w:r>
      <w:r>
        <w:rPr>
          <w:rFonts w:hint="cs"/>
          <w:rtl/>
        </w:rPr>
        <w:t xml:space="preserve">ציעה הממשלה לחבר הכנסת וילנאי להמתין בהצבעה עד שתבוא ההצעה הממשלתית המסודרת, וגם אתה תוכל לבוא בדברים עם משרדי הממשלה הנוגעים בדבר. להערכתנו, יש סיכוי. אם תעמוד על כך שההצבעה תתקיים היום, אנחנו - - - </w:t>
      </w:r>
    </w:p>
    <w:p w14:paraId="626A43FE" w14:textId="77777777" w:rsidR="00000000" w:rsidRDefault="00364BE1">
      <w:pPr>
        <w:pStyle w:val="a0"/>
        <w:ind w:firstLine="0"/>
        <w:rPr>
          <w:rFonts w:hint="cs"/>
          <w:rtl/>
        </w:rPr>
      </w:pPr>
    </w:p>
    <w:p w14:paraId="21BF63A8" w14:textId="77777777" w:rsidR="00000000" w:rsidRDefault="00364BE1">
      <w:pPr>
        <w:pStyle w:val="af1"/>
        <w:rPr>
          <w:rtl/>
        </w:rPr>
      </w:pPr>
      <w:r>
        <w:rPr>
          <w:rtl/>
        </w:rPr>
        <w:t>היו"ר ראובן ריבלין:</w:t>
      </w:r>
    </w:p>
    <w:p w14:paraId="465EEB96" w14:textId="77777777" w:rsidR="00000000" w:rsidRDefault="00364BE1">
      <w:pPr>
        <w:pStyle w:val="a0"/>
        <w:rPr>
          <w:rtl/>
        </w:rPr>
      </w:pPr>
    </w:p>
    <w:p w14:paraId="4280C53D" w14:textId="77777777" w:rsidR="00000000" w:rsidRDefault="00364BE1">
      <w:pPr>
        <w:pStyle w:val="a0"/>
        <w:rPr>
          <w:rFonts w:hint="cs"/>
          <w:rtl/>
        </w:rPr>
      </w:pPr>
      <w:r>
        <w:rPr>
          <w:rFonts w:hint="cs"/>
          <w:rtl/>
        </w:rPr>
        <w:t xml:space="preserve">אדוני השר, אני מוכרח להגן על חבר </w:t>
      </w:r>
      <w:r>
        <w:rPr>
          <w:rFonts w:hint="cs"/>
          <w:rtl/>
        </w:rPr>
        <w:t xml:space="preserve">הכנסת וילנאי, לא על השר. אדוני אומר שהוא מסכים להצעה שלו, רק היא לא מלאה ושלמה. אם אדוני מסכים להצעה שלו, יסכים שהיא תעבור </w:t>
      </w:r>
      <w:r>
        <w:rPr>
          <w:rtl/>
        </w:rPr>
        <w:t>–</w:t>
      </w:r>
      <w:r>
        <w:rPr>
          <w:rFonts w:hint="cs"/>
          <w:rtl/>
        </w:rPr>
        <w:t xml:space="preserve"> והוא ימתין עד שההצעה הממשלתית תבוא. </w:t>
      </w:r>
    </w:p>
    <w:p w14:paraId="611B96A4" w14:textId="77777777" w:rsidR="00000000" w:rsidRDefault="00364BE1">
      <w:pPr>
        <w:pStyle w:val="a0"/>
        <w:ind w:firstLine="0"/>
        <w:rPr>
          <w:rFonts w:hint="cs"/>
          <w:rtl/>
        </w:rPr>
      </w:pPr>
    </w:p>
    <w:p w14:paraId="7A6EF77A" w14:textId="77777777" w:rsidR="00000000" w:rsidRDefault="00364BE1">
      <w:pPr>
        <w:pStyle w:val="-"/>
        <w:rPr>
          <w:rtl/>
        </w:rPr>
      </w:pPr>
      <w:bookmarkStart w:id="155" w:name="FS000000521T10_03_2004_13_26_57"/>
      <w:bookmarkStart w:id="156" w:name="FS000000521T10_03_2004_13_27_00C"/>
      <w:bookmarkEnd w:id="155"/>
      <w:r>
        <w:rPr>
          <w:rFonts w:hint="eastAsia"/>
          <w:rtl/>
        </w:rPr>
        <w:t>שר</w:t>
      </w:r>
      <w:r>
        <w:rPr>
          <w:rtl/>
        </w:rPr>
        <w:t xml:space="preserve"> הרווחה זבולון אורלב:</w:t>
      </w:r>
    </w:p>
    <w:p w14:paraId="0E1904BA" w14:textId="77777777" w:rsidR="00000000" w:rsidRDefault="00364BE1">
      <w:pPr>
        <w:pStyle w:val="a0"/>
        <w:rPr>
          <w:rtl/>
        </w:rPr>
      </w:pPr>
    </w:p>
    <w:p w14:paraId="70D6FB5B" w14:textId="77777777" w:rsidR="00000000" w:rsidRDefault="00364BE1">
      <w:pPr>
        <w:pStyle w:val="a0"/>
        <w:rPr>
          <w:rFonts w:hint="cs"/>
          <w:rtl/>
        </w:rPr>
      </w:pPr>
      <w:r>
        <w:rPr>
          <w:rFonts w:hint="cs"/>
          <w:rtl/>
        </w:rPr>
        <w:t>לא. לצערי, ועדת השרים לחקיקה, שר המשפטים - - -</w:t>
      </w:r>
    </w:p>
    <w:p w14:paraId="0275BD36" w14:textId="77777777" w:rsidR="00000000" w:rsidRDefault="00364BE1">
      <w:pPr>
        <w:pStyle w:val="a0"/>
        <w:ind w:firstLine="0"/>
        <w:rPr>
          <w:rFonts w:hint="cs"/>
          <w:rtl/>
        </w:rPr>
      </w:pPr>
    </w:p>
    <w:p w14:paraId="79E86A80" w14:textId="77777777" w:rsidR="00000000" w:rsidRDefault="00364BE1">
      <w:pPr>
        <w:pStyle w:val="af1"/>
        <w:rPr>
          <w:rtl/>
        </w:rPr>
      </w:pPr>
      <w:r>
        <w:rPr>
          <w:rtl/>
        </w:rPr>
        <w:t>היו"ר ראובן ריבלין:</w:t>
      </w:r>
    </w:p>
    <w:p w14:paraId="644A9EF2" w14:textId="77777777" w:rsidR="00000000" w:rsidRDefault="00364BE1">
      <w:pPr>
        <w:pStyle w:val="a0"/>
        <w:rPr>
          <w:rtl/>
        </w:rPr>
      </w:pPr>
    </w:p>
    <w:p w14:paraId="1DC090CB" w14:textId="77777777" w:rsidR="00000000" w:rsidRDefault="00364BE1">
      <w:pPr>
        <w:pStyle w:val="a0"/>
        <w:rPr>
          <w:rFonts w:hint="cs"/>
          <w:rtl/>
        </w:rPr>
      </w:pPr>
      <w:r>
        <w:rPr>
          <w:rFonts w:hint="cs"/>
          <w:rtl/>
        </w:rPr>
        <w:t xml:space="preserve">כי ההיגיון אומר </w:t>
      </w:r>
      <w:r>
        <w:rPr>
          <w:rtl/>
        </w:rPr>
        <w:t>–</w:t>
      </w:r>
      <w:r>
        <w:rPr>
          <w:rFonts w:hint="cs"/>
          <w:rtl/>
        </w:rPr>
        <w:t xml:space="preserve"> חבר הכנסת יהלום, אני לא הבנתי כמוך?</w:t>
      </w:r>
    </w:p>
    <w:p w14:paraId="7F7F7E47" w14:textId="77777777" w:rsidR="00000000" w:rsidRDefault="00364BE1">
      <w:pPr>
        <w:pStyle w:val="a0"/>
        <w:ind w:firstLine="0"/>
        <w:rPr>
          <w:rFonts w:hint="cs"/>
          <w:rtl/>
        </w:rPr>
      </w:pPr>
    </w:p>
    <w:p w14:paraId="591C7562" w14:textId="77777777" w:rsidR="00000000" w:rsidRDefault="00364BE1">
      <w:pPr>
        <w:pStyle w:val="-"/>
        <w:rPr>
          <w:rtl/>
        </w:rPr>
      </w:pPr>
      <w:bookmarkStart w:id="157" w:name="FS000000521T10_03_2004_13_27_36C"/>
      <w:bookmarkEnd w:id="157"/>
      <w:r>
        <w:rPr>
          <w:rtl/>
        </w:rPr>
        <w:t>שר הרווחה זבולון אורלב:</w:t>
      </w:r>
    </w:p>
    <w:p w14:paraId="33D019BA" w14:textId="77777777" w:rsidR="00000000" w:rsidRDefault="00364BE1">
      <w:pPr>
        <w:pStyle w:val="a0"/>
        <w:rPr>
          <w:rtl/>
        </w:rPr>
      </w:pPr>
    </w:p>
    <w:p w14:paraId="5177C857" w14:textId="77777777" w:rsidR="00000000" w:rsidRDefault="00364BE1">
      <w:pPr>
        <w:pStyle w:val="a0"/>
        <w:rPr>
          <w:rFonts w:hint="cs"/>
          <w:rtl/>
        </w:rPr>
      </w:pPr>
      <w:r>
        <w:rPr>
          <w:rFonts w:hint="cs"/>
          <w:rtl/>
        </w:rPr>
        <w:t xml:space="preserve">הואיל ויש להצעה השלכות רוחב, שכוללות גם הוצאות תקציביות שונות שאינן קשורות לחוק הנכים, כי מדובר כאן בפעולת שרשרת, אני מציע לכנסת, בהסכמת המציע </w:t>
      </w:r>
      <w:r>
        <w:rPr>
          <w:rtl/>
        </w:rPr>
        <w:t>–</w:t>
      </w:r>
      <w:r>
        <w:rPr>
          <w:rFonts w:hint="cs"/>
          <w:rtl/>
        </w:rPr>
        <w:t xml:space="preserve"> באנו אתו בדברים מראש </w:t>
      </w:r>
      <w:r>
        <w:rPr>
          <w:rtl/>
        </w:rPr>
        <w:t>–</w:t>
      </w:r>
      <w:r>
        <w:rPr>
          <w:rFonts w:hint="cs"/>
          <w:rtl/>
        </w:rPr>
        <w:t xml:space="preserve"> לדחות א</w:t>
      </w:r>
      <w:r>
        <w:rPr>
          <w:rFonts w:hint="cs"/>
          <w:rtl/>
        </w:rPr>
        <w:t xml:space="preserve">ת ההצבעה למועד אחר, ובינתיים לבוא בדברים כדי לגבש הצעה שתהיה מוסכמת עם הממשלה. זאת הצעתי. </w:t>
      </w:r>
    </w:p>
    <w:bookmarkEnd w:id="156"/>
    <w:p w14:paraId="7B4D8E4A" w14:textId="77777777" w:rsidR="00000000" w:rsidRDefault="00364BE1">
      <w:pPr>
        <w:pStyle w:val="a0"/>
        <w:ind w:firstLine="0"/>
        <w:rPr>
          <w:rFonts w:hint="cs"/>
          <w:rtl/>
        </w:rPr>
      </w:pPr>
    </w:p>
    <w:p w14:paraId="6958A12B" w14:textId="77777777" w:rsidR="00000000" w:rsidRDefault="00364BE1">
      <w:pPr>
        <w:pStyle w:val="af1"/>
        <w:rPr>
          <w:rtl/>
        </w:rPr>
      </w:pPr>
      <w:r>
        <w:rPr>
          <w:rtl/>
        </w:rPr>
        <w:t>היו"ר ראובן ריבלין:</w:t>
      </w:r>
    </w:p>
    <w:p w14:paraId="082BEB3B" w14:textId="77777777" w:rsidR="00000000" w:rsidRDefault="00364BE1">
      <w:pPr>
        <w:pStyle w:val="a0"/>
        <w:rPr>
          <w:rtl/>
        </w:rPr>
      </w:pPr>
    </w:p>
    <w:p w14:paraId="17EBEC89" w14:textId="77777777" w:rsidR="00000000" w:rsidRDefault="00364BE1">
      <w:pPr>
        <w:pStyle w:val="a0"/>
        <w:rPr>
          <w:rFonts w:hint="cs"/>
          <w:rtl/>
        </w:rPr>
      </w:pPr>
      <w:r>
        <w:rPr>
          <w:rFonts w:hint="cs"/>
          <w:rtl/>
        </w:rPr>
        <w:t>תודה. האם חבר הכנסת וילנאי מסכים להצעת הממשלה?</w:t>
      </w:r>
    </w:p>
    <w:p w14:paraId="50DDFCCA" w14:textId="77777777" w:rsidR="00000000" w:rsidRDefault="00364BE1">
      <w:pPr>
        <w:pStyle w:val="a0"/>
        <w:ind w:firstLine="0"/>
        <w:rPr>
          <w:rFonts w:hint="cs"/>
          <w:rtl/>
        </w:rPr>
      </w:pPr>
    </w:p>
    <w:p w14:paraId="6F37B3FC" w14:textId="77777777" w:rsidR="00000000" w:rsidRDefault="00364BE1">
      <w:pPr>
        <w:pStyle w:val="af0"/>
        <w:rPr>
          <w:rtl/>
        </w:rPr>
      </w:pPr>
      <w:r>
        <w:rPr>
          <w:rFonts w:hint="eastAsia"/>
          <w:rtl/>
        </w:rPr>
        <w:t>מתן</w:t>
      </w:r>
      <w:r>
        <w:rPr>
          <w:rtl/>
        </w:rPr>
        <w:t xml:space="preserve"> וילנאי (העבודה-מימד):</w:t>
      </w:r>
    </w:p>
    <w:p w14:paraId="4700CC3F" w14:textId="77777777" w:rsidR="00000000" w:rsidRDefault="00364BE1">
      <w:pPr>
        <w:pStyle w:val="a0"/>
        <w:rPr>
          <w:rFonts w:hint="cs"/>
          <w:rtl/>
        </w:rPr>
      </w:pPr>
    </w:p>
    <w:p w14:paraId="04A876EA" w14:textId="77777777" w:rsidR="00000000" w:rsidRDefault="00364BE1">
      <w:pPr>
        <w:pStyle w:val="a0"/>
        <w:rPr>
          <w:rFonts w:hint="cs"/>
          <w:rtl/>
        </w:rPr>
      </w:pPr>
      <w:r>
        <w:rPr>
          <w:rFonts w:hint="cs"/>
          <w:rtl/>
        </w:rPr>
        <w:t xml:space="preserve">מקובל עלי. </w:t>
      </w:r>
    </w:p>
    <w:p w14:paraId="4DE6A34F" w14:textId="77777777" w:rsidR="00000000" w:rsidRDefault="00364BE1">
      <w:pPr>
        <w:pStyle w:val="a0"/>
        <w:ind w:firstLine="0"/>
        <w:rPr>
          <w:rFonts w:hint="cs"/>
          <w:rtl/>
        </w:rPr>
      </w:pPr>
    </w:p>
    <w:p w14:paraId="2413DF4C" w14:textId="77777777" w:rsidR="00000000" w:rsidRDefault="00364BE1">
      <w:pPr>
        <w:pStyle w:val="af1"/>
        <w:rPr>
          <w:rtl/>
        </w:rPr>
      </w:pPr>
      <w:r>
        <w:rPr>
          <w:rtl/>
        </w:rPr>
        <w:t>היו"ר ראובן ריבלין:</w:t>
      </w:r>
    </w:p>
    <w:p w14:paraId="296A3908" w14:textId="77777777" w:rsidR="00000000" w:rsidRDefault="00364BE1">
      <w:pPr>
        <w:pStyle w:val="a0"/>
        <w:rPr>
          <w:rtl/>
        </w:rPr>
      </w:pPr>
    </w:p>
    <w:p w14:paraId="6B1ABA40" w14:textId="77777777" w:rsidR="00000000" w:rsidRDefault="00364BE1">
      <w:pPr>
        <w:pStyle w:val="a0"/>
        <w:rPr>
          <w:rFonts w:hint="cs"/>
          <w:rtl/>
        </w:rPr>
      </w:pPr>
      <w:r>
        <w:rPr>
          <w:rFonts w:hint="cs"/>
          <w:rtl/>
        </w:rPr>
        <w:t>אם מקובל, אין בעיה, אנחנו לא כופים</w:t>
      </w:r>
      <w:r>
        <w:rPr>
          <w:rFonts w:hint="cs"/>
          <w:rtl/>
        </w:rPr>
        <w:t xml:space="preserve">. האם יש מישהו שמתנגד? ובכן, התשובה וההצבעה נדחות לתאריך מאוחר יותר, שייקבע על-ידי המציע. ההצבעה נדחית לזמן שיחליט המציע, כי לממשלה אין עמדה בעניין זה </w:t>
      </w:r>
      <w:r>
        <w:rPr>
          <w:rtl/>
        </w:rPr>
        <w:t>–</w:t>
      </w:r>
      <w:r>
        <w:rPr>
          <w:rFonts w:hint="cs"/>
          <w:rtl/>
        </w:rPr>
        <w:t xml:space="preserve"> אין לה מעמד, יש לה עמדה בוודאי. </w:t>
      </w:r>
    </w:p>
    <w:p w14:paraId="7B681AFD" w14:textId="77777777" w:rsidR="00000000" w:rsidRDefault="00364BE1">
      <w:pPr>
        <w:pStyle w:val="a0"/>
        <w:rPr>
          <w:rFonts w:hint="cs"/>
          <w:rtl/>
        </w:rPr>
      </w:pPr>
    </w:p>
    <w:p w14:paraId="63E051EC" w14:textId="77777777" w:rsidR="00000000" w:rsidRDefault="00364BE1">
      <w:pPr>
        <w:pStyle w:val="a2"/>
        <w:rPr>
          <w:rtl/>
        </w:rPr>
      </w:pPr>
    </w:p>
    <w:p w14:paraId="2FB3A7DF" w14:textId="77777777" w:rsidR="00000000" w:rsidRDefault="00364BE1">
      <w:pPr>
        <w:pStyle w:val="a2"/>
        <w:rPr>
          <w:rFonts w:hint="cs"/>
          <w:rtl/>
        </w:rPr>
      </w:pPr>
      <w:bookmarkStart w:id="158" w:name="CS23889FI0023889T10_03_2004_13_29_40"/>
      <w:bookmarkStart w:id="159" w:name="_Toc71352012"/>
      <w:bookmarkEnd w:id="158"/>
      <w:r>
        <w:rPr>
          <w:rtl/>
        </w:rPr>
        <w:t xml:space="preserve">הצעת חוק יסודות התקציב (תיקון - פטור </w:t>
      </w:r>
      <w:r>
        <w:rPr>
          <w:rFonts w:hint="cs"/>
          <w:rtl/>
        </w:rPr>
        <w:br/>
      </w:r>
      <w:r>
        <w:rPr>
          <w:rtl/>
        </w:rPr>
        <w:t>מדמי חכירה לבתי</w:t>
      </w:r>
      <w:r>
        <w:rPr>
          <w:rFonts w:hint="cs"/>
          <w:rtl/>
        </w:rPr>
        <w:t>-</w:t>
      </w:r>
      <w:r>
        <w:rPr>
          <w:rtl/>
        </w:rPr>
        <w:t>כנסת), התשס"ג-</w:t>
      </w:r>
      <w:r>
        <w:rPr>
          <w:rtl/>
        </w:rPr>
        <w:t>2003</w:t>
      </w:r>
      <w:bookmarkEnd w:id="159"/>
    </w:p>
    <w:p w14:paraId="1A3BE763" w14:textId="77777777" w:rsidR="00000000" w:rsidRDefault="00364BE1">
      <w:pPr>
        <w:pStyle w:val="a0"/>
        <w:ind w:firstLine="0"/>
        <w:rPr>
          <w:rFonts w:hint="cs"/>
          <w:rtl/>
        </w:rPr>
      </w:pPr>
      <w:r>
        <w:rPr>
          <w:rtl/>
        </w:rPr>
        <w:t xml:space="preserve">["דברי הכנסת", חוב' </w:t>
      </w:r>
      <w:r>
        <w:rPr>
          <w:rFonts w:hint="cs"/>
          <w:rtl/>
        </w:rPr>
        <w:t>י"ד</w:t>
      </w:r>
      <w:r>
        <w:rPr>
          <w:rtl/>
        </w:rPr>
        <w:t xml:space="preserve">, עמ' </w:t>
      </w:r>
      <w:r>
        <w:rPr>
          <w:rFonts w:hint="cs"/>
          <w:rtl/>
        </w:rPr>
        <w:t>9222</w:t>
      </w:r>
      <w:r>
        <w:rPr>
          <w:rtl/>
        </w:rPr>
        <w:t>.]</w:t>
      </w:r>
    </w:p>
    <w:p w14:paraId="07287E7C" w14:textId="77777777" w:rsidR="00000000" w:rsidRDefault="00364BE1">
      <w:pPr>
        <w:pStyle w:val="-0"/>
        <w:rPr>
          <w:rFonts w:hint="cs"/>
          <w:rtl/>
        </w:rPr>
      </w:pPr>
      <w:r>
        <w:rPr>
          <w:rFonts w:hint="cs"/>
          <w:rtl/>
        </w:rPr>
        <w:t xml:space="preserve"> </w:t>
      </w:r>
      <w:bookmarkStart w:id="160" w:name="_Toc71352013"/>
      <w:r>
        <w:rPr>
          <w:rFonts w:hint="cs"/>
          <w:rtl/>
        </w:rPr>
        <w:t>(הצעת</w:t>
      </w:r>
      <w:r>
        <w:rPr>
          <w:rtl/>
        </w:rPr>
        <w:t xml:space="preserve"> ח</w:t>
      </w:r>
      <w:r>
        <w:rPr>
          <w:rFonts w:hint="cs"/>
          <w:rtl/>
        </w:rPr>
        <w:t>בר הכנסת</w:t>
      </w:r>
      <w:r>
        <w:rPr>
          <w:rtl/>
        </w:rPr>
        <w:t xml:space="preserve"> </w:t>
      </w:r>
      <w:r>
        <w:rPr>
          <w:rFonts w:hint="cs"/>
          <w:rtl/>
        </w:rPr>
        <w:t xml:space="preserve">יעקב </w:t>
      </w:r>
      <w:r>
        <w:rPr>
          <w:rtl/>
        </w:rPr>
        <w:t>ליצמן</w:t>
      </w:r>
      <w:r>
        <w:rPr>
          <w:rFonts w:hint="cs"/>
          <w:rtl/>
        </w:rPr>
        <w:t>)</w:t>
      </w:r>
      <w:bookmarkEnd w:id="160"/>
    </w:p>
    <w:p w14:paraId="37891365" w14:textId="77777777" w:rsidR="00000000" w:rsidRDefault="00364BE1">
      <w:pPr>
        <w:pStyle w:val="a0"/>
        <w:ind w:firstLine="0"/>
        <w:rPr>
          <w:rFonts w:hint="cs"/>
          <w:rtl/>
        </w:rPr>
      </w:pPr>
    </w:p>
    <w:p w14:paraId="20B9D3F3" w14:textId="77777777" w:rsidR="00000000" w:rsidRDefault="00364BE1">
      <w:pPr>
        <w:pStyle w:val="af1"/>
        <w:rPr>
          <w:rtl/>
        </w:rPr>
      </w:pPr>
      <w:r>
        <w:rPr>
          <w:rtl/>
        </w:rPr>
        <w:t>היו"ר ראובן ריבלין:</w:t>
      </w:r>
    </w:p>
    <w:p w14:paraId="1404C4FB" w14:textId="77777777" w:rsidR="00000000" w:rsidRDefault="00364BE1">
      <w:pPr>
        <w:pStyle w:val="a0"/>
        <w:rPr>
          <w:rtl/>
        </w:rPr>
      </w:pPr>
    </w:p>
    <w:p w14:paraId="16059166" w14:textId="77777777" w:rsidR="00000000" w:rsidRDefault="00364BE1">
      <w:pPr>
        <w:pStyle w:val="a0"/>
        <w:rPr>
          <w:rFonts w:hint="cs"/>
          <w:rtl/>
        </w:rPr>
      </w:pPr>
      <w:r>
        <w:rPr>
          <w:rFonts w:hint="cs"/>
          <w:rtl/>
        </w:rPr>
        <w:t>רבותי, הצעת חוק יסודות התקציב</w:t>
      </w:r>
      <w:r>
        <w:rPr>
          <w:rtl/>
        </w:rPr>
        <w:t xml:space="preserve"> (תיקון – פטור</w:t>
      </w:r>
      <w:r>
        <w:rPr>
          <w:rFonts w:hint="cs"/>
          <w:rtl/>
        </w:rPr>
        <w:t xml:space="preserve"> </w:t>
      </w:r>
      <w:r>
        <w:rPr>
          <w:rtl/>
        </w:rPr>
        <w:t>מדמי חכירה לבתי</w:t>
      </w:r>
      <w:r>
        <w:rPr>
          <w:rFonts w:hint="cs"/>
          <w:rtl/>
        </w:rPr>
        <w:t>-</w:t>
      </w:r>
      <w:r>
        <w:rPr>
          <w:rtl/>
        </w:rPr>
        <w:t>כנסת)</w:t>
      </w:r>
      <w:r>
        <w:rPr>
          <w:rFonts w:hint="cs"/>
          <w:rtl/>
        </w:rPr>
        <w:t xml:space="preserve">, של חבר הכנסת ליצמן, שמספרה פ/1448 </w:t>
      </w:r>
      <w:r>
        <w:rPr>
          <w:rtl/>
        </w:rPr>
        <w:t>–</w:t>
      </w:r>
      <w:r>
        <w:rPr>
          <w:rFonts w:hint="cs"/>
          <w:rtl/>
        </w:rPr>
        <w:t xml:space="preserve"> הצבעה בלבד. חבר הכנסת ליצמן, האם אדוני רוצה לרענן את הזיכרון?</w:t>
      </w:r>
      <w:r>
        <w:rPr>
          <w:rFonts w:hint="cs"/>
          <w:rtl/>
        </w:rPr>
        <w:t xml:space="preserve"> </w:t>
      </w:r>
    </w:p>
    <w:p w14:paraId="6EA7C314" w14:textId="77777777" w:rsidR="00000000" w:rsidRDefault="00364BE1">
      <w:pPr>
        <w:pStyle w:val="a0"/>
        <w:ind w:firstLine="0"/>
        <w:rPr>
          <w:rFonts w:hint="cs"/>
          <w:rtl/>
        </w:rPr>
      </w:pPr>
    </w:p>
    <w:p w14:paraId="34F3CBFB" w14:textId="77777777" w:rsidR="00000000" w:rsidRDefault="00364BE1">
      <w:pPr>
        <w:pStyle w:val="af0"/>
        <w:rPr>
          <w:rtl/>
        </w:rPr>
      </w:pPr>
      <w:r>
        <w:rPr>
          <w:rFonts w:hint="eastAsia"/>
          <w:rtl/>
        </w:rPr>
        <w:t>יעקב</w:t>
      </w:r>
      <w:r>
        <w:rPr>
          <w:rtl/>
        </w:rPr>
        <w:t xml:space="preserve"> ליצמן (יהדות התורה):</w:t>
      </w:r>
    </w:p>
    <w:p w14:paraId="07E51D73" w14:textId="77777777" w:rsidR="00000000" w:rsidRDefault="00364BE1">
      <w:pPr>
        <w:pStyle w:val="a0"/>
        <w:rPr>
          <w:rFonts w:hint="cs"/>
          <w:rtl/>
        </w:rPr>
      </w:pPr>
    </w:p>
    <w:p w14:paraId="7BA78044" w14:textId="77777777" w:rsidR="00000000" w:rsidRDefault="00364BE1">
      <w:pPr>
        <w:pStyle w:val="a0"/>
        <w:rPr>
          <w:rFonts w:hint="cs"/>
          <w:rtl/>
        </w:rPr>
      </w:pPr>
      <w:r>
        <w:rPr>
          <w:rFonts w:hint="cs"/>
          <w:rtl/>
        </w:rPr>
        <w:t>להצביע.</w:t>
      </w:r>
    </w:p>
    <w:p w14:paraId="63F0B972" w14:textId="77777777" w:rsidR="00000000" w:rsidRDefault="00364BE1">
      <w:pPr>
        <w:pStyle w:val="a0"/>
        <w:ind w:firstLine="0"/>
        <w:rPr>
          <w:rFonts w:hint="cs"/>
          <w:rtl/>
        </w:rPr>
      </w:pPr>
    </w:p>
    <w:p w14:paraId="25073749" w14:textId="77777777" w:rsidR="00000000" w:rsidRDefault="00364BE1">
      <w:pPr>
        <w:pStyle w:val="af1"/>
        <w:rPr>
          <w:rtl/>
        </w:rPr>
      </w:pPr>
      <w:r>
        <w:rPr>
          <w:rtl/>
        </w:rPr>
        <w:t>היו"ר ראובן ריבלין:</w:t>
      </w:r>
    </w:p>
    <w:p w14:paraId="20E0C270" w14:textId="77777777" w:rsidR="00000000" w:rsidRDefault="00364BE1">
      <w:pPr>
        <w:pStyle w:val="a0"/>
        <w:rPr>
          <w:rtl/>
        </w:rPr>
      </w:pPr>
    </w:p>
    <w:p w14:paraId="69901123" w14:textId="77777777" w:rsidR="00000000" w:rsidRDefault="00364BE1">
      <w:pPr>
        <w:pStyle w:val="a0"/>
        <w:rPr>
          <w:rFonts w:hint="cs"/>
          <w:rtl/>
        </w:rPr>
      </w:pPr>
      <w:r>
        <w:rPr>
          <w:rFonts w:hint="cs"/>
          <w:rtl/>
        </w:rPr>
        <w:t xml:space="preserve">הוא לא רוצה, בסדר. אמרתי רק לרענן את הזיכרון. צלצלנו רק הרגע. ניתן דקה וחצי. אין צורך בחמש דקות, אבל ניתן לאנשים אפשרות לבוא, לשבת ולהצביע. ובכן, רבותי חברי הכנסת, נא לשבת. </w:t>
      </w:r>
    </w:p>
    <w:p w14:paraId="56EE4C5F" w14:textId="77777777" w:rsidR="00000000" w:rsidRDefault="00364BE1">
      <w:pPr>
        <w:pStyle w:val="a0"/>
        <w:rPr>
          <w:rFonts w:hint="cs"/>
          <w:rtl/>
        </w:rPr>
      </w:pPr>
    </w:p>
    <w:p w14:paraId="0EF4BE7E" w14:textId="77777777" w:rsidR="00000000" w:rsidRDefault="00364BE1">
      <w:pPr>
        <w:pStyle w:val="a0"/>
        <w:rPr>
          <w:rFonts w:hint="cs"/>
          <w:rtl/>
        </w:rPr>
      </w:pPr>
      <w:r>
        <w:rPr>
          <w:rFonts w:hint="cs"/>
          <w:rtl/>
        </w:rPr>
        <w:t>אנחנו עוברים להצבעה ע</w:t>
      </w:r>
      <w:r>
        <w:rPr>
          <w:rFonts w:hint="cs"/>
          <w:rtl/>
        </w:rPr>
        <w:t xml:space="preserve">ל הצעת חוק יסודות התקציב (תיקון </w:t>
      </w:r>
      <w:r>
        <w:rPr>
          <w:rtl/>
        </w:rPr>
        <w:t>–</w:t>
      </w:r>
      <w:r>
        <w:rPr>
          <w:rFonts w:hint="cs"/>
          <w:rtl/>
        </w:rPr>
        <w:t xml:space="preserve"> פטור מדמי חכירה לבתי-כנסת), התשס"ג-2003, של חבר הכנסת ליצמן.</w:t>
      </w:r>
    </w:p>
    <w:p w14:paraId="5E3CA36A" w14:textId="77777777" w:rsidR="00000000" w:rsidRDefault="00364BE1">
      <w:pPr>
        <w:pStyle w:val="a0"/>
        <w:rPr>
          <w:rFonts w:hint="cs"/>
          <w:rtl/>
        </w:rPr>
      </w:pPr>
    </w:p>
    <w:p w14:paraId="575609D3" w14:textId="77777777" w:rsidR="00000000" w:rsidRDefault="00364BE1">
      <w:pPr>
        <w:pStyle w:val="af0"/>
        <w:rPr>
          <w:rtl/>
        </w:rPr>
      </w:pPr>
      <w:r>
        <w:rPr>
          <w:rFonts w:hint="eastAsia"/>
          <w:rtl/>
        </w:rPr>
        <w:t>אופיר</w:t>
      </w:r>
      <w:r>
        <w:rPr>
          <w:rtl/>
        </w:rPr>
        <w:t xml:space="preserve"> פינס-פז (העבודה-מימד):</w:t>
      </w:r>
    </w:p>
    <w:p w14:paraId="1AC3C835" w14:textId="77777777" w:rsidR="00000000" w:rsidRDefault="00364BE1">
      <w:pPr>
        <w:pStyle w:val="a0"/>
        <w:rPr>
          <w:rFonts w:hint="cs"/>
          <w:rtl/>
        </w:rPr>
      </w:pPr>
    </w:p>
    <w:p w14:paraId="63E469F3" w14:textId="77777777" w:rsidR="00000000" w:rsidRDefault="00364BE1">
      <w:pPr>
        <w:pStyle w:val="a0"/>
        <w:rPr>
          <w:rFonts w:hint="cs"/>
          <w:rtl/>
        </w:rPr>
      </w:pPr>
      <w:r>
        <w:rPr>
          <w:rFonts w:hint="cs"/>
          <w:rtl/>
        </w:rPr>
        <w:t>מה עמדת הממשלה?</w:t>
      </w:r>
    </w:p>
    <w:p w14:paraId="4CC1812B" w14:textId="77777777" w:rsidR="00000000" w:rsidRDefault="00364BE1">
      <w:pPr>
        <w:pStyle w:val="a0"/>
        <w:rPr>
          <w:rFonts w:hint="cs"/>
          <w:rtl/>
        </w:rPr>
      </w:pPr>
    </w:p>
    <w:p w14:paraId="36852C0F" w14:textId="77777777" w:rsidR="00000000" w:rsidRDefault="00364BE1">
      <w:pPr>
        <w:pStyle w:val="af0"/>
        <w:rPr>
          <w:rtl/>
        </w:rPr>
      </w:pPr>
      <w:r>
        <w:rPr>
          <w:rFonts w:hint="eastAsia"/>
          <w:rtl/>
        </w:rPr>
        <w:t>גדעון</w:t>
      </w:r>
      <w:r>
        <w:rPr>
          <w:rtl/>
        </w:rPr>
        <w:t xml:space="preserve"> סער (הליכוד):</w:t>
      </w:r>
    </w:p>
    <w:p w14:paraId="2DF80255" w14:textId="77777777" w:rsidR="00000000" w:rsidRDefault="00364BE1">
      <w:pPr>
        <w:pStyle w:val="a0"/>
        <w:rPr>
          <w:rFonts w:hint="cs"/>
          <w:rtl/>
        </w:rPr>
      </w:pPr>
    </w:p>
    <w:p w14:paraId="1E7E4A47" w14:textId="77777777" w:rsidR="00000000" w:rsidRDefault="00364BE1">
      <w:pPr>
        <w:pStyle w:val="a0"/>
        <w:rPr>
          <w:rFonts w:hint="cs"/>
          <w:rtl/>
        </w:rPr>
      </w:pPr>
      <w:r>
        <w:rPr>
          <w:rFonts w:hint="cs"/>
          <w:rtl/>
        </w:rPr>
        <w:t>חופש הצבעה.</w:t>
      </w:r>
    </w:p>
    <w:p w14:paraId="6DF43FA3" w14:textId="77777777" w:rsidR="00000000" w:rsidRDefault="00364BE1">
      <w:pPr>
        <w:pStyle w:val="a0"/>
        <w:rPr>
          <w:rFonts w:hint="cs"/>
          <w:rtl/>
        </w:rPr>
      </w:pPr>
    </w:p>
    <w:p w14:paraId="4E3A32BF" w14:textId="77777777" w:rsidR="00000000" w:rsidRDefault="00364BE1">
      <w:pPr>
        <w:pStyle w:val="af1"/>
        <w:rPr>
          <w:rtl/>
        </w:rPr>
      </w:pPr>
      <w:r>
        <w:rPr>
          <w:rFonts w:hint="eastAsia"/>
          <w:rtl/>
        </w:rPr>
        <w:t>היו</w:t>
      </w:r>
      <w:r>
        <w:rPr>
          <w:rtl/>
        </w:rPr>
        <w:t>"ר ראובן ריבלין:</w:t>
      </w:r>
    </w:p>
    <w:p w14:paraId="29B99DD5" w14:textId="77777777" w:rsidR="00000000" w:rsidRDefault="00364BE1">
      <w:pPr>
        <w:pStyle w:val="a0"/>
        <w:rPr>
          <w:rFonts w:hint="cs"/>
          <w:rtl/>
        </w:rPr>
      </w:pPr>
    </w:p>
    <w:p w14:paraId="50E8C30E" w14:textId="77777777" w:rsidR="00000000" w:rsidRDefault="00364BE1">
      <w:pPr>
        <w:pStyle w:val="a0"/>
        <w:rPr>
          <w:rFonts w:hint="cs"/>
          <w:rtl/>
        </w:rPr>
      </w:pPr>
      <w:r>
        <w:rPr>
          <w:rFonts w:hint="cs"/>
          <w:rtl/>
        </w:rPr>
        <w:t xml:space="preserve">יש חופש הצבעה. </w:t>
      </w:r>
    </w:p>
    <w:p w14:paraId="0C8FBF4A" w14:textId="77777777" w:rsidR="00000000" w:rsidRDefault="00364BE1">
      <w:pPr>
        <w:pStyle w:val="a0"/>
        <w:rPr>
          <w:rFonts w:hint="cs"/>
          <w:rtl/>
        </w:rPr>
      </w:pPr>
    </w:p>
    <w:p w14:paraId="01AA2D23" w14:textId="77777777" w:rsidR="00000000" w:rsidRDefault="00364BE1">
      <w:pPr>
        <w:pStyle w:val="a0"/>
        <w:rPr>
          <w:rFonts w:hint="cs"/>
          <w:rtl/>
        </w:rPr>
      </w:pPr>
      <w:r>
        <w:rPr>
          <w:rFonts w:hint="cs"/>
          <w:rtl/>
        </w:rPr>
        <w:t xml:space="preserve">נא להצביע - מי בעד, מי נגד, מי נמנע. </w:t>
      </w:r>
    </w:p>
    <w:p w14:paraId="7892547B" w14:textId="77777777" w:rsidR="00000000" w:rsidRDefault="00364BE1">
      <w:pPr>
        <w:pStyle w:val="a0"/>
        <w:ind w:firstLine="0"/>
        <w:rPr>
          <w:rtl/>
        </w:rPr>
      </w:pPr>
    </w:p>
    <w:p w14:paraId="20BFD871" w14:textId="77777777" w:rsidR="00000000" w:rsidRDefault="00364BE1">
      <w:pPr>
        <w:pStyle w:val="a0"/>
        <w:ind w:firstLine="0"/>
        <w:rPr>
          <w:rFonts w:hint="cs"/>
          <w:rtl/>
        </w:rPr>
      </w:pPr>
    </w:p>
    <w:p w14:paraId="7ADF1953" w14:textId="77777777" w:rsidR="00000000" w:rsidRDefault="00364BE1">
      <w:pPr>
        <w:pStyle w:val="ab"/>
        <w:bidi/>
        <w:rPr>
          <w:rFonts w:hint="cs"/>
          <w:rtl/>
        </w:rPr>
      </w:pPr>
      <w:r>
        <w:rPr>
          <w:rFonts w:hint="cs"/>
          <w:rtl/>
        </w:rPr>
        <w:t>ה</w:t>
      </w:r>
      <w:r>
        <w:rPr>
          <w:rFonts w:hint="cs"/>
          <w:rtl/>
        </w:rPr>
        <w:t>צבעה מס' 5</w:t>
      </w:r>
    </w:p>
    <w:p w14:paraId="5BDB80C8" w14:textId="77777777" w:rsidR="00000000" w:rsidRDefault="00364BE1">
      <w:pPr>
        <w:pStyle w:val="a0"/>
        <w:ind w:firstLine="0"/>
        <w:rPr>
          <w:rFonts w:hint="cs"/>
          <w:rtl/>
        </w:rPr>
      </w:pPr>
    </w:p>
    <w:p w14:paraId="0EE86DC6" w14:textId="77777777" w:rsidR="00000000" w:rsidRDefault="00364BE1">
      <w:pPr>
        <w:pStyle w:val="ac"/>
        <w:bidi/>
        <w:rPr>
          <w:rFonts w:hint="cs"/>
          <w:rtl/>
        </w:rPr>
      </w:pPr>
      <w:r>
        <w:rPr>
          <w:rFonts w:hint="cs"/>
          <w:rtl/>
        </w:rPr>
        <w:t>בעד ההצעה להעביר את הצעת החוק לדיון מוקדם בוועדה - 32</w:t>
      </w:r>
    </w:p>
    <w:p w14:paraId="05C7F4BD" w14:textId="77777777" w:rsidR="00000000" w:rsidRDefault="00364BE1">
      <w:pPr>
        <w:pStyle w:val="ac"/>
        <w:bidi/>
        <w:rPr>
          <w:rFonts w:hint="cs"/>
          <w:rtl/>
        </w:rPr>
      </w:pPr>
      <w:r>
        <w:rPr>
          <w:rFonts w:hint="cs"/>
          <w:rtl/>
        </w:rPr>
        <w:t xml:space="preserve">נגד </w:t>
      </w:r>
      <w:r>
        <w:rPr>
          <w:rtl/>
        </w:rPr>
        <w:t>–</w:t>
      </w:r>
      <w:r>
        <w:rPr>
          <w:rFonts w:hint="cs"/>
          <w:rtl/>
        </w:rPr>
        <w:t xml:space="preserve"> 9</w:t>
      </w:r>
    </w:p>
    <w:p w14:paraId="6304A5CA" w14:textId="77777777" w:rsidR="00000000" w:rsidRDefault="00364BE1">
      <w:pPr>
        <w:pStyle w:val="ac"/>
        <w:bidi/>
        <w:rPr>
          <w:rFonts w:hint="cs"/>
          <w:rtl/>
        </w:rPr>
      </w:pPr>
      <w:r>
        <w:rPr>
          <w:rFonts w:hint="cs"/>
          <w:rtl/>
        </w:rPr>
        <w:t xml:space="preserve">נמנעים </w:t>
      </w:r>
      <w:r>
        <w:rPr>
          <w:rtl/>
        </w:rPr>
        <w:t>–</w:t>
      </w:r>
      <w:r>
        <w:rPr>
          <w:rFonts w:hint="cs"/>
          <w:rtl/>
        </w:rPr>
        <w:t xml:space="preserve"> אין </w:t>
      </w:r>
    </w:p>
    <w:p w14:paraId="445919E3" w14:textId="77777777" w:rsidR="00000000" w:rsidRDefault="00364BE1">
      <w:pPr>
        <w:pStyle w:val="ad"/>
        <w:bidi/>
        <w:rPr>
          <w:rFonts w:hint="cs"/>
          <w:rtl/>
        </w:rPr>
      </w:pPr>
      <w:r>
        <w:rPr>
          <w:rFonts w:hint="cs"/>
          <w:rtl/>
        </w:rPr>
        <w:t xml:space="preserve">ההצעה להעביר את הצעת חוק יסודות התקציב (תיקון </w:t>
      </w:r>
      <w:r>
        <w:rPr>
          <w:rtl/>
        </w:rPr>
        <w:t>–</w:t>
      </w:r>
      <w:r>
        <w:rPr>
          <w:rFonts w:hint="cs"/>
          <w:rtl/>
        </w:rPr>
        <w:t xml:space="preserve"> פטור מדמי חכירה לבתי-כנסת), התשס"ג-2003, לדיון מוקדם בוועדת הכספים נתקבלה. </w:t>
      </w:r>
    </w:p>
    <w:p w14:paraId="2942FBB3" w14:textId="77777777" w:rsidR="00000000" w:rsidRDefault="00364BE1">
      <w:pPr>
        <w:pStyle w:val="ad"/>
        <w:bidi/>
        <w:rPr>
          <w:rFonts w:hint="cs"/>
          <w:rtl/>
        </w:rPr>
      </w:pPr>
    </w:p>
    <w:p w14:paraId="09BEBA87" w14:textId="77777777" w:rsidR="00000000" w:rsidRDefault="00364BE1">
      <w:pPr>
        <w:pStyle w:val="af1"/>
        <w:rPr>
          <w:rtl/>
        </w:rPr>
      </w:pPr>
      <w:r>
        <w:rPr>
          <w:rtl/>
        </w:rPr>
        <w:t>היו"ר ראובן ריבלין:</w:t>
      </w:r>
    </w:p>
    <w:p w14:paraId="75067EDE" w14:textId="77777777" w:rsidR="00000000" w:rsidRDefault="00364BE1">
      <w:pPr>
        <w:pStyle w:val="a0"/>
        <w:rPr>
          <w:rtl/>
        </w:rPr>
      </w:pPr>
    </w:p>
    <w:p w14:paraId="153E02D6" w14:textId="77777777" w:rsidR="00000000" w:rsidRDefault="00364BE1">
      <w:pPr>
        <w:pStyle w:val="a0"/>
        <w:rPr>
          <w:rFonts w:hint="cs"/>
          <w:rtl/>
        </w:rPr>
      </w:pPr>
      <w:r>
        <w:rPr>
          <w:rFonts w:hint="cs"/>
          <w:rtl/>
        </w:rPr>
        <w:t>נא לא להתערב בשעת ההצב</w:t>
      </w:r>
      <w:r>
        <w:rPr>
          <w:rFonts w:hint="cs"/>
          <w:rtl/>
        </w:rPr>
        <w:t xml:space="preserve">עה. 32 בעד, תשעה נגד, אין נמנעים. אני קובע שהצעת החוק של יעקב ליצמן עברה, והיא תעבור לוועדת הכספים לשם הכנתה לקריאה ראשונה. תודה רבה לחברי הכנסת. </w:t>
      </w:r>
    </w:p>
    <w:p w14:paraId="06FF8CB5" w14:textId="77777777" w:rsidR="00000000" w:rsidRDefault="00364BE1">
      <w:pPr>
        <w:pStyle w:val="a0"/>
        <w:rPr>
          <w:rFonts w:hint="cs"/>
          <w:rtl/>
        </w:rPr>
      </w:pPr>
    </w:p>
    <w:p w14:paraId="14C5C1BD" w14:textId="77777777" w:rsidR="00000000" w:rsidRDefault="00364BE1">
      <w:pPr>
        <w:pStyle w:val="a0"/>
        <w:rPr>
          <w:rFonts w:hint="cs"/>
          <w:rtl/>
        </w:rPr>
      </w:pPr>
    </w:p>
    <w:p w14:paraId="01A63C2B" w14:textId="77777777" w:rsidR="00000000" w:rsidRDefault="00364BE1">
      <w:pPr>
        <w:pStyle w:val="a0"/>
        <w:ind w:firstLine="0"/>
        <w:rPr>
          <w:rFonts w:hint="cs"/>
          <w:rtl/>
        </w:rPr>
      </w:pPr>
    </w:p>
    <w:p w14:paraId="615EDC31" w14:textId="77777777" w:rsidR="00000000" w:rsidRDefault="00364BE1">
      <w:pPr>
        <w:pStyle w:val="a2"/>
        <w:rPr>
          <w:rtl/>
        </w:rPr>
      </w:pPr>
    </w:p>
    <w:p w14:paraId="0F3221D7" w14:textId="77777777" w:rsidR="00000000" w:rsidRDefault="00364BE1">
      <w:pPr>
        <w:pStyle w:val="a2"/>
        <w:rPr>
          <w:rFonts w:hint="cs"/>
          <w:rtl/>
        </w:rPr>
      </w:pPr>
      <w:bookmarkStart w:id="161" w:name="CS23908FI0023908T10_03_2004_13_35_57"/>
      <w:bookmarkStart w:id="162" w:name="_Toc71352014"/>
      <w:bookmarkEnd w:id="161"/>
      <w:r>
        <w:rPr>
          <w:rtl/>
        </w:rPr>
        <w:t>הצ</w:t>
      </w:r>
      <w:r>
        <w:rPr>
          <w:rFonts w:hint="cs"/>
          <w:rtl/>
        </w:rPr>
        <w:t>עת חוק</w:t>
      </w:r>
      <w:r>
        <w:rPr>
          <w:rtl/>
        </w:rPr>
        <w:t xml:space="preserve"> הכשרות המשפטית והאפוטרופסות (תיקון - הסכם </w:t>
      </w:r>
      <w:r>
        <w:rPr>
          <w:rFonts w:hint="cs"/>
          <w:rtl/>
        </w:rPr>
        <w:br/>
      </w:r>
      <w:r>
        <w:rPr>
          <w:rtl/>
        </w:rPr>
        <w:t>בין הורים שאינם נשואים), התשס"ד-2003</w:t>
      </w:r>
      <w:bookmarkEnd w:id="162"/>
      <w:r>
        <w:rPr>
          <w:rtl/>
        </w:rPr>
        <w:t xml:space="preserve"> </w:t>
      </w:r>
    </w:p>
    <w:p w14:paraId="1148F27A" w14:textId="77777777" w:rsidR="00000000" w:rsidRDefault="00364BE1">
      <w:pPr>
        <w:pStyle w:val="a0"/>
        <w:ind w:firstLine="0"/>
        <w:rPr>
          <w:rFonts w:hint="cs"/>
          <w:rtl/>
        </w:rPr>
      </w:pPr>
      <w:r>
        <w:rPr>
          <w:rtl/>
        </w:rPr>
        <w:t>[נספחות.]</w:t>
      </w:r>
    </w:p>
    <w:p w14:paraId="368ADCBB" w14:textId="77777777" w:rsidR="00000000" w:rsidRDefault="00364BE1">
      <w:pPr>
        <w:pStyle w:val="-0"/>
        <w:rPr>
          <w:rFonts w:hint="cs"/>
          <w:rtl/>
        </w:rPr>
      </w:pPr>
      <w:r>
        <w:rPr>
          <w:rFonts w:hint="cs"/>
          <w:rtl/>
        </w:rPr>
        <w:t>(הצעת</w:t>
      </w:r>
      <w:r>
        <w:rPr>
          <w:rFonts w:hint="cs"/>
          <w:rtl/>
        </w:rPr>
        <w:t xml:space="preserve"> קבוצת חברי הכנסת)</w:t>
      </w:r>
    </w:p>
    <w:p w14:paraId="0842C46F" w14:textId="77777777" w:rsidR="00000000" w:rsidRDefault="00364BE1">
      <w:pPr>
        <w:pStyle w:val="af1"/>
        <w:rPr>
          <w:rFonts w:hint="cs"/>
          <w:rtl/>
        </w:rPr>
      </w:pPr>
    </w:p>
    <w:p w14:paraId="04768948" w14:textId="77777777" w:rsidR="00000000" w:rsidRDefault="00364BE1">
      <w:pPr>
        <w:pStyle w:val="af1"/>
        <w:rPr>
          <w:rtl/>
        </w:rPr>
      </w:pPr>
      <w:r>
        <w:rPr>
          <w:rtl/>
        </w:rPr>
        <w:t>היו"ר ראובן ריבלין:</w:t>
      </w:r>
    </w:p>
    <w:p w14:paraId="527D300D" w14:textId="77777777" w:rsidR="00000000" w:rsidRDefault="00364BE1">
      <w:pPr>
        <w:pStyle w:val="a0"/>
        <w:rPr>
          <w:rtl/>
        </w:rPr>
      </w:pPr>
    </w:p>
    <w:p w14:paraId="27A93299" w14:textId="77777777" w:rsidR="00000000" w:rsidRDefault="00364BE1">
      <w:pPr>
        <w:pStyle w:val="a0"/>
        <w:rPr>
          <w:rFonts w:hint="cs"/>
          <w:rtl/>
        </w:rPr>
      </w:pPr>
      <w:r>
        <w:rPr>
          <w:rFonts w:hint="cs"/>
          <w:rtl/>
        </w:rPr>
        <w:t xml:space="preserve">אנחנו ממשיכים בסדר-היום. אנחנו עוברים להצעתו של חבר הכנסת אילן שלגי, שמספרה פ/1671, הצעת חוק הכשרות המשפטית והאפוטרופסות (תיקון </w:t>
      </w:r>
      <w:r>
        <w:rPr>
          <w:rtl/>
        </w:rPr>
        <w:t>–</w:t>
      </w:r>
      <w:r>
        <w:rPr>
          <w:rFonts w:hint="cs"/>
          <w:rtl/>
        </w:rPr>
        <w:t xml:space="preserve"> הסכם בין הורים שאינם נשואים). בבקשה, חבר הכנסת שלגי, הנמקה מהמקום. חבר הכנסת גפני יוכ</w:t>
      </w:r>
      <w:r>
        <w:rPr>
          <w:rFonts w:hint="cs"/>
          <w:rtl/>
        </w:rPr>
        <w:t xml:space="preserve">ל להתנגד. בבקשה, חבר הכנסת שלגי. </w:t>
      </w:r>
    </w:p>
    <w:p w14:paraId="2106E330" w14:textId="77777777" w:rsidR="00000000" w:rsidRDefault="00364BE1">
      <w:pPr>
        <w:pStyle w:val="a0"/>
        <w:ind w:firstLine="0"/>
        <w:rPr>
          <w:rFonts w:hint="cs"/>
          <w:rtl/>
        </w:rPr>
      </w:pPr>
    </w:p>
    <w:p w14:paraId="2046667B" w14:textId="77777777" w:rsidR="00000000" w:rsidRDefault="00364BE1">
      <w:pPr>
        <w:pStyle w:val="a"/>
        <w:rPr>
          <w:rtl/>
        </w:rPr>
      </w:pPr>
      <w:bookmarkStart w:id="163" w:name="FS000001046T10_03_2004_13_37_38"/>
      <w:bookmarkStart w:id="164" w:name="_Toc71352015"/>
      <w:bookmarkEnd w:id="163"/>
      <w:r>
        <w:rPr>
          <w:rFonts w:hint="eastAsia"/>
          <w:rtl/>
        </w:rPr>
        <w:t>אילן</w:t>
      </w:r>
      <w:r>
        <w:rPr>
          <w:rtl/>
        </w:rPr>
        <w:t xml:space="preserve"> שלגי (שינוי):</w:t>
      </w:r>
      <w:bookmarkEnd w:id="164"/>
    </w:p>
    <w:p w14:paraId="47D63F72" w14:textId="77777777" w:rsidR="00000000" w:rsidRDefault="00364BE1">
      <w:pPr>
        <w:pStyle w:val="a0"/>
        <w:rPr>
          <w:rFonts w:hint="cs"/>
          <w:rtl/>
        </w:rPr>
      </w:pPr>
    </w:p>
    <w:p w14:paraId="014CCC30" w14:textId="77777777" w:rsidR="00000000" w:rsidRDefault="00364BE1">
      <w:pPr>
        <w:pStyle w:val="a0"/>
        <w:ind w:firstLine="720"/>
        <w:rPr>
          <w:rFonts w:hint="cs"/>
          <w:rtl/>
        </w:rPr>
      </w:pPr>
      <w:r>
        <w:rPr>
          <w:rFonts w:hint="cs"/>
          <w:rtl/>
        </w:rPr>
        <w:t xml:space="preserve">אדוני היושב-ראש, חברות וחברי הכנסת, הצעת החוק באה להיטיב עם קטינים שהוריהם לא נישאו. החוק מסדיר אפוטרופסות של שני ההורים וגם קובע את חובתם להסכים ביניהם על כל הדברים הנוגעים לקטין. </w:t>
      </w:r>
    </w:p>
    <w:p w14:paraId="7A4203C2" w14:textId="77777777" w:rsidR="00000000" w:rsidRDefault="00364BE1">
      <w:pPr>
        <w:pStyle w:val="a0"/>
        <w:ind w:firstLine="720"/>
        <w:rPr>
          <w:rFonts w:hint="cs"/>
          <w:rtl/>
        </w:rPr>
      </w:pPr>
    </w:p>
    <w:p w14:paraId="51971DC4" w14:textId="77777777" w:rsidR="00000000" w:rsidRDefault="00364BE1">
      <w:pPr>
        <w:pStyle w:val="a0"/>
        <w:ind w:firstLine="720"/>
        <w:rPr>
          <w:rFonts w:hint="cs"/>
          <w:rtl/>
        </w:rPr>
      </w:pPr>
      <w:r>
        <w:rPr>
          <w:rFonts w:hint="cs"/>
          <w:rtl/>
        </w:rPr>
        <w:t>סעיף 24, שהוא הסעי</w:t>
      </w:r>
      <w:r>
        <w:rPr>
          <w:rFonts w:hint="cs"/>
          <w:rtl/>
        </w:rPr>
        <w:t xml:space="preserve">ף בחוק שמדבר על הסכם בין ההורים, מתייחס משום מה להורים שחיים בנפרד אשר נישואיהם "אוינו, הותרו או הופקעו", ואינו מתייחס למצב של הורים שאינם נשואים. התוצאה היא שקטינים שהוריהם אינם נשואים, שלא נישאו מעולם, עלולים להיפגע, משום שהחוק אינו מאפשר הסכם מסודר בין </w:t>
      </w:r>
      <w:r>
        <w:rPr>
          <w:rFonts w:hint="cs"/>
          <w:rtl/>
        </w:rPr>
        <w:t xml:space="preserve">ההורים לטובתם של הקטינים. לכן ההצעה מבקשת להוסיף את המלים "ובין שלא נישאו". תודה רבה. </w:t>
      </w:r>
    </w:p>
    <w:p w14:paraId="2D5DC9FC" w14:textId="77777777" w:rsidR="00000000" w:rsidRDefault="00364BE1">
      <w:pPr>
        <w:pStyle w:val="a0"/>
        <w:ind w:firstLine="0"/>
        <w:rPr>
          <w:rFonts w:hint="cs"/>
          <w:rtl/>
        </w:rPr>
      </w:pPr>
    </w:p>
    <w:p w14:paraId="021AA3F7" w14:textId="77777777" w:rsidR="00000000" w:rsidRDefault="00364BE1">
      <w:pPr>
        <w:pStyle w:val="af1"/>
        <w:rPr>
          <w:rtl/>
        </w:rPr>
      </w:pPr>
      <w:r>
        <w:rPr>
          <w:rtl/>
        </w:rPr>
        <w:t>היו"ר ראובן ריבלין:</w:t>
      </w:r>
    </w:p>
    <w:p w14:paraId="5310DEEC" w14:textId="77777777" w:rsidR="00000000" w:rsidRDefault="00364BE1">
      <w:pPr>
        <w:pStyle w:val="a0"/>
        <w:rPr>
          <w:rtl/>
        </w:rPr>
      </w:pPr>
    </w:p>
    <w:p w14:paraId="4944D34F" w14:textId="77777777" w:rsidR="00000000" w:rsidRDefault="00364BE1">
      <w:pPr>
        <w:pStyle w:val="a0"/>
        <w:ind w:firstLine="720"/>
        <w:rPr>
          <w:rFonts w:hint="cs"/>
          <w:rtl/>
        </w:rPr>
      </w:pPr>
      <w:r>
        <w:rPr>
          <w:rFonts w:hint="cs"/>
          <w:rtl/>
        </w:rPr>
        <w:t xml:space="preserve">כבוד שר המשפטים ישיב. אדוני שר המשפטים, בבקשה. </w:t>
      </w:r>
    </w:p>
    <w:p w14:paraId="706B6ACB" w14:textId="77777777" w:rsidR="00000000" w:rsidRDefault="00364BE1">
      <w:pPr>
        <w:pStyle w:val="a0"/>
        <w:ind w:firstLine="0"/>
        <w:rPr>
          <w:rFonts w:hint="cs"/>
          <w:rtl/>
        </w:rPr>
      </w:pPr>
    </w:p>
    <w:p w14:paraId="63ECD991" w14:textId="77777777" w:rsidR="00000000" w:rsidRDefault="00364BE1">
      <w:pPr>
        <w:pStyle w:val="a"/>
        <w:rPr>
          <w:rtl/>
        </w:rPr>
      </w:pPr>
      <w:bookmarkStart w:id="165" w:name="FS000000517T10_03_2004_13_38_56"/>
      <w:bookmarkStart w:id="166" w:name="_Toc71352016"/>
      <w:bookmarkEnd w:id="165"/>
      <w:r>
        <w:rPr>
          <w:rFonts w:hint="eastAsia"/>
          <w:rtl/>
        </w:rPr>
        <w:t>שר</w:t>
      </w:r>
      <w:r>
        <w:rPr>
          <w:rtl/>
        </w:rPr>
        <w:t xml:space="preserve"> המשפטים יוסף לפיד:</w:t>
      </w:r>
      <w:bookmarkEnd w:id="166"/>
    </w:p>
    <w:p w14:paraId="10637834" w14:textId="77777777" w:rsidR="00000000" w:rsidRDefault="00364BE1">
      <w:pPr>
        <w:pStyle w:val="a0"/>
        <w:rPr>
          <w:rFonts w:hint="cs"/>
          <w:rtl/>
        </w:rPr>
      </w:pPr>
    </w:p>
    <w:p w14:paraId="53072547" w14:textId="77777777" w:rsidR="00000000" w:rsidRDefault="00364BE1">
      <w:pPr>
        <w:pStyle w:val="a0"/>
        <w:ind w:firstLine="720"/>
        <w:rPr>
          <w:rFonts w:hint="cs"/>
          <w:rtl/>
        </w:rPr>
      </w:pPr>
      <w:r>
        <w:rPr>
          <w:rFonts w:hint="cs"/>
          <w:rtl/>
        </w:rPr>
        <w:t>אדוני היושב-ראש, חבר הכנסת שלגי מציע לעגן במפורש מצב קיים בפרשנות קיימת בבת</w:t>
      </w:r>
      <w:r>
        <w:rPr>
          <w:rFonts w:hint="cs"/>
          <w:rtl/>
        </w:rPr>
        <w:t>י- המשפט. מוצע שבתי-המשפט יוכלו לאשר הסכמים בין הורים החיים בנפרד לגבי החזקת ילדים והאפוטרופסות עליהם גם אם לא נישאו מעולם. כאמור, סעיף 24 לחוק אומנם לא מציין במפורש את האפשרות הזאת, אך הפרשנות היא שבתי-המשפט יכולים לאשר הסכמים כאלה, ולא אחת הם אכן עושים ז</w:t>
      </w:r>
      <w:r>
        <w:rPr>
          <w:rFonts w:hint="cs"/>
          <w:rtl/>
        </w:rPr>
        <w:t xml:space="preserve">את. </w:t>
      </w:r>
    </w:p>
    <w:p w14:paraId="542DEC15" w14:textId="77777777" w:rsidR="00000000" w:rsidRDefault="00364BE1">
      <w:pPr>
        <w:pStyle w:val="a0"/>
        <w:ind w:firstLine="720"/>
        <w:rPr>
          <w:rFonts w:hint="cs"/>
          <w:rtl/>
        </w:rPr>
      </w:pPr>
    </w:p>
    <w:p w14:paraId="00C6D2ED" w14:textId="77777777" w:rsidR="00000000" w:rsidRDefault="00364BE1">
      <w:pPr>
        <w:pStyle w:val="a0"/>
        <w:ind w:firstLine="720"/>
        <w:rPr>
          <w:rFonts w:hint="cs"/>
          <w:rtl/>
        </w:rPr>
      </w:pPr>
      <w:r>
        <w:rPr>
          <w:rFonts w:hint="cs"/>
          <w:rtl/>
        </w:rPr>
        <w:t>ועדת השרים תומכת בהצעה, בתנאי שייעשו התיקונים הנדרשים בנוסח. חבר הכנסת שלגי הסכים לערוך את השינויים, ולכן אני קורא לחברי הכנסת לתמוך בהצעה בקריאה טרומית.</w:t>
      </w:r>
    </w:p>
    <w:p w14:paraId="669673C9" w14:textId="77777777" w:rsidR="00000000" w:rsidRDefault="00364BE1">
      <w:pPr>
        <w:pStyle w:val="a0"/>
        <w:ind w:firstLine="0"/>
        <w:rPr>
          <w:rFonts w:hint="cs"/>
          <w:rtl/>
        </w:rPr>
      </w:pPr>
    </w:p>
    <w:p w14:paraId="34E4CDDF" w14:textId="77777777" w:rsidR="00000000" w:rsidRDefault="00364BE1">
      <w:pPr>
        <w:pStyle w:val="af1"/>
        <w:rPr>
          <w:rtl/>
        </w:rPr>
      </w:pPr>
      <w:r>
        <w:rPr>
          <w:rtl/>
        </w:rPr>
        <w:t>היו"ר ראובן ריבלין:</w:t>
      </w:r>
    </w:p>
    <w:p w14:paraId="48BABFE0" w14:textId="77777777" w:rsidR="00000000" w:rsidRDefault="00364BE1">
      <w:pPr>
        <w:pStyle w:val="a0"/>
        <w:rPr>
          <w:rtl/>
        </w:rPr>
      </w:pPr>
    </w:p>
    <w:p w14:paraId="3F5FC260" w14:textId="77777777" w:rsidR="00000000" w:rsidRDefault="00364BE1">
      <w:pPr>
        <w:pStyle w:val="a0"/>
        <w:rPr>
          <w:rFonts w:hint="cs"/>
          <w:rtl/>
        </w:rPr>
      </w:pPr>
      <w:r>
        <w:rPr>
          <w:rFonts w:hint="cs"/>
          <w:rtl/>
        </w:rPr>
        <w:t>ובכן, הממשלה בעד תמיכה בהצעה, לפחות בקריאה טרומית. חבר הכנסת גפני ביקש להת</w:t>
      </w:r>
      <w:r>
        <w:rPr>
          <w:rFonts w:hint="cs"/>
          <w:rtl/>
        </w:rPr>
        <w:t xml:space="preserve">נגד. חבר הכנסת גפני, לרשות אדוני חמש דקות. </w:t>
      </w:r>
    </w:p>
    <w:p w14:paraId="57B0BA16" w14:textId="77777777" w:rsidR="00000000" w:rsidRDefault="00364BE1">
      <w:pPr>
        <w:pStyle w:val="a0"/>
        <w:ind w:firstLine="0"/>
        <w:rPr>
          <w:rFonts w:hint="cs"/>
          <w:rtl/>
        </w:rPr>
      </w:pPr>
    </w:p>
    <w:p w14:paraId="31DFB655" w14:textId="77777777" w:rsidR="00000000" w:rsidRDefault="00364BE1">
      <w:pPr>
        <w:pStyle w:val="a"/>
        <w:rPr>
          <w:rtl/>
        </w:rPr>
      </w:pPr>
      <w:bookmarkStart w:id="167" w:name="FS000000526T10_03_2004_13_40_32"/>
      <w:bookmarkStart w:id="168" w:name="_Toc71352017"/>
      <w:r>
        <w:rPr>
          <w:rFonts w:hint="eastAsia"/>
          <w:rtl/>
        </w:rPr>
        <w:t>משה</w:t>
      </w:r>
      <w:r>
        <w:rPr>
          <w:rtl/>
        </w:rPr>
        <w:t xml:space="preserve"> גפני (יהדות התורה):</w:t>
      </w:r>
      <w:bookmarkEnd w:id="168"/>
    </w:p>
    <w:p w14:paraId="6E62BAA2" w14:textId="77777777" w:rsidR="00000000" w:rsidRDefault="00364BE1">
      <w:pPr>
        <w:pStyle w:val="a0"/>
        <w:rPr>
          <w:rFonts w:hint="cs"/>
          <w:rtl/>
        </w:rPr>
      </w:pPr>
    </w:p>
    <w:bookmarkEnd w:id="167"/>
    <w:p w14:paraId="5C9EDE4C" w14:textId="77777777" w:rsidR="00000000" w:rsidRDefault="00364BE1">
      <w:pPr>
        <w:pStyle w:val="a0"/>
        <w:ind w:firstLine="720"/>
        <w:rPr>
          <w:rFonts w:hint="cs"/>
          <w:rtl/>
        </w:rPr>
      </w:pPr>
      <w:r>
        <w:rPr>
          <w:rFonts w:hint="cs"/>
          <w:rtl/>
        </w:rPr>
        <w:t xml:space="preserve">אדוני היושב-ראש, חברי כנסת, אדוני ראש הממשלה, למה סיעת שינוי מתכוונת להוביל את המדינה? לאן? </w:t>
      </w:r>
    </w:p>
    <w:p w14:paraId="55C2F6C7" w14:textId="77777777" w:rsidR="00000000" w:rsidRDefault="00364BE1">
      <w:pPr>
        <w:pStyle w:val="a0"/>
        <w:ind w:firstLine="0"/>
        <w:rPr>
          <w:rFonts w:hint="cs"/>
          <w:rtl/>
        </w:rPr>
      </w:pPr>
    </w:p>
    <w:p w14:paraId="33822316" w14:textId="77777777" w:rsidR="00000000" w:rsidRDefault="00364BE1">
      <w:pPr>
        <w:pStyle w:val="af0"/>
        <w:rPr>
          <w:rtl/>
        </w:rPr>
      </w:pPr>
      <w:r>
        <w:rPr>
          <w:rFonts w:hint="eastAsia"/>
          <w:rtl/>
        </w:rPr>
        <w:t>אילן</w:t>
      </w:r>
      <w:r>
        <w:rPr>
          <w:rtl/>
        </w:rPr>
        <w:t xml:space="preserve"> שלגי (שינוי):</w:t>
      </w:r>
    </w:p>
    <w:p w14:paraId="2288C0F6" w14:textId="77777777" w:rsidR="00000000" w:rsidRDefault="00364BE1">
      <w:pPr>
        <w:pStyle w:val="a0"/>
        <w:rPr>
          <w:rFonts w:hint="cs"/>
          <w:rtl/>
        </w:rPr>
      </w:pPr>
    </w:p>
    <w:p w14:paraId="735F5928" w14:textId="77777777" w:rsidR="00000000" w:rsidRDefault="00364BE1">
      <w:pPr>
        <w:pStyle w:val="a0"/>
        <w:ind w:firstLine="720"/>
        <w:rPr>
          <w:rFonts w:hint="cs"/>
          <w:rtl/>
        </w:rPr>
      </w:pPr>
      <w:r>
        <w:rPr>
          <w:rFonts w:hint="cs"/>
          <w:rtl/>
        </w:rPr>
        <w:t>היא כבר מובילה.</w:t>
      </w:r>
    </w:p>
    <w:p w14:paraId="2BEC51C9" w14:textId="77777777" w:rsidR="00000000" w:rsidRDefault="00364BE1">
      <w:pPr>
        <w:pStyle w:val="a0"/>
        <w:ind w:firstLine="0"/>
        <w:rPr>
          <w:rFonts w:hint="cs"/>
          <w:rtl/>
        </w:rPr>
      </w:pPr>
    </w:p>
    <w:p w14:paraId="240A6868" w14:textId="77777777" w:rsidR="00000000" w:rsidRDefault="00364BE1">
      <w:pPr>
        <w:pStyle w:val="-"/>
        <w:rPr>
          <w:rtl/>
        </w:rPr>
      </w:pPr>
      <w:bookmarkStart w:id="169" w:name="FS000000526T10_03_2004_13_41_05C"/>
      <w:r>
        <w:rPr>
          <w:rFonts w:hint="eastAsia"/>
          <w:rtl/>
        </w:rPr>
        <w:t>משה</w:t>
      </w:r>
      <w:r>
        <w:rPr>
          <w:rtl/>
        </w:rPr>
        <w:t xml:space="preserve"> גפני (יהדות התורה):</w:t>
      </w:r>
    </w:p>
    <w:p w14:paraId="3E543632" w14:textId="77777777" w:rsidR="00000000" w:rsidRDefault="00364BE1">
      <w:pPr>
        <w:pStyle w:val="a0"/>
        <w:rPr>
          <w:rFonts w:hint="cs"/>
          <w:rtl/>
        </w:rPr>
      </w:pPr>
    </w:p>
    <w:bookmarkEnd w:id="169"/>
    <w:p w14:paraId="3FB002E4" w14:textId="77777777" w:rsidR="00000000" w:rsidRDefault="00364BE1">
      <w:pPr>
        <w:pStyle w:val="a0"/>
        <w:ind w:firstLine="720"/>
        <w:rPr>
          <w:rFonts w:hint="cs"/>
          <w:rtl/>
        </w:rPr>
      </w:pPr>
      <w:r>
        <w:rPr>
          <w:rFonts w:hint="cs"/>
          <w:rtl/>
        </w:rPr>
        <w:t>אחד הדברים המקודשים בעם היהודי</w:t>
      </w:r>
      <w:r>
        <w:rPr>
          <w:rFonts w:hint="cs"/>
          <w:rtl/>
        </w:rPr>
        <w:t xml:space="preserve"> - - - </w:t>
      </w:r>
    </w:p>
    <w:p w14:paraId="5E6BBFCA" w14:textId="77777777" w:rsidR="00000000" w:rsidRDefault="00364BE1">
      <w:pPr>
        <w:pStyle w:val="a0"/>
        <w:ind w:firstLine="0"/>
        <w:rPr>
          <w:rFonts w:hint="cs"/>
          <w:rtl/>
        </w:rPr>
      </w:pPr>
    </w:p>
    <w:p w14:paraId="66A995DA" w14:textId="77777777" w:rsidR="00000000" w:rsidRDefault="00364BE1">
      <w:pPr>
        <w:pStyle w:val="af1"/>
        <w:rPr>
          <w:rtl/>
        </w:rPr>
      </w:pPr>
      <w:r>
        <w:rPr>
          <w:rFonts w:hint="eastAsia"/>
          <w:rtl/>
        </w:rPr>
        <w:t>היו</w:t>
      </w:r>
      <w:r>
        <w:rPr>
          <w:rtl/>
        </w:rPr>
        <w:t>"ר ראובן ריבלין:</w:t>
      </w:r>
    </w:p>
    <w:p w14:paraId="12E6B480" w14:textId="77777777" w:rsidR="00000000" w:rsidRDefault="00364BE1">
      <w:pPr>
        <w:pStyle w:val="a0"/>
        <w:rPr>
          <w:rFonts w:hint="cs"/>
          <w:rtl/>
        </w:rPr>
      </w:pPr>
    </w:p>
    <w:p w14:paraId="37A73FFB" w14:textId="77777777" w:rsidR="00000000" w:rsidRDefault="00364BE1">
      <w:pPr>
        <w:pStyle w:val="a0"/>
        <w:ind w:firstLine="720"/>
        <w:rPr>
          <w:rFonts w:hint="cs"/>
          <w:rtl/>
        </w:rPr>
      </w:pPr>
      <w:r>
        <w:rPr>
          <w:rFonts w:hint="cs"/>
          <w:rtl/>
        </w:rPr>
        <w:t>חבר הכנסת הרצוג.</w:t>
      </w:r>
    </w:p>
    <w:p w14:paraId="264E63D7" w14:textId="77777777" w:rsidR="00000000" w:rsidRDefault="00364BE1">
      <w:pPr>
        <w:pStyle w:val="a0"/>
        <w:ind w:firstLine="0"/>
        <w:rPr>
          <w:rFonts w:hint="cs"/>
          <w:rtl/>
        </w:rPr>
      </w:pPr>
    </w:p>
    <w:p w14:paraId="2858F8E9" w14:textId="77777777" w:rsidR="00000000" w:rsidRDefault="00364BE1">
      <w:pPr>
        <w:pStyle w:val="-"/>
        <w:rPr>
          <w:rtl/>
        </w:rPr>
      </w:pPr>
      <w:bookmarkStart w:id="170" w:name="FS000000526T10_03_2004_13_41_27C"/>
      <w:r>
        <w:rPr>
          <w:rFonts w:hint="eastAsia"/>
          <w:rtl/>
        </w:rPr>
        <w:t>משה</w:t>
      </w:r>
      <w:r>
        <w:rPr>
          <w:rtl/>
        </w:rPr>
        <w:t xml:space="preserve"> גפני (יהדות התורה):</w:t>
      </w:r>
    </w:p>
    <w:p w14:paraId="7851D942" w14:textId="77777777" w:rsidR="00000000" w:rsidRDefault="00364BE1">
      <w:pPr>
        <w:pStyle w:val="a0"/>
        <w:rPr>
          <w:rFonts w:hint="cs"/>
          <w:rtl/>
        </w:rPr>
      </w:pPr>
    </w:p>
    <w:bookmarkEnd w:id="170"/>
    <w:p w14:paraId="7708B847" w14:textId="77777777" w:rsidR="00000000" w:rsidRDefault="00364BE1">
      <w:pPr>
        <w:pStyle w:val="a0"/>
        <w:rPr>
          <w:rFonts w:hint="cs"/>
          <w:rtl/>
        </w:rPr>
      </w:pPr>
      <w:r>
        <w:rPr>
          <w:rFonts w:hint="cs"/>
          <w:rtl/>
        </w:rPr>
        <w:t>אחד הדברים המקודשים בעם היהודי הוא התא המשפחתי. מה אתם מבקשים לעשות? מה? לתת לגיטימציה מוחלטת להרס העם היהודי, להרס המשפחות בישראל? אין לנו מספיק שסעים, אין לנו מספיק בעיות במדינה? זה</w:t>
      </w:r>
      <w:r>
        <w:rPr>
          <w:rFonts w:hint="cs"/>
          <w:rtl/>
        </w:rPr>
        <w:t xml:space="preserve"> מה שאתם רוצים? הכול להרוס? לא להשאיר אבן על אבן?</w:t>
      </w:r>
    </w:p>
    <w:p w14:paraId="24926D03" w14:textId="77777777" w:rsidR="00000000" w:rsidRDefault="00364BE1">
      <w:pPr>
        <w:pStyle w:val="a0"/>
        <w:ind w:firstLine="0"/>
        <w:rPr>
          <w:rFonts w:hint="cs"/>
          <w:rtl/>
        </w:rPr>
      </w:pPr>
    </w:p>
    <w:p w14:paraId="206CD140" w14:textId="77777777" w:rsidR="00000000" w:rsidRDefault="00364BE1">
      <w:pPr>
        <w:pStyle w:val="af0"/>
        <w:rPr>
          <w:rtl/>
        </w:rPr>
      </w:pPr>
      <w:r>
        <w:rPr>
          <w:rFonts w:hint="eastAsia"/>
          <w:rtl/>
        </w:rPr>
        <w:t>אופיר</w:t>
      </w:r>
      <w:r>
        <w:rPr>
          <w:rtl/>
        </w:rPr>
        <w:t xml:space="preserve"> פינס-פז (העבודה-מימד):</w:t>
      </w:r>
    </w:p>
    <w:p w14:paraId="09A450D5" w14:textId="77777777" w:rsidR="00000000" w:rsidRDefault="00364BE1">
      <w:pPr>
        <w:pStyle w:val="a0"/>
        <w:rPr>
          <w:rFonts w:hint="cs"/>
          <w:rtl/>
        </w:rPr>
      </w:pPr>
    </w:p>
    <w:p w14:paraId="7FBDA0EA" w14:textId="77777777" w:rsidR="00000000" w:rsidRDefault="00364BE1">
      <w:pPr>
        <w:pStyle w:val="a0"/>
        <w:ind w:firstLine="720"/>
        <w:rPr>
          <w:rFonts w:hint="cs"/>
          <w:rtl/>
        </w:rPr>
      </w:pPr>
      <w:r>
        <w:rPr>
          <w:rFonts w:hint="cs"/>
          <w:rtl/>
        </w:rPr>
        <w:t>די, גנבת את בתי-הכנסת, מספיק, את שלך עשית היום, מספיק.</w:t>
      </w:r>
    </w:p>
    <w:p w14:paraId="28D33149" w14:textId="77777777" w:rsidR="00000000" w:rsidRDefault="00364BE1">
      <w:pPr>
        <w:pStyle w:val="a0"/>
        <w:ind w:firstLine="0"/>
        <w:rPr>
          <w:rFonts w:hint="cs"/>
          <w:rtl/>
        </w:rPr>
      </w:pPr>
    </w:p>
    <w:p w14:paraId="49169629" w14:textId="77777777" w:rsidR="00000000" w:rsidRDefault="00364BE1">
      <w:pPr>
        <w:pStyle w:val="af1"/>
        <w:rPr>
          <w:rtl/>
        </w:rPr>
      </w:pPr>
      <w:r>
        <w:rPr>
          <w:rFonts w:hint="eastAsia"/>
          <w:rtl/>
        </w:rPr>
        <w:t>היו</w:t>
      </w:r>
      <w:r>
        <w:rPr>
          <w:rtl/>
        </w:rPr>
        <w:t>"ר ראובן ריבלין:</w:t>
      </w:r>
    </w:p>
    <w:p w14:paraId="028B782B" w14:textId="77777777" w:rsidR="00000000" w:rsidRDefault="00364BE1">
      <w:pPr>
        <w:pStyle w:val="a0"/>
        <w:rPr>
          <w:rFonts w:hint="cs"/>
          <w:rtl/>
        </w:rPr>
      </w:pPr>
    </w:p>
    <w:p w14:paraId="3B8DB1DC" w14:textId="77777777" w:rsidR="00000000" w:rsidRDefault="00364BE1">
      <w:pPr>
        <w:pStyle w:val="a0"/>
        <w:ind w:firstLine="720"/>
        <w:rPr>
          <w:rFonts w:hint="cs"/>
          <w:rtl/>
        </w:rPr>
      </w:pPr>
      <w:r>
        <w:rPr>
          <w:rFonts w:hint="cs"/>
          <w:rtl/>
        </w:rPr>
        <w:t>חבר הכנסת פינס, אדוני לא יכול להפסיק את חבר הכנסת גפני על-פי רצונו. אדוני יכול להציע לו, אבל לא לו</w:t>
      </w:r>
      <w:r>
        <w:rPr>
          <w:rFonts w:hint="cs"/>
          <w:rtl/>
        </w:rPr>
        <w:t xml:space="preserve">מר לו. </w:t>
      </w:r>
    </w:p>
    <w:p w14:paraId="45ED0D28" w14:textId="77777777" w:rsidR="00000000" w:rsidRDefault="00364BE1">
      <w:pPr>
        <w:pStyle w:val="a0"/>
        <w:ind w:firstLine="0"/>
        <w:rPr>
          <w:rFonts w:hint="cs"/>
          <w:rtl/>
        </w:rPr>
      </w:pPr>
    </w:p>
    <w:p w14:paraId="321E85E8" w14:textId="77777777" w:rsidR="00000000" w:rsidRDefault="00364BE1">
      <w:pPr>
        <w:pStyle w:val="-"/>
        <w:rPr>
          <w:rtl/>
        </w:rPr>
      </w:pPr>
      <w:bookmarkStart w:id="171" w:name="FS000000526T10_03_2004_13_42_15C"/>
      <w:bookmarkEnd w:id="171"/>
      <w:r>
        <w:rPr>
          <w:rFonts w:hint="eastAsia"/>
          <w:rtl/>
        </w:rPr>
        <w:t>משה</w:t>
      </w:r>
      <w:r>
        <w:rPr>
          <w:rtl/>
        </w:rPr>
        <w:t xml:space="preserve"> גפני (יהדות התורה):</w:t>
      </w:r>
    </w:p>
    <w:p w14:paraId="5803EEF8" w14:textId="77777777" w:rsidR="00000000" w:rsidRDefault="00364BE1">
      <w:pPr>
        <w:pStyle w:val="a0"/>
        <w:rPr>
          <w:rFonts w:hint="cs"/>
          <w:rtl/>
        </w:rPr>
      </w:pPr>
    </w:p>
    <w:p w14:paraId="29F38A32" w14:textId="77777777" w:rsidR="00000000" w:rsidRDefault="00364BE1">
      <w:pPr>
        <w:pStyle w:val="a0"/>
        <w:ind w:firstLine="720"/>
        <w:rPr>
          <w:rFonts w:hint="cs"/>
          <w:rtl/>
        </w:rPr>
      </w:pPr>
      <w:r>
        <w:rPr>
          <w:rFonts w:hint="cs"/>
          <w:rtl/>
        </w:rPr>
        <w:t>אבל בפרוטוקול גם לא מופיעה תנועת הביטול שאופיר פינס עשה.</w:t>
      </w:r>
    </w:p>
    <w:p w14:paraId="7F095B6E" w14:textId="77777777" w:rsidR="00000000" w:rsidRDefault="00364BE1">
      <w:pPr>
        <w:pStyle w:val="a0"/>
        <w:ind w:firstLine="0"/>
        <w:rPr>
          <w:rFonts w:hint="cs"/>
          <w:rtl/>
        </w:rPr>
      </w:pPr>
    </w:p>
    <w:p w14:paraId="25057ECD" w14:textId="77777777" w:rsidR="00000000" w:rsidRDefault="00364BE1">
      <w:pPr>
        <w:pStyle w:val="af0"/>
        <w:rPr>
          <w:rtl/>
        </w:rPr>
      </w:pPr>
      <w:r>
        <w:rPr>
          <w:rFonts w:hint="eastAsia"/>
          <w:rtl/>
        </w:rPr>
        <w:t>שר</w:t>
      </w:r>
      <w:r>
        <w:rPr>
          <w:rtl/>
        </w:rPr>
        <w:t xml:space="preserve"> התשתיות הלאומיות יוסף פריצקי:</w:t>
      </w:r>
    </w:p>
    <w:p w14:paraId="5EDE516B" w14:textId="77777777" w:rsidR="00000000" w:rsidRDefault="00364BE1">
      <w:pPr>
        <w:pStyle w:val="a0"/>
        <w:rPr>
          <w:rFonts w:hint="cs"/>
          <w:rtl/>
        </w:rPr>
      </w:pPr>
    </w:p>
    <w:p w14:paraId="11E652A3" w14:textId="77777777" w:rsidR="00000000" w:rsidRDefault="00364BE1">
      <w:pPr>
        <w:pStyle w:val="a0"/>
        <w:ind w:firstLine="720"/>
        <w:rPr>
          <w:rFonts w:hint="cs"/>
          <w:rtl/>
        </w:rPr>
      </w:pPr>
      <w:r>
        <w:rPr>
          <w:rFonts w:hint="cs"/>
          <w:rtl/>
        </w:rPr>
        <w:t>עכשיו היא בפרוטוקול.</w:t>
      </w:r>
    </w:p>
    <w:p w14:paraId="4BFCE5BF" w14:textId="77777777" w:rsidR="00000000" w:rsidRDefault="00364BE1">
      <w:pPr>
        <w:pStyle w:val="a0"/>
        <w:ind w:firstLine="0"/>
        <w:rPr>
          <w:rFonts w:hint="cs"/>
          <w:rtl/>
        </w:rPr>
      </w:pPr>
    </w:p>
    <w:p w14:paraId="4006A282" w14:textId="77777777" w:rsidR="00000000" w:rsidRDefault="00364BE1">
      <w:pPr>
        <w:pStyle w:val="-"/>
        <w:rPr>
          <w:rtl/>
        </w:rPr>
      </w:pPr>
      <w:bookmarkStart w:id="172" w:name="FS000000526T10_03_2004_13_42_34C"/>
      <w:r>
        <w:rPr>
          <w:rFonts w:hint="eastAsia"/>
          <w:rtl/>
        </w:rPr>
        <w:t>משה</w:t>
      </w:r>
      <w:r>
        <w:rPr>
          <w:rtl/>
        </w:rPr>
        <w:t xml:space="preserve"> גפני (יהדות התורה):</w:t>
      </w:r>
    </w:p>
    <w:p w14:paraId="59953210" w14:textId="77777777" w:rsidR="00000000" w:rsidRDefault="00364BE1">
      <w:pPr>
        <w:pStyle w:val="a0"/>
        <w:rPr>
          <w:rFonts w:hint="cs"/>
          <w:rtl/>
        </w:rPr>
      </w:pPr>
    </w:p>
    <w:p w14:paraId="4BAE6BAD" w14:textId="77777777" w:rsidR="00000000" w:rsidRDefault="00364BE1">
      <w:pPr>
        <w:pStyle w:val="a0"/>
        <w:rPr>
          <w:rFonts w:hint="cs"/>
          <w:rtl/>
        </w:rPr>
      </w:pPr>
      <w:r>
        <w:rPr>
          <w:rFonts w:hint="cs"/>
          <w:rtl/>
        </w:rPr>
        <w:t xml:space="preserve">נכון. </w:t>
      </w:r>
      <w:bookmarkEnd w:id="172"/>
      <w:r>
        <w:rPr>
          <w:rFonts w:hint="cs"/>
          <w:rtl/>
        </w:rPr>
        <w:t>הם יצרפו אותך לשינוי, אין בעיה. את הנזקים שאתה עושה למפלגת העבודה לא יכול לעש</w:t>
      </w:r>
      <w:r>
        <w:rPr>
          <w:rFonts w:hint="cs"/>
          <w:rtl/>
        </w:rPr>
        <w:t xml:space="preserve">ות אף אחד אחר. </w:t>
      </w:r>
    </w:p>
    <w:p w14:paraId="7D6599D8" w14:textId="77777777" w:rsidR="00000000" w:rsidRDefault="00364BE1">
      <w:pPr>
        <w:pStyle w:val="a0"/>
        <w:ind w:firstLine="0"/>
        <w:rPr>
          <w:rFonts w:hint="cs"/>
          <w:rtl/>
        </w:rPr>
      </w:pPr>
    </w:p>
    <w:p w14:paraId="3DCBF70B" w14:textId="77777777" w:rsidR="00000000" w:rsidRDefault="00364BE1">
      <w:pPr>
        <w:pStyle w:val="af1"/>
        <w:rPr>
          <w:rtl/>
        </w:rPr>
      </w:pPr>
      <w:r>
        <w:rPr>
          <w:rFonts w:hint="eastAsia"/>
          <w:rtl/>
        </w:rPr>
        <w:t>היו</w:t>
      </w:r>
      <w:r>
        <w:rPr>
          <w:rtl/>
        </w:rPr>
        <w:t>"ר ראובן ריבלין:</w:t>
      </w:r>
    </w:p>
    <w:p w14:paraId="54D13956" w14:textId="77777777" w:rsidR="00000000" w:rsidRDefault="00364BE1">
      <w:pPr>
        <w:pStyle w:val="a0"/>
        <w:rPr>
          <w:rFonts w:hint="cs"/>
          <w:rtl/>
        </w:rPr>
      </w:pPr>
    </w:p>
    <w:p w14:paraId="799177FF" w14:textId="77777777" w:rsidR="00000000" w:rsidRDefault="00364BE1">
      <w:pPr>
        <w:pStyle w:val="a0"/>
        <w:ind w:firstLine="0"/>
        <w:rPr>
          <w:rFonts w:hint="cs"/>
          <w:rtl/>
        </w:rPr>
      </w:pPr>
      <w:r>
        <w:rPr>
          <w:rFonts w:hint="cs"/>
          <w:rtl/>
        </w:rPr>
        <w:tab/>
        <w:t xml:space="preserve">אבל אופיר פינס אינו יוצא דופן בהנפת היד בדרך זו. </w:t>
      </w:r>
    </w:p>
    <w:p w14:paraId="5CB57715" w14:textId="77777777" w:rsidR="00000000" w:rsidRDefault="00364BE1">
      <w:pPr>
        <w:pStyle w:val="a0"/>
        <w:ind w:firstLine="0"/>
        <w:rPr>
          <w:rFonts w:hint="cs"/>
          <w:rtl/>
        </w:rPr>
      </w:pPr>
    </w:p>
    <w:p w14:paraId="38A64DCD" w14:textId="77777777" w:rsidR="00000000" w:rsidRDefault="00364BE1">
      <w:pPr>
        <w:pStyle w:val="-"/>
        <w:rPr>
          <w:rtl/>
        </w:rPr>
      </w:pPr>
      <w:bookmarkStart w:id="173" w:name="FS000000526T10_03_2004_13_43_02C"/>
      <w:bookmarkEnd w:id="173"/>
      <w:r>
        <w:rPr>
          <w:rFonts w:hint="eastAsia"/>
          <w:rtl/>
        </w:rPr>
        <w:t>משה</w:t>
      </w:r>
      <w:r>
        <w:rPr>
          <w:rtl/>
        </w:rPr>
        <w:t xml:space="preserve"> גפני (יהדות התורה):</w:t>
      </w:r>
    </w:p>
    <w:p w14:paraId="5F037DE6" w14:textId="77777777" w:rsidR="00000000" w:rsidRDefault="00364BE1">
      <w:pPr>
        <w:pStyle w:val="a0"/>
        <w:rPr>
          <w:rFonts w:hint="cs"/>
          <w:rtl/>
        </w:rPr>
      </w:pPr>
    </w:p>
    <w:p w14:paraId="2401C4E3" w14:textId="77777777" w:rsidR="00000000" w:rsidRDefault="00364BE1">
      <w:pPr>
        <w:pStyle w:val="a0"/>
        <w:rPr>
          <w:rFonts w:hint="cs"/>
          <w:rtl/>
        </w:rPr>
      </w:pPr>
      <w:r>
        <w:rPr>
          <w:rFonts w:hint="cs"/>
          <w:rtl/>
        </w:rPr>
        <w:t xml:space="preserve">אבל זה בנושא הזה. </w:t>
      </w:r>
    </w:p>
    <w:p w14:paraId="72EAF441" w14:textId="77777777" w:rsidR="00000000" w:rsidRDefault="00364BE1">
      <w:pPr>
        <w:pStyle w:val="a0"/>
        <w:ind w:firstLine="0"/>
        <w:rPr>
          <w:rFonts w:hint="cs"/>
          <w:rtl/>
        </w:rPr>
      </w:pPr>
    </w:p>
    <w:p w14:paraId="3AA95FDE" w14:textId="77777777" w:rsidR="00000000" w:rsidRDefault="00364BE1">
      <w:pPr>
        <w:pStyle w:val="af1"/>
        <w:rPr>
          <w:rtl/>
        </w:rPr>
      </w:pPr>
      <w:r>
        <w:rPr>
          <w:rFonts w:hint="eastAsia"/>
          <w:rtl/>
        </w:rPr>
        <w:t>היו</w:t>
      </w:r>
      <w:r>
        <w:rPr>
          <w:rtl/>
        </w:rPr>
        <w:t>"ר ראובן ריבלין:</w:t>
      </w:r>
    </w:p>
    <w:p w14:paraId="0ECFA40A" w14:textId="77777777" w:rsidR="00000000" w:rsidRDefault="00364BE1">
      <w:pPr>
        <w:pStyle w:val="a0"/>
        <w:rPr>
          <w:rFonts w:hint="cs"/>
          <w:rtl/>
        </w:rPr>
      </w:pPr>
    </w:p>
    <w:p w14:paraId="4ED4C5AF" w14:textId="77777777" w:rsidR="00000000" w:rsidRDefault="00364BE1">
      <w:pPr>
        <w:pStyle w:val="a0"/>
        <w:rPr>
          <w:rFonts w:hint="cs"/>
          <w:rtl/>
        </w:rPr>
      </w:pPr>
      <w:r>
        <w:rPr>
          <w:rFonts w:hint="cs"/>
          <w:rtl/>
        </w:rPr>
        <w:t xml:space="preserve">הוא לא יוצא דופן. יש רבים מהחברים. </w:t>
      </w:r>
    </w:p>
    <w:p w14:paraId="53B0B14D" w14:textId="77777777" w:rsidR="00000000" w:rsidRDefault="00364BE1">
      <w:pPr>
        <w:pStyle w:val="a0"/>
        <w:ind w:firstLine="0"/>
        <w:rPr>
          <w:rFonts w:hint="cs"/>
          <w:rtl/>
        </w:rPr>
      </w:pPr>
    </w:p>
    <w:p w14:paraId="3C8EB1F0" w14:textId="77777777" w:rsidR="00000000" w:rsidRDefault="00364BE1">
      <w:pPr>
        <w:pStyle w:val="-"/>
        <w:rPr>
          <w:rtl/>
        </w:rPr>
      </w:pPr>
      <w:bookmarkStart w:id="174" w:name="FS000000526T10_03_2004_13_43_13C"/>
      <w:r>
        <w:rPr>
          <w:rFonts w:hint="eastAsia"/>
          <w:rtl/>
        </w:rPr>
        <w:t>משה</w:t>
      </w:r>
      <w:r>
        <w:rPr>
          <w:rtl/>
        </w:rPr>
        <w:t xml:space="preserve"> גפני (יהדות התורה):</w:t>
      </w:r>
    </w:p>
    <w:p w14:paraId="494D0B4B" w14:textId="77777777" w:rsidR="00000000" w:rsidRDefault="00364BE1">
      <w:pPr>
        <w:pStyle w:val="a0"/>
        <w:rPr>
          <w:rFonts w:hint="cs"/>
          <w:rtl/>
        </w:rPr>
      </w:pPr>
    </w:p>
    <w:bookmarkEnd w:id="174"/>
    <w:p w14:paraId="2BB7248C" w14:textId="77777777" w:rsidR="00000000" w:rsidRDefault="00364BE1">
      <w:pPr>
        <w:pStyle w:val="a0"/>
        <w:ind w:firstLine="720"/>
        <w:rPr>
          <w:rFonts w:hint="cs"/>
          <w:rtl/>
        </w:rPr>
      </w:pPr>
      <w:r>
        <w:rPr>
          <w:rFonts w:hint="cs"/>
          <w:rtl/>
        </w:rPr>
        <w:t xml:space="preserve">אני רוצה לומר, אדוני היושב-ראש: אתמול </w:t>
      </w:r>
      <w:r>
        <w:rPr>
          <w:rFonts w:hint="cs"/>
          <w:rtl/>
        </w:rPr>
        <w:t xml:space="preserve">עברה הצעת חוק של חבר הכנסת שאול יהלום, כבר בקריאה ראשונה, בנושא האפוטרופסות. כשאין הורים, בית-המשפט צריך להתחשב בעובדה שיש קרובים, צריך להתחשב בעובדות שיש קרבה לילד. כלומר הצעת החוק הזאת בכלל מיותרת. אין לה שום ערך, מלבד הערך ההצהרתי שהכנסת אומרת </w:t>
      </w:r>
      <w:r>
        <w:rPr>
          <w:rtl/>
        </w:rPr>
        <w:t>–</w:t>
      </w:r>
      <w:r>
        <w:rPr>
          <w:rFonts w:hint="cs"/>
          <w:rtl/>
        </w:rPr>
        <w:t xml:space="preserve"> באישור </w:t>
      </w:r>
      <w:r>
        <w:rPr>
          <w:rFonts w:hint="cs"/>
          <w:rtl/>
        </w:rPr>
        <w:t xml:space="preserve">הממשלה, באישור ועדת שרים לחקיקה </w:t>
      </w:r>
      <w:r>
        <w:rPr>
          <w:rtl/>
        </w:rPr>
        <w:t>–</w:t>
      </w:r>
      <w:r>
        <w:rPr>
          <w:rFonts w:hint="cs"/>
          <w:rtl/>
        </w:rPr>
        <w:t xml:space="preserve"> שיש לתת לגיטימציה להרס מוחלט של המשפחות בישראל. לתת לגיטימציה. זה כבר לא רק נושא דתי. </w:t>
      </w:r>
    </w:p>
    <w:p w14:paraId="2C01E2B5" w14:textId="77777777" w:rsidR="00000000" w:rsidRDefault="00364BE1">
      <w:pPr>
        <w:pStyle w:val="a0"/>
        <w:ind w:firstLine="0"/>
        <w:rPr>
          <w:rFonts w:hint="cs"/>
          <w:rtl/>
        </w:rPr>
      </w:pPr>
    </w:p>
    <w:p w14:paraId="5F62F70B" w14:textId="77777777" w:rsidR="00000000" w:rsidRDefault="00364BE1">
      <w:pPr>
        <w:pStyle w:val="af0"/>
        <w:rPr>
          <w:rtl/>
        </w:rPr>
      </w:pPr>
      <w:r>
        <w:rPr>
          <w:rFonts w:hint="eastAsia"/>
          <w:rtl/>
        </w:rPr>
        <w:t>שר</w:t>
      </w:r>
      <w:r>
        <w:rPr>
          <w:rtl/>
        </w:rPr>
        <w:t xml:space="preserve"> התשתיות הלאומיות יוסף פריצקי:</w:t>
      </w:r>
    </w:p>
    <w:p w14:paraId="72AC5129" w14:textId="77777777" w:rsidR="00000000" w:rsidRDefault="00364BE1">
      <w:pPr>
        <w:pStyle w:val="a0"/>
        <w:rPr>
          <w:rFonts w:hint="cs"/>
          <w:rtl/>
        </w:rPr>
      </w:pPr>
    </w:p>
    <w:p w14:paraId="57B28EE0" w14:textId="77777777" w:rsidR="00000000" w:rsidRDefault="00364BE1">
      <w:pPr>
        <w:pStyle w:val="a0"/>
        <w:ind w:firstLine="720"/>
        <w:rPr>
          <w:rFonts w:hint="cs"/>
          <w:rtl/>
        </w:rPr>
      </w:pPr>
      <w:r>
        <w:rPr>
          <w:rFonts w:hint="cs"/>
          <w:rtl/>
        </w:rPr>
        <w:t>הרס או ארס?</w:t>
      </w:r>
    </w:p>
    <w:p w14:paraId="78200050" w14:textId="77777777" w:rsidR="00000000" w:rsidRDefault="00364BE1">
      <w:pPr>
        <w:pStyle w:val="a0"/>
        <w:ind w:firstLine="0"/>
        <w:rPr>
          <w:rFonts w:hint="cs"/>
          <w:rtl/>
        </w:rPr>
      </w:pPr>
    </w:p>
    <w:p w14:paraId="7EB8EE33" w14:textId="77777777" w:rsidR="00000000" w:rsidRDefault="00364BE1">
      <w:pPr>
        <w:pStyle w:val="-"/>
        <w:rPr>
          <w:rtl/>
        </w:rPr>
      </w:pPr>
      <w:bookmarkStart w:id="175" w:name="FS000000526T10_03_2004_13_44_38C"/>
      <w:bookmarkEnd w:id="175"/>
      <w:r>
        <w:rPr>
          <w:rFonts w:hint="eastAsia"/>
          <w:rtl/>
        </w:rPr>
        <w:t>משה</w:t>
      </w:r>
      <w:r>
        <w:rPr>
          <w:rtl/>
        </w:rPr>
        <w:t xml:space="preserve"> גפני (יהדות התורה):</w:t>
      </w:r>
    </w:p>
    <w:p w14:paraId="17972586" w14:textId="77777777" w:rsidR="00000000" w:rsidRDefault="00364BE1">
      <w:pPr>
        <w:pStyle w:val="a0"/>
        <w:rPr>
          <w:rFonts w:hint="cs"/>
          <w:rtl/>
        </w:rPr>
      </w:pPr>
    </w:p>
    <w:p w14:paraId="1C87370F" w14:textId="77777777" w:rsidR="00000000" w:rsidRDefault="00364BE1">
      <w:pPr>
        <w:pStyle w:val="a0"/>
        <w:rPr>
          <w:rFonts w:hint="cs"/>
          <w:rtl/>
        </w:rPr>
      </w:pPr>
      <w:r>
        <w:rPr>
          <w:rFonts w:hint="cs"/>
          <w:rtl/>
        </w:rPr>
        <w:t>הרס, בה"א. יש בזה גם ארס מסוים, אבל אני דיברתי על הרס מוחלט. ל</w:t>
      </w:r>
      <w:r>
        <w:rPr>
          <w:rFonts w:hint="cs"/>
          <w:rtl/>
        </w:rPr>
        <w:t xml:space="preserve">גיטימציה של הכנסת. </w:t>
      </w:r>
    </w:p>
    <w:p w14:paraId="0A5808D4" w14:textId="77777777" w:rsidR="00000000" w:rsidRDefault="00364BE1">
      <w:pPr>
        <w:pStyle w:val="a0"/>
        <w:ind w:firstLine="0"/>
        <w:rPr>
          <w:rFonts w:hint="cs"/>
          <w:rtl/>
        </w:rPr>
      </w:pPr>
    </w:p>
    <w:p w14:paraId="6E576057" w14:textId="77777777" w:rsidR="00000000" w:rsidRDefault="00364BE1">
      <w:pPr>
        <w:pStyle w:val="af1"/>
        <w:rPr>
          <w:rtl/>
        </w:rPr>
      </w:pPr>
      <w:r>
        <w:rPr>
          <w:rFonts w:hint="eastAsia"/>
          <w:rtl/>
        </w:rPr>
        <w:t>היו</w:t>
      </w:r>
      <w:r>
        <w:rPr>
          <w:rtl/>
        </w:rPr>
        <w:t>"ר ראובן ריבלין:</w:t>
      </w:r>
    </w:p>
    <w:p w14:paraId="2917D3B5" w14:textId="77777777" w:rsidR="00000000" w:rsidRDefault="00364BE1">
      <w:pPr>
        <w:pStyle w:val="a0"/>
        <w:rPr>
          <w:rFonts w:hint="cs"/>
          <w:rtl/>
        </w:rPr>
      </w:pPr>
    </w:p>
    <w:p w14:paraId="12218206" w14:textId="77777777" w:rsidR="00000000" w:rsidRDefault="00364BE1">
      <w:pPr>
        <w:pStyle w:val="a0"/>
        <w:ind w:firstLine="720"/>
        <w:rPr>
          <w:rFonts w:hint="cs"/>
          <w:rtl/>
        </w:rPr>
      </w:pPr>
      <w:r>
        <w:rPr>
          <w:rFonts w:hint="cs"/>
          <w:rtl/>
        </w:rPr>
        <w:t>בכל ארס יש הרס.</w:t>
      </w:r>
    </w:p>
    <w:p w14:paraId="2A85EDA8" w14:textId="77777777" w:rsidR="00000000" w:rsidRDefault="00364BE1">
      <w:pPr>
        <w:pStyle w:val="a0"/>
        <w:ind w:firstLine="0"/>
        <w:rPr>
          <w:rFonts w:hint="cs"/>
          <w:rtl/>
        </w:rPr>
      </w:pPr>
    </w:p>
    <w:p w14:paraId="6EFB18D3" w14:textId="77777777" w:rsidR="00000000" w:rsidRDefault="00364BE1">
      <w:pPr>
        <w:pStyle w:val="-"/>
        <w:rPr>
          <w:rtl/>
        </w:rPr>
      </w:pPr>
      <w:bookmarkStart w:id="176" w:name="FS000000526T10_03_2004_13_45_07C"/>
      <w:r>
        <w:rPr>
          <w:rFonts w:hint="eastAsia"/>
          <w:rtl/>
        </w:rPr>
        <w:t>משה</w:t>
      </w:r>
      <w:r>
        <w:rPr>
          <w:rtl/>
        </w:rPr>
        <w:t xml:space="preserve"> גפני (יהדות התורה):</w:t>
      </w:r>
    </w:p>
    <w:p w14:paraId="31F44BD7" w14:textId="77777777" w:rsidR="00000000" w:rsidRDefault="00364BE1">
      <w:pPr>
        <w:pStyle w:val="a0"/>
        <w:rPr>
          <w:rFonts w:hint="cs"/>
          <w:rtl/>
        </w:rPr>
      </w:pPr>
    </w:p>
    <w:bookmarkEnd w:id="176"/>
    <w:p w14:paraId="040E543F" w14:textId="77777777" w:rsidR="00000000" w:rsidRDefault="00364BE1">
      <w:pPr>
        <w:pStyle w:val="a0"/>
        <w:ind w:firstLine="720"/>
        <w:rPr>
          <w:rFonts w:hint="cs"/>
          <w:rtl/>
        </w:rPr>
      </w:pPr>
      <w:r>
        <w:rPr>
          <w:rFonts w:hint="cs"/>
          <w:rtl/>
        </w:rPr>
        <w:t>מה המסר שאנחנו מוסרים באמירה הזאת, השר פריצקי?</w:t>
      </w:r>
    </w:p>
    <w:p w14:paraId="34C29FE6" w14:textId="77777777" w:rsidR="00000000" w:rsidRDefault="00364BE1">
      <w:pPr>
        <w:pStyle w:val="a0"/>
        <w:ind w:firstLine="0"/>
        <w:rPr>
          <w:rFonts w:hint="cs"/>
          <w:rtl/>
        </w:rPr>
      </w:pPr>
    </w:p>
    <w:p w14:paraId="297CF813" w14:textId="77777777" w:rsidR="00000000" w:rsidRDefault="00364BE1">
      <w:pPr>
        <w:pStyle w:val="af0"/>
        <w:rPr>
          <w:rtl/>
        </w:rPr>
      </w:pPr>
      <w:r>
        <w:rPr>
          <w:rFonts w:hint="eastAsia"/>
          <w:rtl/>
        </w:rPr>
        <w:t>שר</w:t>
      </w:r>
      <w:r>
        <w:rPr>
          <w:rtl/>
        </w:rPr>
        <w:t xml:space="preserve"> התשתיות הלאומיות יוסף פריצקי:</w:t>
      </w:r>
    </w:p>
    <w:p w14:paraId="3A45A940" w14:textId="77777777" w:rsidR="00000000" w:rsidRDefault="00364BE1">
      <w:pPr>
        <w:pStyle w:val="a0"/>
        <w:rPr>
          <w:rFonts w:hint="cs"/>
          <w:rtl/>
        </w:rPr>
      </w:pPr>
    </w:p>
    <w:p w14:paraId="1D7AC682" w14:textId="77777777" w:rsidR="00000000" w:rsidRDefault="00364BE1">
      <w:pPr>
        <w:pStyle w:val="a0"/>
        <w:ind w:firstLine="720"/>
        <w:rPr>
          <w:rFonts w:hint="cs"/>
          <w:rtl/>
        </w:rPr>
      </w:pPr>
      <w:r>
        <w:rPr>
          <w:rFonts w:hint="cs"/>
          <w:rtl/>
        </w:rPr>
        <w:t>יש שיר ערש.</w:t>
      </w:r>
    </w:p>
    <w:p w14:paraId="0A1E1CEE" w14:textId="77777777" w:rsidR="00000000" w:rsidRDefault="00364BE1">
      <w:pPr>
        <w:pStyle w:val="a0"/>
        <w:ind w:firstLine="0"/>
        <w:rPr>
          <w:rFonts w:hint="cs"/>
          <w:rtl/>
        </w:rPr>
      </w:pPr>
    </w:p>
    <w:p w14:paraId="404896AD" w14:textId="77777777" w:rsidR="00000000" w:rsidRDefault="00364BE1">
      <w:pPr>
        <w:pStyle w:val="-"/>
        <w:rPr>
          <w:rtl/>
        </w:rPr>
      </w:pPr>
      <w:bookmarkStart w:id="177" w:name="FS000000526T10_03_2004_13_45_26C"/>
      <w:r>
        <w:rPr>
          <w:rFonts w:hint="eastAsia"/>
          <w:rtl/>
        </w:rPr>
        <w:t>משה</w:t>
      </w:r>
      <w:r>
        <w:rPr>
          <w:rtl/>
        </w:rPr>
        <w:t xml:space="preserve"> גפני (יהדות התורה):</w:t>
      </w:r>
    </w:p>
    <w:p w14:paraId="3BC937E0" w14:textId="77777777" w:rsidR="00000000" w:rsidRDefault="00364BE1">
      <w:pPr>
        <w:pStyle w:val="a0"/>
        <w:rPr>
          <w:rFonts w:hint="cs"/>
          <w:rtl/>
        </w:rPr>
      </w:pPr>
    </w:p>
    <w:bookmarkEnd w:id="177"/>
    <w:p w14:paraId="31715BBA" w14:textId="77777777" w:rsidR="00000000" w:rsidRDefault="00364BE1">
      <w:pPr>
        <w:pStyle w:val="a0"/>
        <w:ind w:firstLine="720"/>
        <w:rPr>
          <w:rFonts w:hint="cs"/>
          <w:rtl/>
        </w:rPr>
      </w:pPr>
      <w:r>
        <w:rPr>
          <w:rFonts w:hint="cs"/>
          <w:rtl/>
        </w:rPr>
        <w:t>מה המסר שאנחנו נותנים פה היום, אם הכנסת מאשרת את החו</w:t>
      </w:r>
      <w:r>
        <w:rPr>
          <w:rFonts w:hint="cs"/>
          <w:rtl/>
        </w:rPr>
        <w:t xml:space="preserve">ק הזה? </w:t>
      </w:r>
    </w:p>
    <w:p w14:paraId="64D8AFC2" w14:textId="77777777" w:rsidR="00000000" w:rsidRDefault="00364BE1">
      <w:pPr>
        <w:pStyle w:val="a0"/>
        <w:ind w:firstLine="0"/>
        <w:rPr>
          <w:rFonts w:hint="cs"/>
          <w:rtl/>
        </w:rPr>
      </w:pPr>
    </w:p>
    <w:p w14:paraId="67DB805D" w14:textId="77777777" w:rsidR="00000000" w:rsidRDefault="00364BE1">
      <w:pPr>
        <w:pStyle w:val="af0"/>
        <w:rPr>
          <w:rtl/>
        </w:rPr>
      </w:pPr>
      <w:r>
        <w:rPr>
          <w:rFonts w:hint="eastAsia"/>
          <w:rtl/>
        </w:rPr>
        <w:t>עבד</w:t>
      </w:r>
      <w:r>
        <w:rPr>
          <w:rtl/>
        </w:rPr>
        <w:t>-אלמאלכ דהאמשה (רע"ם):</w:t>
      </w:r>
    </w:p>
    <w:p w14:paraId="6AD85649" w14:textId="77777777" w:rsidR="00000000" w:rsidRDefault="00364BE1">
      <w:pPr>
        <w:pStyle w:val="a0"/>
        <w:rPr>
          <w:rFonts w:hint="cs"/>
          <w:rtl/>
        </w:rPr>
      </w:pPr>
    </w:p>
    <w:p w14:paraId="08731AF2" w14:textId="77777777" w:rsidR="00000000" w:rsidRDefault="00364BE1">
      <w:pPr>
        <w:pStyle w:val="a0"/>
        <w:ind w:firstLine="0"/>
        <w:rPr>
          <w:rFonts w:hint="cs"/>
          <w:rtl/>
        </w:rPr>
      </w:pPr>
      <w:r>
        <w:rPr>
          <w:rFonts w:hint="cs"/>
          <w:rtl/>
        </w:rPr>
        <w:tab/>
        <w:t xml:space="preserve">גם הריסת הבתים מבוססת על ארס. </w:t>
      </w:r>
    </w:p>
    <w:p w14:paraId="42DD6319" w14:textId="77777777" w:rsidR="00000000" w:rsidRDefault="00364BE1">
      <w:pPr>
        <w:pStyle w:val="a0"/>
        <w:ind w:firstLine="0"/>
        <w:rPr>
          <w:rFonts w:hint="cs"/>
          <w:rtl/>
        </w:rPr>
      </w:pPr>
    </w:p>
    <w:p w14:paraId="422F7DDD" w14:textId="77777777" w:rsidR="00000000" w:rsidRDefault="00364BE1">
      <w:pPr>
        <w:pStyle w:val="af1"/>
        <w:rPr>
          <w:rtl/>
        </w:rPr>
      </w:pPr>
      <w:r>
        <w:rPr>
          <w:rFonts w:hint="eastAsia"/>
          <w:rtl/>
        </w:rPr>
        <w:t>היו</w:t>
      </w:r>
      <w:r>
        <w:rPr>
          <w:rtl/>
        </w:rPr>
        <w:t>"ר ראובן ריבלין:</w:t>
      </w:r>
    </w:p>
    <w:p w14:paraId="32FC6193" w14:textId="77777777" w:rsidR="00000000" w:rsidRDefault="00364BE1">
      <w:pPr>
        <w:pStyle w:val="a0"/>
        <w:rPr>
          <w:rFonts w:hint="cs"/>
          <w:rtl/>
        </w:rPr>
      </w:pPr>
    </w:p>
    <w:p w14:paraId="17381986" w14:textId="77777777" w:rsidR="00000000" w:rsidRDefault="00364BE1">
      <w:pPr>
        <w:pStyle w:val="a0"/>
        <w:rPr>
          <w:rFonts w:hint="cs"/>
          <w:rtl/>
        </w:rPr>
      </w:pPr>
      <w:r>
        <w:rPr>
          <w:rFonts w:hint="cs"/>
          <w:rtl/>
        </w:rPr>
        <w:t xml:space="preserve">אבל באמת, עכשיו אנחנו דנים בחוק, הוא לא יכול לדבר. הוא מתנגד לחוק הזה. </w:t>
      </w:r>
    </w:p>
    <w:p w14:paraId="5E37EA57" w14:textId="77777777" w:rsidR="00000000" w:rsidRDefault="00364BE1">
      <w:pPr>
        <w:pStyle w:val="a0"/>
        <w:ind w:firstLine="0"/>
        <w:rPr>
          <w:rFonts w:hint="cs"/>
          <w:rtl/>
        </w:rPr>
      </w:pPr>
    </w:p>
    <w:p w14:paraId="22260272" w14:textId="77777777" w:rsidR="00000000" w:rsidRDefault="00364BE1">
      <w:pPr>
        <w:pStyle w:val="-"/>
        <w:rPr>
          <w:rtl/>
        </w:rPr>
      </w:pPr>
      <w:bookmarkStart w:id="178" w:name="FS000000526T10_03_2004_13_46_00C"/>
      <w:r>
        <w:rPr>
          <w:rFonts w:hint="eastAsia"/>
          <w:rtl/>
        </w:rPr>
        <w:t>משה</w:t>
      </w:r>
      <w:r>
        <w:rPr>
          <w:rtl/>
        </w:rPr>
        <w:t xml:space="preserve"> גפני (יהדות התורה):</w:t>
      </w:r>
    </w:p>
    <w:p w14:paraId="2738860A" w14:textId="77777777" w:rsidR="00000000" w:rsidRDefault="00364BE1">
      <w:pPr>
        <w:pStyle w:val="a0"/>
        <w:rPr>
          <w:rFonts w:hint="cs"/>
          <w:rtl/>
        </w:rPr>
      </w:pPr>
    </w:p>
    <w:p w14:paraId="3E7AF112" w14:textId="77777777" w:rsidR="00000000" w:rsidRDefault="00364BE1">
      <w:pPr>
        <w:pStyle w:val="a0"/>
        <w:rPr>
          <w:rFonts w:hint="cs"/>
          <w:rtl/>
        </w:rPr>
      </w:pPr>
      <w:r>
        <w:rPr>
          <w:rFonts w:hint="cs"/>
          <w:rtl/>
        </w:rPr>
        <w:t xml:space="preserve">נכון, אני מתנגד, אדוני היושב-ראש, לא דיברתי מלה אחת אחרת. </w:t>
      </w:r>
    </w:p>
    <w:bookmarkEnd w:id="178"/>
    <w:p w14:paraId="0D7F054D" w14:textId="77777777" w:rsidR="00000000" w:rsidRDefault="00364BE1">
      <w:pPr>
        <w:pStyle w:val="a0"/>
        <w:ind w:firstLine="0"/>
        <w:rPr>
          <w:rFonts w:hint="cs"/>
          <w:rtl/>
        </w:rPr>
      </w:pPr>
    </w:p>
    <w:p w14:paraId="5CFB1291" w14:textId="77777777" w:rsidR="00000000" w:rsidRDefault="00364BE1">
      <w:pPr>
        <w:pStyle w:val="af1"/>
        <w:rPr>
          <w:rtl/>
        </w:rPr>
      </w:pPr>
      <w:r>
        <w:rPr>
          <w:rFonts w:hint="eastAsia"/>
          <w:rtl/>
        </w:rPr>
        <w:t>היו</w:t>
      </w:r>
      <w:r>
        <w:rPr>
          <w:rtl/>
        </w:rPr>
        <w:t>"ר רא</w:t>
      </w:r>
      <w:r>
        <w:rPr>
          <w:rtl/>
        </w:rPr>
        <w:t>ובן ריבלין:</w:t>
      </w:r>
    </w:p>
    <w:p w14:paraId="27043C57" w14:textId="77777777" w:rsidR="00000000" w:rsidRDefault="00364BE1">
      <w:pPr>
        <w:pStyle w:val="a0"/>
        <w:rPr>
          <w:rFonts w:hint="cs"/>
          <w:rtl/>
        </w:rPr>
      </w:pPr>
    </w:p>
    <w:p w14:paraId="688B8C27" w14:textId="77777777" w:rsidR="00000000" w:rsidRDefault="00364BE1">
      <w:pPr>
        <w:pStyle w:val="a0"/>
        <w:rPr>
          <w:rFonts w:hint="cs"/>
          <w:rtl/>
        </w:rPr>
      </w:pPr>
      <w:r>
        <w:rPr>
          <w:rFonts w:hint="cs"/>
          <w:rtl/>
        </w:rPr>
        <w:t xml:space="preserve">לא, חבר הכנסת דהאמשה עבר כבר להריסת הבתים, כמובן. </w:t>
      </w:r>
    </w:p>
    <w:p w14:paraId="4C8C96FF" w14:textId="77777777" w:rsidR="00000000" w:rsidRDefault="00364BE1">
      <w:pPr>
        <w:pStyle w:val="a0"/>
        <w:ind w:firstLine="0"/>
        <w:rPr>
          <w:rFonts w:hint="cs"/>
          <w:rtl/>
        </w:rPr>
      </w:pPr>
    </w:p>
    <w:p w14:paraId="4889A4E1" w14:textId="77777777" w:rsidR="00000000" w:rsidRDefault="00364BE1">
      <w:pPr>
        <w:pStyle w:val="af0"/>
        <w:rPr>
          <w:rtl/>
        </w:rPr>
      </w:pPr>
      <w:r>
        <w:rPr>
          <w:rFonts w:hint="eastAsia"/>
          <w:rtl/>
        </w:rPr>
        <w:t>ישראל</w:t>
      </w:r>
      <w:r>
        <w:rPr>
          <w:rtl/>
        </w:rPr>
        <w:t xml:space="preserve"> אייכלר (יהדות התורה):</w:t>
      </w:r>
    </w:p>
    <w:p w14:paraId="63872952" w14:textId="77777777" w:rsidR="00000000" w:rsidRDefault="00364BE1">
      <w:pPr>
        <w:pStyle w:val="a0"/>
        <w:rPr>
          <w:rFonts w:hint="cs"/>
          <w:rtl/>
        </w:rPr>
      </w:pPr>
    </w:p>
    <w:p w14:paraId="534929F8" w14:textId="77777777" w:rsidR="00000000" w:rsidRDefault="00364BE1">
      <w:pPr>
        <w:pStyle w:val="a0"/>
        <w:ind w:firstLine="720"/>
        <w:rPr>
          <w:rFonts w:hint="cs"/>
          <w:rtl/>
        </w:rPr>
      </w:pPr>
      <w:r>
        <w:rPr>
          <w:rFonts w:hint="cs"/>
          <w:rtl/>
        </w:rPr>
        <w:t>זאת באמת הריסת בתים.</w:t>
      </w:r>
    </w:p>
    <w:p w14:paraId="38DC009C" w14:textId="77777777" w:rsidR="00000000" w:rsidRDefault="00364BE1">
      <w:pPr>
        <w:pStyle w:val="a0"/>
        <w:ind w:firstLine="0"/>
        <w:rPr>
          <w:rFonts w:hint="cs"/>
          <w:rtl/>
        </w:rPr>
      </w:pPr>
    </w:p>
    <w:p w14:paraId="6B1041A0" w14:textId="77777777" w:rsidR="00000000" w:rsidRDefault="00364BE1">
      <w:pPr>
        <w:pStyle w:val="af1"/>
        <w:rPr>
          <w:rtl/>
        </w:rPr>
      </w:pPr>
      <w:r>
        <w:rPr>
          <w:rtl/>
        </w:rPr>
        <w:t>היו"ר ראובן ריבלין:</w:t>
      </w:r>
    </w:p>
    <w:p w14:paraId="69B298F9" w14:textId="77777777" w:rsidR="00000000" w:rsidRDefault="00364BE1">
      <w:pPr>
        <w:pStyle w:val="a0"/>
        <w:rPr>
          <w:rtl/>
        </w:rPr>
      </w:pPr>
    </w:p>
    <w:p w14:paraId="03A3806C" w14:textId="77777777" w:rsidR="00000000" w:rsidRDefault="00364BE1">
      <w:pPr>
        <w:pStyle w:val="a0"/>
        <w:ind w:firstLine="720"/>
        <w:rPr>
          <w:rFonts w:hint="cs"/>
          <w:rtl/>
        </w:rPr>
      </w:pPr>
      <w:r>
        <w:rPr>
          <w:rFonts w:hint="cs"/>
          <w:rtl/>
        </w:rPr>
        <w:t xml:space="preserve">בסדר. כל דבר ראוי לדיון, אבל לא בעניין הזה. בבקשה. </w:t>
      </w:r>
    </w:p>
    <w:p w14:paraId="32825B4B" w14:textId="77777777" w:rsidR="00000000" w:rsidRDefault="00364BE1">
      <w:pPr>
        <w:pStyle w:val="a0"/>
        <w:ind w:firstLine="0"/>
        <w:rPr>
          <w:rFonts w:hint="cs"/>
          <w:rtl/>
        </w:rPr>
      </w:pPr>
    </w:p>
    <w:p w14:paraId="4DF51E97" w14:textId="77777777" w:rsidR="00000000" w:rsidRDefault="00364BE1">
      <w:pPr>
        <w:pStyle w:val="-"/>
        <w:rPr>
          <w:rtl/>
        </w:rPr>
      </w:pPr>
      <w:bookmarkStart w:id="179" w:name="FS000000526T10_03_2004_13_46_43C"/>
      <w:bookmarkEnd w:id="179"/>
      <w:r>
        <w:rPr>
          <w:rtl/>
        </w:rPr>
        <w:t>משה גפני (יהדות התורה):</w:t>
      </w:r>
    </w:p>
    <w:p w14:paraId="4FA37899" w14:textId="77777777" w:rsidR="00000000" w:rsidRDefault="00364BE1">
      <w:pPr>
        <w:pStyle w:val="a0"/>
        <w:rPr>
          <w:rtl/>
        </w:rPr>
      </w:pPr>
    </w:p>
    <w:p w14:paraId="4D565515" w14:textId="77777777" w:rsidR="00000000" w:rsidRDefault="00364BE1">
      <w:pPr>
        <w:pStyle w:val="a0"/>
        <w:ind w:firstLine="0"/>
        <w:rPr>
          <w:rFonts w:hint="cs"/>
          <w:rtl/>
        </w:rPr>
      </w:pPr>
      <w:r>
        <w:rPr>
          <w:rFonts w:hint="cs"/>
          <w:rtl/>
        </w:rPr>
        <w:tab/>
        <w:t>זה הרבה יותר גרוע מהריסת בתים באופן פיזי</w:t>
      </w:r>
      <w:r>
        <w:rPr>
          <w:rFonts w:hint="cs"/>
          <w:rtl/>
        </w:rPr>
        <w:t xml:space="preserve">. הריסת בתים באופן ממשי, פשוט הולכים להפוך את מדינת ישראל לסדום ועמורה, למצב שבו שום דבר כבר לא יהיה, שום דבר כבר לא מוסכם, שום דבר כבר לא בקונסנזוס, הכול צריך להיות מלווה בהרס עצמי מוחלט, במציאות מטורפת </w:t>
      </w:r>
      <w:r>
        <w:rPr>
          <w:rtl/>
        </w:rPr>
        <w:t>–</w:t>
      </w:r>
      <w:r>
        <w:rPr>
          <w:rFonts w:hint="cs"/>
          <w:rtl/>
        </w:rPr>
        <w:t xml:space="preserve"> כשאני לא מבין לאן אתם מובילים את המדינה הזאת. לאן?</w:t>
      </w:r>
      <w:r>
        <w:rPr>
          <w:rFonts w:hint="cs"/>
          <w:rtl/>
        </w:rPr>
        <w:t xml:space="preserve"> מה עוד נשאר? החוק הזה אין בו שום תועלת. שום תועלת אין בו. </w:t>
      </w:r>
    </w:p>
    <w:p w14:paraId="040AD5C2" w14:textId="77777777" w:rsidR="00000000" w:rsidRDefault="00364BE1">
      <w:pPr>
        <w:pStyle w:val="a0"/>
        <w:ind w:firstLine="0"/>
        <w:rPr>
          <w:rFonts w:hint="cs"/>
          <w:rtl/>
        </w:rPr>
      </w:pPr>
    </w:p>
    <w:p w14:paraId="2EB71FC3" w14:textId="77777777" w:rsidR="00000000" w:rsidRDefault="00364BE1">
      <w:pPr>
        <w:pStyle w:val="af0"/>
        <w:rPr>
          <w:rtl/>
        </w:rPr>
      </w:pPr>
      <w:r>
        <w:rPr>
          <w:rFonts w:hint="eastAsia"/>
          <w:rtl/>
        </w:rPr>
        <w:t>אופיר</w:t>
      </w:r>
      <w:r>
        <w:rPr>
          <w:rtl/>
        </w:rPr>
        <w:t xml:space="preserve"> פינס-פז (העבודה-מימד):</w:t>
      </w:r>
    </w:p>
    <w:p w14:paraId="424A3CBA" w14:textId="77777777" w:rsidR="00000000" w:rsidRDefault="00364BE1">
      <w:pPr>
        <w:pStyle w:val="a0"/>
        <w:rPr>
          <w:rFonts w:hint="cs"/>
          <w:rtl/>
        </w:rPr>
      </w:pPr>
    </w:p>
    <w:p w14:paraId="350890F3" w14:textId="77777777" w:rsidR="00000000" w:rsidRDefault="00364BE1">
      <w:pPr>
        <w:pStyle w:val="a0"/>
        <w:ind w:firstLine="720"/>
        <w:rPr>
          <w:rFonts w:hint="cs"/>
          <w:rtl/>
        </w:rPr>
      </w:pPr>
      <w:r>
        <w:rPr>
          <w:rFonts w:hint="cs"/>
          <w:rtl/>
        </w:rPr>
        <w:t>סדום ועמורה.</w:t>
      </w:r>
    </w:p>
    <w:p w14:paraId="24AD8AE7" w14:textId="77777777" w:rsidR="00000000" w:rsidRDefault="00364BE1">
      <w:pPr>
        <w:pStyle w:val="a0"/>
        <w:ind w:firstLine="0"/>
        <w:rPr>
          <w:rFonts w:hint="cs"/>
          <w:rtl/>
        </w:rPr>
      </w:pPr>
    </w:p>
    <w:p w14:paraId="30B6847B" w14:textId="77777777" w:rsidR="00000000" w:rsidRDefault="00364BE1">
      <w:pPr>
        <w:pStyle w:val="-"/>
        <w:rPr>
          <w:rtl/>
        </w:rPr>
      </w:pPr>
      <w:bookmarkStart w:id="180" w:name="FS000000526T10_03_2004_13_48_00C"/>
      <w:r>
        <w:rPr>
          <w:rFonts w:hint="eastAsia"/>
          <w:rtl/>
        </w:rPr>
        <w:t>משה</w:t>
      </w:r>
      <w:r>
        <w:rPr>
          <w:rtl/>
        </w:rPr>
        <w:t xml:space="preserve"> גפני (יהדות התורה):</w:t>
      </w:r>
    </w:p>
    <w:p w14:paraId="65051DE0" w14:textId="77777777" w:rsidR="00000000" w:rsidRDefault="00364BE1">
      <w:pPr>
        <w:pStyle w:val="a0"/>
        <w:rPr>
          <w:rFonts w:hint="cs"/>
          <w:rtl/>
        </w:rPr>
      </w:pPr>
    </w:p>
    <w:p w14:paraId="10580740" w14:textId="77777777" w:rsidR="00000000" w:rsidRDefault="00364BE1">
      <w:pPr>
        <w:pStyle w:val="a0"/>
        <w:rPr>
          <w:rFonts w:hint="cs"/>
          <w:rtl/>
        </w:rPr>
      </w:pPr>
      <w:r>
        <w:rPr>
          <w:rFonts w:hint="cs"/>
          <w:rtl/>
        </w:rPr>
        <w:t xml:space="preserve">אופיר פינס, יש חוק שעבר אתמול בקריאה ראשונה, שפותר את הבעיה, חוק של חבר הכנסת שאול יהלום. </w:t>
      </w:r>
      <w:bookmarkEnd w:id="180"/>
      <w:r>
        <w:rPr>
          <w:rFonts w:hint="cs"/>
          <w:rtl/>
        </w:rPr>
        <w:t>כולנו תמכנו בחוק הזה. חבר הכנסת אילן</w:t>
      </w:r>
      <w:r>
        <w:rPr>
          <w:rFonts w:hint="cs"/>
          <w:rtl/>
        </w:rPr>
        <w:t xml:space="preserve"> שלגי, למה אתה מביא את זה, למלחמה שלך עם חיים רמון מי הורס יותר? במה אתם משתבחים עכשיו? הרי תועלת אתם לא מביאים לאיש. יש חוק, שנמצא בשלבי חקיקה מתקדמים הרבה יותר, וכבר היה בדיון בוועדה, כבר הובא לכאן לקריאה ראשונה, והוא הולך לוועדה לקריאה שנייה ושלישית. הב</w:t>
      </w:r>
      <w:r>
        <w:rPr>
          <w:rFonts w:hint="cs"/>
          <w:rtl/>
        </w:rPr>
        <w:t xml:space="preserve">עיה הזאת לא תהיה קיימת. </w:t>
      </w:r>
    </w:p>
    <w:p w14:paraId="1C1AD2CE" w14:textId="77777777" w:rsidR="00000000" w:rsidRDefault="00364BE1">
      <w:pPr>
        <w:pStyle w:val="a0"/>
        <w:ind w:firstLine="0"/>
        <w:rPr>
          <w:rFonts w:hint="cs"/>
          <w:rtl/>
        </w:rPr>
      </w:pPr>
    </w:p>
    <w:p w14:paraId="4C15F749" w14:textId="77777777" w:rsidR="00000000" w:rsidRDefault="00364BE1">
      <w:pPr>
        <w:pStyle w:val="af1"/>
        <w:rPr>
          <w:rtl/>
        </w:rPr>
      </w:pPr>
      <w:r>
        <w:rPr>
          <w:rtl/>
        </w:rPr>
        <w:t>היו"ר ראובן ריבלין:</w:t>
      </w:r>
    </w:p>
    <w:p w14:paraId="01BC8C2E" w14:textId="77777777" w:rsidR="00000000" w:rsidRDefault="00364BE1">
      <w:pPr>
        <w:pStyle w:val="a0"/>
        <w:rPr>
          <w:rtl/>
        </w:rPr>
      </w:pPr>
    </w:p>
    <w:p w14:paraId="395A8053" w14:textId="77777777" w:rsidR="00000000" w:rsidRDefault="00364BE1">
      <w:pPr>
        <w:pStyle w:val="a0"/>
        <w:rPr>
          <w:rFonts w:hint="cs"/>
          <w:rtl/>
        </w:rPr>
      </w:pPr>
      <w:r>
        <w:rPr>
          <w:rFonts w:hint="cs"/>
          <w:rtl/>
        </w:rPr>
        <w:t>חבר הכנסת גפני, פשוט מעניין אותי - אני רוצה להצביע ואני רוצה להבין. מה פירוש? חבר הכנסת שלגי מצביע על עובדה. יכול להיות שהם חייבים כרת - אני לא יודע - אין אצלנו כרת יותר. זה מדאורייתא. הם חיים. הם חיים, והם צר</w:t>
      </w:r>
      <w:r>
        <w:rPr>
          <w:rFonts w:hint="cs"/>
          <w:rtl/>
        </w:rPr>
        <w:t xml:space="preserve">יכים להסדיר את העניינים ביניהם, הוא אומר. תראה, אז הם חיים - לפי דעתך חיים בחטא, אבל הם חיים. מה תעשה אתם? </w:t>
      </w:r>
    </w:p>
    <w:p w14:paraId="5FF9D229" w14:textId="77777777" w:rsidR="00000000" w:rsidRDefault="00364BE1">
      <w:pPr>
        <w:pStyle w:val="-"/>
        <w:rPr>
          <w:rtl/>
        </w:rPr>
      </w:pPr>
      <w:r>
        <w:rPr>
          <w:rtl/>
        </w:rPr>
        <w:br/>
      </w:r>
      <w:bookmarkStart w:id="181" w:name="FS000000526T10_03_2004_13_39_13"/>
      <w:bookmarkStart w:id="182" w:name="FS000000526T10_03_2004_13_39_16C"/>
      <w:bookmarkEnd w:id="181"/>
      <w:bookmarkEnd w:id="182"/>
      <w:r>
        <w:rPr>
          <w:rtl/>
        </w:rPr>
        <w:t>משה גפני (יהדות התורה):</w:t>
      </w:r>
    </w:p>
    <w:p w14:paraId="0E004FDB" w14:textId="77777777" w:rsidR="00000000" w:rsidRDefault="00364BE1">
      <w:pPr>
        <w:pStyle w:val="a0"/>
        <w:rPr>
          <w:rFonts w:hint="cs"/>
          <w:rtl/>
        </w:rPr>
      </w:pPr>
    </w:p>
    <w:p w14:paraId="3D0439AF" w14:textId="77777777" w:rsidR="00000000" w:rsidRDefault="00364BE1">
      <w:pPr>
        <w:pStyle w:val="a0"/>
        <w:rPr>
          <w:rFonts w:hint="cs"/>
          <w:rtl/>
        </w:rPr>
      </w:pPr>
      <w:r>
        <w:rPr>
          <w:rFonts w:hint="cs"/>
          <w:rtl/>
        </w:rPr>
        <w:t>אדוני היושב-ראש - - -</w:t>
      </w:r>
    </w:p>
    <w:p w14:paraId="6625C018" w14:textId="77777777" w:rsidR="00000000" w:rsidRDefault="00364BE1">
      <w:pPr>
        <w:pStyle w:val="af1"/>
        <w:rPr>
          <w:rtl/>
        </w:rPr>
      </w:pPr>
      <w:r>
        <w:rPr>
          <w:rtl/>
        </w:rPr>
        <w:br/>
        <w:t>היו"ר ראובן ריבלין:</w:t>
      </w:r>
    </w:p>
    <w:p w14:paraId="51474A89" w14:textId="77777777" w:rsidR="00000000" w:rsidRDefault="00364BE1">
      <w:pPr>
        <w:pStyle w:val="a0"/>
        <w:rPr>
          <w:rtl/>
        </w:rPr>
      </w:pPr>
    </w:p>
    <w:p w14:paraId="3703403D" w14:textId="77777777" w:rsidR="00000000" w:rsidRDefault="00364BE1">
      <w:pPr>
        <w:pStyle w:val="a0"/>
        <w:rPr>
          <w:rFonts w:hint="cs"/>
          <w:rtl/>
        </w:rPr>
      </w:pPr>
      <w:r>
        <w:rPr>
          <w:rFonts w:hint="cs"/>
          <w:rtl/>
        </w:rPr>
        <w:t xml:space="preserve">הוא לא בא ואומר, אני הולך ואומר: אתה תפעל בניגוד להלכה. הוא אומר: הם כבר חיים </w:t>
      </w:r>
      <w:r>
        <w:rPr>
          <w:rFonts w:hint="cs"/>
          <w:rtl/>
        </w:rPr>
        <w:t xml:space="preserve">ככה, הם חיים בחטא. </w:t>
      </w:r>
    </w:p>
    <w:p w14:paraId="12C42F2B" w14:textId="77777777" w:rsidR="00000000" w:rsidRDefault="00364BE1">
      <w:pPr>
        <w:pStyle w:val="af0"/>
        <w:rPr>
          <w:rtl/>
        </w:rPr>
      </w:pPr>
      <w:r>
        <w:rPr>
          <w:rtl/>
        </w:rPr>
        <w:br/>
        <w:t>עבד-אלמאלכ דהאמשה (רע"ם):</w:t>
      </w:r>
    </w:p>
    <w:p w14:paraId="0B523148" w14:textId="77777777" w:rsidR="00000000" w:rsidRDefault="00364BE1">
      <w:pPr>
        <w:pStyle w:val="a0"/>
        <w:rPr>
          <w:rtl/>
        </w:rPr>
      </w:pPr>
    </w:p>
    <w:p w14:paraId="6B395485" w14:textId="77777777" w:rsidR="00000000" w:rsidRDefault="00364BE1">
      <w:pPr>
        <w:pStyle w:val="a0"/>
        <w:rPr>
          <w:rFonts w:hint="cs"/>
          <w:rtl/>
        </w:rPr>
      </w:pPr>
      <w:r>
        <w:rPr>
          <w:rFonts w:hint="cs"/>
          <w:rtl/>
        </w:rPr>
        <w:t>- - -</w:t>
      </w:r>
    </w:p>
    <w:p w14:paraId="116C6975" w14:textId="77777777" w:rsidR="00000000" w:rsidRDefault="00364BE1">
      <w:pPr>
        <w:pStyle w:val="-"/>
        <w:rPr>
          <w:rtl/>
        </w:rPr>
      </w:pPr>
      <w:r>
        <w:rPr>
          <w:rtl/>
        </w:rPr>
        <w:br/>
      </w:r>
      <w:bookmarkStart w:id="183" w:name="FS000000526T10_03_2004_13_39_58C"/>
      <w:bookmarkEnd w:id="183"/>
      <w:r>
        <w:rPr>
          <w:rtl/>
        </w:rPr>
        <w:t>משה גפני (יהדות התורה):</w:t>
      </w:r>
    </w:p>
    <w:p w14:paraId="071659CA" w14:textId="77777777" w:rsidR="00000000" w:rsidRDefault="00364BE1">
      <w:pPr>
        <w:pStyle w:val="a0"/>
        <w:rPr>
          <w:rtl/>
        </w:rPr>
      </w:pPr>
    </w:p>
    <w:p w14:paraId="7F7F5B44" w14:textId="77777777" w:rsidR="00000000" w:rsidRDefault="00364BE1">
      <w:pPr>
        <w:pStyle w:val="a0"/>
        <w:rPr>
          <w:rFonts w:hint="cs"/>
          <w:rtl/>
        </w:rPr>
      </w:pPr>
      <w:r>
        <w:rPr>
          <w:rFonts w:hint="cs"/>
          <w:rtl/>
        </w:rPr>
        <w:t>אדוני היושב-ראש, באופן ענייני, לגבי הנושא עצמו - מי שמחליט - - -</w:t>
      </w:r>
    </w:p>
    <w:p w14:paraId="53DD4B72" w14:textId="77777777" w:rsidR="00000000" w:rsidRDefault="00364BE1">
      <w:pPr>
        <w:pStyle w:val="af0"/>
        <w:rPr>
          <w:rtl/>
        </w:rPr>
      </w:pPr>
      <w:r>
        <w:rPr>
          <w:rtl/>
        </w:rPr>
        <w:br/>
        <w:t>ישראל אייכלר (יהדות התורה):</w:t>
      </w:r>
    </w:p>
    <w:p w14:paraId="6BA4251C" w14:textId="77777777" w:rsidR="00000000" w:rsidRDefault="00364BE1">
      <w:pPr>
        <w:pStyle w:val="a0"/>
        <w:rPr>
          <w:rtl/>
        </w:rPr>
      </w:pPr>
    </w:p>
    <w:p w14:paraId="13309511" w14:textId="77777777" w:rsidR="00000000" w:rsidRDefault="00364BE1">
      <w:pPr>
        <w:pStyle w:val="a0"/>
        <w:rPr>
          <w:rFonts w:hint="cs"/>
          <w:rtl/>
        </w:rPr>
      </w:pPr>
      <w:r>
        <w:rPr>
          <w:rFonts w:hint="cs"/>
          <w:rtl/>
        </w:rPr>
        <w:t xml:space="preserve">יש גם רוצחי נשים, גם הם חיים. </w:t>
      </w:r>
    </w:p>
    <w:p w14:paraId="49D3643F" w14:textId="77777777" w:rsidR="00000000" w:rsidRDefault="00364BE1">
      <w:pPr>
        <w:pStyle w:val="af1"/>
        <w:rPr>
          <w:rtl/>
        </w:rPr>
      </w:pPr>
      <w:r>
        <w:rPr>
          <w:rtl/>
        </w:rPr>
        <w:br/>
        <w:t>היו"ר ראובן ריבלין:</w:t>
      </w:r>
    </w:p>
    <w:p w14:paraId="4DB9B222" w14:textId="77777777" w:rsidR="00000000" w:rsidRDefault="00364BE1">
      <w:pPr>
        <w:pStyle w:val="a0"/>
        <w:rPr>
          <w:rtl/>
        </w:rPr>
      </w:pPr>
    </w:p>
    <w:p w14:paraId="67F395BF" w14:textId="77777777" w:rsidR="00000000" w:rsidRDefault="00364BE1">
      <w:pPr>
        <w:pStyle w:val="a0"/>
        <w:rPr>
          <w:rFonts w:hint="cs"/>
          <w:rtl/>
        </w:rPr>
      </w:pPr>
      <w:r>
        <w:rPr>
          <w:rFonts w:hint="cs"/>
          <w:rtl/>
        </w:rPr>
        <w:t>זאת עבירה פלילית. לחיות עם א</w:t>
      </w:r>
      <w:r>
        <w:rPr>
          <w:rFonts w:hint="cs"/>
          <w:rtl/>
        </w:rPr>
        <w:t xml:space="preserve">שה שאתה לא נשוי לה, רחמנא ליצלן, זה דבר שהוא לא עבירה פלילית, מה אפשר לעשות. </w:t>
      </w:r>
    </w:p>
    <w:p w14:paraId="06C4A099" w14:textId="77777777" w:rsidR="00000000" w:rsidRDefault="00364BE1">
      <w:pPr>
        <w:pStyle w:val="-"/>
        <w:rPr>
          <w:rtl/>
        </w:rPr>
      </w:pPr>
      <w:r>
        <w:rPr>
          <w:rtl/>
        </w:rPr>
        <w:br/>
      </w:r>
      <w:bookmarkStart w:id="184" w:name="FS000000526T10_03_2004_13_40_54C"/>
      <w:bookmarkEnd w:id="184"/>
      <w:r>
        <w:rPr>
          <w:rtl/>
        </w:rPr>
        <w:t>משה גפני (יהדות התורה):</w:t>
      </w:r>
    </w:p>
    <w:p w14:paraId="4051C9C0" w14:textId="77777777" w:rsidR="00000000" w:rsidRDefault="00364BE1">
      <w:pPr>
        <w:pStyle w:val="a0"/>
        <w:rPr>
          <w:rtl/>
        </w:rPr>
      </w:pPr>
    </w:p>
    <w:p w14:paraId="1CB59F1F" w14:textId="77777777" w:rsidR="00000000" w:rsidRDefault="00364BE1">
      <w:pPr>
        <w:pStyle w:val="a0"/>
        <w:rPr>
          <w:rFonts w:hint="cs"/>
          <w:rtl/>
        </w:rPr>
      </w:pPr>
      <w:r>
        <w:rPr>
          <w:rFonts w:hint="cs"/>
          <w:rtl/>
        </w:rPr>
        <w:t>אדוני היושב-ראש - - -</w:t>
      </w:r>
    </w:p>
    <w:p w14:paraId="7EA62FF7" w14:textId="77777777" w:rsidR="00000000" w:rsidRDefault="00364BE1">
      <w:pPr>
        <w:pStyle w:val="af1"/>
        <w:rPr>
          <w:rtl/>
        </w:rPr>
      </w:pPr>
      <w:r>
        <w:rPr>
          <w:rtl/>
        </w:rPr>
        <w:br/>
        <w:t>היו"ר ראובן ריבלין:</w:t>
      </w:r>
    </w:p>
    <w:p w14:paraId="488B106A" w14:textId="77777777" w:rsidR="00000000" w:rsidRDefault="00364BE1">
      <w:pPr>
        <w:pStyle w:val="a0"/>
        <w:rPr>
          <w:rtl/>
        </w:rPr>
      </w:pPr>
    </w:p>
    <w:p w14:paraId="1A018BC0" w14:textId="77777777" w:rsidR="00000000" w:rsidRDefault="00364BE1">
      <w:pPr>
        <w:pStyle w:val="a0"/>
        <w:rPr>
          <w:rFonts w:hint="cs"/>
          <w:rtl/>
        </w:rPr>
      </w:pPr>
      <w:r>
        <w:rPr>
          <w:rFonts w:hint="cs"/>
          <w:rtl/>
        </w:rPr>
        <w:t xml:space="preserve">יש כאלה אפילו שנהנים מזה, אבל זאת לא עבירה פלילית, מה אפשר לעשות. </w:t>
      </w:r>
    </w:p>
    <w:p w14:paraId="485B050A" w14:textId="77777777" w:rsidR="00000000" w:rsidRDefault="00364BE1">
      <w:pPr>
        <w:pStyle w:val="af0"/>
        <w:rPr>
          <w:rtl/>
        </w:rPr>
      </w:pPr>
      <w:r>
        <w:rPr>
          <w:rtl/>
        </w:rPr>
        <w:br/>
        <w:t>ישראל אייכלר (יהדות התורה):</w:t>
      </w:r>
    </w:p>
    <w:p w14:paraId="66DD24A0" w14:textId="77777777" w:rsidR="00000000" w:rsidRDefault="00364BE1">
      <w:pPr>
        <w:pStyle w:val="a0"/>
        <w:rPr>
          <w:rtl/>
        </w:rPr>
      </w:pPr>
    </w:p>
    <w:p w14:paraId="4CD2FFB7" w14:textId="77777777" w:rsidR="00000000" w:rsidRDefault="00364BE1">
      <w:pPr>
        <w:pStyle w:val="a0"/>
        <w:rPr>
          <w:rFonts w:hint="cs"/>
          <w:rtl/>
        </w:rPr>
      </w:pPr>
      <w:r>
        <w:rPr>
          <w:rFonts w:hint="cs"/>
          <w:rtl/>
        </w:rPr>
        <w:t>- - - לגיטי</w:t>
      </w:r>
      <w:r>
        <w:rPr>
          <w:rFonts w:hint="cs"/>
          <w:rtl/>
        </w:rPr>
        <w:t>מי - - -</w:t>
      </w:r>
    </w:p>
    <w:p w14:paraId="55A8F768" w14:textId="77777777" w:rsidR="00000000" w:rsidRDefault="00364BE1">
      <w:pPr>
        <w:pStyle w:val="-"/>
        <w:rPr>
          <w:rtl/>
        </w:rPr>
      </w:pPr>
      <w:r>
        <w:rPr>
          <w:rtl/>
        </w:rPr>
        <w:br/>
      </w:r>
      <w:bookmarkStart w:id="185" w:name="FS000000526T10_03_2004_13_41_33C"/>
      <w:bookmarkEnd w:id="185"/>
      <w:r>
        <w:rPr>
          <w:rtl/>
        </w:rPr>
        <w:t>משה גפני (יהדות התורה):</w:t>
      </w:r>
    </w:p>
    <w:p w14:paraId="4E282826" w14:textId="77777777" w:rsidR="00000000" w:rsidRDefault="00364BE1">
      <w:pPr>
        <w:pStyle w:val="a0"/>
        <w:rPr>
          <w:rtl/>
        </w:rPr>
      </w:pPr>
    </w:p>
    <w:p w14:paraId="75990BB3" w14:textId="77777777" w:rsidR="00000000" w:rsidRDefault="00364BE1">
      <w:pPr>
        <w:pStyle w:val="a0"/>
        <w:rPr>
          <w:rFonts w:hint="cs"/>
          <w:rtl/>
        </w:rPr>
      </w:pPr>
      <w:r>
        <w:rPr>
          <w:rFonts w:hint="cs"/>
          <w:rtl/>
        </w:rPr>
        <w:t>אדוני היושב-ראש, לגבי הנושא של האפוטרופסות, אמרתי ואני חוזר ואומר - -</w:t>
      </w:r>
    </w:p>
    <w:p w14:paraId="0B62C053" w14:textId="77777777" w:rsidR="00000000" w:rsidRDefault="00364BE1">
      <w:pPr>
        <w:pStyle w:val="af1"/>
        <w:rPr>
          <w:rtl/>
        </w:rPr>
      </w:pPr>
      <w:r>
        <w:rPr>
          <w:rtl/>
        </w:rPr>
        <w:br/>
        <w:t>היו"ר ראובן ריבלין:</w:t>
      </w:r>
    </w:p>
    <w:p w14:paraId="6678F203" w14:textId="77777777" w:rsidR="00000000" w:rsidRDefault="00364BE1">
      <w:pPr>
        <w:pStyle w:val="a0"/>
        <w:rPr>
          <w:rtl/>
        </w:rPr>
      </w:pPr>
    </w:p>
    <w:p w14:paraId="48E95054" w14:textId="77777777" w:rsidR="00000000" w:rsidRDefault="00364BE1">
      <w:pPr>
        <w:pStyle w:val="a0"/>
        <w:rPr>
          <w:rFonts w:hint="cs"/>
          <w:rtl/>
        </w:rPr>
      </w:pPr>
      <w:r>
        <w:rPr>
          <w:rFonts w:hint="cs"/>
          <w:rtl/>
        </w:rPr>
        <w:t xml:space="preserve">הילד מסכן. </w:t>
      </w:r>
    </w:p>
    <w:p w14:paraId="39BB8E4B" w14:textId="77777777" w:rsidR="00000000" w:rsidRDefault="00364BE1">
      <w:pPr>
        <w:pStyle w:val="-"/>
        <w:rPr>
          <w:rtl/>
        </w:rPr>
      </w:pPr>
      <w:r>
        <w:rPr>
          <w:rtl/>
        </w:rPr>
        <w:br/>
      </w:r>
      <w:bookmarkStart w:id="186" w:name="FS000000526T10_03_2004_13_42_12C"/>
      <w:bookmarkEnd w:id="186"/>
      <w:r>
        <w:rPr>
          <w:rtl/>
        </w:rPr>
        <w:t>משה גפני (יהדות התורה):</w:t>
      </w:r>
    </w:p>
    <w:p w14:paraId="6B4E9CAC" w14:textId="77777777" w:rsidR="00000000" w:rsidRDefault="00364BE1">
      <w:pPr>
        <w:pStyle w:val="a0"/>
        <w:rPr>
          <w:rtl/>
        </w:rPr>
      </w:pPr>
    </w:p>
    <w:p w14:paraId="41DD72FD" w14:textId="77777777" w:rsidR="00000000" w:rsidRDefault="00364BE1">
      <w:pPr>
        <w:pStyle w:val="a0"/>
        <w:rPr>
          <w:rFonts w:hint="cs"/>
          <w:rtl/>
        </w:rPr>
      </w:pPr>
      <w:r>
        <w:rPr>
          <w:rFonts w:hint="cs"/>
          <w:rtl/>
        </w:rPr>
        <w:t>- -  היתה כאן אתמול הצעת חוק, שמי שמחליט על האפוטרופסות זה בית-המשפט, ובית-המשפט יצטרך להתח</w:t>
      </w:r>
      <w:r>
        <w:rPr>
          <w:rFonts w:hint="cs"/>
          <w:rtl/>
        </w:rPr>
        <w:t>שב - גם כשאין הורים בכלל, חלילה - -</w:t>
      </w:r>
    </w:p>
    <w:p w14:paraId="67911B2A" w14:textId="77777777" w:rsidR="00000000" w:rsidRDefault="00364BE1">
      <w:pPr>
        <w:pStyle w:val="af1"/>
        <w:rPr>
          <w:rtl/>
        </w:rPr>
      </w:pPr>
      <w:r>
        <w:rPr>
          <w:rtl/>
        </w:rPr>
        <w:br/>
        <w:t>היו"ר ראובן ריבלין:</w:t>
      </w:r>
    </w:p>
    <w:p w14:paraId="44CC107F" w14:textId="77777777" w:rsidR="00000000" w:rsidRDefault="00364BE1">
      <w:pPr>
        <w:pStyle w:val="a0"/>
        <w:rPr>
          <w:rtl/>
        </w:rPr>
      </w:pPr>
    </w:p>
    <w:p w14:paraId="63A1A3BD" w14:textId="77777777" w:rsidR="00000000" w:rsidRDefault="00364BE1">
      <w:pPr>
        <w:pStyle w:val="a0"/>
        <w:rPr>
          <w:rFonts w:hint="cs"/>
          <w:rtl/>
        </w:rPr>
      </w:pPr>
      <w:r>
        <w:rPr>
          <w:rFonts w:hint="cs"/>
          <w:rtl/>
        </w:rPr>
        <w:t xml:space="preserve">זאת תשובה, בסדר. </w:t>
      </w:r>
    </w:p>
    <w:p w14:paraId="4B136E10" w14:textId="77777777" w:rsidR="00000000" w:rsidRDefault="00364BE1">
      <w:pPr>
        <w:pStyle w:val="-"/>
        <w:rPr>
          <w:rtl/>
        </w:rPr>
      </w:pPr>
      <w:r>
        <w:rPr>
          <w:rtl/>
        </w:rPr>
        <w:br/>
      </w:r>
      <w:bookmarkStart w:id="187" w:name="FS000000526T10_03_2004_13_43_06C"/>
      <w:bookmarkEnd w:id="187"/>
      <w:r>
        <w:rPr>
          <w:rtl/>
        </w:rPr>
        <w:t>משה גפני (יהדות התורה):</w:t>
      </w:r>
    </w:p>
    <w:p w14:paraId="437244F0" w14:textId="77777777" w:rsidR="00000000" w:rsidRDefault="00364BE1">
      <w:pPr>
        <w:pStyle w:val="a0"/>
        <w:rPr>
          <w:rtl/>
        </w:rPr>
      </w:pPr>
    </w:p>
    <w:p w14:paraId="11CB7EF6" w14:textId="77777777" w:rsidR="00000000" w:rsidRDefault="00364BE1">
      <w:pPr>
        <w:pStyle w:val="a0"/>
        <w:rPr>
          <w:rFonts w:hint="cs"/>
          <w:rtl/>
        </w:rPr>
      </w:pPr>
      <w:r>
        <w:rPr>
          <w:rFonts w:hint="cs"/>
          <w:rtl/>
        </w:rPr>
        <w:t xml:space="preserve">- - נפגעו בפעולת איבה או בתאונת דרכים </w:t>
      </w:r>
      <w:r>
        <w:rPr>
          <w:rtl/>
        </w:rPr>
        <w:t>–</w:t>
      </w:r>
      <w:r>
        <w:rPr>
          <w:rFonts w:hint="cs"/>
          <w:rtl/>
        </w:rPr>
        <w:t xml:space="preserve"> בית-המשפט מחליט על-פי הקרבה שיש לילד, וזה חוק שעבר כאן אתמול, ואני הצבעתי עבורו. </w:t>
      </w:r>
    </w:p>
    <w:p w14:paraId="46D259B1" w14:textId="77777777" w:rsidR="00000000" w:rsidRDefault="00364BE1">
      <w:pPr>
        <w:pStyle w:val="af1"/>
        <w:rPr>
          <w:rtl/>
        </w:rPr>
      </w:pPr>
      <w:r>
        <w:rPr>
          <w:rtl/>
        </w:rPr>
        <w:br/>
        <w:t>היו"ר ראובן ריבלין:</w:t>
      </w:r>
    </w:p>
    <w:p w14:paraId="0EC7A93B" w14:textId="77777777" w:rsidR="00000000" w:rsidRDefault="00364BE1">
      <w:pPr>
        <w:pStyle w:val="a0"/>
        <w:rPr>
          <w:rtl/>
        </w:rPr>
      </w:pPr>
    </w:p>
    <w:p w14:paraId="1CB3EC51" w14:textId="77777777" w:rsidR="00000000" w:rsidRDefault="00364BE1">
      <w:pPr>
        <w:pStyle w:val="a0"/>
        <w:rPr>
          <w:rFonts w:hint="cs"/>
          <w:rtl/>
        </w:rPr>
      </w:pPr>
      <w:r>
        <w:rPr>
          <w:rFonts w:hint="cs"/>
          <w:rtl/>
        </w:rPr>
        <w:t xml:space="preserve">גם בעניין </w:t>
      </w:r>
      <w:r>
        <w:rPr>
          <w:rFonts w:hint="cs"/>
          <w:rtl/>
        </w:rPr>
        <w:t>ההסכם בית-המשפט יחליט, כי טובת הילד היא שקובעת עקב מאורע, תמיד.</w:t>
      </w:r>
    </w:p>
    <w:p w14:paraId="3D7D9586" w14:textId="77777777" w:rsidR="00000000" w:rsidRDefault="00364BE1">
      <w:pPr>
        <w:pStyle w:val="-"/>
        <w:rPr>
          <w:rtl/>
        </w:rPr>
      </w:pPr>
      <w:r>
        <w:rPr>
          <w:rtl/>
        </w:rPr>
        <w:br/>
      </w:r>
      <w:bookmarkStart w:id="188" w:name="FS000000526T10_03_2004_13_44_19C"/>
      <w:bookmarkEnd w:id="188"/>
      <w:r>
        <w:rPr>
          <w:rtl/>
        </w:rPr>
        <w:t>משה גפני (יהדות התורה):</w:t>
      </w:r>
    </w:p>
    <w:p w14:paraId="15DE1511" w14:textId="77777777" w:rsidR="00000000" w:rsidRDefault="00364BE1">
      <w:pPr>
        <w:pStyle w:val="a0"/>
        <w:rPr>
          <w:rtl/>
        </w:rPr>
      </w:pPr>
    </w:p>
    <w:p w14:paraId="03DAE96C" w14:textId="77777777" w:rsidR="00000000" w:rsidRDefault="00364BE1">
      <w:pPr>
        <w:pStyle w:val="a0"/>
        <w:rPr>
          <w:rFonts w:hint="cs"/>
          <w:rtl/>
        </w:rPr>
      </w:pPr>
      <w:r>
        <w:rPr>
          <w:rFonts w:hint="cs"/>
          <w:rtl/>
        </w:rPr>
        <w:t>נכון. נכון.</w:t>
      </w:r>
    </w:p>
    <w:p w14:paraId="00398937" w14:textId="77777777" w:rsidR="00000000" w:rsidRDefault="00364BE1">
      <w:pPr>
        <w:pStyle w:val="af1"/>
        <w:rPr>
          <w:rtl/>
        </w:rPr>
      </w:pPr>
      <w:r>
        <w:rPr>
          <w:rtl/>
        </w:rPr>
        <w:br/>
        <w:t>היו"ר ראובן ריבלין:</w:t>
      </w:r>
    </w:p>
    <w:p w14:paraId="3A51A034" w14:textId="77777777" w:rsidR="00000000" w:rsidRDefault="00364BE1">
      <w:pPr>
        <w:pStyle w:val="a0"/>
        <w:rPr>
          <w:rtl/>
        </w:rPr>
      </w:pPr>
    </w:p>
    <w:p w14:paraId="687BBE96" w14:textId="77777777" w:rsidR="00000000" w:rsidRDefault="00364BE1">
      <w:pPr>
        <w:pStyle w:val="a0"/>
        <w:rPr>
          <w:rFonts w:hint="cs"/>
          <w:rtl/>
        </w:rPr>
      </w:pPr>
      <w:r>
        <w:rPr>
          <w:rFonts w:hint="cs"/>
          <w:rtl/>
        </w:rPr>
        <w:t xml:space="preserve">אז גם בהסכם, בית-המשפט יחליט. </w:t>
      </w:r>
    </w:p>
    <w:p w14:paraId="6E4B6498" w14:textId="77777777" w:rsidR="00000000" w:rsidRDefault="00364BE1">
      <w:pPr>
        <w:pStyle w:val="-"/>
        <w:rPr>
          <w:rtl/>
        </w:rPr>
      </w:pPr>
      <w:r>
        <w:rPr>
          <w:rtl/>
        </w:rPr>
        <w:br/>
      </w:r>
      <w:bookmarkStart w:id="189" w:name="FS000000526T10_03_2004_13_44_31C"/>
      <w:bookmarkEnd w:id="189"/>
      <w:r>
        <w:rPr>
          <w:rtl/>
        </w:rPr>
        <w:t>משה גפני (יהדות התורה):</w:t>
      </w:r>
    </w:p>
    <w:p w14:paraId="5D5F0ED5" w14:textId="77777777" w:rsidR="00000000" w:rsidRDefault="00364BE1">
      <w:pPr>
        <w:pStyle w:val="a0"/>
        <w:rPr>
          <w:rtl/>
        </w:rPr>
      </w:pPr>
    </w:p>
    <w:p w14:paraId="22C8E5B6" w14:textId="77777777" w:rsidR="00000000" w:rsidRDefault="00364BE1">
      <w:pPr>
        <w:pStyle w:val="a0"/>
        <w:rPr>
          <w:rFonts w:hint="cs"/>
          <w:rtl/>
        </w:rPr>
      </w:pPr>
      <w:r>
        <w:rPr>
          <w:rFonts w:hint="cs"/>
          <w:rtl/>
        </w:rPr>
        <w:t xml:space="preserve">אבל החוק הזה מיותר. מה החוק הזה עושה? </w:t>
      </w:r>
    </w:p>
    <w:p w14:paraId="102132EA" w14:textId="77777777" w:rsidR="00000000" w:rsidRDefault="00364BE1">
      <w:pPr>
        <w:pStyle w:val="af1"/>
        <w:rPr>
          <w:rFonts w:hint="cs"/>
          <w:rtl/>
        </w:rPr>
      </w:pPr>
    </w:p>
    <w:p w14:paraId="64AAEC89" w14:textId="77777777" w:rsidR="00000000" w:rsidRDefault="00364BE1">
      <w:pPr>
        <w:pStyle w:val="af1"/>
        <w:rPr>
          <w:rtl/>
        </w:rPr>
      </w:pPr>
      <w:r>
        <w:rPr>
          <w:rtl/>
        </w:rPr>
        <w:t>היו"ר ראובן ריבלין:</w:t>
      </w:r>
    </w:p>
    <w:p w14:paraId="0C412016" w14:textId="77777777" w:rsidR="00000000" w:rsidRDefault="00364BE1">
      <w:pPr>
        <w:pStyle w:val="a0"/>
        <w:rPr>
          <w:rtl/>
        </w:rPr>
      </w:pPr>
    </w:p>
    <w:p w14:paraId="39789714" w14:textId="77777777" w:rsidR="00000000" w:rsidRDefault="00364BE1">
      <w:pPr>
        <w:pStyle w:val="a0"/>
        <w:rPr>
          <w:rFonts w:hint="cs"/>
          <w:rtl/>
        </w:rPr>
      </w:pPr>
      <w:r>
        <w:rPr>
          <w:rFonts w:hint="cs"/>
          <w:rtl/>
        </w:rPr>
        <w:t>בסדר, בסדר.</w:t>
      </w:r>
    </w:p>
    <w:p w14:paraId="62489EC0" w14:textId="77777777" w:rsidR="00000000" w:rsidRDefault="00364BE1">
      <w:pPr>
        <w:pStyle w:val="-"/>
        <w:rPr>
          <w:rtl/>
        </w:rPr>
      </w:pPr>
      <w:r>
        <w:rPr>
          <w:rtl/>
        </w:rPr>
        <w:br/>
      </w:r>
      <w:bookmarkStart w:id="190" w:name="FS000000526T10_03_2004_13_45_05C"/>
      <w:bookmarkEnd w:id="190"/>
      <w:r>
        <w:rPr>
          <w:rtl/>
        </w:rPr>
        <w:t>מ</w:t>
      </w:r>
      <w:r>
        <w:rPr>
          <w:rtl/>
        </w:rPr>
        <w:t>שה גפני (יהדות התורה):</w:t>
      </w:r>
    </w:p>
    <w:p w14:paraId="16FF0657" w14:textId="77777777" w:rsidR="00000000" w:rsidRDefault="00364BE1">
      <w:pPr>
        <w:pStyle w:val="a0"/>
        <w:rPr>
          <w:rtl/>
        </w:rPr>
      </w:pPr>
    </w:p>
    <w:p w14:paraId="50A3023C" w14:textId="77777777" w:rsidR="00000000" w:rsidRDefault="00364BE1">
      <w:pPr>
        <w:pStyle w:val="a0"/>
        <w:rPr>
          <w:rFonts w:hint="cs"/>
          <w:rtl/>
        </w:rPr>
      </w:pPr>
      <w:r>
        <w:rPr>
          <w:rFonts w:hint="cs"/>
          <w:rtl/>
        </w:rPr>
        <w:t>אדוני היושב-ראש, בית-המשפט מחליט על-פי החוק של חבר הכנסת שאול יהלום, גם במקום שאין בכלל הורים כתוצאה חלילה מזה שנהרגו בפעולת איבה, או בתאונת דרכים. החוק הזה לא מוסיף לבית-המשפט דבר וחצי דבר. מה אומרים אילן שלגי וחבריו בשינוי? הם אומ</w:t>
      </w:r>
      <w:r>
        <w:rPr>
          <w:rFonts w:hint="cs"/>
          <w:rtl/>
        </w:rPr>
        <w:t xml:space="preserve">רים: אנחנו לא מועילים לקטין שום דבר. הרי את זה הכנסת כבר עושה, גם על זה הצבענו בעד. הוא אומר: אנחנו הולכים לתת לגיטימציה בהצעת החוק לכאלה שאינם נשואים כלל. זה הדבר היחיד שהוא אומר. </w:t>
      </w:r>
    </w:p>
    <w:p w14:paraId="18998E57" w14:textId="77777777" w:rsidR="00000000" w:rsidRDefault="00364BE1">
      <w:pPr>
        <w:pStyle w:val="af1"/>
        <w:rPr>
          <w:rtl/>
        </w:rPr>
      </w:pPr>
      <w:r>
        <w:rPr>
          <w:rtl/>
        </w:rPr>
        <w:br/>
        <w:t>היו"ר ראובן ריבלין:</w:t>
      </w:r>
    </w:p>
    <w:p w14:paraId="55F67193" w14:textId="77777777" w:rsidR="00000000" w:rsidRDefault="00364BE1">
      <w:pPr>
        <w:pStyle w:val="a0"/>
        <w:rPr>
          <w:rtl/>
        </w:rPr>
      </w:pPr>
    </w:p>
    <w:p w14:paraId="6A7009AA" w14:textId="77777777" w:rsidR="00000000" w:rsidRDefault="00364BE1">
      <w:pPr>
        <w:pStyle w:val="a0"/>
        <w:rPr>
          <w:rFonts w:hint="cs"/>
          <w:rtl/>
        </w:rPr>
      </w:pPr>
      <w:r>
        <w:rPr>
          <w:rFonts w:hint="cs"/>
          <w:rtl/>
        </w:rPr>
        <w:t xml:space="preserve">לא. כאלה שאינם נשואים כלל, ומה נעשה, יש להם ילד. </w:t>
      </w:r>
    </w:p>
    <w:p w14:paraId="672FA2DC" w14:textId="77777777" w:rsidR="00000000" w:rsidRDefault="00364BE1">
      <w:pPr>
        <w:pStyle w:val="-"/>
        <w:rPr>
          <w:rtl/>
        </w:rPr>
      </w:pPr>
      <w:r>
        <w:rPr>
          <w:rtl/>
        </w:rPr>
        <w:br/>
      </w:r>
      <w:bookmarkStart w:id="191" w:name="FS000000526T10_03_2004_13_46_54C"/>
      <w:bookmarkEnd w:id="191"/>
      <w:r>
        <w:rPr>
          <w:rtl/>
        </w:rPr>
        <w:t>מ</w:t>
      </w:r>
      <w:r>
        <w:rPr>
          <w:rtl/>
        </w:rPr>
        <w:t>שה גפני (יהדות התורה):</w:t>
      </w:r>
    </w:p>
    <w:p w14:paraId="2987C58A" w14:textId="77777777" w:rsidR="00000000" w:rsidRDefault="00364BE1">
      <w:pPr>
        <w:pStyle w:val="a0"/>
        <w:rPr>
          <w:rtl/>
        </w:rPr>
      </w:pPr>
    </w:p>
    <w:p w14:paraId="58B1FD06" w14:textId="77777777" w:rsidR="00000000" w:rsidRDefault="00364BE1">
      <w:pPr>
        <w:pStyle w:val="a0"/>
        <w:rPr>
          <w:rFonts w:hint="cs"/>
          <w:rtl/>
        </w:rPr>
      </w:pPr>
      <w:r>
        <w:rPr>
          <w:rFonts w:hint="cs"/>
          <w:rtl/>
        </w:rPr>
        <w:t>אבל, אדוני היושב-ראש, הרי תועלת אין בזה.</w:t>
      </w:r>
    </w:p>
    <w:p w14:paraId="3F44AA5E" w14:textId="77777777" w:rsidR="00000000" w:rsidRDefault="00364BE1">
      <w:pPr>
        <w:pStyle w:val="af1"/>
        <w:rPr>
          <w:rtl/>
        </w:rPr>
      </w:pPr>
      <w:r>
        <w:rPr>
          <w:rtl/>
        </w:rPr>
        <w:br/>
        <w:t>היו"ר ראובן ריבלין:</w:t>
      </w:r>
    </w:p>
    <w:p w14:paraId="4848B429" w14:textId="77777777" w:rsidR="00000000" w:rsidRDefault="00364BE1">
      <w:pPr>
        <w:pStyle w:val="a0"/>
        <w:rPr>
          <w:rtl/>
        </w:rPr>
      </w:pPr>
    </w:p>
    <w:p w14:paraId="283464D5" w14:textId="77777777" w:rsidR="00000000" w:rsidRDefault="00364BE1">
      <w:pPr>
        <w:pStyle w:val="a0"/>
        <w:rPr>
          <w:rFonts w:hint="cs"/>
          <w:rtl/>
        </w:rPr>
      </w:pPr>
      <w:r>
        <w:rPr>
          <w:rFonts w:hint="cs"/>
          <w:rtl/>
        </w:rPr>
        <w:t xml:space="preserve">הילד קיים. </w:t>
      </w:r>
    </w:p>
    <w:p w14:paraId="7D0D1458" w14:textId="77777777" w:rsidR="00000000" w:rsidRDefault="00364BE1">
      <w:pPr>
        <w:pStyle w:val="-"/>
        <w:rPr>
          <w:rtl/>
        </w:rPr>
      </w:pPr>
      <w:r>
        <w:rPr>
          <w:rtl/>
        </w:rPr>
        <w:br/>
      </w:r>
      <w:bookmarkStart w:id="192" w:name="FS000000526T10_03_2004_13_47_06C"/>
      <w:bookmarkEnd w:id="192"/>
      <w:r>
        <w:rPr>
          <w:rtl/>
        </w:rPr>
        <w:t>משה גפני (יהדות התורה):</w:t>
      </w:r>
    </w:p>
    <w:p w14:paraId="79D2736B" w14:textId="77777777" w:rsidR="00000000" w:rsidRDefault="00364BE1">
      <w:pPr>
        <w:pStyle w:val="a0"/>
        <w:rPr>
          <w:rtl/>
        </w:rPr>
      </w:pPr>
    </w:p>
    <w:p w14:paraId="19A2CF07" w14:textId="77777777" w:rsidR="00000000" w:rsidRDefault="00364BE1">
      <w:pPr>
        <w:pStyle w:val="a0"/>
        <w:rPr>
          <w:rFonts w:hint="cs"/>
          <w:rtl/>
        </w:rPr>
      </w:pPr>
      <w:r>
        <w:rPr>
          <w:rFonts w:hint="cs"/>
          <w:rtl/>
        </w:rPr>
        <w:t>אבל טובת הקטין לא קיימת, מכיוון שטובת הקטין נמצאת בחוק אחר. פה יש אמירה שהכנסת הולכת להגיד, בתמיכת הממשלה, שאנחנו נותנים - - -</w:t>
      </w:r>
    </w:p>
    <w:p w14:paraId="15ECFC76" w14:textId="77777777" w:rsidR="00000000" w:rsidRDefault="00364BE1">
      <w:pPr>
        <w:pStyle w:val="af1"/>
        <w:rPr>
          <w:rtl/>
        </w:rPr>
      </w:pPr>
      <w:r>
        <w:rPr>
          <w:rtl/>
        </w:rPr>
        <w:br/>
        <w:t>היו</w:t>
      </w:r>
      <w:r>
        <w:rPr>
          <w:rtl/>
        </w:rPr>
        <w:t>"ר ראובן ריבלין:</w:t>
      </w:r>
    </w:p>
    <w:p w14:paraId="3F9E0832" w14:textId="77777777" w:rsidR="00000000" w:rsidRDefault="00364BE1">
      <w:pPr>
        <w:pStyle w:val="a0"/>
        <w:rPr>
          <w:rtl/>
        </w:rPr>
      </w:pPr>
    </w:p>
    <w:p w14:paraId="2CAD2B06" w14:textId="77777777" w:rsidR="00000000" w:rsidRDefault="00364BE1">
      <w:pPr>
        <w:pStyle w:val="a0"/>
        <w:rPr>
          <w:rFonts w:hint="cs"/>
          <w:rtl/>
        </w:rPr>
      </w:pPr>
      <w:r>
        <w:rPr>
          <w:rFonts w:hint="cs"/>
          <w:rtl/>
        </w:rPr>
        <w:t xml:space="preserve">אני נותן לך עוד דקה בגללי. </w:t>
      </w:r>
    </w:p>
    <w:p w14:paraId="0A585C40" w14:textId="77777777" w:rsidR="00000000" w:rsidRDefault="00364BE1">
      <w:pPr>
        <w:pStyle w:val="-"/>
        <w:rPr>
          <w:rtl/>
        </w:rPr>
      </w:pPr>
      <w:r>
        <w:rPr>
          <w:rtl/>
        </w:rPr>
        <w:br/>
      </w:r>
      <w:bookmarkStart w:id="193" w:name="FS000000526T10_03_2004_13_47_42C"/>
      <w:bookmarkEnd w:id="193"/>
      <w:r>
        <w:rPr>
          <w:rtl/>
        </w:rPr>
        <w:t>משה גפני (יהדות התורה):</w:t>
      </w:r>
    </w:p>
    <w:p w14:paraId="7AD7B945" w14:textId="77777777" w:rsidR="00000000" w:rsidRDefault="00364BE1">
      <w:pPr>
        <w:pStyle w:val="a0"/>
        <w:rPr>
          <w:rtl/>
        </w:rPr>
      </w:pPr>
    </w:p>
    <w:p w14:paraId="40EB8AD8" w14:textId="77777777" w:rsidR="00000000" w:rsidRDefault="00364BE1">
      <w:pPr>
        <w:pStyle w:val="a0"/>
        <w:rPr>
          <w:rFonts w:hint="cs"/>
          <w:rtl/>
        </w:rPr>
      </w:pPr>
      <w:r>
        <w:rPr>
          <w:rFonts w:hint="cs"/>
          <w:rtl/>
        </w:rPr>
        <w:t>תודה. אנחנו - כלומר אתם, אני אצביע נגד, חברי יצביעו נגד וכל השפויים בכנסת יצביעו  נגד - - -</w:t>
      </w:r>
    </w:p>
    <w:p w14:paraId="273A6733" w14:textId="77777777" w:rsidR="00000000" w:rsidRDefault="00364BE1">
      <w:pPr>
        <w:pStyle w:val="af0"/>
        <w:rPr>
          <w:rtl/>
        </w:rPr>
      </w:pPr>
      <w:r>
        <w:rPr>
          <w:rtl/>
        </w:rPr>
        <w:br/>
        <w:t>קריאה:</w:t>
      </w:r>
    </w:p>
    <w:p w14:paraId="0695C421" w14:textId="77777777" w:rsidR="00000000" w:rsidRDefault="00364BE1">
      <w:pPr>
        <w:pStyle w:val="a0"/>
        <w:rPr>
          <w:rFonts w:hint="cs"/>
          <w:rtl/>
        </w:rPr>
      </w:pPr>
    </w:p>
    <w:p w14:paraId="3A91ED19" w14:textId="77777777" w:rsidR="00000000" w:rsidRDefault="00364BE1">
      <w:pPr>
        <w:pStyle w:val="a0"/>
        <w:rPr>
          <w:rFonts w:hint="cs"/>
          <w:rtl/>
        </w:rPr>
      </w:pPr>
      <w:r>
        <w:rPr>
          <w:rFonts w:hint="cs"/>
          <w:rtl/>
        </w:rPr>
        <w:t>- - -</w:t>
      </w:r>
    </w:p>
    <w:p w14:paraId="0B419A06" w14:textId="77777777" w:rsidR="00000000" w:rsidRDefault="00364BE1">
      <w:pPr>
        <w:pStyle w:val="-"/>
        <w:rPr>
          <w:rtl/>
        </w:rPr>
      </w:pPr>
      <w:r>
        <w:rPr>
          <w:rtl/>
        </w:rPr>
        <w:br/>
      </w:r>
      <w:bookmarkStart w:id="194" w:name="FS000000526T10_03_2004_13_48_37C"/>
      <w:bookmarkEnd w:id="194"/>
      <w:r>
        <w:rPr>
          <w:rtl/>
        </w:rPr>
        <w:t>משה גפני (יהדות התורה):</w:t>
      </w:r>
    </w:p>
    <w:p w14:paraId="6EBE85A9" w14:textId="77777777" w:rsidR="00000000" w:rsidRDefault="00364BE1">
      <w:pPr>
        <w:pStyle w:val="a0"/>
        <w:rPr>
          <w:rtl/>
        </w:rPr>
      </w:pPr>
    </w:p>
    <w:p w14:paraId="1E1A880D" w14:textId="77777777" w:rsidR="00000000" w:rsidRDefault="00364BE1">
      <w:pPr>
        <w:pStyle w:val="a0"/>
        <w:rPr>
          <w:rFonts w:hint="cs"/>
          <w:rtl/>
        </w:rPr>
      </w:pPr>
      <w:r>
        <w:rPr>
          <w:rFonts w:hint="cs"/>
          <w:rtl/>
        </w:rPr>
        <w:t>לא. ההצבעה הזאת היא לא שפויה. הרי אתם לא מועילים כל</w:t>
      </w:r>
      <w:r>
        <w:rPr>
          <w:rFonts w:hint="cs"/>
          <w:rtl/>
        </w:rPr>
        <w:t>ום. רק להכריז קבל עם ועולם, ללא צורך - אני כבר לא מדבר מבחינה רוחנית, מבחינה יהודית, מה זה אומר - אבל גם באופן מעשי, בשביל מה העידוד הזה? למה? טובת הקטין לא לנגד עיניכם, מכיוון שהיא לא קשורה לחוק הזה; היא קשורה לחוק אחר, כפי שאמרתי ועניתי גם ליושב-ראש. אין</w:t>
      </w:r>
      <w:r>
        <w:rPr>
          <w:rFonts w:hint="cs"/>
          <w:rtl/>
        </w:rPr>
        <w:t xml:space="preserve"> בזה שום תועלת, רק הצהרה שאנחנו מצהירים קבל עם ועולם לתת לגיטימציה לבני-זוג שאינם נשואים ויש להם ילד, על אפוטרופסות. </w:t>
      </w:r>
    </w:p>
    <w:p w14:paraId="7AE224AC" w14:textId="77777777" w:rsidR="00000000" w:rsidRDefault="00364BE1">
      <w:pPr>
        <w:pStyle w:val="a0"/>
        <w:rPr>
          <w:rFonts w:hint="cs"/>
          <w:rtl/>
        </w:rPr>
      </w:pPr>
    </w:p>
    <w:p w14:paraId="50A5E567" w14:textId="77777777" w:rsidR="00000000" w:rsidRDefault="00364BE1">
      <w:pPr>
        <w:pStyle w:val="a0"/>
        <w:rPr>
          <w:rFonts w:hint="cs"/>
          <w:rtl/>
        </w:rPr>
      </w:pPr>
      <w:r>
        <w:rPr>
          <w:rFonts w:hint="cs"/>
          <w:rtl/>
        </w:rPr>
        <w:t>לא טובת הקטין לנגד עיניכם, לא טובת הילד, לא טובת ההורים, לא טובת כל הנושא. אתם רק מתחרים עם חיים רמון ואופיר פינס מי יותר אנטי-דתי, מי נל</w:t>
      </w:r>
      <w:r>
        <w:rPr>
          <w:rFonts w:hint="cs"/>
          <w:rtl/>
        </w:rPr>
        <w:t>חם יותר נגד היהדות. זה הדבר היחיד.</w:t>
      </w:r>
    </w:p>
    <w:p w14:paraId="075E7145" w14:textId="77777777" w:rsidR="00000000" w:rsidRDefault="00364BE1">
      <w:pPr>
        <w:pStyle w:val="af1"/>
        <w:rPr>
          <w:rtl/>
        </w:rPr>
      </w:pPr>
      <w:r>
        <w:rPr>
          <w:rtl/>
        </w:rPr>
        <w:br/>
        <w:t>היו"ר ראובן ריבלין:</w:t>
      </w:r>
    </w:p>
    <w:p w14:paraId="4D2C172B" w14:textId="77777777" w:rsidR="00000000" w:rsidRDefault="00364BE1">
      <w:pPr>
        <w:pStyle w:val="a0"/>
        <w:rPr>
          <w:rtl/>
        </w:rPr>
      </w:pPr>
    </w:p>
    <w:p w14:paraId="2F81A1D1" w14:textId="77777777" w:rsidR="00000000" w:rsidRDefault="00364BE1">
      <w:pPr>
        <w:pStyle w:val="a0"/>
        <w:rPr>
          <w:rFonts w:hint="cs"/>
          <w:rtl/>
        </w:rPr>
      </w:pPr>
      <w:r>
        <w:rPr>
          <w:rFonts w:hint="cs"/>
          <w:rtl/>
        </w:rPr>
        <w:t xml:space="preserve">תודה. ובכן, חבר הכנסת שלגי. </w:t>
      </w:r>
    </w:p>
    <w:p w14:paraId="1B29968F" w14:textId="77777777" w:rsidR="00000000" w:rsidRDefault="00364BE1">
      <w:pPr>
        <w:pStyle w:val="af0"/>
        <w:rPr>
          <w:rtl/>
        </w:rPr>
      </w:pPr>
      <w:r>
        <w:rPr>
          <w:rtl/>
        </w:rPr>
        <w:br/>
        <w:t>אילן שלגי (שינוי):</w:t>
      </w:r>
    </w:p>
    <w:p w14:paraId="2581B84E" w14:textId="77777777" w:rsidR="00000000" w:rsidRDefault="00364BE1">
      <w:pPr>
        <w:pStyle w:val="a0"/>
        <w:rPr>
          <w:rtl/>
        </w:rPr>
      </w:pPr>
    </w:p>
    <w:p w14:paraId="7C883F54" w14:textId="77777777" w:rsidR="00000000" w:rsidRDefault="00364BE1">
      <w:pPr>
        <w:pStyle w:val="a0"/>
        <w:rPr>
          <w:rFonts w:hint="cs"/>
          <w:rtl/>
        </w:rPr>
      </w:pPr>
      <w:r>
        <w:rPr>
          <w:rFonts w:hint="cs"/>
          <w:rtl/>
        </w:rPr>
        <w:t>מוותר.</w:t>
      </w:r>
    </w:p>
    <w:p w14:paraId="11F28629" w14:textId="77777777" w:rsidR="00000000" w:rsidRDefault="00364BE1">
      <w:pPr>
        <w:pStyle w:val="af1"/>
        <w:rPr>
          <w:rtl/>
        </w:rPr>
      </w:pPr>
      <w:r>
        <w:rPr>
          <w:rtl/>
        </w:rPr>
        <w:br/>
        <w:t>היו"ר ראובן ריבלין:</w:t>
      </w:r>
    </w:p>
    <w:p w14:paraId="20118420" w14:textId="77777777" w:rsidR="00000000" w:rsidRDefault="00364BE1">
      <w:pPr>
        <w:pStyle w:val="a0"/>
        <w:rPr>
          <w:rtl/>
        </w:rPr>
      </w:pPr>
    </w:p>
    <w:p w14:paraId="5B068010" w14:textId="77777777" w:rsidR="00000000" w:rsidRDefault="00364BE1">
      <w:pPr>
        <w:pStyle w:val="a0"/>
        <w:rPr>
          <w:rFonts w:hint="cs"/>
          <w:rtl/>
        </w:rPr>
      </w:pPr>
      <w:r>
        <w:rPr>
          <w:rFonts w:hint="cs"/>
          <w:rtl/>
        </w:rPr>
        <w:t xml:space="preserve">מוותר. רבותי, נא לשבת במקומותיכם. </w:t>
      </w:r>
    </w:p>
    <w:p w14:paraId="236BC7BF" w14:textId="77777777" w:rsidR="00000000" w:rsidRDefault="00364BE1">
      <w:pPr>
        <w:pStyle w:val="a0"/>
        <w:rPr>
          <w:rFonts w:hint="cs"/>
          <w:rtl/>
        </w:rPr>
      </w:pPr>
    </w:p>
    <w:p w14:paraId="78DAAD5F" w14:textId="77777777" w:rsidR="00000000" w:rsidRDefault="00364BE1">
      <w:pPr>
        <w:pStyle w:val="a0"/>
        <w:rPr>
          <w:rFonts w:hint="cs"/>
          <w:rtl/>
        </w:rPr>
      </w:pPr>
      <w:r>
        <w:rPr>
          <w:rFonts w:hint="cs"/>
          <w:rtl/>
        </w:rPr>
        <w:t>רבותי חברי הכנסת, אנחנו עוברים להצבעה</w:t>
      </w:r>
      <w:r>
        <w:rPr>
          <w:rtl/>
        </w:rPr>
        <w:t xml:space="preserve"> </w:t>
      </w:r>
      <w:r>
        <w:rPr>
          <w:rFonts w:hint="cs"/>
          <w:rtl/>
        </w:rPr>
        <w:t>על הצעת חוק הכשרות המשפטית והאפוטרופסות (תיקון</w:t>
      </w:r>
      <w:r>
        <w:rPr>
          <w:rFonts w:hint="cs"/>
          <w:rtl/>
        </w:rPr>
        <w:t xml:space="preserve"> - הסכם בין הורים שאינם נשואים), התשס"ד-2003, של חבר הכנסת שלגי וקבוצת חברי הכנסת. נא להצביע - מי בעד? מי נגד? מי נמנע?</w:t>
      </w:r>
    </w:p>
    <w:p w14:paraId="7839FE2F" w14:textId="77777777" w:rsidR="00000000" w:rsidRDefault="00364BE1">
      <w:pPr>
        <w:pStyle w:val="ab"/>
        <w:bidi/>
        <w:rPr>
          <w:rtl/>
        </w:rPr>
      </w:pPr>
    </w:p>
    <w:p w14:paraId="63D947D5" w14:textId="77777777" w:rsidR="00000000" w:rsidRDefault="00364BE1">
      <w:pPr>
        <w:pStyle w:val="ab"/>
        <w:bidi/>
        <w:rPr>
          <w:rFonts w:hint="cs"/>
          <w:rtl/>
        </w:rPr>
      </w:pPr>
      <w:r>
        <w:rPr>
          <w:rtl/>
        </w:rPr>
        <w:br/>
      </w:r>
      <w:r>
        <w:rPr>
          <w:rFonts w:hint="cs"/>
          <w:rtl/>
        </w:rPr>
        <w:t>הצבעה מס' 6</w:t>
      </w:r>
    </w:p>
    <w:p w14:paraId="21A5B2D6" w14:textId="77777777" w:rsidR="00000000" w:rsidRDefault="00364BE1">
      <w:pPr>
        <w:pStyle w:val="a0"/>
        <w:rPr>
          <w:rFonts w:hint="cs"/>
          <w:rtl/>
        </w:rPr>
      </w:pPr>
    </w:p>
    <w:p w14:paraId="6CCA8A44" w14:textId="77777777" w:rsidR="00000000" w:rsidRDefault="00364BE1">
      <w:pPr>
        <w:pStyle w:val="ac"/>
        <w:bidi/>
        <w:rPr>
          <w:rFonts w:hint="cs"/>
          <w:rtl/>
        </w:rPr>
      </w:pPr>
      <w:r>
        <w:rPr>
          <w:rFonts w:hint="cs"/>
          <w:rtl/>
        </w:rPr>
        <w:t>בעד ההצעה להעביר את הצעת החוק לדיון מוקדם בוועדה - 30</w:t>
      </w:r>
    </w:p>
    <w:p w14:paraId="31273A55" w14:textId="77777777" w:rsidR="00000000" w:rsidRDefault="00364BE1">
      <w:pPr>
        <w:pStyle w:val="ac"/>
        <w:bidi/>
        <w:rPr>
          <w:rFonts w:hint="cs"/>
          <w:rtl/>
        </w:rPr>
      </w:pPr>
      <w:r>
        <w:rPr>
          <w:rFonts w:hint="cs"/>
          <w:rtl/>
        </w:rPr>
        <w:t>בעד ההצעה להסיר מסדר-היום את הצעת החוק - 9</w:t>
      </w:r>
    </w:p>
    <w:p w14:paraId="48F58A72" w14:textId="77777777" w:rsidR="00000000" w:rsidRDefault="00364BE1">
      <w:pPr>
        <w:pStyle w:val="ac"/>
        <w:bidi/>
        <w:rPr>
          <w:rFonts w:hint="cs"/>
          <w:rtl/>
        </w:rPr>
      </w:pPr>
      <w:r>
        <w:rPr>
          <w:rFonts w:hint="cs"/>
          <w:rtl/>
        </w:rPr>
        <w:t>נמנעים - 2</w:t>
      </w:r>
    </w:p>
    <w:p w14:paraId="0ECD20C4" w14:textId="77777777" w:rsidR="00000000" w:rsidRDefault="00364BE1">
      <w:pPr>
        <w:pStyle w:val="ad"/>
        <w:bidi/>
        <w:rPr>
          <w:rFonts w:hint="cs"/>
          <w:rtl/>
        </w:rPr>
      </w:pPr>
      <w:r>
        <w:rPr>
          <w:rFonts w:hint="cs"/>
          <w:rtl/>
        </w:rPr>
        <w:t xml:space="preserve">ההצעה להעביר </w:t>
      </w:r>
      <w:r>
        <w:rPr>
          <w:rFonts w:hint="cs"/>
          <w:rtl/>
        </w:rPr>
        <w:t>את הצעת חוק הכשרות המשפטית והאפוטרופסות (תיקון - הסכם בין הורים שאינם נשואים), התשס"ד-2003, לדיון מוקדם בוועדה שתקבע ועדת הכנסת נתקבלה.</w:t>
      </w:r>
    </w:p>
    <w:p w14:paraId="6E6EC183" w14:textId="77777777" w:rsidR="00000000" w:rsidRDefault="00364BE1">
      <w:pPr>
        <w:pStyle w:val="af1"/>
        <w:rPr>
          <w:rtl/>
        </w:rPr>
      </w:pPr>
      <w:r>
        <w:rPr>
          <w:rtl/>
        </w:rPr>
        <w:br/>
        <w:t>היו"ר ראובן ריבלין:</w:t>
      </w:r>
    </w:p>
    <w:p w14:paraId="2A02B547" w14:textId="77777777" w:rsidR="00000000" w:rsidRDefault="00364BE1">
      <w:pPr>
        <w:pStyle w:val="a0"/>
        <w:rPr>
          <w:rtl/>
        </w:rPr>
      </w:pPr>
    </w:p>
    <w:p w14:paraId="44F133D8" w14:textId="77777777" w:rsidR="00000000" w:rsidRDefault="00364BE1">
      <w:pPr>
        <w:pStyle w:val="a0"/>
        <w:rPr>
          <w:rFonts w:hint="cs"/>
          <w:rtl/>
        </w:rPr>
      </w:pPr>
      <w:r>
        <w:rPr>
          <w:rFonts w:hint="cs"/>
          <w:rtl/>
        </w:rPr>
        <w:t>30 בעד, תשעה נגד, שני נמנעים. אני קובע שהצעת חוק הכשרות המשפטית והאפוטרופסות (תיקון - הסכם בין הור</w:t>
      </w:r>
      <w:r>
        <w:rPr>
          <w:rFonts w:hint="cs"/>
          <w:rtl/>
        </w:rPr>
        <w:t xml:space="preserve">ים שאינם נשואים), של חבר הכנסת שלגי וקבוצת חברי הכנסת, עברה בקריאה טרומית ותועבר לוועדת החוקה, חוק ומשפט. נכון? </w:t>
      </w:r>
    </w:p>
    <w:p w14:paraId="745EB125" w14:textId="77777777" w:rsidR="00000000" w:rsidRDefault="00364BE1">
      <w:pPr>
        <w:pStyle w:val="af0"/>
        <w:rPr>
          <w:rtl/>
        </w:rPr>
      </w:pPr>
      <w:r>
        <w:rPr>
          <w:rtl/>
        </w:rPr>
        <w:br/>
        <w:t>משה גפני (יהדות התורה):</w:t>
      </w:r>
    </w:p>
    <w:p w14:paraId="6FBEC3D0" w14:textId="77777777" w:rsidR="00000000" w:rsidRDefault="00364BE1">
      <w:pPr>
        <w:pStyle w:val="a0"/>
        <w:rPr>
          <w:rtl/>
        </w:rPr>
      </w:pPr>
    </w:p>
    <w:p w14:paraId="046AE7A5" w14:textId="77777777" w:rsidR="00000000" w:rsidRDefault="00364BE1">
      <w:pPr>
        <w:pStyle w:val="a0"/>
        <w:rPr>
          <w:rFonts w:hint="cs"/>
          <w:rtl/>
        </w:rPr>
      </w:pPr>
      <w:r>
        <w:rPr>
          <w:rFonts w:hint="cs"/>
          <w:rtl/>
        </w:rPr>
        <w:t>הוועדה לקידום מעמד האשה.</w:t>
      </w:r>
    </w:p>
    <w:p w14:paraId="144559C5" w14:textId="77777777" w:rsidR="00000000" w:rsidRDefault="00364BE1">
      <w:pPr>
        <w:pStyle w:val="af1"/>
        <w:rPr>
          <w:rtl/>
        </w:rPr>
      </w:pPr>
      <w:r>
        <w:rPr>
          <w:rtl/>
        </w:rPr>
        <w:br/>
        <w:t>היו"ר ראובן ריבלין:</w:t>
      </w:r>
    </w:p>
    <w:p w14:paraId="43919037" w14:textId="77777777" w:rsidR="00000000" w:rsidRDefault="00364BE1">
      <w:pPr>
        <w:pStyle w:val="a0"/>
        <w:rPr>
          <w:rtl/>
        </w:rPr>
      </w:pPr>
    </w:p>
    <w:p w14:paraId="425669EB" w14:textId="77777777" w:rsidR="00000000" w:rsidRDefault="00364BE1">
      <w:pPr>
        <w:pStyle w:val="a0"/>
        <w:rPr>
          <w:rFonts w:hint="cs"/>
          <w:rtl/>
        </w:rPr>
      </w:pPr>
      <w:r>
        <w:rPr>
          <w:rFonts w:hint="cs"/>
          <w:rtl/>
        </w:rPr>
        <w:t>חבר הכנסת גפני, אדוני לא יכול להפריע ליושב-ראש, כי אתה משבש את הלך מחש</w:t>
      </w:r>
      <w:r>
        <w:rPr>
          <w:rFonts w:hint="cs"/>
          <w:rtl/>
        </w:rPr>
        <w:t xml:space="preserve">בתו. חבר הכנסת שלגי, מי הוועדה הממונה? </w:t>
      </w:r>
    </w:p>
    <w:p w14:paraId="082A3158" w14:textId="77777777" w:rsidR="00000000" w:rsidRDefault="00364BE1">
      <w:pPr>
        <w:pStyle w:val="af0"/>
        <w:rPr>
          <w:rtl/>
        </w:rPr>
      </w:pPr>
      <w:r>
        <w:rPr>
          <w:rtl/>
        </w:rPr>
        <w:br/>
        <w:t>אילן שלגי (שינוי):</w:t>
      </w:r>
    </w:p>
    <w:p w14:paraId="55B3AFB2" w14:textId="77777777" w:rsidR="00000000" w:rsidRDefault="00364BE1">
      <w:pPr>
        <w:pStyle w:val="a0"/>
        <w:rPr>
          <w:rtl/>
        </w:rPr>
      </w:pPr>
    </w:p>
    <w:p w14:paraId="69681861" w14:textId="77777777" w:rsidR="00000000" w:rsidRDefault="00364BE1">
      <w:pPr>
        <w:pStyle w:val="a0"/>
        <w:rPr>
          <w:rFonts w:hint="cs"/>
          <w:rtl/>
        </w:rPr>
      </w:pPr>
      <w:r>
        <w:rPr>
          <w:rFonts w:hint="cs"/>
          <w:rtl/>
        </w:rPr>
        <w:t xml:space="preserve">לדעתי ועדת החוקה, חוק ומשפט. </w:t>
      </w:r>
    </w:p>
    <w:p w14:paraId="597C1D79" w14:textId="77777777" w:rsidR="00000000" w:rsidRDefault="00364BE1">
      <w:pPr>
        <w:pStyle w:val="af1"/>
        <w:rPr>
          <w:rtl/>
        </w:rPr>
      </w:pPr>
      <w:r>
        <w:rPr>
          <w:rtl/>
        </w:rPr>
        <w:br/>
        <w:t>היו"ר ראובן ריבלין:</w:t>
      </w:r>
    </w:p>
    <w:p w14:paraId="09839BCD" w14:textId="77777777" w:rsidR="00000000" w:rsidRDefault="00364BE1">
      <w:pPr>
        <w:pStyle w:val="a0"/>
        <w:rPr>
          <w:rtl/>
        </w:rPr>
      </w:pPr>
    </w:p>
    <w:p w14:paraId="18FCD015" w14:textId="77777777" w:rsidR="00000000" w:rsidRDefault="00364BE1">
      <w:pPr>
        <w:pStyle w:val="a0"/>
        <w:rPr>
          <w:rFonts w:hint="cs"/>
          <w:rtl/>
        </w:rPr>
      </w:pPr>
      <w:r>
        <w:rPr>
          <w:rFonts w:hint="cs"/>
          <w:rtl/>
        </w:rPr>
        <w:t>ועדת חוקה, חוק ומשפט. אדוני אומר ועדה לקידום מעמד האשה. בבקשה, ועדת הכנסת תבוא ותקבע. חבר הכנסת, האם אדוני אמר זאת באיזה הומור?</w:t>
      </w:r>
    </w:p>
    <w:p w14:paraId="35C7697B" w14:textId="77777777" w:rsidR="00000000" w:rsidRDefault="00364BE1">
      <w:pPr>
        <w:pStyle w:val="af0"/>
        <w:rPr>
          <w:rtl/>
        </w:rPr>
      </w:pPr>
      <w:r>
        <w:rPr>
          <w:rtl/>
        </w:rPr>
        <w:br/>
        <w:t>משה גפני (יהדו</w:t>
      </w:r>
      <w:r>
        <w:rPr>
          <w:rtl/>
        </w:rPr>
        <w:t>ת התורה):</w:t>
      </w:r>
    </w:p>
    <w:p w14:paraId="3E2661D6" w14:textId="77777777" w:rsidR="00000000" w:rsidRDefault="00364BE1">
      <w:pPr>
        <w:pStyle w:val="a0"/>
        <w:rPr>
          <w:rtl/>
        </w:rPr>
      </w:pPr>
    </w:p>
    <w:p w14:paraId="61841386" w14:textId="77777777" w:rsidR="00000000" w:rsidRDefault="00364BE1">
      <w:pPr>
        <w:pStyle w:val="a0"/>
        <w:rPr>
          <w:rFonts w:hint="cs"/>
          <w:rtl/>
        </w:rPr>
      </w:pPr>
      <w:r>
        <w:rPr>
          <w:rFonts w:hint="cs"/>
          <w:rtl/>
        </w:rPr>
        <w:t xml:space="preserve">לא, לא. לא. </w:t>
      </w:r>
    </w:p>
    <w:p w14:paraId="22EDF225" w14:textId="77777777" w:rsidR="00000000" w:rsidRDefault="00364BE1">
      <w:pPr>
        <w:pStyle w:val="af1"/>
        <w:rPr>
          <w:rtl/>
        </w:rPr>
      </w:pPr>
      <w:r>
        <w:rPr>
          <w:rtl/>
        </w:rPr>
        <w:br/>
        <w:t>היו"ר ראובן ריבלין:</w:t>
      </w:r>
    </w:p>
    <w:p w14:paraId="1D6F2F97" w14:textId="77777777" w:rsidR="00000000" w:rsidRDefault="00364BE1">
      <w:pPr>
        <w:pStyle w:val="a0"/>
        <w:rPr>
          <w:rtl/>
        </w:rPr>
      </w:pPr>
    </w:p>
    <w:p w14:paraId="4D816588" w14:textId="77777777" w:rsidR="00000000" w:rsidRDefault="00364BE1">
      <w:pPr>
        <w:pStyle w:val="a0"/>
        <w:rPr>
          <w:rFonts w:hint="cs"/>
          <w:rtl/>
        </w:rPr>
      </w:pPr>
      <w:r>
        <w:rPr>
          <w:rFonts w:hint="cs"/>
          <w:rtl/>
        </w:rPr>
        <w:t xml:space="preserve">בבקשה. </w:t>
      </w:r>
    </w:p>
    <w:p w14:paraId="7820FCA7" w14:textId="77777777" w:rsidR="00000000" w:rsidRDefault="00364BE1">
      <w:pPr>
        <w:pStyle w:val="af0"/>
        <w:rPr>
          <w:rtl/>
        </w:rPr>
      </w:pPr>
    </w:p>
    <w:p w14:paraId="2489823D" w14:textId="77777777" w:rsidR="00000000" w:rsidRDefault="00364BE1">
      <w:pPr>
        <w:pStyle w:val="af0"/>
        <w:rPr>
          <w:rtl/>
        </w:rPr>
      </w:pPr>
      <w:r>
        <w:rPr>
          <w:rtl/>
        </w:rPr>
        <w:br/>
        <w:t>קריאה:</w:t>
      </w:r>
    </w:p>
    <w:p w14:paraId="4A562378" w14:textId="77777777" w:rsidR="00000000" w:rsidRDefault="00364BE1">
      <w:pPr>
        <w:pStyle w:val="a0"/>
        <w:rPr>
          <w:rtl/>
        </w:rPr>
      </w:pPr>
    </w:p>
    <w:p w14:paraId="659B8D1B" w14:textId="77777777" w:rsidR="00000000" w:rsidRDefault="00364BE1">
      <w:pPr>
        <w:pStyle w:val="a0"/>
        <w:rPr>
          <w:rFonts w:hint="cs"/>
          <w:rtl/>
        </w:rPr>
      </w:pPr>
      <w:r>
        <w:rPr>
          <w:rFonts w:hint="cs"/>
          <w:rtl/>
        </w:rPr>
        <w:t>ועדת העבודה.</w:t>
      </w:r>
    </w:p>
    <w:p w14:paraId="1B812ED6" w14:textId="77777777" w:rsidR="00000000" w:rsidRDefault="00364BE1">
      <w:pPr>
        <w:pStyle w:val="af1"/>
        <w:rPr>
          <w:rtl/>
        </w:rPr>
      </w:pPr>
      <w:r>
        <w:rPr>
          <w:rtl/>
        </w:rPr>
        <w:br/>
        <w:t>היו"ר ראובן ריבלין:</w:t>
      </w:r>
    </w:p>
    <w:p w14:paraId="45EE7C0B" w14:textId="77777777" w:rsidR="00000000" w:rsidRDefault="00364BE1">
      <w:pPr>
        <w:pStyle w:val="a0"/>
        <w:rPr>
          <w:rtl/>
        </w:rPr>
      </w:pPr>
    </w:p>
    <w:p w14:paraId="69198397" w14:textId="77777777" w:rsidR="00000000" w:rsidRDefault="00364BE1">
      <w:pPr>
        <w:pStyle w:val="a0"/>
        <w:rPr>
          <w:rFonts w:hint="cs"/>
          <w:rtl/>
        </w:rPr>
      </w:pPr>
      <w:r>
        <w:rPr>
          <w:rFonts w:hint="cs"/>
          <w:rtl/>
        </w:rPr>
        <w:t xml:space="preserve">ועדת העבודה. ועדת הכנסת תחליט מי היא הוועדה המוסמכת לדון. על-פי החוק, הוועדה המוסמכת היא ועדת חוקה, חוק ומשפט. ועדת הכנסת תכריע. </w:t>
      </w:r>
    </w:p>
    <w:p w14:paraId="12DA30A5" w14:textId="77777777" w:rsidR="00000000" w:rsidRDefault="00364BE1">
      <w:pPr>
        <w:pStyle w:val="a0"/>
        <w:rPr>
          <w:rtl/>
        </w:rPr>
      </w:pPr>
      <w:r>
        <w:rPr>
          <w:rtl/>
        </w:rPr>
        <w:br/>
      </w:r>
    </w:p>
    <w:p w14:paraId="5788D5EC" w14:textId="77777777" w:rsidR="00000000" w:rsidRDefault="00364BE1">
      <w:pPr>
        <w:pStyle w:val="a0"/>
        <w:rPr>
          <w:rtl/>
        </w:rPr>
      </w:pPr>
    </w:p>
    <w:p w14:paraId="3783B07A" w14:textId="77777777" w:rsidR="00000000" w:rsidRDefault="00364BE1">
      <w:pPr>
        <w:pStyle w:val="a0"/>
        <w:rPr>
          <w:rtl/>
        </w:rPr>
      </w:pPr>
    </w:p>
    <w:p w14:paraId="521607D2" w14:textId="77777777" w:rsidR="00000000" w:rsidRDefault="00364BE1">
      <w:pPr>
        <w:pStyle w:val="a2"/>
        <w:rPr>
          <w:rFonts w:hint="cs"/>
          <w:rtl/>
        </w:rPr>
      </w:pPr>
      <w:bookmarkStart w:id="195" w:name="CS23869FI0023869T10_03_2004_14_40_21"/>
      <w:bookmarkStart w:id="196" w:name="_Toc71352018"/>
      <w:bookmarkEnd w:id="195"/>
      <w:r>
        <w:rPr>
          <w:rtl/>
        </w:rPr>
        <w:t xml:space="preserve">הצעת חוק שוויון </w:t>
      </w:r>
      <w:r>
        <w:rPr>
          <w:rFonts w:hint="cs"/>
          <w:rtl/>
        </w:rPr>
        <w:t>ה</w:t>
      </w:r>
      <w:r>
        <w:rPr>
          <w:rtl/>
        </w:rPr>
        <w:t>הזדמנו</w:t>
      </w:r>
      <w:r>
        <w:rPr>
          <w:rtl/>
        </w:rPr>
        <w:t xml:space="preserve">יות בעבודה </w:t>
      </w:r>
      <w:r>
        <w:rPr>
          <w:rFonts w:hint="cs"/>
          <w:rtl/>
        </w:rPr>
        <w:br/>
      </w:r>
      <w:r>
        <w:rPr>
          <w:rtl/>
        </w:rPr>
        <w:t>(תיקון - הרחבת הגדרת ההורות), התשס"ד-2004</w:t>
      </w:r>
      <w:bookmarkEnd w:id="196"/>
      <w:r>
        <w:rPr>
          <w:rtl/>
        </w:rPr>
        <w:t xml:space="preserve"> </w:t>
      </w:r>
    </w:p>
    <w:p w14:paraId="3236D26A" w14:textId="77777777" w:rsidR="00000000" w:rsidRDefault="00364BE1">
      <w:pPr>
        <w:pStyle w:val="a0"/>
        <w:rPr>
          <w:rFonts w:hint="cs"/>
          <w:rtl/>
        </w:rPr>
      </w:pPr>
      <w:r>
        <w:rPr>
          <w:rtl/>
        </w:rPr>
        <w:t>[נספחות.]</w:t>
      </w:r>
    </w:p>
    <w:p w14:paraId="7C32FF26" w14:textId="77777777" w:rsidR="00000000" w:rsidRDefault="00364BE1">
      <w:pPr>
        <w:pStyle w:val="-0"/>
        <w:rPr>
          <w:rFonts w:hint="cs"/>
          <w:rtl/>
        </w:rPr>
      </w:pPr>
      <w:bookmarkStart w:id="197" w:name="_Toc71352019"/>
      <w:r>
        <w:rPr>
          <w:rFonts w:hint="cs"/>
          <w:rtl/>
        </w:rPr>
        <w:t xml:space="preserve">(הצעת חברת הכנסת גילה </w:t>
      </w:r>
      <w:r>
        <w:rPr>
          <w:rtl/>
        </w:rPr>
        <w:t>גמליאל</w:t>
      </w:r>
      <w:r>
        <w:rPr>
          <w:rFonts w:hint="cs"/>
          <w:rtl/>
        </w:rPr>
        <w:t>)</w:t>
      </w:r>
      <w:bookmarkEnd w:id="197"/>
    </w:p>
    <w:p w14:paraId="4B73626B" w14:textId="77777777" w:rsidR="00000000" w:rsidRDefault="00364BE1">
      <w:pPr>
        <w:pStyle w:val="-0"/>
        <w:rPr>
          <w:rFonts w:hint="cs"/>
          <w:rtl/>
        </w:rPr>
      </w:pPr>
    </w:p>
    <w:p w14:paraId="24938867" w14:textId="77777777" w:rsidR="00000000" w:rsidRDefault="00364BE1">
      <w:pPr>
        <w:pStyle w:val="af1"/>
        <w:rPr>
          <w:rFonts w:hint="cs"/>
          <w:rtl/>
        </w:rPr>
      </w:pPr>
      <w:r>
        <w:rPr>
          <w:rtl/>
        </w:rPr>
        <w:t>היו"ר ראובן ריבלין:</w:t>
      </w:r>
    </w:p>
    <w:p w14:paraId="4AE48F9D" w14:textId="77777777" w:rsidR="00000000" w:rsidRDefault="00364BE1">
      <w:pPr>
        <w:pStyle w:val="a0"/>
        <w:rPr>
          <w:rFonts w:hint="cs"/>
          <w:rtl/>
        </w:rPr>
      </w:pPr>
    </w:p>
    <w:p w14:paraId="3D665CB7" w14:textId="77777777" w:rsidR="00000000" w:rsidRDefault="00364BE1">
      <w:pPr>
        <w:pStyle w:val="a0"/>
        <w:rPr>
          <w:rFonts w:hint="cs"/>
          <w:rtl/>
        </w:rPr>
      </w:pPr>
      <w:r>
        <w:rPr>
          <w:rFonts w:hint="cs"/>
          <w:rtl/>
        </w:rPr>
        <w:t>חברת הכנסת גילה גמליאל תבוא ותעלה ותנמק מהמקום את הצעת חוק שוויון ההזדמנויות בעבודה (תיקון - הרחבת הגדרת ההורות), התשס"ד-2004, הצעה מס' פ/1</w:t>
      </w:r>
      <w:r>
        <w:rPr>
          <w:rFonts w:hint="cs"/>
          <w:rtl/>
        </w:rPr>
        <w:t>795. נא לנמק. ישיב סגן השר. סגן השר לא נמצא פה. כבוד השר עזרא, האם אדוני ישיב במקום סגן שר התעשייה והמסחר?</w:t>
      </w:r>
    </w:p>
    <w:p w14:paraId="1AFFBACA" w14:textId="77777777" w:rsidR="00000000" w:rsidRDefault="00364BE1">
      <w:pPr>
        <w:pStyle w:val="af0"/>
        <w:rPr>
          <w:rtl/>
        </w:rPr>
      </w:pPr>
      <w:r>
        <w:rPr>
          <w:rtl/>
        </w:rPr>
        <w:br/>
        <w:t>השר גדעון עזרא:</w:t>
      </w:r>
    </w:p>
    <w:p w14:paraId="5FAD96D8" w14:textId="77777777" w:rsidR="00000000" w:rsidRDefault="00364BE1">
      <w:pPr>
        <w:pStyle w:val="a0"/>
        <w:rPr>
          <w:rtl/>
        </w:rPr>
      </w:pPr>
    </w:p>
    <w:p w14:paraId="2180D6E7" w14:textId="77777777" w:rsidR="00000000" w:rsidRDefault="00364BE1">
      <w:pPr>
        <w:pStyle w:val="a0"/>
        <w:rPr>
          <w:rFonts w:hint="cs"/>
          <w:rtl/>
        </w:rPr>
      </w:pPr>
      <w:r>
        <w:rPr>
          <w:rFonts w:hint="cs"/>
          <w:rtl/>
        </w:rPr>
        <w:t>- - -</w:t>
      </w:r>
    </w:p>
    <w:p w14:paraId="66C12E1D" w14:textId="77777777" w:rsidR="00000000" w:rsidRDefault="00364BE1">
      <w:pPr>
        <w:pStyle w:val="af1"/>
        <w:rPr>
          <w:rtl/>
        </w:rPr>
      </w:pPr>
      <w:r>
        <w:rPr>
          <w:rtl/>
        </w:rPr>
        <w:br/>
        <w:t>היו"ר ראובן ריבלין:</w:t>
      </w:r>
    </w:p>
    <w:p w14:paraId="1C12F258" w14:textId="77777777" w:rsidR="00000000" w:rsidRDefault="00364BE1">
      <w:pPr>
        <w:pStyle w:val="a0"/>
        <w:rPr>
          <w:rtl/>
        </w:rPr>
      </w:pPr>
    </w:p>
    <w:p w14:paraId="1DE7CB59" w14:textId="77777777" w:rsidR="00000000" w:rsidRDefault="00364BE1">
      <w:pPr>
        <w:pStyle w:val="a0"/>
        <w:rPr>
          <w:rFonts w:hint="cs"/>
          <w:rtl/>
        </w:rPr>
      </w:pPr>
      <w:r>
        <w:rPr>
          <w:rFonts w:hint="cs"/>
          <w:rtl/>
        </w:rPr>
        <w:t>חברת הכנסת, את לא צריכה להיות תלויה בממשלה. יש לו מספיק - - -</w:t>
      </w:r>
    </w:p>
    <w:p w14:paraId="6070E3B5" w14:textId="77777777" w:rsidR="00000000" w:rsidRDefault="00364BE1">
      <w:pPr>
        <w:pStyle w:val="af0"/>
        <w:rPr>
          <w:rtl/>
        </w:rPr>
      </w:pPr>
      <w:r>
        <w:rPr>
          <w:rtl/>
        </w:rPr>
        <w:br/>
        <w:t>השר גדעון עזרא:</w:t>
      </w:r>
    </w:p>
    <w:p w14:paraId="65DC7071" w14:textId="77777777" w:rsidR="00000000" w:rsidRDefault="00364BE1">
      <w:pPr>
        <w:pStyle w:val="a0"/>
        <w:rPr>
          <w:rtl/>
        </w:rPr>
      </w:pPr>
    </w:p>
    <w:p w14:paraId="54D28926" w14:textId="77777777" w:rsidR="00000000" w:rsidRDefault="00364BE1">
      <w:pPr>
        <w:pStyle w:val="a0"/>
        <w:rPr>
          <w:rFonts w:hint="cs"/>
          <w:rtl/>
        </w:rPr>
      </w:pPr>
      <w:r>
        <w:rPr>
          <w:rFonts w:hint="cs"/>
          <w:rtl/>
        </w:rPr>
        <w:t>אם לא יהיה - - -</w:t>
      </w:r>
    </w:p>
    <w:p w14:paraId="2BE45870" w14:textId="77777777" w:rsidR="00000000" w:rsidRDefault="00364BE1">
      <w:pPr>
        <w:pStyle w:val="af1"/>
        <w:rPr>
          <w:rtl/>
        </w:rPr>
      </w:pPr>
      <w:r>
        <w:rPr>
          <w:rtl/>
        </w:rPr>
        <w:br/>
        <w:t>היו"ר</w:t>
      </w:r>
      <w:r>
        <w:rPr>
          <w:rtl/>
        </w:rPr>
        <w:t xml:space="preserve"> ראובן ריבלין:</w:t>
      </w:r>
    </w:p>
    <w:p w14:paraId="72218E29" w14:textId="77777777" w:rsidR="00000000" w:rsidRDefault="00364BE1">
      <w:pPr>
        <w:pStyle w:val="a0"/>
        <w:rPr>
          <w:rtl/>
        </w:rPr>
      </w:pPr>
    </w:p>
    <w:p w14:paraId="0C57B40F" w14:textId="77777777" w:rsidR="00000000" w:rsidRDefault="00364BE1">
      <w:pPr>
        <w:pStyle w:val="a0"/>
        <w:rPr>
          <w:rFonts w:hint="cs"/>
          <w:rtl/>
        </w:rPr>
      </w:pPr>
      <w:r>
        <w:rPr>
          <w:rFonts w:hint="cs"/>
          <w:rtl/>
        </w:rPr>
        <w:t>אם לא - אתה משיב. בוודאי. רבותי, פה זה לא תוכנית כבקשתך של שרים וסגני שרים. בבקשה.</w:t>
      </w:r>
    </w:p>
    <w:p w14:paraId="1BA34BFD" w14:textId="77777777" w:rsidR="00000000" w:rsidRDefault="00364BE1">
      <w:pPr>
        <w:pStyle w:val="a"/>
        <w:rPr>
          <w:rtl/>
        </w:rPr>
      </w:pPr>
      <w:r>
        <w:rPr>
          <w:rtl/>
        </w:rPr>
        <w:br/>
      </w:r>
      <w:bookmarkStart w:id="198" w:name="FS000001025T10_03_2004_14_42_06"/>
      <w:bookmarkStart w:id="199" w:name="_Toc71352020"/>
      <w:bookmarkEnd w:id="198"/>
      <w:r>
        <w:rPr>
          <w:rtl/>
        </w:rPr>
        <w:t>גילה גמליאל (הליכוד):</w:t>
      </w:r>
      <w:bookmarkEnd w:id="199"/>
    </w:p>
    <w:p w14:paraId="62A6E6A6" w14:textId="77777777" w:rsidR="00000000" w:rsidRDefault="00364BE1">
      <w:pPr>
        <w:pStyle w:val="a0"/>
        <w:rPr>
          <w:rtl/>
        </w:rPr>
      </w:pPr>
    </w:p>
    <w:p w14:paraId="37EB61EB" w14:textId="77777777" w:rsidR="00000000" w:rsidRDefault="00364BE1">
      <w:pPr>
        <w:pStyle w:val="a0"/>
        <w:rPr>
          <w:rFonts w:hint="cs"/>
          <w:rtl/>
        </w:rPr>
      </w:pPr>
      <w:r>
        <w:rPr>
          <w:rFonts w:hint="cs"/>
          <w:rtl/>
        </w:rPr>
        <w:t xml:space="preserve">אדוני היושב-ראש, גברתי השרה - ברוכה הבאה והרבה בריאות, כבוד ראש הממשלה, השרים, חברות וחברי הכנסת, אני מבקשת את תמיכתכם בקריאה טרומית </w:t>
      </w:r>
      <w:r>
        <w:rPr>
          <w:rFonts w:hint="cs"/>
          <w:rtl/>
        </w:rPr>
        <w:t>בהצעת חוק שוויון ההזדמנויות בעבודה על מנת להרחיב את הגדרת ההורות.</w:t>
      </w:r>
    </w:p>
    <w:p w14:paraId="5C1858A0" w14:textId="77777777" w:rsidR="00000000" w:rsidRDefault="00364BE1">
      <w:pPr>
        <w:pStyle w:val="a0"/>
        <w:rPr>
          <w:rFonts w:hint="cs"/>
          <w:rtl/>
        </w:rPr>
      </w:pPr>
    </w:p>
    <w:p w14:paraId="2D0CCD50" w14:textId="77777777" w:rsidR="00000000" w:rsidRDefault="00364BE1">
      <w:pPr>
        <w:pStyle w:val="a0"/>
        <w:rPr>
          <w:rFonts w:hint="cs"/>
          <w:rtl/>
        </w:rPr>
      </w:pPr>
      <w:r>
        <w:rPr>
          <w:rFonts w:hint="cs"/>
          <w:rtl/>
        </w:rPr>
        <w:t>נכון להיום, בחוק רשום כי לא יפלה מעביד בין עובדיו או בין דורשי עבודה, לא מחמת מינם, נטייתם המינית, מעמדם האישי או היותם הורים, גילם, גזעם, דתם, לאומיותם, ארץ מוצאם, השקפתם או מפלגתם, או שיר</w:t>
      </w:r>
      <w:r>
        <w:rPr>
          <w:rFonts w:hint="cs"/>
          <w:rtl/>
        </w:rPr>
        <w:t>ותם במילואים - או קריאתם לשירות מילואים, או שירותם הצפוי בשירות מילואים, כהגדרתו בחוק שירותי ביטחון, וכיוצא בזה.</w:t>
      </w:r>
    </w:p>
    <w:p w14:paraId="5F2D5213" w14:textId="77777777" w:rsidR="00000000" w:rsidRDefault="00364BE1">
      <w:pPr>
        <w:pStyle w:val="a0"/>
        <w:rPr>
          <w:rFonts w:hint="cs"/>
          <w:rtl/>
        </w:rPr>
      </w:pPr>
    </w:p>
    <w:p w14:paraId="68B27ED6" w14:textId="77777777" w:rsidR="00000000" w:rsidRDefault="00364BE1">
      <w:pPr>
        <w:pStyle w:val="a0"/>
        <w:rPr>
          <w:rFonts w:hint="cs"/>
          <w:rtl/>
        </w:rPr>
      </w:pPr>
      <w:r>
        <w:rPr>
          <w:rFonts w:hint="cs"/>
          <w:rtl/>
        </w:rPr>
        <w:t>בהצעת החוק המקורית, אני ביקשתי להוסיף את המשפט: או היותם במהלך טיפולי פוריות או בהיריון. הגעתי להבנות עם ועדת השרים, שבינתיים, בשלב הזה מבחינת</w:t>
      </w:r>
      <w:r>
        <w:rPr>
          <w:rFonts w:hint="cs"/>
          <w:rtl/>
        </w:rPr>
        <w:t>י, בהצעת החוק הספציפית הזאת, אוריד את המלים "טיפולי הפוריות", אבל נוסיף בשלב הזה רק את ה"היריון" ונקדם את הצעת החוק, מתוך שאיפה לפתור בעתיד גם את כל מה שקשור לטיפולי פוריות, ללא קשר לחוק הספציפי הזה.</w:t>
      </w:r>
    </w:p>
    <w:p w14:paraId="22B8D314" w14:textId="77777777" w:rsidR="00000000" w:rsidRDefault="00364BE1">
      <w:pPr>
        <w:pStyle w:val="a0"/>
        <w:rPr>
          <w:rFonts w:hint="cs"/>
          <w:rtl/>
        </w:rPr>
      </w:pPr>
    </w:p>
    <w:p w14:paraId="278658FE" w14:textId="77777777" w:rsidR="00000000" w:rsidRDefault="00364BE1">
      <w:pPr>
        <w:pStyle w:val="a0"/>
        <w:rPr>
          <w:rFonts w:hint="cs"/>
          <w:rtl/>
        </w:rPr>
      </w:pPr>
      <w:r>
        <w:rPr>
          <w:rFonts w:hint="cs"/>
          <w:rtl/>
        </w:rPr>
        <w:t>אני רוצה להודות לוועדת השרים ולממשלה על התמיכה בחוק, עם</w:t>
      </w:r>
      <w:r>
        <w:rPr>
          <w:rFonts w:hint="cs"/>
          <w:rtl/>
        </w:rPr>
        <w:t xml:space="preserve"> ההתניה הזאת, ואני אקיים את הבטחתי. </w:t>
      </w:r>
    </w:p>
    <w:p w14:paraId="6810E0FD" w14:textId="77777777" w:rsidR="00000000" w:rsidRDefault="00364BE1">
      <w:pPr>
        <w:pStyle w:val="af1"/>
        <w:rPr>
          <w:rtl/>
        </w:rPr>
      </w:pPr>
      <w:r>
        <w:rPr>
          <w:rtl/>
        </w:rPr>
        <w:br/>
        <w:t>היו"ר ראובן ריבלין:</w:t>
      </w:r>
    </w:p>
    <w:p w14:paraId="6A942625" w14:textId="77777777" w:rsidR="00000000" w:rsidRDefault="00364BE1">
      <w:pPr>
        <w:pStyle w:val="a0"/>
        <w:rPr>
          <w:rtl/>
        </w:rPr>
      </w:pPr>
    </w:p>
    <w:p w14:paraId="50884A48" w14:textId="77777777" w:rsidR="00000000" w:rsidRDefault="00364BE1">
      <w:pPr>
        <w:pStyle w:val="a0"/>
        <w:rPr>
          <w:rFonts w:hint="cs"/>
          <w:rtl/>
        </w:rPr>
      </w:pPr>
      <w:r>
        <w:rPr>
          <w:rFonts w:hint="cs"/>
          <w:rtl/>
        </w:rPr>
        <w:t>תודה רבה. השר עזרא ישיב.</w:t>
      </w:r>
    </w:p>
    <w:p w14:paraId="17969B21" w14:textId="77777777" w:rsidR="00000000" w:rsidRDefault="00364BE1">
      <w:pPr>
        <w:pStyle w:val="a"/>
        <w:rPr>
          <w:rtl/>
        </w:rPr>
      </w:pPr>
      <w:r>
        <w:rPr>
          <w:rtl/>
        </w:rPr>
        <w:br/>
      </w:r>
      <w:bookmarkStart w:id="200" w:name="FS000000474T10_03_2004_14_46_38"/>
      <w:bookmarkStart w:id="201" w:name="_Toc71352021"/>
      <w:bookmarkEnd w:id="200"/>
      <w:r>
        <w:rPr>
          <w:rtl/>
        </w:rPr>
        <w:t>השר גדעון עזרא:</w:t>
      </w:r>
      <w:bookmarkEnd w:id="201"/>
    </w:p>
    <w:p w14:paraId="07C9F4D8" w14:textId="77777777" w:rsidR="00000000" w:rsidRDefault="00364BE1">
      <w:pPr>
        <w:pStyle w:val="a0"/>
        <w:rPr>
          <w:rtl/>
        </w:rPr>
      </w:pPr>
    </w:p>
    <w:p w14:paraId="69C2AA41" w14:textId="77777777" w:rsidR="00000000" w:rsidRDefault="00364BE1">
      <w:pPr>
        <w:pStyle w:val="a0"/>
        <w:rPr>
          <w:rFonts w:hint="cs"/>
          <w:rtl/>
        </w:rPr>
      </w:pPr>
      <w:r>
        <w:rPr>
          <w:rFonts w:hint="cs"/>
          <w:rtl/>
        </w:rPr>
        <w:t>כאמור, כפי שאמרה חברת הכנסת גילה גמליאל, הממשלה מקבלת את הצעת החוק שמדובר בה על היריון, וכמובן, כפי שאמרה חברת הכנסת גמליאל, לגבי טיפולי פוריות, בדרכם להו</w:t>
      </w:r>
      <w:r>
        <w:rPr>
          <w:rFonts w:hint="cs"/>
          <w:rtl/>
        </w:rPr>
        <w:t xml:space="preserve">רות - לא ייכללו בהצעת החוק. </w:t>
      </w:r>
    </w:p>
    <w:p w14:paraId="6C0A6AC2" w14:textId="77777777" w:rsidR="00000000" w:rsidRDefault="00364BE1">
      <w:pPr>
        <w:pStyle w:val="a0"/>
        <w:rPr>
          <w:rFonts w:hint="cs"/>
          <w:rtl/>
        </w:rPr>
      </w:pPr>
    </w:p>
    <w:p w14:paraId="66AE8AF0" w14:textId="77777777" w:rsidR="00000000" w:rsidRDefault="00364BE1">
      <w:pPr>
        <w:pStyle w:val="a0"/>
        <w:rPr>
          <w:rFonts w:hint="cs"/>
          <w:rtl/>
        </w:rPr>
      </w:pPr>
      <w:r>
        <w:rPr>
          <w:rFonts w:hint="cs"/>
          <w:rtl/>
        </w:rPr>
        <w:t>אני מבקש להצביע בעד הצעת החוק. תודה.</w:t>
      </w:r>
    </w:p>
    <w:p w14:paraId="5114F9C5" w14:textId="77777777" w:rsidR="00000000" w:rsidRDefault="00364BE1">
      <w:pPr>
        <w:pStyle w:val="af1"/>
        <w:rPr>
          <w:rtl/>
        </w:rPr>
      </w:pPr>
      <w:r>
        <w:rPr>
          <w:rtl/>
        </w:rPr>
        <w:br/>
        <w:t>היו"ר ראובן ריבלין:</w:t>
      </w:r>
    </w:p>
    <w:p w14:paraId="2CBED994" w14:textId="77777777" w:rsidR="00000000" w:rsidRDefault="00364BE1">
      <w:pPr>
        <w:pStyle w:val="a0"/>
        <w:rPr>
          <w:rtl/>
        </w:rPr>
      </w:pPr>
    </w:p>
    <w:p w14:paraId="30ADC288" w14:textId="77777777" w:rsidR="00000000" w:rsidRDefault="00364BE1">
      <w:pPr>
        <w:pStyle w:val="a0"/>
        <w:rPr>
          <w:rFonts w:hint="cs"/>
          <w:rtl/>
        </w:rPr>
      </w:pPr>
      <w:r>
        <w:rPr>
          <w:rFonts w:hint="cs"/>
          <w:rtl/>
        </w:rPr>
        <w:t xml:space="preserve">תודה. ובכן, רבותי חברי הכנסת, הואיל והממשלה מסכימה, האם מישהו מתנגד? אין מתנגדים. </w:t>
      </w:r>
    </w:p>
    <w:p w14:paraId="150CA4FD" w14:textId="77777777" w:rsidR="00000000" w:rsidRDefault="00364BE1">
      <w:pPr>
        <w:pStyle w:val="a0"/>
        <w:rPr>
          <w:rFonts w:hint="cs"/>
          <w:rtl/>
        </w:rPr>
      </w:pPr>
    </w:p>
    <w:p w14:paraId="21223FA0" w14:textId="77777777" w:rsidR="00000000" w:rsidRDefault="00364BE1">
      <w:pPr>
        <w:pStyle w:val="a0"/>
        <w:rPr>
          <w:rFonts w:hint="cs"/>
          <w:rtl/>
        </w:rPr>
      </w:pPr>
      <w:r>
        <w:rPr>
          <w:rFonts w:hint="cs"/>
          <w:rtl/>
        </w:rPr>
        <w:t>אנחנו עוברים להצבעה. רבותי חברי הכנסת, הצעת חוק שוויון ההזדמנויות בעבודה (תיקון - ה</w:t>
      </w:r>
      <w:r>
        <w:rPr>
          <w:rFonts w:hint="cs"/>
          <w:rtl/>
        </w:rPr>
        <w:t xml:space="preserve">רחבת הגדרת ההורות), התשס"ד-2004, של חברת הכנסת גילה גמליאל. נא להצביע - מי בעד? מי נגד? מי נמנע? </w:t>
      </w:r>
    </w:p>
    <w:p w14:paraId="39EF9C11" w14:textId="77777777" w:rsidR="00000000" w:rsidRDefault="00364BE1">
      <w:pPr>
        <w:pStyle w:val="af0"/>
        <w:rPr>
          <w:rtl/>
        </w:rPr>
      </w:pPr>
      <w:r>
        <w:rPr>
          <w:rtl/>
        </w:rPr>
        <w:br/>
        <w:t>אופיר פינס-פז (העבודה-מימד):</w:t>
      </w:r>
    </w:p>
    <w:p w14:paraId="384301D5" w14:textId="77777777" w:rsidR="00000000" w:rsidRDefault="00364BE1">
      <w:pPr>
        <w:pStyle w:val="a0"/>
        <w:rPr>
          <w:rtl/>
        </w:rPr>
      </w:pPr>
    </w:p>
    <w:p w14:paraId="7DAA110E" w14:textId="77777777" w:rsidR="00000000" w:rsidRDefault="00364BE1">
      <w:pPr>
        <w:pStyle w:val="a0"/>
        <w:rPr>
          <w:rFonts w:hint="cs"/>
          <w:rtl/>
        </w:rPr>
      </w:pPr>
      <w:r>
        <w:rPr>
          <w:rFonts w:hint="cs"/>
          <w:rtl/>
        </w:rPr>
        <w:t>למה לחברת הכנסת גילה גמליאל יש כל הזמן הנמקות מהמקום?</w:t>
      </w:r>
    </w:p>
    <w:p w14:paraId="005D4DA3" w14:textId="77777777" w:rsidR="00000000" w:rsidRDefault="00364BE1">
      <w:pPr>
        <w:pStyle w:val="ab"/>
        <w:bidi/>
        <w:rPr>
          <w:rtl/>
        </w:rPr>
      </w:pPr>
    </w:p>
    <w:p w14:paraId="167809F5" w14:textId="77777777" w:rsidR="00000000" w:rsidRDefault="00364BE1">
      <w:pPr>
        <w:pStyle w:val="ab"/>
        <w:bidi/>
        <w:rPr>
          <w:rFonts w:hint="cs"/>
          <w:rtl/>
        </w:rPr>
      </w:pPr>
      <w:r>
        <w:rPr>
          <w:rtl/>
        </w:rPr>
        <w:br/>
      </w:r>
      <w:r>
        <w:rPr>
          <w:rFonts w:hint="cs"/>
          <w:rtl/>
        </w:rPr>
        <w:t>הצבעה מס' 7</w:t>
      </w:r>
    </w:p>
    <w:p w14:paraId="1622C823" w14:textId="77777777" w:rsidR="00000000" w:rsidRDefault="00364BE1">
      <w:pPr>
        <w:pStyle w:val="a0"/>
        <w:rPr>
          <w:rFonts w:hint="cs"/>
          <w:rtl/>
        </w:rPr>
      </w:pPr>
    </w:p>
    <w:p w14:paraId="4F64972D" w14:textId="77777777" w:rsidR="00000000" w:rsidRDefault="00364BE1">
      <w:pPr>
        <w:pStyle w:val="ac"/>
        <w:bidi/>
        <w:rPr>
          <w:rFonts w:hint="cs"/>
          <w:rtl/>
        </w:rPr>
      </w:pPr>
      <w:r>
        <w:rPr>
          <w:rFonts w:hint="cs"/>
          <w:rtl/>
        </w:rPr>
        <w:t>בעד ההצעה להעביר את הצעת החוק לדיון מוקדם בוועדה - 30</w:t>
      </w:r>
    </w:p>
    <w:p w14:paraId="610868AD" w14:textId="77777777" w:rsidR="00000000" w:rsidRDefault="00364BE1">
      <w:pPr>
        <w:pStyle w:val="ac"/>
        <w:bidi/>
        <w:rPr>
          <w:rFonts w:hint="cs"/>
          <w:rtl/>
        </w:rPr>
      </w:pPr>
      <w:r>
        <w:rPr>
          <w:rFonts w:hint="cs"/>
          <w:rtl/>
        </w:rPr>
        <w:t xml:space="preserve">נגד </w:t>
      </w:r>
      <w:r>
        <w:rPr>
          <w:rFonts w:hint="cs"/>
          <w:rtl/>
        </w:rPr>
        <w:t>- 1</w:t>
      </w:r>
    </w:p>
    <w:p w14:paraId="1AA4A445" w14:textId="77777777" w:rsidR="00000000" w:rsidRDefault="00364BE1">
      <w:pPr>
        <w:pStyle w:val="ac"/>
        <w:bidi/>
        <w:rPr>
          <w:rFonts w:hint="cs"/>
          <w:rtl/>
        </w:rPr>
      </w:pPr>
      <w:r>
        <w:rPr>
          <w:rFonts w:hint="cs"/>
          <w:rtl/>
        </w:rPr>
        <w:t>נמנעים - 1</w:t>
      </w:r>
    </w:p>
    <w:p w14:paraId="393EA25D" w14:textId="77777777" w:rsidR="00000000" w:rsidRDefault="00364BE1">
      <w:pPr>
        <w:pStyle w:val="ad"/>
        <w:bidi/>
        <w:rPr>
          <w:rFonts w:hint="cs"/>
          <w:rtl/>
        </w:rPr>
      </w:pPr>
      <w:r>
        <w:rPr>
          <w:rFonts w:hint="cs"/>
          <w:rtl/>
        </w:rPr>
        <w:t xml:space="preserve">ההצעה להעביר את הצעת חוק שוויון ההזדמנויות בעבודה (תיקון - הרחבת הגדרת ההורות), </w:t>
      </w:r>
    </w:p>
    <w:p w14:paraId="32E7A593" w14:textId="77777777" w:rsidR="00000000" w:rsidRDefault="00364BE1">
      <w:pPr>
        <w:pStyle w:val="ad"/>
        <w:bidi/>
        <w:rPr>
          <w:rFonts w:hint="cs"/>
          <w:rtl/>
        </w:rPr>
      </w:pPr>
      <w:r>
        <w:rPr>
          <w:rFonts w:hint="cs"/>
          <w:rtl/>
        </w:rPr>
        <w:t>התשס"ד-2004, לוועדת העבודה, הרווחה והבריאות נתקבלה.</w:t>
      </w:r>
    </w:p>
    <w:p w14:paraId="7BC7BF6E" w14:textId="77777777" w:rsidR="00000000" w:rsidRDefault="00364BE1">
      <w:pPr>
        <w:pStyle w:val="af1"/>
        <w:rPr>
          <w:rFonts w:hint="cs"/>
          <w:rtl/>
        </w:rPr>
      </w:pPr>
      <w:r>
        <w:rPr>
          <w:rtl/>
        </w:rPr>
        <w:br/>
      </w:r>
    </w:p>
    <w:p w14:paraId="3907E6A8" w14:textId="77777777" w:rsidR="00000000" w:rsidRDefault="00364BE1">
      <w:pPr>
        <w:pStyle w:val="af1"/>
        <w:rPr>
          <w:rFonts w:hint="cs"/>
          <w:rtl/>
        </w:rPr>
      </w:pPr>
    </w:p>
    <w:p w14:paraId="7F289312" w14:textId="77777777" w:rsidR="00000000" w:rsidRDefault="00364BE1">
      <w:pPr>
        <w:pStyle w:val="af1"/>
        <w:rPr>
          <w:rtl/>
        </w:rPr>
      </w:pPr>
      <w:r>
        <w:rPr>
          <w:rtl/>
        </w:rPr>
        <w:t>היו"ר ראובן ריבלין:</w:t>
      </w:r>
    </w:p>
    <w:p w14:paraId="529F03C9" w14:textId="77777777" w:rsidR="00000000" w:rsidRDefault="00364BE1">
      <w:pPr>
        <w:pStyle w:val="a0"/>
        <w:rPr>
          <w:rtl/>
        </w:rPr>
      </w:pPr>
    </w:p>
    <w:p w14:paraId="396125BD" w14:textId="77777777" w:rsidR="00000000" w:rsidRDefault="00364BE1">
      <w:pPr>
        <w:pStyle w:val="a0"/>
        <w:rPr>
          <w:rFonts w:hint="cs"/>
          <w:rtl/>
        </w:rPr>
      </w:pPr>
      <w:r>
        <w:rPr>
          <w:rFonts w:hint="cs"/>
          <w:rtl/>
        </w:rPr>
        <w:t>חבר הכנסת איתן, נדמה לי לא הצביע עדיין. 30 בעד, אחד נגד, אחד נמנע. אני קובע שהצעת חו</w:t>
      </w:r>
      <w:r>
        <w:rPr>
          <w:rFonts w:hint="cs"/>
          <w:rtl/>
        </w:rPr>
        <w:t xml:space="preserve">ק שוויון ההזדמנויות בעבודה (תיקון - הרחבת הגדרת ההורות), של חברת הכנסת גילה גמליאל, עברה בקריאה טרומית ותועבר לוועדת העבודה והרווחה על מנת להכינה לקריאה ראשונה. </w:t>
      </w:r>
    </w:p>
    <w:p w14:paraId="5EF196D4" w14:textId="77777777" w:rsidR="00000000" w:rsidRDefault="00364BE1">
      <w:pPr>
        <w:pStyle w:val="a0"/>
        <w:rPr>
          <w:rtl/>
        </w:rPr>
      </w:pPr>
      <w:r>
        <w:rPr>
          <w:rtl/>
        </w:rPr>
        <w:br/>
      </w:r>
    </w:p>
    <w:p w14:paraId="753434AE" w14:textId="77777777" w:rsidR="00000000" w:rsidRDefault="00364BE1">
      <w:pPr>
        <w:pStyle w:val="a2"/>
        <w:rPr>
          <w:rtl/>
        </w:rPr>
      </w:pPr>
    </w:p>
    <w:p w14:paraId="6ED5E61A" w14:textId="77777777" w:rsidR="00000000" w:rsidRDefault="00364BE1">
      <w:pPr>
        <w:pStyle w:val="a2"/>
        <w:rPr>
          <w:rFonts w:hint="cs"/>
          <w:rtl/>
        </w:rPr>
      </w:pPr>
      <w:bookmarkStart w:id="202" w:name="CS23874FI0023874T10_03_2004_14_53_38"/>
      <w:bookmarkStart w:id="203" w:name="_Toc71352022"/>
      <w:bookmarkEnd w:id="202"/>
      <w:r>
        <w:rPr>
          <w:rFonts w:hint="cs"/>
          <w:rtl/>
        </w:rPr>
        <w:t xml:space="preserve">הצעת חוק הכנסת (תיקון </w:t>
      </w:r>
      <w:r>
        <w:rPr>
          <w:rtl/>
        </w:rPr>
        <w:t>–</w:t>
      </w:r>
      <w:r>
        <w:rPr>
          <w:rFonts w:hint="cs"/>
          <w:rtl/>
        </w:rPr>
        <w:t xml:space="preserve"> מספר חברי ועדת הכספים </w:t>
      </w:r>
      <w:r>
        <w:rPr>
          <w:rtl/>
        </w:rPr>
        <w:br/>
      </w:r>
      <w:r>
        <w:rPr>
          <w:rFonts w:hint="cs"/>
          <w:rtl/>
        </w:rPr>
        <w:t>בתקופת כהונתה של הכנסת השש-עשרה), התשס"ד-‏20</w:t>
      </w:r>
      <w:r>
        <w:rPr>
          <w:rFonts w:hint="cs"/>
          <w:rtl/>
        </w:rPr>
        <w:t>04</w:t>
      </w:r>
      <w:bookmarkEnd w:id="203"/>
    </w:p>
    <w:p w14:paraId="1EE96D0E" w14:textId="77777777" w:rsidR="00000000" w:rsidRDefault="00364BE1">
      <w:pPr>
        <w:pStyle w:val="a0"/>
        <w:ind w:firstLine="0"/>
        <w:rPr>
          <w:rFonts w:hint="cs"/>
          <w:rtl/>
        </w:rPr>
      </w:pPr>
      <w:r>
        <w:rPr>
          <w:rtl/>
        </w:rPr>
        <w:t>[נספחות.]</w:t>
      </w:r>
    </w:p>
    <w:p w14:paraId="7C09846E" w14:textId="77777777" w:rsidR="00000000" w:rsidRDefault="00364BE1">
      <w:pPr>
        <w:pStyle w:val="-0"/>
        <w:rPr>
          <w:rFonts w:hint="cs"/>
          <w:rtl/>
        </w:rPr>
      </w:pPr>
      <w:bookmarkStart w:id="204" w:name="_Toc71352023"/>
      <w:r>
        <w:rPr>
          <w:rFonts w:hint="cs"/>
          <w:rtl/>
        </w:rPr>
        <w:t>(הצעת חבר הכנסת גדעון סער)</w:t>
      </w:r>
      <w:bookmarkEnd w:id="204"/>
    </w:p>
    <w:p w14:paraId="142A61B5" w14:textId="77777777" w:rsidR="00000000" w:rsidRDefault="00364BE1">
      <w:pPr>
        <w:pStyle w:val="af1"/>
        <w:rPr>
          <w:rtl/>
        </w:rPr>
      </w:pPr>
      <w:r>
        <w:rPr>
          <w:rFonts w:hint="cs"/>
          <w:rtl/>
        </w:rPr>
        <w:br/>
      </w:r>
      <w:r>
        <w:rPr>
          <w:rFonts w:hint="eastAsia"/>
          <w:rtl/>
        </w:rPr>
        <w:t>היו</w:t>
      </w:r>
      <w:r>
        <w:rPr>
          <w:rtl/>
        </w:rPr>
        <w:t>"ר ראובן ריבלין:</w:t>
      </w:r>
    </w:p>
    <w:p w14:paraId="38F3060A" w14:textId="77777777" w:rsidR="00000000" w:rsidRDefault="00364BE1">
      <w:pPr>
        <w:pStyle w:val="a0"/>
        <w:rPr>
          <w:rtl/>
        </w:rPr>
      </w:pPr>
    </w:p>
    <w:p w14:paraId="5E3B8AB1" w14:textId="77777777" w:rsidR="00000000" w:rsidRDefault="00364BE1">
      <w:pPr>
        <w:pStyle w:val="a0"/>
        <w:rPr>
          <w:rFonts w:hint="cs"/>
          <w:rtl/>
        </w:rPr>
      </w:pPr>
      <w:r>
        <w:rPr>
          <w:rFonts w:hint="cs"/>
          <w:rtl/>
        </w:rPr>
        <w:t>רבותי, הצעת החוק האחרונה, שמספרה פ/1965. חבר הכנסת הרצוג, האם לאדוני היתה טענה כלפי ההצעה?</w:t>
      </w:r>
    </w:p>
    <w:p w14:paraId="2D449912" w14:textId="77777777" w:rsidR="00000000" w:rsidRDefault="00364BE1">
      <w:pPr>
        <w:pStyle w:val="af0"/>
        <w:rPr>
          <w:rtl/>
        </w:rPr>
      </w:pPr>
      <w:r>
        <w:rPr>
          <w:rtl/>
        </w:rPr>
        <w:br/>
        <w:t>יצחק הרצוג (העבודה-מימד):</w:t>
      </w:r>
    </w:p>
    <w:p w14:paraId="3BB1092D" w14:textId="77777777" w:rsidR="00000000" w:rsidRDefault="00364BE1">
      <w:pPr>
        <w:pStyle w:val="a0"/>
        <w:rPr>
          <w:rtl/>
        </w:rPr>
      </w:pPr>
    </w:p>
    <w:p w14:paraId="11B9E1AF" w14:textId="77777777" w:rsidR="00000000" w:rsidRDefault="00364BE1">
      <w:pPr>
        <w:pStyle w:val="a0"/>
        <w:rPr>
          <w:rFonts w:hint="cs"/>
          <w:rtl/>
        </w:rPr>
      </w:pPr>
      <w:r>
        <w:rPr>
          <w:rFonts w:hint="cs"/>
          <w:rtl/>
        </w:rPr>
        <w:t xml:space="preserve">היתה טענה שזה הגיע בלי שאף אחד ראה, אף אחד לא ידע. </w:t>
      </w:r>
    </w:p>
    <w:p w14:paraId="2313C45A" w14:textId="77777777" w:rsidR="00000000" w:rsidRDefault="00364BE1">
      <w:pPr>
        <w:pStyle w:val="af1"/>
        <w:rPr>
          <w:rtl/>
        </w:rPr>
      </w:pPr>
      <w:r>
        <w:rPr>
          <w:rtl/>
        </w:rPr>
        <w:br/>
        <w:t>היו"ר ראובן ריבלין:</w:t>
      </w:r>
    </w:p>
    <w:p w14:paraId="48607900" w14:textId="77777777" w:rsidR="00000000" w:rsidRDefault="00364BE1">
      <w:pPr>
        <w:pStyle w:val="a0"/>
        <w:rPr>
          <w:rtl/>
        </w:rPr>
      </w:pPr>
    </w:p>
    <w:p w14:paraId="380ED9B4" w14:textId="77777777" w:rsidR="00000000" w:rsidRDefault="00364BE1">
      <w:pPr>
        <w:pStyle w:val="a0"/>
        <w:rPr>
          <w:rFonts w:hint="cs"/>
          <w:rtl/>
        </w:rPr>
      </w:pPr>
      <w:r>
        <w:rPr>
          <w:rFonts w:hint="cs"/>
          <w:rtl/>
        </w:rPr>
        <w:t>א</w:t>
      </w:r>
      <w:r>
        <w:rPr>
          <w:rFonts w:hint="cs"/>
          <w:rtl/>
        </w:rPr>
        <w:t xml:space="preserve">ני רוצה לומר לאדוני שבימי כנסת יש חזקה - שניתנת כמובן לסתירה, אבל היא לא ניתנת על-פי החוק לסתירה - שכולם נמצאים בכל הוועדות שהם נמצאים בהן. </w:t>
      </w:r>
    </w:p>
    <w:p w14:paraId="2CC2AD07" w14:textId="77777777" w:rsidR="00000000" w:rsidRDefault="00364BE1">
      <w:pPr>
        <w:pStyle w:val="af0"/>
        <w:rPr>
          <w:rtl/>
        </w:rPr>
      </w:pPr>
      <w:r>
        <w:rPr>
          <w:rtl/>
        </w:rPr>
        <w:br/>
        <w:t>יצחק הרצוג (העבודה-מימד):</w:t>
      </w:r>
    </w:p>
    <w:p w14:paraId="4374A8D4" w14:textId="77777777" w:rsidR="00000000" w:rsidRDefault="00364BE1">
      <w:pPr>
        <w:pStyle w:val="a0"/>
        <w:rPr>
          <w:rtl/>
        </w:rPr>
      </w:pPr>
    </w:p>
    <w:p w14:paraId="6D7DAB33" w14:textId="77777777" w:rsidR="00000000" w:rsidRDefault="00364BE1">
      <w:pPr>
        <w:pStyle w:val="a0"/>
        <w:rPr>
          <w:rFonts w:hint="cs"/>
          <w:rtl/>
        </w:rPr>
      </w:pPr>
      <w:r>
        <w:rPr>
          <w:rFonts w:hint="cs"/>
          <w:rtl/>
        </w:rPr>
        <w:t>אנחנו מכבדים את זה. אנחנו לא נתנגד לחוק הזה.</w:t>
      </w:r>
    </w:p>
    <w:p w14:paraId="091DA9BC" w14:textId="77777777" w:rsidR="00000000" w:rsidRDefault="00364BE1">
      <w:pPr>
        <w:pStyle w:val="af1"/>
        <w:rPr>
          <w:rtl/>
        </w:rPr>
      </w:pPr>
      <w:r>
        <w:rPr>
          <w:rtl/>
        </w:rPr>
        <w:br/>
        <w:t>היו"ר ראובן ריבלין:</w:t>
      </w:r>
    </w:p>
    <w:p w14:paraId="52053B7B" w14:textId="77777777" w:rsidR="00000000" w:rsidRDefault="00364BE1">
      <w:pPr>
        <w:pStyle w:val="a0"/>
        <w:rPr>
          <w:rtl/>
        </w:rPr>
      </w:pPr>
    </w:p>
    <w:p w14:paraId="2DC7C1A4" w14:textId="77777777" w:rsidR="00000000" w:rsidRDefault="00364BE1">
      <w:pPr>
        <w:pStyle w:val="a0"/>
        <w:rPr>
          <w:rFonts w:hint="cs"/>
          <w:rtl/>
        </w:rPr>
      </w:pPr>
      <w:r>
        <w:rPr>
          <w:rFonts w:hint="cs"/>
          <w:rtl/>
        </w:rPr>
        <w:t xml:space="preserve">בבקשה. </w:t>
      </w:r>
    </w:p>
    <w:p w14:paraId="635C6FE4" w14:textId="77777777" w:rsidR="00000000" w:rsidRDefault="00364BE1">
      <w:pPr>
        <w:pStyle w:val="af0"/>
        <w:rPr>
          <w:rtl/>
        </w:rPr>
      </w:pPr>
      <w:r>
        <w:rPr>
          <w:rtl/>
        </w:rPr>
        <w:br/>
        <w:t>קריאה:</w:t>
      </w:r>
    </w:p>
    <w:p w14:paraId="6C3D6A52" w14:textId="77777777" w:rsidR="00000000" w:rsidRDefault="00364BE1">
      <w:pPr>
        <w:pStyle w:val="a0"/>
        <w:rPr>
          <w:rtl/>
        </w:rPr>
      </w:pPr>
    </w:p>
    <w:p w14:paraId="0B24CC98" w14:textId="77777777" w:rsidR="00000000" w:rsidRDefault="00364BE1">
      <w:pPr>
        <w:pStyle w:val="a0"/>
        <w:rPr>
          <w:rFonts w:hint="cs"/>
          <w:rtl/>
        </w:rPr>
      </w:pPr>
      <w:r>
        <w:rPr>
          <w:rFonts w:hint="cs"/>
          <w:rtl/>
        </w:rPr>
        <w:t>- -</w:t>
      </w:r>
      <w:r>
        <w:rPr>
          <w:rFonts w:hint="cs"/>
          <w:rtl/>
        </w:rPr>
        <w:t xml:space="preserve"> -</w:t>
      </w:r>
    </w:p>
    <w:p w14:paraId="1DC99FFD" w14:textId="77777777" w:rsidR="00000000" w:rsidRDefault="00364BE1">
      <w:pPr>
        <w:pStyle w:val="af1"/>
        <w:rPr>
          <w:rtl/>
        </w:rPr>
      </w:pPr>
      <w:r>
        <w:rPr>
          <w:rtl/>
        </w:rPr>
        <w:br/>
        <w:t>היו"ר ראובן ריבלין:</w:t>
      </w:r>
    </w:p>
    <w:p w14:paraId="5B0B6C4C" w14:textId="77777777" w:rsidR="00000000" w:rsidRDefault="00364BE1">
      <w:pPr>
        <w:pStyle w:val="a0"/>
        <w:rPr>
          <w:rtl/>
        </w:rPr>
      </w:pPr>
    </w:p>
    <w:p w14:paraId="60469312" w14:textId="77777777" w:rsidR="00000000" w:rsidRDefault="00364BE1">
      <w:pPr>
        <w:pStyle w:val="a0"/>
        <w:rPr>
          <w:rFonts w:hint="cs"/>
          <w:rtl/>
        </w:rPr>
      </w:pPr>
      <w:r>
        <w:rPr>
          <w:rFonts w:hint="cs"/>
          <w:rtl/>
        </w:rPr>
        <w:t xml:space="preserve">מותר להביא ביום רביעי אם שוחרר מחובת הנחה, אבל צריכים החברים לדעת לפי סדר-היום. </w:t>
      </w:r>
    </w:p>
    <w:p w14:paraId="0E851639" w14:textId="77777777" w:rsidR="00000000" w:rsidRDefault="00364BE1">
      <w:pPr>
        <w:pStyle w:val="af0"/>
        <w:rPr>
          <w:rtl/>
        </w:rPr>
      </w:pPr>
      <w:r>
        <w:rPr>
          <w:rtl/>
        </w:rPr>
        <w:br/>
        <w:t>קריאה:</w:t>
      </w:r>
    </w:p>
    <w:p w14:paraId="22B245C7" w14:textId="77777777" w:rsidR="00000000" w:rsidRDefault="00364BE1">
      <w:pPr>
        <w:pStyle w:val="a0"/>
        <w:rPr>
          <w:rtl/>
        </w:rPr>
      </w:pPr>
    </w:p>
    <w:p w14:paraId="2C2B9832" w14:textId="77777777" w:rsidR="00000000" w:rsidRDefault="00364BE1">
      <w:pPr>
        <w:pStyle w:val="a0"/>
        <w:rPr>
          <w:rFonts w:hint="cs"/>
          <w:rtl/>
        </w:rPr>
      </w:pPr>
      <w:r>
        <w:rPr>
          <w:rFonts w:hint="cs"/>
          <w:rtl/>
        </w:rPr>
        <w:t>הם היו בוועדה.</w:t>
      </w:r>
    </w:p>
    <w:p w14:paraId="1F7A72C9" w14:textId="77777777" w:rsidR="00000000" w:rsidRDefault="00364BE1">
      <w:pPr>
        <w:pStyle w:val="af1"/>
        <w:rPr>
          <w:rtl/>
        </w:rPr>
      </w:pPr>
    </w:p>
    <w:p w14:paraId="37923A79" w14:textId="77777777" w:rsidR="00000000" w:rsidRDefault="00364BE1">
      <w:pPr>
        <w:pStyle w:val="af1"/>
        <w:rPr>
          <w:rtl/>
        </w:rPr>
      </w:pPr>
      <w:r>
        <w:rPr>
          <w:rtl/>
        </w:rPr>
        <w:br/>
        <w:t>היו"ר ראובן ריבלין:</w:t>
      </w:r>
    </w:p>
    <w:p w14:paraId="7FDA094C" w14:textId="77777777" w:rsidR="00000000" w:rsidRDefault="00364BE1">
      <w:pPr>
        <w:pStyle w:val="a0"/>
        <w:rPr>
          <w:rtl/>
        </w:rPr>
      </w:pPr>
    </w:p>
    <w:p w14:paraId="6AA3A48A" w14:textId="77777777" w:rsidR="00000000" w:rsidRDefault="00364BE1">
      <w:pPr>
        <w:pStyle w:val="a0"/>
        <w:rPr>
          <w:rFonts w:hint="cs"/>
          <w:rtl/>
        </w:rPr>
      </w:pPr>
      <w:r>
        <w:rPr>
          <w:rFonts w:hint="cs"/>
          <w:rtl/>
        </w:rPr>
        <w:t xml:space="preserve">הם היו בוועדה, בסדר גמור. חבר הכנסת סער, אדוני ינמק את הצעת החוק. </w:t>
      </w:r>
    </w:p>
    <w:p w14:paraId="22EC2CC2" w14:textId="77777777" w:rsidR="00000000" w:rsidRDefault="00364BE1">
      <w:pPr>
        <w:pStyle w:val="a"/>
        <w:rPr>
          <w:rtl/>
        </w:rPr>
      </w:pPr>
      <w:r>
        <w:rPr>
          <w:rtl/>
        </w:rPr>
        <w:br/>
      </w:r>
      <w:bookmarkStart w:id="205" w:name="FS000001027T10_03_2004_14_57_49"/>
      <w:bookmarkStart w:id="206" w:name="_Toc71352024"/>
      <w:bookmarkEnd w:id="205"/>
      <w:r>
        <w:rPr>
          <w:rtl/>
        </w:rPr>
        <w:t>גדעון סער (הליכוד):</w:t>
      </w:r>
      <w:bookmarkEnd w:id="206"/>
    </w:p>
    <w:p w14:paraId="597DD429" w14:textId="77777777" w:rsidR="00000000" w:rsidRDefault="00364BE1">
      <w:pPr>
        <w:pStyle w:val="a0"/>
        <w:rPr>
          <w:rtl/>
        </w:rPr>
      </w:pPr>
    </w:p>
    <w:p w14:paraId="4B40FFE3" w14:textId="77777777" w:rsidR="00000000" w:rsidRDefault="00364BE1">
      <w:pPr>
        <w:pStyle w:val="a0"/>
        <w:rPr>
          <w:rFonts w:hint="cs"/>
          <w:rtl/>
        </w:rPr>
      </w:pPr>
      <w:r>
        <w:rPr>
          <w:rFonts w:hint="cs"/>
          <w:rtl/>
        </w:rPr>
        <w:t>אדוני, מה שמוצ</w:t>
      </w:r>
      <w:r>
        <w:rPr>
          <w:rFonts w:hint="cs"/>
          <w:rtl/>
        </w:rPr>
        <w:t xml:space="preserve">ע בהצעת החוק שלפנינו הוא הוראת שעה להגדלת מספר חברי ועדת הכספים לתקופת כהונת הכנסת השש-עשרה. דבר כזה נעשה גם בכנסת הקודמת. </w:t>
      </w:r>
    </w:p>
    <w:p w14:paraId="17A57CE3" w14:textId="77777777" w:rsidR="00000000" w:rsidRDefault="00364BE1">
      <w:pPr>
        <w:pStyle w:val="a0"/>
        <w:rPr>
          <w:rFonts w:hint="cs"/>
          <w:rtl/>
        </w:rPr>
      </w:pPr>
    </w:p>
    <w:p w14:paraId="42B4C6A3" w14:textId="77777777" w:rsidR="00000000" w:rsidRDefault="00364BE1">
      <w:pPr>
        <w:pStyle w:val="a0"/>
        <w:rPr>
          <w:rFonts w:hint="cs"/>
          <w:rtl/>
        </w:rPr>
      </w:pPr>
      <w:r>
        <w:rPr>
          <w:rFonts w:hint="cs"/>
          <w:rtl/>
        </w:rPr>
        <w:t>היו אלי - כיושב-ראש הוועדה המסדרת, בתחילת הכנסת ואחרי זה כיושב-ראש הקואליציה, וגם אתה, היושב-ראש, פנית אלי בנושא הזה - פניות שתכלית</w:t>
      </w:r>
      <w:r>
        <w:rPr>
          <w:rFonts w:hint="cs"/>
          <w:rtl/>
        </w:rPr>
        <w:t xml:space="preserve">ן מתן ייצוג למגזר הערבי בוועדת הכספים. </w:t>
      </w:r>
    </w:p>
    <w:p w14:paraId="2C354192" w14:textId="77777777" w:rsidR="00000000" w:rsidRDefault="00364BE1">
      <w:pPr>
        <w:pStyle w:val="af1"/>
        <w:rPr>
          <w:rtl/>
        </w:rPr>
      </w:pPr>
      <w:r>
        <w:rPr>
          <w:rtl/>
        </w:rPr>
        <w:br/>
        <w:t>היו"ר ראובן ריבלין:</w:t>
      </w:r>
    </w:p>
    <w:p w14:paraId="1221362A" w14:textId="77777777" w:rsidR="00000000" w:rsidRDefault="00364BE1">
      <w:pPr>
        <w:pStyle w:val="a0"/>
        <w:rPr>
          <w:rtl/>
        </w:rPr>
      </w:pPr>
    </w:p>
    <w:p w14:paraId="1F279E9C" w14:textId="77777777" w:rsidR="00000000" w:rsidRDefault="00364BE1">
      <w:pPr>
        <w:pStyle w:val="a0"/>
        <w:rPr>
          <w:rFonts w:hint="cs"/>
          <w:rtl/>
        </w:rPr>
      </w:pPr>
      <w:r>
        <w:rPr>
          <w:rFonts w:hint="cs"/>
          <w:rtl/>
        </w:rPr>
        <w:t>מאה אחוז.</w:t>
      </w:r>
    </w:p>
    <w:p w14:paraId="4DFC86BC" w14:textId="77777777" w:rsidR="00000000" w:rsidRDefault="00364BE1">
      <w:pPr>
        <w:pStyle w:val="a"/>
        <w:rPr>
          <w:rFonts w:hint="cs"/>
          <w:rtl/>
        </w:rPr>
      </w:pPr>
    </w:p>
    <w:p w14:paraId="6BC9BFBF" w14:textId="77777777" w:rsidR="00000000" w:rsidRDefault="00364BE1">
      <w:pPr>
        <w:pStyle w:val="a"/>
        <w:rPr>
          <w:rtl/>
        </w:rPr>
      </w:pPr>
      <w:bookmarkStart w:id="207" w:name="_Toc71352025"/>
      <w:r>
        <w:rPr>
          <w:rtl/>
        </w:rPr>
        <w:t>גדעון סער (הליכוד):</w:t>
      </w:r>
      <w:bookmarkEnd w:id="207"/>
    </w:p>
    <w:p w14:paraId="35CE0058" w14:textId="77777777" w:rsidR="00000000" w:rsidRDefault="00364BE1">
      <w:pPr>
        <w:pStyle w:val="a0"/>
        <w:rPr>
          <w:rFonts w:hint="cs"/>
          <w:rtl/>
        </w:rPr>
      </w:pPr>
    </w:p>
    <w:p w14:paraId="3AEFF07C" w14:textId="77777777" w:rsidR="00000000" w:rsidRDefault="00364BE1">
      <w:pPr>
        <w:pStyle w:val="a0"/>
        <w:rPr>
          <w:rFonts w:hint="cs"/>
          <w:rtl/>
        </w:rPr>
      </w:pPr>
      <w:r>
        <w:rPr>
          <w:rFonts w:hint="cs"/>
          <w:rtl/>
        </w:rPr>
        <w:t>אנחנו הגענו להסכמה בנושא הזה בשעה טובה. מובן שהדבר הזה ייעשה מ-17 ל-19 ולא ל-18, כדי שלא להפר את יחסי הכוחות בין קואליציה לאופוזיציה באופן טבעי. בנסיבות האלה גם ה</w:t>
      </w:r>
      <w:r>
        <w:rPr>
          <w:rFonts w:hint="cs"/>
          <w:rtl/>
        </w:rPr>
        <w:t xml:space="preserve">חליטה היום ועדת הכנסת ברוב גורף לתת את הפטור מחובת הנחה להצעה, כדי שנוכל להתחיל בהליכי החקיקה. </w:t>
      </w:r>
    </w:p>
    <w:p w14:paraId="21E98796" w14:textId="77777777" w:rsidR="00000000" w:rsidRDefault="00364BE1">
      <w:pPr>
        <w:pStyle w:val="a0"/>
        <w:rPr>
          <w:rFonts w:hint="cs"/>
          <w:rtl/>
        </w:rPr>
      </w:pPr>
    </w:p>
    <w:p w14:paraId="1703445C" w14:textId="77777777" w:rsidR="00000000" w:rsidRDefault="00364BE1">
      <w:pPr>
        <w:pStyle w:val="af1"/>
        <w:rPr>
          <w:rtl/>
        </w:rPr>
      </w:pPr>
      <w:r>
        <w:rPr>
          <w:rtl/>
        </w:rPr>
        <w:t>היו"ר ראובן ריבלין:</w:t>
      </w:r>
    </w:p>
    <w:p w14:paraId="7362401B" w14:textId="77777777" w:rsidR="00000000" w:rsidRDefault="00364BE1">
      <w:pPr>
        <w:pStyle w:val="a0"/>
        <w:rPr>
          <w:rtl/>
        </w:rPr>
      </w:pPr>
    </w:p>
    <w:p w14:paraId="1B423EFA" w14:textId="77777777" w:rsidR="00000000" w:rsidRDefault="00364BE1">
      <w:pPr>
        <w:pStyle w:val="a0"/>
        <w:rPr>
          <w:rFonts w:hint="cs"/>
          <w:rtl/>
        </w:rPr>
      </w:pPr>
      <w:r>
        <w:rPr>
          <w:rFonts w:hint="cs"/>
          <w:rtl/>
        </w:rPr>
        <w:t xml:space="preserve">תודה לחבר הכנסת סער. נדמה לי שאין תשובה, משום שזה נושא שהכנסת עצמה </w:t>
      </w:r>
      <w:r>
        <w:rPr>
          <w:rtl/>
        </w:rPr>
        <w:t>–</w:t>
      </w:r>
      <w:r>
        <w:rPr>
          <w:rFonts w:hint="cs"/>
          <w:rtl/>
        </w:rPr>
        <w:t xml:space="preserve"> אני חושב שההצעה הזאת היא הצעה ראויה, שכן הסיטואציה הפוליטית יצרה מצב </w:t>
      </w:r>
      <w:r>
        <w:rPr>
          <w:rFonts w:hint="cs"/>
          <w:rtl/>
        </w:rPr>
        <w:t>שבו מגזר שלם אינו מיוצג בוועדת הכספים. ראיתי את הדבר לא רק בצורה חיובית, אלא אני אפילו המרצתי את ראשי הקואליציה והאופוזיציה להגיע לכלל הסכמה ביניהם, ובהחלט התקבלה הסכמה. אין זה דבר שהוא יוצא דופן ותקדים, משום שכבר בכנסת הקודמת עשינו כך, ואני חושב שהדבר הוא</w:t>
      </w:r>
      <w:r>
        <w:rPr>
          <w:rFonts w:hint="cs"/>
          <w:rtl/>
        </w:rPr>
        <w:t xml:space="preserve"> בהחלט לטובתה של הכנסת ולטובתו של הפרלמנט, וודאי שלטובתה של הדמוקרטיה. לכן, אני מציע להיענות להצעת החוק. </w:t>
      </w:r>
    </w:p>
    <w:p w14:paraId="5776B757" w14:textId="77777777" w:rsidR="00000000" w:rsidRDefault="00364BE1">
      <w:pPr>
        <w:pStyle w:val="a0"/>
        <w:rPr>
          <w:rFonts w:hint="cs"/>
          <w:rtl/>
        </w:rPr>
      </w:pPr>
    </w:p>
    <w:p w14:paraId="00645921" w14:textId="77777777" w:rsidR="00000000" w:rsidRDefault="00364BE1">
      <w:pPr>
        <w:pStyle w:val="a0"/>
        <w:rPr>
          <w:rFonts w:hint="cs"/>
          <w:rtl/>
        </w:rPr>
      </w:pPr>
      <w:r>
        <w:rPr>
          <w:rFonts w:hint="cs"/>
          <w:rtl/>
        </w:rPr>
        <w:t>בבקשה, רבותי חברי הכנסת, נא להצביע. אני מפעיל את ההצבעה. מי בעד, מי נגד, מי נמנע?</w:t>
      </w:r>
    </w:p>
    <w:p w14:paraId="24BBF645" w14:textId="77777777" w:rsidR="00000000" w:rsidRDefault="00364BE1">
      <w:pPr>
        <w:pStyle w:val="ab"/>
        <w:bidi/>
        <w:rPr>
          <w:rFonts w:hint="cs"/>
          <w:rtl/>
        </w:rPr>
      </w:pPr>
    </w:p>
    <w:p w14:paraId="59E38025" w14:textId="77777777" w:rsidR="00000000" w:rsidRDefault="00364BE1">
      <w:pPr>
        <w:pStyle w:val="ab"/>
        <w:bidi/>
        <w:rPr>
          <w:rFonts w:hint="cs"/>
          <w:rtl/>
        </w:rPr>
      </w:pPr>
      <w:r>
        <w:rPr>
          <w:rFonts w:hint="cs"/>
          <w:rtl/>
        </w:rPr>
        <w:t>הצבעה מס' 8</w:t>
      </w:r>
    </w:p>
    <w:p w14:paraId="07B7F3D2" w14:textId="77777777" w:rsidR="00000000" w:rsidRDefault="00364BE1">
      <w:pPr>
        <w:pStyle w:val="a0"/>
        <w:rPr>
          <w:rFonts w:hint="cs"/>
          <w:rtl/>
        </w:rPr>
      </w:pPr>
    </w:p>
    <w:p w14:paraId="371173BD" w14:textId="77777777" w:rsidR="00000000" w:rsidRDefault="00364BE1">
      <w:pPr>
        <w:pStyle w:val="ac"/>
        <w:bidi/>
        <w:rPr>
          <w:rFonts w:hint="cs"/>
          <w:rtl/>
        </w:rPr>
      </w:pPr>
      <w:r>
        <w:rPr>
          <w:rFonts w:hint="cs"/>
          <w:rtl/>
        </w:rPr>
        <w:t xml:space="preserve">בעד ההצעה להעביר את הצעת החוק לוועדה </w:t>
      </w:r>
      <w:r>
        <w:rPr>
          <w:rtl/>
        </w:rPr>
        <w:t>–</w:t>
      </w:r>
      <w:r>
        <w:rPr>
          <w:rFonts w:hint="cs"/>
          <w:rtl/>
        </w:rPr>
        <w:t xml:space="preserve"> 21</w:t>
      </w:r>
    </w:p>
    <w:p w14:paraId="3391F932" w14:textId="77777777" w:rsidR="00000000" w:rsidRDefault="00364BE1">
      <w:pPr>
        <w:pStyle w:val="ac"/>
        <w:bidi/>
        <w:rPr>
          <w:rFonts w:hint="cs"/>
          <w:rtl/>
        </w:rPr>
      </w:pPr>
      <w:r>
        <w:rPr>
          <w:rFonts w:hint="cs"/>
          <w:rtl/>
        </w:rPr>
        <w:t xml:space="preserve">נגד </w:t>
      </w:r>
      <w:r>
        <w:rPr>
          <w:rtl/>
        </w:rPr>
        <w:t>–</w:t>
      </w:r>
      <w:r>
        <w:rPr>
          <w:rFonts w:hint="cs"/>
          <w:rtl/>
        </w:rPr>
        <w:t xml:space="preserve"> 3</w:t>
      </w:r>
    </w:p>
    <w:p w14:paraId="0211BD59" w14:textId="77777777" w:rsidR="00000000" w:rsidRDefault="00364BE1">
      <w:pPr>
        <w:pStyle w:val="ac"/>
        <w:bidi/>
        <w:rPr>
          <w:rFonts w:hint="cs"/>
          <w:rtl/>
        </w:rPr>
      </w:pPr>
      <w:r>
        <w:rPr>
          <w:rFonts w:hint="cs"/>
          <w:rtl/>
        </w:rPr>
        <w:t>נמנ</w:t>
      </w:r>
      <w:r>
        <w:rPr>
          <w:rFonts w:hint="cs"/>
          <w:rtl/>
        </w:rPr>
        <w:t xml:space="preserve">עים - 1 </w:t>
      </w:r>
    </w:p>
    <w:p w14:paraId="7D99AC10" w14:textId="77777777" w:rsidR="00000000" w:rsidRDefault="00364BE1">
      <w:pPr>
        <w:pStyle w:val="ad"/>
        <w:bidi/>
        <w:rPr>
          <w:rFonts w:hint="cs"/>
          <w:rtl/>
        </w:rPr>
      </w:pPr>
      <w:r>
        <w:rPr>
          <w:rFonts w:hint="cs"/>
          <w:rtl/>
        </w:rPr>
        <w:t xml:space="preserve">ההצעה להעביר את הצעת חוק הכנסת (תיקון </w:t>
      </w:r>
      <w:r>
        <w:rPr>
          <w:rtl/>
        </w:rPr>
        <w:t>–</w:t>
      </w:r>
      <w:r>
        <w:rPr>
          <w:rFonts w:hint="cs"/>
          <w:rtl/>
        </w:rPr>
        <w:t xml:space="preserve"> מספר חברי ועדת הכספים בתקופת כהונתה של הכנסת השש-עשרה), התשס"ד-2004, לוועדת הכנסת נתקבלה.</w:t>
      </w:r>
    </w:p>
    <w:p w14:paraId="0B6ACC84" w14:textId="77777777" w:rsidR="00000000" w:rsidRDefault="00364BE1">
      <w:pPr>
        <w:pStyle w:val="af1"/>
        <w:rPr>
          <w:rFonts w:hint="cs"/>
          <w:rtl/>
        </w:rPr>
      </w:pPr>
    </w:p>
    <w:p w14:paraId="1B34A152" w14:textId="77777777" w:rsidR="00000000" w:rsidRDefault="00364BE1">
      <w:pPr>
        <w:pStyle w:val="af1"/>
        <w:rPr>
          <w:rtl/>
        </w:rPr>
      </w:pPr>
      <w:r>
        <w:rPr>
          <w:rFonts w:hint="eastAsia"/>
          <w:rtl/>
        </w:rPr>
        <w:t>היו</w:t>
      </w:r>
      <w:r>
        <w:rPr>
          <w:rtl/>
        </w:rPr>
        <w:t>"ר ראובן ריבלין:</w:t>
      </w:r>
    </w:p>
    <w:p w14:paraId="4D1D9790" w14:textId="77777777" w:rsidR="00000000" w:rsidRDefault="00364BE1">
      <w:pPr>
        <w:pStyle w:val="a0"/>
        <w:rPr>
          <w:rFonts w:hint="cs"/>
          <w:rtl/>
        </w:rPr>
      </w:pPr>
    </w:p>
    <w:p w14:paraId="034C41D0" w14:textId="77777777" w:rsidR="00000000" w:rsidRDefault="00364BE1">
      <w:pPr>
        <w:pStyle w:val="a0"/>
        <w:rPr>
          <w:rFonts w:hint="cs"/>
          <w:rtl/>
        </w:rPr>
      </w:pPr>
      <w:r>
        <w:rPr>
          <w:rFonts w:hint="cs"/>
          <w:rtl/>
        </w:rPr>
        <w:t>21 בעד, שלושה נגד, נמנע אחד. אני קובע שהצעת חוק הכנסת (תיקון - מספר חברי ועדת הכספים בתקופת כהו</w:t>
      </w:r>
      <w:r>
        <w:rPr>
          <w:rFonts w:hint="cs"/>
          <w:rtl/>
        </w:rPr>
        <w:t xml:space="preserve">נתה של הכנסת השש-עשרה), התשס"ד-2004, של חבר הכנסת גדעון סער, עברה בקריאה טרומית, והיא תועבר לוועדת הכנסת על מנת להכינה לקריאה ראשונה. </w:t>
      </w:r>
    </w:p>
    <w:p w14:paraId="1F857B84" w14:textId="77777777" w:rsidR="00000000" w:rsidRDefault="00364BE1">
      <w:pPr>
        <w:pStyle w:val="a0"/>
        <w:rPr>
          <w:rFonts w:hint="cs"/>
          <w:rtl/>
        </w:rPr>
      </w:pPr>
    </w:p>
    <w:p w14:paraId="5EE03E36" w14:textId="77777777" w:rsidR="00000000" w:rsidRDefault="00364BE1">
      <w:pPr>
        <w:pStyle w:val="a0"/>
        <w:rPr>
          <w:rFonts w:hint="cs"/>
          <w:rtl/>
        </w:rPr>
      </w:pPr>
      <w:r>
        <w:rPr>
          <w:rFonts w:hint="cs"/>
          <w:rtl/>
        </w:rPr>
        <w:t>אני חושב שטוב שיעשו זאת מהר ככל האפשר, על מנת שעם תחילת הכנס הבא של הכנסת, כנס הקיץ, כבר נוכל לכנס את ועדת הכספים במליאת</w:t>
      </w:r>
      <w:r>
        <w:rPr>
          <w:rFonts w:hint="cs"/>
          <w:rtl/>
        </w:rPr>
        <w:t xml:space="preserve">ה. סגן היושב-ראש יבוא ויחליף אותי. </w:t>
      </w:r>
    </w:p>
    <w:p w14:paraId="5BBF847E" w14:textId="77777777" w:rsidR="00000000" w:rsidRDefault="00364BE1">
      <w:pPr>
        <w:pStyle w:val="a0"/>
        <w:rPr>
          <w:rFonts w:hint="cs"/>
          <w:rtl/>
        </w:rPr>
      </w:pPr>
    </w:p>
    <w:p w14:paraId="5D4ABEAC" w14:textId="77777777" w:rsidR="00000000" w:rsidRDefault="00364BE1">
      <w:pPr>
        <w:pStyle w:val="a2"/>
        <w:rPr>
          <w:rtl/>
        </w:rPr>
      </w:pPr>
    </w:p>
    <w:p w14:paraId="1781B1B7" w14:textId="77777777" w:rsidR="00000000" w:rsidRDefault="00364BE1">
      <w:pPr>
        <w:pStyle w:val="a2"/>
        <w:rPr>
          <w:rFonts w:hint="cs"/>
          <w:rtl/>
        </w:rPr>
      </w:pPr>
      <w:bookmarkStart w:id="208" w:name="CS23458FI0023458T10_03_2004_13_59_16"/>
      <w:bookmarkStart w:id="209" w:name="_Toc71352026"/>
      <w:bookmarkEnd w:id="208"/>
      <w:r>
        <w:rPr>
          <w:rFonts w:hint="cs"/>
          <w:rtl/>
        </w:rPr>
        <w:t>הצעה לסדר-היום</w:t>
      </w:r>
      <w:bookmarkEnd w:id="209"/>
    </w:p>
    <w:p w14:paraId="658B7C2A" w14:textId="77777777" w:rsidR="00000000" w:rsidRDefault="00364BE1">
      <w:pPr>
        <w:pStyle w:val="a2"/>
        <w:rPr>
          <w:rFonts w:hint="cs"/>
          <w:rtl/>
        </w:rPr>
      </w:pPr>
      <w:bookmarkStart w:id="210" w:name="_Toc71352027"/>
      <w:r>
        <w:rPr>
          <w:rtl/>
        </w:rPr>
        <w:t>ת</w:t>
      </w:r>
      <w:r>
        <w:rPr>
          <w:rFonts w:hint="cs"/>
          <w:rtl/>
        </w:rPr>
        <w:t>ו</w:t>
      </w:r>
      <w:r>
        <w:rPr>
          <w:rtl/>
        </w:rPr>
        <w:t xml:space="preserve">כנית ההתנתקות של ראש הממשלה </w:t>
      </w:r>
      <w:r>
        <w:rPr>
          <w:rFonts w:hint="cs"/>
          <w:rtl/>
        </w:rPr>
        <w:t>ו</w:t>
      </w:r>
      <w:r>
        <w:rPr>
          <w:rtl/>
        </w:rPr>
        <w:t>נסיעת דב וייסגלס לאר</w:t>
      </w:r>
      <w:r>
        <w:rPr>
          <w:rFonts w:hint="cs"/>
          <w:rtl/>
        </w:rPr>
        <w:t>צות-הברית</w:t>
      </w:r>
      <w:bookmarkEnd w:id="210"/>
    </w:p>
    <w:p w14:paraId="33274A6C" w14:textId="77777777" w:rsidR="00000000" w:rsidRDefault="00364BE1">
      <w:pPr>
        <w:pStyle w:val="-0"/>
        <w:rPr>
          <w:rFonts w:hint="cs"/>
          <w:rtl/>
        </w:rPr>
      </w:pPr>
    </w:p>
    <w:p w14:paraId="055EF20C" w14:textId="77777777" w:rsidR="00000000" w:rsidRDefault="00364BE1">
      <w:pPr>
        <w:pStyle w:val="af1"/>
        <w:rPr>
          <w:rtl/>
        </w:rPr>
      </w:pPr>
      <w:r>
        <w:rPr>
          <w:rtl/>
        </w:rPr>
        <w:t>היו"ר ראובן ריבלין:</w:t>
      </w:r>
    </w:p>
    <w:p w14:paraId="26785D8C" w14:textId="77777777" w:rsidR="00000000" w:rsidRDefault="00364BE1">
      <w:pPr>
        <w:pStyle w:val="a0"/>
        <w:rPr>
          <w:rtl/>
        </w:rPr>
      </w:pPr>
    </w:p>
    <w:p w14:paraId="72A99D9F" w14:textId="77777777" w:rsidR="00000000" w:rsidRDefault="00364BE1">
      <w:pPr>
        <w:pStyle w:val="a0"/>
        <w:rPr>
          <w:rFonts w:hint="cs"/>
          <w:rtl/>
        </w:rPr>
      </w:pPr>
      <w:r>
        <w:rPr>
          <w:rFonts w:hint="cs"/>
          <w:rtl/>
        </w:rPr>
        <w:t xml:space="preserve">כבוד חבר הכנסת, שר הביטחון לשעבר, חבר הכנסת פואד בן-אליעזר, יעלה ויבוא על מנת להביא את הצעתו </w:t>
      </w:r>
      <w:r>
        <w:rPr>
          <w:rtl/>
        </w:rPr>
        <w:t>–</w:t>
      </w:r>
      <w:r>
        <w:rPr>
          <w:rFonts w:hint="cs"/>
          <w:rtl/>
        </w:rPr>
        <w:t xml:space="preserve"> תוכנית ההתנתקות של ראש המ</w:t>
      </w:r>
      <w:r>
        <w:rPr>
          <w:rFonts w:hint="cs"/>
          <w:rtl/>
        </w:rPr>
        <w:t xml:space="preserve">משלה ונסיעת דב וייסגלס לארצות-הברית, הצעה לסדר-היום מס' 2974.  זכה ראש לשכת ראש הממשלה לכך שייכנס ל"דברי הכנסת" בהצעה על שמו לסדר-היום. </w:t>
      </w:r>
    </w:p>
    <w:p w14:paraId="7010CDD3" w14:textId="77777777" w:rsidR="00000000" w:rsidRDefault="00364BE1">
      <w:pPr>
        <w:pStyle w:val="a0"/>
        <w:rPr>
          <w:rFonts w:hint="cs"/>
          <w:rtl/>
        </w:rPr>
      </w:pPr>
    </w:p>
    <w:p w14:paraId="4FB51B9A" w14:textId="77777777" w:rsidR="00000000" w:rsidRDefault="00364BE1">
      <w:pPr>
        <w:pStyle w:val="a"/>
        <w:rPr>
          <w:rtl/>
        </w:rPr>
      </w:pPr>
      <w:bookmarkStart w:id="211" w:name="FS000000435T10_03_2004_13_32_08"/>
      <w:bookmarkStart w:id="212" w:name="_Toc71352028"/>
      <w:bookmarkEnd w:id="211"/>
      <w:r>
        <w:rPr>
          <w:rFonts w:hint="eastAsia"/>
          <w:rtl/>
        </w:rPr>
        <w:t>בנימין</w:t>
      </w:r>
      <w:r>
        <w:rPr>
          <w:rtl/>
        </w:rPr>
        <w:t xml:space="preserve"> בן-אליעזר (העבודה-מימד):</w:t>
      </w:r>
      <w:bookmarkEnd w:id="212"/>
    </w:p>
    <w:p w14:paraId="71F0B7D6" w14:textId="77777777" w:rsidR="00000000" w:rsidRDefault="00364BE1">
      <w:pPr>
        <w:pStyle w:val="a0"/>
        <w:rPr>
          <w:rFonts w:hint="cs"/>
          <w:rtl/>
        </w:rPr>
      </w:pPr>
    </w:p>
    <w:p w14:paraId="3AC9853A" w14:textId="77777777" w:rsidR="00000000" w:rsidRDefault="00364BE1">
      <w:pPr>
        <w:pStyle w:val="a0"/>
        <w:rPr>
          <w:rFonts w:hint="cs"/>
          <w:rtl/>
        </w:rPr>
      </w:pPr>
      <w:r>
        <w:rPr>
          <w:rFonts w:hint="cs"/>
          <w:rtl/>
        </w:rPr>
        <w:t xml:space="preserve">זה טוב. </w:t>
      </w:r>
    </w:p>
    <w:p w14:paraId="6008DEE8" w14:textId="77777777" w:rsidR="00000000" w:rsidRDefault="00364BE1">
      <w:pPr>
        <w:pStyle w:val="a0"/>
        <w:rPr>
          <w:rFonts w:hint="cs"/>
          <w:rtl/>
        </w:rPr>
      </w:pPr>
    </w:p>
    <w:p w14:paraId="4F5C4625" w14:textId="77777777" w:rsidR="00000000" w:rsidRDefault="00364BE1">
      <w:pPr>
        <w:pStyle w:val="af1"/>
        <w:rPr>
          <w:rtl/>
        </w:rPr>
      </w:pPr>
      <w:r>
        <w:rPr>
          <w:rFonts w:hint="eastAsia"/>
          <w:rtl/>
        </w:rPr>
        <w:t>היו</w:t>
      </w:r>
      <w:r>
        <w:rPr>
          <w:rtl/>
        </w:rPr>
        <w:t>"ר ראובן ריבלין:</w:t>
      </w:r>
    </w:p>
    <w:p w14:paraId="21FBC772" w14:textId="77777777" w:rsidR="00000000" w:rsidRDefault="00364BE1">
      <w:pPr>
        <w:pStyle w:val="a0"/>
        <w:rPr>
          <w:rFonts w:hint="cs"/>
          <w:rtl/>
        </w:rPr>
      </w:pPr>
    </w:p>
    <w:p w14:paraId="531F1743" w14:textId="77777777" w:rsidR="00000000" w:rsidRDefault="00364BE1">
      <w:pPr>
        <w:pStyle w:val="a0"/>
        <w:rPr>
          <w:rFonts w:hint="cs"/>
          <w:rtl/>
        </w:rPr>
      </w:pPr>
      <w:r>
        <w:rPr>
          <w:rFonts w:hint="cs"/>
          <w:rtl/>
        </w:rPr>
        <w:t xml:space="preserve">לא הבעתי את דעתי, רק אמרתי שהוא זכה. </w:t>
      </w:r>
    </w:p>
    <w:p w14:paraId="6ACC3DAE" w14:textId="77777777" w:rsidR="00000000" w:rsidRDefault="00364BE1">
      <w:pPr>
        <w:pStyle w:val="a0"/>
        <w:rPr>
          <w:rFonts w:hint="cs"/>
          <w:rtl/>
        </w:rPr>
      </w:pPr>
    </w:p>
    <w:p w14:paraId="38671BF8" w14:textId="77777777" w:rsidR="00000000" w:rsidRDefault="00364BE1">
      <w:pPr>
        <w:pStyle w:val="-"/>
        <w:rPr>
          <w:rtl/>
        </w:rPr>
      </w:pPr>
      <w:bookmarkStart w:id="213" w:name="FS000000435T10_03_2004_13_32_21C"/>
      <w:bookmarkEnd w:id="213"/>
      <w:r>
        <w:rPr>
          <w:rtl/>
        </w:rPr>
        <w:t>בנימין בן-אליעז</w:t>
      </w:r>
      <w:r>
        <w:rPr>
          <w:rtl/>
        </w:rPr>
        <w:t>ר (העבודה-מימד):</w:t>
      </w:r>
    </w:p>
    <w:p w14:paraId="66A8D853" w14:textId="77777777" w:rsidR="00000000" w:rsidRDefault="00364BE1">
      <w:pPr>
        <w:pStyle w:val="a0"/>
        <w:rPr>
          <w:rtl/>
        </w:rPr>
      </w:pPr>
    </w:p>
    <w:p w14:paraId="767FE32E" w14:textId="77777777" w:rsidR="00000000" w:rsidRDefault="00364BE1">
      <w:pPr>
        <w:pStyle w:val="a0"/>
        <w:rPr>
          <w:rFonts w:hint="cs"/>
          <w:rtl/>
        </w:rPr>
      </w:pPr>
      <w:r>
        <w:rPr>
          <w:rFonts w:hint="cs"/>
          <w:rtl/>
        </w:rPr>
        <w:t>אדוני היושב-ראש, כנסת נכבדה, תם תור ה"ספינים" וההצהרות והבלבול, וכנסת ישראל תובעת מראש הממשלה לדעת על מה הוא סח. עד אתמול בערב חשבתי שאני אולי בין הבודדים שעדיין מבולבלים ולא מבינים בדיוק למה התכוון או מתכוון ראש הממשלה כאשר הוא מדבר על ת</w:t>
      </w:r>
      <w:r>
        <w:rPr>
          <w:rFonts w:hint="cs"/>
          <w:rtl/>
        </w:rPr>
        <w:t xml:space="preserve">וכנית ההתנתקות מרצועת- עזה. האם מדובר על פינוי טוטלי של כל ההתנחלויות, האם מדובר על פינוי של ההתנחלויות ושל כל לוחמי צה"ל, האם מדובר על סגירה הרמטית </w:t>
      </w:r>
      <w:r>
        <w:rPr>
          <w:rtl/>
        </w:rPr>
        <w:t>–</w:t>
      </w:r>
      <w:r>
        <w:rPr>
          <w:rFonts w:hint="cs"/>
          <w:rtl/>
        </w:rPr>
        <w:t xml:space="preserve"> על מה מדובר. האם מדובר רק שם, או שמדובר גם עוד בכמה התנחלויות ביהודה ובשומרון. </w:t>
      </w:r>
    </w:p>
    <w:p w14:paraId="233B65A8" w14:textId="77777777" w:rsidR="00000000" w:rsidRDefault="00364BE1">
      <w:pPr>
        <w:pStyle w:val="a0"/>
        <w:rPr>
          <w:rFonts w:hint="cs"/>
          <w:rtl/>
        </w:rPr>
      </w:pPr>
    </w:p>
    <w:p w14:paraId="38B7A0F1" w14:textId="77777777" w:rsidR="00000000" w:rsidRDefault="00364BE1">
      <w:pPr>
        <w:pStyle w:val="a0"/>
        <w:rPr>
          <w:rFonts w:hint="cs"/>
          <w:rtl/>
        </w:rPr>
      </w:pPr>
      <w:r>
        <w:rPr>
          <w:rFonts w:hint="cs"/>
          <w:rtl/>
        </w:rPr>
        <w:t>ואנחנו מצויים ככנסת ישרא</w:t>
      </w:r>
      <w:r>
        <w:rPr>
          <w:rFonts w:hint="cs"/>
          <w:rtl/>
        </w:rPr>
        <w:t xml:space="preserve">ל מול העולם כולו, כשעומדים 120 חברי כנסת, תסלחו לי, כמו חירשים-אילמים, אין אחד בעולם שלא שואל אותנו, ואם תרצו, יש 120 תשובות. כי אף אחד לא יודע מה בדיוק רוצה ראש הממשלה. </w:t>
      </w:r>
    </w:p>
    <w:p w14:paraId="77A61F41" w14:textId="77777777" w:rsidR="00000000" w:rsidRDefault="00364BE1">
      <w:pPr>
        <w:pStyle w:val="a0"/>
        <w:rPr>
          <w:rFonts w:hint="cs"/>
          <w:rtl/>
        </w:rPr>
      </w:pPr>
    </w:p>
    <w:p w14:paraId="3B09FB6C" w14:textId="77777777" w:rsidR="00000000" w:rsidRDefault="00364BE1">
      <w:pPr>
        <w:pStyle w:val="af0"/>
        <w:rPr>
          <w:rtl/>
        </w:rPr>
      </w:pPr>
      <w:r>
        <w:rPr>
          <w:rFonts w:hint="eastAsia"/>
          <w:rtl/>
        </w:rPr>
        <w:t>אבשלום</w:t>
      </w:r>
      <w:r>
        <w:rPr>
          <w:rtl/>
        </w:rPr>
        <w:t xml:space="preserve"> וילן (מרצ):</w:t>
      </w:r>
    </w:p>
    <w:p w14:paraId="08FF2CFD" w14:textId="77777777" w:rsidR="00000000" w:rsidRDefault="00364BE1">
      <w:pPr>
        <w:pStyle w:val="a0"/>
        <w:rPr>
          <w:rFonts w:hint="cs"/>
          <w:rtl/>
        </w:rPr>
      </w:pPr>
    </w:p>
    <w:p w14:paraId="406D95B7" w14:textId="77777777" w:rsidR="00000000" w:rsidRDefault="00364BE1">
      <w:pPr>
        <w:pStyle w:val="a0"/>
        <w:rPr>
          <w:rFonts w:hint="cs"/>
          <w:rtl/>
        </w:rPr>
      </w:pPr>
      <w:r>
        <w:rPr>
          <w:rFonts w:hint="cs"/>
          <w:rtl/>
        </w:rPr>
        <w:t xml:space="preserve">גם הוא עצמו. </w:t>
      </w:r>
    </w:p>
    <w:p w14:paraId="471562F9" w14:textId="77777777" w:rsidR="00000000" w:rsidRDefault="00364BE1">
      <w:pPr>
        <w:pStyle w:val="a0"/>
        <w:rPr>
          <w:rFonts w:hint="cs"/>
          <w:rtl/>
        </w:rPr>
      </w:pPr>
    </w:p>
    <w:p w14:paraId="1A82CDF7" w14:textId="77777777" w:rsidR="00000000" w:rsidRDefault="00364BE1">
      <w:pPr>
        <w:pStyle w:val="-"/>
        <w:rPr>
          <w:rtl/>
        </w:rPr>
      </w:pPr>
      <w:bookmarkStart w:id="214" w:name="FS000000435T10_03_2004_13_34_06C"/>
      <w:bookmarkEnd w:id="214"/>
      <w:r>
        <w:rPr>
          <w:rtl/>
        </w:rPr>
        <w:t>בנימין בן-אליעזר (העבודה-מימד):</w:t>
      </w:r>
    </w:p>
    <w:p w14:paraId="2724389A" w14:textId="77777777" w:rsidR="00000000" w:rsidRDefault="00364BE1">
      <w:pPr>
        <w:pStyle w:val="a0"/>
        <w:rPr>
          <w:rtl/>
        </w:rPr>
      </w:pPr>
    </w:p>
    <w:p w14:paraId="339C2471" w14:textId="77777777" w:rsidR="00000000" w:rsidRDefault="00364BE1">
      <w:pPr>
        <w:pStyle w:val="a0"/>
        <w:rPr>
          <w:rFonts w:hint="cs"/>
          <w:rtl/>
        </w:rPr>
      </w:pPr>
      <w:r>
        <w:rPr>
          <w:rFonts w:hint="cs"/>
          <w:rtl/>
        </w:rPr>
        <w:t>לכן, העליתי את ה</w:t>
      </w:r>
      <w:r>
        <w:rPr>
          <w:rFonts w:hint="cs"/>
          <w:rtl/>
        </w:rPr>
        <w:t>הצעה הזאת, כי אולי מעל במת הכנסת יתבהר לנו סוף כל סוף מה הוא רוצה.</w:t>
      </w:r>
    </w:p>
    <w:p w14:paraId="082EDB3F" w14:textId="77777777" w:rsidR="00000000" w:rsidRDefault="00364BE1">
      <w:pPr>
        <w:pStyle w:val="a0"/>
        <w:rPr>
          <w:rFonts w:hint="cs"/>
          <w:rtl/>
        </w:rPr>
      </w:pPr>
    </w:p>
    <w:p w14:paraId="089DAB59" w14:textId="77777777" w:rsidR="00000000" w:rsidRDefault="00364BE1">
      <w:pPr>
        <w:pStyle w:val="a0"/>
        <w:rPr>
          <w:rFonts w:hint="cs"/>
          <w:rtl/>
        </w:rPr>
      </w:pPr>
      <w:r>
        <w:rPr>
          <w:rFonts w:hint="cs"/>
          <w:rtl/>
        </w:rPr>
        <w:t xml:space="preserve"> חודשים רבים, אדוני היושב-ראש וחברי חברי הכנסת, הצענו לראש הממשלה מרשם; מרשם בדוק שאני כמעט אעז, אהין ואומר, אפילו מסכים לו השר גדעון עזרא, שוודאי ירצה לעמוד ולענות בשמו של ראש הממשלה. וזה</w:t>
      </w:r>
      <w:r>
        <w:rPr>
          <w:rFonts w:hint="cs"/>
          <w:rtl/>
        </w:rPr>
        <w:t xml:space="preserve"> המרשם הפשוט, אדוני היושב-ראש, איך וכיצד לחזק את אבו-מאזן שנבחר להיות ראש הממשלה, איך להגדיר אותו כשותף אסטרטגי, איך להביא אותו לשולחן הדיונים ולתת בידו את עוצמת הכוח כדי שיוכל לחזור ל"חמאס" וגם לרשות ולומר: הנה, כאשר עומד מנהיג ואומר לא לאלימות ולא לטרור </w:t>
      </w:r>
      <w:r>
        <w:rPr>
          <w:rFonts w:hint="cs"/>
          <w:rtl/>
        </w:rPr>
        <w:t xml:space="preserve">ולא להסתה, הוא מצליח לחזור אל עמו ולומר: השגתי. </w:t>
      </w:r>
    </w:p>
    <w:p w14:paraId="23C3364C" w14:textId="77777777" w:rsidR="00000000" w:rsidRDefault="00364BE1">
      <w:pPr>
        <w:pStyle w:val="a0"/>
        <w:rPr>
          <w:rFonts w:hint="cs"/>
          <w:rtl/>
        </w:rPr>
      </w:pPr>
    </w:p>
    <w:p w14:paraId="1306C798" w14:textId="77777777" w:rsidR="00000000" w:rsidRDefault="00364BE1">
      <w:pPr>
        <w:pStyle w:val="a0"/>
        <w:rPr>
          <w:rFonts w:hint="cs"/>
          <w:rtl/>
        </w:rPr>
      </w:pPr>
      <w:r>
        <w:rPr>
          <w:rFonts w:hint="cs"/>
          <w:rtl/>
        </w:rPr>
        <w:t xml:space="preserve">ואז, באותם ימים הצענו: קרא לו. קרא לו והוא יהיה נכון. קרא לו ותאמר לו: אנחנו משחררים מחר בבוקר 3,000 אסירים ביטחוניים שאין להם דם על הידיים. ואנחנו מוכנים ממחר בבוקר לפתוח את שערינו לכניסה של 70,000-80,000 </w:t>
      </w:r>
      <w:r>
        <w:rPr>
          <w:rFonts w:hint="cs"/>
          <w:rtl/>
        </w:rPr>
        <w:t xml:space="preserve">פלסטינים, כדי שיוכלו לעבוד ולהביא לחם אל ביתם. ואולי גם על-ידי זה נעיר חזרה את שוק הבנייה, שלאט לאט הולך וצולל לתהום הנשייה. נבטל את כל המחסומים בתוככי השטחים ונשאיר אך ורק את המחסומים שמפרידים בין "הקו הירוק" לבין מדינת ישראל, ואולי גם נתגבר אותם. </w:t>
      </w:r>
    </w:p>
    <w:p w14:paraId="0623DEB9" w14:textId="77777777" w:rsidR="00000000" w:rsidRDefault="00364BE1">
      <w:pPr>
        <w:pStyle w:val="a0"/>
        <w:rPr>
          <w:rFonts w:hint="cs"/>
          <w:rtl/>
        </w:rPr>
      </w:pPr>
    </w:p>
    <w:p w14:paraId="29242425" w14:textId="77777777" w:rsidR="00000000" w:rsidRDefault="00364BE1">
      <w:pPr>
        <w:pStyle w:val="a0"/>
        <w:rPr>
          <w:rFonts w:hint="cs"/>
          <w:rtl/>
        </w:rPr>
      </w:pPr>
      <w:r>
        <w:rPr>
          <w:rFonts w:hint="cs"/>
          <w:rtl/>
        </w:rPr>
        <w:t>ואחרו</w:t>
      </w:r>
      <w:r>
        <w:rPr>
          <w:rFonts w:hint="cs"/>
          <w:rtl/>
        </w:rPr>
        <w:t xml:space="preserve">ן אחרון, לשם שינוי, כאשר אתה מחליט ומודיע לכל העולם שאתה מתכוון לפנות התנחלויות, מאחזים, ואין יום שהנושא הזה לא עולה, לשם שינוי אל תיתן לחבר הכנסת אורי אריאל ולחברו זמביש, אחרי ששר הביטחון יוריד שניים-שלושה מאחזים, להקים במקומם 20 מאחזים חדשים. </w:t>
      </w:r>
    </w:p>
    <w:p w14:paraId="6A8B571C" w14:textId="77777777" w:rsidR="00000000" w:rsidRDefault="00364BE1">
      <w:pPr>
        <w:pStyle w:val="a0"/>
        <w:rPr>
          <w:rFonts w:hint="cs"/>
          <w:rtl/>
        </w:rPr>
      </w:pPr>
    </w:p>
    <w:p w14:paraId="7E99CBCC" w14:textId="77777777" w:rsidR="00000000" w:rsidRDefault="00364BE1">
      <w:pPr>
        <w:pStyle w:val="a0"/>
        <w:rPr>
          <w:rFonts w:hint="cs"/>
          <w:rtl/>
        </w:rPr>
      </w:pPr>
      <w:r>
        <w:rPr>
          <w:rFonts w:hint="cs"/>
          <w:rtl/>
        </w:rPr>
        <w:t>אבל את זה</w:t>
      </w:r>
      <w:r>
        <w:rPr>
          <w:rFonts w:hint="cs"/>
          <w:rtl/>
        </w:rPr>
        <w:t xml:space="preserve"> ראש הממשלה לא קיבל, כי הוא טען שאין עם מי לדבר. ועד עצם היום הזה, גם בפגישתנו האחרונה, חזרתי ואמרתי לראש הממשלה - - - </w:t>
      </w:r>
    </w:p>
    <w:p w14:paraId="6D2C5043" w14:textId="77777777" w:rsidR="00000000" w:rsidRDefault="00364BE1">
      <w:pPr>
        <w:pStyle w:val="a0"/>
        <w:rPr>
          <w:rFonts w:hint="cs"/>
          <w:rtl/>
        </w:rPr>
      </w:pPr>
    </w:p>
    <w:p w14:paraId="580FFD9E" w14:textId="77777777" w:rsidR="00000000" w:rsidRDefault="00364BE1">
      <w:pPr>
        <w:pStyle w:val="af0"/>
        <w:rPr>
          <w:rtl/>
        </w:rPr>
      </w:pPr>
      <w:r>
        <w:rPr>
          <w:rFonts w:hint="eastAsia"/>
          <w:rtl/>
        </w:rPr>
        <w:t>אבשלום</w:t>
      </w:r>
      <w:r>
        <w:rPr>
          <w:rtl/>
        </w:rPr>
        <w:t xml:space="preserve"> וילן (מרצ):</w:t>
      </w:r>
    </w:p>
    <w:p w14:paraId="78818A29" w14:textId="77777777" w:rsidR="00000000" w:rsidRDefault="00364BE1">
      <w:pPr>
        <w:pStyle w:val="a0"/>
        <w:rPr>
          <w:rFonts w:hint="cs"/>
          <w:rtl/>
        </w:rPr>
      </w:pPr>
    </w:p>
    <w:p w14:paraId="1C9E3916" w14:textId="77777777" w:rsidR="00000000" w:rsidRDefault="00364BE1">
      <w:pPr>
        <w:pStyle w:val="a0"/>
        <w:rPr>
          <w:rFonts w:hint="cs"/>
          <w:rtl/>
        </w:rPr>
      </w:pPr>
      <w:r>
        <w:rPr>
          <w:rFonts w:hint="cs"/>
          <w:rtl/>
        </w:rPr>
        <w:t>האם אתה טוען שראש שהממשלה נתן אישור בקריצת עין לאורי אריאל וחבריו לבנות מאחזים בלתי חוקיים?</w:t>
      </w:r>
    </w:p>
    <w:p w14:paraId="7D00D3EF" w14:textId="77777777" w:rsidR="00000000" w:rsidRDefault="00364BE1">
      <w:pPr>
        <w:pStyle w:val="a0"/>
        <w:rPr>
          <w:rFonts w:hint="cs"/>
          <w:rtl/>
        </w:rPr>
      </w:pPr>
    </w:p>
    <w:p w14:paraId="23CF7AF3" w14:textId="77777777" w:rsidR="00000000" w:rsidRDefault="00364BE1">
      <w:pPr>
        <w:pStyle w:val="af0"/>
        <w:rPr>
          <w:rtl/>
        </w:rPr>
      </w:pPr>
      <w:r>
        <w:rPr>
          <w:rFonts w:hint="eastAsia"/>
          <w:rtl/>
        </w:rPr>
        <w:t>אורי</w:t>
      </w:r>
      <w:r>
        <w:rPr>
          <w:rtl/>
        </w:rPr>
        <w:t xml:space="preserve"> יהודה אריאל (האיח</w:t>
      </w:r>
      <w:r>
        <w:rPr>
          <w:rtl/>
        </w:rPr>
        <w:t>וד הלאומי - ישראל ביתנו):</w:t>
      </w:r>
    </w:p>
    <w:p w14:paraId="69AC9152" w14:textId="77777777" w:rsidR="00000000" w:rsidRDefault="00364BE1">
      <w:pPr>
        <w:pStyle w:val="a0"/>
        <w:rPr>
          <w:rFonts w:hint="cs"/>
          <w:rtl/>
        </w:rPr>
      </w:pPr>
    </w:p>
    <w:p w14:paraId="1C4FD6DA" w14:textId="77777777" w:rsidR="00000000" w:rsidRDefault="00364BE1">
      <w:pPr>
        <w:pStyle w:val="a0"/>
        <w:rPr>
          <w:rFonts w:hint="cs"/>
          <w:rtl/>
        </w:rPr>
      </w:pPr>
      <w:r>
        <w:rPr>
          <w:rFonts w:hint="cs"/>
          <w:rtl/>
        </w:rPr>
        <w:t xml:space="preserve">אני יכול לומר שלא, אבל יש מקום לאפשרות שהוא תיאם את זה נניח עם זמביש, שאיננו פה, באולם הזה, לצערנו הרב. </w:t>
      </w:r>
    </w:p>
    <w:p w14:paraId="3DF2176D" w14:textId="77777777" w:rsidR="00000000" w:rsidRDefault="00364BE1">
      <w:pPr>
        <w:pStyle w:val="a0"/>
        <w:rPr>
          <w:rFonts w:hint="cs"/>
          <w:rtl/>
        </w:rPr>
      </w:pPr>
    </w:p>
    <w:p w14:paraId="0B798D36" w14:textId="77777777" w:rsidR="00000000" w:rsidRDefault="00364BE1">
      <w:pPr>
        <w:pStyle w:val="-"/>
        <w:rPr>
          <w:rtl/>
        </w:rPr>
      </w:pPr>
      <w:bookmarkStart w:id="215" w:name="FS000000435T10_03_2004_13_37_54C"/>
      <w:bookmarkEnd w:id="215"/>
      <w:r>
        <w:rPr>
          <w:rtl/>
        </w:rPr>
        <w:t>בנימין בן-אליעזר (העבודה-מימד):</w:t>
      </w:r>
    </w:p>
    <w:p w14:paraId="512B1793" w14:textId="77777777" w:rsidR="00000000" w:rsidRDefault="00364BE1">
      <w:pPr>
        <w:pStyle w:val="a0"/>
        <w:rPr>
          <w:rtl/>
        </w:rPr>
      </w:pPr>
    </w:p>
    <w:p w14:paraId="7D343CC3" w14:textId="77777777" w:rsidR="00000000" w:rsidRDefault="00364BE1">
      <w:pPr>
        <w:pStyle w:val="a0"/>
        <w:rPr>
          <w:rFonts w:hint="cs"/>
          <w:rtl/>
        </w:rPr>
      </w:pPr>
      <w:r>
        <w:rPr>
          <w:rFonts w:hint="cs"/>
          <w:rtl/>
        </w:rPr>
        <w:t>טוב, יש לו הזדמנות, בפעם הבאה, לזמביש, להיכנס. אבל אני יכול לומר לך במפורש. אם זה מרגיע או</w:t>
      </w:r>
      <w:r>
        <w:rPr>
          <w:rFonts w:hint="cs"/>
          <w:rtl/>
        </w:rPr>
        <w:t xml:space="preserve">תך, אחרי שסיכמתי מה שסיכמתי, ויצאתי בדלת אחת, נכנס בדלת השנייה זמביש, ואכן, זמביש מילא את הפערים. ואני לא בא בטענות לזמביש, כי אם מישהו בא ונותן לו לעשות את זה, למה שהוא לא יעשה את זה. </w:t>
      </w:r>
    </w:p>
    <w:p w14:paraId="580C074A" w14:textId="77777777" w:rsidR="00000000" w:rsidRDefault="00364BE1">
      <w:pPr>
        <w:pStyle w:val="a0"/>
        <w:rPr>
          <w:rFonts w:hint="cs"/>
          <w:rtl/>
        </w:rPr>
      </w:pPr>
    </w:p>
    <w:p w14:paraId="608084DD" w14:textId="77777777" w:rsidR="00000000" w:rsidRDefault="00364BE1">
      <w:pPr>
        <w:pStyle w:val="a0"/>
        <w:rPr>
          <w:rFonts w:hint="cs"/>
          <w:rtl/>
        </w:rPr>
      </w:pPr>
      <w:r>
        <w:rPr>
          <w:rFonts w:hint="cs"/>
          <w:rtl/>
        </w:rPr>
        <w:t xml:space="preserve">אבל גם בעצם הימים האלו, חברי, שוב הצעתי לראש הממשלה, כמו שהלכת והבאת </w:t>
      </w:r>
      <w:r>
        <w:rPr>
          <w:rFonts w:hint="cs"/>
          <w:rtl/>
        </w:rPr>
        <w:t>לפי דעתי לקבורתו של אבו-מאזן, הפוליטית, יש לך עכשיו הזדמנות ללכת ולסייע בידו של אבו-עלא. כן, אני נמנה עם אלו שחושבים, חברות וחברים, רבותי חברי הכנסת, חברות הכנסת, שאם כבר נגזר עלינו, אז מוטב ללכת ולעשות את זה בדרך הכי נכונה, לשבת מול הפלסטינים ולפתוח במשא-</w:t>
      </w:r>
      <w:r>
        <w:rPr>
          <w:rFonts w:hint="cs"/>
          <w:rtl/>
        </w:rPr>
        <w:t xml:space="preserve">ומתן ולהתחיל לדבר על שלום. </w:t>
      </w:r>
    </w:p>
    <w:p w14:paraId="3D75EA1A" w14:textId="77777777" w:rsidR="00000000" w:rsidRDefault="00364BE1">
      <w:pPr>
        <w:pStyle w:val="a0"/>
        <w:rPr>
          <w:rFonts w:hint="cs"/>
          <w:rtl/>
        </w:rPr>
      </w:pPr>
    </w:p>
    <w:p w14:paraId="6FA2BCC9" w14:textId="77777777" w:rsidR="00000000" w:rsidRDefault="00364BE1">
      <w:pPr>
        <w:pStyle w:val="a0"/>
        <w:rPr>
          <w:rFonts w:hint="cs"/>
          <w:rtl/>
        </w:rPr>
      </w:pPr>
      <w:r>
        <w:rPr>
          <w:rFonts w:hint="cs"/>
          <w:rtl/>
        </w:rPr>
        <w:t>ואני אומר לכם דבר אחד, ואתם יודעים כמוני, שאפשר גם מחר בבוקר לשבת, כמו שאפשר היה אתמול ושלשום ולפני כמה ימים. רק שמי שיושב מולם, שיחליט פעם אחת שהוא רוצה את השינוי, פעם שנייה - שמי שיושב מולו הם שותפים אסטרטגיים, ופעם שלישית, ש</w:t>
      </w:r>
      <w:r>
        <w:rPr>
          <w:rFonts w:hint="cs"/>
          <w:rtl/>
        </w:rPr>
        <w:t>ידע את חולשותיהם וינסה לחזק אותם על-ידי זה שהוא נותן להם על-ידי מהלך זה או אחר את הכלים, כדי שיוכלו ללכת ולחזור ולהיאבק ב"חמאס".</w:t>
      </w:r>
    </w:p>
    <w:p w14:paraId="513166F3" w14:textId="77777777" w:rsidR="00000000" w:rsidRDefault="00364BE1">
      <w:pPr>
        <w:pStyle w:val="a0"/>
        <w:ind w:firstLine="0"/>
        <w:rPr>
          <w:rFonts w:hint="cs"/>
          <w:rtl/>
        </w:rPr>
      </w:pPr>
    </w:p>
    <w:p w14:paraId="6F4762E6" w14:textId="77777777" w:rsidR="00000000" w:rsidRDefault="00364BE1">
      <w:pPr>
        <w:pStyle w:val="af0"/>
        <w:rPr>
          <w:rtl/>
        </w:rPr>
      </w:pPr>
      <w:r>
        <w:rPr>
          <w:rFonts w:hint="eastAsia"/>
          <w:rtl/>
        </w:rPr>
        <w:t>מיכאל</w:t>
      </w:r>
      <w:r>
        <w:rPr>
          <w:rtl/>
        </w:rPr>
        <w:t xml:space="preserve"> איתן (הליכוד):</w:t>
      </w:r>
    </w:p>
    <w:p w14:paraId="20A9FD9B" w14:textId="77777777" w:rsidR="00000000" w:rsidRDefault="00364BE1">
      <w:pPr>
        <w:pStyle w:val="a0"/>
        <w:rPr>
          <w:rFonts w:hint="cs"/>
          <w:rtl/>
        </w:rPr>
      </w:pPr>
    </w:p>
    <w:p w14:paraId="3472D417" w14:textId="77777777" w:rsidR="00000000" w:rsidRDefault="00364BE1">
      <w:pPr>
        <w:pStyle w:val="a0"/>
        <w:rPr>
          <w:rFonts w:hint="cs"/>
          <w:rtl/>
        </w:rPr>
      </w:pPr>
      <w:r>
        <w:rPr>
          <w:rFonts w:hint="cs"/>
          <w:rtl/>
        </w:rPr>
        <w:t>אפשר לשאול שאלה?</w:t>
      </w:r>
    </w:p>
    <w:p w14:paraId="343F3359" w14:textId="77777777" w:rsidR="00000000" w:rsidRDefault="00364BE1">
      <w:pPr>
        <w:pStyle w:val="a0"/>
        <w:ind w:firstLine="0"/>
        <w:rPr>
          <w:rFonts w:hint="cs"/>
          <w:rtl/>
        </w:rPr>
      </w:pPr>
    </w:p>
    <w:p w14:paraId="77A1B1A0" w14:textId="77777777" w:rsidR="00000000" w:rsidRDefault="00364BE1">
      <w:pPr>
        <w:pStyle w:val="af1"/>
        <w:rPr>
          <w:rtl/>
        </w:rPr>
      </w:pPr>
      <w:r>
        <w:rPr>
          <w:rtl/>
        </w:rPr>
        <w:t>היו"ר מוחמד ברכה:</w:t>
      </w:r>
    </w:p>
    <w:p w14:paraId="11282E3B" w14:textId="77777777" w:rsidR="00000000" w:rsidRDefault="00364BE1">
      <w:pPr>
        <w:pStyle w:val="a0"/>
        <w:rPr>
          <w:rtl/>
        </w:rPr>
      </w:pPr>
    </w:p>
    <w:p w14:paraId="4D823E83" w14:textId="77777777" w:rsidR="00000000" w:rsidRDefault="00364BE1">
      <w:pPr>
        <w:pStyle w:val="a0"/>
        <w:rPr>
          <w:rFonts w:hint="cs"/>
          <w:rtl/>
        </w:rPr>
      </w:pPr>
      <w:r>
        <w:rPr>
          <w:rFonts w:hint="cs"/>
          <w:rtl/>
        </w:rPr>
        <w:t>בסוף הדברים.</w:t>
      </w:r>
    </w:p>
    <w:p w14:paraId="18A50075" w14:textId="77777777" w:rsidR="00000000" w:rsidRDefault="00364BE1">
      <w:pPr>
        <w:pStyle w:val="a0"/>
        <w:ind w:firstLine="0"/>
        <w:rPr>
          <w:rFonts w:hint="cs"/>
          <w:rtl/>
        </w:rPr>
      </w:pPr>
    </w:p>
    <w:p w14:paraId="0D0F4C51" w14:textId="77777777" w:rsidR="00000000" w:rsidRDefault="00364BE1">
      <w:pPr>
        <w:pStyle w:val="a"/>
        <w:rPr>
          <w:rtl/>
        </w:rPr>
      </w:pPr>
      <w:bookmarkStart w:id="216" w:name="FS000000435T10_03_2004_14_46_38"/>
      <w:bookmarkStart w:id="217" w:name="_Toc71352029"/>
      <w:bookmarkEnd w:id="216"/>
      <w:r>
        <w:rPr>
          <w:rFonts w:hint="eastAsia"/>
          <w:rtl/>
        </w:rPr>
        <w:t>בנימין</w:t>
      </w:r>
      <w:r>
        <w:rPr>
          <w:rtl/>
        </w:rPr>
        <w:t xml:space="preserve"> בן-אליעזר (העבודה-מימד):</w:t>
      </w:r>
      <w:bookmarkEnd w:id="217"/>
    </w:p>
    <w:p w14:paraId="1EEF81AA" w14:textId="77777777" w:rsidR="00000000" w:rsidRDefault="00364BE1">
      <w:pPr>
        <w:pStyle w:val="a0"/>
        <w:rPr>
          <w:rFonts w:hint="cs"/>
          <w:rtl/>
        </w:rPr>
      </w:pPr>
    </w:p>
    <w:p w14:paraId="654E201C" w14:textId="77777777" w:rsidR="00000000" w:rsidRDefault="00364BE1">
      <w:pPr>
        <w:pStyle w:val="a0"/>
        <w:rPr>
          <w:rFonts w:hint="cs"/>
          <w:rtl/>
        </w:rPr>
      </w:pPr>
      <w:r>
        <w:rPr>
          <w:rFonts w:hint="cs"/>
          <w:rtl/>
        </w:rPr>
        <w:t>חברות וחברים, אני רו</w:t>
      </w:r>
      <w:r>
        <w:rPr>
          <w:rFonts w:hint="cs"/>
          <w:rtl/>
        </w:rPr>
        <w:t>צה שידע הבית הזה, שאנחנו נמצאים בעיצומו - - -</w:t>
      </w:r>
    </w:p>
    <w:p w14:paraId="0132CBB6" w14:textId="77777777" w:rsidR="00000000" w:rsidRDefault="00364BE1">
      <w:pPr>
        <w:pStyle w:val="a0"/>
        <w:rPr>
          <w:rFonts w:hint="cs"/>
          <w:rtl/>
        </w:rPr>
      </w:pPr>
    </w:p>
    <w:p w14:paraId="14BDAA0F" w14:textId="77777777" w:rsidR="00000000" w:rsidRDefault="00364BE1">
      <w:pPr>
        <w:pStyle w:val="af0"/>
        <w:rPr>
          <w:rtl/>
        </w:rPr>
      </w:pPr>
      <w:r>
        <w:rPr>
          <w:rFonts w:hint="eastAsia"/>
          <w:rtl/>
        </w:rPr>
        <w:t>קריאה</w:t>
      </w:r>
      <w:r>
        <w:rPr>
          <w:rtl/>
        </w:rPr>
        <w:t>:</w:t>
      </w:r>
    </w:p>
    <w:p w14:paraId="4B31C9FB" w14:textId="77777777" w:rsidR="00000000" w:rsidRDefault="00364BE1">
      <w:pPr>
        <w:pStyle w:val="a0"/>
        <w:rPr>
          <w:rFonts w:hint="cs"/>
          <w:rtl/>
        </w:rPr>
      </w:pPr>
    </w:p>
    <w:p w14:paraId="501E80EE" w14:textId="77777777" w:rsidR="00000000" w:rsidRDefault="00364BE1">
      <w:pPr>
        <w:pStyle w:val="a0"/>
        <w:rPr>
          <w:rFonts w:hint="cs"/>
          <w:rtl/>
        </w:rPr>
      </w:pPr>
      <w:r>
        <w:rPr>
          <w:rFonts w:hint="cs"/>
          <w:rtl/>
        </w:rPr>
        <w:t>- - -</w:t>
      </w:r>
    </w:p>
    <w:p w14:paraId="3D450B6B" w14:textId="77777777" w:rsidR="00000000" w:rsidRDefault="00364BE1">
      <w:pPr>
        <w:pStyle w:val="a0"/>
        <w:ind w:firstLine="0"/>
        <w:rPr>
          <w:rFonts w:hint="cs"/>
          <w:rtl/>
        </w:rPr>
      </w:pPr>
    </w:p>
    <w:p w14:paraId="1CD3E35C" w14:textId="77777777" w:rsidR="00000000" w:rsidRDefault="00364BE1">
      <w:pPr>
        <w:pStyle w:val="-"/>
        <w:rPr>
          <w:rtl/>
        </w:rPr>
      </w:pPr>
      <w:bookmarkStart w:id="218" w:name="FS000000435T10_03_2004_14_47_05C"/>
      <w:bookmarkEnd w:id="218"/>
      <w:r>
        <w:rPr>
          <w:rtl/>
        </w:rPr>
        <w:t>בנימין בן-אליעזר (העבודה-מימד):</w:t>
      </w:r>
    </w:p>
    <w:p w14:paraId="07C611F3" w14:textId="77777777" w:rsidR="00000000" w:rsidRDefault="00364BE1">
      <w:pPr>
        <w:pStyle w:val="a0"/>
        <w:rPr>
          <w:rtl/>
        </w:rPr>
      </w:pPr>
    </w:p>
    <w:p w14:paraId="54AB3C5E" w14:textId="77777777" w:rsidR="00000000" w:rsidRDefault="00364BE1">
      <w:pPr>
        <w:pStyle w:val="a0"/>
        <w:rPr>
          <w:rFonts w:hint="cs"/>
          <w:rtl/>
        </w:rPr>
      </w:pPr>
      <w:r>
        <w:rPr>
          <w:rFonts w:hint="cs"/>
          <w:rtl/>
        </w:rPr>
        <w:t>בסוף דברי אשמח לענות על כל השאלות, יש לי זמן עד מחר.</w:t>
      </w:r>
    </w:p>
    <w:p w14:paraId="4837B89E" w14:textId="77777777" w:rsidR="00000000" w:rsidRDefault="00364BE1">
      <w:pPr>
        <w:pStyle w:val="a0"/>
        <w:ind w:firstLine="0"/>
        <w:rPr>
          <w:rFonts w:hint="cs"/>
          <w:rtl/>
        </w:rPr>
      </w:pPr>
    </w:p>
    <w:p w14:paraId="1CB25067" w14:textId="77777777" w:rsidR="00000000" w:rsidRDefault="00364BE1">
      <w:pPr>
        <w:pStyle w:val="af1"/>
        <w:rPr>
          <w:rtl/>
        </w:rPr>
      </w:pPr>
      <w:r>
        <w:rPr>
          <w:rtl/>
        </w:rPr>
        <w:t>היו"ר מוחמד ברכה:</w:t>
      </w:r>
    </w:p>
    <w:p w14:paraId="7FC3526F" w14:textId="77777777" w:rsidR="00000000" w:rsidRDefault="00364BE1">
      <w:pPr>
        <w:pStyle w:val="a0"/>
        <w:rPr>
          <w:rtl/>
        </w:rPr>
      </w:pPr>
    </w:p>
    <w:p w14:paraId="033E766C" w14:textId="77777777" w:rsidR="00000000" w:rsidRDefault="00364BE1">
      <w:pPr>
        <w:pStyle w:val="a0"/>
        <w:rPr>
          <w:rFonts w:hint="cs"/>
          <w:rtl/>
        </w:rPr>
      </w:pPr>
      <w:r>
        <w:rPr>
          <w:rFonts w:hint="cs"/>
          <w:rtl/>
        </w:rPr>
        <w:t>אין לך עד מחר, עוד שלוש דקות.</w:t>
      </w:r>
    </w:p>
    <w:p w14:paraId="0E51B7B9" w14:textId="77777777" w:rsidR="00000000" w:rsidRDefault="00364BE1">
      <w:pPr>
        <w:pStyle w:val="a0"/>
        <w:ind w:firstLine="0"/>
        <w:rPr>
          <w:rFonts w:hint="cs"/>
          <w:rtl/>
        </w:rPr>
      </w:pPr>
    </w:p>
    <w:p w14:paraId="7001E74F" w14:textId="77777777" w:rsidR="00000000" w:rsidRDefault="00364BE1">
      <w:pPr>
        <w:pStyle w:val="-"/>
        <w:rPr>
          <w:rtl/>
        </w:rPr>
      </w:pPr>
      <w:bookmarkStart w:id="219" w:name="FS000000435T10_03_2004_14_47_24C"/>
      <w:bookmarkEnd w:id="219"/>
      <w:r>
        <w:rPr>
          <w:rtl/>
        </w:rPr>
        <w:t>בנימין בן-אליעזר (העבודה-מימד):</w:t>
      </w:r>
    </w:p>
    <w:p w14:paraId="1413ADE6" w14:textId="77777777" w:rsidR="00000000" w:rsidRDefault="00364BE1">
      <w:pPr>
        <w:pStyle w:val="a0"/>
        <w:rPr>
          <w:rtl/>
        </w:rPr>
      </w:pPr>
    </w:p>
    <w:p w14:paraId="52030F1E" w14:textId="77777777" w:rsidR="00000000" w:rsidRDefault="00364BE1">
      <w:pPr>
        <w:pStyle w:val="a0"/>
        <w:rPr>
          <w:rFonts w:hint="cs"/>
          <w:rtl/>
        </w:rPr>
      </w:pPr>
      <w:r>
        <w:rPr>
          <w:rFonts w:hint="cs"/>
          <w:rtl/>
        </w:rPr>
        <w:t>על כן, אני חוזר ואומר: א</w:t>
      </w:r>
      <w:r>
        <w:rPr>
          <w:rFonts w:hint="cs"/>
          <w:rtl/>
        </w:rPr>
        <w:t xml:space="preserve">פשר היה לעשות את זה אז, ואפשר היום לעשות את הדבר הזה. כל מה שצריך היה לעשות ראש הממשלה זה להחליט שהוא רוצה, להגדיר אותם כשותפים אסטרטגיים ולהתחיל לנוע. אבל, בהעדר רצון מצדו של ראש הממשלה, נחתה הצעתו בעניין ההתנתקות על אוזן קשבת. אמרנו: לפחות את זה, בבקשה. </w:t>
      </w:r>
      <w:r>
        <w:rPr>
          <w:rFonts w:hint="cs"/>
          <w:rtl/>
        </w:rPr>
        <w:t xml:space="preserve">ומאז התחיל מחול השדים. ומכאן והלאה, אף אחד לא יודע מה יקרה. </w:t>
      </w:r>
    </w:p>
    <w:p w14:paraId="5A67E570" w14:textId="77777777" w:rsidR="00000000" w:rsidRDefault="00364BE1">
      <w:pPr>
        <w:pStyle w:val="a0"/>
        <w:rPr>
          <w:rFonts w:hint="cs"/>
          <w:rtl/>
        </w:rPr>
      </w:pPr>
    </w:p>
    <w:p w14:paraId="5ED9D6F9" w14:textId="77777777" w:rsidR="00000000" w:rsidRDefault="00364BE1">
      <w:pPr>
        <w:pStyle w:val="a0"/>
        <w:rPr>
          <w:rFonts w:hint="cs"/>
          <w:rtl/>
        </w:rPr>
      </w:pPr>
      <w:r>
        <w:rPr>
          <w:rFonts w:hint="cs"/>
          <w:rtl/>
        </w:rPr>
        <w:t>לטעמי, אם ראש הממשלה רצה להעביר את זה, הוא יכול היה להעביר את הדבר הזה מרגע ההחלטה, בתוך שלושה חודשים. הרי אני במקרה או שלא במקרה הייתי שר הביטחון, ואני יודע כמה זמן לוקח לאגף התכנון לתכנן את המ</w:t>
      </w:r>
      <w:r>
        <w:rPr>
          <w:rFonts w:hint="cs"/>
          <w:rtl/>
        </w:rPr>
        <w:t>הלך הזה. אתה יודע את זה כמוני, אדוני השר. אתה יודע שבתוך שלושה חודשים אפשר היה להעביר את הכול, החל מהכנת התוכנית ותכנונה עד הסוף, הצגתה לאמריקנים, בלי שתהיינה להם שאלות. אתמול בלילה נשמע שר החוץ האמריקני אומר לשר ההסברה הירדני: יש לנו המון ספקות והמון שאלו</w:t>
      </w:r>
      <w:r>
        <w:rPr>
          <w:rFonts w:hint="cs"/>
          <w:rtl/>
        </w:rPr>
        <w:t>ת, שעדיין הישראלים חייבים לתת עליהן תשובה בכל מה שקשור לתוכנית ההתנתקות.</w:t>
      </w:r>
    </w:p>
    <w:p w14:paraId="6618EDC4" w14:textId="77777777" w:rsidR="00000000" w:rsidRDefault="00364BE1">
      <w:pPr>
        <w:pStyle w:val="a0"/>
        <w:ind w:firstLine="0"/>
        <w:rPr>
          <w:rFonts w:hint="cs"/>
          <w:rtl/>
        </w:rPr>
      </w:pPr>
    </w:p>
    <w:p w14:paraId="656653D7" w14:textId="77777777" w:rsidR="00000000" w:rsidRDefault="00364BE1">
      <w:pPr>
        <w:pStyle w:val="a0"/>
        <w:ind w:firstLine="0"/>
        <w:rPr>
          <w:rFonts w:hint="cs"/>
          <w:rtl/>
        </w:rPr>
      </w:pPr>
      <w:r>
        <w:rPr>
          <w:rFonts w:hint="cs"/>
          <w:rtl/>
        </w:rPr>
        <w:tab/>
        <w:t xml:space="preserve">אדוני היושב-ראש, תוכנית ההתנתקות הזאת, גם כשהיא נעשית חד-צדדית, יש לה יתרונות. יש לה יתרונות, משום שאולי היא היחידה היום שיכולה ללכת ולעצור את השעון שמאיץ את ההשתלטות של ה"חמאס" על </w:t>
      </w:r>
      <w:r>
        <w:rPr>
          <w:rFonts w:hint="cs"/>
          <w:rtl/>
        </w:rPr>
        <w:t>כל השטחים.</w:t>
      </w:r>
    </w:p>
    <w:p w14:paraId="21AB3E91" w14:textId="77777777" w:rsidR="00000000" w:rsidRDefault="00364BE1">
      <w:pPr>
        <w:pStyle w:val="a0"/>
        <w:ind w:firstLine="0"/>
        <w:rPr>
          <w:rFonts w:hint="cs"/>
          <w:rtl/>
        </w:rPr>
      </w:pPr>
    </w:p>
    <w:p w14:paraId="418C03E3" w14:textId="77777777" w:rsidR="00000000" w:rsidRDefault="00364BE1">
      <w:pPr>
        <w:pStyle w:val="a0"/>
        <w:ind w:firstLine="0"/>
        <w:rPr>
          <w:rFonts w:hint="cs"/>
          <w:rtl/>
        </w:rPr>
      </w:pPr>
      <w:r>
        <w:rPr>
          <w:rFonts w:hint="cs"/>
          <w:rtl/>
        </w:rPr>
        <w:tab/>
        <w:t>אני רוצה לומר לכם מעל במה זו, ואני מקווה שדברי ייזכרו כאן, כמו הרבה דברים שהתרעתי עליהם: אם לא נעשה את הצעדים האלה, מהר מאוד נמצא את "אל-קאעידה" ואת "חיזבאללה" כאן. ככל שנקדים ונעשה את המהלך הזה, כך עדיין יש איזו אפשרות, והיא לא מבוטלת, שהרשות</w:t>
      </w:r>
      <w:r>
        <w:rPr>
          <w:rFonts w:hint="cs"/>
          <w:rtl/>
        </w:rPr>
        <w:t xml:space="preserve"> הפלסטינית, אם היא רוצה או לא רוצה, תהיה מחויבת להילחם ב"חמאס" אם היא רוצה לשמור על מקומה כשלטון.</w:t>
      </w:r>
    </w:p>
    <w:p w14:paraId="337DF2AF" w14:textId="77777777" w:rsidR="00000000" w:rsidRDefault="00364BE1">
      <w:pPr>
        <w:pStyle w:val="a0"/>
        <w:ind w:firstLine="0"/>
        <w:rPr>
          <w:rFonts w:hint="cs"/>
          <w:rtl/>
        </w:rPr>
      </w:pPr>
    </w:p>
    <w:p w14:paraId="01D3E78A" w14:textId="77777777" w:rsidR="00000000" w:rsidRDefault="00364BE1">
      <w:pPr>
        <w:pStyle w:val="af0"/>
        <w:rPr>
          <w:rtl/>
        </w:rPr>
      </w:pPr>
      <w:r>
        <w:rPr>
          <w:rFonts w:hint="eastAsia"/>
          <w:rtl/>
        </w:rPr>
        <w:t>מיכאל</w:t>
      </w:r>
      <w:r>
        <w:rPr>
          <w:rtl/>
        </w:rPr>
        <w:t xml:space="preserve"> איתן (הליכוד):</w:t>
      </w:r>
    </w:p>
    <w:p w14:paraId="396642F2" w14:textId="77777777" w:rsidR="00000000" w:rsidRDefault="00364BE1">
      <w:pPr>
        <w:pStyle w:val="a0"/>
        <w:rPr>
          <w:rFonts w:hint="cs"/>
          <w:rtl/>
        </w:rPr>
      </w:pPr>
    </w:p>
    <w:p w14:paraId="2322FF08" w14:textId="77777777" w:rsidR="00000000" w:rsidRDefault="00364BE1">
      <w:pPr>
        <w:pStyle w:val="a0"/>
        <w:rPr>
          <w:rFonts w:hint="cs"/>
          <w:rtl/>
        </w:rPr>
      </w:pPr>
      <w:r>
        <w:rPr>
          <w:rFonts w:hint="cs"/>
          <w:rtl/>
        </w:rPr>
        <w:t>למה? מאיפה אתה ממציא את זה? לפני דקה הסברת שאבו-מאזן צריך ללכת ל"חמאס", שאבו-עלא צריך ללכת ל"חמאס" - - -</w:t>
      </w:r>
    </w:p>
    <w:p w14:paraId="109E9A78" w14:textId="77777777" w:rsidR="00000000" w:rsidRDefault="00364BE1">
      <w:pPr>
        <w:pStyle w:val="a0"/>
        <w:ind w:firstLine="0"/>
        <w:rPr>
          <w:rFonts w:hint="cs"/>
          <w:rtl/>
        </w:rPr>
      </w:pPr>
    </w:p>
    <w:p w14:paraId="2F98A8CA" w14:textId="77777777" w:rsidR="00000000" w:rsidRDefault="00364BE1">
      <w:pPr>
        <w:pStyle w:val="-"/>
        <w:rPr>
          <w:rtl/>
        </w:rPr>
      </w:pPr>
      <w:bookmarkStart w:id="220" w:name="FS000000435T10_03_2004_14_53_35C"/>
      <w:bookmarkEnd w:id="220"/>
      <w:r>
        <w:rPr>
          <w:rtl/>
        </w:rPr>
        <w:t>בנימין בן-אליעזר (העבודה-מימד</w:t>
      </w:r>
      <w:r>
        <w:rPr>
          <w:rtl/>
        </w:rPr>
        <w:t>):</w:t>
      </w:r>
    </w:p>
    <w:p w14:paraId="0E9013E5" w14:textId="77777777" w:rsidR="00000000" w:rsidRDefault="00364BE1">
      <w:pPr>
        <w:pStyle w:val="a0"/>
        <w:rPr>
          <w:rtl/>
        </w:rPr>
      </w:pPr>
    </w:p>
    <w:p w14:paraId="4857E8BF" w14:textId="77777777" w:rsidR="00000000" w:rsidRDefault="00364BE1">
      <w:pPr>
        <w:pStyle w:val="a0"/>
        <w:rPr>
          <w:rFonts w:hint="cs"/>
          <w:rtl/>
        </w:rPr>
      </w:pPr>
      <w:r>
        <w:rPr>
          <w:rFonts w:hint="cs"/>
          <w:rtl/>
        </w:rPr>
        <w:t>עם מה ילך? עם מה הוא ילך, עם מה? חבר הכנסת מיקי איתן, אילו ראש הממשלה היה שומע לי והיה הולך בדרך המלך, כלומר, קורא לאבו-מאזן ומציע משא-ומתן ואומר לו מה הן נקודות הפתיחה של הצד הישראלי, לא היתה שום בעיה. אז יכולת לצייד את האיש החלש - ודרך אגב, באחת הפעמ</w:t>
      </w:r>
      <w:r>
        <w:rPr>
          <w:rFonts w:hint="cs"/>
          <w:rtl/>
        </w:rPr>
        <w:t>ים אמר לי אבו- מאזן: החבר שלך. הוא התכוון לראש הממשלה. הוא חושב שאני מח"ט גבעתי, ולא הוא הדבר. אילו ציידנו אותו - - -</w:t>
      </w:r>
    </w:p>
    <w:p w14:paraId="6F88B5D6" w14:textId="77777777" w:rsidR="00000000" w:rsidRDefault="00364BE1">
      <w:pPr>
        <w:pStyle w:val="a0"/>
        <w:ind w:firstLine="0"/>
        <w:rPr>
          <w:rFonts w:hint="cs"/>
          <w:rtl/>
        </w:rPr>
      </w:pPr>
    </w:p>
    <w:p w14:paraId="6AB4B366" w14:textId="77777777" w:rsidR="00000000" w:rsidRDefault="00364BE1">
      <w:pPr>
        <w:pStyle w:val="af0"/>
        <w:rPr>
          <w:rtl/>
        </w:rPr>
      </w:pPr>
      <w:r>
        <w:rPr>
          <w:rFonts w:hint="eastAsia"/>
          <w:rtl/>
        </w:rPr>
        <w:t>מיכאל</w:t>
      </w:r>
      <w:r>
        <w:rPr>
          <w:rtl/>
        </w:rPr>
        <w:t xml:space="preserve"> איתן (הליכוד):</w:t>
      </w:r>
    </w:p>
    <w:p w14:paraId="3153362F" w14:textId="77777777" w:rsidR="00000000" w:rsidRDefault="00364BE1">
      <w:pPr>
        <w:pStyle w:val="a0"/>
        <w:rPr>
          <w:rFonts w:hint="cs"/>
          <w:rtl/>
        </w:rPr>
      </w:pPr>
    </w:p>
    <w:p w14:paraId="605272A7" w14:textId="77777777" w:rsidR="00000000" w:rsidRDefault="00364BE1">
      <w:pPr>
        <w:pStyle w:val="a0"/>
        <w:rPr>
          <w:rFonts w:hint="cs"/>
          <w:rtl/>
        </w:rPr>
      </w:pPr>
      <w:r>
        <w:rPr>
          <w:rFonts w:hint="cs"/>
          <w:rtl/>
        </w:rPr>
        <w:t>בעיני הפלסטינים היה אבו-מאזן בובה ישראלית ואמריקנית.</w:t>
      </w:r>
    </w:p>
    <w:p w14:paraId="560558BE" w14:textId="77777777" w:rsidR="00000000" w:rsidRDefault="00364BE1">
      <w:pPr>
        <w:pStyle w:val="a0"/>
        <w:ind w:firstLine="0"/>
        <w:rPr>
          <w:rFonts w:hint="cs"/>
          <w:rtl/>
        </w:rPr>
      </w:pPr>
    </w:p>
    <w:p w14:paraId="262A5654" w14:textId="77777777" w:rsidR="00000000" w:rsidRDefault="00364BE1">
      <w:pPr>
        <w:pStyle w:val="-"/>
        <w:rPr>
          <w:rtl/>
        </w:rPr>
      </w:pPr>
      <w:bookmarkStart w:id="221" w:name="FS000000435T10_03_2004_15_06_41C"/>
      <w:bookmarkEnd w:id="221"/>
      <w:r>
        <w:rPr>
          <w:rtl/>
        </w:rPr>
        <w:t>בנימין בן-אליעזר (העבודה-מימד):</w:t>
      </w:r>
    </w:p>
    <w:p w14:paraId="413E9E2C" w14:textId="77777777" w:rsidR="00000000" w:rsidRDefault="00364BE1">
      <w:pPr>
        <w:pStyle w:val="a0"/>
        <w:rPr>
          <w:rtl/>
        </w:rPr>
      </w:pPr>
    </w:p>
    <w:p w14:paraId="1A46C6AB" w14:textId="77777777" w:rsidR="00000000" w:rsidRDefault="00364BE1">
      <w:pPr>
        <w:pStyle w:val="a0"/>
        <w:rPr>
          <w:rFonts w:hint="cs"/>
          <w:rtl/>
        </w:rPr>
      </w:pPr>
      <w:r>
        <w:rPr>
          <w:rFonts w:hint="cs"/>
          <w:rtl/>
        </w:rPr>
        <w:t>תפסיק.</w:t>
      </w:r>
    </w:p>
    <w:p w14:paraId="284048F1" w14:textId="77777777" w:rsidR="00000000" w:rsidRDefault="00364BE1">
      <w:pPr>
        <w:pStyle w:val="a0"/>
        <w:ind w:firstLine="0"/>
        <w:rPr>
          <w:rFonts w:hint="cs"/>
          <w:rtl/>
        </w:rPr>
      </w:pPr>
    </w:p>
    <w:p w14:paraId="453B0F94" w14:textId="77777777" w:rsidR="00000000" w:rsidRDefault="00364BE1">
      <w:pPr>
        <w:pStyle w:val="af0"/>
        <w:rPr>
          <w:rtl/>
        </w:rPr>
      </w:pPr>
      <w:r>
        <w:rPr>
          <w:rFonts w:hint="eastAsia"/>
          <w:rtl/>
        </w:rPr>
        <w:t>מיכאל</w:t>
      </w:r>
      <w:r>
        <w:rPr>
          <w:rtl/>
        </w:rPr>
        <w:t xml:space="preserve"> איתן (הליכוד):</w:t>
      </w:r>
    </w:p>
    <w:p w14:paraId="05D18C4B" w14:textId="77777777" w:rsidR="00000000" w:rsidRDefault="00364BE1">
      <w:pPr>
        <w:pStyle w:val="a0"/>
        <w:rPr>
          <w:rFonts w:hint="cs"/>
          <w:rtl/>
        </w:rPr>
      </w:pPr>
    </w:p>
    <w:p w14:paraId="52FFBF75" w14:textId="77777777" w:rsidR="00000000" w:rsidRDefault="00364BE1">
      <w:pPr>
        <w:pStyle w:val="a0"/>
        <w:rPr>
          <w:rFonts w:hint="cs"/>
          <w:rtl/>
        </w:rPr>
      </w:pPr>
      <w:r>
        <w:rPr>
          <w:rFonts w:hint="cs"/>
          <w:rtl/>
        </w:rPr>
        <w:t>אל תגיד לי תפסיק. זה היה בעיני הפלסטינים.</w:t>
      </w:r>
    </w:p>
    <w:p w14:paraId="3860DDC5" w14:textId="77777777" w:rsidR="00000000" w:rsidRDefault="00364BE1">
      <w:pPr>
        <w:pStyle w:val="a0"/>
        <w:ind w:firstLine="0"/>
        <w:rPr>
          <w:rFonts w:hint="cs"/>
          <w:rtl/>
        </w:rPr>
      </w:pPr>
    </w:p>
    <w:p w14:paraId="7728A87A" w14:textId="77777777" w:rsidR="00000000" w:rsidRDefault="00364BE1">
      <w:pPr>
        <w:pStyle w:val="-"/>
        <w:rPr>
          <w:rtl/>
        </w:rPr>
      </w:pPr>
      <w:bookmarkStart w:id="222" w:name="FS000000435T10_03_2004_15_07_06C"/>
      <w:bookmarkEnd w:id="222"/>
      <w:r>
        <w:rPr>
          <w:rtl/>
        </w:rPr>
        <w:t>בנימין בן-אליעזר (העבודה-מימד):</w:t>
      </w:r>
    </w:p>
    <w:p w14:paraId="6DD44F52" w14:textId="77777777" w:rsidR="00000000" w:rsidRDefault="00364BE1">
      <w:pPr>
        <w:pStyle w:val="a0"/>
        <w:rPr>
          <w:rtl/>
        </w:rPr>
      </w:pPr>
    </w:p>
    <w:p w14:paraId="04F3F880" w14:textId="77777777" w:rsidR="00000000" w:rsidRDefault="00364BE1">
      <w:pPr>
        <w:pStyle w:val="a0"/>
        <w:rPr>
          <w:rFonts w:hint="cs"/>
          <w:rtl/>
        </w:rPr>
      </w:pPr>
      <w:r>
        <w:rPr>
          <w:rFonts w:hint="cs"/>
          <w:rtl/>
        </w:rPr>
        <w:t>תפסיק עם זה, מיקי. אבו-עלא, עכשיו הוא בובה פלסטינית? אתה יודע מה? תשאל אותו, את זה שיושב לפניך, הוא מומחה לזה. אני אומר לך, אני ישבתי בשטח, אני יודע על מה מדובר. מיקי, שנינו יודע</w:t>
      </w:r>
      <w:r>
        <w:rPr>
          <w:rFonts w:hint="cs"/>
          <w:rtl/>
        </w:rPr>
        <w:t xml:space="preserve">ים בדיוק איזה ותק יש לי בשטחים. אני הרי מכיר את זה. אתה יודע שעם התוכנית הזאת של עזה תחילה אני התחלתי לפני שנתיים וחצי. אבל אז שמו לי רגל. אתה יודע ששמו לי רגל. היום </w:t>
      </w:r>
      <w:r>
        <w:rPr>
          <w:rtl/>
        </w:rPr>
        <w:t>–</w:t>
      </w:r>
      <w:r>
        <w:rPr>
          <w:rFonts w:hint="cs"/>
          <w:rtl/>
        </w:rPr>
        <w:t xml:space="preserve"> לא. אז בבקשה, ראש הממשלה, אם החלטת ללכת על זה ואתה לא רוצה לתקוע את זה ולתקוע את כל מדינ</w:t>
      </w:r>
      <w:r>
        <w:rPr>
          <w:rFonts w:hint="cs"/>
          <w:rtl/>
        </w:rPr>
        <w:t xml:space="preserve">ת ישראל ועם ישראל, אני ממליץ לך, תביא את זה מחר בבוקר לממשלה, תנסה להעביר את זה בממשלה, ואם יהיה לך רוב בממשלה, תיסע לארצות-הברית, תציג את התוכנית הזאת, תחזור ותתחיל בביצוע. זו הדרך היחידה שאתה יכול ללכת ולהזיז. </w:t>
      </w:r>
    </w:p>
    <w:p w14:paraId="1E90F5C8" w14:textId="77777777" w:rsidR="00000000" w:rsidRDefault="00364BE1">
      <w:pPr>
        <w:pStyle w:val="a0"/>
        <w:rPr>
          <w:rFonts w:hint="cs"/>
          <w:rtl/>
        </w:rPr>
      </w:pPr>
    </w:p>
    <w:p w14:paraId="3A31C4BC" w14:textId="77777777" w:rsidR="00000000" w:rsidRDefault="00364BE1">
      <w:pPr>
        <w:pStyle w:val="a0"/>
        <w:rPr>
          <w:rFonts w:hint="cs"/>
          <w:rtl/>
        </w:rPr>
      </w:pPr>
      <w:r>
        <w:rPr>
          <w:rFonts w:hint="cs"/>
          <w:rtl/>
        </w:rPr>
        <w:t>לתת לזמן לעשות את שלו, אתה יודע כמוני, חבר</w:t>
      </w:r>
      <w:r>
        <w:rPr>
          <w:rFonts w:hint="cs"/>
          <w:rtl/>
        </w:rPr>
        <w:t xml:space="preserve"> הכנסת מיקי איתן - אז ההתארגנויות כבר בתוך הליכוד וההתארגנויות בתוך ועידת הליכוד ושאלות על שאלות. שיבוא ראש הממשלה לארצות-הברית נחרץ ויאמר: זו התוכנית, הנחתי אותה, ממשלת ישראל אישרה אותה, יש לי מנדט, אני מתכוון לנוע. אין שום דבר שצריך להפריע להמשך קיומו של</w:t>
      </w:r>
      <w:r>
        <w:rPr>
          <w:rFonts w:hint="cs"/>
          <w:rtl/>
        </w:rPr>
        <w:t xml:space="preserve"> התהליך דרך מפת הדרכים. אני בסך הכול יוצא מרצועת-עזה, מפנה את רצועת-עזה לחלוטין, ומודיע לכם, שמרגע שאני מפנה האחריות כולה על הפלסטינים. אין אחד בעולם, שיכול ללכת ולתבוע מאתנו דבר, אם נעשה או לא נעשה, אם חס ושלום, אחרי שנצא משם, משהו יתחולל ברצועת- עזה.</w:t>
      </w:r>
    </w:p>
    <w:p w14:paraId="22553A4A" w14:textId="77777777" w:rsidR="00000000" w:rsidRDefault="00364BE1">
      <w:pPr>
        <w:pStyle w:val="a0"/>
        <w:ind w:firstLine="0"/>
        <w:rPr>
          <w:rFonts w:hint="cs"/>
          <w:rtl/>
        </w:rPr>
      </w:pPr>
    </w:p>
    <w:p w14:paraId="3AA9E221" w14:textId="77777777" w:rsidR="00000000" w:rsidRDefault="00364BE1">
      <w:pPr>
        <w:pStyle w:val="af0"/>
        <w:rPr>
          <w:rtl/>
        </w:rPr>
      </w:pPr>
      <w:r>
        <w:rPr>
          <w:rFonts w:hint="eastAsia"/>
          <w:rtl/>
        </w:rPr>
        <w:t>הש</w:t>
      </w:r>
      <w:r>
        <w:rPr>
          <w:rFonts w:hint="eastAsia"/>
          <w:rtl/>
        </w:rPr>
        <w:t>ר</w:t>
      </w:r>
      <w:r>
        <w:rPr>
          <w:rtl/>
        </w:rPr>
        <w:t xml:space="preserve"> גדעון עזרא:</w:t>
      </w:r>
    </w:p>
    <w:p w14:paraId="2254DD23" w14:textId="77777777" w:rsidR="00000000" w:rsidRDefault="00364BE1">
      <w:pPr>
        <w:pStyle w:val="a0"/>
        <w:rPr>
          <w:rFonts w:hint="cs"/>
          <w:rtl/>
        </w:rPr>
      </w:pPr>
    </w:p>
    <w:p w14:paraId="2CB456B1" w14:textId="77777777" w:rsidR="00000000" w:rsidRDefault="00364BE1">
      <w:pPr>
        <w:pStyle w:val="a0"/>
        <w:rPr>
          <w:rFonts w:hint="cs"/>
          <w:rtl/>
        </w:rPr>
      </w:pPr>
      <w:r>
        <w:rPr>
          <w:rFonts w:hint="cs"/>
          <w:rtl/>
        </w:rPr>
        <w:t>מה עם פילדלפי?</w:t>
      </w:r>
    </w:p>
    <w:p w14:paraId="1D6E8903" w14:textId="77777777" w:rsidR="00000000" w:rsidRDefault="00364BE1">
      <w:pPr>
        <w:pStyle w:val="a0"/>
        <w:ind w:firstLine="0"/>
        <w:rPr>
          <w:rFonts w:hint="cs"/>
          <w:rtl/>
        </w:rPr>
      </w:pPr>
    </w:p>
    <w:p w14:paraId="348B0139" w14:textId="77777777" w:rsidR="00000000" w:rsidRDefault="00364BE1">
      <w:pPr>
        <w:pStyle w:val="-"/>
        <w:rPr>
          <w:rtl/>
        </w:rPr>
      </w:pPr>
      <w:bookmarkStart w:id="223" w:name="FS000000435T10_03_2004_15_12_46C"/>
      <w:bookmarkEnd w:id="223"/>
      <w:r>
        <w:rPr>
          <w:rtl/>
        </w:rPr>
        <w:t>בנימין בן-אליעזר (העבודה-מימד):</w:t>
      </w:r>
    </w:p>
    <w:p w14:paraId="53BAA5F9" w14:textId="77777777" w:rsidR="00000000" w:rsidRDefault="00364BE1">
      <w:pPr>
        <w:pStyle w:val="a0"/>
        <w:rPr>
          <w:rtl/>
        </w:rPr>
      </w:pPr>
    </w:p>
    <w:p w14:paraId="3A7E1920" w14:textId="77777777" w:rsidR="00000000" w:rsidRDefault="00364BE1">
      <w:pPr>
        <w:pStyle w:val="a0"/>
        <w:rPr>
          <w:rFonts w:hint="cs"/>
          <w:rtl/>
        </w:rPr>
      </w:pPr>
      <w:r>
        <w:rPr>
          <w:rFonts w:hint="cs"/>
          <w:rtl/>
        </w:rPr>
        <w:t xml:space="preserve">אני אומר לך: הרי זה לא סוד בשבילך שלפני שלושה שבועות היינו במצרים. אני יכול לומר לך, שאם אומנם ראש הממשלה נפגש עם השר עומאר סולימאן, אני מניח שהשר אמר לו שוב את מה שאמר לנו: להיכנס לרצועה </w:t>
      </w:r>
      <w:r>
        <w:rPr>
          <w:rtl/>
        </w:rPr>
        <w:t>–</w:t>
      </w:r>
      <w:r>
        <w:rPr>
          <w:rFonts w:hint="cs"/>
          <w:rtl/>
        </w:rPr>
        <w:t xml:space="preserve"> לא</w:t>
      </w:r>
      <w:r>
        <w:rPr>
          <w:rFonts w:hint="cs"/>
          <w:rtl/>
        </w:rPr>
        <w:t>, אבל להיות אחראים מגבול מצרים, כדי שכל הכניסות אל 29 המנהרות תהיינה חסומות טוטלית, מאובטחות, זה על אחריותם.</w:t>
      </w:r>
    </w:p>
    <w:p w14:paraId="1296A809" w14:textId="77777777" w:rsidR="00000000" w:rsidRDefault="00364BE1">
      <w:pPr>
        <w:pStyle w:val="a0"/>
        <w:ind w:firstLine="0"/>
        <w:rPr>
          <w:rFonts w:hint="cs"/>
          <w:rtl/>
        </w:rPr>
      </w:pPr>
    </w:p>
    <w:p w14:paraId="38B918B8" w14:textId="77777777" w:rsidR="00000000" w:rsidRDefault="00364BE1">
      <w:pPr>
        <w:pStyle w:val="af0"/>
        <w:rPr>
          <w:rtl/>
        </w:rPr>
      </w:pPr>
      <w:r>
        <w:rPr>
          <w:rFonts w:hint="eastAsia"/>
          <w:rtl/>
        </w:rPr>
        <w:t>אליעזר</w:t>
      </w:r>
      <w:r>
        <w:rPr>
          <w:rtl/>
        </w:rPr>
        <w:t xml:space="preserve"> כהן (האיחוד הלאומי - ישראל ביתנו):</w:t>
      </w:r>
    </w:p>
    <w:p w14:paraId="2FF60E35" w14:textId="77777777" w:rsidR="00000000" w:rsidRDefault="00364BE1">
      <w:pPr>
        <w:pStyle w:val="a0"/>
        <w:rPr>
          <w:rFonts w:hint="cs"/>
          <w:rtl/>
        </w:rPr>
      </w:pPr>
    </w:p>
    <w:p w14:paraId="0D8BC60C" w14:textId="77777777" w:rsidR="00000000" w:rsidRDefault="00364BE1">
      <w:pPr>
        <w:pStyle w:val="a0"/>
        <w:rPr>
          <w:rFonts w:hint="cs"/>
          <w:rtl/>
        </w:rPr>
      </w:pPr>
      <w:r>
        <w:rPr>
          <w:rFonts w:hint="cs"/>
          <w:rtl/>
        </w:rPr>
        <w:t>כמו שהם עושים היום.</w:t>
      </w:r>
    </w:p>
    <w:p w14:paraId="46397614" w14:textId="77777777" w:rsidR="00000000" w:rsidRDefault="00364BE1">
      <w:pPr>
        <w:pStyle w:val="a0"/>
        <w:ind w:firstLine="0"/>
        <w:rPr>
          <w:rFonts w:hint="cs"/>
          <w:rtl/>
        </w:rPr>
      </w:pPr>
    </w:p>
    <w:p w14:paraId="2573AE31" w14:textId="77777777" w:rsidR="00000000" w:rsidRDefault="00364BE1">
      <w:pPr>
        <w:pStyle w:val="af0"/>
        <w:rPr>
          <w:rtl/>
        </w:rPr>
      </w:pPr>
      <w:r>
        <w:rPr>
          <w:rFonts w:hint="eastAsia"/>
          <w:rtl/>
        </w:rPr>
        <w:t>אורי</w:t>
      </w:r>
      <w:r>
        <w:rPr>
          <w:rtl/>
        </w:rPr>
        <w:t xml:space="preserve"> יהודה אריאל (האיחוד הלאומי - ישראל ביתנו):</w:t>
      </w:r>
    </w:p>
    <w:p w14:paraId="61EE47DE" w14:textId="77777777" w:rsidR="00000000" w:rsidRDefault="00364BE1">
      <w:pPr>
        <w:pStyle w:val="a0"/>
        <w:rPr>
          <w:rFonts w:hint="cs"/>
          <w:rtl/>
        </w:rPr>
      </w:pPr>
    </w:p>
    <w:p w14:paraId="0D480716" w14:textId="77777777" w:rsidR="00000000" w:rsidRDefault="00364BE1">
      <w:pPr>
        <w:pStyle w:val="a0"/>
        <w:rPr>
          <w:rFonts w:hint="cs"/>
          <w:rtl/>
        </w:rPr>
      </w:pPr>
      <w:r>
        <w:rPr>
          <w:rFonts w:hint="cs"/>
          <w:rtl/>
        </w:rPr>
        <w:t>כמו היום. יש "סאגר", יש "לאו" - -</w:t>
      </w:r>
      <w:r>
        <w:rPr>
          <w:rFonts w:hint="cs"/>
          <w:rtl/>
        </w:rPr>
        <w:t xml:space="preserve"> -</w:t>
      </w:r>
    </w:p>
    <w:p w14:paraId="1F449F00" w14:textId="77777777" w:rsidR="00000000" w:rsidRDefault="00364BE1">
      <w:pPr>
        <w:pStyle w:val="a0"/>
        <w:ind w:firstLine="0"/>
        <w:rPr>
          <w:rtl/>
        </w:rPr>
      </w:pPr>
    </w:p>
    <w:p w14:paraId="26948BD5" w14:textId="77777777" w:rsidR="00000000" w:rsidRDefault="00364BE1">
      <w:pPr>
        <w:pStyle w:val="a0"/>
        <w:ind w:firstLine="0"/>
        <w:rPr>
          <w:rFonts w:hint="cs"/>
          <w:rtl/>
        </w:rPr>
      </w:pPr>
    </w:p>
    <w:p w14:paraId="2BC53323" w14:textId="77777777" w:rsidR="00000000" w:rsidRDefault="00364BE1">
      <w:pPr>
        <w:pStyle w:val="-"/>
        <w:rPr>
          <w:rtl/>
        </w:rPr>
      </w:pPr>
      <w:bookmarkStart w:id="224" w:name="FS000000435T10_03_2004_15_14_18C"/>
      <w:bookmarkEnd w:id="224"/>
      <w:r>
        <w:rPr>
          <w:rtl/>
        </w:rPr>
        <w:t>בנימין בן-אליעזר (העבודה-מימד):</w:t>
      </w:r>
    </w:p>
    <w:p w14:paraId="47478780" w14:textId="77777777" w:rsidR="00000000" w:rsidRDefault="00364BE1">
      <w:pPr>
        <w:pStyle w:val="a0"/>
        <w:rPr>
          <w:rtl/>
        </w:rPr>
      </w:pPr>
    </w:p>
    <w:p w14:paraId="1E2625C6" w14:textId="77777777" w:rsidR="00000000" w:rsidRDefault="00364BE1">
      <w:pPr>
        <w:pStyle w:val="a0"/>
        <w:rPr>
          <w:rFonts w:hint="cs"/>
          <w:rtl/>
        </w:rPr>
      </w:pPr>
      <w:r>
        <w:rPr>
          <w:rFonts w:hint="cs"/>
          <w:rtl/>
        </w:rPr>
        <w:t>לכן, אני הייתי מציע לראש הממשלה להחליט לאן פניו. אני חושב שהפעם ראש הממשלה איננו מהמר על הקדנציות שלו. אני חושב שהוא מהמר על הגורל של מדינת ישראל. כולנו ראינו, מאז קום המדינה ועד היום הזה, הרבה תקופות. תקופה כזאת של "ת</w:t>
      </w:r>
      <w:r>
        <w:rPr>
          <w:rFonts w:hint="cs"/>
          <w:rtl/>
        </w:rPr>
        <w:t>קיעה" מדינית, ביטחונית, כלכלית וחברתית עוד לא ראינו. מה שנותר לי זה רק דבר אחד: להתפלל שאכן סוף כל סוף ראש הממשלה יקום ויעשה דבר. תודה רבה.</w:t>
      </w:r>
    </w:p>
    <w:p w14:paraId="3883E277" w14:textId="77777777" w:rsidR="00000000" w:rsidRDefault="00364BE1">
      <w:pPr>
        <w:pStyle w:val="a0"/>
        <w:ind w:firstLine="0"/>
        <w:rPr>
          <w:rFonts w:hint="cs"/>
          <w:rtl/>
        </w:rPr>
      </w:pPr>
    </w:p>
    <w:p w14:paraId="3693B849" w14:textId="77777777" w:rsidR="00000000" w:rsidRDefault="00364BE1">
      <w:pPr>
        <w:pStyle w:val="af1"/>
        <w:rPr>
          <w:rtl/>
        </w:rPr>
      </w:pPr>
      <w:r>
        <w:rPr>
          <w:rtl/>
        </w:rPr>
        <w:t>היו"ר מוחמד ברכה:</w:t>
      </w:r>
    </w:p>
    <w:p w14:paraId="5C11A62E" w14:textId="77777777" w:rsidR="00000000" w:rsidRDefault="00364BE1">
      <w:pPr>
        <w:pStyle w:val="a0"/>
        <w:rPr>
          <w:rtl/>
        </w:rPr>
      </w:pPr>
    </w:p>
    <w:p w14:paraId="2C210E80" w14:textId="77777777" w:rsidR="00000000" w:rsidRDefault="00364BE1">
      <w:pPr>
        <w:pStyle w:val="a0"/>
        <w:rPr>
          <w:rFonts w:hint="cs"/>
          <w:rtl/>
        </w:rPr>
      </w:pPr>
      <w:r>
        <w:rPr>
          <w:rFonts w:hint="cs"/>
          <w:rtl/>
        </w:rPr>
        <w:t>תודה לחבר הכנסת בן-אליעזר. השר גדעון עזרא ישיב בשם הממשלה, בבקשה.</w:t>
      </w:r>
    </w:p>
    <w:p w14:paraId="0B360B89" w14:textId="77777777" w:rsidR="00000000" w:rsidRDefault="00364BE1">
      <w:pPr>
        <w:pStyle w:val="a0"/>
        <w:ind w:firstLine="0"/>
        <w:rPr>
          <w:rFonts w:hint="cs"/>
          <w:rtl/>
        </w:rPr>
      </w:pPr>
    </w:p>
    <w:p w14:paraId="336541BD" w14:textId="77777777" w:rsidR="00000000" w:rsidRDefault="00364BE1">
      <w:pPr>
        <w:pStyle w:val="a"/>
        <w:rPr>
          <w:rtl/>
        </w:rPr>
      </w:pPr>
      <w:bookmarkStart w:id="225" w:name="FS000000474T10_03_2004_15_15_51"/>
      <w:bookmarkStart w:id="226" w:name="_Toc71352030"/>
      <w:bookmarkEnd w:id="225"/>
      <w:r>
        <w:rPr>
          <w:rFonts w:hint="eastAsia"/>
          <w:rtl/>
        </w:rPr>
        <w:t>השר</w:t>
      </w:r>
      <w:r>
        <w:rPr>
          <w:rtl/>
        </w:rPr>
        <w:t xml:space="preserve"> גדעון עזרא:</w:t>
      </w:r>
      <w:bookmarkEnd w:id="226"/>
    </w:p>
    <w:p w14:paraId="4E97C7A0" w14:textId="77777777" w:rsidR="00000000" w:rsidRDefault="00364BE1">
      <w:pPr>
        <w:pStyle w:val="a0"/>
        <w:rPr>
          <w:rFonts w:hint="cs"/>
          <w:rtl/>
        </w:rPr>
      </w:pPr>
    </w:p>
    <w:p w14:paraId="2FD22868" w14:textId="77777777" w:rsidR="00000000" w:rsidRDefault="00364BE1">
      <w:pPr>
        <w:pStyle w:val="a0"/>
        <w:rPr>
          <w:rFonts w:hint="cs"/>
          <w:rtl/>
        </w:rPr>
      </w:pPr>
      <w:r>
        <w:rPr>
          <w:rFonts w:hint="cs"/>
          <w:rtl/>
        </w:rPr>
        <w:t>אדוני היושב-</w:t>
      </w:r>
      <w:r>
        <w:rPr>
          <w:rFonts w:hint="cs"/>
          <w:rtl/>
        </w:rPr>
        <w:t xml:space="preserve">ראש, חברי חברי הכנסת, חבר הכנסת בן-אליעזר, שר הביטחון לשעבר, אין לי ספק בכלל שביטחון מדינת ישראל עומד לנגד עיניך גם היום, כפי שהיה בעבר. אין לי כל ספק שהאינטרס של הבית הזה הוא להגיע לביטחון אזרחי מדינת ישראל ולבניית חיים רגילים, נורמליים, שאין לנו כבר כמה </w:t>
      </w:r>
      <w:r>
        <w:rPr>
          <w:rFonts w:hint="cs"/>
          <w:rtl/>
        </w:rPr>
        <w:t>שנים, להביא עלייה למדינת ישראל, למנוע ירידה ממדינת ישראל, וזה ניצב גם לנגד עיניו של ראש הממשלה.</w:t>
      </w:r>
    </w:p>
    <w:p w14:paraId="2C64EB1C" w14:textId="77777777" w:rsidR="00000000" w:rsidRDefault="00364BE1">
      <w:pPr>
        <w:pStyle w:val="a0"/>
        <w:rPr>
          <w:rFonts w:hint="cs"/>
          <w:rtl/>
        </w:rPr>
      </w:pPr>
    </w:p>
    <w:p w14:paraId="369C5608" w14:textId="77777777" w:rsidR="00000000" w:rsidRDefault="00364BE1">
      <w:pPr>
        <w:pStyle w:val="a0"/>
        <w:rPr>
          <w:rFonts w:hint="cs"/>
          <w:rtl/>
        </w:rPr>
      </w:pPr>
      <w:r>
        <w:rPr>
          <w:rFonts w:hint="cs"/>
          <w:rtl/>
        </w:rPr>
        <w:t>אני מוכרח להגיד שרצינו ללכת עם אבו-מאזן. לא נתנו לו מספיק דחיפות ומחוות, אבל אבו-מאזן לא עשה שום דבר. את הדבר הפשוט ביותר שהוא היה צריך לעשות, להילחם בטרור, הו</w:t>
      </w:r>
      <w:r>
        <w:rPr>
          <w:rFonts w:hint="cs"/>
          <w:rtl/>
        </w:rPr>
        <w:t>א לא עשה.</w:t>
      </w:r>
    </w:p>
    <w:p w14:paraId="269D47FA" w14:textId="77777777" w:rsidR="00000000" w:rsidRDefault="00364BE1">
      <w:pPr>
        <w:pStyle w:val="a0"/>
        <w:ind w:firstLine="0"/>
        <w:rPr>
          <w:rFonts w:hint="cs"/>
          <w:rtl/>
        </w:rPr>
      </w:pPr>
    </w:p>
    <w:p w14:paraId="7ADEF7D7" w14:textId="77777777" w:rsidR="00000000" w:rsidRDefault="00364BE1">
      <w:pPr>
        <w:pStyle w:val="af0"/>
        <w:rPr>
          <w:rtl/>
        </w:rPr>
      </w:pPr>
      <w:r>
        <w:rPr>
          <w:rtl/>
        </w:rPr>
        <w:t>בנימין בן-אליעזר (העבודה-מימד):</w:t>
      </w:r>
    </w:p>
    <w:p w14:paraId="56D6F1E2" w14:textId="77777777" w:rsidR="00000000" w:rsidRDefault="00364BE1">
      <w:pPr>
        <w:pStyle w:val="a0"/>
        <w:rPr>
          <w:rtl/>
        </w:rPr>
      </w:pPr>
    </w:p>
    <w:p w14:paraId="0F0A51D5" w14:textId="77777777" w:rsidR="00000000" w:rsidRDefault="00364BE1">
      <w:pPr>
        <w:pStyle w:val="a0"/>
        <w:rPr>
          <w:rFonts w:hint="cs"/>
          <w:rtl/>
        </w:rPr>
      </w:pPr>
      <w:r>
        <w:rPr>
          <w:rFonts w:hint="cs"/>
          <w:rtl/>
        </w:rPr>
        <w:t>הוא לא היה יכול.</w:t>
      </w:r>
    </w:p>
    <w:p w14:paraId="19F20CFB" w14:textId="77777777" w:rsidR="00000000" w:rsidRDefault="00364BE1">
      <w:pPr>
        <w:pStyle w:val="a0"/>
        <w:ind w:firstLine="0"/>
        <w:rPr>
          <w:rFonts w:hint="cs"/>
          <w:rtl/>
        </w:rPr>
      </w:pPr>
    </w:p>
    <w:p w14:paraId="75E8C04A" w14:textId="77777777" w:rsidR="00000000" w:rsidRDefault="00364BE1">
      <w:pPr>
        <w:pStyle w:val="-"/>
        <w:rPr>
          <w:rtl/>
        </w:rPr>
      </w:pPr>
      <w:bookmarkStart w:id="227" w:name="FS000000474T10_03_2004_15_18_17C"/>
      <w:bookmarkEnd w:id="227"/>
      <w:r>
        <w:rPr>
          <w:rtl/>
        </w:rPr>
        <w:t>השר גדעון עזרא:</w:t>
      </w:r>
    </w:p>
    <w:p w14:paraId="7D25BF2E" w14:textId="77777777" w:rsidR="00000000" w:rsidRDefault="00364BE1">
      <w:pPr>
        <w:pStyle w:val="a0"/>
        <w:rPr>
          <w:rtl/>
        </w:rPr>
      </w:pPr>
    </w:p>
    <w:p w14:paraId="2C2441EC" w14:textId="77777777" w:rsidR="00000000" w:rsidRDefault="00364BE1">
      <w:pPr>
        <w:pStyle w:val="a0"/>
        <w:rPr>
          <w:rFonts w:hint="cs"/>
          <w:rtl/>
        </w:rPr>
      </w:pPr>
      <w:r>
        <w:rPr>
          <w:rFonts w:hint="cs"/>
          <w:rtl/>
        </w:rPr>
        <w:t>לא יכול? אל תחתום. הוא בא וחתם על הסכם יחד עם הנשיא בוש, ולמחרת הוא לא עשה שום דבר.</w:t>
      </w:r>
    </w:p>
    <w:p w14:paraId="0601B81B" w14:textId="77777777" w:rsidR="00000000" w:rsidRDefault="00364BE1">
      <w:pPr>
        <w:pStyle w:val="a0"/>
        <w:ind w:firstLine="0"/>
        <w:rPr>
          <w:rFonts w:hint="cs"/>
          <w:rtl/>
        </w:rPr>
      </w:pPr>
    </w:p>
    <w:p w14:paraId="0B008E39" w14:textId="77777777" w:rsidR="00000000" w:rsidRDefault="00364BE1">
      <w:pPr>
        <w:pStyle w:val="af0"/>
        <w:rPr>
          <w:rtl/>
        </w:rPr>
      </w:pPr>
      <w:r>
        <w:rPr>
          <w:rFonts w:hint="eastAsia"/>
          <w:rtl/>
        </w:rPr>
        <w:t>אבשלום</w:t>
      </w:r>
      <w:r>
        <w:rPr>
          <w:rtl/>
        </w:rPr>
        <w:t xml:space="preserve"> וילן (מרצ):</w:t>
      </w:r>
    </w:p>
    <w:p w14:paraId="2F5CCCD7" w14:textId="77777777" w:rsidR="00000000" w:rsidRDefault="00364BE1">
      <w:pPr>
        <w:pStyle w:val="a0"/>
        <w:rPr>
          <w:rFonts w:hint="cs"/>
          <w:rtl/>
        </w:rPr>
      </w:pPr>
    </w:p>
    <w:p w14:paraId="162B2D6C" w14:textId="77777777" w:rsidR="00000000" w:rsidRDefault="00364BE1">
      <w:pPr>
        <w:pStyle w:val="a0"/>
        <w:rPr>
          <w:rFonts w:hint="cs"/>
          <w:rtl/>
        </w:rPr>
      </w:pPr>
      <w:r>
        <w:rPr>
          <w:rFonts w:hint="cs"/>
          <w:rtl/>
        </w:rPr>
        <w:t>- - -</w:t>
      </w:r>
    </w:p>
    <w:p w14:paraId="117A4F7F" w14:textId="77777777" w:rsidR="00000000" w:rsidRDefault="00364BE1">
      <w:pPr>
        <w:pStyle w:val="a0"/>
        <w:ind w:firstLine="0"/>
        <w:rPr>
          <w:rFonts w:hint="cs"/>
          <w:rtl/>
        </w:rPr>
      </w:pPr>
    </w:p>
    <w:p w14:paraId="1C4864A6" w14:textId="77777777" w:rsidR="00000000" w:rsidRDefault="00364BE1">
      <w:pPr>
        <w:pStyle w:val="af0"/>
        <w:rPr>
          <w:rtl/>
        </w:rPr>
      </w:pPr>
    </w:p>
    <w:p w14:paraId="2049FFE9" w14:textId="77777777" w:rsidR="00000000" w:rsidRDefault="00364BE1">
      <w:pPr>
        <w:pStyle w:val="af0"/>
        <w:rPr>
          <w:rtl/>
        </w:rPr>
      </w:pPr>
      <w:r>
        <w:rPr>
          <w:rFonts w:hint="eastAsia"/>
          <w:rtl/>
        </w:rPr>
        <w:t>מיכאל</w:t>
      </w:r>
      <w:r>
        <w:rPr>
          <w:rtl/>
        </w:rPr>
        <w:t xml:space="preserve"> איתן (הליכוד):</w:t>
      </w:r>
    </w:p>
    <w:p w14:paraId="51EB4BAF" w14:textId="77777777" w:rsidR="00000000" w:rsidRDefault="00364BE1">
      <w:pPr>
        <w:pStyle w:val="a0"/>
        <w:rPr>
          <w:rFonts w:hint="cs"/>
          <w:rtl/>
        </w:rPr>
      </w:pPr>
    </w:p>
    <w:p w14:paraId="4AC361B3" w14:textId="77777777" w:rsidR="00000000" w:rsidRDefault="00364BE1">
      <w:pPr>
        <w:pStyle w:val="a0"/>
        <w:rPr>
          <w:rFonts w:hint="cs"/>
          <w:rtl/>
        </w:rPr>
      </w:pPr>
      <w:r>
        <w:rPr>
          <w:rFonts w:hint="cs"/>
          <w:rtl/>
        </w:rPr>
        <w:t>- - -</w:t>
      </w:r>
    </w:p>
    <w:p w14:paraId="4487E3CC" w14:textId="77777777" w:rsidR="00000000" w:rsidRDefault="00364BE1">
      <w:pPr>
        <w:pStyle w:val="a0"/>
        <w:ind w:firstLine="0"/>
        <w:rPr>
          <w:rFonts w:hint="cs"/>
          <w:rtl/>
        </w:rPr>
      </w:pPr>
    </w:p>
    <w:p w14:paraId="2C3AE5CC" w14:textId="77777777" w:rsidR="00000000" w:rsidRDefault="00364BE1">
      <w:pPr>
        <w:pStyle w:val="-"/>
        <w:rPr>
          <w:rtl/>
        </w:rPr>
      </w:pPr>
      <w:bookmarkStart w:id="228" w:name="FS000000474T10_03_2004_15_19_33C"/>
      <w:bookmarkEnd w:id="228"/>
      <w:r>
        <w:rPr>
          <w:rtl/>
        </w:rPr>
        <w:t>השר גדעון עזרא:</w:t>
      </w:r>
    </w:p>
    <w:p w14:paraId="6A8E9108" w14:textId="77777777" w:rsidR="00000000" w:rsidRDefault="00364BE1">
      <w:pPr>
        <w:pStyle w:val="a0"/>
        <w:rPr>
          <w:rtl/>
        </w:rPr>
      </w:pPr>
    </w:p>
    <w:p w14:paraId="7A5EDC82" w14:textId="77777777" w:rsidR="00000000" w:rsidRDefault="00364BE1">
      <w:pPr>
        <w:pStyle w:val="a0"/>
        <w:rPr>
          <w:rFonts w:hint="cs"/>
          <w:rtl/>
        </w:rPr>
      </w:pPr>
      <w:r>
        <w:rPr>
          <w:rFonts w:hint="cs"/>
          <w:rtl/>
        </w:rPr>
        <w:t>תרשה לי, לבוא ולהג</w:t>
      </w:r>
      <w:r>
        <w:rPr>
          <w:rFonts w:hint="cs"/>
          <w:rtl/>
        </w:rPr>
        <w:t>יד - - -</w:t>
      </w:r>
    </w:p>
    <w:p w14:paraId="243E6A0E" w14:textId="77777777" w:rsidR="00000000" w:rsidRDefault="00364BE1">
      <w:pPr>
        <w:pStyle w:val="a0"/>
        <w:ind w:firstLine="0"/>
        <w:rPr>
          <w:rFonts w:hint="cs"/>
          <w:rtl/>
        </w:rPr>
      </w:pPr>
    </w:p>
    <w:p w14:paraId="09775443" w14:textId="77777777" w:rsidR="00000000" w:rsidRDefault="00364BE1">
      <w:pPr>
        <w:pStyle w:val="af0"/>
        <w:rPr>
          <w:rtl/>
        </w:rPr>
      </w:pPr>
      <w:r>
        <w:rPr>
          <w:rFonts w:hint="eastAsia"/>
          <w:rtl/>
        </w:rPr>
        <w:t>אבשלום</w:t>
      </w:r>
      <w:r>
        <w:rPr>
          <w:rtl/>
        </w:rPr>
        <w:t xml:space="preserve"> וילן (מרצ):</w:t>
      </w:r>
    </w:p>
    <w:p w14:paraId="41E83228" w14:textId="77777777" w:rsidR="00000000" w:rsidRDefault="00364BE1">
      <w:pPr>
        <w:pStyle w:val="a0"/>
        <w:rPr>
          <w:rFonts w:hint="cs"/>
          <w:rtl/>
        </w:rPr>
      </w:pPr>
    </w:p>
    <w:p w14:paraId="03D8FBA1" w14:textId="77777777" w:rsidR="00000000" w:rsidRDefault="00364BE1">
      <w:pPr>
        <w:pStyle w:val="a0"/>
        <w:rPr>
          <w:rFonts w:hint="cs"/>
          <w:rtl/>
        </w:rPr>
      </w:pPr>
      <w:r>
        <w:rPr>
          <w:rFonts w:hint="cs"/>
          <w:rtl/>
        </w:rPr>
        <w:t>- - -</w:t>
      </w:r>
    </w:p>
    <w:p w14:paraId="363A13D3" w14:textId="77777777" w:rsidR="00000000" w:rsidRDefault="00364BE1">
      <w:pPr>
        <w:pStyle w:val="a0"/>
        <w:ind w:firstLine="0"/>
        <w:rPr>
          <w:rFonts w:hint="cs"/>
          <w:rtl/>
        </w:rPr>
      </w:pPr>
    </w:p>
    <w:p w14:paraId="6D17524D" w14:textId="77777777" w:rsidR="00000000" w:rsidRDefault="00364BE1">
      <w:pPr>
        <w:pStyle w:val="af0"/>
        <w:rPr>
          <w:rtl/>
        </w:rPr>
      </w:pPr>
      <w:r>
        <w:rPr>
          <w:rFonts w:hint="eastAsia"/>
          <w:rtl/>
        </w:rPr>
        <w:t>מיכאל</w:t>
      </w:r>
      <w:r>
        <w:rPr>
          <w:rtl/>
        </w:rPr>
        <w:t xml:space="preserve"> איתן (הליכוד):</w:t>
      </w:r>
    </w:p>
    <w:p w14:paraId="32BD4D35" w14:textId="77777777" w:rsidR="00000000" w:rsidRDefault="00364BE1">
      <w:pPr>
        <w:pStyle w:val="a0"/>
        <w:rPr>
          <w:rFonts w:hint="cs"/>
          <w:rtl/>
        </w:rPr>
      </w:pPr>
    </w:p>
    <w:p w14:paraId="2347C033" w14:textId="77777777" w:rsidR="00000000" w:rsidRDefault="00364BE1">
      <w:pPr>
        <w:pStyle w:val="a0"/>
        <w:rPr>
          <w:rFonts w:hint="cs"/>
          <w:rtl/>
        </w:rPr>
      </w:pPr>
      <w:r>
        <w:rPr>
          <w:rFonts w:hint="cs"/>
          <w:rtl/>
        </w:rPr>
        <w:t>לא דחליל ולא דחלאן.</w:t>
      </w:r>
    </w:p>
    <w:p w14:paraId="12A5251E" w14:textId="77777777" w:rsidR="00000000" w:rsidRDefault="00364BE1">
      <w:pPr>
        <w:pStyle w:val="a0"/>
        <w:ind w:firstLine="0"/>
        <w:rPr>
          <w:rFonts w:hint="cs"/>
          <w:rtl/>
        </w:rPr>
      </w:pPr>
    </w:p>
    <w:p w14:paraId="648DB967" w14:textId="77777777" w:rsidR="00000000" w:rsidRDefault="00364BE1">
      <w:pPr>
        <w:pStyle w:val="-"/>
        <w:rPr>
          <w:rtl/>
        </w:rPr>
      </w:pPr>
      <w:bookmarkStart w:id="229" w:name="FS000000474T10_03_2004_15_20_07C"/>
      <w:bookmarkEnd w:id="229"/>
      <w:r>
        <w:rPr>
          <w:rtl/>
        </w:rPr>
        <w:t>השר גדעון עזרא:</w:t>
      </w:r>
    </w:p>
    <w:p w14:paraId="2C0E8587" w14:textId="77777777" w:rsidR="00000000" w:rsidRDefault="00364BE1">
      <w:pPr>
        <w:pStyle w:val="a0"/>
        <w:rPr>
          <w:rtl/>
        </w:rPr>
      </w:pPr>
    </w:p>
    <w:p w14:paraId="44254F1B" w14:textId="77777777" w:rsidR="00000000" w:rsidRDefault="00364BE1">
      <w:pPr>
        <w:pStyle w:val="a0"/>
        <w:rPr>
          <w:rFonts w:hint="cs"/>
          <w:rtl/>
        </w:rPr>
      </w:pPr>
      <w:r>
        <w:rPr>
          <w:rFonts w:hint="cs"/>
          <w:rtl/>
        </w:rPr>
        <w:t>גם כאשר רבין, זיכרונו לברכה, היה ראש הממשלה ועשה את הסכמי אוסלו, הטיפול שלהם בטרור היה בעירבון מאוד מאוד מאוד מוגבל. אתה יודע את זה. לכן, לבוא ולדבר על אבו-מאז</w:t>
      </w:r>
      <w:r>
        <w:rPr>
          <w:rFonts w:hint="cs"/>
          <w:rtl/>
        </w:rPr>
        <w:t>ן - - -</w:t>
      </w:r>
    </w:p>
    <w:p w14:paraId="66588816" w14:textId="77777777" w:rsidR="00000000" w:rsidRDefault="00364BE1">
      <w:pPr>
        <w:pStyle w:val="a0"/>
        <w:ind w:firstLine="0"/>
        <w:rPr>
          <w:rFonts w:hint="cs"/>
          <w:rtl/>
        </w:rPr>
      </w:pPr>
    </w:p>
    <w:p w14:paraId="6D69A68E" w14:textId="77777777" w:rsidR="00000000" w:rsidRDefault="00364BE1">
      <w:pPr>
        <w:pStyle w:val="af0"/>
        <w:rPr>
          <w:rtl/>
        </w:rPr>
      </w:pPr>
      <w:r>
        <w:rPr>
          <w:rFonts w:hint="eastAsia"/>
          <w:rtl/>
        </w:rPr>
        <w:t>אבשלום</w:t>
      </w:r>
      <w:r>
        <w:rPr>
          <w:rtl/>
        </w:rPr>
        <w:t xml:space="preserve"> וילן (מרצ):</w:t>
      </w:r>
    </w:p>
    <w:p w14:paraId="09278B60" w14:textId="77777777" w:rsidR="00000000" w:rsidRDefault="00364BE1">
      <w:pPr>
        <w:pStyle w:val="a0"/>
        <w:rPr>
          <w:rFonts w:hint="cs"/>
          <w:rtl/>
        </w:rPr>
      </w:pPr>
    </w:p>
    <w:p w14:paraId="4D1AAA08" w14:textId="77777777" w:rsidR="00000000" w:rsidRDefault="00364BE1">
      <w:pPr>
        <w:pStyle w:val="a0"/>
        <w:rPr>
          <w:rFonts w:hint="cs"/>
          <w:rtl/>
        </w:rPr>
      </w:pPr>
      <w:r>
        <w:rPr>
          <w:rFonts w:hint="cs"/>
          <w:rtl/>
        </w:rPr>
        <w:t>הפעם הראשונה היתה תחת לחץ שלנו - - -</w:t>
      </w:r>
    </w:p>
    <w:p w14:paraId="12F9CBAD" w14:textId="77777777" w:rsidR="00000000" w:rsidRDefault="00364BE1">
      <w:pPr>
        <w:pStyle w:val="a0"/>
        <w:ind w:firstLine="0"/>
        <w:rPr>
          <w:rFonts w:hint="cs"/>
          <w:rtl/>
        </w:rPr>
      </w:pPr>
    </w:p>
    <w:p w14:paraId="14076C5D" w14:textId="77777777" w:rsidR="00000000" w:rsidRDefault="00364BE1">
      <w:pPr>
        <w:pStyle w:val="af1"/>
        <w:rPr>
          <w:rtl/>
        </w:rPr>
      </w:pPr>
      <w:bookmarkStart w:id="230" w:name="FS000000474T10_03_2004_15_21_00C"/>
      <w:bookmarkEnd w:id="230"/>
      <w:r>
        <w:rPr>
          <w:rtl/>
        </w:rPr>
        <w:t>היו"ר מוחמד ברכה:</w:t>
      </w:r>
    </w:p>
    <w:p w14:paraId="7BD4EE51" w14:textId="77777777" w:rsidR="00000000" w:rsidRDefault="00364BE1">
      <w:pPr>
        <w:pStyle w:val="a0"/>
        <w:rPr>
          <w:rtl/>
        </w:rPr>
      </w:pPr>
    </w:p>
    <w:p w14:paraId="32C7A505" w14:textId="77777777" w:rsidR="00000000" w:rsidRDefault="00364BE1">
      <w:pPr>
        <w:pStyle w:val="a0"/>
        <w:rPr>
          <w:rFonts w:hint="cs"/>
          <w:rtl/>
        </w:rPr>
      </w:pPr>
      <w:r>
        <w:rPr>
          <w:rFonts w:hint="cs"/>
          <w:rtl/>
        </w:rPr>
        <w:t>רבותי, מקריאות ביניים אתם עוברים לנאומים.</w:t>
      </w:r>
    </w:p>
    <w:p w14:paraId="30127394" w14:textId="77777777" w:rsidR="00000000" w:rsidRDefault="00364BE1">
      <w:pPr>
        <w:pStyle w:val="-"/>
        <w:rPr>
          <w:rFonts w:hint="cs"/>
          <w:rtl/>
        </w:rPr>
      </w:pPr>
    </w:p>
    <w:p w14:paraId="4EE8C889" w14:textId="77777777" w:rsidR="00000000" w:rsidRDefault="00364BE1">
      <w:pPr>
        <w:pStyle w:val="-"/>
        <w:rPr>
          <w:rtl/>
        </w:rPr>
      </w:pPr>
      <w:r>
        <w:rPr>
          <w:rFonts w:hint="eastAsia"/>
          <w:rtl/>
        </w:rPr>
        <w:t>השר</w:t>
      </w:r>
      <w:r>
        <w:rPr>
          <w:rtl/>
        </w:rPr>
        <w:t xml:space="preserve"> גדעון עזרא:</w:t>
      </w:r>
    </w:p>
    <w:p w14:paraId="53620C74" w14:textId="77777777" w:rsidR="00000000" w:rsidRDefault="00364BE1">
      <w:pPr>
        <w:pStyle w:val="a0"/>
        <w:rPr>
          <w:rFonts w:hint="cs"/>
          <w:rtl/>
        </w:rPr>
      </w:pPr>
    </w:p>
    <w:p w14:paraId="7384B26D" w14:textId="77777777" w:rsidR="00000000" w:rsidRDefault="00364BE1">
      <w:pPr>
        <w:pStyle w:val="a0"/>
        <w:rPr>
          <w:rFonts w:hint="cs"/>
          <w:rtl/>
        </w:rPr>
      </w:pPr>
      <w:r>
        <w:rPr>
          <w:rFonts w:hint="cs"/>
          <w:rtl/>
        </w:rPr>
        <w:t xml:space="preserve"> מאחר שלא צלח עם אבו-מאזן וקמה ממשלת אבו-עלא, מדינת ישראל עדיין האמינה ומאמינה בהסכם מפת הדרכים, ואומנם, אנחנו</w:t>
      </w:r>
      <w:r>
        <w:rPr>
          <w:rFonts w:hint="cs"/>
          <w:rtl/>
        </w:rPr>
        <w:t xml:space="preserve"> מצפים שאבו-עלא יגיע לפגישה עם ראש ממשלת ישראל - - -</w:t>
      </w:r>
    </w:p>
    <w:p w14:paraId="44BDFC34" w14:textId="77777777" w:rsidR="00000000" w:rsidRDefault="00364BE1">
      <w:pPr>
        <w:pStyle w:val="a0"/>
        <w:ind w:firstLine="0"/>
        <w:rPr>
          <w:rFonts w:hint="cs"/>
          <w:rtl/>
        </w:rPr>
      </w:pPr>
    </w:p>
    <w:p w14:paraId="4781336D" w14:textId="77777777" w:rsidR="00000000" w:rsidRDefault="00364BE1">
      <w:pPr>
        <w:pStyle w:val="af0"/>
        <w:rPr>
          <w:rtl/>
        </w:rPr>
      </w:pPr>
      <w:r>
        <w:rPr>
          <w:rtl/>
        </w:rPr>
        <w:t>מיכאל איתן (הליכוד):</w:t>
      </w:r>
    </w:p>
    <w:p w14:paraId="429EC2F3" w14:textId="77777777" w:rsidR="00000000" w:rsidRDefault="00364BE1">
      <w:pPr>
        <w:pStyle w:val="a0"/>
        <w:rPr>
          <w:rtl/>
        </w:rPr>
      </w:pPr>
    </w:p>
    <w:p w14:paraId="5FA9C2C3" w14:textId="77777777" w:rsidR="00000000" w:rsidRDefault="00364BE1">
      <w:pPr>
        <w:pStyle w:val="a0"/>
        <w:rPr>
          <w:rFonts w:hint="cs"/>
          <w:rtl/>
        </w:rPr>
      </w:pPr>
      <w:r>
        <w:rPr>
          <w:rFonts w:hint="cs"/>
          <w:rtl/>
        </w:rPr>
        <w:t>את מי מייצג אבו-עלא? איזה כושר ביצוע הוא מייצג? איזו ממשלה הוא מייצג? הוא לא מייצג כלום.</w:t>
      </w:r>
    </w:p>
    <w:p w14:paraId="0EA18E8E" w14:textId="77777777" w:rsidR="00000000" w:rsidRDefault="00364BE1">
      <w:pPr>
        <w:pStyle w:val="a0"/>
        <w:ind w:firstLine="0"/>
        <w:rPr>
          <w:rtl/>
        </w:rPr>
      </w:pPr>
    </w:p>
    <w:p w14:paraId="66E69DA6" w14:textId="77777777" w:rsidR="00000000" w:rsidRDefault="00364BE1">
      <w:pPr>
        <w:pStyle w:val="a0"/>
        <w:ind w:firstLine="0"/>
        <w:rPr>
          <w:rFonts w:hint="cs"/>
          <w:rtl/>
        </w:rPr>
      </w:pPr>
    </w:p>
    <w:p w14:paraId="383ACEC2" w14:textId="77777777" w:rsidR="00000000" w:rsidRDefault="00364BE1">
      <w:pPr>
        <w:pStyle w:val="-"/>
        <w:rPr>
          <w:rtl/>
        </w:rPr>
      </w:pPr>
      <w:bookmarkStart w:id="231" w:name="FS000000474T10_03_2004_15_23_05C"/>
      <w:bookmarkEnd w:id="231"/>
      <w:r>
        <w:rPr>
          <w:rtl/>
        </w:rPr>
        <w:t>השר גדעון עזרא:</w:t>
      </w:r>
    </w:p>
    <w:p w14:paraId="431AC011" w14:textId="77777777" w:rsidR="00000000" w:rsidRDefault="00364BE1">
      <w:pPr>
        <w:pStyle w:val="a0"/>
        <w:rPr>
          <w:rtl/>
        </w:rPr>
      </w:pPr>
    </w:p>
    <w:p w14:paraId="744732F9" w14:textId="77777777" w:rsidR="00000000" w:rsidRDefault="00364BE1">
      <w:pPr>
        <w:pStyle w:val="a0"/>
        <w:rPr>
          <w:rFonts w:hint="cs"/>
          <w:rtl/>
        </w:rPr>
      </w:pPr>
      <w:r>
        <w:rPr>
          <w:rFonts w:hint="cs"/>
          <w:rtl/>
        </w:rPr>
        <w:t>אני אומר לך את השקפתי: אם וכאשר יהיה חשש לרשות הפלסטינית שמאן דהוא מאיים</w:t>
      </w:r>
      <w:r>
        <w:rPr>
          <w:rFonts w:hint="cs"/>
          <w:rtl/>
        </w:rPr>
        <w:t xml:space="preserve"> עליה, ה"חמאס" מאיים עליה, תאמין לי, הם יטפלו בזה מהתחלה ועד הסוף. השר לשעבר בן-אליעזר, אני חושב שהוא גם מסכים אתי בעניין הזה.</w:t>
      </w:r>
    </w:p>
    <w:p w14:paraId="6A7B82C0" w14:textId="77777777" w:rsidR="00000000" w:rsidRDefault="00364BE1">
      <w:pPr>
        <w:pStyle w:val="a0"/>
        <w:ind w:firstLine="0"/>
        <w:rPr>
          <w:rFonts w:hint="cs"/>
          <w:rtl/>
        </w:rPr>
      </w:pPr>
    </w:p>
    <w:p w14:paraId="1F53E92D" w14:textId="77777777" w:rsidR="00000000" w:rsidRDefault="00364BE1">
      <w:pPr>
        <w:pStyle w:val="af0"/>
        <w:rPr>
          <w:rtl/>
        </w:rPr>
      </w:pPr>
      <w:r>
        <w:rPr>
          <w:rFonts w:hint="eastAsia"/>
          <w:rtl/>
        </w:rPr>
        <w:t>מיכאל</w:t>
      </w:r>
      <w:r>
        <w:rPr>
          <w:rtl/>
        </w:rPr>
        <w:t xml:space="preserve"> איתן (הליכוד):</w:t>
      </w:r>
    </w:p>
    <w:p w14:paraId="71252CA0" w14:textId="77777777" w:rsidR="00000000" w:rsidRDefault="00364BE1">
      <w:pPr>
        <w:pStyle w:val="a0"/>
        <w:rPr>
          <w:rFonts w:hint="cs"/>
          <w:rtl/>
        </w:rPr>
      </w:pPr>
    </w:p>
    <w:p w14:paraId="3A2DE8B1" w14:textId="77777777" w:rsidR="00000000" w:rsidRDefault="00364BE1">
      <w:pPr>
        <w:pStyle w:val="a0"/>
        <w:rPr>
          <w:rFonts w:hint="cs"/>
          <w:rtl/>
        </w:rPr>
      </w:pPr>
      <w:r>
        <w:rPr>
          <w:rFonts w:hint="cs"/>
          <w:rtl/>
        </w:rPr>
        <w:t>הם לא מסוגלים, אין להם כוח - - -</w:t>
      </w:r>
    </w:p>
    <w:p w14:paraId="0E449DCE" w14:textId="77777777" w:rsidR="00000000" w:rsidRDefault="00364BE1">
      <w:pPr>
        <w:pStyle w:val="a0"/>
        <w:ind w:firstLine="0"/>
        <w:rPr>
          <w:rFonts w:hint="cs"/>
          <w:rtl/>
        </w:rPr>
      </w:pPr>
    </w:p>
    <w:p w14:paraId="79669098" w14:textId="77777777" w:rsidR="00000000" w:rsidRDefault="00364BE1">
      <w:pPr>
        <w:pStyle w:val="af1"/>
        <w:rPr>
          <w:rtl/>
        </w:rPr>
      </w:pPr>
      <w:r>
        <w:rPr>
          <w:rtl/>
        </w:rPr>
        <w:t>היו"ר מוחמד ברכה:</w:t>
      </w:r>
    </w:p>
    <w:p w14:paraId="6EC6103A" w14:textId="77777777" w:rsidR="00000000" w:rsidRDefault="00364BE1">
      <w:pPr>
        <w:pStyle w:val="a0"/>
        <w:rPr>
          <w:rtl/>
        </w:rPr>
      </w:pPr>
    </w:p>
    <w:p w14:paraId="3F696866" w14:textId="77777777" w:rsidR="00000000" w:rsidRDefault="00364BE1">
      <w:pPr>
        <w:pStyle w:val="a0"/>
        <w:rPr>
          <w:rFonts w:hint="cs"/>
          <w:rtl/>
        </w:rPr>
      </w:pPr>
      <w:r>
        <w:rPr>
          <w:rFonts w:hint="cs"/>
          <w:rtl/>
        </w:rPr>
        <w:t>חבר הכנסת איתן, תסיים את סדרת קריאות הביניים שלך, בבק</w:t>
      </w:r>
      <w:r>
        <w:rPr>
          <w:rFonts w:hint="cs"/>
          <w:rtl/>
        </w:rPr>
        <w:t>שה.</w:t>
      </w:r>
    </w:p>
    <w:p w14:paraId="49D6D71D" w14:textId="77777777" w:rsidR="00000000" w:rsidRDefault="00364BE1">
      <w:pPr>
        <w:pStyle w:val="a0"/>
        <w:ind w:firstLine="0"/>
        <w:rPr>
          <w:rFonts w:hint="cs"/>
          <w:rtl/>
        </w:rPr>
      </w:pPr>
    </w:p>
    <w:p w14:paraId="52074701" w14:textId="77777777" w:rsidR="00000000" w:rsidRDefault="00364BE1">
      <w:pPr>
        <w:pStyle w:val="-"/>
        <w:rPr>
          <w:rtl/>
        </w:rPr>
      </w:pPr>
      <w:bookmarkStart w:id="232" w:name="FS000000474T10_03_2004_15_25_12C"/>
      <w:bookmarkEnd w:id="232"/>
      <w:r>
        <w:rPr>
          <w:rtl/>
        </w:rPr>
        <w:t>השר גדעון עזרא:</w:t>
      </w:r>
    </w:p>
    <w:p w14:paraId="7C3BD889" w14:textId="77777777" w:rsidR="00000000" w:rsidRDefault="00364BE1">
      <w:pPr>
        <w:pStyle w:val="a0"/>
        <w:rPr>
          <w:rtl/>
        </w:rPr>
      </w:pPr>
    </w:p>
    <w:p w14:paraId="1EEF048B" w14:textId="77777777" w:rsidR="00000000" w:rsidRDefault="00364BE1">
      <w:pPr>
        <w:pStyle w:val="a0"/>
        <w:rPr>
          <w:rFonts w:hint="cs"/>
          <w:rtl/>
        </w:rPr>
      </w:pPr>
      <w:r>
        <w:rPr>
          <w:rFonts w:hint="cs"/>
          <w:rtl/>
        </w:rPr>
        <w:t>אני מוכרח להגיד דבר אחד: ראש הממשלה נקלע למצב של הסכמה ממשלתית למפת הדרכים, ויש תקלות בדרך לביצוע. אז דובר על תוכנית אחרת, שראש הממשלה קורא לה תוכנית ההתנתקות, תוכנית שנמצאת בגיבוש ויש שם הרבה מאוד שאלות והרבה מאוד נעלמים. השר לשעבר ב</w:t>
      </w:r>
      <w:r>
        <w:rPr>
          <w:rFonts w:hint="cs"/>
          <w:rtl/>
        </w:rPr>
        <w:t>ן-אליעזר, אחד הנעלמים, מעבר למה שאומרת ארצות-הברית, מעבר למה שאומרת מצרים, מעבר למה שאמרו הפלסטינים, כל יום אני שומע דברים אחרים שאומרת מפלגת העבודה. כל יום סיפור אחר. פעם מוכנים להצטרף, פעם לא מוכנים להצטרף. יש נעלם נוסף, זה חברים שלנו בקואליציה - - -</w:t>
      </w:r>
    </w:p>
    <w:p w14:paraId="528E1D3D" w14:textId="77777777" w:rsidR="00000000" w:rsidRDefault="00364BE1">
      <w:pPr>
        <w:pStyle w:val="a0"/>
        <w:ind w:firstLine="0"/>
        <w:rPr>
          <w:rFonts w:hint="cs"/>
          <w:rtl/>
        </w:rPr>
      </w:pPr>
    </w:p>
    <w:p w14:paraId="310497B6" w14:textId="77777777" w:rsidR="00000000" w:rsidRDefault="00364BE1">
      <w:pPr>
        <w:pStyle w:val="af0"/>
        <w:rPr>
          <w:rtl/>
        </w:rPr>
      </w:pPr>
      <w:r>
        <w:rPr>
          <w:rFonts w:hint="eastAsia"/>
          <w:rtl/>
        </w:rPr>
        <w:t>בנ</w:t>
      </w:r>
      <w:r>
        <w:rPr>
          <w:rFonts w:hint="eastAsia"/>
          <w:rtl/>
        </w:rPr>
        <w:t>ימין</w:t>
      </w:r>
      <w:r>
        <w:rPr>
          <w:rtl/>
        </w:rPr>
        <w:t xml:space="preserve"> בן-אליעזר (העבודה-מימד):</w:t>
      </w:r>
    </w:p>
    <w:p w14:paraId="183CDFD6" w14:textId="77777777" w:rsidR="00000000" w:rsidRDefault="00364BE1">
      <w:pPr>
        <w:pStyle w:val="a0"/>
        <w:rPr>
          <w:rFonts w:hint="cs"/>
          <w:rtl/>
        </w:rPr>
      </w:pPr>
    </w:p>
    <w:p w14:paraId="7263C97D" w14:textId="77777777" w:rsidR="00000000" w:rsidRDefault="00364BE1">
      <w:pPr>
        <w:pStyle w:val="a0"/>
        <w:rPr>
          <w:rFonts w:hint="cs"/>
          <w:rtl/>
        </w:rPr>
      </w:pPr>
      <w:r>
        <w:rPr>
          <w:rFonts w:hint="cs"/>
          <w:rtl/>
        </w:rPr>
        <w:t>עזוב את זה, זה רציני?</w:t>
      </w:r>
    </w:p>
    <w:p w14:paraId="7935BBD0" w14:textId="77777777" w:rsidR="00000000" w:rsidRDefault="00364BE1">
      <w:pPr>
        <w:pStyle w:val="a0"/>
        <w:ind w:firstLine="0"/>
        <w:rPr>
          <w:rFonts w:hint="cs"/>
          <w:rtl/>
        </w:rPr>
      </w:pPr>
    </w:p>
    <w:p w14:paraId="1D732110" w14:textId="77777777" w:rsidR="00000000" w:rsidRDefault="00364BE1">
      <w:pPr>
        <w:pStyle w:val="-"/>
        <w:rPr>
          <w:rtl/>
        </w:rPr>
      </w:pPr>
      <w:bookmarkStart w:id="233" w:name="FS000000474T10_03_2004_15_27_03C"/>
      <w:bookmarkEnd w:id="233"/>
      <w:r>
        <w:rPr>
          <w:rtl/>
        </w:rPr>
        <w:t>השר גדעון עזרא:</w:t>
      </w:r>
    </w:p>
    <w:p w14:paraId="64C81816" w14:textId="77777777" w:rsidR="00000000" w:rsidRDefault="00364BE1">
      <w:pPr>
        <w:pStyle w:val="a0"/>
        <w:rPr>
          <w:rtl/>
        </w:rPr>
      </w:pPr>
    </w:p>
    <w:p w14:paraId="6B50E373" w14:textId="77777777" w:rsidR="00000000" w:rsidRDefault="00364BE1">
      <w:pPr>
        <w:pStyle w:val="a0"/>
        <w:rPr>
          <w:rFonts w:hint="cs"/>
          <w:rtl/>
        </w:rPr>
      </w:pPr>
      <w:r>
        <w:rPr>
          <w:rFonts w:hint="cs"/>
          <w:rtl/>
        </w:rPr>
        <w:t>מה רציני? תגיד לנו מה רציני.</w:t>
      </w:r>
    </w:p>
    <w:p w14:paraId="19329C5B" w14:textId="77777777" w:rsidR="00000000" w:rsidRDefault="00364BE1">
      <w:pPr>
        <w:pStyle w:val="a0"/>
        <w:ind w:firstLine="0"/>
        <w:rPr>
          <w:rFonts w:hint="cs"/>
          <w:rtl/>
        </w:rPr>
      </w:pPr>
    </w:p>
    <w:p w14:paraId="45A4FFFD" w14:textId="77777777" w:rsidR="00000000" w:rsidRDefault="00364BE1">
      <w:pPr>
        <w:pStyle w:val="af0"/>
        <w:rPr>
          <w:rtl/>
        </w:rPr>
      </w:pPr>
      <w:r>
        <w:rPr>
          <w:rFonts w:hint="eastAsia"/>
          <w:rtl/>
        </w:rPr>
        <w:t>בנימין</w:t>
      </w:r>
      <w:r>
        <w:rPr>
          <w:rtl/>
        </w:rPr>
        <w:t xml:space="preserve"> בן-אליעזר (העבודה-מימד):</w:t>
      </w:r>
    </w:p>
    <w:p w14:paraId="65FD57D6" w14:textId="77777777" w:rsidR="00000000" w:rsidRDefault="00364BE1">
      <w:pPr>
        <w:pStyle w:val="a0"/>
        <w:rPr>
          <w:rFonts w:hint="cs"/>
          <w:rtl/>
        </w:rPr>
      </w:pPr>
    </w:p>
    <w:p w14:paraId="431F9F28" w14:textId="77777777" w:rsidR="00000000" w:rsidRDefault="00364BE1">
      <w:pPr>
        <w:pStyle w:val="a0"/>
        <w:rPr>
          <w:rFonts w:hint="cs"/>
          <w:rtl/>
        </w:rPr>
      </w:pPr>
      <w:r>
        <w:rPr>
          <w:rFonts w:hint="cs"/>
          <w:rtl/>
        </w:rPr>
        <w:t>הם יכולים, מפלגת העבודה להצטרף לאבו-מאזן? לאן להצטרף? למי להצטרף?</w:t>
      </w:r>
    </w:p>
    <w:p w14:paraId="2F29A962" w14:textId="77777777" w:rsidR="00000000" w:rsidRDefault="00364BE1">
      <w:pPr>
        <w:pStyle w:val="a0"/>
        <w:ind w:firstLine="0"/>
        <w:rPr>
          <w:rtl/>
        </w:rPr>
      </w:pPr>
    </w:p>
    <w:p w14:paraId="6C53E4FF" w14:textId="77777777" w:rsidR="00000000" w:rsidRDefault="00364BE1">
      <w:pPr>
        <w:pStyle w:val="-"/>
        <w:rPr>
          <w:rtl/>
        </w:rPr>
      </w:pPr>
      <w:bookmarkStart w:id="234" w:name="FS000000474T10_03_2004_15_28_01C"/>
      <w:bookmarkEnd w:id="234"/>
      <w:r>
        <w:rPr>
          <w:rtl/>
        </w:rPr>
        <w:t>השר גדעון עזרא:</w:t>
      </w:r>
    </w:p>
    <w:p w14:paraId="69850704" w14:textId="77777777" w:rsidR="00000000" w:rsidRDefault="00364BE1">
      <w:pPr>
        <w:pStyle w:val="a0"/>
        <w:rPr>
          <w:rtl/>
        </w:rPr>
      </w:pPr>
    </w:p>
    <w:p w14:paraId="2F6B1260" w14:textId="77777777" w:rsidR="00000000" w:rsidRDefault="00364BE1">
      <w:pPr>
        <w:pStyle w:val="a0"/>
        <w:rPr>
          <w:rFonts w:hint="cs"/>
          <w:rtl/>
        </w:rPr>
      </w:pPr>
      <w:r>
        <w:rPr>
          <w:rFonts w:hint="cs"/>
          <w:rtl/>
        </w:rPr>
        <w:t>אני אומר: נניח שראש הממשלה היה מביא מח</w:t>
      </w:r>
      <w:r>
        <w:rPr>
          <w:rFonts w:hint="cs"/>
          <w:rtl/>
        </w:rPr>
        <w:t>ר תוכנית. אני לא יוצא ממפלגת העבודה - האם הם בעד התוכנית, נגד התוכנית, הם נמנעים או לא. לכן, ראש הממשלה צריך לעשות תוכנית כוללת, שמביאה את כל הדברים בחשבון.</w:t>
      </w:r>
    </w:p>
    <w:p w14:paraId="39ACB242" w14:textId="77777777" w:rsidR="00000000" w:rsidRDefault="00364BE1">
      <w:pPr>
        <w:pStyle w:val="a0"/>
        <w:rPr>
          <w:rFonts w:hint="cs"/>
          <w:rtl/>
        </w:rPr>
      </w:pPr>
    </w:p>
    <w:p w14:paraId="313F6F76" w14:textId="77777777" w:rsidR="00000000" w:rsidRDefault="00364BE1">
      <w:pPr>
        <w:pStyle w:val="a0"/>
        <w:rPr>
          <w:rFonts w:hint="cs"/>
          <w:rtl/>
        </w:rPr>
      </w:pPr>
      <w:r>
        <w:rPr>
          <w:rFonts w:hint="cs"/>
          <w:rtl/>
        </w:rPr>
        <w:t>ידידי בן-אליעזר, אתה דיברת על כך שמצרים מוכנה מחר בבוקר, על סמך השיחות שהיו לך שם, לדאוג לכך שלא ת</w:t>
      </w:r>
      <w:r>
        <w:rPr>
          <w:rFonts w:hint="cs"/>
          <w:rtl/>
        </w:rPr>
        <w:t>היינה חדירות ממצרים לרצועת-עזה.</w:t>
      </w:r>
    </w:p>
    <w:p w14:paraId="69A3C167" w14:textId="77777777" w:rsidR="00000000" w:rsidRDefault="00364BE1">
      <w:pPr>
        <w:pStyle w:val="a0"/>
        <w:ind w:firstLine="0"/>
        <w:rPr>
          <w:rFonts w:hint="cs"/>
          <w:rtl/>
        </w:rPr>
      </w:pPr>
    </w:p>
    <w:p w14:paraId="4A3F8DD2" w14:textId="77777777" w:rsidR="00000000" w:rsidRDefault="00364BE1">
      <w:pPr>
        <w:pStyle w:val="af0"/>
        <w:rPr>
          <w:rtl/>
        </w:rPr>
      </w:pPr>
      <w:r>
        <w:rPr>
          <w:rFonts w:hint="eastAsia"/>
          <w:rtl/>
        </w:rPr>
        <w:t>בנימין</w:t>
      </w:r>
      <w:r>
        <w:rPr>
          <w:rtl/>
        </w:rPr>
        <w:t xml:space="preserve"> בן-אליעזר (העבודה-מימד):</w:t>
      </w:r>
    </w:p>
    <w:p w14:paraId="03307F5E" w14:textId="77777777" w:rsidR="00000000" w:rsidRDefault="00364BE1">
      <w:pPr>
        <w:pStyle w:val="a0"/>
        <w:rPr>
          <w:rFonts w:hint="cs"/>
          <w:rtl/>
        </w:rPr>
      </w:pPr>
    </w:p>
    <w:p w14:paraId="7692F6F6" w14:textId="77777777" w:rsidR="00000000" w:rsidRDefault="00364BE1">
      <w:pPr>
        <w:pStyle w:val="a0"/>
        <w:rPr>
          <w:rFonts w:hint="cs"/>
          <w:rtl/>
        </w:rPr>
      </w:pPr>
      <w:r>
        <w:rPr>
          <w:rFonts w:hint="cs"/>
          <w:rtl/>
        </w:rPr>
        <w:t>מגבול מצרים.</w:t>
      </w:r>
    </w:p>
    <w:p w14:paraId="7F1935F3" w14:textId="77777777" w:rsidR="00000000" w:rsidRDefault="00364BE1">
      <w:pPr>
        <w:pStyle w:val="a0"/>
        <w:ind w:firstLine="0"/>
        <w:rPr>
          <w:rFonts w:hint="cs"/>
          <w:rtl/>
        </w:rPr>
      </w:pPr>
    </w:p>
    <w:p w14:paraId="0537A27E" w14:textId="77777777" w:rsidR="00000000" w:rsidRDefault="00364BE1">
      <w:pPr>
        <w:pStyle w:val="-"/>
        <w:rPr>
          <w:rtl/>
        </w:rPr>
      </w:pPr>
      <w:bookmarkStart w:id="235" w:name="FS000000474T10_03_2004_15_29_17C"/>
      <w:bookmarkEnd w:id="235"/>
      <w:r>
        <w:rPr>
          <w:rtl/>
        </w:rPr>
        <w:t>השר גדעון עזרא:</w:t>
      </w:r>
    </w:p>
    <w:p w14:paraId="42616EF3" w14:textId="77777777" w:rsidR="00000000" w:rsidRDefault="00364BE1">
      <w:pPr>
        <w:pStyle w:val="a0"/>
        <w:rPr>
          <w:rtl/>
        </w:rPr>
      </w:pPr>
    </w:p>
    <w:p w14:paraId="2EEA3C71" w14:textId="77777777" w:rsidR="00000000" w:rsidRDefault="00364BE1">
      <w:pPr>
        <w:pStyle w:val="a0"/>
        <w:rPr>
          <w:rFonts w:hint="cs"/>
          <w:rtl/>
        </w:rPr>
      </w:pPr>
      <w:r>
        <w:rPr>
          <w:rFonts w:hint="cs"/>
          <w:rtl/>
        </w:rPr>
        <w:t>כן. נכון להיום, הביטחון שלי מוגבל. אני רואה מה קורה בגבול הארוך שבין רפיח לאילת, אני רואה מה קורה שם, אני לא רואה את המאמצים של המצרים למנוע את החדירות הללו. א</w:t>
      </w:r>
      <w:r>
        <w:rPr>
          <w:rFonts w:hint="cs"/>
          <w:rtl/>
        </w:rPr>
        <w:t>תה בא ואומר, ואני לא אומר שזה לא יכול להיות נכון. השאלה, עד כמה אני יכול לבנות על כך ואם אני, בסוגיה הזאת, לא צריך ללכת על דברים אחרים? לפני שאני עושה את הדבר הזה, מה אני עושה? אתן לך שורה של שאלות: האם הם ימנעו גם הגעה של סירות מאלכסנדריה ומכיוון סואץ לעז</w:t>
      </w:r>
      <w:r>
        <w:rPr>
          <w:rFonts w:hint="cs"/>
          <w:rtl/>
        </w:rPr>
        <w:t xml:space="preserve">ה והורדת אמל"ח שם? האם הם ימנעו מעבר של ספינות כמו "קארין </w:t>
      </w:r>
      <w:r>
        <w:rPr>
          <w:rFonts w:hint="cs"/>
        </w:rPr>
        <w:t>A</w:t>
      </w:r>
      <w:r>
        <w:rPr>
          <w:rFonts w:hint="cs"/>
          <w:rtl/>
        </w:rPr>
        <w:t>" בעתיד?</w:t>
      </w:r>
    </w:p>
    <w:p w14:paraId="6B1D7E8F" w14:textId="77777777" w:rsidR="00000000" w:rsidRDefault="00364BE1">
      <w:pPr>
        <w:pStyle w:val="a0"/>
        <w:ind w:firstLine="0"/>
        <w:rPr>
          <w:rFonts w:hint="cs"/>
          <w:rtl/>
        </w:rPr>
      </w:pPr>
    </w:p>
    <w:p w14:paraId="658D2709" w14:textId="77777777" w:rsidR="00000000" w:rsidRDefault="00364BE1">
      <w:pPr>
        <w:pStyle w:val="af0"/>
        <w:rPr>
          <w:rtl/>
        </w:rPr>
      </w:pPr>
      <w:r>
        <w:rPr>
          <w:rFonts w:hint="eastAsia"/>
          <w:rtl/>
        </w:rPr>
        <w:t>בנימין</w:t>
      </w:r>
      <w:r>
        <w:rPr>
          <w:rtl/>
        </w:rPr>
        <w:t xml:space="preserve"> בן-אליעזר (העבודה-מימד):</w:t>
      </w:r>
    </w:p>
    <w:p w14:paraId="731F8478" w14:textId="77777777" w:rsidR="00000000" w:rsidRDefault="00364BE1">
      <w:pPr>
        <w:pStyle w:val="a0"/>
        <w:rPr>
          <w:rFonts w:hint="cs"/>
          <w:rtl/>
        </w:rPr>
      </w:pPr>
    </w:p>
    <w:p w14:paraId="1B29E7A2" w14:textId="77777777" w:rsidR="00000000" w:rsidRDefault="00364BE1">
      <w:pPr>
        <w:pStyle w:val="a0"/>
        <w:rPr>
          <w:rFonts w:hint="cs"/>
          <w:rtl/>
        </w:rPr>
      </w:pPr>
      <w:r>
        <w:rPr>
          <w:rFonts w:hint="cs"/>
          <w:rtl/>
        </w:rPr>
        <w:t>- - -</w:t>
      </w:r>
    </w:p>
    <w:p w14:paraId="31A7E507" w14:textId="77777777" w:rsidR="00000000" w:rsidRDefault="00364BE1">
      <w:pPr>
        <w:pStyle w:val="a0"/>
        <w:ind w:firstLine="0"/>
        <w:rPr>
          <w:rFonts w:hint="cs"/>
          <w:rtl/>
        </w:rPr>
      </w:pPr>
    </w:p>
    <w:p w14:paraId="110A19B5" w14:textId="77777777" w:rsidR="00000000" w:rsidRDefault="00364BE1">
      <w:pPr>
        <w:pStyle w:val="-"/>
        <w:rPr>
          <w:rtl/>
        </w:rPr>
      </w:pPr>
      <w:bookmarkStart w:id="236" w:name="FS000000474T10_03_2004_15_31_28C"/>
      <w:bookmarkEnd w:id="236"/>
      <w:r>
        <w:rPr>
          <w:rFonts w:hint="eastAsia"/>
          <w:rtl/>
        </w:rPr>
        <w:t>השר</w:t>
      </w:r>
      <w:r>
        <w:rPr>
          <w:rtl/>
        </w:rPr>
        <w:t xml:space="preserve"> גדעון עזרא:</w:t>
      </w:r>
    </w:p>
    <w:p w14:paraId="4B88F844" w14:textId="77777777" w:rsidR="00000000" w:rsidRDefault="00364BE1">
      <w:pPr>
        <w:pStyle w:val="a0"/>
        <w:rPr>
          <w:rFonts w:hint="cs"/>
          <w:rtl/>
        </w:rPr>
      </w:pPr>
    </w:p>
    <w:p w14:paraId="60A9156E" w14:textId="77777777" w:rsidR="00000000" w:rsidRDefault="00364BE1">
      <w:pPr>
        <w:pStyle w:val="a0"/>
        <w:rPr>
          <w:rFonts w:hint="cs"/>
          <w:rtl/>
        </w:rPr>
      </w:pPr>
      <w:r>
        <w:rPr>
          <w:rFonts w:hint="cs"/>
          <w:rtl/>
        </w:rPr>
        <w:t>אז מדברים. לפני שגומרים לדבר, קשה יהיה מאוד להביא תוכנית כזאת או אחרת - - -</w:t>
      </w:r>
    </w:p>
    <w:p w14:paraId="51A7F6CD" w14:textId="77777777" w:rsidR="00000000" w:rsidRDefault="00364BE1">
      <w:pPr>
        <w:pStyle w:val="a0"/>
        <w:ind w:firstLine="0"/>
        <w:rPr>
          <w:rFonts w:hint="cs"/>
          <w:rtl/>
        </w:rPr>
      </w:pPr>
    </w:p>
    <w:p w14:paraId="33B3E825" w14:textId="77777777" w:rsidR="00000000" w:rsidRDefault="00364BE1">
      <w:pPr>
        <w:pStyle w:val="af1"/>
        <w:rPr>
          <w:rtl/>
        </w:rPr>
      </w:pPr>
      <w:r>
        <w:rPr>
          <w:rFonts w:hint="eastAsia"/>
          <w:rtl/>
        </w:rPr>
        <w:t>היו</w:t>
      </w:r>
      <w:r>
        <w:rPr>
          <w:rtl/>
        </w:rPr>
        <w:t>"ר ראובן ריבלין:</w:t>
      </w:r>
    </w:p>
    <w:p w14:paraId="17DDACD5" w14:textId="77777777" w:rsidR="00000000" w:rsidRDefault="00364BE1">
      <w:pPr>
        <w:pStyle w:val="a0"/>
        <w:rPr>
          <w:rFonts w:hint="cs"/>
          <w:rtl/>
        </w:rPr>
      </w:pPr>
    </w:p>
    <w:p w14:paraId="2E3C359B" w14:textId="77777777" w:rsidR="00000000" w:rsidRDefault="00364BE1">
      <w:pPr>
        <w:pStyle w:val="a0"/>
        <w:rPr>
          <w:rFonts w:hint="cs"/>
          <w:rtl/>
        </w:rPr>
      </w:pPr>
      <w:r>
        <w:rPr>
          <w:rFonts w:hint="cs"/>
          <w:rtl/>
        </w:rPr>
        <w:t>כבוד שר הביטחון לשעבר, אני לא יכ</w:t>
      </w:r>
      <w:r>
        <w:rPr>
          <w:rFonts w:hint="cs"/>
          <w:rtl/>
        </w:rPr>
        <w:t>ול על כל מלה שאומר - - - יש אורחים ביציע, ואני צריך לברך אותם.</w:t>
      </w:r>
    </w:p>
    <w:p w14:paraId="56E1470F" w14:textId="77777777" w:rsidR="00000000" w:rsidRDefault="00364BE1">
      <w:pPr>
        <w:pStyle w:val="a0"/>
        <w:ind w:firstLine="0"/>
        <w:rPr>
          <w:rFonts w:hint="cs"/>
          <w:rtl/>
        </w:rPr>
      </w:pPr>
    </w:p>
    <w:p w14:paraId="1B6FFCCB" w14:textId="77777777" w:rsidR="00000000" w:rsidRDefault="00364BE1">
      <w:pPr>
        <w:pStyle w:val="-"/>
        <w:rPr>
          <w:rtl/>
        </w:rPr>
      </w:pPr>
      <w:bookmarkStart w:id="237" w:name="FS000000474T10_03_2004_15_32_30C"/>
      <w:bookmarkEnd w:id="237"/>
      <w:r>
        <w:rPr>
          <w:rFonts w:hint="eastAsia"/>
          <w:rtl/>
        </w:rPr>
        <w:t>השר</w:t>
      </w:r>
      <w:r>
        <w:rPr>
          <w:rtl/>
        </w:rPr>
        <w:t xml:space="preserve"> גדעון עזרא:</w:t>
      </w:r>
    </w:p>
    <w:p w14:paraId="3241B244" w14:textId="77777777" w:rsidR="00000000" w:rsidRDefault="00364BE1">
      <w:pPr>
        <w:pStyle w:val="a0"/>
        <w:rPr>
          <w:rFonts w:hint="cs"/>
          <w:rtl/>
        </w:rPr>
      </w:pPr>
    </w:p>
    <w:p w14:paraId="1D60AF3A" w14:textId="77777777" w:rsidR="00000000" w:rsidRDefault="00364BE1">
      <w:pPr>
        <w:pStyle w:val="a0"/>
        <w:rPr>
          <w:rFonts w:hint="cs"/>
          <w:rtl/>
        </w:rPr>
      </w:pPr>
      <w:r>
        <w:rPr>
          <w:rFonts w:hint="cs"/>
          <w:rtl/>
        </w:rPr>
        <w:t>הוא לא מפריע לי בדו-שיח הזה. אני רוצה להגיד לך, בנושא ביטול המחסומים, אני בהחלט מזדהה עם הצורך הוותיק מאוד לבטל את המחסומים. אבל מה לעשות, ידידי, כאשר אותה גברת במחסום ארז עשת</w:t>
      </w:r>
      <w:r>
        <w:rPr>
          <w:rFonts w:hint="cs"/>
          <w:rtl/>
        </w:rPr>
        <w:t>ה מה שעשתה - - -</w:t>
      </w:r>
    </w:p>
    <w:p w14:paraId="212EF35A" w14:textId="77777777" w:rsidR="00000000" w:rsidRDefault="00364BE1">
      <w:pPr>
        <w:pStyle w:val="a0"/>
        <w:ind w:firstLine="0"/>
        <w:rPr>
          <w:rFonts w:hint="cs"/>
          <w:rtl/>
        </w:rPr>
      </w:pPr>
    </w:p>
    <w:p w14:paraId="213A8EC7" w14:textId="77777777" w:rsidR="00000000" w:rsidRDefault="00364BE1">
      <w:pPr>
        <w:pStyle w:val="af0"/>
        <w:rPr>
          <w:rtl/>
        </w:rPr>
      </w:pPr>
      <w:r>
        <w:rPr>
          <w:rFonts w:hint="eastAsia"/>
          <w:rtl/>
        </w:rPr>
        <w:t>בנימין</w:t>
      </w:r>
      <w:r>
        <w:rPr>
          <w:rtl/>
        </w:rPr>
        <w:t xml:space="preserve"> בן-אליעזר (העבודה-מימד):</w:t>
      </w:r>
    </w:p>
    <w:p w14:paraId="5E841BEB" w14:textId="77777777" w:rsidR="00000000" w:rsidRDefault="00364BE1">
      <w:pPr>
        <w:pStyle w:val="a0"/>
        <w:rPr>
          <w:rFonts w:hint="cs"/>
          <w:rtl/>
        </w:rPr>
      </w:pPr>
    </w:p>
    <w:p w14:paraId="0D2FE5FC" w14:textId="77777777" w:rsidR="00000000" w:rsidRDefault="00364BE1">
      <w:pPr>
        <w:pStyle w:val="a0"/>
        <w:rPr>
          <w:rFonts w:hint="cs"/>
          <w:rtl/>
        </w:rPr>
      </w:pPr>
      <w:r>
        <w:rPr>
          <w:rFonts w:hint="cs"/>
          <w:rtl/>
        </w:rPr>
        <w:t>לא אמרתי את כל המחסומים.</w:t>
      </w:r>
    </w:p>
    <w:p w14:paraId="01969F56" w14:textId="77777777" w:rsidR="00000000" w:rsidRDefault="00364BE1">
      <w:pPr>
        <w:pStyle w:val="a0"/>
        <w:ind w:firstLine="0"/>
        <w:rPr>
          <w:rFonts w:hint="cs"/>
          <w:rtl/>
        </w:rPr>
      </w:pPr>
    </w:p>
    <w:p w14:paraId="0A6B4EDB" w14:textId="77777777" w:rsidR="00000000" w:rsidRDefault="00364BE1">
      <w:pPr>
        <w:pStyle w:val="-"/>
        <w:rPr>
          <w:rtl/>
        </w:rPr>
      </w:pPr>
      <w:bookmarkStart w:id="238" w:name="FS000000474T10_03_2004_15_33_44C"/>
      <w:bookmarkEnd w:id="238"/>
      <w:r>
        <w:rPr>
          <w:rFonts w:hint="eastAsia"/>
          <w:rtl/>
        </w:rPr>
        <w:t>השר</w:t>
      </w:r>
      <w:r>
        <w:rPr>
          <w:rtl/>
        </w:rPr>
        <w:t xml:space="preserve"> גדעון עזרא:</w:t>
      </w:r>
    </w:p>
    <w:p w14:paraId="51BCEC45" w14:textId="77777777" w:rsidR="00000000" w:rsidRDefault="00364BE1">
      <w:pPr>
        <w:pStyle w:val="a0"/>
        <w:rPr>
          <w:rFonts w:hint="cs"/>
          <w:rtl/>
        </w:rPr>
      </w:pPr>
    </w:p>
    <w:p w14:paraId="57C0E7B2" w14:textId="77777777" w:rsidR="00000000" w:rsidRDefault="00364BE1">
      <w:pPr>
        <w:pStyle w:val="a0"/>
        <w:rPr>
          <w:rFonts w:hint="cs"/>
          <w:rtl/>
        </w:rPr>
      </w:pPr>
      <w:r>
        <w:rPr>
          <w:rFonts w:hint="cs"/>
          <w:rtl/>
        </w:rPr>
        <w:t>אני לא יודע. תראה, זה לא הובי בצבא, אתה לא נתת מעולם הוראה לפזר סתם מחסומים. כל מחסום ומחסום יש לו סיבות ויש לו מטרה. תאמין לי, צה"ל מחפש את כל האפשרויות לחסוך בח</w:t>
      </w:r>
      <w:r>
        <w:rPr>
          <w:rFonts w:hint="cs"/>
          <w:rtl/>
        </w:rPr>
        <w:t xml:space="preserve">יילים. אם הגיעו למסקנה הזאת, כנראה שיש סיבה. </w:t>
      </w:r>
    </w:p>
    <w:p w14:paraId="1E858AE8" w14:textId="77777777" w:rsidR="00000000" w:rsidRDefault="00364BE1">
      <w:pPr>
        <w:pStyle w:val="a0"/>
        <w:rPr>
          <w:rFonts w:hint="cs"/>
          <w:rtl/>
        </w:rPr>
      </w:pPr>
    </w:p>
    <w:p w14:paraId="042EA7B3" w14:textId="77777777" w:rsidR="00000000" w:rsidRDefault="00364BE1">
      <w:pPr>
        <w:pStyle w:val="a0"/>
        <w:rPr>
          <w:rFonts w:hint="cs"/>
          <w:rtl/>
        </w:rPr>
      </w:pPr>
      <w:r>
        <w:rPr>
          <w:rFonts w:hint="cs"/>
          <w:rtl/>
        </w:rPr>
        <w:t xml:space="preserve">לגבי פלסטינים שיוצאים לעבודה, אני לא מבין את הפלסטינים ובטוח שגם אתה לא, מדוע הם מכוונים את הפיגועים ל"ארז". כאשר אתה לא מבין כל כך הרבה דברים, אתה צריך שיהיו לך סיכות ביטחון, מנעולי ביטחון כאלה ואחרים. </w:t>
      </w:r>
    </w:p>
    <w:p w14:paraId="0CE42119" w14:textId="77777777" w:rsidR="00000000" w:rsidRDefault="00364BE1">
      <w:pPr>
        <w:pStyle w:val="a0"/>
        <w:rPr>
          <w:rFonts w:hint="cs"/>
          <w:rtl/>
        </w:rPr>
      </w:pPr>
    </w:p>
    <w:p w14:paraId="26D66FDC" w14:textId="77777777" w:rsidR="00000000" w:rsidRDefault="00364BE1">
      <w:pPr>
        <w:pStyle w:val="a0"/>
        <w:rPr>
          <w:rFonts w:hint="cs"/>
          <w:rtl/>
        </w:rPr>
      </w:pPr>
      <w:r>
        <w:rPr>
          <w:rFonts w:hint="cs"/>
          <w:rtl/>
        </w:rPr>
        <w:t xml:space="preserve">אני </w:t>
      </w:r>
      <w:r>
        <w:rPr>
          <w:rFonts w:hint="cs"/>
          <w:rtl/>
        </w:rPr>
        <w:t>מוכרח להגיד שכולנו נמצאים בהמתנה לתוכנית. ברגע שתהיה תוכנית, שנמצאת בגיבוש כרגע, היא תובא לאישור הממשלה ולאישור הכנסת. אין לי ספק בעניין הזה. הצהרנו כאן על כך. אני משוכנע שלצורך אישורה של אותה תוכנית, צריך לתאם עם כל אותם גורמים, לרבות ארצות-הברית. לכן, אד</w:t>
      </w:r>
      <w:r>
        <w:rPr>
          <w:rFonts w:hint="cs"/>
          <w:rtl/>
        </w:rPr>
        <w:t>וני, חבר הכנסת בן-אליעזר, אני חושב שהנושא הזה ילווה אותנו מעכשיו ועוד כמה חודשים. אני חושב שאסור לנו לעשות כאן מהלכים פזיזים, וכן, לדאוג שהדברים ילכו קדימה. באפשרותכם לתת את האחדות לעם ישראל, את הכתף לעם ישראל בשעה זו ולהבין את הצרכים שלנו.</w:t>
      </w:r>
    </w:p>
    <w:p w14:paraId="0B8E121B" w14:textId="77777777" w:rsidR="00000000" w:rsidRDefault="00364BE1">
      <w:pPr>
        <w:pStyle w:val="a0"/>
        <w:rPr>
          <w:rFonts w:hint="cs"/>
          <w:rtl/>
        </w:rPr>
      </w:pPr>
    </w:p>
    <w:p w14:paraId="64595EB6" w14:textId="77777777" w:rsidR="00000000" w:rsidRDefault="00364BE1">
      <w:pPr>
        <w:pStyle w:val="a0"/>
        <w:rPr>
          <w:rFonts w:hint="cs"/>
          <w:rtl/>
        </w:rPr>
      </w:pPr>
      <w:r>
        <w:rPr>
          <w:rFonts w:hint="cs"/>
          <w:rtl/>
        </w:rPr>
        <w:t>לעצם העניין, א</w:t>
      </w:r>
      <w:r>
        <w:rPr>
          <w:rFonts w:hint="cs"/>
          <w:rtl/>
        </w:rPr>
        <w:t>ני חושב שהנושא ילווה אותנו כל יום, שעה-שעה.</w:t>
      </w:r>
    </w:p>
    <w:p w14:paraId="53936234" w14:textId="77777777" w:rsidR="00000000" w:rsidRDefault="00364BE1">
      <w:pPr>
        <w:pStyle w:val="a0"/>
        <w:ind w:firstLine="0"/>
        <w:rPr>
          <w:rFonts w:hint="cs"/>
          <w:rtl/>
        </w:rPr>
      </w:pPr>
    </w:p>
    <w:p w14:paraId="582B48EB" w14:textId="77777777" w:rsidR="00000000" w:rsidRDefault="00364BE1">
      <w:pPr>
        <w:pStyle w:val="af0"/>
        <w:rPr>
          <w:rtl/>
        </w:rPr>
      </w:pPr>
      <w:r>
        <w:rPr>
          <w:rFonts w:hint="eastAsia"/>
          <w:rtl/>
        </w:rPr>
        <w:t>בנימין</w:t>
      </w:r>
      <w:r>
        <w:rPr>
          <w:rtl/>
        </w:rPr>
        <w:t xml:space="preserve"> בן-אליעזר (העבודה-מימד):</w:t>
      </w:r>
    </w:p>
    <w:p w14:paraId="0F994C05" w14:textId="77777777" w:rsidR="00000000" w:rsidRDefault="00364BE1">
      <w:pPr>
        <w:pStyle w:val="a0"/>
        <w:rPr>
          <w:rFonts w:hint="cs"/>
          <w:rtl/>
        </w:rPr>
      </w:pPr>
    </w:p>
    <w:p w14:paraId="07061DD5" w14:textId="77777777" w:rsidR="00000000" w:rsidRDefault="00364BE1">
      <w:pPr>
        <w:pStyle w:val="a0"/>
        <w:rPr>
          <w:rFonts w:hint="cs"/>
          <w:rtl/>
        </w:rPr>
      </w:pPr>
      <w:r>
        <w:rPr>
          <w:rFonts w:hint="cs"/>
          <w:rtl/>
        </w:rPr>
        <w:t>אני מבקש לקיים דיון במליאה.</w:t>
      </w:r>
    </w:p>
    <w:p w14:paraId="10B328D5" w14:textId="77777777" w:rsidR="00000000" w:rsidRDefault="00364BE1">
      <w:pPr>
        <w:pStyle w:val="a0"/>
        <w:ind w:firstLine="0"/>
        <w:rPr>
          <w:rFonts w:hint="cs"/>
          <w:rtl/>
        </w:rPr>
      </w:pPr>
    </w:p>
    <w:p w14:paraId="44322C8D" w14:textId="77777777" w:rsidR="00000000" w:rsidRDefault="00364BE1">
      <w:pPr>
        <w:pStyle w:val="-"/>
        <w:rPr>
          <w:rtl/>
        </w:rPr>
      </w:pPr>
      <w:bookmarkStart w:id="239" w:name="FS000000474T10_03_2004_15_37_17C"/>
      <w:bookmarkEnd w:id="239"/>
      <w:r>
        <w:rPr>
          <w:rFonts w:hint="eastAsia"/>
          <w:rtl/>
        </w:rPr>
        <w:t>השר</w:t>
      </w:r>
      <w:r>
        <w:rPr>
          <w:rtl/>
        </w:rPr>
        <w:t xml:space="preserve"> גדעון עזרא:</w:t>
      </w:r>
    </w:p>
    <w:p w14:paraId="53E3E767" w14:textId="77777777" w:rsidR="00000000" w:rsidRDefault="00364BE1">
      <w:pPr>
        <w:pStyle w:val="a0"/>
        <w:rPr>
          <w:rFonts w:hint="cs"/>
          <w:rtl/>
        </w:rPr>
      </w:pPr>
    </w:p>
    <w:p w14:paraId="69312D83" w14:textId="77777777" w:rsidR="00000000" w:rsidRDefault="00364BE1">
      <w:pPr>
        <w:pStyle w:val="a0"/>
        <w:rPr>
          <w:rFonts w:hint="cs"/>
          <w:rtl/>
        </w:rPr>
      </w:pPr>
      <w:r>
        <w:rPr>
          <w:rFonts w:hint="cs"/>
          <w:rtl/>
        </w:rPr>
        <w:t>לי אין בעיה עם דיון במליאה. תודה.</w:t>
      </w:r>
    </w:p>
    <w:p w14:paraId="1EABE54A" w14:textId="77777777" w:rsidR="00000000" w:rsidRDefault="00364BE1">
      <w:pPr>
        <w:pStyle w:val="a0"/>
        <w:rPr>
          <w:rFonts w:hint="cs"/>
          <w:rtl/>
        </w:rPr>
      </w:pPr>
    </w:p>
    <w:p w14:paraId="43881489" w14:textId="77777777" w:rsidR="00000000" w:rsidRDefault="00364BE1">
      <w:pPr>
        <w:pStyle w:val="af1"/>
        <w:rPr>
          <w:rtl/>
        </w:rPr>
      </w:pPr>
      <w:r>
        <w:rPr>
          <w:rFonts w:hint="eastAsia"/>
          <w:rtl/>
        </w:rPr>
        <w:t>היו</w:t>
      </w:r>
      <w:r>
        <w:rPr>
          <w:rtl/>
        </w:rPr>
        <w:t>"ר ראובן ריבלין:</w:t>
      </w:r>
    </w:p>
    <w:p w14:paraId="56889EA4" w14:textId="77777777" w:rsidR="00000000" w:rsidRDefault="00364BE1">
      <w:pPr>
        <w:pStyle w:val="a0"/>
        <w:ind w:firstLine="0"/>
        <w:rPr>
          <w:rFonts w:hint="cs"/>
          <w:rtl/>
        </w:rPr>
      </w:pPr>
    </w:p>
    <w:p w14:paraId="523ACF5F" w14:textId="77777777" w:rsidR="00000000" w:rsidRDefault="00364BE1">
      <w:pPr>
        <w:pStyle w:val="a0"/>
        <w:rPr>
          <w:rFonts w:hint="cs"/>
          <w:rtl/>
        </w:rPr>
      </w:pPr>
      <w:r>
        <w:rPr>
          <w:rFonts w:hint="cs"/>
          <w:rtl/>
        </w:rPr>
        <w:t>רבותי חברי הכנסת, יושב פה חבר הכנסת דהאמשה, והוא רוצה ועדה. יש שתי הצעות אחר</w:t>
      </w:r>
      <w:r>
        <w:rPr>
          <w:rFonts w:hint="cs"/>
          <w:rtl/>
        </w:rPr>
        <w:t>ות, כי הוא הסכים למליאה. ישבו חברי הכנסת.</w:t>
      </w:r>
    </w:p>
    <w:p w14:paraId="35324887" w14:textId="77777777" w:rsidR="00000000" w:rsidRDefault="00364BE1">
      <w:pPr>
        <w:pStyle w:val="a0"/>
        <w:rPr>
          <w:rFonts w:hint="cs"/>
          <w:rtl/>
        </w:rPr>
      </w:pPr>
    </w:p>
    <w:p w14:paraId="651534CA" w14:textId="77777777" w:rsidR="00000000" w:rsidRDefault="00364BE1">
      <w:pPr>
        <w:pStyle w:val="a0"/>
        <w:rPr>
          <w:rFonts w:hint="cs"/>
          <w:rtl/>
        </w:rPr>
      </w:pPr>
    </w:p>
    <w:p w14:paraId="799709BD" w14:textId="77777777" w:rsidR="00000000" w:rsidRDefault="00364BE1">
      <w:pPr>
        <w:pStyle w:val="a2"/>
        <w:rPr>
          <w:rFonts w:hint="cs"/>
          <w:rtl/>
        </w:rPr>
      </w:pPr>
      <w:bookmarkStart w:id="240" w:name="_Toc71352031"/>
      <w:r>
        <w:rPr>
          <w:rtl/>
        </w:rPr>
        <w:t>דברי ברכה של היושב</w:t>
      </w:r>
      <w:r>
        <w:rPr>
          <w:rFonts w:hint="cs"/>
          <w:rtl/>
        </w:rPr>
        <w:t>-</w:t>
      </w:r>
      <w:r>
        <w:rPr>
          <w:rtl/>
        </w:rPr>
        <w:t>ראש ליוש</w:t>
      </w:r>
      <w:r>
        <w:rPr>
          <w:rFonts w:hint="cs"/>
          <w:rtl/>
        </w:rPr>
        <w:t>ב-ראש ועדת החוץ של הפרלמנט הצ'כי</w:t>
      </w:r>
      <w:bookmarkEnd w:id="240"/>
    </w:p>
    <w:p w14:paraId="325D8821" w14:textId="77777777" w:rsidR="00000000" w:rsidRDefault="00364BE1">
      <w:pPr>
        <w:pStyle w:val="a0"/>
        <w:rPr>
          <w:rFonts w:hint="cs"/>
          <w:rtl/>
        </w:rPr>
      </w:pPr>
    </w:p>
    <w:p w14:paraId="493C2631" w14:textId="77777777" w:rsidR="00000000" w:rsidRDefault="00364BE1">
      <w:pPr>
        <w:pStyle w:val="af1"/>
        <w:rPr>
          <w:rtl/>
        </w:rPr>
      </w:pPr>
      <w:r>
        <w:rPr>
          <w:rFonts w:hint="eastAsia"/>
          <w:rtl/>
        </w:rPr>
        <w:t>היו</w:t>
      </w:r>
      <w:r>
        <w:rPr>
          <w:rtl/>
        </w:rPr>
        <w:t>"ר ראובן ריבלין:</w:t>
      </w:r>
    </w:p>
    <w:p w14:paraId="2391F53A" w14:textId="77777777" w:rsidR="00000000" w:rsidRDefault="00364BE1">
      <w:pPr>
        <w:pStyle w:val="a0"/>
        <w:rPr>
          <w:rFonts w:hint="cs"/>
          <w:rtl/>
        </w:rPr>
      </w:pPr>
    </w:p>
    <w:p w14:paraId="31797A3A" w14:textId="77777777" w:rsidR="00000000" w:rsidRDefault="00364BE1">
      <w:pPr>
        <w:pStyle w:val="a0"/>
        <w:rPr>
          <w:rFonts w:hint="cs"/>
          <w:rtl/>
        </w:rPr>
      </w:pPr>
      <w:r>
        <w:rPr>
          <w:rFonts w:hint="cs"/>
          <w:rtl/>
        </w:rPr>
        <w:t>רבותי השרים, חברי הכנסת, אני מבקש לברך את יושב-ראש ועדת החוץ בפרלמנט הצ'כי, ולדימיר לאשטופקה, וחברי ועדת החוץ הנלווים אליו. הם יוש</w:t>
      </w:r>
      <w:r>
        <w:rPr>
          <w:rFonts w:hint="cs"/>
          <w:rtl/>
        </w:rPr>
        <w:t xml:space="preserve">בים עמנו היום ביציע האורחים, והם נציגי מדינה ידידותית, מהידידותיות ביותר שיש לישראל. </w:t>
      </w:r>
    </w:p>
    <w:p w14:paraId="1C52D9D7" w14:textId="77777777" w:rsidR="00000000" w:rsidRDefault="00364BE1">
      <w:pPr>
        <w:pStyle w:val="a0"/>
        <w:rPr>
          <w:rFonts w:hint="cs"/>
          <w:rtl/>
        </w:rPr>
      </w:pPr>
    </w:p>
    <w:p w14:paraId="317BCD9F" w14:textId="77777777" w:rsidR="00000000" w:rsidRDefault="00364BE1">
      <w:pPr>
        <w:pStyle w:val="a0"/>
        <w:rPr>
          <w:rFonts w:hint="cs"/>
          <w:rtl/>
        </w:rPr>
      </w:pPr>
      <w:r>
        <w:rPr>
          <w:rFonts w:hint="cs"/>
          <w:rtl/>
        </w:rPr>
        <w:t>ההנהגה הצ'כית של היום ממשיכה את דרכו של אבי האומה הצ'כית, תומאש מסאריק, כמו כל אותם אישים בולטים אחרים בעברה ובהווה שלה, כגון הנשיא האוול.</w:t>
      </w:r>
    </w:p>
    <w:p w14:paraId="758C0F4C" w14:textId="77777777" w:rsidR="00000000" w:rsidRDefault="00364BE1">
      <w:pPr>
        <w:pStyle w:val="a0"/>
        <w:rPr>
          <w:rFonts w:hint="cs"/>
          <w:rtl/>
        </w:rPr>
      </w:pPr>
    </w:p>
    <w:p w14:paraId="1933BBD7" w14:textId="77777777" w:rsidR="00000000" w:rsidRDefault="00364BE1">
      <w:pPr>
        <w:pStyle w:val="a0"/>
        <w:rPr>
          <w:rFonts w:hint="cs"/>
          <w:rtl/>
        </w:rPr>
      </w:pPr>
      <w:r>
        <w:rPr>
          <w:rFonts w:hint="cs"/>
          <w:rtl/>
        </w:rPr>
        <w:t>האהדה והידידות לישראל חוצה את</w:t>
      </w:r>
      <w:r>
        <w:rPr>
          <w:rFonts w:hint="cs"/>
          <w:rtl/>
        </w:rPr>
        <w:t xml:space="preserve"> הגבולות הפוליטיים והמפלגתיים בצ'כיה והיא באה לביטוי בולט גם השנה, בשנה האחרונה, בעמדות הנחרצות של ראשי הממשל הצ'כי בנושא המאבק בטרור בעולם בכלל ובמזרח התיכון בפרט.</w:t>
      </w:r>
    </w:p>
    <w:p w14:paraId="70B9E9DD" w14:textId="77777777" w:rsidR="00000000" w:rsidRDefault="00364BE1">
      <w:pPr>
        <w:pStyle w:val="a0"/>
        <w:rPr>
          <w:rFonts w:hint="cs"/>
          <w:rtl/>
        </w:rPr>
      </w:pPr>
    </w:p>
    <w:p w14:paraId="274DBD6C" w14:textId="77777777" w:rsidR="00000000" w:rsidRDefault="00364BE1">
      <w:pPr>
        <w:pStyle w:val="a0"/>
        <w:rPr>
          <w:rFonts w:hint="cs"/>
          <w:rtl/>
        </w:rPr>
      </w:pPr>
      <w:r>
        <w:rPr>
          <w:rFonts w:hint="cs"/>
          <w:rtl/>
        </w:rPr>
        <w:t>אנו מודים לעם הצ'כי ולמנהיגיו על הידידות וקוראים להם להמשיך ולתמוך בכינון שלום במזרח התיכו</w:t>
      </w:r>
      <w:r>
        <w:rPr>
          <w:rFonts w:hint="cs"/>
          <w:rtl/>
        </w:rPr>
        <w:t>ן. כמו כן, אנו קוראים למנהיגי צ'כיה לתרום ממורשת הסובלנות הדתית שלהם למאבק נגד גילויי האנטישמיות שלהם אנו עדים היום ביבשת אירופה פעם נוספת.</w:t>
      </w:r>
    </w:p>
    <w:p w14:paraId="6C688EB4" w14:textId="77777777" w:rsidR="00000000" w:rsidRDefault="00364BE1">
      <w:pPr>
        <w:pStyle w:val="a0"/>
        <w:rPr>
          <w:rtl/>
        </w:rPr>
      </w:pPr>
    </w:p>
    <w:p w14:paraId="0237919F" w14:textId="77777777" w:rsidR="00000000" w:rsidRDefault="00364BE1">
      <w:pPr>
        <w:pStyle w:val="a0"/>
        <w:bidi w:val="0"/>
      </w:pPr>
      <w:r>
        <w:t>You are welcome to Israel, to Jerusalem, the capital of Israel and to this shrine of democracy, the parliament of I</w:t>
      </w:r>
      <w:r>
        <w:t>srael, the Knesset. Welcome.</w:t>
      </w:r>
    </w:p>
    <w:p w14:paraId="28DA288D" w14:textId="77777777" w:rsidR="00000000" w:rsidRDefault="00364BE1">
      <w:pPr>
        <w:pStyle w:val="a0"/>
        <w:ind w:firstLine="0"/>
        <w:rPr>
          <w:rtl/>
        </w:rPr>
      </w:pPr>
    </w:p>
    <w:p w14:paraId="54526E02" w14:textId="77777777" w:rsidR="00000000" w:rsidRDefault="00364BE1">
      <w:pPr>
        <w:pStyle w:val="a0"/>
        <w:ind w:firstLine="0"/>
        <w:rPr>
          <w:rFonts w:hint="cs"/>
          <w:rtl/>
        </w:rPr>
      </w:pPr>
    </w:p>
    <w:p w14:paraId="795329D3" w14:textId="77777777" w:rsidR="00000000" w:rsidRDefault="00364BE1">
      <w:pPr>
        <w:pStyle w:val="a2"/>
        <w:rPr>
          <w:rFonts w:hint="cs"/>
          <w:rtl/>
        </w:rPr>
      </w:pPr>
      <w:bookmarkStart w:id="241" w:name="_Toc71352032"/>
      <w:r>
        <w:rPr>
          <w:rFonts w:hint="cs"/>
          <w:rtl/>
        </w:rPr>
        <w:t>הצעה לסדר-היום</w:t>
      </w:r>
      <w:bookmarkEnd w:id="241"/>
    </w:p>
    <w:p w14:paraId="06788176" w14:textId="77777777" w:rsidR="00000000" w:rsidRDefault="00364BE1">
      <w:pPr>
        <w:pStyle w:val="a2"/>
        <w:rPr>
          <w:rFonts w:hint="cs"/>
          <w:rtl/>
        </w:rPr>
      </w:pPr>
      <w:bookmarkStart w:id="242" w:name="_Toc71352033"/>
      <w:r>
        <w:rPr>
          <w:rtl/>
        </w:rPr>
        <w:t>ת</w:t>
      </w:r>
      <w:r>
        <w:rPr>
          <w:rFonts w:hint="cs"/>
          <w:rtl/>
        </w:rPr>
        <w:t>ו</w:t>
      </w:r>
      <w:r>
        <w:rPr>
          <w:rtl/>
        </w:rPr>
        <w:t xml:space="preserve">כנית ההתנתקות של ראש הממשלה </w:t>
      </w:r>
      <w:r>
        <w:rPr>
          <w:rFonts w:hint="cs"/>
          <w:rtl/>
        </w:rPr>
        <w:t>ו</w:t>
      </w:r>
      <w:r>
        <w:rPr>
          <w:rtl/>
        </w:rPr>
        <w:t>נסיעת דב וייסגלס לאר</w:t>
      </w:r>
      <w:r>
        <w:rPr>
          <w:rFonts w:hint="cs"/>
          <w:rtl/>
        </w:rPr>
        <w:t>צות-הברית</w:t>
      </w:r>
      <w:bookmarkEnd w:id="242"/>
    </w:p>
    <w:p w14:paraId="580B3E71" w14:textId="77777777" w:rsidR="00000000" w:rsidRDefault="00364BE1">
      <w:pPr>
        <w:pStyle w:val="a0"/>
        <w:ind w:firstLine="720"/>
        <w:rPr>
          <w:rFonts w:hint="cs"/>
          <w:rtl/>
        </w:rPr>
      </w:pPr>
    </w:p>
    <w:p w14:paraId="42676631" w14:textId="77777777" w:rsidR="00000000" w:rsidRDefault="00364BE1">
      <w:pPr>
        <w:pStyle w:val="af1"/>
        <w:rPr>
          <w:rtl/>
        </w:rPr>
      </w:pPr>
      <w:r>
        <w:rPr>
          <w:rFonts w:hint="eastAsia"/>
          <w:rtl/>
        </w:rPr>
        <w:t>היו</w:t>
      </w:r>
      <w:r>
        <w:rPr>
          <w:rtl/>
        </w:rPr>
        <w:t>"ר ראובן ריבלין:</w:t>
      </w:r>
    </w:p>
    <w:p w14:paraId="13C84A48" w14:textId="77777777" w:rsidR="00000000" w:rsidRDefault="00364BE1">
      <w:pPr>
        <w:pStyle w:val="a0"/>
        <w:ind w:firstLine="720"/>
        <w:rPr>
          <w:rFonts w:hint="cs"/>
          <w:rtl/>
        </w:rPr>
      </w:pPr>
    </w:p>
    <w:p w14:paraId="05D675E4" w14:textId="77777777" w:rsidR="00000000" w:rsidRDefault="00364BE1">
      <w:pPr>
        <w:pStyle w:val="a0"/>
        <w:ind w:firstLine="720"/>
        <w:rPr>
          <w:rFonts w:hint="cs"/>
          <w:rtl/>
        </w:rPr>
      </w:pPr>
      <w:r>
        <w:rPr>
          <w:rFonts w:hint="cs"/>
          <w:rtl/>
        </w:rPr>
        <w:t>רבותי חבר הכנסת, אנחנו עוברים להצעה אחרת של חבר הכנסת עבד-אלמאלכ דהאמשה, ואחריו - הצעה אחרת של חבר הכנסת מיכאל איתן. בבקשה, אדו</w:t>
      </w:r>
      <w:r>
        <w:rPr>
          <w:rFonts w:hint="cs"/>
          <w:rtl/>
        </w:rPr>
        <w:t>ני.</w:t>
      </w:r>
    </w:p>
    <w:p w14:paraId="0F75551E" w14:textId="77777777" w:rsidR="00000000" w:rsidRDefault="00364BE1">
      <w:pPr>
        <w:pStyle w:val="a0"/>
        <w:ind w:firstLine="0"/>
        <w:rPr>
          <w:rtl/>
        </w:rPr>
      </w:pPr>
    </w:p>
    <w:p w14:paraId="234F1699" w14:textId="77777777" w:rsidR="00000000" w:rsidRDefault="00364BE1">
      <w:pPr>
        <w:pStyle w:val="a"/>
        <w:rPr>
          <w:rtl/>
        </w:rPr>
      </w:pPr>
      <w:bookmarkStart w:id="243" w:name="FS000000550T10_03_2004_15_49_13"/>
      <w:bookmarkStart w:id="244" w:name="_Toc71352034"/>
      <w:bookmarkEnd w:id="243"/>
      <w:r>
        <w:rPr>
          <w:rFonts w:hint="eastAsia"/>
          <w:rtl/>
        </w:rPr>
        <w:t>עבד</w:t>
      </w:r>
      <w:r>
        <w:rPr>
          <w:rtl/>
        </w:rPr>
        <w:t>-אלמאלכ דהאמשה (רע"ם):</w:t>
      </w:r>
      <w:bookmarkEnd w:id="244"/>
    </w:p>
    <w:p w14:paraId="2C22B5FD" w14:textId="77777777" w:rsidR="00000000" w:rsidRDefault="00364BE1">
      <w:pPr>
        <w:pStyle w:val="a0"/>
        <w:rPr>
          <w:rFonts w:hint="cs"/>
          <w:rtl/>
        </w:rPr>
      </w:pPr>
    </w:p>
    <w:p w14:paraId="4AAC6C8C" w14:textId="77777777" w:rsidR="00000000" w:rsidRDefault="00364BE1">
      <w:pPr>
        <w:pStyle w:val="a0"/>
        <w:rPr>
          <w:rFonts w:hint="cs"/>
          <w:rtl/>
        </w:rPr>
      </w:pPr>
      <w:r>
        <w:rPr>
          <w:rFonts w:hint="cs"/>
          <w:rtl/>
        </w:rPr>
        <w:t>כבוד היושב-ראש, רבותי השרים, חברי חברי הכנסת, אמר השר לשעבר בן-אליעזר, ובצדק, שמעולם לא היינו תקועים כל כך מבחינה מדינית, מבחינה חברתית, מבחינה כלכלית ומכל בחינה אפשרית, והכול בזכות מר שרון וממשלתו. מר שרון מבלבל את כולם בכו</w:t>
      </w:r>
      <w:r>
        <w:rPr>
          <w:rFonts w:hint="cs"/>
          <w:rtl/>
        </w:rPr>
        <w:t xml:space="preserve">ונת מכוון. </w:t>
      </w:r>
    </w:p>
    <w:p w14:paraId="53CD1531" w14:textId="77777777" w:rsidR="00000000" w:rsidRDefault="00364BE1">
      <w:pPr>
        <w:pStyle w:val="a0"/>
        <w:rPr>
          <w:rFonts w:hint="cs"/>
          <w:rtl/>
        </w:rPr>
      </w:pPr>
    </w:p>
    <w:p w14:paraId="7DB2ECF0" w14:textId="77777777" w:rsidR="00000000" w:rsidRDefault="00364BE1">
      <w:pPr>
        <w:pStyle w:val="a0"/>
        <w:rPr>
          <w:rFonts w:hint="cs"/>
          <w:rtl/>
        </w:rPr>
      </w:pPr>
      <w:r>
        <w:rPr>
          <w:rFonts w:hint="cs"/>
          <w:rtl/>
        </w:rPr>
        <w:t xml:space="preserve">השר גדעון עזרא, אל תבוא ותגיד שאבו-מאזן לא עשה כלום. מה אתה רוצה שאבו-מאזן יעשה? </w:t>
      </w:r>
    </w:p>
    <w:p w14:paraId="5438A1DB" w14:textId="77777777" w:rsidR="00000000" w:rsidRDefault="00364BE1">
      <w:pPr>
        <w:pStyle w:val="af0"/>
        <w:rPr>
          <w:rtl/>
        </w:rPr>
      </w:pPr>
    </w:p>
    <w:p w14:paraId="1BA63357" w14:textId="77777777" w:rsidR="00000000" w:rsidRDefault="00364BE1">
      <w:pPr>
        <w:pStyle w:val="af0"/>
        <w:rPr>
          <w:rtl/>
        </w:rPr>
      </w:pPr>
      <w:r>
        <w:rPr>
          <w:rFonts w:hint="eastAsia"/>
          <w:rtl/>
        </w:rPr>
        <w:t>השר</w:t>
      </w:r>
      <w:r>
        <w:rPr>
          <w:rtl/>
        </w:rPr>
        <w:t xml:space="preserve"> גדעון עזרא:</w:t>
      </w:r>
    </w:p>
    <w:p w14:paraId="520C4FD8" w14:textId="77777777" w:rsidR="00000000" w:rsidRDefault="00364BE1">
      <w:pPr>
        <w:pStyle w:val="a0"/>
        <w:rPr>
          <w:rFonts w:hint="cs"/>
          <w:rtl/>
        </w:rPr>
      </w:pPr>
    </w:p>
    <w:p w14:paraId="3D5FF6FF" w14:textId="77777777" w:rsidR="00000000" w:rsidRDefault="00364BE1">
      <w:pPr>
        <w:pStyle w:val="a0"/>
        <w:rPr>
          <w:rFonts w:hint="cs"/>
          <w:rtl/>
        </w:rPr>
      </w:pPr>
      <w:r>
        <w:rPr>
          <w:rFonts w:hint="cs"/>
          <w:rtl/>
        </w:rPr>
        <w:t>שיילחם - - -</w:t>
      </w:r>
    </w:p>
    <w:p w14:paraId="25937333" w14:textId="77777777" w:rsidR="00000000" w:rsidRDefault="00364BE1">
      <w:pPr>
        <w:pStyle w:val="a0"/>
        <w:ind w:firstLine="0"/>
        <w:rPr>
          <w:rFonts w:hint="cs"/>
          <w:rtl/>
        </w:rPr>
      </w:pPr>
    </w:p>
    <w:p w14:paraId="24B727D9" w14:textId="77777777" w:rsidR="00000000" w:rsidRDefault="00364BE1">
      <w:pPr>
        <w:pStyle w:val="-"/>
        <w:rPr>
          <w:rtl/>
        </w:rPr>
      </w:pPr>
      <w:bookmarkStart w:id="245" w:name="FS000000550T10_03_2004_15_54_25C"/>
      <w:bookmarkEnd w:id="245"/>
      <w:r>
        <w:rPr>
          <w:rtl/>
        </w:rPr>
        <w:t>עבד-אלמאלכ דהאמשה (רע"ם):</w:t>
      </w:r>
    </w:p>
    <w:p w14:paraId="21806BC7" w14:textId="77777777" w:rsidR="00000000" w:rsidRDefault="00364BE1">
      <w:pPr>
        <w:pStyle w:val="a0"/>
        <w:rPr>
          <w:rtl/>
        </w:rPr>
      </w:pPr>
    </w:p>
    <w:p w14:paraId="56B370C2" w14:textId="77777777" w:rsidR="00000000" w:rsidRDefault="00364BE1">
      <w:pPr>
        <w:pStyle w:val="a0"/>
        <w:rPr>
          <w:rFonts w:hint="cs"/>
          <w:rtl/>
        </w:rPr>
      </w:pPr>
      <w:r>
        <w:rPr>
          <w:rFonts w:hint="cs"/>
          <w:rtl/>
        </w:rPr>
        <w:t>יילחם בשביל העיניים הכחולות שלך? אבו-מאזן הוא ראש ממשלה פלסטיני והוא יעשה מה שהתפקיד שלו מחייב. אבל, א</w:t>
      </w:r>
      <w:r>
        <w:rPr>
          <w:rFonts w:hint="cs"/>
          <w:rtl/>
        </w:rPr>
        <w:t>תם לא נתתם לו גם לעשות את זה. ראש הממשלה עצמו אמר בוועדת החוץ והביטחון: לא נתנו לאבו-מאזן כלום. אתם תגרמו גם לחיסולו של אבו-עלא, לחיסולה של התקווה לשלום, כל עוד הממשלה הזאת תמשיך. אבל התקווה תימשך, כי הממשלה הזאת תלך מן העולם, ובקרוב. תודה רבה.</w:t>
      </w:r>
    </w:p>
    <w:p w14:paraId="3CF9968C" w14:textId="77777777" w:rsidR="00000000" w:rsidRDefault="00364BE1">
      <w:pPr>
        <w:pStyle w:val="a0"/>
        <w:ind w:firstLine="0"/>
        <w:rPr>
          <w:rFonts w:hint="cs"/>
          <w:rtl/>
        </w:rPr>
      </w:pPr>
    </w:p>
    <w:p w14:paraId="4E114B0E" w14:textId="77777777" w:rsidR="00000000" w:rsidRDefault="00364BE1">
      <w:pPr>
        <w:pStyle w:val="af1"/>
        <w:rPr>
          <w:rtl/>
        </w:rPr>
      </w:pPr>
      <w:bookmarkStart w:id="246" w:name="FS000000462T10_03_2004_14_00_01"/>
      <w:bookmarkEnd w:id="246"/>
      <w:r>
        <w:rPr>
          <w:rtl/>
        </w:rPr>
        <w:t>היו"ר מוחמ</w:t>
      </w:r>
      <w:r>
        <w:rPr>
          <w:rtl/>
        </w:rPr>
        <w:t>ד ברכה:</w:t>
      </w:r>
    </w:p>
    <w:p w14:paraId="08793BE5" w14:textId="77777777" w:rsidR="00000000" w:rsidRDefault="00364BE1">
      <w:pPr>
        <w:pStyle w:val="a0"/>
        <w:rPr>
          <w:rtl/>
        </w:rPr>
      </w:pPr>
    </w:p>
    <w:p w14:paraId="2DFB7192" w14:textId="77777777" w:rsidR="00000000" w:rsidRDefault="00364BE1">
      <w:pPr>
        <w:pStyle w:val="a0"/>
        <w:rPr>
          <w:rFonts w:hint="cs"/>
          <w:rtl/>
        </w:rPr>
      </w:pPr>
      <w:r>
        <w:rPr>
          <w:rFonts w:hint="cs"/>
          <w:rtl/>
        </w:rPr>
        <w:t xml:space="preserve">תודה. חבר הכנסת איתן, בבקשה, דקה. </w:t>
      </w:r>
    </w:p>
    <w:p w14:paraId="2240BC6B" w14:textId="77777777" w:rsidR="00000000" w:rsidRDefault="00364BE1">
      <w:pPr>
        <w:pStyle w:val="a"/>
        <w:rPr>
          <w:rFonts w:hint="cs"/>
          <w:rtl/>
        </w:rPr>
      </w:pPr>
    </w:p>
    <w:p w14:paraId="28890833" w14:textId="77777777" w:rsidR="00000000" w:rsidRDefault="00364BE1">
      <w:pPr>
        <w:pStyle w:val="a"/>
        <w:rPr>
          <w:rtl/>
        </w:rPr>
      </w:pPr>
      <w:bookmarkStart w:id="247" w:name="_Toc71352035"/>
      <w:r>
        <w:rPr>
          <w:rtl/>
        </w:rPr>
        <w:t>מיכאל איתן (הליכוד):</w:t>
      </w:r>
      <w:bookmarkEnd w:id="247"/>
    </w:p>
    <w:p w14:paraId="2C0C5044" w14:textId="77777777" w:rsidR="00000000" w:rsidRDefault="00364BE1">
      <w:pPr>
        <w:pStyle w:val="a0"/>
        <w:rPr>
          <w:rtl/>
        </w:rPr>
      </w:pPr>
    </w:p>
    <w:p w14:paraId="6F6FFBF8" w14:textId="77777777" w:rsidR="00000000" w:rsidRDefault="00364BE1">
      <w:pPr>
        <w:pStyle w:val="a0"/>
        <w:rPr>
          <w:rFonts w:hint="cs"/>
          <w:rtl/>
        </w:rPr>
      </w:pPr>
      <w:r>
        <w:rPr>
          <w:rFonts w:hint="cs"/>
          <w:rtl/>
        </w:rPr>
        <w:t>אדוני היושב-ראש, כנסת נכבדה, לא דחלאן ולא אבו-עלא, ולא ממשלה, ולא רשות. יש שם בלגן. תפסיקו לחפש דחלילים שיילחמו בטרור. חבל על הזמן. אתה לא מבין שברגע ששמת את אבו-מאזן, כמו שהוא עלה, הוא נחש</w:t>
      </w:r>
      <w:r>
        <w:rPr>
          <w:rFonts w:hint="cs"/>
          <w:rtl/>
        </w:rPr>
        <w:t xml:space="preserve">ב שם בובה ישראלית-אמריקנית. אתה אומר, תנו לו הישגים, הוא עם ההישגים ילך ל"חמאס" ויקבל את ברכת הדרך מה"חמאס". אתה יודע מה? לך תדבר ישר עם ה"חמאס" - מה אתה צריך את אבו-מאזן; מה אתם מגדלים דחלילים שאין להם ידיים ורגליים, שיכולים רק לעמוד ולהבריח ציפורים? אלה </w:t>
      </w:r>
      <w:r>
        <w:rPr>
          <w:rFonts w:hint="cs"/>
          <w:rtl/>
        </w:rPr>
        <w:t xml:space="preserve">יילחמו בטרור? על מה אתם משלים את העם? המציאות בידינו. איזו ממשלה, מי יילחם שם בטרור? </w:t>
      </w:r>
    </w:p>
    <w:p w14:paraId="36224CEF" w14:textId="77777777" w:rsidR="00000000" w:rsidRDefault="00364BE1">
      <w:pPr>
        <w:pStyle w:val="a0"/>
        <w:rPr>
          <w:rFonts w:hint="cs"/>
          <w:rtl/>
        </w:rPr>
      </w:pPr>
    </w:p>
    <w:p w14:paraId="5CEE3FC5" w14:textId="77777777" w:rsidR="00000000" w:rsidRDefault="00364BE1">
      <w:pPr>
        <w:pStyle w:val="a0"/>
        <w:rPr>
          <w:rFonts w:hint="cs"/>
          <w:rtl/>
        </w:rPr>
      </w:pPr>
      <w:r>
        <w:rPr>
          <w:rFonts w:hint="cs"/>
          <w:rtl/>
        </w:rPr>
        <w:t>זאת המסקנה, שהם יפתרו את הבעיות של עצמם. אתה יודע מה? שיפתרו את הבעיות של עצמם, אני לא מפחד מה"חמאס", אני לא מפחד מ"הג'יהאד", אני לא מפחד מכלום; כולם שם, את כולם אנחנו ס</w:t>
      </w:r>
      <w:r>
        <w:rPr>
          <w:rFonts w:hint="cs"/>
          <w:rtl/>
        </w:rPr>
        <w:t>ובלים, זה לא ענייננו, לא צריך להתערב. יש היום קונספציה חדשה - אנחנו שומרים על ביטחוננו. כבר קנינו את הלוקש הזה פעם אחת - אל תדאגו, ערפאת יבוא, הוא יילחם בטרור; ראינו איך הוא נלחם בטרור. הגיע הזמן להיפרד מהחלומות האלה ולהיות ריאלים. אנחנו לבדנו צריכים להילח</w:t>
      </w:r>
      <w:r>
        <w:rPr>
          <w:rFonts w:hint="cs"/>
          <w:rtl/>
        </w:rPr>
        <w:t xml:space="preserve">ם למען ביטחוננו. לא צריך להמליך שם מלכים. לא להמליך מלכים, אולי אם הם יעשו את הסדר לעצמם, יהיה לנו לדבר עם מישהו רציני. </w:t>
      </w:r>
    </w:p>
    <w:p w14:paraId="3B114554" w14:textId="77777777" w:rsidR="00000000" w:rsidRDefault="00364BE1">
      <w:pPr>
        <w:pStyle w:val="a0"/>
        <w:rPr>
          <w:rFonts w:hint="cs"/>
          <w:rtl/>
        </w:rPr>
      </w:pPr>
    </w:p>
    <w:p w14:paraId="209D7C69" w14:textId="77777777" w:rsidR="00000000" w:rsidRDefault="00364BE1">
      <w:pPr>
        <w:pStyle w:val="af1"/>
        <w:rPr>
          <w:rtl/>
        </w:rPr>
      </w:pPr>
      <w:r>
        <w:rPr>
          <w:rtl/>
        </w:rPr>
        <w:t>היו"ר מוחמד ברכה:</w:t>
      </w:r>
    </w:p>
    <w:p w14:paraId="54BA9A44" w14:textId="77777777" w:rsidR="00000000" w:rsidRDefault="00364BE1">
      <w:pPr>
        <w:pStyle w:val="a0"/>
        <w:rPr>
          <w:rtl/>
        </w:rPr>
      </w:pPr>
    </w:p>
    <w:p w14:paraId="15BCFF8B" w14:textId="77777777" w:rsidR="00000000" w:rsidRDefault="00364BE1">
      <w:pPr>
        <w:pStyle w:val="a0"/>
        <w:rPr>
          <w:rFonts w:hint="cs"/>
          <w:rtl/>
        </w:rPr>
      </w:pPr>
      <w:r>
        <w:rPr>
          <w:rFonts w:hint="cs"/>
          <w:rtl/>
        </w:rPr>
        <w:t xml:space="preserve">תודה. אדוני חבר הכנסת בן-אליעזר, השר הסכים שהנושא יעבור למליאה, כמובן נעשה הצבעה, אלא אם אתה רוצה לקבל אחת מההצעות </w:t>
      </w:r>
      <w:r>
        <w:rPr>
          <w:rFonts w:hint="cs"/>
          <w:rtl/>
        </w:rPr>
        <w:t xml:space="preserve">האחרות. </w:t>
      </w:r>
    </w:p>
    <w:p w14:paraId="0EA42D00" w14:textId="77777777" w:rsidR="00000000" w:rsidRDefault="00364BE1">
      <w:pPr>
        <w:pStyle w:val="a0"/>
        <w:rPr>
          <w:rFonts w:hint="cs"/>
          <w:rtl/>
        </w:rPr>
      </w:pPr>
    </w:p>
    <w:p w14:paraId="4B5F00A3" w14:textId="77777777" w:rsidR="00000000" w:rsidRDefault="00364BE1">
      <w:pPr>
        <w:pStyle w:val="af0"/>
        <w:rPr>
          <w:rtl/>
        </w:rPr>
      </w:pPr>
      <w:r>
        <w:rPr>
          <w:rFonts w:hint="eastAsia"/>
          <w:rtl/>
        </w:rPr>
        <w:t>בנימין</w:t>
      </w:r>
      <w:r>
        <w:rPr>
          <w:rtl/>
        </w:rPr>
        <w:t xml:space="preserve"> בן-אליעזר (העבודה-מימד):</w:t>
      </w:r>
    </w:p>
    <w:p w14:paraId="16A84A6E" w14:textId="77777777" w:rsidR="00000000" w:rsidRDefault="00364BE1">
      <w:pPr>
        <w:pStyle w:val="a0"/>
        <w:rPr>
          <w:rFonts w:hint="cs"/>
          <w:rtl/>
        </w:rPr>
      </w:pPr>
    </w:p>
    <w:p w14:paraId="513C0FF0" w14:textId="77777777" w:rsidR="00000000" w:rsidRDefault="00364BE1">
      <w:pPr>
        <w:pStyle w:val="a0"/>
        <w:rPr>
          <w:rFonts w:hint="cs"/>
          <w:rtl/>
        </w:rPr>
      </w:pPr>
      <w:r>
        <w:rPr>
          <w:rFonts w:hint="cs"/>
          <w:rtl/>
        </w:rPr>
        <w:t xml:space="preserve">לא. </w:t>
      </w:r>
    </w:p>
    <w:p w14:paraId="083C49F3" w14:textId="77777777" w:rsidR="00000000" w:rsidRDefault="00364BE1">
      <w:pPr>
        <w:pStyle w:val="a0"/>
        <w:rPr>
          <w:rFonts w:hint="cs"/>
          <w:rtl/>
        </w:rPr>
      </w:pPr>
    </w:p>
    <w:p w14:paraId="0BEDA800" w14:textId="77777777" w:rsidR="00000000" w:rsidRDefault="00364BE1">
      <w:pPr>
        <w:pStyle w:val="af1"/>
        <w:rPr>
          <w:rtl/>
        </w:rPr>
      </w:pPr>
      <w:r>
        <w:rPr>
          <w:rtl/>
        </w:rPr>
        <w:t>היו"ר מוחמד ברכה:</w:t>
      </w:r>
    </w:p>
    <w:p w14:paraId="3752CEBC" w14:textId="77777777" w:rsidR="00000000" w:rsidRDefault="00364BE1">
      <w:pPr>
        <w:pStyle w:val="a0"/>
        <w:rPr>
          <w:rtl/>
        </w:rPr>
      </w:pPr>
    </w:p>
    <w:p w14:paraId="7ED1C7C0" w14:textId="77777777" w:rsidR="00000000" w:rsidRDefault="00364BE1">
      <w:pPr>
        <w:pStyle w:val="a0"/>
        <w:rPr>
          <w:rFonts w:hint="cs"/>
          <w:rtl/>
        </w:rPr>
      </w:pPr>
      <w:r>
        <w:rPr>
          <w:rFonts w:hint="cs"/>
          <w:rtl/>
        </w:rPr>
        <w:t xml:space="preserve">רבותי, אנחנו  מצביעים על הצעתו של חבר הכנסת בן אליעזר. בעד - מליאה, נגד </w:t>
      </w:r>
      <w:r>
        <w:rPr>
          <w:rtl/>
        </w:rPr>
        <w:t>–</w:t>
      </w:r>
      <w:r>
        <w:rPr>
          <w:rFonts w:hint="cs"/>
          <w:rtl/>
        </w:rPr>
        <w:t xml:space="preserve"> הסרה. בבקשה, רבותי. </w:t>
      </w:r>
    </w:p>
    <w:p w14:paraId="50E91F90" w14:textId="77777777" w:rsidR="00000000" w:rsidRDefault="00364BE1">
      <w:pPr>
        <w:pStyle w:val="a0"/>
        <w:rPr>
          <w:rtl/>
        </w:rPr>
      </w:pPr>
    </w:p>
    <w:p w14:paraId="1A6CB93F" w14:textId="77777777" w:rsidR="00000000" w:rsidRDefault="00364BE1">
      <w:pPr>
        <w:pStyle w:val="a0"/>
        <w:rPr>
          <w:rFonts w:hint="cs"/>
          <w:rtl/>
        </w:rPr>
      </w:pPr>
    </w:p>
    <w:p w14:paraId="580B68DF" w14:textId="77777777" w:rsidR="00000000" w:rsidRDefault="00364BE1">
      <w:pPr>
        <w:pStyle w:val="ab"/>
        <w:bidi/>
        <w:rPr>
          <w:rFonts w:hint="cs"/>
          <w:rtl/>
        </w:rPr>
      </w:pPr>
      <w:r>
        <w:rPr>
          <w:rFonts w:hint="cs"/>
          <w:rtl/>
        </w:rPr>
        <w:t xml:space="preserve">הצבעה מס' 9 </w:t>
      </w:r>
    </w:p>
    <w:p w14:paraId="48C31BB0" w14:textId="77777777" w:rsidR="00000000" w:rsidRDefault="00364BE1">
      <w:pPr>
        <w:pStyle w:val="a0"/>
        <w:rPr>
          <w:rFonts w:hint="cs"/>
          <w:rtl/>
        </w:rPr>
      </w:pPr>
    </w:p>
    <w:p w14:paraId="0009FF44" w14:textId="77777777" w:rsidR="00000000" w:rsidRDefault="00364BE1">
      <w:pPr>
        <w:pStyle w:val="ac"/>
        <w:bidi/>
        <w:rPr>
          <w:rFonts w:hint="cs"/>
          <w:rtl/>
        </w:rPr>
      </w:pPr>
      <w:r>
        <w:rPr>
          <w:rFonts w:hint="cs"/>
          <w:rtl/>
        </w:rPr>
        <w:t xml:space="preserve">בעד ההצעה לכלול את הנושא בסדר-היום </w:t>
      </w:r>
      <w:r>
        <w:rPr>
          <w:rtl/>
        </w:rPr>
        <w:t>–</w:t>
      </w:r>
      <w:r>
        <w:rPr>
          <w:rFonts w:hint="cs"/>
          <w:rtl/>
        </w:rPr>
        <w:t xml:space="preserve"> 12</w:t>
      </w:r>
    </w:p>
    <w:p w14:paraId="1A927C64" w14:textId="77777777" w:rsidR="00000000" w:rsidRDefault="00364BE1">
      <w:pPr>
        <w:pStyle w:val="ac"/>
        <w:bidi/>
        <w:rPr>
          <w:rFonts w:hint="cs"/>
          <w:rtl/>
        </w:rPr>
      </w:pPr>
      <w:r>
        <w:rPr>
          <w:rFonts w:hint="cs"/>
          <w:rtl/>
        </w:rPr>
        <w:t>בעד ההצעה שלא לכלול את הנושא בסדר-היו</w:t>
      </w:r>
      <w:r>
        <w:rPr>
          <w:rFonts w:hint="cs"/>
          <w:rtl/>
        </w:rPr>
        <w:t xml:space="preserve">ם  </w:t>
      </w:r>
      <w:r>
        <w:rPr>
          <w:rtl/>
        </w:rPr>
        <w:t>–</w:t>
      </w:r>
      <w:r>
        <w:rPr>
          <w:rFonts w:hint="cs"/>
          <w:rtl/>
        </w:rPr>
        <w:t xml:space="preserve"> אין</w:t>
      </w:r>
    </w:p>
    <w:p w14:paraId="00BAD403" w14:textId="77777777" w:rsidR="00000000" w:rsidRDefault="00364BE1">
      <w:pPr>
        <w:pStyle w:val="ac"/>
        <w:bidi/>
        <w:rPr>
          <w:rFonts w:hint="cs"/>
          <w:rtl/>
        </w:rPr>
      </w:pPr>
      <w:r>
        <w:rPr>
          <w:rFonts w:hint="cs"/>
          <w:rtl/>
        </w:rPr>
        <w:t>נמנעים - אין</w:t>
      </w:r>
    </w:p>
    <w:p w14:paraId="1A642365" w14:textId="77777777" w:rsidR="00000000" w:rsidRDefault="00364BE1">
      <w:pPr>
        <w:pStyle w:val="ad"/>
        <w:bidi/>
        <w:rPr>
          <w:rFonts w:hint="cs"/>
          <w:rtl/>
        </w:rPr>
      </w:pPr>
      <w:r>
        <w:rPr>
          <w:rFonts w:hint="cs"/>
          <w:rtl/>
        </w:rPr>
        <w:t xml:space="preserve">ההצעה לכלול את הנושא בסדר-היום של הכנסת נתקבלה. </w:t>
      </w:r>
    </w:p>
    <w:p w14:paraId="0EAE92BC" w14:textId="77777777" w:rsidR="00000000" w:rsidRDefault="00364BE1">
      <w:pPr>
        <w:pStyle w:val="a0"/>
        <w:rPr>
          <w:rFonts w:hint="cs"/>
          <w:rtl/>
        </w:rPr>
      </w:pPr>
    </w:p>
    <w:p w14:paraId="5A3FF631" w14:textId="77777777" w:rsidR="00000000" w:rsidRDefault="00364BE1">
      <w:pPr>
        <w:pStyle w:val="af1"/>
        <w:rPr>
          <w:rtl/>
        </w:rPr>
      </w:pPr>
      <w:r>
        <w:rPr>
          <w:rtl/>
        </w:rPr>
        <w:t>היו"ר מוחמד ברכה:</w:t>
      </w:r>
    </w:p>
    <w:p w14:paraId="62D4952A" w14:textId="77777777" w:rsidR="00000000" w:rsidRDefault="00364BE1">
      <w:pPr>
        <w:pStyle w:val="a0"/>
        <w:rPr>
          <w:rtl/>
        </w:rPr>
      </w:pPr>
    </w:p>
    <w:p w14:paraId="106B56BC" w14:textId="77777777" w:rsidR="00000000" w:rsidRDefault="00364BE1">
      <w:pPr>
        <w:pStyle w:val="a0"/>
        <w:rPr>
          <w:rFonts w:hint="cs"/>
          <w:rtl/>
        </w:rPr>
      </w:pPr>
      <w:r>
        <w:rPr>
          <w:rFonts w:hint="cs"/>
          <w:rtl/>
        </w:rPr>
        <w:t xml:space="preserve">ברוב של 12 תומכים, ללא מתנגדים וללא נמנעים, הנושא יידון במליאת הכנסת, הצעתו של חבר הכנסת בנימין בן-אליעזר תידון במליאת הכנסת. </w:t>
      </w:r>
    </w:p>
    <w:p w14:paraId="00EB220C" w14:textId="77777777" w:rsidR="00000000" w:rsidRDefault="00364BE1">
      <w:pPr>
        <w:pStyle w:val="a2"/>
        <w:rPr>
          <w:rFonts w:hint="cs"/>
          <w:rtl/>
        </w:rPr>
      </w:pPr>
    </w:p>
    <w:p w14:paraId="5785DF3B" w14:textId="77777777" w:rsidR="00000000" w:rsidRDefault="00364BE1">
      <w:pPr>
        <w:pStyle w:val="a0"/>
        <w:rPr>
          <w:rFonts w:hint="cs"/>
          <w:rtl/>
        </w:rPr>
      </w:pPr>
    </w:p>
    <w:p w14:paraId="45D1AF1B" w14:textId="77777777" w:rsidR="00000000" w:rsidRDefault="00364BE1">
      <w:pPr>
        <w:pStyle w:val="a2"/>
        <w:rPr>
          <w:rFonts w:hint="cs"/>
          <w:rtl/>
        </w:rPr>
      </w:pPr>
      <w:bookmarkStart w:id="248" w:name="CS23899FI0023899T10_03_2004_14_03_07"/>
      <w:bookmarkStart w:id="249" w:name="FS000000558T10_03_2004_14_03_22"/>
      <w:bookmarkStart w:id="250" w:name="CS23833FI0023833T10_03_2004_15_00_48"/>
      <w:bookmarkStart w:id="251" w:name="_Toc71352036"/>
      <w:bookmarkEnd w:id="248"/>
      <w:bookmarkEnd w:id="249"/>
      <w:bookmarkEnd w:id="250"/>
      <w:r>
        <w:rPr>
          <w:rFonts w:hint="cs"/>
          <w:rtl/>
        </w:rPr>
        <w:t>הצעות לסדר-היום</w:t>
      </w:r>
      <w:bookmarkEnd w:id="251"/>
    </w:p>
    <w:p w14:paraId="1837677E" w14:textId="77777777" w:rsidR="00000000" w:rsidRDefault="00364BE1">
      <w:pPr>
        <w:pStyle w:val="a2"/>
        <w:rPr>
          <w:rtl/>
        </w:rPr>
      </w:pPr>
      <w:bookmarkStart w:id="252" w:name="_Toc71352037"/>
      <w:r>
        <w:rPr>
          <w:rtl/>
        </w:rPr>
        <w:t>דברי מנכ"ל ה</w:t>
      </w:r>
      <w:r>
        <w:rPr>
          <w:rFonts w:hint="cs"/>
          <w:rtl/>
        </w:rPr>
        <w:t>מוסד ל</w:t>
      </w:r>
      <w:r>
        <w:rPr>
          <w:rtl/>
        </w:rPr>
        <w:t>בי</w:t>
      </w:r>
      <w:r>
        <w:rPr>
          <w:rtl/>
        </w:rPr>
        <w:t xml:space="preserve">טוח לאומי נגד גישת האוצר </w:t>
      </w:r>
      <w:r>
        <w:rPr>
          <w:rFonts w:hint="cs"/>
          <w:rtl/>
        </w:rPr>
        <w:br/>
        <w:t>הפוגעת בביטחונם הסוציאלי של אזרחים</w:t>
      </w:r>
      <w:bookmarkEnd w:id="252"/>
    </w:p>
    <w:p w14:paraId="208A0798" w14:textId="77777777" w:rsidR="00000000" w:rsidRDefault="00364BE1">
      <w:pPr>
        <w:pStyle w:val="-0"/>
        <w:rPr>
          <w:rFonts w:hint="cs"/>
          <w:u w:val="none"/>
          <w:rtl/>
        </w:rPr>
      </w:pPr>
    </w:p>
    <w:p w14:paraId="6A521C3F" w14:textId="77777777" w:rsidR="00000000" w:rsidRDefault="00364BE1">
      <w:pPr>
        <w:pStyle w:val="af1"/>
        <w:rPr>
          <w:rtl/>
        </w:rPr>
      </w:pPr>
      <w:r>
        <w:rPr>
          <w:rtl/>
        </w:rPr>
        <w:t>היו"ר מוחמד ברכה:</w:t>
      </w:r>
    </w:p>
    <w:p w14:paraId="6B128868" w14:textId="77777777" w:rsidR="00000000" w:rsidRDefault="00364BE1">
      <w:pPr>
        <w:pStyle w:val="a0"/>
        <w:rPr>
          <w:rtl/>
        </w:rPr>
      </w:pPr>
    </w:p>
    <w:p w14:paraId="4107F0B9" w14:textId="77777777" w:rsidR="00000000" w:rsidRDefault="00364BE1">
      <w:pPr>
        <w:pStyle w:val="a0"/>
        <w:rPr>
          <w:rFonts w:hint="cs"/>
          <w:rtl/>
        </w:rPr>
      </w:pPr>
      <w:r>
        <w:rPr>
          <w:rFonts w:hint="cs"/>
          <w:rtl/>
        </w:rPr>
        <w:t>אנחנו עוברים לנושא הבא: דברי מנכ"ל הביטוח הלאומי נגד גישת האוצר הפוגעת בביטחונם הסוציאלי של אזרחים - הצעות לסדר-היום מס' 3070 ו-3072. שני דוברים: הדובר הראשון - חבר הכנסת יצחק</w:t>
      </w:r>
      <w:r>
        <w:rPr>
          <w:rFonts w:hint="cs"/>
          <w:rtl/>
        </w:rPr>
        <w:t xml:space="preserve"> כהן, אני לא רואה אותו. הדובר השני - חבר הכנסת עזמי בשארה, בבקשה. לרשותך עשר דקות. </w:t>
      </w:r>
    </w:p>
    <w:p w14:paraId="68AAB542" w14:textId="77777777" w:rsidR="00000000" w:rsidRDefault="00364BE1">
      <w:pPr>
        <w:pStyle w:val="a0"/>
        <w:rPr>
          <w:rFonts w:hint="cs"/>
          <w:rtl/>
        </w:rPr>
      </w:pPr>
    </w:p>
    <w:p w14:paraId="77F88CD3" w14:textId="77777777" w:rsidR="00000000" w:rsidRDefault="00364BE1">
      <w:pPr>
        <w:pStyle w:val="a"/>
        <w:rPr>
          <w:rtl/>
        </w:rPr>
      </w:pPr>
      <w:bookmarkStart w:id="253" w:name="_Toc71352038"/>
      <w:r>
        <w:rPr>
          <w:rtl/>
        </w:rPr>
        <w:t>עזמי בשארה (בל"ד):</w:t>
      </w:r>
      <w:bookmarkEnd w:id="253"/>
    </w:p>
    <w:p w14:paraId="153F716B" w14:textId="77777777" w:rsidR="00000000" w:rsidRDefault="00364BE1">
      <w:pPr>
        <w:pStyle w:val="a0"/>
        <w:rPr>
          <w:rtl/>
        </w:rPr>
      </w:pPr>
    </w:p>
    <w:p w14:paraId="3DEEC59A" w14:textId="77777777" w:rsidR="00000000" w:rsidRDefault="00364BE1">
      <w:pPr>
        <w:pStyle w:val="a0"/>
        <w:rPr>
          <w:rFonts w:hint="cs"/>
          <w:rtl/>
        </w:rPr>
      </w:pPr>
      <w:r>
        <w:rPr>
          <w:rFonts w:hint="cs"/>
          <w:rtl/>
        </w:rPr>
        <w:t>אדוני היושב-ראש, חברי הכנסת, כולנו היינו עדים למתקפה, הייתי אומר, כמעט שלוחת הרסן על הביטוח הלאומי, כמוסד סטטוטורי במדינת ישראל. האמת היא, שהשר מאיר שט</w:t>
      </w:r>
      <w:r>
        <w:rPr>
          <w:rFonts w:hint="cs"/>
          <w:rtl/>
        </w:rPr>
        <w:t>רית, שבדרך כלל כאדם הוא מאוד נעים הליכות, ובדרך כלל הוא גם מתון בדעותיו, בנושא הכלכלי הוא כמעט בשר תותחים של הליברליזם הקפיטליסטי - ממש שולחים אותו כחוד החנית להיאבק, כאילו בגלל הביוגרפיה האישית. אני לא יודע למה הוא מסכים לשחק את התפקיד הזה, כי בדרך כלל הו</w:t>
      </w:r>
      <w:r>
        <w:rPr>
          <w:rFonts w:hint="cs"/>
          <w:rtl/>
        </w:rPr>
        <w:t xml:space="preserve">א מקצין יותר מאשר אפילו המנטליות </w:t>
      </w:r>
      <w:r>
        <w:rPr>
          <w:rtl/>
        </w:rPr>
        <w:t>–</w:t>
      </w:r>
      <w:r>
        <w:rPr>
          <w:rFonts w:hint="cs"/>
          <w:rtl/>
        </w:rPr>
        <w:t xml:space="preserve"> בדרך כלל הפסיכולוגיה שלו, כאשר זה נוגע לקצבאות ולעניים. אני לא יודע מה בדיוק הוא רוצה לומר בנושא הזה. אבל זאת לא הפעם הראשונה שהוא מוצג כחוד החנית. לפעמים מתחשק לי להגיד לו: תן להם לדבר, למה אתה מדבר בשמם כל הזמן? אני מתכ</w:t>
      </w:r>
      <w:r>
        <w:rPr>
          <w:rFonts w:hint="cs"/>
          <w:rtl/>
        </w:rPr>
        <w:t xml:space="preserve">וון למי שמעוניינים לפגוע בביטוח הלאומי. </w:t>
      </w:r>
    </w:p>
    <w:p w14:paraId="0C1F7379" w14:textId="77777777" w:rsidR="00000000" w:rsidRDefault="00364BE1">
      <w:pPr>
        <w:pStyle w:val="a0"/>
        <w:rPr>
          <w:rFonts w:hint="cs"/>
          <w:rtl/>
        </w:rPr>
      </w:pPr>
    </w:p>
    <w:p w14:paraId="2D9DAA39" w14:textId="77777777" w:rsidR="00000000" w:rsidRDefault="00364BE1">
      <w:pPr>
        <w:pStyle w:val="a0"/>
        <w:rPr>
          <w:rFonts w:hint="cs"/>
          <w:rtl/>
        </w:rPr>
      </w:pPr>
      <w:r>
        <w:rPr>
          <w:rFonts w:hint="cs"/>
          <w:rtl/>
        </w:rPr>
        <w:t>על כל פנים, אדוני השר, אדוני היושב-ראש, חברי הכנסת, מתקבל הרושם לאחרונה, כאילו האתגר החשוב ביותר של המדיניות הכלכלית והבעיה הגדולה ביותר של המדיניות הכלכלית והפיננסית במדינת ישראל הם  מקבלי הקצבאות. לא שאין ליקויים</w:t>
      </w:r>
      <w:r>
        <w:rPr>
          <w:rFonts w:hint="cs"/>
          <w:rtl/>
        </w:rPr>
        <w:t xml:space="preserve"> ביורוקרטיים, אני חושב שהשר עצמו יודה בכך שיש ליקויים ביורוקרטיים ויש בעיות בניהול הביטוח הלאומי, גם בעיות מחשוב ששמענו עליהן, אבל אין בעיות במס הכנסה, באכיפת החוק ובגבייה? למה זה הדבר הראשון שמגיע בדרך? מקבלי הקצבאות, שקיבלו כבר כמה מכות בשנים האחרונות </w:t>
      </w:r>
      <w:r>
        <w:rPr>
          <w:rtl/>
        </w:rPr>
        <w:t>–</w:t>
      </w:r>
      <w:r>
        <w:rPr>
          <w:rFonts w:hint="cs"/>
          <w:rtl/>
        </w:rPr>
        <w:t xml:space="preserve"> </w:t>
      </w:r>
      <w:r>
        <w:rPr>
          <w:rFonts w:hint="cs"/>
          <w:rtl/>
        </w:rPr>
        <w:t xml:space="preserve">לדעתי, יש בזה משהו פסיכולוגי, יש אפילו משהו  פרוידיאני. כלומר, יוצא מה שמתחשק ראשון. מתחשק ראשון לחסל את מדיניות הרווחה בישראל, ולכן כאשר מביאים דוגמאות לפגמים בניהול ולהפסדים, תמיד זה הביטוח הלאומי. </w:t>
      </w:r>
    </w:p>
    <w:p w14:paraId="14980834" w14:textId="77777777" w:rsidR="00000000" w:rsidRDefault="00364BE1">
      <w:pPr>
        <w:pStyle w:val="a0"/>
        <w:rPr>
          <w:rFonts w:hint="cs"/>
          <w:rtl/>
        </w:rPr>
      </w:pPr>
    </w:p>
    <w:p w14:paraId="277F6EE9" w14:textId="77777777" w:rsidR="00000000" w:rsidRDefault="00364BE1">
      <w:pPr>
        <w:pStyle w:val="a0"/>
        <w:rPr>
          <w:rFonts w:hint="cs"/>
          <w:rtl/>
        </w:rPr>
      </w:pPr>
      <w:r>
        <w:rPr>
          <w:rFonts w:hint="cs"/>
          <w:rtl/>
        </w:rPr>
        <w:t>אדוני היושב-ראש, חברי הכנסת, אני חושב שמתקבל רושם מוטע</w:t>
      </w:r>
      <w:r>
        <w:rPr>
          <w:rFonts w:hint="cs"/>
          <w:rtl/>
        </w:rPr>
        <w:t xml:space="preserve">ה, ובהצעה הזאת לסדר-היום חשבתי לנסות לתקן את הרושם הזה, לפחות כאן בבית-המחוקקים. להזכיר, המקום הזה, לדעתי, השרים צריכים להצר על כך - לשאול לפני כל מתקפה, מה קוצץ לביטוח הלאומי בשנים האחרונות, ממה סבל הביטוח הלאומי בשנים האחרונות. </w:t>
      </w:r>
    </w:p>
    <w:p w14:paraId="5ECEA713" w14:textId="77777777" w:rsidR="00000000" w:rsidRDefault="00364BE1">
      <w:pPr>
        <w:pStyle w:val="a0"/>
        <w:rPr>
          <w:rFonts w:hint="cs"/>
          <w:rtl/>
        </w:rPr>
      </w:pPr>
    </w:p>
    <w:p w14:paraId="38EC7A37" w14:textId="77777777" w:rsidR="00000000" w:rsidRDefault="00364BE1">
      <w:pPr>
        <w:pStyle w:val="a0"/>
        <w:rPr>
          <w:rFonts w:hint="cs"/>
          <w:rtl/>
        </w:rPr>
      </w:pPr>
      <w:r>
        <w:rPr>
          <w:rFonts w:hint="cs"/>
          <w:rtl/>
        </w:rPr>
        <w:t>בתוך שנה אחת, בין אוגוסט</w:t>
      </w:r>
      <w:r>
        <w:rPr>
          <w:rFonts w:hint="cs"/>
          <w:rtl/>
        </w:rPr>
        <w:t xml:space="preserve"> 2001 ליולי 2002, פגעה הממשלה ארבע פעמים ברשת הביטחון הסוציאלי. הפגיעות כללו אי-עדכון של הקצבאות לפי השכר הממוצע במשק, קיצוץ של 4% במרבית הקצבאות, קיצוץ נוסף בסך 12% בקצבאות הילדים, קיצוץ דרסטי בתקופת הזכאות לדמי אבטלה, קיצוץ דרסטי בקצבת הבטחת הכנסה או בהש</w:t>
      </w:r>
      <w:r>
        <w:rPr>
          <w:rFonts w:hint="cs"/>
          <w:rtl/>
        </w:rPr>
        <w:t xml:space="preserve">למת הכנסה של אמהות חד-הוריות עובדות. </w:t>
      </w:r>
    </w:p>
    <w:p w14:paraId="6319628D" w14:textId="77777777" w:rsidR="00000000" w:rsidRDefault="00364BE1">
      <w:pPr>
        <w:pStyle w:val="a0"/>
        <w:rPr>
          <w:rFonts w:hint="cs"/>
          <w:rtl/>
        </w:rPr>
      </w:pPr>
    </w:p>
    <w:p w14:paraId="5FE69B81" w14:textId="77777777" w:rsidR="00000000" w:rsidRDefault="00364BE1">
      <w:pPr>
        <w:pStyle w:val="a0"/>
        <w:rPr>
          <w:rFonts w:hint="cs"/>
          <w:rtl/>
        </w:rPr>
      </w:pPr>
      <w:r>
        <w:rPr>
          <w:rFonts w:hint="cs"/>
          <w:rtl/>
        </w:rPr>
        <w:t>בשנת 2003 הוסיפה הממשלה פגיעה משמעותית ביותר,  הקפאת הקצבאות עד לסוף שנת 2005, ועדכונן יחל מ-2006 לפי מדד המחירים ולא על-פי עליית השכר, לא לפי הסכמי השכר או השכר הממוצע במשק, כפי שנקבע עד כה. אתם יודעים שיש הבדל בין ע</w:t>
      </w:r>
      <w:r>
        <w:rPr>
          <w:rFonts w:hint="cs"/>
          <w:rtl/>
        </w:rPr>
        <w:t xml:space="preserve">לייה במדד לבין עלייה בשכר הממוצע. </w:t>
      </w:r>
    </w:p>
    <w:p w14:paraId="2CE88D5D" w14:textId="77777777" w:rsidR="00000000" w:rsidRDefault="00364BE1">
      <w:pPr>
        <w:pStyle w:val="a0"/>
        <w:rPr>
          <w:rFonts w:hint="cs"/>
          <w:rtl/>
        </w:rPr>
      </w:pPr>
    </w:p>
    <w:p w14:paraId="7083F908" w14:textId="77777777" w:rsidR="00000000" w:rsidRDefault="00364BE1">
      <w:pPr>
        <w:pStyle w:val="a0"/>
        <w:rPr>
          <w:rFonts w:hint="cs"/>
          <w:rtl/>
        </w:rPr>
      </w:pPr>
      <w:r>
        <w:rPr>
          <w:rFonts w:hint="cs"/>
          <w:rtl/>
        </w:rPr>
        <w:t>מנהלי המסע הזה - ואני מצטער מאוד שמאיר שטרית הצטרף אליהם, כי באמת, כפי שאמרתי, יש לנו דעה חיובית  על נועם הליכותיו, בדרך כלל, בנושאים פוליטיים - מנהלי המסע מנסים ליצור רושם שמדובר בכסף היוצא כולו מהקופה הציבורית. טענה זו</w:t>
      </w:r>
      <w:r>
        <w:rPr>
          <w:rFonts w:hint="cs"/>
          <w:rtl/>
        </w:rPr>
        <w:t xml:space="preserve"> אינה נכונה. רשת הביטחון הסוציאלי שמעניקות קצבאות הביטוח הלאומי היא בראש ובראשונה מערכת ביטוחית הממומנת על-ידי דמי ביטוח לאומי שמשלמים העובדים והמעסיקים. במלים אחרות, הרוב המכריע של מקבלי קצבאות הביטוח הלאומי הם עובדים שעבדו או יעבדו. </w:t>
      </w:r>
    </w:p>
    <w:p w14:paraId="11F5965B" w14:textId="77777777" w:rsidR="00000000" w:rsidRDefault="00364BE1">
      <w:pPr>
        <w:pStyle w:val="a0"/>
        <w:rPr>
          <w:rFonts w:hint="cs"/>
          <w:rtl/>
        </w:rPr>
      </w:pPr>
    </w:p>
    <w:p w14:paraId="1595CAA6" w14:textId="77777777" w:rsidR="00000000" w:rsidRDefault="00364BE1">
      <w:pPr>
        <w:pStyle w:val="a0"/>
        <w:rPr>
          <w:rFonts w:hint="cs"/>
          <w:rtl/>
        </w:rPr>
      </w:pPr>
      <w:r>
        <w:rPr>
          <w:rFonts w:hint="cs"/>
          <w:rtl/>
        </w:rPr>
        <w:t>הקצבאות העיקריות שה</w:t>
      </w:r>
      <w:r>
        <w:rPr>
          <w:rFonts w:hint="cs"/>
          <w:rtl/>
        </w:rPr>
        <w:t xml:space="preserve">מוסד לביטוח לאומי משלם נושאות אופי ביטוחי. מימון הקצבאות הביטוחיות מושתת על מיסוי שכר העובד. המעסיק כמובן מפריש סכום מסוים לביטוח הלאומי. דמי הביטוח הלאומי מועברים למוסד לביטוח לאומי, וזה משלם קצבאות לפי ההגדרות הנקובות בחוק בגיל פרישה, בתקופות אבטלה, בעת </w:t>
      </w:r>
      <w:r>
        <w:rPr>
          <w:rFonts w:hint="cs"/>
          <w:rtl/>
        </w:rPr>
        <w:t xml:space="preserve">לידה וכיו"ב. </w:t>
      </w:r>
    </w:p>
    <w:p w14:paraId="2E8BEE84" w14:textId="77777777" w:rsidR="00000000" w:rsidRDefault="00364BE1">
      <w:pPr>
        <w:pStyle w:val="a0"/>
        <w:rPr>
          <w:rFonts w:hint="cs"/>
          <w:rtl/>
        </w:rPr>
      </w:pPr>
    </w:p>
    <w:p w14:paraId="4949F7DF" w14:textId="77777777" w:rsidR="00000000" w:rsidRDefault="00364BE1">
      <w:pPr>
        <w:pStyle w:val="a0"/>
        <w:rPr>
          <w:rFonts w:hint="cs"/>
          <w:rtl/>
        </w:rPr>
      </w:pPr>
      <w:r>
        <w:rPr>
          <w:rFonts w:hint="cs"/>
          <w:rtl/>
        </w:rPr>
        <w:t>הקצבאות הביטוחיות הן זיקנה, שאירים, ילדים, אבטלה, נפגעי עבודה, נכות כללית, סיעוד ואמהות, והן מהוות יחד כ-87% מכלל הקצבאות המשולמות. כלומר, אדוני היושב-ראש, אדוני השר, 88% מהקצבאות המשולמות לציבור, הציבור בעצמו משלם, אלה קצבאות ביטוחיות. לפעמ</w:t>
      </w:r>
      <w:r>
        <w:rPr>
          <w:rFonts w:hint="cs"/>
          <w:rtl/>
        </w:rPr>
        <w:t xml:space="preserve">ים שוכחים פה, מרוב צעקות נגד הביטוח הלאומי, שהביטוח הלאומי הוא קודם כול מוסד לביטוח, הוא גובה ומשלם. אבל הוא קודם כול גובה. זה לא בא מקופת הציבור או מקופת המדינה. זה לא עול על הקופה הציבורית או על קופת המדינה. </w:t>
      </w:r>
    </w:p>
    <w:p w14:paraId="35B70F83" w14:textId="77777777" w:rsidR="00000000" w:rsidRDefault="00364BE1">
      <w:pPr>
        <w:pStyle w:val="a0"/>
        <w:rPr>
          <w:rFonts w:hint="cs"/>
          <w:rtl/>
        </w:rPr>
      </w:pPr>
    </w:p>
    <w:p w14:paraId="4ADAE4D6" w14:textId="77777777" w:rsidR="00000000" w:rsidRDefault="00364BE1">
      <w:pPr>
        <w:pStyle w:val="a0"/>
        <w:rPr>
          <w:rFonts w:hint="cs"/>
          <w:rtl/>
        </w:rPr>
      </w:pPr>
      <w:r>
        <w:rPr>
          <w:rFonts w:hint="cs"/>
          <w:rtl/>
        </w:rPr>
        <w:t xml:space="preserve">הקצבאות הלא-ביטוחיות העיקריות הן קצבת הבטחת </w:t>
      </w:r>
      <w:r>
        <w:rPr>
          <w:rFonts w:hint="cs"/>
          <w:rtl/>
        </w:rPr>
        <w:t xml:space="preserve">הכנסה, הממומנת במלואה מקופת המדינה. כל השאר בעצם הציבור מממן. הביטוח הלאומי הוא לא הערוץ להעברת כספים. הביטוח הלאומי הוא קודם כול מוסד ביטוחי, הוא מקבל כסף מהציבור, הוא מחזיר לציבור. רק הקצבה של הבטחת הכנסה באה ישירות מהקופה הציבורית. </w:t>
      </w:r>
    </w:p>
    <w:p w14:paraId="4A89D430" w14:textId="77777777" w:rsidR="00000000" w:rsidRDefault="00364BE1">
      <w:pPr>
        <w:pStyle w:val="a0"/>
        <w:rPr>
          <w:rFonts w:hint="cs"/>
          <w:rtl/>
        </w:rPr>
      </w:pPr>
    </w:p>
    <w:p w14:paraId="249E053D" w14:textId="77777777" w:rsidR="00000000" w:rsidRDefault="00364BE1">
      <w:pPr>
        <w:pStyle w:val="a0"/>
        <w:rPr>
          <w:rFonts w:hint="cs"/>
          <w:rtl/>
        </w:rPr>
      </w:pPr>
      <w:r>
        <w:rPr>
          <w:rFonts w:hint="cs"/>
          <w:rtl/>
        </w:rPr>
        <w:t>רשת הביטחון הסוציאל</w:t>
      </w:r>
      <w:r>
        <w:rPr>
          <w:rFonts w:hint="cs"/>
          <w:rtl/>
        </w:rPr>
        <w:t xml:space="preserve">י נועדה לספק ביטחון כלכלי מינימלי לאנשים המוצאים עצמם מחוץ לשוק העבודה, קשישים, מובטלים, נכים, נשים וכיוצא באלה. רשת זאת הצליחה עד כה לצמצם במידה משמעותית את ההשלכות השליליות של הגידול באי-שוויון בהכנסות שנרשם בישראל בשני העשורים האחרונים.     </w:t>
      </w:r>
    </w:p>
    <w:p w14:paraId="5D3BB9CB" w14:textId="77777777" w:rsidR="00000000" w:rsidRDefault="00364BE1">
      <w:pPr>
        <w:pStyle w:val="a0"/>
        <w:rPr>
          <w:rFonts w:hint="cs"/>
          <w:rtl/>
        </w:rPr>
      </w:pPr>
    </w:p>
    <w:p w14:paraId="57538945" w14:textId="77777777" w:rsidR="00000000" w:rsidRDefault="00364BE1">
      <w:pPr>
        <w:pStyle w:val="a0"/>
        <w:rPr>
          <w:rFonts w:hint="cs"/>
          <w:rtl/>
        </w:rPr>
      </w:pPr>
      <w:r>
        <w:rPr>
          <w:rFonts w:hint="cs"/>
          <w:rtl/>
        </w:rPr>
        <w:t>אדוני היוש</w:t>
      </w:r>
      <w:r>
        <w:rPr>
          <w:rFonts w:hint="cs"/>
          <w:rtl/>
        </w:rPr>
        <w:t>ב-ראש, אדוני השר, המוסד לביטוח לאומי לא יוצר אי-שוויון, והוא גם לא נלחם באי-שוויון, והוא גם לא הפתרון לאי-שוויון. המוסד לביטוח הלאומי מטפל בתוצאות של האי-שוויון. כלומר, יש מצב של אי-שוויון במדינת ישראל כתוצאה מהמדיניות הכלכלית שקברניטי המשק אחראים לה, והמו</w:t>
      </w:r>
      <w:r>
        <w:rPr>
          <w:rFonts w:hint="cs"/>
          <w:rtl/>
        </w:rPr>
        <w:t xml:space="preserve">סד לביטוח לאומי בא ומטפל בסימפטומים החברתיים שנובעים מהמצב של אי-שוויון. אף אחד פה לא טען, ואני חושב שגם השר לא יטען זאת, שהביטוח הלאומי הוא הפתרון לאי-שוויון. הפתרון לאי-שוויון מצוי במדיניות הכלכלית של הממשלה. </w:t>
      </w:r>
    </w:p>
    <w:p w14:paraId="3AC604D1" w14:textId="77777777" w:rsidR="00000000" w:rsidRDefault="00364BE1">
      <w:pPr>
        <w:pStyle w:val="a0"/>
        <w:rPr>
          <w:rFonts w:hint="cs"/>
          <w:rtl/>
        </w:rPr>
      </w:pPr>
    </w:p>
    <w:p w14:paraId="59B39D37" w14:textId="77777777" w:rsidR="00000000" w:rsidRDefault="00364BE1">
      <w:pPr>
        <w:pStyle w:val="a0"/>
        <w:rPr>
          <w:rFonts w:hint="cs"/>
          <w:rtl/>
        </w:rPr>
      </w:pPr>
      <w:r>
        <w:rPr>
          <w:rFonts w:hint="cs"/>
          <w:rtl/>
        </w:rPr>
        <w:t xml:space="preserve">המדיניות הכלכלית של הממשלה, לרבות המדיניות </w:t>
      </w:r>
      <w:r>
        <w:rPr>
          <w:rFonts w:hint="cs"/>
          <w:rtl/>
        </w:rPr>
        <w:t xml:space="preserve">של הממשלה בנושא הביטוח הלאומי, לא רק שלא צמצמה את האי-שוויון, אלא אף הגדילה אותו.   </w:t>
      </w:r>
    </w:p>
    <w:p w14:paraId="5AA33845" w14:textId="77777777" w:rsidR="00000000" w:rsidRDefault="00364BE1">
      <w:pPr>
        <w:pStyle w:val="a0"/>
        <w:ind w:firstLine="0"/>
        <w:rPr>
          <w:rFonts w:hint="cs"/>
          <w:rtl/>
        </w:rPr>
      </w:pPr>
    </w:p>
    <w:p w14:paraId="42B2A17B" w14:textId="77777777" w:rsidR="00000000" w:rsidRDefault="00364BE1">
      <w:pPr>
        <w:pStyle w:val="a0"/>
        <w:rPr>
          <w:rFonts w:hint="cs"/>
          <w:rtl/>
        </w:rPr>
      </w:pPr>
      <w:r>
        <w:rPr>
          <w:rFonts w:hint="cs"/>
          <w:rtl/>
        </w:rPr>
        <w:t>הם מאוד אוהבים את הדוגמה של ארצות-הברית. אני רוצה להגיד לך, אדוני השר, שבארבע תוכניות החירום וההבראה הכלכליות האחרונות, שבהן הם שמו להם למטרה לקבוע את הקצבאות כסיבה לכל ת</w:t>
      </w:r>
      <w:r>
        <w:rPr>
          <w:rFonts w:hint="cs"/>
          <w:rtl/>
        </w:rPr>
        <w:t>חלואי המשק, בוטלה באופן חד-צדדי הצמדת הקצבאות לשכר הממוצע, הוחמרו הקריטריונים לקבלתן, חלקן נמחקו כמעט כליל, קצבת הבטחת הכנסה קוצצה ב-40%, קצבאות הילדים קוצצו ועוד יקוצצו. למשל, בשבוע הבא כבר יקצצו עוד ב-24 שקלים. כוח הקנייה הריאלי הממוצע שלהן ממילא ירד ב-3</w:t>
      </w:r>
      <w:r>
        <w:rPr>
          <w:rFonts w:hint="cs"/>
          <w:rtl/>
        </w:rPr>
        <w:t>5%, חוץ מכל הקיצוצים.</w:t>
      </w:r>
    </w:p>
    <w:p w14:paraId="59E9D388" w14:textId="77777777" w:rsidR="00000000" w:rsidRDefault="00364BE1">
      <w:pPr>
        <w:pStyle w:val="a0"/>
        <w:rPr>
          <w:rFonts w:hint="cs"/>
          <w:rtl/>
        </w:rPr>
      </w:pPr>
    </w:p>
    <w:p w14:paraId="7A64FF2A" w14:textId="77777777" w:rsidR="00000000" w:rsidRDefault="00364BE1">
      <w:pPr>
        <w:pStyle w:val="a0"/>
        <w:rPr>
          <w:rFonts w:hint="cs"/>
          <w:rtl/>
        </w:rPr>
      </w:pPr>
      <w:r>
        <w:rPr>
          <w:rFonts w:hint="cs"/>
          <w:rtl/>
        </w:rPr>
        <w:t xml:space="preserve">דמי האבטלה הפכו מגוחכים. מקרב 220,000 נרשמים בלשכות התעסוקה, זכאים היום לדמי אבטלה רק כ-70,000. כאשר אנו מדברים על 10%-11% מובטלים במדינת ישראל, אנחנו מדברים רק על המובטלים הרשומים, זה לא מספר המובטלים האמיתי. זה פחות ממספר המובטלים </w:t>
      </w:r>
      <w:r>
        <w:rPr>
          <w:rFonts w:hint="cs"/>
          <w:rtl/>
        </w:rPr>
        <w:t xml:space="preserve">האמיתי במדינת ישראל. מתוך המובטלים הרשומים, המוסד לביטוח לאומי משלם רק ל-70,000 מובטלים. כלומר, שליש מהמובטלים הרשומים מקבלים דמי האבטלה. זאת צרות העין של המשק הישראלי. זו הבעיה של המשק הישראלי.  </w:t>
      </w:r>
    </w:p>
    <w:p w14:paraId="0F9DEAA4" w14:textId="77777777" w:rsidR="00000000" w:rsidRDefault="00364BE1">
      <w:pPr>
        <w:pStyle w:val="a0"/>
        <w:rPr>
          <w:rFonts w:hint="cs"/>
          <w:rtl/>
        </w:rPr>
      </w:pPr>
    </w:p>
    <w:p w14:paraId="383F5D23" w14:textId="77777777" w:rsidR="00000000" w:rsidRDefault="00364BE1">
      <w:pPr>
        <w:pStyle w:val="a0"/>
        <w:rPr>
          <w:rFonts w:hint="cs"/>
          <w:rtl/>
        </w:rPr>
      </w:pPr>
      <w:r>
        <w:rPr>
          <w:rFonts w:hint="cs"/>
          <w:rtl/>
        </w:rPr>
        <w:t>לפני שש שנים קיבלו דמי אבטלה הגונים כמחצית מהמובטלים. כיום</w:t>
      </w:r>
      <w:r>
        <w:rPr>
          <w:rFonts w:hint="cs"/>
          <w:rtl/>
        </w:rPr>
        <w:t xml:space="preserve">, 28% בלבד מקבלים דמי אבטלה, כפי שאמר השר. ישראל מחמירה עם מובטליה יותר מכל ארץ מערבית אחרת, לרבות הארצות הכי קפיטליסטיות בעולם. </w:t>
      </w:r>
    </w:p>
    <w:p w14:paraId="71E4CD19" w14:textId="77777777" w:rsidR="00000000" w:rsidRDefault="00364BE1">
      <w:pPr>
        <w:pStyle w:val="a0"/>
        <w:rPr>
          <w:rFonts w:hint="cs"/>
          <w:rtl/>
        </w:rPr>
      </w:pPr>
    </w:p>
    <w:p w14:paraId="719D1990" w14:textId="77777777" w:rsidR="00000000" w:rsidRDefault="00364BE1">
      <w:pPr>
        <w:pStyle w:val="a0"/>
        <w:rPr>
          <w:rFonts w:hint="cs"/>
          <w:rtl/>
        </w:rPr>
      </w:pPr>
      <w:r>
        <w:rPr>
          <w:rFonts w:hint="cs"/>
          <w:rtl/>
        </w:rPr>
        <w:t>בעבר הלא-רחוק היו האנשים שנמצאים במצוקה גדולה זכאים לקצבאות הבטחת הכנסה מוגדלות. שורה של החלטות יצרה סף זכאות כה גבוה, עד שהק</w:t>
      </w:r>
      <w:r>
        <w:rPr>
          <w:rFonts w:hint="cs"/>
          <w:rtl/>
        </w:rPr>
        <w:t>צבאות האלה נעלמו. בשנת 2001 שילם המוסד לביטוח לאומי קצבאות בהיקף של 43 מיליארד שקלים. מהסכום הזה קוצצו בשלבים לפחות 7 מיליארדי שקלים. חזרנו למצב שהיה לפני עשר שנים. היתה תקופת ניפוח בקצבאות, בשנים 1991-2000.</w:t>
      </w:r>
    </w:p>
    <w:p w14:paraId="32EA8F4B" w14:textId="77777777" w:rsidR="00000000" w:rsidRDefault="00364BE1">
      <w:pPr>
        <w:pStyle w:val="a0"/>
        <w:rPr>
          <w:rFonts w:hint="cs"/>
          <w:rtl/>
        </w:rPr>
      </w:pPr>
    </w:p>
    <w:p w14:paraId="6B87EBF6" w14:textId="77777777" w:rsidR="00000000" w:rsidRDefault="00364BE1">
      <w:pPr>
        <w:pStyle w:val="a0"/>
        <w:rPr>
          <w:rFonts w:hint="cs"/>
          <w:rtl/>
        </w:rPr>
      </w:pPr>
      <w:r>
        <w:rPr>
          <w:rFonts w:hint="cs"/>
          <w:rtl/>
        </w:rPr>
        <w:t>לפחות 70% ממקבלי הקצבאות מקבלים קצבה שכוח הקניי</w:t>
      </w:r>
      <w:r>
        <w:rPr>
          <w:rFonts w:hint="cs"/>
          <w:rtl/>
        </w:rPr>
        <w:t xml:space="preserve">ה שלה ירד בשליש. אדוני היושב-ראש, אדוני השר, הרבה מביאים את הדוגמה של ארצות-הברית. אני רוצה לעשות השוואה עם ארצות-הברית. לפני עשר שנים, שיעור האזרחים שהכנסתם הכספית נטו לא מגיעה לסכום המוגדר כקו העוני המקומי בישראל, היה דומה מאוד לזה שבארצות-הברית, כ-15%. </w:t>
      </w:r>
      <w:r>
        <w:rPr>
          <w:rFonts w:hint="cs"/>
          <w:rtl/>
        </w:rPr>
        <w:t>זה בעצם לא מחושב לפי השכר הממוצע, אלא לפי חציון. מאז הצליחה ארצות-הברית, בתוכנית של המשרד לעבודה, לצמצם את שיעור העניים שם ל-11.5%. מדיניות הרווחה הישראלית, עם כל הקיצוצים, הצליחה באותו זמן להרחיב את מעגל העוני ולדחוף לתוכו חמישית מכלל האוכלוסייה. רק עשירי</w:t>
      </w:r>
      <w:r>
        <w:rPr>
          <w:rFonts w:hint="cs"/>
          <w:rtl/>
        </w:rPr>
        <w:t xml:space="preserve">ת מהמשפחות האמריקניות מוגדרות היום כעניות, לעומת 18% ומעלה בישראל. </w:t>
      </w:r>
    </w:p>
    <w:p w14:paraId="587433A7" w14:textId="77777777" w:rsidR="00000000" w:rsidRDefault="00364BE1">
      <w:pPr>
        <w:pStyle w:val="a0"/>
        <w:rPr>
          <w:rFonts w:hint="cs"/>
          <w:rtl/>
        </w:rPr>
      </w:pPr>
    </w:p>
    <w:p w14:paraId="7CEE6E19" w14:textId="77777777" w:rsidR="00000000" w:rsidRDefault="00364BE1">
      <w:pPr>
        <w:pStyle w:val="a0"/>
        <w:rPr>
          <w:rFonts w:hint="cs"/>
          <w:rtl/>
        </w:rPr>
      </w:pPr>
      <w:r>
        <w:rPr>
          <w:rFonts w:hint="cs"/>
          <w:rtl/>
        </w:rPr>
        <w:t>במקרה של הילדים, אפשר להכפיל את כל מה שאמרתי פי-שלושה. מה היה הפטנט האמריקני ללוחמה בעוני? הם מיקדו את המאמץ בקבוצות החלשות. אפילו כאשר הם דיברו על מעבר מסעד לעבודה, הלכו והמציאו עבודה למ</w:t>
      </w:r>
      <w:r>
        <w:rPr>
          <w:rFonts w:hint="cs"/>
          <w:rtl/>
        </w:rPr>
        <w:t xml:space="preserve">י שצריך עבודה, למשל לאפרו-אמריקנים ולמשפחות חד-הוריות. עשו תוכנית. לא מקצצים את הקצבאות ומזה יוצרים עבודה. אתה קודם כול יוצר עבודה ואחר כך אתה מקצץ. הם התמקדו בקבוצות הכי נפגעות בחברה האמריקנית. זו הנצחה של כלכלת השוק. הורידו מ-16% עוני ל-11%. </w:t>
      </w:r>
    </w:p>
    <w:p w14:paraId="6202AC84" w14:textId="77777777" w:rsidR="00000000" w:rsidRDefault="00364BE1">
      <w:pPr>
        <w:pStyle w:val="a0"/>
        <w:rPr>
          <w:rFonts w:hint="cs"/>
          <w:rtl/>
        </w:rPr>
      </w:pPr>
    </w:p>
    <w:p w14:paraId="1BA1327A" w14:textId="77777777" w:rsidR="00000000" w:rsidRDefault="00364BE1">
      <w:pPr>
        <w:pStyle w:val="a0"/>
        <w:rPr>
          <w:rFonts w:hint="cs"/>
          <w:rtl/>
        </w:rPr>
      </w:pPr>
      <w:r>
        <w:rPr>
          <w:rFonts w:hint="cs"/>
          <w:rtl/>
        </w:rPr>
        <w:t xml:space="preserve">הפערים הם </w:t>
      </w:r>
      <w:r>
        <w:rPr>
          <w:rFonts w:hint="cs"/>
          <w:rtl/>
        </w:rPr>
        <w:t xml:space="preserve">עמוקים. 9% ממשפחות השכירים מוגדרות כעניות, לעומת 60% בקרב משפחות שהן לא עובדות. בישראל 9% מאלה שעובדים מוגדרים כעניים ו-60% מאלה שלא עובדים. בארצות-הברית 37% מהעניים הם אנשים שלא עובדים. </w:t>
      </w:r>
    </w:p>
    <w:p w14:paraId="121A22BA" w14:textId="77777777" w:rsidR="00000000" w:rsidRDefault="00364BE1">
      <w:pPr>
        <w:pStyle w:val="a0"/>
        <w:rPr>
          <w:rFonts w:hint="cs"/>
          <w:rtl/>
        </w:rPr>
      </w:pPr>
    </w:p>
    <w:p w14:paraId="0FB2FA16" w14:textId="77777777" w:rsidR="00000000" w:rsidRDefault="00364BE1">
      <w:pPr>
        <w:pStyle w:val="a0"/>
        <w:rPr>
          <w:rFonts w:hint="cs"/>
          <w:rtl/>
        </w:rPr>
      </w:pPr>
      <w:r>
        <w:rPr>
          <w:rFonts w:hint="cs"/>
          <w:rtl/>
        </w:rPr>
        <w:t>בישראל משמשות הקצבאות של הביטוח הלאומי כמקור הכנסה לציבור רחב. תפקי</w:t>
      </w:r>
      <w:r>
        <w:rPr>
          <w:rFonts w:hint="cs"/>
          <w:rtl/>
        </w:rPr>
        <w:t xml:space="preserve">דן במערכת הרווחה הוא כפול. בטווח המיידי הן פורסות רשת הגנה לחלשים. אלמלא הקצבאות, היה העוני גורם לטרגדיות אנושיות רבות. </w:t>
      </w:r>
    </w:p>
    <w:p w14:paraId="6030E087" w14:textId="77777777" w:rsidR="00000000" w:rsidRDefault="00364BE1">
      <w:pPr>
        <w:pStyle w:val="a0"/>
        <w:rPr>
          <w:rFonts w:hint="cs"/>
          <w:rtl/>
        </w:rPr>
      </w:pPr>
    </w:p>
    <w:p w14:paraId="4E228045" w14:textId="77777777" w:rsidR="00000000" w:rsidRDefault="00364BE1">
      <w:pPr>
        <w:pStyle w:val="a0"/>
        <w:rPr>
          <w:rFonts w:hint="cs"/>
          <w:rtl/>
        </w:rPr>
      </w:pPr>
      <w:r>
        <w:rPr>
          <w:rFonts w:hint="cs"/>
          <w:rtl/>
        </w:rPr>
        <w:t xml:space="preserve">לאן השר הולך? הוא הולך למקומות שאם היו מחשבים נכון היינו חוסכים 15 מיליון שקלים. תחשבו נכון, אדוני השר, תחסכו 15 מיליון שקלים. האם זו </w:t>
      </w:r>
      <w:r>
        <w:rPr>
          <w:rFonts w:hint="cs"/>
          <w:rtl/>
        </w:rPr>
        <w:t>הבעיה? הבעיה היא ללכת ולהוריד מהילדים. לשני העשירונים התחתונים מעלים את קצבת הילדים בשביל לפגוע בעוד שני עשירונים, כיוון שאי-אפשר לחשב את זה נכון. בסופו של דבר זאת לא הבעיה. הרי שני העשירונים העליונים משלמים 60% מההכנסה של הביטוח הלאומי. תשאירו להם את ה-6%</w:t>
      </w:r>
      <w:r>
        <w:rPr>
          <w:rFonts w:hint="cs"/>
          <w:rtl/>
        </w:rPr>
        <w:t xml:space="preserve"> שהם מקבלים מהקצבאות. הם משלמים 60% ומקבלים 6%. זו לא הבעיה. צריך להגיד את זה לשר מאיר שטרית ולא לך. הבעיה היא המדיניות הכלכלית, בכך שיש כל כך הרבה עוני שהביטוח הלאומי מכסה עליו. צריך לפתור את זה בדרך כלכלית ולא דרך התקפות על המוסד לביטוח הלאומי. אני מודה </w:t>
      </w:r>
      <w:r>
        <w:rPr>
          <w:rFonts w:hint="cs"/>
          <w:rtl/>
        </w:rPr>
        <w:t>על סבלנותך, כבוד היושב-ראש.</w:t>
      </w:r>
    </w:p>
    <w:p w14:paraId="1C9FC01E" w14:textId="77777777" w:rsidR="00000000" w:rsidRDefault="00364BE1">
      <w:pPr>
        <w:pStyle w:val="af1"/>
        <w:rPr>
          <w:rFonts w:hint="cs"/>
          <w:b w:val="0"/>
          <w:bCs w:val="0"/>
          <w:u w:val="none"/>
          <w:rtl/>
        </w:rPr>
      </w:pPr>
    </w:p>
    <w:p w14:paraId="379A0BB3" w14:textId="77777777" w:rsidR="00000000" w:rsidRDefault="00364BE1">
      <w:pPr>
        <w:pStyle w:val="af1"/>
        <w:rPr>
          <w:rtl/>
        </w:rPr>
      </w:pPr>
      <w:r>
        <w:rPr>
          <w:rtl/>
        </w:rPr>
        <w:t>היו"ר מוחמד ברכה:</w:t>
      </w:r>
    </w:p>
    <w:p w14:paraId="2BBFB2D6" w14:textId="77777777" w:rsidR="00000000" w:rsidRDefault="00364BE1">
      <w:pPr>
        <w:pStyle w:val="a0"/>
        <w:rPr>
          <w:rtl/>
        </w:rPr>
      </w:pPr>
    </w:p>
    <w:p w14:paraId="743C894A" w14:textId="77777777" w:rsidR="00000000" w:rsidRDefault="00364BE1">
      <w:pPr>
        <w:pStyle w:val="a0"/>
        <w:rPr>
          <w:rFonts w:hint="cs"/>
          <w:rtl/>
        </w:rPr>
      </w:pPr>
      <w:r>
        <w:rPr>
          <w:rFonts w:hint="cs"/>
          <w:rtl/>
        </w:rPr>
        <w:t>תודה רבה. חבר הכנסת יצחק כהן, בבקשה - הצעה רגילה באותו נושא.</w:t>
      </w:r>
    </w:p>
    <w:p w14:paraId="516BDC02" w14:textId="77777777" w:rsidR="00000000" w:rsidRDefault="00364BE1">
      <w:pPr>
        <w:pStyle w:val="a0"/>
        <w:rPr>
          <w:rFonts w:hint="cs"/>
          <w:rtl/>
        </w:rPr>
      </w:pPr>
    </w:p>
    <w:p w14:paraId="31E429F2" w14:textId="77777777" w:rsidR="00000000" w:rsidRDefault="00364BE1">
      <w:pPr>
        <w:pStyle w:val="a"/>
        <w:rPr>
          <w:rtl/>
        </w:rPr>
      </w:pPr>
      <w:bookmarkStart w:id="254" w:name="FS000000580T10_03_2004_14_17_44"/>
      <w:bookmarkStart w:id="255" w:name="_Toc71352039"/>
      <w:bookmarkEnd w:id="254"/>
      <w:r>
        <w:rPr>
          <w:rFonts w:hint="eastAsia"/>
          <w:rtl/>
        </w:rPr>
        <w:t>יצחק</w:t>
      </w:r>
      <w:r>
        <w:rPr>
          <w:rtl/>
        </w:rPr>
        <w:t xml:space="preserve"> כהן (ש"ס):</w:t>
      </w:r>
      <w:bookmarkEnd w:id="255"/>
    </w:p>
    <w:p w14:paraId="1929EE00" w14:textId="77777777" w:rsidR="00000000" w:rsidRDefault="00364BE1">
      <w:pPr>
        <w:pStyle w:val="a0"/>
        <w:rPr>
          <w:rFonts w:hint="cs"/>
          <w:rtl/>
        </w:rPr>
      </w:pPr>
    </w:p>
    <w:p w14:paraId="789C3B9B" w14:textId="77777777" w:rsidR="00000000" w:rsidRDefault="00364BE1">
      <w:pPr>
        <w:pStyle w:val="a0"/>
        <w:rPr>
          <w:rFonts w:hint="cs"/>
          <w:rtl/>
        </w:rPr>
      </w:pPr>
      <w:r>
        <w:rPr>
          <w:rFonts w:hint="cs"/>
          <w:rtl/>
        </w:rPr>
        <w:t xml:space="preserve">תודה. </w:t>
      </w:r>
    </w:p>
    <w:p w14:paraId="1CA79FB3" w14:textId="77777777" w:rsidR="00000000" w:rsidRDefault="00364BE1">
      <w:pPr>
        <w:pStyle w:val="a0"/>
        <w:rPr>
          <w:rFonts w:hint="cs"/>
          <w:rtl/>
        </w:rPr>
      </w:pPr>
    </w:p>
    <w:p w14:paraId="65A64934" w14:textId="77777777" w:rsidR="00000000" w:rsidRDefault="00364BE1">
      <w:pPr>
        <w:pStyle w:val="a0"/>
        <w:rPr>
          <w:rFonts w:hint="cs"/>
          <w:rtl/>
        </w:rPr>
      </w:pPr>
      <w:r>
        <w:rPr>
          <w:rFonts w:hint="cs"/>
          <w:rtl/>
        </w:rPr>
        <w:t>אדוני היושב-ראש, חברי חברי הכנסת, קרה משהו לעם ישראל בשנה האחרונה. כוננה ממשלה בראשותו של אריאל שרון, עם שותפים משינוי ומ</w:t>
      </w:r>
      <w:r>
        <w:rPr>
          <w:rFonts w:hint="cs"/>
          <w:rtl/>
        </w:rPr>
        <w:t>המפד"ל, שהאג'נדה שלה היתה התנתקות חד-צדדית. קודם כול הם הקימו גדר הפרדה בין הממשלה הזאת לבין העם. התנתקות חד-צדדית מהעם. זו ממשלה מנוכרת, שהקימה חומות והתחילה קודם כול מההתנתקות החד-צדדית מהעם. השלב השני, אם כי הוא נעשה במקביל, היה התנתקות חד-צדדית של הממש</w:t>
      </w:r>
      <w:r>
        <w:rPr>
          <w:rFonts w:hint="cs"/>
          <w:rtl/>
        </w:rPr>
        <w:t xml:space="preserve">לה, עם גדר הפרדה ענקית, מתורת ישראל. לאחרונה, כמו סדר עולה, ועוד נראה את זה בפרשת השבוע, פרשת העגל, יש התנתקות חד-צדדית מארץ-ישראל. </w:t>
      </w:r>
    </w:p>
    <w:p w14:paraId="37532C0E" w14:textId="77777777" w:rsidR="00000000" w:rsidRDefault="00364BE1">
      <w:pPr>
        <w:pStyle w:val="a0"/>
        <w:rPr>
          <w:rFonts w:hint="cs"/>
          <w:rtl/>
        </w:rPr>
      </w:pPr>
    </w:p>
    <w:p w14:paraId="0CCDD89A" w14:textId="77777777" w:rsidR="00000000" w:rsidRDefault="00364BE1">
      <w:pPr>
        <w:pStyle w:val="a0"/>
        <w:rPr>
          <w:rFonts w:hint="cs"/>
          <w:rtl/>
        </w:rPr>
      </w:pPr>
      <w:r>
        <w:rPr>
          <w:rFonts w:hint="cs"/>
          <w:rtl/>
        </w:rPr>
        <w:t xml:space="preserve">הם הביכו את האמריקנים. הם הביכו את כולם. הם עושים כל כך הרבה שטויות בלתי רציונליות. אפילו הכוחות המתונים, שאתם ניתן להגיע </w:t>
      </w:r>
      <w:r>
        <w:rPr>
          <w:rFonts w:hint="cs"/>
          <w:rtl/>
        </w:rPr>
        <w:t xml:space="preserve">להסדר, גם אותם הביכו. </w:t>
      </w:r>
    </w:p>
    <w:p w14:paraId="4FFB324F" w14:textId="77777777" w:rsidR="00000000" w:rsidRDefault="00364BE1">
      <w:pPr>
        <w:pStyle w:val="a0"/>
        <w:rPr>
          <w:rFonts w:hint="cs"/>
          <w:rtl/>
        </w:rPr>
      </w:pPr>
    </w:p>
    <w:p w14:paraId="72C5DA89" w14:textId="77777777" w:rsidR="00000000" w:rsidRDefault="00364BE1">
      <w:pPr>
        <w:pStyle w:val="a0"/>
        <w:rPr>
          <w:rFonts w:hint="cs"/>
          <w:rtl/>
        </w:rPr>
      </w:pPr>
      <w:r>
        <w:rPr>
          <w:rFonts w:hint="cs"/>
          <w:rtl/>
        </w:rPr>
        <w:t xml:space="preserve">עזמי בשארה, חבל-עזה הוא כבר לא מטבע עובר לסוחר, זה לא בשום דיון של משא-ומתן, זה מת. זו ממשלת הכאוס הלאומי. גמרנו, זה מת. רק כאוס.  </w:t>
      </w:r>
    </w:p>
    <w:p w14:paraId="2B5DB1CE" w14:textId="77777777" w:rsidR="00000000" w:rsidRDefault="00364BE1">
      <w:pPr>
        <w:pStyle w:val="a0"/>
        <w:rPr>
          <w:rFonts w:hint="cs"/>
          <w:rtl/>
        </w:rPr>
      </w:pPr>
    </w:p>
    <w:p w14:paraId="447B0560" w14:textId="77777777" w:rsidR="00000000" w:rsidRDefault="00364BE1">
      <w:pPr>
        <w:pStyle w:val="af0"/>
        <w:rPr>
          <w:rtl/>
        </w:rPr>
      </w:pPr>
      <w:r>
        <w:rPr>
          <w:rFonts w:hint="eastAsia"/>
          <w:rtl/>
        </w:rPr>
        <w:t>עסאם</w:t>
      </w:r>
      <w:r>
        <w:rPr>
          <w:rtl/>
        </w:rPr>
        <w:t xml:space="preserve"> מח'ול (חד"ש-תע"ל):</w:t>
      </w:r>
    </w:p>
    <w:p w14:paraId="3E8A100A" w14:textId="77777777" w:rsidR="00000000" w:rsidRDefault="00364BE1">
      <w:pPr>
        <w:pStyle w:val="a0"/>
        <w:rPr>
          <w:rFonts w:hint="cs"/>
          <w:rtl/>
        </w:rPr>
      </w:pPr>
    </w:p>
    <w:p w14:paraId="51961324" w14:textId="77777777" w:rsidR="00000000" w:rsidRDefault="00364BE1">
      <w:pPr>
        <w:pStyle w:val="a0"/>
        <w:rPr>
          <w:rFonts w:hint="cs"/>
          <w:rtl/>
        </w:rPr>
      </w:pPr>
      <w:r>
        <w:rPr>
          <w:rFonts w:hint="cs"/>
          <w:rtl/>
        </w:rPr>
        <w:t>ממשלת - - -</w:t>
      </w:r>
    </w:p>
    <w:p w14:paraId="05693F2C" w14:textId="77777777" w:rsidR="00000000" w:rsidRDefault="00364BE1">
      <w:pPr>
        <w:pStyle w:val="a0"/>
        <w:rPr>
          <w:rFonts w:hint="cs"/>
          <w:rtl/>
        </w:rPr>
      </w:pPr>
    </w:p>
    <w:p w14:paraId="31A92E76" w14:textId="77777777" w:rsidR="00000000" w:rsidRDefault="00364BE1">
      <w:pPr>
        <w:pStyle w:val="-"/>
        <w:rPr>
          <w:rtl/>
        </w:rPr>
      </w:pPr>
      <w:bookmarkStart w:id="256" w:name="FS000000580T10_03_2004_15_06_56"/>
      <w:bookmarkStart w:id="257" w:name="FS000000580T10_03_2004_15_07_00C"/>
      <w:bookmarkEnd w:id="256"/>
      <w:bookmarkEnd w:id="257"/>
      <w:r>
        <w:rPr>
          <w:rtl/>
        </w:rPr>
        <w:t>יצחק כהן (ש"ס):</w:t>
      </w:r>
    </w:p>
    <w:p w14:paraId="4268368A" w14:textId="77777777" w:rsidR="00000000" w:rsidRDefault="00364BE1">
      <w:pPr>
        <w:pStyle w:val="a0"/>
        <w:rPr>
          <w:rtl/>
        </w:rPr>
      </w:pPr>
    </w:p>
    <w:p w14:paraId="33012586" w14:textId="77777777" w:rsidR="00000000" w:rsidRDefault="00364BE1">
      <w:pPr>
        <w:pStyle w:val="a0"/>
        <w:rPr>
          <w:rFonts w:hint="cs"/>
          <w:rtl/>
        </w:rPr>
      </w:pPr>
      <w:r>
        <w:rPr>
          <w:rFonts w:hint="cs"/>
          <w:rtl/>
        </w:rPr>
        <w:t>לא, תאמין לי שההגדרה הכי טובה היא ממשלת ההתנ</w:t>
      </w:r>
      <w:r>
        <w:rPr>
          <w:rFonts w:hint="cs"/>
          <w:rtl/>
        </w:rPr>
        <w:t xml:space="preserve">תקות החד-צדדית. </w:t>
      </w:r>
    </w:p>
    <w:p w14:paraId="4E0953E7" w14:textId="77777777" w:rsidR="00000000" w:rsidRDefault="00364BE1">
      <w:pPr>
        <w:pStyle w:val="a0"/>
        <w:rPr>
          <w:rFonts w:hint="cs"/>
          <w:rtl/>
        </w:rPr>
      </w:pPr>
    </w:p>
    <w:p w14:paraId="56E4B708" w14:textId="77777777" w:rsidR="00000000" w:rsidRDefault="00364BE1">
      <w:pPr>
        <w:pStyle w:val="af0"/>
        <w:rPr>
          <w:rtl/>
        </w:rPr>
      </w:pPr>
      <w:r>
        <w:rPr>
          <w:rFonts w:hint="eastAsia"/>
          <w:rtl/>
        </w:rPr>
        <w:t>עזמי</w:t>
      </w:r>
      <w:r>
        <w:rPr>
          <w:rtl/>
        </w:rPr>
        <w:t xml:space="preserve"> בשארה (בל"ד):</w:t>
      </w:r>
    </w:p>
    <w:p w14:paraId="1F4EA040" w14:textId="77777777" w:rsidR="00000000" w:rsidRDefault="00364BE1">
      <w:pPr>
        <w:pStyle w:val="a0"/>
        <w:rPr>
          <w:rFonts w:hint="cs"/>
          <w:rtl/>
        </w:rPr>
      </w:pPr>
    </w:p>
    <w:p w14:paraId="266671C5" w14:textId="77777777" w:rsidR="00000000" w:rsidRDefault="00364BE1">
      <w:pPr>
        <w:pStyle w:val="a0"/>
        <w:rPr>
          <w:rFonts w:hint="cs"/>
          <w:rtl/>
        </w:rPr>
      </w:pPr>
      <w:r>
        <w:rPr>
          <w:rFonts w:hint="cs"/>
          <w:rtl/>
        </w:rPr>
        <w:t xml:space="preserve">מהמציאות. </w:t>
      </w:r>
    </w:p>
    <w:p w14:paraId="43276716" w14:textId="77777777" w:rsidR="00000000" w:rsidRDefault="00364BE1">
      <w:pPr>
        <w:pStyle w:val="a0"/>
        <w:rPr>
          <w:rFonts w:hint="cs"/>
          <w:rtl/>
        </w:rPr>
      </w:pPr>
    </w:p>
    <w:p w14:paraId="59AA8CA2" w14:textId="77777777" w:rsidR="00000000" w:rsidRDefault="00364BE1">
      <w:pPr>
        <w:pStyle w:val="-"/>
        <w:rPr>
          <w:rtl/>
        </w:rPr>
      </w:pPr>
      <w:bookmarkStart w:id="258" w:name="FS000000580T10_03_2004_14_21_15"/>
      <w:bookmarkStart w:id="259" w:name="FS000000580T10_03_2004_14_21_18C"/>
      <w:bookmarkEnd w:id="258"/>
      <w:bookmarkEnd w:id="259"/>
      <w:r>
        <w:rPr>
          <w:rtl/>
        </w:rPr>
        <w:t>יצחק כהן (ש"ס):</w:t>
      </w:r>
    </w:p>
    <w:p w14:paraId="7EE2144A" w14:textId="77777777" w:rsidR="00000000" w:rsidRDefault="00364BE1">
      <w:pPr>
        <w:pStyle w:val="a0"/>
        <w:rPr>
          <w:rtl/>
        </w:rPr>
      </w:pPr>
    </w:p>
    <w:p w14:paraId="42315B3C" w14:textId="77777777" w:rsidR="00000000" w:rsidRDefault="00364BE1">
      <w:pPr>
        <w:pStyle w:val="a0"/>
        <w:rPr>
          <w:rFonts w:hint="cs"/>
          <w:rtl/>
        </w:rPr>
      </w:pPr>
      <w:r>
        <w:rPr>
          <w:rFonts w:hint="cs"/>
          <w:rtl/>
        </w:rPr>
        <w:t xml:space="preserve">מנותקים מהכול. יושבים פה אנשים שמקבלים החלטות חדשות לבקרים; רוב ההחלטות מנוגדות להחלטות שהתקבלו אתמול. השרים עצמם לא עוקבים אחרי ההחלטות. </w:t>
      </w:r>
    </w:p>
    <w:p w14:paraId="7A85EC7A" w14:textId="77777777" w:rsidR="00000000" w:rsidRDefault="00364BE1">
      <w:pPr>
        <w:pStyle w:val="a0"/>
        <w:rPr>
          <w:rFonts w:hint="cs"/>
          <w:rtl/>
        </w:rPr>
      </w:pPr>
    </w:p>
    <w:p w14:paraId="7ECE02CC" w14:textId="77777777" w:rsidR="00000000" w:rsidRDefault="00364BE1">
      <w:pPr>
        <w:pStyle w:val="a0"/>
        <w:rPr>
          <w:rFonts w:hint="cs"/>
          <w:rtl/>
        </w:rPr>
      </w:pPr>
      <w:r>
        <w:rPr>
          <w:rFonts w:hint="cs"/>
          <w:rtl/>
        </w:rPr>
        <w:t>אתן לך דוגמה. החליטו לכסות את הגירעונות האקטואריי</w:t>
      </w:r>
      <w:r>
        <w:rPr>
          <w:rFonts w:hint="cs"/>
          <w:rtl/>
        </w:rPr>
        <w:t>ם של קרנות הפנסיה. מאיפה לוקחים 2.7 מיליארדי שקל? מאיפה? מהביטוח הלאומי. מבטלים את שיפוי המעסיקים - עד שהצלחנו במאבק שיחזירו 1%, 1.5%, והחזירו ובהרבה עמל. כשהממשלה באה עם הבשורה לכסות את הגירעונות האקטואריים - זה טוב, כי חשוב לכסותם, אבל מאיפה לוקחים את זה</w:t>
      </w:r>
      <w:r>
        <w:rPr>
          <w:rFonts w:hint="cs"/>
          <w:rtl/>
        </w:rPr>
        <w:t xml:space="preserve">? - מקצבאות הילדים, מהקשישים, מהחולים, מהנכים, מתקציב הביטוח הלאומי. 2.7 מיליארדים. זה נתון שמוסר מנכ"ל הביטוח הלאומי, וזה ברור וידוע. </w:t>
      </w:r>
    </w:p>
    <w:p w14:paraId="404E3D54" w14:textId="77777777" w:rsidR="00000000" w:rsidRDefault="00364BE1">
      <w:pPr>
        <w:pStyle w:val="a0"/>
        <w:rPr>
          <w:rFonts w:hint="cs"/>
          <w:rtl/>
        </w:rPr>
      </w:pPr>
    </w:p>
    <w:p w14:paraId="149384AD" w14:textId="77777777" w:rsidR="00000000" w:rsidRDefault="00364BE1">
      <w:pPr>
        <w:pStyle w:val="a0"/>
        <w:rPr>
          <w:rFonts w:hint="cs"/>
          <w:rtl/>
        </w:rPr>
      </w:pPr>
      <w:r>
        <w:rPr>
          <w:rFonts w:hint="cs"/>
          <w:rtl/>
        </w:rPr>
        <w:t>לוקחים את 2.7 המיליארדים מאותם ילדים, מאותם רעבים, מאותם עניים, נכים, קשישים, לכיסוי הגירעוני. זה למעשה חוזר לממשלה. את</w:t>
      </w:r>
      <w:r>
        <w:rPr>
          <w:rFonts w:hint="cs"/>
          <w:rtl/>
        </w:rPr>
        <w:t xml:space="preserve"> הגירעונות בקרנות הפנסיה צריך לכסות, אחרי שעשקו אותן עשרות שנים, אף אחד לא בא בטענה, להיפך. אבל אתה בא לכסות גירעונות אקטואריים של פנסיונרים שעשקו אותם וגנבו מהם, ואתה גונב כסף מקשישים ועשוקים ובא בטענות לביטוח הלאומי ואומר שהביטוח הלאומי מתנהל לא נכון ויש</w:t>
      </w:r>
      <w:r>
        <w:rPr>
          <w:rFonts w:hint="cs"/>
          <w:rtl/>
        </w:rPr>
        <w:t xml:space="preserve"> שחיתות בביטוח הלאומי? השר שטרית נמצא בתא זכוכית, הוא מוקף בשרים מנותקים עם גדרות הפרדה בכל תחום, כפי שאמרנו, והוא זורק אבנים על הביטוח הלאומי. </w:t>
      </w:r>
    </w:p>
    <w:p w14:paraId="7A55AD6C" w14:textId="77777777" w:rsidR="00000000" w:rsidRDefault="00364BE1">
      <w:pPr>
        <w:pStyle w:val="a0"/>
        <w:rPr>
          <w:rFonts w:hint="cs"/>
          <w:rtl/>
        </w:rPr>
      </w:pPr>
    </w:p>
    <w:p w14:paraId="43EAFA80" w14:textId="77777777" w:rsidR="00000000" w:rsidRDefault="00364BE1">
      <w:pPr>
        <w:pStyle w:val="a0"/>
        <w:rPr>
          <w:rFonts w:hint="cs"/>
          <w:rtl/>
        </w:rPr>
      </w:pPr>
      <w:r>
        <w:rPr>
          <w:rFonts w:hint="cs"/>
          <w:rtl/>
        </w:rPr>
        <w:t>לאחר שחיסלו ומחקו את מדינת הרווחה באדיבותם של השרים הנכבדים, שרי הרווחה, שרי המפד"ל ושרי שינוי וכל השרים הנכבד</w:t>
      </w:r>
      <w:r>
        <w:rPr>
          <w:rFonts w:hint="cs"/>
          <w:rtl/>
        </w:rPr>
        <w:t xml:space="preserve">ים - מדינת ישראל היא לא מדינת רווחה יותר, היא מדינת עושק - עכשיו אומרים, אוה, יש לנו פה קופה, בשיא החוצפה. </w:t>
      </w:r>
    </w:p>
    <w:p w14:paraId="2898DA7E" w14:textId="77777777" w:rsidR="00000000" w:rsidRDefault="00364BE1">
      <w:pPr>
        <w:pStyle w:val="a0"/>
        <w:rPr>
          <w:rFonts w:hint="cs"/>
          <w:rtl/>
        </w:rPr>
      </w:pPr>
    </w:p>
    <w:p w14:paraId="0B02CD06" w14:textId="77777777" w:rsidR="00000000" w:rsidRDefault="00364BE1">
      <w:pPr>
        <w:pStyle w:val="a0"/>
        <w:rPr>
          <w:rFonts w:hint="cs"/>
          <w:rtl/>
        </w:rPr>
      </w:pPr>
      <w:r>
        <w:rPr>
          <w:rFonts w:hint="cs"/>
          <w:rtl/>
        </w:rPr>
        <w:t>אני לא יודע אם הממשלה הזאת יודעת שהביטוח הלאומי הוא ביטוח. האזרחים משלמים מכיסם תמורת הביטוח שהם אמורים לקבל עבור מחלה, נכות; פעם היה היו קצבאות יל</w:t>
      </w:r>
      <w:r>
        <w:rPr>
          <w:rFonts w:hint="cs"/>
          <w:rtl/>
        </w:rPr>
        <w:t xml:space="preserve">דים וכל מיני קצבאות, תאונות עבודה. זה לא שייך לממשלה. </w:t>
      </w:r>
    </w:p>
    <w:p w14:paraId="058009F8" w14:textId="77777777" w:rsidR="00000000" w:rsidRDefault="00364BE1">
      <w:pPr>
        <w:pStyle w:val="a0"/>
        <w:rPr>
          <w:rFonts w:hint="cs"/>
          <w:rtl/>
        </w:rPr>
      </w:pPr>
    </w:p>
    <w:p w14:paraId="1C0B17B5" w14:textId="77777777" w:rsidR="00000000" w:rsidRDefault="00364BE1">
      <w:pPr>
        <w:pStyle w:val="af0"/>
        <w:rPr>
          <w:rtl/>
        </w:rPr>
      </w:pPr>
      <w:r>
        <w:rPr>
          <w:rFonts w:hint="eastAsia"/>
          <w:rtl/>
        </w:rPr>
        <w:t>עזמי</w:t>
      </w:r>
      <w:r>
        <w:rPr>
          <w:rtl/>
        </w:rPr>
        <w:t xml:space="preserve"> בשארה (בל"ד):</w:t>
      </w:r>
    </w:p>
    <w:p w14:paraId="70993F76" w14:textId="77777777" w:rsidR="00000000" w:rsidRDefault="00364BE1">
      <w:pPr>
        <w:pStyle w:val="a0"/>
        <w:rPr>
          <w:rFonts w:hint="cs"/>
          <w:rtl/>
        </w:rPr>
      </w:pPr>
    </w:p>
    <w:p w14:paraId="4224815C" w14:textId="77777777" w:rsidR="00000000" w:rsidRDefault="00364BE1">
      <w:pPr>
        <w:pStyle w:val="a0"/>
        <w:rPr>
          <w:rFonts w:hint="cs"/>
          <w:rtl/>
        </w:rPr>
      </w:pPr>
      <w:r>
        <w:rPr>
          <w:rFonts w:hint="cs"/>
          <w:rtl/>
        </w:rPr>
        <w:t xml:space="preserve">88% מהקצבאות </w:t>
      </w:r>
      <w:r>
        <w:rPr>
          <w:rtl/>
        </w:rPr>
        <w:t>–</w:t>
      </w:r>
      <w:r>
        <w:rPr>
          <w:rFonts w:hint="cs"/>
          <w:rtl/>
        </w:rPr>
        <w:t xml:space="preserve"> לא ההוצאות - משולמות על-ידי הציבור. </w:t>
      </w:r>
    </w:p>
    <w:p w14:paraId="0D838B0E" w14:textId="77777777" w:rsidR="00000000" w:rsidRDefault="00364BE1">
      <w:pPr>
        <w:pStyle w:val="a0"/>
        <w:rPr>
          <w:rFonts w:hint="cs"/>
          <w:rtl/>
        </w:rPr>
      </w:pPr>
    </w:p>
    <w:p w14:paraId="0A7A4964" w14:textId="77777777" w:rsidR="00000000" w:rsidRDefault="00364BE1">
      <w:pPr>
        <w:pStyle w:val="-"/>
        <w:rPr>
          <w:rtl/>
        </w:rPr>
      </w:pPr>
      <w:bookmarkStart w:id="260" w:name="FS000000580T10_03_2004_14_22_36C"/>
      <w:bookmarkEnd w:id="260"/>
      <w:r>
        <w:rPr>
          <w:rtl/>
        </w:rPr>
        <w:t>יצחק כהן (ש"ס):</w:t>
      </w:r>
    </w:p>
    <w:p w14:paraId="105E48BD" w14:textId="77777777" w:rsidR="00000000" w:rsidRDefault="00364BE1">
      <w:pPr>
        <w:pStyle w:val="a0"/>
        <w:rPr>
          <w:rtl/>
        </w:rPr>
      </w:pPr>
    </w:p>
    <w:p w14:paraId="0C19321C" w14:textId="77777777" w:rsidR="00000000" w:rsidRDefault="00364BE1">
      <w:pPr>
        <w:pStyle w:val="a0"/>
        <w:rPr>
          <w:rFonts w:hint="cs"/>
          <w:rtl/>
        </w:rPr>
      </w:pPr>
      <w:r>
        <w:rPr>
          <w:rFonts w:hint="cs"/>
          <w:rtl/>
        </w:rPr>
        <w:t>אז אומרים להם: אנחנו נלאים אתכם, כי אתם מושחתים, אתם לא מתנהגים כמו שצריך. מה דעתכם בכלל להפריט את הביטוח הלאו</w:t>
      </w:r>
      <w:r>
        <w:rPr>
          <w:rFonts w:hint="cs"/>
          <w:rtl/>
        </w:rPr>
        <w:t>מי, והאזרחים יבטחו את עצמם בחברת ביטוח חיצונית? לא צריכים יותר את הביטוח הלאומי. הממשלה רוצה גם לעשוק את זה, גם לאחד את הגבייה וגם לקחת וגם לא לתת שום ביטוח סוציאלי לאף אזרח שמשלם מכיסו שנים. גם ביטוח אבטלה הוא משלם, גם זה בא מכיסו, גם זה אלמנט ביטוחי שאמו</w:t>
      </w:r>
      <w:r>
        <w:rPr>
          <w:rFonts w:hint="cs"/>
          <w:rtl/>
        </w:rPr>
        <w:t xml:space="preserve">ר לקבל כיסוי מהביטוח הלאומי. </w:t>
      </w:r>
    </w:p>
    <w:p w14:paraId="3DA41F88" w14:textId="77777777" w:rsidR="00000000" w:rsidRDefault="00364BE1">
      <w:pPr>
        <w:pStyle w:val="a0"/>
        <w:rPr>
          <w:rFonts w:hint="cs"/>
          <w:rtl/>
        </w:rPr>
      </w:pPr>
    </w:p>
    <w:p w14:paraId="5C5A898F" w14:textId="77777777" w:rsidR="00000000" w:rsidRDefault="00364BE1">
      <w:pPr>
        <w:pStyle w:val="a0"/>
        <w:rPr>
          <w:rFonts w:hint="cs"/>
          <w:rtl/>
        </w:rPr>
      </w:pPr>
      <w:r>
        <w:rPr>
          <w:rFonts w:hint="cs"/>
          <w:rtl/>
        </w:rPr>
        <w:t xml:space="preserve">הנשמע כדבר הזה? זה יכול להיות רק בממשלה שהקימה גדרות הפרדה. היא מקימה גדרות הפרדה ומפרידה את עם ישראל מממשלת ישראל, מפרידה את עם ישראל מתורת ישראל. </w:t>
      </w:r>
    </w:p>
    <w:p w14:paraId="185C1508" w14:textId="77777777" w:rsidR="00000000" w:rsidRDefault="00364BE1">
      <w:pPr>
        <w:pStyle w:val="a0"/>
        <w:rPr>
          <w:rFonts w:hint="cs"/>
          <w:rtl/>
        </w:rPr>
      </w:pPr>
    </w:p>
    <w:p w14:paraId="1F9FA4D5" w14:textId="77777777" w:rsidR="00000000" w:rsidRDefault="00364BE1">
      <w:pPr>
        <w:pStyle w:val="a0"/>
        <w:rPr>
          <w:rFonts w:hint="cs"/>
          <w:rtl/>
        </w:rPr>
      </w:pPr>
      <w:r>
        <w:rPr>
          <w:rFonts w:hint="cs"/>
          <w:rtl/>
        </w:rPr>
        <w:t>אתם רואים מה מתרחש בשירותי הדת, השם ירחם ויציל - אנחנו משפרים את שירותי הדת</w:t>
      </w:r>
      <w:r>
        <w:rPr>
          <w:rFonts w:hint="cs"/>
          <w:rtl/>
        </w:rPr>
        <w:t>, אנחנו מחסלים את משרד הדתות בשביל לשפר את שירותי הדת. איזה כאוס. אני שומע את הרבנים, והיום שמענו אותם בתקשורת. איזו ממשלה - באיזו חוצפה, באיזו עזות מצח, באיזו עזות פנים - מסוגלת לעשות את מה שעשתה הממשלה הזאת באדיבותה של המפד"ל? איזו ממשלה מסוגלת לקחת את ש</w:t>
      </w:r>
      <w:r>
        <w:rPr>
          <w:rFonts w:hint="cs"/>
          <w:rtl/>
        </w:rPr>
        <w:t xml:space="preserve">ירותי הדת במדינת ישראל ולומר: אנחנו משפרים את שירותי הדת; נכון שמשרד הדתות נתן שירותים, אבל אנחנו מחסלים אותו, וכל זה לצורך שיפור השירותים. </w:t>
      </w:r>
    </w:p>
    <w:p w14:paraId="4A833973" w14:textId="77777777" w:rsidR="00000000" w:rsidRDefault="00364BE1">
      <w:pPr>
        <w:pStyle w:val="a0"/>
        <w:rPr>
          <w:rFonts w:hint="cs"/>
          <w:rtl/>
        </w:rPr>
      </w:pPr>
    </w:p>
    <w:p w14:paraId="273FC1DA" w14:textId="77777777" w:rsidR="00000000" w:rsidRDefault="00364BE1">
      <w:pPr>
        <w:pStyle w:val="a0"/>
        <w:rPr>
          <w:rFonts w:hint="cs"/>
          <w:rtl/>
        </w:rPr>
      </w:pPr>
      <w:r>
        <w:rPr>
          <w:rFonts w:hint="cs"/>
          <w:rtl/>
        </w:rPr>
        <w:t>אתה יודע מה? הם לקחו ארגזים ופיזרו אותם בין משרדי הממשלה. אף אחד לא פתח אותם ואף אחד לא אמר מה יש בתוך הארגזים האל</w:t>
      </w:r>
      <w:r>
        <w:rPr>
          <w:rFonts w:hint="cs"/>
          <w:rtl/>
        </w:rPr>
        <w:t xml:space="preserve">ה. אף אחד לא הסביר להם את הוראות המעבר. רק לסבר את האוזן - לא רצו את שירותי הדת, הם רצו למחוק את שירותי הדת, תחת הססמה "שיפור שירותי הדת". אני לא רוצה להגיד לך ססמאות אחרות ממחוזות אחרים, ומה אמרו הססמאות באמצע המאה הקודמת. אני לא רוצה לומר את זה. </w:t>
      </w:r>
    </w:p>
    <w:p w14:paraId="53FC9033" w14:textId="77777777" w:rsidR="00000000" w:rsidRDefault="00364BE1">
      <w:pPr>
        <w:pStyle w:val="a0"/>
        <w:rPr>
          <w:rFonts w:hint="cs"/>
          <w:rtl/>
        </w:rPr>
      </w:pPr>
    </w:p>
    <w:p w14:paraId="1B34E3B9" w14:textId="77777777" w:rsidR="00000000" w:rsidRDefault="00364BE1">
      <w:pPr>
        <w:pStyle w:val="a0"/>
        <w:rPr>
          <w:rFonts w:hint="cs"/>
          <w:rtl/>
        </w:rPr>
      </w:pPr>
      <w:r>
        <w:rPr>
          <w:rFonts w:hint="cs"/>
          <w:rtl/>
        </w:rPr>
        <w:t xml:space="preserve">שיפור </w:t>
      </w:r>
      <w:r>
        <w:rPr>
          <w:rFonts w:hint="cs"/>
          <w:rtl/>
        </w:rPr>
        <w:t>שירותי הדת. אין שירותי דת. רודפים את בני התורה עד חורמה. הם אומרים: זה עניין של תקציב, של רישום, של פתקים. שטויות, מי שנותן את הטון זה שינוי, והיא מרוצה גם מהנאום שלי, ובוודאי תיקח אותו לתשדיר הבחירות שלה. אלה אומרים: מה פתאום, עבדו עלינו, שיקרו לנו - ראשי</w:t>
      </w:r>
      <w:r>
        <w:rPr>
          <w:rFonts w:hint="cs"/>
          <w:rtl/>
        </w:rPr>
        <w:t xml:space="preserve"> התיבות של מפד"ל זה פתי מאמין לכל דבר - רצינו לשפר בסך הכול. איזה לשפר?</w:t>
      </w:r>
    </w:p>
    <w:p w14:paraId="5710F8F6" w14:textId="77777777" w:rsidR="00000000" w:rsidRDefault="00364BE1">
      <w:pPr>
        <w:pStyle w:val="a0"/>
        <w:rPr>
          <w:rFonts w:hint="cs"/>
          <w:rtl/>
        </w:rPr>
      </w:pPr>
      <w:r>
        <w:rPr>
          <w:rFonts w:hint="cs"/>
          <w:rtl/>
        </w:rPr>
        <w:t xml:space="preserve"> </w:t>
      </w:r>
      <w:r>
        <w:rPr>
          <w:rFonts w:hint="cs"/>
          <w:rtl/>
        </w:rPr>
        <w:tab/>
      </w:r>
    </w:p>
    <w:p w14:paraId="412BDD85" w14:textId="77777777" w:rsidR="00000000" w:rsidRDefault="00364BE1">
      <w:pPr>
        <w:pStyle w:val="a0"/>
        <w:rPr>
          <w:rFonts w:hint="cs"/>
          <w:rtl/>
        </w:rPr>
      </w:pPr>
      <w:r>
        <w:rPr>
          <w:rFonts w:hint="cs"/>
          <w:rtl/>
        </w:rPr>
        <w:t>רבותי, אם מדינת ישראל היא לא מדינה יהודית, אין לנו פה כוח הזכות, ואנחנו מאבדים פה את כוח הזכות. למעשה, הממשלה הזאת מסכנת סכנה קיומית את מדינת ישראל כמדינה יהודית. מכאן, מעבר כמעט בט</w:t>
      </w:r>
      <w:r>
        <w:rPr>
          <w:rFonts w:hint="cs"/>
          <w:rtl/>
        </w:rPr>
        <w:t xml:space="preserve">וח לפגיעה בשכבות החלשות, לפגיעה ברעיונות נשגבים שנלחמו עליהם שנים, ומחקו אותם בן-לילה. זו ממשלה שמקבלת החלטות מטופשות, החלטות אכזריות. הן כל כך אכזריות שאפילו לא התקיים דיון מסודר בממשלה. </w:t>
      </w:r>
    </w:p>
    <w:p w14:paraId="4ADDFD39" w14:textId="77777777" w:rsidR="00000000" w:rsidRDefault="00364BE1">
      <w:pPr>
        <w:pStyle w:val="a0"/>
        <w:rPr>
          <w:rFonts w:hint="cs"/>
          <w:rtl/>
        </w:rPr>
      </w:pPr>
    </w:p>
    <w:p w14:paraId="41485F9B" w14:textId="77777777" w:rsidR="00000000" w:rsidRDefault="00364BE1">
      <w:pPr>
        <w:pStyle w:val="a0"/>
        <w:rPr>
          <w:rFonts w:hint="cs"/>
          <w:rtl/>
        </w:rPr>
      </w:pPr>
      <w:r>
        <w:rPr>
          <w:rFonts w:hint="cs"/>
          <w:rtl/>
        </w:rPr>
        <w:t>כל פעם קוראים בעיתונים שהרמטכ"ל התקשר לראש הממשלה לשאול אם הוא כוע</w:t>
      </w:r>
      <w:r>
        <w:rPr>
          <w:rFonts w:hint="cs"/>
          <w:rtl/>
        </w:rPr>
        <w:t xml:space="preserve">ס עליו, לפי מה ששמע בתקשורת. רמטכ"ל ישראל התקשר לראש הממשלה כדי לברר, ואת שיחת ההבהרה הוא עושה באמצעות כלי התקשורת. </w:t>
      </w:r>
    </w:p>
    <w:p w14:paraId="1088865E" w14:textId="77777777" w:rsidR="00000000" w:rsidRDefault="00364BE1">
      <w:pPr>
        <w:pStyle w:val="a0"/>
        <w:rPr>
          <w:rFonts w:hint="cs"/>
          <w:rtl/>
        </w:rPr>
      </w:pPr>
    </w:p>
    <w:p w14:paraId="60977B72" w14:textId="77777777" w:rsidR="00000000" w:rsidRDefault="00364BE1">
      <w:pPr>
        <w:pStyle w:val="af0"/>
        <w:rPr>
          <w:rtl/>
        </w:rPr>
      </w:pPr>
      <w:r>
        <w:rPr>
          <w:rFonts w:hint="eastAsia"/>
          <w:rtl/>
        </w:rPr>
        <w:t>עסאם</w:t>
      </w:r>
      <w:r>
        <w:rPr>
          <w:rtl/>
        </w:rPr>
        <w:t xml:space="preserve"> מח'ול (חד"ש-תע"ל):</w:t>
      </w:r>
    </w:p>
    <w:p w14:paraId="2E67A034" w14:textId="77777777" w:rsidR="00000000" w:rsidRDefault="00364BE1">
      <w:pPr>
        <w:pStyle w:val="a0"/>
        <w:rPr>
          <w:rFonts w:hint="cs"/>
          <w:rtl/>
        </w:rPr>
      </w:pPr>
    </w:p>
    <w:p w14:paraId="5879B1EC" w14:textId="77777777" w:rsidR="00000000" w:rsidRDefault="00364BE1">
      <w:pPr>
        <w:pStyle w:val="a0"/>
        <w:rPr>
          <w:rFonts w:hint="cs"/>
          <w:rtl/>
        </w:rPr>
      </w:pPr>
      <w:r>
        <w:rPr>
          <w:rFonts w:hint="cs"/>
          <w:rtl/>
        </w:rPr>
        <w:t>והשיחה מתנתקת.</w:t>
      </w:r>
    </w:p>
    <w:p w14:paraId="4FAB8C11" w14:textId="77777777" w:rsidR="00000000" w:rsidRDefault="00364BE1">
      <w:pPr>
        <w:pStyle w:val="a0"/>
        <w:rPr>
          <w:rFonts w:hint="cs"/>
          <w:rtl/>
        </w:rPr>
      </w:pPr>
    </w:p>
    <w:p w14:paraId="03294025" w14:textId="77777777" w:rsidR="00000000" w:rsidRDefault="00364BE1">
      <w:pPr>
        <w:pStyle w:val="-"/>
        <w:rPr>
          <w:rtl/>
        </w:rPr>
      </w:pPr>
      <w:bookmarkStart w:id="261" w:name="FS000000580T10_03_2004_14_26_09C"/>
      <w:bookmarkEnd w:id="261"/>
      <w:r>
        <w:rPr>
          <w:rtl/>
        </w:rPr>
        <w:t>יצחק כהן (ש"ס):</w:t>
      </w:r>
    </w:p>
    <w:p w14:paraId="608E885B" w14:textId="77777777" w:rsidR="00000000" w:rsidRDefault="00364BE1">
      <w:pPr>
        <w:pStyle w:val="a0"/>
        <w:rPr>
          <w:rtl/>
        </w:rPr>
      </w:pPr>
    </w:p>
    <w:p w14:paraId="5711FEC0" w14:textId="77777777" w:rsidR="00000000" w:rsidRDefault="00364BE1">
      <w:pPr>
        <w:pStyle w:val="a0"/>
        <w:rPr>
          <w:rFonts w:hint="cs"/>
          <w:rtl/>
        </w:rPr>
      </w:pPr>
      <w:r>
        <w:rPr>
          <w:rFonts w:hint="cs"/>
          <w:rtl/>
        </w:rPr>
        <w:t>לא יודע. אחר כך הוא אומר שהוא פנה לראש הממשלה כדי לשאול אותו אם זה נכון שהוא צרי</w:t>
      </w:r>
      <w:r>
        <w:rPr>
          <w:rFonts w:hint="cs"/>
          <w:rtl/>
        </w:rPr>
        <w:t xml:space="preserve">ך לבוא לשיחת הבהרה - לפי העיתון.  </w:t>
      </w:r>
    </w:p>
    <w:p w14:paraId="6866E79C" w14:textId="77777777" w:rsidR="00000000" w:rsidRDefault="00364BE1">
      <w:pPr>
        <w:pStyle w:val="a0"/>
        <w:rPr>
          <w:rFonts w:hint="cs"/>
          <w:rtl/>
        </w:rPr>
      </w:pPr>
    </w:p>
    <w:p w14:paraId="4ED04009" w14:textId="77777777" w:rsidR="00000000" w:rsidRDefault="00364BE1">
      <w:pPr>
        <w:pStyle w:val="a0"/>
        <w:rPr>
          <w:rFonts w:hint="cs"/>
          <w:rtl/>
        </w:rPr>
      </w:pPr>
      <w:r>
        <w:rPr>
          <w:rFonts w:hint="cs"/>
          <w:rtl/>
        </w:rPr>
        <w:t>מורי ורבותי, כשמנכ"ל הביטוח הלאומי אומר: "המדינה אינה אחראית יותר לביטחונם הסוציאלי של אזרחיה"; כשהוא אומר: "על האזרחים לדאוג בעצמם לביטחונם הסוציאלי"; שהממשלה הזאת מעוניינת להחליש את מעמדו ועוצמתו של הביטוח הלאומי ולהופ</w:t>
      </w:r>
      <w:r>
        <w:rPr>
          <w:rFonts w:hint="cs"/>
          <w:rtl/>
        </w:rPr>
        <w:t xml:space="preserve">כו למקור הכנסה של המשרד - מדובר פה על גזל ועל עושק. וכן: "לא ייתכן שבהינף גרזן, ללא דיון ציבורי מקצועי וללא שיקול דעת והתייעצות עם המוסד מחליטים על קיצוץ של מיליארדי שקלים בקצבאות הילדים והזיקנה". </w:t>
      </w:r>
    </w:p>
    <w:p w14:paraId="2635767B" w14:textId="77777777" w:rsidR="00000000" w:rsidRDefault="00364BE1">
      <w:pPr>
        <w:pStyle w:val="a0"/>
        <w:rPr>
          <w:rFonts w:hint="cs"/>
          <w:rtl/>
        </w:rPr>
      </w:pPr>
    </w:p>
    <w:p w14:paraId="6C0F2506" w14:textId="77777777" w:rsidR="00000000" w:rsidRDefault="00364BE1">
      <w:pPr>
        <w:pStyle w:val="a0"/>
        <w:rPr>
          <w:rFonts w:hint="cs"/>
          <w:rtl/>
        </w:rPr>
      </w:pPr>
      <w:r>
        <w:rPr>
          <w:rFonts w:hint="cs"/>
          <w:rtl/>
        </w:rPr>
        <w:t>אתמול היינו בפגישה אצל נשיא המדינה, שדרך אגב נורא הזדעזע.</w:t>
      </w:r>
      <w:r>
        <w:rPr>
          <w:rFonts w:hint="cs"/>
          <w:rtl/>
        </w:rPr>
        <w:t xml:space="preserve"> שמענו שם את ד"ר קדמן - - -</w:t>
      </w:r>
    </w:p>
    <w:p w14:paraId="1C0C36F1" w14:textId="77777777" w:rsidR="00000000" w:rsidRDefault="00364BE1">
      <w:pPr>
        <w:pStyle w:val="a0"/>
        <w:rPr>
          <w:rFonts w:hint="cs"/>
          <w:rtl/>
        </w:rPr>
      </w:pPr>
    </w:p>
    <w:p w14:paraId="1BA4746D" w14:textId="77777777" w:rsidR="00000000" w:rsidRDefault="00364BE1">
      <w:pPr>
        <w:pStyle w:val="af0"/>
        <w:rPr>
          <w:rtl/>
        </w:rPr>
      </w:pPr>
      <w:r>
        <w:rPr>
          <w:rFonts w:hint="eastAsia"/>
          <w:rtl/>
        </w:rPr>
        <w:t>עזמי</w:t>
      </w:r>
      <w:r>
        <w:rPr>
          <w:rtl/>
        </w:rPr>
        <w:t xml:space="preserve"> בשארה (בל"ד):</w:t>
      </w:r>
    </w:p>
    <w:p w14:paraId="0F1327E8" w14:textId="77777777" w:rsidR="00000000" w:rsidRDefault="00364BE1">
      <w:pPr>
        <w:pStyle w:val="a0"/>
        <w:rPr>
          <w:rFonts w:hint="cs"/>
          <w:rtl/>
        </w:rPr>
      </w:pPr>
    </w:p>
    <w:p w14:paraId="6CEEAC7F" w14:textId="77777777" w:rsidR="00000000" w:rsidRDefault="00364BE1">
      <w:pPr>
        <w:pStyle w:val="a0"/>
        <w:rPr>
          <w:rFonts w:hint="cs"/>
          <w:rtl/>
        </w:rPr>
      </w:pPr>
      <w:r>
        <w:rPr>
          <w:rFonts w:hint="cs"/>
          <w:rtl/>
        </w:rPr>
        <w:t xml:space="preserve">זה תפקידו להזדעזע. </w:t>
      </w:r>
    </w:p>
    <w:p w14:paraId="1B5C6D57" w14:textId="77777777" w:rsidR="00000000" w:rsidRDefault="00364BE1">
      <w:pPr>
        <w:pStyle w:val="a0"/>
        <w:rPr>
          <w:rFonts w:hint="cs"/>
          <w:rtl/>
        </w:rPr>
      </w:pPr>
    </w:p>
    <w:p w14:paraId="43DB56FB" w14:textId="77777777" w:rsidR="00000000" w:rsidRDefault="00364BE1">
      <w:pPr>
        <w:pStyle w:val="-"/>
        <w:rPr>
          <w:rtl/>
        </w:rPr>
      </w:pPr>
      <w:bookmarkStart w:id="262" w:name="FS000000580T10_03_2004_14_27_03C"/>
      <w:bookmarkEnd w:id="262"/>
      <w:r>
        <w:rPr>
          <w:rtl/>
        </w:rPr>
        <w:t>יצחק כהן (ש"ס):</w:t>
      </w:r>
    </w:p>
    <w:p w14:paraId="50A4B3C0" w14:textId="77777777" w:rsidR="00000000" w:rsidRDefault="00364BE1">
      <w:pPr>
        <w:pStyle w:val="a0"/>
        <w:rPr>
          <w:rtl/>
        </w:rPr>
      </w:pPr>
    </w:p>
    <w:p w14:paraId="59909B0D" w14:textId="77777777" w:rsidR="00000000" w:rsidRDefault="00364BE1">
      <w:pPr>
        <w:pStyle w:val="a0"/>
        <w:rPr>
          <w:rFonts w:hint="cs"/>
          <w:rtl/>
        </w:rPr>
      </w:pPr>
      <w:r>
        <w:rPr>
          <w:rFonts w:hint="cs"/>
          <w:rtl/>
        </w:rPr>
        <w:t>אתה צודק, הוא מזדעזע. כמו שאומרים הזדעזעו אמות הספים, כבר לא נשארו לא אמות ולא ספים, כבר לא נשאר דבר. הייתם צריכים לשמוע את ד"ר קדמן ואת פרופסור שטסמן, מה עוללו הממשלה ה</w:t>
      </w:r>
      <w:r>
        <w:rPr>
          <w:rFonts w:hint="cs"/>
          <w:rtl/>
        </w:rPr>
        <w:t xml:space="preserve">רעה הזאת ושריה לציבור בישראל. הלוא זה איום ונורא. זה איום ונורא. </w:t>
      </w:r>
    </w:p>
    <w:p w14:paraId="1B991472" w14:textId="77777777" w:rsidR="00000000" w:rsidRDefault="00364BE1">
      <w:pPr>
        <w:pStyle w:val="a0"/>
        <w:rPr>
          <w:rtl/>
        </w:rPr>
      </w:pPr>
    </w:p>
    <w:p w14:paraId="5AB22145" w14:textId="77777777" w:rsidR="00000000" w:rsidRDefault="00364BE1">
      <w:pPr>
        <w:pStyle w:val="a0"/>
        <w:rPr>
          <w:rFonts w:hint="cs"/>
          <w:rtl/>
        </w:rPr>
      </w:pPr>
      <w:r>
        <w:rPr>
          <w:rFonts w:hint="cs"/>
          <w:rtl/>
        </w:rPr>
        <w:t>מורי ורבותי, אני חושב שיפה שעה אחת קודם - שהבית הזה יתאחד להפיל את הממשלה הזאת. זאת ממשלה שלא ראויה לשום אמון. זאת ממשלה שרודפת את בני התורה שלה, זאת ממשלה שרודפת את הילדים שלה, זאת ממשלה ש</w:t>
      </w:r>
      <w:r>
        <w:rPr>
          <w:rFonts w:hint="cs"/>
          <w:rtl/>
        </w:rPr>
        <w:t xml:space="preserve">רודפת את הקשישים שלה, זאת ממשלה שהורסת כל חלקה טובה. </w:t>
      </w:r>
    </w:p>
    <w:p w14:paraId="7EB33552" w14:textId="77777777" w:rsidR="00000000" w:rsidRDefault="00364BE1">
      <w:pPr>
        <w:pStyle w:val="a0"/>
        <w:rPr>
          <w:rFonts w:hint="cs"/>
          <w:rtl/>
        </w:rPr>
      </w:pPr>
    </w:p>
    <w:p w14:paraId="3C118227" w14:textId="77777777" w:rsidR="00000000" w:rsidRDefault="00364BE1">
      <w:pPr>
        <w:pStyle w:val="af1"/>
        <w:rPr>
          <w:rtl/>
        </w:rPr>
      </w:pPr>
      <w:r>
        <w:rPr>
          <w:rtl/>
        </w:rPr>
        <w:t>היו"ר</w:t>
      </w:r>
      <w:r>
        <w:rPr>
          <w:rFonts w:hint="cs"/>
          <w:rtl/>
        </w:rPr>
        <w:t xml:space="preserve"> מוחמד ברכה</w:t>
      </w:r>
      <w:r>
        <w:rPr>
          <w:rtl/>
        </w:rPr>
        <w:t>:</w:t>
      </w:r>
    </w:p>
    <w:p w14:paraId="06BAD349" w14:textId="77777777" w:rsidR="00000000" w:rsidRDefault="00364BE1">
      <w:pPr>
        <w:pStyle w:val="a0"/>
        <w:rPr>
          <w:rtl/>
        </w:rPr>
      </w:pPr>
    </w:p>
    <w:p w14:paraId="48484513" w14:textId="77777777" w:rsidR="00000000" w:rsidRDefault="00364BE1">
      <w:pPr>
        <w:pStyle w:val="a0"/>
        <w:rPr>
          <w:rFonts w:hint="cs"/>
          <w:rtl/>
        </w:rPr>
      </w:pPr>
      <w:r>
        <w:rPr>
          <w:rFonts w:hint="cs"/>
          <w:rtl/>
        </w:rPr>
        <w:t xml:space="preserve">זמנך הסתיים. </w:t>
      </w:r>
    </w:p>
    <w:p w14:paraId="178ED487" w14:textId="77777777" w:rsidR="00000000" w:rsidRDefault="00364BE1">
      <w:pPr>
        <w:pStyle w:val="a0"/>
        <w:rPr>
          <w:rFonts w:hint="cs"/>
          <w:rtl/>
        </w:rPr>
      </w:pPr>
    </w:p>
    <w:p w14:paraId="5D7C04BA" w14:textId="77777777" w:rsidR="00000000" w:rsidRDefault="00364BE1">
      <w:pPr>
        <w:pStyle w:val="-"/>
        <w:rPr>
          <w:rtl/>
        </w:rPr>
      </w:pPr>
      <w:bookmarkStart w:id="263" w:name="FS000000580T10_03_2004_15_42_45C"/>
      <w:bookmarkEnd w:id="263"/>
      <w:r>
        <w:rPr>
          <w:rtl/>
        </w:rPr>
        <w:t>יצחק כהן (ש"ס):</w:t>
      </w:r>
    </w:p>
    <w:p w14:paraId="79CE2A8F" w14:textId="77777777" w:rsidR="00000000" w:rsidRDefault="00364BE1">
      <w:pPr>
        <w:pStyle w:val="a0"/>
        <w:rPr>
          <w:rtl/>
        </w:rPr>
      </w:pPr>
    </w:p>
    <w:p w14:paraId="7543ABBA" w14:textId="77777777" w:rsidR="00000000" w:rsidRDefault="00364BE1">
      <w:pPr>
        <w:pStyle w:val="a0"/>
        <w:rPr>
          <w:rFonts w:hint="cs"/>
          <w:rtl/>
        </w:rPr>
      </w:pPr>
      <w:r>
        <w:rPr>
          <w:rFonts w:hint="cs"/>
          <w:rtl/>
        </w:rPr>
        <w:t xml:space="preserve">אני רוצה לשבח דווקא את שני מנכ"לי הביטוח הלאומי - בניגוד לצביעות של שרי העבודה והרווחה ושרי הממשלה. אני רוצה לשבח גם את פרופסור שטסמן על אומץ הלב שלו </w:t>
      </w:r>
      <w:r>
        <w:rPr>
          <w:rFonts w:hint="cs"/>
          <w:rtl/>
        </w:rPr>
        <w:t xml:space="preserve">וגם את ד"ר יגאל בן-שלום. אומץ לב ציבורי של שני מנכ"לים שלא מתביישים ולא חוששים מדבר. הם חושבים רק על דבר אחד, שהאמת תיאמר בריש גלי ותיחשף הצביעות של הממשלה הזאת. </w:t>
      </w:r>
    </w:p>
    <w:p w14:paraId="40200178" w14:textId="77777777" w:rsidR="00000000" w:rsidRDefault="00364BE1">
      <w:pPr>
        <w:pStyle w:val="a0"/>
        <w:rPr>
          <w:rFonts w:hint="cs"/>
          <w:rtl/>
        </w:rPr>
      </w:pPr>
    </w:p>
    <w:p w14:paraId="26E53F06" w14:textId="77777777" w:rsidR="00000000" w:rsidRDefault="00364BE1">
      <w:pPr>
        <w:pStyle w:val="a0"/>
        <w:rPr>
          <w:rFonts w:hint="cs"/>
          <w:rtl/>
        </w:rPr>
      </w:pPr>
      <w:r>
        <w:rPr>
          <w:rFonts w:hint="cs"/>
          <w:rtl/>
        </w:rPr>
        <w:t>אני מבקש מחברי הבית הזה, גם חברי הקואליציה, זאב בוים - עשו למען השם ותפילו את הממשלה המנותקת</w:t>
      </w:r>
      <w:r>
        <w:rPr>
          <w:rFonts w:hint="cs"/>
          <w:rtl/>
        </w:rPr>
        <w:t xml:space="preserve"> הזאת, המתנתקת. </w:t>
      </w:r>
    </w:p>
    <w:p w14:paraId="43AF8845" w14:textId="77777777" w:rsidR="00000000" w:rsidRDefault="00364BE1">
      <w:pPr>
        <w:pStyle w:val="a0"/>
        <w:rPr>
          <w:rFonts w:hint="cs"/>
          <w:rtl/>
        </w:rPr>
      </w:pPr>
    </w:p>
    <w:p w14:paraId="400B96A8" w14:textId="77777777" w:rsidR="00000000" w:rsidRDefault="00364BE1">
      <w:pPr>
        <w:pStyle w:val="af1"/>
        <w:rPr>
          <w:rtl/>
        </w:rPr>
      </w:pPr>
      <w:r>
        <w:rPr>
          <w:rtl/>
        </w:rPr>
        <w:t>היו"ר</w:t>
      </w:r>
      <w:r>
        <w:rPr>
          <w:rFonts w:hint="cs"/>
          <w:rtl/>
        </w:rPr>
        <w:t xml:space="preserve"> מוחמד ברכה</w:t>
      </w:r>
      <w:r>
        <w:rPr>
          <w:rtl/>
        </w:rPr>
        <w:t>:</w:t>
      </w:r>
    </w:p>
    <w:p w14:paraId="179F91D6" w14:textId="77777777" w:rsidR="00000000" w:rsidRDefault="00364BE1">
      <w:pPr>
        <w:pStyle w:val="a0"/>
        <w:rPr>
          <w:rFonts w:hint="cs"/>
          <w:rtl/>
        </w:rPr>
      </w:pPr>
    </w:p>
    <w:p w14:paraId="5FAA7A4F" w14:textId="77777777" w:rsidR="00000000" w:rsidRDefault="00364BE1">
      <w:pPr>
        <w:pStyle w:val="a0"/>
        <w:rPr>
          <w:rFonts w:hint="cs"/>
          <w:rtl/>
        </w:rPr>
      </w:pPr>
      <w:r>
        <w:rPr>
          <w:rFonts w:hint="cs"/>
          <w:rtl/>
        </w:rPr>
        <w:t xml:space="preserve">תודה לחבר הכנסת יצחק כהן. אדוני שר הרווחה, חבר הכנסת זבולון אורלב, בבקשה. </w:t>
      </w:r>
    </w:p>
    <w:p w14:paraId="2A23120D" w14:textId="77777777" w:rsidR="00000000" w:rsidRDefault="00364BE1">
      <w:pPr>
        <w:pStyle w:val="a0"/>
        <w:rPr>
          <w:rtl/>
        </w:rPr>
      </w:pPr>
    </w:p>
    <w:p w14:paraId="1E783F09" w14:textId="77777777" w:rsidR="00000000" w:rsidRDefault="00364BE1">
      <w:pPr>
        <w:pStyle w:val="a"/>
        <w:rPr>
          <w:rtl/>
        </w:rPr>
      </w:pPr>
      <w:bookmarkStart w:id="264" w:name="FS000000521T10_03_2004_14_28_56"/>
      <w:bookmarkStart w:id="265" w:name="_Toc71352040"/>
      <w:bookmarkEnd w:id="264"/>
      <w:r>
        <w:rPr>
          <w:rFonts w:hint="eastAsia"/>
          <w:rtl/>
        </w:rPr>
        <w:t>שר</w:t>
      </w:r>
      <w:r>
        <w:rPr>
          <w:rtl/>
        </w:rPr>
        <w:t xml:space="preserve"> הרווחה זבולון אורלב:</w:t>
      </w:r>
      <w:bookmarkEnd w:id="265"/>
    </w:p>
    <w:p w14:paraId="06170C99" w14:textId="77777777" w:rsidR="00000000" w:rsidRDefault="00364BE1">
      <w:pPr>
        <w:pStyle w:val="a0"/>
        <w:rPr>
          <w:rFonts w:hint="cs"/>
          <w:rtl/>
        </w:rPr>
      </w:pPr>
    </w:p>
    <w:p w14:paraId="3D4AF245" w14:textId="77777777" w:rsidR="00000000" w:rsidRDefault="00364BE1">
      <w:pPr>
        <w:pStyle w:val="a0"/>
        <w:rPr>
          <w:rFonts w:hint="cs"/>
          <w:rtl/>
        </w:rPr>
      </w:pPr>
      <w:r>
        <w:rPr>
          <w:rFonts w:hint="cs"/>
          <w:rtl/>
        </w:rPr>
        <w:t>אדוני היושב-ראש, חברי חברי הכנסת, דברי המנכ"ל החדש של הביטוח הלאומי, ד"ר יגאל בן-שלום, במסגרת כינוס רואי-החשבון, היו ד</w:t>
      </w:r>
      <w:r>
        <w:rPr>
          <w:rFonts w:hint="cs"/>
          <w:rtl/>
        </w:rPr>
        <w:t>ברים מקצועיים של גישה סוציאלית חברתית באשר לתפקידו ולמעמדו של המוסד לביטוח לאומי. ראוי מאוד שמנכ"ל של מוסד לאומי יאמר את האמת המקצועית שלו בגלוי, בצורה רהוטה, על מנת להבהיר גם לחברי הממשלה, גם לחברי הכנסת ולציבור כולו, מהי המדיניות החברתית הראויה.</w:t>
      </w:r>
    </w:p>
    <w:p w14:paraId="7F3D0CBE" w14:textId="77777777" w:rsidR="00000000" w:rsidRDefault="00364BE1">
      <w:pPr>
        <w:pStyle w:val="a0"/>
        <w:ind w:firstLine="0"/>
        <w:rPr>
          <w:rFonts w:hint="cs"/>
          <w:rtl/>
        </w:rPr>
      </w:pPr>
    </w:p>
    <w:p w14:paraId="641EC065" w14:textId="77777777" w:rsidR="00000000" w:rsidRDefault="00364BE1">
      <w:pPr>
        <w:pStyle w:val="a0"/>
        <w:ind w:firstLine="0"/>
        <w:rPr>
          <w:rFonts w:hint="cs"/>
          <w:rtl/>
        </w:rPr>
      </w:pPr>
      <w:r>
        <w:rPr>
          <w:rFonts w:hint="cs"/>
          <w:rtl/>
        </w:rPr>
        <w:tab/>
        <w:t>הדברים</w:t>
      </w:r>
      <w:r>
        <w:rPr>
          <w:rFonts w:hint="cs"/>
          <w:rtl/>
        </w:rPr>
        <w:t xml:space="preserve"> כוונו כמובן בעיקר לקיצוצים העמוקים שהתרחשו בקצבאות המוסד לביטוח לאומי בשנים 2001, 2002, 2003, וגם לאלה שצפויים בעתיד מכוח החלטות קודמות. אין ספק שהקיצוצים בקצבאות האלה במשך שלוש שנים פגעו בשכבות החלשות, וגם סיכנו את יכולת הקיום של משפחות בישראל, שאין ידן </w:t>
      </w:r>
      <w:r>
        <w:rPr>
          <w:rFonts w:hint="cs"/>
          <w:rtl/>
        </w:rPr>
        <w:t>משגת בדרך זו או בדרך אחרת, להתקיים.</w:t>
      </w:r>
    </w:p>
    <w:p w14:paraId="0AC7C7C6" w14:textId="77777777" w:rsidR="00000000" w:rsidRDefault="00364BE1">
      <w:pPr>
        <w:pStyle w:val="a0"/>
        <w:rPr>
          <w:rFonts w:hint="cs"/>
          <w:rtl/>
        </w:rPr>
      </w:pPr>
    </w:p>
    <w:p w14:paraId="2D47ABAE" w14:textId="77777777" w:rsidR="00000000" w:rsidRDefault="00364BE1">
      <w:pPr>
        <w:pStyle w:val="a0"/>
        <w:rPr>
          <w:rFonts w:hint="cs"/>
          <w:rtl/>
        </w:rPr>
      </w:pPr>
      <w:r>
        <w:rPr>
          <w:rFonts w:hint="cs"/>
          <w:rtl/>
        </w:rPr>
        <w:t>חשוב לומר כבר בשלב הזה, וכרגע אני אומר את דברי בעיקר לחבר הכנסת בשארה - והסכמתי עם מרבית דבריך - שהעוני בישראל לא ייפתר על-ידי מדיניות קצבאות כזאת או אחרת. כלומר, גם אם נכפיל את תקציב המוסד לביטוח לאומי, עדיין נישאר כנר</w:t>
      </w:r>
      <w:r>
        <w:rPr>
          <w:rFonts w:hint="cs"/>
          <w:rtl/>
        </w:rPr>
        <w:t xml:space="preserve">אה שיאני העולם באי-שוויון בהכנסות, ועדיין כנראה נהיה המובילים בעולם בשיעור העוני בקרב ילדים. </w:t>
      </w:r>
    </w:p>
    <w:p w14:paraId="31920741" w14:textId="77777777" w:rsidR="00000000" w:rsidRDefault="00364BE1">
      <w:pPr>
        <w:pStyle w:val="a0"/>
        <w:rPr>
          <w:rFonts w:hint="cs"/>
          <w:rtl/>
        </w:rPr>
      </w:pPr>
    </w:p>
    <w:p w14:paraId="4A2D28AC" w14:textId="77777777" w:rsidR="00000000" w:rsidRDefault="00364BE1">
      <w:pPr>
        <w:pStyle w:val="a0"/>
        <w:rPr>
          <w:rFonts w:hint="cs"/>
          <w:rtl/>
        </w:rPr>
      </w:pPr>
      <w:r>
        <w:rPr>
          <w:rFonts w:hint="cs"/>
          <w:rtl/>
        </w:rPr>
        <w:t>בסופו של דבר, סוגיית העוני בישראל קשורה למערכת התעסוקה ולמערכת השכר. כל עוד בישראל מנהל מרוויח פי-50 מעובד הצווארון הכחול שעובד במפעל שלו, מול ארצות-הברית, שם זה</w:t>
      </w:r>
      <w:r>
        <w:rPr>
          <w:rFonts w:hint="cs"/>
          <w:rtl/>
        </w:rPr>
        <w:t xml:space="preserve"> פי-36, מול אירופה, שם זה פי-עשרה, אזי הליקוי הבסיסי של מדיניות הרווחה קשור במדיניות התעסוקה ובמדיניות השכר. אין ספק שעיקר המאבק, ההתמודדות ותשומת הלב צריכים להינתן כיום לשתי המערכות.</w:t>
      </w:r>
    </w:p>
    <w:p w14:paraId="417E2314" w14:textId="77777777" w:rsidR="00000000" w:rsidRDefault="00364BE1">
      <w:pPr>
        <w:pStyle w:val="a0"/>
        <w:rPr>
          <w:rFonts w:hint="cs"/>
          <w:rtl/>
        </w:rPr>
      </w:pPr>
    </w:p>
    <w:p w14:paraId="1F1492E1" w14:textId="77777777" w:rsidR="00000000" w:rsidRDefault="00364BE1">
      <w:pPr>
        <w:pStyle w:val="a0"/>
        <w:rPr>
          <w:rFonts w:hint="cs"/>
          <w:rtl/>
        </w:rPr>
      </w:pPr>
      <w:r>
        <w:rPr>
          <w:rFonts w:hint="cs"/>
          <w:rtl/>
        </w:rPr>
        <w:t>אני מאלה שמאמינים לנתוני הלשכה המרכזית לסטטיסטיקה, שכנראה עברנו את הגרו</w:t>
      </w:r>
      <w:r>
        <w:rPr>
          <w:rFonts w:hint="cs"/>
          <w:rtl/>
        </w:rPr>
        <w:t>ע ביותר במיתון הכלכלי. אני מקווה, מאמין, מתפלל, שאנחנו עומדים על ספה של תקופה כלכלית חדשה. זאת גם הזדמנות לעשות תיקונים הכרחיים, על מנת שלא יקרה ש-40%, יותר נכון 38%, מהאנשים החיים מתחת לקו העוני יהיו אנשים עובדים - אלה לא אנשים שלא עובדים - ויש בתוכם גם כ</w:t>
      </w:r>
      <w:r>
        <w:rPr>
          <w:rFonts w:hint="cs"/>
          <w:rtl/>
        </w:rPr>
        <w:t>מה אחוזים ששני בני-הזוג עובדים, ועדיין המשפחה נזקקת להשלמת הכנסה. זה הכישלון הגדול של המערכת החברתית של מדינת ישראל.</w:t>
      </w:r>
    </w:p>
    <w:p w14:paraId="735388B1" w14:textId="77777777" w:rsidR="00000000" w:rsidRDefault="00364BE1">
      <w:pPr>
        <w:pStyle w:val="a0"/>
        <w:rPr>
          <w:rFonts w:hint="cs"/>
          <w:rtl/>
        </w:rPr>
      </w:pPr>
    </w:p>
    <w:p w14:paraId="66AFEF07" w14:textId="77777777" w:rsidR="00000000" w:rsidRDefault="00364BE1">
      <w:pPr>
        <w:pStyle w:val="a0"/>
        <w:rPr>
          <w:rFonts w:hint="cs"/>
          <w:rtl/>
        </w:rPr>
      </w:pPr>
      <w:r>
        <w:rPr>
          <w:rFonts w:hint="cs"/>
          <w:rtl/>
        </w:rPr>
        <w:t>רצנו בגישה ליברלית מהר מאוד, גבוה מאוד, חזק מאוד, באופן שהשאיר שכבות רבות מאוד מאחור. המערכת הסוציאלית של הקצבאות של הביטוח הלאומי חייבת ל</w:t>
      </w:r>
      <w:r>
        <w:rPr>
          <w:rFonts w:hint="cs"/>
          <w:rtl/>
        </w:rPr>
        <w:t>הבטיח את מינימום הקיום בכבוד, שכידוע נמצא כרגע בדיון בבג"ץ, ואין זה סוד שהביטוח הלאומי, משרד הרווחה, לא רואים את העניין עין בעין עם משרד האוצר.</w:t>
      </w:r>
    </w:p>
    <w:p w14:paraId="0671BBC9" w14:textId="77777777" w:rsidR="00000000" w:rsidRDefault="00364BE1">
      <w:pPr>
        <w:pStyle w:val="a0"/>
        <w:rPr>
          <w:rFonts w:hint="cs"/>
          <w:rtl/>
        </w:rPr>
      </w:pPr>
    </w:p>
    <w:p w14:paraId="543DB222" w14:textId="77777777" w:rsidR="00000000" w:rsidRDefault="00364BE1">
      <w:pPr>
        <w:pStyle w:val="a0"/>
        <w:rPr>
          <w:rFonts w:hint="cs"/>
          <w:rtl/>
        </w:rPr>
      </w:pPr>
      <w:r>
        <w:rPr>
          <w:rFonts w:hint="cs"/>
          <w:rtl/>
        </w:rPr>
        <w:t>מנכ"ל המוסד לביטוח לאומי גם התייחס לתזכיר חוק - או טיוטה - שכרגע מופץ בממשלה. ראיתי איזה מסמך שמתכוון להפחית למ</w:t>
      </w:r>
      <w:r>
        <w:rPr>
          <w:rFonts w:hint="cs"/>
          <w:rtl/>
        </w:rPr>
        <w:t xml:space="preserve">עסיקים את הביטוח הלאומי בשיעור של 1.5%, דבר שיפחית מהביטוח לאומי הכנסות של 3 מיליארדי שקלים. הדבר מדאיג אותנו מאוד, כי אם יפחתו הכנסות הביטוח הלאומי, יבוא בצדק מאן דהוא באוצר ויאמר: אם ההכנסות פחתו, צריך גם להפחית את הוצאות הביטוח הלאומי. זה לא שבמקום אחר </w:t>
      </w:r>
      <w:r>
        <w:rPr>
          <w:rFonts w:hint="cs"/>
          <w:rtl/>
        </w:rPr>
        <w:t xml:space="preserve">עושים לנו מאזן של ביטוח, כמו שאמרת בצדק, אבל זה עלול להוביל למהלך לא נכון. </w:t>
      </w:r>
    </w:p>
    <w:p w14:paraId="5DE7B152" w14:textId="77777777" w:rsidR="00000000" w:rsidRDefault="00364BE1">
      <w:pPr>
        <w:pStyle w:val="a0"/>
        <w:rPr>
          <w:rFonts w:hint="cs"/>
          <w:rtl/>
        </w:rPr>
      </w:pPr>
    </w:p>
    <w:p w14:paraId="1C8A7101" w14:textId="77777777" w:rsidR="00000000" w:rsidRDefault="00364BE1">
      <w:pPr>
        <w:pStyle w:val="a0"/>
        <w:rPr>
          <w:rFonts w:hint="cs"/>
          <w:rtl/>
        </w:rPr>
      </w:pPr>
      <w:r>
        <w:rPr>
          <w:rFonts w:hint="cs"/>
          <w:rtl/>
        </w:rPr>
        <w:t xml:space="preserve">אנחנו אומרים לחברינו באוצר, שאם יש צורך להקל על המעסיקים, כיוון שהכבידו עליהם בסוגיית הפנסיה </w:t>
      </w:r>
      <w:r>
        <w:rPr>
          <w:rtl/>
        </w:rPr>
        <w:t>–</w:t>
      </w:r>
      <w:r>
        <w:rPr>
          <w:rFonts w:hint="cs"/>
          <w:rtl/>
        </w:rPr>
        <w:t xml:space="preserve"> ברפורמה של הפנסיה הכבידו על המעסיקים ורוצים להקל עליהם, לגישת  אנשי האוצר, כדי שיהיה</w:t>
      </w:r>
      <w:r>
        <w:rPr>
          <w:rFonts w:hint="cs"/>
          <w:rtl/>
        </w:rPr>
        <w:t xml:space="preserve"> להם תמריץ להגדיל את מעגל התעסוקה </w:t>
      </w:r>
      <w:r>
        <w:rPr>
          <w:rtl/>
        </w:rPr>
        <w:t>–</w:t>
      </w:r>
      <w:r>
        <w:rPr>
          <w:rFonts w:hint="cs"/>
          <w:rtl/>
        </w:rPr>
        <w:t xml:space="preserve"> אזי אני לא רואה שום בעיה להפחית במערכת מס ההכנסה, שהיא יותר צודקת והיא עוסקת בהכנסות, היא לא עוסקת בביטוח.</w:t>
      </w:r>
    </w:p>
    <w:p w14:paraId="061E0184" w14:textId="77777777" w:rsidR="00000000" w:rsidRDefault="00364BE1">
      <w:pPr>
        <w:pStyle w:val="a0"/>
        <w:rPr>
          <w:rFonts w:hint="cs"/>
          <w:rtl/>
        </w:rPr>
      </w:pPr>
    </w:p>
    <w:p w14:paraId="482CE9BD" w14:textId="77777777" w:rsidR="00000000" w:rsidRDefault="00364BE1">
      <w:pPr>
        <w:pStyle w:val="a0"/>
        <w:rPr>
          <w:rFonts w:hint="cs"/>
          <w:rtl/>
        </w:rPr>
      </w:pPr>
      <w:r>
        <w:rPr>
          <w:rFonts w:hint="cs"/>
          <w:rtl/>
        </w:rPr>
        <w:t>יתר על כן, לפי חישובי הכלכלנים של הביטוח הלאומי, ההכבדה על המעסיקים בתחום הפנסיה היא הכבדה בסדר-גודל של 300 מילי</w:t>
      </w:r>
      <w:r>
        <w:rPr>
          <w:rFonts w:hint="cs"/>
          <w:rtl/>
        </w:rPr>
        <w:t>ון שקלים. ההקלה שרוצים לתת במסגרת המוסד לביטוח הלאומי היא 3 מיליארדי שקלים. הדברים, על פניהם, בהחלט מחייבים בדיקה.</w:t>
      </w:r>
    </w:p>
    <w:p w14:paraId="7E0FC7C1" w14:textId="77777777" w:rsidR="00000000" w:rsidRDefault="00364BE1">
      <w:pPr>
        <w:pStyle w:val="a0"/>
        <w:rPr>
          <w:rFonts w:hint="cs"/>
          <w:rtl/>
        </w:rPr>
      </w:pPr>
    </w:p>
    <w:p w14:paraId="3E6F3DFC" w14:textId="77777777" w:rsidR="00000000" w:rsidRDefault="00364BE1">
      <w:pPr>
        <w:pStyle w:val="a0"/>
        <w:rPr>
          <w:rFonts w:hint="cs"/>
          <w:rtl/>
        </w:rPr>
      </w:pPr>
      <w:r>
        <w:rPr>
          <w:rFonts w:hint="cs"/>
          <w:rtl/>
        </w:rPr>
        <w:t>גם אני רואה בדאגה רבה מאוד את ההתקפות על הביטוח הלאומי שעלולות לעשות דה-לגיטימציה וערעור של המוסד הסוציאלי החשוב ביותר שיש לנו. הוא נכס לאומ</w:t>
      </w:r>
      <w:r>
        <w:rPr>
          <w:rFonts w:hint="cs"/>
          <w:rtl/>
        </w:rPr>
        <w:t>י, מעבר לחשבונות של קואליציה ואופוזיציה, ובוודאי כמו בכל ארגון, יש אצלו ליקויים. תמיד אמרתי שבכל שנה מבקר המדינה בודק כמה עשרות יחידות או מחלקות בשירות המדינה, ועושים זאת 56 שנים. זה פלא - בכל הבדיקות מצאו ליקויים, אין שום בדיקה שהסתיימה באפס ליקויים. כשבו</w:t>
      </w:r>
      <w:r>
        <w:rPr>
          <w:rFonts w:hint="cs"/>
          <w:rtl/>
        </w:rPr>
        <w:t>דקים, תמיד מוצאים, ובוודאי גם במוסד לביטוח לאומי יש ליקויים ויש דברים שצריך לתקן, וזה תפקידו של מנכ"ל המוסד לביטוח לאומי, ד"ר יגאל בן-שלום, שיש לי אמון מלא שהוא יעשה את זה. אלה הנחיותי הקבועות, ואני משוכנע שגם חברי מינהלת המוסד לביטוח לאומי עושים כמיטב יכו</w:t>
      </w:r>
      <w:r>
        <w:rPr>
          <w:rFonts w:hint="cs"/>
          <w:rtl/>
        </w:rPr>
        <w:t xml:space="preserve">לתם. </w:t>
      </w:r>
    </w:p>
    <w:p w14:paraId="4CA9C496" w14:textId="77777777" w:rsidR="00000000" w:rsidRDefault="00364BE1">
      <w:pPr>
        <w:pStyle w:val="a0"/>
        <w:rPr>
          <w:rFonts w:hint="cs"/>
          <w:rtl/>
        </w:rPr>
      </w:pPr>
    </w:p>
    <w:p w14:paraId="27E798BE" w14:textId="77777777" w:rsidR="00000000" w:rsidRDefault="00364BE1">
      <w:pPr>
        <w:pStyle w:val="a0"/>
        <w:rPr>
          <w:rFonts w:hint="cs"/>
          <w:rtl/>
        </w:rPr>
      </w:pPr>
      <w:r>
        <w:rPr>
          <w:rFonts w:hint="cs"/>
          <w:rtl/>
        </w:rPr>
        <w:t>אני רק רוצה לומר לציבור, שאנחנו מבקשים מהאוצר זמן לא קצר, מציעים תוכניות כדי לשפר וכדי לתקן, אבל הואיל וגם שר האוצר חותם על התקציב של המוסד לביטוח לאומי, לא רק אני, עדיין אין הסכמות כדי לשדרג את כל מערכת המחשוב, למשל, כדי שהמחשבים בביטוח הלאומי יוכל</w:t>
      </w:r>
      <w:r>
        <w:rPr>
          <w:rFonts w:hint="cs"/>
          <w:rtl/>
        </w:rPr>
        <w:t>ו להעביר מידע מאחד לשני, כדי שקובץ הנכות ייפגש עם קובץ הבטחת הכנסה, וקובץ הבטחת הכנסה ייפגש עם קובץ זיקנה, וקובץ זיקנה עם קובץ ילדים. לשדרג, לבנות מערכות חדשות, זה 100 מיליון שקלים. האוצר בינתיים רק לוקח. גם עכשיו יש קיצוץ של 21 מיליון שקלים בתקציב המינהלי</w:t>
      </w:r>
      <w:r>
        <w:rPr>
          <w:rFonts w:hint="cs"/>
          <w:rtl/>
        </w:rPr>
        <w:t>.</w:t>
      </w:r>
    </w:p>
    <w:p w14:paraId="7ADB7A3A" w14:textId="77777777" w:rsidR="00000000" w:rsidRDefault="00364BE1">
      <w:pPr>
        <w:pStyle w:val="a0"/>
        <w:rPr>
          <w:rFonts w:hint="cs"/>
          <w:rtl/>
        </w:rPr>
      </w:pPr>
    </w:p>
    <w:p w14:paraId="50ECEEAB" w14:textId="77777777" w:rsidR="00000000" w:rsidRDefault="00364BE1">
      <w:pPr>
        <w:pStyle w:val="a0"/>
        <w:rPr>
          <w:rFonts w:hint="cs"/>
          <w:rtl/>
        </w:rPr>
      </w:pPr>
      <w:r>
        <w:rPr>
          <w:rFonts w:hint="cs"/>
          <w:rtl/>
        </w:rPr>
        <w:t>בתקציב 2004 יש כבר שינוי בהחלטות הממשלה לגבי הקיצוצים בביטוח הלאומי. יש קיצוץ אחד של 600 מיליון שקלים בקצבאות ילד ראשון, שני ושלישי, פחות 24 שקלים לילד, הוראת שעה לשנתיים. קודם כול, צריך לדעת שזו פעם ראשונה אחרי כמה שנים של קיצוצים, שאין קיצוץ מתמשך פרמ</w:t>
      </w:r>
      <w:r>
        <w:rPr>
          <w:rFonts w:hint="cs"/>
          <w:rtl/>
        </w:rPr>
        <w:t>ננטי, אלא קיצוץ זמני.</w:t>
      </w:r>
    </w:p>
    <w:p w14:paraId="2C8CE9AB" w14:textId="77777777" w:rsidR="00000000" w:rsidRDefault="00364BE1">
      <w:pPr>
        <w:pStyle w:val="af0"/>
        <w:rPr>
          <w:rtl/>
        </w:rPr>
      </w:pPr>
    </w:p>
    <w:p w14:paraId="34ED0CE7" w14:textId="77777777" w:rsidR="00000000" w:rsidRDefault="00364BE1">
      <w:pPr>
        <w:pStyle w:val="af0"/>
        <w:rPr>
          <w:rtl/>
        </w:rPr>
      </w:pPr>
      <w:r>
        <w:rPr>
          <w:rFonts w:hint="eastAsia"/>
          <w:rtl/>
        </w:rPr>
        <w:t>מיכאל</w:t>
      </w:r>
      <w:r>
        <w:rPr>
          <w:rtl/>
        </w:rPr>
        <w:t xml:space="preserve"> מ</w:t>
      </w:r>
      <w:r>
        <w:rPr>
          <w:rFonts w:hint="cs"/>
          <w:rtl/>
        </w:rPr>
        <w:t>לכיאור</w:t>
      </w:r>
      <w:r>
        <w:rPr>
          <w:rtl/>
        </w:rPr>
        <w:t xml:space="preserve"> (העבודה-מימד):</w:t>
      </w:r>
    </w:p>
    <w:p w14:paraId="0514D436" w14:textId="77777777" w:rsidR="00000000" w:rsidRDefault="00364BE1">
      <w:pPr>
        <w:pStyle w:val="a0"/>
        <w:rPr>
          <w:rFonts w:hint="cs"/>
          <w:rtl/>
        </w:rPr>
      </w:pPr>
    </w:p>
    <w:p w14:paraId="0B1DCA60" w14:textId="77777777" w:rsidR="00000000" w:rsidRDefault="00364BE1">
      <w:pPr>
        <w:pStyle w:val="a0"/>
        <w:rPr>
          <w:rFonts w:hint="cs"/>
          <w:rtl/>
        </w:rPr>
      </w:pPr>
      <w:r>
        <w:rPr>
          <w:rFonts w:hint="cs"/>
          <w:rtl/>
        </w:rPr>
        <w:t>החליטו כבר בשנה שעברה על הקיצוץ לשנה הזאת.</w:t>
      </w:r>
    </w:p>
    <w:p w14:paraId="10E9858B" w14:textId="77777777" w:rsidR="00000000" w:rsidRDefault="00364BE1">
      <w:pPr>
        <w:pStyle w:val="a0"/>
        <w:rPr>
          <w:rFonts w:hint="cs"/>
          <w:rtl/>
        </w:rPr>
      </w:pPr>
    </w:p>
    <w:p w14:paraId="69B4CF9B" w14:textId="77777777" w:rsidR="00000000" w:rsidRDefault="00364BE1">
      <w:pPr>
        <w:pStyle w:val="-"/>
        <w:rPr>
          <w:rtl/>
        </w:rPr>
      </w:pPr>
      <w:bookmarkStart w:id="266" w:name="FS000000521T10_03_2004_14_37_51C"/>
      <w:bookmarkEnd w:id="266"/>
      <w:r>
        <w:rPr>
          <w:rtl/>
        </w:rPr>
        <w:t>שר הרווחה זבולון אורלב:</w:t>
      </w:r>
    </w:p>
    <w:p w14:paraId="588D4A4B" w14:textId="77777777" w:rsidR="00000000" w:rsidRDefault="00364BE1">
      <w:pPr>
        <w:pStyle w:val="a0"/>
        <w:rPr>
          <w:rtl/>
        </w:rPr>
      </w:pPr>
    </w:p>
    <w:p w14:paraId="3F68090C" w14:textId="77777777" w:rsidR="00000000" w:rsidRDefault="00364BE1">
      <w:pPr>
        <w:pStyle w:val="a0"/>
        <w:rPr>
          <w:rFonts w:hint="cs"/>
          <w:rtl/>
        </w:rPr>
      </w:pPr>
      <w:r>
        <w:rPr>
          <w:rFonts w:hint="cs"/>
          <w:rtl/>
        </w:rPr>
        <w:t>אמרתי: בתקציב 2004. אני לא יודע אם היית בראשית דברי. אמרתי בראשית דברי, שקיצוצים של 2001, 2002 ו-2003, יש להם גם המשך ב-2004 מכוח החלט</w:t>
      </w:r>
      <w:r>
        <w:rPr>
          <w:rFonts w:hint="cs"/>
          <w:rtl/>
        </w:rPr>
        <w:t xml:space="preserve">ות קודמות. רק אמרתי שבתוכנית הכלכלית של 2004 אין קיצוצים פרמננטיים. יתר על כן, זו פעם ראשונה שהיתה - - - </w:t>
      </w:r>
    </w:p>
    <w:p w14:paraId="152FD71F" w14:textId="77777777" w:rsidR="00000000" w:rsidRDefault="00364BE1">
      <w:pPr>
        <w:pStyle w:val="a0"/>
        <w:rPr>
          <w:rFonts w:hint="cs"/>
          <w:rtl/>
        </w:rPr>
      </w:pPr>
    </w:p>
    <w:p w14:paraId="675C77DB" w14:textId="77777777" w:rsidR="00000000" w:rsidRDefault="00364BE1">
      <w:pPr>
        <w:pStyle w:val="af0"/>
        <w:rPr>
          <w:rtl/>
        </w:rPr>
      </w:pPr>
      <w:r>
        <w:rPr>
          <w:rFonts w:hint="eastAsia"/>
          <w:rtl/>
        </w:rPr>
        <w:t>מיכאל</w:t>
      </w:r>
      <w:r>
        <w:rPr>
          <w:rtl/>
        </w:rPr>
        <w:t xml:space="preserve"> מלכיאור (העבודה-מימד):</w:t>
      </w:r>
    </w:p>
    <w:p w14:paraId="616F0438" w14:textId="77777777" w:rsidR="00000000" w:rsidRDefault="00364BE1">
      <w:pPr>
        <w:pStyle w:val="a0"/>
        <w:rPr>
          <w:rFonts w:hint="cs"/>
          <w:rtl/>
        </w:rPr>
      </w:pPr>
    </w:p>
    <w:p w14:paraId="7B01B540" w14:textId="77777777" w:rsidR="00000000" w:rsidRDefault="00364BE1">
      <w:pPr>
        <w:pStyle w:val="a0"/>
        <w:rPr>
          <w:rFonts w:hint="cs"/>
          <w:rtl/>
        </w:rPr>
      </w:pPr>
      <w:r>
        <w:rPr>
          <w:rFonts w:hint="cs"/>
          <w:rtl/>
        </w:rPr>
        <w:t>600 מיליון שקלים זה לא דבר שהולך ברגל.</w:t>
      </w:r>
    </w:p>
    <w:p w14:paraId="0B936172" w14:textId="77777777" w:rsidR="00000000" w:rsidRDefault="00364BE1">
      <w:pPr>
        <w:pStyle w:val="a0"/>
        <w:rPr>
          <w:rFonts w:hint="cs"/>
          <w:rtl/>
        </w:rPr>
      </w:pPr>
    </w:p>
    <w:p w14:paraId="300E1C5F" w14:textId="77777777" w:rsidR="00000000" w:rsidRDefault="00364BE1">
      <w:pPr>
        <w:pStyle w:val="-"/>
        <w:rPr>
          <w:rtl/>
        </w:rPr>
      </w:pPr>
      <w:bookmarkStart w:id="267" w:name="FS000000521T10_03_2004_14_38_20C"/>
      <w:bookmarkEnd w:id="267"/>
      <w:r>
        <w:rPr>
          <w:rtl/>
        </w:rPr>
        <w:t>שר הרווחה זבולון אורלב:</w:t>
      </w:r>
    </w:p>
    <w:p w14:paraId="286326B4" w14:textId="77777777" w:rsidR="00000000" w:rsidRDefault="00364BE1">
      <w:pPr>
        <w:pStyle w:val="a0"/>
        <w:rPr>
          <w:rtl/>
        </w:rPr>
      </w:pPr>
    </w:p>
    <w:p w14:paraId="7ED09816" w14:textId="77777777" w:rsidR="00000000" w:rsidRDefault="00364BE1">
      <w:pPr>
        <w:pStyle w:val="a0"/>
        <w:rPr>
          <w:rFonts w:hint="cs"/>
          <w:rtl/>
        </w:rPr>
      </w:pPr>
      <w:r>
        <w:rPr>
          <w:rFonts w:hint="cs"/>
          <w:rtl/>
        </w:rPr>
        <w:t>אמרתי שזה קיצוץ של שנתיים. לא אמרתי שזה הולך ברגל. הצב</w:t>
      </w:r>
      <w:r>
        <w:rPr>
          <w:rFonts w:hint="cs"/>
          <w:rtl/>
        </w:rPr>
        <w:t xml:space="preserve">ענו בממשלה נגד הדבר הזה. אני חושב שזה דבר לא נכון, לא ראוי, אני לא מסתיר את דעותי. אבל לעומת הקיצוצים הקודמים שהזכירו כאן, 7 מיליארדי שקלים - אין ספק שיש כאן שינוי, והשינוי גם מקבל חיזוק בכך שבהצעת הקיצוץ האחרונה בממשלה, של למעלה מ-4 מיליארדי שקלים, לא רק </w:t>
      </w:r>
      <w:r>
        <w:rPr>
          <w:rFonts w:hint="cs"/>
          <w:rtl/>
        </w:rPr>
        <w:t>שהממשלה לא החליטה על שום קיצוץ בקצבאות הביטוח הלאומי ובשירותי הרווחה, אלא בשירותי הרווחה היתה הצעה לקצץ, וביטלנו אותה.</w:t>
      </w:r>
    </w:p>
    <w:p w14:paraId="236775E3" w14:textId="77777777" w:rsidR="00000000" w:rsidRDefault="00364BE1">
      <w:pPr>
        <w:pStyle w:val="a0"/>
        <w:rPr>
          <w:rFonts w:hint="cs"/>
          <w:rtl/>
        </w:rPr>
      </w:pPr>
    </w:p>
    <w:p w14:paraId="53223C89" w14:textId="77777777" w:rsidR="00000000" w:rsidRDefault="00364BE1">
      <w:pPr>
        <w:pStyle w:val="af0"/>
        <w:rPr>
          <w:rtl/>
        </w:rPr>
      </w:pPr>
      <w:r>
        <w:rPr>
          <w:rFonts w:hint="eastAsia"/>
          <w:rtl/>
        </w:rPr>
        <w:t>יצחק</w:t>
      </w:r>
      <w:r>
        <w:rPr>
          <w:rtl/>
        </w:rPr>
        <w:t xml:space="preserve"> כהן (ש"ס):</w:t>
      </w:r>
    </w:p>
    <w:p w14:paraId="63794103" w14:textId="77777777" w:rsidR="00000000" w:rsidRDefault="00364BE1">
      <w:pPr>
        <w:pStyle w:val="a0"/>
        <w:rPr>
          <w:rFonts w:hint="cs"/>
          <w:rtl/>
        </w:rPr>
      </w:pPr>
    </w:p>
    <w:p w14:paraId="3DC009D9" w14:textId="77777777" w:rsidR="00000000" w:rsidRDefault="00364BE1">
      <w:pPr>
        <w:pStyle w:val="a0"/>
        <w:rPr>
          <w:rFonts w:hint="cs"/>
          <w:rtl/>
        </w:rPr>
      </w:pPr>
      <w:r>
        <w:rPr>
          <w:rFonts w:hint="cs"/>
          <w:rtl/>
        </w:rPr>
        <w:t>21 מיליון שקלים.</w:t>
      </w:r>
    </w:p>
    <w:p w14:paraId="0B46AA0B" w14:textId="77777777" w:rsidR="00000000" w:rsidRDefault="00364BE1">
      <w:pPr>
        <w:pStyle w:val="a0"/>
        <w:rPr>
          <w:rFonts w:hint="cs"/>
          <w:rtl/>
        </w:rPr>
      </w:pPr>
    </w:p>
    <w:p w14:paraId="30F6242A" w14:textId="77777777" w:rsidR="00000000" w:rsidRDefault="00364BE1">
      <w:pPr>
        <w:pStyle w:val="-"/>
        <w:rPr>
          <w:rtl/>
        </w:rPr>
      </w:pPr>
      <w:bookmarkStart w:id="268" w:name="FS000000521T10_03_2004_15_11_06"/>
      <w:bookmarkStart w:id="269" w:name="FS000000521T10_03_2004_15_11_11C"/>
      <w:bookmarkEnd w:id="268"/>
      <w:bookmarkEnd w:id="269"/>
      <w:r>
        <w:rPr>
          <w:rtl/>
        </w:rPr>
        <w:t>שר הרווחה זבולון אורלב:</w:t>
      </w:r>
    </w:p>
    <w:p w14:paraId="6DD633A0" w14:textId="77777777" w:rsidR="00000000" w:rsidRDefault="00364BE1">
      <w:pPr>
        <w:pStyle w:val="a0"/>
        <w:rPr>
          <w:rtl/>
        </w:rPr>
      </w:pPr>
    </w:p>
    <w:p w14:paraId="4D876F32" w14:textId="77777777" w:rsidR="00000000" w:rsidRDefault="00364BE1">
      <w:pPr>
        <w:pStyle w:val="a0"/>
        <w:rPr>
          <w:rFonts w:hint="cs"/>
          <w:rtl/>
        </w:rPr>
      </w:pPr>
      <w:r>
        <w:rPr>
          <w:rFonts w:hint="cs"/>
          <w:rtl/>
        </w:rPr>
        <w:t>לא בשירותי הרווחה.</w:t>
      </w:r>
    </w:p>
    <w:p w14:paraId="5FC1A48F" w14:textId="77777777" w:rsidR="00000000" w:rsidRDefault="00364BE1">
      <w:pPr>
        <w:pStyle w:val="a0"/>
        <w:rPr>
          <w:rFonts w:hint="cs"/>
          <w:rtl/>
        </w:rPr>
      </w:pPr>
    </w:p>
    <w:p w14:paraId="22D2E229" w14:textId="77777777" w:rsidR="00000000" w:rsidRDefault="00364BE1">
      <w:pPr>
        <w:pStyle w:val="af0"/>
        <w:rPr>
          <w:rtl/>
        </w:rPr>
      </w:pPr>
      <w:r>
        <w:rPr>
          <w:rFonts w:hint="eastAsia"/>
          <w:rtl/>
        </w:rPr>
        <w:t>יצחק</w:t>
      </w:r>
      <w:r>
        <w:rPr>
          <w:rtl/>
        </w:rPr>
        <w:t xml:space="preserve"> כהן (ש"ס):</w:t>
      </w:r>
    </w:p>
    <w:p w14:paraId="0F3AFB11" w14:textId="77777777" w:rsidR="00000000" w:rsidRDefault="00364BE1">
      <w:pPr>
        <w:pStyle w:val="a0"/>
        <w:rPr>
          <w:rFonts w:hint="cs"/>
          <w:rtl/>
        </w:rPr>
      </w:pPr>
    </w:p>
    <w:p w14:paraId="64BE692E" w14:textId="77777777" w:rsidR="00000000" w:rsidRDefault="00364BE1">
      <w:pPr>
        <w:pStyle w:val="a0"/>
        <w:rPr>
          <w:rFonts w:hint="cs"/>
          <w:rtl/>
        </w:rPr>
      </w:pPr>
      <w:r>
        <w:rPr>
          <w:rFonts w:hint="cs"/>
          <w:rtl/>
        </w:rPr>
        <w:t>זה לא משנה.</w:t>
      </w:r>
    </w:p>
    <w:p w14:paraId="77D5F7C7" w14:textId="77777777" w:rsidR="00000000" w:rsidRDefault="00364BE1">
      <w:pPr>
        <w:pStyle w:val="a0"/>
        <w:rPr>
          <w:rFonts w:hint="cs"/>
          <w:rtl/>
        </w:rPr>
      </w:pPr>
    </w:p>
    <w:p w14:paraId="668F86F9" w14:textId="77777777" w:rsidR="00000000" w:rsidRDefault="00364BE1">
      <w:pPr>
        <w:pStyle w:val="-"/>
        <w:rPr>
          <w:rtl/>
        </w:rPr>
      </w:pPr>
      <w:bookmarkStart w:id="270" w:name="FS000000521T10_03_2004_14_38_50C"/>
      <w:bookmarkEnd w:id="270"/>
      <w:r>
        <w:rPr>
          <w:rtl/>
        </w:rPr>
        <w:t>שר הרווחה זבולון אורלב:</w:t>
      </w:r>
    </w:p>
    <w:p w14:paraId="2B39FE10" w14:textId="77777777" w:rsidR="00000000" w:rsidRDefault="00364BE1">
      <w:pPr>
        <w:pStyle w:val="a0"/>
        <w:rPr>
          <w:rtl/>
        </w:rPr>
      </w:pPr>
    </w:p>
    <w:p w14:paraId="6AD46C19" w14:textId="77777777" w:rsidR="00000000" w:rsidRDefault="00364BE1">
      <w:pPr>
        <w:pStyle w:val="a0"/>
        <w:rPr>
          <w:rFonts w:hint="cs"/>
          <w:rtl/>
        </w:rPr>
      </w:pPr>
      <w:r>
        <w:rPr>
          <w:rFonts w:hint="cs"/>
          <w:rtl/>
        </w:rPr>
        <w:t>ב</w:t>
      </w:r>
      <w:r>
        <w:rPr>
          <w:rFonts w:hint="cs"/>
          <w:rtl/>
        </w:rPr>
        <w:t>ביטוח הלאומי לא היתה כלל הצעה לקצץ בגמלאות ובקצבאות. זו פעם ראשונה, ובכל זאת זה קיצוץ עמוק.</w:t>
      </w:r>
    </w:p>
    <w:p w14:paraId="7243F570" w14:textId="77777777" w:rsidR="00000000" w:rsidRDefault="00364BE1">
      <w:pPr>
        <w:pStyle w:val="a0"/>
        <w:rPr>
          <w:rFonts w:hint="cs"/>
          <w:rtl/>
        </w:rPr>
      </w:pPr>
    </w:p>
    <w:p w14:paraId="342BBB5B" w14:textId="77777777" w:rsidR="00000000" w:rsidRDefault="00364BE1">
      <w:pPr>
        <w:pStyle w:val="af0"/>
        <w:rPr>
          <w:rtl/>
        </w:rPr>
      </w:pPr>
      <w:r>
        <w:rPr>
          <w:rFonts w:hint="eastAsia"/>
          <w:rtl/>
        </w:rPr>
        <w:t>עזמי</w:t>
      </w:r>
      <w:r>
        <w:rPr>
          <w:rtl/>
        </w:rPr>
        <w:t xml:space="preserve"> בשארה (בל"ד):</w:t>
      </w:r>
    </w:p>
    <w:p w14:paraId="0CBF5AAB" w14:textId="77777777" w:rsidR="00000000" w:rsidRDefault="00364BE1">
      <w:pPr>
        <w:pStyle w:val="a0"/>
        <w:rPr>
          <w:rFonts w:hint="cs"/>
          <w:rtl/>
        </w:rPr>
      </w:pPr>
    </w:p>
    <w:p w14:paraId="240605F9" w14:textId="77777777" w:rsidR="00000000" w:rsidRDefault="00364BE1">
      <w:pPr>
        <w:pStyle w:val="a0"/>
        <w:rPr>
          <w:rFonts w:hint="cs"/>
          <w:rtl/>
        </w:rPr>
      </w:pPr>
      <w:r>
        <w:rPr>
          <w:rFonts w:hint="cs"/>
          <w:rtl/>
        </w:rPr>
        <w:t>- - -</w:t>
      </w:r>
    </w:p>
    <w:p w14:paraId="161FEF9C" w14:textId="77777777" w:rsidR="00000000" w:rsidRDefault="00364BE1">
      <w:pPr>
        <w:pStyle w:val="a0"/>
        <w:rPr>
          <w:rFonts w:hint="cs"/>
          <w:rtl/>
        </w:rPr>
      </w:pPr>
    </w:p>
    <w:p w14:paraId="6237F874" w14:textId="77777777" w:rsidR="00000000" w:rsidRDefault="00364BE1">
      <w:pPr>
        <w:pStyle w:val="-"/>
        <w:rPr>
          <w:rtl/>
        </w:rPr>
      </w:pPr>
      <w:bookmarkStart w:id="271" w:name="FS000000521T10_03_2004_14_39_09C"/>
      <w:bookmarkEnd w:id="271"/>
      <w:r>
        <w:rPr>
          <w:rtl/>
        </w:rPr>
        <w:t>שר הרווחה זבולון אורלב:</w:t>
      </w:r>
    </w:p>
    <w:p w14:paraId="1843709B" w14:textId="77777777" w:rsidR="00000000" w:rsidRDefault="00364BE1">
      <w:pPr>
        <w:pStyle w:val="a0"/>
        <w:rPr>
          <w:rtl/>
        </w:rPr>
      </w:pPr>
    </w:p>
    <w:p w14:paraId="6E43A473" w14:textId="77777777" w:rsidR="00000000" w:rsidRDefault="00364BE1">
      <w:pPr>
        <w:pStyle w:val="a0"/>
        <w:rPr>
          <w:rFonts w:hint="cs"/>
          <w:rtl/>
        </w:rPr>
      </w:pPr>
      <w:r>
        <w:rPr>
          <w:rFonts w:hint="cs"/>
          <w:rtl/>
        </w:rPr>
        <w:t>חבר הכנסת עזמי בשארה, כשצריך לבקר, אני מבקר, גם כשר בממשלה. הדברים ייבחנו, הם גם מוקלטים ומצולמים. יש שינוי. המ</w:t>
      </w:r>
      <w:r>
        <w:rPr>
          <w:rFonts w:hint="cs"/>
          <w:rtl/>
        </w:rPr>
        <w:t xml:space="preserve">סע הציבורי, סדר-היום שהצבנו, המאבקים </w:t>
      </w:r>
      <w:r>
        <w:rPr>
          <w:rtl/>
        </w:rPr>
        <w:t>–</w:t>
      </w:r>
      <w:r>
        <w:rPr>
          <w:rFonts w:hint="cs"/>
          <w:rtl/>
        </w:rPr>
        <w:t xml:space="preserve"> יש תוצאות ויש הישגים. אלה הישגים שכרגע אי-אפשר להתפאר בהם, כיוון שכל מה שהם עושים כרגע זה איזו מדיניות של בלימה, אבל אני חושב שלמדיניות הבלימה הזאת יש תוצאות.</w:t>
      </w:r>
    </w:p>
    <w:p w14:paraId="3408CE2F" w14:textId="77777777" w:rsidR="00000000" w:rsidRDefault="00364BE1">
      <w:pPr>
        <w:pStyle w:val="a0"/>
        <w:rPr>
          <w:rFonts w:hint="cs"/>
          <w:rtl/>
        </w:rPr>
      </w:pPr>
    </w:p>
    <w:p w14:paraId="50DAA509" w14:textId="77777777" w:rsidR="00000000" w:rsidRDefault="00364BE1">
      <w:pPr>
        <w:pStyle w:val="af0"/>
        <w:rPr>
          <w:rtl/>
        </w:rPr>
      </w:pPr>
      <w:r>
        <w:rPr>
          <w:rtl/>
        </w:rPr>
        <w:t>עזמי בשארה (בל"ד):</w:t>
      </w:r>
    </w:p>
    <w:p w14:paraId="6EFA1A71" w14:textId="77777777" w:rsidR="00000000" w:rsidRDefault="00364BE1">
      <w:pPr>
        <w:pStyle w:val="a0"/>
        <w:rPr>
          <w:rFonts w:hint="cs"/>
          <w:rtl/>
        </w:rPr>
      </w:pPr>
    </w:p>
    <w:p w14:paraId="0BD54888" w14:textId="77777777" w:rsidR="00000000" w:rsidRDefault="00364BE1">
      <w:pPr>
        <w:pStyle w:val="a0"/>
        <w:rPr>
          <w:rFonts w:hint="cs"/>
          <w:rtl/>
        </w:rPr>
      </w:pPr>
      <w:r>
        <w:rPr>
          <w:rFonts w:hint="cs"/>
          <w:rtl/>
        </w:rPr>
        <w:t>נעים לשמוע, השר, איזו יעילות - - - זה</w:t>
      </w:r>
      <w:r>
        <w:rPr>
          <w:rFonts w:hint="cs"/>
          <w:rtl/>
        </w:rPr>
        <w:t xml:space="preserve"> מצוין. </w:t>
      </w:r>
    </w:p>
    <w:p w14:paraId="104C370A" w14:textId="77777777" w:rsidR="00000000" w:rsidRDefault="00364BE1">
      <w:pPr>
        <w:pStyle w:val="a0"/>
        <w:rPr>
          <w:rFonts w:hint="cs"/>
          <w:rtl/>
        </w:rPr>
      </w:pPr>
    </w:p>
    <w:p w14:paraId="56E845DC" w14:textId="77777777" w:rsidR="00000000" w:rsidRDefault="00364BE1">
      <w:pPr>
        <w:pStyle w:val="-"/>
        <w:rPr>
          <w:rtl/>
        </w:rPr>
      </w:pPr>
      <w:bookmarkStart w:id="272" w:name="FS000000521T10_03_2004_15_00_11C"/>
      <w:bookmarkEnd w:id="272"/>
      <w:r>
        <w:rPr>
          <w:rtl/>
        </w:rPr>
        <w:t>שר הרווחה זבולון אורלב:</w:t>
      </w:r>
    </w:p>
    <w:p w14:paraId="27CCF0D9" w14:textId="77777777" w:rsidR="00000000" w:rsidRDefault="00364BE1">
      <w:pPr>
        <w:pStyle w:val="a0"/>
        <w:rPr>
          <w:rtl/>
        </w:rPr>
      </w:pPr>
    </w:p>
    <w:p w14:paraId="7C408C32" w14:textId="77777777" w:rsidR="00000000" w:rsidRDefault="00364BE1">
      <w:pPr>
        <w:pStyle w:val="a0"/>
        <w:rPr>
          <w:rFonts w:hint="cs"/>
          <w:rtl/>
        </w:rPr>
      </w:pPr>
      <w:r>
        <w:rPr>
          <w:rFonts w:hint="cs"/>
          <w:rtl/>
        </w:rPr>
        <w:t xml:space="preserve">נכון. </w:t>
      </w:r>
    </w:p>
    <w:p w14:paraId="534F526C" w14:textId="77777777" w:rsidR="00000000" w:rsidRDefault="00364BE1">
      <w:pPr>
        <w:pStyle w:val="a0"/>
        <w:rPr>
          <w:rFonts w:hint="cs"/>
          <w:rtl/>
        </w:rPr>
      </w:pPr>
    </w:p>
    <w:p w14:paraId="2519E79B" w14:textId="77777777" w:rsidR="00000000" w:rsidRDefault="00364BE1">
      <w:pPr>
        <w:pStyle w:val="af0"/>
        <w:rPr>
          <w:rtl/>
        </w:rPr>
      </w:pPr>
      <w:r>
        <w:rPr>
          <w:rFonts w:hint="eastAsia"/>
          <w:rtl/>
        </w:rPr>
        <w:t>מיכאל</w:t>
      </w:r>
      <w:r>
        <w:rPr>
          <w:rtl/>
        </w:rPr>
        <w:t xml:space="preserve"> מלכיאור (העבודה-מימד):</w:t>
      </w:r>
    </w:p>
    <w:p w14:paraId="6DD6EE23" w14:textId="77777777" w:rsidR="00000000" w:rsidRDefault="00364BE1">
      <w:pPr>
        <w:pStyle w:val="a0"/>
        <w:rPr>
          <w:rFonts w:hint="cs"/>
          <w:rtl/>
        </w:rPr>
      </w:pPr>
    </w:p>
    <w:p w14:paraId="697AA3D5" w14:textId="77777777" w:rsidR="00000000" w:rsidRDefault="00364BE1">
      <w:pPr>
        <w:pStyle w:val="a0"/>
        <w:rPr>
          <w:rFonts w:hint="cs"/>
          <w:rtl/>
        </w:rPr>
      </w:pPr>
      <w:r>
        <w:rPr>
          <w:rFonts w:hint="cs"/>
          <w:rtl/>
        </w:rPr>
        <w:t xml:space="preserve">כבוד שר הרווחה, קיצצו למעלה מ-7 מיליארדי שקלים מקצבאות הילדים. </w:t>
      </w:r>
    </w:p>
    <w:p w14:paraId="20EC0A9B" w14:textId="77777777" w:rsidR="00000000" w:rsidRDefault="00364BE1">
      <w:pPr>
        <w:pStyle w:val="a0"/>
        <w:rPr>
          <w:rFonts w:hint="cs"/>
          <w:rtl/>
        </w:rPr>
      </w:pPr>
    </w:p>
    <w:p w14:paraId="1A5FA930" w14:textId="77777777" w:rsidR="00000000" w:rsidRDefault="00364BE1">
      <w:pPr>
        <w:pStyle w:val="-"/>
        <w:rPr>
          <w:rtl/>
        </w:rPr>
      </w:pPr>
      <w:bookmarkStart w:id="273" w:name="FS000000521T10_03_2004_15_00_50C"/>
      <w:bookmarkEnd w:id="273"/>
      <w:r>
        <w:rPr>
          <w:rtl/>
        </w:rPr>
        <w:t>שר הרווחה זבולון אורלב:</w:t>
      </w:r>
    </w:p>
    <w:p w14:paraId="62EA57D9" w14:textId="77777777" w:rsidR="00000000" w:rsidRDefault="00364BE1">
      <w:pPr>
        <w:pStyle w:val="a0"/>
        <w:rPr>
          <w:rtl/>
        </w:rPr>
      </w:pPr>
    </w:p>
    <w:p w14:paraId="53390FA0" w14:textId="77777777" w:rsidR="00000000" w:rsidRDefault="00364BE1">
      <w:pPr>
        <w:pStyle w:val="a0"/>
        <w:rPr>
          <w:rFonts w:hint="cs"/>
          <w:rtl/>
        </w:rPr>
      </w:pPr>
      <w:r>
        <w:rPr>
          <w:rFonts w:hint="cs"/>
          <w:rtl/>
        </w:rPr>
        <w:t xml:space="preserve">לא, אתה טועה. יש מספיק קיצוצים עמוקים, כך שלא צריכים להגזים. </w:t>
      </w:r>
    </w:p>
    <w:p w14:paraId="4F194743" w14:textId="77777777" w:rsidR="00000000" w:rsidRDefault="00364BE1">
      <w:pPr>
        <w:pStyle w:val="a0"/>
        <w:rPr>
          <w:rFonts w:hint="cs"/>
          <w:rtl/>
        </w:rPr>
      </w:pPr>
    </w:p>
    <w:p w14:paraId="17CFC2E3" w14:textId="77777777" w:rsidR="00000000" w:rsidRDefault="00364BE1">
      <w:pPr>
        <w:pStyle w:val="af0"/>
        <w:rPr>
          <w:rtl/>
        </w:rPr>
      </w:pPr>
      <w:r>
        <w:rPr>
          <w:rFonts w:hint="eastAsia"/>
          <w:rtl/>
        </w:rPr>
        <w:t>מיכאל</w:t>
      </w:r>
      <w:r>
        <w:rPr>
          <w:rtl/>
        </w:rPr>
        <w:t xml:space="preserve"> מלכיאור (העבודה-מימד):</w:t>
      </w:r>
    </w:p>
    <w:p w14:paraId="1874475F" w14:textId="77777777" w:rsidR="00000000" w:rsidRDefault="00364BE1">
      <w:pPr>
        <w:pStyle w:val="a0"/>
        <w:rPr>
          <w:rFonts w:hint="cs"/>
          <w:rtl/>
        </w:rPr>
      </w:pPr>
    </w:p>
    <w:p w14:paraId="3FE2D73C" w14:textId="77777777" w:rsidR="00000000" w:rsidRDefault="00364BE1">
      <w:pPr>
        <w:pStyle w:val="a0"/>
        <w:rPr>
          <w:rFonts w:hint="cs"/>
          <w:rtl/>
        </w:rPr>
      </w:pPr>
      <w:r>
        <w:rPr>
          <w:rFonts w:hint="cs"/>
          <w:rtl/>
        </w:rPr>
        <w:t xml:space="preserve">מ-2002 עד 2009 זה הקיצוץ. </w:t>
      </w:r>
    </w:p>
    <w:p w14:paraId="7C67FCD3" w14:textId="77777777" w:rsidR="00000000" w:rsidRDefault="00364BE1">
      <w:pPr>
        <w:pStyle w:val="a0"/>
        <w:rPr>
          <w:rFonts w:hint="cs"/>
          <w:rtl/>
        </w:rPr>
      </w:pPr>
    </w:p>
    <w:p w14:paraId="3C5B174D" w14:textId="77777777" w:rsidR="00000000" w:rsidRDefault="00364BE1">
      <w:pPr>
        <w:pStyle w:val="-"/>
        <w:rPr>
          <w:rtl/>
        </w:rPr>
      </w:pPr>
      <w:bookmarkStart w:id="274" w:name="FS000000521T10_03_2004_15_06_03C"/>
      <w:bookmarkEnd w:id="274"/>
      <w:r>
        <w:rPr>
          <w:rtl/>
        </w:rPr>
        <w:t>שר הרווחה זבולון אורלב:</w:t>
      </w:r>
    </w:p>
    <w:p w14:paraId="0D99A723" w14:textId="77777777" w:rsidR="00000000" w:rsidRDefault="00364BE1">
      <w:pPr>
        <w:pStyle w:val="a0"/>
        <w:rPr>
          <w:rtl/>
        </w:rPr>
      </w:pPr>
    </w:p>
    <w:p w14:paraId="5AADAC1A" w14:textId="77777777" w:rsidR="00000000" w:rsidRDefault="00364BE1">
      <w:pPr>
        <w:pStyle w:val="a0"/>
        <w:rPr>
          <w:rFonts w:hint="cs"/>
          <w:rtl/>
        </w:rPr>
      </w:pPr>
      <w:r>
        <w:rPr>
          <w:rFonts w:hint="cs"/>
          <w:rtl/>
        </w:rPr>
        <w:t xml:space="preserve">זה לא 7 מיליארדי שקלים. </w:t>
      </w:r>
    </w:p>
    <w:p w14:paraId="53B038BC" w14:textId="77777777" w:rsidR="00000000" w:rsidRDefault="00364BE1">
      <w:pPr>
        <w:pStyle w:val="a0"/>
        <w:rPr>
          <w:rFonts w:hint="cs"/>
          <w:rtl/>
        </w:rPr>
      </w:pPr>
    </w:p>
    <w:p w14:paraId="2A7D7597" w14:textId="77777777" w:rsidR="00000000" w:rsidRDefault="00364BE1">
      <w:pPr>
        <w:pStyle w:val="af0"/>
        <w:rPr>
          <w:rtl/>
        </w:rPr>
      </w:pPr>
      <w:r>
        <w:rPr>
          <w:rFonts w:hint="eastAsia"/>
          <w:rtl/>
        </w:rPr>
        <w:t>מיכאל</w:t>
      </w:r>
      <w:r>
        <w:rPr>
          <w:rtl/>
        </w:rPr>
        <w:t xml:space="preserve"> מלכיאור (העבודה-מימד):</w:t>
      </w:r>
    </w:p>
    <w:p w14:paraId="2A14EDE9" w14:textId="77777777" w:rsidR="00000000" w:rsidRDefault="00364BE1">
      <w:pPr>
        <w:pStyle w:val="a0"/>
        <w:rPr>
          <w:rFonts w:hint="cs"/>
          <w:rtl/>
        </w:rPr>
      </w:pPr>
    </w:p>
    <w:p w14:paraId="7FF7C521" w14:textId="77777777" w:rsidR="00000000" w:rsidRDefault="00364BE1">
      <w:pPr>
        <w:pStyle w:val="a0"/>
        <w:rPr>
          <w:rFonts w:hint="cs"/>
          <w:rtl/>
        </w:rPr>
      </w:pPr>
      <w:r>
        <w:rPr>
          <w:rFonts w:hint="cs"/>
          <w:rtl/>
        </w:rPr>
        <w:t xml:space="preserve">זה היה 7 מיליארדים. זה קוצץ עד העצם, אין יותר מה לקצץ. </w:t>
      </w:r>
    </w:p>
    <w:p w14:paraId="5F5279BF" w14:textId="77777777" w:rsidR="00000000" w:rsidRDefault="00364BE1">
      <w:pPr>
        <w:pStyle w:val="a0"/>
        <w:rPr>
          <w:rFonts w:hint="cs"/>
          <w:rtl/>
        </w:rPr>
      </w:pPr>
    </w:p>
    <w:p w14:paraId="7A1590D7" w14:textId="77777777" w:rsidR="00000000" w:rsidRDefault="00364BE1">
      <w:pPr>
        <w:pStyle w:val="af0"/>
        <w:rPr>
          <w:rtl/>
        </w:rPr>
      </w:pPr>
      <w:r>
        <w:rPr>
          <w:rFonts w:hint="eastAsia"/>
          <w:rtl/>
        </w:rPr>
        <w:t>יצחק</w:t>
      </w:r>
      <w:r>
        <w:rPr>
          <w:rtl/>
        </w:rPr>
        <w:t xml:space="preserve"> כהן (ש"ס):</w:t>
      </w:r>
    </w:p>
    <w:p w14:paraId="28627CFF" w14:textId="77777777" w:rsidR="00000000" w:rsidRDefault="00364BE1">
      <w:pPr>
        <w:pStyle w:val="a0"/>
        <w:rPr>
          <w:rFonts w:hint="cs"/>
          <w:rtl/>
        </w:rPr>
      </w:pPr>
    </w:p>
    <w:p w14:paraId="656203E6" w14:textId="77777777" w:rsidR="00000000" w:rsidRDefault="00364BE1">
      <w:pPr>
        <w:pStyle w:val="a0"/>
        <w:rPr>
          <w:rFonts w:hint="cs"/>
          <w:rtl/>
        </w:rPr>
      </w:pPr>
      <w:r>
        <w:rPr>
          <w:rFonts w:hint="cs"/>
          <w:rtl/>
        </w:rPr>
        <w:t xml:space="preserve">120 שקלים, זה הסכם קואליציוני של שינוי. </w:t>
      </w:r>
    </w:p>
    <w:p w14:paraId="7C3C7068" w14:textId="77777777" w:rsidR="00000000" w:rsidRDefault="00364BE1">
      <w:pPr>
        <w:pStyle w:val="a0"/>
        <w:rPr>
          <w:rFonts w:hint="cs"/>
          <w:rtl/>
        </w:rPr>
      </w:pPr>
    </w:p>
    <w:p w14:paraId="35B14E87" w14:textId="77777777" w:rsidR="00000000" w:rsidRDefault="00364BE1">
      <w:pPr>
        <w:pStyle w:val="-"/>
        <w:rPr>
          <w:rtl/>
        </w:rPr>
      </w:pPr>
      <w:bookmarkStart w:id="275" w:name="FS000000521T10_03_2004_15_07_21C"/>
      <w:bookmarkEnd w:id="275"/>
      <w:r>
        <w:rPr>
          <w:rtl/>
        </w:rPr>
        <w:t>שר הרווחה זבולון אורלב:</w:t>
      </w:r>
    </w:p>
    <w:p w14:paraId="6E1E578C" w14:textId="77777777" w:rsidR="00000000" w:rsidRDefault="00364BE1">
      <w:pPr>
        <w:pStyle w:val="a0"/>
        <w:rPr>
          <w:rtl/>
        </w:rPr>
      </w:pPr>
    </w:p>
    <w:p w14:paraId="1D119324" w14:textId="77777777" w:rsidR="00000000" w:rsidRDefault="00364BE1">
      <w:pPr>
        <w:pStyle w:val="a0"/>
        <w:rPr>
          <w:rFonts w:hint="cs"/>
          <w:rtl/>
        </w:rPr>
      </w:pPr>
      <w:r>
        <w:rPr>
          <w:rFonts w:hint="cs"/>
          <w:rtl/>
        </w:rPr>
        <w:t>הרב מל</w:t>
      </w:r>
      <w:r>
        <w:rPr>
          <w:rFonts w:hint="cs"/>
          <w:rtl/>
        </w:rPr>
        <w:t xml:space="preserve">כיאור, הקיצוץ הוא עמוק גם בלי להגזים. כל קצבאות הילדים </w:t>
      </w:r>
      <w:r>
        <w:rPr>
          <w:rtl/>
        </w:rPr>
        <w:t>–</w:t>
      </w:r>
      <w:r>
        <w:rPr>
          <w:rFonts w:hint="cs"/>
          <w:rtl/>
        </w:rPr>
        <w:t xml:space="preserve"> 100% שלהם הם בקושי 7 מיליארדים. לא מקצצים את כל 7 המיליארדים, לא צריך להגזים. </w:t>
      </w:r>
    </w:p>
    <w:p w14:paraId="46469A87" w14:textId="77777777" w:rsidR="00000000" w:rsidRDefault="00364BE1">
      <w:pPr>
        <w:pStyle w:val="a0"/>
        <w:rPr>
          <w:rFonts w:hint="cs"/>
          <w:rtl/>
        </w:rPr>
      </w:pPr>
    </w:p>
    <w:p w14:paraId="1DA30DB4" w14:textId="77777777" w:rsidR="00000000" w:rsidRDefault="00364BE1">
      <w:pPr>
        <w:pStyle w:val="af0"/>
        <w:rPr>
          <w:rtl/>
        </w:rPr>
      </w:pPr>
      <w:r>
        <w:rPr>
          <w:rFonts w:hint="eastAsia"/>
          <w:rtl/>
        </w:rPr>
        <w:t>מיכאל</w:t>
      </w:r>
      <w:r>
        <w:rPr>
          <w:rtl/>
        </w:rPr>
        <w:t xml:space="preserve"> מלכיאור (העבודה-מימד):</w:t>
      </w:r>
    </w:p>
    <w:p w14:paraId="13517202" w14:textId="77777777" w:rsidR="00000000" w:rsidRDefault="00364BE1">
      <w:pPr>
        <w:pStyle w:val="a0"/>
        <w:rPr>
          <w:rFonts w:hint="cs"/>
          <w:rtl/>
        </w:rPr>
      </w:pPr>
    </w:p>
    <w:p w14:paraId="368F725F" w14:textId="77777777" w:rsidR="00000000" w:rsidRDefault="00364BE1">
      <w:pPr>
        <w:pStyle w:val="a0"/>
        <w:rPr>
          <w:rFonts w:hint="cs"/>
          <w:rtl/>
        </w:rPr>
      </w:pPr>
      <w:r>
        <w:rPr>
          <w:rFonts w:hint="cs"/>
          <w:rtl/>
        </w:rPr>
        <w:t xml:space="preserve">רק 4 מתוך ה-7. </w:t>
      </w:r>
    </w:p>
    <w:p w14:paraId="38237077" w14:textId="77777777" w:rsidR="00000000" w:rsidRDefault="00364BE1">
      <w:pPr>
        <w:pStyle w:val="a0"/>
        <w:rPr>
          <w:rFonts w:hint="cs"/>
          <w:rtl/>
        </w:rPr>
      </w:pPr>
    </w:p>
    <w:p w14:paraId="429E69C9" w14:textId="77777777" w:rsidR="00000000" w:rsidRDefault="00364BE1">
      <w:pPr>
        <w:pStyle w:val="-"/>
        <w:rPr>
          <w:rtl/>
        </w:rPr>
      </w:pPr>
      <w:bookmarkStart w:id="276" w:name="FS000000521T10_03_2004_15_08_32C"/>
      <w:bookmarkEnd w:id="276"/>
      <w:r>
        <w:rPr>
          <w:rtl/>
        </w:rPr>
        <w:t>שר הרווחה זבולון אורלב:</w:t>
      </w:r>
    </w:p>
    <w:p w14:paraId="524D14B7" w14:textId="77777777" w:rsidR="00000000" w:rsidRDefault="00364BE1">
      <w:pPr>
        <w:pStyle w:val="a0"/>
        <w:rPr>
          <w:rtl/>
        </w:rPr>
      </w:pPr>
    </w:p>
    <w:p w14:paraId="7220A25E" w14:textId="77777777" w:rsidR="00000000" w:rsidRDefault="00364BE1">
      <w:pPr>
        <w:pStyle w:val="a0"/>
        <w:rPr>
          <w:rFonts w:hint="cs"/>
          <w:rtl/>
        </w:rPr>
      </w:pPr>
      <w:r>
        <w:rPr>
          <w:rFonts w:hint="cs"/>
          <w:rtl/>
        </w:rPr>
        <w:t>אתה גם יודע היטב, שהממשלה קיבלה את הצעתי ועובדת</w:t>
      </w:r>
      <w:r>
        <w:rPr>
          <w:rFonts w:hint="cs"/>
          <w:rtl/>
        </w:rPr>
        <w:t xml:space="preserve"> ועדה למיסוי קצבאות, על מנת למנוע את המשך הקיצוץ מ-2005 ואילך, ואני מקווה להצליח בדבר הזה. </w:t>
      </w:r>
    </w:p>
    <w:p w14:paraId="6901F3F2" w14:textId="77777777" w:rsidR="00000000" w:rsidRDefault="00364BE1">
      <w:pPr>
        <w:pStyle w:val="a0"/>
        <w:rPr>
          <w:rFonts w:hint="cs"/>
          <w:rtl/>
        </w:rPr>
      </w:pPr>
    </w:p>
    <w:p w14:paraId="0AF8783D" w14:textId="77777777" w:rsidR="00000000" w:rsidRDefault="00364BE1">
      <w:pPr>
        <w:pStyle w:val="a0"/>
        <w:rPr>
          <w:rFonts w:hint="cs"/>
          <w:rtl/>
        </w:rPr>
      </w:pPr>
      <w:r>
        <w:rPr>
          <w:rFonts w:hint="cs"/>
          <w:rtl/>
        </w:rPr>
        <w:t>אם המציעים רוצים לקיים דיון במליאה, אני בהחלט מסכים. אם המציעים רוצים להעביר את הנושא לדיון בוועדה, אני מסכים. מעמדו של המוסד לביטוח לאומי חשוב בעיני, וראוי שהוא י</w:t>
      </w:r>
      <w:r>
        <w:rPr>
          <w:rFonts w:hint="cs"/>
          <w:rtl/>
        </w:rPr>
        <w:t xml:space="preserve">ידון כאן בכנסת. </w:t>
      </w:r>
    </w:p>
    <w:p w14:paraId="79297028" w14:textId="77777777" w:rsidR="00000000" w:rsidRDefault="00364BE1">
      <w:pPr>
        <w:pStyle w:val="a0"/>
        <w:rPr>
          <w:rFonts w:hint="cs"/>
          <w:rtl/>
        </w:rPr>
      </w:pPr>
    </w:p>
    <w:p w14:paraId="45C0B0FB" w14:textId="77777777" w:rsidR="00000000" w:rsidRDefault="00364BE1">
      <w:pPr>
        <w:pStyle w:val="af1"/>
        <w:rPr>
          <w:rtl/>
        </w:rPr>
      </w:pPr>
      <w:r>
        <w:rPr>
          <w:rtl/>
        </w:rPr>
        <w:t>היו"ר משה כחלון:</w:t>
      </w:r>
    </w:p>
    <w:p w14:paraId="0C52702B" w14:textId="77777777" w:rsidR="00000000" w:rsidRDefault="00364BE1">
      <w:pPr>
        <w:pStyle w:val="a0"/>
        <w:rPr>
          <w:rtl/>
        </w:rPr>
      </w:pPr>
    </w:p>
    <w:p w14:paraId="51A5D313" w14:textId="77777777" w:rsidR="00000000" w:rsidRDefault="00364BE1">
      <w:pPr>
        <w:pStyle w:val="a0"/>
        <w:rPr>
          <w:rFonts w:hint="cs"/>
          <w:rtl/>
        </w:rPr>
      </w:pPr>
      <w:r>
        <w:rPr>
          <w:rFonts w:hint="cs"/>
          <w:rtl/>
        </w:rPr>
        <w:t xml:space="preserve">השר מסכים לשתי האפשרויות. אנחנו נעבור להצעות אחרות. חבר הכנסת עסאם מח'ול, בבקשה. אחריו </w:t>
      </w:r>
      <w:r>
        <w:rPr>
          <w:rtl/>
        </w:rPr>
        <w:t>–</w:t>
      </w:r>
      <w:r>
        <w:rPr>
          <w:rFonts w:hint="cs"/>
          <w:rtl/>
        </w:rPr>
        <w:t xml:space="preserve"> חבר הכנסת דהאמשה. </w:t>
      </w:r>
    </w:p>
    <w:p w14:paraId="619F553E" w14:textId="77777777" w:rsidR="00000000" w:rsidRDefault="00364BE1">
      <w:pPr>
        <w:pStyle w:val="a0"/>
        <w:rPr>
          <w:rFonts w:hint="cs"/>
          <w:rtl/>
        </w:rPr>
      </w:pPr>
    </w:p>
    <w:p w14:paraId="38962775" w14:textId="77777777" w:rsidR="00000000" w:rsidRDefault="00364BE1">
      <w:pPr>
        <w:pStyle w:val="a"/>
        <w:rPr>
          <w:rtl/>
        </w:rPr>
      </w:pPr>
      <w:bookmarkStart w:id="277" w:name="FS000000542T10_03_2004_15_10_46"/>
      <w:bookmarkStart w:id="278" w:name="_Toc71352041"/>
      <w:bookmarkEnd w:id="277"/>
      <w:r>
        <w:rPr>
          <w:rFonts w:hint="eastAsia"/>
          <w:rtl/>
        </w:rPr>
        <w:t>עסאם</w:t>
      </w:r>
      <w:r>
        <w:rPr>
          <w:rtl/>
        </w:rPr>
        <w:t xml:space="preserve"> מח'ול (חד"ש-תע"ל):</w:t>
      </w:r>
      <w:bookmarkEnd w:id="278"/>
    </w:p>
    <w:p w14:paraId="7374779C" w14:textId="77777777" w:rsidR="00000000" w:rsidRDefault="00364BE1">
      <w:pPr>
        <w:pStyle w:val="a0"/>
        <w:rPr>
          <w:rFonts w:hint="cs"/>
          <w:rtl/>
        </w:rPr>
      </w:pPr>
    </w:p>
    <w:p w14:paraId="561DA025" w14:textId="77777777" w:rsidR="00000000" w:rsidRDefault="00364BE1">
      <w:pPr>
        <w:pStyle w:val="a0"/>
        <w:rPr>
          <w:rFonts w:hint="cs"/>
          <w:rtl/>
        </w:rPr>
      </w:pPr>
      <w:r>
        <w:rPr>
          <w:rFonts w:hint="cs"/>
          <w:rtl/>
        </w:rPr>
        <w:t xml:space="preserve">אדוני היושב-ראש, אני לא יודע על איזו ממשלה אנחנו מדברים; כנראה ההתנתקות הגיעה גם לתוך </w:t>
      </w:r>
      <w:r>
        <w:rPr>
          <w:rFonts w:hint="cs"/>
          <w:rtl/>
        </w:rPr>
        <w:t xml:space="preserve">הממשלה. אנחנו מדברים על ממשלה שלא מכירה בזכות של הציבור לחיות בכבוד. זאת האמת של הממשלה הזאת, זאת המתקפה של הממשלה הזאת. </w:t>
      </w:r>
    </w:p>
    <w:p w14:paraId="49958AAD" w14:textId="77777777" w:rsidR="00000000" w:rsidRDefault="00364BE1">
      <w:pPr>
        <w:pStyle w:val="a0"/>
        <w:rPr>
          <w:rFonts w:hint="cs"/>
          <w:rtl/>
        </w:rPr>
      </w:pPr>
    </w:p>
    <w:p w14:paraId="08F5E385" w14:textId="77777777" w:rsidR="00000000" w:rsidRDefault="00364BE1">
      <w:pPr>
        <w:pStyle w:val="a0"/>
        <w:rPr>
          <w:rFonts w:hint="cs"/>
          <w:rtl/>
        </w:rPr>
      </w:pPr>
      <w:r>
        <w:rPr>
          <w:rFonts w:hint="cs"/>
          <w:rtl/>
        </w:rPr>
        <w:t>זאת ממשלה עקבית, עם מדיניות מדודה ומיושבת בתחום החברתי. קודם היא משלמת מתקציב המדינה, במקום המעסיקים, מס מקביל וביטוח לאומי וכו', ומו</w:t>
      </w:r>
      <w:r>
        <w:rPr>
          <w:rFonts w:hint="cs"/>
          <w:rtl/>
        </w:rPr>
        <w:t>רידה בביטוח הלאומי. אחר כך היא מנהלת מתקפה בלתי מתפשרת לעשוק את היחידים ולגנוב את הכסף שלהם, שהם קיבלו תמורת עבודתם. אחר כך היא מגיעה לשלב שהיא פושטת על כל הקופה, היא פושטת כמו פיראט, כמו הפיראט מורגן שהזכרתי אותו בהזדמנות אחרת כאן, שהוא אבי אבותיהם של בעל</w:t>
      </w:r>
      <w:r>
        <w:rPr>
          <w:rFonts w:hint="cs"/>
          <w:rtl/>
        </w:rPr>
        <w:t xml:space="preserve">י "בנק מורגן" בארצות-הברית היום, שהיה ידוע שהוא לא פושט על ספינה ושודד אותה, אלא פושט על ספינות של הפיראטים שחזרו מהעבודה שלהם. זאת פשיטה על כל הקופה, זאת פשיטה כדי לפגוע לא רק בקצבאות של היחידים, אלא לחסל את המכניזם שהיה אמור להבטיח חיים בכבוד של העובדים </w:t>
      </w:r>
      <w:r>
        <w:rPr>
          <w:rFonts w:hint="cs"/>
          <w:rtl/>
        </w:rPr>
        <w:t xml:space="preserve">במדינת ישראל. </w:t>
      </w:r>
    </w:p>
    <w:p w14:paraId="5C262288" w14:textId="77777777" w:rsidR="00000000" w:rsidRDefault="00364BE1">
      <w:pPr>
        <w:pStyle w:val="a0"/>
        <w:rPr>
          <w:rFonts w:hint="cs"/>
          <w:rtl/>
        </w:rPr>
      </w:pPr>
    </w:p>
    <w:p w14:paraId="3E07A49B" w14:textId="77777777" w:rsidR="00000000" w:rsidRDefault="00364BE1">
      <w:pPr>
        <w:pStyle w:val="af1"/>
        <w:rPr>
          <w:rtl/>
        </w:rPr>
      </w:pPr>
      <w:r>
        <w:rPr>
          <w:rFonts w:hint="eastAsia"/>
          <w:rtl/>
        </w:rPr>
        <w:t>היו</w:t>
      </w:r>
      <w:r>
        <w:rPr>
          <w:rtl/>
        </w:rPr>
        <w:t>"ר משה כחלון:</w:t>
      </w:r>
    </w:p>
    <w:p w14:paraId="4642A90C" w14:textId="77777777" w:rsidR="00000000" w:rsidRDefault="00364BE1">
      <w:pPr>
        <w:pStyle w:val="a0"/>
        <w:rPr>
          <w:rFonts w:hint="cs"/>
          <w:rtl/>
        </w:rPr>
      </w:pPr>
    </w:p>
    <w:p w14:paraId="065C09EE" w14:textId="77777777" w:rsidR="00000000" w:rsidRDefault="00364BE1">
      <w:pPr>
        <w:pStyle w:val="a0"/>
        <w:rPr>
          <w:rFonts w:hint="cs"/>
          <w:rtl/>
        </w:rPr>
      </w:pPr>
      <w:r>
        <w:rPr>
          <w:rFonts w:hint="cs"/>
          <w:rtl/>
        </w:rPr>
        <w:t xml:space="preserve">תודה רבה. חבר הכנסת דהאמשה, בבקשה. </w:t>
      </w:r>
    </w:p>
    <w:p w14:paraId="13F59767" w14:textId="77777777" w:rsidR="00000000" w:rsidRDefault="00364BE1">
      <w:pPr>
        <w:pStyle w:val="a0"/>
        <w:rPr>
          <w:rFonts w:hint="cs"/>
          <w:rtl/>
        </w:rPr>
      </w:pPr>
    </w:p>
    <w:p w14:paraId="4FBDF6C6" w14:textId="77777777" w:rsidR="00000000" w:rsidRDefault="00364BE1">
      <w:pPr>
        <w:pStyle w:val="a"/>
        <w:rPr>
          <w:rtl/>
        </w:rPr>
      </w:pPr>
      <w:bookmarkStart w:id="279" w:name="FS000000550T10_03_2004_15_14_45"/>
      <w:bookmarkStart w:id="280" w:name="_Toc71352042"/>
      <w:bookmarkEnd w:id="279"/>
      <w:r>
        <w:rPr>
          <w:rFonts w:hint="eastAsia"/>
          <w:rtl/>
        </w:rPr>
        <w:t>עבד</w:t>
      </w:r>
      <w:r>
        <w:rPr>
          <w:rtl/>
        </w:rPr>
        <w:t>-אלמאלכ דהאמשה (רע"ם):</w:t>
      </w:r>
      <w:bookmarkEnd w:id="280"/>
    </w:p>
    <w:p w14:paraId="45B0F826" w14:textId="77777777" w:rsidR="00000000" w:rsidRDefault="00364BE1">
      <w:pPr>
        <w:pStyle w:val="a0"/>
        <w:rPr>
          <w:rFonts w:hint="cs"/>
          <w:rtl/>
        </w:rPr>
      </w:pPr>
    </w:p>
    <w:p w14:paraId="312CAB10" w14:textId="77777777" w:rsidR="00000000" w:rsidRDefault="00364BE1">
      <w:pPr>
        <w:pStyle w:val="a0"/>
        <w:rPr>
          <w:rFonts w:hint="cs"/>
          <w:rtl/>
        </w:rPr>
      </w:pPr>
      <w:r>
        <w:rPr>
          <w:rFonts w:hint="cs"/>
          <w:rtl/>
        </w:rPr>
        <w:t>כבוד היושב-ראש, מכובדי השר, חברי חברי הכנסת, בין הדברים הכואבים והגזירות שנחתו עלינו לאחרונה היה העלאת מחירי הלחם. רק אתמול חתמנו על עצומה לשמור את מחירו של ה</w:t>
      </w:r>
      <w:r>
        <w:rPr>
          <w:rFonts w:hint="cs"/>
          <w:rtl/>
        </w:rPr>
        <w:t xml:space="preserve">לחם האחיד. היו גם הצעות למכור לאנשים לחם של אתמול, כדי שיקנו אותו במחיר מופחת. בתוך כל הבעיות האלה, יש בעיה מיוחדת של סוג אחר של לחם, של הפיתות. הרי כשמעלים את מחירי הקמח, זה משפיע על כולם. את מחיר הלחם האחיד שומרים, אבל הפיתות </w:t>
      </w:r>
      <w:r>
        <w:rPr>
          <w:rtl/>
        </w:rPr>
        <w:t>–</w:t>
      </w:r>
      <w:r>
        <w:rPr>
          <w:rFonts w:hint="cs"/>
          <w:rtl/>
        </w:rPr>
        <w:t xml:space="preserve"> ויודעים מי אוכל את הפיתות </w:t>
      </w:r>
      <w:r>
        <w:rPr>
          <w:rtl/>
        </w:rPr>
        <w:t>–</w:t>
      </w:r>
      <w:r>
        <w:rPr>
          <w:rFonts w:hint="cs"/>
          <w:rtl/>
        </w:rPr>
        <w:t xml:space="preserve"> את זה לא שומרים, עוד מזמנה של השרה דליה איציק. פניתי במיוחד בעניין הזה, למה לא שומרים גם את מחיר הפיתות. יש ציבור שלם שאוכל פיתות. נדמה לי שלא רק ערבים, גם בשכונת-התקווה, וגם פלאפל מגישים בפיתות. צריך גם את זה לשמור. העירקים אוכלים פיתות. </w:t>
      </w:r>
    </w:p>
    <w:p w14:paraId="19AB55D0" w14:textId="77777777" w:rsidR="00000000" w:rsidRDefault="00364BE1">
      <w:pPr>
        <w:pStyle w:val="a0"/>
        <w:rPr>
          <w:rFonts w:hint="cs"/>
          <w:rtl/>
        </w:rPr>
      </w:pPr>
    </w:p>
    <w:p w14:paraId="5D07CD99" w14:textId="77777777" w:rsidR="00000000" w:rsidRDefault="00364BE1">
      <w:pPr>
        <w:pStyle w:val="af0"/>
        <w:rPr>
          <w:rtl/>
        </w:rPr>
      </w:pPr>
      <w:r>
        <w:rPr>
          <w:rFonts w:hint="eastAsia"/>
          <w:rtl/>
        </w:rPr>
        <w:t>אילנה</w:t>
      </w:r>
      <w:r>
        <w:rPr>
          <w:rtl/>
        </w:rPr>
        <w:t xml:space="preserve"> כהן (עם</w:t>
      </w:r>
      <w:r>
        <w:rPr>
          <w:rtl/>
        </w:rPr>
        <w:t xml:space="preserve"> אחד):</w:t>
      </w:r>
    </w:p>
    <w:p w14:paraId="0F6759E6" w14:textId="77777777" w:rsidR="00000000" w:rsidRDefault="00364BE1">
      <w:pPr>
        <w:pStyle w:val="a0"/>
        <w:rPr>
          <w:rFonts w:hint="cs"/>
          <w:rtl/>
        </w:rPr>
      </w:pPr>
    </w:p>
    <w:p w14:paraId="0AF094F0" w14:textId="77777777" w:rsidR="00000000" w:rsidRDefault="00364BE1">
      <w:pPr>
        <w:pStyle w:val="a0"/>
        <w:rPr>
          <w:rFonts w:hint="cs"/>
          <w:rtl/>
        </w:rPr>
      </w:pPr>
      <w:r>
        <w:rPr>
          <w:rFonts w:hint="cs"/>
          <w:rtl/>
        </w:rPr>
        <w:t>- - -  בפסח.</w:t>
      </w:r>
    </w:p>
    <w:p w14:paraId="4A8E807F" w14:textId="77777777" w:rsidR="00000000" w:rsidRDefault="00364BE1">
      <w:pPr>
        <w:pStyle w:val="a0"/>
        <w:rPr>
          <w:rFonts w:hint="cs"/>
          <w:rtl/>
        </w:rPr>
      </w:pPr>
    </w:p>
    <w:p w14:paraId="57E462A6" w14:textId="77777777" w:rsidR="00000000" w:rsidRDefault="00364BE1">
      <w:pPr>
        <w:pStyle w:val="-"/>
        <w:rPr>
          <w:rtl/>
        </w:rPr>
      </w:pPr>
      <w:bookmarkStart w:id="281" w:name="FS000000550T10_03_2004_15_18_11C"/>
      <w:bookmarkEnd w:id="281"/>
      <w:r>
        <w:rPr>
          <w:rtl/>
        </w:rPr>
        <w:t>עבד-אלמאלכ דהאמשה (רע"ם):</w:t>
      </w:r>
    </w:p>
    <w:p w14:paraId="6FA96453" w14:textId="77777777" w:rsidR="00000000" w:rsidRDefault="00364BE1">
      <w:pPr>
        <w:pStyle w:val="a0"/>
        <w:rPr>
          <w:rtl/>
        </w:rPr>
      </w:pPr>
    </w:p>
    <w:p w14:paraId="507AC52E" w14:textId="77777777" w:rsidR="00000000" w:rsidRDefault="00364BE1">
      <w:pPr>
        <w:pStyle w:val="a0"/>
        <w:rPr>
          <w:rFonts w:hint="cs"/>
          <w:rtl/>
        </w:rPr>
      </w:pPr>
      <w:r>
        <w:rPr>
          <w:rFonts w:hint="cs"/>
          <w:rtl/>
        </w:rPr>
        <w:t xml:space="preserve">בפסח זה משהו אחר. אני מדבר, בכל השנה. הגיע הזמן, אדוני השר, לשים לב לעניין הזה ולשמור גם את מחיר הפיתות. הרי אנשים צריכים לאכול לחם בסופו של דבר, לפחות את המינימום הזה נבטיח להם. תודה רבה. </w:t>
      </w:r>
    </w:p>
    <w:p w14:paraId="10EB4776" w14:textId="77777777" w:rsidR="00000000" w:rsidRDefault="00364BE1">
      <w:pPr>
        <w:pStyle w:val="a0"/>
        <w:rPr>
          <w:rFonts w:hint="cs"/>
          <w:rtl/>
        </w:rPr>
      </w:pPr>
    </w:p>
    <w:p w14:paraId="2D2133DD" w14:textId="77777777" w:rsidR="00000000" w:rsidRDefault="00364BE1">
      <w:pPr>
        <w:pStyle w:val="af1"/>
        <w:rPr>
          <w:rtl/>
        </w:rPr>
      </w:pPr>
      <w:r>
        <w:rPr>
          <w:rtl/>
        </w:rPr>
        <w:t>היו"ר משה כחלון:</w:t>
      </w:r>
    </w:p>
    <w:p w14:paraId="6DCF6F63" w14:textId="77777777" w:rsidR="00000000" w:rsidRDefault="00364BE1">
      <w:pPr>
        <w:pStyle w:val="a0"/>
        <w:rPr>
          <w:rtl/>
        </w:rPr>
      </w:pPr>
    </w:p>
    <w:p w14:paraId="49F11B74" w14:textId="77777777" w:rsidR="00000000" w:rsidRDefault="00364BE1">
      <w:pPr>
        <w:pStyle w:val="a0"/>
        <w:rPr>
          <w:rFonts w:hint="cs"/>
          <w:rtl/>
        </w:rPr>
      </w:pPr>
      <w:r>
        <w:rPr>
          <w:rFonts w:hint="cs"/>
          <w:rtl/>
        </w:rPr>
        <w:t xml:space="preserve">תודה רבה. </w:t>
      </w:r>
    </w:p>
    <w:p w14:paraId="41B71FF6" w14:textId="77777777" w:rsidR="00000000" w:rsidRDefault="00364BE1">
      <w:pPr>
        <w:pStyle w:val="a0"/>
        <w:rPr>
          <w:rFonts w:hint="cs"/>
          <w:rtl/>
        </w:rPr>
      </w:pPr>
    </w:p>
    <w:p w14:paraId="2951ECA5" w14:textId="77777777" w:rsidR="00000000" w:rsidRDefault="00364BE1">
      <w:pPr>
        <w:pStyle w:val="a0"/>
        <w:rPr>
          <w:rFonts w:hint="cs"/>
          <w:rtl/>
        </w:rPr>
      </w:pPr>
      <w:r>
        <w:rPr>
          <w:rFonts w:hint="cs"/>
          <w:rtl/>
        </w:rPr>
        <w:t xml:space="preserve">אנחנו עוברים להצבעה. בעד - מליאה, נגד - הסרה. </w:t>
      </w:r>
    </w:p>
    <w:p w14:paraId="46F04C55" w14:textId="77777777" w:rsidR="00000000" w:rsidRDefault="00364BE1">
      <w:pPr>
        <w:pStyle w:val="a0"/>
        <w:rPr>
          <w:rFonts w:hint="cs"/>
          <w:rtl/>
        </w:rPr>
      </w:pPr>
    </w:p>
    <w:p w14:paraId="0BAD4348" w14:textId="77777777" w:rsidR="00000000" w:rsidRDefault="00364BE1">
      <w:pPr>
        <w:pStyle w:val="ab"/>
        <w:bidi/>
        <w:rPr>
          <w:rFonts w:hint="cs"/>
          <w:rtl/>
        </w:rPr>
      </w:pPr>
      <w:r>
        <w:rPr>
          <w:rFonts w:hint="cs"/>
          <w:rtl/>
        </w:rPr>
        <w:t>הצבעה מס' 10</w:t>
      </w:r>
    </w:p>
    <w:p w14:paraId="10FAD1F0" w14:textId="77777777" w:rsidR="00000000" w:rsidRDefault="00364BE1">
      <w:pPr>
        <w:pStyle w:val="a0"/>
        <w:rPr>
          <w:rFonts w:hint="cs"/>
          <w:rtl/>
        </w:rPr>
      </w:pPr>
    </w:p>
    <w:p w14:paraId="0154A12F" w14:textId="77777777" w:rsidR="00000000" w:rsidRDefault="00364BE1">
      <w:pPr>
        <w:pStyle w:val="ac"/>
        <w:bidi/>
        <w:rPr>
          <w:rFonts w:hint="cs"/>
          <w:rtl/>
        </w:rPr>
      </w:pPr>
      <w:r>
        <w:rPr>
          <w:rFonts w:hint="cs"/>
          <w:rtl/>
        </w:rPr>
        <w:t xml:space="preserve">בעד ההצעה לכלול את הנושא בסדר-היום </w:t>
      </w:r>
      <w:r>
        <w:rPr>
          <w:rtl/>
        </w:rPr>
        <w:t>–</w:t>
      </w:r>
      <w:r>
        <w:rPr>
          <w:rFonts w:hint="cs"/>
          <w:rtl/>
        </w:rPr>
        <w:t xml:space="preserve"> 15</w:t>
      </w:r>
    </w:p>
    <w:p w14:paraId="26B83602" w14:textId="77777777" w:rsidR="00000000" w:rsidRDefault="00364BE1">
      <w:pPr>
        <w:pStyle w:val="ac"/>
        <w:bidi/>
        <w:rPr>
          <w:rFonts w:hint="cs"/>
          <w:rtl/>
        </w:rPr>
      </w:pPr>
      <w:r>
        <w:rPr>
          <w:rFonts w:hint="cs"/>
          <w:rtl/>
        </w:rPr>
        <w:t xml:space="preserve">נגד </w:t>
      </w:r>
      <w:r>
        <w:rPr>
          <w:rtl/>
        </w:rPr>
        <w:t>–</w:t>
      </w:r>
      <w:r>
        <w:rPr>
          <w:rFonts w:hint="cs"/>
          <w:rtl/>
        </w:rPr>
        <w:t xml:space="preserve"> אין</w:t>
      </w:r>
    </w:p>
    <w:p w14:paraId="03FCAB78" w14:textId="77777777" w:rsidR="00000000" w:rsidRDefault="00364BE1">
      <w:pPr>
        <w:pStyle w:val="ac"/>
        <w:bidi/>
        <w:rPr>
          <w:rFonts w:hint="cs"/>
          <w:rtl/>
        </w:rPr>
      </w:pPr>
      <w:r>
        <w:rPr>
          <w:rFonts w:hint="cs"/>
          <w:rtl/>
        </w:rPr>
        <w:t xml:space="preserve">נמנעים </w:t>
      </w:r>
      <w:r>
        <w:rPr>
          <w:rtl/>
        </w:rPr>
        <w:t>–</w:t>
      </w:r>
      <w:r>
        <w:rPr>
          <w:rFonts w:hint="cs"/>
          <w:rtl/>
        </w:rPr>
        <w:t xml:space="preserve"> אין</w:t>
      </w:r>
    </w:p>
    <w:p w14:paraId="0F4AD72D" w14:textId="77777777" w:rsidR="00000000" w:rsidRDefault="00364BE1">
      <w:pPr>
        <w:pStyle w:val="ad"/>
        <w:bidi/>
        <w:rPr>
          <w:rFonts w:hint="cs"/>
          <w:rtl/>
        </w:rPr>
      </w:pPr>
      <w:r>
        <w:rPr>
          <w:rFonts w:hint="cs"/>
          <w:rtl/>
        </w:rPr>
        <w:t xml:space="preserve">ההצעה לכלול את הנושא בסדר-היום של הכנסת נתקבלה. </w:t>
      </w:r>
    </w:p>
    <w:p w14:paraId="452D9A7F" w14:textId="77777777" w:rsidR="00000000" w:rsidRDefault="00364BE1">
      <w:pPr>
        <w:pStyle w:val="a0"/>
        <w:rPr>
          <w:rFonts w:hint="cs"/>
          <w:rtl/>
        </w:rPr>
      </w:pPr>
    </w:p>
    <w:p w14:paraId="018CE4BA" w14:textId="77777777" w:rsidR="00000000" w:rsidRDefault="00364BE1">
      <w:pPr>
        <w:pStyle w:val="af1"/>
        <w:rPr>
          <w:rtl/>
        </w:rPr>
      </w:pPr>
      <w:r>
        <w:rPr>
          <w:rtl/>
        </w:rPr>
        <w:t>היו"ר משה כחלון:</w:t>
      </w:r>
    </w:p>
    <w:p w14:paraId="152F62A1" w14:textId="77777777" w:rsidR="00000000" w:rsidRDefault="00364BE1">
      <w:pPr>
        <w:pStyle w:val="a0"/>
        <w:rPr>
          <w:rtl/>
        </w:rPr>
      </w:pPr>
    </w:p>
    <w:p w14:paraId="55E770A9" w14:textId="77777777" w:rsidR="00000000" w:rsidRDefault="00364BE1">
      <w:pPr>
        <w:pStyle w:val="a0"/>
        <w:rPr>
          <w:rFonts w:hint="cs"/>
          <w:rtl/>
        </w:rPr>
      </w:pPr>
      <w:r>
        <w:rPr>
          <w:rFonts w:hint="cs"/>
          <w:rtl/>
        </w:rPr>
        <w:t>15 בעד, אין מתנגדים. הנושא יועבר לדיון במליאה, במ</w:t>
      </w:r>
      <w:r>
        <w:rPr>
          <w:rFonts w:hint="cs"/>
          <w:rtl/>
        </w:rPr>
        <w:t xml:space="preserve">הרה בימינו. </w:t>
      </w:r>
    </w:p>
    <w:p w14:paraId="2AD9F540" w14:textId="77777777" w:rsidR="00000000" w:rsidRDefault="00364BE1">
      <w:pPr>
        <w:pStyle w:val="a0"/>
        <w:rPr>
          <w:rFonts w:hint="cs"/>
          <w:rtl/>
        </w:rPr>
      </w:pPr>
    </w:p>
    <w:p w14:paraId="06A25EFC" w14:textId="77777777" w:rsidR="00000000" w:rsidRDefault="00364BE1">
      <w:pPr>
        <w:pStyle w:val="a2"/>
        <w:rPr>
          <w:rFonts w:hint="cs"/>
          <w:rtl/>
        </w:rPr>
      </w:pPr>
    </w:p>
    <w:p w14:paraId="1E22AF02" w14:textId="77777777" w:rsidR="00000000" w:rsidRDefault="00364BE1">
      <w:pPr>
        <w:pStyle w:val="a0"/>
        <w:rPr>
          <w:rFonts w:hint="cs"/>
          <w:rtl/>
        </w:rPr>
      </w:pPr>
    </w:p>
    <w:p w14:paraId="33A0A1D0" w14:textId="77777777" w:rsidR="00000000" w:rsidRDefault="00364BE1">
      <w:pPr>
        <w:pStyle w:val="a2"/>
        <w:rPr>
          <w:rtl/>
        </w:rPr>
      </w:pPr>
      <w:bookmarkStart w:id="282" w:name="_Toc71352043"/>
      <w:r>
        <w:rPr>
          <w:rtl/>
        </w:rPr>
        <w:t>הודעת יושב-ראש ועדת הכנסת</w:t>
      </w:r>
      <w:bookmarkEnd w:id="282"/>
    </w:p>
    <w:p w14:paraId="346C8A58" w14:textId="77777777" w:rsidR="00000000" w:rsidRDefault="00364BE1">
      <w:pPr>
        <w:pStyle w:val="-0"/>
        <w:rPr>
          <w:rFonts w:hint="cs"/>
          <w:rtl/>
        </w:rPr>
      </w:pPr>
    </w:p>
    <w:p w14:paraId="43042D62" w14:textId="77777777" w:rsidR="00000000" w:rsidRDefault="00364BE1">
      <w:pPr>
        <w:pStyle w:val="af1"/>
        <w:rPr>
          <w:rtl/>
        </w:rPr>
      </w:pPr>
      <w:r>
        <w:rPr>
          <w:rtl/>
        </w:rPr>
        <w:t>היו"ר משה כחלון:</w:t>
      </w:r>
    </w:p>
    <w:p w14:paraId="124DD329" w14:textId="77777777" w:rsidR="00000000" w:rsidRDefault="00364BE1">
      <w:pPr>
        <w:pStyle w:val="a0"/>
        <w:rPr>
          <w:rtl/>
        </w:rPr>
      </w:pPr>
    </w:p>
    <w:p w14:paraId="4EAA751B" w14:textId="77777777" w:rsidR="00000000" w:rsidRDefault="00364BE1">
      <w:pPr>
        <w:pStyle w:val="a0"/>
        <w:rPr>
          <w:rFonts w:hint="cs"/>
          <w:rtl/>
        </w:rPr>
      </w:pPr>
      <w:r>
        <w:rPr>
          <w:rFonts w:hint="cs"/>
          <w:rtl/>
        </w:rPr>
        <w:t xml:space="preserve">חברת הכנסת ענבל גבריאלי תקרא הודעה של יושב-ראש ועדת הכנסת. </w:t>
      </w:r>
    </w:p>
    <w:p w14:paraId="7C5B62E6" w14:textId="77777777" w:rsidR="00000000" w:rsidRDefault="00364BE1">
      <w:pPr>
        <w:pStyle w:val="a0"/>
        <w:rPr>
          <w:rFonts w:hint="cs"/>
          <w:rtl/>
        </w:rPr>
      </w:pPr>
    </w:p>
    <w:p w14:paraId="58EE0671" w14:textId="77777777" w:rsidR="00000000" w:rsidRDefault="00364BE1">
      <w:pPr>
        <w:pStyle w:val="a"/>
        <w:rPr>
          <w:rtl/>
        </w:rPr>
      </w:pPr>
      <w:bookmarkStart w:id="283" w:name="FS000000550T10_03_2004_15_27_24"/>
      <w:bookmarkStart w:id="284" w:name="FS000001039T10_03_2004_15_27_34"/>
      <w:bookmarkStart w:id="285" w:name="_Toc71352044"/>
      <w:bookmarkEnd w:id="283"/>
      <w:bookmarkEnd w:id="284"/>
      <w:r>
        <w:rPr>
          <w:rFonts w:hint="eastAsia"/>
          <w:rtl/>
        </w:rPr>
        <w:t>ענבל</w:t>
      </w:r>
      <w:r>
        <w:rPr>
          <w:rtl/>
        </w:rPr>
        <w:t xml:space="preserve"> גבריאלי (</w:t>
      </w:r>
      <w:r>
        <w:rPr>
          <w:rFonts w:hint="cs"/>
          <w:rtl/>
        </w:rPr>
        <w:t>בשם ועדת הכנסת</w:t>
      </w:r>
      <w:r>
        <w:rPr>
          <w:rtl/>
        </w:rPr>
        <w:t>):</w:t>
      </w:r>
      <w:bookmarkEnd w:id="285"/>
    </w:p>
    <w:p w14:paraId="3E7A04AD" w14:textId="77777777" w:rsidR="00000000" w:rsidRDefault="00364BE1">
      <w:pPr>
        <w:pStyle w:val="a0"/>
        <w:rPr>
          <w:rFonts w:hint="cs"/>
          <w:rtl/>
        </w:rPr>
      </w:pPr>
    </w:p>
    <w:p w14:paraId="6A1242B4" w14:textId="77777777" w:rsidR="00000000" w:rsidRDefault="00364BE1">
      <w:pPr>
        <w:pStyle w:val="a0"/>
        <w:rPr>
          <w:rFonts w:hint="cs"/>
          <w:rtl/>
        </w:rPr>
      </w:pPr>
      <w:r>
        <w:rPr>
          <w:rFonts w:hint="cs"/>
          <w:rtl/>
        </w:rPr>
        <w:t>אדוני היושב-ראש, כנסת נכבדה, ביום ט"ז באדר התשס"ד, 9 במרס 2004, החליטה ועדת הכנסת כי הוועדה לקידום מעמ</w:t>
      </w:r>
      <w:r>
        <w:rPr>
          <w:rFonts w:hint="cs"/>
          <w:rtl/>
        </w:rPr>
        <w:t xml:space="preserve">ד האשה תדון בהצעת חוק עבודת נשים (תיקון </w:t>
      </w:r>
      <w:r>
        <w:rPr>
          <w:rtl/>
        </w:rPr>
        <w:t>–</w:t>
      </w:r>
      <w:r>
        <w:rPr>
          <w:rFonts w:hint="cs"/>
          <w:rtl/>
        </w:rPr>
        <w:t xml:space="preserve"> פיטורי עובדת בהיריון), התשס"ד-2003, של חברת הכנסת גילה גמליאל. </w:t>
      </w:r>
    </w:p>
    <w:p w14:paraId="5995D5C5" w14:textId="77777777" w:rsidR="00000000" w:rsidRDefault="00364BE1">
      <w:pPr>
        <w:pStyle w:val="a0"/>
        <w:rPr>
          <w:rFonts w:hint="cs"/>
          <w:rtl/>
        </w:rPr>
      </w:pPr>
    </w:p>
    <w:p w14:paraId="6436D35C" w14:textId="77777777" w:rsidR="00000000" w:rsidRDefault="00364BE1">
      <w:pPr>
        <w:pStyle w:val="af1"/>
        <w:rPr>
          <w:rtl/>
        </w:rPr>
      </w:pPr>
      <w:r>
        <w:rPr>
          <w:rtl/>
        </w:rPr>
        <w:t>היו"ר משה כחלון:</w:t>
      </w:r>
    </w:p>
    <w:p w14:paraId="265766BC" w14:textId="77777777" w:rsidR="00000000" w:rsidRDefault="00364BE1">
      <w:pPr>
        <w:pStyle w:val="a0"/>
        <w:rPr>
          <w:rtl/>
        </w:rPr>
      </w:pPr>
    </w:p>
    <w:p w14:paraId="020D0CDF" w14:textId="77777777" w:rsidR="00000000" w:rsidRDefault="00364BE1">
      <w:pPr>
        <w:pStyle w:val="a0"/>
        <w:rPr>
          <w:rFonts w:hint="cs"/>
          <w:rtl/>
        </w:rPr>
      </w:pPr>
      <w:r>
        <w:rPr>
          <w:rFonts w:hint="cs"/>
          <w:rtl/>
        </w:rPr>
        <w:t xml:space="preserve">תודה רבה. </w:t>
      </w:r>
    </w:p>
    <w:p w14:paraId="49B380EE" w14:textId="77777777" w:rsidR="00000000" w:rsidRDefault="00364BE1">
      <w:pPr>
        <w:pStyle w:val="a2"/>
        <w:rPr>
          <w:rFonts w:hint="cs"/>
          <w:rtl/>
        </w:rPr>
      </w:pPr>
    </w:p>
    <w:p w14:paraId="066613F7" w14:textId="77777777" w:rsidR="00000000" w:rsidRDefault="00364BE1">
      <w:pPr>
        <w:pStyle w:val="a0"/>
        <w:rPr>
          <w:rFonts w:hint="cs"/>
          <w:rtl/>
        </w:rPr>
      </w:pPr>
    </w:p>
    <w:p w14:paraId="1518AB9F" w14:textId="77777777" w:rsidR="00000000" w:rsidRDefault="00364BE1">
      <w:pPr>
        <w:pStyle w:val="a2"/>
        <w:rPr>
          <w:rFonts w:hint="cs"/>
          <w:rtl/>
        </w:rPr>
      </w:pPr>
      <w:bookmarkStart w:id="286" w:name="CS23897FI0023897T10_03_2004_15_33_20"/>
      <w:bookmarkStart w:id="287" w:name="_Toc71352045"/>
      <w:bookmarkEnd w:id="286"/>
      <w:r>
        <w:rPr>
          <w:rtl/>
        </w:rPr>
        <w:t>הצע</w:t>
      </w:r>
      <w:r>
        <w:rPr>
          <w:rFonts w:hint="cs"/>
          <w:rtl/>
        </w:rPr>
        <w:t>ות</w:t>
      </w:r>
      <w:r>
        <w:rPr>
          <w:rtl/>
        </w:rPr>
        <w:t xml:space="preserve"> לסדר</w:t>
      </w:r>
      <w:r>
        <w:rPr>
          <w:rFonts w:hint="cs"/>
          <w:rtl/>
        </w:rPr>
        <w:t>-</w:t>
      </w:r>
      <w:r>
        <w:rPr>
          <w:rtl/>
        </w:rPr>
        <w:t>היום</w:t>
      </w:r>
      <w:bookmarkEnd w:id="287"/>
      <w:r>
        <w:rPr>
          <w:rtl/>
        </w:rPr>
        <w:t xml:space="preserve"> </w:t>
      </w:r>
    </w:p>
    <w:p w14:paraId="6E7CB1C6" w14:textId="77777777" w:rsidR="00000000" w:rsidRDefault="00364BE1">
      <w:pPr>
        <w:pStyle w:val="a2"/>
        <w:rPr>
          <w:rtl/>
        </w:rPr>
      </w:pPr>
      <w:bookmarkStart w:id="288" w:name="_Toc71352046"/>
      <w:r>
        <w:rPr>
          <w:rtl/>
        </w:rPr>
        <w:t>חשיפת התארגנות טרור יהודית</w:t>
      </w:r>
      <w:bookmarkEnd w:id="288"/>
    </w:p>
    <w:p w14:paraId="40BCEFEB" w14:textId="77777777" w:rsidR="00000000" w:rsidRDefault="00364BE1">
      <w:pPr>
        <w:pStyle w:val="-0"/>
        <w:rPr>
          <w:rFonts w:hint="cs"/>
          <w:rtl/>
        </w:rPr>
      </w:pPr>
    </w:p>
    <w:p w14:paraId="2B4CCEEF" w14:textId="77777777" w:rsidR="00000000" w:rsidRDefault="00364BE1">
      <w:pPr>
        <w:pStyle w:val="af1"/>
        <w:rPr>
          <w:rtl/>
        </w:rPr>
      </w:pPr>
      <w:r>
        <w:rPr>
          <w:rtl/>
        </w:rPr>
        <w:t>היו"ר משה כחלון:</w:t>
      </w:r>
    </w:p>
    <w:p w14:paraId="3CAB6205" w14:textId="77777777" w:rsidR="00000000" w:rsidRDefault="00364BE1">
      <w:pPr>
        <w:pStyle w:val="a0"/>
        <w:rPr>
          <w:rtl/>
        </w:rPr>
      </w:pPr>
    </w:p>
    <w:p w14:paraId="15DC2054" w14:textId="77777777" w:rsidR="00000000" w:rsidRDefault="00364BE1">
      <w:pPr>
        <w:pStyle w:val="a0"/>
        <w:rPr>
          <w:rFonts w:hint="cs"/>
          <w:rtl/>
        </w:rPr>
      </w:pPr>
      <w:r>
        <w:rPr>
          <w:rFonts w:hint="cs"/>
          <w:rtl/>
        </w:rPr>
        <w:t>אנחנו ממשיכים בסדר-היום: הצעות דחופות לסדר-היום שמספריה</w:t>
      </w:r>
      <w:r>
        <w:rPr>
          <w:rFonts w:hint="cs"/>
          <w:rtl/>
        </w:rPr>
        <w:t xml:space="preserve">ן 3008, 3017, 3029, 3042, 3043, 3046, 3052, 3063 ו-3067, בנושא: חשיפת התארגנות טרור יהודית. חבר הכנסת מוחמד ברכה, בבקשה. </w:t>
      </w:r>
    </w:p>
    <w:p w14:paraId="38D0E712" w14:textId="77777777" w:rsidR="00000000" w:rsidRDefault="00364BE1">
      <w:pPr>
        <w:pStyle w:val="a0"/>
        <w:rPr>
          <w:rFonts w:hint="cs"/>
          <w:rtl/>
        </w:rPr>
      </w:pPr>
    </w:p>
    <w:p w14:paraId="413D6BFD" w14:textId="77777777" w:rsidR="00000000" w:rsidRDefault="00364BE1">
      <w:pPr>
        <w:pStyle w:val="a"/>
        <w:rPr>
          <w:rtl/>
        </w:rPr>
      </w:pPr>
      <w:bookmarkStart w:id="289" w:name="FS000000540T10_03_2004_15_35_33"/>
      <w:bookmarkStart w:id="290" w:name="_Toc71352047"/>
      <w:bookmarkEnd w:id="289"/>
      <w:r>
        <w:rPr>
          <w:rFonts w:hint="eastAsia"/>
          <w:rtl/>
        </w:rPr>
        <w:t>מוחמד</w:t>
      </w:r>
      <w:r>
        <w:rPr>
          <w:rtl/>
        </w:rPr>
        <w:t xml:space="preserve"> ברכה (חד"ש-תע"ל):</w:t>
      </w:r>
      <w:bookmarkEnd w:id="290"/>
    </w:p>
    <w:p w14:paraId="6C64A991" w14:textId="77777777" w:rsidR="00000000" w:rsidRDefault="00364BE1">
      <w:pPr>
        <w:pStyle w:val="a0"/>
        <w:rPr>
          <w:rFonts w:hint="cs"/>
          <w:rtl/>
        </w:rPr>
      </w:pPr>
    </w:p>
    <w:p w14:paraId="6CCA05A7" w14:textId="77777777" w:rsidR="00000000" w:rsidRDefault="00364BE1">
      <w:pPr>
        <w:pStyle w:val="a0"/>
        <w:rPr>
          <w:rFonts w:hint="cs"/>
          <w:rtl/>
        </w:rPr>
      </w:pPr>
      <w:r>
        <w:rPr>
          <w:rFonts w:hint="cs"/>
          <w:rtl/>
        </w:rPr>
        <w:t>אדוני היושב-ראש, רבותי חברי הכנסת, אתמול הגדיל השר ליברמן לעשות בהשתלחותו בנציגי הציבור הערבי, בחברי הכנסת ה</w:t>
      </w:r>
      <w:r>
        <w:rPr>
          <w:rFonts w:hint="cs"/>
          <w:rtl/>
        </w:rPr>
        <w:t>ערבים, כשגזר גזירה שווה בין נבחרי הציבור הערבים לבין מי שמועמד לחיסול בעיניו. על כן, מר ליברמן יכול להביט בגאווה על המחתרת היהודית שנתפסה בחיפה, כמי שמקיימת את תוכניותיו, כמי שממלאת אחרי תאוותו ורצונו לראות את נציגי הציבור הערבי, חברי הכנסת הערבים, מחוסלים</w:t>
      </w:r>
      <w:r>
        <w:rPr>
          <w:rFonts w:hint="cs"/>
          <w:rtl/>
        </w:rPr>
        <w:t xml:space="preserve"> על אותו תקן של מוחמד דיף. על כן זה לא יישמע מוגזם אם ייאמר שליברמן ומה שהוא מייצג בעצם מהווים בכנסת את הזרוע הפוליטית של ארגון הטרור היהודי. </w:t>
      </w:r>
    </w:p>
    <w:p w14:paraId="1D47B9C0" w14:textId="77777777" w:rsidR="00000000" w:rsidRDefault="00364BE1">
      <w:pPr>
        <w:pStyle w:val="a0"/>
        <w:rPr>
          <w:rFonts w:hint="cs"/>
          <w:rtl/>
        </w:rPr>
      </w:pPr>
    </w:p>
    <w:p w14:paraId="63ADCBBF" w14:textId="77777777" w:rsidR="00000000" w:rsidRDefault="00364BE1">
      <w:pPr>
        <w:pStyle w:val="a0"/>
        <w:rPr>
          <w:rFonts w:hint="cs"/>
          <w:rtl/>
        </w:rPr>
      </w:pPr>
      <w:r>
        <w:rPr>
          <w:rFonts w:hint="cs"/>
          <w:rtl/>
        </w:rPr>
        <w:t>תכלית קיומה של המפלגה שהוא מנהיג היא קיומו של מעגל אלימות ומעגל דמים, בעצם קיומו של משטר כיבוש, בעצם ההסתה נגד ה</w:t>
      </w:r>
      <w:r>
        <w:rPr>
          <w:rFonts w:hint="cs"/>
          <w:rtl/>
        </w:rPr>
        <w:t xml:space="preserve">עם הפלסטיני והעמים הערביים. הוא שרצה להפציץ את דמשק ולהפציץ את אסואן. הוא האיש שאולי יש חוטים שיכולים להגיע אליו מתוך הגילויים שעשתה המשטרה בנושא של הפשע המאורגן במדינת ישראל, ואני חושב שהדברים האלה צריכים וראויים להיבדק </w:t>
      </w:r>
      <w:r>
        <w:rPr>
          <w:rtl/>
        </w:rPr>
        <w:t>–</w:t>
      </w:r>
      <w:r>
        <w:rPr>
          <w:rFonts w:hint="cs"/>
          <w:rtl/>
        </w:rPr>
        <w:t xml:space="preserve"> הקשר בין הקרימינליות הפוליטית לבי</w:t>
      </w:r>
      <w:r>
        <w:rPr>
          <w:rFonts w:hint="cs"/>
          <w:rtl/>
        </w:rPr>
        <w:t xml:space="preserve">ן הפשע המאורגן. </w:t>
      </w:r>
    </w:p>
    <w:p w14:paraId="1D6E45CA" w14:textId="77777777" w:rsidR="00000000" w:rsidRDefault="00364BE1">
      <w:pPr>
        <w:pStyle w:val="a0"/>
        <w:rPr>
          <w:rFonts w:hint="cs"/>
          <w:rtl/>
        </w:rPr>
      </w:pPr>
    </w:p>
    <w:p w14:paraId="2A782356" w14:textId="77777777" w:rsidR="00000000" w:rsidRDefault="00364BE1">
      <w:pPr>
        <w:pStyle w:val="a0"/>
        <w:rPr>
          <w:rFonts w:hint="cs"/>
          <w:rtl/>
        </w:rPr>
      </w:pPr>
      <w:r>
        <w:rPr>
          <w:rFonts w:hint="cs"/>
          <w:rtl/>
        </w:rPr>
        <w:t>אבל ליברמן לא לבד בעניין הזה. הוא ממשיך את דרכם ואת הצהרותיהם של אולמרט מתחילת השבוע שעבר, שקרא לציבור הערבי "גזלנים" ו"שודדים", מתוך מגמה להצדיק את הריסת הבתים בבענה. הוא גם ממשיך את אמירתו של סגן השר בוים על הכשל הגנטי, והוא ממשיך את דב</w:t>
      </w:r>
      <w:r>
        <w:rPr>
          <w:rFonts w:hint="cs"/>
          <w:rtl/>
        </w:rPr>
        <w:t>ריו של שר האוצר נתניהו על הערבים כבעיה דמוגרפית. מי שעוסק בלבנות חבלה יתרגם את הדברים האלה למטענים, ומי שמתעסק בנשק יתרגם את הדברים האלה לטילים, ומי שיכול להלין על אוזלת ידה של הדמוקרטיה לטפל בפורעים הערבים בתוך הכנסת יעשה מעשה ויקים מחתרת. המחתרת הזאת היא</w:t>
      </w:r>
      <w:r>
        <w:rPr>
          <w:rFonts w:hint="cs"/>
          <w:rtl/>
        </w:rPr>
        <w:t xml:space="preserve"> הבן הישיר של מהלך ומערך ההסתה כנגד הציבור הערבי. </w:t>
      </w:r>
    </w:p>
    <w:p w14:paraId="5DF0629F" w14:textId="77777777" w:rsidR="00000000" w:rsidRDefault="00364BE1">
      <w:pPr>
        <w:pStyle w:val="a0"/>
        <w:rPr>
          <w:rFonts w:hint="cs"/>
          <w:rtl/>
        </w:rPr>
      </w:pPr>
    </w:p>
    <w:p w14:paraId="6A04596E" w14:textId="77777777" w:rsidR="00000000" w:rsidRDefault="00364BE1">
      <w:pPr>
        <w:pStyle w:val="a0"/>
        <w:rPr>
          <w:rFonts w:hint="cs"/>
          <w:rtl/>
        </w:rPr>
      </w:pPr>
      <w:r>
        <w:rPr>
          <w:rFonts w:hint="cs"/>
          <w:rtl/>
        </w:rPr>
        <w:t>החיבור בין כיבוש של עם שלם להתנחלויות קולוניאליסטיות; בין אבטלה גואה למשבר כלכלי חריף ולעוני; בין שליטה של ההון על התקשורת לבין חקיקה אנטי-חברתית; בין מפלגות טרנספר לבין מתקפות על השכבות החלשות, קיצוץ קצב</w:t>
      </w:r>
      <w:r>
        <w:rPr>
          <w:rFonts w:hint="cs"/>
          <w:rtl/>
        </w:rPr>
        <w:t xml:space="preserve">אות והפרטה של כל הנכסים החברתיים והעמדתם בידי ההון הגדול והורדת המסים לשכבות העשירות </w:t>
      </w:r>
      <w:r>
        <w:rPr>
          <w:rtl/>
        </w:rPr>
        <w:t>–</w:t>
      </w:r>
      <w:r>
        <w:rPr>
          <w:rFonts w:hint="cs"/>
          <w:rtl/>
        </w:rPr>
        <w:t xml:space="preserve"> כל אלה הם סממנים מובהקים קלאסיים של התהוות פאשיזם מערכתי. </w:t>
      </w:r>
      <w:bookmarkStart w:id="291" w:name="FS000001061T10_03_2004_14_50_54"/>
      <w:bookmarkEnd w:id="291"/>
      <w:r>
        <w:rPr>
          <w:rFonts w:hint="cs"/>
          <w:rtl/>
        </w:rPr>
        <w:t>והפאשיזם הזה אכן הולך וקורם עור וגידים. הוא הופך לחלק ממערך השלטון. מפלגות שיושבות בקואליציה הממשלתית מנהלות את</w:t>
      </w:r>
      <w:r>
        <w:rPr>
          <w:rFonts w:hint="cs"/>
          <w:rtl/>
        </w:rPr>
        <w:t xml:space="preserve"> מסע ההסתה הזה. </w:t>
      </w:r>
    </w:p>
    <w:p w14:paraId="43E7D1D6" w14:textId="77777777" w:rsidR="00000000" w:rsidRDefault="00364BE1">
      <w:pPr>
        <w:pStyle w:val="a0"/>
        <w:ind w:firstLine="0"/>
        <w:rPr>
          <w:rFonts w:hint="cs"/>
          <w:rtl/>
        </w:rPr>
      </w:pPr>
    </w:p>
    <w:p w14:paraId="2F69E8C4" w14:textId="77777777" w:rsidR="00000000" w:rsidRDefault="00364BE1">
      <w:pPr>
        <w:pStyle w:val="a0"/>
        <w:ind w:firstLine="0"/>
        <w:rPr>
          <w:rFonts w:hint="cs"/>
          <w:rtl/>
        </w:rPr>
      </w:pPr>
      <w:r>
        <w:rPr>
          <w:rFonts w:hint="cs"/>
          <w:rtl/>
        </w:rPr>
        <w:tab/>
        <w:t xml:space="preserve">לכן, אדוני היושב-ראש, רבותי חברי הכנסת - - - </w:t>
      </w:r>
    </w:p>
    <w:p w14:paraId="0D1381DF" w14:textId="77777777" w:rsidR="00000000" w:rsidRDefault="00364BE1">
      <w:pPr>
        <w:pStyle w:val="a0"/>
        <w:ind w:firstLine="0"/>
        <w:rPr>
          <w:rFonts w:hint="cs"/>
          <w:rtl/>
        </w:rPr>
      </w:pPr>
    </w:p>
    <w:p w14:paraId="4069F33F" w14:textId="77777777" w:rsidR="00000000" w:rsidRDefault="00364BE1">
      <w:pPr>
        <w:pStyle w:val="af1"/>
        <w:rPr>
          <w:rtl/>
        </w:rPr>
      </w:pPr>
      <w:r>
        <w:rPr>
          <w:rtl/>
        </w:rPr>
        <w:t>היו"ר משה כחלון:</w:t>
      </w:r>
    </w:p>
    <w:p w14:paraId="3BA58A4F" w14:textId="77777777" w:rsidR="00000000" w:rsidRDefault="00364BE1">
      <w:pPr>
        <w:pStyle w:val="a0"/>
        <w:rPr>
          <w:rtl/>
        </w:rPr>
      </w:pPr>
    </w:p>
    <w:p w14:paraId="58B7CB0B" w14:textId="77777777" w:rsidR="00000000" w:rsidRDefault="00364BE1">
      <w:pPr>
        <w:pStyle w:val="a0"/>
        <w:rPr>
          <w:rFonts w:hint="cs"/>
          <w:rtl/>
        </w:rPr>
      </w:pPr>
      <w:r>
        <w:rPr>
          <w:rFonts w:hint="cs"/>
          <w:rtl/>
        </w:rPr>
        <w:t>אני מבקש גם לסיים.</w:t>
      </w:r>
    </w:p>
    <w:p w14:paraId="1DF556BD" w14:textId="77777777" w:rsidR="00000000" w:rsidRDefault="00364BE1">
      <w:pPr>
        <w:pStyle w:val="a0"/>
        <w:ind w:firstLine="0"/>
        <w:rPr>
          <w:rFonts w:hint="cs"/>
          <w:rtl/>
        </w:rPr>
      </w:pPr>
    </w:p>
    <w:p w14:paraId="680D6028" w14:textId="77777777" w:rsidR="00000000" w:rsidRDefault="00364BE1">
      <w:pPr>
        <w:pStyle w:val="-"/>
        <w:rPr>
          <w:rtl/>
        </w:rPr>
      </w:pPr>
      <w:bookmarkStart w:id="292" w:name="FS000000540T10_03_2004_15_15_35"/>
      <w:bookmarkStart w:id="293" w:name="FS000000540T10_03_2004_15_15_39C"/>
      <w:bookmarkEnd w:id="292"/>
      <w:bookmarkEnd w:id="293"/>
      <w:r>
        <w:rPr>
          <w:rtl/>
        </w:rPr>
        <w:t>מוחמד ברכה (חד"ש-תע"ל):</w:t>
      </w:r>
    </w:p>
    <w:p w14:paraId="642ED404" w14:textId="77777777" w:rsidR="00000000" w:rsidRDefault="00364BE1">
      <w:pPr>
        <w:pStyle w:val="a0"/>
        <w:rPr>
          <w:rtl/>
        </w:rPr>
      </w:pPr>
    </w:p>
    <w:p w14:paraId="73889676" w14:textId="77777777" w:rsidR="00000000" w:rsidRDefault="00364BE1">
      <w:pPr>
        <w:pStyle w:val="a0"/>
        <w:rPr>
          <w:rFonts w:hint="cs"/>
          <w:rtl/>
        </w:rPr>
      </w:pPr>
      <w:r>
        <w:rPr>
          <w:rFonts w:hint="cs"/>
          <w:rtl/>
        </w:rPr>
        <w:t>אני מסיים. זה היה משפט הסיום.</w:t>
      </w:r>
    </w:p>
    <w:p w14:paraId="5A01141E" w14:textId="77777777" w:rsidR="00000000" w:rsidRDefault="00364BE1">
      <w:pPr>
        <w:pStyle w:val="a0"/>
        <w:rPr>
          <w:rFonts w:hint="cs"/>
          <w:rtl/>
        </w:rPr>
      </w:pPr>
    </w:p>
    <w:p w14:paraId="766DA86C" w14:textId="77777777" w:rsidR="00000000" w:rsidRDefault="00364BE1">
      <w:pPr>
        <w:pStyle w:val="a0"/>
        <w:rPr>
          <w:rFonts w:hint="cs"/>
          <w:rtl/>
        </w:rPr>
      </w:pPr>
      <w:r>
        <w:rPr>
          <w:rFonts w:hint="cs"/>
          <w:rtl/>
        </w:rPr>
        <w:t>לכן, אדוני היושב-ראש, אין ספק שמטען החבלה שהונח במכוניתו של חבר הכנסת מח'ול, וטיל המרגמה שהתכוונ</w:t>
      </w:r>
      <w:r>
        <w:rPr>
          <w:rFonts w:hint="cs"/>
          <w:rtl/>
        </w:rPr>
        <w:t xml:space="preserve">ה המחתרת לשלוח לביתי, והכוונות לפגוע בחברי חבר הכנסת טיבי, ובחברי חבר הכנסת בשארה </w:t>
      </w:r>
      <w:r>
        <w:rPr>
          <w:rtl/>
        </w:rPr>
        <w:t>–</w:t>
      </w:r>
      <w:r>
        <w:rPr>
          <w:rFonts w:hint="cs"/>
          <w:rtl/>
        </w:rPr>
        <w:t xml:space="preserve"> כל אלה בעצם טילים ומטענים שמשוגרים ללבה המפרפר של הדמוקרטיה הישראלית. מי שעדיין יכול לפאר בפיו את ההגנה על הדמוקרטיה, אמור לעמוד כאן ולומר משהו, ולא לדקלם את הדברים האיומים</w:t>
      </w:r>
      <w:r>
        <w:rPr>
          <w:rFonts w:hint="cs"/>
          <w:rtl/>
        </w:rPr>
        <w:t xml:space="preserve"> והמסוכנים שאמר ליברמן אתמול. תודה רבה, אדוני.</w:t>
      </w:r>
    </w:p>
    <w:p w14:paraId="67E33C28" w14:textId="77777777" w:rsidR="00000000" w:rsidRDefault="00364BE1">
      <w:pPr>
        <w:pStyle w:val="a0"/>
        <w:ind w:firstLine="0"/>
        <w:rPr>
          <w:rFonts w:hint="cs"/>
          <w:rtl/>
        </w:rPr>
      </w:pPr>
    </w:p>
    <w:p w14:paraId="1387AD5D" w14:textId="77777777" w:rsidR="00000000" w:rsidRDefault="00364BE1">
      <w:pPr>
        <w:pStyle w:val="af1"/>
        <w:rPr>
          <w:rtl/>
        </w:rPr>
      </w:pPr>
      <w:r>
        <w:rPr>
          <w:rtl/>
        </w:rPr>
        <w:t>היו"ר משה כחלון:</w:t>
      </w:r>
    </w:p>
    <w:p w14:paraId="571292AA" w14:textId="77777777" w:rsidR="00000000" w:rsidRDefault="00364BE1">
      <w:pPr>
        <w:pStyle w:val="a0"/>
        <w:rPr>
          <w:rtl/>
        </w:rPr>
      </w:pPr>
    </w:p>
    <w:p w14:paraId="7E916157" w14:textId="77777777" w:rsidR="00000000" w:rsidRDefault="00364BE1">
      <w:pPr>
        <w:pStyle w:val="a0"/>
        <w:rPr>
          <w:rFonts w:hint="cs"/>
          <w:rtl/>
        </w:rPr>
      </w:pPr>
      <w:r>
        <w:rPr>
          <w:rFonts w:hint="cs"/>
          <w:rtl/>
        </w:rPr>
        <w:t xml:space="preserve">תודה רבה. חבר הכנסת ג'מאל זחלקה, בבקשה. </w:t>
      </w:r>
    </w:p>
    <w:p w14:paraId="2A5041CA" w14:textId="77777777" w:rsidR="00000000" w:rsidRDefault="00364BE1">
      <w:pPr>
        <w:pStyle w:val="a"/>
        <w:rPr>
          <w:rFonts w:hint="cs"/>
          <w:rtl/>
        </w:rPr>
      </w:pPr>
    </w:p>
    <w:p w14:paraId="63F8AD89" w14:textId="77777777" w:rsidR="00000000" w:rsidRDefault="00364BE1">
      <w:pPr>
        <w:pStyle w:val="a"/>
        <w:rPr>
          <w:rtl/>
        </w:rPr>
      </w:pPr>
      <w:bookmarkStart w:id="294" w:name="_Toc71352048"/>
      <w:r>
        <w:rPr>
          <w:rFonts w:hint="eastAsia"/>
          <w:rtl/>
        </w:rPr>
        <w:t>ג</w:t>
      </w:r>
      <w:r>
        <w:rPr>
          <w:rtl/>
        </w:rPr>
        <w:t>'מאל זחאלקה (בל"ד):</w:t>
      </w:r>
      <w:bookmarkEnd w:id="294"/>
    </w:p>
    <w:p w14:paraId="562641BA" w14:textId="77777777" w:rsidR="00000000" w:rsidRDefault="00364BE1">
      <w:pPr>
        <w:pStyle w:val="a0"/>
        <w:rPr>
          <w:rFonts w:hint="cs"/>
          <w:rtl/>
        </w:rPr>
      </w:pPr>
    </w:p>
    <w:p w14:paraId="14B45810" w14:textId="77777777" w:rsidR="00000000" w:rsidRDefault="00364BE1">
      <w:pPr>
        <w:pStyle w:val="a0"/>
        <w:rPr>
          <w:rFonts w:hint="cs"/>
          <w:rtl/>
        </w:rPr>
      </w:pPr>
      <w:r>
        <w:rPr>
          <w:rFonts w:hint="cs"/>
          <w:rtl/>
        </w:rPr>
        <w:t>כבוד היושב-ראש, חברי הכנסת, כל אדם אוביקטיבי שרוצה לנתח ביושר את עניין חוליית הטרור היהודית שנתפסה בחיפה, שהניחה מטען במכוניתו</w:t>
      </w:r>
      <w:r>
        <w:rPr>
          <w:rFonts w:hint="cs"/>
          <w:rtl/>
        </w:rPr>
        <w:t xml:space="preserve"> של חבר הכנסת מח'ול והתכוונה לפגוע בחברי כנסת ערבים, יכול להגיע למסקנה המתבקשת, שהתארגנות כזאת היא תוצאה של הסתה פרועה, שלוחת רסן, השתלחות גזענית בחברי כנסת ערבים, בציבור הערבי ובנציגיו.</w:t>
      </w:r>
    </w:p>
    <w:p w14:paraId="65A308F8" w14:textId="77777777" w:rsidR="00000000" w:rsidRDefault="00364BE1">
      <w:pPr>
        <w:pStyle w:val="a0"/>
        <w:rPr>
          <w:rFonts w:hint="cs"/>
          <w:rtl/>
        </w:rPr>
      </w:pPr>
    </w:p>
    <w:p w14:paraId="3A9C03E9" w14:textId="77777777" w:rsidR="00000000" w:rsidRDefault="00364BE1">
      <w:pPr>
        <w:pStyle w:val="a0"/>
        <w:rPr>
          <w:rFonts w:hint="cs"/>
          <w:rtl/>
        </w:rPr>
      </w:pPr>
      <w:r>
        <w:rPr>
          <w:rFonts w:hint="cs"/>
          <w:rtl/>
        </w:rPr>
        <w:t>אנחנו לא יכולים לישון בשקט אחרי שנתפסה החוליה של חיפה, כי ההסתה נמשכ</w:t>
      </w:r>
      <w:r>
        <w:rPr>
          <w:rFonts w:hint="cs"/>
          <w:rtl/>
        </w:rPr>
        <w:t>ת, ורק אתמול ראינו דוגמה להסתה הזאת. בלי לטפל בשורשים הפוליטיים של התופעה אנחנו צפויים לראות - ואני מזהיר כאן - חוליות נוספות, ניסיונות נוספים לפגוע בחברי כנסת ערבים.</w:t>
      </w:r>
    </w:p>
    <w:p w14:paraId="0E4ED81D" w14:textId="77777777" w:rsidR="00000000" w:rsidRDefault="00364BE1">
      <w:pPr>
        <w:pStyle w:val="a0"/>
        <w:rPr>
          <w:rFonts w:hint="cs"/>
          <w:rtl/>
        </w:rPr>
      </w:pPr>
    </w:p>
    <w:p w14:paraId="01C59B8B" w14:textId="77777777" w:rsidR="00000000" w:rsidRDefault="00364BE1">
      <w:pPr>
        <w:pStyle w:val="a0"/>
        <w:rPr>
          <w:rFonts w:hint="cs"/>
          <w:rtl/>
        </w:rPr>
      </w:pPr>
      <w:r>
        <w:rPr>
          <w:rFonts w:hint="cs"/>
          <w:rtl/>
        </w:rPr>
        <w:t>אדוני היושב-ראש, אחד משורשי הבעיה הוא שאלת הלגיטימציה. החוליה הזאת, כמו יגאל עמיר לפניה,</w:t>
      </w:r>
      <w:r>
        <w:rPr>
          <w:rFonts w:hint="cs"/>
          <w:rtl/>
        </w:rPr>
        <w:t xml:space="preserve"> לא התכוונה "לטפל" בחברי כנסת ערבים. בעיני החוליה הזאת, ובעיני רבים אחרים, לצערנו הרב, אלו לא חברי כנסת, אלו חברי כנסת לא לגיטימים, ובתור חברי כנסת לא לגיטימים - לגיטימי לפגוע בהם. יגאל עמיר לא רצח ראש ממשלה. הוא לא חשב שהוא רוצח ראש ממשלה. הוא חשב שהוא רו</w:t>
      </w:r>
      <w:r>
        <w:rPr>
          <w:rFonts w:hint="cs"/>
          <w:rtl/>
        </w:rPr>
        <w:t>צח ראש ממשלה לא לגיטימי. מדוע ראש הממשלה היה לא לגיטימי? כי הוא נשען על קולותיהם של חברי כנסת ערבים לא לגיטימים. שאלת הלגיטימציה היא שורש הבעיה. יש קו מקשר בין החבורה של יגאל עמיר לבין החבורה של אלירן מחיפה. אותו היגיון, אותו מניע.</w:t>
      </w:r>
    </w:p>
    <w:p w14:paraId="14ECD028" w14:textId="77777777" w:rsidR="00000000" w:rsidRDefault="00364BE1">
      <w:pPr>
        <w:pStyle w:val="a0"/>
        <w:rPr>
          <w:rFonts w:hint="cs"/>
          <w:rtl/>
        </w:rPr>
      </w:pPr>
    </w:p>
    <w:p w14:paraId="5BFA4BE6" w14:textId="77777777" w:rsidR="00000000" w:rsidRDefault="00364BE1">
      <w:pPr>
        <w:pStyle w:val="a0"/>
        <w:rPr>
          <w:rFonts w:hint="cs"/>
          <w:rtl/>
        </w:rPr>
      </w:pPr>
      <w:r>
        <w:rPr>
          <w:rFonts w:hint="cs"/>
          <w:rtl/>
        </w:rPr>
        <w:t xml:space="preserve"> אדוני היושב-ראש, אינני</w:t>
      </w:r>
      <w:r>
        <w:rPr>
          <w:rFonts w:hint="cs"/>
          <w:rtl/>
        </w:rPr>
        <w:t xml:space="preserve"> מוכן לקבל את הגינויים ששומעים כאן, מעל במת הכנסת, ובתקשורת, של אלה שמגנים את המעשה, אך מזדהים עם המניע. אלה שאומרים שחברי הכנסת הערבים לא לגיטימים הם שותפים לפשע. אני לא מוכן לקבל מהם את הגינויים לפעולה של הקבוצה בחיפה ואפילו למעשה של יגאל עמיר. אתה לא יכ</w:t>
      </w:r>
      <w:r>
        <w:rPr>
          <w:rFonts w:hint="cs"/>
          <w:rtl/>
        </w:rPr>
        <w:t xml:space="preserve">ול לגנות את המעשה ולהזדהות עם המניע. צריך להתנגד גם למניע וגם למעשה, ואז אני יכול לישון בשקט. תודה רבה. </w:t>
      </w:r>
    </w:p>
    <w:p w14:paraId="2C3E9E55" w14:textId="77777777" w:rsidR="00000000" w:rsidRDefault="00364BE1">
      <w:pPr>
        <w:pStyle w:val="a0"/>
        <w:ind w:firstLine="0"/>
        <w:rPr>
          <w:rFonts w:hint="cs"/>
          <w:rtl/>
        </w:rPr>
      </w:pPr>
    </w:p>
    <w:p w14:paraId="794CEC4E" w14:textId="77777777" w:rsidR="00000000" w:rsidRDefault="00364BE1">
      <w:pPr>
        <w:pStyle w:val="af1"/>
        <w:rPr>
          <w:rtl/>
        </w:rPr>
      </w:pPr>
      <w:r>
        <w:rPr>
          <w:rtl/>
        </w:rPr>
        <w:t>היו"ר משה כחלון:</w:t>
      </w:r>
    </w:p>
    <w:p w14:paraId="17126CD7" w14:textId="77777777" w:rsidR="00000000" w:rsidRDefault="00364BE1">
      <w:pPr>
        <w:pStyle w:val="a0"/>
        <w:rPr>
          <w:rtl/>
        </w:rPr>
      </w:pPr>
    </w:p>
    <w:p w14:paraId="38E63B5D" w14:textId="77777777" w:rsidR="00000000" w:rsidRDefault="00364BE1">
      <w:pPr>
        <w:pStyle w:val="a0"/>
        <w:rPr>
          <w:rFonts w:hint="cs"/>
          <w:rtl/>
        </w:rPr>
      </w:pPr>
      <w:r>
        <w:rPr>
          <w:rFonts w:hint="cs"/>
          <w:rtl/>
        </w:rPr>
        <w:t>תודה רבה. חבר הכנסת ניסן סלומינסקי - אינו נוכח. חבר הכנסת אהוד יתום, בבקשה. חבר הכנסת סלומינסקי, היות שרצת, תדבר אחריו.</w:t>
      </w:r>
      <w:bookmarkStart w:id="295" w:name="FS000001061T10_03_2004_14_54_56C"/>
      <w:bookmarkStart w:id="296" w:name="FS000001032T10_03_2004_14_55_06"/>
      <w:bookmarkEnd w:id="295"/>
      <w:bookmarkEnd w:id="296"/>
    </w:p>
    <w:p w14:paraId="73802EA8" w14:textId="77777777" w:rsidR="00000000" w:rsidRDefault="00364BE1">
      <w:pPr>
        <w:pStyle w:val="a0"/>
        <w:ind w:firstLine="0"/>
        <w:rPr>
          <w:rFonts w:hint="cs"/>
          <w:rtl/>
        </w:rPr>
      </w:pPr>
    </w:p>
    <w:p w14:paraId="178AD500" w14:textId="77777777" w:rsidR="00000000" w:rsidRDefault="00364BE1">
      <w:pPr>
        <w:pStyle w:val="a"/>
        <w:rPr>
          <w:rFonts w:hint="cs"/>
          <w:rtl/>
        </w:rPr>
      </w:pPr>
      <w:bookmarkStart w:id="297" w:name="FS000001032T10_03_2004_14_55_14C"/>
      <w:bookmarkStart w:id="298" w:name="FS000001032T10_03_2004_15_25_52"/>
      <w:bookmarkStart w:id="299" w:name="_Toc71352049"/>
      <w:bookmarkEnd w:id="297"/>
      <w:bookmarkEnd w:id="298"/>
      <w:r>
        <w:rPr>
          <w:rtl/>
        </w:rPr>
        <w:t>אהוד יתום (</w:t>
      </w:r>
      <w:r>
        <w:rPr>
          <w:rtl/>
        </w:rPr>
        <w:t>הליכוד):</w:t>
      </w:r>
      <w:bookmarkEnd w:id="299"/>
    </w:p>
    <w:p w14:paraId="441A1F1E" w14:textId="77777777" w:rsidR="00000000" w:rsidRDefault="00364BE1">
      <w:pPr>
        <w:pStyle w:val="a0"/>
        <w:rPr>
          <w:rtl/>
        </w:rPr>
      </w:pPr>
    </w:p>
    <w:p w14:paraId="39288BA1" w14:textId="77777777" w:rsidR="00000000" w:rsidRDefault="00364BE1">
      <w:pPr>
        <w:pStyle w:val="a0"/>
        <w:rPr>
          <w:rFonts w:hint="cs"/>
          <w:rtl/>
        </w:rPr>
      </w:pPr>
      <w:r>
        <w:rPr>
          <w:rFonts w:hint="cs"/>
          <w:rtl/>
        </w:rPr>
        <w:t>אדוני היושב-ראש, חברי השר גדעון עזרא, חברי, חבר הכנסת זחאלקה, אני מאוד מקווה שתיאות לקבל את הגינוי שלי, והגינוי שלי הוא גינוי חד-משמעי, אמיתי, שאומר דבר פשוט: טרוריסט הוא טרוריסט הוא טרוריסט, אם הוא יהודי ואם הוא ערבי; אם הוא נולד בלונדון ואם הוא</w:t>
      </w:r>
      <w:r>
        <w:rPr>
          <w:rFonts w:hint="cs"/>
          <w:rtl/>
        </w:rPr>
        <w:t xml:space="preserve"> נולד בחיפה. מעל בימה זו אני מגנה פעם אחר פעם כל ניסיון לפגוע בדמוקרטיה הישראלית כאשר אדם, מתוך שנאת חינם, מתוך שנאת ערבים, מתוך שנאה יוקדת, מתוך משיחיות, מתוך טירוף הדעת - ואינני מתכוון להסתתר מאחורי מצב, אדוני היושב-ראש, שבו נאמר שהאיש המגונה הזה מחיפה ה</w:t>
      </w:r>
      <w:r>
        <w:rPr>
          <w:rFonts w:hint="cs"/>
          <w:rtl/>
        </w:rPr>
        <w:t>וא מטורף או בלתי שפוי. הוא שפוי, אבל הוא מטורף. הוא אדם שמנסה לעשות דבר אשר אין לאף אחד במדינה הזאת זכות לעשות - לקחת את החוק לידיו ולפגוע באנשים חפים מפשע, נציגי ציבור, נבחרי ציבור וכאלה שהוא חושב שאין להם לגיטימציה להסתובב בחיפה או בכל מקום אחר ולחיות את</w:t>
      </w:r>
      <w:r>
        <w:rPr>
          <w:rFonts w:hint="cs"/>
          <w:rtl/>
        </w:rPr>
        <w:t xml:space="preserve"> חייהם כשם שהם חושבים לנכון, בחופש ובביטחון.</w:t>
      </w:r>
    </w:p>
    <w:p w14:paraId="63816F23" w14:textId="77777777" w:rsidR="00000000" w:rsidRDefault="00364BE1">
      <w:pPr>
        <w:pStyle w:val="a0"/>
        <w:ind w:firstLine="0"/>
        <w:rPr>
          <w:rFonts w:hint="cs"/>
          <w:rtl/>
        </w:rPr>
      </w:pPr>
    </w:p>
    <w:p w14:paraId="77916EC6" w14:textId="77777777" w:rsidR="00000000" w:rsidRDefault="00364BE1">
      <w:pPr>
        <w:pStyle w:val="a0"/>
        <w:ind w:firstLine="0"/>
        <w:rPr>
          <w:rFonts w:hint="cs"/>
          <w:rtl/>
        </w:rPr>
      </w:pPr>
      <w:r>
        <w:rPr>
          <w:rFonts w:hint="cs"/>
          <w:rtl/>
        </w:rPr>
        <w:tab/>
        <w:t xml:space="preserve">אני חושב שצריך לשלוח מכאן מחמאה גדולה, וגם ברכת חזק ואמץ מלבבת, למשטרת ישראל ולשירות הביטחון הכללי שחשפו את החוליה </w:t>
      </w:r>
      <w:r>
        <w:rPr>
          <w:rtl/>
        </w:rPr>
        <w:t>–</w:t>
      </w:r>
      <w:r>
        <w:rPr>
          <w:rFonts w:hint="cs"/>
          <w:rtl/>
        </w:rPr>
        <w:t xml:space="preserve"> אני לא יודע אם לקרוא לה חוליה; נקרא לה כשם שקראה לה המשטרה, מעין מדור 1 - של אדם אחד או שניי</w:t>
      </w:r>
      <w:r>
        <w:rPr>
          <w:rFonts w:hint="cs"/>
          <w:rtl/>
        </w:rPr>
        <w:t xml:space="preserve">ם או שלושה, ואני מאוד מקווה שהם לא  ישקטו ולא ינוחו עד אשר יזהו את כל האנשים שהיה להם, בצורה כזאת או אחרת, חלק במזימה הנוראה הזאת. </w:t>
      </w:r>
    </w:p>
    <w:p w14:paraId="215392B3" w14:textId="77777777" w:rsidR="00000000" w:rsidRDefault="00364BE1">
      <w:pPr>
        <w:pStyle w:val="a0"/>
        <w:ind w:firstLine="0"/>
        <w:rPr>
          <w:rFonts w:hint="cs"/>
          <w:rtl/>
        </w:rPr>
      </w:pPr>
    </w:p>
    <w:p w14:paraId="1E2F9EBE" w14:textId="77777777" w:rsidR="00000000" w:rsidRDefault="00364BE1">
      <w:pPr>
        <w:pStyle w:val="a0"/>
        <w:ind w:firstLine="720"/>
        <w:rPr>
          <w:rFonts w:hint="cs"/>
          <w:rtl/>
        </w:rPr>
      </w:pPr>
      <w:r>
        <w:rPr>
          <w:rFonts w:hint="cs"/>
          <w:rtl/>
        </w:rPr>
        <w:t xml:space="preserve">זו מזימה שאי-אפשר לעבור עליה לסדר-היום בשום פנים ואופן, ויש כאן ושם, ובכל מקום, נבחרי ציבור ואזרחים שמאמינים בדו-קיום הזה, </w:t>
      </w:r>
      <w:r>
        <w:rPr>
          <w:rFonts w:hint="cs"/>
          <w:rtl/>
        </w:rPr>
        <w:t>שחפצים בדו-קיום הזה, שחושבים שהדו-קיום הזה הוא מובן מאליו, כי כך נגזר עלינו לעשות. כולם חייבים לגנות פה-אחד גינוי חריף, להוקיע ולהחמיר בענישה גם למען יראו וייראו. אי-אפשר בשום פנים ואופן להסתכל על המצב אחרת.</w:t>
      </w:r>
    </w:p>
    <w:p w14:paraId="23E99DF7" w14:textId="77777777" w:rsidR="00000000" w:rsidRDefault="00364BE1">
      <w:pPr>
        <w:pStyle w:val="a0"/>
        <w:ind w:firstLine="0"/>
        <w:rPr>
          <w:rFonts w:hint="cs"/>
          <w:rtl/>
        </w:rPr>
      </w:pPr>
    </w:p>
    <w:p w14:paraId="545DD662" w14:textId="77777777" w:rsidR="00000000" w:rsidRDefault="00364BE1">
      <w:pPr>
        <w:pStyle w:val="a0"/>
        <w:ind w:firstLine="0"/>
        <w:rPr>
          <w:rFonts w:hint="cs"/>
          <w:rtl/>
        </w:rPr>
      </w:pPr>
      <w:r>
        <w:rPr>
          <w:rFonts w:hint="cs"/>
          <w:rtl/>
        </w:rPr>
        <w:tab/>
        <w:t>אנחנו, כישראלים, ערבים ויהודים כאחד, קורבנות ל</w:t>
      </w:r>
      <w:r>
        <w:rPr>
          <w:rFonts w:hint="cs"/>
          <w:rtl/>
        </w:rPr>
        <w:t xml:space="preserve">טרור משתלח בנו, יודעים בדיוק ומבינים בדיוק את השכול, את הכאב, את הסכנה. </w:t>
      </w:r>
    </w:p>
    <w:p w14:paraId="2EF65CA6" w14:textId="77777777" w:rsidR="00000000" w:rsidRDefault="00364BE1">
      <w:pPr>
        <w:pStyle w:val="a0"/>
        <w:ind w:firstLine="0"/>
        <w:rPr>
          <w:rFonts w:hint="cs"/>
          <w:rtl/>
        </w:rPr>
      </w:pPr>
    </w:p>
    <w:p w14:paraId="3C4D0720" w14:textId="77777777" w:rsidR="00000000" w:rsidRDefault="00364BE1">
      <w:pPr>
        <w:pStyle w:val="a0"/>
        <w:ind w:firstLine="720"/>
        <w:rPr>
          <w:rFonts w:hint="cs"/>
          <w:rtl/>
        </w:rPr>
      </w:pPr>
      <w:r>
        <w:rPr>
          <w:rFonts w:hint="cs"/>
          <w:rtl/>
        </w:rPr>
        <w:t>זה לא לגיטימי שחברי כנסת במדינת ישראל ונבחרי ציבור, יהודים כערבים, יצטרכו, היושב-ראש, ללכת עם אבטחה צמודה. זה דבר בלתי נתפס ובלתי מתקבל על הדעת. על כן הבית הזה צריך להתאחד בגינוי החר</w:t>
      </w:r>
      <w:r>
        <w:rPr>
          <w:rFonts w:hint="cs"/>
          <w:rtl/>
        </w:rPr>
        <w:t xml:space="preserve">יף והנורא, ומכאן אולי להפגין איזה מצב שבו לא נעמוד כאן האחד מול השני - אלא האחד עם השני - נתקצף, נשתלח ונגרום למצב מסוים, שמא יגידו שמעשים שנעשים כאן בכנסת ישראל הם למעשה המוטיבים המובילים בני-עוולה שנוטלים את החוק לידיהם וגורמים לשסעים, לפערים, למחלוקות, </w:t>
      </w:r>
      <w:r>
        <w:rPr>
          <w:rFonts w:hint="cs"/>
          <w:rtl/>
        </w:rPr>
        <w:t>להשתלחויות ולמצבים שבני-תרבות לא מסוגלים לקבל בשום פנים ואופן.</w:t>
      </w:r>
    </w:p>
    <w:p w14:paraId="721720A7" w14:textId="77777777" w:rsidR="00000000" w:rsidRDefault="00364BE1">
      <w:pPr>
        <w:pStyle w:val="a0"/>
        <w:ind w:firstLine="0"/>
        <w:rPr>
          <w:rFonts w:hint="cs"/>
          <w:rtl/>
        </w:rPr>
      </w:pPr>
    </w:p>
    <w:p w14:paraId="7C4C9230" w14:textId="77777777" w:rsidR="00000000" w:rsidRDefault="00364BE1">
      <w:pPr>
        <w:pStyle w:val="af1"/>
        <w:rPr>
          <w:rtl/>
        </w:rPr>
      </w:pPr>
      <w:r>
        <w:rPr>
          <w:rtl/>
        </w:rPr>
        <w:t>היו"ר משה כחלון:</w:t>
      </w:r>
    </w:p>
    <w:p w14:paraId="20912E74" w14:textId="77777777" w:rsidR="00000000" w:rsidRDefault="00364BE1">
      <w:pPr>
        <w:pStyle w:val="a0"/>
        <w:rPr>
          <w:rtl/>
        </w:rPr>
      </w:pPr>
    </w:p>
    <w:p w14:paraId="7CAFEB15" w14:textId="77777777" w:rsidR="00000000" w:rsidRDefault="00364BE1">
      <w:pPr>
        <w:pStyle w:val="a0"/>
        <w:rPr>
          <w:rFonts w:hint="cs"/>
          <w:rtl/>
        </w:rPr>
      </w:pPr>
      <w:r>
        <w:rPr>
          <w:rFonts w:hint="cs"/>
          <w:rtl/>
        </w:rPr>
        <w:t>אני מבקש לסיים.</w:t>
      </w:r>
    </w:p>
    <w:p w14:paraId="03DA87C2" w14:textId="77777777" w:rsidR="00000000" w:rsidRDefault="00364BE1">
      <w:pPr>
        <w:pStyle w:val="a0"/>
        <w:ind w:firstLine="0"/>
        <w:rPr>
          <w:rFonts w:hint="cs"/>
          <w:rtl/>
        </w:rPr>
      </w:pPr>
    </w:p>
    <w:p w14:paraId="7196CC27" w14:textId="77777777" w:rsidR="00000000" w:rsidRDefault="00364BE1">
      <w:pPr>
        <w:pStyle w:val="-"/>
        <w:rPr>
          <w:rFonts w:hint="cs"/>
          <w:rtl/>
        </w:rPr>
      </w:pPr>
      <w:bookmarkStart w:id="300" w:name="FS000001032T10_03_2004_15_33_18C"/>
      <w:bookmarkEnd w:id="300"/>
      <w:r>
        <w:rPr>
          <w:rtl/>
        </w:rPr>
        <w:t>אהוד יתום (הליכוד):</w:t>
      </w:r>
    </w:p>
    <w:p w14:paraId="4122FA97" w14:textId="77777777" w:rsidR="00000000" w:rsidRDefault="00364BE1">
      <w:pPr>
        <w:pStyle w:val="a0"/>
        <w:ind w:firstLine="0"/>
        <w:rPr>
          <w:rFonts w:hint="cs"/>
          <w:rtl/>
        </w:rPr>
      </w:pPr>
    </w:p>
    <w:p w14:paraId="75F44799" w14:textId="77777777" w:rsidR="00000000" w:rsidRDefault="00364BE1">
      <w:pPr>
        <w:pStyle w:val="a0"/>
        <w:ind w:firstLine="0"/>
        <w:rPr>
          <w:rFonts w:hint="cs"/>
          <w:rtl/>
        </w:rPr>
      </w:pPr>
      <w:r>
        <w:rPr>
          <w:rFonts w:hint="cs"/>
          <w:rtl/>
        </w:rPr>
        <w:t xml:space="preserve"> </w:t>
      </w:r>
      <w:r>
        <w:rPr>
          <w:rFonts w:hint="cs"/>
          <w:rtl/>
        </w:rPr>
        <w:tab/>
        <w:t>אשרינו שיש לנו מערכת ביטחון כזאת שהצליחה לחשוף מעטים כל כך בעשייה נוראית, ארוכת ימים ורבה כל כך. אני מאוד מקווה שלא יקרו מקרים כאלה עו</w:t>
      </w:r>
      <w:r>
        <w:rPr>
          <w:rFonts w:hint="cs"/>
          <w:rtl/>
        </w:rPr>
        <w:t xml:space="preserve">ד, לא של פגיעות ביהודים, ולא של פגיעות בערבים, כאשר מדובר באזרחים שכל רצונם לחיות בדמוקרטיה שלנו בצורה הנאותה והטובה ביותר. תודה רבה. </w:t>
      </w:r>
    </w:p>
    <w:p w14:paraId="376BA322" w14:textId="77777777" w:rsidR="00000000" w:rsidRDefault="00364BE1">
      <w:pPr>
        <w:pStyle w:val="a0"/>
        <w:ind w:firstLine="0"/>
        <w:rPr>
          <w:rFonts w:hint="cs"/>
          <w:rtl/>
        </w:rPr>
      </w:pPr>
    </w:p>
    <w:p w14:paraId="375E0E38" w14:textId="77777777" w:rsidR="00000000" w:rsidRDefault="00364BE1">
      <w:pPr>
        <w:pStyle w:val="af1"/>
        <w:rPr>
          <w:rtl/>
        </w:rPr>
      </w:pPr>
      <w:r>
        <w:rPr>
          <w:rtl/>
        </w:rPr>
        <w:t>היו"ר משה כחלון:</w:t>
      </w:r>
    </w:p>
    <w:p w14:paraId="2E543D08" w14:textId="77777777" w:rsidR="00000000" w:rsidRDefault="00364BE1">
      <w:pPr>
        <w:pStyle w:val="a0"/>
        <w:rPr>
          <w:rtl/>
        </w:rPr>
      </w:pPr>
    </w:p>
    <w:p w14:paraId="70B628B5" w14:textId="77777777" w:rsidR="00000000" w:rsidRDefault="00364BE1">
      <w:pPr>
        <w:pStyle w:val="a0"/>
        <w:rPr>
          <w:rFonts w:hint="cs"/>
          <w:rtl/>
        </w:rPr>
      </w:pPr>
      <w:r>
        <w:rPr>
          <w:rFonts w:hint="cs"/>
          <w:rtl/>
        </w:rPr>
        <w:t xml:space="preserve">תודה רבה. חבר הכנסת ניסן סלומינסקי, ואחריו </w:t>
      </w:r>
      <w:r>
        <w:rPr>
          <w:rtl/>
        </w:rPr>
        <w:t>–</w:t>
      </w:r>
      <w:r>
        <w:rPr>
          <w:rFonts w:hint="cs"/>
          <w:rtl/>
        </w:rPr>
        <w:t xml:space="preserve"> חבר הכנסת מיכאל מלכיאור.</w:t>
      </w:r>
    </w:p>
    <w:p w14:paraId="17448890" w14:textId="77777777" w:rsidR="00000000" w:rsidRDefault="00364BE1">
      <w:pPr>
        <w:pStyle w:val="a0"/>
        <w:rPr>
          <w:rFonts w:hint="cs"/>
          <w:rtl/>
        </w:rPr>
      </w:pPr>
    </w:p>
    <w:p w14:paraId="3B37C9DD" w14:textId="77777777" w:rsidR="00000000" w:rsidRDefault="00364BE1">
      <w:pPr>
        <w:pStyle w:val="a"/>
        <w:rPr>
          <w:rtl/>
        </w:rPr>
      </w:pPr>
      <w:bookmarkStart w:id="301" w:name="FS000001068T10_03_2004_15_00_24"/>
      <w:bookmarkStart w:id="302" w:name="FS000001068T10_03_2004_15_38_40"/>
      <w:bookmarkStart w:id="303" w:name="_Toc71352050"/>
      <w:bookmarkEnd w:id="301"/>
      <w:bookmarkEnd w:id="302"/>
      <w:r>
        <w:rPr>
          <w:rFonts w:hint="eastAsia"/>
          <w:rtl/>
        </w:rPr>
        <w:t>ניסן</w:t>
      </w:r>
      <w:r>
        <w:rPr>
          <w:rtl/>
        </w:rPr>
        <w:t xml:space="preserve"> סלומינסקי (מפד"ל):</w:t>
      </w:r>
      <w:bookmarkEnd w:id="303"/>
    </w:p>
    <w:p w14:paraId="6647FD0C" w14:textId="77777777" w:rsidR="00000000" w:rsidRDefault="00364BE1">
      <w:pPr>
        <w:pStyle w:val="a0"/>
        <w:ind w:firstLine="0"/>
        <w:rPr>
          <w:rFonts w:hint="cs"/>
          <w:rtl/>
        </w:rPr>
      </w:pPr>
    </w:p>
    <w:p w14:paraId="72C3A66C" w14:textId="77777777" w:rsidR="00000000" w:rsidRDefault="00364BE1">
      <w:pPr>
        <w:pStyle w:val="a0"/>
        <w:rPr>
          <w:rFonts w:hint="cs"/>
          <w:rtl/>
        </w:rPr>
      </w:pPr>
      <w:r>
        <w:rPr>
          <w:rFonts w:hint="cs"/>
          <w:rtl/>
        </w:rPr>
        <w:t xml:space="preserve">אדוני </w:t>
      </w:r>
      <w:r>
        <w:rPr>
          <w:rFonts w:hint="cs"/>
          <w:rtl/>
        </w:rPr>
        <w:t xml:space="preserve">היושב-ראש, אדוני השר, חברי חברי הכנסת, אני בכוונה בחרתי בנושא הזה - - - </w:t>
      </w:r>
    </w:p>
    <w:p w14:paraId="56D4811B" w14:textId="77777777" w:rsidR="00000000" w:rsidRDefault="00364BE1">
      <w:pPr>
        <w:pStyle w:val="a0"/>
        <w:rPr>
          <w:rFonts w:hint="cs"/>
          <w:rtl/>
        </w:rPr>
      </w:pPr>
    </w:p>
    <w:p w14:paraId="3169DD06" w14:textId="77777777" w:rsidR="00000000" w:rsidRDefault="00364BE1">
      <w:pPr>
        <w:pStyle w:val="af0"/>
        <w:rPr>
          <w:rtl/>
        </w:rPr>
      </w:pPr>
      <w:r>
        <w:rPr>
          <w:rFonts w:hint="eastAsia"/>
          <w:rtl/>
        </w:rPr>
        <w:t>אחמד</w:t>
      </w:r>
      <w:r>
        <w:rPr>
          <w:rtl/>
        </w:rPr>
        <w:t xml:space="preserve"> טיבי (חד"ש-תע"ל):</w:t>
      </w:r>
    </w:p>
    <w:p w14:paraId="4550FE74" w14:textId="77777777" w:rsidR="00000000" w:rsidRDefault="00364BE1">
      <w:pPr>
        <w:pStyle w:val="a0"/>
        <w:ind w:left="719" w:firstLine="0"/>
        <w:rPr>
          <w:rFonts w:hint="cs"/>
          <w:rtl/>
        </w:rPr>
      </w:pPr>
    </w:p>
    <w:p w14:paraId="4F3E88B9" w14:textId="77777777" w:rsidR="00000000" w:rsidRDefault="00364BE1">
      <w:pPr>
        <w:pStyle w:val="a0"/>
        <w:ind w:left="719" w:firstLine="0"/>
        <w:rPr>
          <w:rFonts w:hint="cs"/>
          <w:rtl/>
        </w:rPr>
      </w:pPr>
      <w:r>
        <w:rPr>
          <w:rFonts w:hint="cs"/>
          <w:rtl/>
        </w:rPr>
        <w:t xml:space="preserve">- - - </w:t>
      </w:r>
    </w:p>
    <w:p w14:paraId="2D100038" w14:textId="77777777" w:rsidR="00000000" w:rsidRDefault="00364BE1">
      <w:pPr>
        <w:pStyle w:val="a0"/>
        <w:rPr>
          <w:rFonts w:hint="cs"/>
          <w:rtl/>
        </w:rPr>
      </w:pPr>
    </w:p>
    <w:p w14:paraId="59E5241B" w14:textId="77777777" w:rsidR="00000000" w:rsidRDefault="00364BE1">
      <w:pPr>
        <w:pStyle w:val="-"/>
        <w:rPr>
          <w:rtl/>
        </w:rPr>
      </w:pPr>
      <w:bookmarkStart w:id="304" w:name="FS000001068T10_03_2004_15_01_01C"/>
      <w:bookmarkEnd w:id="304"/>
      <w:r>
        <w:rPr>
          <w:rtl/>
        </w:rPr>
        <w:t>ניסן סלומינסקי (מפד"ל):</w:t>
      </w:r>
    </w:p>
    <w:p w14:paraId="46A70FC0" w14:textId="77777777" w:rsidR="00000000" w:rsidRDefault="00364BE1">
      <w:pPr>
        <w:pStyle w:val="a0"/>
        <w:rPr>
          <w:rtl/>
        </w:rPr>
      </w:pPr>
    </w:p>
    <w:p w14:paraId="121420D4" w14:textId="77777777" w:rsidR="00000000" w:rsidRDefault="00364BE1">
      <w:pPr>
        <w:pStyle w:val="a0"/>
        <w:rPr>
          <w:rFonts w:hint="cs"/>
          <w:rtl/>
        </w:rPr>
      </w:pPr>
      <w:r>
        <w:rPr>
          <w:rFonts w:hint="cs"/>
          <w:rtl/>
        </w:rPr>
        <w:t xml:space="preserve"> אף שיכול להיות שהיו מי שחשבו שדווקא נברח מנושא כזה רגיש; בכוונה ביקשתי לדבר בנושא הזה, כדי לומר דברים שהם ברורים, שאף אחד לא</w:t>
      </w:r>
      <w:r>
        <w:rPr>
          <w:rFonts w:hint="cs"/>
          <w:rtl/>
        </w:rPr>
        <w:t xml:space="preserve"> יטעה.</w:t>
      </w:r>
    </w:p>
    <w:p w14:paraId="293C23F5" w14:textId="77777777" w:rsidR="00000000" w:rsidRDefault="00364BE1">
      <w:pPr>
        <w:pStyle w:val="a0"/>
        <w:rPr>
          <w:rFonts w:hint="cs"/>
          <w:rtl/>
        </w:rPr>
      </w:pPr>
    </w:p>
    <w:p w14:paraId="033C37AA" w14:textId="77777777" w:rsidR="00000000" w:rsidRDefault="00364BE1">
      <w:pPr>
        <w:pStyle w:val="a0"/>
        <w:rPr>
          <w:rFonts w:hint="cs"/>
          <w:rtl/>
        </w:rPr>
      </w:pPr>
      <w:r>
        <w:rPr>
          <w:rFonts w:hint="cs"/>
          <w:rtl/>
        </w:rPr>
        <w:t xml:space="preserve"> גם מבחינת תפיסת ההלכה וגם מבחינת תפיסת המדינה היהודית, אין לאדם הפרטי שום זכות לקחת את החוק לידיו בנושאים האלו. יש מדינה, והיא ואך ורק היא צריכה לפעול. זה לא משנה - - -</w:t>
      </w:r>
    </w:p>
    <w:p w14:paraId="38301713" w14:textId="77777777" w:rsidR="00000000" w:rsidRDefault="00364BE1">
      <w:pPr>
        <w:pStyle w:val="a0"/>
        <w:rPr>
          <w:rFonts w:hint="cs"/>
          <w:rtl/>
        </w:rPr>
      </w:pPr>
    </w:p>
    <w:p w14:paraId="27F21517" w14:textId="77777777" w:rsidR="00000000" w:rsidRDefault="00364BE1">
      <w:pPr>
        <w:pStyle w:val="af0"/>
        <w:rPr>
          <w:rtl/>
        </w:rPr>
      </w:pPr>
      <w:r>
        <w:rPr>
          <w:rFonts w:hint="eastAsia"/>
          <w:rtl/>
        </w:rPr>
        <w:t>אחמד</w:t>
      </w:r>
      <w:r>
        <w:rPr>
          <w:rtl/>
        </w:rPr>
        <w:t xml:space="preserve"> טיבי (חד"ש-תע"ל):</w:t>
      </w:r>
    </w:p>
    <w:p w14:paraId="0D1FCE07" w14:textId="77777777" w:rsidR="00000000" w:rsidRDefault="00364BE1">
      <w:pPr>
        <w:pStyle w:val="a0"/>
        <w:rPr>
          <w:rFonts w:hint="cs"/>
          <w:rtl/>
        </w:rPr>
      </w:pPr>
    </w:p>
    <w:p w14:paraId="182F9EA3" w14:textId="77777777" w:rsidR="00000000" w:rsidRDefault="00364BE1">
      <w:pPr>
        <w:pStyle w:val="a0"/>
        <w:rPr>
          <w:rFonts w:hint="cs"/>
          <w:rtl/>
        </w:rPr>
      </w:pPr>
      <w:r>
        <w:rPr>
          <w:rFonts w:hint="cs"/>
          <w:rtl/>
        </w:rPr>
        <w:t>הצבא צריך לחסל אותו? המשטרה?</w:t>
      </w:r>
    </w:p>
    <w:p w14:paraId="75E5A09D" w14:textId="77777777" w:rsidR="00000000" w:rsidRDefault="00364BE1">
      <w:pPr>
        <w:pStyle w:val="a0"/>
        <w:rPr>
          <w:rFonts w:hint="cs"/>
          <w:rtl/>
        </w:rPr>
      </w:pPr>
    </w:p>
    <w:p w14:paraId="054F993B" w14:textId="77777777" w:rsidR="00000000" w:rsidRDefault="00364BE1">
      <w:pPr>
        <w:pStyle w:val="af0"/>
        <w:rPr>
          <w:rtl/>
        </w:rPr>
      </w:pPr>
      <w:r>
        <w:rPr>
          <w:rFonts w:hint="eastAsia"/>
          <w:rtl/>
        </w:rPr>
        <w:t>עזמי</w:t>
      </w:r>
      <w:r>
        <w:rPr>
          <w:rtl/>
        </w:rPr>
        <w:t xml:space="preserve"> בשארה (בל"ד):</w:t>
      </w:r>
    </w:p>
    <w:p w14:paraId="59B61904" w14:textId="77777777" w:rsidR="00000000" w:rsidRDefault="00364BE1">
      <w:pPr>
        <w:pStyle w:val="a0"/>
        <w:rPr>
          <w:rFonts w:hint="cs"/>
          <w:rtl/>
        </w:rPr>
      </w:pPr>
    </w:p>
    <w:p w14:paraId="39EA8B37" w14:textId="77777777" w:rsidR="00000000" w:rsidRDefault="00364BE1">
      <w:pPr>
        <w:pStyle w:val="a0"/>
        <w:rPr>
          <w:rFonts w:hint="cs"/>
          <w:rtl/>
        </w:rPr>
      </w:pPr>
      <w:r>
        <w:rPr>
          <w:rFonts w:hint="cs"/>
          <w:rtl/>
        </w:rPr>
        <w:t>הוא</w:t>
      </w:r>
      <w:r>
        <w:rPr>
          <w:rFonts w:hint="cs"/>
          <w:rtl/>
        </w:rPr>
        <w:t xml:space="preserve"> לקח את התפקיד של המדינה לחסל את מח'ול? לא הבנתי את הקטע. </w:t>
      </w:r>
    </w:p>
    <w:p w14:paraId="75EB91DF" w14:textId="77777777" w:rsidR="00000000" w:rsidRDefault="00364BE1">
      <w:pPr>
        <w:pStyle w:val="a0"/>
        <w:rPr>
          <w:rFonts w:hint="cs"/>
          <w:rtl/>
        </w:rPr>
      </w:pPr>
    </w:p>
    <w:p w14:paraId="6948107F" w14:textId="77777777" w:rsidR="00000000" w:rsidRDefault="00364BE1">
      <w:pPr>
        <w:pStyle w:val="-"/>
        <w:rPr>
          <w:rtl/>
        </w:rPr>
      </w:pPr>
      <w:bookmarkStart w:id="305" w:name="FS000001032T10_03_2004_15_38_11C"/>
      <w:bookmarkStart w:id="306" w:name="FS000001068T10_03_2004_15_39_02C"/>
      <w:bookmarkEnd w:id="305"/>
      <w:bookmarkEnd w:id="306"/>
      <w:r>
        <w:rPr>
          <w:rtl/>
        </w:rPr>
        <w:t>ניסן סלומינסקי (מפד"ל):</w:t>
      </w:r>
    </w:p>
    <w:p w14:paraId="0CADB4FA" w14:textId="77777777" w:rsidR="00000000" w:rsidRDefault="00364BE1">
      <w:pPr>
        <w:pStyle w:val="a0"/>
        <w:rPr>
          <w:rtl/>
        </w:rPr>
      </w:pPr>
    </w:p>
    <w:p w14:paraId="7F049051" w14:textId="77777777" w:rsidR="00000000" w:rsidRDefault="00364BE1">
      <w:pPr>
        <w:pStyle w:val="a0"/>
        <w:rPr>
          <w:rFonts w:hint="cs"/>
          <w:rtl/>
        </w:rPr>
      </w:pPr>
      <w:r>
        <w:rPr>
          <w:rFonts w:hint="cs"/>
          <w:rtl/>
        </w:rPr>
        <w:t>תן לי להגיד עוד משפט.</w:t>
      </w:r>
    </w:p>
    <w:p w14:paraId="6D2167C9" w14:textId="77777777" w:rsidR="00000000" w:rsidRDefault="00364BE1">
      <w:pPr>
        <w:pStyle w:val="a0"/>
        <w:rPr>
          <w:rtl/>
        </w:rPr>
      </w:pPr>
    </w:p>
    <w:p w14:paraId="35978DAB" w14:textId="77777777" w:rsidR="00000000" w:rsidRDefault="00364BE1">
      <w:pPr>
        <w:pStyle w:val="af0"/>
        <w:rPr>
          <w:rtl/>
        </w:rPr>
      </w:pPr>
      <w:r>
        <w:rPr>
          <w:rFonts w:hint="eastAsia"/>
          <w:rtl/>
        </w:rPr>
        <w:t>עזמי</w:t>
      </w:r>
      <w:r>
        <w:rPr>
          <w:rtl/>
        </w:rPr>
        <w:t xml:space="preserve"> בשארה (בל"ד):</w:t>
      </w:r>
    </w:p>
    <w:p w14:paraId="1222B882" w14:textId="77777777" w:rsidR="00000000" w:rsidRDefault="00364BE1">
      <w:pPr>
        <w:pStyle w:val="a0"/>
        <w:ind w:firstLine="0"/>
        <w:rPr>
          <w:rFonts w:hint="cs"/>
          <w:rtl/>
        </w:rPr>
      </w:pPr>
    </w:p>
    <w:p w14:paraId="590D0F78" w14:textId="77777777" w:rsidR="00000000" w:rsidRDefault="00364BE1">
      <w:pPr>
        <w:pStyle w:val="a0"/>
        <w:ind w:firstLine="0"/>
        <w:rPr>
          <w:rFonts w:hint="cs"/>
          <w:rtl/>
        </w:rPr>
      </w:pPr>
      <w:r>
        <w:rPr>
          <w:rFonts w:hint="cs"/>
          <w:rtl/>
        </w:rPr>
        <w:tab/>
        <w:t xml:space="preserve">- - - </w:t>
      </w:r>
      <w:r>
        <w:rPr>
          <w:rFonts w:hint="cs"/>
          <w:rtl/>
        </w:rPr>
        <w:tab/>
      </w:r>
    </w:p>
    <w:p w14:paraId="651749EE" w14:textId="77777777" w:rsidR="00000000" w:rsidRDefault="00364BE1">
      <w:pPr>
        <w:pStyle w:val="a0"/>
        <w:ind w:firstLine="0"/>
        <w:rPr>
          <w:rFonts w:hint="cs"/>
          <w:rtl/>
        </w:rPr>
      </w:pPr>
    </w:p>
    <w:p w14:paraId="497C1969" w14:textId="77777777" w:rsidR="00000000" w:rsidRDefault="00364BE1">
      <w:pPr>
        <w:pStyle w:val="-"/>
        <w:rPr>
          <w:rtl/>
        </w:rPr>
      </w:pPr>
      <w:bookmarkStart w:id="307" w:name="FS000001068T10_03_2004_15_02_05C"/>
      <w:bookmarkEnd w:id="307"/>
      <w:r>
        <w:rPr>
          <w:rtl/>
        </w:rPr>
        <w:t>ניסן סלומינסקי (מפד"ל):</w:t>
      </w:r>
    </w:p>
    <w:p w14:paraId="38E7A4D7" w14:textId="77777777" w:rsidR="00000000" w:rsidRDefault="00364BE1">
      <w:pPr>
        <w:pStyle w:val="a0"/>
        <w:rPr>
          <w:rtl/>
        </w:rPr>
      </w:pPr>
    </w:p>
    <w:p w14:paraId="29ABA1D3" w14:textId="77777777" w:rsidR="00000000" w:rsidRDefault="00364BE1">
      <w:pPr>
        <w:pStyle w:val="a0"/>
        <w:rPr>
          <w:rFonts w:hint="cs"/>
          <w:rtl/>
        </w:rPr>
      </w:pPr>
      <w:r>
        <w:rPr>
          <w:rFonts w:hint="cs"/>
          <w:rtl/>
        </w:rPr>
        <w:t xml:space="preserve">תן לי לומר עוד משפט. </w:t>
      </w:r>
    </w:p>
    <w:p w14:paraId="386BEDB3" w14:textId="77777777" w:rsidR="00000000" w:rsidRDefault="00364BE1">
      <w:pPr>
        <w:pStyle w:val="a0"/>
        <w:rPr>
          <w:rFonts w:hint="cs"/>
          <w:rtl/>
        </w:rPr>
      </w:pPr>
    </w:p>
    <w:p w14:paraId="1F8AC1E6" w14:textId="77777777" w:rsidR="00000000" w:rsidRDefault="00364BE1">
      <w:pPr>
        <w:pStyle w:val="af1"/>
        <w:rPr>
          <w:rtl/>
        </w:rPr>
      </w:pPr>
      <w:r>
        <w:rPr>
          <w:rtl/>
        </w:rPr>
        <w:t>היו"ר משה כחלון:</w:t>
      </w:r>
    </w:p>
    <w:p w14:paraId="293D4E2D" w14:textId="77777777" w:rsidR="00000000" w:rsidRDefault="00364BE1">
      <w:pPr>
        <w:pStyle w:val="a0"/>
        <w:rPr>
          <w:rtl/>
        </w:rPr>
      </w:pPr>
    </w:p>
    <w:p w14:paraId="2FECE1FA" w14:textId="77777777" w:rsidR="00000000" w:rsidRDefault="00364BE1">
      <w:pPr>
        <w:pStyle w:val="a0"/>
        <w:rPr>
          <w:rFonts w:hint="cs"/>
          <w:rtl/>
        </w:rPr>
      </w:pPr>
      <w:r>
        <w:rPr>
          <w:rFonts w:hint="cs"/>
          <w:rtl/>
        </w:rPr>
        <w:t xml:space="preserve">קריאות הביניים נסתיימו. בבקשה. </w:t>
      </w:r>
    </w:p>
    <w:p w14:paraId="2DA5EE31" w14:textId="77777777" w:rsidR="00000000" w:rsidRDefault="00364BE1">
      <w:pPr>
        <w:pStyle w:val="a0"/>
        <w:rPr>
          <w:rFonts w:hint="cs"/>
          <w:rtl/>
        </w:rPr>
      </w:pPr>
    </w:p>
    <w:p w14:paraId="51AF9462" w14:textId="77777777" w:rsidR="00000000" w:rsidRDefault="00364BE1">
      <w:pPr>
        <w:pStyle w:val="af0"/>
        <w:rPr>
          <w:rtl/>
        </w:rPr>
      </w:pPr>
      <w:r>
        <w:rPr>
          <w:rFonts w:hint="eastAsia"/>
          <w:rtl/>
        </w:rPr>
        <w:t>עזמי</w:t>
      </w:r>
      <w:r>
        <w:rPr>
          <w:rtl/>
        </w:rPr>
        <w:t xml:space="preserve"> בשארה (בל"ד):</w:t>
      </w:r>
    </w:p>
    <w:p w14:paraId="57DC517C" w14:textId="77777777" w:rsidR="00000000" w:rsidRDefault="00364BE1">
      <w:pPr>
        <w:pStyle w:val="a0"/>
        <w:rPr>
          <w:rFonts w:hint="cs"/>
          <w:rtl/>
        </w:rPr>
      </w:pPr>
    </w:p>
    <w:p w14:paraId="3A2EF2BD" w14:textId="77777777" w:rsidR="00000000" w:rsidRDefault="00364BE1">
      <w:pPr>
        <w:pStyle w:val="a0"/>
        <w:rPr>
          <w:rFonts w:hint="cs"/>
          <w:rtl/>
        </w:rPr>
      </w:pPr>
      <w:r>
        <w:rPr>
          <w:rFonts w:hint="cs"/>
          <w:rtl/>
        </w:rPr>
        <w:t>זה תפקידה של המדינה. מה הוא עושה את זה?</w:t>
      </w:r>
    </w:p>
    <w:p w14:paraId="36231DB1" w14:textId="77777777" w:rsidR="00000000" w:rsidRDefault="00364BE1">
      <w:pPr>
        <w:pStyle w:val="a0"/>
        <w:ind w:firstLine="0"/>
        <w:rPr>
          <w:rFonts w:hint="cs"/>
          <w:rtl/>
        </w:rPr>
      </w:pPr>
    </w:p>
    <w:p w14:paraId="7C36F1C1" w14:textId="77777777" w:rsidR="00000000" w:rsidRDefault="00364BE1">
      <w:pPr>
        <w:pStyle w:val="-"/>
        <w:rPr>
          <w:rtl/>
        </w:rPr>
      </w:pPr>
      <w:bookmarkStart w:id="308" w:name="FS000001068T10_03_2004_15_40_20C"/>
      <w:bookmarkEnd w:id="308"/>
      <w:r>
        <w:rPr>
          <w:rtl/>
        </w:rPr>
        <w:t>ניסן סלומינסקי (מפד"ל):</w:t>
      </w:r>
    </w:p>
    <w:p w14:paraId="62E56CE0" w14:textId="77777777" w:rsidR="00000000" w:rsidRDefault="00364BE1">
      <w:pPr>
        <w:pStyle w:val="a0"/>
        <w:rPr>
          <w:rtl/>
        </w:rPr>
      </w:pPr>
    </w:p>
    <w:p w14:paraId="168EBFA5" w14:textId="77777777" w:rsidR="00000000" w:rsidRDefault="00364BE1">
      <w:pPr>
        <w:pStyle w:val="a0"/>
        <w:rPr>
          <w:rFonts w:hint="cs"/>
          <w:rtl/>
        </w:rPr>
      </w:pPr>
      <w:r>
        <w:rPr>
          <w:rFonts w:hint="cs"/>
          <w:rtl/>
        </w:rPr>
        <w:t>והמדינה חושבת שמח'ול בסדר, הוא חבר כנסת. אין מה לעשות. יכולות להיות לי הרבה טענות אליו, אבל חבר הכנסת מח'ול, ולא רק הוא, כל אדם ואדם, כל אדם ואזרח, אם המדינה חושבת שיש אתו בעיה, המדינה תביא</w:t>
      </w:r>
      <w:r>
        <w:rPr>
          <w:rFonts w:hint="cs"/>
          <w:rtl/>
        </w:rPr>
        <w:t xml:space="preserve"> אותו לכס המשפט. אם לא - וודאי שפה אין בעיה כזאת, לא על זה אנחנו מדברים - לא יעלה על הדעת שיקום אדם כמו יגאל עמיר ויחשוב שהוא מושיע את ישראל ועושה דין לעצמו ורוצח - - - </w:t>
      </w:r>
    </w:p>
    <w:p w14:paraId="7D5AD07D" w14:textId="77777777" w:rsidR="00000000" w:rsidRDefault="00364BE1">
      <w:pPr>
        <w:pStyle w:val="a0"/>
        <w:rPr>
          <w:rFonts w:hint="cs"/>
          <w:rtl/>
        </w:rPr>
      </w:pPr>
    </w:p>
    <w:p w14:paraId="1FFD4A6A" w14:textId="77777777" w:rsidR="00000000" w:rsidRDefault="00364BE1">
      <w:pPr>
        <w:pStyle w:val="af0"/>
        <w:rPr>
          <w:rtl/>
        </w:rPr>
      </w:pPr>
      <w:r>
        <w:rPr>
          <w:rFonts w:hint="eastAsia"/>
          <w:rtl/>
        </w:rPr>
        <w:t>עזמי</w:t>
      </w:r>
      <w:r>
        <w:rPr>
          <w:rtl/>
        </w:rPr>
        <w:t xml:space="preserve"> בשארה (בל"ד):</w:t>
      </w:r>
    </w:p>
    <w:p w14:paraId="531C99DA" w14:textId="77777777" w:rsidR="00000000" w:rsidRDefault="00364BE1">
      <w:pPr>
        <w:pStyle w:val="a0"/>
        <w:rPr>
          <w:rFonts w:hint="cs"/>
          <w:rtl/>
        </w:rPr>
      </w:pPr>
    </w:p>
    <w:p w14:paraId="0B4715C4" w14:textId="77777777" w:rsidR="00000000" w:rsidRDefault="00364BE1">
      <w:pPr>
        <w:pStyle w:val="a0"/>
        <w:rPr>
          <w:rFonts w:hint="cs"/>
          <w:rtl/>
        </w:rPr>
      </w:pPr>
      <w:r>
        <w:rPr>
          <w:rFonts w:hint="cs"/>
          <w:rtl/>
        </w:rPr>
        <w:t xml:space="preserve">הוא לא עושה דין לעצמו. הוא רוצח. הבעיה של יגאל עמיר שהוא עשה דין </w:t>
      </w:r>
      <w:r>
        <w:rPr>
          <w:rFonts w:hint="cs"/>
          <w:rtl/>
        </w:rPr>
        <w:t>לעצמו? זו הבעיה של עמיר?</w:t>
      </w:r>
    </w:p>
    <w:p w14:paraId="411AC450" w14:textId="77777777" w:rsidR="00000000" w:rsidRDefault="00364BE1">
      <w:pPr>
        <w:pStyle w:val="a0"/>
        <w:ind w:firstLine="0"/>
        <w:rPr>
          <w:rFonts w:hint="cs"/>
          <w:rtl/>
        </w:rPr>
      </w:pPr>
    </w:p>
    <w:p w14:paraId="3AEA0F2C" w14:textId="77777777" w:rsidR="00000000" w:rsidRDefault="00364BE1">
      <w:pPr>
        <w:pStyle w:val="af1"/>
        <w:rPr>
          <w:rtl/>
        </w:rPr>
      </w:pPr>
      <w:r>
        <w:rPr>
          <w:rtl/>
        </w:rPr>
        <w:t>היו"ר משה כחלון:</w:t>
      </w:r>
    </w:p>
    <w:p w14:paraId="4054EA38" w14:textId="77777777" w:rsidR="00000000" w:rsidRDefault="00364BE1">
      <w:pPr>
        <w:pStyle w:val="a0"/>
        <w:rPr>
          <w:rtl/>
        </w:rPr>
      </w:pPr>
    </w:p>
    <w:p w14:paraId="14AA3B04" w14:textId="77777777" w:rsidR="00000000" w:rsidRDefault="00364BE1">
      <w:pPr>
        <w:pStyle w:val="a0"/>
        <w:rPr>
          <w:rFonts w:hint="cs"/>
          <w:rtl/>
        </w:rPr>
      </w:pPr>
      <w:r>
        <w:rPr>
          <w:rFonts w:hint="cs"/>
          <w:rtl/>
        </w:rPr>
        <w:t xml:space="preserve">חבר הכנסת בשארה, בבקשה תאפשר לו לסיים. </w:t>
      </w:r>
    </w:p>
    <w:p w14:paraId="61A6C5AB" w14:textId="77777777" w:rsidR="00000000" w:rsidRDefault="00364BE1">
      <w:pPr>
        <w:pStyle w:val="a0"/>
        <w:rPr>
          <w:rFonts w:hint="cs"/>
          <w:rtl/>
        </w:rPr>
      </w:pPr>
    </w:p>
    <w:p w14:paraId="55FA1A52" w14:textId="77777777" w:rsidR="00000000" w:rsidRDefault="00364BE1">
      <w:pPr>
        <w:pStyle w:val="-"/>
        <w:rPr>
          <w:rtl/>
        </w:rPr>
      </w:pPr>
      <w:bookmarkStart w:id="309" w:name="FS000001068T10_03_2004_15_02_47C"/>
      <w:bookmarkEnd w:id="309"/>
      <w:r>
        <w:rPr>
          <w:rtl/>
        </w:rPr>
        <w:t>ניסן סלומינסקי (מפד"ל):</w:t>
      </w:r>
    </w:p>
    <w:p w14:paraId="76D09686" w14:textId="77777777" w:rsidR="00000000" w:rsidRDefault="00364BE1">
      <w:pPr>
        <w:pStyle w:val="a0"/>
        <w:rPr>
          <w:rtl/>
        </w:rPr>
      </w:pPr>
    </w:p>
    <w:p w14:paraId="3B2B919C" w14:textId="77777777" w:rsidR="00000000" w:rsidRDefault="00364BE1">
      <w:pPr>
        <w:pStyle w:val="a0"/>
        <w:rPr>
          <w:rFonts w:hint="cs"/>
          <w:rtl/>
        </w:rPr>
      </w:pPr>
      <w:r>
        <w:rPr>
          <w:rFonts w:hint="cs"/>
          <w:rtl/>
        </w:rPr>
        <w:t xml:space="preserve">לא יעלה על הדעת, שאדם, יהודי ולא יהודי, זה לא משנה, במדינת ישראל, ייקח את החוק שהוא חושב אפילו - - - </w:t>
      </w:r>
    </w:p>
    <w:p w14:paraId="117DDC20" w14:textId="77777777" w:rsidR="00000000" w:rsidRDefault="00364BE1">
      <w:pPr>
        <w:pStyle w:val="a0"/>
        <w:rPr>
          <w:rFonts w:hint="cs"/>
          <w:rtl/>
        </w:rPr>
      </w:pPr>
    </w:p>
    <w:p w14:paraId="247271EC" w14:textId="77777777" w:rsidR="00000000" w:rsidRDefault="00364BE1">
      <w:pPr>
        <w:pStyle w:val="af0"/>
        <w:rPr>
          <w:rtl/>
        </w:rPr>
      </w:pPr>
      <w:r>
        <w:rPr>
          <w:rFonts w:hint="eastAsia"/>
          <w:rtl/>
        </w:rPr>
        <w:t>ג</w:t>
      </w:r>
      <w:r>
        <w:rPr>
          <w:rtl/>
        </w:rPr>
        <w:t>'מאל זחאלקה (בל"ד):</w:t>
      </w:r>
    </w:p>
    <w:p w14:paraId="55892A59" w14:textId="77777777" w:rsidR="00000000" w:rsidRDefault="00364BE1">
      <w:pPr>
        <w:pStyle w:val="a0"/>
        <w:rPr>
          <w:rFonts w:hint="cs"/>
          <w:rtl/>
        </w:rPr>
      </w:pPr>
    </w:p>
    <w:p w14:paraId="0A2A7A58" w14:textId="77777777" w:rsidR="00000000" w:rsidRDefault="00364BE1">
      <w:pPr>
        <w:pStyle w:val="a0"/>
        <w:rPr>
          <w:rFonts w:hint="cs"/>
          <w:rtl/>
        </w:rPr>
      </w:pPr>
      <w:r>
        <w:rPr>
          <w:rFonts w:hint="cs"/>
          <w:rtl/>
        </w:rPr>
        <w:t xml:space="preserve">זה כן עלה על דעתם של </w:t>
      </w:r>
      <w:r>
        <w:rPr>
          <w:rFonts w:hint="cs"/>
          <w:rtl/>
        </w:rPr>
        <w:t>אנשים.</w:t>
      </w:r>
    </w:p>
    <w:p w14:paraId="1AA42590" w14:textId="77777777" w:rsidR="00000000" w:rsidRDefault="00364BE1">
      <w:pPr>
        <w:pStyle w:val="a0"/>
        <w:ind w:firstLine="0"/>
        <w:rPr>
          <w:rFonts w:hint="cs"/>
          <w:rtl/>
        </w:rPr>
      </w:pPr>
    </w:p>
    <w:p w14:paraId="2641C381" w14:textId="77777777" w:rsidR="00000000" w:rsidRDefault="00364BE1">
      <w:pPr>
        <w:pStyle w:val="-"/>
        <w:rPr>
          <w:rtl/>
        </w:rPr>
      </w:pPr>
      <w:bookmarkStart w:id="310" w:name="FS000001068T10_03_2004_15_42_42C"/>
      <w:bookmarkEnd w:id="310"/>
      <w:r>
        <w:rPr>
          <w:rtl/>
        </w:rPr>
        <w:t>ניסן סלומינסקי (מפד"ל):</w:t>
      </w:r>
    </w:p>
    <w:p w14:paraId="43F5FC90" w14:textId="77777777" w:rsidR="00000000" w:rsidRDefault="00364BE1">
      <w:pPr>
        <w:pStyle w:val="a0"/>
        <w:rPr>
          <w:rtl/>
        </w:rPr>
      </w:pPr>
    </w:p>
    <w:p w14:paraId="4EE6EBD7" w14:textId="77777777" w:rsidR="00000000" w:rsidRDefault="00364BE1">
      <w:pPr>
        <w:pStyle w:val="a0"/>
        <w:rPr>
          <w:rFonts w:hint="cs"/>
          <w:rtl/>
        </w:rPr>
      </w:pPr>
      <w:r>
        <w:rPr>
          <w:rFonts w:hint="cs"/>
          <w:rtl/>
        </w:rPr>
        <w:t xml:space="preserve">- - - שייקח ויעשה דין לעצמו. לא יעלה על הדעת - - - </w:t>
      </w:r>
    </w:p>
    <w:p w14:paraId="0BF2748B" w14:textId="77777777" w:rsidR="00000000" w:rsidRDefault="00364BE1">
      <w:pPr>
        <w:pStyle w:val="af0"/>
        <w:rPr>
          <w:rFonts w:hint="cs"/>
          <w:rtl/>
        </w:rPr>
      </w:pPr>
    </w:p>
    <w:p w14:paraId="6F6DBF60" w14:textId="77777777" w:rsidR="00000000" w:rsidRDefault="00364BE1">
      <w:pPr>
        <w:pStyle w:val="af0"/>
        <w:rPr>
          <w:rtl/>
        </w:rPr>
      </w:pPr>
      <w:r>
        <w:rPr>
          <w:rFonts w:hint="eastAsia"/>
          <w:rtl/>
        </w:rPr>
        <w:t>עזמי</w:t>
      </w:r>
      <w:r>
        <w:rPr>
          <w:rtl/>
        </w:rPr>
        <w:t xml:space="preserve"> בשארה (בל"ד):</w:t>
      </w:r>
    </w:p>
    <w:p w14:paraId="6053BFA2" w14:textId="77777777" w:rsidR="00000000" w:rsidRDefault="00364BE1">
      <w:pPr>
        <w:pStyle w:val="a0"/>
        <w:rPr>
          <w:rFonts w:hint="cs"/>
          <w:rtl/>
        </w:rPr>
      </w:pPr>
    </w:p>
    <w:p w14:paraId="07EB8A23" w14:textId="77777777" w:rsidR="00000000" w:rsidRDefault="00364BE1">
      <w:pPr>
        <w:pStyle w:val="a0"/>
        <w:rPr>
          <w:rFonts w:hint="cs"/>
          <w:rtl/>
        </w:rPr>
      </w:pPr>
      <w:r>
        <w:rPr>
          <w:rFonts w:hint="cs"/>
          <w:rtl/>
        </w:rPr>
        <w:t xml:space="preserve">זה דין? </w:t>
      </w:r>
    </w:p>
    <w:p w14:paraId="721F23D9" w14:textId="77777777" w:rsidR="00000000" w:rsidRDefault="00364BE1">
      <w:pPr>
        <w:pStyle w:val="a0"/>
        <w:ind w:firstLine="0"/>
        <w:rPr>
          <w:rFonts w:hint="cs"/>
          <w:rtl/>
        </w:rPr>
      </w:pPr>
    </w:p>
    <w:p w14:paraId="2FAF3272" w14:textId="77777777" w:rsidR="00000000" w:rsidRDefault="00364BE1">
      <w:pPr>
        <w:pStyle w:val="-"/>
        <w:rPr>
          <w:rtl/>
        </w:rPr>
      </w:pPr>
      <w:bookmarkStart w:id="311" w:name="FS000001068T10_03_2004_15_43_02C"/>
      <w:bookmarkEnd w:id="311"/>
      <w:r>
        <w:rPr>
          <w:rtl/>
        </w:rPr>
        <w:t>ניסן סלומינסקי (מפד"ל):</w:t>
      </w:r>
    </w:p>
    <w:p w14:paraId="6F2F0791" w14:textId="77777777" w:rsidR="00000000" w:rsidRDefault="00364BE1">
      <w:pPr>
        <w:pStyle w:val="a0"/>
        <w:rPr>
          <w:rtl/>
        </w:rPr>
      </w:pPr>
    </w:p>
    <w:p w14:paraId="7A4242CE" w14:textId="77777777" w:rsidR="00000000" w:rsidRDefault="00364BE1">
      <w:pPr>
        <w:pStyle w:val="a0"/>
        <w:rPr>
          <w:rFonts w:hint="cs"/>
          <w:rtl/>
        </w:rPr>
      </w:pPr>
      <w:r>
        <w:rPr>
          <w:rFonts w:hint="cs"/>
          <w:rtl/>
        </w:rPr>
        <w:t xml:space="preserve">תן לי דקה. </w:t>
      </w:r>
    </w:p>
    <w:p w14:paraId="5B09BFDC" w14:textId="77777777" w:rsidR="00000000" w:rsidRDefault="00364BE1">
      <w:pPr>
        <w:pStyle w:val="a0"/>
        <w:ind w:firstLine="0"/>
        <w:rPr>
          <w:rFonts w:hint="cs"/>
          <w:rtl/>
        </w:rPr>
      </w:pPr>
    </w:p>
    <w:p w14:paraId="201251D6" w14:textId="77777777" w:rsidR="00000000" w:rsidRDefault="00364BE1">
      <w:pPr>
        <w:pStyle w:val="af1"/>
        <w:rPr>
          <w:rtl/>
        </w:rPr>
      </w:pPr>
      <w:r>
        <w:rPr>
          <w:rtl/>
        </w:rPr>
        <w:t>היו"ר משה כחלון:</w:t>
      </w:r>
    </w:p>
    <w:p w14:paraId="79DA3C54" w14:textId="77777777" w:rsidR="00000000" w:rsidRDefault="00364BE1">
      <w:pPr>
        <w:pStyle w:val="a0"/>
        <w:rPr>
          <w:rtl/>
        </w:rPr>
      </w:pPr>
    </w:p>
    <w:p w14:paraId="44496E8F" w14:textId="77777777" w:rsidR="00000000" w:rsidRDefault="00364BE1">
      <w:pPr>
        <w:pStyle w:val="a0"/>
        <w:rPr>
          <w:rFonts w:hint="cs"/>
          <w:rtl/>
        </w:rPr>
      </w:pPr>
      <w:r>
        <w:rPr>
          <w:rFonts w:hint="cs"/>
          <w:rtl/>
        </w:rPr>
        <w:t xml:space="preserve">חברי הכנסת, בבקשה. יש לו שלוש דקות בסך הכול. </w:t>
      </w:r>
    </w:p>
    <w:p w14:paraId="50232A28" w14:textId="77777777" w:rsidR="00000000" w:rsidRDefault="00364BE1">
      <w:pPr>
        <w:pStyle w:val="a0"/>
        <w:rPr>
          <w:rFonts w:hint="cs"/>
          <w:rtl/>
        </w:rPr>
      </w:pPr>
    </w:p>
    <w:p w14:paraId="701521EF" w14:textId="77777777" w:rsidR="00000000" w:rsidRDefault="00364BE1">
      <w:pPr>
        <w:pStyle w:val="af0"/>
        <w:rPr>
          <w:rtl/>
        </w:rPr>
      </w:pPr>
      <w:r>
        <w:rPr>
          <w:rFonts w:hint="eastAsia"/>
          <w:rtl/>
        </w:rPr>
        <w:t>ג</w:t>
      </w:r>
      <w:r>
        <w:rPr>
          <w:rtl/>
        </w:rPr>
        <w:t>'מאל זחאלקה (בל"ד):</w:t>
      </w:r>
    </w:p>
    <w:p w14:paraId="75C3D31E" w14:textId="77777777" w:rsidR="00000000" w:rsidRDefault="00364BE1">
      <w:pPr>
        <w:pStyle w:val="a0"/>
        <w:rPr>
          <w:rFonts w:hint="cs"/>
          <w:rtl/>
        </w:rPr>
      </w:pPr>
    </w:p>
    <w:p w14:paraId="74872B7E" w14:textId="77777777" w:rsidR="00000000" w:rsidRDefault="00364BE1">
      <w:pPr>
        <w:pStyle w:val="a0"/>
        <w:rPr>
          <w:rFonts w:hint="cs"/>
          <w:rtl/>
        </w:rPr>
      </w:pPr>
      <w:r>
        <w:rPr>
          <w:rFonts w:hint="cs"/>
          <w:rtl/>
        </w:rPr>
        <w:t>הוא לא אמר משפט</w:t>
      </w:r>
      <w:r>
        <w:rPr>
          <w:rFonts w:hint="cs"/>
          <w:rtl/>
        </w:rPr>
        <w:t xml:space="preserve"> נורמלי.</w:t>
      </w:r>
    </w:p>
    <w:p w14:paraId="009C7BE3" w14:textId="77777777" w:rsidR="00000000" w:rsidRDefault="00364BE1">
      <w:pPr>
        <w:pStyle w:val="af1"/>
        <w:rPr>
          <w:rtl/>
        </w:rPr>
      </w:pPr>
    </w:p>
    <w:p w14:paraId="0E49515D" w14:textId="77777777" w:rsidR="00000000" w:rsidRDefault="00364BE1">
      <w:pPr>
        <w:pStyle w:val="af1"/>
        <w:rPr>
          <w:rtl/>
        </w:rPr>
      </w:pPr>
      <w:r>
        <w:rPr>
          <w:rtl/>
        </w:rPr>
        <w:t>היו"ר משה כחלון:</w:t>
      </w:r>
    </w:p>
    <w:p w14:paraId="2DC32279" w14:textId="77777777" w:rsidR="00000000" w:rsidRDefault="00364BE1">
      <w:pPr>
        <w:pStyle w:val="a0"/>
        <w:rPr>
          <w:rtl/>
        </w:rPr>
      </w:pPr>
    </w:p>
    <w:p w14:paraId="320E3817" w14:textId="77777777" w:rsidR="00000000" w:rsidRDefault="00364BE1">
      <w:pPr>
        <w:pStyle w:val="a0"/>
        <w:rPr>
          <w:rFonts w:hint="cs"/>
          <w:rtl/>
        </w:rPr>
      </w:pPr>
      <w:r>
        <w:rPr>
          <w:rFonts w:hint="cs"/>
          <w:rtl/>
        </w:rPr>
        <w:t xml:space="preserve">הערת קריאת ביניים, זה נרשם בפרוטוקול. </w:t>
      </w:r>
    </w:p>
    <w:p w14:paraId="668A880F" w14:textId="77777777" w:rsidR="00000000" w:rsidRDefault="00364BE1">
      <w:pPr>
        <w:pStyle w:val="a0"/>
        <w:rPr>
          <w:rFonts w:hint="cs"/>
          <w:rtl/>
        </w:rPr>
      </w:pPr>
    </w:p>
    <w:p w14:paraId="6B928465" w14:textId="77777777" w:rsidR="00000000" w:rsidRDefault="00364BE1">
      <w:pPr>
        <w:pStyle w:val="-"/>
        <w:rPr>
          <w:rtl/>
        </w:rPr>
      </w:pPr>
      <w:bookmarkStart w:id="312" w:name="FS000001068T10_03_2004_15_03_27C"/>
      <w:bookmarkEnd w:id="312"/>
      <w:r>
        <w:rPr>
          <w:rtl/>
        </w:rPr>
        <w:t>ניסן סלומינסקי (מפד"ל):</w:t>
      </w:r>
    </w:p>
    <w:p w14:paraId="6EEE1039" w14:textId="77777777" w:rsidR="00000000" w:rsidRDefault="00364BE1">
      <w:pPr>
        <w:pStyle w:val="a0"/>
        <w:ind w:firstLine="0"/>
        <w:rPr>
          <w:rFonts w:hint="cs"/>
          <w:rtl/>
        </w:rPr>
      </w:pPr>
    </w:p>
    <w:p w14:paraId="3DF14C86" w14:textId="77777777" w:rsidR="00000000" w:rsidRDefault="00364BE1">
      <w:pPr>
        <w:pStyle w:val="a0"/>
        <w:rPr>
          <w:rFonts w:hint="cs"/>
          <w:rtl/>
        </w:rPr>
      </w:pPr>
      <w:r>
        <w:rPr>
          <w:rFonts w:hint="cs"/>
          <w:rtl/>
        </w:rPr>
        <w:t>אולי תלמד מה זה הביטוי "לעשות דין לעצמו". תלמד מה זה הביטוי, כמו שפעם מישהו אמר כאן "חמור נושא ספרים", והיה רעש גדול. תלמד פעם מה זה הביטוי "לעשות דין לעצמו".</w:t>
      </w:r>
    </w:p>
    <w:p w14:paraId="6D118738" w14:textId="77777777" w:rsidR="00000000" w:rsidRDefault="00364BE1">
      <w:pPr>
        <w:pStyle w:val="a0"/>
        <w:rPr>
          <w:rFonts w:hint="cs"/>
          <w:rtl/>
        </w:rPr>
      </w:pPr>
    </w:p>
    <w:p w14:paraId="547D67AD" w14:textId="77777777" w:rsidR="00000000" w:rsidRDefault="00364BE1">
      <w:pPr>
        <w:pStyle w:val="af0"/>
        <w:rPr>
          <w:rtl/>
        </w:rPr>
      </w:pPr>
      <w:r>
        <w:rPr>
          <w:rFonts w:hint="eastAsia"/>
          <w:rtl/>
        </w:rPr>
        <w:t>ג</w:t>
      </w:r>
      <w:r>
        <w:rPr>
          <w:rtl/>
        </w:rPr>
        <w:t>'מ</w:t>
      </w:r>
      <w:r>
        <w:rPr>
          <w:rtl/>
        </w:rPr>
        <w:t>אל זחאלקה (בל"ד):</w:t>
      </w:r>
    </w:p>
    <w:p w14:paraId="69FF4D42" w14:textId="77777777" w:rsidR="00000000" w:rsidRDefault="00364BE1">
      <w:pPr>
        <w:pStyle w:val="a0"/>
        <w:rPr>
          <w:rFonts w:hint="cs"/>
          <w:rtl/>
        </w:rPr>
      </w:pPr>
    </w:p>
    <w:p w14:paraId="0243CF06" w14:textId="77777777" w:rsidR="00000000" w:rsidRDefault="00364BE1">
      <w:pPr>
        <w:pStyle w:val="a0"/>
        <w:rPr>
          <w:rFonts w:hint="cs"/>
          <w:rtl/>
        </w:rPr>
      </w:pPr>
      <w:r>
        <w:rPr>
          <w:rFonts w:hint="cs"/>
          <w:rtl/>
        </w:rPr>
        <w:t>הוא יכול ללמד אותך.</w:t>
      </w:r>
    </w:p>
    <w:p w14:paraId="7E69B7D2" w14:textId="77777777" w:rsidR="00000000" w:rsidRDefault="00364BE1">
      <w:pPr>
        <w:pStyle w:val="a0"/>
        <w:rPr>
          <w:rFonts w:hint="cs"/>
          <w:rtl/>
        </w:rPr>
      </w:pPr>
    </w:p>
    <w:p w14:paraId="38BDFEA9" w14:textId="77777777" w:rsidR="00000000" w:rsidRDefault="00364BE1">
      <w:pPr>
        <w:pStyle w:val="-"/>
        <w:rPr>
          <w:rtl/>
        </w:rPr>
      </w:pPr>
      <w:bookmarkStart w:id="313" w:name="FS000001068T10_03_2004_15_03_43C"/>
      <w:bookmarkEnd w:id="313"/>
      <w:r>
        <w:rPr>
          <w:rtl/>
        </w:rPr>
        <w:t>ניסן סלומינסקי (מפד"ל):</w:t>
      </w:r>
    </w:p>
    <w:p w14:paraId="6BDF5E40" w14:textId="77777777" w:rsidR="00000000" w:rsidRDefault="00364BE1">
      <w:pPr>
        <w:pStyle w:val="a0"/>
        <w:rPr>
          <w:rtl/>
        </w:rPr>
      </w:pPr>
    </w:p>
    <w:p w14:paraId="732FBAAD" w14:textId="77777777" w:rsidR="00000000" w:rsidRDefault="00364BE1">
      <w:pPr>
        <w:pStyle w:val="a0"/>
        <w:rPr>
          <w:rFonts w:hint="cs"/>
          <w:rtl/>
        </w:rPr>
      </w:pPr>
      <w:r>
        <w:rPr>
          <w:rFonts w:hint="cs"/>
          <w:rtl/>
        </w:rPr>
        <w:t xml:space="preserve">אם הוא יכול, אני אשמח, אבל הוא לא מדבר כאילו הוא יודע את זה. </w:t>
      </w:r>
    </w:p>
    <w:p w14:paraId="091981C0" w14:textId="77777777" w:rsidR="00000000" w:rsidRDefault="00364BE1">
      <w:pPr>
        <w:pStyle w:val="a0"/>
        <w:rPr>
          <w:rFonts w:hint="cs"/>
          <w:rtl/>
        </w:rPr>
      </w:pPr>
    </w:p>
    <w:p w14:paraId="329362D1" w14:textId="77777777" w:rsidR="00000000" w:rsidRDefault="00364BE1">
      <w:pPr>
        <w:pStyle w:val="a0"/>
        <w:rPr>
          <w:rFonts w:hint="cs"/>
          <w:rtl/>
        </w:rPr>
      </w:pPr>
      <w:r>
        <w:rPr>
          <w:rFonts w:hint="cs"/>
          <w:rtl/>
        </w:rPr>
        <w:t>לכן אני אומר שוב, לא יכול להיות דבר כזה, ואנחנו מגנים בכל תוקף, אבל לא רק מגנים, המדינה צריכה לעשות כל מה שהיא יכולה כדי לאתר כל</w:t>
      </w:r>
      <w:r>
        <w:rPr>
          <w:rFonts w:hint="cs"/>
          <w:rtl/>
        </w:rPr>
        <w:t xml:space="preserve"> ניצנים אפילו, אם ישנם, לדבר כזה, ולעצור אותם לפני שהם מתחילים לגדול.</w:t>
      </w:r>
    </w:p>
    <w:p w14:paraId="5B42AB04" w14:textId="77777777" w:rsidR="00000000" w:rsidRDefault="00364BE1">
      <w:pPr>
        <w:pStyle w:val="a0"/>
        <w:rPr>
          <w:rFonts w:hint="cs"/>
          <w:rtl/>
        </w:rPr>
      </w:pPr>
    </w:p>
    <w:p w14:paraId="27A7900C" w14:textId="77777777" w:rsidR="00000000" w:rsidRDefault="00364BE1">
      <w:pPr>
        <w:pStyle w:val="a0"/>
        <w:rPr>
          <w:rFonts w:hint="cs"/>
          <w:rtl/>
        </w:rPr>
      </w:pPr>
      <w:r>
        <w:rPr>
          <w:rFonts w:hint="cs"/>
          <w:rtl/>
        </w:rPr>
        <w:t xml:space="preserve"> אני מקווה מאוד שמשטרת ישראל, עם כל העומס והלחץ שיש עליה, תפנה תשומת לב גדולה לנושא הזה, כי אנשים כאלה רק מביאים חורבן. הם לא מביאים דבר פרט להרס ולחורבן. אם יש טענות למישהו, שיפנה אותן</w:t>
      </w:r>
      <w:r>
        <w:rPr>
          <w:rFonts w:hint="cs"/>
          <w:rtl/>
        </w:rPr>
        <w:t xml:space="preserve"> לבית-המשפט, למשטרה. אין אדם שיכול לקחת את החוק לידיו בנושאים האלה, בוודאי בנושאים האלה שאדם לא עשה דבר.</w:t>
      </w:r>
    </w:p>
    <w:p w14:paraId="624DDCCC" w14:textId="77777777" w:rsidR="00000000" w:rsidRDefault="00364BE1">
      <w:pPr>
        <w:pStyle w:val="a0"/>
        <w:rPr>
          <w:rFonts w:hint="cs"/>
          <w:rtl/>
        </w:rPr>
      </w:pPr>
    </w:p>
    <w:p w14:paraId="601C600A" w14:textId="77777777" w:rsidR="00000000" w:rsidRDefault="00364BE1">
      <w:pPr>
        <w:pStyle w:val="a0"/>
        <w:rPr>
          <w:rFonts w:hint="cs"/>
          <w:rtl/>
        </w:rPr>
      </w:pPr>
      <w:r>
        <w:rPr>
          <w:rFonts w:hint="cs"/>
          <w:rtl/>
        </w:rPr>
        <w:t>אני רוצה, מצד אחד, לברך את משטרת ישראל שחשפה את הדבר. זה אומנם ארך זמן, אבל היא חשפה זאת. מצד שני, אני מקווה שלא נתחיל להקים עוד פעם מחתרות. אם יש עוד</w:t>
      </w:r>
      <w:r>
        <w:rPr>
          <w:rFonts w:hint="cs"/>
          <w:rtl/>
        </w:rPr>
        <w:t xml:space="preserve"> אחד ועוד שניים, יש למצות את הדין אתם. אני פונה שוב למשטרת ישראל, תעשו הכול כדי לתפוס כל ניצן כזה קטן לפני שהוא גדל. תודה רבה.  </w:t>
      </w:r>
    </w:p>
    <w:p w14:paraId="3B9D48FC" w14:textId="77777777" w:rsidR="00000000" w:rsidRDefault="00364BE1">
      <w:pPr>
        <w:pStyle w:val="a0"/>
        <w:rPr>
          <w:rFonts w:hint="cs"/>
          <w:rtl/>
        </w:rPr>
      </w:pPr>
    </w:p>
    <w:p w14:paraId="1C05ADDC" w14:textId="77777777" w:rsidR="00000000" w:rsidRDefault="00364BE1">
      <w:pPr>
        <w:pStyle w:val="af1"/>
        <w:rPr>
          <w:rtl/>
        </w:rPr>
      </w:pPr>
      <w:r>
        <w:rPr>
          <w:rtl/>
        </w:rPr>
        <w:t>היו"ר משה כחלון:</w:t>
      </w:r>
    </w:p>
    <w:p w14:paraId="20EBA13F" w14:textId="77777777" w:rsidR="00000000" w:rsidRDefault="00364BE1">
      <w:pPr>
        <w:pStyle w:val="a0"/>
        <w:rPr>
          <w:rtl/>
        </w:rPr>
      </w:pPr>
    </w:p>
    <w:p w14:paraId="0A95BCF1" w14:textId="77777777" w:rsidR="00000000" w:rsidRDefault="00364BE1">
      <w:pPr>
        <w:pStyle w:val="a0"/>
        <w:rPr>
          <w:rFonts w:hint="cs"/>
          <w:rtl/>
        </w:rPr>
      </w:pPr>
      <w:r>
        <w:rPr>
          <w:rFonts w:hint="cs"/>
          <w:rtl/>
        </w:rPr>
        <w:t>תודה. חבר הכנסת מיכאל מלכיאור, בבקשה.</w:t>
      </w:r>
    </w:p>
    <w:p w14:paraId="2D7E0EDE" w14:textId="77777777" w:rsidR="00000000" w:rsidRDefault="00364BE1">
      <w:pPr>
        <w:pStyle w:val="a0"/>
        <w:rPr>
          <w:rFonts w:hint="cs"/>
          <w:rtl/>
        </w:rPr>
      </w:pPr>
    </w:p>
    <w:p w14:paraId="580D1FA8" w14:textId="77777777" w:rsidR="00000000" w:rsidRDefault="00364BE1">
      <w:pPr>
        <w:pStyle w:val="a"/>
        <w:rPr>
          <w:rtl/>
        </w:rPr>
      </w:pPr>
      <w:bookmarkStart w:id="314" w:name="FS000000449T10_03_2004_15_05_11"/>
      <w:bookmarkStart w:id="315" w:name="FS000000449T10_03_2004_15_51_10"/>
      <w:bookmarkStart w:id="316" w:name="_Toc71352051"/>
      <w:bookmarkEnd w:id="314"/>
      <w:bookmarkEnd w:id="315"/>
      <w:r>
        <w:rPr>
          <w:rFonts w:hint="eastAsia"/>
          <w:rtl/>
        </w:rPr>
        <w:t>מיכאל</w:t>
      </w:r>
      <w:r>
        <w:rPr>
          <w:rtl/>
        </w:rPr>
        <w:t xml:space="preserve"> מלכיאור (העבודה-מימד):</w:t>
      </w:r>
      <w:bookmarkEnd w:id="316"/>
    </w:p>
    <w:p w14:paraId="0A84550A" w14:textId="77777777" w:rsidR="00000000" w:rsidRDefault="00364BE1">
      <w:pPr>
        <w:pStyle w:val="a0"/>
        <w:ind w:firstLine="0"/>
        <w:rPr>
          <w:rFonts w:hint="cs"/>
          <w:rtl/>
        </w:rPr>
      </w:pPr>
    </w:p>
    <w:p w14:paraId="11BF0E6B" w14:textId="77777777" w:rsidR="00000000" w:rsidRDefault="00364BE1">
      <w:pPr>
        <w:pStyle w:val="a0"/>
        <w:rPr>
          <w:rFonts w:hint="cs"/>
          <w:rtl/>
        </w:rPr>
      </w:pPr>
      <w:r>
        <w:rPr>
          <w:rFonts w:hint="cs"/>
          <w:rtl/>
        </w:rPr>
        <w:t xml:space="preserve">כבוד היושבת-ראש, עמיתי חברי הכנסת, חבר </w:t>
      </w:r>
      <w:r>
        <w:rPr>
          <w:rFonts w:hint="cs"/>
          <w:rtl/>
        </w:rPr>
        <w:t>הכנסת סלומינסקי אמר את שלו והלך. אני רוצה להגיד, שאם לוקחים לחם מהמכולת ונותנים לילד עני, זה נקרא אולי לקחת את החוק לידיים. לרצוח זה לרצוח ולא לקחת את החוק לידיים. זה לא עניין של סמנטיקה, זה עניין של מהות.</w:t>
      </w:r>
    </w:p>
    <w:p w14:paraId="6998D1AC" w14:textId="77777777" w:rsidR="00000000" w:rsidRDefault="00364BE1">
      <w:pPr>
        <w:pStyle w:val="a0"/>
        <w:rPr>
          <w:rFonts w:hint="cs"/>
          <w:rtl/>
        </w:rPr>
      </w:pPr>
      <w:r>
        <w:rPr>
          <w:rFonts w:hint="cs"/>
          <w:rtl/>
        </w:rPr>
        <w:tab/>
      </w:r>
    </w:p>
    <w:p w14:paraId="26B0932B" w14:textId="77777777" w:rsidR="00000000" w:rsidRDefault="00364BE1">
      <w:pPr>
        <w:pStyle w:val="a0"/>
        <w:rPr>
          <w:rFonts w:hint="cs"/>
          <w:rtl/>
        </w:rPr>
      </w:pPr>
      <w:r>
        <w:rPr>
          <w:rFonts w:hint="cs"/>
          <w:rtl/>
        </w:rPr>
        <w:t>יש סיפור בספר בראשית על שני בני יעקב, שמעון ולוי</w:t>
      </w:r>
      <w:r>
        <w:rPr>
          <w:rFonts w:hint="cs"/>
          <w:rtl/>
        </w:rPr>
        <w:t>, שהלכו בחמתם ובזעמם כי עז, והרגו עיר שלמה על אנשיה. כשהם חוזרים לאביהם, ליעקב אבינו, הוא מגנה אותם בצורה שאולי קצת דומה לגינוי שעכשיו - רבותי, אפשר להקשיב?</w:t>
      </w:r>
    </w:p>
    <w:p w14:paraId="5F0AB0BC" w14:textId="77777777" w:rsidR="00000000" w:rsidRDefault="00364BE1">
      <w:pPr>
        <w:pStyle w:val="a0"/>
        <w:rPr>
          <w:rFonts w:hint="cs"/>
          <w:rtl/>
        </w:rPr>
      </w:pPr>
    </w:p>
    <w:p w14:paraId="382B0D84" w14:textId="77777777" w:rsidR="00000000" w:rsidRDefault="00364BE1">
      <w:pPr>
        <w:pStyle w:val="af1"/>
        <w:rPr>
          <w:rtl/>
        </w:rPr>
      </w:pPr>
      <w:r>
        <w:rPr>
          <w:rtl/>
        </w:rPr>
        <w:t>היו"ר ראובן ריבלין:</w:t>
      </w:r>
    </w:p>
    <w:p w14:paraId="66B24609" w14:textId="77777777" w:rsidR="00000000" w:rsidRDefault="00364BE1">
      <w:pPr>
        <w:pStyle w:val="a0"/>
        <w:rPr>
          <w:rtl/>
        </w:rPr>
      </w:pPr>
    </w:p>
    <w:p w14:paraId="6035B33D" w14:textId="77777777" w:rsidR="00000000" w:rsidRDefault="00364BE1">
      <w:pPr>
        <w:pStyle w:val="a0"/>
        <w:rPr>
          <w:rFonts w:hint="cs"/>
          <w:rtl/>
        </w:rPr>
      </w:pPr>
      <w:r>
        <w:rPr>
          <w:rFonts w:hint="cs"/>
          <w:rtl/>
        </w:rPr>
        <w:t>מדברים דברי תורה.</w:t>
      </w:r>
    </w:p>
    <w:p w14:paraId="072A218D" w14:textId="77777777" w:rsidR="00000000" w:rsidRDefault="00364BE1">
      <w:pPr>
        <w:pStyle w:val="a0"/>
        <w:ind w:firstLine="0"/>
        <w:rPr>
          <w:rFonts w:hint="cs"/>
          <w:rtl/>
        </w:rPr>
      </w:pPr>
    </w:p>
    <w:p w14:paraId="7655D165" w14:textId="77777777" w:rsidR="00000000" w:rsidRDefault="00364BE1">
      <w:pPr>
        <w:pStyle w:val="-"/>
        <w:rPr>
          <w:rtl/>
        </w:rPr>
      </w:pPr>
      <w:bookmarkStart w:id="317" w:name="FS000001068T10_03_2004_15_50_49C"/>
      <w:bookmarkStart w:id="318" w:name="FS000000449T10_03_2004_15_51_18C"/>
      <w:bookmarkEnd w:id="317"/>
      <w:bookmarkEnd w:id="318"/>
      <w:r>
        <w:rPr>
          <w:rtl/>
        </w:rPr>
        <w:t>מיכאל מלכיאור (העבודה-מימד):</w:t>
      </w:r>
    </w:p>
    <w:p w14:paraId="554F1237" w14:textId="77777777" w:rsidR="00000000" w:rsidRDefault="00364BE1">
      <w:pPr>
        <w:pStyle w:val="a0"/>
        <w:rPr>
          <w:rtl/>
        </w:rPr>
      </w:pPr>
    </w:p>
    <w:p w14:paraId="557AB201" w14:textId="77777777" w:rsidR="00000000" w:rsidRDefault="00364BE1">
      <w:pPr>
        <w:pStyle w:val="a0"/>
        <w:rPr>
          <w:rFonts w:hint="cs"/>
          <w:rtl/>
        </w:rPr>
      </w:pPr>
      <w:r>
        <w:rPr>
          <w:rFonts w:hint="cs"/>
          <w:rtl/>
        </w:rPr>
        <w:t>הוא מגנה אותם כמו שגינה פה ח</w:t>
      </w:r>
      <w:r>
        <w:rPr>
          <w:rFonts w:hint="cs"/>
          <w:rtl/>
        </w:rPr>
        <w:t>בר הכנסת ניסן סלומינסקי. הוא גינה בצורה כזאת שזה לא דבר שמביא תועלת, זה לא דבר טוב, וזה יכול להזיק, ויכולים לבוא לתקוף אותנו.</w:t>
      </w:r>
      <w:bookmarkStart w:id="319" w:name="FS000000449T10_03_2004_15_06_40C"/>
      <w:bookmarkEnd w:id="319"/>
      <w:r>
        <w:rPr>
          <w:rFonts w:hint="cs"/>
          <w:rtl/>
        </w:rPr>
        <w:t xml:space="preserve"> עם זאת, כמה פרשיות אחר כך, כשהוא מברך את כל בניו לפני מיתתו, הוא מגנה את שמעון ולוי בצורה הכי חריפה, הכי מוסרית - שהדבר שהם עשו הו</w:t>
      </w:r>
      <w:r>
        <w:rPr>
          <w:rFonts w:hint="cs"/>
          <w:rtl/>
        </w:rPr>
        <w:t>א דבר בלתי מתקבל על הדעת. יש הרבה מאוד פרשנות ששואלת מה השוני: למה בהתחלה הגינוי היה תועלתני, ורק בסוף, לפני מיתתו, הגינוי היה מהותי, מוסרי, גינוי עד הסוף. יכול להיות שההסבר הוא, שבינתיים יעקב אבינו עבר משבר גדול בחייו וראה אובדן, וראה דברים קשים ביותר, וכ</w:t>
      </w:r>
      <w:r>
        <w:rPr>
          <w:rFonts w:hint="cs"/>
          <w:rtl/>
        </w:rPr>
        <w:t>שהוא מגיע לרגע של אמת, האמת הפנימית שלו יצאה.</w:t>
      </w:r>
    </w:p>
    <w:p w14:paraId="5F0BAB06" w14:textId="77777777" w:rsidR="00000000" w:rsidRDefault="00364BE1">
      <w:pPr>
        <w:pStyle w:val="a0"/>
        <w:rPr>
          <w:rFonts w:hint="cs"/>
          <w:rtl/>
        </w:rPr>
      </w:pPr>
    </w:p>
    <w:p w14:paraId="5DACFD23" w14:textId="77777777" w:rsidR="00000000" w:rsidRDefault="00364BE1">
      <w:pPr>
        <w:pStyle w:val="a0"/>
        <w:rPr>
          <w:rFonts w:hint="cs"/>
          <w:rtl/>
        </w:rPr>
      </w:pPr>
      <w:r>
        <w:rPr>
          <w:rFonts w:hint="cs"/>
          <w:rtl/>
        </w:rPr>
        <w:t>העם היהודי עבר הרבה מאוד דברים במשך הדורות. אין דבר פחות יהודי מדבר שהוא לא אנושי כמו המחתרות למיניהן וכמו המעשה שקרה בחיפה. זה מחפיר, זה מגונה, זה דבר שלא רק מבחינה תועלתנית - בוודאי לא מועיל, אלא זה דבר שלוק</w:t>
      </w:r>
      <w:r>
        <w:rPr>
          <w:rFonts w:hint="cs"/>
          <w:rtl/>
        </w:rPr>
        <w:t xml:space="preserve">ח מאתנו את עצם הצידוק לכך שאנחנו צריכים מדינה יהודית פה. לכן זה כל כך מגונה, ולכן אנחנו חייבים גם לחשוב בצורה עמוקה מאוד על השפה, איך אנחנו מדברים האחד אל השני. איך יכול להיות שיש אנשים בתוכנו שחושבים בכלל שהדבר זה יכול להיות לגיטימי במדינה שלנו. </w:t>
      </w:r>
    </w:p>
    <w:p w14:paraId="50782080" w14:textId="77777777" w:rsidR="00000000" w:rsidRDefault="00364BE1">
      <w:pPr>
        <w:pStyle w:val="a0"/>
        <w:ind w:firstLine="0"/>
        <w:rPr>
          <w:rFonts w:hint="cs"/>
          <w:rtl/>
        </w:rPr>
      </w:pPr>
    </w:p>
    <w:p w14:paraId="2B83A0D9" w14:textId="77777777" w:rsidR="00000000" w:rsidRDefault="00364BE1">
      <w:pPr>
        <w:pStyle w:val="af1"/>
        <w:rPr>
          <w:rtl/>
        </w:rPr>
      </w:pPr>
      <w:r>
        <w:rPr>
          <w:rtl/>
        </w:rPr>
        <w:t>היו"ר ר</w:t>
      </w:r>
      <w:r>
        <w:rPr>
          <w:rtl/>
        </w:rPr>
        <w:t>אובן ריבלין:</w:t>
      </w:r>
    </w:p>
    <w:p w14:paraId="73BE7035" w14:textId="77777777" w:rsidR="00000000" w:rsidRDefault="00364BE1">
      <w:pPr>
        <w:pStyle w:val="a0"/>
        <w:rPr>
          <w:rtl/>
        </w:rPr>
      </w:pPr>
    </w:p>
    <w:p w14:paraId="6BE3971D" w14:textId="77777777" w:rsidR="00000000" w:rsidRDefault="00364BE1">
      <w:pPr>
        <w:pStyle w:val="a0"/>
        <w:rPr>
          <w:rFonts w:hint="cs"/>
          <w:rtl/>
        </w:rPr>
      </w:pPr>
      <w:r>
        <w:rPr>
          <w:rFonts w:hint="cs"/>
          <w:rtl/>
        </w:rPr>
        <w:t>צר לי, זמנך תם.</w:t>
      </w:r>
    </w:p>
    <w:p w14:paraId="1529291A" w14:textId="77777777" w:rsidR="00000000" w:rsidRDefault="00364BE1">
      <w:pPr>
        <w:pStyle w:val="a0"/>
        <w:ind w:firstLine="0"/>
        <w:rPr>
          <w:rFonts w:hint="cs"/>
          <w:rtl/>
        </w:rPr>
      </w:pPr>
    </w:p>
    <w:p w14:paraId="671A7DC5" w14:textId="77777777" w:rsidR="00000000" w:rsidRDefault="00364BE1">
      <w:pPr>
        <w:pStyle w:val="-"/>
        <w:rPr>
          <w:rtl/>
        </w:rPr>
      </w:pPr>
      <w:bookmarkStart w:id="320" w:name="FS000000449T10_03_2004_15_58_47C"/>
      <w:bookmarkEnd w:id="320"/>
      <w:r>
        <w:rPr>
          <w:rtl/>
        </w:rPr>
        <w:t>מיכאל מלכיאור (העבודה-מימד):</w:t>
      </w:r>
    </w:p>
    <w:p w14:paraId="7E57D8A9" w14:textId="77777777" w:rsidR="00000000" w:rsidRDefault="00364BE1">
      <w:pPr>
        <w:pStyle w:val="a0"/>
        <w:rPr>
          <w:rtl/>
        </w:rPr>
      </w:pPr>
    </w:p>
    <w:p w14:paraId="0B1FD365" w14:textId="77777777" w:rsidR="00000000" w:rsidRDefault="00364BE1">
      <w:pPr>
        <w:pStyle w:val="a0"/>
        <w:rPr>
          <w:rFonts w:hint="cs"/>
          <w:rtl/>
        </w:rPr>
      </w:pPr>
      <w:r>
        <w:rPr>
          <w:rFonts w:hint="cs"/>
          <w:rtl/>
        </w:rPr>
        <w:t>יש עוד הרבה מה להגיד, אבל אולי נערוך דיון במליאה.</w:t>
      </w:r>
    </w:p>
    <w:p w14:paraId="5EFD70E1" w14:textId="77777777" w:rsidR="00000000" w:rsidRDefault="00364BE1">
      <w:pPr>
        <w:pStyle w:val="a0"/>
        <w:ind w:firstLine="0"/>
        <w:rPr>
          <w:rFonts w:hint="cs"/>
          <w:rtl/>
        </w:rPr>
      </w:pPr>
    </w:p>
    <w:p w14:paraId="3BE04181" w14:textId="77777777" w:rsidR="00000000" w:rsidRDefault="00364BE1">
      <w:pPr>
        <w:pStyle w:val="af0"/>
        <w:rPr>
          <w:rtl/>
        </w:rPr>
      </w:pPr>
      <w:bookmarkStart w:id="321" w:name="FS000000449T10_03_2004_15_08_49C"/>
      <w:bookmarkEnd w:id="321"/>
      <w:r>
        <w:rPr>
          <w:rFonts w:hint="eastAsia"/>
          <w:rtl/>
        </w:rPr>
        <w:t>משה</w:t>
      </w:r>
      <w:r>
        <w:rPr>
          <w:rtl/>
        </w:rPr>
        <w:t xml:space="preserve"> גפני (יהדות התורה):</w:t>
      </w:r>
    </w:p>
    <w:p w14:paraId="253DBC92" w14:textId="77777777" w:rsidR="00000000" w:rsidRDefault="00364BE1">
      <w:pPr>
        <w:pStyle w:val="a0"/>
        <w:ind w:firstLine="0"/>
        <w:rPr>
          <w:rFonts w:hint="cs"/>
          <w:rtl/>
        </w:rPr>
      </w:pPr>
    </w:p>
    <w:p w14:paraId="4C77E430" w14:textId="77777777" w:rsidR="00000000" w:rsidRDefault="00364BE1">
      <w:pPr>
        <w:pStyle w:val="a0"/>
        <w:ind w:firstLine="0"/>
        <w:rPr>
          <w:rFonts w:hint="cs"/>
          <w:rtl/>
        </w:rPr>
      </w:pPr>
      <w:r>
        <w:rPr>
          <w:rFonts w:hint="cs"/>
          <w:rtl/>
        </w:rPr>
        <w:t xml:space="preserve"> </w:t>
      </w:r>
      <w:r>
        <w:rPr>
          <w:rFonts w:hint="cs"/>
          <w:rtl/>
        </w:rPr>
        <w:tab/>
        <w:t>אבל  מה שאמר יעקב אבינו גם בהתחלה וגם בסוף הוא נכון.</w:t>
      </w:r>
    </w:p>
    <w:p w14:paraId="2E79D34A" w14:textId="77777777" w:rsidR="00000000" w:rsidRDefault="00364BE1">
      <w:pPr>
        <w:pStyle w:val="af0"/>
        <w:rPr>
          <w:rFonts w:hint="cs"/>
          <w:rtl/>
        </w:rPr>
      </w:pPr>
    </w:p>
    <w:p w14:paraId="12AB8D29" w14:textId="77777777" w:rsidR="00000000" w:rsidRDefault="00364BE1">
      <w:pPr>
        <w:pStyle w:val="af0"/>
        <w:rPr>
          <w:rFonts w:hint="cs"/>
          <w:rtl/>
        </w:rPr>
      </w:pPr>
    </w:p>
    <w:p w14:paraId="5A53181D" w14:textId="77777777" w:rsidR="00000000" w:rsidRDefault="00364BE1">
      <w:pPr>
        <w:pStyle w:val="af0"/>
        <w:rPr>
          <w:rtl/>
        </w:rPr>
      </w:pPr>
      <w:r>
        <w:rPr>
          <w:rFonts w:hint="eastAsia"/>
          <w:rtl/>
        </w:rPr>
        <w:t>מיכאל</w:t>
      </w:r>
      <w:r>
        <w:rPr>
          <w:rtl/>
        </w:rPr>
        <w:t xml:space="preserve"> מלכיאור (העבודה-מימד):</w:t>
      </w:r>
    </w:p>
    <w:p w14:paraId="40D0EF8B" w14:textId="77777777" w:rsidR="00000000" w:rsidRDefault="00364BE1">
      <w:pPr>
        <w:pStyle w:val="a0"/>
        <w:rPr>
          <w:rFonts w:hint="cs"/>
          <w:rtl/>
        </w:rPr>
      </w:pPr>
    </w:p>
    <w:p w14:paraId="2A828DA0" w14:textId="77777777" w:rsidR="00000000" w:rsidRDefault="00364BE1">
      <w:pPr>
        <w:pStyle w:val="a0"/>
        <w:rPr>
          <w:rFonts w:hint="cs"/>
          <w:rtl/>
        </w:rPr>
      </w:pPr>
      <w:r>
        <w:rPr>
          <w:rFonts w:hint="cs"/>
          <w:rtl/>
        </w:rPr>
        <w:t>אבל החריפות של הדברים אחרת לגמרי</w:t>
      </w:r>
      <w:r>
        <w:rPr>
          <w:rFonts w:hint="cs"/>
          <w:rtl/>
        </w:rPr>
        <w:t xml:space="preserve">. </w:t>
      </w:r>
    </w:p>
    <w:p w14:paraId="6D7FFCB4" w14:textId="77777777" w:rsidR="00000000" w:rsidRDefault="00364BE1">
      <w:pPr>
        <w:pStyle w:val="a0"/>
        <w:ind w:firstLine="0"/>
        <w:rPr>
          <w:rFonts w:hint="cs"/>
          <w:rtl/>
        </w:rPr>
      </w:pPr>
    </w:p>
    <w:p w14:paraId="620E6D77" w14:textId="77777777" w:rsidR="00000000" w:rsidRDefault="00364BE1">
      <w:pPr>
        <w:pStyle w:val="a"/>
        <w:rPr>
          <w:rtl/>
        </w:rPr>
      </w:pPr>
      <w:bookmarkStart w:id="322" w:name="FS000000550T10_03_2004_15_26_01"/>
      <w:bookmarkStart w:id="323" w:name="_Toc71352052"/>
      <w:bookmarkEnd w:id="322"/>
      <w:r>
        <w:rPr>
          <w:rtl/>
        </w:rPr>
        <w:t>עבד-אלמאלכ דהאמשה (רע"ם):</w:t>
      </w:r>
      <w:bookmarkEnd w:id="323"/>
    </w:p>
    <w:p w14:paraId="5E8A539B" w14:textId="77777777" w:rsidR="00000000" w:rsidRDefault="00364BE1">
      <w:pPr>
        <w:pStyle w:val="a0"/>
        <w:rPr>
          <w:rtl/>
        </w:rPr>
      </w:pPr>
    </w:p>
    <w:p w14:paraId="7BB6584B" w14:textId="77777777" w:rsidR="00000000" w:rsidRDefault="00364BE1">
      <w:pPr>
        <w:pStyle w:val="a0"/>
        <w:rPr>
          <w:rFonts w:hint="cs"/>
          <w:rtl/>
        </w:rPr>
      </w:pPr>
      <w:r>
        <w:rPr>
          <w:rFonts w:hint="cs"/>
          <w:rtl/>
        </w:rPr>
        <w:t>גברתי היושבת-ראש, מכובדי השר, חברי חברי הכנסת, גילויה של המחתרת היהודית בחיפה בשבוע שעבר איננו נלקח כנראה די ברצינות. יש לשים לב שזאת הפעם הראשונה שיש מחתרת יהודית בתוך ישראל שמטרתה לפגוע באזרחים ערבים ומנהיגי ציבור בתוך ישרא</w:t>
      </w:r>
      <w:r>
        <w:rPr>
          <w:rFonts w:hint="cs"/>
          <w:rtl/>
        </w:rPr>
        <w:t xml:space="preserve">ל. ראינו מחתרות של מתנחלים ודומיהם ועוזריהם בשטחים הכבושים. ראינו שהם פגעו בפלסטינים. וגם אז המחתרות האלה, לאחרונה לא מוצאים אותן, לא מגלים אותן. וכשמגלים </w:t>
      </w:r>
      <w:r>
        <w:rPr>
          <w:rtl/>
        </w:rPr>
        <w:t>–</w:t>
      </w:r>
      <w:r>
        <w:rPr>
          <w:rFonts w:hint="cs"/>
          <w:rtl/>
        </w:rPr>
        <w:t xml:space="preserve"> אלו שהניחו מטען בבית-הספר במזרח-ירושלים </w:t>
      </w:r>
      <w:r>
        <w:rPr>
          <w:rtl/>
        </w:rPr>
        <w:t>–</w:t>
      </w:r>
      <w:r>
        <w:rPr>
          <w:rFonts w:hint="cs"/>
          <w:rtl/>
        </w:rPr>
        <w:t xml:space="preserve"> עוצרים כמה אנשים פה ושם, ובסוף כולם משתחררים ולא יצא כלום</w:t>
      </w:r>
      <w:r>
        <w:rPr>
          <w:rFonts w:hint="cs"/>
          <w:rtl/>
        </w:rPr>
        <w:t xml:space="preserve">. </w:t>
      </w:r>
    </w:p>
    <w:p w14:paraId="1D66202C" w14:textId="77777777" w:rsidR="00000000" w:rsidRDefault="00364BE1">
      <w:pPr>
        <w:pStyle w:val="a0"/>
        <w:rPr>
          <w:rFonts w:hint="cs"/>
          <w:rtl/>
        </w:rPr>
      </w:pPr>
    </w:p>
    <w:p w14:paraId="71ECF340" w14:textId="77777777" w:rsidR="00000000" w:rsidRDefault="00364BE1">
      <w:pPr>
        <w:pStyle w:val="a0"/>
        <w:rPr>
          <w:rFonts w:hint="cs"/>
          <w:rtl/>
        </w:rPr>
      </w:pPr>
      <w:r>
        <w:rPr>
          <w:rFonts w:hint="cs"/>
          <w:rtl/>
        </w:rPr>
        <w:t xml:space="preserve">אני רואה שחרף ההבדל האדיר והעלייה העצומה בדרג הטרור היהודי בתוך המדינה, עדיין הרשויות לא לוקחות את העניין ברצינות. ולמה? הרי בכל עניין ביטחוני כזה קודם כול מטפל השב"כ  ורק השב"כ. והוא עוצר גם מסביב, גם מלמעלה, גם מלמטה, גם את השכנים </w:t>
      </w:r>
      <w:r>
        <w:rPr>
          <w:rtl/>
        </w:rPr>
        <w:t>–</w:t>
      </w:r>
      <w:r>
        <w:rPr>
          <w:rFonts w:hint="cs"/>
          <w:rtl/>
        </w:rPr>
        <w:t xml:space="preserve"> כולם נקראים, מדוכ</w:t>
      </w:r>
      <w:r>
        <w:rPr>
          <w:rFonts w:hint="cs"/>
          <w:rtl/>
        </w:rPr>
        <w:t xml:space="preserve">אים </w:t>
      </w:r>
      <w:r>
        <w:rPr>
          <w:rtl/>
        </w:rPr>
        <w:t>–</w:t>
      </w:r>
      <w:r>
        <w:rPr>
          <w:rFonts w:hint="cs"/>
          <w:rtl/>
        </w:rPr>
        <w:t xml:space="preserve"> שכונה שלמה, כפר שלם. אילו היה מדובר בערבים </w:t>
      </w:r>
      <w:r>
        <w:rPr>
          <w:rtl/>
        </w:rPr>
        <w:t>–</w:t>
      </w:r>
      <w:r>
        <w:rPr>
          <w:rFonts w:hint="cs"/>
          <w:rtl/>
        </w:rPr>
        <w:t xml:space="preserve"> והשר עזרא יודע טוב מאוד </w:t>
      </w:r>
      <w:r>
        <w:rPr>
          <w:rtl/>
        </w:rPr>
        <w:t>–</w:t>
      </w:r>
      <w:r>
        <w:rPr>
          <w:rFonts w:hint="cs"/>
          <w:rtl/>
        </w:rPr>
        <w:t xml:space="preserve"> כל הכפר היה מרגיש את נחת זרועו של השב"כ. הוא היה חוקר. ואחרי שהיה מוציא את המיץ מהאבא של האבא של כל נחקר, היה מביא את המשטרה לאסוף את העדויות. בואו, קחו עדות. הוצאנו את המיץ, גמרנ</w:t>
      </w:r>
      <w:r>
        <w:rPr>
          <w:rFonts w:hint="cs"/>
          <w:rtl/>
        </w:rPr>
        <w:t>ו אתו. שבוע, שבועיים, ואף אחד לא משתחרר. ואם הוא משתחרר או אין ראיות או אין כתב אישום, יש גם מעצר מינהלי. אבל כאשר מדובר ביהודים, השב"כ איננו. אין מחלקה בשב"כ לחקירת יהודים במקרים כאלה. איננה עוד. יש מחלקה יהודית, יודעים, אבל במקרה הזה היא איננה.</w:t>
      </w:r>
    </w:p>
    <w:p w14:paraId="2A3CD217" w14:textId="77777777" w:rsidR="00000000" w:rsidRDefault="00364BE1">
      <w:pPr>
        <w:pStyle w:val="a0"/>
        <w:ind w:firstLine="0"/>
        <w:rPr>
          <w:rFonts w:hint="cs"/>
          <w:rtl/>
        </w:rPr>
      </w:pPr>
    </w:p>
    <w:p w14:paraId="7A548F4C" w14:textId="77777777" w:rsidR="00000000" w:rsidRDefault="00364BE1">
      <w:pPr>
        <w:pStyle w:val="af0"/>
        <w:rPr>
          <w:rtl/>
        </w:rPr>
      </w:pPr>
      <w:r>
        <w:rPr>
          <w:rFonts w:hint="eastAsia"/>
          <w:rtl/>
        </w:rPr>
        <w:t>יעקב</w:t>
      </w:r>
      <w:r>
        <w:rPr>
          <w:rtl/>
        </w:rPr>
        <w:t xml:space="preserve"> מרג</w:t>
      </w:r>
      <w:r>
        <w:rPr>
          <w:rtl/>
        </w:rPr>
        <w:t>י (ש"ס):</w:t>
      </w:r>
    </w:p>
    <w:p w14:paraId="190A59BD" w14:textId="77777777" w:rsidR="00000000" w:rsidRDefault="00364BE1">
      <w:pPr>
        <w:pStyle w:val="a0"/>
        <w:rPr>
          <w:rFonts w:hint="cs"/>
          <w:rtl/>
        </w:rPr>
      </w:pPr>
    </w:p>
    <w:p w14:paraId="3D215657" w14:textId="77777777" w:rsidR="00000000" w:rsidRDefault="00364BE1">
      <w:pPr>
        <w:pStyle w:val="a0"/>
        <w:ind w:firstLine="720"/>
        <w:rPr>
          <w:rFonts w:hint="cs"/>
          <w:rtl/>
        </w:rPr>
      </w:pPr>
      <w:r>
        <w:rPr>
          <w:rFonts w:hint="cs"/>
          <w:rtl/>
        </w:rPr>
        <w:t>יש אפילו מחלקה לחרדים.</w:t>
      </w:r>
    </w:p>
    <w:p w14:paraId="42FA27AA" w14:textId="77777777" w:rsidR="00000000" w:rsidRDefault="00364BE1">
      <w:pPr>
        <w:pStyle w:val="a0"/>
        <w:ind w:firstLine="0"/>
        <w:rPr>
          <w:rFonts w:hint="cs"/>
          <w:rtl/>
        </w:rPr>
      </w:pPr>
    </w:p>
    <w:p w14:paraId="11D0795B" w14:textId="77777777" w:rsidR="00000000" w:rsidRDefault="00364BE1">
      <w:pPr>
        <w:pStyle w:val="-"/>
        <w:rPr>
          <w:rtl/>
        </w:rPr>
      </w:pPr>
      <w:bookmarkStart w:id="324" w:name="FS000000550T10_03_2004_15_31_20C"/>
      <w:r>
        <w:rPr>
          <w:rFonts w:hint="eastAsia"/>
          <w:rtl/>
        </w:rPr>
        <w:t>עבד</w:t>
      </w:r>
      <w:r>
        <w:rPr>
          <w:rtl/>
        </w:rPr>
        <w:t>-אלמאלכ דהאמשה (רע"ם):</w:t>
      </w:r>
    </w:p>
    <w:p w14:paraId="05CC4E50" w14:textId="77777777" w:rsidR="00000000" w:rsidRDefault="00364BE1">
      <w:pPr>
        <w:pStyle w:val="a0"/>
        <w:rPr>
          <w:rFonts w:hint="cs"/>
          <w:rtl/>
        </w:rPr>
      </w:pPr>
    </w:p>
    <w:p w14:paraId="09E4F3A9" w14:textId="77777777" w:rsidR="00000000" w:rsidRDefault="00364BE1">
      <w:pPr>
        <w:pStyle w:val="a0"/>
        <w:rPr>
          <w:rFonts w:hint="cs"/>
          <w:rtl/>
        </w:rPr>
      </w:pPr>
      <w:r>
        <w:rPr>
          <w:rFonts w:hint="cs"/>
          <w:rtl/>
        </w:rPr>
        <w:t xml:space="preserve">כי </w:t>
      </w:r>
      <w:bookmarkEnd w:id="324"/>
      <w:r>
        <w:rPr>
          <w:rFonts w:hint="cs"/>
          <w:rtl/>
        </w:rPr>
        <w:t xml:space="preserve">כאשר מדובר ביהודים, היא לא תקום ולא תחקור ולא תתעניין. אז המשטרה, העסוקה גם בפשע בין-לאומי ובמיליון דברים אחרים, הבלתי-מוכשרת לדברים האלה </w:t>
      </w:r>
      <w:r>
        <w:rPr>
          <w:rtl/>
        </w:rPr>
        <w:t>–</w:t>
      </w:r>
      <w:r>
        <w:rPr>
          <w:rFonts w:hint="cs"/>
          <w:rtl/>
        </w:rPr>
        <w:t xml:space="preserve"> ענייני הביטחון הם לא עניין שלה, היא רק גובה עדויות ב</w:t>
      </w:r>
      <w:r>
        <w:rPr>
          <w:rFonts w:hint="cs"/>
          <w:rtl/>
        </w:rPr>
        <w:t xml:space="preserve">סוף </w:t>
      </w:r>
      <w:r>
        <w:rPr>
          <w:rtl/>
        </w:rPr>
        <w:t>–</w:t>
      </w:r>
      <w:r>
        <w:rPr>
          <w:rFonts w:hint="cs"/>
          <w:rtl/>
        </w:rPr>
        <w:t xml:space="preserve"> היא צריכה לטפל. המשטרה מטפלת, בדרך שלה, בכפפות של משי. איך אמרו? זאת לא מחתרת, זאת טעות, זה "מחתר", זאת אומרת מחתרת של איש אחד. ביום השני יש עוד איש. ביום השלישי יש עוד איש. החקירות כופות את עצמן. היום מדובר על הרבה אנשים. אבל זה לא מחתרת, זה "מחתר",</w:t>
      </w:r>
      <w:r>
        <w:rPr>
          <w:rFonts w:hint="cs"/>
          <w:rtl/>
        </w:rPr>
        <w:t xml:space="preserve"> כי אבא שלו לא ידע </w:t>
      </w:r>
      <w:r>
        <w:rPr>
          <w:rtl/>
        </w:rPr>
        <w:t>–</w:t>
      </w:r>
      <w:r>
        <w:rPr>
          <w:rFonts w:hint="cs"/>
          <w:rtl/>
        </w:rPr>
        <w:t xml:space="preserve"> והנה, תראו איך הוא בוכה בטלוויזיה. ואמא שלו אומרת: גידלתי ילדים לתפארת, לאהבה. בסדר, רואים, רואים את התוצאות. גידלת אותם לאהבה ותראו מה האהבה הזאת עושה. </w:t>
      </w:r>
    </w:p>
    <w:p w14:paraId="2F644E65" w14:textId="77777777" w:rsidR="00000000" w:rsidRDefault="00364BE1">
      <w:pPr>
        <w:pStyle w:val="a0"/>
        <w:ind w:firstLine="0"/>
        <w:rPr>
          <w:rFonts w:hint="cs"/>
          <w:rtl/>
        </w:rPr>
      </w:pPr>
    </w:p>
    <w:p w14:paraId="362054C7" w14:textId="77777777" w:rsidR="00000000" w:rsidRDefault="00364BE1">
      <w:pPr>
        <w:pStyle w:val="a0"/>
        <w:rPr>
          <w:rFonts w:hint="cs"/>
          <w:rtl/>
        </w:rPr>
      </w:pPr>
      <w:r>
        <w:rPr>
          <w:rFonts w:hint="cs"/>
          <w:rtl/>
        </w:rPr>
        <w:t>אבל לא רק המחתרת עצמה והאנשים האלה אשמים בכך. מי שיצר את הקרקע הפורייה לדברים הא</w:t>
      </w:r>
      <w:r>
        <w:rPr>
          <w:rFonts w:hint="cs"/>
          <w:rtl/>
        </w:rPr>
        <w:t xml:space="preserve">לה, מי שמכשיר את המעשים האלה נגד הערבים ונגד חברי הכנסת הם דווקא מנהיגים ואנשים "אחראים". </w:t>
      </w:r>
    </w:p>
    <w:p w14:paraId="11613934" w14:textId="77777777" w:rsidR="00000000" w:rsidRDefault="00364BE1">
      <w:pPr>
        <w:pStyle w:val="af1"/>
        <w:rPr>
          <w:rFonts w:hint="cs"/>
          <w:rtl/>
        </w:rPr>
      </w:pPr>
    </w:p>
    <w:p w14:paraId="59DC2A60" w14:textId="77777777" w:rsidR="00000000" w:rsidRDefault="00364BE1">
      <w:pPr>
        <w:pStyle w:val="af1"/>
        <w:rPr>
          <w:rtl/>
        </w:rPr>
      </w:pPr>
      <w:r>
        <w:rPr>
          <w:rtl/>
        </w:rPr>
        <w:t>היו"ר אתי לבני:</w:t>
      </w:r>
    </w:p>
    <w:p w14:paraId="6E527E56" w14:textId="77777777" w:rsidR="00000000" w:rsidRDefault="00364BE1">
      <w:pPr>
        <w:pStyle w:val="a0"/>
        <w:rPr>
          <w:rtl/>
        </w:rPr>
      </w:pPr>
    </w:p>
    <w:p w14:paraId="6DC5A4CC" w14:textId="77777777" w:rsidR="00000000" w:rsidRDefault="00364BE1">
      <w:pPr>
        <w:pStyle w:val="a0"/>
        <w:rPr>
          <w:rFonts w:hint="cs"/>
          <w:rtl/>
        </w:rPr>
      </w:pPr>
      <w:r>
        <w:rPr>
          <w:rFonts w:hint="cs"/>
          <w:rtl/>
        </w:rPr>
        <w:t xml:space="preserve">תודה רבה. </w:t>
      </w:r>
    </w:p>
    <w:p w14:paraId="5250142E" w14:textId="77777777" w:rsidR="00000000" w:rsidRDefault="00364BE1">
      <w:pPr>
        <w:pStyle w:val="a0"/>
        <w:ind w:firstLine="0"/>
        <w:rPr>
          <w:rFonts w:hint="cs"/>
          <w:rtl/>
        </w:rPr>
      </w:pPr>
    </w:p>
    <w:p w14:paraId="6522FC1B" w14:textId="77777777" w:rsidR="00000000" w:rsidRDefault="00364BE1">
      <w:pPr>
        <w:pStyle w:val="-"/>
        <w:rPr>
          <w:rtl/>
        </w:rPr>
      </w:pPr>
      <w:bookmarkStart w:id="325" w:name="FS000000550T10_03_2004_15_34_37C"/>
      <w:bookmarkEnd w:id="325"/>
      <w:r>
        <w:rPr>
          <w:rtl/>
        </w:rPr>
        <w:t>עבד-אלמאלכ דהאמשה (רע"ם):</w:t>
      </w:r>
    </w:p>
    <w:p w14:paraId="0A2E7805" w14:textId="77777777" w:rsidR="00000000" w:rsidRDefault="00364BE1">
      <w:pPr>
        <w:pStyle w:val="a0"/>
        <w:rPr>
          <w:rtl/>
        </w:rPr>
      </w:pPr>
    </w:p>
    <w:p w14:paraId="33BF13FC" w14:textId="77777777" w:rsidR="00000000" w:rsidRDefault="00364BE1">
      <w:pPr>
        <w:pStyle w:val="a0"/>
        <w:ind w:firstLine="720"/>
        <w:rPr>
          <w:rFonts w:hint="cs"/>
          <w:rtl/>
        </w:rPr>
      </w:pPr>
      <w:r>
        <w:rPr>
          <w:rFonts w:hint="cs"/>
          <w:rtl/>
        </w:rPr>
        <w:t xml:space="preserve">אנשים "אחראים", בכנסת, אלה שמדברים על פגם גנטי, ועל "אל תאמין לערבי 40 שנה בקבר", ועל דמוגרפיה, ועל טרנספר, </w:t>
      </w:r>
      <w:r>
        <w:rPr>
          <w:rFonts w:hint="cs"/>
          <w:rtl/>
        </w:rPr>
        <w:t xml:space="preserve">ועל גיס חמישי, ועל "אתם מקעקעים את היסודות של המדינה". </w:t>
      </w:r>
    </w:p>
    <w:p w14:paraId="446E7EEB" w14:textId="77777777" w:rsidR="00000000" w:rsidRDefault="00364BE1">
      <w:pPr>
        <w:pStyle w:val="a0"/>
        <w:ind w:firstLine="0"/>
        <w:rPr>
          <w:rFonts w:hint="cs"/>
          <w:rtl/>
        </w:rPr>
      </w:pPr>
    </w:p>
    <w:p w14:paraId="5E07C513" w14:textId="77777777" w:rsidR="00000000" w:rsidRDefault="00364BE1">
      <w:pPr>
        <w:pStyle w:val="af1"/>
        <w:rPr>
          <w:rtl/>
        </w:rPr>
      </w:pPr>
      <w:r>
        <w:rPr>
          <w:rFonts w:hint="eastAsia"/>
          <w:rtl/>
        </w:rPr>
        <w:t>היו</w:t>
      </w:r>
      <w:r>
        <w:rPr>
          <w:rtl/>
        </w:rPr>
        <w:t>"ר אתי לבני:</w:t>
      </w:r>
    </w:p>
    <w:p w14:paraId="6B206395" w14:textId="77777777" w:rsidR="00000000" w:rsidRDefault="00364BE1">
      <w:pPr>
        <w:pStyle w:val="a0"/>
        <w:rPr>
          <w:rFonts w:hint="cs"/>
          <w:rtl/>
        </w:rPr>
      </w:pPr>
    </w:p>
    <w:p w14:paraId="54994ABB" w14:textId="77777777" w:rsidR="00000000" w:rsidRDefault="00364BE1">
      <w:pPr>
        <w:pStyle w:val="a0"/>
        <w:rPr>
          <w:rFonts w:hint="cs"/>
          <w:rtl/>
        </w:rPr>
      </w:pPr>
      <w:r>
        <w:rPr>
          <w:rFonts w:hint="cs"/>
          <w:rtl/>
        </w:rPr>
        <w:t xml:space="preserve">תודה רבה. </w:t>
      </w:r>
    </w:p>
    <w:p w14:paraId="17D4CEAA" w14:textId="77777777" w:rsidR="00000000" w:rsidRDefault="00364BE1">
      <w:pPr>
        <w:pStyle w:val="a0"/>
        <w:ind w:firstLine="0"/>
        <w:rPr>
          <w:rFonts w:hint="cs"/>
          <w:rtl/>
        </w:rPr>
      </w:pPr>
    </w:p>
    <w:p w14:paraId="5A09045B" w14:textId="77777777" w:rsidR="00000000" w:rsidRDefault="00364BE1">
      <w:pPr>
        <w:pStyle w:val="-"/>
        <w:rPr>
          <w:rtl/>
        </w:rPr>
      </w:pPr>
      <w:bookmarkStart w:id="326" w:name="FS000000550T10_03_2004_15_35_56C"/>
      <w:bookmarkEnd w:id="326"/>
      <w:r>
        <w:rPr>
          <w:rFonts w:hint="eastAsia"/>
          <w:rtl/>
        </w:rPr>
        <w:t>עבד</w:t>
      </w:r>
      <w:r>
        <w:rPr>
          <w:rtl/>
        </w:rPr>
        <w:t>-אלמאלכ דהאמשה (רע"ם):</w:t>
      </w:r>
    </w:p>
    <w:p w14:paraId="26F90488" w14:textId="77777777" w:rsidR="00000000" w:rsidRDefault="00364BE1">
      <w:pPr>
        <w:pStyle w:val="a0"/>
        <w:rPr>
          <w:rFonts w:hint="cs"/>
          <w:rtl/>
        </w:rPr>
      </w:pPr>
    </w:p>
    <w:p w14:paraId="3A2F9758" w14:textId="77777777" w:rsidR="00000000" w:rsidRDefault="00364BE1">
      <w:pPr>
        <w:pStyle w:val="a0"/>
        <w:rPr>
          <w:rFonts w:hint="cs"/>
          <w:rtl/>
        </w:rPr>
      </w:pPr>
      <w:r>
        <w:rPr>
          <w:rFonts w:hint="cs"/>
          <w:rtl/>
        </w:rPr>
        <w:t xml:space="preserve">אני אומר לכם: אתם שמדברים כך, אתם מקעקעים את היסודות של המדינה. אתם מכלים כל חלקה טובה. האיום הזה על המדינה חמור הרבה יותר מכל איום אחר. </w:t>
      </w:r>
    </w:p>
    <w:p w14:paraId="4ECDDED0" w14:textId="77777777" w:rsidR="00000000" w:rsidRDefault="00364BE1">
      <w:pPr>
        <w:pStyle w:val="a0"/>
        <w:ind w:firstLine="0"/>
        <w:rPr>
          <w:rFonts w:hint="cs"/>
          <w:rtl/>
        </w:rPr>
      </w:pPr>
    </w:p>
    <w:p w14:paraId="4AE9B537" w14:textId="77777777" w:rsidR="00000000" w:rsidRDefault="00364BE1">
      <w:pPr>
        <w:pStyle w:val="af1"/>
        <w:rPr>
          <w:rtl/>
        </w:rPr>
      </w:pPr>
      <w:r>
        <w:rPr>
          <w:rFonts w:hint="eastAsia"/>
          <w:rtl/>
        </w:rPr>
        <w:t>היו</w:t>
      </w:r>
      <w:r>
        <w:rPr>
          <w:rtl/>
        </w:rPr>
        <w:t>"</w:t>
      </w:r>
      <w:r>
        <w:rPr>
          <w:rtl/>
        </w:rPr>
        <w:t>ר אתי לבני:</w:t>
      </w:r>
    </w:p>
    <w:p w14:paraId="02D9EF27" w14:textId="77777777" w:rsidR="00000000" w:rsidRDefault="00364BE1">
      <w:pPr>
        <w:pStyle w:val="a0"/>
        <w:rPr>
          <w:rFonts w:hint="cs"/>
          <w:rtl/>
        </w:rPr>
      </w:pPr>
    </w:p>
    <w:p w14:paraId="7DB85B6B" w14:textId="77777777" w:rsidR="00000000" w:rsidRDefault="00364BE1">
      <w:pPr>
        <w:pStyle w:val="a0"/>
        <w:rPr>
          <w:rFonts w:hint="cs"/>
          <w:rtl/>
        </w:rPr>
      </w:pPr>
      <w:r>
        <w:rPr>
          <w:rFonts w:hint="cs"/>
          <w:rtl/>
        </w:rPr>
        <w:t xml:space="preserve">תודה רבה לך, חבר הכנסת דהאמשה. </w:t>
      </w:r>
    </w:p>
    <w:p w14:paraId="2498172E" w14:textId="77777777" w:rsidR="00000000" w:rsidRDefault="00364BE1">
      <w:pPr>
        <w:pStyle w:val="a0"/>
        <w:ind w:firstLine="0"/>
        <w:rPr>
          <w:rFonts w:hint="cs"/>
          <w:rtl/>
        </w:rPr>
      </w:pPr>
    </w:p>
    <w:p w14:paraId="79BDFB20" w14:textId="77777777" w:rsidR="00000000" w:rsidRDefault="00364BE1">
      <w:pPr>
        <w:pStyle w:val="-"/>
        <w:rPr>
          <w:rtl/>
        </w:rPr>
      </w:pPr>
      <w:bookmarkStart w:id="327" w:name="FS000000550T10_03_2004_15_36_39C"/>
      <w:bookmarkEnd w:id="327"/>
      <w:r>
        <w:rPr>
          <w:rFonts w:hint="eastAsia"/>
          <w:rtl/>
        </w:rPr>
        <w:t>עבד</w:t>
      </w:r>
      <w:r>
        <w:rPr>
          <w:rtl/>
        </w:rPr>
        <w:t>-אלמאלכ דהאמשה (רע"ם):</w:t>
      </w:r>
    </w:p>
    <w:p w14:paraId="0857FC68" w14:textId="77777777" w:rsidR="00000000" w:rsidRDefault="00364BE1">
      <w:pPr>
        <w:pStyle w:val="a0"/>
        <w:rPr>
          <w:rFonts w:hint="cs"/>
          <w:rtl/>
        </w:rPr>
      </w:pPr>
    </w:p>
    <w:p w14:paraId="327AC5F9" w14:textId="77777777" w:rsidR="00000000" w:rsidRDefault="00364BE1">
      <w:pPr>
        <w:pStyle w:val="a0"/>
        <w:rPr>
          <w:rFonts w:hint="cs"/>
          <w:rtl/>
        </w:rPr>
      </w:pPr>
      <w:r>
        <w:rPr>
          <w:rFonts w:hint="cs"/>
          <w:rtl/>
        </w:rPr>
        <w:t>אבל מה נעשה, כאשר מדובר בערבים כנראה כל היוצרות מתבלבלות, ולא לוקחים את הדברים ברצינות הראויה, אולי עד שיהיה עוד רצח של שר ושל ראש ממשלה. אולי אז תתעוררו. כנראה רצח אחד לא מספיק כדי ש</w:t>
      </w:r>
      <w:r>
        <w:rPr>
          <w:rFonts w:hint="cs"/>
          <w:rtl/>
        </w:rPr>
        <w:t xml:space="preserve">תיקחו את הדברים ברצינות. תודה רבה. </w:t>
      </w:r>
    </w:p>
    <w:p w14:paraId="2B09B108" w14:textId="77777777" w:rsidR="00000000" w:rsidRDefault="00364BE1">
      <w:pPr>
        <w:pStyle w:val="a0"/>
        <w:ind w:firstLine="0"/>
        <w:rPr>
          <w:rFonts w:hint="cs"/>
          <w:rtl/>
        </w:rPr>
      </w:pPr>
    </w:p>
    <w:p w14:paraId="2DD95600" w14:textId="77777777" w:rsidR="00000000" w:rsidRDefault="00364BE1">
      <w:pPr>
        <w:pStyle w:val="af1"/>
        <w:rPr>
          <w:rtl/>
        </w:rPr>
      </w:pPr>
      <w:r>
        <w:rPr>
          <w:rtl/>
        </w:rPr>
        <w:t>היו"ר אתי לבני:</w:t>
      </w:r>
    </w:p>
    <w:p w14:paraId="05C50C87" w14:textId="77777777" w:rsidR="00000000" w:rsidRDefault="00364BE1">
      <w:pPr>
        <w:pStyle w:val="a0"/>
        <w:rPr>
          <w:rtl/>
        </w:rPr>
      </w:pPr>
    </w:p>
    <w:p w14:paraId="737E584D" w14:textId="77777777" w:rsidR="00000000" w:rsidRDefault="00364BE1">
      <w:pPr>
        <w:pStyle w:val="a0"/>
        <w:rPr>
          <w:rFonts w:hint="cs"/>
          <w:rtl/>
        </w:rPr>
      </w:pPr>
      <w:r>
        <w:rPr>
          <w:rFonts w:hint="cs"/>
          <w:rtl/>
        </w:rPr>
        <w:t xml:space="preserve">תודה רבה, חבר הכנסת רומן ברונפמן. </w:t>
      </w:r>
    </w:p>
    <w:p w14:paraId="510E8A31" w14:textId="77777777" w:rsidR="00000000" w:rsidRDefault="00364BE1">
      <w:pPr>
        <w:pStyle w:val="a0"/>
        <w:ind w:firstLine="0"/>
        <w:rPr>
          <w:rtl/>
        </w:rPr>
      </w:pPr>
    </w:p>
    <w:p w14:paraId="35D85C55" w14:textId="77777777" w:rsidR="00000000" w:rsidRDefault="00364BE1">
      <w:pPr>
        <w:pStyle w:val="a"/>
        <w:rPr>
          <w:rtl/>
        </w:rPr>
      </w:pPr>
      <w:bookmarkStart w:id="328" w:name="FS000000552T10_03_2004_15_37_17"/>
      <w:bookmarkStart w:id="329" w:name="_Toc71352053"/>
      <w:bookmarkEnd w:id="328"/>
      <w:r>
        <w:rPr>
          <w:rFonts w:hint="eastAsia"/>
          <w:rtl/>
        </w:rPr>
        <w:t>רומן</w:t>
      </w:r>
      <w:r>
        <w:rPr>
          <w:rtl/>
        </w:rPr>
        <w:t xml:space="preserve"> ברונפמן (מרצ):</w:t>
      </w:r>
      <w:bookmarkEnd w:id="329"/>
    </w:p>
    <w:p w14:paraId="485AFD3F" w14:textId="77777777" w:rsidR="00000000" w:rsidRDefault="00364BE1">
      <w:pPr>
        <w:pStyle w:val="a0"/>
        <w:rPr>
          <w:rFonts w:hint="cs"/>
          <w:rtl/>
        </w:rPr>
      </w:pPr>
    </w:p>
    <w:p w14:paraId="65B247F4" w14:textId="77777777" w:rsidR="00000000" w:rsidRDefault="00364BE1">
      <w:pPr>
        <w:pStyle w:val="a0"/>
        <w:ind w:firstLine="720"/>
        <w:rPr>
          <w:rFonts w:hint="cs"/>
          <w:rtl/>
        </w:rPr>
      </w:pPr>
      <w:r>
        <w:rPr>
          <w:rFonts w:hint="cs"/>
          <w:rtl/>
        </w:rPr>
        <w:t xml:space="preserve">גברתי היושבת-ראש, השר עזרא, חברי הכנסת, אין ספק שמה שקרה בחיפה, גם המתקפה הטרוריסטית על ביתו ועל בני ביתו של חבר הכנסת מח'ול וגם הגילוי </w:t>
      </w:r>
      <w:r>
        <w:rPr>
          <w:rtl/>
        </w:rPr>
        <w:t>–</w:t>
      </w:r>
      <w:r>
        <w:rPr>
          <w:rFonts w:hint="cs"/>
          <w:rtl/>
        </w:rPr>
        <w:t xml:space="preserve"> אני לא </w:t>
      </w:r>
      <w:r>
        <w:rPr>
          <w:rFonts w:hint="cs"/>
          <w:rtl/>
        </w:rPr>
        <w:t xml:space="preserve">יודע אם מלא או חלקי - הגילוי של ניצני המחתרת היהודית החדשה, אלה תוצאות של תהליך הידרדרות ממושך, קמפיין הסתה פרוע נגד קהילה שלמה של אזרחי מדינת ישראל ממוצא פלסטיני </w:t>
      </w:r>
      <w:r>
        <w:rPr>
          <w:rtl/>
        </w:rPr>
        <w:t>–</w:t>
      </w:r>
      <w:r>
        <w:rPr>
          <w:rFonts w:hint="cs"/>
          <w:rtl/>
        </w:rPr>
        <w:t xml:space="preserve"> ערבים שחיים אתנו ומהווים, לא פחות ולא יותר, 20% מכלל אוכלוסיית מדינת ישראל. זה תהליך של דה-</w:t>
      </w:r>
      <w:r>
        <w:rPr>
          <w:rFonts w:hint="cs"/>
          <w:rtl/>
        </w:rPr>
        <w:t xml:space="preserve">לגיטימציה, ולצערי, לרבים מאתנו, חברי הכנסת, ולרבים מחברי הממשלה יש יד בזה. </w:t>
      </w:r>
    </w:p>
    <w:p w14:paraId="037F5554" w14:textId="77777777" w:rsidR="00000000" w:rsidRDefault="00364BE1">
      <w:pPr>
        <w:pStyle w:val="a0"/>
        <w:ind w:firstLine="720"/>
        <w:rPr>
          <w:rFonts w:hint="cs"/>
          <w:rtl/>
        </w:rPr>
      </w:pPr>
    </w:p>
    <w:p w14:paraId="46F92A64" w14:textId="77777777" w:rsidR="00000000" w:rsidRDefault="00364BE1">
      <w:pPr>
        <w:pStyle w:val="a0"/>
        <w:ind w:firstLine="720"/>
        <w:rPr>
          <w:rFonts w:hint="cs"/>
          <w:rtl/>
        </w:rPr>
      </w:pPr>
      <w:r>
        <w:rPr>
          <w:rFonts w:hint="cs"/>
          <w:rtl/>
        </w:rPr>
        <w:t>כששר האוצר, מבכירי הליכוד, מופיע בכנס הרצלייה ואומר שהפצצה הדמוגרפית איננה האוכלוסייה הפלסטינית שמעבר ל"קו הירוק" אלא האוכלוסייה הפלסטינית בתוך הגבולות של מדינת ישראל, אז בחור כמו</w:t>
      </w:r>
      <w:r>
        <w:rPr>
          <w:rFonts w:hint="cs"/>
          <w:rtl/>
        </w:rPr>
        <w:t xml:space="preserve"> זה בחיפה מבין את זה כפשוטו: זאת הפצצה שיש להילחם בה, זה האיום על המדינה. כשסגן שר הביטחון זאב בוים אומר שהטרור כנראה </w:t>
      </w:r>
      <w:r>
        <w:rPr>
          <w:rtl/>
        </w:rPr>
        <w:t>–</w:t>
      </w:r>
      <w:r>
        <w:rPr>
          <w:rFonts w:hint="cs"/>
          <w:rtl/>
        </w:rPr>
        <w:t xml:space="preserve"> הוא עוד לא למד את זה לעומק, לא עד הסוף </w:t>
      </w:r>
      <w:r>
        <w:rPr>
          <w:rtl/>
        </w:rPr>
        <w:t>–</w:t>
      </w:r>
      <w:r>
        <w:rPr>
          <w:rFonts w:hint="cs"/>
          <w:rtl/>
        </w:rPr>
        <w:t xml:space="preserve"> אבל כנראה הוא תוצאה גנטית או פגם גנטי שמאפיין את הערבים, יש פה קריאה ברורה, גלויה </w:t>
      </w:r>
      <w:r>
        <w:rPr>
          <w:rtl/>
        </w:rPr>
        <w:t>–</w:t>
      </w:r>
      <w:r>
        <w:rPr>
          <w:rFonts w:hint="cs"/>
          <w:rtl/>
        </w:rPr>
        <w:t xml:space="preserve"> ואוסיף שלדע</w:t>
      </w:r>
      <w:r>
        <w:rPr>
          <w:rFonts w:hint="cs"/>
          <w:rtl/>
        </w:rPr>
        <w:t xml:space="preserve">תי היא גם לא חכמה </w:t>
      </w:r>
      <w:r>
        <w:rPr>
          <w:rtl/>
        </w:rPr>
        <w:t>–</w:t>
      </w:r>
      <w:r>
        <w:rPr>
          <w:rFonts w:hint="cs"/>
          <w:rtl/>
        </w:rPr>
        <w:t xml:space="preserve"> נגד חלק מהאוכלוסייה הישראלית. כשחברו לסיעה, שכרגע לא נמצא, חבר הכנסת חזן, ממשיך ומגן על חבר הכנסת בוים ואומר שהוא לא יאמין לערבי גם 40 שנה אחרי שנפטר, אז יש על זה עוד נדבך של הסתה. </w:t>
      </w:r>
    </w:p>
    <w:p w14:paraId="5FDC24FA" w14:textId="77777777" w:rsidR="00000000" w:rsidRDefault="00364BE1">
      <w:pPr>
        <w:pStyle w:val="a0"/>
        <w:ind w:firstLine="720"/>
        <w:rPr>
          <w:rFonts w:hint="cs"/>
          <w:rtl/>
        </w:rPr>
      </w:pPr>
    </w:p>
    <w:p w14:paraId="1B83852E" w14:textId="77777777" w:rsidR="00000000" w:rsidRDefault="00364BE1">
      <w:pPr>
        <w:pStyle w:val="a0"/>
        <w:ind w:firstLine="720"/>
        <w:rPr>
          <w:rFonts w:hint="cs"/>
          <w:rtl/>
        </w:rPr>
      </w:pPr>
      <w:r>
        <w:rPr>
          <w:rFonts w:hint="cs"/>
          <w:rtl/>
        </w:rPr>
        <w:t xml:space="preserve">לכן, חברים, כשעולים בזה אחר זה על הבמה </w:t>
      </w:r>
      <w:r>
        <w:rPr>
          <w:rtl/>
        </w:rPr>
        <w:t>–</w:t>
      </w:r>
      <w:r>
        <w:rPr>
          <w:rFonts w:hint="cs"/>
          <w:rtl/>
        </w:rPr>
        <w:t xml:space="preserve"> וכרגע אני פו</w:t>
      </w:r>
      <w:r>
        <w:rPr>
          <w:rFonts w:hint="cs"/>
          <w:rtl/>
        </w:rPr>
        <w:t xml:space="preserve">נה אליך, אהוד יתום </w:t>
      </w:r>
      <w:r>
        <w:rPr>
          <w:rtl/>
        </w:rPr>
        <w:t>–</w:t>
      </w:r>
      <w:r>
        <w:rPr>
          <w:rFonts w:hint="cs"/>
          <w:rtl/>
        </w:rPr>
        <w:t xml:space="preserve"> חברי הליכוד וחברי המפד"ל וחברים במפלגות הימין הנוספות לגנות את התגלית הנוראה הזאת, אני מזמין אתכם </w:t>
      </w:r>
      <w:r>
        <w:rPr>
          <w:rtl/>
        </w:rPr>
        <w:t>–</w:t>
      </w:r>
      <w:r>
        <w:rPr>
          <w:rFonts w:hint="cs"/>
          <w:rtl/>
        </w:rPr>
        <w:t xml:space="preserve"> גם אהוד וגם זאב וגם השר גדעון עזרא </w:t>
      </w:r>
      <w:r>
        <w:rPr>
          <w:rtl/>
        </w:rPr>
        <w:t>–</w:t>
      </w:r>
      <w:r>
        <w:rPr>
          <w:rFonts w:hint="cs"/>
          <w:rtl/>
        </w:rPr>
        <w:t xml:space="preserve"> לגנות את הביטויים של חבריכם לסיעה ולממשלה ברגע שהם נאמרים. </w:t>
      </w:r>
    </w:p>
    <w:p w14:paraId="1F9900F1" w14:textId="77777777" w:rsidR="00000000" w:rsidRDefault="00364BE1">
      <w:pPr>
        <w:pStyle w:val="a0"/>
        <w:ind w:firstLine="0"/>
        <w:rPr>
          <w:rFonts w:hint="cs"/>
          <w:rtl/>
        </w:rPr>
      </w:pPr>
    </w:p>
    <w:p w14:paraId="4BC5DF1D" w14:textId="77777777" w:rsidR="00000000" w:rsidRDefault="00364BE1">
      <w:pPr>
        <w:pStyle w:val="af1"/>
        <w:rPr>
          <w:rtl/>
        </w:rPr>
      </w:pPr>
      <w:r>
        <w:rPr>
          <w:rFonts w:hint="eastAsia"/>
          <w:rtl/>
        </w:rPr>
        <w:t>היו</w:t>
      </w:r>
      <w:r>
        <w:rPr>
          <w:rtl/>
        </w:rPr>
        <w:t>"ר אתי לבני:</w:t>
      </w:r>
    </w:p>
    <w:p w14:paraId="010D32E8" w14:textId="77777777" w:rsidR="00000000" w:rsidRDefault="00364BE1">
      <w:pPr>
        <w:pStyle w:val="a0"/>
        <w:rPr>
          <w:rFonts w:hint="cs"/>
          <w:rtl/>
        </w:rPr>
      </w:pPr>
    </w:p>
    <w:p w14:paraId="726699D0" w14:textId="77777777" w:rsidR="00000000" w:rsidRDefault="00364BE1">
      <w:pPr>
        <w:pStyle w:val="a0"/>
        <w:rPr>
          <w:rFonts w:hint="cs"/>
          <w:rtl/>
        </w:rPr>
      </w:pPr>
      <w:r>
        <w:rPr>
          <w:rFonts w:hint="cs"/>
          <w:rtl/>
        </w:rPr>
        <w:t xml:space="preserve">תודה רבה. </w:t>
      </w:r>
    </w:p>
    <w:p w14:paraId="6527AEDB" w14:textId="77777777" w:rsidR="00000000" w:rsidRDefault="00364BE1">
      <w:pPr>
        <w:pStyle w:val="a0"/>
        <w:ind w:firstLine="0"/>
        <w:rPr>
          <w:rFonts w:hint="cs"/>
          <w:rtl/>
        </w:rPr>
      </w:pPr>
    </w:p>
    <w:p w14:paraId="3E6BFB53" w14:textId="77777777" w:rsidR="00000000" w:rsidRDefault="00364BE1">
      <w:pPr>
        <w:pStyle w:val="-"/>
        <w:rPr>
          <w:rtl/>
        </w:rPr>
      </w:pPr>
      <w:bookmarkStart w:id="330" w:name="FS000000552T10_03_2004_15_42_12C"/>
      <w:bookmarkEnd w:id="330"/>
      <w:r>
        <w:rPr>
          <w:rFonts w:hint="eastAsia"/>
          <w:rtl/>
        </w:rPr>
        <w:t>רומן</w:t>
      </w:r>
      <w:r>
        <w:rPr>
          <w:rtl/>
        </w:rPr>
        <w:t xml:space="preserve"> ברו</w:t>
      </w:r>
      <w:r>
        <w:rPr>
          <w:rtl/>
        </w:rPr>
        <w:t>נפמן (מרצ):</w:t>
      </w:r>
    </w:p>
    <w:p w14:paraId="4F956AFB" w14:textId="77777777" w:rsidR="00000000" w:rsidRDefault="00364BE1">
      <w:pPr>
        <w:pStyle w:val="a0"/>
        <w:rPr>
          <w:rFonts w:hint="cs"/>
          <w:rtl/>
        </w:rPr>
      </w:pPr>
    </w:p>
    <w:p w14:paraId="3235F221" w14:textId="77777777" w:rsidR="00000000" w:rsidRDefault="00364BE1">
      <w:pPr>
        <w:pStyle w:val="a0"/>
        <w:rPr>
          <w:rFonts w:hint="cs"/>
          <w:rtl/>
        </w:rPr>
      </w:pPr>
      <w:r>
        <w:rPr>
          <w:rFonts w:hint="cs"/>
          <w:rtl/>
        </w:rPr>
        <w:t xml:space="preserve">וכשאני פניתי אליך וביקשתי שתחזור בך, אתה ראית את זה כקריאה צינית. </w:t>
      </w:r>
    </w:p>
    <w:p w14:paraId="5A96B8C0" w14:textId="77777777" w:rsidR="00000000" w:rsidRDefault="00364BE1">
      <w:pPr>
        <w:pStyle w:val="a0"/>
        <w:ind w:firstLine="0"/>
        <w:rPr>
          <w:rFonts w:hint="cs"/>
          <w:rtl/>
        </w:rPr>
      </w:pPr>
    </w:p>
    <w:p w14:paraId="633A72A4" w14:textId="77777777" w:rsidR="00000000" w:rsidRDefault="00364BE1">
      <w:pPr>
        <w:pStyle w:val="af1"/>
        <w:rPr>
          <w:rtl/>
        </w:rPr>
      </w:pPr>
      <w:r>
        <w:rPr>
          <w:rFonts w:hint="eastAsia"/>
          <w:rtl/>
        </w:rPr>
        <w:t>היו</w:t>
      </w:r>
      <w:r>
        <w:rPr>
          <w:rtl/>
        </w:rPr>
        <w:t>"ר אתי לבני:</w:t>
      </w:r>
    </w:p>
    <w:p w14:paraId="544CF610" w14:textId="77777777" w:rsidR="00000000" w:rsidRDefault="00364BE1">
      <w:pPr>
        <w:pStyle w:val="a0"/>
        <w:rPr>
          <w:rFonts w:hint="cs"/>
          <w:rtl/>
        </w:rPr>
      </w:pPr>
    </w:p>
    <w:p w14:paraId="2788A0A7" w14:textId="77777777" w:rsidR="00000000" w:rsidRDefault="00364BE1">
      <w:pPr>
        <w:pStyle w:val="a0"/>
        <w:rPr>
          <w:rFonts w:hint="cs"/>
          <w:rtl/>
        </w:rPr>
      </w:pPr>
      <w:r>
        <w:rPr>
          <w:rFonts w:hint="cs"/>
          <w:rtl/>
        </w:rPr>
        <w:t xml:space="preserve">תודה רבה. </w:t>
      </w:r>
    </w:p>
    <w:p w14:paraId="3F87DC2B" w14:textId="77777777" w:rsidR="00000000" w:rsidRDefault="00364BE1">
      <w:pPr>
        <w:pStyle w:val="a0"/>
        <w:ind w:firstLine="0"/>
        <w:rPr>
          <w:rFonts w:hint="cs"/>
          <w:rtl/>
        </w:rPr>
      </w:pPr>
    </w:p>
    <w:p w14:paraId="5A162B9F" w14:textId="77777777" w:rsidR="00000000" w:rsidRDefault="00364BE1">
      <w:pPr>
        <w:pStyle w:val="-"/>
        <w:rPr>
          <w:rtl/>
        </w:rPr>
      </w:pPr>
      <w:bookmarkStart w:id="331" w:name="FS000000552T10_03_2004_15_42_29C"/>
      <w:bookmarkEnd w:id="331"/>
      <w:r>
        <w:rPr>
          <w:rFonts w:hint="eastAsia"/>
          <w:rtl/>
        </w:rPr>
        <w:t>רומן</w:t>
      </w:r>
      <w:r>
        <w:rPr>
          <w:rtl/>
        </w:rPr>
        <w:t xml:space="preserve"> ברונפמן (מרצ):</w:t>
      </w:r>
    </w:p>
    <w:p w14:paraId="1F944FFA" w14:textId="77777777" w:rsidR="00000000" w:rsidRDefault="00364BE1">
      <w:pPr>
        <w:pStyle w:val="a0"/>
        <w:rPr>
          <w:rFonts w:hint="cs"/>
          <w:rtl/>
        </w:rPr>
      </w:pPr>
    </w:p>
    <w:p w14:paraId="17CCDBCD" w14:textId="77777777" w:rsidR="00000000" w:rsidRDefault="00364BE1">
      <w:pPr>
        <w:pStyle w:val="a0"/>
        <w:rPr>
          <w:rFonts w:hint="cs"/>
          <w:rtl/>
        </w:rPr>
      </w:pPr>
      <w:r>
        <w:rPr>
          <w:rFonts w:hint="cs"/>
          <w:rtl/>
        </w:rPr>
        <w:t xml:space="preserve">זאת היתה קריאה אמיתית. אמרת דבר לא מוצלח </w:t>
      </w:r>
      <w:r>
        <w:rPr>
          <w:rtl/>
        </w:rPr>
        <w:t>–</w:t>
      </w:r>
      <w:r>
        <w:rPr>
          <w:rFonts w:hint="cs"/>
          <w:rtl/>
        </w:rPr>
        <w:t xml:space="preserve"> שום דבר לא קורה אם היית חוזר בך.</w:t>
      </w:r>
    </w:p>
    <w:p w14:paraId="291900DF" w14:textId="77777777" w:rsidR="00000000" w:rsidRDefault="00364BE1">
      <w:pPr>
        <w:pStyle w:val="a0"/>
        <w:ind w:firstLine="0"/>
        <w:rPr>
          <w:rFonts w:hint="cs"/>
          <w:rtl/>
        </w:rPr>
      </w:pPr>
    </w:p>
    <w:p w14:paraId="3F4323BC" w14:textId="77777777" w:rsidR="00000000" w:rsidRDefault="00364BE1">
      <w:pPr>
        <w:pStyle w:val="af1"/>
        <w:rPr>
          <w:rtl/>
        </w:rPr>
      </w:pPr>
      <w:r>
        <w:rPr>
          <w:rFonts w:hint="eastAsia"/>
          <w:rtl/>
        </w:rPr>
        <w:t>היו</w:t>
      </w:r>
      <w:r>
        <w:rPr>
          <w:rtl/>
        </w:rPr>
        <w:t>"ר אתי לבני:</w:t>
      </w:r>
    </w:p>
    <w:p w14:paraId="0DBEAA08" w14:textId="77777777" w:rsidR="00000000" w:rsidRDefault="00364BE1">
      <w:pPr>
        <w:pStyle w:val="a0"/>
        <w:rPr>
          <w:rFonts w:hint="cs"/>
          <w:rtl/>
        </w:rPr>
      </w:pPr>
    </w:p>
    <w:p w14:paraId="668DBA5D" w14:textId="77777777" w:rsidR="00000000" w:rsidRDefault="00364BE1">
      <w:pPr>
        <w:pStyle w:val="a0"/>
        <w:rPr>
          <w:rFonts w:hint="cs"/>
          <w:rtl/>
        </w:rPr>
      </w:pPr>
      <w:r>
        <w:rPr>
          <w:rFonts w:hint="cs"/>
          <w:rtl/>
        </w:rPr>
        <w:t>תודה רבה. חבר הכנסת משה גפני, ב</w:t>
      </w:r>
      <w:r>
        <w:rPr>
          <w:rFonts w:hint="cs"/>
          <w:rtl/>
        </w:rPr>
        <w:t xml:space="preserve">בקשה. </w:t>
      </w:r>
    </w:p>
    <w:p w14:paraId="66336A3C" w14:textId="77777777" w:rsidR="00000000" w:rsidRDefault="00364BE1">
      <w:pPr>
        <w:pStyle w:val="a0"/>
        <w:ind w:firstLine="0"/>
        <w:rPr>
          <w:rFonts w:hint="cs"/>
          <w:rtl/>
        </w:rPr>
      </w:pPr>
    </w:p>
    <w:p w14:paraId="5D7F6194" w14:textId="77777777" w:rsidR="00000000" w:rsidRDefault="00364BE1">
      <w:pPr>
        <w:pStyle w:val="a"/>
        <w:rPr>
          <w:rtl/>
        </w:rPr>
      </w:pPr>
      <w:bookmarkStart w:id="332" w:name="FS000000526T10_03_2004_15_42_47"/>
      <w:bookmarkStart w:id="333" w:name="_Toc71352054"/>
      <w:bookmarkEnd w:id="332"/>
      <w:r>
        <w:rPr>
          <w:rFonts w:hint="eastAsia"/>
          <w:rtl/>
        </w:rPr>
        <w:t>משה</w:t>
      </w:r>
      <w:r>
        <w:rPr>
          <w:rtl/>
        </w:rPr>
        <w:t xml:space="preserve"> גפני (יהדות התורה):</w:t>
      </w:r>
      <w:bookmarkEnd w:id="333"/>
    </w:p>
    <w:p w14:paraId="7ACF462D" w14:textId="77777777" w:rsidR="00000000" w:rsidRDefault="00364BE1">
      <w:pPr>
        <w:pStyle w:val="a0"/>
        <w:rPr>
          <w:rFonts w:hint="cs"/>
          <w:rtl/>
        </w:rPr>
      </w:pPr>
    </w:p>
    <w:p w14:paraId="7CC41D43" w14:textId="77777777" w:rsidR="00000000" w:rsidRDefault="00364BE1">
      <w:pPr>
        <w:pStyle w:val="a0"/>
        <w:ind w:firstLine="720"/>
        <w:rPr>
          <w:rFonts w:hint="cs"/>
          <w:rtl/>
        </w:rPr>
      </w:pPr>
      <w:r>
        <w:rPr>
          <w:rFonts w:hint="cs"/>
          <w:rtl/>
        </w:rPr>
        <w:t xml:space="preserve">גברתי היושבת-ראש, חברי הכנסת, חבר הכנסת עסאם מח'ול הוא חבר כנסת שנבחר על-ידי הציבור. אני אפילו לא אומר שהוא לגיטימי. מה זה הוא לגיטימי? כל אחד מאתנו לגיטימי, נבחר על-ידי הציבור. כל חבר הכנסת שעובר על החוק </w:t>
      </w:r>
      <w:r>
        <w:rPr>
          <w:rtl/>
        </w:rPr>
        <w:t>–</w:t>
      </w:r>
      <w:r>
        <w:rPr>
          <w:rFonts w:hint="cs"/>
          <w:rtl/>
        </w:rPr>
        <w:t xml:space="preserve"> יש תהליכים להסיר</w:t>
      </w:r>
      <w:r>
        <w:rPr>
          <w:rFonts w:hint="cs"/>
          <w:rtl/>
        </w:rPr>
        <w:t xml:space="preserve"> את חסינותו. אבל אני לא מדבר על עסאם מח'ול. אני גם מתקומם על רצח רבין, אבל אני לא אומר רבין. מה זאת אומרת? טרוריסטים הולכים ומנסים ליטול חייו של אדם </w:t>
      </w:r>
      <w:r>
        <w:rPr>
          <w:rtl/>
        </w:rPr>
        <w:t>–</w:t>
      </w:r>
      <w:r>
        <w:rPr>
          <w:rFonts w:hint="cs"/>
          <w:rtl/>
        </w:rPr>
        <w:t xml:space="preserve"> והוא לא חבר הכנסת, הוא לא ראש ממשלה. אנחנו מדינה מוכת טרור. וטרור זה טרור זה טרור. </w:t>
      </w:r>
    </w:p>
    <w:p w14:paraId="0AA3895B" w14:textId="77777777" w:rsidR="00000000" w:rsidRDefault="00364BE1">
      <w:pPr>
        <w:pStyle w:val="a0"/>
        <w:ind w:firstLine="720"/>
        <w:rPr>
          <w:rFonts w:hint="cs"/>
          <w:rtl/>
        </w:rPr>
      </w:pPr>
    </w:p>
    <w:p w14:paraId="3ED91ED5" w14:textId="77777777" w:rsidR="00000000" w:rsidRDefault="00364BE1">
      <w:pPr>
        <w:pStyle w:val="a0"/>
        <w:ind w:firstLine="720"/>
        <w:rPr>
          <w:rFonts w:hint="cs"/>
          <w:rtl/>
        </w:rPr>
      </w:pPr>
      <w:r>
        <w:rPr>
          <w:rFonts w:hint="cs"/>
          <w:rtl/>
        </w:rPr>
        <w:t xml:space="preserve">הכנסת צריכה להתאחד, </w:t>
      </w:r>
      <w:r>
        <w:rPr>
          <w:rFonts w:hint="cs"/>
          <w:rtl/>
        </w:rPr>
        <w:t xml:space="preserve">ולא משום שמדובר בחבר הכנסת, להתאחד בגינוי מוחלט לכל טרור, לא לעשות שום הבחנה, בין שהוא יהודי, ערבי, ימין או שמאל. זה דבר נורא ואיום, שמעמיד בסימן שאלה אם בכלל לממשלה הזאת עדיין יש אחיזה בציבור, אם האנשים לא מאבדים אמון בממשלה. </w:t>
      </w:r>
    </w:p>
    <w:p w14:paraId="2A80A2C1" w14:textId="77777777" w:rsidR="00000000" w:rsidRDefault="00364BE1">
      <w:pPr>
        <w:pStyle w:val="a0"/>
        <w:ind w:firstLine="0"/>
        <w:rPr>
          <w:rFonts w:hint="cs"/>
          <w:rtl/>
        </w:rPr>
      </w:pPr>
    </w:p>
    <w:p w14:paraId="23F083A2" w14:textId="77777777" w:rsidR="00000000" w:rsidRDefault="00364BE1">
      <w:pPr>
        <w:pStyle w:val="a0"/>
        <w:ind w:firstLine="720"/>
        <w:rPr>
          <w:rFonts w:hint="cs"/>
          <w:rtl/>
        </w:rPr>
      </w:pPr>
      <w:r>
        <w:rPr>
          <w:rFonts w:hint="cs"/>
          <w:rtl/>
        </w:rPr>
        <w:t>גברתי היושבת-ראש, קודם דיבר</w:t>
      </w:r>
      <w:r>
        <w:rPr>
          <w:rFonts w:hint="cs"/>
          <w:rtl/>
        </w:rPr>
        <w:t xml:space="preserve"> כאן הרב מלכיאור ואמר דברים נכונים, אבל אני רוצה לחלוק על חלק מדבריו, על מה שיעקב אבינו אמר כששמעון ולוי עשו את מה שעשו. הוא אמר את כל הסיבות. לא שהוא חזר בו, או שהוא שינה מדבריו. אתה אמרת שהוא הגיע אולי לנקודת האמת, ואני נוטה לקבל את זה, אבל אני רוצה להגי</w:t>
      </w:r>
      <w:r>
        <w:rPr>
          <w:rFonts w:hint="cs"/>
          <w:rtl/>
        </w:rPr>
        <w:t>ד לך שכל מה שהוא אמר נכון, כל מה שהוא אמר. הוא אמר להם, גם כשהוא דיבר בגינוי הכי חריף: ארור אפם כי עז ועברתם כי קשתה אחלקם ביעקב ואפיצם בישראל; הוא קילל אותם. הוא אמר שיש להם גם עונש, אבל הוא גם אמר להם אז: עכרתם אותי להבאישני בעיני יושב הארץ - הכוונה, אתם</w:t>
      </w:r>
      <w:r>
        <w:rPr>
          <w:rFonts w:hint="cs"/>
          <w:rtl/>
        </w:rPr>
        <w:t xml:space="preserve"> מוציאים אותי ממשפחת העמים, מאנשים מתורבתים. הוא אמר את הכול. הוא לא אמר וחזר בו. </w:t>
      </w:r>
    </w:p>
    <w:p w14:paraId="5CF69632" w14:textId="77777777" w:rsidR="00000000" w:rsidRDefault="00364BE1">
      <w:pPr>
        <w:pStyle w:val="a0"/>
        <w:ind w:firstLine="720"/>
        <w:rPr>
          <w:rFonts w:hint="cs"/>
          <w:rtl/>
        </w:rPr>
      </w:pPr>
    </w:p>
    <w:p w14:paraId="7AECECC7" w14:textId="77777777" w:rsidR="00000000" w:rsidRDefault="00364BE1">
      <w:pPr>
        <w:pStyle w:val="a0"/>
        <w:ind w:firstLine="720"/>
        <w:rPr>
          <w:rFonts w:hint="cs"/>
          <w:rtl/>
        </w:rPr>
      </w:pPr>
      <w:r>
        <w:rPr>
          <w:rFonts w:hint="cs"/>
          <w:rtl/>
        </w:rPr>
        <w:t>לפני מיתתו, כשהוא דיבר לבניו אז, הוא אמר להם: ארור אפם כי עז, הוא אמר גם קודם. מכל היבט שאתה מסתכל על זה, אתה רואה דבר לא טוב, מכל היבט. גם מה שאתם עושים, גם מה שגרמתם - וא</w:t>
      </w:r>
      <w:r>
        <w:rPr>
          <w:rFonts w:hint="cs"/>
          <w:rtl/>
        </w:rPr>
        <w:t xml:space="preserve">תה צודק שבסופו של דבר מה שהוא חשש לא קרה, אבל מה פירוש? איך עושים דבר כזה שהוא בלתי אחראי בעליל? והוא מקלל אותם בסוף ימיו. </w:t>
      </w:r>
    </w:p>
    <w:p w14:paraId="6E448EB8" w14:textId="77777777" w:rsidR="00000000" w:rsidRDefault="00364BE1">
      <w:pPr>
        <w:pStyle w:val="a0"/>
        <w:rPr>
          <w:rFonts w:hint="cs"/>
          <w:rtl/>
        </w:rPr>
      </w:pPr>
    </w:p>
    <w:p w14:paraId="57240F92" w14:textId="77777777" w:rsidR="00000000" w:rsidRDefault="00364BE1">
      <w:pPr>
        <w:pStyle w:val="a0"/>
        <w:rPr>
          <w:rFonts w:hint="cs"/>
          <w:rtl/>
        </w:rPr>
      </w:pPr>
      <w:r>
        <w:rPr>
          <w:rFonts w:hint="cs"/>
          <w:rtl/>
        </w:rPr>
        <w:t>גברתי היושבת-ראש, אני מסכים עם הדוגמה שהבאת - היא באמת דוגמה נכונה. מכל היבט שאנחנו מסתכלים על טרור, הוא נורא ואיום. אני מגנה את זה</w:t>
      </w:r>
      <w:r>
        <w:rPr>
          <w:rFonts w:hint="cs"/>
          <w:rtl/>
        </w:rPr>
        <w:t>, מיותר אפילו שאומר את זה. אני מבקש שהכנסת כולה תגנה את ניסיון הטרור הזה, שלשמחתנו - תודות לעבודת המשטרה, שאני גם מצטרף למשבחים אותה על שהצליחה לחשוף את זה ולעצור את מי שצריך לעצור, ואני מקווה שהוא ייענש או שהם ייענשו בכל חומרת הדין - בצד התשבחות למשטרת יש</w:t>
      </w:r>
      <w:r>
        <w:rPr>
          <w:rFonts w:hint="cs"/>
          <w:rtl/>
        </w:rPr>
        <w:t>ראל, אנחנו מגנים את התופעה הזאת בכל תוקף. תודה רבה.</w:t>
      </w:r>
    </w:p>
    <w:p w14:paraId="1D762F14" w14:textId="77777777" w:rsidR="00000000" w:rsidRDefault="00364BE1">
      <w:pPr>
        <w:pStyle w:val="af1"/>
        <w:rPr>
          <w:rtl/>
        </w:rPr>
      </w:pPr>
      <w:r>
        <w:rPr>
          <w:rtl/>
        </w:rPr>
        <w:br/>
        <w:t>היו"ר אתי לבני:</w:t>
      </w:r>
    </w:p>
    <w:p w14:paraId="59F8E057" w14:textId="77777777" w:rsidR="00000000" w:rsidRDefault="00364BE1">
      <w:pPr>
        <w:pStyle w:val="a0"/>
        <w:rPr>
          <w:rtl/>
        </w:rPr>
      </w:pPr>
    </w:p>
    <w:p w14:paraId="3BC34DC9" w14:textId="77777777" w:rsidR="00000000" w:rsidRDefault="00364BE1">
      <w:pPr>
        <w:pStyle w:val="a0"/>
        <w:rPr>
          <w:rFonts w:hint="cs"/>
          <w:rtl/>
        </w:rPr>
      </w:pPr>
      <w:r>
        <w:rPr>
          <w:rFonts w:hint="cs"/>
          <w:rtl/>
        </w:rPr>
        <w:t>תודה רבה. עמדת יפה בלוח הזמנים. חבר הכנסת יעקב מרגי, בבקשה.</w:t>
      </w:r>
    </w:p>
    <w:p w14:paraId="4E8BEC3D" w14:textId="77777777" w:rsidR="00000000" w:rsidRDefault="00364BE1">
      <w:pPr>
        <w:pStyle w:val="a"/>
        <w:rPr>
          <w:rtl/>
        </w:rPr>
      </w:pPr>
      <w:r>
        <w:rPr>
          <w:rtl/>
        </w:rPr>
        <w:br/>
      </w:r>
      <w:bookmarkStart w:id="334" w:name="FS000001056T10_03_2004_16_01_03"/>
      <w:bookmarkStart w:id="335" w:name="_Toc71352055"/>
      <w:bookmarkEnd w:id="334"/>
      <w:r>
        <w:rPr>
          <w:rtl/>
        </w:rPr>
        <w:t>יעקב מרגי (ש"ס):</w:t>
      </w:r>
      <w:bookmarkEnd w:id="335"/>
    </w:p>
    <w:p w14:paraId="68F2C04A" w14:textId="77777777" w:rsidR="00000000" w:rsidRDefault="00364BE1">
      <w:pPr>
        <w:pStyle w:val="a0"/>
        <w:rPr>
          <w:rtl/>
        </w:rPr>
      </w:pPr>
    </w:p>
    <w:p w14:paraId="43C7D8CF" w14:textId="77777777" w:rsidR="00000000" w:rsidRDefault="00364BE1">
      <w:pPr>
        <w:pStyle w:val="a0"/>
        <w:rPr>
          <w:rFonts w:hint="cs"/>
          <w:rtl/>
        </w:rPr>
      </w:pPr>
      <w:r>
        <w:rPr>
          <w:rFonts w:hint="cs"/>
          <w:rtl/>
        </w:rPr>
        <w:t>גברתי היושבת-ראש, חברי חברי הכנסת, אני פותח את דברי בגינוי חמור למטורף מחיפה, ואין בדברי שאני אומר - ואני ה</w:t>
      </w:r>
      <w:r>
        <w:rPr>
          <w:rFonts w:hint="cs"/>
          <w:rtl/>
        </w:rPr>
        <w:t>ולך לדבר גם על ההסתה הכללית מכל הכיוונים - כדי להצדיק את זה או אחר. אני אומר לכם חד-משמעית - המעשה שעשה המטורף מחיפה הוא חמור.</w:t>
      </w:r>
    </w:p>
    <w:p w14:paraId="64D555B0" w14:textId="77777777" w:rsidR="00000000" w:rsidRDefault="00364BE1">
      <w:pPr>
        <w:pStyle w:val="af0"/>
        <w:rPr>
          <w:rtl/>
        </w:rPr>
      </w:pPr>
      <w:r>
        <w:rPr>
          <w:rtl/>
        </w:rPr>
        <w:br/>
        <w:t>זהבה גלאון (מרצ):</w:t>
      </w:r>
    </w:p>
    <w:p w14:paraId="67452EA1" w14:textId="77777777" w:rsidR="00000000" w:rsidRDefault="00364BE1">
      <w:pPr>
        <w:pStyle w:val="a0"/>
        <w:rPr>
          <w:rtl/>
        </w:rPr>
      </w:pPr>
    </w:p>
    <w:p w14:paraId="641AD3B1" w14:textId="77777777" w:rsidR="00000000" w:rsidRDefault="00364BE1">
      <w:pPr>
        <w:pStyle w:val="a0"/>
        <w:rPr>
          <w:rFonts w:hint="cs"/>
          <w:rtl/>
        </w:rPr>
      </w:pPr>
      <w:r>
        <w:rPr>
          <w:rFonts w:hint="cs"/>
          <w:rtl/>
        </w:rPr>
        <w:t>הוא לא מטורף - - -</w:t>
      </w:r>
    </w:p>
    <w:p w14:paraId="74381B25" w14:textId="77777777" w:rsidR="00000000" w:rsidRDefault="00364BE1">
      <w:pPr>
        <w:pStyle w:val="-"/>
        <w:rPr>
          <w:rtl/>
        </w:rPr>
      </w:pPr>
    </w:p>
    <w:p w14:paraId="27763F39" w14:textId="77777777" w:rsidR="00000000" w:rsidRDefault="00364BE1">
      <w:pPr>
        <w:pStyle w:val="-"/>
        <w:rPr>
          <w:rtl/>
        </w:rPr>
      </w:pPr>
      <w:r>
        <w:rPr>
          <w:rtl/>
        </w:rPr>
        <w:br/>
      </w:r>
      <w:bookmarkStart w:id="336" w:name="FS000001056T10_03_2004_16_04_54C"/>
      <w:bookmarkEnd w:id="336"/>
      <w:r>
        <w:rPr>
          <w:rtl/>
        </w:rPr>
        <w:t>יעקב מרגי (ש"ס):</w:t>
      </w:r>
    </w:p>
    <w:p w14:paraId="7E642D05" w14:textId="77777777" w:rsidR="00000000" w:rsidRDefault="00364BE1">
      <w:pPr>
        <w:pStyle w:val="a0"/>
        <w:rPr>
          <w:rtl/>
        </w:rPr>
      </w:pPr>
    </w:p>
    <w:p w14:paraId="64200550" w14:textId="77777777" w:rsidR="00000000" w:rsidRDefault="00364BE1">
      <w:pPr>
        <w:pStyle w:val="a0"/>
        <w:rPr>
          <w:rFonts w:hint="cs"/>
          <w:rtl/>
        </w:rPr>
      </w:pPr>
      <w:r>
        <w:rPr>
          <w:rFonts w:hint="cs"/>
          <w:rtl/>
        </w:rPr>
        <w:t>מחבל מטורף?</w:t>
      </w:r>
    </w:p>
    <w:p w14:paraId="3B78A880" w14:textId="77777777" w:rsidR="00000000" w:rsidRDefault="00364BE1">
      <w:pPr>
        <w:pStyle w:val="af0"/>
        <w:rPr>
          <w:rtl/>
        </w:rPr>
      </w:pPr>
      <w:r>
        <w:rPr>
          <w:rtl/>
        </w:rPr>
        <w:br/>
        <w:t>זהבה גלאון (מרצ):</w:t>
      </w:r>
    </w:p>
    <w:p w14:paraId="1EE5198F" w14:textId="77777777" w:rsidR="00000000" w:rsidRDefault="00364BE1">
      <w:pPr>
        <w:pStyle w:val="a0"/>
        <w:rPr>
          <w:rtl/>
        </w:rPr>
      </w:pPr>
    </w:p>
    <w:p w14:paraId="56123B5F" w14:textId="77777777" w:rsidR="00000000" w:rsidRDefault="00364BE1">
      <w:pPr>
        <w:pStyle w:val="a0"/>
        <w:rPr>
          <w:rFonts w:hint="cs"/>
          <w:rtl/>
        </w:rPr>
      </w:pPr>
      <w:r>
        <w:rPr>
          <w:rFonts w:hint="cs"/>
          <w:rtl/>
        </w:rPr>
        <w:t>הוא לא מטורף - - -</w:t>
      </w:r>
    </w:p>
    <w:p w14:paraId="147C7CBD" w14:textId="77777777" w:rsidR="00000000" w:rsidRDefault="00364BE1">
      <w:pPr>
        <w:pStyle w:val="af0"/>
        <w:rPr>
          <w:rtl/>
        </w:rPr>
      </w:pPr>
      <w:r>
        <w:rPr>
          <w:rtl/>
        </w:rPr>
        <w:br/>
        <w:t>עזמי בשארה (בל"ד):</w:t>
      </w:r>
    </w:p>
    <w:p w14:paraId="06CA0E3E" w14:textId="77777777" w:rsidR="00000000" w:rsidRDefault="00364BE1">
      <w:pPr>
        <w:pStyle w:val="a0"/>
        <w:rPr>
          <w:rtl/>
        </w:rPr>
      </w:pPr>
    </w:p>
    <w:p w14:paraId="1091211D" w14:textId="77777777" w:rsidR="00000000" w:rsidRDefault="00364BE1">
      <w:pPr>
        <w:pStyle w:val="a0"/>
        <w:rPr>
          <w:rFonts w:hint="cs"/>
          <w:rtl/>
        </w:rPr>
      </w:pPr>
      <w:r>
        <w:rPr>
          <w:rFonts w:hint="cs"/>
          <w:rtl/>
        </w:rPr>
        <w:t xml:space="preserve">הוא שפוי, אבל מעשיו מטורפים. </w:t>
      </w:r>
    </w:p>
    <w:p w14:paraId="2AB01F0B" w14:textId="77777777" w:rsidR="00000000" w:rsidRDefault="00364BE1">
      <w:pPr>
        <w:pStyle w:val="-"/>
        <w:rPr>
          <w:rtl/>
        </w:rPr>
      </w:pPr>
      <w:r>
        <w:rPr>
          <w:rtl/>
        </w:rPr>
        <w:br/>
      </w:r>
      <w:bookmarkStart w:id="337" w:name="FS000001056T10_03_2004_16_05_27C"/>
      <w:bookmarkEnd w:id="337"/>
      <w:r>
        <w:rPr>
          <w:rtl/>
        </w:rPr>
        <w:t>יעקב מרגי (ש"ס):</w:t>
      </w:r>
    </w:p>
    <w:p w14:paraId="41A3A3BD" w14:textId="77777777" w:rsidR="00000000" w:rsidRDefault="00364BE1">
      <w:pPr>
        <w:pStyle w:val="a0"/>
        <w:rPr>
          <w:rtl/>
        </w:rPr>
      </w:pPr>
    </w:p>
    <w:p w14:paraId="3DCD7316" w14:textId="77777777" w:rsidR="00000000" w:rsidRDefault="00364BE1">
      <w:pPr>
        <w:pStyle w:val="a0"/>
        <w:rPr>
          <w:rFonts w:hint="cs"/>
          <w:rtl/>
        </w:rPr>
      </w:pPr>
      <w:r>
        <w:rPr>
          <w:rFonts w:hint="cs"/>
          <w:rtl/>
        </w:rPr>
        <w:t xml:space="preserve">אני אומר לכם שהוא מטורף - לא אליבי שיזכה אותו מלעמוד לדין, אני לא מחפש לו אליבי, הוא יועמד לדין, אבל זה מעשה מטורף, על כל המשתמע מכך. </w:t>
      </w:r>
    </w:p>
    <w:p w14:paraId="0DC4DC47" w14:textId="77777777" w:rsidR="00000000" w:rsidRDefault="00364BE1">
      <w:pPr>
        <w:pStyle w:val="af0"/>
        <w:rPr>
          <w:rtl/>
        </w:rPr>
      </w:pPr>
      <w:r>
        <w:rPr>
          <w:rtl/>
        </w:rPr>
        <w:br/>
        <w:t>מיכאל מלכיאור (העבודה-מימד):</w:t>
      </w:r>
    </w:p>
    <w:p w14:paraId="544335A1" w14:textId="77777777" w:rsidR="00000000" w:rsidRDefault="00364BE1">
      <w:pPr>
        <w:pStyle w:val="a0"/>
        <w:rPr>
          <w:rtl/>
        </w:rPr>
      </w:pPr>
    </w:p>
    <w:p w14:paraId="316D5747" w14:textId="77777777" w:rsidR="00000000" w:rsidRDefault="00364BE1">
      <w:pPr>
        <w:pStyle w:val="a0"/>
        <w:rPr>
          <w:rFonts w:hint="cs"/>
          <w:rtl/>
        </w:rPr>
      </w:pPr>
      <w:r>
        <w:rPr>
          <w:rFonts w:hint="cs"/>
          <w:rtl/>
        </w:rPr>
        <w:t xml:space="preserve">הם לא מטורפים, הם רצחנים. </w:t>
      </w:r>
    </w:p>
    <w:p w14:paraId="4ABA06F3" w14:textId="77777777" w:rsidR="00000000" w:rsidRDefault="00364BE1">
      <w:pPr>
        <w:pStyle w:val="-"/>
        <w:rPr>
          <w:rtl/>
        </w:rPr>
      </w:pPr>
      <w:r>
        <w:rPr>
          <w:rtl/>
        </w:rPr>
        <w:br/>
      </w:r>
      <w:bookmarkStart w:id="338" w:name="FS000001056T10_03_2004_16_08_31C"/>
      <w:bookmarkEnd w:id="338"/>
      <w:r>
        <w:rPr>
          <w:rtl/>
        </w:rPr>
        <w:t>יעקב מרגי (</w:t>
      </w:r>
      <w:r>
        <w:rPr>
          <w:rtl/>
        </w:rPr>
        <w:t>ש"ס):</w:t>
      </w:r>
    </w:p>
    <w:p w14:paraId="5DA96F0B" w14:textId="77777777" w:rsidR="00000000" w:rsidRDefault="00364BE1">
      <w:pPr>
        <w:pStyle w:val="a0"/>
        <w:rPr>
          <w:rtl/>
        </w:rPr>
      </w:pPr>
    </w:p>
    <w:p w14:paraId="4815DFDF" w14:textId="77777777" w:rsidR="00000000" w:rsidRDefault="00364BE1">
      <w:pPr>
        <w:pStyle w:val="a0"/>
        <w:rPr>
          <w:rFonts w:hint="cs"/>
          <w:rtl/>
        </w:rPr>
      </w:pPr>
      <w:r>
        <w:rPr>
          <w:rFonts w:hint="cs"/>
          <w:rtl/>
        </w:rPr>
        <w:t>חברי חברי הכנסת - - -</w:t>
      </w:r>
    </w:p>
    <w:p w14:paraId="0A3A56EA" w14:textId="77777777" w:rsidR="00000000" w:rsidRDefault="00364BE1">
      <w:pPr>
        <w:pStyle w:val="af0"/>
        <w:rPr>
          <w:rtl/>
        </w:rPr>
      </w:pPr>
      <w:r>
        <w:rPr>
          <w:rtl/>
        </w:rPr>
        <w:br/>
        <w:t>אחמד טיבי (חד"ש-תע"ל):</w:t>
      </w:r>
    </w:p>
    <w:p w14:paraId="7B250DDF" w14:textId="77777777" w:rsidR="00000000" w:rsidRDefault="00364BE1">
      <w:pPr>
        <w:pStyle w:val="a0"/>
        <w:rPr>
          <w:rtl/>
        </w:rPr>
      </w:pPr>
    </w:p>
    <w:p w14:paraId="57920D0F" w14:textId="77777777" w:rsidR="00000000" w:rsidRDefault="00364BE1">
      <w:pPr>
        <w:pStyle w:val="a0"/>
        <w:rPr>
          <w:rFonts w:hint="cs"/>
          <w:rtl/>
        </w:rPr>
      </w:pPr>
      <w:r>
        <w:rPr>
          <w:rFonts w:hint="cs"/>
          <w:rtl/>
        </w:rPr>
        <w:t>מה לגבי המשפחה שלו, והכפר - - -</w:t>
      </w:r>
    </w:p>
    <w:p w14:paraId="190BEBC4" w14:textId="77777777" w:rsidR="00000000" w:rsidRDefault="00364BE1">
      <w:pPr>
        <w:pStyle w:val="-"/>
        <w:rPr>
          <w:rtl/>
        </w:rPr>
      </w:pPr>
      <w:r>
        <w:rPr>
          <w:rtl/>
        </w:rPr>
        <w:br/>
      </w:r>
      <w:bookmarkStart w:id="339" w:name="FS000001056T10_03_2004_16_08_49C"/>
      <w:bookmarkEnd w:id="339"/>
      <w:r>
        <w:rPr>
          <w:rtl/>
        </w:rPr>
        <w:t>יעקב מרגי (ש"ס):</w:t>
      </w:r>
    </w:p>
    <w:p w14:paraId="79608695" w14:textId="77777777" w:rsidR="00000000" w:rsidRDefault="00364BE1">
      <w:pPr>
        <w:pStyle w:val="a0"/>
        <w:rPr>
          <w:rtl/>
        </w:rPr>
      </w:pPr>
    </w:p>
    <w:p w14:paraId="0717EDCE" w14:textId="77777777" w:rsidR="00000000" w:rsidRDefault="00364BE1">
      <w:pPr>
        <w:pStyle w:val="a0"/>
        <w:rPr>
          <w:rFonts w:hint="cs"/>
          <w:rtl/>
        </w:rPr>
      </w:pPr>
      <w:r>
        <w:rPr>
          <w:rFonts w:hint="cs"/>
          <w:rtl/>
        </w:rPr>
        <w:t>המעשה הוא חמור - - -</w:t>
      </w:r>
    </w:p>
    <w:p w14:paraId="3C0AAC10" w14:textId="77777777" w:rsidR="00000000" w:rsidRDefault="00364BE1">
      <w:pPr>
        <w:pStyle w:val="af0"/>
        <w:rPr>
          <w:rtl/>
        </w:rPr>
      </w:pPr>
      <w:r>
        <w:rPr>
          <w:rtl/>
        </w:rPr>
        <w:br/>
        <w:t>אחמד טיבי (חד"ש-תע"ל):</w:t>
      </w:r>
    </w:p>
    <w:p w14:paraId="0077AC72" w14:textId="77777777" w:rsidR="00000000" w:rsidRDefault="00364BE1">
      <w:pPr>
        <w:pStyle w:val="a0"/>
        <w:rPr>
          <w:rtl/>
        </w:rPr>
      </w:pPr>
    </w:p>
    <w:p w14:paraId="0A1F4199" w14:textId="77777777" w:rsidR="00000000" w:rsidRDefault="00364BE1">
      <w:pPr>
        <w:pStyle w:val="a0"/>
        <w:rPr>
          <w:rFonts w:hint="cs"/>
          <w:rtl/>
        </w:rPr>
      </w:pPr>
      <w:r>
        <w:rPr>
          <w:rFonts w:hint="cs"/>
          <w:rtl/>
        </w:rPr>
        <w:t>המשפחה שלו והכפר שלו, אלירן - מה אתה מציע?</w:t>
      </w:r>
    </w:p>
    <w:p w14:paraId="6C243630" w14:textId="77777777" w:rsidR="00000000" w:rsidRDefault="00364BE1">
      <w:pPr>
        <w:pStyle w:val="-"/>
        <w:rPr>
          <w:rtl/>
        </w:rPr>
      </w:pPr>
      <w:r>
        <w:rPr>
          <w:rtl/>
        </w:rPr>
        <w:br/>
      </w:r>
      <w:bookmarkStart w:id="340" w:name="FS000001056T10_03_2004_16_09_29C"/>
      <w:bookmarkEnd w:id="340"/>
      <w:r>
        <w:rPr>
          <w:rtl/>
        </w:rPr>
        <w:t>יעקב מרגי (ש"ס):</w:t>
      </w:r>
    </w:p>
    <w:p w14:paraId="443FD034" w14:textId="77777777" w:rsidR="00000000" w:rsidRDefault="00364BE1">
      <w:pPr>
        <w:pStyle w:val="a0"/>
        <w:rPr>
          <w:rtl/>
        </w:rPr>
      </w:pPr>
    </w:p>
    <w:p w14:paraId="5F232764" w14:textId="77777777" w:rsidR="00000000" w:rsidRDefault="00364BE1">
      <w:pPr>
        <w:pStyle w:val="a0"/>
        <w:rPr>
          <w:rFonts w:hint="cs"/>
          <w:rtl/>
        </w:rPr>
      </w:pPr>
      <w:r>
        <w:rPr>
          <w:rFonts w:hint="cs"/>
          <w:rtl/>
        </w:rPr>
        <w:t xml:space="preserve">חכה כשאני אכיר אותם. כרגע הכרתי רק אותו עם </w:t>
      </w:r>
      <w:r>
        <w:rPr>
          <w:rFonts w:hint="cs"/>
          <w:rtl/>
        </w:rPr>
        <w:t xml:space="preserve">המעשים שלו. </w:t>
      </w:r>
    </w:p>
    <w:p w14:paraId="62AB12A0" w14:textId="77777777" w:rsidR="00000000" w:rsidRDefault="00364BE1">
      <w:pPr>
        <w:pStyle w:val="af0"/>
        <w:rPr>
          <w:rFonts w:hint="cs"/>
          <w:rtl/>
        </w:rPr>
      </w:pPr>
    </w:p>
    <w:p w14:paraId="57F66229" w14:textId="77777777" w:rsidR="00000000" w:rsidRDefault="00364BE1">
      <w:pPr>
        <w:pStyle w:val="af0"/>
        <w:rPr>
          <w:rtl/>
        </w:rPr>
      </w:pPr>
      <w:r>
        <w:rPr>
          <w:rtl/>
        </w:rPr>
        <w:t>אחמד טיבי (חד"ש-תע"ל):</w:t>
      </w:r>
    </w:p>
    <w:p w14:paraId="2220972A" w14:textId="77777777" w:rsidR="00000000" w:rsidRDefault="00364BE1">
      <w:pPr>
        <w:pStyle w:val="a0"/>
        <w:rPr>
          <w:rtl/>
        </w:rPr>
      </w:pPr>
    </w:p>
    <w:p w14:paraId="5753D8AF" w14:textId="77777777" w:rsidR="00000000" w:rsidRDefault="00364BE1">
      <w:pPr>
        <w:pStyle w:val="a0"/>
        <w:rPr>
          <w:rFonts w:hint="cs"/>
          <w:rtl/>
        </w:rPr>
      </w:pPr>
      <w:r>
        <w:rPr>
          <w:rFonts w:hint="cs"/>
          <w:rtl/>
        </w:rPr>
        <w:t xml:space="preserve">משפחת גולן. </w:t>
      </w:r>
    </w:p>
    <w:p w14:paraId="46AC94C7" w14:textId="77777777" w:rsidR="00000000" w:rsidRDefault="00364BE1">
      <w:pPr>
        <w:pStyle w:val="-"/>
        <w:rPr>
          <w:rtl/>
        </w:rPr>
      </w:pPr>
      <w:r>
        <w:rPr>
          <w:rtl/>
        </w:rPr>
        <w:br/>
      </w:r>
      <w:bookmarkStart w:id="341" w:name="FS000001056T10_03_2004_16_10_05C"/>
      <w:bookmarkEnd w:id="341"/>
      <w:r>
        <w:rPr>
          <w:rtl/>
        </w:rPr>
        <w:t>יעקב מרגי (ש"ס):</w:t>
      </w:r>
    </w:p>
    <w:p w14:paraId="65D48303" w14:textId="77777777" w:rsidR="00000000" w:rsidRDefault="00364BE1">
      <w:pPr>
        <w:pStyle w:val="a0"/>
        <w:rPr>
          <w:rtl/>
        </w:rPr>
      </w:pPr>
    </w:p>
    <w:p w14:paraId="24B2F96F" w14:textId="77777777" w:rsidR="00000000" w:rsidRDefault="00364BE1">
      <w:pPr>
        <w:pStyle w:val="a0"/>
        <w:rPr>
          <w:rFonts w:hint="cs"/>
          <w:rtl/>
        </w:rPr>
      </w:pPr>
      <w:r>
        <w:rPr>
          <w:rFonts w:hint="cs"/>
          <w:rtl/>
        </w:rPr>
        <w:t xml:space="preserve">אני אגיע לזה. בהמשך דברי יש דברים שימצאו חן בעיניך, חלק מהדברים גם יקפיצו אותך. </w:t>
      </w:r>
    </w:p>
    <w:p w14:paraId="0117EE05" w14:textId="77777777" w:rsidR="00000000" w:rsidRDefault="00364BE1">
      <w:pPr>
        <w:pStyle w:val="a0"/>
        <w:rPr>
          <w:rFonts w:hint="cs"/>
          <w:rtl/>
        </w:rPr>
      </w:pPr>
    </w:p>
    <w:p w14:paraId="0E12EF5D" w14:textId="77777777" w:rsidR="00000000" w:rsidRDefault="00364BE1">
      <w:pPr>
        <w:pStyle w:val="a0"/>
        <w:rPr>
          <w:rFonts w:hint="cs"/>
          <w:rtl/>
        </w:rPr>
      </w:pPr>
      <w:r>
        <w:rPr>
          <w:rFonts w:hint="cs"/>
          <w:rtl/>
        </w:rPr>
        <w:t>המעשה שנעשה הוא מעשה חמור, ואני מברך את משטרת ישראל על ההצלחה בחשיפת המקרה, אבל אני קורא לכולם לא להיסחף</w:t>
      </w:r>
      <w:r>
        <w:rPr>
          <w:rFonts w:hint="cs"/>
          <w:rtl/>
        </w:rPr>
        <w:t>. גם מה שאמר עבד-אלמלאכ דהאמשה - נכון שיש יחידים, זה לא חתרן ועוד חתרן, זו התארגנות יחידים, זה לא מחתרת - אני מקווה שזאת לא מחתרת.</w:t>
      </w:r>
    </w:p>
    <w:p w14:paraId="07758973" w14:textId="77777777" w:rsidR="00000000" w:rsidRDefault="00364BE1">
      <w:pPr>
        <w:pStyle w:val="a0"/>
        <w:rPr>
          <w:rFonts w:hint="cs"/>
          <w:rtl/>
        </w:rPr>
      </w:pPr>
    </w:p>
    <w:p w14:paraId="4326A468" w14:textId="77777777" w:rsidR="00000000" w:rsidRDefault="00364BE1">
      <w:pPr>
        <w:pStyle w:val="a0"/>
        <w:rPr>
          <w:rFonts w:hint="cs"/>
          <w:rtl/>
        </w:rPr>
      </w:pPr>
      <w:r>
        <w:rPr>
          <w:rFonts w:hint="cs"/>
          <w:rtl/>
        </w:rPr>
        <w:t>ואני אומר לכם - רבותי, בואו לא ניסחף. התופעה היא חמורה. משטרת ישראל הוכיחה לא אחת שהיא מסוגלת לסכל כל התארגנות כזאת. ואני מצ</w:t>
      </w:r>
      <w:r>
        <w:rPr>
          <w:rFonts w:hint="cs"/>
          <w:rtl/>
        </w:rPr>
        <w:t>פה כאן דווקא מחברי הכנסת הערבים לנצל את המצב הזה וללמוד דווקא מהמקרה שקרה כאן, ודווקא מהתגובה היהודית, דווקא מהתגובה של משטרת ישראל, ודווקא מהתגובה שלכם על חומרת ההסתה - לעמוד כאן אחרי כל מאמר הסתה במסגד, או ברשות הפלסטינית, או בטלוויזיה הפלסטינית, או בטלו</w:t>
      </w:r>
      <w:r>
        <w:rPr>
          <w:rFonts w:hint="cs"/>
          <w:rtl/>
        </w:rPr>
        <w:t xml:space="preserve">ויזיה של ה"חיזבאללה", כי הסתה לא רק פוגעת, היא גם הורגת. ואני מאמץ כל מלה שנאמרה כאן. </w:t>
      </w:r>
    </w:p>
    <w:p w14:paraId="3C7DFEA3" w14:textId="77777777" w:rsidR="00000000" w:rsidRDefault="00364BE1">
      <w:pPr>
        <w:pStyle w:val="a0"/>
        <w:rPr>
          <w:rFonts w:hint="cs"/>
          <w:rtl/>
        </w:rPr>
      </w:pPr>
    </w:p>
    <w:p w14:paraId="489E9512" w14:textId="77777777" w:rsidR="00000000" w:rsidRDefault="00364BE1">
      <w:pPr>
        <w:pStyle w:val="a0"/>
        <w:rPr>
          <w:rFonts w:hint="cs"/>
          <w:b/>
          <w:bCs/>
          <w:rtl/>
        </w:rPr>
      </w:pPr>
      <w:r>
        <w:rPr>
          <w:rFonts w:hint="cs"/>
          <w:rtl/>
        </w:rPr>
        <w:t xml:space="preserve">ואני קורא כאן לכל הגורמים המסיתים במדינה - מכאן ומכאן, מימין ומשמאל, חילונים ודתיים - לאחרונה, יש איזו אופנה חדשה, כל איזה "איש רוח" שרוצה לעשות רוח או כנראה רוצה לקבל </w:t>
      </w:r>
      <w:r>
        <w:rPr>
          <w:rFonts w:hint="cs"/>
          <w:rtl/>
        </w:rPr>
        <w:t xml:space="preserve">פרס ישראל ב"נאגלה" הבאה, קם ומשתלח בחרדים ובש"ס. </w:t>
      </w:r>
      <w:r>
        <w:rPr>
          <w:rFonts w:hint="cs"/>
          <w:b/>
          <w:bCs/>
          <w:rtl/>
        </w:rPr>
        <w:t>יש אופנה, התחיל אתה - - -</w:t>
      </w:r>
    </w:p>
    <w:p w14:paraId="06C9B5EC" w14:textId="77777777" w:rsidR="00000000" w:rsidRDefault="00364BE1">
      <w:pPr>
        <w:pStyle w:val="af0"/>
        <w:rPr>
          <w:rFonts w:hint="cs"/>
          <w:b w:val="0"/>
          <w:bCs w:val="0"/>
          <w:u w:val="none"/>
          <w:rtl/>
        </w:rPr>
      </w:pPr>
    </w:p>
    <w:p w14:paraId="0354E52C" w14:textId="77777777" w:rsidR="00000000" w:rsidRDefault="00364BE1">
      <w:pPr>
        <w:pStyle w:val="af0"/>
        <w:rPr>
          <w:rFonts w:hint="cs"/>
          <w:b w:val="0"/>
          <w:bCs w:val="0"/>
          <w:u w:val="none"/>
          <w:rtl/>
        </w:rPr>
      </w:pPr>
    </w:p>
    <w:p w14:paraId="6AE87291" w14:textId="77777777" w:rsidR="00000000" w:rsidRDefault="00364BE1">
      <w:pPr>
        <w:pStyle w:val="af0"/>
        <w:ind w:firstLine="719"/>
        <w:rPr>
          <w:rtl/>
        </w:rPr>
      </w:pPr>
      <w:r>
        <w:rPr>
          <w:rtl/>
        </w:rPr>
        <w:br/>
        <w:t>עבד-אלמאלכ דהאמשה (רע"ם):</w:t>
      </w:r>
    </w:p>
    <w:p w14:paraId="72801D9C" w14:textId="77777777" w:rsidR="00000000" w:rsidRDefault="00364BE1">
      <w:pPr>
        <w:pStyle w:val="a0"/>
        <w:rPr>
          <w:rtl/>
        </w:rPr>
      </w:pPr>
    </w:p>
    <w:p w14:paraId="37FCE109" w14:textId="77777777" w:rsidR="00000000" w:rsidRDefault="00364BE1">
      <w:pPr>
        <w:pStyle w:val="a0"/>
        <w:rPr>
          <w:rFonts w:hint="cs"/>
          <w:rtl/>
        </w:rPr>
      </w:pPr>
      <w:r>
        <w:rPr>
          <w:rFonts w:hint="cs"/>
          <w:rtl/>
        </w:rPr>
        <w:t>- - -</w:t>
      </w:r>
    </w:p>
    <w:p w14:paraId="7B51D761" w14:textId="77777777" w:rsidR="00000000" w:rsidRDefault="00364BE1">
      <w:pPr>
        <w:pStyle w:val="-"/>
        <w:rPr>
          <w:rtl/>
        </w:rPr>
      </w:pPr>
      <w:r>
        <w:rPr>
          <w:rtl/>
        </w:rPr>
        <w:br/>
      </w:r>
      <w:bookmarkStart w:id="342" w:name="FS000001056T10_03_2004_16_16_46C"/>
      <w:bookmarkEnd w:id="342"/>
      <w:r>
        <w:rPr>
          <w:rtl/>
        </w:rPr>
        <w:t>יעקב מרגי (ש"ס):</w:t>
      </w:r>
    </w:p>
    <w:p w14:paraId="0DC09E86" w14:textId="77777777" w:rsidR="00000000" w:rsidRDefault="00364BE1">
      <w:pPr>
        <w:pStyle w:val="a0"/>
        <w:rPr>
          <w:rtl/>
        </w:rPr>
      </w:pPr>
    </w:p>
    <w:p w14:paraId="318E3EF1" w14:textId="77777777" w:rsidR="00000000" w:rsidRDefault="00364BE1">
      <w:pPr>
        <w:pStyle w:val="a0"/>
        <w:rPr>
          <w:rFonts w:hint="cs"/>
          <w:rtl/>
        </w:rPr>
      </w:pPr>
      <w:r>
        <w:rPr>
          <w:rFonts w:hint="cs"/>
          <w:rtl/>
        </w:rPr>
        <w:t xml:space="preserve">כל אחד בוכה מאיפה שכואב לו, עבד-אלמאלכ. </w:t>
      </w:r>
    </w:p>
    <w:p w14:paraId="3911693C" w14:textId="77777777" w:rsidR="00000000" w:rsidRDefault="00364BE1">
      <w:pPr>
        <w:pStyle w:val="af0"/>
        <w:rPr>
          <w:rtl/>
        </w:rPr>
      </w:pPr>
      <w:r>
        <w:rPr>
          <w:rtl/>
        </w:rPr>
        <w:br/>
        <w:t>עבד-אלמאלכ דהאמשה (רע"ם):</w:t>
      </w:r>
    </w:p>
    <w:p w14:paraId="6BFEF9C9" w14:textId="77777777" w:rsidR="00000000" w:rsidRDefault="00364BE1">
      <w:pPr>
        <w:pStyle w:val="a0"/>
        <w:rPr>
          <w:rtl/>
        </w:rPr>
      </w:pPr>
    </w:p>
    <w:p w14:paraId="2FC18FCD" w14:textId="77777777" w:rsidR="00000000" w:rsidRDefault="00364BE1">
      <w:pPr>
        <w:pStyle w:val="a0"/>
        <w:rPr>
          <w:rFonts w:hint="cs"/>
          <w:rtl/>
        </w:rPr>
      </w:pPr>
      <w:r>
        <w:rPr>
          <w:rFonts w:hint="cs"/>
          <w:rtl/>
        </w:rPr>
        <w:t xml:space="preserve">עכשיו האופנה להשתלח בערבים. </w:t>
      </w:r>
    </w:p>
    <w:p w14:paraId="2FB68803" w14:textId="77777777" w:rsidR="00000000" w:rsidRDefault="00364BE1">
      <w:pPr>
        <w:pStyle w:val="-"/>
        <w:rPr>
          <w:rtl/>
        </w:rPr>
      </w:pPr>
      <w:r>
        <w:rPr>
          <w:rtl/>
        </w:rPr>
        <w:br/>
      </w:r>
      <w:bookmarkStart w:id="343" w:name="FS000001056T10_03_2004_16_17_57C"/>
      <w:bookmarkEnd w:id="343"/>
      <w:r>
        <w:rPr>
          <w:rtl/>
        </w:rPr>
        <w:t>יעקב מרגי (ש"ס):</w:t>
      </w:r>
    </w:p>
    <w:p w14:paraId="088C9B15" w14:textId="77777777" w:rsidR="00000000" w:rsidRDefault="00364BE1">
      <w:pPr>
        <w:pStyle w:val="a0"/>
        <w:rPr>
          <w:rtl/>
        </w:rPr>
      </w:pPr>
    </w:p>
    <w:p w14:paraId="15262CC1" w14:textId="77777777" w:rsidR="00000000" w:rsidRDefault="00364BE1">
      <w:pPr>
        <w:pStyle w:val="a0"/>
        <w:rPr>
          <w:rFonts w:hint="cs"/>
          <w:rtl/>
        </w:rPr>
      </w:pPr>
      <w:r>
        <w:rPr>
          <w:rFonts w:hint="cs"/>
          <w:rtl/>
        </w:rPr>
        <w:t>יפה. התחי</w:t>
      </w:r>
      <w:r>
        <w:rPr>
          <w:rFonts w:hint="cs"/>
          <w:rtl/>
        </w:rPr>
        <w:t>ל חיים חפר, יגאל תומרקין, הבוקר שמענו גם את בתיה גור - קיבלה שלשול כנראה - סופרת. אני לא יודע מאיפה היא סופרת, את מה היא סופרת - - -</w:t>
      </w:r>
    </w:p>
    <w:p w14:paraId="748F9D76" w14:textId="77777777" w:rsidR="00000000" w:rsidRDefault="00364BE1">
      <w:pPr>
        <w:pStyle w:val="af0"/>
        <w:rPr>
          <w:rtl/>
        </w:rPr>
      </w:pPr>
      <w:r>
        <w:rPr>
          <w:rtl/>
        </w:rPr>
        <w:br/>
        <w:t>זהבה גלאון (מרצ):</w:t>
      </w:r>
    </w:p>
    <w:p w14:paraId="44989E4B" w14:textId="77777777" w:rsidR="00000000" w:rsidRDefault="00364BE1">
      <w:pPr>
        <w:pStyle w:val="a0"/>
        <w:rPr>
          <w:rtl/>
        </w:rPr>
      </w:pPr>
    </w:p>
    <w:p w14:paraId="2DFD88C6" w14:textId="77777777" w:rsidR="00000000" w:rsidRDefault="00364BE1">
      <w:pPr>
        <w:pStyle w:val="a0"/>
        <w:rPr>
          <w:rFonts w:hint="cs"/>
          <w:rtl/>
        </w:rPr>
      </w:pPr>
      <w:r>
        <w:rPr>
          <w:rFonts w:hint="cs"/>
          <w:rtl/>
        </w:rPr>
        <w:t>סליחה? - - -</w:t>
      </w:r>
    </w:p>
    <w:p w14:paraId="7274F27D" w14:textId="77777777" w:rsidR="00000000" w:rsidRDefault="00364BE1">
      <w:pPr>
        <w:pStyle w:val="-"/>
        <w:rPr>
          <w:rtl/>
        </w:rPr>
      </w:pPr>
      <w:r>
        <w:rPr>
          <w:b w:val="0"/>
          <w:bCs w:val="0"/>
          <w:u w:val="none"/>
          <w:rtl/>
        </w:rPr>
        <w:br/>
      </w:r>
      <w:bookmarkStart w:id="344" w:name="FS000001056T10_03_2004_16_18_40C"/>
      <w:bookmarkEnd w:id="344"/>
      <w:r>
        <w:rPr>
          <w:rtl/>
        </w:rPr>
        <w:t>יעקב מרגי (ש"ס):</w:t>
      </w:r>
    </w:p>
    <w:p w14:paraId="0B878818" w14:textId="77777777" w:rsidR="00000000" w:rsidRDefault="00364BE1">
      <w:pPr>
        <w:pStyle w:val="a0"/>
        <w:rPr>
          <w:rtl/>
        </w:rPr>
      </w:pPr>
    </w:p>
    <w:p w14:paraId="697CBCBC" w14:textId="77777777" w:rsidR="00000000" w:rsidRDefault="00364BE1">
      <w:pPr>
        <w:pStyle w:val="a0"/>
        <w:rPr>
          <w:rFonts w:hint="cs"/>
          <w:rtl/>
        </w:rPr>
      </w:pPr>
      <w:r>
        <w:rPr>
          <w:rFonts w:hint="cs"/>
          <w:rtl/>
        </w:rPr>
        <w:t>- - - ועוד ראינו - - -</w:t>
      </w:r>
    </w:p>
    <w:p w14:paraId="71616517" w14:textId="77777777" w:rsidR="00000000" w:rsidRDefault="00364BE1">
      <w:pPr>
        <w:pStyle w:val="af0"/>
        <w:rPr>
          <w:rtl/>
        </w:rPr>
      </w:pPr>
      <w:r>
        <w:rPr>
          <w:rtl/>
        </w:rPr>
        <w:br/>
        <w:t>זהבה גלאון (מרצ):</w:t>
      </w:r>
    </w:p>
    <w:p w14:paraId="407019AB" w14:textId="77777777" w:rsidR="00000000" w:rsidRDefault="00364BE1">
      <w:pPr>
        <w:pStyle w:val="a0"/>
        <w:rPr>
          <w:rtl/>
        </w:rPr>
      </w:pPr>
    </w:p>
    <w:p w14:paraId="279587C5" w14:textId="77777777" w:rsidR="00000000" w:rsidRDefault="00364BE1">
      <w:pPr>
        <w:pStyle w:val="a0"/>
        <w:rPr>
          <w:rFonts w:hint="cs"/>
          <w:rtl/>
        </w:rPr>
      </w:pPr>
      <w:r>
        <w:rPr>
          <w:rFonts w:hint="cs"/>
          <w:rtl/>
        </w:rPr>
        <w:t>- - -</w:t>
      </w:r>
    </w:p>
    <w:p w14:paraId="2E865175" w14:textId="77777777" w:rsidR="00000000" w:rsidRDefault="00364BE1">
      <w:pPr>
        <w:pStyle w:val="a0"/>
        <w:rPr>
          <w:rFonts w:hint="cs"/>
          <w:rtl/>
        </w:rPr>
      </w:pPr>
    </w:p>
    <w:p w14:paraId="71EFB484" w14:textId="77777777" w:rsidR="00000000" w:rsidRDefault="00364BE1">
      <w:pPr>
        <w:pStyle w:val="-"/>
        <w:rPr>
          <w:rtl/>
        </w:rPr>
      </w:pPr>
      <w:bookmarkStart w:id="345" w:name="FS000001056T10_03_2004_16_19_00C"/>
      <w:bookmarkEnd w:id="345"/>
      <w:r>
        <w:rPr>
          <w:rtl/>
        </w:rPr>
        <w:t>יעקב מרגי (ש"ס):</w:t>
      </w:r>
    </w:p>
    <w:p w14:paraId="13ED22F1" w14:textId="77777777" w:rsidR="00000000" w:rsidRDefault="00364BE1">
      <w:pPr>
        <w:pStyle w:val="a0"/>
        <w:rPr>
          <w:rtl/>
        </w:rPr>
      </w:pPr>
    </w:p>
    <w:p w14:paraId="0B623C1D" w14:textId="77777777" w:rsidR="00000000" w:rsidRDefault="00364BE1">
      <w:pPr>
        <w:pStyle w:val="a0"/>
        <w:rPr>
          <w:rFonts w:hint="cs"/>
          <w:rtl/>
        </w:rPr>
      </w:pPr>
      <w:r>
        <w:rPr>
          <w:rFonts w:hint="cs"/>
          <w:rtl/>
        </w:rPr>
        <w:t>סלי</w:t>
      </w:r>
      <w:r>
        <w:rPr>
          <w:rFonts w:hint="cs"/>
          <w:rtl/>
        </w:rPr>
        <w:t>חה, חופש הביטוי, גברת זהבה גלאון. ועוד ראינו בעיתון "בשבע" - יש איזה אחד צייר, כנראה צייר, לא יודע מה הוא מצייר בדמיונו - יאיר גרבוז. הסתה משתלחת.</w:t>
      </w:r>
    </w:p>
    <w:p w14:paraId="52A8DFBA" w14:textId="77777777" w:rsidR="00000000" w:rsidRDefault="00364BE1">
      <w:pPr>
        <w:pStyle w:val="af0"/>
        <w:rPr>
          <w:rtl/>
        </w:rPr>
      </w:pPr>
      <w:r>
        <w:rPr>
          <w:rtl/>
        </w:rPr>
        <w:br/>
        <w:t>קריאות:</w:t>
      </w:r>
    </w:p>
    <w:p w14:paraId="339BCF71" w14:textId="77777777" w:rsidR="00000000" w:rsidRDefault="00364BE1">
      <w:pPr>
        <w:pStyle w:val="a0"/>
        <w:rPr>
          <w:rtl/>
        </w:rPr>
      </w:pPr>
    </w:p>
    <w:p w14:paraId="7B71F8F7" w14:textId="77777777" w:rsidR="00000000" w:rsidRDefault="00364BE1">
      <w:pPr>
        <w:pStyle w:val="a0"/>
        <w:rPr>
          <w:rFonts w:hint="cs"/>
          <w:rtl/>
        </w:rPr>
      </w:pPr>
      <w:r>
        <w:rPr>
          <w:rFonts w:hint="cs"/>
          <w:rtl/>
        </w:rPr>
        <w:t>- - -</w:t>
      </w:r>
    </w:p>
    <w:p w14:paraId="5E69108B" w14:textId="77777777" w:rsidR="00000000" w:rsidRDefault="00364BE1">
      <w:pPr>
        <w:pStyle w:val="af1"/>
        <w:rPr>
          <w:rtl/>
        </w:rPr>
      </w:pPr>
      <w:r>
        <w:rPr>
          <w:rtl/>
        </w:rPr>
        <w:br/>
        <w:t>היו"ר אתי לבני:</w:t>
      </w:r>
    </w:p>
    <w:p w14:paraId="7FAC853A" w14:textId="77777777" w:rsidR="00000000" w:rsidRDefault="00364BE1">
      <w:pPr>
        <w:pStyle w:val="a0"/>
        <w:rPr>
          <w:rtl/>
        </w:rPr>
      </w:pPr>
    </w:p>
    <w:p w14:paraId="187FEF05" w14:textId="77777777" w:rsidR="00000000" w:rsidRDefault="00364BE1">
      <w:pPr>
        <w:pStyle w:val="a0"/>
        <w:rPr>
          <w:rFonts w:hint="cs"/>
          <w:rtl/>
        </w:rPr>
      </w:pPr>
      <w:r>
        <w:rPr>
          <w:rFonts w:hint="cs"/>
          <w:rtl/>
        </w:rPr>
        <w:t xml:space="preserve">גרבוז - גארבוז, וזמנך תם. צר לי. את כל ההיסטוריה אי-אפשר עכשיו למצות. </w:t>
      </w:r>
    </w:p>
    <w:p w14:paraId="7F014A7C" w14:textId="77777777" w:rsidR="00000000" w:rsidRDefault="00364BE1">
      <w:pPr>
        <w:pStyle w:val="af0"/>
        <w:rPr>
          <w:rtl/>
        </w:rPr>
      </w:pPr>
      <w:r>
        <w:rPr>
          <w:rtl/>
        </w:rPr>
        <w:br/>
        <w:t>עזמ</w:t>
      </w:r>
      <w:r>
        <w:rPr>
          <w:rtl/>
        </w:rPr>
        <w:t>י בשארה (בל"ד):</w:t>
      </w:r>
    </w:p>
    <w:p w14:paraId="6F9375AC" w14:textId="77777777" w:rsidR="00000000" w:rsidRDefault="00364BE1">
      <w:pPr>
        <w:pStyle w:val="a0"/>
        <w:rPr>
          <w:rtl/>
        </w:rPr>
      </w:pPr>
    </w:p>
    <w:p w14:paraId="071646CB" w14:textId="77777777" w:rsidR="00000000" w:rsidRDefault="00364BE1">
      <w:pPr>
        <w:pStyle w:val="a0"/>
        <w:rPr>
          <w:rFonts w:hint="cs"/>
          <w:rtl/>
        </w:rPr>
      </w:pPr>
      <w:r>
        <w:rPr>
          <w:rFonts w:hint="cs"/>
          <w:rtl/>
        </w:rPr>
        <w:t>- - -</w:t>
      </w:r>
    </w:p>
    <w:p w14:paraId="7CA67E3C" w14:textId="77777777" w:rsidR="00000000" w:rsidRDefault="00364BE1">
      <w:pPr>
        <w:pStyle w:val="-"/>
        <w:rPr>
          <w:rtl/>
        </w:rPr>
      </w:pPr>
      <w:r>
        <w:rPr>
          <w:rtl/>
        </w:rPr>
        <w:br/>
      </w:r>
      <w:bookmarkStart w:id="346" w:name="FS000001056T10_03_2004_16_24_23C"/>
      <w:bookmarkEnd w:id="346"/>
      <w:r>
        <w:rPr>
          <w:rtl/>
        </w:rPr>
        <w:t>יעקב מרגי (ש"ס):</w:t>
      </w:r>
    </w:p>
    <w:p w14:paraId="1A45AF3F" w14:textId="77777777" w:rsidR="00000000" w:rsidRDefault="00364BE1">
      <w:pPr>
        <w:pStyle w:val="a0"/>
        <w:rPr>
          <w:rtl/>
        </w:rPr>
      </w:pPr>
    </w:p>
    <w:p w14:paraId="7E60C9A4" w14:textId="77777777" w:rsidR="00000000" w:rsidRDefault="00364BE1">
      <w:pPr>
        <w:pStyle w:val="a0"/>
        <w:rPr>
          <w:rFonts w:hint="cs"/>
          <w:rtl/>
        </w:rPr>
      </w:pPr>
      <w:r>
        <w:rPr>
          <w:rFonts w:hint="cs"/>
          <w:rtl/>
        </w:rPr>
        <w:t>אני כבר מסיים. משתלחים, ואני קורא לכל המסיתים ולכל יפי הנפש - הסתה לא רק פוגעת, היא גם הורגת, ולא משנה מהיכן היא באה. תודה.</w:t>
      </w:r>
    </w:p>
    <w:p w14:paraId="62249CE6" w14:textId="77777777" w:rsidR="00000000" w:rsidRDefault="00364BE1">
      <w:pPr>
        <w:pStyle w:val="af1"/>
        <w:rPr>
          <w:rtl/>
        </w:rPr>
      </w:pPr>
      <w:r>
        <w:rPr>
          <w:rtl/>
        </w:rPr>
        <w:br/>
        <w:t>היו"ר אתי לבני:</w:t>
      </w:r>
    </w:p>
    <w:p w14:paraId="31A41B5E" w14:textId="77777777" w:rsidR="00000000" w:rsidRDefault="00364BE1">
      <w:pPr>
        <w:pStyle w:val="a0"/>
        <w:rPr>
          <w:rtl/>
        </w:rPr>
      </w:pPr>
    </w:p>
    <w:p w14:paraId="7FBAA9A1" w14:textId="77777777" w:rsidR="00000000" w:rsidRDefault="00364BE1">
      <w:pPr>
        <w:pStyle w:val="a0"/>
        <w:rPr>
          <w:rFonts w:hint="cs"/>
          <w:rtl/>
        </w:rPr>
      </w:pPr>
      <w:r>
        <w:rPr>
          <w:rFonts w:hint="cs"/>
          <w:rtl/>
        </w:rPr>
        <w:t xml:space="preserve">תודה רבה. </w:t>
      </w:r>
    </w:p>
    <w:p w14:paraId="370A8671" w14:textId="77777777" w:rsidR="00000000" w:rsidRDefault="00364BE1">
      <w:pPr>
        <w:pStyle w:val="af0"/>
        <w:rPr>
          <w:rtl/>
        </w:rPr>
      </w:pPr>
      <w:r>
        <w:rPr>
          <w:rtl/>
        </w:rPr>
        <w:br/>
        <w:t>זהבה גלאון (מרצ):</w:t>
      </w:r>
    </w:p>
    <w:p w14:paraId="29D467C2" w14:textId="77777777" w:rsidR="00000000" w:rsidRDefault="00364BE1">
      <w:pPr>
        <w:pStyle w:val="a0"/>
        <w:rPr>
          <w:rtl/>
        </w:rPr>
      </w:pPr>
    </w:p>
    <w:p w14:paraId="549D349F" w14:textId="77777777" w:rsidR="00000000" w:rsidRDefault="00364BE1">
      <w:pPr>
        <w:pStyle w:val="a0"/>
        <w:rPr>
          <w:rFonts w:hint="cs"/>
          <w:rtl/>
        </w:rPr>
      </w:pPr>
      <w:r>
        <w:rPr>
          <w:rFonts w:hint="cs"/>
          <w:rtl/>
        </w:rPr>
        <w:t>רק לידיעתך - התמונות של - - -</w:t>
      </w:r>
    </w:p>
    <w:p w14:paraId="2DF8ABFA" w14:textId="77777777" w:rsidR="00000000" w:rsidRDefault="00364BE1">
      <w:pPr>
        <w:pStyle w:val="af0"/>
        <w:rPr>
          <w:rtl/>
        </w:rPr>
      </w:pPr>
      <w:r>
        <w:rPr>
          <w:rtl/>
        </w:rPr>
        <w:br/>
        <w:t>עזמי בשארה</w:t>
      </w:r>
      <w:r>
        <w:rPr>
          <w:rtl/>
        </w:rPr>
        <w:t xml:space="preserve"> (בל"ד):</w:t>
      </w:r>
    </w:p>
    <w:p w14:paraId="37EA6518" w14:textId="77777777" w:rsidR="00000000" w:rsidRDefault="00364BE1">
      <w:pPr>
        <w:pStyle w:val="a0"/>
        <w:rPr>
          <w:rFonts w:hint="cs"/>
          <w:rtl/>
        </w:rPr>
      </w:pPr>
    </w:p>
    <w:p w14:paraId="36352A4D" w14:textId="77777777" w:rsidR="00000000" w:rsidRDefault="00364BE1">
      <w:pPr>
        <w:pStyle w:val="a0"/>
        <w:rPr>
          <w:rFonts w:hint="cs"/>
          <w:rtl/>
        </w:rPr>
      </w:pPr>
      <w:r>
        <w:rPr>
          <w:rFonts w:hint="cs"/>
          <w:rtl/>
        </w:rPr>
        <w:t>בתיה גור הרגה מישהו?</w:t>
      </w:r>
    </w:p>
    <w:p w14:paraId="30A4AAFC" w14:textId="77777777" w:rsidR="00000000" w:rsidRDefault="00364BE1">
      <w:pPr>
        <w:pStyle w:val="af0"/>
        <w:rPr>
          <w:rtl/>
        </w:rPr>
      </w:pPr>
      <w:r>
        <w:rPr>
          <w:rtl/>
        </w:rPr>
        <w:br/>
        <w:t>קריאה:</w:t>
      </w:r>
    </w:p>
    <w:p w14:paraId="38404550" w14:textId="77777777" w:rsidR="00000000" w:rsidRDefault="00364BE1">
      <w:pPr>
        <w:pStyle w:val="a0"/>
        <w:rPr>
          <w:rtl/>
        </w:rPr>
      </w:pPr>
    </w:p>
    <w:p w14:paraId="14AFD7A5" w14:textId="77777777" w:rsidR="00000000" w:rsidRDefault="00364BE1">
      <w:pPr>
        <w:pStyle w:val="a0"/>
        <w:rPr>
          <w:rFonts w:hint="cs"/>
          <w:rtl/>
        </w:rPr>
      </w:pPr>
      <w:r>
        <w:rPr>
          <w:rFonts w:hint="cs"/>
          <w:rtl/>
        </w:rPr>
        <w:t xml:space="preserve">היא תהרוג מישהו. </w:t>
      </w:r>
    </w:p>
    <w:p w14:paraId="38F096A7" w14:textId="77777777" w:rsidR="00000000" w:rsidRDefault="00364BE1">
      <w:pPr>
        <w:pStyle w:val="af0"/>
        <w:rPr>
          <w:rtl/>
        </w:rPr>
      </w:pPr>
      <w:r>
        <w:rPr>
          <w:rtl/>
        </w:rPr>
        <w:br/>
        <w:t>אחמד טיבי (חד"ש-תע"ל):</w:t>
      </w:r>
    </w:p>
    <w:p w14:paraId="00D069FA" w14:textId="77777777" w:rsidR="00000000" w:rsidRDefault="00364BE1">
      <w:pPr>
        <w:pStyle w:val="a0"/>
        <w:rPr>
          <w:rtl/>
        </w:rPr>
      </w:pPr>
    </w:p>
    <w:p w14:paraId="567E3F1C" w14:textId="77777777" w:rsidR="00000000" w:rsidRDefault="00364BE1">
      <w:pPr>
        <w:pStyle w:val="a0"/>
        <w:ind w:firstLine="0"/>
        <w:rPr>
          <w:rFonts w:hint="cs"/>
          <w:rtl/>
        </w:rPr>
      </w:pPr>
      <w:r>
        <w:rPr>
          <w:rFonts w:hint="cs"/>
          <w:rtl/>
        </w:rPr>
        <w:tab/>
        <w:t xml:space="preserve">- - -  הודעה אישית בשם בתיה גור. </w:t>
      </w:r>
    </w:p>
    <w:p w14:paraId="44480438" w14:textId="77777777" w:rsidR="00000000" w:rsidRDefault="00364BE1">
      <w:pPr>
        <w:pStyle w:val="af1"/>
        <w:rPr>
          <w:rtl/>
        </w:rPr>
      </w:pPr>
      <w:r>
        <w:rPr>
          <w:rtl/>
        </w:rPr>
        <w:br/>
        <w:t>זהבה גלאון (מרצ):</w:t>
      </w:r>
    </w:p>
    <w:p w14:paraId="19D69EA1" w14:textId="77777777" w:rsidR="00000000" w:rsidRDefault="00364BE1">
      <w:pPr>
        <w:pStyle w:val="a0"/>
        <w:rPr>
          <w:rtl/>
        </w:rPr>
      </w:pPr>
    </w:p>
    <w:p w14:paraId="59904880" w14:textId="77777777" w:rsidR="00000000" w:rsidRDefault="00364BE1">
      <w:pPr>
        <w:pStyle w:val="a0"/>
        <w:rPr>
          <w:rFonts w:hint="cs"/>
          <w:rtl/>
        </w:rPr>
      </w:pPr>
      <w:r>
        <w:rPr>
          <w:rFonts w:hint="cs"/>
          <w:rtl/>
        </w:rPr>
        <w:t>התמונות של גרבוז תלויות בחדר הישיבות - - -</w:t>
      </w:r>
    </w:p>
    <w:p w14:paraId="0F3A3151" w14:textId="77777777" w:rsidR="00000000" w:rsidRDefault="00364BE1">
      <w:pPr>
        <w:pStyle w:val="af1"/>
        <w:rPr>
          <w:rtl/>
        </w:rPr>
      </w:pPr>
      <w:r>
        <w:rPr>
          <w:rtl/>
        </w:rPr>
        <w:br/>
        <w:t>היו"ר אתי לבני:</w:t>
      </w:r>
    </w:p>
    <w:p w14:paraId="4682A999" w14:textId="77777777" w:rsidR="00000000" w:rsidRDefault="00364BE1">
      <w:pPr>
        <w:pStyle w:val="a0"/>
        <w:rPr>
          <w:rtl/>
        </w:rPr>
      </w:pPr>
    </w:p>
    <w:p w14:paraId="1DB11CC3" w14:textId="77777777" w:rsidR="00000000" w:rsidRDefault="00364BE1">
      <w:pPr>
        <w:pStyle w:val="a0"/>
        <w:rPr>
          <w:rFonts w:hint="cs"/>
          <w:rtl/>
        </w:rPr>
      </w:pPr>
      <w:r>
        <w:rPr>
          <w:rFonts w:hint="cs"/>
          <w:rtl/>
        </w:rPr>
        <w:t>תודה רבה. תמו הנואמים. ישיב כבוד השר גדעון עזרא. בבקשה.</w:t>
      </w:r>
    </w:p>
    <w:p w14:paraId="2EA937F0" w14:textId="77777777" w:rsidR="00000000" w:rsidRDefault="00364BE1">
      <w:pPr>
        <w:pStyle w:val="af0"/>
        <w:rPr>
          <w:rtl/>
        </w:rPr>
      </w:pPr>
      <w:r>
        <w:rPr>
          <w:rtl/>
        </w:rPr>
        <w:br/>
      </w:r>
      <w:r>
        <w:rPr>
          <w:rtl/>
        </w:rPr>
        <w:t>זהבה גלאון (מרצ):</w:t>
      </w:r>
    </w:p>
    <w:p w14:paraId="2CD3B686" w14:textId="77777777" w:rsidR="00000000" w:rsidRDefault="00364BE1">
      <w:pPr>
        <w:pStyle w:val="a0"/>
        <w:rPr>
          <w:rtl/>
        </w:rPr>
      </w:pPr>
    </w:p>
    <w:p w14:paraId="510DFF55" w14:textId="77777777" w:rsidR="00000000" w:rsidRDefault="00364BE1">
      <w:pPr>
        <w:pStyle w:val="a0"/>
        <w:rPr>
          <w:rFonts w:hint="cs"/>
          <w:rtl/>
        </w:rPr>
      </w:pPr>
      <w:r>
        <w:rPr>
          <w:rFonts w:hint="cs"/>
          <w:rtl/>
        </w:rPr>
        <w:t>תדרוש פנייה ישירה ליושב-ראש - - -</w:t>
      </w:r>
    </w:p>
    <w:p w14:paraId="210932C0" w14:textId="77777777" w:rsidR="00000000" w:rsidRDefault="00364BE1">
      <w:pPr>
        <w:pStyle w:val="a"/>
        <w:rPr>
          <w:rtl/>
        </w:rPr>
      </w:pPr>
      <w:r>
        <w:rPr>
          <w:rtl/>
        </w:rPr>
        <w:br/>
      </w:r>
      <w:bookmarkStart w:id="347" w:name="FS000000474T10_03_2004_16_28_17"/>
      <w:bookmarkStart w:id="348" w:name="_Toc71352056"/>
      <w:bookmarkEnd w:id="347"/>
      <w:r>
        <w:rPr>
          <w:rtl/>
        </w:rPr>
        <w:t>השר גדעון עזרא:</w:t>
      </w:r>
      <w:bookmarkEnd w:id="348"/>
    </w:p>
    <w:p w14:paraId="78ECC58A" w14:textId="77777777" w:rsidR="00000000" w:rsidRDefault="00364BE1">
      <w:pPr>
        <w:pStyle w:val="a0"/>
        <w:rPr>
          <w:rtl/>
        </w:rPr>
      </w:pPr>
    </w:p>
    <w:p w14:paraId="2E633E83" w14:textId="77777777" w:rsidR="00000000" w:rsidRDefault="00364BE1">
      <w:pPr>
        <w:pStyle w:val="a0"/>
        <w:rPr>
          <w:rFonts w:hint="cs"/>
          <w:rtl/>
        </w:rPr>
      </w:pPr>
      <w:r>
        <w:rPr>
          <w:rFonts w:hint="cs"/>
          <w:rtl/>
        </w:rPr>
        <w:t>גברתי היושבת בראש, חברי חברי הכנסת, אני אתחיל - חבר הכנסת דהאמשה, רק שתדע, שמי שאחראי לחשיפת טרור במדינה הוא לא משטרת ישראל אלא שירות הביטחון הכללי. זה תפקיד שלו, ואת התפקיד הזה הוא עוש</w:t>
      </w:r>
      <w:r>
        <w:rPr>
          <w:rFonts w:hint="cs"/>
          <w:rtl/>
        </w:rPr>
        <w:t>ה כלפי כל גורם שמנסה לבצע טרור כלשהו. ברור לגמרי ששירות הביטחון לא פועל לבד בשטח, ועושה את הדברים יחד עם משטרת ישראל, ושני הגופים הללו יבואו על הברכה.</w:t>
      </w:r>
    </w:p>
    <w:p w14:paraId="3061F956" w14:textId="77777777" w:rsidR="00000000" w:rsidRDefault="00364BE1">
      <w:pPr>
        <w:pStyle w:val="af0"/>
        <w:rPr>
          <w:rtl/>
        </w:rPr>
      </w:pPr>
      <w:r>
        <w:rPr>
          <w:rtl/>
        </w:rPr>
        <w:br/>
        <w:t>עבד-אלמאלכ דהאמשה (רע"ם):</w:t>
      </w:r>
    </w:p>
    <w:p w14:paraId="39A7389A" w14:textId="77777777" w:rsidR="00000000" w:rsidRDefault="00364BE1">
      <w:pPr>
        <w:pStyle w:val="a0"/>
        <w:rPr>
          <w:rtl/>
        </w:rPr>
      </w:pPr>
    </w:p>
    <w:p w14:paraId="5F33360C" w14:textId="77777777" w:rsidR="00000000" w:rsidRDefault="00364BE1">
      <w:pPr>
        <w:pStyle w:val="a0"/>
        <w:rPr>
          <w:rFonts w:hint="cs"/>
          <w:rtl/>
        </w:rPr>
      </w:pPr>
      <w:r>
        <w:rPr>
          <w:rFonts w:hint="cs"/>
          <w:rtl/>
        </w:rPr>
        <w:t>- - -</w:t>
      </w:r>
    </w:p>
    <w:p w14:paraId="4AAD5CD9" w14:textId="77777777" w:rsidR="00000000" w:rsidRDefault="00364BE1">
      <w:pPr>
        <w:pStyle w:val="-"/>
        <w:rPr>
          <w:rtl/>
        </w:rPr>
      </w:pPr>
      <w:r>
        <w:rPr>
          <w:rtl/>
        </w:rPr>
        <w:br/>
      </w:r>
      <w:bookmarkStart w:id="349" w:name="FS000000474T10_03_2004_16_30_00C"/>
      <w:bookmarkEnd w:id="349"/>
      <w:r>
        <w:rPr>
          <w:rtl/>
        </w:rPr>
        <w:t>השר גדעון עזרא:</w:t>
      </w:r>
    </w:p>
    <w:p w14:paraId="77CFDFA6" w14:textId="77777777" w:rsidR="00000000" w:rsidRDefault="00364BE1">
      <w:pPr>
        <w:pStyle w:val="a0"/>
        <w:rPr>
          <w:rtl/>
        </w:rPr>
      </w:pPr>
    </w:p>
    <w:p w14:paraId="7CC3D5F1" w14:textId="77777777" w:rsidR="00000000" w:rsidRDefault="00364BE1">
      <w:pPr>
        <w:pStyle w:val="a0"/>
        <w:rPr>
          <w:rFonts w:hint="cs"/>
          <w:rtl/>
        </w:rPr>
      </w:pPr>
      <w:r>
        <w:rPr>
          <w:rFonts w:hint="cs"/>
          <w:rtl/>
        </w:rPr>
        <w:t>אבל שלא תהיה לך דאגה, הנושא הזה מאוד מטריד את שירות ה</w:t>
      </w:r>
      <w:r>
        <w:rPr>
          <w:rFonts w:hint="cs"/>
          <w:rtl/>
        </w:rPr>
        <w:t xml:space="preserve">ביטחון, והוא עדיין מחפש מפגעים כאלה ואחרים - גם יהודים וגם ערבים - בפעולות כאלה ואחרות, שעדיין לא אותרו. </w:t>
      </w:r>
    </w:p>
    <w:p w14:paraId="7FF37B74" w14:textId="77777777" w:rsidR="00000000" w:rsidRDefault="00364BE1">
      <w:pPr>
        <w:pStyle w:val="af0"/>
        <w:rPr>
          <w:rFonts w:hint="cs"/>
          <w:rtl/>
        </w:rPr>
      </w:pPr>
      <w:r>
        <w:rPr>
          <w:rtl/>
        </w:rPr>
        <w:br/>
      </w:r>
    </w:p>
    <w:p w14:paraId="3AD4098D" w14:textId="77777777" w:rsidR="00000000" w:rsidRDefault="00364BE1">
      <w:pPr>
        <w:pStyle w:val="af0"/>
        <w:rPr>
          <w:rtl/>
        </w:rPr>
      </w:pPr>
      <w:r>
        <w:rPr>
          <w:rtl/>
        </w:rPr>
        <w:t>עבד-אלמאלכ דהאמשה (רע"ם):</w:t>
      </w:r>
    </w:p>
    <w:p w14:paraId="737F3C2A" w14:textId="77777777" w:rsidR="00000000" w:rsidRDefault="00364BE1">
      <w:pPr>
        <w:pStyle w:val="a0"/>
        <w:rPr>
          <w:rtl/>
        </w:rPr>
      </w:pPr>
    </w:p>
    <w:p w14:paraId="7333FE35" w14:textId="77777777" w:rsidR="00000000" w:rsidRDefault="00364BE1">
      <w:pPr>
        <w:pStyle w:val="a0"/>
        <w:rPr>
          <w:rFonts w:hint="cs"/>
          <w:rtl/>
        </w:rPr>
      </w:pPr>
      <w:r>
        <w:rPr>
          <w:rFonts w:hint="cs"/>
          <w:rtl/>
        </w:rPr>
        <w:t xml:space="preserve">במקרה הזה הוא פועל? </w:t>
      </w:r>
    </w:p>
    <w:p w14:paraId="2CAC2746" w14:textId="77777777" w:rsidR="00000000" w:rsidRDefault="00364BE1">
      <w:pPr>
        <w:pStyle w:val="-"/>
        <w:rPr>
          <w:rtl/>
        </w:rPr>
      </w:pPr>
      <w:r>
        <w:rPr>
          <w:rtl/>
        </w:rPr>
        <w:br/>
      </w:r>
      <w:bookmarkStart w:id="350" w:name="FS000000474T10_03_2004_16_30_57C"/>
      <w:bookmarkEnd w:id="350"/>
      <w:r>
        <w:rPr>
          <w:rtl/>
        </w:rPr>
        <w:t>השר גדעון עזרא:</w:t>
      </w:r>
    </w:p>
    <w:p w14:paraId="636B712F" w14:textId="77777777" w:rsidR="00000000" w:rsidRDefault="00364BE1">
      <w:pPr>
        <w:pStyle w:val="a0"/>
        <w:rPr>
          <w:rtl/>
        </w:rPr>
      </w:pPr>
    </w:p>
    <w:p w14:paraId="2BE2003A" w14:textId="77777777" w:rsidR="00000000" w:rsidRDefault="00364BE1">
      <w:pPr>
        <w:pStyle w:val="a0"/>
        <w:rPr>
          <w:rFonts w:hint="cs"/>
          <w:rtl/>
        </w:rPr>
      </w:pPr>
      <w:r>
        <w:rPr>
          <w:rFonts w:hint="cs"/>
          <w:rtl/>
        </w:rPr>
        <w:t xml:space="preserve">אנחנו מדברים פה על חוליה שפעלה שלוש שנים בחיפה, על תשעה מקרים של הטמנת מטעני חבלה </w:t>
      </w:r>
      <w:r>
        <w:rPr>
          <w:rFonts w:hint="cs"/>
          <w:rtl/>
        </w:rPr>
        <w:t xml:space="preserve">מאולתרים נגד אזרחים ערבים ויהודים על רקע אידיאולוגי; חמישה מקרים נגד ערבים, בהם חבר הכנסת עסאם מח'ול, וארבעה מקרים נגד יהודים. </w:t>
      </w:r>
    </w:p>
    <w:p w14:paraId="182F76FB" w14:textId="77777777" w:rsidR="00000000" w:rsidRDefault="00364BE1">
      <w:pPr>
        <w:pStyle w:val="a0"/>
        <w:rPr>
          <w:rFonts w:hint="cs"/>
          <w:rtl/>
        </w:rPr>
      </w:pPr>
    </w:p>
    <w:p w14:paraId="6FF440B7" w14:textId="77777777" w:rsidR="00000000" w:rsidRDefault="00364BE1">
      <w:pPr>
        <w:pStyle w:val="a0"/>
        <w:rPr>
          <w:rFonts w:hint="cs"/>
          <w:rtl/>
        </w:rPr>
      </w:pPr>
      <w:r>
        <w:rPr>
          <w:rFonts w:hint="cs"/>
          <w:rtl/>
        </w:rPr>
        <w:t>נעצרו עד עכשיו כמה חשודים, ויש שני חשודים המשתייכים לחוליה ונמצאים בחקירה - אלירן גולן תושב חיפה, ויבגני גרויסמן תושב אשדוד, שנ</w:t>
      </w:r>
      <w:r>
        <w:rPr>
          <w:rFonts w:hint="cs"/>
          <w:rtl/>
        </w:rPr>
        <w:t>יהם בני 22, עצורים כחשודים במעורבות ובהנחת המטענים. אביו של אלירן, מאיר גולן בן 54, תושב חיפה, חשוד בשלב זה באי-מניעת פשע - שוחרר למעצר-בית. בחיפוש בביתו של אלירן גולן נתפסו מטענים מאולתרים בגדלים שונים - רימון רסס, מרגמה מאולתרת ואקדחים מאולתרים. החקירה נ</w:t>
      </w:r>
      <w:r>
        <w:rPr>
          <w:rFonts w:hint="cs"/>
          <w:rtl/>
        </w:rPr>
        <w:t>משכת.</w:t>
      </w:r>
    </w:p>
    <w:p w14:paraId="08639BE7" w14:textId="77777777" w:rsidR="00000000" w:rsidRDefault="00364BE1">
      <w:pPr>
        <w:pStyle w:val="a0"/>
        <w:rPr>
          <w:rFonts w:hint="cs"/>
          <w:rtl/>
        </w:rPr>
      </w:pPr>
    </w:p>
    <w:p w14:paraId="7060A44A" w14:textId="77777777" w:rsidR="00000000" w:rsidRDefault="00364BE1">
      <w:pPr>
        <w:pStyle w:val="a0"/>
        <w:rPr>
          <w:rFonts w:hint="cs"/>
          <w:rtl/>
        </w:rPr>
      </w:pPr>
      <w:r>
        <w:rPr>
          <w:rFonts w:hint="cs"/>
          <w:rtl/>
        </w:rPr>
        <w:t>חבר הכנסת ג'מאל זחאלקה, אתה ביקשת שלא נגנה - אני בכל זאת מגנה.</w:t>
      </w:r>
    </w:p>
    <w:p w14:paraId="468B8DA3" w14:textId="77777777" w:rsidR="00000000" w:rsidRDefault="00364BE1">
      <w:pPr>
        <w:pStyle w:val="af0"/>
        <w:rPr>
          <w:rtl/>
        </w:rPr>
      </w:pPr>
      <w:r>
        <w:rPr>
          <w:rtl/>
        </w:rPr>
        <w:br/>
        <w:t>ג'מאל זחאלקה (בל"ד):</w:t>
      </w:r>
    </w:p>
    <w:p w14:paraId="72C58FA3" w14:textId="77777777" w:rsidR="00000000" w:rsidRDefault="00364BE1">
      <w:pPr>
        <w:pStyle w:val="a0"/>
        <w:rPr>
          <w:rtl/>
        </w:rPr>
      </w:pPr>
    </w:p>
    <w:p w14:paraId="20244FDC" w14:textId="77777777" w:rsidR="00000000" w:rsidRDefault="00364BE1">
      <w:pPr>
        <w:pStyle w:val="a0"/>
        <w:rPr>
          <w:rFonts w:hint="cs"/>
          <w:rtl/>
        </w:rPr>
      </w:pPr>
      <w:r>
        <w:rPr>
          <w:rFonts w:hint="cs"/>
          <w:rtl/>
        </w:rPr>
        <w:t>לא ביקשתי ככה.</w:t>
      </w:r>
    </w:p>
    <w:p w14:paraId="2C187746" w14:textId="77777777" w:rsidR="00000000" w:rsidRDefault="00364BE1">
      <w:pPr>
        <w:pStyle w:val="-"/>
        <w:rPr>
          <w:rtl/>
        </w:rPr>
      </w:pPr>
      <w:r>
        <w:rPr>
          <w:rtl/>
        </w:rPr>
        <w:br/>
      </w:r>
      <w:bookmarkStart w:id="351" w:name="FS000000474T10_03_2004_16_34_14C"/>
      <w:bookmarkEnd w:id="351"/>
      <w:r>
        <w:rPr>
          <w:rtl/>
        </w:rPr>
        <w:t>השר גדעון עזרא:</w:t>
      </w:r>
    </w:p>
    <w:p w14:paraId="41A495CA" w14:textId="77777777" w:rsidR="00000000" w:rsidRDefault="00364BE1">
      <w:pPr>
        <w:pStyle w:val="a0"/>
        <w:rPr>
          <w:rtl/>
        </w:rPr>
      </w:pPr>
    </w:p>
    <w:p w14:paraId="62134CA8" w14:textId="77777777" w:rsidR="00000000" w:rsidRDefault="00364BE1">
      <w:pPr>
        <w:pStyle w:val="a0"/>
        <w:rPr>
          <w:rFonts w:hint="cs"/>
          <w:rtl/>
        </w:rPr>
      </w:pPr>
      <w:r>
        <w:rPr>
          <w:rFonts w:hint="cs"/>
          <w:rtl/>
        </w:rPr>
        <w:t>אבל אני מבקש להוסיף כמה דברים.</w:t>
      </w:r>
    </w:p>
    <w:p w14:paraId="1970C6EA" w14:textId="77777777" w:rsidR="00000000" w:rsidRDefault="00364BE1">
      <w:pPr>
        <w:pStyle w:val="af0"/>
        <w:rPr>
          <w:rtl/>
        </w:rPr>
      </w:pPr>
      <w:r>
        <w:rPr>
          <w:rtl/>
        </w:rPr>
        <w:br/>
        <w:t>ג'מאל זחאלקה (בל"ד):</w:t>
      </w:r>
    </w:p>
    <w:p w14:paraId="168BB87B" w14:textId="77777777" w:rsidR="00000000" w:rsidRDefault="00364BE1">
      <w:pPr>
        <w:pStyle w:val="a0"/>
        <w:rPr>
          <w:rtl/>
        </w:rPr>
      </w:pPr>
    </w:p>
    <w:p w14:paraId="09310660" w14:textId="77777777" w:rsidR="00000000" w:rsidRDefault="00364BE1">
      <w:pPr>
        <w:pStyle w:val="a0"/>
        <w:rPr>
          <w:rFonts w:hint="cs"/>
          <w:rtl/>
        </w:rPr>
      </w:pPr>
      <w:r>
        <w:rPr>
          <w:rFonts w:hint="cs"/>
          <w:rtl/>
        </w:rPr>
        <w:t xml:space="preserve">ביקשתי בגינוי אמיתי - לא מן השפה ולחוץ. </w:t>
      </w:r>
    </w:p>
    <w:p w14:paraId="38CE537D" w14:textId="77777777" w:rsidR="00000000" w:rsidRDefault="00364BE1">
      <w:pPr>
        <w:pStyle w:val="-"/>
        <w:rPr>
          <w:rtl/>
        </w:rPr>
      </w:pPr>
      <w:r>
        <w:rPr>
          <w:rtl/>
        </w:rPr>
        <w:br/>
      </w:r>
      <w:bookmarkStart w:id="352" w:name="FS000000474T10_03_2004_16_34_40C"/>
      <w:bookmarkEnd w:id="352"/>
      <w:r>
        <w:rPr>
          <w:rtl/>
        </w:rPr>
        <w:t>השר גדעון עזרא:</w:t>
      </w:r>
    </w:p>
    <w:p w14:paraId="5E65A83E" w14:textId="77777777" w:rsidR="00000000" w:rsidRDefault="00364BE1">
      <w:pPr>
        <w:pStyle w:val="a0"/>
        <w:rPr>
          <w:rtl/>
        </w:rPr>
      </w:pPr>
    </w:p>
    <w:p w14:paraId="7CF43773" w14:textId="77777777" w:rsidR="00000000" w:rsidRDefault="00364BE1">
      <w:pPr>
        <w:pStyle w:val="a0"/>
        <w:rPr>
          <w:rFonts w:hint="cs"/>
          <w:rtl/>
        </w:rPr>
      </w:pPr>
      <w:r>
        <w:rPr>
          <w:rFonts w:hint="cs"/>
          <w:rtl/>
        </w:rPr>
        <w:t>אני מגנה, ומגנה ב</w:t>
      </w:r>
      <w:r>
        <w:rPr>
          <w:rFonts w:hint="cs"/>
          <w:rtl/>
        </w:rPr>
        <w:t>כל פה, טרור באשר הוא טרור, ויש לי כמה הערות. חבר הכנסת ברכה אמר פה במליאה, שכל חוליית מחבלים שפועלת כנגד ערבים היא לדעתו תוצאה של הסתה כנגד הציבור הערבי על-ידי פוליטיקאים כאלה ואחרים. אם זה אומנם נכון וההנחה שלך נכונה - אז כל חוליה ערבית ישראלית שפועלת כנג</w:t>
      </w:r>
      <w:r>
        <w:rPr>
          <w:rFonts w:hint="cs"/>
          <w:rtl/>
        </w:rPr>
        <w:t>ד יהודים, היא תוצאה של הסתה שלך, ואני לא מציע שתיכנס - - -</w:t>
      </w:r>
    </w:p>
    <w:p w14:paraId="40002A51" w14:textId="77777777" w:rsidR="00000000" w:rsidRDefault="00364BE1">
      <w:pPr>
        <w:pStyle w:val="af0"/>
        <w:rPr>
          <w:rtl/>
        </w:rPr>
      </w:pPr>
      <w:r>
        <w:rPr>
          <w:rtl/>
        </w:rPr>
        <w:br/>
        <w:t>מוחמד ברכה (חד"ש-תע"ל):</w:t>
      </w:r>
    </w:p>
    <w:p w14:paraId="616442DC" w14:textId="77777777" w:rsidR="00000000" w:rsidRDefault="00364BE1">
      <w:pPr>
        <w:pStyle w:val="a0"/>
        <w:rPr>
          <w:rtl/>
        </w:rPr>
      </w:pPr>
    </w:p>
    <w:p w14:paraId="5E65DF2A" w14:textId="77777777" w:rsidR="00000000" w:rsidRDefault="00364BE1">
      <w:pPr>
        <w:pStyle w:val="a0"/>
        <w:rPr>
          <w:rFonts w:hint="cs"/>
          <w:rtl/>
        </w:rPr>
      </w:pPr>
      <w:r>
        <w:rPr>
          <w:rFonts w:hint="cs"/>
          <w:rtl/>
        </w:rPr>
        <w:t xml:space="preserve">אני לא בעמדת שלטון, זו הבעיה. </w:t>
      </w:r>
    </w:p>
    <w:p w14:paraId="052F4805" w14:textId="77777777" w:rsidR="00000000" w:rsidRDefault="00364BE1">
      <w:pPr>
        <w:pStyle w:val="-"/>
        <w:rPr>
          <w:rtl/>
        </w:rPr>
      </w:pPr>
      <w:r>
        <w:rPr>
          <w:rtl/>
        </w:rPr>
        <w:br/>
      </w:r>
      <w:bookmarkStart w:id="353" w:name="FS000000474T10_03_2004_16_36_18C"/>
      <w:bookmarkEnd w:id="353"/>
      <w:r>
        <w:rPr>
          <w:rtl/>
        </w:rPr>
        <w:t>השר גדעון עזרא:</w:t>
      </w:r>
    </w:p>
    <w:p w14:paraId="01EAA1AA" w14:textId="77777777" w:rsidR="00000000" w:rsidRDefault="00364BE1">
      <w:pPr>
        <w:pStyle w:val="a0"/>
        <w:rPr>
          <w:rtl/>
        </w:rPr>
      </w:pPr>
    </w:p>
    <w:p w14:paraId="2148B2ED" w14:textId="77777777" w:rsidR="00000000" w:rsidRDefault="00364BE1">
      <w:pPr>
        <w:pStyle w:val="a0"/>
        <w:rPr>
          <w:rFonts w:hint="cs"/>
          <w:rtl/>
        </w:rPr>
      </w:pPr>
      <w:r>
        <w:rPr>
          <w:rFonts w:hint="cs"/>
          <w:rtl/>
        </w:rPr>
        <w:t xml:space="preserve">תדע לך, אני חושב שאם זה ככה ואלה הנתונים - אז ההסתה שלך הרבה יותר גרועה מההסתה שלנו. </w:t>
      </w:r>
    </w:p>
    <w:p w14:paraId="7D050277" w14:textId="77777777" w:rsidR="00000000" w:rsidRDefault="00364BE1">
      <w:pPr>
        <w:pStyle w:val="a0"/>
        <w:rPr>
          <w:rFonts w:hint="cs"/>
          <w:rtl/>
        </w:rPr>
      </w:pPr>
    </w:p>
    <w:p w14:paraId="443C944E" w14:textId="77777777" w:rsidR="00000000" w:rsidRDefault="00364BE1">
      <w:pPr>
        <w:pStyle w:val="a0"/>
        <w:rPr>
          <w:rFonts w:hint="cs"/>
          <w:rtl/>
        </w:rPr>
      </w:pPr>
      <w:r>
        <w:rPr>
          <w:rFonts w:hint="cs"/>
          <w:rtl/>
        </w:rPr>
        <w:t>הערה שנייה - אמר חבר הכנסת עבד-אלמא</w:t>
      </w:r>
      <w:r>
        <w:rPr>
          <w:rFonts w:hint="cs"/>
          <w:rtl/>
        </w:rPr>
        <w:t>לכ דהאמשה כאן, שזו פעם ראשונה שאנחנו רואים יהודים שרוצים להרוג ערבים ישראלים. אמרת, נכון?</w:t>
      </w:r>
    </w:p>
    <w:p w14:paraId="63123E97" w14:textId="77777777" w:rsidR="00000000" w:rsidRDefault="00364BE1">
      <w:pPr>
        <w:pStyle w:val="af0"/>
        <w:rPr>
          <w:rtl/>
        </w:rPr>
      </w:pPr>
      <w:r>
        <w:rPr>
          <w:rtl/>
        </w:rPr>
        <w:br/>
        <w:t>עבד-אלמאלכ דהאמשה (רע"ם):</w:t>
      </w:r>
    </w:p>
    <w:p w14:paraId="4DF800EB" w14:textId="77777777" w:rsidR="00000000" w:rsidRDefault="00364BE1">
      <w:pPr>
        <w:pStyle w:val="a0"/>
        <w:rPr>
          <w:rtl/>
        </w:rPr>
      </w:pPr>
    </w:p>
    <w:p w14:paraId="3E481DF3" w14:textId="77777777" w:rsidR="00000000" w:rsidRDefault="00364BE1">
      <w:pPr>
        <w:pStyle w:val="a0"/>
        <w:rPr>
          <w:rFonts w:hint="cs"/>
          <w:rtl/>
        </w:rPr>
      </w:pPr>
      <w:r>
        <w:rPr>
          <w:rFonts w:hint="cs"/>
          <w:rtl/>
        </w:rPr>
        <w:t xml:space="preserve">כן, אמרתי. </w:t>
      </w:r>
    </w:p>
    <w:p w14:paraId="6FB1C04D" w14:textId="77777777" w:rsidR="00000000" w:rsidRDefault="00364BE1">
      <w:pPr>
        <w:pStyle w:val="-"/>
        <w:rPr>
          <w:rtl/>
        </w:rPr>
      </w:pPr>
      <w:r>
        <w:rPr>
          <w:rtl/>
        </w:rPr>
        <w:br/>
      </w:r>
      <w:bookmarkStart w:id="354" w:name="FS000000474T10_03_2004_16_37_31C"/>
      <w:bookmarkEnd w:id="354"/>
      <w:r>
        <w:rPr>
          <w:rtl/>
        </w:rPr>
        <w:t>השר גדעון עזרא:</w:t>
      </w:r>
    </w:p>
    <w:p w14:paraId="112B3FB0" w14:textId="77777777" w:rsidR="00000000" w:rsidRDefault="00364BE1">
      <w:pPr>
        <w:pStyle w:val="a0"/>
        <w:rPr>
          <w:rtl/>
        </w:rPr>
      </w:pPr>
    </w:p>
    <w:p w14:paraId="43370433" w14:textId="77777777" w:rsidR="00000000" w:rsidRDefault="00364BE1">
      <w:pPr>
        <w:pStyle w:val="a0"/>
        <w:rPr>
          <w:rFonts w:hint="cs"/>
          <w:rtl/>
        </w:rPr>
      </w:pPr>
      <w:r>
        <w:rPr>
          <w:rFonts w:hint="cs"/>
          <w:rtl/>
        </w:rPr>
        <w:t xml:space="preserve">אבל זו בכלל לא פעם ראשונה שערבים-ישראלים הורגים יהודים ישראלים. </w:t>
      </w:r>
    </w:p>
    <w:p w14:paraId="30A8FA63" w14:textId="77777777" w:rsidR="00000000" w:rsidRDefault="00364BE1">
      <w:pPr>
        <w:pStyle w:val="af0"/>
        <w:rPr>
          <w:rtl/>
        </w:rPr>
      </w:pPr>
      <w:r>
        <w:rPr>
          <w:rtl/>
        </w:rPr>
        <w:br/>
        <w:t>זהבה גלאון (מרצ):</w:t>
      </w:r>
    </w:p>
    <w:p w14:paraId="5D9A63FB" w14:textId="77777777" w:rsidR="00000000" w:rsidRDefault="00364BE1">
      <w:pPr>
        <w:pStyle w:val="a0"/>
        <w:rPr>
          <w:rtl/>
        </w:rPr>
      </w:pPr>
    </w:p>
    <w:p w14:paraId="06FA80FC" w14:textId="77777777" w:rsidR="00000000" w:rsidRDefault="00364BE1">
      <w:pPr>
        <w:pStyle w:val="a0"/>
        <w:rPr>
          <w:rFonts w:hint="cs"/>
          <w:rtl/>
        </w:rPr>
      </w:pPr>
      <w:r>
        <w:rPr>
          <w:rFonts w:hint="cs"/>
          <w:rtl/>
        </w:rPr>
        <w:t>אז מה, נעשה סימטריה עכש</w:t>
      </w:r>
      <w:r>
        <w:rPr>
          <w:rFonts w:hint="cs"/>
          <w:rtl/>
        </w:rPr>
        <w:t xml:space="preserve">יו? </w:t>
      </w:r>
    </w:p>
    <w:p w14:paraId="5332ED22" w14:textId="77777777" w:rsidR="00000000" w:rsidRDefault="00364BE1">
      <w:pPr>
        <w:pStyle w:val="af0"/>
        <w:rPr>
          <w:rtl/>
        </w:rPr>
      </w:pPr>
      <w:r>
        <w:rPr>
          <w:rtl/>
        </w:rPr>
        <w:br/>
        <w:t>עבד-אלמאלכ דהאמשה (רע"ם):</w:t>
      </w:r>
    </w:p>
    <w:p w14:paraId="63C003EC" w14:textId="77777777" w:rsidR="00000000" w:rsidRDefault="00364BE1">
      <w:pPr>
        <w:pStyle w:val="a0"/>
        <w:rPr>
          <w:rtl/>
        </w:rPr>
      </w:pPr>
    </w:p>
    <w:p w14:paraId="58635504" w14:textId="77777777" w:rsidR="00000000" w:rsidRDefault="00364BE1">
      <w:pPr>
        <w:pStyle w:val="a0"/>
        <w:rPr>
          <w:rFonts w:hint="cs"/>
          <w:rtl/>
        </w:rPr>
      </w:pPr>
      <w:r>
        <w:rPr>
          <w:rFonts w:hint="cs"/>
          <w:rtl/>
        </w:rPr>
        <w:t>- - - מחתרת יהודית בתוך ישראל נגד ערבים - - -</w:t>
      </w:r>
    </w:p>
    <w:p w14:paraId="75C163F3" w14:textId="77777777" w:rsidR="00000000" w:rsidRDefault="00364BE1">
      <w:pPr>
        <w:pStyle w:val="-"/>
        <w:rPr>
          <w:rtl/>
        </w:rPr>
      </w:pPr>
      <w:r>
        <w:rPr>
          <w:rtl/>
        </w:rPr>
        <w:br/>
      </w:r>
      <w:bookmarkStart w:id="355" w:name="FS000000474T10_03_2004_16_38_47C"/>
      <w:bookmarkEnd w:id="355"/>
      <w:r>
        <w:rPr>
          <w:rtl/>
        </w:rPr>
        <w:t>השר גדעון עזרא:</w:t>
      </w:r>
    </w:p>
    <w:p w14:paraId="172457E4" w14:textId="77777777" w:rsidR="00000000" w:rsidRDefault="00364BE1">
      <w:pPr>
        <w:pStyle w:val="a0"/>
        <w:rPr>
          <w:rtl/>
        </w:rPr>
      </w:pPr>
    </w:p>
    <w:p w14:paraId="684C8DFB" w14:textId="77777777" w:rsidR="00000000" w:rsidRDefault="00364BE1">
      <w:pPr>
        <w:pStyle w:val="a0"/>
        <w:rPr>
          <w:rFonts w:hint="cs"/>
          <w:rtl/>
        </w:rPr>
      </w:pPr>
      <w:r>
        <w:rPr>
          <w:rFonts w:hint="cs"/>
          <w:rtl/>
        </w:rPr>
        <w:t xml:space="preserve">ואני אראה לך מחתרת ערבית בתוך ישראל שהורגת יהודים, אז מה. אני מציע שלא נתחרה זה בזה, ונשלב ידיים על מנת לגנות את הטרור, לבער את הטרור, ויש השפעה גם לבית הזה. </w:t>
      </w:r>
    </w:p>
    <w:p w14:paraId="5BEFD350" w14:textId="77777777" w:rsidR="00000000" w:rsidRDefault="00364BE1">
      <w:pPr>
        <w:pStyle w:val="a0"/>
        <w:rPr>
          <w:rFonts w:hint="cs"/>
          <w:rtl/>
        </w:rPr>
      </w:pPr>
    </w:p>
    <w:p w14:paraId="1A8A8AF1" w14:textId="77777777" w:rsidR="00000000" w:rsidRDefault="00364BE1">
      <w:pPr>
        <w:pStyle w:val="a0"/>
        <w:rPr>
          <w:rFonts w:hint="cs"/>
          <w:rtl/>
        </w:rPr>
      </w:pPr>
      <w:r>
        <w:rPr>
          <w:rFonts w:hint="cs"/>
          <w:rtl/>
        </w:rPr>
        <w:t xml:space="preserve">אבל אני אומר לך, שבתחרות על התבטאויות יש פה מנצחים גדולים, ואלה לא דווקא אלה שהוזכרו כאן בדיון. </w:t>
      </w:r>
    </w:p>
    <w:p w14:paraId="50010216" w14:textId="77777777" w:rsidR="00000000" w:rsidRDefault="00364BE1">
      <w:pPr>
        <w:pStyle w:val="af0"/>
        <w:rPr>
          <w:rtl/>
        </w:rPr>
      </w:pPr>
      <w:r>
        <w:rPr>
          <w:rtl/>
        </w:rPr>
        <w:br/>
        <w:t>עבד-אלמאלכ דהאמשה (רע"ם):</w:t>
      </w:r>
    </w:p>
    <w:p w14:paraId="51B9EB38" w14:textId="77777777" w:rsidR="00000000" w:rsidRDefault="00364BE1">
      <w:pPr>
        <w:pStyle w:val="a0"/>
        <w:rPr>
          <w:rtl/>
        </w:rPr>
      </w:pPr>
    </w:p>
    <w:p w14:paraId="6481AC64" w14:textId="77777777" w:rsidR="00000000" w:rsidRDefault="00364BE1">
      <w:pPr>
        <w:pStyle w:val="a0"/>
        <w:rPr>
          <w:rFonts w:hint="cs"/>
          <w:rtl/>
        </w:rPr>
      </w:pPr>
      <w:r>
        <w:rPr>
          <w:rFonts w:hint="cs"/>
          <w:rtl/>
        </w:rPr>
        <w:t xml:space="preserve">מנצחים תרתי משמע. </w:t>
      </w:r>
    </w:p>
    <w:p w14:paraId="5DBF6B7E" w14:textId="77777777" w:rsidR="00000000" w:rsidRDefault="00364BE1">
      <w:pPr>
        <w:pStyle w:val="-"/>
        <w:rPr>
          <w:rtl/>
        </w:rPr>
      </w:pPr>
    </w:p>
    <w:p w14:paraId="138BA195" w14:textId="77777777" w:rsidR="00000000" w:rsidRDefault="00364BE1">
      <w:pPr>
        <w:pStyle w:val="-"/>
        <w:rPr>
          <w:rtl/>
        </w:rPr>
      </w:pPr>
      <w:r>
        <w:rPr>
          <w:rtl/>
        </w:rPr>
        <w:br/>
      </w:r>
      <w:bookmarkStart w:id="356" w:name="FS000000474T10_03_2004_16_40_32C"/>
      <w:bookmarkEnd w:id="356"/>
      <w:r>
        <w:rPr>
          <w:rtl/>
        </w:rPr>
        <w:t>השר גדעון עזרא:</w:t>
      </w:r>
    </w:p>
    <w:p w14:paraId="6EC29EAD" w14:textId="77777777" w:rsidR="00000000" w:rsidRDefault="00364BE1">
      <w:pPr>
        <w:pStyle w:val="a0"/>
        <w:rPr>
          <w:rtl/>
        </w:rPr>
      </w:pPr>
    </w:p>
    <w:p w14:paraId="3B4E52FA" w14:textId="77777777" w:rsidR="00000000" w:rsidRDefault="00364BE1">
      <w:pPr>
        <w:pStyle w:val="a0"/>
        <w:rPr>
          <w:rFonts w:hint="cs"/>
          <w:rtl/>
        </w:rPr>
      </w:pPr>
      <w:r>
        <w:rPr>
          <w:rFonts w:hint="cs"/>
          <w:rtl/>
        </w:rPr>
        <w:t>לעצם העניין, לקח שלוש שנים מאז שהחוליה הזאת ביצעה את הפיגוע הראשון עד שהיא נחשפה. קשה מאוד ל</w:t>
      </w:r>
      <w:r>
        <w:rPr>
          <w:rFonts w:hint="cs"/>
          <w:rtl/>
        </w:rPr>
        <w:t xml:space="preserve">גלות חוליות מהסוג הזה, מהמין הזה. כמות החשודים גדולה, היא קטנה מאוד אם וכאשר עולים עליהם, ואני בהחלט חושב שחשוב שפעילות החוליה הזאת הופסקה, ואני מאוד מקווה שלא תהיינה תופעות מהסוג הזה בעתיד. </w:t>
      </w:r>
    </w:p>
    <w:p w14:paraId="46D20BAC" w14:textId="77777777" w:rsidR="00000000" w:rsidRDefault="00364BE1">
      <w:pPr>
        <w:pStyle w:val="a0"/>
        <w:rPr>
          <w:rFonts w:hint="cs"/>
          <w:rtl/>
        </w:rPr>
      </w:pPr>
    </w:p>
    <w:p w14:paraId="0316B0F0" w14:textId="77777777" w:rsidR="00000000" w:rsidRDefault="00364BE1">
      <w:pPr>
        <w:pStyle w:val="a0"/>
        <w:rPr>
          <w:rFonts w:hint="cs"/>
          <w:rtl/>
        </w:rPr>
      </w:pPr>
      <w:r>
        <w:rPr>
          <w:rFonts w:hint="cs"/>
          <w:rtl/>
        </w:rPr>
        <w:t>לעצם העניין, אני מציע להעביר את הנושא לטיפול בוועדת החוץ והביטח</w:t>
      </w:r>
      <w:r>
        <w:rPr>
          <w:rFonts w:hint="cs"/>
          <w:rtl/>
        </w:rPr>
        <w:t xml:space="preserve">ון. תודה. </w:t>
      </w:r>
    </w:p>
    <w:p w14:paraId="188E866F" w14:textId="77777777" w:rsidR="00000000" w:rsidRDefault="00364BE1">
      <w:pPr>
        <w:pStyle w:val="a0"/>
        <w:rPr>
          <w:rFonts w:hint="cs"/>
          <w:rtl/>
        </w:rPr>
      </w:pPr>
    </w:p>
    <w:p w14:paraId="2EC8205A" w14:textId="77777777" w:rsidR="00000000" w:rsidRDefault="00364BE1">
      <w:pPr>
        <w:pStyle w:val="af1"/>
        <w:rPr>
          <w:rtl/>
        </w:rPr>
      </w:pPr>
      <w:r>
        <w:rPr>
          <w:rtl/>
        </w:rPr>
        <w:t>היו"ר אתי לבני:</w:t>
      </w:r>
    </w:p>
    <w:p w14:paraId="4E8DE6E0" w14:textId="77777777" w:rsidR="00000000" w:rsidRDefault="00364BE1">
      <w:pPr>
        <w:pStyle w:val="a0"/>
        <w:rPr>
          <w:rtl/>
        </w:rPr>
      </w:pPr>
    </w:p>
    <w:p w14:paraId="34DEF279" w14:textId="77777777" w:rsidR="00000000" w:rsidRDefault="00364BE1">
      <w:pPr>
        <w:pStyle w:val="a0"/>
        <w:rPr>
          <w:rFonts w:hint="cs"/>
          <w:rtl/>
        </w:rPr>
      </w:pPr>
      <w:r>
        <w:rPr>
          <w:rFonts w:hint="cs"/>
          <w:rtl/>
        </w:rPr>
        <w:t xml:space="preserve">תודה. מה אומרים המציעים? הצעות אחרות. חבר הכנסת נסים זאב, ואחריו </w:t>
      </w:r>
      <w:r>
        <w:rPr>
          <w:rtl/>
        </w:rPr>
        <w:t>–</w:t>
      </w:r>
      <w:r>
        <w:rPr>
          <w:rFonts w:hint="cs"/>
          <w:rtl/>
        </w:rPr>
        <w:t xml:space="preserve"> חבר הכנסת אחמד טיבי, חבר הכנסת עזמי בשארה, חבר הכנסת ואסל טאהא. </w:t>
      </w:r>
    </w:p>
    <w:p w14:paraId="6808D04A" w14:textId="77777777" w:rsidR="00000000" w:rsidRDefault="00364BE1">
      <w:pPr>
        <w:pStyle w:val="a0"/>
        <w:rPr>
          <w:rFonts w:hint="cs"/>
          <w:rtl/>
        </w:rPr>
      </w:pPr>
    </w:p>
    <w:p w14:paraId="352B99E6" w14:textId="77777777" w:rsidR="00000000" w:rsidRDefault="00364BE1">
      <w:pPr>
        <w:pStyle w:val="a"/>
        <w:rPr>
          <w:rtl/>
        </w:rPr>
      </w:pPr>
      <w:bookmarkStart w:id="357" w:name="FS000000490T10_03_2004_15_50_52"/>
      <w:bookmarkStart w:id="358" w:name="_Toc71352057"/>
      <w:bookmarkEnd w:id="357"/>
      <w:r>
        <w:rPr>
          <w:rFonts w:hint="eastAsia"/>
          <w:rtl/>
        </w:rPr>
        <w:t>נסים</w:t>
      </w:r>
      <w:r>
        <w:rPr>
          <w:rtl/>
        </w:rPr>
        <w:t xml:space="preserve"> זאב (ש"ס):</w:t>
      </w:r>
      <w:bookmarkEnd w:id="358"/>
    </w:p>
    <w:p w14:paraId="64BBDF6C" w14:textId="77777777" w:rsidR="00000000" w:rsidRDefault="00364BE1">
      <w:pPr>
        <w:pStyle w:val="a0"/>
        <w:rPr>
          <w:rFonts w:hint="cs"/>
          <w:rtl/>
        </w:rPr>
      </w:pPr>
    </w:p>
    <w:p w14:paraId="16772E65" w14:textId="77777777" w:rsidR="00000000" w:rsidRDefault="00364BE1">
      <w:pPr>
        <w:pStyle w:val="a0"/>
        <w:rPr>
          <w:rFonts w:hint="cs"/>
          <w:rtl/>
        </w:rPr>
      </w:pPr>
      <w:r>
        <w:rPr>
          <w:rFonts w:hint="cs"/>
          <w:rtl/>
        </w:rPr>
        <w:t xml:space="preserve">גברתי היושבת בראש, כולם פה בבית מגנים, וודאי שאני שותף. אני צועד ואפילו נושא </w:t>
      </w:r>
      <w:r>
        <w:rPr>
          <w:rFonts w:hint="cs"/>
          <w:rtl/>
        </w:rPr>
        <w:t>את הדגל של הגינוי. מה, אתה לא מכיר אותי? אבל אני רוצה לומר, גברתי היושבת בראש, שאני באמת הייתי צריך להתעלות על עצמי, כי כששמעתי את מוחמד ברכה מחרף ומגדף ומסית נגד ממשלת ישראל ונגד השר ליברמן במיוחד, אבל פשוט לבוא ולומר שכל המחבלים, כאילו מי יודע כמה מהמחבל</w:t>
      </w:r>
      <w:r>
        <w:rPr>
          <w:rFonts w:hint="cs"/>
          <w:rtl/>
        </w:rPr>
        <w:t xml:space="preserve">ים יש - אגב, אני רוצה לומר לך, דווקא את המחבלים היהודים תופסים כל כך מהר, שאפילו לא מספיקים להתארגן. ואני אומר, כל הכבוד שתופסים אותם. את הערבים לוקח הרבה זמן לתפוס, ואת מה שתופסים זה כמו מכת הצפרדע, מתרבים הרבה יותר. </w:t>
      </w:r>
    </w:p>
    <w:p w14:paraId="753B8B57" w14:textId="77777777" w:rsidR="00000000" w:rsidRDefault="00364BE1">
      <w:pPr>
        <w:pStyle w:val="a0"/>
        <w:rPr>
          <w:rFonts w:hint="cs"/>
          <w:rtl/>
        </w:rPr>
      </w:pPr>
    </w:p>
    <w:p w14:paraId="085D80B8" w14:textId="77777777" w:rsidR="00000000" w:rsidRDefault="00364BE1">
      <w:pPr>
        <w:pStyle w:val="a0"/>
        <w:rPr>
          <w:rFonts w:hint="cs"/>
          <w:rtl/>
        </w:rPr>
      </w:pPr>
      <w:r>
        <w:rPr>
          <w:rFonts w:hint="cs"/>
          <w:rtl/>
        </w:rPr>
        <w:t>אז באמת, אל תטיפו לנו מוסר. כולנו מג</w:t>
      </w:r>
      <w:r>
        <w:rPr>
          <w:rFonts w:hint="cs"/>
          <w:rtl/>
        </w:rPr>
        <w:t xml:space="preserve">נים פה-אחד, אבל באמת, צריך להתנהג קצת באיפוק בבית הזה, כדי באמת להקרין בחוץ את האהבה והאחווה שיש בין ערבים ליהודים. </w:t>
      </w:r>
    </w:p>
    <w:p w14:paraId="061FCCEB" w14:textId="77777777" w:rsidR="00000000" w:rsidRDefault="00364BE1">
      <w:pPr>
        <w:pStyle w:val="a0"/>
        <w:rPr>
          <w:rFonts w:hint="cs"/>
          <w:rtl/>
        </w:rPr>
      </w:pPr>
    </w:p>
    <w:p w14:paraId="0D04FE15" w14:textId="77777777" w:rsidR="00000000" w:rsidRDefault="00364BE1">
      <w:pPr>
        <w:pStyle w:val="af1"/>
        <w:rPr>
          <w:rtl/>
        </w:rPr>
      </w:pPr>
      <w:r>
        <w:rPr>
          <w:rtl/>
        </w:rPr>
        <w:t>היו"ר אתי לבני:</w:t>
      </w:r>
    </w:p>
    <w:p w14:paraId="139433A3" w14:textId="77777777" w:rsidR="00000000" w:rsidRDefault="00364BE1">
      <w:pPr>
        <w:pStyle w:val="a0"/>
        <w:rPr>
          <w:rtl/>
        </w:rPr>
      </w:pPr>
    </w:p>
    <w:p w14:paraId="378DBD0C" w14:textId="77777777" w:rsidR="00000000" w:rsidRDefault="00364BE1">
      <w:pPr>
        <w:pStyle w:val="a0"/>
        <w:rPr>
          <w:rFonts w:hint="cs"/>
          <w:rtl/>
        </w:rPr>
      </w:pPr>
      <w:r>
        <w:rPr>
          <w:rFonts w:hint="cs"/>
          <w:rtl/>
        </w:rPr>
        <w:t xml:space="preserve">תודה רבה. חבר הכנסת אחמד טיבי, בבקשה. </w:t>
      </w:r>
    </w:p>
    <w:p w14:paraId="539A3E1D" w14:textId="77777777" w:rsidR="00000000" w:rsidRDefault="00364BE1">
      <w:pPr>
        <w:pStyle w:val="a0"/>
        <w:rPr>
          <w:rFonts w:hint="cs"/>
          <w:rtl/>
        </w:rPr>
      </w:pPr>
    </w:p>
    <w:p w14:paraId="5F4DC6AF" w14:textId="77777777" w:rsidR="00000000" w:rsidRDefault="00364BE1">
      <w:pPr>
        <w:pStyle w:val="a"/>
        <w:rPr>
          <w:rtl/>
        </w:rPr>
      </w:pPr>
      <w:bookmarkStart w:id="359" w:name="_Toc71352058"/>
      <w:r>
        <w:rPr>
          <w:rFonts w:hint="eastAsia"/>
          <w:rtl/>
        </w:rPr>
        <w:t>אחמד</w:t>
      </w:r>
      <w:r>
        <w:rPr>
          <w:rtl/>
        </w:rPr>
        <w:t xml:space="preserve"> טיבי (חד"ש-תע"ל):</w:t>
      </w:r>
      <w:bookmarkEnd w:id="359"/>
    </w:p>
    <w:p w14:paraId="45CC13D8" w14:textId="77777777" w:rsidR="00000000" w:rsidRDefault="00364BE1">
      <w:pPr>
        <w:pStyle w:val="a0"/>
        <w:rPr>
          <w:rFonts w:hint="cs"/>
          <w:rtl/>
        </w:rPr>
      </w:pPr>
    </w:p>
    <w:p w14:paraId="4122315E" w14:textId="77777777" w:rsidR="00000000" w:rsidRDefault="00364BE1">
      <w:pPr>
        <w:pStyle w:val="a0"/>
        <w:rPr>
          <w:rFonts w:hint="cs"/>
          <w:rtl/>
        </w:rPr>
      </w:pPr>
      <w:r>
        <w:rPr>
          <w:rFonts w:hint="cs"/>
          <w:rtl/>
        </w:rPr>
        <w:t>אחרי הנאום של שוחר השלום הידוע, נסים זאב, נסתתמו טענותי מ</w:t>
      </w:r>
      <w:r>
        <w:rPr>
          <w:rFonts w:hint="cs"/>
          <w:rtl/>
        </w:rPr>
        <w:t xml:space="preserve">מש. </w:t>
      </w:r>
    </w:p>
    <w:p w14:paraId="57CCAC34" w14:textId="77777777" w:rsidR="00000000" w:rsidRDefault="00364BE1">
      <w:pPr>
        <w:pStyle w:val="a0"/>
        <w:rPr>
          <w:rFonts w:hint="cs"/>
          <w:rtl/>
        </w:rPr>
      </w:pPr>
    </w:p>
    <w:p w14:paraId="61F7248D" w14:textId="77777777" w:rsidR="00000000" w:rsidRDefault="00364BE1">
      <w:pPr>
        <w:pStyle w:val="a0"/>
        <w:rPr>
          <w:rFonts w:hint="cs"/>
          <w:rtl/>
        </w:rPr>
      </w:pPr>
      <w:r>
        <w:rPr>
          <w:rFonts w:hint="cs"/>
          <w:rtl/>
        </w:rPr>
        <w:t>כחוט השני, אולי יותר מכך, עוברת לה איזו טענה, שאלמלא הייתם מתבטאים כך או אחרת ואם הייתם משנים את הטון, אולי הדבר הנורא הזה לא היה קורה ולא היה צריך לקרות. לכן, תשנו קצת את הטון, ואז לא תהיה מחתרת יהודית. אין טענה שהיא יותר מופרכת ויותר זדונית מזאת. ז</w:t>
      </w:r>
      <w:r>
        <w:rPr>
          <w:rFonts w:hint="cs"/>
          <w:rtl/>
        </w:rPr>
        <w:t xml:space="preserve">ה להעביר מסר חבוי שהאשה הנאנסת אשמה; ולהעביר מסר חבוי שבעצם אלה שהיו מטרה לחיסולים הם האשמים. </w:t>
      </w:r>
    </w:p>
    <w:p w14:paraId="61421102" w14:textId="77777777" w:rsidR="00000000" w:rsidRDefault="00364BE1">
      <w:pPr>
        <w:pStyle w:val="a0"/>
        <w:rPr>
          <w:rFonts w:hint="cs"/>
          <w:rtl/>
        </w:rPr>
      </w:pPr>
    </w:p>
    <w:p w14:paraId="3E93671F" w14:textId="77777777" w:rsidR="00000000" w:rsidRDefault="00364BE1">
      <w:pPr>
        <w:pStyle w:val="a0"/>
        <w:rPr>
          <w:rFonts w:hint="cs"/>
          <w:rtl/>
        </w:rPr>
      </w:pPr>
      <w:r>
        <w:rPr>
          <w:rFonts w:hint="cs"/>
          <w:rtl/>
        </w:rPr>
        <w:t xml:space="preserve">ואני רוצה לומר ולקבוע, לא הדברים שלנו הם שהפריעו לאלירן, אלא עצם הקיום שלנו הוא שהפריע לאלירן, ועצם הנוכחות שלנו גם בכנסת. </w:t>
      </w:r>
    </w:p>
    <w:p w14:paraId="37E7F198" w14:textId="77777777" w:rsidR="00000000" w:rsidRDefault="00364BE1">
      <w:pPr>
        <w:pStyle w:val="a0"/>
        <w:rPr>
          <w:rFonts w:hint="cs"/>
          <w:rtl/>
        </w:rPr>
      </w:pPr>
    </w:p>
    <w:p w14:paraId="582C2C2F" w14:textId="77777777" w:rsidR="00000000" w:rsidRDefault="00364BE1">
      <w:pPr>
        <w:pStyle w:val="a0"/>
        <w:rPr>
          <w:rFonts w:hint="cs"/>
          <w:rtl/>
        </w:rPr>
      </w:pPr>
      <w:r>
        <w:rPr>
          <w:rFonts w:hint="cs"/>
          <w:rtl/>
        </w:rPr>
        <w:t>ומשפט סיום, למרות הזעם של כולנו, אנ</w:t>
      </w:r>
      <w:r>
        <w:rPr>
          <w:rFonts w:hint="cs"/>
          <w:rtl/>
        </w:rPr>
        <w:t xml:space="preserve">י בטוח שאני מדבר בשם כולם, אנחנו לא דורשים לפוצץ את הבית שלו ולהרוס אותו, לא דורשים לשלול  ממנו תעודת זהות, אבל דורשים למצות אתו את הדין. </w:t>
      </w:r>
    </w:p>
    <w:p w14:paraId="31A7EA5B" w14:textId="77777777" w:rsidR="00000000" w:rsidRDefault="00364BE1">
      <w:pPr>
        <w:pStyle w:val="a0"/>
        <w:rPr>
          <w:rFonts w:hint="cs"/>
          <w:rtl/>
        </w:rPr>
      </w:pPr>
    </w:p>
    <w:p w14:paraId="11D67263" w14:textId="77777777" w:rsidR="00000000" w:rsidRDefault="00364BE1">
      <w:pPr>
        <w:pStyle w:val="af1"/>
        <w:rPr>
          <w:rtl/>
        </w:rPr>
      </w:pPr>
      <w:r>
        <w:rPr>
          <w:rFonts w:hint="eastAsia"/>
          <w:rtl/>
        </w:rPr>
        <w:t>היו</w:t>
      </w:r>
      <w:r>
        <w:rPr>
          <w:rtl/>
        </w:rPr>
        <w:t>"ר אתי לבני:</w:t>
      </w:r>
    </w:p>
    <w:p w14:paraId="6AEF04D2" w14:textId="77777777" w:rsidR="00000000" w:rsidRDefault="00364BE1">
      <w:pPr>
        <w:pStyle w:val="a0"/>
        <w:rPr>
          <w:rFonts w:hint="cs"/>
          <w:rtl/>
        </w:rPr>
      </w:pPr>
    </w:p>
    <w:p w14:paraId="6E98E9B7" w14:textId="77777777" w:rsidR="00000000" w:rsidRDefault="00364BE1">
      <w:pPr>
        <w:pStyle w:val="a0"/>
        <w:rPr>
          <w:rFonts w:hint="cs"/>
          <w:rtl/>
        </w:rPr>
      </w:pPr>
      <w:r>
        <w:rPr>
          <w:rFonts w:hint="cs"/>
          <w:rtl/>
        </w:rPr>
        <w:t xml:space="preserve">תודה רבה. </w:t>
      </w:r>
    </w:p>
    <w:p w14:paraId="7B4B1460" w14:textId="77777777" w:rsidR="00000000" w:rsidRDefault="00364BE1">
      <w:pPr>
        <w:pStyle w:val="a0"/>
        <w:rPr>
          <w:rFonts w:hint="cs"/>
          <w:rtl/>
        </w:rPr>
      </w:pPr>
    </w:p>
    <w:p w14:paraId="0A59B3AB" w14:textId="77777777" w:rsidR="00000000" w:rsidRDefault="00364BE1">
      <w:pPr>
        <w:pStyle w:val="af0"/>
        <w:rPr>
          <w:rtl/>
        </w:rPr>
      </w:pPr>
      <w:r>
        <w:rPr>
          <w:rFonts w:hint="eastAsia"/>
          <w:rtl/>
        </w:rPr>
        <w:t>אורי</w:t>
      </w:r>
      <w:r>
        <w:rPr>
          <w:rtl/>
        </w:rPr>
        <w:t xml:space="preserve"> יהודה אריאל (האיחוד הלאומי - ישראל ביתנו):</w:t>
      </w:r>
    </w:p>
    <w:p w14:paraId="2E4E6649" w14:textId="77777777" w:rsidR="00000000" w:rsidRDefault="00364BE1">
      <w:pPr>
        <w:pStyle w:val="a0"/>
        <w:rPr>
          <w:rFonts w:hint="cs"/>
          <w:rtl/>
        </w:rPr>
      </w:pPr>
    </w:p>
    <w:p w14:paraId="10B6DD15" w14:textId="77777777" w:rsidR="00000000" w:rsidRDefault="00364BE1">
      <w:pPr>
        <w:pStyle w:val="a0"/>
        <w:rPr>
          <w:rFonts w:hint="cs"/>
          <w:rtl/>
        </w:rPr>
      </w:pPr>
      <w:r>
        <w:rPr>
          <w:rFonts w:hint="cs"/>
          <w:rtl/>
        </w:rPr>
        <w:t xml:space="preserve">יפה, איזו התחשבות, אשרינו שזכינו. </w:t>
      </w:r>
    </w:p>
    <w:p w14:paraId="524C2AF2" w14:textId="77777777" w:rsidR="00000000" w:rsidRDefault="00364BE1">
      <w:pPr>
        <w:pStyle w:val="a0"/>
        <w:rPr>
          <w:rFonts w:hint="cs"/>
          <w:rtl/>
        </w:rPr>
      </w:pPr>
    </w:p>
    <w:p w14:paraId="4F186838" w14:textId="77777777" w:rsidR="00000000" w:rsidRDefault="00364BE1">
      <w:pPr>
        <w:pStyle w:val="af1"/>
        <w:rPr>
          <w:rtl/>
        </w:rPr>
      </w:pPr>
      <w:r>
        <w:rPr>
          <w:rtl/>
        </w:rPr>
        <w:t>הי</w:t>
      </w:r>
      <w:r>
        <w:rPr>
          <w:rtl/>
        </w:rPr>
        <w:t>ו"ר אתי לבני:</w:t>
      </w:r>
    </w:p>
    <w:p w14:paraId="7663122B" w14:textId="77777777" w:rsidR="00000000" w:rsidRDefault="00364BE1">
      <w:pPr>
        <w:pStyle w:val="a0"/>
        <w:rPr>
          <w:rtl/>
        </w:rPr>
      </w:pPr>
    </w:p>
    <w:p w14:paraId="51BCF60E" w14:textId="77777777" w:rsidR="00000000" w:rsidRDefault="00364BE1">
      <w:pPr>
        <w:pStyle w:val="a0"/>
        <w:rPr>
          <w:rFonts w:hint="cs"/>
          <w:rtl/>
        </w:rPr>
      </w:pPr>
      <w:r>
        <w:rPr>
          <w:rFonts w:hint="cs"/>
          <w:rtl/>
        </w:rPr>
        <w:t xml:space="preserve">חבר הכנסת עזמי בשארה. </w:t>
      </w:r>
    </w:p>
    <w:p w14:paraId="5938496E" w14:textId="77777777" w:rsidR="00000000" w:rsidRDefault="00364BE1">
      <w:pPr>
        <w:pStyle w:val="a0"/>
        <w:rPr>
          <w:rFonts w:hint="cs"/>
          <w:rtl/>
        </w:rPr>
      </w:pPr>
    </w:p>
    <w:p w14:paraId="5F65F2B3" w14:textId="77777777" w:rsidR="00000000" w:rsidRDefault="00364BE1">
      <w:pPr>
        <w:pStyle w:val="a"/>
        <w:rPr>
          <w:rtl/>
        </w:rPr>
      </w:pPr>
      <w:bookmarkStart w:id="360" w:name="FS000000558T10_03_2004_15_33_28"/>
      <w:bookmarkStart w:id="361" w:name="_Toc71352059"/>
      <w:bookmarkEnd w:id="360"/>
      <w:r>
        <w:rPr>
          <w:rFonts w:hint="eastAsia"/>
          <w:rtl/>
        </w:rPr>
        <w:t>עזמי</w:t>
      </w:r>
      <w:r>
        <w:rPr>
          <w:rtl/>
        </w:rPr>
        <w:t xml:space="preserve"> בשארה (בל"ד):</w:t>
      </w:r>
      <w:bookmarkEnd w:id="361"/>
    </w:p>
    <w:p w14:paraId="651CB2E3" w14:textId="77777777" w:rsidR="00000000" w:rsidRDefault="00364BE1">
      <w:pPr>
        <w:pStyle w:val="a0"/>
        <w:rPr>
          <w:rFonts w:hint="cs"/>
          <w:rtl/>
        </w:rPr>
      </w:pPr>
    </w:p>
    <w:p w14:paraId="1907A3F5" w14:textId="77777777" w:rsidR="00000000" w:rsidRDefault="00364BE1">
      <w:pPr>
        <w:pStyle w:val="a0"/>
        <w:rPr>
          <w:rFonts w:hint="cs"/>
          <w:rtl/>
        </w:rPr>
      </w:pPr>
      <w:r>
        <w:rPr>
          <w:rFonts w:hint="cs"/>
          <w:rtl/>
        </w:rPr>
        <w:t>גברתי היושבת-ראש, חברי הכנסת, החמור בנושא הוא הניסיון לעשות סימטריה. מדובר כאן בצעירים השייכים לקבוצת הרוב, שבעצם יש לה כל הפריווילגיות, והיו להם כל האפיקים הפוליטיים לפעול. ולכן, פעולתם האלימה היא</w:t>
      </w:r>
      <w:r>
        <w:rPr>
          <w:rFonts w:hint="cs"/>
          <w:rtl/>
        </w:rPr>
        <w:t xml:space="preserve"> לא רק פעולה נגד חבר הכנסת מח'ול, או נגד המסגד בחליסה, אלא נגד סדרי שלטון ומינהל. היא כפולה, ולכן היא גם טרוריסטית, משום שזה לא סתם מעשה פלילי, זו לא סתם אלימות, אלא אלימות שיש בה מרידה בסדרי שלטון ומינהל תקינים, שהם יכולים לפעול לפיהם. </w:t>
      </w:r>
    </w:p>
    <w:p w14:paraId="55299A49" w14:textId="77777777" w:rsidR="00000000" w:rsidRDefault="00364BE1">
      <w:pPr>
        <w:pStyle w:val="a0"/>
        <w:rPr>
          <w:rFonts w:hint="cs"/>
          <w:rtl/>
        </w:rPr>
      </w:pPr>
    </w:p>
    <w:p w14:paraId="3810C9C6" w14:textId="77777777" w:rsidR="00000000" w:rsidRDefault="00364BE1">
      <w:pPr>
        <w:pStyle w:val="a0"/>
        <w:rPr>
          <w:rFonts w:hint="cs"/>
          <w:rtl/>
        </w:rPr>
      </w:pPr>
      <w:r>
        <w:rPr>
          <w:rFonts w:hint="cs"/>
          <w:rtl/>
        </w:rPr>
        <w:t>עכשיו, אני רוצה ל</w:t>
      </w:r>
      <w:r>
        <w:rPr>
          <w:rFonts w:hint="cs"/>
          <w:rtl/>
        </w:rPr>
        <w:t>פנות לחברי חברי הכנסת הלא-ערבים בבית הזה ולשאול אותם, ובלי ליצור סימטריה, סתם להזכיר, שמעתם פעם חבר כנסת ערבי אומר: צריך להעמיד מישהו לקיר? שמעתם פעם חבר כנסת ערבי שאמר: צריך לטפל בך כמו במוחמד דיף?</w:t>
      </w:r>
      <w:bookmarkStart w:id="362" w:name="FS000000558T10_03_2004_15_34_18C"/>
      <w:bookmarkEnd w:id="362"/>
      <w:r>
        <w:rPr>
          <w:rFonts w:hint="cs"/>
          <w:rtl/>
        </w:rPr>
        <w:t xml:space="preserve"> אף פעם חבר כנסת ערבי לא אמר ולא דיבר בנימה הזאת על הקולגו</w:t>
      </w:r>
      <w:r>
        <w:rPr>
          <w:rFonts w:hint="cs"/>
          <w:rtl/>
        </w:rPr>
        <w:t>ת היהודים. יש ויכוחים אידיאולוגיים חריפים, כן - - -</w:t>
      </w:r>
    </w:p>
    <w:p w14:paraId="77196FF1" w14:textId="77777777" w:rsidR="00000000" w:rsidRDefault="00364BE1">
      <w:pPr>
        <w:pStyle w:val="a0"/>
        <w:rPr>
          <w:rFonts w:hint="cs"/>
          <w:rtl/>
        </w:rPr>
      </w:pPr>
    </w:p>
    <w:p w14:paraId="25E8678A" w14:textId="77777777" w:rsidR="00000000" w:rsidRDefault="00364BE1">
      <w:pPr>
        <w:pStyle w:val="af0"/>
        <w:rPr>
          <w:rtl/>
        </w:rPr>
      </w:pPr>
      <w:r>
        <w:rPr>
          <w:rFonts w:hint="eastAsia"/>
          <w:rtl/>
        </w:rPr>
        <w:t>יעקב</w:t>
      </w:r>
      <w:r>
        <w:rPr>
          <w:rtl/>
        </w:rPr>
        <w:t xml:space="preserve"> מרגי (ש"ס):</w:t>
      </w:r>
    </w:p>
    <w:p w14:paraId="5FD8DDB1" w14:textId="77777777" w:rsidR="00000000" w:rsidRDefault="00364BE1">
      <w:pPr>
        <w:pStyle w:val="a0"/>
        <w:rPr>
          <w:rFonts w:hint="cs"/>
          <w:rtl/>
        </w:rPr>
      </w:pPr>
    </w:p>
    <w:p w14:paraId="1DBDB0DC" w14:textId="77777777" w:rsidR="00000000" w:rsidRDefault="00364BE1">
      <w:pPr>
        <w:pStyle w:val="a0"/>
        <w:rPr>
          <w:rFonts w:hint="cs"/>
          <w:rtl/>
        </w:rPr>
      </w:pPr>
      <w:r>
        <w:rPr>
          <w:rFonts w:hint="cs"/>
          <w:rtl/>
        </w:rPr>
        <w:t>מה אתה מצפה?</w:t>
      </w:r>
    </w:p>
    <w:p w14:paraId="1136AE6F" w14:textId="77777777" w:rsidR="00000000" w:rsidRDefault="00364BE1">
      <w:pPr>
        <w:pStyle w:val="a0"/>
        <w:rPr>
          <w:rFonts w:hint="cs"/>
          <w:rtl/>
        </w:rPr>
      </w:pPr>
    </w:p>
    <w:p w14:paraId="79CE88E0" w14:textId="77777777" w:rsidR="00000000" w:rsidRDefault="00364BE1">
      <w:pPr>
        <w:pStyle w:val="-"/>
        <w:rPr>
          <w:rtl/>
        </w:rPr>
      </w:pPr>
      <w:bookmarkStart w:id="363" w:name="FS000000490T10_03_2004_15_59_39C"/>
      <w:bookmarkStart w:id="364" w:name="FS000000558T10_03_2004_15_59_51"/>
      <w:bookmarkEnd w:id="363"/>
      <w:bookmarkEnd w:id="364"/>
      <w:r>
        <w:rPr>
          <w:rtl/>
        </w:rPr>
        <w:t>עזמי בשארה (בל"ד):</w:t>
      </w:r>
    </w:p>
    <w:p w14:paraId="0365EE31" w14:textId="77777777" w:rsidR="00000000" w:rsidRDefault="00364BE1">
      <w:pPr>
        <w:pStyle w:val="a0"/>
        <w:rPr>
          <w:rtl/>
        </w:rPr>
      </w:pPr>
    </w:p>
    <w:p w14:paraId="786F882B" w14:textId="77777777" w:rsidR="00000000" w:rsidRDefault="00364BE1">
      <w:pPr>
        <w:pStyle w:val="a0"/>
        <w:rPr>
          <w:rFonts w:hint="cs"/>
          <w:rtl/>
        </w:rPr>
      </w:pPr>
      <w:r>
        <w:rPr>
          <w:rFonts w:hint="cs"/>
          <w:rtl/>
        </w:rPr>
        <w:t>לא, אני מצפה שלא יעמוד שר פה בכנסת ויגיד: צריך לטפל בך כמו שמטפלים במוחמד דיף. איך מטפלים במוחמד, מה הוא אומר בעצם? צריך לרצוח אותך. אז את זה אני מצפה.</w:t>
      </w:r>
      <w:r>
        <w:rPr>
          <w:rFonts w:hint="cs"/>
          <w:rtl/>
        </w:rPr>
        <w:t xml:space="preserve"> אין סימטריות בבית הזה מהבחינה הזאת. יש חילוקי דיעות אידיאולוגיים, אבל אין סימטריה. </w:t>
      </w:r>
    </w:p>
    <w:p w14:paraId="69C7C691" w14:textId="77777777" w:rsidR="00000000" w:rsidRDefault="00364BE1">
      <w:pPr>
        <w:pStyle w:val="af1"/>
        <w:rPr>
          <w:rtl/>
        </w:rPr>
      </w:pPr>
    </w:p>
    <w:p w14:paraId="301986B6" w14:textId="77777777" w:rsidR="00000000" w:rsidRDefault="00364BE1">
      <w:pPr>
        <w:pStyle w:val="af1"/>
        <w:rPr>
          <w:rtl/>
        </w:rPr>
      </w:pPr>
      <w:r>
        <w:rPr>
          <w:rFonts w:hint="eastAsia"/>
          <w:rtl/>
        </w:rPr>
        <w:t>היו</w:t>
      </w:r>
      <w:r>
        <w:rPr>
          <w:rtl/>
        </w:rPr>
        <w:t>"ר אתי לבני:</w:t>
      </w:r>
    </w:p>
    <w:p w14:paraId="5E51CC62" w14:textId="77777777" w:rsidR="00000000" w:rsidRDefault="00364BE1">
      <w:pPr>
        <w:pStyle w:val="a0"/>
        <w:rPr>
          <w:rFonts w:hint="cs"/>
          <w:rtl/>
        </w:rPr>
      </w:pPr>
    </w:p>
    <w:p w14:paraId="031AA465" w14:textId="77777777" w:rsidR="00000000" w:rsidRDefault="00364BE1">
      <w:pPr>
        <w:pStyle w:val="a0"/>
        <w:rPr>
          <w:rFonts w:hint="cs"/>
          <w:rtl/>
        </w:rPr>
      </w:pPr>
      <w:r>
        <w:rPr>
          <w:rFonts w:hint="cs"/>
          <w:rtl/>
        </w:rPr>
        <w:t xml:space="preserve">תודה רבה. חבר הכנסת ואסל טאהא מבקש הצעה אחרת להצעה של חבר הכנסת אהוד יתום. </w:t>
      </w:r>
    </w:p>
    <w:p w14:paraId="30217389" w14:textId="77777777" w:rsidR="00000000" w:rsidRDefault="00364BE1">
      <w:pPr>
        <w:pStyle w:val="a0"/>
        <w:rPr>
          <w:rFonts w:hint="cs"/>
          <w:rtl/>
        </w:rPr>
      </w:pPr>
    </w:p>
    <w:p w14:paraId="0E5A1522" w14:textId="77777777" w:rsidR="00000000" w:rsidRDefault="00364BE1">
      <w:pPr>
        <w:pStyle w:val="a"/>
        <w:rPr>
          <w:rtl/>
        </w:rPr>
      </w:pPr>
      <w:bookmarkStart w:id="365" w:name="FS000000558T10_03_2004_15_34_37"/>
      <w:bookmarkStart w:id="366" w:name="FS000001062T10_03_2004_15_34_45"/>
      <w:bookmarkStart w:id="367" w:name="_Toc71352060"/>
      <w:bookmarkEnd w:id="365"/>
      <w:bookmarkEnd w:id="366"/>
      <w:r>
        <w:rPr>
          <w:rFonts w:hint="eastAsia"/>
          <w:rtl/>
        </w:rPr>
        <w:t>ואסל</w:t>
      </w:r>
      <w:r>
        <w:rPr>
          <w:rtl/>
        </w:rPr>
        <w:t xml:space="preserve"> טאהא (בל"ד):</w:t>
      </w:r>
      <w:bookmarkEnd w:id="367"/>
    </w:p>
    <w:p w14:paraId="30E972F9" w14:textId="77777777" w:rsidR="00000000" w:rsidRDefault="00364BE1">
      <w:pPr>
        <w:pStyle w:val="a0"/>
        <w:rPr>
          <w:rFonts w:hint="cs"/>
          <w:rtl/>
        </w:rPr>
      </w:pPr>
    </w:p>
    <w:p w14:paraId="06EC8816" w14:textId="77777777" w:rsidR="00000000" w:rsidRDefault="00364BE1">
      <w:pPr>
        <w:pStyle w:val="a0"/>
        <w:rPr>
          <w:rFonts w:hint="cs"/>
          <w:rtl/>
        </w:rPr>
      </w:pPr>
      <w:r>
        <w:rPr>
          <w:rFonts w:hint="cs"/>
          <w:rtl/>
        </w:rPr>
        <w:t>גברתי היושבת-ראש, חברי הכנסת, טוב עשה חבר הכנסת אהוד יתום</w:t>
      </w:r>
      <w:r>
        <w:rPr>
          <w:rFonts w:hint="cs"/>
          <w:rtl/>
        </w:rPr>
        <w:t xml:space="preserve"> כשגינה, אבל היה צריך גם להוסיף ולגנות את ההסתה הפרועה של השרים בבית הזה. את השר ליברמן, שלא השאיר שום מושג שלא השתמש בו כנגד חברי הכנסת הערבים ונגד נציגי הציבור הערבי. היה צריך להוקיע ולגנות את ההסתה הפרועה של השר גדעון עזרא שנכנס לכפר-כנא כמו גנב והסית כ</w:t>
      </w:r>
      <w:r>
        <w:rPr>
          <w:rFonts w:hint="cs"/>
          <w:rtl/>
        </w:rPr>
        <w:t>נגד חבר הכנסת דהאמשה ונגדי. הוא ניהל שם הסתה פרועה כשהוא נכנס, כשהוא ביקר. ומי קיבל אותו שם כשנכנס כגנב לכפר-כנא?</w:t>
      </w:r>
    </w:p>
    <w:p w14:paraId="3B2D6E5D" w14:textId="77777777" w:rsidR="00000000" w:rsidRDefault="00364BE1">
      <w:pPr>
        <w:pStyle w:val="a0"/>
        <w:rPr>
          <w:rFonts w:hint="cs"/>
          <w:rtl/>
        </w:rPr>
      </w:pPr>
    </w:p>
    <w:p w14:paraId="58EFAC5E" w14:textId="77777777" w:rsidR="00000000" w:rsidRDefault="00364BE1">
      <w:pPr>
        <w:pStyle w:val="af0"/>
        <w:rPr>
          <w:rtl/>
        </w:rPr>
      </w:pPr>
      <w:r>
        <w:rPr>
          <w:rFonts w:hint="eastAsia"/>
          <w:rtl/>
        </w:rPr>
        <w:t>אהוד</w:t>
      </w:r>
      <w:r>
        <w:rPr>
          <w:rtl/>
        </w:rPr>
        <w:t xml:space="preserve"> יתום (הליכוד):</w:t>
      </w:r>
    </w:p>
    <w:p w14:paraId="7DB47008" w14:textId="77777777" w:rsidR="00000000" w:rsidRDefault="00364BE1">
      <w:pPr>
        <w:pStyle w:val="a0"/>
        <w:rPr>
          <w:rFonts w:hint="cs"/>
          <w:rtl/>
        </w:rPr>
      </w:pPr>
    </w:p>
    <w:p w14:paraId="0E3AD39A" w14:textId="77777777" w:rsidR="00000000" w:rsidRDefault="00364BE1">
      <w:pPr>
        <w:pStyle w:val="a0"/>
        <w:rPr>
          <w:rFonts w:hint="cs"/>
          <w:rtl/>
        </w:rPr>
      </w:pPr>
      <w:r>
        <w:rPr>
          <w:rFonts w:hint="cs"/>
          <w:rtl/>
        </w:rPr>
        <w:t xml:space="preserve">כנראה דיברתי יפה מדי. </w:t>
      </w:r>
    </w:p>
    <w:p w14:paraId="01D4759E" w14:textId="77777777" w:rsidR="00000000" w:rsidRDefault="00364BE1">
      <w:pPr>
        <w:pStyle w:val="a0"/>
        <w:rPr>
          <w:rFonts w:hint="cs"/>
          <w:rtl/>
        </w:rPr>
      </w:pPr>
    </w:p>
    <w:p w14:paraId="4EB0EA7E" w14:textId="77777777" w:rsidR="00000000" w:rsidRDefault="00364BE1">
      <w:pPr>
        <w:pStyle w:val="-"/>
        <w:rPr>
          <w:rtl/>
        </w:rPr>
      </w:pPr>
      <w:bookmarkStart w:id="368" w:name="FS000001062T10_03_2004_15_35_29C"/>
      <w:bookmarkEnd w:id="368"/>
      <w:r>
        <w:rPr>
          <w:rtl/>
        </w:rPr>
        <w:t>ואסל טאהא (בל"ד):</w:t>
      </w:r>
    </w:p>
    <w:p w14:paraId="7420B12D" w14:textId="77777777" w:rsidR="00000000" w:rsidRDefault="00364BE1">
      <w:pPr>
        <w:pStyle w:val="a0"/>
        <w:rPr>
          <w:rtl/>
        </w:rPr>
      </w:pPr>
    </w:p>
    <w:p w14:paraId="2539EE2E" w14:textId="77777777" w:rsidR="00000000" w:rsidRDefault="00364BE1">
      <w:pPr>
        <w:pStyle w:val="a0"/>
        <w:rPr>
          <w:rFonts w:hint="cs"/>
          <w:rtl/>
        </w:rPr>
      </w:pPr>
      <w:r>
        <w:rPr>
          <w:rFonts w:hint="cs"/>
          <w:rtl/>
        </w:rPr>
        <w:t>אחדים, לא יותר מעשרה אנשים, פקידים, שאמרו להם ששר מגיע, וכשנודע שזה גדעון עזר</w:t>
      </w:r>
      <w:r>
        <w:rPr>
          <w:rFonts w:hint="cs"/>
          <w:rtl/>
        </w:rPr>
        <w:t xml:space="preserve">א שרוצה לעקור אותם ומסית נגדם ומסית נגד כפרם, הם יצאו ועזבו. לכן, היית צריך להוסיף ולגנות את דברי השרים בבית הזה. כאן השורש של ההסתה, וההתארגנות של המחתרת היא פרי של ההסתה הזאת. </w:t>
      </w:r>
    </w:p>
    <w:p w14:paraId="3A7324AA" w14:textId="77777777" w:rsidR="00000000" w:rsidRDefault="00364BE1">
      <w:pPr>
        <w:pStyle w:val="a0"/>
        <w:rPr>
          <w:rFonts w:hint="cs"/>
          <w:rtl/>
        </w:rPr>
      </w:pPr>
    </w:p>
    <w:p w14:paraId="6E52724F" w14:textId="77777777" w:rsidR="00000000" w:rsidRDefault="00364BE1">
      <w:pPr>
        <w:pStyle w:val="af1"/>
        <w:rPr>
          <w:rtl/>
        </w:rPr>
      </w:pPr>
      <w:r>
        <w:rPr>
          <w:rFonts w:hint="eastAsia"/>
          <w:rtl/>
        </w:rPr>
        <w:t>היו</w:t>
      </w:r>
      <w:r>
        <w:rPr>
          <w:rtl/>
        </w:rPr>
        <w:t>"ר אתי לבני:</w:t>
      </w:r>
    </w:p>
    <w:p w14:paraId="6BF837C2" w14:textId="77777777" w:rsidR="00000000" w:rsidRDefault="00364BE1">
      <w:pPr>
        <w:pStyle w:val="a0"/>
        <w:rPr>
          <w:rFonts w:hint="cs"/>
          <w:rtl/>
        </w:rPr>
      </w:pPr>
    </w:p>
    <w:p w14:paraId="2C7FFF72" w14:textId="77777777" w:rsidR="00000000" w:rsidRDefault="00364BE1">
      <w:pPr>
        <w:pStyle w:val="a0"/>
        <w:rPr>
          <w:rFonts w:hint="cs"/>
          <w:rtl/>
        </w:rPr>
      </w:pPr>
      <w:r>
        <w:rPr>
          <w:rFonts w:hint="cs"/>
          <w:rtl/>
        </w:rPr>
        <w:t xml:space="preserve">תודה רבה. חבר הכנסת רשף חן. </w:t>
      </w:r>
    </w:p>
    <w:p w14:paraId="45777688" w14:textId="77777777" w:rsidR="00000000" w:rsidRDefault="00364BE1">
      <w:pPr>
        <w:pStyle w:val="a0"/>
        <w:rPr>
          <w:rFonts w:hint="cs"/>
          <w:rtl/>
        </w:rPr>
      </w:pPr>
    </w:p>
    <w:p w14:paraId="130B0924" w14:textId="77777777" w:rsidR="00000000" w:rsidRDefault="00364BE1">
      <w:pPr>
        <w:pStyle w:val="af0"/>
        <w:rPr>
          <w:rtl/>
        </w:rPr>
      </w:pPr>
      <w:r>
        <w:rPr>
          <w:rFonts w:hint="eastAsia"/>
          <w:rtl/>
        </w:rPr>
        <w:t>אהוד</w:t>
      </w:r>
      <w:r>
        <w:rPr>
          <w:rtl/>
        </w:rPr>
        <w:t xml:space="preserve"> יתום (הליכוד):</w:t>
      </w:r>
    </w:p>
    <w:p w14:paraId="296A535E" w14:textId="77777777" w:rsidR="00000000" w:rsidRDefault="00364BE1">
      <w:pPr>
        <w:pStyle w:val="a0"/>
        <w:rPr>
          <w:rFonts w:hint="cs"/>
          <w:rtl/>
        </w:rPr>
      </w:pPr>
    </w:p>
    <w:p w14:paraId="6F0CF3D8" w14:textId="77777777" w:rsidR="00000000" w:rsidRDefault="00364BE1">
      <w:pPr>
        <w:pStyle w:val="a0"/>
        <w:rPr>
          <w:rFonts w:hint="cs"/>
          <w:rtl/>
        </w:rPr>
      </w:pPr>
      <w:r>
        <w:rPr>
          <w:rFonts w:hint="cs"/>
          <w:rtl/>
        </w:rPr>
        <w:t>אני מבקש</w:t>
      </w:r>
      <w:r>
        <w:rPr>
          <w:rFonts w:hint="cs"/>
          <w:rtl/>
        </w:rPr>
        <w:t xml:space="preserve"> הודעה אישית. </w:t>
      </w:r>
    </w:p>
    <w:p w14:paraId="5EF3963C" w14:textId="77777777" w:rsidR="00000000" w:rsidRDefault="00364BE1">
      <w:pPr>
        <w:pStyle w:val="a0"/>
        <w:rPr>
          <w:rFonts w:hint="cs"/>
          <w:rtl/>
        </w:rPr>
      </w:pPr>
    </w:p>
    <w:p w14:paraId="41D763DF" w14:textId="77777777" w:rsidR="00000000" w:rsidRDefault="00364BE1">
      <w:pPr>
        <w:pStyle w:val="af1"/>
        <w:rPr>
          <w:rtl/>
        </w:rPr>
      </w:pPr>
      <w:r>
        <w:rPr>
          <w:rFonts w:hint="eastAsia"/>
          <w:rtl/>
        </w:rPr>
        <w:t>היו</w:t>
      </w:r>
      <w:r>
        <w:rPr>
          <w:rtl/>
        </w:rPr>
        <w:t>"ר אתי לבני:</w:t>
      </w:r>
    </w:p>
    <w:p w14:paraId="7F1F4750" w14:textId="77777777" w:rsidR="00000000" w:rsidRDefault="00364BE1">
      <w:pPr>
        <w:pStyle w:val="a0"/>
        <w:rPr>
          <w:rFonts w:hint="cs"/>
          <w:rtl/>
        </w:rPr>
      </w:pPr>
    </w:p>
    <w:p w14:paraId="6DFFB814" w14:textId="77777777" w:rsidR="00000000" w:rsidRDefault="00364BE1">
      <w:pPr>
        <w:pStyle w:val="a0"/>
        <w:rPr>
          <w:rFonts w:hint="cs"/>
          <w:rtl/>
        </w:rPr>
      </w:pPr>
      <w:r>
        <w:rPr>
          <w:rFonts w:hint="cs"/>
          <w:rtl/>
        </w:rPr>
        <w:t xml:space="preserve">בסדר, תגיש בקשה, תקבל. </w:t>
      </w:r>
    </w:p>
    <w:p w14:paraId="0645C663" w14:textId="77777777" w:rsidR="00000000" w:rsidRDefault="00364BE1">
      <w:pPr>
        <w:pStyle w:val="a0"/>
        <w:rPr>
          <w:rFonts w:hint="cs"/>
          <w:rtl/>
        </w:rPr>
      </w:pPr>
    </w:p>
    <w:p w14:paraId="3DD885D4" w14:textId="77777777" w:rsidR="00000000" w:rsidRDefault="00364BE1">
      <w:pPr>
        <w:pStyle w:val="af0"/>
        <w:rPr>
          <w:rtl/>
        </w:rPr>
      </w:pPr>
      <w:r>
        <w:rPr>
          <w:rFonts w:hint="eastAsia"/>
          <w:rtl/>
        </w:rPr>
        <w:t>דניאל</w:t>
      </w:r>
      <w:r>
        <w:rPr>
          <w:rtl/>
        </w:rPr>
        <w:t xml:space="preserve"> בנלולו (הליכוד):</w:t>
      </w:r>
    </w:p>
    <w:p w14:paraId="3692E2E5" w14:textId="77777777" w:rsidR="00000000" w:rsidRDefault="00364BE1">
      <w:pPr>
        <w:pStyle w:val="a0"/>
        <w:rPr>
          <w:rFonts w:hint="cs"/>
          <w:rtl/>
        </w:rPr>
      </w:pPr>
    </w:p>
    <w:p w14:paraId="3C172C9B" w14:textId="77777777" w:rsidR="00000000" w:rsidRDefault="00364BE1">
      <w:pPr>
        <w:pStyle w:val="a0"/>
        <w:rPr>
          <w:rFonts w:hint="cs"/>
          <w:rtl/>
        </w:rPr>
      </w:pPr>
      <w:r>
        <w:rPr>
          <w:rFonts w:hint="cs"/>
          <w:rtl/>
        </w:rPr>
        <w:t>גברתי היושבת-ראש, כשיש פיגוע במדינת ישראל, חברי כנסת הערבים - - -</w:t>
      </w:r>
    </w:p>
    <w:p w14:paraId="6016FFBD" w14:textId="77777777" w:rsidR="00000000" w:rsidRDefault="00364BE1">
      <w:pPr>
        <w:pStyle w:val="a0"/>
        <w:rPr>
          <w:rFonts w:hint="cs"/>
          <w:rtl/>
        </w:rPr>
      </w:pPr>
    </w:p>
    <w:p w14:paraId="6D5DCFCC" w14:textId="77777777" w:rsidR="00000000" w:rsidRDefault="00364BE1">
      <w:pPr>
        <w:pStyle w:val="af1"/>
        <w:rPr>
          <w:rtl/>
        </w:rPr>
      </w:pPr>
      <w:r>
        <w:rPr>
          <w:rtl/>
        </w:rPr>
        <w:t>היו"ר אתי לבני:</w:t>
      </w:r>
    </w:p>
    <w:p w14:paraId="42F9B2A8" w14:textId="77777777" w:rsidR="00000000" w:rsidRDefault="00364BE1">
      <w:pPr>
        <w:pStyle w:val="a0"/>
        <w:rPr>
          <w:rtl/>
        </w:rPr>
      </w:pPr>
    </w:p>
    <w:p w14:paraId="0047A017" w14:textId="77777777" w:rsidR="00000000" w:rsidRDefault="00364BE1">
      <w:pPr>
        <w:pStyle w:val="a0"/>
        <w:rPr>
          <w:rFonts w:hint="cs"/>
          <w:rtl/>
        </w:rPr>
      </w:pPr>
      <w:r>
        <w:rPr>
          <w:rFonts w:hint="cs"/>
          <w:rtl/>
        </w:rPr>
        <w:t xml:space="preserve">כשתהיה לך זכות דיבור, תבקש בקשות. חבר הכנסת חן רשף, בבקשה. </w:t>
      </w:r>
    </w:p>
    <w:p w14:paraId="56D549A7" w14:textId="77777777" w:rsidR="00000000" w:rsidRDefault="00364BE1">
      <w:pPr>
        <w:pStyle w:val="af1"/>
        <w:rPr>
          <w:rFonts w:hint="cs"/>
          <w:rtl/>
        </w:rPr>
      </w:pPr>
    </w:p>
    <w:p w14:paraId="4F776775" w14:textId="77777777" w:rsidR="00000000" w:rsidRDefault="00364BE1">
      <w:pPr>
        <w:pStyle w:val="af0"/>
        <w:rPr>
          <w:rtl/>
        </w:rPr>
      </w:pPr>
      <w:r>
        <w:rPr>
          <w:rFonts w:hint="eastAsia"/>
          <w:rtl/>
        </w:rPr>
        <w:t>נסים</w:t>
      </w:r>
      <w:r>
        <w:rPr>
          <w:rtl/>
        </w:rPr>
        <w:t xml:space="preserve"> זאב (ש"ס):</w:t>
      </w:r>
    </w:p>
    <w:p w14:paraId="32C8C8EC" w14:textId="77777777" w:rsidR="00000000" w:rsidRDefault="00364BE1">
      <w:pPr>
        <w:pStyle w:val="a0"/>
        <w:rPr>
          <w:rFonts w:hint="cs"/>
          <w:rtl/>
        </w:rPr>
      </w:pPr>
    </w:p>
    <w:p w14:paraId="5BD0E245" w14:textId="77777777" w:rsidR="00000000" w:rsidRDefault="00364BE1">
      <w:pPr>
        <w:pStyle w:val="a0"/>
        <w:rPr>
          <w:rFonts w:hint="cs"/>
          <w:rtl/>
        </w:rPr>
      </w:pPr>
      <w:r>
        <w:rPr>
          <w:rFonts w:hint="cs"/>
          <w:rtl/>
        </w:rPr>
        <w:t>- - -</w:t>
      </w:r>
    </w:p>
    <w:p w14:paraId="7785576A" w14:textId="77777777" w:rsidR="00000000" w:rsidRDefault="00364BE1">
      <w:pPr>
        <w:pStyle w:val="a0"/>
        <w:rPr>
          <w:rFonts w:hint="cs"/>
          <w:rtl/>
        </w:rPr>
      </w:pPr>
    </w:p>
    <w:p w14:paraId="5177825B" w14:textId="77777777" w:rsidR="00000000" w:rsidRDefault="00364BE1">
      <w:pPr>
        <w:pStyle w:val="af1"/>
        <w:rPr>
          <w:rtl/>
        </w:rPr>
      </w:pPr>
      <w:r>
        <w:rPr>
          <w:rtl/>
        </w:rPr>
        <w:t>היו"ר</w:t>
      </w:r>
      <w:r>
        <w:rPr>
          <w:rtl/>
        </w:rPr>
        <w:t xml:space="preserve"> אתי לבני:</w:t>
      </w:r>
    </w:p>
    <w:p w14:paraId="70D0B8D8" w14:textId="77777777" w:rsidR="00000000" w:rsidRDefault="00364BE1">
      <w:pPr>
        <w:pStyle w:val="a0"/>
        <w:rPr>
          <w:rtl/>
        </w:rPr>
      </w:pPr>
    </w:p>
    <w:p w14:paraId="125023DE" w14:textId="77777777" w:rsidR="00000000" w:rsidRDefault="00364BE1">
      <w:pPr>
        <w:pStyle w:val="a0"/>
        <w:rPr>
          <w:rFonts w:hint="cs"/>
          <w:rtl/>
        </w:rPr>
      </w:pPr>
      <w:r>
        <w:rPr>
          <w:rFonts w:hint="cs"/>
          <w:rtl/>
        </w:rPr>
        <w:t xml:space="preserve">חבר הכנסת בנלולו. חבר הכנסת נסים זאב, תן לחברך לדבר. חבר הכנסת רשף חן, בבקשה. </w:t>
      </w:r>
    </w:p>
    <w:p w14:paraId="277CB69E" w14:textId="77777777" w:rsidR="00000000" w:rsidRDefault="00364BE1">
      <w:pPr>
        <w:pStyle w:val="a0"/>
        <w:rPr>
          <w:rFonts w:hint="cs"/>
          <w:rtl/>
        </w:rPr>
      </w:pPr>
    </w:p>
    <w:p w14:paraId="7676A35C" w14:textId="77777777" w:rsidR="00000000" w:rsidRDefault="00364BE1">
      <w:pPr>
        <w:pStyle w:val="af0"/>
        <w:rPr>
          <w:rtl/>
        </w:rPr>
      </w:pPr>
      <w:r>
        <w:rPr>
          <w:rFonts w:hint="eastAsia"/>
          <w:rtl/>
        </w:rPr>
        <w:t>ואסל</w:t>
      </w:r>
      <w:r>
        <w:rPr>
          <w:rtl/>
        </w:rPr>
        <w:t xml:space="preserve"> טאהא (בל"ד):</w:t>
      </w:r>
    </w:p>
    <w:p w14:paraId="40660A11" w14:textId="77777777" w:rsidR="00000000" w:rsidRDefault="00364BE1">
      <w:pPr>
        <w:pStyle w:val="a0"/>
        <w:rPr>
          <w:rFonts w:hint="cs"/>
          <w:rtl/>
        </w:rPr>
      </w:pPr>
    </w:p>
    <w:p w14:paraId="259CFB94" w14:textId="77777777" w:rsidR="00000000" w:rsidRDefault="00364BE1">
      <w:pPr>
        <w:pStyle w:val="a0"/>
        <w:rPr>
          <w:rFonts w:hint="cs"/>
          <w:rtl/>
        </w:rPr>
      </w:pPr>
      <w:r>
        <w:rPr>
          <w:rFonts w:hint="cs"/>
          <w:rtl/>
        </w:rPr>
        <w:t>אתם סלקטיבים בשמיעה.</w:t>
      </w:r>
    </w:p>
    <w:p w14:paraId="126C2899" w14:textId="77777777" w:rsidR="00000000" w:rsidRDefault="00364BE1">
      <w:pPr>
        <w:pStyle w:val="a0"/>
        <w:rPr>
          <w:rFonts w:hint="cs"/>
          <w:rtl/>
        </w:rPr>
      </w:pPr>
    </w:p>
    <w:p w14:paraId="5A5E222A" w14:textId="77777777" w:rsidR="00000000" w:rsidRDefault="00364BE1">
      <w:pPr>
        <w:pStyle w:val="af0"/>
        <w:rPr>
          <w:rtl/>
        </w:rPr>
      </w:pPr>
      <w:r>
        <w:rPr>
          <w:rFonts w:hint="eastAsia"/>
          <w:rtl/>
        </w:rPr>
        <w:t>אחמד</w:t>
      </w:r>
      <w:r>
        <w:rPr>
          <w:rtl/>
        </w:rPr>
        <w:t xml:space="preserve"> טיבי (חד"ש-תע"ל):</w:t>
      </w:r>
    </w:p>
    <w:p w14:paraId="68518204" w14:textId="77777777" w:rsidR="00000000" w:rsidRDefault="00364BE1">
      <w:pPr>
        <w:pStyle w:val="a0"/>
        <w:rPr>
          <w:rFonts w:hint="cs"/>
          <w:rtl/>
        </w:rPr>
      </w:pPr>
    </w:p>
    <w:p w14:paraId="19F5CEB6" w14:textId="77777777" w:rsidR="00000000" w:rsidRDefault="00364BE1">
      <w:pPr>
        <w:pStyle w:val="a0"/>
        <w:rPr>
          <w:rFonts w:hint="cs"/>
          <w:rtl/>
        </w:rPr>
      </w:pPr>
      <w:r>
        <w:rPr>
          <w:rFonts w:hint="cs"/>
          <w:rtl/>
        </w:rPr>
        <w:t>למה מפסיקים את הטיפול הרפואי של אף-אוזן-גרון לבנלולו כל שבוע?</w:t>
      </w:r>
    </w:p>
    <w:p w14:paraId="0607EE3E" w14:textId="77777777" w:rsidR="00000000" w:rsidRDefault="00364BE1">
      <w:pPr>
        <w:pStyle w:val="a0"/>
        <w:rPr>
          <w:rFonts w:hint="cs"/>
          <w:rtl/>
        </w:rPr>
      </w:pPr>
    </w:p>
    <w:p w14:paraId="794B76FE" w14:textId="77777777" w:rsidR="00000000" w:rsidRDefault="00364BE1">
      <w:pPr>
        <w:pStyle w:val="af1"/>
        <w:rPr>
          <w:rtl/>
        </w:rPr>
      </w:pPr>
      <w:r>
        <w:rPr>
          <w:rtl/>
        </w:rPr>
        <w:t>היו"ר אתי לבני:</w:t>
      </w:r>
    </w:p>
    <w:p w14:paraId="5F20F07F" w14:textId="77777777" w:rsidR="00000000" w:rsidRDefault="00364BE1">
      <w:pPr>
        <w:pStyle w:val="a0"/>
        <w:rPr>
          <w:rtl/>
        </w:rPr>
      </w:pPr>
    </w:p>
    <w:p w14:paraId="0DB72CA7" w14:textId="77777777" w:rsidR="00000000" w:rsidRDefault="00364BE1">
      <w:pPr>
        <w:pStyle w:val="a0"/>
        <w:rPr>
          <w:rFonts w:hint="cs"/>
          <w:rtl/>
        </w:rPr>
      </w:pPr>
      <w:r>
        <w:rPr>
          <w:rFonts w:hint="cs"/>
          <w:rtl/>
        </w:rPr>
        <w:t>חבר הכנסת טיבי, בבק</w:t>
      </w:r>
      <w:r>
        <w:rPr>
          <w:rFonts w:hint="cs"/>
          <w:rtl/>
        </w:rPr>
        <w:t xml:space="preserve">שה. </w:t>
      </w:r>
    </w:p>
    <w:p w14:paraId="4738C774" w14:textId="77777777" w:rsidR="00000000" w:rsidRDefault="00364BE1">
      <w:pPr>
        <w:pStyle w:val="a0"/>
        <w:rPr>
          <w:rFonts w:hint="cs"/>
          <w:rtl/>
        </w:rPr>
      </w:pPr>
    </w:p>
    <w:p w14:paraId="68487D3D" w14:textId="77777777" w:rsidR="00000000" w:rsidRDefault="00364BE1">
      <w:pPr>
        <w:pStyle w:val="af0"/>
        <w:rPr>
          <w:rtl/>
        </w:rPr>
      </w:pPr>
      <w:r>
        <w:rPr>
          <w:rFonts w:hint="eastAsia"/>
          <w:rtl/>
        </w:rPr>
        <w:t>דניאל</w:t>
      </w:r>
      <w:r>
        <w:rPr>
          <w:rtl/>
        </w:rPr>
        <w:t xml:space="preserve"> בנלולו (הליכוד):</w:t>
      </w:r>
    </w:p>
    <w:p w14:paraId="3FF96DAB" w14:textId="77777777" w:rsidR="00000000" w:rsidRDefault="00364BE1">
      <w:pPr>
        <w:pStyle w:val="a0"/>
        <w:rPr>
          <w:rFonts w:hint="cs"/>
          <w:rtl/>
        </w:rPr>
      </w:pPr>
    </w:p>
    <w:p w14:paraId="5EF11129" w14:textId="77777777" w:rsidR="00000000" w:rsidRDefault="00364BE1">
      <w:pPr>
        <w:pStyle w:val="a0"/>
        <w:rPr>
          <w:rFonts w:hint="cs"/>
          <w:rtl/>
        </w:rPr>
      </w:pPr>
      <w:r>
        <w:rPr>
          <w:rFonts w:hint="cs"/>
          <w:rtl/>
        </w:rPr>
        <w:t>מה קרה, אחמד טיבי, מה קרה?</w:t>
      </w:r>
    </w:p>
    <w:p w14:paraId="612C3C24" w14:textId="77777777" w:rsidR="00000000" w:rsidRDefault="00364BE1">
      <w:pPr>
        <w:pStyle w:val="a0"/>
        <w:rPr>
          <w:rFonts w:hint="cs"/>
          <w:rtl/>
        </w:rPr>
      </w:pPr>
    </w:p>
    <w:p w14:paraId="790C20A5" w14:textId="77777777" w:rsidR="00000000" w:rsidRDefault="00364BE1">
      <w:pPr>
        <w:pStyle w:val="af0"/>
        <w:rPr>
          <w:rtl/>
        </w:rPr>
      </w:pPr>
      <w:r>
        <w:rPr>
          <w:rFonts w:hint="eastAsia"/>
          <w:rtl/>
        </w:rPr>
        <w:t>אחמד</w:t>
      </w:r>
      <w:r>
        <w:rPr>
          <w:rtl/>
        </w:rPr>
        <w:t xml:space="preserve"> טיבי (חד"ש-תע"ל):</w:t>
      </w:r>
    </w:p>
    <w:p w14:paraId="614D4589" w14:textId="77777777" w:rsidR="00000000" w:rsidRDefault="00364BE1">
      <w:pPr>
        <w:pStyle w:val="a0"/>
        <w:rPr>
          <w:rFonts w:hint="cs"/>
          <w:rtl/>
        </w:rPr>
      </w:pPr>
    </w:p>
    <w:p w14:paraId="6C7192AD" w14:textId="77777777" w:rsidR="00000000" w:rsidRDefault="00364BE1">
      <w:pPr>
        <w:pStyle w:val="a0"/>
        <w:rPr>
          <w:rFonts w:hint="cs"/>
          <w:rtl/>
        </w:rPr>
      </w:pPr>
      <w:r>
        <w:rPr>
          <w:rFonts w:hint="cs"/>
          <w:rtl/>
        </w:rPr>
        <w:t>אתה לא שומע.</w:t>
      </w:r>
    </w:p>
    <w:p w14:paraId="5C14E4FE" w14:textId="77777777" w:rsidR="00000000" w:rsidRDefault="00364BE1">
      <w:pPr>
        <w:pStyle w:val="a0"/>
        <w:rPr>
          <w:rFonts w:hint="cs"/>
          <w:rtl/>
        </w:rPr>
      </w:pPr>
    </w:p>
    <w:p w14:paraId="28A1BEB7" w14:textId="77777777" w:rsidR="00000000" w:rsidRDefault="00364BE1">
      <w:pPr>
        <w:pStyle w:val="af1"/>
        <w:rPr>
          <w:rtl/>
        </w:rPr>
      </w:pPr>
      <w:r>
        <w:rPr>
          <w:rtl/>
        </w:rPr>
        <w:t>היו"ר אתי לבני:</w:t>
      </w:r>
    </w:p>
    <w:p w14:paraId="601E2F2C" w14:textId="77777777" w:rsidR="00000000" w:rsidRDefault="00364BE1">
      <w:pPr>
        <w:pStyle w:val="a0"/>
        <w:rPr>
          <w:rtl/>
        </w:rPr>
      </w:pPr>
    </w:p>
    <w:p w14:paraId="010489C6" w14:textId="77777777" w:rsidR="00000000" w:rsidRDefault="00364BE1">
      <w:pPr>
        <w:pStyle w:val="a0"/>
        <w:rPr>
          <w:rFonts w:hint="cs"/>
          <w:rtl/>
        </w:rPr>
      </w:pPr>
      <w:r>
        <w:rPr>
          <w:rFonts w:hint="cs"/>
          <w:rtl/>
        </w:rPr>
        <w:t xml:space="preserve">חבר הכנסת בנלולו, אני מבקשת לתת לדבר, אחרת אני אבקש להוציא אותך. חבר הכנסת בנלולו. </w:t>
      </w:r>
    </w:p>
    <w:p w14:paraId="26261BCA" w14:textId="77777777" w:rsidR="00000000" w:rsidRDefault="00364BE1">
      <w:pPr>
        <w:pStyle w:val="a0"/>
        <w:rPr>
          <w:rFonts w:hint="cs"/>
          <w:rtl/>
        </w:rPr>
      </w:pPr>
    </w:p>
    <w:p w14:paraId="1F04EA54" w14:textId="77777777" w:rsidR="00000000" w:rsidRDefault="00364BE1">
      <w:pPr>
        <w:pStyle w:val="af0"/>
        <w:rPr>
          <w:rtl/>
        </w:rPr>
      </w:pPr>
      <w:r>
        <w:rPr>
          <w:rFonts w:hint="eastAsia"/>
          <w:rtl/>
        </w:rPr>
        <w:t>אהוד</w:t>
      </w:r>
      <w:r>
        <w:rPr>
          <w:rtl/>
        </w:rPr>
        <w:t xml:space="preserve"> יתום (הליכוד):</w:t>
      </w:r>
    </w:p>
    <w:p w14:paraId="1A9E649C" w14:textId="77777777" w:rsidR="00000000" w:rsidRDefault="00364BE1">
      <w:pPr>
        <w:pStyle w:val="a0"/>
        <w:rPr>
          <w:rFonts w:hint="cs"/>
          <w:rtl/>
        </w:rPr>
      </w:pPr>
    </w:p>
    <w:p w14:paraId="49866676" w14:textId="77777777" w:rsidR="00000000" w:rsidRDefault="00364BE1">
      <w:pPr>
        <w:pStyle w:val="a0"/>
        <w:rPr>
          <w:rFonts w:hint="cs"/>
          <w:rtl/>
        </w:rPr>
      </w:pPr>
      <w:r>
        <w:rPr>
          <w:rFonts w:hint="cs"/>
          <w:rtl/>
        </w:rPr>
        <w:t>רשמת לי הודעה אישית?</w:t>
      </w:r>
    </w:p>
    <w:p w14:paraId="44159E63" w14:textId="77777777" w:rsidR="00000000" w:rsidRDefault="00364BE1">
      <w:pPr>
        <w:pStyle w:val="a0"/>
        <w:rPr>
          <w:rFonts w:hint="cs"/>
          <w:rtl/>
        </w:rPr>
      </w:pPr>
    </w:p>
    <w:p w14:paraId="0C6A1223" w14:textId="77777777" w:rsidR="00000000" w:rsidRDefault="00364BE1">
      <w:pPr>
        <w:pStyle w:val="af1"/>
        <w:rPr>
          <w:rtl/>
        </w:rPr>
      </w:pPr>
      <w:r>
        <w:rPr>
          <w:rtl/>
        </w:rPr>
        <w:t>היו"ר אתי לבני:</w:t>
      </w:r>
    </w:p>
    <w:p w14:paraId="5C4677D8" w14:textId="77777777" w:rsidR="00000000" w:rsidRDefault="00364BE1">
      <w:pPr>
        <w:pStyle w:val="a0"/>
        <w:rPr>
          <w:rtl/>
        </w:rPr>
      </w:pPr>
    </w:p>
    <w:p w14:paraId="16707CFA" w14:textId="77777777" w:rsidR="00000000" w:rsidRDefault="00364BE1">
      <w:pPr>
        <w:pStyle w:val="a0"/>
        <w:rPr>
          <w:rFonts w:hint="cs"/>
          <w:rtl/>
        </w:rPr>
      </w:pPr>
      <w:r>
        <w:rPr>
          <w:rFonts w:hint="cs"/>
          <w:rtl/>
        </w:rPr>
        <w:t xml:space="preserve">תגיש בקשה כראוי. </w:t>
      </w:r>
    </w:p>
    <w:p w14:paraId="74773EAF" w14:textId="77777777" w:rsidR="00000000" w:rsidRDefault="00364BE1">
      <w:pPr>
        <w:pStyle w:val="a0"/>
        <w:rPr>
          <w:rFonts w:hint="cs"/>
          <w:rtl/>
        </w:rPr>
      </w:pPr>
    </w:p>
    <w:p w14:paraId="1DACC4CD" w14:textId="77777777" w:rsidR="00000000" w:rsidRDefault="00364BE1">
      <w:pPr>
        <w:pStyle w:val="af0"/>
        <w:rPr>
          <w:rtl/>
        </w:rPr>
      </w:pPr>
      <w:r>
        <w:rPr>
          <w:rFonts w:hint="eastAsia"/>
          <w:rtl/>
        </w:rPr>
        <w:t>זהבה</w:t>
      </w:r>
      <w:r>
        <w:rPr>
          <w:rtl/>
        </w:rPr>
        <w:t xml:space="preserve"> גלאון (מרצ):</w:t>
      </w:r>
    </w:p>
    <w:p w14:paraId="08069E74" w14:textId="77777777" w:rsidR="00000000" w:rsidRDefault="00364BE1">
      <w:pPr>
        <w:pStyle w:val="a0"/>
        <w:rPr>
          <w:rFonts w:hint="cs"/>
          <w:rtl/>
        </w:rPr>
      </w:pPr>
    </w:p>
    <w:p w14:paraId="00F9818A" w14:textId="77777777" w:rsidR="00000000" w:rsidRDefault="00364BE1">
      <w:pPr>
        <w:pStyle w:val="a0"/>
        <w:rPr>
          <w:rFonts w:hint="cs"/>
          <w:rtl/>
        </w:rPr>
      </w:pPr>
      <w:r>
        <w:rPr>
          <w:rFonts w:hint="cs"/>
          <w:rtl/>
        </w:rPr>
        <w:t>על מה הודעה אישית?</w:t>
      </w:r>
    </w:p>
    <w:p w14:paraId="7EEB43DA" w14:textId="77777777" w:rsidR="00000000" w:rsidRDefault="00364BE1">
      <w:pPr>
        <w:pStyle w:val="a0"/>
        <w:rPr>
          <w:rFonts w:hint="cs"/>
          <w:rtl/>
        </w:rPr>
      </w:pPr>
    </w:p>
    <w:p w14:paraId="2296EF4B" w14:textId="77777777" w:rsidR="00000000" w:rsidRDefault="00364BE1">
      <w:pPr>
        <w:pStyle w:val="a"/>
        <w:rPr>
          <w:rtl/>
        </w:rPr>
      </w:pPr>
      <w:bookmarkStart w:id="369" w:name="FS000001048T10_03_2004_15_37_19"/>
      <w:bookmarkStart w:id="370" w:name="_Toc71352061"/>
      <w:bookmarkEnd w:id="369"/>
      <w:r>
        <w:rPr>
          <w:rFonts w:hint="eastAsia"/>
          <w:rtl/>
        </w:rPr>
        <w:t>רשף</w:t>
      </w:r>
      <w:r>
        <w:rPr>
          <w:rtl/>
        </w:rPr>
        <w:t xml:space="preserve"> חן (שינוי):</w:t>
      </w:r>
      <w:bookmarkEnd w:id="370"/>
    </w:p>
    <w:p w14:paraId="1366E13F" w14:textId="77777777" w:rsidR="00000000" w:rsidRDefault="00364BE1">
      <w:pPr>
        <w:pStyle w:val="a0"/>
        <w:rPr>
          <w:rFonts w:hint="cs"/>
          <w:rtl/>
        </w:rPr>
      </w:pPr>
    </w:p>
    <w:p w14:paraId="6CDBEEEC" w14:textId="77777777" w:rsidR="00000000" w:rsidRDefault="00364BE1">
      <w:pPr>
        <w:pStyle w:val="a0"/>
        <w:rPr>
          <w:rFonts w:hint="cs"/>
          <w:rtl/>
        </w:rPr>
      </w:pPr>
      <w:r>
        <w:rPr>
          <w:rFonts w:hint="cs"/>
          <w:rtl/>
        </w:rPr>
        <w:t xml:space="preserve">אני יכול לדבר בלי שכולם פה יצעקו? </w:t>
      </w:r>
    </w:p>
    <w:p w14:paraId="4C69C70C" w14:textId="77777777" w:rsidR="00000000" w:rsidRDefault="00364BE1">
      <w:pPr>
        <w:pStyle w:val="a0"/>
        <w:rPr>
          <w:rFonts w:hint="cs"/>
          <w:rtl/>
        </w:rPr>
      </w:pPr>
    </w:p>
    <w:p w14:paraId="1106062E" w14:textId="77777777" w:rsidR="00000000" w:rsidRDefault="00364BE1">
      <w:pPr>
        <w:pStyle w:val="a0"/>
        <w:rPr>
          <w:rFonts w:hint="cs"/>
          <w:rtl/>
        </w:rPr>
      </w:pPr>
      <w:r>
        <w:rPr>
          <w:rFonts w:hint="cs"/>
          <w:rtl/>
        </w:rPr>
        <w:t>גברתי היושבת בראש, אם אפשר, כחיפאי אני כמובן חשתי במיוחד תחושות קשות כשהתבררו הדברים לגבי אותו בחור והעוזר שלו, ואני חושב שהדברים ראויים לכל גנ</w:t>
      </w:r>
      <w:r>
        <w:rPr>
          <w:rFonts w:hint="cs"/>
          <w:rtl/>
        </w:rPr>
        <w:t xml:space="preserve">אי, בצורה הברורה ביותר. </w:t>
      </w:r>
    </w:p>
    <w:p w14:paraId="2F27DEFD" w14:textId="77777777" w:rsidR="00000000" w:rsidRDefault="00364BE1">
      <w:pPr>
        <w:pStyle w:val="a0"/>
        <w:rPr>
          <w:rFonts w:hint="cs"/>
          <w:rtl/>
        </w:rPr>
      </w:pPr>
    </w:p>
    <w:p w14:paraId="27A2664E" w14:textId="77777777" w:rsidR="00000000" w:rsidRDefault="00364BE1">
      <w:pPr>
        <w:pStyle w:val="a0"/>
        <w:rPr>
          <w:rFonts w:hint="cs"/>
          <w:rtl/>
        </w:rPr>
      </w:pPr>
      <w:r>
        <w:rPr>
          <w:rFonts w:hint="cs"/>
          <w:rtl/>
        </w:rPr>
        <w:t>אני חושב שאף שהתנהגותם של חברי הכנסת הערבים פה בבית היא לעתים מרגיזה מאוד, אותי לפחות - -</w:t>
      </w:r>
    </w:p>
    <w:p w14:paraId="1C3B8260" w14:textId="77777777" w:rsidR="00000000" w:rsidRDefault="00364BE1">
      <w:pPr>
        <w:pStyle w:val="a0"/>
        <w:rPr>
          <w:rFonts w:hint="cs"/>
          <w:rtl/>
        </w:rPr>
      </w:pPr>
    </w:p>
    <w:p w14:paraId="32054DA8" w14:textId="77777777" w:rsidR="00000000" w:rsidRDefault="00364BE1">
      <w:pPr>
        <w:pStyle w:val="af0"/>
        <w:rPr>
          <w:rtl/>
        </w:rPr>
      </w:pPr>
      <w:r>
        <w:rPr>
          <w:rFonts w:hint="eastAsia"/>
          <w:rtl/>
        </w:rPr>
        <w:t>עזמי</w:t>
      </w:r>
      <w:r>
        <w:rPr>
          <w:rtl/>
        </w:rPr>
        <w:t xml:space="preserve"> בשארה (בל"ד):</w:t>
      </w:r>
    </w:p>
    <w:p w14:paraId="1080E307" w14:textId="77777777" w:rsidR="00000000" w:rsidRDefault="00364BE1">
      <w:pPr>
        <w:pStyle w:val="a0"/>
        <w:rPr>
          <w:rFonts w:hint="cs"/>
          <w:rtl/>
        </w:rPr>
      </w:pPr>
    </w:p>
    <w:p w14:paraId="3B92317A" w14:textId="77777777" w:rsidR="00000000" w:rsidRDefault="00364BE1">
      <w:pPr>
        <w:pStyle w:val="a0"/>
        <w:ind w:left="719" w:firstLine="0"/>
        <w:rPr>
          <w:rFonts w:hint="cs"/>
          <w:rtl/>
        </w:rPr>
      </w:pPr>
      <w:r>
        <w:rPr>
          <w:rFonts w:hint="cs"/>
          <w:rtl/>
        </w:rPr>
        <w:t>- - -</w:t>
      </w:r>
    </w:p>
    <w:p w14:paraId="7280D60E" w14:textId="77777777" w:rsidR="00000000" w:rsidRDefault="00364BE1">
      <w:pPr>
        <w:pStyle w:val="a0"/>
        <w:rPr>
          <w:rFonts w:hint="cs"/>
          <w:rtl/>
        </w:rPr>
      </w:pPr>
    </w:p>
    <w:p w14:paraId="53A0D4E4" w14:textId="77777777" w:rsidR="00000000" w:rsidRDefault="00364BE1">
      <w:pPr>
        <w:pStyle w:val="-"/>
        <w:rPr>
          <w:rtl/>
        </w:rPr>
      </w:pPr>
      <w:bookmarkStart w:id="371" w:name="FS000001048T10_03_2004_15_37_41C"/>
      <w:bookmarkEnd w:id="371"/>
      <w:r>
        <w:rPr>
          <w:rtl/>
        </w:rPr>
        <w:t>רשף חן (שינוי):</w:t>
      </w:r>
    </w:p>
    <w:p w14:paraId="5C1407C4" w14:textId="77777777" w:rsidR="00000000" w:rsidRDefault="00364BE1">
      <w:pPr>
        <w:pStyle w:val="a0"/>
        <w:rPr>
          <w:rtl/>
        </w:rPr>
      </w:pPr>
    </w:p>
    <w:p w14:paraId="077ADB59" w14:textId="77777777" w:rsidR="00000000" w:rsidRDefault="00364BE1">
      <w:pPr>
        <w:pStyle w:val="a0"/>
        <w:rPr>
          <w:rFonts w:hint="cs"/>
          <w:rtl/>
        </w:rPr>
      </w:pPr>
      <w:r>
        <w:rPr>
          <w:rFonts w:hint="cs"/>
          <w:rtl/>
        </w:rPr>
        <w:t>אתה רואה, זהו. - - אני חושב שאין שום הצדקה לאלימות, לא כלפיהם ולא כלפי כל ערבי אחר, והעניין הזה</w:t>
      </w:r>
      <w:r>
        <w:rPr>
          <w:rFonts w:hint="cs"/>
          <w:rtl/>
        </w:rPr>
        <w:t xml:space="preserve"> הוא חד-משמעי. </w:t>
      </w:r>
    </w:p>
    <w:p w14:paraId="0F3DA373" w14:textId="77777777" w:rsidR="00000000" w:rsidRDefault="00364BE1">
      <w:pPr>
        <w:pStyle w:val="a0"/>
        <w:rPr>
          <w:rFonts w:hint="cs"/>
          <w:rtl/>
        </w:rPr>
      </w:pPr>
    </w:p>
    <w:p w14:paraId="4AB43C82" w14:textId="77777777" w:rsidR="00000000" w:rsidRDefault="00364BE1">
      <w:pPr>
        <w:pStyle w:val="a0"/>
        <w:rPr>
          <w:rFonts w:hint="cs"/>
          <w:rtl/>
        </w:rPr>
      </w:pPr>
      <w:r>
        <w:rPr>
          <w:rFonts w:hint="cs"/>
          <w:rtl/>
        </w:rPr>
        <w:t xml:space="preserve">עם זאת, אני חושב שיש לפחות עובדה שכדאי שכולנו נזכור. לא מדובר בתופעה שהיא פוליטית בלבד. אני יודע מידיעה אישית שאותו בחור נקט פעולות חבלה גם כלפי יהודים. אני למשל יודע שהוא הטמין פצצה למעסיק שלו. </w:t>
      </w:r>
    </w:p>
    <w:p w14:paraId="7F8216DF" w14:textId="77777777" w:rsidR="00000000" w:rsidRDefault="00364BE1">
      <w:pPr>
        <w:pStyle w:val="a0"/>
        <w:rPr>
          <w:rFonts w:hint="cs"/>
          <w:rtl/>
        </w:rPr>
      </w:pPr>
    </w:p>
    <w:p w14:paraId="3CB46C70" w14:textId="77777777" w:rsidR="00000000" w:rsidRDefault="00364BE1">
      <w:pPr>
        <w:pStyle w:val="af0"/>
        <w:rPr>
          <w:rtl/>
        </w:rPr>
      </w:pPr>
      <w:r>
        <w:rPr>
          <w:rFonts w:hint="eastAsia"/>
          <w:rtl/>
        </w:rPr>
        <w:t>אחמד</w:t>
      </w:r>
      <w:r>
        <w:rPr>
          <w:rtl/>
        </w:rPr>
        <w:t xml:space="preserve"> טיבי (חד"ש-תע"ל):</w:t>
      </w:r>
    </w:p>
    <w:p w14:paraId="70B0CF3D" w14:textId="77777777" w:rsidR="00000000" w:rsidRDefault="00364BE1">
      <w:pPr>
        <w:pStyle w:val="a0"/>
        <w:rPr>
          <w:rFonts w:hint="cs"/>
          <w:rtl/>
        </w:rPr>
      </w:pPr>
    </w:p>
    <w:p w14:paraId="4A0B4D19" w14:textId="77777777" w:rsidR="00000000" w:rsidRDefault="00364BE1">
      <w:pPr>
        <w:pStyle w:val="a0"/>
        <w:rPr>
          <w:rFonts w:hint="cs"/>
          <w:rtl/>
        </w:rPr>
      </w:pPr>
      <w:r>
        <w:rPr>
          <w:rFonts w:hint="cs"/>
          <w:rtl/>
        </w:rPr>
        <w:t>כי הוא מעסיק ערבי.</w:t>
      </w:r>
      <w:r>
        <w:rPr>
          <w:rFonts w:hint="cs"/>
          <w:rtl/>
        </w:rPr>
        <w:t xml:space="preserve"> </w:t>
      </w:r>
    </w:p>
    <w:p w14:paraId="2E998E53" w14:textId="77777777" w:rsidR="00000000" w:rsidRDefault="00364BE1">
      <w:pPr>
        <w:pStyle w:val="a0"/>
        <w:rPr>
          <w:rFonts w:hint="cs"/>
          <w:rtl/>
        </w:rPr>
      </w:pPr>
    </w:p>
    <w:p w14:paraId="53F5E29D" w14:textId="77777777" w:rsidR="00000000" w:rsidRDefault="00364BE1">
      <w:pPr>
        <w:pStyle w:val="-"/>
        <w:rPr>
          <w:rtl/>
        </w:rPr>
      </w:pPr>
      <w:bookmarkStart w:id="372" w:name="FS000001048T10_03_2004_15_38_11C"/>
      <w:bookmarkEnd w:id="372"/>
      <w:r>
        <w:rPr>
          <w:rtl/>
        </w:rPr>
        <w:t>רשף חן (שינוי):</w:t>
      </w:r>
    </w:p>
    <w:p w14:paraId="1B03806C" w14:textId="77777777" w:rsidR="00000000" w:rsidRDefault="00364BE1">
      <w:pPr>
        <w:pStyle w:val="a0"/>
        <w:rPr>
          <w:rtl/>
        </w:rPr>
      </w:pPr>
    </w:p>
    <w:p w14:paraId="70626B79" w14:textId="77777777" w:rsidR="00000000" w:rsidRDefault="00364BE1">
      <w:pPr>
        <w:pStyle w:val="a0"/>
        <w:rPr>
          <w:rtl/>
        </w:rPr>
      </w:pPr>
      <w:r>
        <w:rPr>
          <w:rFonts w:hint="cs"/>
          <w:rtl/>
        </w:rPr>
        <w:t>ולא כי הוא מעסיק ערבי. כך שמדובר כנראה בבחור שמעורער במידה זו או אחרת. זה לא מצדיק את זה, זה לא ממעיט מהגינוי - - -</w:t>
      </w:r>
    </w:p>
    <w:p w14:paraId="0AC202A9" w14:textId="77777777" w:rsidR="00000000" w:rsidRDefault="00364BE1">
      <w:pPr>
        <w:pStyle w:val="a0"/>
        <w:rPr>
          <w:rFonts w:hint="cs"/>
          <w:rtl/>
        </w:rPr>
      </w:pPr>
    </w:p>
    <w:p w14:paraId="4FECD10E" w14:textId="77777777" w:rsidR="00000000" w:rsidRDefault="00364BE1">
      <w:pPr>
        <w:pStyle w:val="af0"/>
        <w:rPr>
          <w:rtl/>
        </w:rPr>
      </w:pPr>
      <w:r>
        <w:rPr>
          <w:rFonts w:hint="eastAsia"/>
          <w:rtl/>
        </w:rPr>
        <w:t>אחמד</w:t>
      </w:r>
      <w:r>
        <w:rPr>
          <w:rtl/>
        </w:rPr>
        <w:t xml:space="preserve"> טיבי (חד"ש-תע"ל):</w:t>
      </w:r>
    </w:p>
    <w:p w14:paraId="4B1CE0C0" w14:textId="77777777" w:rsidR="00000000" w:rsidRDefault="00364BE1">
      <w:pPr>
        <w:pStyle w:val="a0"/>
        <w:rPr>
          <w:rFonts w:hint="cs"/>
          <w:rtl/>
        </w:rPr>
      </w:pPr>
    </w:p>
    <w:p w14:paraId="2DE6F759" w14:textId="77777777" w:rsidR="00000000" w:rsidRDefault="00364BE1">
      <w:pPr>
        <w:pStyle w:val="a0"/>
        <w:rPr>
          <w:rFonts w:hint="cs"/>
          <w:rtl/>
        </w:rPr>
      </w:pPr>
      <w:r>
        <w:rPr>
          <w:rFonts w:hint="cs"/>
          <w:rtl/>
        </w:rPr>
        <w:t>הליכוד - - -</w:t>
      </w:r>
    </w:p>
    <w:p w14:paraId="10ABE3C2" w14:textId="77777777" w:rsidR="00000000" w:rsidRDefault="00364BE1">
      <w:pPr>
        <w:pStyle w:val="a0"/>
        <w:rPr>
          <w:rFonts w:hint="cs"/>
          <w:rtl/>
        </w:rPr>
      </w:pPr>
    </w:p>
    <w:p w14:paraId="2D4D3576" w14:textId="77777777" w:rsidR="00000000" w:rsidRDefault="00364BE1">
      <w:pPr>
        <w:pStyle w:val="af0"/>
        <w:rPr>
          <w:rtl/>
        </w:rPr>
      </w:pPr>
      <w:r>
        <w:rPr>
          <w:rFonts w:hint="eastAsia"/>
          <w:rtl/>
        </w:rPr>
        <w:t>אורי</w:t>
      </w:r>
      <w:r>
        <w:rPr>
          <w:rtl/>
        </w:rPr>
        <w:t xml:space="preserve"> יהודה אריאל (האיחוד הלאומי - ישראל ביתנו):</w:t>
      </w:r>
    </w:p>
    <w:p w14:paraId="0608BB40" w14:textId="77777777" w:rsidR="00000000" w:rsidRDefault="00364BE1">
      <w:pPr>
        <w:pStyle w:val="a0"/>
        <w:rPr>
          <w:rFonts w:hint="cs"/>
          <w:rtl/>
        </w:rPr>
      </w:pPr>
    </w:p>
    <w:p w14:paraId="18042F63" w14:textId="77777777" w:rsidR="00000000" w:rsidRDefault="00364BE1">
      <w:pPr>
        <w:pStyle w:val="a0"/>
        <w:rPr>
          <w:rFonts w:hint="cs"/>
          <w:rtl/>
        </w:rPr>
      </w:pPr>
      <w:r>
        <w:rPr>
          <w:rFonts w:hint="cs"/>
          <w:rtl/>
        </w:rPr>
        <w:t>גם את שינוי אתה - - -</w:t>
      </w:r>
    </w:p>
    <w:p w14:paraId="739AB816" w14:textId="77777777" w:rsidR="00000000" w:rsidRDefault="00364BE1">
      <w:pPr>
        <w:pStyle w:val="a0"/>
        <w:rPr>
          <w:rFonts w:hint="cs"/>
          <w:rtl/>
        </w:rPr>
      </w:pPr>
    </w:p>
    <w:p w14:paraId="11951D01" w14:textId="77777777" w:rsidR="00000000" w:rsidRDefault="00364BE1">
      <w:pPr>
        <w:pStyle w:val="af0"/>
        <w:rPr>
          <w:rtl/>
        </w:rPr>
      </w:pPr>
      <w:r>
        <w:rPr>
          <w:rFonts w:hint="eastAsia"/>
          <w:rtl/>
        </w:rPr>
        <w:t>אחמד</w:t>
      </w:r>
      <w:r>
        <w:rPr>
          <w:rtl/>
        </w:rPr>
        <w:t xml:space="preserve"> טיבי</w:t>
      </w:r>
      <w:r>
        <w:rPr>
          <w:rtl/>
        </w:rPr>
        <w:t xml:space="preserve"> (חד"ש-תע"ל):</w:t>
      </w:r>
    </w:p>
    <w:p w14:paraId="20867054" w14:textId="77777777" w:rsidR="00000000" w:rsidRDefault="00364BE1">
      <w:pPr>
        <w:pStyle w:val="a0"/>
        <w:rPr>
          <w:rFonts w:hint="cs"/>
          <w:rtl/>
        </w:rPr>
      </w:pPr>
    </w:p>
    <w:p w14:paraId="60900C7F" w14:textId="77777777" w:rsidR="00000000" w:rsidRDefault="00364BE1">
      <w:pPr>
        <w:pStyle w:val="a0"/>
        <w:rPr>
          <w:rFonts w:hint="cs"/>
          <w:rtl/>
        </w:rPr>
      </w:pPr>
      <w:r>
        <w:rPr>
          <w:rFonts w:hint="cs"/>
          <w:rtl/>
        </w:rPr>
        <w:t xml:space="preserve">בסוף יוצא שהוא בסדר הבחור, הוא לא התכוון. </w:t>
      </w:r>
    </w:p>
    <w:p w14:paraId="113C5701" w14:textId="77777777" w:rsidR="00000000" w:rsidRDefault="00364BE1">
      <w:pPr>
        <w:pStyle w:val="a0"/>
        <w:rPr>
          <w:rFonts w:hint="cs"/>
          <w:rtl/>
        </w:rPr>
      </w:pPr>
    </w:p>
    <w:p w14:paraId="52E2864C" w14:textId="77777777" w:rsidR="00000000" w:rsidRDefault="00364BE1">
      <w:pPr>
        <w:pStyle w:val="-"/>
        <w:rPr>
          <w:rtl/>
        </w:rPr>
      </w:pPr>
      <w:bookmarkStart w:id="373" w:name="FS000001048T10_03_2004_15_38_33C"/>
      <w:bookmarkEnd w:id="373"/>
      <w:r>
        <w:rPr>
          <w:rtl/>
        </w:rPr>
        <w:t>רשף חן (שינוי):</w:t>
      </w:r>
    </w:p>
    <w:p w14:paraId="5746EFA5" w14:textId="77777777" w:rsidR="00000000" w:rsidRDefault="00364BE1">
      <w:pPr>
        <w:pStyle w:val="a0"/>
        <w:rPr>
          <w:rtl/>
        </w:rPr>
      </w:pPr>
    </w:p>
    <w:p w14:paraId="57646535" w14:textId="77777777" w:rsidR="00000000" w:rsidRDefault="00364BE1">
      <w:pPr>
        <w:pStyle w:val="a0"/>
        <w:rPr>
          <w:rFonts w:hint="cs"/>
          <w:rtl/>
        </w:rPr>
      </w:pPr>
      <w:r>
        <w:rPr>
          <w:rFonts w:hint="cs"/>
          <w:rtl/>
        </w:rPr>
        <w:t>חבר הכנסת טיבי, אני מתנצל על שאני מביא את העובדות. צר לי שהעובדות לא מתיישבות עם התיאוריה, אבל העובדות הן עובדות. מדובר כנראה בבחור מעורער, מגיע לו עונש. יש לגנות את המעשים בכל לשו</w:t>
      </w:r>
      <w:r>
        <w:rPr>
          <w:rFonts w:hint="cs"/>
          <w:rtl/>
        </w:rPr>
        <w:t xml:space="preserve">ן. אני לא חושב שאפשר להקיש מהמעשה הזה איזה היקש כלפי החברה הישראלית, וזה, ידידי, בניגוד לחברה הפלסטינית. </w:t>
      </w:r>
    </w:p>
    <w:p w14:paraId="418B7B0B" w14:textId="77777777" w:rsidR="00000000" w:rsidRDefault="00364BE1">
      <w:pPr>
        <w:pStyle w:val="a0"/>
        <w:rPr>
          <w:rFonts w:hint="cs"/>
          <w:rtl/>
        </w:rPr>
      </w:pPr>
    </w:p>
    <w:p w14:paraId="1EFC3834" w14:textId="77777777" w:rsidR="00000000" w:rsidRDefault="00364BE1">
      <w:pPr>
        <w:pStyle w:val="af1"/>
        <w:rPr>
          <w:rtl/>
        </w:rPr>
      </w:pPr>
      <w:r>
        <w:rPr>
          <w:rFonts w:hint="eastAsia"/>
          <w:rtl/>
        </w:rPr>
        <w:t>היו</w:t>
      </w:r>
      <w:r>
        <w:rPr>
          <w:rtl/>
        </w:rPr>
        <w:t>"ר אתי לבני:</w:t>
      </w:r>
    </w:p>
    <w:p w14:paraId="4D04E93F" w14:textId="77777777" w:rsidR="00000000" w:rsidRDefault="00364BE1">
      <w:pPr>
        <w:pStyle w:val="a0"/>
        <w:rPr>
          <w:rFonts w:hint="cs"/>
          <w:rtl/>
        </w:rPr>
      </w:pPr>
    </w:p>
    <w:p w14:paraId="5075053B" w14:textId="77777777" w:rsidR="00000000" w:rsidRDefault="00364BE1">
      <w:pPr>
        <w:pStyle w:val="a0"/>
        <w:rPr>
          <w:rFonts w:hint="cs"/>
          <w:rtl/>
        </w:rPr>
      </w:pPr>
      <w:r>
        <w:rPr>
          <w:rFonts w:hint="cs"/>
          <w:rtl/>
        </w:rPr>
        <w:t xml:space="preserve">תודה רבה. חבר הכנסת מגלי והבה. </w:t>
      </w:r>
    </w:p>
    <w:p w14:paraId="34567F20" w14:textId="77777777" w:rsidR="00000000" w:rsidRDefault="00364BE1">
      <w:pPr>
        <w:pStyle w:val="a0"/>
        <w:rPr>
          <w:rFonts w:hint="cs"/>
          <w:rtl/>
        </w:rPr>
      </w:pPr>
    </w:p>
    <w:p w14:paraId="7557CE88" w14:textId="77777777" w:rsidR="00000000" w:rsidRDefault="00364BE1">
      <w:pPr>
        <w:pStyle w:val="af0"/>
        <w:rPr>
          <w:rtl/>
        </w:rPr>
      </w:pPr>
      <w:r>
        <w:rPr>
          <w:rFonts w:hint="eastAsia"/>
          <w:rtl/>
        </w:rPr>
        <w:t>אחמד</w:t>
      </w:r>
      <w:r>
        <w:rPr>
          <w:rtl/>
        </w:rPr>
        <w:t xml:space="preserve"> טיבי (חד"ש-תע"ל):</w:t>
      </w:r>
    </w:p>
    <w:p w14:paraId="449B246D" w14:textId="77777777" w:rsidR="00000000" w:rsidRDefault="00364BE1">
      <w:pPr>
        <w:pStyle w:val="a0"/>
        <w:rPr>
          <w:rFonts w:hint="cs"/>
          <w:rtl/>
        </w:rPr>
      </w:pPr>
    </w:p>
    <w:p w14:paraId="0ED14E88" w14:textId="77777777" w:rsidR="00000000" w:rsidRDefault="00364BE1">
      <w:pPr>
        <w:pStyle w:val="a0"/>
        <w:rPr>
          <w:rFonts w:hint="cs"/>
          <w:rtl/>
        </w:rPr>
      </w:pPr>
      <w:r>
        <w:rPr>
          <w:rFonts w:hint="cs"/>
          <w:rtl/>
        </w:rPr>
        <w:t>בליכוד - - -</w:t>
      </w:r>
    </w:p>
    <w:p w14:paraId="0EBE5E39" w14:textId="77777777" w:rsidR="00000000" w:rsidRDefault="00364BE1">
      <w:pPr>
        <w:pStyle w:val="a0"/>
        <w:rPr>
          <w:rFonts w:hint="cs"/>
          <w:rtl/>
        </w:rPr>
      </w:pPr>
    </w:p>
    <w:p w14:paraId="383167A1" w14:textId="77777777" w:rsidR="00000000" w:rsidRDefault="00364BE1">
      <w:pPr>
        <w:pStyle w:val="af0"/>
        <w:rPr>
          <w:rtl/>
        </w:rPr>
      </w:pPr>
      <w:r>
        <w:rPr>
          <w:rFonts w:hint="eastAsia"/>
          <w:rtl/>
        </w:rPr>
        <w:t>דניאל</w:t>
      </w:r>
      <w:r>
        <w:rPr>
          <w:rtl/>
        </w:rPr>
        <w:t xml:space="preserve"> בנלולו (הליכוד):</w:t>
      </w:r>
    </w:p>
    <w:p w14:paraId="5A616ACC" w14:textId="77777777" w:rsidR="00000000" w:rsidRDefault="00364BE1">
      <w:pPr>
        <w:pStyle w:val="a0"/>
        <w:rPr>
          <w:rFonts w:hint="cs"/>
          <w:rtl/>
        </w:rPr>
      </w:pPr>
    </w:p>
    <w:p w14:paraId="664AEFBF" w14:textId="77777777" w:rsidR="00000000" w:rsidRDefault="00364BE1">
      <w:pPr>
        <w:pStyle w:val="a0"/>
        <w:rPr>
          <w:rFonts w:hint="cs"/>
          <w:rtl/>
        </w:rPr>
      </w:pPr>
      <w:r>
        <w:rPr>
          <w:rFonts w:hint="cs"/>
          <w:rtl/>
        </w:rPr>
        <w:t>אצלכם זו מחלה.</w:t>
      </w:r>
    </w:p>
    <w:p w14:paraId="63DC51D8" w14:textId="77777777" w:rsidR="00000000" w:rsidRDefault="00364BE1">
      <w:pPr>
        <w:pStyle w:val="a0"/>
        <w:rPr>
          <w:rFonts w:hint="cs"/>
          <w:rtl/>
        </w:rPr>
      </w:pPr>
    </w:p>
    <w:p w14:paraId="163CB50C" w14:textId="77777777" w:rsidR="00000000" w:rsidRDefault="00364BE1">
      <w:pPr>
        <w:pStyle w:val="a"/>
        <w:rPr>
          <w:rtl/>
        </w:rPr>
      </w:pPr>
      <w:bookmarkStart w:id="374" w:name="FS000001030T10_03_2004_15_39_16"/>
      <w:bookmarkStart w:id="375" w:name="_Toc71352062"/>
      <w:bookmarkEnd w:id="374"/>
      <w:r>
        <w:rPr>
          <w:rFonts w:hint="eastAsia"/>
          <w:rtl/>
        </w:rPr>
        <w:t>מגלי</w:t>
      </w:r>
      <w:r>
        <w:rPr>
          <w:rtl/>
        </w:rPr>
        <w:t xml:space="preserve"> והבה (הליכוד):</w:t>
      </w:r>
      <w:bookmarkEnd w:id="375"/>
    </w:p>
    <w:p w14:paraId="31FA3E37" w14:textId="77777777" w:rsidR="00000000" w:rsidRDefault="00364BE1">
      <w:pPr>
        <w:pStyle w:val="a0"/>
        <w:rPr>
          <w:rFonts w:hint="cs"/>
          <w:rtl/>
        </w:rPr>
      </w:pPr>
    </w:p>
    <w:p w14:paraId="683187F0" w14:textId="77777777" w:rsidR="00000000" w:rsidRDefault="00364BE1">
      <w:pPr>
        <w:pStyle w:val="a0"/>
        <w:rPr>
          <w:rFonts w:hint="cs"/>
          <w:rtl/>
        </w:rPr>
      </w:pPr>
      <w:r>
        <w:rPr>
          <w:rFonts w:hint="cs"/>
          <w:rtl/>
        </w:rPr>
        <w:t xml:space="preserve">גברתי היושבת-ראש, חברי הכנסת, אני רוצה לגנות בפה מלא את אלה שנתפסו, או חשבו לעשות מעשי טרור ואלימות נגד חברי הכנסת הערבים. </w:t>
      </w:r>
    </w:p>
    <w:p w14:paraId="4F38F8B9" w14:textId="77777777" w:rsidR="00000000" w:rsidRDefault="00364BE1">
      <w:pPr>
        <w:pStyle w:val="a0"/>
        <w:rPr>
          <w:rFonts w:hint="cs"/>
          <w:rtl/>
        </w:rPr>
      </w:pPr>
    </w:p>
    <w:p w14:paraId="57AAB8AF" w14:textId="77777777" w:rsidR="00000000" w:rsidRDefault="00364BE1">
      <w:pPr>
        <w:pStyle w:val="af0"/>
        <w:rPr>
          <w:rtl/>
        </w:rPr>
      </w:pPr>
      <w:r>
        <w:rPr>
          <w:rFonts w:hint="eastAsia"/>
          <w:rtl/>
        </w:rPr>
        <w:t>עבד</w:t>
      </w:r>
      <w:r>
        <w:rPr>
          <w:rtl/>
        </w:rPr>
        <w:t>-אלמאלכ דהאמשה (רע"ם):</w:t>
      </w:r>
    </w:p>
    <w:p w14:paraId="4B7BE57E" w14:textId="77777777" w:rsidR="00000000" w:rsidRDefault="00364BE1">
      <w:pPr>
        <w:pStyle w:val="a0"/>
        <w:rPr>
          <w:rFonts w:hint="cs"/>
          <w:rtl/>
        </w:rPr>
      </w:pPr>
    </w:p>
    <w:p w14:paraId="6B1FFD65" w14:textId="77777777" w:rsidR="00000000" w:rsidRDefault="00364BE1">
      <w:pPr>
        <w:pStyle w:val="a0"/>
        <w:rPr>
          <w:rFonts w:hint="cs"/>
          <w:rtl/>
        </w:rPr>
      </w:pPr>
      <w:r>
        <w:rPr>
          <w:rFonts w:hint="cs"/>
          <w:rtl/>
        </w:rPr>
        <w:t>עשו כבר.</w:t>
      </w:r>
      <w:r>
        <w:rPr>
          <w:rFonts w:hint="cs"/>
          <w:rtl/>
        </w:rPr>
        <w:tab/>
      </w:r>
      <w:r>
        <w:rPr>
          <w:rFonts w:hint="cs"/>
          <w:rtl/>
        </w:rPr>
        <w:tab/>
      </w:r>
    </w:p>
    <w:p w14:paraId="4548F7BD" w14:textId="77777777" w:rsidR="00000000" w:rsidRDefault="00364BE1">
      <w:pPr>
        <w:pStyle w:val="a0"/>
        <w:rPr>
          <w:rFonts w:hint="cs"/>
          <w:rtl/>
        </w:rPr>
      </w:pPr>
    </w:p>
    <w:p w14:paraId="1B54E4CE" w14:textId="77777777" w:rsidR="00000000" w:rsidRDefault="00364BE1">
      <w:pPr>
        <w:pStyle w:val="-"/>
        <w:rPr>
          <w:rtl/>
        </w:rPr>
      </w:pPr>
      <w:bookmarkStart w:id="376" w:name="FS000001030T10_03_2004_15_43_17C"/>
      <w:bookmarkEnd w:id="376"/>
      <w:r>
        <w:rPr>
          <w:rtl/>
        </w:rPr>
        <w:t>מגלי והבה (הליכוד):</w:t>
      </w:r>
    </w:p>
    <w:p w14:paraId="22DA6FD4" w14:textId="77777777" w:rsidR="00000000" w:rsidRDefault="00364BE1">
      <w:pPr>
        <w:pStyle w:val="a0"/>
        <w:rPr>
          <w:rtl/>
        </w:rPr>
      </w:pPr>
    </w:p>
    <w:p w14:paraId="3100EC50" w14:textId="77777777" w:rsidR="00000000" w:rsidRDefault="00364BE1">
      <w:pPr>
        <w:pStyle w:val="a0"/>
        <w:rPr>
          <w:rFonts w:hint="cs"/>
          <w:rtl/>
        </w:rPr>
      </w:pPr>
      <w:r>
        <w:rPr>
          <w:rFonts w:hint="cs"/>
          <w:rtl/>
        </w:rPr>
        <w:t xml:space="preserve">תסלח לי, אני יודע על מה אני מדבר. ההבדל בינינו, חבר הכנסת דהאמשה, שאני </w:t>
      </w:r>
      <w:r>
        <w:rPr>
          <w:rFonts w:hint="cs"/>
          <w:rtl/>
        </w:rPr>
        <w:t>גם מגנה את הטרור האכזרי בצד השני, ואם אתם לא תנהגו באותה מידה על מנת לגנות את הטרור באשר הוא - חבר הכנסת בשארה צוחק; כשאני רואה אותך בטלוויזיה הסורית ובטלוויזיה הלבנונית אומר שאתה מתבייש בהיותך חבר כנסת ישראלי, מתבייש - - -</w:t>
      </w:r>
    </w:p>
    <w:p w14:paraId="0B7679CE" w14:textId="77777777" w:rsidR="00000000" w:rsidRDefault="00364BE1">
      <w:pPr>
        <w:pStyle w:val="a0"/>
        <w:rPr>
          <w:rFonts w:hint="cs"/>
          <w:rtl/>
        </w:rPr>
      </w:pPr>
    </w:p>
    <w:p w14:paraId="5B2B84EA" w14:textId="77777777" w:rsidR="00000000" w:rsidRDefault="00364BE1">
      <w:pPr>
        <w:pStyle w:val="af0"/>
        <w:rPr>
          <w:rtl/>
        </w:rPr>
      </w:pPr>
      <w:r>
        <w:rPr>
          <w:rFonts w:hint="eastAsia"/>
          <w:rtl/>
        </w:rPr>
        <w:t>דניאל</w:t>
      </w:r>
      <w:r>
        <w:rPr>
          <w:rtl/>
        </w:rPr>
        <w:t xml:space="preserve"> בנלולו (הליכוד):</w:t>
      </w:r>
    </w:p>
    <w:p w14:paraId="2F96DDE0" w14:textId="77777777" w:rsidR="00000000" w:rsidRDefault="00364BE1">
      <w:pPr>
        <w:pStyle w:val="a0"/>
        <w:rPr>
          <w:rFonts w:hint="cs"/>
          <w:rtl/>
        </w:rPr>
      </w:pPr>
    </w:p>
    <w:p w14:paraId="49CA9E2F" w14:textId="77777777" w:rsidR="00000000" w:rsidRDefault="00364BE1">
      <w:pPr>
        <w:pStyle w:val="a0"/>
        <w:rPr>
          <w:rFonts w:hint="cs"/>
          <w:rtl/>
        </w:rPr>
      </w:pPr>
      <w:r>
        <w:rPr>
          <w:rFonts w:hint="cs"/>
          <w:rtl/>
        </w:rPr>
        <w:t>שיעזוב.</w:t>
      </w:r>
      <w:r>
        <w:rPr>
          <w:rFonts w:hint="cs"/>
          <w:rtl/>
        </w:rPr>
        <w:t xml:space="preserve"> </w:t>
      </w:r>
    </w:p>
    <w:p w14:paraId="7D2359AC" w14:textId="77777777" w:rsidR="00000000" w:rsidRDefault="00364BE1">
      <w:pPr>
        <w:pStyle w:val="a0"/>
        <w:rPr>
          <w:rFonts w:hint="cs"/>
          <w:rtl/>
        </w:rPr>
      </w:pPr>
      <w:r>
        <w:rPr>
          <w:rFonts w:hint="cs"/>
          <w:rtl/>
        </w:rPr>
        <w:tab/>
      </w:r>
    </w:p>
    <w:p w14:paraId="50340B34" w14:textId="77777777" w:rsidR="00000000" w:rsidRDefault="00364BE1">
      <w:pPr>
        <w:pStyle w:val="-"/>
        <w:rPr>
          <w:rtl/>
        </w:rPr>
      </w:pPr>
      <w:bookmarkStart w:id="377" w:name="FS000001030T10_03_2004_16_05_59"/>
      <w:bookmarkStart w:id="378" w:name="FS000001030T10_03_2004_16_06_05C"/>
      <w:bookmarkEnd w:id="377"/>
      <w:bookmarkEnd w:id="378"/>
      <w:r>
        <w:rPr>
          <w:rtl/>
        </w:rPr>
        <w:t>מגלי והבה (הליכוד):</w:t>
      </w:r>
    </w:p>
    <w:p w14:paraId="779E9D22" w14:textId="77777777" w:rsidR="00000000" w:rsidRDefault="00364BE1">
      <w:pPr>
        <w:pStyle w:val="a0"/>
        <w:rPr>
          <w:rtl/>
        </w:rPr>
      </w:pPr>
    </w:p>
    <w:p w14:paraId="1AFF19FD" w14:textId="77777777" w:rsidR="00000000" w:rsidRDefault="00364BE1">
      <w:pPr>
        <w:pStyle w:val="a0"/>
        <w:rPr>
          <w:rFonts w:hint="cs"/>
          <w:rtl/>
        </w:rPr>
      </w:pPr>
      <w:r>
        <w:rPr>
          <w:rFonts w:hint="cs"/>
          <w:rtl/>
        </w:rPr>
        <w:t>אני רק אומר, מי שמנסה לעסוק בטרור, אנחנו נגדו. אנחנו מדינת חוק, נפעל נגד כל אלה שינסו לפגוע בחברי הכנסת הערבים. אבל אני אומר לחברי, חברי הכנסת הערבים, שייקחו את הפרוטוקול של הכנסת ויעברו על מה שהם אומרים - אני לא עושה הכללות, אבל א</w:t>
      </w:r>
      <w:r>
        <w:rPr>
          <w:rFonts w:hint="cs"/>
          <w:rtl/>
        </w:rPr>
        <w:t xml:space="preserve">לה שמדברים, שיחפשו ויבחרו את הדברים שהם מדברים עליהם, על מנת שייצגו נאמנה את הציבור ששלח אותם לכאן. </w:t>
      </w:r>
    </w:p>
    <w:p w14:paraId="4794C378" w14:textId="77777777" w:rsidR="00000000" w:rsidRDefault="00364BE1">
      <w:pPr>
        <w:pStyle w:val="a0"/>
        <w:rPr>
          <w:rFonts w:hint="cs"/>
          <w:rtl/>
        </w:rPr>
      </w:pPr>
    </w:p>
    <w:p w14:paraId="311BB427" w14:textId="77777777" w:rsidR="00000000" w:rsidRDefault="00364BE1">
      <w:pPr>
        <w:pStyle w:val="af1"/>
        <w:rPr>
          <w:rtl/>
        </w:rPr>
      </w:pPr>
      <w:r>
        <w:rPr>
          <w:rtl/>
        </w:rPr>
        <w:t>היו"ר אתי לבני:</w:t>
      </w:r>
    </w:p>
    <w:p w14:paraId="0EDB02AE" w14:textId="77777777" w:rsidR="00000000" w:rsidRDefault="00364BE1">
      <w:pPr>
        <w:pStyle w:val="a0"/>
        <w:rPr>
          <w:rtl/>
        </w:rPr>
      </w:pPr>
    </w:p>
    <w:p w14:paraId="03027DC5" w14:textId="77777777" w:rsidR="00000000" w:rsidRDefault="00364BE1">
      <w:pPr>
        <w:pStyle w:val="a0"/>
        <w:rPr>
          <w:rFonts w:hint="cs"/>
          <w:rtl/>
        </w:rPr>
      </w:pPr>
      <w:r>
        <w:rPr>
          <w:rFonts w:hint="cs"/>
          <w:rtl/>
        </w:rPr>
        <w:t xml:space="preserve">תודה רבה. חברת הכנסת גלאון תסיים. </w:t>
      </w:r>
    </w:p>
    <w:p w14:paraId="119F96A8" w14:textId="77777777" w:rsidR="00000000" w:rsidRDefault="00364BE1">
      <w:pPr>
        <w:pStyle w:val="a0"/>
        <w:rPr>
          <w:rFonts w:hint="cs"/>
          <w:rtl/>
        </w:rPr>
      </w:pPr>
    </w:p>
    <w:p w14:paraId="32636554" w14:textId="77777777" w:rsidR="00000000" w:rsidRDefault="00364BE1">
      <w:pPr>
        <w:pStyle w:val="a"/>
        <w:rPr>
          <w:rtl/>
        </w:rPr>
      </w:pPr>
      <w:bookmarkStart w:id="379" w:name="_Toc71352063"/>
      <w:r>
        <w:rPr>
          <w:rtl/>
        </w:rPr>
        <w:t>זהבה גלאון (מרצ):</w:t>
      </w:r>
      <w:bookmarkEnd w:id="379"/>
    </w:p>
    <w:p w14:paraId="2A331E22" w14:textId="77777777" w:rsidR="00000000" w:rsidRDefault="00364BE1">
      <w:pPr>
        <w:pStyle w:val="a0"/>
        <w:rPr>
          <w:rtl/>
        </w:rPr>
      </w:pPr>
    </w:p>
    <w:p w14:paraId="0617D74C" w14:textId="77777777" w:rsidR="00000000" w:rsidRDefault="00364BE1">
      <w:pPr>
        <w:pStyle w:val="a0"/>
        <w:rPr>
          <w:rFonts w:hint="cs"/>
          <w:rtl/>
        </w:rPr>
      </w:pPr>
      <w:r>
        <w:rPr>
          <w:rFonts w:hint="cs"/>
          <w:rtl/>
        </w:rPr>
        <w:t>גברתי היושבת-ראש, ניסיון הפגיעה בחבר הכנסת מח'ול והכוונה לפגוע בשאר חברי הכנסת הער</w:t>
      </w:r>
      <w:r>
        <w:rPr>
          <w:rFonts w:hint="cs"/>
          <w:rtl/>
        </w:rPr>
        <w:t xml:space="preserve">בים הוא פרי באושים של הסתה מתמשכת נגד חברי הכנסת הערבים, לרבות בבית הזה, לרבות עכשיו, שקיבלה את תרגומה - - - </w:t>
      </w:r>
    </w:p>
    <w:p w14:paraId="5BAB2306" w14:textId="77777777" w:rsidR="00000000" w:rsidRDefault="00364BE1">
      <w:pPr>
        <w:pStyle w:val="a0"/>
        <w:rPr>
          <w:rFonts w:hint="cs"/>
          <w:rtl/>
        </w:rPr>
      </w:pPr>
    </w:p>
    <w:p w14:paraId="4F6B81A8" w14:textId="77777777" w:rsidR="00000000" w:rsidRDefault="00364BE1">
      <w:pPr>
        <w:pStyle w:val="af0"/>
        <w:rPr>
          <w:rtl/>
        </w:rPr>
      </w:pPr>
      <w:r>
        <w:rPr>
          <w:rFonts w:hint="eastAsia"/>
          <w:rtl/>
        </w:rPr>
        <w:t>דניאל</w:t>
      </w:r>
      <w:r>
        <w:rPr>
          <w:rtl/>
        </w:rPr>
        <w:t xml:space="preserve"> בנלולו (הליכוד):</w:t>
      </w:r>
    </w:p>
    <w:p w14:paraId="6A59FA1F" w14:textId="77777777" w:rsidR="00000000" w:rsidRDefault="00364BE1">
      <w:pPr>
        <w:pStyle w:val="a0"/>
        <w:rPr>
          <w:rFonts w:hint="cs"/>
          <w:rtl/>
        </w:rPr>
      </w:pPr>
    </w:p>
    <w:p w14:paraId="18DD6D47" w14:textId="77777777" w:rsidR="00000000" w:rsidRDefault="00364BE1">
      <w:pPr>
        <w:pStyle w:val="a0"/>
        <w:rPr>
          <w:rFonts w:hint="cs"/>
          <w:rtl/>
        </w:rPr>
      </w:pPr>
      <w:r>
        <w:rPr>
          <w:rFonts w:hint="cs"/>
          <w:rtl/>
        </w:rPr>
        <w:t xml:space="preserve">אין פה הסתה. </w:t>
      </w:r>
    </w:p>
    <w:p w14:paraId="01B5F37F" w14:textId="77777777" w:rsidR="00000000" w:rsidRDefault="00364BE1">
      <w:pPr>
        <w:pStyle w:val="a0"/>
        <w:rPr>
          <w:rFonts w:hint="cs"/>
          <w:rtl/>
        </w:rPr>
      </w:pPr>
    </w:p>
    <w:p w14:paraId="3C4AF32E" w14:textId="77777777" w:rsidR="00000000" w:rsidRDefault="00364BE1">
      <w:pPr>
        <w:pStyle w:val="-"/>
        <w:rPr>
          <w:rtl/>
        </w:rPr>
      </w:pPr>
      <w:bookmarkStart w:id="380" w:name="FS000000504T10_03_2004_16_11_49"/>
      <w:bookmarkStart w:id="381" w:name="FS000000504T10_03_2004_16_11_53C"/>
      <w:bookmarkEnd w:id="380"/>
      <w:bookmarkEnd w:id="381"/>
      <w:r>
        <w:rPr>
          <w:rtl/>
        </w:rPr>
        <w:t>זהבה גלאון (מרצ):</w:t>
      </w:r>
    </w:p>
    <w:p w14:paraId="225FED5A" w14:textId="77777777" w:rsidR="00000000" w:rsidRDefault="00364BE1">
      <w:pPr>
        <w:pStyle w:val="a0"/>
        <w:rPr>
          <w:rtl/>
        </w:rPr>
      </w:pPr>
    </w:p>
    <w:p w14:paraId="552164AB" w14:textId="77777777" w:rsidR="00000000" w:rsidRDefault="00364BE1">
      <w:pPr>
        <w:pStyle w:val="a0"/>
        <w:rPr>
          <w:rFonts w:hint="cs"/>
          <w:rtl/>
        </w:rPr>
      </w:pPr>
      <w:r>
        <w:rPr>
          <w:rFonts w:hint="cs"/>
          <w:rtl/>
        </w:rPr>
        <w:t xml:space="preserve">אל תפריע לי, חבר הכנסת בנלולו. </w:t>
      </w:r>
    </w:p>
    <w:p w14:paraId="7D1FDF31" w14:textId="77777777" w:rsidR="00000000" w:rsidRDefault="00364BE1">
      <w:pPr>
        <w:pStyle w:val="a0"/>
        <w:rPr>
          <w:rFonts w:hint="cs"/>
          <w:rtl/>
        </w:rPr>
      </w:pPr>
    </w:p>
    <w:p w14:paraId="4AC24A4B" w14:textId="77777777" w:rsidR="00000000" w:rsidRDefault="00364BE1">
      <w:pPr>
        <w:pStyle w:val="af0"/>
        <w:rPr>
          <w:rtl/>
        </w:rPr>
      </w:pPr>
      <w:r>
        <w:rPr>
          <w:rFonts w:hint="eastAsia"/>
          <w:rtl/>
        </w:rPr>
        <w:t>דניאל</w:t>
      </w:r>
      <w:r>
        <w:rPr>
          <w:rtl/>
        </w:rPr>
        <w:t xml:space="preserve"> בנלולו (הליכוד):</w:t>
      </w:r>
    </w:p>
    <w:p w14:paraId="1AA903E1" w14:textId="77777777" w:rsidR="00000000" w:rsidRDefault="00364BE1">
      <w:pPr>
        <w:pStyle w:val="a0"/>
        <w:rPr>
          <w:rFonts w:hint="cs"/>
          <w:rtl/>
        </w:rPr>
      </w:pPr>
    </w:p>
    <w:p w14:paraId="6106800A" w14:textId="77777777" w:rsidR="00000000" w:rsidRDefault="00364BE1">
      <w:pPr>
        <w:pStyle w:val="a0"/>
        <w:rPr>
          <w:rFonts w:hint="cs"/>
          <w:rtl/>
        </w:rPr>
      </w:pPr>
      <w:r>
        <w:rPr>
          <w:rFonts w:hint="cs"/>
          <w:rtl/>
        </w:rPr>
        <w:t>אני לא מפריע לך, אבל אין פה הס</w:t>
      </w:r>
      <w:r>
        <w:rPr>
          <w:rFonts w:hint="cs"/>
          <w:rtl/>
        </w:rPr>
        <w:t xml:space="preserve">תה. איזו הסתה? </w:t>
      </w:r>
    </w:p>
    <w:p w14:paraId="516AED67" w14:textId="77777777" w:rsidR="00000000" w:rsidRDefault="00364BE1">
      <w:pPr>
        <w:pStyle w:val="a0"/>
        <w:rPr>
          <w:rFonts w:hint="cs"/>
          <w:rtl/>
        </w:rPr>
      </w:pPr>
    </w:p>
    <w:p w14:paraId="0E22663B" w14:textId="77777777" w:rsidR="00000000" w:rsidRDefault="00364BE1">
      <w:pPr>
        <w:pStyle w:val="-"/>
        <w:rPr>
          <w:rtl/>
        </w:rPr>
      </w:pPr>
      <w:bookmarkStart w:id="382" w:name="FS000000504T10_03_2004_16_12_15C"/>
      <w:bookmarkEnd w:id="382"/>
      <w:r>
        <w:rPr>
          <w:rtl/>
        </w:rPr>
        <w:t>זהבה גלאון (מרצ):</w:t>
      </w:r>
    </w:p>
    <w:p w14:paraId="58B8A8CB" w14:textId="77777777" w:rsidR="00000000" w:rsidRDefault="00364BE1">
      <w:pPr>
        <w:pStyle w:val="a0"/>
        <w:rPr>
          <w:rtl/>
        </w:rPr>
      </w:pPr>
    </w:p>
    <w:p w14:paraId="3F3058E6" w14:textId="77777777" w:rsidR="00000000" w:rsidRDefault="00364BE1">
      <w:pPr>
        <w:pStyle w:val="a0"/>
        <w:rPr>
          <w:rFonts w:hint="cs"/>
          <w:rtl/>
        </w:rPr>
      </w:pPr>
      <w:r>
        <w:rPr>
          <w:rFonts w:hint="cs"/>
          <w:rtl/>
        </w:rPr>
        <w:t xml:space="preserve">- - - שקיבלה את תרגומה בניסיון להצר את צעדיהם של חברי הכנסת, בניסיון לפסול רשימות לכנסת, והיה מי שהחליט לתרגם את זה לפעילות מעשית, חבלנית, פלילית. </w:t>
      </w:r>
    </w:p>
    <w:p w14:paraId="3CCF51A3" w14:textId="77777777" w:rsidR="00000000" w:rsidRDefault="00364BE1">
      <w:pPr>
        <w:pStyle w:val="a0"/>
        <w:rPr>
          <w:rFonts w:hint="cs"/>
          <w:rtl/>
        </w:rPr>
      </w:pPr>
    </w:p>
    <w:p w14:paraId="787BAB22" w14:textId="77777777" w:rsidR="00000000" w:rsidRDefault="00364BE1">
      <w:pPr>
        <w:pStyle w:val="a0"/>
        <w:rPr>
          <w:rFonts w:hint="cs"/>
          <w:rtl/>
        </w:rPr>
      </w:pPr>
      <w:r>
        <w:rPr>
          <w:rFonts w:hint="cs"/>
          <w:rtl/>
        </w:rPr>
        <w:t>כל מי שעומד כאן בבית הזה ומנסה לייחס לאותו גולן, שהוא מעורער בנפשו, אול</w:t>
      </w:r>
      <w:r>
        <w:rPr>
          <w:rFonts w:hint="cs"/>
          <w:rtl/>
        </w:rPr>
        <w:t xml:space="preserve">י מטורף, יש כאן איזה מעשה של איזה אחד קצת פסיכי, במלים עממיות, מגלגל את האחריות ממנו, מקל ראש בכך שעלול להיות כאן הרצח הבא. אנחנו כבר למודי  ניסיון. </w:t>
      </w:r>
    </w:p>
    <w:p w14:paraId="3B613E26" w14:textId="77777777" w:rsidR="00000000" w:rsidRDefault="00364BE1">
      <w:pPr>
        <w:pStyle w:val="a0"/>
        <w:rPr>
          <w:rFonts w:hint="cs"/>
          <w:rtl/>
        </w:rPr>
      </w:pPr>
    </w:p>
    <w:p w14:paraId="1C9A08F4" w14:textId="77777777" w:rsidR="00000000" w:rsidRDefault="00364BE1">
      <w:pPr>
        <w:pStyle w:val="a0"/>
        <w:rPr>
          <w:rFonts w:hint="cs"/>
          <w:rtl/>
        </w:rPr>
      </w:pPr>
      <w:r>
        <w:rPr>
          <w:rFonts w:hint="cs"/>
          <w:rtl/>
        </w:rPr>
        <w:t>אני מציעה לכל חברי הבית הזה לחשוב פעמיים לפני שהם מסיתים, לפני ששרים עולים על הדוכן ומרשים לעצמם להכריז ע</w:t>
      </w:r>
      <w:r>
        <w:rPr>
          <w:rFonts w:hint="cs"/>
          <w:rtl/>
        </w:rPr>
        <w:t xml:space="preserve">ל חברי כנסת ערבים שהם בני-מוות. זה דבר שהכנסת לא  יכולה לעבור עליו לסדר-היום. במקום שכל הבית הזה יעמוד כאן ויתאחד, אז כל אחד יש לו, כן </w:t>
      </w:r>
      <w:r>
        <w:rPr>
          <w:rtl/>
        </w:rPr>
        <w:t>–</w:t>
      </w:r>
      <w:r>
        <w:rPr>
          <w:rFonts w:hint="cs"/>
          <w:rtl/>
        </w:rPr>
        <w:t xml:space="preserve"> אבל, תתביישו. </w:t>
      </w:r>
    </w:p>
    <w:p w14:paraId="5C56479D" w14:textId="77777777" w:rsidR="00000000" w:rsidRDefault="00364BE1">
      <w:pPr>
        <w:pStyle w:val="a0"/>
        <w:rPr>
          <w:rFonts w:hint="cs"/>
          <w:rtl/>
        </w:rPr>
      </w:pPr>
    </w:p>
    <w:p w14:paraId="75063D1B" w14:textId="77777777" w:rsidR="00000000" w:rsidRDefault="00364BE1">
      <w:pPr>
        <w:pStyle w:val="af1"/>
        <w:rPr>
          <w:rtl/>
        </w:rPr>
      </w:pPr>
      <w:r>
        <w:rPr>
          <w:rtl/>
        </w:rPr>
        <w:t>היו"ר אתי לבני:</w:t>
      </w:r>
    </w:p>
    <w:p w14:paraId="0B63244E" w14:textId="77777777" w:rsidR="00000000" w:rsidRDefault="00364BE1">
      <w:pPr>
        <w:pStyle w:val="a0"/>
        <w:rPr>
          <w:rtl/>
        </w:rPr>
      </w:pPr>
    </w:p>
    <w:p w14:paraId="75748299" w14:textId="77777777" w:rsidR="00000000" w:rsidRDefault="00364BE1">
      <w:pPr>
        <w:pStyle w:val="a0"/>
        <w:rPr>
          <w:rFonts w:hint="cs"/>
          <w:rtl/>
        </w:rPr>
      </w:pPr>
      <w:r>
        <w:rPr>
          <w:rFonts w:hint="cs"/>
          <w:rtl/>
        </w:rPr>
        <w:t xml:space="preserve">תודה רבה. יסיים חבר הכנסת איוב קרא. </w:t>
      </w:r>
    </w:p>
    <w:p w14:paraId="11C3259D" w14:textId="77777777" w:rsidR="00000000" w:rsidRDefault="00364BE1">
      <w:pPr>
        <w:pStyle w:val="a0"/>
        <w:rPr>
          <w:rFonts w:hint="cs"/>
          <w:rtl/>
        </w:rPr>
      </w:pPr>
    </w:p>
    <w:p w14:paraId="0686BF98" w14:textId="77777777" w:rsidR="00000000" w:rsidRDefault="00364BE1">
      <w:pPr>
        <w:pStyle w:val="af0"/>
        <w:rPr>
          <w:rtl/>
        </w:rPr>
      </w:pPr>
      <w:r>
        <w:rPr>
          <w:rFonts w:hint="eastAsia"/>
          <w:rtl/>
        </w:rPr>
        <w:t>נסים</w:t>
      </w:r>
      <w:r>
        <w:rPr>
          <w:rtl/>
        </w:rPr>
        <w:t xml:space="preserve"> זאב (ש"ס):</w:t>
      </w:r>
    </w:p>
    <w:p w14:paraId="7A70EF99" w14:textId="77777777" w:rsidR="00000000" w:rsidRDefault="00364BE1">
      <w:pPr>
        <w:pStyle w:val="a0"/>
        <w:rPr>
          <w:rFonts w:hint="cs"/>
          <w:rtl/>
        </w:rPr>
      </w:pPr>
    </w:p>
    <w:p w14:paraId="59A4C86D" w14:textId="77777777" w:rsidR="00000000" w:rsidRDefault="00364BE1">
      <w:pPr>
        <w:pStyle w:val="a0"/>
        <w:rPr>
          <w:rFonts w:hint="cs"/>
          <w:rtl/>
        </w:rPr>
      </w:pPr>
      <w:r>
        <w:rPr>
          <w:rFonts w:hint="cs"/>
          <w:rtl/>
        </w:rPr>
        <w:t xml:space="preserve">אנחנו מסתפקים, אז מספיק. </w:t>
      </w:r>
    </w:p>
    <w:p w14:paraId="21A9E394" w14:textId="77777777" w:rsidR="00000000" w:rsidRDefault="00364BE1">
      <w:pPr>
        <w:pStyle w:val="a0"/>
        <w:rPr>
          <w:rFonts w:hint="cs"/>
          <w:rtl/>
        </w:rPr>
      </w:pPr>
    </w:p>
    <w:p w14:paraId="0D8C6069" w14:textId="77777777" w:rsidR="00000000" w:rsidRDefault="00364BE1">
      <w:pPr>
        <w:pStyle w:val="a"/>
        <w:rPr>
          <w:rtl/>
        </w:rPr>
      </w:pPr>
      <w:bookmarkStart w:id="383" w:name="FS000000475T10_03_2004_15_42_24"/>
      <w:bookmarkStart w:id="384" w:name="_Toc71352064"/>
      <w:bookmarkEnd w:id="383"/>
      <w:r>
        <w:rPr>
          <w:rFonts w:hint="eastAsia"/>
          <w:rtl/>
        </w:rPr>
        <w:t>איוב</w:t>
      </w:r>
      <w:r>
        <w:rPr>
          <w:rtl/>
        </w:rPr>
        <w:t xml:space="preserve"> קרא (הליכוד):</w:t>
      </w:r>
      <w:bookmarkEnd w:id="384"/>
    </w:p>
    <w:p w14:paraId="5D5B6619" w14:textId="77777777" w:rsidR="00000000" w:rsidRDefault="00364BE1">
      <w:pPr>
        <w:pStyle w:val="a0"/>
        <w:rPr>
          <w:rFonts w:hint="cs"/>
          <w:rtl/>
        </w:rPr>
      </w:pPr>
    </w:p>
    <w:p w14:paraId="1668B1A3" w14:textId="77777777" w:rsidR="00000000" w:rsidRDefault="00364BE1">
      <w:pPr>
        <w:pStyle w:val="a0"/>
        <w:rPr>
          <w:rFonts w:hint="cs"/>
          <w:rtl/>
        </w:rPr>
      </w:pPr>
      <w:r>
        <w:rPr>
          <w:rFonts w:hint="cs"/>
          <w:rtl/>
        </w:rPr>
        <w:t>גברתי היושבת-ראש, כנסת נכבדה, אבסורד יהיה לחשוב, שבמדינה דמוקרטית, אנשים שאמונים על הדמוקרטיה שלה לא יוכלו להסתובב באופן חופשי במדינה הזאת, ערבים כיהודים. צריך להבהיר כאן מסר ברור, כי מי שפוגע בדמוקרטיה, פוגע בחברי הכנסת, ומי שפוגע בחברי הכ</w:t>
      </w:r>
      <w:r>
        <w:rPr>
          <w:rFonts w:hint="cs"/>
          <w:rtl/>
        </w:rPr>
        <w:t>נסת, פוגע בדמוקרטיה. אני בעד הפסוק: הקם להורגך השכם להורגו, חד-משמעית כלשונו, אבל אנחנו כאן שומרים על הדמוקרטיה ועל בית-המחוקקים. כל מי שלא טוב לו פה, יש מערכת בחירות והבוחר יאמר את דברו. אף אחד לא שידל או כיוון במדינה הזאת לאקטיביזם נגד הדמוקרטיה והמשטר ה</w:t>
      </w:r>
      <w:r>
        <w:rPr>
          <w:rFonts w:hint="cs"/>
          <w:rtl/>
        </w:rPr>
        <w:t xml:space="preserve">דמוקרטי בה. </w:t>
      </w:r>
    </w:p>
    <w:p w14:paraId="49738AEA" w14:textId="77777777" w:rsidR="00000000" w:rsidRDefault="00364BE1">
      <w:pPr>
        <w:pStyle w:val="a0"/>
        <w:rPr>
          <w:rFonts w:hint="cs"/>
          <w:rtl/>
        </w:rPr>
      </w:pPr>
    </w:p>
    <w:p w14:paraId="70A4FE88" w14:textId="77777777" w:rsidR="00000000" w:rsidRDefault="00364BE1">
      <w:pPr>
        <w:pStyle w:val="af1"/>
        <w:rPr>
          <w:rtl/>
        </w:rPr>
      </w:pPr>
      <w:r>
        <w:rPr>
          <w:rtl/>
        </w:rPr>
        <w:t>היו"ר אתי לבני:</w:t>
      </w:r>
    </w:p>
    <w:p w14:paraId="04C5AB36" w14:textId="77777777" w:rsidR="00000000" w:rsidRDefault="00364BE1">
      <w:pPr>
        <w:pStyle w:val="a0"/>
        <w:rPr>
          <w:rtl/>
        </w:rPr>
      </w:pPr>
    </w:p>
    <w:p w14:paraId="2E45D736" w14:textId="77777777" w:rsidR="00000000" w:rsidRDefault="00364BE1">
      <w:pPr>
        <w:pStyle w:val="a0"/>
        <w:rPr>
          <w:rFonts w:hint="cs"/>
          <w:rtl/>
        </w:rPr>
      </w:pPr>
      <w:r>
        <w:rPr>
          <w:rFonts w:hint="cs"/>
          <w:rtl/>
        </w:rPr>
        <w:t xml:space="preserve">תודה רבה. היתה הצעה של השר להעביר את הנושא הזה לוועדה. המציעים, חבר הכנסת ברכה, חבר הכנסת זחאלקה, מה אתם אומרים? </w:t>
      </w:r>
    </w:p>
    <w:p w14:paraId="485E0CFB" w14:textId="77777777" w:rsidR="00000000" w:rsidRDefault="00364BE1">
      <w:pPr>
        <w:pStyle w:val="a0"/>
        <w:rPr>
          <w:rFonts w:hint="cs"/>
          <w:rtl/>
        </w:rPr>
      </w:pPr>
    </w:p>
    <w:p w14:paraId="5B24D545" w14:textId="77777777" w:rsidR="00000000" w:rsidRDefault="00364BE1">
      <w:pPr>
        <w:pStyle w:val="af0"/>
        <w:rPr>
          <w:rtl/>
        </w:rPr>
      </w:pPr>
      <w:r>
        <w:rPr>
          <w:rFonts w:hint="eastAsia"/>
          <w:rtl/>
        </w:rPr>
        <w:t>מוחמד</w:t>
      </w:r>
      <w:r>
        <w:rPr>
          <w:rtl/>
        </w:rPr>
        <w:t xml:space="preserve"> ברכה (חד"ש-תע"ל):</w:t>
      </w:r>
    </w:p>
    <w:p w14:paraId="2F169AF9" w14:textId="77777777" w:rsidR="00000000" w:rsidRDefault="00364BE1">
      <w:pPr>
        <w:pStyle w:val="a0"/>
        <w:rPr>
          <w:rFonts w:hint="cs"/>
          <w:rtl/>
        </w:rPr>
      </w:pPr>
    </w:p>
    <w:p w14:paraId="1144134F" w14:textId="77777777" w:rsidR="00000000" w:rsidRDefault="00364BE1">
      <w:pPr>
        <w:pStyle w:val="a0"/>
        <w:rPr>
          <w:rFonts w:hint="cs"/>
          <w:rtl/>
        </w:rPr>
      </w:pPr>
      <w:r>
        <w:rPr>
          <w:rFonts w:hint="cs"/>
          <w:rtl/>
        </w:rPr>
        <w:t>גברתי היושבת-ראש, אני רוצה לומר משהו. יש לי תקווה, על אף המחלוקות, שבכל זאת כאשר יתקי</w:t>
      </w:r>
      <w:r>
        <w:rPr>
          <w:rFonts w:hint="cs"/>
          <w:rtl/>
        </w:rPr>
        <w:t xml:space="preserve">ים דיון במליאה, יהיה סיכום לדיון הזה על דעת כל סיעות הבית - - - </w:t>
      </w:r>
    </w:p>
    <w:p w14:paraId="7BA570CC" w14:textId="77777777" w:rsidR="00000000" w:rsidRDefault="00364BE1">
      <w:pPr>
        <w:pStyle w:val="a0"/>
        <w:rPr>
          <w:rFonts w:hint="cs"/>
          <w:rtl/>
        </w:rPr>
      </w:pPr>
    </w:p>
    <w:p w14:paraId="14E53DAB" w14:textId="77777777" w:rsidR="00000000" w:rsidRDefault="00364BE1">
      <w:pPr>
        <w:pStyle w:val="af1"/>
        <w:rPr>
          <w:rtl/>
        </w:rPr>
      </w:pPr>
      <w:r>
        <w:rPr>
          <w:rtl/>
        </w:rPr>
        <w:t>היו"ר אתי לבני:</w:t>
      </w:r>
    </w:p>
    <w:p w14:paraId="397B90D4" w14:textId="77777777" w:rsidR="00000000" w:rsidRDefault="00364BE1">
      <w:pPr>
        <w:pStyle w:val="a0"/>
        <w:rPr>
          <w:rtl/>
        </w:rPr>
      </w:pPr>
    </w:p>
    <w:p w14:paraId="546FE856" w14:textId="77777777" w:rsidR="00000000" w:rsidRDefault="00364BE1">
      <w:pPr>
        <w:pStyle w:val="a0"/>
        <w:rPr>
          <w:rFonts w:hint="cs"/>
          <w:rtl/>
        </w:rPr>
      </w:pPr>
      <w:r>
        <w:rPr>
          <w:rFonts w:hint="cs"/>
          <w:rtl/>
        </w:rPr>
        <w:t xml:space="preserve">אתה מבקש דיון במליאה. </w:t>
      </w:r>
    </w:p>
    <w:p w14:paraId="6431047B" w14:textId="77777777" w:rsidR="00000000" w:rsidRDefault="00364BE1">
      <w:pPr>
        <w:pStyle w:val="a0"/>
        <w:rPr>
          <w:rFonts w:hint="cs"/>
          <w:rtl/>
        </w:rPr>
      </w:pPr>
    </w:p>
    <w:p w14:paraId="4785C956" w14:textId="77777777" w:rsidR="00000000" w:rsidRDefault="00364BE1">
      <w:pPr>
        <w:pStyle w:val="af0"/>
        <w:rPr>
          <w:rtl/>
        </w:rPr>
      </w:pPr>
      <w:r>
        <w:rPr>
          <w:rFonts w:hint="eastAsia"/>
          <w:rtl/>
        </w:rPr>
        <w:t>מוחמד</w:t>
      </w:r>
      <w:r>
        <w:rPr>
          <w:rtl/>
        </w:rPr>
        <w:t xml:space="preserve"> ברכה (חד"ש-תע"ל):</w:t>
      </w:r>
    </w:p>
    <w:p w14:paraId="7289BC3C" w14:textId="77777777" w:rsidR="00000000" w:rsidRDefault="00364BE1">
      <w:pPr>
        <w:pStyle w:val="a0"/>
        <w:rPr>
          <w:rFonts w:hint="cs"/>
          <w:rtl/>
        </w:rPr>
      </w:pPr>
    </w:p>
    <w:p w14:paraId="29073B64" w14:textId="77777777" w:rsidR="00000000" w:rsidRDefault="00364BE1">
      <w:pPr>
        <w:pStyle w:val="a0"/>
        <w:rPr>
          <w:rFonts w:hint="cs"/>
          <w:rtl/>
        </w:rPr>
      </w:pPr>
      <w:r>
        <w:rPr>
          <w:rFonts w:hint="cs"/>
          <w:rtl/>
        </w:rPr>
        <w:t xml:space="preserve">לא. אני מקווה שהתקווה שלי לא מופרכת, אבל בכל זאת כדאי לנסות לקיים את הדיון הזה במליאה. </w:t>
      </w:r>
    </w:p>
    <w:p w14:paraId="157E2CE5" w14:textId="77777777" w:rsidR="00000000" w:rsidRDefault="00364BE1">
      <w:pPr>
        <w:pStyle w:val="a0"/>
        <w:rPr>
          <w:rFonts w:hint="cs"/>
          <w:rtl/>
        </w:rPr>
      </w:pPr>
    </w:p>
    <w:p w14:paraId="248CFE32" w14:textId="77777777" w:rsidR="00000000" w:rsidRDefault="00364BE1">
      <w:pPr>
        <w:pStyle w:val="af1"/>
        <w:rPr>
          <w:rtl/>
        </w:rPr>
      </w:pPr>
      <w:r>
        <w:rPr>
          <w:rtl/>
        </w:rPr>
        <w:t>היו"ר אתי לבני:</w:t>
      </w:r>
    </w:p>
    <w:p w14:paraId="5000960F" w14:textId="77777777" w:rsidR="00000000" w:rsidRDefault="00364BE1">
      <w:pPr>
        <w:pStyle w:val="a0"/>
        <w:rPr>
          <w:rtl/>
        </w:rPr>
      </w:pPr>
    </w:p>
    <w:p w14:paraId="4189ABBE" w14:textId="77777777" w:rsidR="00000000" w:rsidRDefault="00364BE1">
      <w:pPr>
        <w:pStyle w:val="a0"/>
        <w:rPr>
          <w:rFonts w:hint="cs"/>
          <w:rtl/>
        </w:rPr>
      </w:pPr>
      <w:r>
        <w:rPr>
          <w:rFonts w:hint="cs"/>
          <w:rtl/>
        </w:rPr>
        <w:t>בסדר גמור, אתה מבק</w:t>
      </w:r>
      <w:r>
        <w:rPr>
          <w:rFonts w:hint="cs"/>
          <w:rtl/>
        </w:rPr>
        <w:t xml:space="preserve">ש דיון במליאה. אתה מקדים את הדיון במליאה. חבר הכנסת זחאלקה, חבר הכנסת סלומינסקי, אחרים, מה אתם אומרים? בעד מליאה? </w:t>
      </w:r>
    </w:p>
    <w:p w14:paraId="598E803F" w14:textId="77777777" w:rsidR="00000000" w:rsidRDefault="00364BE1">
      <w:pPr>
        <w:pStyle w:val="a0"/>
        <w:rPr>
          <w:rFonts w:hint="cs"/>
          <w:rtl/>
        </w:rPr>
      </w:pPr>
    </w:p>
    <w:p w14:paraId="4ADAE420" w14:textId="77777777" w:rsidR="00000000" w:rsidRDefault="00364BE1">
      <w:pPr>
        <w:pStyle w:val="af0"/>
        <w:rPr>
          <w:rtl/>
        </w:rPr>
      </w:pPr>
      <w:r>
        <w:rPr>
          <w:rFonts w:hint="eastAsia"/>
          <w:rtl/>
        </w:rPr>
        <w:t>ג</w:t>
      </w:r>
      <w:r>
        <w:rPr>
          <w:rtl/>
        </w:rPr>
        <w:t>'מאל זחאלקה (בל"ד):</w:t>
      </w:r>
    </w:p>
    <w:p w14:paraId="4A6E8766" w14:textId="77777777" w:rsidR="00000000" w:rsidRDefault="00364BE1">
      <w:pPr>
        <w:pStyle w:val="a0"/>
        <w:rPr>
          <w:rFonts w:hint="cs"/>
          <w:rtl/>
        </w:rPr>
      </w:pPr>
    </w:p>
    <w:p w14:paraId="0D4D43DA" w14:textId="77777777" w:rsidR="00000000" w:rsidRDefault="00364BE1">
      <w:pPr>
        <w:pStyle w:val="a0"/>
        <w:rPr>
          <w:rFonts w:hint="cs"/>
          <w:rtl/>
        </w:rPr>
      </w:pPr>
      <w:r>
        <w:rPr>
          <w:rFonts w:hint="cs"/>
          <w:rtl/>
        </w:rPr>
        <w:t xml:space="preserve">מליאה. </w:t>
      </w:r>
    </w:p>
    <w:p w14:paraId="6830B5F8" w14:textId="77777777" w:rsidR="00000000" w:rsidRDefault="00364BE1">
      <w:pPr>
        <w:pStyle w:val="a0"/>
        <w:rPr>
          <w:rFonts w:hint="cs"/>
          <w:rtl/>
        </w:rPr>
      </w:pPr>
    </w:p>
    <w:p w14:paraId="2FC1D8A4" w14:textId="77777777" w:rsidR="00000000" w:rsidRDefault="00364BE1">
      <w:pPr>
        <w:pStyle w:val="af1"/>
        <w:rPr>
          <w:rtl/>
        </w:rPr>
      </w:pPr>
      <w:r>
        <w:rPr>
          <w:rtl/>
        </w:rPr>
        <w:t>היו"ר אתי לבני:</w:t>
      </w:r>
    </w:p>
    <w:p w14:paraId="3AA0D47C" w14:textId="77777777" w:rsidR="00000000" w:rsidRDefault="00364BE1">
      <w:pPr>
        <w:pStyle w:val="a0"/>
        <w:rPr>
          <w:rtl/>
        </w:rPr>
      </w:pPr>
    </w:p>
    <w:p w14:paraId="470468C5" w14:textId="77777777" w:rsidR="00000000" w:rsidRDefault="00364BE1">
      <w:pPr>
        <w:pStyle w:val="a0"/>
        <w:rPr>
          <w:rFonts w:hint="cs"/>
          <w:rtl/>
        </w:rPr>
      </w:pPr>
      <w:r>
        <w:rPr>
          <w:rFonts w:hint="cs"/>
          <w:rtl/>
        </w:rPr>
        <w:t xml:space="preserve">מליאה, טוב. </w:t>
      </w:r>
    </w:p>
    <w:p w14:paraId="0F343199" w14:textId="77777777" w:rsidR="00000000" w:rsidRDefault="00364BE1">
      <w:pPr>
        <w:pStyle w:val="a0"/>
        <w:rPr>
          <w:rFonts w:hint="cs"/>
          <w:rtl/>
        </w:rPr>
      </w:pPr>
    </w:p>
    <w:p w14:paraId="605F80DD" w14:textId="77777777" w:rsidR="00000000" w:rsidRDefault="00364BE1">
      <w:pPr>
        <w:pStyle w:val="af0"/>
        <w:rPr>
          <w:rtl/>
        </w:rPr>
      </w:pPr>
      <w:r>
        <w:rPr>
          <w:rFonts w:hint="eastAsia"/>
          <w:rtl/>
        </w:rPr>
        <w:t>נסים</w:t>
      </w:r>
      <w:r>
        <w:rPr>
          <w:rtl/>
        </w:rPr>
        <w:t xml:space="preserve"> זאב (ש"ס):</w:t>
      </w:r>
    </w:p>
    <w:p w14:paraId="4ADF86A9" w14:textId="77777777" w:rsidR="00000000" w:rsidRDefault="00364BE1">
      <w:pPr>
        <w:pStyle w:val="a0"/>
        <w:rPr>
          <w:rFonts w:hint="cs"/>
          <w:rtl/>
        </w:rPr>
      </w:pPr>
    </w:p>
    <w:p w14:paraId="7C3DDC34" w14:textId="77777777" w:rsidR="00000000" w:rsidRDefault="00364BE1">
      <w:pPr>
        <w:pStyle w:val="a0"/>
        <w:rPr>
          <w:rFonts w:hint="cs"/>
          <w:rtl/>
        </w:rPr>
      </w:pPr>
      <w:r>
        <w:rPr>
          <w:rFonts w:hint="cs"/>
          <w:rtl/>
        </w:rPr>
        <w:t xml:space="preserve">סליחה, את חבר הכנסת מרגי לא שאלת. </w:t>
      </w:r>
    </w:p>
    <w:p w14:paraId="6C35BCC9" w14:textId="77777777" w:rsidR="00000000" w:rsidRDefault="00364BE1">
      <w:pPr>
        <w:pStyle w:val="a0"/>
        <w:rPr>
          <w:rFonts w:hint="cs"/>
          <w:rtl/>
        </w:rPr>
      </w:pPr>
    </w:p>
    <w:p w14:paraId="64985BA3" w14:textId="77777777" w:rsidR="00000000" w:rsidRDefault="00364BE1">
      <w:pPr>
        <w:pStyle w:val="af1"/>
        <w:rPr>
          <w:rtl/>
        </w:rPr>
      </w:pPr>
      <w:r>
        <w:rPr>
          <w:rtl/>
        </w:rPr>
        <w:t>היו"ר אתי לבני:</w:t>
      </w:r>
    </w:p>
    <w:p w14:paraId="4400565B" w14:textId="77777777" w:rsidR="00000000" w:rsidRDefault="00364BE1">
      <w:pPr>
        <w:pStyle w:val="a0"/>
        <w:rPr>
          <w:rtl/>
        </w:rPr>
      </w:pPr>
    </w:p>
    <w:p w14:paraId="5BFDA83D" w14:textId="77777777" w:rsidR="00000000" w:rsidRDefault="00364BE1">
      <w:pPr>
        <w:pStyle w:val="a0"/>
        <w:rPr>
          <w:rFonts w:hint="cs"/>
          <w:rtl/>
        </w:rPr>
      </w:pPr>
      <w:r>
        <w:rPr>
          <w:rFonts w:hint="cs"/>
          <w:rtl/>
        </w:rPr>
        <w:t>לא חשוב,</w:t>
      </w:r>
      <w:r>
        <w:rPr>
          <w:rFonts w:hint="cs"/>
          <w:rtl/>
        </w:rPr>
        <w:t xml:space="preserve"> אנחנו נצביע על זה. </w:t>
      </w:r>
    </w:p>
    <w:p w14:paraId="2D2C1B6E" w14:textId="77777777" w:rsidR="00000000" w:rsidRDefault="00364BE1">
      <w:pPr>
        <w:pStyle w:val="a0"/>
        <w:rPr>
          <w:rFonts w:hint="cs"/>
          <w:rtl/>
        </w:rPr>
      </w:pPr>
    </w:p>
    <w:p w14:paraId="10251AB0" w14:textId="77777777" w:rsidR="00000000" w:rsidRDefault="00364BE1">
      <w:pPr>
        <w:pStyle w:val="a0"/>
        <w:rPr>
          <w:rFonts w:hint="cs"/>
          <w:rtl/>
        </w:rPr>
      </w:pPr>
      <w:r>
        <w:rPr>
          <w:rFonts w:hint="cs"/>
          <w:rtl/>
        </w:rPr>
        <w:t xml:space="preserve">אנחנו נעבור להצבעה. בעד - בעד ההצעה של חברי הכנסת להעביר את הנושא למליאה, נגד - להעביר את הנושא לוועדה. </w:t>
      </w:r>
    </w:p>
    <w:p w14:paraId="7A7D8F9A" w14:textId="77777777" w:rsidR="00000000" w:rsidRDefault="00364BE1">
      <w:pPr>
        <w:pStyle w:val="a0"/>
        <w:rPr>
          <w:rtl/>
        </w:rPr>
      </w:pPr>
    </w:p>
    <w:p w14:paraId="3DFAF398" w14:textId="77777777" w:rsidR="00000000" w:rsidRDefault="00364BE1">
      <w:pPr>
        <w:pStyle w:val="a0"/>
        <w:rPr>
          <w:rFonts w:hint="cs"/>
          <w:rtl/>
        </w:rPr>
      </w:pPr>
    </w:p>
    <w:p w14:paraId="5F5FD061" w14:textId="77777777" w:rsidR="00000000" w:rsidRDefault="00364BE1">
      <w:pPr>
        <w:pStyle w:val="ab"/>
        <w:bidi/>
        <w:rPr>
          <w:rFonts w:hint="cs"/>
          <w:rtl/>
        </w:rPr>
      </w:pPr>
      <w:r>
        <w:rPr>
          <w:rFonts w:hint="cs"/>
          <w:rtl/>
        </w:rPr>
        <w:t>הצבעה מס'  11</w:t>
      </w:r>
    </w:p>
    <w:p w14:paraId="79CA01FC" w14:textId="77777777" w:rsidR="00000000" w:rsidRDefault="00364BE1">
      <w:pPr>
        <w:pStyle w:val="a0"/>
        <w:rPr>
          <w:rFonts w:hint="cs"/>
          <w:rtl/>
        </w:rPr>
      </w:pPr>
    </w:p>
    <w:p w14:paraId="55BB1E33" w14:textId="77777777" w:rsidR="00000000" w:rsidRDefault="00364BE1">
      <w:pPr>
        <w:pStyle w:val="ac"/>
        <w:bidi/>
        <w:rPr>
          <w:rFonts w:hint="cs"/>
          <w:rtl/>
        </w:rPr>
      </w:pPr>
      <w:r>
        <w:rPr>
          <w:rFonts w:hint="cs"/>
          <w:rtl/>
        </w:rPr>
        <w:t xml:space="preserve">בעד ההצעה לכלול את הנושא בסדר-היום  </w:t>
      </w:r>
      <w:r>
        <w:rPr>
          <w:rtl/>
        </w:rPr>
        <w:t>–</w:t>
      </w:r>
      <w:r>
        <w:rPr>
          <w:rFonts w:hint="cs"/>
          <w:rtl/>
        </w:rPr>
        <w:t xml:space="preserve">  14</w:t>
      </w:r>
    </w:p>
    <w:p w14:paraId="06827BE6" w14:textId="77777777" w:rsidR="00000000" w:rsidRDefault="00364BE1">
      <w:pPr>
        <w:pStyle w:val="ac"/>
        <w:bidi/>
        <w:rPr>
          <w:rFonts w:hint="cs"/>
          <w:rtl/>
        </w:rPr>
      </w:pPr>
      <w:r>
        <w:rPr>
          <w:rFonts w:hint="cs"/>
          <w:rtl/>
        </w:rPr>
        <w:t xml:space="preserve">נגד  </w:t>
      </w:r>
      <w:r>
        <w:rPr>
          <w:rtl/>
        </w:rPr>
        <w:t>–</w:t>
      </w:r>
      <w:r>
        <w:rPr>
          <w:rFonts w:hint="cs"/>
          <w:rtl/>
        </w:rPr>
        <w:t xml:space="preserve"> 7</w:t>
      </w:r>
    </w:p>
    <w:p w14:paraId="56D7D336" w14:textId="77777777" w:rsidR="00000000" w:rsidRDefault="00364BE1">
      <w:pPr>
        <w:pStyle w:val="ac"/>
        <w:bidi/>
        <w:rPr>
          <w:rFonts w:hint="cs"/>
          <w:rtl/>
        </w:rPr>
      </w:pPr>
      <w:r>
        <w:rPr>
          <w:rFonts w:hint="cs"/>
          <w:rtl/>
        </w:rPr>
        <w:t xml:space="preserve">נמנעים -  אין </w:t>
      </w:r>
    </w:p>
    <w:p w14:paraId="30CEA259" w14:textId="77777777" w:rsidR="00000000" w:rsidRDefault="00364BE1">
      <w:pPr>
        <w:pStyle w:val="ad"/>
        <w:bidi/>
        <w:rPr>
          <w:rFonts w:hint="cs"/>
          <w:rtl/>
        </w:rPr>
      </w:pPr>
      <w:r>
        <w:rPr>
          <w:rFonts w:hint="cs"/>
          <w:rtl/>
        </w:rPr>
        <w:t>ההצעה לכלול את הנושא בסדר היום של הכנסת נתקבלה</w:t>
      </w:r>
      <w:r>
        <w:rPr>
          <w:rFonts w:hint="cs"/>
          <w:rtl/>
        </w:rPr>
        <w:t xml:space="preserve">. </w:t>
      </w:r>
    </w:p>
    <w:p w14:paraId="0237011C" w14:textId="77777777" w:rsidR="00000000" w:rsidRDefault="00364BE1">
      <w:pPr>
        <w:pStyle w:val="a0"/>
        <w:rPr>
          <w:rFonts w:hint="cs"/>
          <w:rtl/>
        </w:rPr>
      </w:pPr>
    </w:p>
    <w:p w14:paraId="13323B4F" w14:textId="77777777" w:rsidR="00000000" w:rsidRDefault="00364BE1">
      <w:pPr>
        <w:pStyle w:val="af1"/>
        <w:rPr>
          <w:rtl/>
        </w:rPr>
      </w:pPr>
      <w:r>
        <w:rPr>
          <w:rtl/>
        </w:rPr>
        <w:t>היו"ר אתי לבני:</w:t>
      </w:r>
    </w:p>
    <w:p w14:paraId="0919F8A8" w14:textId="77777777" w:rsidR="00000000" w:rsidRDefault="00364BE1">
      <w:pPr>
        <w:pStyle w:val="a0"/>
        <w:rPr>
          <w:rtl/>
        </w:rPr>
      </w:pPr>
    </w:p>
    <w:p w14:paraId="4464FCEE" w14:textId="77777777" w:rsidR="00000000" w:rsidRDefault="00364BE1">
      <w:pPr>
        <w:pStyle w:val="a0"/>
        <w:rPr>
          <w:rFonts w:hint="cs"/>
          <w:rtl/>
        </w:rPr>
      </w:pPr>
      <w:r>
        <w:rPr>
          <w:rFonts w:hint="cs"/>
          <w:rtl/>
        </w:rPr>
        <w:t xml:space="preserve">בעד - 14, נגד </w:t>
      </w:r>
      <w:r>
        <w:rPr>
          <w:rtl/>
        </w:rPr>
        <w:t>–</w:t>
      </w:r>
      <w:r>
        <w:rPr>
          <w:rFonts w:hint="cs"/>
          <w:rtl/>
        </w:rPr>
        <w:t xml:space="preserve"> 7. התקבלה ההצעה להעביר את הנושא לדיון במליאה. </w:t>
      </w:r>
    </w:p>
    <w:p w14:paraId="7147FD44" w14:textId="77777777" w:rsidR="00000000" w:rsidRDefault="00364BE1">
      <w:pPr>
        <w:pStyle w:val="a0"/>
        <w:rPr>
          <w:rFonts w:hint="cs"/>
          <w:rtl/>
        </w:rPr>
      </w:pPr>
    </w:p>
    <w:p w14:paraId="71CC0C7E" w14:textId="77777777" w:rsidR="00000000" w:rsidRDefault="00364BE1">
      <w:pPr>
        <w:pStyle w:val="a0"/>
        <w:rPr>
          <w:rFonts w:hint="cs"/>
          <w:rtl/>
        </w:rPr>
      </w:pPr>
    </w:p>
    <w:p w14:paraId="3C08221A" w14:textId="77777777" w:rsidR="00000000" w:rsidRDefault="00364BE1">
      <w:pPr>
        <w:pStyle w:val="a0"/>
        <w:rPr>
          <w:rFonts w:hint="cs"/>
          <w:rtl/>
        </w:rPr>
      </w:pPr>
    </w:p>
    <w:p w14:paraId="1F1121AE" w14:textId="77777777" w:rsidR="00000000" w:rsidRDefault="00364BE1">
      <w:pPr>
        <w:pStyle w:val="a2"/>
        <w:rPr>
          <w:rFonts w:hint="cs"/>
          <w:rtl/>
        </w:rPr>
      </w:pPr>
      <w:bookmarkStart w:id="385" w:name="_Toc71352065"/>
      <w:r>
        <w:rPr>
          <w:rFonts w:hint="cs"/>
          <w:rtl/>
        </w:rPr>
        <w:t>הודעה אישית של חבר הכנסת עסאם מח'ול</w:t>
      </w:r>
      <w:bookmarkEnd w:id="385"/>
    </w:p>
    <w:p w14:paraId="6F45C8B4" w14:textId="77777777" w:rsidR="00000000" w:rsidRDefault="00364BE1">
      <w:pPr>
        <w:pStyle w:val="a0"/>
        <w:rPr>
          <w:rFonts w:hint="cs"/>
          <w:rtl/>
        </w:rPr>
      </w:pPr>
    </w:p>
    <w:p w14:paraId="63319FF1" w14:textId="77777777" w:rsidR="00000000" w:rsidRDefault="00364BE1">
      <w:pPr>
        <w:pStyle w:val="af1"/>
        <w:rPr>
          <w:rFonts w:hint="cs"/>
          <w:rtl/>
        </w:rPr>
      </w:pPr>
      <w:r>
        <w:rPr>
          <w:rtl/>
        </w:rPr>
        <w:t>היו"ר אתי לבני:</w:t>
      </w:r>
    </w:p>
    <w:p w14:paraId="01D1D8D1" w14:textId="77777777" w:rsidR="00000000" w:rsidRDefault="00364BE1">
      <w:pPr>
        <w:pStyle w:val="a0"/>
        <w:rPr>
          <w:rFonts w:hint="cs"/>
          <w:rtl/>
        </w:rPr>
      </w:pPr>
    </w:p>
    <w:p w14:paraId="6A776B7E" w14:textId="77777777" w:rsidR="00000000" w:rsidRDefault="00364BE1">
      <w:pPr>
        <w:pStyle w:val="a0"/>
        <w:rPr>
          <w:rFonts w:hint="cs"/>
          <w:rtl/>
        </w:rPr>
      </w:pPr>
      <w:r>
        <w:rPr>
          <w:rFonts w:hint="cs"/>
          <w:rtl/>
        </w:rPr>
        <w:t xml:space="preserve"> חבר הכנסת עסאם מח'ול קיבל רשות מיושב-ראש הכנסת לתת הודעה אישית. בבקשה, מוזמן. </w:t>
      </w:r>
    </w:p>
    <w:p w14:paraId="0263A901" w14:textId="77777777" w:rsidR="00000000" w:rsidRDefault="00364BE1">
      <w:pPr>
        <w:pStyle w:val="a0"/>
        <w:rPr>
          <w:rFonts w:hint="cs"/>
          <w:rtl/>
        </w:rPr>
      </w:pPr>
    </w:p>
    <w:p w14:paraId="445748E1" w14:textId="77777777" w:rsidR="00000000" w:rsidRDefault="00364BE1">
      <w:pPr>
        <w:pStyle w:val="af0"/>
        <w:rPr>
          <w:rtl/>
        </w:rPr>
      </w:pPr>
      <w:r>
        <w:rPr>
          <w:rFonts w:hint="eastAsia"/>
          <w:rtl/>
        </w:rPr>
        <w:t>דניאל</w:t>
      </w:r>
      <w:r>
        <w:rPr>
          <w:rtl/>
        </w:rPr>
        <w:t xml:space="preserve"> בנלולו (הליכוד):</w:t>
      </w:r>
    </w:p>
    <w:p w14:paraId="6393BE73" w14:textId="77777777" w:rsidR="00000000" w:rsidRDefault="00364BE1">
      <w:pPr>
        <w:pStyle w:val="a0"/>
        <w:rPr>
          <w:rFonts w:hint="cs"/>
          <w:rtl/>
        </w:rPr>
      </w:pPr>
    </w:p>
    <w:p w14:paraId="35FE2309" w14:textId="77777777" w:rsidR="00000000" w:rsidRDefault="00364BE1">
      <w:pPr>
        <w:pStyle w:val="a0"/>
        <w:rPr>
          <w:rFonts w:hint="cs"/>
          <w:rtl/>
        </w:rPr>
      </w:pPr>
      <w:r>
        <w:rPr>
          <w:rFonts w:hint="cs"/>
          <w:rtl/>
        </w:rPr>
        <w:t>אם היינו מ</w:t>
      </w:r>
      <w:r>
        <w:rPr>
          <w:rFonts w:hint="cs"/>
          <w:rtl/>
        </w:rPr>
        <w:t xml:space="preserve">תנהגים כך אחרי כל פיגוע במדינת ישראל, לא היו פיגועים במדינת ישראל. </w:t>
      </w:r>
    </w:p>
    <w:p w14:paraId="7192E144" w14:textId="77777777" w:rsidR="00000000" w:rsidRDefault="00364BE1">
      <w:pPr>
        <w:pStyle w:val="a0"/>
        <w:rPr>
          <w:rFonts w:hint="cs"/>
          <w:rtl/>
        </w:rPr>
      </w:pPr>
    </w:p>
    <w:p w14:paraId="2AD8D51B" w14:textId="77777777" w:rsidR="00000000" w:rsidRDefault="00364BE1">
      <w:pPr>
        <w:pStyle w:val="af0"/>
        <w:rPr>
          <w:rtl/>
        </w:rPr>
      </w:pPr>
      <w:r>
        <w:rPr>
          <w:rFonts w:hint="eastAsia"/>
          <w:rtl/>
        </w:rPr>
        <w:t>נסים</w:t>
      </w:r>
      <w:r>
        <w:rPr>
          <w:rtl/>
        </w:rPr>
        <w:t xml:space="preserve"> זאב (ש"ס):</w:t>
      </w:r>
    </w:p>
    <w:p w14:paraId="5B7439C2" w14:textId="77777777" w:rsidR="00000000" w:rsidRDefault="00364BE1">
      <w:pPr>
        <w:pStyle w:val="a0"/>
        <w:rPr>
          <w:rFonts w:hint="cs"/>
          <w:rtl/>
        </w:rPr>
      </w:pPr>
    </w:p>
    <w:p w14:paraId="14D8B639" w14:textId="77777777" w:rsidR="00000000" w:rsidRDefault="00364BE1">
      <w:pPr>
        <w:pStyle w:val="a0"/>
        <w:rPr>
          <w:rFonts w:hint="cs"/>
          <w:rtl/>
        </w:rPr>
      </w:pPr>
      <w:r>
        <w:rPr>
          <w:rFonts w:hint="cs"/>
          <w:rtl/>
        </w:rPr>
        <w:t xml:space="preserve">מח'ול, אני מצפה ממך ללכת מחר לכנסייה להודות לבורא עולם. </w:t>
      </w:r>
    </w:p>
    <w:p w14:paraId="58D36E04" w14:textId="77777777" w:rsidR="00000000" w:rsidRDefault="00364BE1">
      <w:pPr>
        <w:pStyle w:val="a0"/>
        <w:rPr>
          <w:rFonts w:hint="cs"/>
          <w:rtl/>
        </w:rPr>
      </w:pPr>
    </w:p>
    <w:p w14:paraId="423069F7" w14:textId="77777777" w:rsidR="00000000" w:rsidRDefault="00364BE1">
      <w:pPr>
        <w:pStyle w:val="a"/>
        <w:rPr>
          <w:rtl/>
        </w:rPr>
      </w:pPr>
      <w:bookmarkStart w:id="386" w:name="FS000000542T10_03_2004_15_45_06"/>
      <w:bookmarkStart w:id="387" w:name="_Toc71352066"/>
      <w:bookmarkEnd w:id="386"/>
      <w:r>
        <w:rPr>
          <w:rFonts w:hint="eastAsia"/>
          <w:rtl/>
        </w:rPr>
        <w:t>עסאם</w:t>
      </w:r>
      <w:r>
        <w:rPr>
          <w:rtl/>
        </w:rPr>
        <w:t xml:space="preserve"> מח'ול (חד"ש-תע"ל):</w:t>
      </w:r>
      <w:bookmarkEnd w:id="387"/>
    </w:p>
    <w:p w14:paraId="565E12C1" w14:textId="77777777" w:rsidR="00000000" w:rsidRDefault="00364BE1">
      <w:pPr>
        <w:pStyle w:val="a0"/>
        <w:rPr>
          <w:rFonts w:hint="cs"/>
          <w:rtl/>
        </w:rPr>
      </w:pPr>
    </w:p>
    <w:p w14:paraId="720250C6" w14:textId="77777777" w:rsidR="00000000" w:rsidRDefault="00364BE1">
      <w:pPr>
        <w:pStyle w:val="a0"/>
        <w:rPr>
          <w:rFonts w:hint="cs"/>
          <w:rtl/>
        </w:rPr>
      </w:pPr>
      <w:r>
        <w:rPr>
          <w:rFonts w:hint="cs"/>
          <w:rtl/>
        </w:rPr>
        <w:t>גברתי היושבת-ראש, חברי הכנסת, קודם כול אני רוצה לברך על כך שחלה התקדמות בחקירה ונעצרה ה</w:t>
      </w:r>
      <w:r>
        <w:rPr>
          <w:rFonts w:hint="cs"/>
          <w:rtl/>
        </w:rPr>
        <w:t>מחתרת. אבל מדאיג אותי שהכנסת לא מצליחה לתפוס על מה הוויכוח ומה קורה. אני רוצה להגיד לכם ולהתוודות בפניכם, שאני מסתובב בתחושה, כמי שדמו מוקז וכמי שמאוים ודמו מוקז כמעט שבוע שבוע מעל הבמה הזאת. הבעיה עד עכשיו, שהמשטרה תפסה והיתה רגילה לתפוס, כשמדובר במחתרת י</w:t>
      </w:r>
      <w:r>
        <w:rPr>
          <w:rFonts w:hint="cs"/>
          <w:rtl/>
        </w:rPr>
        <w:t xml:space="preserve">הודית או בטרור יהודי, את אלה שמניחים את המטענים. היא מעולם לא הצליחה לשים יד, אולי גם לא התכוונה, על אלה שמסיתים, על אלה ששולחים אותם, בקריצת עין, באמירה כבויה, באמירה שמשתמעת, לפעמים באמירה שלא משתמעת. </w:t>
      </w:r>
    </w:p>
    <w:p w14:paraId="5DE1B3E3" w14:textId="77777777" w:rsidR="00000000" w:rsidRDefault="00364BE1">
      <w:pPr>
        <w:pStyle w:val="a0"/>
        <w:rPr>
          <w:rFonts w:hint="cs"/>
          <w:rtl/>
        </w:rPr>
      </w:pPr>
    </w:p>
    <w:p w14:paraId="36BF0453" w14:textId="77777777" w:rsidR="00000000" w:rsidRDefault="00364BE1">
      <w:pPr>
        <w:pStyle w:val="a0"/>
        <w:rPr>
          <w:rFonts w:hint="cs"/>
          <w:rtl/>
        </w:rPr>
      </w:pPr>
      <w:r>
        <w:rPr>
          <w:rFonts w:hint="cs"/>
          <w:rtl/>
        </w:rPr>
        <w:t>כאשר עמד במקומי לפני שבועיים שר, במקרה הזה השר גדעו</w:t>
      </w:r>
      <w:r>
        <w:rPr>
          <w:rFonts w:hint="cs"/>
          <w:rtl/>
        </w:rPr>
        <w:t>ן עזרא,  והטיח בי שאני רוצה לחסל את מדינת ישראל - מכיוון שיש לי דעה שונה מדעתו, ועל בסיסה נבחרתי לכנסת, במצע שעליו נבחרתי לכנסת - אז כאשר שר עומד כאן ואומר שאני רוצה לחסל את המדינה, הוא מקיז את דמי, הוא אחראי ישירות למטען שיונח מתחת לאוטו שלי בפעם הבאה. כא</w:t>
      </w:r>
      <w:r>
        <w:rPr>
          <w:rFonts w:hint="cs"/>
          <w:rtl/>
        </w:rPr>
        <w:t>שר עומד שר בממשלת ישראל ומטיח בי, שאני לא שונה, לא באופי ולא בגורל מהאופי ומהגורל ומהתכונות של מוחמד דיף, הוא שולח את המפגע הבא. כאשר מטיחים בי מעל במה זו, בי או בחברי הכנסת הערבים, שאנחנו שודדי קרקעות המדינה ואנחנו סכנה דמוגרפית, אז מכינים טיל למוחמד ברכה</w:t>
      </w:r>
      <w:r>
        <w:rPr>
          <w:rFonts w:hint="cs"/>
          <w:rtl/>
        </w:rPr>
        <w:t xml:space="preserve">, ושמים את אחמד טיבי ברשימה, שמים את עזמי בשארה ברשימה. </w:t>
      </w:r>
    </w:p>
    <w:p w14:paraId="5915BD77" w14:textId="77777777" w:rsidR="00000000" w:rsidRDefault="00364BE1">
      <w:pPr>
        <w:pStyle w:val="a0"/>
        <w:rPr>
          <w:rFonts w:hint="cs"/>
          <w:rtl/>
        </w:rPr>
      </w:pPr>
    </w:p>
    <w:p w14:paraId="32126BDA" w14:textId="77777777" w:rsidR="00000000" w:rsidRDefault="00364BE1">
      <w:pPr>
        <w:pStyle w:val="a0"/>
        <w:rPr>
          <w:rFonts w:hint="cs"/>
          <w:rtl/>
        </w:rPr>
      </w:pPr>
      <w:r>
        <w:rPr>
          <w:rFonts w:hint="cs"/>
          <w:rtl/>
        </w:rPr>
        <w:t>אנחנו לא יודעים במה מדובר. אני לא רואה שיש מקום לעשות הנחות. יש כאלה שמחפשים את ההנחות בדיבור על אנשים מעורערים בנפשם, אני חושב שיש אנשים מעורערים במוסריות שלהם כאשר מנסים לגרור את הוויכוח למקום אחר</w:t>
      </w:r>
      <w:r>
        <w:rPr>
          <w:rFonts w:hint="cs"/>
          <w:rtl/>
        </w:rPr>
        <w:t xml:space="preserve">. </w:t>
      </w:r>
    </w:p>
    <w:p w14:paraId="07C05A13" w14:textId="77777777" w:rsidR="00000000" w:rsidRDefault="00364BE1">
      <w:pPr>
        <w:pStyle w:val="a0"/>
        <w:rPr>
          <w:rFonts w:hint="cs"/>
          <w:rtl/>
        </w:rPr>
      </w:pPr>
    </w:p>
    <w:p w14:paraId="794C3023" w14:textId="77777777" w:rsidR="00000000" w:rsidRDefault="00364BE1">
      <w:pPr>
        <w:pStyle w:val="af1"/>
        <w:rPr>
          <w:rtl/>
        </w:rPr>
      </w:pPr>
      <w:r>
        <w:rPr>
          <w:rtl/>
        </w:rPr>
        <w:t>היו"ר אתי לבני:</w:t>
      </w:r>
    </w:p>
    <w:p w14:paraId="7ADFB97B" w14:textId="77777777" w:rsidR="00000000" w:rsidRDefault="00364BE1">
      <w:pPr>
        <w:pStyle w:val="a0"/>
        <w:rPr>
          <w:rtl/>
        </w:rPr>
      </w:pPr>
    </w:p>
    <w:p w14:paraId="73DB8CCE" w14:textId="77777777" w:rsidR="00000000" w:rsidRDefault="00364BE1">
      <w:pPr>
        <w:pStyle w:val="a0"/>
        <w:rPr>
          <w:rFonts w:hint="cs"/>
          <w:rtl/>
        </w:rPr>
      </w:pPr>
      <w:r>
        <w:rPr>
          <w:rFonts w:hint="cs"/>
          <w:rtl/>
        </w:rPr>
        <w:t xml:space="preserve">אנא סיים. בבקשה. </w:t>
      </w:r>
    </w:p>
    <w:p w14:paraId="48B5B50B" w14:textId="77777777" w:rsidR="00000000" w:rsidRDefault="00364BE1">
      <w:pPr>
        <w:pStyle w:val="a0"/>
        <w:rPr>
          <w:rFonts w:hint="cs"/>
          <w:rtl/>
        </w:rPr>
      </w:pPr>
    </w:p>
    <w:p w14:paraId="7DEF4AB9" w14:textId="77777777" w:rsidR="00000000" w:rsidRDefault="00364BE1">
      <w:pPr>
        <w:pStyle w:val="-"/>
        <w:rPr>
          <w:rtl/>
        </w:rPr>
      </w:pPr>
      <w:bookmarkStart w:id="388" w:name="FS000000542T10_03_2004_16_30_17"/>
      <w:bookmarkStart w:id="389" w:name="FS000000542T10_03_2004_16_30_21C"/>
      <w:bookmarkEnd w:id="388"/>
      <w:bookmarkEnd w:id="389"/>
      <w:r>
        <w:rPr>
          <w:rtl/>
        </w:rPr>
        <w:t>עסאם מח'ול (חד"ש-תע"ל):</w:t>
      </w:r>
    </w:p>
    <w:p w14:paraId="60129257" w14:textId="77777777" w:rsidR="00000000" w:rsidRDefault="00364BE1">
      <w:pPr>
        <w:pStyle w:val="a0"/>
        <w:rPr>
          <w:rFonts w:hint="cs"/>
          <w:rtl/>
        </w:rPr>
      </w:pPr>
    </w:p>
    <w:p w14:paraId="43850C9D" w14:textId="77777777" w:rsidR="00000000" w:rsidRDefault="00364BE1">
      <w:pPr>
        <w:pStyle w:val="a0"/>
        <w:rPr>
          <w:rFonts w:hint="cs"/>
          <w:rtl/>
        </w:rPr>
      </w:pPr>
      <w:r>
        <w:rPr>
          <w:rFonts w:hint="cs"/>
          <w:rtl/>
        </w:rPr>
        <w:t xml:space="preserve">גברתי היושבת-ראש, יש בעיה שתשתית הטרור היהודי, וכאן, מה שמאפיין את האנשים האלה, לא שהם יהודים אלא שהם פאשיסטים - - - </w:t>
      </w:r>
    </w:p>
    <w:p w14:paraId="6241CA49" w14:textId="77777777" w:rsidR="00000000" w:rsidRDefault="00364BE1">
      <w:pPr>
        <w:pStyle w:val="a0"/>
        <w:rPr>
          <w:rFonts w:hint="cs"/>
          <w:rtl/>
        </w:rPr>
      </w:pPr>
    </w:p>
    <w:p w14:paraId="10FA37E7" w14:textId="77777777" w:rsidR="00000000" w:rsidRDefault="00364BE1">
      <w:pPr>
        <w:pStyle w:val="af1"/>
        <w:rPr>
          <w:rtl/>
        </w:rPr>
      </w:pPr>
      <w:r>
        <w:rPr>
          <w:rtl/>
        </w:rPr>
        <w:t>היו"ר אתי לבני:</w:t>
      </w:r>
    </w:p>
    <w:p w14:paraId="6A3F432D" w14:textId="77777777" w:rsidR="00000000" w:rsidRDefault="00364BE1">
      <w:pPr>
        <w:pStyle w:val="a0"/>
        <w:rPr>
          <w:rtl/>
        </w:rPr>
      </w:pPr>
    </w:p>
    <w:p w14:paraId="18010046" w14:textId="77777777" w:rsidR="00000000" w:rsidRDefault="00364BE1">
      <w:pPr>
        <w:pStyle w:val="a0"/>
        <w:rPr>
          <w:rFonts w:hint="cs"/>
          <w:rtl/>
        </w:rPr>
      </w:pPr>
      <w:r>
        <w:rPr>
          <w:rFonts w:hint="cs"/>
          <w:rtl/>
        </w:rPr>
        <w:t xml:space="preserve">תודה רבה, אני נורא מבקשת לסיים. </w:t>
      </w:r>
    </w:p>
    <w:p w14:paraId="7974389F" w14:textId="77777777" w:rsidR="00000000" w:rsidRDefault="00364BE1">
      <w:pPr>
        <w:pStyle w:val="a0"/>
        <w:rPr>
          <w:rFonts w:hint="cs"/>
          <w:rtl/>
        </w:rPr>
      </w:pPr>
    </w:p>
    <w:p w14:paraId="7AAD18A1" w14:textId="77777777" w:rsidR="00000000" w:rsidRDefault="00364BE1">
      <w:pPr>
        <w:pStyle w:val="-"/>
        <w:rPr>
          <w:rtl/>
        </w:rPr>
      </w:pPr>
      <w:bookmarkStart w:id="390" w:name="FS000000542T10_03_2004_16_31_18C"/>
      <w:bookmarkEnd w:id="390"/>
      <w:r>
        <w:rPr>
          <w:rtl/>
        </w:rPr>
        <w:t>עסאם מח'ול (חד"ש-תע"ל</w:t>
      </w:r>
      <w:r>
        <w:rPr>
          <w:rtl/>
        </w:rPr>
        <w:t>):</w:t>
      </w:r>
    </w:p>
    <w:p w14:paraId="5D96D5D8" w14:textId="77777777" w:rsidR="00000000" w:rsidRDefault="00364BE1">
      <w:pPr>
        <w:pStyle w:val="a0"/>
        <w:rPr>
          <w:rtl/>
        </w:rPr>
      </w:pPr>
    </w:p>
    <w:p w14:paraId="7E9694F5" w14:textId="77777777" w:rsidR="00000000" w:rsidRDefault="00364BE1">
      <w:pPr>
        <w:pStyle w:val="a0"/>
        <w:rPr>
          <w:rFonts w:hint="cs"/>
          <w:rtl/>
        </w:rPr>
      </w:pPr>
      <w:r>
        <w:rPr>
          <w:rFonts w:hint="cs"/>
          <w:rtl/>
        </w:rPr>
        <w:t xml:space="preserve">גברתי, ביקשתי הודעה שיש בה את הנקודות שביקשתי ואני מתייחס אליהן אחת אחת. </w:t>
      </w:r>
    </w:p>
    <w:p w14:paraId="71DD84DF" w14:textId="77777777" w:rsidR="00000000" w:rsidRDefault="00364BE1">
      <w:pPr>
        <w:pStyle w:val="a0"/>
        <w:rPr>
          <w:rFonts w:hint="cs"/>
          <w:rtl/>
        </w:rPr>
      </w:pPr>
    </w:p>
    <w:p w14:paraId="5A3F413E" w14:textId="77777777" w:rsidR="00000000" w:rsidRDefault="00364BE1">
      <w:pPr>
        <w:pStyle w:val="af1"/>
        <w:rPr>
          <w:rtl/>
        </w:rPr>
      </w:pPr>
      <w:r>
        <w:rPr>
          <w:rtl/>
        </w:rPr>
        <w:t>היו"ר אתי לבני:</w:t>
      </w:r>
    </w:p>
    <w:p w14:paraId="47B6C675" w14:textId="77777777" w:rsidR="00000000" w:rsidRDefault="00364BE1">
      <w:pPr>
        <w:pStyle w:val="a0"/>
        <w:rPr>
          <w:rtl/>
        </w:rPr>
      </w:pPr>
    </w:p>
    <w:p w14:paraId="49E855AA" w14:textId="77777777" w:rsidR="00000000" w:rsidRDefault="00364BE1">
      <w:pPr>
        <w:pStyle w:val="a0"/>
        <w:rPr>
          <w:rFonts w:hint="cs"/>
          <w:rtl/>
        </w:rPr>
      </w:pPr>
      <w:r>
        <w:rPr>
          <w:rFonts w:hint="cs"/>
          <w:rtl/>
        </w:rPr>
        <w:t xml:space="preserve">הכול במסגרת הזמן והזמן תם. </w:t>
      </w:r>
    </w:p>
    <w:p w14:paraId="712B2875" w14:textId="77777777" w:rsidR="00000000" w:rsidRDefault="00364BE1">
      <w:pPr>
        <w:pStyle w:val="a0"/>
        <w:rPr>
          <w:rFonts w:hint="cs"/>
          <w:rtl/>
        </w:rPr>
      </w:pPr>
    </w:p>
    <w:p w14:paraId="1FBBF835" w14:textId="77777777" w:rsidR="00000000" w:rsidRDefault="00364BE1">
      <w:pPr>
        <w:pStyle w:val="-"/>
        <w:rPr>
          <w:rtl/>
        </w:rPr>
      </w:pPr>
      <w:bookmarkStart w:id="391" w:name="FS000000542T10_03_2004_15_49_18C"/>
      <w:bookmarkEnd w:id="391"/>
      <w:r>
        <w:rPr>
          <w:rtl/>
        </w:rPr>
        <w:t>עסאם מח'ול (חד"ש-תע"ל):</w:t>
      </w:r>
    </w:p>
    <w:p w14:paraId="092DCBB8" w14:textId="77777777" w:rsidR="00000000" w:rsidRDefault="00364BE1">
      <w:pPr>
        <w:pStyle w:val="a0"/>
        <w:rPr>
          <w:rtl/>
        </w:rPr>
      </w:pPr>
    </w:p>
    <w:p w14:paraId="3CED09BE" w14:textId="77777777" w:rsidR="00000000" w:rsidRDefault="00364BE1">
      <w:pPr>
        <w:pStyle w:val="a0"/>
        <w:rPr>
          <w:rFonts w:hint="cs"/>
          <w:rtl/>
        </w:rPr>
      </w:pPr>
      <w:r>
        <w:rPr>
          <w:rFonts w:hint="cs"/>
          <w:rtl/>
        </w:rPr>
        <w:t>התרעתי לא פעם מעל במה זו על הפאשיזציה של החיים הפוליטיים, של המערכת הפוליטית.  אנחנו מגלים היום שזאת לא הי</w:t>
      </w:r>
      <w:r>
        <w:rPr>
          <w:rFonts w:hint="cs"/>
          <w:rtl/>
        </w:rPr>
        <w:t xml:space="preserve">תה ססמה, זאת היתה קריאה נכונה של הכתובת על הקיר, והכתובת עדיין גדולה, כתובה בגדול על הקיר. </w:t>
      </w:r>
    </w:p>
    <w:p w14:paraId="6C9B84D4" w14:textId="77777777" w:rsidR="00000000" w:rsidRDefault="00364BE1">
      <w:pPr>
        <w:pStyle w:val="a0"/>
        <w:rPr>
          <w:rFonts w:hint="cs"/>
          <w:rtl/>
        </w:rPr>
      </w:pPr>
    </w:p>
    <w:p w14:paraId="2543ABCF" w14:textId="77777777" w:rsidR="00000000" w:rsidRDefault="00364BE1">
      <w:pPr>
        <w:pStyle w:val="af1"/>
        <w:rPr>
          <w:rtl/>
        </w:rPr>
      </w:pPr>
      <w:r>
        <w:rPr>
          <w:rtl/>
        </w:rPr>
        <w:t>היו"ר אתי לבני:</w:t>
      </w:r>
    </w:p>
    <w:p w14:paraId="3022E22B" w14:textId="77777777" w:rsidR="00000000" w:rsidRDefault="00364BE1">
      <w:pPr>
        <w:pStyle w:val="a0"/>
        <w:rPr>
          <w:rtl/>
        </w:rPr>
      </w:pPr>
    </w:p>
    <w:p w14:paraId="454B476A" w14:textId="77777777" w:rsidR="00000000" w:rsidRDefault="00364BE1">
      <w:pPr>
        <w:pStyle w:val="a0"/>
        <w:rPr>
          <w:rFonts w:hint="cs"/>
          <w:rtl/>
        </w:rPr>
      </w:pPr>
      <w:r>
        <w:rPr>
          <w:rFonts w:hint="cs"/>
          <w:rtl/>
        </w:rPr>
        <w:t xml:space="preserve">תודה רבה. </w:t>
      </w:r>
    </w:p>
    <w:p w14:paraId="73FF8565" w14:textId="77777777" w:rsidR="00000000" w:rsidRDefault="00364BE1">
      <w:pPr>
        <w:pStyle w:val="a0"/>
        <w:rPr>
          <w:rFonts w:hint="cs"/>
          <w:rtl/>
        </w:rPr>
      </w:pPr>
    </w:p>
    <w:p w14:paraId="2CAD765E" w14:textId="77777777" w:rsidR="00000000" w:rsidRDefault="00364BE1">
      <w:pPr>
        <w:pStyle w:val="-"/>
        <w:rPr>
          <w:rtl/>
        </w:rPr>
      </w:pPr>
      <w:r>
        <w:rPr>
          <w:rtl/>
        </w:rPr>
        <w:t>עסאם מח'ול (חד"ש-תע"ל):</w:t>
      </w:r>
    </w:p>
    <w:p w14:paraId="15A2C599" w14:textId="77777777" w:rsidR="00000000" w:rsidRDefault="00364BE1">
      <w:pPr>
        <w:pStyle w:val="a0"/>
        <w:rPr>
          <w:rFonts w:hint="cs"/>
          <w:rtl/>
        </w:rPr>
      </w:pPr>
    </w:p>
    <w:p w14:paraId="20834312" w14:textId="77777777" w:rsidR="00000000" w:rsidRDefault="00364BE1">
      <w:pPr>
        <w:pStyle w:val="af1"/>
        <w:spacing w:line="360" w:lineRule="auto"/>
        <w:ind w:firstLine="720"/>
        <w:rPr>
          <w:rFonts w:hint="cs"/>
          <w:b w:val="0"/>
          <w:bCs w:val="0"/>
          <w:u w:val="none"/>
          <w:rtl/>
        </w:rPr>
      </w:pPr>
      <w:r>
        <w:rPr>
          <w:rFonts w:hint="cs"/>
          <w:b w:val="0"/>
          <w:bCs w:val="0"/>
          <w:u w:val="none"/>
          <w:rtl/>
        </w:rPr>
        <w:t xml:space="preserve">אני רוצה לסיים בנקודה אחרונה. אני חושב שהכנסת לא עשתה את המוטל עליה, הייתי אומר שהאופוזיציה לא עשתה את המוטל </w:t>
      </w:r>
      <w:r>
        <w:rPr>
          <w:rFonts w:hint="cs"/>
          <w:b w:val="0"/>
          <w:bCs w:val="0"/>
          <w:u w:val="none"/>
          <w:rtl/>
        </w:rPr>
        <w:t>עליה. ראש האופוזיציה לא עשה את המוטל עליו כאשר הוא לא עמד כאן ולא מצא לנכון להעמיד את הכנסת על הרגליים האחוריות, מול ניסיון לפגוע בחברי כנסת, מול התארגנות פאשיסטית, שהמטרה שלה היא הכנסת, חברי הכנסת והדמוקרטיה. אם לא נצליח להגן על הדמוקרטיה היום, היא לא תצל</w:t>
      </w:r>
      <w:r>
        <w:rPr>
          <w:rFonts w:hint="cs"/>
          <w:b w:val="0"/>
          <w:bCs w:val="0"/>
          <w:u w:val="none"/>
          <w:rtl/>
        </w:rPr>
        <w:t>יח להגן על אף אחד מחר.</w:t>
      </w:r>
    </w:p>
    <w:p w14:paraId="66B0BDC3" w14:textId="77777777" w:rsidR="00000000" w:rsidRDefault="00364BE1">
      <w:pPr>
        <w:pStyle w:val="af1"/>
        <w:rPr>
          <w:rFonts w:hint="cs"/>
          <w:rtl/>
        </w:rPr>
      </w:pPr>
    </w:p>
    <w:p w14:paraId="256CD2D5" w14:textId="77777777" w:rsidR="00000000" w:rsidRDefault="00364BE1">
      <w:pPr>
        <w:pStyle w:val="af1"/>
        <w:rPr>
          <w:rtl/>
        </w:rPr>
      </w:pPr>
      <w:r>
        <w:rPr>
          <w:rtl/>
        </w:rPr>
        <w:t>היו"ר אתי לבני:</w:t>
      </w:r>
    </w:p>
    <w:p w14:paraId="5AE10BEB" w14:textId="77777777" w:rsidR="00000000" w:rsidRDefault="00364BE1">
      <w:pPr>
        <w:pStyle w:val="a0"/>
        <w:rPr>
          <w:rtl/>
        </w:rPr>
      </w:pPr>
    </w:p>
    <w:p w14:paraId="06932EB6" w14:textId="77777777" w:rsidR="00000000" w:rsidRDefault="00364BE1">
      <w:pPr>
        <w:pStyle w:val="a0"/>
        <w:rPr>
          <w:rtl/>
        </w:rPr>
      </w:pPr>
      <w:r>
        <w:rPr>
          <w:rFonts w:hint="cs"/>
          <w:rtl/>
        </w:rPr>
        <w:t xml:space="preserve">תודה רבה. </w:t>
      </w:r>
    </w:p>
    <w:p w14:paraId="5773A4A7" w14:textId="77777777" w:rsidR="00000000" w:rsidRDefault="00364BE1">
      <w:pPr>
        <w:pStyle w:val="a0"/>
        <w:rPr>
          <w:rtl/>
        </w:rPr>
      </w:pPr>
    </w:p>
    <w:p w14:paraId="0A807EC7" w14:textId="77777777" w:rsidR="00000000" w:rsidRDefault="00364BE1">
      <w:pPr>
        <w:pStyle w:val="a0"/>
        <w:rPr>
          <w:rFonts w:hint="cs"/>
          <w:rtl/>
        </w:rPr>
      </w:pPr>
    </w:p>
    <w:p w14:paraId="7E8C3F2D" w14:textId="77777777" w:rsidR="00000000" w:rsidRDefault="00364BE1">
      <w:pPr>
        <w:pStyle w:val="a2"/>
        <w:rPr>
          <w:rtl/>
        </w:rPr>
      </w:pPr>
    </w:p>
    <w:p w14:paraId="6560ABF7" w14:textId="77777777" w:rsidR="00000000" w:rsidRDefault="00364BE1">
      <w:pPr>
        <w:pStyle w:val="a2"/>
        <w:rPr>
          <w:rtl/>
        </w:rPr>
      </w:pPr>
      <w:bookmarkStart w:id="392" w:name="CS23898FI0023898T10_03_2004_23_13_07"/>
      <w:bookmarkStart w:id="393" w:name="_Toc71352067"/>
      <w:bookmarkEnd w:id="392"/>
      <w:r>
        <w:rPr>
          <w:rtl/>
        </w:rPr>
        <w:t>הצע</w:t>
      </w:r>
      <w:r>
        <w:rPr>
          <w:rFonts w:hint="cs"/>
          <w:rtl/>
        </w:rPr>
        <w:t>ות</w:t>
      </w:r>
      <w:r>
        <w:rPr>
          <w:rtl/>
        </w:rPr>
        <w:t xml:space="preserve"> לסדר</w:t>
      </w:r>
      <w:r>
        <w:rPr>
          <w:rFonts w:hint="cs"/>
          <w:rtl/>
        </w:rPr>
        <w:t>-</w:t>
      </w:r>
      <w:r>
        <w:rPr>
          <w:rtl/>
        </w:rPr>
        <w:t xml:space="preserve">היום </w:t>
      </w:r>
      <w:r>
        <w:rPr>
          <w:rFonts w:hint="cs"/>
          <w:rtl/>
        </w:rPr>
        <w:br/>
      </w:r>
      <w:r>
        <w:rPr>
          <w:rtl/>
        </w:rPr>
        <w:t>פעולות צה"ל ברצועת</w:t>
      </w:r>
      <w:r>
        <w:rPr>
          <w:rFonts w:hint="cs"/>
          <w:rtl/>
        </w:rPr>
        <w:t>-</w:t>
      </w:r>
      <w:r>
        <w:rPr>
          <w:rtl/>
        </w:rPr>
        <w:t>עזה</w:t>
      </w:r>
      <w:bookmarkEnd w:id="393"/>
    </w:p>
    <w:p w14:paraId="48B1FE11" w14:textId="77777777" w:rsidR="00000000" w:rsidRDefault="00364BE1">
      <w:pPr>
        <w:pStyle w:val="-0"/>
        <w:rPr>
          <w:rFonts w:hint="cs"/>
          <w:rtl/>
        </w:rPr>
      </w:pPr>
    </w:p>
    <w:p w14:paraId="6F6CBC1F" w14:textId="77777777" w:rsidR="00000000" w:rsidRDefault="00364BE1">
      <w:pPr>
        <w:pStyle w:val="af1"/>
        <w:rPr>
          <w:rtl/>
        </w:rPr>
      </w:pPr>
      <w:r>
        <w:rPr>
          <w:rtl/>
        </w:rPr>
        <w:t>היו"ר אתי לבני:</w:t>
      </w:r>
    </w:p>
    <w:p w14:paraId="3979EB52" w14:textId="77777777" w:rsidR="00000000" w:rsidRDefault="00364BE1">
      <w:pPr>
        <w:pStyle w:val="a0"/>
        <w:rPr>
          <w:rFonts w:hint="cs"/>
          <w:rtl/>
        </w:rPr>
      </w:pPr>
    </w:p>
    <w:p w14:paraId="15457E96" w14:textId="77777777" w:rsidR="00000000" w:rsidRDefault="00364BE1">
      <w:pPr>
        <w:pStyle w:val="a0"/>
        <w:rPr>
          <w:rFonts w:hint="cs"/>
          <w:rtl/>
        </w:rPr>
      </w:pPr>
      <w:r>
        <w:rPr>
          <w:rFonts w:hint="cs"/>
          <w:rtl/>
        </w:rPr>
        <w:t xml:space="preserve">אנחנו עוברים לנושא הבא, לא באותו עניין </w:t>
      </w:r>
      <w:r>
        <w:rPr>
          <w:rtl/>
        </w:rPr>
        <w:t>–</w:t>
      </w:r>
      <w:r>
        <w:rPr>
          <w:rFonts w:hint="cs"/>
          <w:rtl/>
        </w:rPr>
        <w:t xml:space="preserve"> הצעות לסדר-היום מס' 3010, 3015, 3028 ו-3034: פעולות צה"ל ברצועת-עזה. ראשון הדוברים, חבר הכנסת אחמד טיב</w:t>
      </w:r>
      <w:r>
        <w:rPr>
          <w:rFonts w:hint="cs"/>
          <w:rtl/>
        </w:rPr>
        <w:t xml:space="preserve">י, בבקשה. </w:t>
      </w:r>
    </w:p>
    <w:p w14:paraId="2615F325" w14:textId="77777777" w:rsidR="00000000" w:rsidRDefault="00364BE1">
      <w:pPr>
        <w:pStyle w:val="a0"/>
        <w:rPr>
          <w:rFonts w:hint="cs"/>
          <w:rtl/>
        </w:rPr>
      </w:pPr>
    </w:p>
    <w:p w14:paraId="331DA430" w14:textId="77777777" w:rsidR="00000000" w:rsidRDefault="00364BE1">
      <w:pPr>
        <w:pStyle w:val="a"/>
        <w:rPr>
          <w:rtl/>
        </w:rPr>
      </w:pPr>
      <w:bookmarkStart w:id="394" w:name="FS000000560T10_03_2004_16_24_30"/>
      <w:bookmarkStart w:id="395" w:name="_Toc71352068"/>
      <w:bookmarkEnd w:id="394"/>
      <w:r>
        <w:rPr>
          <w:rFonts w:hint="eastAsia"/>
          <w:rtl/>
        </w:rPr>
        <w:t>אחמד</w:t>
      </w:r>
      <w:r>
        <w:rPr>
          <w:rtl/>
        </w:rPr>
        <w:t xml:space="preserve"> טיבי (חד"ש-תע"ל):</w:t>
      </w:r>
      <w:bookmarkEnd w:id="395"/>
    </w:p>
    <w:p w14:paraId="1330A5CC" w14:textId="77777777" w:rsidR="00000000" w:rsidRDefault="00364BE1">
      <w:pPr>
        <w:pStyle w:val="a0"/>
        <w:rPr>
          <w:rFonts w:hint="cs"/>
          <w:rtl/>
        </w:rPr>
      </w:pPr>
    </w:p>
    <w:p w14:paraId="4C554D37" w14:textId="77777777" w:rsidR="00000000" w:rsidRDefault="00364BE1">
      <w:pPr>
        <w:pStyle w:val="a0"/>
        <w:rPr>
          <w:rFonts w:hint="cs"/>
          <w:rtl/>
        </w:rPr>
      </w:pPr>
      <w:r>
        <w:rPr>
          <w:rFonts w:hint="cs"/>
          <w:rtl/>
        </w:rPr>
        <w:t>גברתי היושבת-ראש, חברי חברי הכנסת, ילדים מתים אינם נראים טוב על זרי הניצחון של הגנרלים המנצחים, ולכן משווקת בעת האחרונה ובתדירות גוברת התשובה הניצחת: המנוולים האלה מסתתרים מאחורי גבם של הילדים. הכוונה היא לפלסטינים במחנה</w:t>
      </w:r>
      <w:r>
        <w:rPr>
          <w:rFonts w:hint="cs"/>
          <w:rtl/>
        </w:rPr>
        <w:t xml:space="preserve"> אל-בורייג'. את הנימוק הנתעב הזה, כתב ב. מיכאל באחד המאמרים המבריקים שלו, צריך להרוג כל אימת שהוא צץ. מי שמחדיר טורי שריון למחנה פליטים צפוף, צריך לדעת כי סופו להרוג ילדים. מי שמשליך פצצות, טילים ופגזים לעבר שכונות מאוכלסות ומחנות פליטים, צריך לדעת מראש שה</w:t>
      </w:r>
      <w:r>
        <w:rPr>
          <w:rFonts w:hint="cs"/>
          <w:rtl/>
        </w:rPr>
        <w:t>וא הורג ילדים.</w:t>
      </w:r>
    </w:p>
    <w:p w14:paraId="7F80031B" w14:textId="77777777" w:rsidR="00000000" w:rsidRDefault="00364BE1">
      <w:pPr>
        <w:pStyle w:val="a0"/>
        <w:rPr>
          <w:rFonts w:hint="cs"/>
          <w:rtl/>
        </w:rPr>
      </w:pPr>
    </w:p>
    <w:p w14:paraId="6D0411A0" w14:textId="77777777" w:rsidR="00000000" w:rsidRDefault="00364BE1">
      <w:pPr>
        <w:pStyle w:val="af0"/>
        <w:rPr>
          <w:rtl/>
        </w:rPr>
      </w:pPr>
      <w:r>
        <w:rPr>
          <w:rFonts w:hint="eastAsia"/>
          <w:rtl/>
        </w:rPr>
        <w:t>דניאל</w:t>
      </w:r>
      <w:r>
        <w:rPr>
          <w:rtl/>
        </w:rPr>
        <w:t xml:space="preserve"> בנלולו (הליכוד):</w:t>
      </w:r>
    </w:p>
    <w:p w14:paraId="502519D7" w14:textId="77777777" w:rsidR="00000000" w:rsidRDefault="00364BE1">
      <w:pPr>
        <w:pStyle w:val="a0"/>
        <w:rPr>
          <w:rFonts w:hint="cs"/>
          <w:rtl/>
        </w:rPr>
      </w:pPr>
    </w:p>
    <w:p w14:paraId="3A5D2A8B" w14:textId="77777777" w:rsidR="00000000" w:rsidRDefault="00364BE1">
      <w:pPr>
        <w:pStyle w:val="a0"/>
        <w:rPr>
          <w:rFonts w:hint="cs"/>
          <w:rtl/>
        </w:rPr>
      </w:pPr>
      <w:r>
        <w:rPr>
          <w:rFonts w:hint="cs"/>
          <w:rtl/>
        </w:rPr>
        <w:t>ומי שחופר מנהרות ומי ששומר על כל מיני פצצות?</w:t>
      </w:r>
    </w:p>
    <w:p w14:paraId="2335DD61" w14:textId="77777777" w:rsidR="00000000" w:rsidRDefault="00364BE1">
      <w:pPr>
        <w:pStyle w:val="a0"/>
        <w:rPr>
          <w:rFonts w:hint="cs"/>
          <w:rtl/>
        </w:rPr>
      </w:pPr>
    </w:p>
    <w:p w14:paraId="647AA5A2" w14:textId="77777777" w:rsidR="00000000" w:rsidRDefault="00364BE1">
      <w:pPr>
        <w:pStyle w:val="-"/>
        <w:rPr>
          <w:rtl/>
        </w:rPr>
      </w:pPr>
      <w:bookmarkStart w:id="396" w:name="FS000000560T10_03_2004_16_29_01C"/>
      <w:bookmarkEnd w:id="396"/>
      <w:r>
        <w:rPr>
          <w:rtl/>
        </w:rPr>
        <w:t>אחמד טיבי (חד"ש-תע"ל):</w:t>
      </w:r>
    </w:p>
    <w:p w14:paraId="5031180F" w14:textId="77777777" w:rsidR="00000000" w:rsidRDefault="00364BE1">
      <w:pPr>
        <w:pStyle w:val="a0"/>
        <w:rPr>
          <w:rtl/>
        </w:rPr>
      </w:pPr>
    </w:p>
    <w:p w14:paraId="0674D9FC" w14:textId="77777777" w:rsidR="00000000" w:rsidRDefault="00364BE1">
      <w:pPr>
        <w:pStyle w:val="a0"/>
        <w:rPr>
          <w:rFonts w:hint="cs"/>
          <w:rtl/>
        </w:rPr>
      </w:pPr>
      <w:r>
        <w:rPr>
          <w:rFonts w:hint="cs"/>
          <w:rtl/>
        </w:rPr>
        <w:t>אתה היום מחוץ להקשר לחלוטין. תן לי להשלים ואולי תבין.</w:t>
      </w:r>
    </w:p>
    <w:p w14:paraId="4BDB468D" w14:textId="77777777" w:rsidR="00000000" w:rsidRDefault="00364BE1">
      <w:pPr>
        <w:pStyle w:val="a0"/>
        <w:rPr>
          <w:rFonts w:hint="cs"/>
          <w:rtl/>
        </w:rPr>
      </w:pPr>
    </w:p>
    <w:p w14:paraId="362E7D4B" w14:textId="77777777" w:rsidR="00000000" w:rsidRDefault="00364BE1">
      <w:pPr>
        <w:pStyle w:val="af0"/>
        <w:rPr>
          <w:rtl/>
        </w:rPr>
      </w:pPr>
      <w:r>
        <w:rPr>
          <w:rFonts w:hint="eastAsia"/>
          <w:rtl/>
        </w:rPr>
        <w:t>דניאל</w:t>
      </w:r>
      <w:r>
        <w:rPr>
          <w:rtl/>
        </w:rPr>
        <w:t xml:space="preserve"> בנלולו (הליכוד):</w:t>
      </w:r>
    </w:p>
    <w:p w14:paraId="30897991" w14:textId="77777777" w:rsidR="00000000" w:rsidRDefault="00364BE1">
      <w:pPr>
        <w:pStyle w:val="a0"/>
        <w:rPr>
          <w:rFonts w:hint="cs"/>
          <w:rtl/>
        </w:rPr>
      </w:pPr>
    </w:p>
    <w:p w14:paraId="250988EB" w14:textId="77777777" w:rsidR="00000000" w:rsidRDefault="00364BE1">
      <w:pPr>
        <w:pStyle w:val="a0"/>
        <w:rPr>
          <w:rFonts w:hint="cs"/>
          <w:rtl/>
        </w:rPr>
      </w:pPr>
      <w:r>
        <w:rPr>
          <w:rFonts w:hint="cs"/>
          <w:rtl/>
        </w:rPr>
        <w:t>איפה אתה? דבר על המנהרות.</w:t>
      </w:r>
    </w:p>
    <w:p w14:paraId="79D65FA8" w14:textId="77777777" w:rsidR="00000000" w:rsidRDefault="00364BE1">
      <w:pPr>
        <w:pStyle w:val="a0"/>
        <w:rPr>
          <w:rFonts w:hint="cs"/>
          <w:rtl/>
        </w:rPr>
      </w:pPr>
    </w:p>
    <w:p w14:paraId="3020AA64" w14:textId="77777777" w:rsidR="00000000" w:rsidRDefault="00364BE1">
      <w:pPr>
        <w:pStyle w:val="af1"/>
        <w:rPr>
          <w:rtl/>
        </w:rPr>
      </w:pPr>
      <w:r>
        <w:rPr>
          <w:rtl/>
        </w:rPr>
        <w:t>היו"ר אתי לבני:</w:t>
      </w:r>
    </w:p>
    <w:p w14:paraId="703589A1" w14:textId="77777777" w:rsidR="00000000" w:rsidRDefault="00364BE1">
      <w:pPr>
        <w:pStyle w:val="a0"/>
        <w:rPr>
          <w:rtl/>
        </w:rPr>
      </w:pPr>
    </w:p>
    <w:p w14:paraId="50EDD462" w14:textId="77777777" w:rsidR="00000000" w:rsidRDefault="00364BE1">
      <w:pPr>
        <w:pStyle w:val="a0"/>
        <w:rPr>
          <w:rFonts w:hint="cs"/>
          <w:rtl/>
        </w:rPr>
      </w:pPr>
      <w:r>
        <w:rPr>
          <w:rFonts w:hint="cs"/>
          <w:rtl/>
        </w:rPr>
        <w:t>הוא יחליט על מה הוא מדב</w:t>
      </w:r>
      <w:r>
        <w:rPr>
          <w:rFonts w:hint="cs"/>
          <w:rtl/>
        </w:rPr>
        <w:t xml:space="preserve">ר. תן לו לסיים. </w:t>
      </w:r>
    </w:p>
    <w:p w14:paraId="4EF986D9" w14:textId="77777777" w:rsidR="00000000" w:rsidRDefault="00364BE1">
      <w:pPr>
        <w:pStyle w:val="a0"/>
        <w:rPr>
          <w:rFonts w:hint="cs"/>
          <w:rtl/>
        </w:rPr>
      </w:pPr>
    </w:p>
    <w:p w14:paraId="55B7051A" w14:textId="77777777" w:rsidR="00000000" w:rsidRDefault="00364BE1">
      <w:pPr>
        <w:pStyle w:val="-"/>
        <w:rPr>
          <w:rtl/>
        </w:rPr>
      </w:pPr>
      <w:bookmarkStart w:id="397" w:name="FS000000560T10_03_2004_16_30_08C"/>
      <w:bookmarkEnd w:id="397"/>
      <w:r>
        <w:rPr>
          <w:rtl/>
        </w:rPr>
        <w:t>אחמד טיבי (חד"ש-תע"ל):</w:t>
      </w:r>
    </w:p>
    <w:p w14:paraId="694BA137" w14:textId="77777777" w:rsidR="00000000" w:rsidRDefault="00364BE1">
      <w:pPr>
        <w:pStyle w:val="a0"/>
        <w:rPr>
          <w:rtl/>
        </w:rPr>
      </w:pPr>
    </w:p>
    <w:p w14:paraId="1574B4F7" w14:textId="77777777" w:rsidR="00000000" w:rsidRDefault="00364BE1">
      <w:pPr>
        <w:pStyle w:val="a0"/>
        <w:rPr>
          <w:rFonts w:hint="cs"/>
          <w:rtl/>
        </w:rPr>
      </w:pPr>
      <w:r>
        <w:rPr>
          <w:rFonts w:hint="cs"/>
          <w:rtl/>
        </w:rPr>
        <w:t>המבצע הזה, כפי שקראו לו כתבים צבאיים, מתואר על-ידי אחדים שהם יודעי עניין, כמבצע פרידה של תת-אלוף גדי שמני, מפקד אוגדת עזה, שסיים את תפקידו בימים אלה. מעין מפגן שרירים חגיגי ומהדהד לבל ייאמר, חלילה, שהוא עזב את הרצו</w:t>
      </w:r>
      <w:r>
        <w:rPr>
          <w:rFonts w:hint="cs"/>
          <w:rtl/>
        </w:rPr>
        <w:t>עה בלי לנצח. עוד ניצחון קטן אחד, 15 פלסטינים, מתוכם שלושה ילדים.</w:t>
      </w:r>
    </w:p>
    <w:p w14:paraId="394F367B" w14:textId="77777777" w:rsidR="00000000" w:rsidRDefault="00364BE1">
      <w:pPr>
        <w:pStyle w:val="a0"/>
        <w:rPr>
          <w:rFonts w:hint="cs"/>
          <w:rtl/>
        </w:rPr>
      </w:pPr>
    </w:p>
    <w:p w14:paraId="2EE9E2DA" w14:textId="77777777" w:rsidR="00000000" w:rsidRDefault="00364BE1">
      <w:pPr>
        <w:pStyle w:val="af0"/>
        <w:rPr>
          <w:rtl/>
        </w:rPr>
      </w:pPr>
      <w:r>
        <w:rPr>
          <w:rFonts w:hint="cs"/>
          <w:rtl/>
        </w:rPr>
        <w:t xml:space="preserve">סגן שר הביטחון </w:t>
      </w:r>
      <w:r>
        <w:rPr>
          <w:rtl/>
        </w:rPr>
        <w:t>זאב בוים:</w:t>
      </w:r>
    </w:p>
    <w:p w14:paraId="5DB09AB0" w14:textId="77777777" w:rsidR="00000000" w:rsidRDefault="00364BE1">
      <w:pPr>
        <w:pStyle w:val="a0"/>
        <w:rPr>
          <w:rtl/>
        </w:rPr>
      </w:pPr>
    </w:p>
    <w:p w14:paraId="5B2B3571" w14:textId="77777777" w:rsidR="00000000" w:rsidRDefault="00364BE1">
      <w:pPr>
        <w:pStyle w:val="a0"/>
        <w:rPr>
          <w:rFonts w:hint="cs"/>
          <w:rtl/>
        </w:rPr>
      </w:pPr>
      <w:r>
        <w:rPr>
          <w:rFonts w:hint="cs"/>
          <w:rtl/>
        </w:rPr>
        <w:t>זו הסתה. טיבי, תתבייש לך.</w:t>
      </w:r>
    </w:p>
    <w:p w14:paraId="23AE1249" w14:textId="77777777" w:rsidR="00000000" w:rsidRDefault="00364BE1">
      <w:pPr>
        <w:pStyle w:val="a0"/>
        <w:rPr>
          <w:rFonts w:hint="cs"/>
          <w:rtl/>
        </w:rPr>
      </w:pPr>
    </w:p>
    <w:p w14:paraId="68003303" w14:textId="77777777" w:rsidR="00000000" w:rsidRDefault="00364BE1">
      <w:pPr>
        <w:pStyle w:val="-"/>
        <w:rPr>
          <w:rtl/>
        </w:rPr>
      </w:pPr>
      <w:bookmarkStart w:id="398" w:name="FS000000560T10_03_2004_16_32_33C"/>
      <w:bookmarkEnd w:id="398"/>
      <w:r>
        <w:rPr>
          <w:rtl/>
        </w:rPr>
        <w:t>אחמד טיבי (חד"ש-תע"ל):</w:t>
      </w:r>
    </w:p>
    <w:p w14:paraId="6AB1F8A4" w14:textId="77777777" w:rsidR="00000000" w:rsidRDefault="00364BE1">
      <w:pPr>
        <w:pStyle w:val="a0"/>
        <w:rPr>
          <w:rtl/>
        </w:rPr>
      </w:pPr>
    </w:p>
    <w:p w14:paraId="489CA3C3" w14:textId="77777777" w:rsidR="00000000" w:rsidRDefault="00364BE1">
      <w:pPr>
        <w:pStyle w:val="a0"/>
        <w:rPr>
          <w:rFonts w:hint="cs"/>
          <w:rtl/>
        </w:rPr>
      </w:pPr>
      <w:r>
        <w:rPr>
          <w:rFonts w:hint="cs"/>
          <w:rtl/>
        </w:rPr>
        <w:t xml:space="preserve">אם יש בבית הזה לאחרונה מישהו שצריך להטמין את הראש 10 מטרים מתחת לאדמה בגלל התבטאויות, זה אתה. </w:t>
      </w:r>
    </w:p>
    <w:p w14:paraId="3C43572B" w14:textId="77777777" w:rsidR="00000000" w:rsidRDefault="00364BE1">
      <w:pPr>
        <w:pStyle w:val="af0"/>
        <w:rPr>
          <w:rFonts w:hint="cs"/>
          <w:rtl/>
        </w:rPr>
      </w:pPr>
    </w:p>
    <w:p w14:paraId="7E73D29A" w14:textId="77777777" w:rsidR="00000000" w:rsidRDefault="00364BE1">
      <w:pPr>
        <w:pStyle w:val="af0"/>
        <w:rPr>
          <w:rtl/>
        </w:rPr>
      </w:pPr>
      <w:r>
        <w:rPr>
          <w:rFonts w:hint="cs"/>
          <w:rtl/>
        </w:rPr>
        <w:t xml:space="preserve">סגן שר הביטחון </w:t>
      </w:r>
      <w:r>
        <w:rPr>
          <w:rtl/>
        </w:rPr>
        <w:t>זא</w:t>
      </w:r>
      <w:r>
        <w:rPr>
          <w:rtl/>
        </w:rPr>
        <w:t>ב בוים:</w:t>
      </w:r>
    </w:p>
    <w:p w14:paraId="3C6350D0" w14:textId="77777777" w:rsidR="00000000" w:rsidRDefault="00364BE1">
      <w:pPr>
        <w:pStyle w:val="a0"/>
        <w:rPr>
          <w:rFonts w:hint="cs"/>
          <w:rtl/>
        </w:rPr>
      </w:pPr>
    </w:p>
    <w:p w14:paraId="49200092" w14:textId="77777777" w:rsidR="00000000" w:rsidRDefault="00364BE1">
      <w:pPr>
        <w:pStyle w:val="a0"/>
        <w:rPr>
          <w:rFonts w:hint="cs"/>
          <w:rtl/>
        </w:rPr>
      </w:pPr>
      <w:r>
        <w:rPr>
          <w:rFonts w:hint="cs"/>
          <w:rtl/>
        </w:rPr>
        <w:t>אתה אל תטיף לי מוסר.</w:t>
      </w:r>
    </w:p>
    <w:p w14:paraId="6BC2C60A" w14:textId="77777777" w:rsidR="00000000" w:rsidRDefault="00364BE1">
      <w:pPr>
        <w:pStyle w:val="a0"/>
        <w:rPr>
          <w:rFonts w:hint="cs"/>
          <w:rtl/>
        </w:rPr>
      </w:pPr>
    </w:p>
    <w:p w14:paraId="2A346824" w14:textId="77777777" w:rsidR="00000000" w:rsidRDefault="00364BE1">
      <w:pPr>
        <w:pStyle w:val="-"/>
        <w:rPr>
          <w:rtl/>
        </w:rPr>
      </w:pPr>
      <w:bookmarkStart w:id="399" w:name="FS000000560T10_03_2004_16_35_01C"/>
      <w:bookmarkEnd w:id="399"/>
      <w:r>
        <w:rPr>
          <w:rtl/>
        </w:rPr>
        <w:t>אחמד טיבי (חד"ש-תע"ל):</w:t>
      </w:r>
    </w:p>
    <w:p w14:paraId="378C0652" w14:textId="77777777" w:rsidR="00000000" w:rsidRDefault="00364BE1">
      <w:pPr>
        <w:pStyle w:val="a0"/>
        <w:rPr>
          <w:rtl/>
        </w:rPr>
      </w:pPr>
    </w:p>
    <w:p w14:paraId="11DB3815" w14:textId="77777777" w:rsidR="00000000" w:rsidRDefault="00364BE1">
      <w:pPr>
        <w:pStyle w:val="a0"/>
        <w:ind w:firstLine="720"/>
        <w:rPr>
          <w:rFonts w:hint="cs"/>
          <w:rtl/>
        </w:rPr>
      </w:pPr>
      <w:r>
        <w:rPr>
          <w:rFonts w:hint="cs"/>
          <w:rtl/>
        </w:rPr>
        <w:t>אתה התבטאת בצורה שביישה את העם היהודי כולו, כך אמרו חבריך. אתה טענת שהערבים הם טרוריסטים בגלל פגם גנטי. קשה לך להתווכח עם עובדות. נהרגו ילדים. אפילו דוברת צה"ל, שמשקרת כל שני וחמישי, הודתה שנהרגו ילדים</w:t>
      </w:r>
      <w:r>
        <w:rPr>
          <w:rFonts w:hint="cs"/>
          <w:rtl/>
        </w:rPr>
        <w:t>.</w:t>
      </w:r>
    </w:p>
    <w:p w14:paraId="22032B43" w14:textId="77777777" w:rsidR="00000000" w:rsidRDefault="00364BE1">
      <w:pPr>
        <w:pStyle w:val="a0"/>
        <w:ind w:firstLine="0"/>
        <w:rPr>
          <w:rFonts w:hint="cs"/>
          <w:rtl/>
        </w:rPr>
      </w:pPr>
    </w:p>
    <w:p w14:paraId="6E9F7491" w14:textId="77777777" w:rsidR="00000000" w:rsidRDefault="00364BE1">
      <w:pPr>
        <w:pStyle w:val="af0"/>
        <w:rPr>
          <w:rtl/>
        </w:rPr>
      </w:pPr>
      <w:r>
        <w:rPr>
          <w:rFonts w:hint="cs"/>
          <w:rtl/>
        </w:rPr>
        <w:t xml:space="preserve">סגן שר הביטחון </w:t>
      </w:r>
      <w:r>
        <w:rPr>
          <w:rtl/>
        </w:rPr>
        <w:t>זאב בוים:</w:t>
      </w:r>
    </w:p>
    <w:p w14:paraId="7647C699" w14:textId="77777777" w:rsidR="00000000" w:rsidRDefault="00364BE1">
      <w:pPr>
        <w:pStyle w:val="a0"/>
        <w:ind w:firstLine="0"/>
        <w:rPr>
          <w:rFonts w:hint="cs"/>
          <w:rtl/>
        </w:rPr>
      </w:pPr>
    </w:p>
    <w:p w14:paraId="3A9AD963" w14:textId="77777777" w:rsidR="00000000" w:rsidRDefault="00364BE1">
      <w:pPr>
        <w:pStyle w:val="a0"/>
        <w:ind w:firstLine="0"/>
        <w:rPr>
          <w:rFonts w:hint="cs"/>
          <w:rtl/>
        </w:rPr>
      </w:pPr>
      <w:r>
        <w:rPr>
          <w:rFonts w:hint="cs"/>
          <w:rtl/>
        </w:rPr>
        <w:tab/>
        <w:t>אילו עובדות?</w:t>
      </w:r>
    </w:p>
    <w:p w14:paraId="619283E7" w14:textId="77777777" w:rsidR="00000000" w:rsidRDefault="00364BE1">
      <w:pPr>
        <w:pStyle w:val="a0"/>
        <w:ind w:firstLine="0"/>
        <w:rPr>
          <w:rFonts w:hint="cs"/>
          <w:rtl/>
        </w:rPr>
      </w:pPr>
    </w:p>
    <w:p w14:paraId="4CDB260F" w14:textId="77777777" w:rsidR="00000000" w:rsidRDefault="00364BE1">
      <w:pPr>
        <w:pStyle w:val="af0"/>
        <w:rPr>
          <w:rtl/>
        </w:rPr>
      </w:pPr>
      <w:r>
        <w:rPr>
          <w:rFonts w:hint="eastAsia"/>
          <w:rtl/>
        </w:rPr>
        <w:t>זהבה</w:t>
      </w:r>
      <w:r>
        <w:rPr>
          <w:rtl/>
        </w:rPr>
        <w:t xml:space="preserve"> גלאון (מרצ):</w:t>
      </w:r>
    </w:p>
    <w:p w14:paraId="0E4FF1EE" w14:textId="77777777" w:rsidR="00000000" w:rsidRDefault="00364BE1">
      <w:pPr>
        <w:pStyle w:val="a0"/>
        <w:rPr>
          <w:rFonts w:hint="cs"/>
          <w:rtl/>
        </w:rPr>
      </w:pPr>
    </w:p>
    <w:p w14:paraId="2C010131" w14:textId="77777777" w:rsidR="00000000" w:rsidRDefault="00364BE1">
      <w:pPr>
        <w:pStyle w:val="a0"/>
        <w:rPr>
          <w:rFonts w:hint="cs"/>
          <w:rtl/>
        </w:rPr>
      </w:pPr>
      <w:r>
        <w:rPr>
          <w:rFonts w:hint="cs"/>
          <w:rtl/>
        </w:rPr>
        <w:t>הוא סגן שר ויש לו הזדמנות אחר כך לעלות לדוכן. למה הוא מפריע לו?</w:t>
      </w:r>
    </w:p>
    <w:p w14:paraId="3D978473" w14:textId="77777777" w:rsidR="00000000" w:rsidRDefault="00364BE1">
      <w:pPr>
        <w:pStyle w:val="a0"/>
        <w:rPr>
          <w:rFonts w:hint="cs"/>
          <w:rtl/>
        </w:rPr>
      </w:pPr>
    </w:p>
    <w:p w14:paraId="78C10CD6" w14:textId="77777777" w:rsidR="00000000" w:rsidRDefault="00364BE1">
      <w:pPr>
        <w:pStyle w:val="af0"/>
        <w:rPr>
          <w:rtl/>
        </w:rPr>
      </w:pPr>
      <w:r>
        <w:rPr>
          <w:rFonts w:hint="cs"/>
          <w:rtl/>
        </w:rPr>
        <w:t xml:space="preserve">סגן שר הביטחון </w:t>
      </w:r>
      <w:r>
        <w:rPr>
          <w:rtl/>
        </w:rPr>
        <w:t>זאב בוים:</w:t>
      </w:r>
    </w:p>
    <w:p w14:paraId="21165E83" w14:textId="77777777" w:rsidR="00000000" w:rsidRDefault="00364BE1">
      <w:pPr>
        <w:pStyle w:val="a0"/>
        <w:rPr>
          <w:rFonts w:hint="cs"/>
          <w:rtl/>
        </w:rPr>
      </w:pPr>
    </w:p>
    <w:p w14:paraId="7234894D" w14:textId="77777777" w:rsidR="00000000" w:rsidRDefault="00364BE1">
      <w:pPr>
        <w:pStyle w:val="a0"/>
        <w:rPr>
          <w:rFonts w:hint="cs"/>
          <w:rtl/>
        </w:rPr>
      </w:pPr>
      <w:r>
        <w:rPr>
          <w:rFonts w:hint="cs"/>
          <w:rtl/>
        </w:rPr>
        <w:t xml:space="preserve">מי את שאת מסדרת את הכנסת? יש לך איזה מעמד לסדר? </w:t>
      </w:r>
    </w:p>
    <w:p w14:paraId="64843446" w14:textId="77777777" w:rsidR="00000000" w:rsidRDefault="00364BE1">
      <w:pPr>
        <w:pStyle w:val="af1"/>
        <w:rPr>
          <w:rtl/>
        </w:rPr>
      </w:pPr>
    </w:p>
    <w:p w14:paraId="3ED65173" w14:textId="77777777" w:rsidR="00000000" w:rsidRDefault="00364BE1">
      <w:pPr>
        <w:pStyle w:val="af1"/>
        <w:rPr>
          <w:rtl/>
        </w:rPr>
      </w:pPr>
      <w:r>
        <w:rPr>
          <w:rtl/>
        </w:rPr>
        <w:t>היו"ר אתי לבני:</w:t>
      </w:r>
    </w:p>
    <w:p w14:paraId="3EFF7175" w14:textId="77777777" w:rsidR="00000000" w:rsidRDefault="00364BE1">
      <w:pPr>
        <w:pStyle w:val="a0"/>
        <w:rPr>
          <w:rtl/>
        </w:rPr>
      </w:pPr>
    </w:p>
    <w:p w14:paraId="68B076AF" w14:textId="77777777" w:rsidR="00000000" w:rsidRDefault="00364BE1">
      <w:pPr>
        <w:pStyle w:val="a0"/>
        <w:rPr>
          <w:rFonts w:hint="cs"/>
          <w:rtl/>
        </w:rPr>
      </w:pPr>
      <w:r>
        <w:rPr>
          <w:rFonts w:hint="cs"/>
          <w:rtl/>
        </w:rPr>
        <w:t>סגן השר, אני מבקשת ממך, תן לו לסיים</w:t>
      </w:r>
      <w:r>
        <w:rPr>
          <w:rFonts w:hint="cs"/>
          <w:rtl/>
        </w:rPr>
        <w:t>.</w:t>
      </w:r>
    </w:p>
    <w:p w14:paraId="54C607F7" w14:textId="77777777" w:rsidR="00000000" w:rsidRDefault="00364BE1">
      <w:pPr>
        <w:pStyle w:val="af0"/>
        <w:rPr>
          <w:rFonts w:hint="cs"/>
          <w:rtl/>
        </w:rPr>
      </w:pPr>
    </w:p>
    <w:p w14:paraId="4C2C7A41" w14:textId="77777777" w:rsidR="00000000" w:rsidRDefault="00364BE1">
      <w:pPr>
        <w:pStyle w:val="af0"/>
        <w:rPr>
          <w:rFonts w:hint="cs"/>
          <w:rtl/>
        </w:rPr>
      </w:pPr>
    </w:p>
    <w:p w14:paraId="615ADC30" w14:textId="77777777" w:rsidR="00000000" w:rsidRDefault="00364BE1">
      <w:pPr>
        <w:pStyle w:val="af0"/>
        <w:rPr>
          <w:rtl/>
        </w:rPr>
      </w:pPr>
      <w:r>
        <w:rPr>
          <w:rFonts w:hint="eastAsia"/>
          <w:rtl/>
        </w:rPr>
        <w:t>זהבה</w:t>
      </w:r>
      <w:r>
        <w:rPr>
          <w:rtl/>
        </w:rPr>
        <w:t xml:space="preserve"> גלאון (מרצ):</w:t>
      </w:r>
    </w:p>
    <w:p w14:paraId="75BE0FB3" w14:textId="77777777" w:rsidR="00000000" w:rsidRDefault="00364BE1">
      <w:pPr>
        <w:pStyle w:val="a0"/>
        <w:rPr>
          <w:rFonts w:hint="cs"/>
          <w:rtl/>
        </w:rPr>
      </w:pPr>
    </w:p>
    <w:p w14:paraId="176D464F" w14:textId="77777777" w:rsidR="00000000" w:rsidRDefault="00364BE1">
      <w:pPr>
        <w:pStyle w:val="a0"/>
        <w:rPr>
          <w:rFonts w:hint="cs"/>
          <w:rtl/>
        </w:rPr>
      </w:pPr>
      <w:r>
        <w:rPr>
          <w:rFonts w:hint="cs"/>
          <w:rtl/>
        </w:rPr>
        <w:t>אתה יכול אחר כך לעלות לדוכן.</w:t>
      </w:r>
    </w:p>
    <w:p w14:paraId="562EF6FA" w14:textId="77777777" w:rsidR="00000000" w:rsidRDefault="00364BE1">
      <w:pPr>
        <w:pStyle w:val="a0"/>
        <w:rPr>
          <w:rFonts w:hint="cs"/>
          <w:rtl/>
        </w:rPr>
      </w:pPr>
    </w:p>
    <w:p w14:paraId="62C5AA16" w14:textId="77777777" w:rsidR="00000000" w:rsidRDefault="00364BE1">
      <w:pPr>
        <w:pStyle w:val="af1"/>
        <w:rPr>
          <w:rtl/>
        </w:rPr>
      </w:pPr>
      <w:r>
        <w:rPr>
          <w:rtl/>
        </w:rPr>
        <w:t>היו"ר אתי לבני:</w:t>
      </w:r>
    </w:p>
    <w:p w14:paraId="541B02F4" w14:textId="77777777" w:rsidR="00000000" w:rsidRDefault="00364BE1">
      <w:pPr>
        <w:pStyle w:val="a0"/>
        <w:rPr>
          <w:rtl/>
        </w:rPr>
      </w:pPr>
    </w:p>
    <w:p w14:paraId="2B4D393D" w14:textId="77777777" w:rsidR="00000000" w:rsidRDefault="00364BE1">
      <w:pPr>
        <w:pStyle w:val="a0"/>
        <w:rPr>
          <w:rFonts w:hint="cs"/>
          <w:rtl/>
        </w:rPr>
      </w:pPr>
      <w:r>
        <w:rPr>
          <w:rFonts w:hint="cs"/>
          <w:rtl/>
        </w:rPr>
        <w:t xml:space="preserve">חברת הכנסת גלאון, אני אוציא אותך. </w:t>
      </w:r>
    </w:p>
    <w:p w14:paraId="4C999088" w14:textId="77777777" w:rsidR="00000000" w:rsidRDefault="00364BE1">
      <w:pPr>
        <w:pStyle w:val="a0"/>
        <w:rPr>
          <w:rFonts w:hint="cs"/>
          <w:rtl/>
        </w:rPr>
      </w:pPr>
    </w:p>
    <w:p w14:paraId="3A4A942A" w14:textId="77777777" w:rsidR="00000000" w:rsidRDefault="00364BE1">
      <w:pPr>
        <w:pStyle w:val="af0"/>
        <w:rPr>
          <w:rtl/>
        </w:rPr>
      </w:pPr>
      <w:r>
        <w:rPr>
          <w:rFonts w:hint="eastAsia"/>
          <w:rtl/>
        </w:rPr>
        <w:t>זהבה</w:t>
      </w:r>
      <w:r>
        <w:rPr>
          <w:rtl/>
        </w:rPr>
        <w:t xml:space="preserve"> גלאון (מרצ):</w:t>
      </w:r>
    </w:p>
    <w:p w14:paraId="5A22D22B" w14:textId="77777777" w:rsidR="00000000" w:rsidRDefault="00364BE1">
      <w:pPr>
        <w:pStyle w:val="a0"/>
        <w:rPr>
          <w:rFonts w:hint="cs"/>
          <w:rtl/>
        </w:rPr>
      </w:pPr>
    </w:p>
    <w:p w14:paraId="04E59D55" w14:textId="77777777" w:rsidR="00000000" w:rsidRDefault="00364BE1">
      <w:pPr>
        <w:pStyle w:val="a0"/>
        <w:rPr>
          <w:rFonts w:hint="cs"/>
          <w:rtl/>
        </w:rPr>
      </w:pPr>
      <w:r>
        <w:rPr>
          <w:rFonts w:hint="cs"/>
          <w:rtl/>
        </w:rPr>
        <w:t xml:space="preserve">תוציאי אותו. אל תפני אלי. </w:t>
      </w:r>
    </w:p>
    <w:p w14:paraId="77D173F5" w14:textId="77777777" w:rsidR="00000000" w:rsidRDefault="00364BE1">
      <w:pPr>
        <w:pStyle w:val="a0"/>
        <w:rPr>
          <w:rFonts w:hint="cs"/>
          <w:rtl/>
        </w:rPr>
      </w:pPr>
    </w:p>
    <w:p w14:paraId="395A730B" w14:textId="77777777" w:rsidR="00000000" w:rsidRDefault="00364BE1">
      <w:pPr>
        <w:pStyle w:val="af1"/>
        <w:rPr>
          <w:rtl/>
        </w:rPr>
      </w:pPr>
      <w:r>
        <w:rPr>
          <w:rtl/>
        </w:rPr>
        <w:t>היו"ר אתי לבני:</w:t>
      </w:r>
    </w:p>
    <w:p w14:paraId="5DFC3C58" w14:textId="77777777" w:rsidR="00000000" w:rsidRDefault="00364BE1">
      <w:pPr>
        <w:pStyle w:val="a0"/>
        <w:rPr>
          <w:rtl/>
        </w:rPr>
      </w:pPr>
    </w:p>
    <w:p w14:paraId="30A3E385" w14:textId="77777777" w:rsidR="00000000" w:rsidRDefault="00364BE1">
      <w:pPr>
        <w:pStyle w:val="a0"/>
        <w:ind w:firstLine="720"/>
        <w:rPr>
          <w:rFonts w:hint="cs"/>
          <w:rtl/>
        </w:rPr>
      </w:pPr>
      <w:r>
        <w:rPr>
          <w:rFonts w:hint="cs"/>
          <w:rtl/>
        </w:rPr>
        <w:t>תני לחבר הכנסת טיבי לסיים, בבקשה.</w:t>
      </w:r>
    </w:p>
    <w:p w14:paraId="1A5C4035" w14:textId="77777777" w:rsidR="00000000" w:rsidRDefault="00364BE1">
      <w:pPr>
        <w:pStyle w:val="a0"/>
        <w:rPr>
          <w:rFonts w:hint="cs"/>
          <w:rtl/>
        </w:rPr>
      </w:pPr>
    </w:p>
    <w:p w14:paraId="6017F164" w14:textId="77777777" w:rsidR="00000000" w:rsidRDefault="00364BE1">
      <w:pPr>
        <w:pStyle w:val="af0"/>
        <w:rPr>
          <w:rtl/>
        </w:rPr>
      </w:pPr>
      <w:r>
        <w:rPr>
          <w:rFonts w:hint="eastAsia"/>
          <w:rtl/>
        </w:rPr>
        <w:t>זהבה</w:t>
      </w:r>
      <w:r>
        <w:rPr>
          <w:rtl/>
        </w:rPr>
        <w:t xml:space="preserve"> גלאון (מרצ):</w:t>
      </w:r>
    </w:p>
    <w:p w14:paraId="119475C1" w14:textId="77777777" w:rsidR="00000000" w:rsidRDefault="00364BE1">
      <w:pPr>
        <w:pStyle w:val="a0"/>
        <w:rPr>
          <w:rFonts w:hint="cs"/>
          <w:rtl/>
        </w:rPr>
      </w:pPr>
    </w:p>
    <w:p w14:paraId="07761A39" w14:textId="77777777" w:rsidR="00000000" w:rsidRDefault="00364BE1">
      <w:pPr>
        <w:pStyle w:val="a0"/>
        <w:rPr>
          <w:rFonts w:hint="cs"/>
          <w:rtl/>
        </w:rPr>
      </w:pPr>
      <w:r>
        <w:rPr>
          <w:rFonts w:hint="cs"/>
          <w:rtl/>
        </w:rPr>
        <w:t>תעירי לסגן השר על החוצפה שלו.</w:t>
      </w:r>
    </w:p>
    <w:p w14:paraId="58D8BD85" w14:textId="77777777" w:rsidR="00000000" w:rsidRDefault="00364BE1">
      <w:pPr>
        <w:pStyle w:val="a0"/>
        <w:rPr>
          <w:rFonts w:hint="cs"/>
          <w:rtl/>
        </w:rPr>
      </w:pPr>
    </w:p>
    <w:p w14:paraId="0DEB75BB" w14:textId="77777777" w:rsidR="00000000" w:rsidRDefault="00364BE1">
      <w:pPr>
        <w:pStyle w:val="af0"/>
        <w:rPr>
          <w:rtl/>
        </w:rPr>
      </w:pPr>
      <w:r>
        <w:rPr>
          <w:rFonts w:hint="cs"/>
          <w:rtl/>
        </w:rPr>
        <w:t>ס</w:t>
      </w:r>
      <w:r>
        <w:rPr>
          <w:rFonts w:hint="cs"/>
          <w:rtl/>
        </w:rPr>
        <w:t xml:space="preserve">גן שר הביטחון </w:t>
      </w:r>
      <w:r>
        <w:rPr>
          <w:rtl/>
        </w:rPr>
        <w:t>זאב בוים:</w:t>
      </w:r>
    </w:p>
    <w:p w14:paraId="1D103551" w14:textId="77777777" w:rsidR="00000000" w:rsidRDefault="00364BE1">
      <w:pPr>
        <w:pStyle w:val="a0"/>
        <w:rPr>
          <w:rFonts w:hint="cs"/>
          <w:rtl/>
        </w:rPr>
      </w:pPr>
    </w:p>
    <w:p w14:paraId="11DA289D" w14:textId="77777777" w:rsidR="00000000" w:rsidRDefault="00364BE1">
      <w:pPr>
        <w:pStyle w:val="a0"/>
        <w:rPr>
          <w:rFonts w:hint="cs"/>
          <w:rtl/>
        </w:rPr>
      </w:pPr>
      <w:r>
        <w:rPr>
          <w:rFonts w:hint="cs"/>
          <w:rtl/>
        </w:rPr>
        <w:t>איזו חוצפה?</w:t>
      </w:r>
    </w:p>
    <w:p w14:paraId="7954CDBF" w14:textId="77777777" w:rsidR="00000000" w:rsidRDefault="00364BE1">
      <w:pPr>
        <w:pStyle w:val="a0"/>
        <w:rPr>
          <w:rFonts w:hint="cs"/>
          <w:rtl/>
        </w:rPr>
      </w:pPr>
    </w:p>
    <w:p w14:paraId="456619DD" w14:textId="77777777" w:rsidR="00000000" w:rsidRDefault="00364BE1">
      <w:pPr>
        <w:pStyle w:val="af0"/>
        <w:rPr>
          <w:rtl/>
        </w:rPr>
      </w:pPr>
      <w:r>
        <w:rPr>
          <w:rFonts w:hint="eastAsia"/>
          <w:rtl/>
        </w:rPr>
        <w:t>זהבה</w:t>
      </w:r>
      <w:r>
        <w:rPr>
          <w:rtl/>
        </w:rPr>
        <w:t xml:space="preserve"> גלאון (מרצ):</w:t>
      </w:r>
    </w:p>
    <w:p w14:paraId="78FB0853" w14:textId="77777777" w:rsidR="00000000" w:rsidRDefault="00364BE1">
      <w:pPr>
        <w:pStyle w:val="a0"/>
        <w:rPr>
          <w:rFonts w:hint="cs"/>
          <w:rtl/>
        </w:rPr>
      </w:pPr>
    </w:p>
    <w:p w14:paraId="517B5E93" w14:textId="77777777" w:rsidR="00000000" w:rsidRDefault="00364BE1">
      <w:pPr>
        <w:pStyle w:val="a0"/>
        <w:rPr>
          <w:rFonts w:hint="cs"/>
          <w:rtl/>
        </w:rPr>
      </w:pPr>
      <w:r>
        <w:rPr>
          <w:rFonts w:hint="cs"/>
          <w:rtl/>
        </w:rPr>
        <w:t>אתה חצוף.</w:t>
      </w:r>
    </w:p>
    <w:p w14:paraId="04E80226" w14:textId="77777777" w:rsidR="00000000" w:rsidRDefault="00364BE1">
      <w:pPr>
        <w:pStyle w:val="a0"/>
        <w:rPr>
          <w:rFonts w:hint="cs"/>
          <w:rtl/>
        </w:rPr>
      </w:pPr>
    </w:p>
    <w:p w14:paraId="53A72FFD" w14:textId="77777777" w:rsidR="00000000" w:rsidRDefault="00364BE1">
      <w:pPr>
        <w:pStyle w:val="af1"/>
        <w:rPr>
          <w:rtl/>
        </w:rPr>
      </w:pPr>
      <w:r>
        <w:rPr>
          <w:rtl/>
        </w:rPr>
        <w:t>היו"ר אתי לבני:</w:t>
      </w:r>
    </w:p>
    <w:p w14:paraId="4FE8E1FD" w14:textId="77777777" w:rsidR="00000000" w:rsidRDefault="00364BE1">
      <w:pPr>
        <w:pStyle w:val="a0"/>
        <w:rPr>
          <w:rtl/>
        </w:rPr>
      </w:pPr>
    </w:p>
    <w:p w14:paraId="34328206" w14:textId="77777777" w:rsidR="00000000" w:rsidRDefault="00364BE1">
      <w:pPr>
        <w:pStyle w:val="a0"/>
        <w:rPr>
          <w:rFonts w:hint="cs"/>
          <w:rtl/>
        </w:rPr>
      </w:pPr>
      <w:r>
        <w:rPr>
          <w:rFonts w:hint="cs"/>
          <w:rtl/>
        </w:rPr>
        <w:t>סגן השר בוים, תסיים את הוויכוח אתה. יש לך זמן לענות עכשיו. אתה מייד עולה לענות. כל דבריך ייאמרו על הדוכן.</w:t>
      </w:r>
    </w:p>
    <w:p w14:paraId="10B2F53A" w14:textId="77777777" w:rsidR="00000000" w:rsidRDefault="00364BE1">
      <w:pPr>
        <w:pStyle w:val="a0"/>
        <w:rPr>
          <w:rFonts w:hint="cs"/>
          <w:rtl/>
        </w:rPr>
      </w:pPr>
    </w:p>
    <w:p w14:paraId="3C766BC4" w14:textId="77777777" w:rsidR="00000000" w:rsidRDefault="00364BE1">
      <w:pPr>
        <w:pStyle w:val="-"/>
        <w:rPr>
          <w:rtl/>
        </w:rPr>
      </w:pPr>
      <w:bookmarkStart w:id="400" w:name="FS000000560T10_03_2004_16_40_11C"/>
      <w:bookmarkEnd w:id="400"/>
      <w:r>
        <w:rPr>
          <w:rFonts w:hint="eastAsia"/>
          <w:rtl/>
        </w:rPr>
        <w:t>אחמד</w:t>
      </w:r>
      <w:r>
        <w:rPr>
          <w:rtl/>
        </w:rPr>
        <w:t xml:space="preserve"> טיבי (חד"ש-תע"ל):</w:t>
      </w:r>
    </w:p>
    <w:p w14:paraId="261112CD" w14:textId="77777777" w:rsidR="00000000" w:rsidRDefault="00364BE1">
      <w:pPr>
        <w:pStyle w:val="a0"/>
        <w:rPr>
          <w:rFonts w:hint="cs"/>
          <w:rtl/>
        </w:rPr>
      </w:pPr>
    </w:p>
    <w:p w14:paraId="780AF8B8" w14:textId="77777777" w:rsidR="00000000" w:rsidRDefault="00364BE1">
      <w:pPr>
        <w:pStyle w:val="a0"/>
        <w:rPr>
          <w:rFonts w:hint="cs"/>
          <w:rtl/>
        </w:rPr>
      </w:pPr>
      <w:r>
        <w:rPr>
          <w:rFonts w:hint="cs"/>
          <w:rtl/>
        </w:rPr>
        <w:t>גברתי היושבת-ראש, אני מקווה שתתחשבי בזמן</w:t>
      </w:r>
      <w:r>
        <w:rPr>
          <w:rFonts w:hint="cs"/>
          <w:rtl/>
        </w:rPr>
        <w:t>.</w:t>
      </w:r>
    </w:p>
    <w:p w14:paraId="57F4982A" w14:textId="77777777" w:rsidR="00000000" w:rsidRDefault="00364BE1">
      <w:pPr>
        <w:pStyle w:val="a0"/>
        <w:rPr>
          <w:rFonts w:hint="cs"/>
          <w:rtl/>
        </w:rPr>
      </w:pPr>
    </w:p>
    <w:p w14:paraId="5D7E5DB2" w14:textId="77777777" w:rsidR="00000000" w:rsidRDefault="00364BE1">
      <w:pPr>
        <w:pStyle w:val="af1"/>
        <w:rPr>
          <w:rtl/>
        </w:rPr>
      </w:pPr>
      <w:r>
        <w:rPr>
          <w:rFonts w:hint="eastAsia"/>
          <w:rtl/>
        </w:rPr>
        <w:t>היו</w:t>
      </w:r>
      <w:r>
        <w:rPr>
          <w:rtl/>
        </w:rPr>
        <w:t>"ר אתי לבני:</w:t>
      </w:r>
    </w:p>
    <w:p w14:paraId="53DD58B8" w14:textId="77777777" w:rsidR="00000000" w:rsidRDefault="00364BE1">
      <w:pPr>
        <w:pStyle w:val="a0"/>
        <w:rPr>
          <w:rFonts w:hint="cs"/>
          <w:rtl/>
        </w:rPr>
      </w:pPr>
    </w:p>
    <w:p w14:paraId="6DA169A0" w14:textId="77777777" w:rsidR="00000000" w:rsidRDefault="00364BE1">
      <w:pPr>
        <w:pStyle w:val="a0"/>
        <w:rPr>
          <w:rFonts w:hint="cs"/>
          <w:rtl/>
        </w:rPr>
      </w:pPr>
      <w:r>
        <w:rPr>
          <w:rFonts w:hint="cs"/>
          <w:rtl/>
        </w:rPr>
        <w:t>זו כבר תוספת.</w:t>
      </w:r>
    </w:p>
    <w:p w14:paraId="645E16B5" w14:textId="77777777" w:rsidR="00000000" w:rsidRDefault="00364BE1">
      <w:pPr>
        <w:pStyle w:val="a0"/>
        <w:rPr>
          <w:rFonts w:hint="cs"/>
          <w:rtl/>
        </w:rPr>
      </w:pPr>
    </w:p>
    <w:p w14:paraId="089A1A10" w14:textId="77777777" w:rsidR="00000000" w:rsidRDefault="00364BE1">
      <w:pPr>
        <w:pStyle w:val="-"/>
        <w:rPr>
          <w:rtl/>
        </w:rPr>
      </w:pPr>
      <w:bookmarkStart w:id="401" w:name="FS000000560T10_03_2004_16_40_39C"/>
      <w:bookmarkEnd w:id="401"/>
      <w:r>
        <w:rPr>
          <w:rFonts w:hint="eastAsia"/>
          <w:rtl/>
        </w:rPr>
        <w:t>אחמד</w:t>
      </w:r>
      <w:r>
        <w:rPr>
          <w:rtl/>
        </w:rPr>
        <w:t xml:space="preserve"> טיבי (חד"ש-תע"ל):</w:t>
      </w:r>
    </w:p>
    <w:p w14:paraId="1AE69867" w14:textId="77777777" w:rsidR="00000000" w:rsidRDefault="00364BE1">
      <w:pPr>
        <w:pStyle w:val="a0"/>
        <w:rPr>
          <w:rFonts w:hint="cs"/>
          <w:rtl/>
        </w:rPr>
      </w:pPr>
    </w:p>
    <w:p w14:paraId="1B7170ED" w14:textId="77777777" w:rsidR="00000000" w:rsidRDefault="00364BE1">
      <w:pPr>
        <w:pStyle w:val="a0"/>
        <w:rPr>
          <w:rFonts w:hint="cs"/>
          <w:rtl/>
        </w:rPr>
      </w:pPr>
      <w:r>
        <w:rPr>
          <w:rFonts w:hint="cs"/>
          <w:rtl/>
        </w:rPr>
        <w:t>אני לא מבין למה הואשמתי מייד בהסתה, כאשר הזכרתי עובדה שאפילו דובר צה"ל ציין שנהרגו שלושה ילדים. האם זו הסתה?</w:t>
      </w:r>
    </w:p>
    <w:p w14:paraId="6A05EED7" w14:textId="77777777" w:rsidR="00000000" w:rsidRDefault="00364BE1">
      <w:pPr>
        <w:pStyle w:val="a0"/>
        <w:rPr>
          <w:rFonts w:hint="cs"/>
          <w:rtl/>
        </w:rPr>
      </w:pPr>
    </w:p>
    <w:p w14:paraId="00A89789" w14:textId="77777777" w:rsidR="00000000" w:rsidRDefault="00364BE1">
      <w:pPr>
        <w:pStyle w:val="af0"/>
        <w:rPr>
          <w:rtl/>
        </w:rPr>
      </w:pPr>
      <w:r>
        <w:rPr>
          <w:rFonts w:hint="cs"/>
          <w:rtl/>
        </w:rPr>
        <w:t xml:space="preserve">סגן שר הביטחון </w:t>
      </w:r>
      <w:r>
        <w:rPr>
          <w:rtl/>
        </w:rPr>
        <w:t>זאב בוים:</w:t>
      </w:r>
    </w:p>
    <w:p w14:paraId="5ECA05AF" w14:textId="77777777" w:rsidR="00000000" w:rsidRDefault="00364BE1">
      <w:pPr>
        <w:pStyle w:val="a0"/>
        <w:rPr>
          <w:rFonts w:hint="cs"/>
          <w:rtl/>
        </w:rPr>
      </w:pPr>
    </w:p>
    <w:p w14:paraId="0748FD25" w14:textId="77777777" w:rsidR="00000000" w:rsidRDefault="00364BE1">
      <w:pPr>
        <w:pStyle w:val="a0"/>
        <w:rPr>
          <w:rFonts w:hint="cs"/>
          <w:rtl/>
        </w:rPr>
      </w:pPr>
      <w:r>
        <w:rPr>
          <w:rFonts w:hint="cs"/>
          <w:rtl/>
        </w:rPr>
        <w:t>יופי.</w:t>
      </w:r>
    </w:p>
    <w:p w14:paraId="162428F8" w14:textId="77777777" w:rsidR="00000000" w:rsidRDefault="00364BE1">
      <w:pPr>
        <w:pStyle w:val="a0"/>
        <w:rPr>
          <w:rFonts w:hint="cs"/>
          <w:rtl/>
        </w:rPr>
      </w:pPr>
    </w:p>
    <w:p w14:paraId="0444723D" w14:textId="77777777" w:rsidR="00000000" w:rsidRDefault="00364BE1">
      <w:pPr>
        <w:pStyle w:val="-"/>
        <w:rPr>
          <w:rtl/>
        </w:rPr>
      </w:pPr>
      <w:bookmarkStart w:id="402" w:name="FS000000560T10_03_2004_16_42_02C"/>
      <w:bookmarkEnd w:id="402"/>
      <w:r>
        <w:rPr>
          <w:rFonts w:hint="eastAsia"/>
          <w:rtl/>
        </w:rPr>
        <w:t>אחמד</w:t>
      </w:r>
      <w:r>
        <w:rPr>
          <w:rtl/>
        </w:rPr>
        <w:t xml:space="preserve"> טיבי (חד"ש-תע"ל):</w:t>
      </w:r>
    </w:p>
    <w:p w14:paraId="50DF2DDB" w14:textId="77777777" w:rsidR="00000000" w:rsidRDefault="00364BE1">
      <w:pPr>
        <w:pStyle w:val="a0"/>
        <w:rPr>
          <w:rFonts w:hint="cs"/>
          <w:rtl/>
        </w:rPr>
      </w:pPr>
    </w:p>
    <w:p w14:paraId="1CEEFE08" w14:textId="77777777" w:rsidR="00000000" w:rsidRDefault="00364BE1">
      <w:pPr>
        <w:pStyle w:val="a0"/>
        <w:rPr>
          <w:rFonts w:hint="cs"/>
          <w:rtl/>
        </w:rPr>
      </w:pPr>
      <w:r>
        <w:rPr>
          <w:rFonts w:hint="cs"/>
          <w:rtl/>
        </w:rPr>
        <w:t>אתה אמרת שזו הסתה.</w:t>
      </w:r>
    </w:p>
    <w:p w14:paraId="179439B9" w14:textId="77777777" w:rsidR="00000000" w:rsidRDefault="00364BE1">
      <w:pPr>
        <w:pStyle w:val="a0"/>
        <w:rPr>
          <w:rFonts w:hint="cs"/>
          <w:rtl/>
        </w:rPr>
      </w:pPr>
    </w:p>
    <w:p w14:paraId="2C772641" w14:textId="77777777" w:rsidR="00000000" w:rsidRDefault="00364BE1">
      <w:pPr>
        <w:pStyle w:val="af0"/>
        <w:rPr>
          <w:rtl/>
        </w:rPr>
      </w:pPr>
      <w:r>
        <w:rPr>
          <w:rFonts w:hint="cs"/>
          <w:rtl/>
        </w:rPr>
        <w:t>סגן שר הבי</w:t>
      </w:r>
      <w:r>
        <w:rPr>
          <w:rFonts w:hint="cs"/>
          <w:rtl/>
        </w:rPr>
        <w:t xml:space="preserve">טחון </w:t>
      </w:r>
      <w:r>
        <w:rPr>
          <w:rtl/>
        </w:rPr>
        <w:t>זאב בוים:</w:t>
      </w:r>
    </w:p>
    <w:p w14:paraId="7203605B" w14:textId="77777777" w:rsidR="00000000" w:rsidRDefault="00364BE1">
      <w:pPr>
        <w:pStyle w:val="a0"/>
        <w:rPr>
          <w:rFonts w:hint="cs"/>
          <w:rtl/>
        </w:rPr>
      </w:pPr>
    </w:p>
    <w:p w14:paraId="06946D9C" w14:textId="77777777" w:rsidR="00000000" w:rsidRDefault="00364BE1">
      <w:pPr>
        <w:pStyle w:val="a0"/>
        <w:rPr>
          <w:rFonts w:hint="cs"/>
          <w:rtl/>
        </w:rPr>
      </w:pPr>
      <w:r>
        <w:rPr>
          <w:rFonts w:hint="cs"/>
          <w:rtl/>
        </w:rPr>
        <w:t>מה שאמרת זו הסתה.</w:t>
      </w:r>
    </w:p>
    <w:p w14:paraId="073DB88A" w14:textId="77777777" w:rsidR="00000000" w:rsidRDefault="00364BE1">
      <w:pPr>
        <w:pStyle w:val="a0"/>
        <w:rPr>
          <w:rFonts w:hint="cs"/>
          <w:rtl/>
        </w:rPr>
      </w:pPr>
    </w:p>
    <w:p w14:paraId="65DD48D1" w14:textId="77777777" w:rsidR="00000000" w:rsidRDefault="00364BE1">
      <w:pPr>
        <w:pStyle w:val="-"/>
        <w:rPr>
          <w:rtl/>
        </w:rPr>
      </w:pPr>
      <w:bookmarkStart w:id="403" w:name="FS000000560T10_03_2004_16_42_44C"/>
      <w:bookmarkEnd w:id="403"/>
      <w:r>
        <w:rPr>
          <w:rtl/>
        </w:rPr>
        <w:t>אחמד טיבי (חד"ש-תע"ל):</w:t>
      </w:r>
    </w:p>
    <w:p w14:paraId="753F6D16" w14:textId="77777777" w:rsidR="00000000" w:rsidRDefault="00364BE1">
      <w:pPr>
        <w:pStyle w:val="a0"/>
        <w:rPr>
          <w:rtl/>
        </w:rPr>
      </w:pPr>
    </w:p>
    <w:p w14:paraId="1D48EC2A" w14:textId="77777777" w:rsidR="00000000" w:rsidRDefault="00364BE1">
      <w:pPr>
        <w:pStyle w:val="a0"/>
        <w:rPr>
          <w:rFonts w:hint="cs"/>
          <w:rtl/>
        </w:rPr>
      </w:pPr>
      <w:r>
        <w:rPr>
          <w:rFonts w:hint="cs"/>
          <w:rtl/>
        </w:rPr>
        <w:t xml:space="preserve">אני קראתי ממאמר מצוין של ב. מיכאל, ואני עומד מאחוריו. </w:t>
      </w:r>
    </w:p>
    <w:p w14:paraId="1198D4D0" w14:textId="77777777" w:rsidR="00000000" w:rsidRDefault="00364BE1">
      <w:pPr>
        <w:pStyle w:val="a0"/>
        <w:rPr>
          <w:rFonts w:hint="cs"/>
          <w:rtl/>
        </w:rPr>
      </w:pPr>
    </w:p>
    <w:p w14:paraId="2F28E2F7" w14:textId="77777777" w:rsidR="00000000" w:rsidRDefault="00364BE1">
      <w:pPr>
        <w:pStyle w:val="af1"/>
        <w:rPr>
          <w:rtl/>
        </w:rPr>
      </w:pPr>
      <w:r>
        <w:rPr>
          <w:rtl/>
        </w:rPr>
        <w:t>היו"ר אתי לבני:</w:t>
      </w:r>
    </w:p>
    <w:p w14:paraId="4E97E86F" w14:textId="77777777" w:rsidR="00000000" w:rsidRDefault="00364BE1">
      <w:pPr>
        <w:pStyle w:val="a0"/>
        <w:rPr>
          <w:rtl/>
        </w:rPr>
      </w:pPr>
    </w:p>
    <w:p w14:paraId="34BCC7D6" w14:textId="77777777" w:rsidR="00000000" w:rsidRDefault="00364BE1">
      <w:pPr>
        <w:pStyle w:val="a0"/>
        <w:rPr>
          <w:rFonts w:hint="cs"/>
          <w:rtl/>
        </w:rPr>
      </w:pPr>
      <w:r>
        <w:rPr>
          <w:rFonts w:hint="cs"/>
          <w:rtl/>
        </w:rPr>
        <w:t>הזמן תם. תודה רבה, חבר הכנסת טיבי. אל תענה לו.</w:t>
      </w:r>
    </w:p>
    <w:p w14:paraId="494B2A98" w14:textId="77777777" w:rsidR="00000000" w:rsidRDefault="00364BE1">
      <w:pPr>
        <w:pStyle w:val="a0"/>
        <w:rPr>
          <w:rFonts w:hint="cs"/>
          <w:rtl/>
        </w:rPr>
      </w:pPr>
    </w:p>
    <w:p w14:paraId="63ADD87E" w14:textId="77777777" w:rsidR="00000000" w:rsidRDefault="00364BE1">
      <w:pPr>
        <w:pStyle w:val="-"/>
        <w:rPr>
          <w:rtl/>
        </w:rPr>
      </w:pPr>
      <w:bookmarkStart w:id="404" w:name="FS000000560T10_03_2004_16_43_23C"/>
      <w:bookmarkEnd w:id="404"/>
      <w:r>
        <w:rPr>
          <w:rtl/>
        </w:rPr>
        <w:t>אחמד טיבי (חד"ש-תע"ל):</w:t>
      </w:r>
    </w:p>
    <w:p w14:paraId="1F573A5C" w14:textId="77777777" w:rsidR="00000000" w:rsidRDefault="00364BE1">
      <w:pPr>
        <w:pStyle w:val="a0"/>
        <w:rPr>
          <w:rtl/>
        </w:rPr>
      </w:pPr>
    </w:p>
    <w:p w14:paraId="70669411" w14:textId="77777777" w:rsidR="00000000" w:rsidRDefault="00364BE1">
      <w:pPr>
        <w:pStyle w:val="a0"/>
        <w:rPr>
          <w:rFonts w:hint="cs"/>
          <w:rtl/>
        </w:rPr>
      </w:pPr>
      <w:r>
        <w:rPr>
          <w:rFonts w:hint="cs"/>
          <w:rtl/>
        </w:rPr>
        <w:t>אבל תיתני לי אפשרות לדבר. את לא נותנת לי אפשרות לדבר</w:t>
      </w:r>
      <w:r>
        <w:rPr>
          <w:rFonts w:hint="cs"/>
          <w:rtl/>
        </w:rPr>
        <w:t>. את לא משתיקה אותו.</w:t>
      </w:r>
    </w:p>
    <w:p w14:paraId="2A4B364E" w14:textId="77777777" w:rsidR="00000000" w:rsidRDefault="00364BE1">
      <w:pPr>
        <w:pStyle w:val="a0"/>
        <w:rPr>
          <w:rFonts w:hint="cs"/>
          <w:rtl/>
        </w:rPr>
      </w:pPr>
    </w:p>
    <w:p w14:paraId="226F17FE" w14:textId="77777777" w:rsidR="00000000" w:rsidRDefault="00364BE1">
      <w:pPr>
        <w:pStyle w:val="af1"/>
        <w:rPr>
          <w:rtl/>
        </w:rPr>
      </w:pPr>
      <w:r>
        <w:rPr>
          <w:rtl/>
        </w:rPr>
        <w:t>היו"ר אתי לבני:</w:t>
      </w:r>
    </w:p>
    <w:p w14:paraId="1AF833F5" w14:textId="77777777" w:rsidR="00000000" w:rsidRDefault="00364BE1">
      <w:pPr>
        <w:pStyle w:val="a0"/>
        <w:rPr>
          <w:rtl/>
        </w:rPr>
      </w:pPr>
    </w:p>
    <w:p w14:paraId="3EEDF8D3" w14:textId="77777777" w:rsidR="00000000" w:rsidRDefault="00364BE1">
      <w:pPr>
        <w:pStyle w:val="a0"/>
        <w:rPr>
          <w:rFonts w:hint="cs"/>
          <w:rtl/>
        </w:rPr>
      </w:pPr>
      <w:r>
        <w:rPr>
          <w:rFonts w:hint="cs"/>
          <w:rtl/>
        </w:rPr>
        <w:t>הזמן תם גם קודם.</w:t>
      </w:r>
    </w:p>
    <w:p w14:paraId="4A6F80AE" w14:textId="77777777" w:rsidR="00000000" w:rsidRDefault="00364BE1">
      <w:pPr>
        <w:pStyle w:val="af0"/>
        <w:rPr>
          <w:rtl/>
        </w:rPr>
      </w:pPr>
    </w:p>
    <w:p w14:paraId="32A87EBC" w14:textId="77777777" w:rsidR="00000000" w:rsidRDefault="00364BE1">
      <w:pPr>
        <w:pStyle w:val="af0"/>
        <w:rPr>
          <w:rtl/>
        </w:rPr>
      </w:pPr>
      <w:r>
        <w:rPr>
          <w:rFonts w:hint="eastAsia"/>
          <w:rtl/>
        </w:rPr>
        <w:t>עסאם</w:t>
      </w:r>
      <w:r>
        <w:rPr>
          <w:rtl/>
        </w:rPr>
        <w:t xml:space="preserve"> מח'ול (חד"ש-תע"ל):</w:t>
      </w:r>
    </w:p>
    <w:p w14:paraId="0512BEE1" w14:textId="77777777" w:rsidR="00000000" w:rsidRDefault="00364BE1">
      <w:pPr>
        <w:pStyle w:val="a0"/>
        <w:rPr>
          <w:rFonts w:hint="cs"/>
          <w:rtl/>
        </w:rPr>
      </w:pPr>
    </w:p>
    <w:p w14:paraId="3B316347" w14:textId="77777777" w:rsidR="00000000" w:rsidRDefault="00364BE1">
      <w:pPr>
        <w:pStyle w:val="a0"/>
        <w:rPr>
          <w:rFonts w:hint="cs"/>
          <w:rtl/>
        </w:rPr>
      </w:pPr>
      <w:r>
        <w:rPr>
          <w:rFonts w:hint="cs"/>
          <w:rtl/>
        </w:rPr>
        <w:t>- - -</w:t>
      </w:r>
    </w:p>
    <w:p w14:paraId="70BA74B4" w14:textId="77777777" w:rsidR="00000000" w:rsidRDefault="00364BE1">
      <w:pPr>
        <w:pStyle w:val="a0"/>
        <w:rPr>
          <w:rFonts w:hint="cs"/>
          <w:rtl/>
        </w:rPr>
      </w:pPr>
    </w:p>
    <w:p w14:paraId="3C1C1C65" w14:textId="77777777" w:rsidR="00000000" w:rsidRDefault="00364BE1">
      <w:pPr>
        <w:pStyle w:val="-"/>
        <w:rPr>
          <w:rtl/>
        </w:rPr>
      </w:pPr>
      <w:bookmarkStart w:id="405" w:name="FS000000560T10_03_2004_16_44_31C"/>
      <w:bookmarkEnd w:id="405"/>
      <w:r>
        <w:rPr>
          <w:rtl/>
        </w:rPr>
        <w:t>אחמד טיבי (חד"ש-תע"ל):</w:t>
      </w:r>
    </w:p>
    <w:p w14:paraId="1D7A240A" w14:textId="77777777" w:rsidR="00000000" w:rsidRDefault="00364BE1">
      <w:pPr>
        <w:pStyle w:val="a0"/>
        <w:rPr>
          <w:rtl/>
        </w:rPr>
      </w:pPr>
    </w:p>
    <w:p w14:paraId="71C542D6" w14:textId="77777777" w:rsidR="00000000" w:rsidRDefault="00364BE1">
      <w:pPr>
        <w:pStyle w:val="a0"/>
        <w:rPr>
          <w:rFonts w:hint="cs"/>
          <w:rtl/>
        </w:rPr>
      </w:pPr>
      <w:r>
        <w:rPr>
          <w:rFonts w:hint="cs"/>
          <w:rtl/>
        </w:rPr>
        <w:t>אני עומד פה ולא פוצה פה.</w:t>
      </w:r>
    </w:p>
    <w:p w14:paraId="37A1F637" w14:textId="77777777" w:rsidR="00000000" w:rsidRDefault="00364BE1">
      <w:pPr>
        <w:pStyle w:val="a0"/>
        <w:rPr>
          <w:rFonts w:hint="cs"/>
          <w:rtl/>
        </w:rPr>
      </w:pPr>
    </w:p>
    <w:p w14:paraId="5B6F7A2A" w14:textId="77777777" w:rsidR="00000000" w:rsidRDefault="00364BE1">
      <w:pPr>
        <w:pStyle w:val="af0"/>
        <w:rPr>
          <w:rtl/>
        </w:rPr>
      </w:pPr>
      <w:r>
        <w:rPr>
          <w:rFonts w:hint="cs"/>
          <w:rtl/>
        </w:rPr>
        <w:t xml:space="preserve">סגן שר הביטחון </w:t>
      </w:r>
      <w:r>
        <w:rPr>
          <w:rtl/>
        </w:rPr>
        <w:t>זאב בוים:</w:t>
      </w:r>
    </w:p>
    <w:p w14:paraId="5EAE8375" w14:textId="77777777" w:rsidR="00000000" w:rsidRDefault="00364BE1">
      <w:pPr>
        <w:pStyle w:val="a0"/>
        <w:rPr>
          <w:rFonts w:hint="cs"/>
          <w:rtl/>
        </w:rPr>
      </w:pPr>
    </w:p>
    <w:p w14:paraId="67F6166A" w14:textId="77777777" w:rsidR="00000000" w:rsidRDefault="00364BE1">
      <w:pPr>
        <w:pStyle w:val="a0"/>
        <w:rPr>
          <w:rFonts w:hint="cs"/>
          <w:rtl/>
        </w:rPr>
      </w:pPr>
      <w:r>
        <w:rPr>
          <w:rFonts w:hint="cs"/>
          <w:rtl/>
        </w:rPr>
        <w:t>- - -</w:t>
      </w:r>
    </w:p>
    <w:p w14:paraId="66C6C476" w14:textId="77777777" w:rsidR="00000000" w:rsidRDefault="00364BE1">
      <w:pPr>
        <w:pStyle w:val="a0"/>
        <w:rPr>
          <w:rFonts w:hint="cs"/>
          <w:rtl/>
        </w:rPr>
      </w:pPr>
    </w:p>
    <w:p w14:paraId="726BC88B" w14:textId="77777777" w:rsidR="00000000" w:rsidRDefault="00364BE1">
      <w:pPr>
        <w:pStyle w:val="af1"/>
        <w:rPr>
          <w:rtl/>
        </w:rPr>
      </w:pPr>
      <w:r>
        <w:rPr>
          <w:rtl/>
        </w:rPr>
        <w:t>היו"ר אתי לבני:</w:t>
      </w:r>
    </w:p>
    <w:p w14:paraId="2BF968FE" w14:textId="77777777" w:rsidR="00000000" w:rsidRDefault="00364BE1">
      <w:pPr>
        <w:pStyle w:val="a0"/>
        <w:rPr>
          <w:rtl/>
        </w:rPr>
      </w:pPr>
    </w:p>
    <w:p w14:paraId="1A3DB2B7" w14:textId="77777777" w:rsidR="00000000" w:rsidRDefault="00364BE1">
      <w:pPr>
        <w:pStyle w:val="a0"/>
        <w:rPr>
          <w:rFonts w:hint="cs"/>
          <w:rtl/>
        </w:rPr>
      </w:pPr>
      <w:r>
        <w:rPr>
          <w:rFonts w:hint="cs"/>
          <w:rtl/>
        </w:rPr>
        <w:t>אל תענה לו. בבקשה, סיים את דברייך.</w:t>
      </w:r>
    </w:p>
    <w:p w14:paraId="4BFDD32C" w14:textId="77777777" w:rsidR="00000000" w:rsidRDefault="00364BE1">
      <w:pPr>
        <w:pStyle w:val="a0"/>
        <w:rPr>
          <w:rFonts w:hint="cs"/>
          <w:rtl/>
        </w:rPr>
      </w:pPr>
    </w:p>
    <w:p w14:paraId="639B1DC4" w14:textId="77777777" w:rsidR="00000000" w:rsidRDefault="00364BE1">
      <w:pPr>
        <w:pStyle w:val="af0"/>
        <w:rPr>
          <w:rtl/>
        </w:rPr>
      </w:pPr>
      <w:r>
        <w:rPr>
          <w:rFonts w:hint="eastAsia"/>
          <w:rtl/>
        </w:rPr>
        <w:t>דניאל</w:t>
      </w:r>
      <w:r>
        <w:rPr>
          <w:rtl/>
        </w:rPr>
        <w:t xml:space="preserve"> בנלולו (הליכוד):</w:t>
      </w:r>
    </w:p>
    <w:p w14:paraId="50D1DFCA" w14:textId="77777777" w:rsidR="00000000" w:rsidRDefault="00364BE1">
      <w:pPr>
        <w:pStyle w:val="a0"/>
        <w:rPr>
          <w:rFonts w:hint="cs"/>
          <w:rtl/>
        </w:rPr>
      </w:pPr>
    </w:p>
    <w:p w14:paraId="1E831E54" w14:textId="77777777" w:rsidR="00000000" w:rsidRDefault="00364BE1">
      <w:pPr>
        <w:pStyle w:val="a0"/>
        <w:rPr>
          <w:rFonts w:hint="cs"/>
          <w:rtl/>
        </w:rPr>
      </w:pPr>
      <w:r>
        <w:rPr>
          <w:rFonts w:hint="cs"/>
          <w:rtl/>
        </w:rPr>
        <w:t>האמת כו</w:t>
      </w:r>
      <w:r>
        <w:rPr>
          <w:rFonts w:hint="cs"/>
          <w:rtl/>
        </w:rPr>
        <w:t>אבת.</w:t>
      </w:r>
    </w:p>
    <w:p w14:paraId="272F3D1B" w14:textId="77777777" w:rsidR="00000000" w:rsidRDefault="00364BE1">
      <w:pPr>
        <w:pStyle w:val="a0"/>
        <w:rPr>
          <w:rFonts w:hint="cs"/>
          <w:rtl/>
        </w:rPr>
      </w:pPr>
    </w:p>
    <w:p w14:paraId="5A47FE50" w14:textId="77777777" w:rsidR="00000000" w:rsidRDefault="00364BE1">
      <w:pPr>
        <w:pStyle w:val="af0"/>
        <w:rPr>
          <w:rtl/>
        </w:rPr>
      </w:pPr>
      <w:r>
        <w:rPr>
          <w:rFonts w:hint="eastAsia"/>
          <w:rtl/>
        </w:rPr>
        <w:t>זהבה</w:t>
      </w:r>
      <w:r>
        <w:rPr>
          <w:rtl/>
        </w:rPr>
        <w:t xml:space="preserve"> גלאון (מרצ):</w:t>
      </w:r>
    </w:p>
    <w:p w14:paraId="16F4242C" w14:textId="77777777" w:rsidR="00000000" w:rsidRDefault="00364BE1">
      <w:pPr>
        <w:pStyle w:val="a0"/>
        <w:rPr>
          <w:rFonts w:hint="cs"/>
          <w:rtl/>
        </w:rPr>
      </w:pPr>
    </w:p>
    <w:p w14:paraId="2F1C6F0C" w14:textId="77777777" w:rsidR="00000000" w:rsidRDefault="00364BE1">
      <w:pPr>
        <w:pStyle w:val="a0"/>
        <w:rPr>
          <w:rFonts w:hint="cs"/>
          <w:rtl/>
        </w:rPr>
      </w:pPr>
      <w:r>
        <w:rPr>
          <w:rFonts w:hint="cs"/>
          <w:rtl/>
        </w:rPr>
        <w:t>את מנהלת את הישיבה, את צריכה לטפל בו.</w:t>
      </w:r>
    </w:p>
    <w:p w14:paraId="70DCE8A3" w14:textId="77777777" w:rsidR="00000000" w:rsidRDefault="00364BE1">
      <w:pPr>
        <w:pStyle w:val="a0"/>
        <w:rPr>
          <w:rFonts w:hint="cs"/>
          <w:rtl/>
        </w:rPr>
      </w:pPr>
    </w:p>
    <w:p w14:paraId="65D5A7C7" w14:textId="77777777" w:rsidR="00000000" w:rsidRDefault="00364BE1">
      <w:pPr>
        <w:pStyle w:val="-"/>
        <w:rPr>
          <w:rtl/>
        </w:rPr>
      </w:pPr>
      <w:bookmarkStart w:id="406" w:name="FS000000560T10_03_2004_16_46_34C"/>
      <w:bookmarkEnd w:id="406"/>
      <w:r>
        <w:rPr>
          <w:rtl/>
        </w:rPr>
        <w:t>אחמד טיבי (חד"ש-תע"ל):</w:t>
      </w:r>
    </w:p>
    <w:p w14:paraId="50927328" w14:textId="77777777" w:rsidR="00000000" w:rsidRDefault="00364BE1">
      <w:pPr>
        <w:pStyle w:val="a0"/>
        <w:rPr>
          <w:rtl/>
        </w:rPr>
      </w:pPr>
    </w:p>
    <w:p w14:paraId="1D5894A8" w14:textId="77777777" w:rsidR="00000000" w:rsidRDefault="00364BE1">
      <w:pPr>
        <w:pStyle w:val="a0"/>
        <w:rPr>
          <w:rFonts w:hint="cs"/>
          <w:rtl/>
        </w:rPr>
      </w:pPr>
      <w:r>
        <w:rPr>
          <w:rFonts w:hint="cs"/>
          <w:rtl/>
        </w:rPr>
        <w:t xml:space="preserve">אני מוחה על העובדה שאת מנהלת את הישיבה. את עושה את זה ממש לא בצורה עניינית. </w:t>
      </w:r>
    </w:p>
    <w:p w14:paraId="6A4BC3AD" w14:textId="77777777" w:rsidR="00000000" w:rsidRDefault="00364BE1">
      <w:pPr>
        <w:pStyle w:val="a0"/>
        <w:rPr>
          <w:rFonts w:hint="cs"/>
          <w:rtl/>
        </w:rPr>
      </w:pPr>
    </w:p>
    <w:p w14:paraId="779EAB19" w14:textId="77777777" w:rsidR="00000000" w:rsidRDefault="00364BE1">
      <w:pPr>
        <w:pStyle w:val="af1"/>
        <w:rPr>
          <w:rtl/>
        </w:rPr>
      </w:pPr>
      <w:r>
        <w:rPr>
          <w:rtl/>
        </w:rPr>
        <w:t>היו"ר אתי לבני:</w:t>
      </w:r>
    </w:p>
    <w:p w14:paraId="1D16C376" w14:textId="77777777" w:rsidR="00000000" w:rsidRDefault="00364BE1">
      <w:pPr>
        <w:pStyle w:val="a0"/>
        <w:rPr>
          <w:rtl/>
        </w:rPr>
      </w:pPr>
    </w:p>
    <w:p w14:paraId="0D555692" w14:textId="77777777" w:rsidR="00000000" w:rsidRDefault="00364BE1">
      <w:pPr>
        <w:pStyle w:val="a0"/>
        <w:rPr>
          <w:rFonts w:hint="cs"/>
          <w:rtl/>
        </w:rPr>
      </w:pPr>
      <w:r>
        <w:rPr>
          <w:rFonts w:hint="cs"/>
          <w:rtl/>
        </w:rPr>
        <w:t>אני מזמינה אותך להגיש תלונה. נתתי לך תוספת זמן. אתה לא צריך להתווכח עם סג</w:t>
      </w:r>
      <w:r>
        <w:rPr>
          <w:rFonts w:hint="cs"/>
          <w:rtl/>
        </w:rPr>
        <w:t>ן השר בוים. זה לא עניינך. תמשיך לדבר.</w:t>
      </w:r>
    </w:p>
    <w:p w14:paraId="1DE6C435" w14:textId="77777777" w:rsidR="00000000" w:rsidRDefault="00364BE1">
      <w:pPr>
        <w:pStyle w:val="a0"/>
        <w:rPr>
          <w:rFonts w:hint="cs"/>
          <w:rtl/>
        </w:rPr>
      </w:pPr>
    </w:p>
    <w:p w14:paraId="3901DC54" w14:textId="77777777" w:rsidR="00000000" w:rsidRDefault="00364BE1">
      <w:pPr>
        <w:pStyle w:val="-"/>
        <w:rPr>
          <w:rtl/>
        </w:rPr>
      </w:pPr>
      <w:bookmarkStart w:id="407" w:name="FS000000560T10_03_2004_16_47_37C"/>
      <w:bookmarkEnd w:id="407"/>
      <w:r>
        <w:rPr>
          <w:rtl/>
        </w:rPr>
        <w:t>אחמד טיבי (חד"ש-תע"ל):</w:t>
      </w:r>
    </w:p>
    <w:p w14:paraId="176E4967" w14:textId="77777777" w:rsidR="00000000" w:rsidRDefault="00364BE1">
      <w:pPr>
        <w:pStyle w:val="a0"/>
        <w:rPr>
          <w:rtl/>
        </w:rPr>
      </w:pPr>
    </w:p>
    <w:p w14:paraId="7D02A172" w14:textId="77777777" w:rsidR="00000000" w:rsidRDefault="00364BE1">
      <w:pPr>
        <w:pStyle w:val="a0"/>
        <w:rPr>
          <w:rFonts w:hint="cs"/>
          <w:rtl/>
        </w:rPr>
      </w:pPr>
      <w:r>
        <w:rPr>
          <w:rFonts w:hint="cs"/>
          <w:rtl/>
        </w:rPr>
        <w:t xml:space="preserve">הוא לא נותן לי אפשרות לדבר. אני לא מתווכח אתו. </w:t>
      </w:r>
    </w:p>
    <w:p w14:paraId="68F898FC" w14:textId="77777777" w:rsidR="00000000" w:rsidRDefault="00364BE1">
      <w:pPr>
        <w:pStyle w:val="a0"/>
        <w:rPr>
          <w:rFonts w:hint="cs"/>
          <w:rtl/>
        </w:rPr>
      </w:pPr>
    </w:p>
    <w:p w14:paraId="2411DE14" w14:textId="77777777" w:rsidR="00000000" w:rsidRDefault="00364BE1">
      <w:pPr>
        <w:pStyle w:val="a0"/>
        <w:rPr>
          <w:rFonts w:hint="cs"/>
          <w:rtl/>
        </w:rPr>
      </w:pPr>
      <w:r>
        <w:rPr>
          <w:rFonts w:hint="cs"/>
          <w:rtl/>
        </w:rPr>
        <w:t>מי ששולח ילדים בצורה צבאית ובהחלטה, הוא מי ששלח מתנחלים, משפחות עם ילדים, לגור בתוככי העם הפלסטיני, בתוך היישובים, הוא מי ששולח ילדים בצורה מנוו</w:t>
      </w:r>
      <w:r>
        <w:rPr>
          <w:rFonts w:hint="cs"/>
          <w:rtl/>
        </w:rPr>
        <w:t>לת, ולא הפלסטינים מנוולים בכך שהם גרים בתוך הבתים שלהם והטנקים מגיעים אליהם.</w:t>
      </w:r>
    </w:p>
    <w:p w14:paraId="5C8179A2" w14:textId="77777777" w:rsidR="00000000" w:rsidRDefault="00364BE1">
      <w:pPr>
        <w:pStyle w:val="a0"/>
        <w:rPr>
          <w:rFonts w:hint="cs"/>
          <w:rtl/>
        </w:rPr>
      </w:pPr>
    </w:p>
    <w:p w14:paraId="6E2429EB" w14:textId="77777777" w:rsidR="00000000" w:rsidRDefault="00364BE1">
      <w:pPr>
        <w:pStyle w:val="af0"/>
        <w:rPr>
          <w:rtl/>
        </w:rPr>
      </w:pPr>
      <w:r>
        <w:rPr>
          <w:rFonts w:hint="eastAsia"/>
          <w:rtl/>
        </w:rPr>
        <w:t>דניאל</w:t>
      </w:r>
      <w:r>
        <w:rPr>
          <w:rtl/>
        </w:rPr>
        <w:t xml:space="preserve"> בנלולו (הליכוד):</w:t>
      </w:r>
    </w:p>
    <w:p w14:paraId="7C69160D" w14:textId="77777777" w:rsidR="00000000" w:rsidRDefault="00364BE1">
      <w:pPr>
        <w:pStyle w:val="a0"/>
        <w:rPr>
          <w:rFonts w:hint="cs"/>
          <w:rtl/>
        </w:rPr>
      </w:pPr>
    </w:p>
    <w:p w14:paraId="667FF053" w14:textId="77777777" w:rsidR="00000000" w:rsidRDefault="00364BE1">
      <w:pPr>
        <w:pStyle w:val="a0"/>
        <w:rPr>
          <w:rFonts w:hint="cs"/>
          <w:rtl/>
        </w:rPr>
      </w:pPr>
      <w:r>
        <w:rPr>
          <w:rFonts w:hint="cs"/>
          <w:rtl/>
        </w:rPr>
        <w:t>זו המדינה שלנו.</w:t>
      </w:r>
    </w:p>
    <w:p w14:paraId="553386E1" w14:textId="77777777" w:rsidR="00000000" w:rsidRDefault="00364BE1">
      <w:pPr>
        <w:pStyle w:val="a0"/>
        <w:rPr>
          <w:rFonts w:hint="cs"/>
          <w:rtl/>
        </w:rPr>
      </w:pPr>
    </w:p>
    <w:p w14:paraId="34CA40B4" w14:textId="77777777" w:rsidR="00000000" w:rsidRDefault="00364BE1">
      <w:pPr>
        <w:pStyle w:val="-"/>
        <w:rPr>
          <w:rtl/>
        </w:rPr>
      </w:pPr>
      <w:bookmarkStart w:id="408" w:name="FS000000560T10_03_2004_16_49_14C"/>
      <w:bookmarkEnd w:id="408"/>
      <w:r>
        <w:rPr>
          <w:rtl/>
        </w:rPr>
        <w:t>אחמד טיבי (חד"ש-תע"ל):</w:t>
      </w:r>
    </w:p>
    <w:p w14:paraId="4E21007F" w14:textId="77777777" w:rsidR="00000000" w:rsidRDefault="00364BE1">
      <w:pPr>
        <w:pStyle w:val="a0"/>
        <w:rPr>
          <w:rtl/>
        </w:rPr>
      </w:pPr>
    </w:p>
    <w:p w14:paraId="631CF06F" w14:textId="77777777" w:rsidR="00000000" w:rsidRDefault="00364BE1">
      <w:pPr>
        <w:pStyle w:val="a0"/>
        <w:rPr>
          <w:rFonts w:hint="cs"/>
          <w:rtl/>
        </w:rPr>
      </w:pPr>
      <w:r>
        <w:rPr>
          <w:rFonts w:hint="cs"/>
          <w:rtl/>
        </w:rPr>
        <w:t>מי שיוזם מבצע כדי לעשות פרובוקציה - זה מה שאמרה דוברת צה"ל - להוציא את החמושים החוצה כדי להתנפל עליהם - זו היתה ה</w:t>
      </w:r>
      <w:r>
        <w:rPr>
          <w:rFonts w:hint="cs"/>
          <w:rtl/>
        </w:rPr>
        <w:t>טקטיקה. זה מה שאמרו, אנחנו נכנסים לא בשביל מטרה ספציפית, אלא כדי להכריח את החמושים לצאת החוצה, ואז הם יורים, וכאשר הם יורים הם הורגים חמושים והורגים ילדים. על זה אנחנו מתקוממים. כבר אמר קצין חינוך ראשי, ואני מקווה שלא תחשיב את זה כהסתה, שמותר לפגוע באזרחים</w:t>
      </w:r>
      <w:r>
        <w:rPr>
          <w:rFonts w:hint="cs"/>
          <w:rtl/>
        </w:rPr>
        <w:t xml:space="preserve"> כאשר יש חמושים בסביבה. הפרופסור הפילוסוף אסא כשר, שלאחרונה מכשיר כל שרץ וכל פשע, אמר שמותר לפעמים להרוג חפים מפשע, כאשר יש מטרה חשודה או פצצה מתקתקת בסביבה. הרגו יותר אזרחים מאשר חמושים, פי-15.</w:t>
      </w:r>
    </w:p>
    <w:p w14:paraId="6840CC88" w14:textId="77777777" w:rsidR="00000000" w:rsidRDefault="00364BE1">
      <w:pPr>
        <w:pStyle w:val="a0"/>
        <w:rPr>
          <w:rFonts w:hint="cs"/>
          <w:rtl/>
        </w:rPr>
      </w:pPr>
    </w:p>
    <w:p w14:paraId="18F36110" w14:textId="77777777" w:rsidR="00000000" w:rsidRDefault="00364BE1">
      <w:pPr>
        <w:pStyle w:val="af1"/>
        <w:rPr>
          <w:rtl/>
        </w:rPr>
      </w:pPr>
      <w:r>
        <w:rPr>
          <w:rtl/>
        </w:rPr>
        <w:t>היו"ר אתי לבני:</w:t>
      </w:r>
    </w:p>
    <w:p w14:paraId="4BDF6C9E" w14:textId="77777777" w:rsidR="00000000" w:rsidRDefault="00364BE1">
      <w:pPr>
        <w:pStyle w:val="a0"/>
        <w:rPr>
          <w:rtl/>
        </w:rPr>
      </w:pPr>
    </w:p>
    <w:p w14:paraId="5556C004" w14:textId="77777777" w:rsidR="00000000" w:rsidRDefault="00364BE1">
      <w:pPr>
        <w:pStyle w:val="a0"/>
        <w:rPr>
          <w:rFonts w:hint="cs"/>
          <w:rtl/>
        </w:rPr>
      </w:pPr>
      <w:r>
        <w:rPr>
          <w:rFonts w:hint="cs"/>
          <w:rtl/>
        </w:rPr>
        <w:t>תודה רבה. חבר הכנסת עזמי בשארה, בבקשה.</w:t>
      </w:r>
    </w:p>
    <w:p w14:paraId="7C113264" w14:textId="77777777" w:rsidR="00000000" w:rsidRDefault="00364BE1">
      <w:pPr>
        <w:pStyle w:val="a0"/>
        <w:rPr>
          <w:rFonts w:hint="cs"/>
          <w:rtl/>
        </w:rPr>
      </w:pPr>
    </w:p>
    <w:p w14:paraId="3AC71778" w14:textId="77777777" w:rsidR="00000000" w:rsidRDefault="00364BE1">
      <w:pPr>
        <w:pStyle w:val="af0"/>
        <w:rPr>
          <w:rtl/>
        </w:rPr>
      </w:pPr>
      <w:r>
        <w:rPr>
          <w:rFonts w:hint="eastAsia"/>
          <w:rtl/>
        </w:rPr>
        <w:t>אור</w:t>
      </w:r>
      <w:r>
        <w:rPr>
          <w:rFonts w:hint="eastAsia"/>
          <w:rtl/>
        </w:rPr>
        <w:t>י</w:t>
      </w:r>
      <w:r>
        <w:rPr>
          <w:rtl/>
        </w:rPr>
        <w:t xml:space="preserve"> יהודה אריאל (האיחוד הלאומי - ישראל ביתנו):</w:t>
      </w:r>
    </w:p>
    <w:p w14:paraId="02DC3B3A" w14:textId="77777777" w:rsidR="00000000" w:rsidRDefault="00364BE1">
      <w:pPr>
        <w:pStyle w:val="a0"/>
        <w:rPr>
          <w:rFonts w:hint="cs"/>
          <w:rtl/>
        </w:rPr>
      </w:pPr>
    </w:p>
    <w:p w14:paraId="55D8D15F" w14:textId="77777777" w:rsidR="00000000" w:rsidRDefault="00364BE1">
      <w:pPr>
        <w:pStyle w:val="a0"/>
        <w:rPr>
          <w:rFonts w:hint="cs"/>
          <w:rtl/>
        </w:rPr>
      </w:pPr>
      <w:r>
        <w:rPr>
          <w:rFonts w:hint="cs"/>
          <w:rtl/>
        </w:rPr>
        <w:t>חבר הכנסת בשארה ישלים את דבריך.</w:t>
      </w:r>
    </w:p>
    <w:p w14:paraId="79E51748" w14:textId="77777777" w:rsidR="00000000" w:rsidRDefault="00364BE1">
      <w:pPr>
        <w:pStyle w:val="a0"/>
        <w:rPr>
          <w:rFonts w:hint="cs"/>
          <w:rtl/>
        </w:rPr>
      </w:pPr>
    </w:p>
    <w:p w14:paraId="64BB19F8" w14:textId="77777777" w:rsidR="00000000" w:rsidRDefault="00364BE1">
      <w:pPr>
        <w:pStyle w:val="a"/>
        <w:rPr>
          <w:rtl/>
        </w:rPr>
      </w:pPr>
      <w:bookmarkStart w:id="409" w:name="FS000000558T10_03_2004_16_58_55"/>
      <w:bookmarkStart w:id="410" w:name="_Toc71352069"/>
      <w:bookmarkEnd w:id="409"/>
      <w:r>
        <w:rPr>
          <w:rFonts w:hint="eastAsia"/>
          <w:rtl/>
        </w:rPr>
        <w:t>עזמי</w:t>
      </w:r>
      <w:r>
        <w:rPr>
          <w:rtl/>
        </w:rPr>
        <w:t xml:space="preserve"> בשארה (בל"ד):</w:t>
      </w:r>
      <w:bookmarkEnd w:id="410"/>
    </w:p>
    <w:p w14:paraId="78E01FD3" w14:textId="77777777" w:rsidR="00000000" w:rsidRDefault="00364BE1">
      <w:pPr>
        <w:pStyle w:val="a0"/>
        <w:rPr>
          <w:rFonts w:hint="cs"/>
          <w:rtl/>
        </w:rPr>
      </w:pPr>
    </w:p>
    <w:p w14:paraId="4931CE99" w14:textId="77777777" w:rsidR="00000000" w:rsidRDefault="00364BE1">
      <w:pPr>
        <w:pStyle w:val="a0"/>
        <w:rPr>
          <w:rFonts w:hint="cs"/>
          <w:rtl/>
        </w:rPr>
      </w:pPr>
      <w:r>
        <w:rPr>
          <w:rFonts w:hint="cs"/>
          <w:rtl/>
        </w:rPr>
        <w:t>גברתי היושבת-ראש, חברי הכנסת, אני תוהה אם אנחנו מדברים אותה שפה וקוראים אותם עיתונים. האם אנחנו לא קראנו את הריאיון עם מפקד רצועת-עזה בימים האחרונים, שבו הוא</w:t>
      </w:r>
      <w:r>
        <w:rPr>
          <w:rFonts w:hint="cs"/>
          <w:rtl/>
        </w:rPr>
        <w:t xml:space="preserve"> אומר שאנחנו חייבים להראות שבמלחמה הזאת אנחנו מנצחים כל יום, שמא ייווצר הרושם שנוצר אחרי מלחמת לבנון? האם הוא לא אמר שכאילו אנחנו יצאנו בתבוסה? הוא אמר את זה. הוא אמר שאנחנו חייבים להראות שבמלחמה הזאת אנחנו מנצחים כל יום. מה המטרה הפוליטית-האידיאולוגית? המ</w:t>
      </w:r>
      <w:r>
        <w:rPr>
          <w:rFonts w:hint="cs"/>
          <w:rtl/>
        </w:rPr>
        <w:t xml:space="preserve">טרה היא להרמת המורל של העם. האם בשביל זה הורגים אנשים? </w:t>
      </w:r>
    </w:p>
    <w:p w14:paraId="16CFA19F" w14:textId="77777777" w:rsidR="00000000" w:rsidRDefault="00364BE1">
      <w:pPr>
        <w:pStyle w:val="a0"/>
        <w:rPr>
          <w:rFonts w:hint="cs"/>
          <w:rtl/>
        </w:rPr>
      </w:pPr>
    </w:p>
    <w:p w14:paraId="367802AA" w14:textId="77777777" w:rsidR="00000000" w:rsidRDefault="00364BE1">
      <w:pPr>
        <w:pStyle w:val="a0"/>
        <w:rPr>
          <w:rFonts w:hint="cs"/>
          <w:rtl/>
        </w:rPr>
      </w:pPr>
      <w:r>
        <w:rPr>
          <w:rFonts w:hint="cs"/>
          <w:rtl/>
        </w:rPr>
        <w:t>המטרה היא לגרום לאנשים החמושים לצאת. כלומר, אם הם לא יוצאים, צריך לגרום להם לצאת כדי לצוד אותם. האם זה לא נאמר? זה נאמר. אז מה זה, טקטיקה צבאית או פרובוקציה? פרובוקציה. אני גורם להם לצאת, ואז גם נהרג</w:t>
      </w:r>
      <w:r>
        <w:rPr>
          <w:rFonts w:hint="cs"/>
          <w:rtl/>
        </w:rPr>
        <w:t xml:space="preserve">ים כמה אנשים שהם לא בעניין. מה זה? </w:t>
      </w:r>
    </w:p>
    <w:p w14:paraId="350B0C8D" w14:textId="77777777" w:rsidR="00000000" w:rsidRDefault="00364BE1">
      <w:pPr>
        <w:pStyle w:val="a0"/>
        <w:rPr>
          <w:rFonts w:hint="cs"/>
          <w:rtl/>
        </w:rPr>
      </w:pPr>
    </w:p>
    <w:p w14:paraId="03ED3A12" w14:textId="77777777" w:rsidR="00000000" w:rsidRDefault="00364BE1">
      <w:pPr>
        <w:pStyle w:val="a0"/>
        <w:rPr>
          <w:rFonts w:hint="cs"/>
          <w:rtl/>
        </w:rPr>
      </w:pPr>
      <w:r>
        <w:rPr>
          <w:rFonts w:hint="cs"/>
          <w:rtl/>
        </w:rPr>
        <w:t>הרי כולם יודעים שיוצאים מעזה, אז מה זה ההתקפות האלה כל הזמן? צריך ריצ'רץ'. כל פעם סוגרים ונכנסים. מה הסיפור הזה?</w:t>
      </w:r>
    </w:p>
    <w:p w14:paraId="3ED96489" w14:textId="77777777" w:rsidR="00000000" w:rsidRDefault="00364BE1">
      <w:pPr>
        <w:pStyle w:val="a0"/>
        <w:rPr>
          <w:rFonts w:hint="cs"/>
          <w:rtl/>
        </w:rPr>
      </w:pPr>
    </w:p>
    <w:p w14:paraId="34F2A4C0" w14:textId="77777777" w:rsidR="00000000" w:rsidRDefault="00364BE1">
      <w:pPr>
        <w:pStyle w:val="a0"/>
        <w:rPr>
          <w:rFonts w:hint="cs"/>
          <w:rtl/>
        </w:rPr>
      </w:pPr>
      <w:r>
        <w:rPr>
          <w:rFonts w:hint="cs"/>
          <w:rtl/>
        </w:rPr>
        <w:t>הרי אני הופעתי בטלוויזיה ההולנדית עם מר נתניהו. הוא הציג לאירופה את עזה כמודל מושלם. הוא אמר שהגדר בעזה ה</w:t>
      </w:r>
      <w:r>
        <w:rPr>
          <w:rFonts w:hint="cs"/>
          <w:rtl/>
        </w:rPr>
        <w:t>וכיחה את הצלחתה. איזו הצלחה? אם זה מוצלח, למה נכנסים כל הזמן לעזה? מה יש לחפש שם? אם הגדר הצליחה כל כך, למה כל הזמן נכנסים? ואם היא לא הצליחה, למה בונים אותה בגדה? מה הקטע הזה? כל הזמן נכנסים, ויש את מי להרוג שם.</w:t>
      </w:r>
    </w:p>
    <w:p w14:paraId="5BA73071" w14:textId="77777777" w:rsidR="00000000" w:rsidRDefault="00364BE1">
      <w:pPr>
        <w:pStyle w:val="a0"/>
        <w:rPr>
          <w:rFonts w:hint="cs"/>
          <w:rtl/>
        </w:rPr>
      </w:pPr>
    </w:p>
    <w:p w14:paraId="37FA3EF6" w14:textId="77777777" w:rsidR="00000000" w:rsidRDefault="00364BE1">
      <w:pPr>
        <w:pStyle w:val="a0"/>
        <w:rPr>
          <w:rFonts w:hint="cs"/>
          <w:rtl/>
        </w:rPr>
      </w:pPr>
      <w:r>
        <w:rPr>
          <w:rFonts w:hint="cs"/>
          <w:rtl/>
        </w:rPr>
        <w:t xml:space="preserve">חוץ מזה, גברתי היושבת-ראש, אדוני סגן השר, </w:t>
      </w:r>
      <w:r>
        <w:rPr>
          <w:rFonts w:hint="cs"/>
          <w:rtl/>
        </w:rPr>
        <w:t xml:space="preserve">חברי הכנסת, אפשר גם להצליח עד כדי כך שכולאים את כל העם הפלסטיני, כי העם הפלסטיני בעזה הוא בעצם כלוא, הוא כלוא מאחורי סורג ובריח. </w:t>
      </w:r>
    </w:p>
    <w:p w14:paraId="164E2A07" w14:textId="77777777" w:rsidR="00000000" w:rsidRDefault="00364BE1">
      <w:pPr>
        <w:pStyle w:val="a0"/>
        <w:rPr>
          <w:rFonts w:hint="cs"/>
          <w:rtl/>
        </w:rPr>
      </w:pPr>
    </w:p>
    <w:p w14:paraId="4FAF0D08" w14:textId="77777777" w:rsidR="00000000" w:rsidRDefault="00364BE1">
      <w:pPr>
        <w:pStyle w:val="a0"/>
        <w:rPr>
          <w:rFonts w:hint="cs"/>
          <w:rtl/>
        </w:rPr>
      </w:pPr>
      <w:r>
        <w:rPr>
          <w:rFonts w:hint="cs"/>
          <w:rtl/>
        </w:rPr>
        <w:t>חבר הכנסת בנלולו אמר פה: זאת הארץ שלנו, מותר לנו לגור בכל מקום. תנסה לגור בעזה, למה אתה לא גר בעזה? למה אתה שולח אנשים לשם, ל</w:t>
      </w:r>
      <w:r>
        <w:rPr>
          <w:rFonts w:hint="cs"/>
          <w:rtl/>
        </w:rPr>
        <w:t xml:space="preserve">ך בעצמך לגור בעזה. </w:t>
      </w:r>
    </w:p>
    <w:p w14:paraId="0993D87B" w14:textId="77777777" w:rsidR="00000000" w:rsidRDefault="00364BE1">
      <w:pPr>
        <w:pStyle w:val="a0"/>
        <w:rPr>
          <w:rFonts w:hint="cs"/>
          <w:rtl/>
        </w:rPr>
      </w:pPr>
    </w:p>
    <w:p w14:paraId="07E4A1BB" w14:textId="77777777" w:rsidR="00000000" w:rsidRDefault="00364BE1">
      <w:pPr>
        <w:pStyle w:val="af0"/>
        <w:rPr>
          <w:rtl/>
        </w:rPr>
      </w:pPr>
      <w:r>
        <w:rPr>
          <w:rFonts w:hint="eastAsia"/>
          <w:rtl/>
        </w:rPr>
        <w:t>יעקב</w:t>
      </w:r>
      <w:r>
        <w:rPr>
          <w:rtl/>
        </w:rPr>
        <w:t xml:space="preserve"> מרגי (ש"ס):</w:t>
      </w:r>
    </w:p>
    <w:p w14:paraId="691D3B81" w14:textId="77777777" w:rsidR="00000000" w:rsidRDefault="00364BE1">
      <w:pPr>
        <w:pStyle w:val="a0"/>
        <w:rPr>
          <w:rFonts w:hint="cs"/>
          <w:rtl/>
        </w:rPr>
      </w:pPr>
    </w:p>
    <w:p w14:paraId="2180A306" w14:textId="77777777" w:rsidR="00000000" w:rsidRDefault="00364BE1">
      <w:pPr>
        <w:pStyle w:val="a0"/>
        <w:rPr>
          <w:rFonts w:hint="cs"/>
          <w:rtl/>
        </w:rPr>
      </w:pPr>
      <w:r>
        <w:rPr>
          <w:rFonts w:hint="cs"/>
          <w:rtl/>
        </w:rPr>
        <w:t xml:space="preserve">יהרגו אותו. </w:t>
      </w:r>
    </w:p>
    <w:p w14:paraId="5EFAEAE1" w14:textId="77777777" w:rsidR="00000000" w:rsidRDefault="00364BE1">
      <w:pPr>
        <w:pStyle w:val="a0"/>
        <w:rPr>
          <w:rFonts w:hint="cs"/>
          <w:rtl/>
        </w:rPr>
      </w:pPr>
    </w:p>
    <w:p w14:paraId="5B11A170" w14:textId="77777777" w:rsidR="00000000" w:rsidRDefault="00364BE1">
      <w:pPr>
        <w:pStyle w:val="-"/>
        <w:rPr>
          <w:rtl/>
        </w:rPr>
      </w:pPr>
      <w:bookmarkStart w:id="411" w:name="FS000000558T10_03_2004_16_01_19"/>
      <w:bookmarkStart w:id="412" w:name="FS000000558T10_03_2004_16_01_23C"/>
      <w:bookmarkEnd w:id="411"/>
      <w:bookmarkEnd w:id="412"/>
      <w:r>
        <w:rPr>
          <w:rtl/>
        </w:rPr>
        <w:t>עזמי בשארה (בל"ד):</w:t>
      </w:r>
    </w:p>
    <w:p w14:paraId="4E6B2E83" w14:textId="77777777" w:rsidR="00000000" w:rsidRDefault="00364BE1">
      <w:pPr>
        <w:pStyle w:val="a0"/>
        <w:rPr>
          <w:rtl/>
        </w:rPr>
      </w:pPr>
    </w:p>
    <w:p w14:paraId="00E435DB" w14:textId="77777777" w:rsidR="00000000" w:rsidRDefault="00364BE1">
      <w:pPr>
        <w:pStyle w:val="a0"/>
        <w:rPr>
          <w:rFonts w:hint="cs"/>
          <w:rtl/>
        </w:rPr>
      </w:pPr>
      <w:r>
        <w:rPr>
          <w:rFonts w:hint="cs"/>
          <w:rtl/>
        </w:rPr>
        <w:t xml:space="preserve">או תספח את עזה למדינת ישראל. אם זאת הארץ שלכם, תספחו את עזה למדינת ישראל ותיתנו זכויות אזרח שוות. מה זו הצביעות הזאת? אם יוצאים, אז תצאו מעזה. אל תיכנסו כל הזמן ותגרמו להם לצאת בשביל </w:t>
      </w:r>
      <w:r>
        <w:rPr>
          <w:rFonts w:hint="cs"/>
          <w:rtl/>
        </w:rPr>
        <w:t>לנהל קרבות. צריך לצאת מעזה, מה יש לחפש שם?</w:t>
      </w:r>
    </w:p>
    <w:p w14:paraId="4DF2B301" w14:textId="77777777" w:rsidR="00000000" w:rsidRDefault="00364BE1">
      <w:pPr>
        <w:pStyle w:val="a0"/>
        <w:rPr>
          <w:rFonts w:hint="cs"/>
          <w:rtl/>
        </w:rPr>
      </w:pPr>
    </w:p>
    <w:p w14:paraId="72C9F9CA" w14:textId="77777777" w:rsidR="00000000" w:rsidRDefault="00364BE1">
      <w:pPr>
        <w:pStyle w:val="a0"/>
        <w:rPr>
          <w:rFonts w:hint="cs"/>
          <w:rtl/>
        </w:rPr>
      </w:pPr>
      <w:r>
        <w:rPr>
          <w:rFonts w:hint="cs"/>
          <w:rtl/>
        </w:rPr>
        <w:t>מישהו פעם ניסה לחשוב אפילו איך חיים בעזה האנשים האלה? הם כלואים. אפשר גם להרוג את כל העם הפלסטיני, ואז לא יהיו פיגועים. אפשר לכלוא את כל העם הפלסטיני, זאת הצלחה 100%. על מה מדברים פה? שם יש גדר וזה סגור, ותראה מה</w:t>
      </w:r>
      <w:r>
        <w:rPr>
          <w:rFonts w:hint="cs"/>
          <w:rtl/>
        </w:rPr>
        <w:t xml:space="preserve"> יש שם, גטו ותנאים סוציאליים של גטו. זה מה שנוצר שם. הצבא הישראלי נכנס לתקופות בשביל לחסל חשבון, כמו שמחסלים מרד בגטו. </w:t>
      </w:r>
    </w:p>
    <w:p w14:paraId="4980AA2D" w14:textId="77777777" w:rsidR="00000000" w:rsidRDefault="00364BE1">
      <w:pPr>
        <w:pStyle w:val="a0"/>
        <w:rPr>
          <w:rFonts w:hint="cs"/>
          <w:rtl/>
        </w:rPr>
      </w:pPr>
    </w:p>
    <w:p w14:paraId="680D5A7C" w14:textId="77777777" w:rsidR="00000000" w:rsidRDefault="00364BE1">
      <w:pPr>
        <w:pStyle w:val="a0"/>
        <w:rPr>
          <w:rFonts w:hint="cs"/>
          <w:rtl/>
        </w:rPr>
      </w:pPr>
      <w:r>
        <w:rPr>
          <w:rFonts w:hint="cs"/>
          <w:rtl/>
        </w:rPr>
        <w:t xml:space="preserve">לכן אני באמת לא מבין לא את ההיגיון של המעשים האלה, לא את המניע ולא את המוסריות שעומדים מאחוריהם. תודה רבה. </w:t>
      </w:r>
    </w:p>
    <w:p w14:paraId="63553497" w14:textId="77777777" w:rsidR="00000000" w:rsidRDefault="00364BE1">
      <w:pPr>
        <w:pStyle w:val="a0"/>
        <w:rPr>
          <w:rFonts w:hint="cs"/>
          <w:rtl/>
        </w:rPr>
      </w:pPr>
    </w:p>
    <w:p w14:paraId="56CF741F" w14:textId="77777777" w:rsidR="00000000" w:rsidRDefault="00364BE1">
      <w:pPr>
        <w:pStyle w:val="af1"/>
        <w:rPr>
          <w:rtl/>
        </w:rPr>
      </w:pPr>
      <w:r>
        <w:rPr>
          <w:rtl/>
        </w:rPr>
        <w:t>היו"ר אתי לבני:</w:t>
      </w:r>
    </w:p>
    <w:p w14:paraId="6FA6BF59" w14:textId="77777777" w:rsidR="00000000" w:rsidRDefault="00364BE1">
      <w:pPr>
        <w:pStyle w:val="a0"/>
        <w:rPr>
          <w:rtl/>
        </w:rPr>
      </w:pPr>
    </w:p>
    <w:p w14:paraId="6B079D5C" w14:textId="77777777" w:rsidR="00000000" w:rsidRDefault="00364BE1">
      <w:pPr>
        <w:pStyle w:val="a0"/>
        <w:rPr>
          <w:rFonts w:hint="cs"/>
          <w:rtl/>
        </w:rPr>
      </w:pPr>
      <w:r>
        <w:rPr>
          <w:rFonts w:hint="cs"/>
          <w:rtl/>
        </w:rPr>
        <w:t>תודה רבה.</w:t>
      </w:r>
      <w:r>
        <w:rPr>
          <w:rFonts w:hint="cs"/>
          <w:rtl/>
        </w:rPr>
        <w:t xml:space="preserve"> חבר הכנסת אריה אלדד. </w:t>
      </w:r>
    </w:p>
    <w:p w14:paraId="1E2CBF25" w14:textId="77777777" w:rsidR="00000000" w:rsidRDefault="00364BE1">
      <w:pPr>
        <w:pStyle w:val="a0"/>
        <w:rPr>
          <w:rFonts w:hint="cs"/>
          <w:rtl/>
        </w:rPr>
      </w:pPr>
    </w:p>
    <w:p w14:paraId="35ADB77F" w14:textId="77777777" w:rsidR="00000000" w:rsidRDefault="00364BE1">
      <w:pPr>
        <w:pStyle w:val="af0"/>
        <w:rPr>
          <w:rtl/>
        </w:rPr>
      </w:pPr>
      <w:r>
        <w:rPr>
          <w:rFonts w:hint="eastAsia"/>
          <w:rtl/>
        </w:rPr>
        <w:t>דניאל</w:t>
      </w:r>
      <w:r>
        <w:rPr>
          <w:rtl/>
        </w:rPr>
        <w:t xml:space="preserve"> בנלולו (הליכוד):</w:t>
      </w:r>
    </w:p>
    <w:p w14:paraId="646560CC" w14:textId="77777777" w:rsidR="00000000" w:rsidRDefault="00364BE1">
      <w:pPr>
        <w:pStyle w:val="a0"/>
        <w:rPr>
          <w:rFonts w:hint="cs"/>
          <w:rtl/>
        </w:rPr>
      </w:pPr>
    </w:p>
    <w:p w14:paraId="203F4DE6" w14:textId="77777777" w:rsidR="00000000" w:rsidRDefault="00364BE1">
      <w:pPr>
        <w:pStyle w:val="a0"/>
        <w:rPr>
          <w:rFonts w:hint="cs"/>
          <w:rtl/>
        </w:rPr>
      </w:pPr>
      <w:r>
        <w:rPr>
          <w:rFonts w:hint="cs"/>
          <w:rtl/>
        </w:rPr>
        <w:t>אריה, אולי תעשה פה איזון?</w:t>
      </w:r>
    </w:p>
    <w:p w14:paraId="379C3796" w14:textId="77777777" w:rsidR="00000000" w:rsidRDefault="00364BE1">
      <w:pPr>
        <w:pStyle w:val="af0"/>
        <w:rPr>
          <w:rFonts w:hint="cs"/>
          <w:rtl/>
        </w:rPr>
      </w:pPr>
    </w:p>
    <w:p w14:paraId="7F0D56D2" w14:textId="77777777" w:rsidR="00000000" w:rsidRDefault="00364BE1">
      <w:pPr>
        <w:pStyle w:val="af0"/>
        <w:rPr>
          <w:rtl/>
        </w:rPr>
      </w:pPr>
      <w:r>
        <w:rPr>
          <w:rFonts w:hint="eastAsia"/>
          <w:rtl/>
        </w:rPr>
        <w:t>זהבה</w:t>
      </w:r>
      <w:r>
        <w:rPr>
          <w:rtl/>
        </w:rPr>
        <w:t xml:space="preserve"> גלאון (מרצ):</w:t>
      </w:r>
    </w:p>
    <w:p w14:paraId="3DC8B49E" w14:textId="77777777" w:rsidR="00000000" w:rsidRDefault="00364BE1">
      <w:pPr>
        <w:pStyle w:val="a0"/>
        <w:rPr>
          <w:rFonts w:hint="cs"/>
          <w:rtl/>
        </w:rPr>
      </w:pPr>
    </w:p>
    <w:p w14:paraId="57C5F4D4" w14:textId="77777777" w:rsidR="00000000" w:rsidRDefault="00364BE1">
      <w:pPr>
        <w:pStyle w:val="a0"/>
        <w:rPr>
          <w:rFonts w:hint="cs"/>
          <w:rtl/>
        </w:rPr>
      </w:pPr>
      <w:r>
        <w:rPr>
          <w:rFonts w:hint="cs"/>
          <w:rtl/>
        </w:rPr>
        <w:t>לא נמאס לך, חבר הכנסת בנלולו?</w:t>
      </w:r>
    </w:p>
    <w:p w14:paraId="604E4447" w14:textId="77777777" w:rsidR="00000000" w:rsidRDefault="00364BE1">
      <w:pPr>
        <w:pStyle w:val="a0"/>
        <w:rPr>
          <w:rFonts w:hint="cs"/>
          <w:rtl/>
        </w:rPr>
      </w:pPr>
    </w:p>
    <w:p w14:paraId="359E3AC6" w14:textId="77777777" w:rsidR="00000000" w:rsidRDefault="00364BE1">
      <w:pPr>
        <w:pStyle w:val="af0"/>
        <w:rPr>
          <w:rtl/>
        </w:rPr>
      </w:pPr>
      <w:r>
        <w:rPr>
          <w:rFonts w:hint="eastAsia"/>
          <w:rtl/>
        </w:rPr>
        <w:t>עזמי</w:t>
      </w:r>
      <w:r>
        <w:rPr>
          <w:rtl/>
        </w:rPr>
        <w:t xml:space="preserve"> בשארה (בל"ד):</w:t>
      </w:r>
    </w:p>
    <w:p w14:paraId="124195C0" w14:textId="77777777" w:rsidR="00000000" w:rsidRDefault="00364BE1">
      <w:pPr>
        <w:pStyle w:val="a0"/>
        <w:rPr>
          <w:rFonts w:hint="cs"/>
          <w:rtl/>
        </w:rPr>
      </w:pPr>
    </w:p>
    <w:p w14:paraId="791A95BA" w14:textId="77777777" w:rsidR="00000000" w:rsidRDefault="00364BE1">
      <w:pPr>
        <w:pStyle w:val="a0"/>
        <w:rPr>
          <w:rFonts w:hint="cs"/>
          <w:rtl/>
        </w:rPr>
      </w:pPr>
      <w:r>
        <w:rPr>
          <w:rFonts w:hint="cs"/>
          <w:rtl/>
        </w:rPr>
        <w:t xml:space="preserve">חבל מאוד שאתה צריך את חבר הכנסת אלדד בשביל זה. </w:t>
      </w:r>
    </w:p>
    <w:p w14:paraId="0BEEFC81" w14:textId="77777777" w:rsidR="00000000" w:rsidRDefault="00364BE1">
      <w:pPr>
        <w:pStyle w:val="a0"/>
        <w:rPr>
          <w:rFonts w:hint="cs"/>
          <w:rtl/>
        </w:rPr>
      </w:pPr>
    </w:p>
    <w:p w14:paraId="6A59A51F" w14:textId="77777777" w:rsidR="00000000" w:rsidRDefault="00364BE1">
      <w:pPr>
        <w:pStyle w:val="a"/>
        <w:rPr>
          <w:rtl/>
        </w:rPr>
      </w:pPr>
      <w:bookmarkStart w:id="413" w:name="FS000001055T10_03_2004_16_02_00"/>
      <w:bookmarkStart w:id="414" w:name="_Toc71352070"/>
      <w:bookmarkEnd w:id="413"/>
      <w:r>
        <w:rPr>
          <w:rFonts w:hint="eastAsia"/>
          <w:rtl/>
        </w:rPr>
        <w:t>אריה</w:t>
      </w:r>
      <w:r>
        <w:rPr>
          <w:rtl/>
        </w:rPr>
        <w:t xml:space="preserve"> אלדד (האיחוד הלאומי - ישראל ביתנו):</w:t>
      </w:r>
      <w:bookmarkEnd w:id="414"/>
    </w:p>
    <w:p w14:paraId="0C208250" w14:textId="77777777" w:rsidR="00000000" w:rsidRDefault="00364BE1">
      <w:pPr>
        <w:pStyle w:val="a0"/>
        <w:rPr>
          <w:rFonts w:hint="cs"/>
          <w:rtl/>
        </w:rPr>
      </w:pPr>
    </w:p>
    <w:p w14:paraId="5633E7B1" w14:textId="77777777" w:rsidR="00000000" w:rsidRDefault="00364BE1">
      <w:pPr>
        <w:pStyle w:val="a0"/>
        <w:rPr>
          <w:rFonts w:hint="cs"/>
          <w:rtl/>
        </w:rPr>
      </w:pPr>
      <w:r>
        <w:rPr>
          <w:rFonts w:hint="cs"/>
          <w:rtl/>
        </w:rPr>
        <w:t>גברתי היושבת-ראש, חב</w:t>
      </w:r>
      <w:r>
        <w:rPr>
          <w:rFonts w:hint="cs"/>
          <w:rtl/>
        </w:rPr>
        <w:t xml:space="preserve">רי חברי הכנסת, אני מצטער באמת להפר את הניסיון להפוך את הבית הזה לפרלמנט הפלסטיני, כי זה מה שקורה פה בשעה האחרונה. אני מבקש שלוש דקות שקט, אם אתם מסוגלים. </w:t>
      </w:r>
    </w:p>
    <w:p w14:paraId="204C46B9" w14:textId="77777777" w:rsidR="00000000" w:rsidRDefault="00364BE1">
      <w:pPr>
        <w:pStyle w:val="a0"/>
        <w:rPr>
          <w:rFonts w:hint="cs"/>
          <w:rtl/>
        </w:rPr>
      </w:pPr>
    </w:p>
    <w:p w14:paraId="2941DD62" w14:textId="77777777" w:rsidR="00000000" w:rsidRDefault="00364BE1">
      <w:pPr>
        <w:pStyle w:val="a0"/>
        <w:rPr>
          <w:rFonts w:hint="cs"/>
          <w:rtl/>
        </w:rPr>
      </w:pPr>
      <w:r>
        <w:rPr>
          <w:rFonts w:hint="cs"/>
          <w:rtl/>
        </w:rPr>
        <w:t xml:space="preserve">צה"ל פועל בשבועות האחרונים ברצועת-עזה בהרבה עוצמה, ומכאן ראוי לברך את חיילי צה"ל ומפקדיו על הנחישות </w:t>
      </w:r>
      <w:r>
        <w:rPr>
          <w:rFonts w:hint="cs"/>
          <w:rtl/>
        </w:rPr>
        <w:t xml:space="preserve">והמקצועיות ומוסר המלחמה, שאין נעלה ממנו, גם במחיר סיכון חייהם של חיילי צה"ל - תודה לכם שאתם הולכים </w:t>
      </w:r>
      <w:r>
        <w:rPr>
          <w:rtl/>
        </w:rPr>
        <w:t>–</w:t>
      </w:r>
      <w:r>
        <w:rPr>
          <w:rFonts w:hint="cs"/>
          <w:rtl/>
        </w:rPr>
        <w:t xml:space="preserve"> שהם מפגינים יום-יום ולילה-לילה במלחמה נגד הטרור הערבי הגזעני בשם האסלאם, או סתם בשם הרצון לרצוח יהודים. </w:t>
      </w:r>
    </w:p>
    <w:p w14:paraId="5ED6B897" w14:textId="77777777" w:rsidR="00000000" w:rsidRDefault="00364BE1">
      <w:pPr>
        <w:pStyle w:val="a0"/>
        <w:rPr>
          <w:rFonts w:hint="cs"/>
          <w:rtl/>
        </w:rPr>
      </w:pPr>
    </w:p>
    <w:p w14:paraId="6E745756" w14:textId="77777777" w:rsidR="00000000" w:rsidRDefault="00364BE1">
      <w:pPr>
        <w:pStyle w:val="a0"/>
        <w:rPr>
          <w:rFonts w:hint="cs"/>
          <w:rtl/>
        </w:rPr>
      </w:pPr>
      <w:r>
        <w:rPr>
          <w:rFonts w:hint="cs"/>
          <w:rtl/>
        </w:rPr>
        <w:t>חברי הכנסת, איננו יכולים להתעלם מהאפשרות, שראש המ</w:t>
      </w:r>
      <w:r>
        <w:rPr>
          <w:rFonts w:hint="cs"/>
          <w:rtl/>
        </w:rPr>
        <w:t xml:space="preserve">משלה ושר הביטחון התירו את הפעולות הנרחבות הללו רק כדי לא להיראות כמי שנמלטים מרצועת-עזה וזנבם בין רגליהם. ראש הממשלה משלה את עצמו, שאם יהרוג כמה עשרות מחבלים, אולי לא יבינו הערבים שהוא נשבר בקרב, שהוא נכנע לטרור ומחליט לסגת ולעקור יישובים. </w:t>
      </w:r>
    </w:p>
    <w:p w14:paraId="00478052" w14:textId="77777777" w:rsidR="00000000" w:rsidRDefault="00364BE1">
      <w:pPr>
        <w:pStyle w:val="a0"/>
        <w:rPr>
          <w:rFonts w:hint="cs"/>
          <w:rtl/>
        </w:rPr>
      </w:pPr>
    </w:p>
    <w:p w14:paraId="521289DA" w14:textId="77777777" w:rsidR="00000000" w:rsidRDefault="00364BE1">
      <w:pPr>
        <w:pStyle w:val="a0"/>
        <w:rPr>
          <w:rFonts w:hint="cs"/>
          <w:rtl/>
        </w:rPr>
      </w:pPr>
      <w:r>
        <w:rPr>
          <w:rFonts w:hint="cs"/>
          <w:rtl/>
        </w:rPr>
        <w:t>אבל לא זה העיק</w:t>
      </w:r>
      <w:r>
        <w:rPr>
          <w:rFonts w:hint="cs"/>
          <w:rtl/>
        </w:rPr>
        <w:t>ר היום, באמת לא זה העיקר. כולנו ראינו את תמונות המחבלים החמושים מוקפים בקבוצות ילדים ויורים מביניהם לעבר חיילי צה"ל, וכאשר נהרגים גם ילדים ערבים חפים מפשע בקרב מאש חיילינו או מאש המחבלים, מייד קמה מקהלת התמים המיתממים, המטומטמים או הצבועים, ומנסה למתוח ביק</w:t>
      </w:r>
      <w:r>
        <w:rPr>
          <w:rFonts w:hint="cs"/>
          <w:rtl/>
        </w:rPr>
        <w:t xml:space="preserve">ורת על ישראל, להאשים אותנו, קורבנות הטרור, בביצוע מעשי פשע. </w:t>
      </w:r>
    </w:p>
    <w:p w14:paraId="2C3F55A7" w14:textId="77777777" w:rsidR="00000000" w:rsidRDefault="00364BE1">
      <w:pPr>
        <w:pStyle w:val="a0"/>
        <w:rPr>
          <w:rFonts w:hint="cs"/>
          <w:rtl/>
        </w:rPr>
      </w:pPr>
    </w:p>
    <w:p w14:paraId="14C5A749" w14:textId="77777777" w:rsidR="00000000" w:rsidRDefault="00364BE1">
      <w:pPr>
        <w:pStyle w:val="a0"/>
        <w:rPr>
          <w:rFonts w:hint="cs"/>
          <w:rtl/>
        </w:rPr>
      </w:pPr>
      <w:r>
        <w:rPr>
          <w:rFonts w:hint="cs"/>
          <w:rtl/>
        </w:rPr>
        <w:t>גם לזה כבר התרגלנו, גם בבית הזה. אבל השבוע הגדיל לעשות מי שהיה מפקד חיל הים וראש השב"כ עמי איילון, שבא להטיף לנו מוסר - לא בשם היכולות הכירורגיות שלו כמפקד שייטת לשעבר, אלא ממרום המדרגה הפוליטית</w:t>
      </w:r>
      <w:r>
        <w:rPr>
          <w:rFonts w:hint="cs"/>
          <w:rtl/>
        </w:rPr>
        <w:t xml:space="preserve"> של "המפקד הלאומי" הנוכחי שלו - על שצה"ל איבד את היכולת לבצע פעולה צבאית בלי לפגוע בחפים מפשע. </w:t>
      </w:r>
    </w:p>
    <w:p w14:paraId="7DAF5729" w14:textId="77777777" w:rsidR="00000000" w:rsidRDefault="00364BE1">
      <w:pPr>
        <w:pStyle w:val="a0"/>
        <w:rPr>
          <w:rFonts w:hint="cs"/>
          <w:rtl/>
        </w:rPr>
      </w:pPr>
    </w:p>
    <w:p w14:paraId="4AAFB036" w14:textId="77777777" w:rsidR="00000000" w:rsidRDefault="00364BE1">
      <w:pPr>
        <w:pStyle w:val="a0"/>
        <w:rPr>
          <w:rFonts w:hint="cs"/>
          <w:rtl/>
        </w:rPr>
      </w:pPr>
      <w:r>
        <w:rPr>
          <w:rFonts w:hint="cs"/>
          <w:rtl/>
        </w:rPr>
        <w:t xml:space="preserve">חברי הכנסת, בחסות מצרית ובזכות כישלונם של ראש הממשלה ושר הביטחון לתת לתושבי מדינת ישראל ביטחון, הוברחו אלפי כלי נשק לרצועת-עזה. ה"חמאס" מקים שם צבא עממי, ועמי </w:t>
      </w:r>
      <w:r>
        <w:rPr>
          <w:rFonts w:hint="cs"/>
          <w:rtl/>
        </w:rPr>
        <w:t>איילון סבור שאפשר לנהל מלחמה באלפי חמושים כמו מי שנלחם בפשע מאורגן? בכלים משטרתיים כירורגיים? מאיפה ההיתממות והצביעות הזאת?</w:t>
      </w:r>
    </w:p>
    <w:p w14:paraId="5107EC3F" w14:textId="77777777" w:rsidR="00000000" w:rsidRDefault="00364BE1">
      <w:pPr>
        <w:pStyle w:val="a0"/>
        <w:rPr>
          <w:rFonts w:hint="cs"/>
          <w:rtl/>
        </w:rPr>
      </w:pPr>
    </w:p>
    <w:p w14:paraId="37FF048E" w14:textId="77777777" w:rsidR="00000000" w:rsidRDefault="00364BE1">
      <w:pPr>
        <w:pStyle w:val="a0"/>
        <w:rPr>
          <w:rFonts w:hint="cs"/>
          <w:rtl/>
        </w:rPr>
      </w:pPr>
      <w:r>
        <w:rPr>
          <w:rFonts w:hint="cs"/>
          <w:rtl/>
        </w:rPr>
        <w:t xml:space="preserve">אני אומר לכם מאיפה ההיתממות והצביעות של עמי איילון. היא באה מפיו של אותו ראש שב"כ שהתבטא לפני כמה חודשים בריאיון ב"ידיעות אחרונות" </w:t>
      </w:r>
      <w:r>
        <w:rPr>
          <w:rFonts w:hint="cs"/>
          <w:rtl/>
        </w:rPr>
        <w:t xml:space="preserve">עם ארבעת ראשי השב"כ, ואמר כי בתולדותיו של כל עם יש יותר מ"אלטלנה" אחת. אותו עמי איילון שנתן הכשר להרוג יהודים אם יעזו להתנגד לעקירתם מביתם בארץ, אותו עמי איילון, אין פלא שהוא תוקף גם את חיילי צה"ל ותוקע סכין בגבם. </w:t>
      </w:r>
    </w:p>
    <w:p w14:paraId="4D5E82FE" w14:textId="77777777" w:rsidR="00000000" w:rsidRDefault="00364BE1">
      <w:pPr>
        <w:pStyle w:val="a0"/>
        <w:rPr>
          <w:rFonts w:hint="cs"/>
          <w:rtl/>
        </w:rPr>
      </w:pPr>
    </w:p>
    <w:p w14:paraId="3DD42816" w14:textId="77777777" w:rsidR="00000000" w:rsidRDefault="00364BE1">
      <w:pPr>
        <w:pStyle w:val="af1"/>
        <w:rPr>
          <w:rtl/>
        </w:rPr>
      </w:pPr>
      <w:r>
        <w:rPr>
          <w:rtl/>
        </w:rPr>
        <w:t>היו"ר אתי לבני:</w:t>
      </w:r>
    </w:p>
    <w:p w14:paraId="0F12975B" w14:textId="77777777" w:rsidR="00000000" w:rsidRDefault="00364BE1">
      <w:pPr>
        <w:pStyle w:val="a0"/>
        <w:rPr>
          <w:rtl/>
        </w:rPr>
      </w:pPr>
    </w:p>
    <w:p w14:paraId="57453CD9" w14:textId="77777777" w:rsidR="00000000" w:rsidRDefault="00364BE1">
      <w:pPr>
        <w:pStyle w:val="a0"/>
        <w:rPr>
          <w:rFonts w:hint="cs"/>
          <w:rtl/>
        </w:rPr>
      </w:pPr>
      <w:r>
        <w:rPr>
          <w:rFonts w:hint="cs"/>
          <w:rtl/>
        </w:rPr>
        <w:t>תודה רבה. חברת הכנסת זה</w:t>
      </w:r>
      <w:r>
        <w:rPr>
          <w:rFonts w:hint="cs"/>
          <w:rtl/>
        </w:rPr>
        <w:t xml:space="preserve">בה גלאון, בבקשה. </w:t>
      </w:r>
    </w:p>
    <w:p w14:paraId="163C32EB" w14:textId="77777777" w:rsidR="00000000" w:rsidRDefault="00364BE1">
      <w:pPr>
        <w:pStyle w:val="a0"/>
        <w:rPr>
          <w:rFonts w:hint="cs"/>
          <w:rtl/>
        </w:rPr>
      </w:pPr>
    </w:p>
    <w:p w14:paraId="1E7A0BEF" w14:textId="77777777" w:rsidR="00000000" w:rsidRDefault="00364BE1">
      <w:pPr>
        <w:pStyle w:val="af0"/>
        <w:rPr>
          <w:rtl/>
        </w:rPr>
      </w:pPr>
      <w:r>
        <w:rPr>
          <w:rFonts w:hint="eastAsia"/>
          <w:rtl/>
        </w:rPr>
        <w:t>עסאם</w:t>
      </w:r>
      <w:r>
        <w:rPr>
          <w:rtl/>
        </w:rPr>
        <w:t xml:space="preserve"> מח'ול (חד"ש-תע"ל):</w:t>
      </w:r>
    </w:p>
    <w:p w14:paraId="4B2889E5" w14:textId="77777777" w:rsidR="00000000" w:rsidRDefault="00364BE1">
      <w:pPr>
        <w:pStyle w:val="a0"/>
        <w:rPr>
          <w:rFonts w:hint="cs"/>
          <w:rtl/>
        </w:rPr>
      </w:pPr>
    </w:p>
    <w:p w14:paraId="6D3EE743" w14:textId="77777777" w:rsidR="00000000" w:rsidRDefault="00364BE1">
      <w:pPr>
        <w:pStyle w:val="a0"/>
        <w:rPr>
          <w:rFonts w:hint="cs"/>
          <w:rtl/>
        </w:rPr>
      </w:pPr>
      <w:r>
        <w:rPr>
          <w:rFonts w:hint="cs"/>
          <w:rtl/>
        </w:rPr>
        <w:t xml:space="preserve">זה מתחיל בערבים ונגמר בראשי שב"כ לשעבר. אתה כל כך מצדיק את התיאוריה, חבר הכנסת אלדד. </w:t>
      </w:r>
    </w:p>
    <w:p w14:paraId="213AE3B6" w14:textId="77777777" w:rsidR="00000000" w:rsidRDefault="00364BE1">
      <w:pPr>
        <w:pStyle w:val="a0"/>
        <w:rPr>
          <w:rFonts w:hint="cs"/>
          <w:rtl/>
        </w:rPr>
      </w:pPr>
    </w:p>
    <w:p w14:paraId="6B3E8605" w14:textId="77777777" w:rsidR="00000000" w:rsidRDefault="00364BE1">
      <w:pPr>
        <w:pStyle w:val="a"/>
        <w:rPr>
          <w:rtl/>
        </w:rPr>
      </w:pPr>
      <w:bookmarkStart w:id="415" w:name="FS000000504T10_03_2004_16_05_45"/>
      <w:bookmarkStart w:id="416" w:name="_Toc71352071"/>
      <w:bookmarkEnd w:id="415"/>
      <w:r>
        <w:rPr>
          <w:rFonts w:hint="eastAsia"/>
          <w:rtl/>
        </w:rPr>
        <w:t>זהבה</w:t>
      </w:r>
      <w:r>
        <w:rPr>
          <w:rtl/>
        </w:rPr>
        <w:t xml:space="preserve"> גלאון (מרצ):</w:t>
      </w:r>
      <w:bookmarkEnd w:id="416"/>
    </w:p>
    <w:p w14:paraId="58A863E7" w14:textId="77777777" w:rsidR="00000000" w:rsidRDefault="00364BE1">
      <w:pPr>
        <w:pStyle w:val="a0"/>
        <w:rPr>
          <w:rFonts w:hint="cs"/>
          <w:rtl/>
        </w:rPr>
      </w:pPr>
    </w:p>
    <w:p w14:paraId="4F0D78F2" w14:textId="77777777" w:rsidR="00000000" w:rsidRDefault="00364BE1">
      <w:pPr>
        <w:pStyle w:val="a0"/>
        <w:rPr>
          <w:rFonts w:hint="cs"/>
          <w:rtl/>
        </w:rPr>
      </w:pPr>
      <w:r>
        <w:rPr>
          <w:rFonts w:hint="cs"/>
          <w:rtl/>
        </w:rPr>
        <w:t>גברתי היושבת-ראש, את יודעת מה הפגם? אתם זוכרים את הפגם הזה שדובר בו? הפגם הזה שזאביק בוים משמש סגן שר הביט</w:t>
      </w:r>
      <w:r>
        <w:rPr>
          <w:rFonts w:hint="cs"/>
          <w:rtl/>
        </w:rPr>
        <w:t>חון. זה פגם. זה פגם כשיש סגן שר ביטחון שהוא גס-רוח - - -</w:t>
      </w:r>
    </w:p>
    <w:p w14:paraId="52E5C88F" w14:textId="77777777" w:rsidR="00000000" w:rsidRDefault="00364BE1">
      <w:pPr>
        <w:pStyle w:val="a0"/>
        <w:rPr>
          <w:rFonts w:hint="cs"/>
          <w:rtl/>
        </w:rPr>
      </w:pPr>
    </w:p>
    <w:p w14:paraId="544BFE53" w14:textId="77777777" w:rsidR="00000000" w:rsidRDefault="00364BE1">
      <w:pPr>
        <w:pStyle w:val="af0"/>
        <w:rPr>
          <w:rtl/>
        </w:rPr>
      </w:pPr>
      <w:r>
        <w:rPr>
          <w:rFonts w:hint="cs"/>
          <w:rtl/>
        </w:rPr>
        <w:t xml:space="preserve">סגן שר הביטחון </w:t>
      </w:r>
      <w:r>
        <w:rPr>
          <w:rFonts w:hint="eastAsia"/>
          <w:rtl/>
        </w:rPr>
        <w:t>זאב</w:t>
      </w:r>
      <w:r>
        <w:rPr>
          <w:rtl/>
        </w:rPr>
        <w:t xml:space="preserve"> בוים:</w:t>
      </w:r>
    </w:p>
    <w:p w14:paraId="026890F8" w14:textId="77777777" w:rsidR="00000000" w:rsidRDefault="00364BE1">
      <w:pPr>
        <w:pStyle w:val="a0"/>
        <w:rPr>
          <w:rFonts w:hint="cs"/>
          <w:rtl/>
        </w:rPr>
      </w:pPr>
    </w:p>
    <w:p w14:paraId="008E3345" w14:textId="77777777" w:rsidR="00000000" w:rsidRDefault="00364BE1">
      <w:pPr>
        <w:pStyle w:val="a0"/>
        <w:ind w:left="719" w:firstLine="0"/>
        <w:rPr>
          <w:rFonts w:hint="cs"/>
          <w:rtl/>
        </w:rPr>
      </w:pPr>
      <w:r>
        <w:rPr>
          <w:rFonts w:hint="cs"/>
          <w:rtl/>
        </w:rPr>
        <w:t>- - -</w:t>
      </w:r>
    </w:p>
    <w:p w14:paraId="6A5181E2" w14:textId="77777777" w:rsidR="00000000" w:rsidRDefault="00364BE1">
      <w:pPr>
        <w:pStyle w:val="a0"/>
        <w:rPr>
          <w:rFonts w:hint="cs"/>
          <w:rtl/>
        </w:rPr>
      </w:pPr>
    </w:p>
    <w:p w14:paraId="53F0A531" w14:textId="77777777" w:rsidR="00000000" w:rsidRDefault="00364BE1">
      <w:pPr>
        <w:pStyle w:val="-"/>
        <w:rPr>
          <w:rtl/>
        </w:rPr>
      </w:pPr>
      <w:bookmarkStart w:id="417" w:name="FS000000504T10_03_2004_16_06_00C"/>
      <w:bookmarkEnd w:id="417"/>
      <w:r>
        <w:rPr>
          <w:rtl/>
        </w:rPr>
        <w:t>זהבה גלאון (מרצ):</w:t>
      </w:r>
    </w:p>
    <w:p w14:paraId="51FE3DB0" w14:textId="77777777" w:rsidR="00000000" w:rsidRDefault="00364BE1">
      <w:pPr>
        <w:pStyle w:val="a0"/>
        <w:rPr>
          <w:rtl/>
        </w:rPr>
      </w:pPr>
    </w:p>
    <w:p w14:paraId="21917091" w14:textId="77777777" w:rsidR="00000000" w:rsidRDefault="00364BE1">
      <w:pPr>
        <w:pStyle w:val="a0"/>
        <w:rPr>
          <w:rFonts w:hint="cs"/>
          <w:rtl/>
        </w:rPr>
      </w:pPr>
      <w:r>
        <w:rPr>
          <w:rFonts w:hint="cs"/>
          <w:rtl/>
        </w:rPr>
        <w:t>אל תענה לי עכשיו, אתה תעלה פה לדוכן ותגיד מה שאתה רוצה. הספיק לנו ממך. גס-רוח, מזלזל ובוטה, אבל מה הפלא שאתה סגן שר הביטחון, אם זאת הטרמינולוגיה ש</w:t>
      </w:r>
      <w:r>
        <w:rPr>
          <w:rFonts w:hint="cs"/>
          <w:rtl/>
        </w:rPr>
        <w:t xml:space="preserve">שגורה ונותנת לגיטימציה היום במערכת הצבאית? אם המפקד היוצא של כוחות צה"ל ברצועה אומר - וזה ציטוט - "אנחנו מנצחים בעימות הזה כל יום"? כל הזמן זה מה שאתם רוצים. אתם רוצים לנצח, אתם רוצים לנצח בעזה. </w:t>
      </w:r>
    </w:p>
    <w:p w14:paraId="6398262B" w14:textId="77777777" w:rsidR="00000000" w:rsidRDefault="00364BE1">
      <w:pPr>
        <w:pStyle w:val="a0"/>
        <w:rPr>
          <w:rFonts w:hint="cs"/>
          <w:rtl/>
        </w:rPr>
      </w:pPr>
    </w:p>
    <w:p w14:paraId="5EFD2200" w14:textId="77777777" w:rsidR="00000000" w:rsidRDefault="00364BE1">
      <w:pPr>
        <w:pStyle w:val="af0"/>
        <w:rPr>
          <w:rtl/>
        </w:rPr>
      </w:pPr>
      <w:r>
        <w:rPr>
          <w:rFonts w:hint="cs"/>
          <w:rtl/>
        </w:rPr>
        <w:t xml:space="preserve">סגן שר הביטחון </w:t>
      </w:r>
      <w:r>
        <w:rPr>
          <w:rFonts w:hint="eastAsia"/>
          <w:rtl/>
        </w:rPr>
        <w:t>זאב</w:t>
      </w:r>
      <w:r>
        <w:rPr>
          <w:rtl/>
        </w:rPr>
        <w:t xml:space="preserve"> בוים:</w:t>
      </w:r>
    </w:p>
    <w:p w14:paraId="300E46CC" w14:textId="77777777" w:rsidR="00000000" w:rsidRDefault="00364BE1">
      <w:pPr>
        <w:pStyle w:val="a0"/>
        <w:rPr>
          <w:rFonts w:hint="cs"/>
          <w:rtl/>
        </w:rPr>
      </w:pPr>
    </w:p>
    <w:p w14:paraId="2EBED00F" w14:textId="77777777" w:rsidR="00000000" w:rsidRDefault="00364BE1">
      <w:pPr>
        <w:pStyle w:val="a0"/>
        <w:rPr>
          <w:rFonts w:hint="cs"/>
          <w:rtl/>
        </w:rPr>
      </w:pPr>
      <w:r>
        <w:rPr>
          <w:rFonts w:hint="cs"/>
          <w:rtl/>
        </w:rPr>
        <w:t>את רוצה שאנחנו נפסיד?</w:t>
      </w:r>
    </w:p>
    <w:p w14:paraId="6940A205" w14:textId="77777777" w:rsidR="00000000" w:rsidRDefault="00364BE1">
      <w:pPr>
        <w:pStyle w:val="a0"/>
        <w:rPr>
          <w:rFonts w:hint="cs"/>
          <w:rtl/>
        </w:rPr>
      </w:pPr>
    </w:p>
    <w:p w14:paraId="6F947A19" w14:textId="77777777" w:rsidR="00000000" w:rsidRDefault="00364BE1">
      <w:pPr>
        <w:pStyle w:val="-"/>
        <w:rPr>
          <w:rtl/>
        </w:rPr>
      </w:pPr>
      <w:bookmarkStart w:id="418" w:name="FS000000504T10_03_2004_16_39_31"/>
      <w:bookmarkStart w:id="419" w:name="FS000000504T10_03_2004_16_39_37C"/>
      <w:bookmarkEnd w:id="418"/>
      <w:bookmarkEnd w:id="419"/>
      <w:r>
        <w:rPr>
          <w:rtl/>
        </w:rPr>
        <w:t>זהבה גלאון</w:t>
      </w:r>
      <w:r>
        <w:rPr>
          <w:rtl/>
        </w:rPr>
        <w:t xml:space="preserve"> (מרצ):</w:t>
      </w:r>
    </w:p>
    <w:p w14:paraId="2E1CFA95" w14:textId="77777777" w:rsidR="00000000" w:rsidRDefault="00364BE1">
      <w:pPr>
        <w:pStyle w:val="a0"/>
        <w:rPr>
          <w:rtl/>
        </w:rPr>
      </w:pPr>
    </w:p>
    <w:p w14:paraId="28C5F661" w14:textId="77777777" w:rsidR="00000000" w:rsidRDefault="00364BE1">
      <w:pPr>
        <w:pStyle w:val="a0"/>
        <w:rPr>
          <w:rFonts w:hint="cs"/>
          <w:rtl/>
        </w:rPr>
      </w:pPr>
      <w:r>
        <w:rPr>
          <w:rFonts w:hint="cs"/>
          <w:rtl/>
        </w:rPr>
        <w:t xml:space="preserve">גברתי היושבת-ראש, אם את לא תשתיקי אותו עכשיו, הדיון הזה לא יתקיים. תשתיקי אותו, כי הוא יעלה לכאן וידבר בתורו. </w:t>
      </w:r>
    </w:p>
    <w:p w14:paraId="4D89AF52" w14:textId="77777777" w:rsidR="00000000" w:rsidRDefault="00364BE1">
      <w:pPr>
        <w:pStyle w:val="af0"/>
        <w:rPr>
          <w:rFonts w:hint="cs"/>
          <w:rtl/>
        </w:rPr>
      </w:pPr>
    </w:p>
    <w:p w14:paraId="3617AC97" w14:textId="77777777" w:rsidR="00000000" w:rsidRDefault="00364BE1">
      <w:pPr>
        <w:pStyle w:val="af0"/>
        <w:rPr>
          <w:rtl/>
        </w:rPr>
      </w:pPr>
      <w:r>
        <w:rPr>
          <w:rFonts w:hint="eastAsia"/>
          <w:rtl/>
        </w:rPr>
        <w:t>אורי</w:t>
      </w:r>
      <w:r>
        <w:rPr>
          <w:rtl/>
        </w:rPr>
        <w:t xml:space="preserve"> יהודה אריאל (האיחוד הלאומי - ישראל ביתנו):</w:t>
      </w:r>
    </w:p>
    <w:p w14:paraId="4544E17D" w14:textId="77777777" w:rsidR="00000000" w:rsidRDefault="00364BE1">
      <w:pPr>
        <w:pStyle w:val="a0"/>
        <w:rPr>
          <w:rFonts w:hint="cs"/>
          <w:rtl/>
        </w:rPr>
      </w:pPr>
    </w:p>
    <w:p w14:paraId="7E8B60EE" w14:textId="77777777" w:rsidR="00000000" w:rsidRDefault="00364BE1">
      <w:pPr>
        <w:pStyle w:val="a0"/>
        <w:rPr>
          <w:rFonts w:hint="cs"/>
          <w:rtl/>
        </w:rPr>
      </w:pPr>
      <w:r>
        <w:rPr>
          <w:rFonts w:hint="cs"/>
          <w:rtl/>
        </w:rPr>
        <w:t>מה, את מאיימת על היושבת-ראש?</w:t>
      </w:r>
    </w:p>
    <w:p w14:paraId="44129993" w14:textId="77777777" w:rsidR="00000000" w:rsidRDefault="00364BE1">
      <w:pPr>
        <w:pStyle w:val="a0"/>
        <w:rPr>
          <w:rFonts w:hint="cs"/>
          <w:rtl/>
        </w:rPr>
      </w:pPr>
    </w:p>
    <w:p w14:paraId="189A73D9" w14:textId="77777777" w:rsidR="00000000" w:rsidRDefault="00364BE1">
      <w:pPr>
        <w:pStyle w:val="af1"/>
        <w:rPr>
          <w:rtl/>
        </w:rPr>
      </w:pPr>
      <w:r>
        <w:rPr>
          <w:rtl/>
        </w:rPr>
        <w:t>היו"ר אתי לבני:</w:t>
      </w:r>
    </w:p>
    <w:p w14:paraId="785AFE55" w14:textId="77777777" w:rsidR="00000000" w:rsidRDefault="00364BE1">
      <w:pPr>
        <w:pStyle w:val="a0"/>
        <w:rPr>
          <w:rtl/>
        </w:rPr>
      </w:pPr>
    </w:p>
    <w:p w14:paraId="55DBED0D" w14:textId="77777777" w:rsidR="00000000" w:rsidRDefault="00364BE1">
      <w:pPr>
        <w:pStyle w:val="a0"/>
        <w:rPr>
          <w:rFonts w:hint="cs"/>
          <w:rtl/>
        </w:rPr>
      </w:pPr>
      <w:r>
        <w:rPr>
          <w:rFonts w:hint="cs"/>
          <w:rtl/>
        </w:rPr>
        <w:t xml:space="preserve">הקולות היו מאוד נמוכים, הם בקושי הגיעו </w:t>
      </w:r>
      <w:r>
        <w:rPr>
          <w:rFonts w:hint="cs"/>
          <w:rtl/>
        </w:rPr>
        <w:t xml:space="preserve">לאוזני, אבל אני אשתיק אותו, כי זה בטח מבלבל אותך. </w:t>
      </w:r>
    </w:p>
    <w:p w14:paraId="7121F465" w14:textId="77777777" w:rsidR="00000000" w:rsidRDefault="00364BE1">
      <w:pPr>
        <w:pStyle w:val="a0"/>
        <w:rPr>
          <w:rFonts w:hint="cs"/>
          <w:rtl/>
        </w:rPr>
      </w:pPr>
    </w:p>
    <w:p w14:paraId="3EA9BD61" w14:textId="77777777" w:rsidR="00000000" w:rsidRDefault="00364BE1">
      <w:pPr>
        <w:pStyle w:val="-"/>
        <w:rPr>
          <w:rtl/>
        </w:rPr>
      </w:pPr>
      <w:bookmarkStart w:id="420" w:name="FS000000504T10_03_2004_16_06_43C"/>
      <w:bookmarkEnd w:id="420"/>
      <w:r>
        <w:rPr>
          <w:rtl/>
        </w:rPr>
        <w:t>זהבה גלאון (מרצ):</w:t>
      </w:r>
    </w:p>
    <w:p w14:paraId="10D3014A" w14:textId="77777777" w:rsidR="00000000" w:rsidRDefault="00364BE1">
      <w:pPr>
        <w:pStyle w:val="a0"/>
        <w:rPr>
          <w:rtl/>
        </w:rPr>
      </w:pPr>
    </w:p>
    <w:p w14:paraId="09E53F90" w14:textId="77777777" w:rsidR="00000000" w:rsidRDefault="00364BE1">
      <w:pPr>
        <w:pStyle w:val="a0"/>
        <w:rPr>
          <w:rFonts w:hint="cs"/>
          <w:rtl/>
        </w:rPr>
      </w:pPr>
      <w:r>
        <w:rPr>
          <w:rFonts w:hint="cs"/>
          <w:rtl/>
        </w:rPr>
        <w:t xml:space="preserve">אבל לי הם מפריעים. </w:t>
      </w:r>
    </w:p>
    <w:p w14:paraId="3AC43C52" w14:textId="77777777" w:rsidR="00000000" w:rsidRDefault="00364BE1">
      <w:pPr>
        <w:pStyle w:val="a0"/>
        <w:rPr>
          <w:rFonts w:hint="cs"/>
          <w:rtl/>
        </w:rPr>
      </w:pPr>
    </w:p>
    <w:p w14:paraId="154AFACC" w14:textId="77777777" w:rsidR="00000000" w:rsidRDefault="00364BE1">
      <w:pPr>
        <w:pStyle w:val="a0"/>
        <w:rPr>
          <w:rFonts w:hint="cs"/>
          <w:rtl/>
        </w:rPr>
      </w:pPr>
      <w:r>
        <w:rPr>
          <w:rFonts w:hint="cs"/>
          <w:rtl/>
        </w:rPr>
        <w:t xml:space="preserve">גברתי היושבת-ראש, עוד ניצחון כזה ואבדנו. איך התרגלנו לשגרה הזאת של המוות, לכך שאחת לכמה זמן צה"ל נכנס לרצועה, נהרגים 10-15 פלסטינים, ביניהם ילדים, עשרות פצועים. מי </w:t>
      </w:r>
      <w:r>
        <w:rPr>
          <w:rFonts w:hint="cs"/>
          <w:rtl/>
        </w:rPr>
        <w:t xml:space="preserve">סופר את זה? למי אכפת? איך התרגלנו לשגרת המוות הזאת, ועל מה זה מעיד? על אדישות מוסרית, על קהות-חושים ועל טמטום. </w:t>
      </w:r>
    </w:p>
    <w:p w14:paraId="788411E3" w14:textId="77777777" w:rsidR="00000000" w:rsidRDefault="00364BE1">
      <w:pPr>
        <w:pStyle w:val="a0"/>
        <w:rPr>
          <w:rFonts w:hint="cs"/>
          <w:rtl/>
        </w:rPr>
      </w:pPr>
    </w:p>
    <w:p w14:paraId="7DAF30FD" w14:textId="77777777" w:rsidR="00000000" w:rsidRDefault="00364BE1">
      <w:pPr>
        <w:pStyle w:val="a0"/>
        <w:rPr>
          <w:rFonts w:hint="cs"/>
          <w:rtl/>
        </w:rPr>
      </w:pPr>
      <w:r>
        <w:rPr>
          <w:rFonts w:hint="cs"/>
          <w:rtl/>
        </w:rPr>
        <w:t>מה בדיוק אנחנו משיגים בזה שאנחנו רוצים לנצח כל יום? מה בדיוק אנחנו משיגים כשאנחנו מביאים את העימות ללב האוכלוסייה הפלסטינית? ואחר כך אנחנו אומר</w:t>
      </w:r>
      <w:r>
        <w:rPr>
          <w:rFonts w:hint="cs"/>
          <w:rtl/>
        </w:rPr>
        <w:t xml:space="preserve">ים שאנחנו מתעמתים עם מי שמשתמש בילדים, ואנחנו מביאים את המלחמה לשם. </w:t>
      </w:r>
    </w:p>
    <w:p w14:paraId="44F7601B" w14:textId="77777777" w:rsidR="00000000" w:rsidRDefault="00364BE1">
      <w:pPr>
        <w:pStyle w:val="a0"/>
        <w:rPr>
          <w:rFonts w:hint="cs"/>
          <w:rtl/>
        </w:rPr>
      </w:pPr>
    </w:p>
    <w:p w14:paraId="612ED1EF" w14:textId="77777777" w:rsidR="00000000" w:rsidRDefault="00364BE1">
      <w:pPr>
        <w:pStyle w:val="a0"/>
        <w:rPr>
          <w:rFonts w:hint="cs"/>
          <w:rtl/>
        </w:rPr>
      </w:pPr>
      <w:r>
        <w:rPr>
          <w:rFonts w:hint="cs"/>
          <w:rtl/>
        </w:rPr>
        <w:t>אין ספק שצה"ל צריך לעשות הכול כדי להגן על עצמו. מה שאנחנו עושים זה לא מגננה וזה לא הגנה, זה שלב התקפי של צבא שמחפש להיכנס בהם. מי שיודע שהוא יורה טילים בלב אוכלוסייה אזרחית, צריך להביא ב</w:t>
      </w:r>
      <w:r>
        <w:rPr>
          <w:rFonts w:hint="cs"/>
          <w:rtl/>
        </w:rPr>
        <w:t xml:space="preserve">חשבון שנהרגים ילדים. </w:t>
      </w:r>
    </w:p>
    <w:p w14:paraId="5C38ADC4" w14:textId="77777777" w:rsidR="00000000" w:rsidRDefault="00364BE1">
      <w:pPr>
        <w:pStyle w:val="a0"/>
        <w:rPr>
          <w:rFonts w:hint="cs"/>
          <w:rtl/>
        </w:rPr>
      </w:pPr>
    </w:p>
    <w:p w14:paraId="056F2048" w14:textId="77777777" w:rsidR="00000000" w:rsidRDefault="00364BE1">
      <w:pPr>
        <w:pStyle w:val="af0"/>
        <w:rPr>
          <w:rtl/>
        </w:rPr>
      </w:pPr>
      <w:r>
        <w:rPr>
          <w:rFonts w:hint="cs"/>
          <w:rtl/>
        </w:rPr>
        <w:t xml:space="preserve">סגן שר הביטחון </w:t>
      </w:r>
      <w:r>
        <w:rPr>
          <w:rFonts w:hint="eastAsia"/>
          <w:rtl/>
        </w:rPr>
        <w:t>זאב</w:t>
      </w:r>
      <w:r>
        <w:rPr>
          <w:rtl/>
        </w:rPr>
        <w:t xml:space="preserve"> בוים:</w:t>
      </w:r>
    </w:p>
    <w:p w14:paraId="13362919" w14:textId="77777777" w:rsidR="00000000" w:rsidRDefault="00364BE1">
      <w:pPr>
        <w:pStyle w:val="a0"/>
        <w:rPr>
          <w:rFonts w:hint="cs"/>
          <w:rtl/>
        </w:rPr>
      </w:pPr>
    </w:p>
    <w:p w14:paraId="1FD36DBD" w14:textId="77777777" w:rsidR="00000000" w:rsidRDefault="00364BE1">
      <w:pPr>
        <w:pStyle w:val="a0"/>
        <w:rPr>
          <w:rFonts w:hint="cs"/>
          <w:rtl/>
        </w:rPr>
      </w:pPr>
      <w:r>
        <w:rPr>
          <w:rFonts w:hint="cs"/>
          <w:rtl/>
        </w:rPr>
        <w:t>"חמאס" - - -</w:t>
      </w:r>
    </w:p>
    <w:p w14:paraId="0D25B458" w14:textId="77777777" w:rsidR="00000000" w:rsidRDefault="00364BE1">
      <w:pPr>
        <w:pStyle w:val="a0"/>
        <w:rPr>
          <w:rFonts w:hint="cs"/>
          <w:rtl/>
        </w:rPr>
      </w:pPr>
    </w:p>
    <w:p w14:paraId="7A844EC9" w14:textId="77777777" w:rsidR="00000000" w:rsidRDefault="00364BE1">
      <w:pPr>
        <w:pStyle w:val="-"/>
        <w:rPr>
          <w:rtl/>
        </w:rPr>
      </w:pPr>
      <w:bookmarkStart w:id="421" w:name="FS000000504T10_03_2004_16_07_54C"/>
      <w:bookmarkEnd w:id="421"/>
      <w:r>
        <w:rPr>
          <w:rtl/>
        </w:rPr>
        <w:t>זהבה גלאון (מרצ):</w:t>
      </w:r>
    </w:p>
    <w:p w14:paraId="40CF656A" w14:textId="77777777" w:rsidR="00000000" w:rsidRDefault="00364BE1">
      <w:pPr>
        <w:pStyle w:val="a0"/>
        <w:rPr>
          <w:rtl/>
        </w:rPr>
      </w:pPr>
    </w:p>
    <w:p w14:paraId="6F7258AA" w14:textId="77777777" w:rsidR="00000000" w:rsidRDefault="00364BE1">
      <w:pPr>
        <w:pStyle w:val="a0"/>
        <w:rPr>
          <w:rFonts w:hint="cs"/>
          <w:rtl/>
        </w:rPr>
      </w:pPr>
      <w:r>
        <w:rPr>
          <w:rFonts w:hint="cs"/>
          <w:rtl/>
        </w:rPr>
        <w:t xml:space="preserve">ומי שמכניס טנקים, צריך להביא בחשבון שנהרגים ילדים. מי שפועל באופן הזה, צריך להביא את זה בחשבון, אבל כבר לאף אחד לא אכפת, כבר התקהינו, כבר לאף אחד לא אכפת. </w:t>
      </w:r>
    </w:p>
    <w:p w14:paraId="10C064B3" w14:textId="77777777" w:rsidR="00000000" w:rsidRDefault="00364BE1">
      <w:pPr>
        <w:pStyle w:val="a0"/>
        <w:rPr>
          <w:rFonts w:hint="cs"/>
          <w:rtl/>
        </w:rPr>
      </w:pPr>
    </w:p>
    <w:p w14:paraId="3FE3F314" w14:textId="77777777" w:rsidR="00000000" w:rsidRDefault="00364BE1">
      <w:pPr>
        <w:pStyle w:val="a0"/>
        <w:rPr>
          <w:rFonts w:hint="cs"/>
          <w:rtl/>
        </w:rPr>
      </w:pPr>
      <w:r>
        <w:rPr>
          <w:rFonts w:hint="cs"/>
          <w:rtl/>
        </w:rPr>
        <w:t>המדיניות הזאת מעל</w:t>
      </w:r>
      <w:r>
        <w:rPr>
          <w:rFonts w:hint="cs"/>
          <w:rtl/>
        </w:rPr>
        <w:t>ה בי חשש, גברתי, שהצבא מנסה לאותת לדרג המדיני על התנגדותו ליציאה חד-צדדית. הצבא, באופן שבו הוא פועל היום ברצועה - אני תוהה אם הוא בא לטרפד את מדיניות ההתנתקות של ראש הממשלה. לא שאני רואה שראש הממשלה מתנתק, בשלב זה הכול דיבורים - בכלל, בדיבורים הוא גדול - א</w:t>
      </w:r>
      <w:r>
        <w:rPr>
          <w:rFonts w:hint="cs"/>
          <w:rtl/>
        </w:rPr>
        <w:t>בל הפעילות הזאת, אני לא מבינה מה התועלת שבה, למעט זה שהיא זורעת עוד מוטיבציה לנקם, להרס ולטרור. מתי נפסיק להקיז זה את דמו של זה? מתי יבין צה"ל שהוא לא יכול לפעול באופן הזה שהוא נכנס, מכה, הורג ויוצא? זה לא משרת את האינטרסים של אף אחד, זה משאיר עוד אנשים, ע</w:t>
      </w:r>
      <w:r>
        <w:rPr>
          <w:rFonts w:hint="cs"/>
          <w:rtl/>
        </w:rPr>
        <w:t xml:space="preserve">וד חללים, עוד פגועים ועוד פצועים, וכולנו משלמים את המחיר. </w:t>
      </w:r>
    </w:p>
    <w:p w14:paraId="26F12E1E" w14:textId="77777777" w:rsidR="00000000" w:rsidRDefault="00364BE1">
      <w:pPr>
        <w:pStyle w:val="a0"/>
        <w:rPr>
          <w:rFonts w:hint="cs"/>
          <w:rtl/>
        </w:rPr>
      </w:pPr>
    </w:p>
    <w:p w14:paraId="0D83054D" w14:textId="77777777" w:rsidR="00000000" w:rsidRDefault="00364BE1">
      <w:pPr>
        <w:pStyle w:val="af1"/>
        <w:rPr>
          <w:rtl/>
        </w:rPr>
      </w:pPr>
      <w:r>
        <w:rPr>
          <w:rtl/>
        </w:rPr>
        <w:t>היו"ר אתי לבני:</w:t>
      </w:r>
    </w:p>
    <w:p w14:paraId="766F0AA0" w14:textId="77777777" w:rsidR="00000000" w:rsidRDefault="00364BE1">
      <w:pPr>
        <w:pStyle w:val="a0"/>
        <w:rPr>
          <w:rtl/>
        </w:rPr>
      </w:pPr>
    </w:p>
    <w:p w14:paraId="1CF78A0C" w14:textId="77777777" w:rsidR="00000000" w:rsidRDefault="00364BE1">
      <w:pPr>
        <w:pStyle w:val="a0"/>
        <w:rPr>
          <w:rFonts w:hint="cs"/>
          <w:rtl/>
        </w:rPr>
      </w:pPr>
      <w:r>
        <w:rPr>
          <w:rFonts w:hint="cs"/>
          <w:rtl/>
        </w:rPr>
        <w:t xml:space="preserve">תודה רבה. משיב סגן שר הביטחון, מר זאב בוים. בבקשה. לרשותך עשר דקות. </w:t>
      </w:r>
    </w:p>
    <w:p w14:paraId="5F77B3D1" w14:textId="77777777" w:rsidR="00000000" w:rsidRDefault="00364BE1">
      <w:pPr>
        <w:pStyle w:val="a0"/>
        <w:rPr>
          <w:rFonts w:hint="cs"/>
          <w:rtl/>
        </w:rPr>
      </w:pPr>
    </w:p>
    <w:p w14:paraId="0E3A4161" w14:textId="77777777" w:rsidR="00000000" w:rsidRDefault="00364BE1">
      <w:pPr>
        <w:pStyle w:val="a"/>
        <w:rPr>
          <w:rtl/>
        </w:rPr>
      </w:pPr>
      <w:bookmarkStart w:id="422" w:name="FS000000464T10_03_2004_16_09_01"/>
      <w:bookmarkStart w:id="423" w:name="_Toc71352072"/>
      <w:bookmarkEnd w:id="422"/>
      <w:r>
        <w:rPr>
          <w:rFonts w:hint="cs"/>
          <w:rtl/>
        </w:rPr>
        <w:t xml:space="preserve">סגן שר הביטחון </w:t>
      </w:r>
      <w:r>
        <w:rPr>
          <w:rtl/>
        </w:rPr>
        <w:t>זאב בוים:</w:t>
      </w:r>
      <w:bookmarkEnd w:id="423"/>
    </w:p>
    <w:p w14:paraId="6BEAE1A7" w14:textId="77777777" w:rsidR="00000000" w:rsidRDefault="00364BE1">
      <w:pPr>
        <w:pStyle w:val="a0"/>
        <w:rPr>
          <w:rtl/>
        </w:rPr>
      </w:pPr>
    </w:p>
    <w:p w14:paraId="2CDFC572" w14:textId="77777777" w:rsidR="00000000" w:rsidRDefault="00364BE1">
      <w:pPr>
        <w:pStyle w:val="a0"/>
        <w:rPr>
          <w:rFonts w:hint="cs"/>
          <w:rtl/>
        </w:rPr>
      </w:pPr>
      <w:r>
        <w:rPr>
          <w:rFonts w:hint="cs"/>
          <w:rtl/>
        </w:rPr>
        <w:t>גברתי היושבת-ראש, חברי הכנסת, ב-7 במרס 2004 פעלו כוחות צה"ל במחנה הפליטים אל-בורייג</w:t>
      </w:r>
      <w:r>
        <w:rPr>
          <w:rFonts w:hint="cs"/>
          <w:rtl/>
        </w:rPr>
        <w:t>', במרכז רצועת-עזה, במטרה לסכל פעילות טרור, לרבות יורי נ"ט ומניחי מטענים. במהלך הפעולה התנהלו חילופי אש עזים בין חיילי צה"ל למחבלים חמושים. חילופי האש כללו ירי של עשרות טילי נ"ט מנשק קל, השלכת רימונים והפעלת מטען לעבר כוחות צה"ל. כשאני מדבר על עשרות טילי נ</w:t>
      </w:r>
      <w:r>
        <w:rPr>
          <w:rFonts w:hint="cs"/>
          <w:rtl/>
        </w:rPr>
        <w:t>"ט, זה מצד החמושים הפלסטינים.</w:t>
      </w:r>
    </w:p>
    <w:p w14:paraId="1FA670F8" w14:textId="77777777" w:rsidR="00000000" w:rsidRDefault="00364BE1">
      <w:pPr>
        <w:pStyle w:val="a0"/>
        <w:rPr>
          <w:rFonts w:hint="cs"/>
          <w:rtl/>
        </w:rPr>
      </w:pPr>
    </w:p>
    <w:p w14:paraId="4F48A9AB" w14:textId="77777777" w:rsidR="00000000" w:rsidRDefault="00364BE1">
      <w:pPr>
        <w:pStyle w:val="a0"/>
        <w:rPr>
          <w:rFonts w:hint="cs"/>
          <w:rtl/>
        </w:rPr>
      </w:pPr>
      <w:r>
        <w:rPr>
          <w:rFonts w:hint="cs"/>
          <w:rtl/>
        </w:rPr>
        <w:t>כוחות צה"ל השיבו אש לעבר החמושים אשר השתתפו בלחימה ולעבר חמושים נוספים במרחב וזיהו פגיעה בכמה חמושים. בנתונים מספריים, בפעולה הזאת נהרגו 14 פלסטינים ולא 15, חברת הכנסת גלאון. בכל זאת, אחד פחות. זה אחד שאמרו שהוא נהרג והוא חי.</w:t>
      </w:r>
      <w:r>
        <w:rPr>
          <w:rFonts w:hint="cs"/>
          <w:rtl/>
        </w:rPr>
        <w:t xml:space="preserve"> את ציינת 15. מהם, תשעה מזוהים אנשי "חמאס", אחד של "החזית העממית" ועוד ארבעה לא משויכים. בסיום הפעילות יצאו כוחות צה"ל מהמרחב הזה.</w:t>
      </w:r>
    </w:p>
    <w:p w14:paraId="31A1DB37" w14:textId="77777777" w:rsidR="00000000" w:rsidRDefault="00364BE1">
      <w:pPr>
        <w:pStyle w:val="a0"/>
        <w:rPr>
          <w:rFonts w:hint="cs"/>
          <w:rtl/>
        </w:rPr>
      </w:pPr>
    </w:p>
    <w:p w14:paraId="29639B82" w14:textId="77777777" w:rsidR="00000000" w:rsidRDefault="00364BE1">
      <w:pPr>
        <w:pStyle w:val="a0"/>
        <w:rPr>
          <w:rFonts w:hint="cs"/>
          <w:rtl/>
        </w:rPr>
      </w:pPr>
      <w:r>
        <w:rPr>
          <w:rFonts w:hint="cs"/>
          <w:rtl/>
        </w:rPr>
        <w:t>אחרי האמירות העובדתיות הלקוניות האלה אני רוצה להתייחס לכמה דברים. א. אומרת חברת הכנסת גלאון, היא מצטטת את מפקד האוגדה: כל יו</w:t>
      </w:r>
      <w:r>
        <w:rPr>
          <w:rFonts w:hint="cs"/>
          <w:rtl/>
        </w:rPr>
        <w:t>ם אנחנו מנצחים. ככלל, זה נכון. לא תמיד, אבל אנחנו משתדלים לנצח. אני שואל אותך, חברת הכנסת גלאון, מה את רוצה? שאנחנו כל יום נפסיד? זה מה שאת רוצה?</w:t>
      </w:r>
    </w:p>
    <w:p w14:paraId="6D518B7D" w14:textId="77777777" w:rsidR="00000000" w:rsidRDefault="00364BE1">
      <w:pPr>
        <w:pStyle w:val="a0"/>
        <w:ind w:firstLine="0"/>
        <w:rPr>
          <w:rFonts w:hint="cs"/>
          <w:rtl/>
        </w:rPr>
      </w:pPr>
    </w:p>
    <w:p w14:paraId="6C611C44" w14:textId="77777777" w:rsidR="00000000" w:rsidRDefault="00364BE1">
      <w:pPr>
        <w:pStyle w:val="af0"/>
        <w:rPr>
          <w:rtl/>
        </w:rPr>
      </w:pPr>
      <w:r>
        <w:rPr>
          <w:rFonts w:hint="eastAsia"/>
          <w:rtl/>
        </w:rPr>
        <w:t>זהבה</w:t>
      </w:r>
      <w:r>
        <w:rPr>
          <w:rtl/>
        </w:rPr>
        <w:t xml:space="preserve"> גלאון (מרצ):</w:t>
      </w:r>
    </w:p>
    <w:p w14:paraId="64863F3B" w14:textId="77777777" w:rsidR="00000000" w:rsidRDefault="00364BE1">
      <w:pPr>
        <w:pStyle w:val="a0"/>
        <w:rPr>
          <w:rFonts w:hint="cs"/>
          <w:rtl/>
        </w:rPr>
      </w:pPr>
    </w:p>
    <w:p w14:paraId="0D34B53F" w14:textId="77777777" w:rsidR="00000000" w:rsidRDefault="00364BE1">
      <w:pPr>
        <w:pStyle w:val="a0"/>
        <w:rPr>
          <w:rFonts w:hint="cs"/>
          <w:rtl/>
        </w:rPr>
      </w:pPr>
      <w:r>
        <w:rPr>
          <w:rFonts w:hint="cs"/>
          <w:rtl/>
        </w:rPr>
        <w:t>מה זו הדמגוגיה הזאת? איזו דמגוגיה זולה. בסדר, תמשיך.</w:t>
      </w:r>
    </w:p>
    <w:p w14:paraId="3A19DA33" w14:textId="77777777" w:rsidR="00000000" w:rsidRDefault="00364BE1">
      <w:pPr>
        <w:pStyle w:val="a0"/>
        <w:ind w:firstLine="0"/>
        <w:rPr>
          <w:rFonts w:hint="cs"/>
          <w:rtl/>
        </w:rPr>
      </w:pPr>
    </w:p>
    <w:p w14:paraId="0CD4A5BB" w14:textId="77777777" w:rsidR="00000000" w:rsidRDefault="00364BE1">
      <w:pPr>
        <w:pStyle w:val="-"/>
        <w:rPr>
          <w:rtl/>
        </w:rPr>
      </w:pPr>
      <w:bookmarkStart w:id="424" w:name="FS000000464T10_03_2004_16_33_00C"/>
      <w:bookmarkEnd w:id="424"/>
      <w:r>
        <w:rPr>
          <w:rtl/>
        </w:rPr>
        <w:t>סגן שר הביטחון זאב בוים:</w:t>
      </w:r>
    </w:p>
    <w:p w14:paraId="54E6AA2F" w14:textId="77777777" w:rsidR="00000000" w:rsidRDefault="00364BE1">
      <w:pPr>
        <w:pStyle w:val="a0"/>
        <w:rPr>
          <w:rtl/>
        </w:rPr>
      </w:pPr>
    </w:p>
    <w:p w14:paraId="301BB035" w14:textId="77777777" w:rsidR="00000000" w:rsidRDefault="00364BE1">
      <w:pPr>
        <w:pStyle w:val="a0"/>
        <w:rPr>
          <w:rFonts w:hint="cs"/>
          <w:rtl/>
        </w:rPr>
      </w:pPr>
      <w:r>
        <w:rPr>
          <w:rFonts w:hint="cs"/>
          <w:rtl/>
        </w:rPr>
        <w:t>כמו הדמגוג</w:t>
      </w:r>
      <w:r>
        <w:rPr>
          <w:rFonts w:hint="cs"/>
          <w:rtl/>
        </w:rPr>
        <w:t>יה שלך בציטוט הזה. זו לא דמגוגיה. ההיפך מניצחון זה הפסד.</w:t>
      </w:r>
    </w:p>
    <w:p w14:paraId="3143A0A5" w14:textId="77777777" w:rsidR="00000000" w:rsidRDefault="00364BE1">
      <w:pPr>
        <w:pStyle w:val="a0"/>
        <w:ind w:firstLine="0"/>
        <w:rPr>
          <w:rFonts w:hint="cs"/>
          <w:rtl/>
        </w:rPr>
      </w:pPr>
    </w:p>
    <w:p w14:paraId="0A76A70C" w14:textId="77777777" w:rsidR="00000000" w:rsidRDefault="00364BE1">
      <w:pPr>
        <w:pStyle w:val="af0"/>
        <w:rPr>
          <w:rtl/>
        </w:rPr>
      </w:pPr>
      <w:r>
        <w:rPr>
          <w:rFonts w:hint="eastAsia"/>
          <w:rtl/>
        </w:rPr>
        <w:t>עסאם</w:t>
      </w:r>
      <w:r>
        <w:rPr>
          <w:rtl/>
        </w:rPr>
        <w:t xml:space="preserve"> מח'ול (חד"ש-תע"ל):</w:t>
      </w:r>
    </w:p>
    <w:p w14:paraId="04F32751" w14:textId="77777777" w:rsidR="00000000" w:rsidRDefault="00364BE1">
      <w:pPr>
        <w:pStyle w:val="a0"/>
        <w:rPr>
          <w:rFonts w:hint="cs"/>
          <w:rtl/>
        </w:rPr>
      </w:pPr>
    </w:p>
    <w:p w14:paraId="7F380B7D" w14:textId="77777777" w:rsidR="00000000" w:rsidRDefault="00364BE1">
      <w:pPr>
        <w:pStyle w:val="a0"/>
        <w:rPr>
          <w:rFonts w:hint="cs"/>
          <w:rtl/>
        </w:rPr>
      </w:pPr>
      <w:r>
        <w:rPr>
          <w:rFonts w:hint="cs"/>
          <w:rtl/>
        </w:rPr>
        <w:t>או לרצוח. אתה מרוויח כשאתה מפסיק לרצוח - - -</w:t>
      </w:r>
    </w:p>
    <w:p w14:paraId="241DBC0A" w14:textId="77777777" w:rsidR="00000000" w:rsidRDefault="00364BE1">
      <w:pPr>
        <w:pStyle w:val="a0"/>
        <w:rPr>
          <w:rFonts w:hint="cs"/>
          <w:rtl/>
        </w:rPr>
      </w:pPr>
    </w:p>
    <w:p w14:paraId="23C38867" w14:textId="77777777" w:rsidR="00000000" w:rsidRDefault="00364BE1">
      <w:pPr>
        <w:pStyle w:val="-"/>
        <w:rPr>
          <w:rtl/>
        </w:rPr>
      </w:pPr>
      <w:bookmarkStart w:id="425" w:name="FS000000464T10_03_2004_16_33_39C"/>
      <w:bookmarkEnd w:id="425"/>
      <w:r>
        <w:rPr>
          <w:rtl/>
        </w:rPr>
        <w:t>סגן</w:t>
      </w:r>
      <w:r>
        <w:rPr>
          <w:rFonts w:hint="cs"/>
          <w:rtl/>
        </w:rPr>
        <w:t xml:space="preserve"> </w:t>
      </w:r>
      <w:r>
        <w:rPr>
          <w:rtl/>
        </w:rPr>
        <w:t>שר הביטחון זאב בוים:</w:t>
      </w:r>
    </w:p>
    <w:p w14:paraId="1F5496CF" w14:textId="77777777" w:rsidR="00000000" w:rsidRDefault="00364BE1">
      <w:pPr>
        <w:pStyle w:val="a0"/>
        <w:rPr>
          <w:rtl/>
        </w:rPr>
      </w:pPr>
    </w:p>
    <w:p w14:paraId="0B2A504E" w14:textId="77777777" w:rsidR="00000000" w:rsidRDefault="00364BE1">
      <w:pPr>
        <w:pStyle w:val="a0"/>
        <w:rPr>
          <w:rFonts w:hint="cs"/>
          <w:rtl/>
        </w:rPr>
      </w:pPr>
      <w:r>
        <w:rPr>
          <w:rFonts w:hint="cs"/>
          <w:rtl/>
        </w:rPr>
        <w:t>חבר הכנסת עסאם מח'ול, תיכף נדבר על הרצח. גלאון רוצה שאנחנו נפסיד כל יום. אם היא מבקרת ומצטטת ככה ומבק</w:t>
      </w:r>
      <w:r>
        <w:rPr>
          <w:rFonts w:hint="cs"/>
          <w:rtl/>
        </w:rPr>
        <w:t>רת את הציטוט המדויק שאמר המפקד ברצועה, מה המשמעות, שאת מצפה שכל יום נפסיד?</w:t>
      </w:r>
    </w:p>
    <w:p w14:paraId="7157704A" w14:textId="77777777" w:rsidR="00000000" w:rsidRDefault="00364BE1">
      <w:pPr>
        <w:pStyle w:val="af0"/>
        <w:rPr>
          <w:rtl/>
        </w:rPr>
      </w:pPr>
    </w:p>
    <w:p w14:paraId="427BAA50" w14:textId="77777777" w:rsidR="00000000" w:rsidRDefault="00364BE1">
      <w:pPr>
        <w:pStyle w:val="af0"/>
        <w:rPr>
          <w:rtl/>
        </w:rPr>
      </w:pPr>
      <w:r>
        <w:rPr>
          <w:rFonts w:hint="eastAsia"/>
          <w:rtl/>
        </w:rPr>
        <w:t>זהבה</w:t>
      </w:r>
      <w:r>
        <w:rPr>
          <w:rtl/>
        </w:rPr>
        <w:t xml:space="preserve"> גלאון (מרצ):</w:t>
      </w:r>
    </w:p>
    <w:p w14:paraId="1D419A67" w14:textId="77777777" w:rsidR="00000000" w:rsidRDefault="00364BE1">
      <w:pPr>
        <w:pStyle w:val="a0"/>
        <w:rPr>
          <w:rFonts w:hint="cs"/>
          <w:rtl/>
        </w:rPr>
      </w:pPr>
    </w:p>
    <w:p w14:paraId="78CD2500" w14:textId="77777777" w:rsidR="00000000" w:rsidRDefault="00364BE1">
      <w:pPr>
        <w:pStyle w:val="a0"/>
        <w:rPr>
          <w:rFonts w:hint="cs"/>
          <w:rtl/>
        </w:rPr>
      </w:pPr>
      <w:r>
        <w:rPr>
          <w:rFonts w:hint="cs"/>
          <w:rtl/>
        </w:rPr>
        <w:t>סתם אמרתי שאתה לא ראוי להיות סגן שר הביטחון? זאת האינטליגנציה שלך - - -</w:t>
      </w:r>
    </w:p>
    <w:p w14:paraId="71116B0E" w14:textId="77777777" w:rsidR="00000000" w:rsidRDefault="00364BE1">
      <w:pPr>
        <w:pStyle w:val="a0"/>
        <w:ind w:firstLine="0"/>
        <w:rPr>
          <w:rFonts w:hint="cs"/>
          <w:rtl/>
        </w:rPr>
      </w:pPr>
    </w:p>
    <w:p w14:paraId="4444F43E" w14:textId="77777777" w:rsidR="00000000" w:rsidRDefault="00364BE1">
      <w:pPr>
        <w:pStyle w:val="-"/>
        <w:rPr>
          <w:rtl/>
        </w:rPr>
      </w:pPr>
      <w:bookmarkStart w:id="426" w:name="FS000000464T10_03_2004_16_34_58C"/>
      <w:bookmarkEnd w:id="426"/>
      <w:r>
        <w:rPr>
          <w:rtl/>
        </w:rPr>
        <w:t>סגן שר הביטחון זאב בוים:</w:t>
      </w:r>
    </w:p>
    <w:p w14:paraId="245AC79D" w14:textId="77777777" w:rsidR="00000000" w:rsidRDefault="00364BE1">
      <w:pPr>
        <w:pStyle w:val="a0"/>
        <w:rPr>
          <w:rtl/>
        </w:rPr>
      </w:pPr>
    </w:p>
    <w:p w14:paraId="49A8AAC0" w14:textId="77777777" w:rsidR="00000000" w:rsidRDefault="00364BE1">
      <w:pPr>
        <w:pStyle w:val="a0"/>
        <w:rPr>
          <w:rFonts w:hint="cs"/>
          <w:rtl/>
        </w:rPr>
      </w:pPr>
      <w:r>
        <w:rPr>
          <w:rFonts w:hint="cs"/>
          <w:rtl/>
        </w:rPr>
        <w:t>חברת הכנסת גלאון, אני מצטט אותך: מי שיורה טילים, צריך להביא בח</w:t>
      </w:r>
      <w:r>
        <w:rPr>
          <w:rFonts w:hint="cs"/>
          <w:rtl/>
        </w:rPr>
        <w:t>שבון שהוא פוגע בילדים.</w:t>
      </w:r>
    </w:p>
    <w:p w14:paraId="66AB63FC" w14:textId="77777777" w:rsidR="00000000" w:rsidRDefault="00364BE1">
      <w:pPr>
        <w:pStyle w:val="a0"/>
        <w:ind w:firstLine="0"/>
        <w:rPr>
          <w:rFonts w:hint="cs"/>
          <w:rtl/>
        </w:rPr>
      </w:pPr>
    </w:p>
    <w:p w14:paraId="5827AB63" w14:textId="77777777" w:rsidR="00000000" w:rsidRDefault="00364BE1">
      <w:pPr>
        <w:pStyle w:val="af0"/>
        <w:rPr>
          <w:rtl/>
        </w:rPr>
      </w:pPr>
      <w:r>
        <w:rPr>
          <w:rFonts w:hint="eastAsia"/>
          <w:rtl/>
        </w:rPr>
        <w:t>זהבה</w:t>
      </w:r>
      <w:r>
        <w:rPr>
          <w:rtl/>
        </w:rPr>
        <w:t xml:space="preserve"> גלאון (מרצ):</w:t>
      </w:r>
    </w:p>
    <w:p w14:paraId="04E6E3F0" w14:textId="77777777" w:rsidR="00000000" w:rsidRDefault="00364BE1">
      <w:pPr>
        <w:pStyle w:val="a0"/>
        <w:rPr>
          <w:rFonts w:hint="cs"/>
          <w:rtl/>
        </w:rPr>
      </w:pPr>
    </w:p>
    <w:p w14:paraId="28C3220A" w14:textId="77777777" w:rsidR="00000000" w:rsidRDefault="00364BE1">
      <w:pPr>
        <w:pStyle w:val="a0"/>
        <w:rPr>
          <w:rFonts w:hint="cs"/>
          <w:rtl/>
        </w:rPr>
      </w:pPr>
      <w:r>
        <w:rPr>
          <w:rFonts w:hint="cs"/>
          <w:rtl/>
        </w:rPr>
        <w:t>מי שיורה טילים לעבר אוכלוסייה אזרחית. תדייק בציטוט.</w:t>
      </w:r>
    </w:p>
    <w:p w14:paraId="60FDA7C8" w14:textId="77777777" w:rsidR="00000000" w:rsidRDefault="00364BE1">
      <w:pPr>
        <w:pStyle w:val="a0"/>
        <w:ind w:firstLine="0"/>
        <w:rPr>
          <w:rFonts w:hint="cs"/>
          <w:rtl/>
        </w:rPr>
      </w:pPr>
    </w:p>
    <w:p w14:paraId="7E1A8ECD" w14:textId="77777777" w:rsidR="00000000" w:rsidRDefault="00364BE1">
      <w:pPr>
        <w:pStyle w:val="-"/>
        <w:rPr>
          <w:rtl/>
        </w:rPr>
      </w:pPr>
      <w:bookmarkStart w:id="427" w:name="FS000000464T10_03_2004_16_35_28C"/>
      <w:bookmarkEnd w:id="427"/>
      <w:r>
        <w:rPr>
          <w:rtl/>
        </w:rPr>
        <w:t>סגן שר הביטחון זאב בוים:</w:t>
      </w:r>
    </w:p>
    <w:p w14:paraId="5BE544EF" w14:textId="77777777" w:rsidR="00000000" w:rsidRDefault="00364BE1">
      <w:pPr>
        <w:pStyle w:val="a0"/>
        <w:rPr>
          <w:rtl/>
        </w:rPr>
      </w:pPr>
    </w:p>
    <w:p w14:paraId="05926569" w14:textId="77777777" w:rsidR="00000000" w:rsidRDefault="00364BE1">
      <w:pPr>
        <w:pStyle w:val="a0"/>
        <w:rPr>
          <w:rFonts w:hint="cs"/>
          <w:rtl/>
        </w:rPr>
      </w:pPr>
      <w:r>
        <w:rPr>
          <w:rFonts w:hint="cs"/>
          <w:rtl/>
        </w:rPr>
        <w:t xml:space="preserve">נכון. בלב האוכלוסייה האזרחית </w:t>
      </w:r>
      <w:r>
        <w:rPr>
          <w:rtl/>
        </w:rPr>
        <w:t>–</w:t>
      </w:r>
      <w:r>
        <w:rPr>
          <w:rFonts w:hint="cs"/>
          <w:rtl/>
        </w:rPr>
        <w:t xml:space="preserve"> נכון. עכשיו אני שואל אותך: אני מניח שהתכוונת לטילי ה"קסאם" והפצמ"רים שיורה ה"חמאס" לעבר שדרות, לעבר אשק</w:t>
      </w:r>
      <w:r>
        <w:rPr>
          <w:rFonts w:hint="cs"/>
          <w:rtl/>
        </w:rPr>
        <w:t>לון, לעבר נחל-עוז, לעבר כפר-דרום, נכון?</w:t>
      </w:r>
    </w:p>
    <w:p w14:paraId="5C4925CA" w14:textId="77777777" w:rsidR="00000000" w:rsidRDefault="00364BE1">
      <w:pPr>
        <w:pStyle w:val="a0"/>
        <w:ind w:firstLine="0"/>
        <w:rPr>
          <w:rFonts w:hint="cs"/>
          <w:rtl/>
        </w:rPr>
      </w:pPr>
    </w:p>
    <w:p w14:paraId="7D3B9C82" w14:textId="77777777" w:rsidR="00000000" w:rsidRDefault="00364BE1">
      <w:pPr>
        <w:pStyle w:val="af0"/>
        <w:rPr>
          <w:rtl/>
        </w:rPr>
      </w:pPr>
      <w:r>
        <w:rPr>
          <w:rFonts w:hint="eastAsia"/>
          <w:rtl/>
        </w:rPr>
        <w:t>אחמד</w:t>
      </w:r>
      <w:r>
        <w:rPr>
          <w:rtl/>
        </w:rPr>
        <w:t xml:space="preserve"> טיבי (חד"ש-תע"ל):</w:t>
      </w:r>
    </w:p>
    <w:p w14:paraId="72F0172B" w14:textId="77777777" w:rsidR="00000000" w:rsidRDefault="00364BE1">
      <w:pPr>
        <w:pStyle w:val="a0"/>
        <w:rPr>
          <w:rFonts w:hint="cs"/>
          <w:rtl/>
        </w:rPr>
      </w:pPr>
    </w:p>
    <w:p w14:paraId="7FB5B4D8" w14:textId="77777777" w:rsidR="00000000" w:rsidRDefault="00364BE1">
      <w:pPr>
        <w:pStyle w:val="a0"/>
        <w:rPr>
          <w:rFonts w:hint="cs"/>
          <w:rtl/>
        </w:rPr>
      </w:pPr>
      <w:r>
        <w:rPr>
          <w:rFonts w:hint="cs"/>
          <w:rtl/>
        </w:rPr>
        <w:t>מה אתה אומר - - -</w:t>
      </w:r>
    </w:p>
    <w:p w14:paraId="78E7B5C8" w14:textId="77777777" w:rsidR="00000000" w:rsidRDefault="00364BE1">
      <w:pPr>
        <w:pStyle w:val="a0"/>
        <w:ind w:firstLine="0"/>
        <w:rPr>
          <w:rFonts w:hint="cs"/>
          <w:rtl/>
        </w:rPr>
      </w:pPr>
    </w:p>
    <w:p w14:paraId="6C35A879" w14:textId="77777777" w:rsidR="00000000" w:rsidRDefault="00364BE1">
      <w:pPr>
        <w:pStyle w:val="-"/>
        <w:rPr>
          <w:rtl/>
        </w:rPr>
      </w:pPr>
      <w:bookmarkStart w:id="428" w:name="FS000000464T10_03_2004_16_36_20C"/>
      <w:bookmarkEnd w:id="428"/>
      <w:r>
        <w:rPr>
          <w:rtl/>
        </w:rPr>
        <w:t>סגן שר הביטחון זאב בוים:</w:t>
      </w:r>
    </w:p>
    <w:p w14:paraId="618D1CAC" w14:textId="77777777" w:rsidR="00000000" w:rsidRDefault="00364BE1">
      <w:pPr>
        <w:pStyle w:val="a0"/>
        <w:rPr>
          <w:rtl/>
        </w:rPr>
      </w:pPr>
    </w:p>
    <w:p w14:paraId="7D91CFEB" w14:textId="77777777" w:rsidR="00000000" w:rsidRDefault="00364BE1">
      <w:pPr>
        <w:pStyle w:val="a0"/>
        <w:rPr>
          <w:rFonts w:hint="cs"/>
          <w:rtl/>
        </w:rPr>
      </w:pPr>
      <w:r>
        <w:rPr>
          <w:rFonts w:hint="cs"/>
          <w:rtl/>
        </w:rPr>
        <w:t>נכון, חברת הכנסת גלאון? אני לא מדבר אתך, טיבי, אין לי ויכוח אתך.</w:t>
      </w:r>
    </w:p>
    <w:p w14:paraId="5DE2579D" w14:textId="77777777" w:rsidR="00000000" w:rsidRDefault="00364BE1">
      <w:pPr>
        <w:pStyle w:val="a0"/>
        <w:ind w:firstLine="0"/>
        <w:rPr>
          <w:rFonts w:hint="cs"/>
          <w:rtl/>
        </w:rPr>
      </w:pPr>
    </w:p>
    <w:p w14:paraId="4F481BF1" w14:textId="77777777" w:rsidR="00000000" w:rsidRDefault="00364BE1">
      <w:pPr>
        <w:pStyle w:val="af0"/>
        <w:rPr>
          <w:rtl/>
        </w:rPr>
      </w:pPr>
      <w:r>
        <w:rPr>
          <w:rFonts w:hint="eastAsia"/>
          <w:rtl/>
        </w:rPr>
        <w:t>זהבה</w:t>
      </w:r>
      <w:r>
        <w:rPr>
          <w:rtl/>
        </w:rPr>
        <w:t xml:space="preserve"> גלאון (מרצ):</w:t>
      </w:r>
    </w:p>
    <w:p w14:paraId="1C64DAB3" w14:textId="77777777" w:rsidR="00000000" w:rsidRDefault="00364BE1">
      <w:pPr>
        <w:pStyle w:val="a0"/>
        <w:rPr>
          <w:rFonts w:hint="cs"/>
          <w:rtl/>
        </w:rPr>
      </w:pPr>
    </w:p>
    <w:p w14:paraId="6426B8F3" w14:textId="77777777" w:rsidR="00000000" w:rsidRDefault="00364BE1">
      <w:pPr>
        <w:pStyle w:val="a0"/>
        <w:rPr>
          <w:rFonts w:hint="cs"/>
          <w:rtl/>
        </w:rPr>
      </w:pPr>
      <w:r>
        <w:rPr>
          <w:rFonts w:hint="cs"/>
          <w:rtl/>
        </w:rPr>
        <w:t>אתה שמעת אותי תומכת בזה? מה זו הדמגוגיה הזאת?</w:t>
      </w:r>
    </w:p>
    <w:p w14:paraId="3C923DC2" w14:textId="77777777" w:rsidR="00000000" w:rsidRDefault="00364BE1">
      <w:pPr>
        <w:pStyle w:val="a0"/>
        <w:ind w:firstLine="0"/>
        <w:rPr>
          <w:rFonts w:hint="cs"/>
          <w:rtl/>
        </w:rPr>
      </w:pPr>
    </w:p>
    <w:p w14:paraId="51582281" w14:textId="77777777" w:rsidR="00000000" w:rsidRDefault="00364BE1">
      <w:pPr>
        <w:pStyle w:val="-"/>
        <w:rPr>
          <w:rtl/>
        </w:rPr>
      </w:pPr>
      <w:bookmarkStart w:id="429" w:name="FS000000464T10_03_2004_16_36_54C"/>
      <w:bookmarkEnd w:id="429"/>
      <w:r>
        <w:rPr>
          <w:rtl/>
        </w:rPr>
        <w:t>סגן שר הביטחון</w:t>
      </w:r>
      <w:r>
        <w:rPr>
          <w:rtl/>
        </w:rPr>
        <w:t xml:space="preserve"> זאב בוים:</w:t>
      </w:r>
    </w:p>
    <w:p w14:paraId="3D307F56" w14:textId="77777777" w:rsidR="00000000" w:rsidRDefault="00364BE1">
      <w:pPr>
        <w:pStyle w:val="a0"/>
        <w:rPr>
          <w:rtl/>
        </w:rPr>
      </w:pPr>
    </w:p>
    <w:p w14:paraId="0891E33B" w14:textId="77777777" w:rsidR="00000000" w:rsidRDefault="00364BE1">
      <w:pPr>
        <w:pStyle w:val="a0"/>
        <w:rPr>
          <w:rFonts w:hint="cs"/>
          <w:rtl/>
        </w:rPr>
      </w:pPr>
      <w:r>
        <w:rPr>
          <w:rFonts w:hint="cs"/>
          <w:rtl/>
        </w:rPr>
        <w:t>לא, אני שמעתי את הציטוט שלך, אני רוצה לדעת לאיזה טילים את מתכוונת.</w:t>
      </w:r>
    </w:p>
    <w:p w14:paraId="5FC711DE" w14:textId="77777777" w:rsidR="00000000" w:rsidRDefault="00364BE1">
      <w:pPr>
        <w:pStyle w:val="a0"/>
        <w:ind w:firstLine="0"/>
        <w:rPr>
          <w:rFonts w:hint="cs"/>
          <w:rtl/>
        </w:rPr>
      </w:pPr>
    </w:p>
    <w:p w14:paraId="73055DC4" w14:textId="77777777" w:rsidR="00000000" w:rsidRDefault="00364BE1">
      <w:pPr>
        <w:pStyle w:val="af0"/>
        <w:rPr>
          <w:rtl/>
        </w:rPr>
      </w:pPr>
      <w:r>
        <w:rPr>
          <w:rFonts w:hint="eastAsia"/>
          <w:rtl/>
        </w:rPr>
        <w:t>יוסי</w:t>
      </w:r>
      <w:r>
        <w:rPr>
          <w:rtl/>
        </w:rPr>
        <w:t xml:space="preserve"> שריד (מרצ):</w:t>
      </w:r>
    </w:p>
    <w:p w14:paraId="2FEB2C87" w14:textId="77777777" w:rsidR="00000000" w:rsidRDefault="00364BE1">
      <w:pPr>
        <w:pStyle w:val="a0"/>
        <w:rPr>
          <w:rFonts w:hint="cs"/>
          <w:rtl/>
        </w:rPr>
      </w:pPr>
    </w:p>
    <w:p w14:paraId="6C18087D" w14:textId="77777777" w:rsidR="00000000" w:rsidRDefault="00364BE1">
      <w:pPr>
        <w:pStyle w:val="a0"/>
        <w:rPr>
          <w:rFonts w:hint="cs"/>
          <w:rtl/>
        </w:rPr>
      </w:pPr>
      <w:r>
        <w:rPr>
          <w:rFonts w:hint="cs"/>
          <w:rtl/>
        </w:rPr>
        <w:t>- - -</w:t>
      </w:r>
    </w:p>
    <w:p w14:paraId="710A8E41" w14:textId="77777777" w:rsidR="00000000" w:rsidRDefault="00364BE1">
      <w:pPr>
        <w:pStyle w:val="a0"/>
        <w:ind w:firstLine="0"/>
        <w:rPr>
          <w:rFonts w:hint="cs"/>
          <w:rtl/>
        </w:rPr>
      </w:pPr>
    </w:p>
    <w:p w14:paraId="3D0054B7" w14:textId="77777777" w:rsidR="00000000" w:rsidRDefault="00364BE1">
      <w:pPr>
        <w:pStyle w:val="-"/>
        <w:rPr>
          <w:rtl/>
        </w:rPr>
      </w:pPr>
      <w:bookmarkStart w:id="430" w:name="FS000000464T10_03_2004_16_37_18C"/>
      <w:bookmarkEnd w:id="430"/>
      <w:r>
        <w:rPr>
          <w:rtl/>
        </w:rPr>
        <w:t>סגן שר הביטחון זאב בוים:</w:t>
      </w:r>
    </w:p>
    <w:p w14:paraId="50BEC91F" w14:textId="77777777" w:rsidR="00000000" w:rsidRDefault="00364BE1">
      <w:pPr>
        <w:pStyle w:val="a0"/>
        <w:rPr>
          <w:rtl/>
        </w:rPr>
      </w:pPr>
    </w:p>
    <w:p w14:paraId="42367F88" w14:textId="77777777" w:rsidR="00000000" w:rsidRDefault="00364BE1">
      <w:pPr>
        <w:pStyle w:val="a0"/>
        <w:rPr>
          <w:rFonts w:hint="cs"/>
          <w:rtl/>
        </w:rPr>
      </w:pPr>
      <w:r>
        <w:rPr>
          <w:rFonts w:hint="cs"/>
          <w:rtl/>
        </w:rPr>
        <w:t>אדוני, תודה שנכנסת, אני שמח. אני מעריך את זה שבאת לשמוע אותי, אבל רק עכשיו נכנסת. אז אולי קודם תתעדכן מגברת גלאון על מה מדובר</w:t>
      </w:r>
      <w:r>
        <w:rPr>
          <w:rFonts w:hint="cs"/>
          <w:rtl/>
        </w:rPr>
        <w:t xml:space="preserve"> פה.</w:t>
      </w:r>
    </w:p>
    <w:p w14:paraId="3FC75302" w14:textId="77777777" w:rsidR="00000000" w:rsidRDefault="00364BE1">
      <w:pPr>
        <w:pStyle w:val="a0"/>
        <w:ind w:firstLine="0"/>
        <w:rPr>
          <w:rFonts w:hint="cs"/>
          <w:rtl/>
        </w:rPr>
      </w:pPr>
    </w:p>
    <w:p w14:paraId="5CC83BF5" w14:textId="77777777" w:rsidR="00000000" w:rsidRDefault="00364BE1">
      <w:pPr>
        <w:pStyle w:val="af0"/>
        <w:rPr>
          <w:rtl/>
        </w:rPr>
      </w:pPr>
      <w:r>
        <w:rPr>
          <w:rFonts w:hint="eastAsia"/>
          <w:rtl/>
        </w:rPr>
        <w:t>זהבה</w:t>
      </w:r>
      <w:r>
        <w:rPr>
          <w:rtl/>
        </w:rPr>
        <w:t xml:space="preserve"> גלאון (מרצ):</w:t>
      </w:r>
    </w:p>
    <w:p w14:paraId="08B103BE" w14:textId="77777777" w:rsidR="00000000" w:rsidRDefault="00364BE1">
      <w:pPr>
        <w:pStyle w:val="a0"/>
        <w:rPr>
          <w:rFonts w:hint="cs"/>
          <w:rtl/>
        </w:rPr>
      </w:pPr>
    </w:p>
    <w:p w14:paraId="09E94C6B" w14:textId="77777777" w:rsidR="00000000" w:rsidRDefault="00364BE1">
      <w:pPr>
        <w:pStyle w:val="a0"/>
        <w:rPr>
          <w:rFonts w:hint="cs"/>
          <w:rtl/>
        </w:rPr>
      </w:pPr>
      <w:r>
        <w:rPr>
          <w:rFonts w:hint="cs"/>
          <w:rtl/>
        </w:rPr>
        <w:t>אתה יודע בדיוק על מה מדובר ואין לך תשובות טובות, אז אתה עושה מניפולציה על מה שאני אומרת.</w:t>
      </w:r>
    </w:p>
    <w:p w14:paraId="562567C8" w14:textId="77777777" w:rsidR="00000000" w:rsidRDefault="00364BE1">
      <w:pPr>
        <w:pStyle w:val="a0"/>
        <w:ind w:firstLine="0"/>
        <w:rPr>
          <w:rFonts w:hint="cs"/>
          <w:rtl/>
        </w:rPr>
      </w:pPr>
    </w:p>
    <w:p w14:paraId="740B455C" w14:textId="77777777" w:rsidR="00000000" w:rsidRDefault="00364BE1">
      <w:pPr>
        <w:pStyle w:val="-"/>
        <w:rPr>
          <w:rtl/>
        </w:rPr>
      </w:pPr>
      <w:bookmarkStart w:id="431" w:name="FS000000464T10_03_2004_16_38_29C"/>
      <w:bookmarkEnd w:id="431"/>
      <w:r>
        <w:rPr>
          <w:rtl/>
        </w:rPr>
        <w:t>סגן שר הביטחון זאב בוים:</w:t>
      </w:r>
    </w:p>
    <w:p w14:paraId="6F70D53A" w14:textId="77777777" w:rsidR="00000000" w:rsidRDefault="00364BE1">
      <w:pPr>
        <w:pStyle w:val="a0"/>
        <w:rPr>
          <w:rtl/>
        </w:rPr>
      </w:pPr>
    </w:p>
    <w:p w14:paraId="56B1072F" w14:textId="77777777" w:rsidR="00000000" w:rsidRDefault="00364BE1">
      <w:pPr>
        <w:pStyle w:val="a0"/>
        <w:rPr>
          <w:rFonts w:hint="cs"/>
          <w:rtl/>
        </w:rPr>
      </w:pPr>
      <w:r>
        <w:rPr>
          <w:rFonts w:hint="cs"/>
          <w:rtl/>
        </w:rPr>
        <w:t>ככל שתרימי את הקול יותר, כך את פחות משכנעת.</w:t>
      </w:r>
    </w:p>
    <w:p w14:paraId="606D6C51" w14:textId="77777777" w:rsidR="00000000" w:rsidRDefault="00364BE1">
      <w:pPr>
        <w:pStyle w:val="a0"/>
        <w:ind w:firstLine="0"/>
        <w:rPr>
          <w:rFonts w:hint="cs"/>
          <w:rtl/>
        </w:rPr>
      </w:pPr>
    </w:p>
    <w:p w14:paraId="60E13BE3" w14:textId="77777777" w:rsidR="00000000" w:rsidRDefault="00364BE1">
      <w:pPr>
        <w:pStyle w:val="af0"/>
        <w:rPr>
          <w:rtl/>
        </w:rPr>
      </w:pPr>
      <w:r>
        <w:rPr>
          <w:rFonts w:hint="eastAsia"/>
          <w:rtl/>
        </w:rPr>
        <w:t>זהבה</w:t>
      </w:r>
      <w:r>
        <w:rPr>
          <w:rtl/>
        </w:rPr>
        <w:t xml:space="preserve"> גלאון (מרצ):</w:t>
      </w:r>
    </w:p>
    <w:p w14:paraId="3BC352D9" w14:textId="77777777" w:rsidR="00000000" w:rsidRDefault="00364BE1">
      <w:pPr>
        <w:pStyle w:val="a0"/>
        <w:rPr>
          <w:rFonts w:hint="cs"/>
          <w:rtl/>
        </w:rPr>
      </w:pPr>
    </w:p>
    <w:p w14:paraId="4F4E3170" w14:textId="77777777" w:rsidR="00000000" w:rsidRDefault="00364BE1">
      <w:pPr>
        <w:pStyle w:val="a0"/>
        <w:rPr>
          <w:rFonts w:hint="cs"/>
          <w:rtl/>
        </w:rPr>
      </w:pPr>
      <w:r>
        <w:rPr>
          <w:rFonts w:hint="cs"/>
          <w:rtl/>
        </w:rPr>
        <w:t>אותך אני כבר לא אשכנע - - -</w:t>
      </w:r>
    </w:p>
    <w:p w14:paraId="05CB7107" w14:textId="77777777" w:rsidR="00000000" w:rsidRDefault="00364BE1">
      <w:pPr>
        <w:pStyle w:val="a0"/>
        <w:ind w:firstLine="0"/>
        <w:rPr>
          <w:rFonts w:hint="cs"/>
          <w:rtl/>
        </w:rPr>
      </w:pPr>
    </w:p>
    <w:p w14:paraId="68BBDD20" w14:textId="77777777" w:rsidR="00000000" w:rsidRDefault="00364BE1">
      <w:pPr>
        <w:pStyle w:val="-"/>
        <w:rPr>
          <w:rtl/>
        </w:rPr>
      </w:pPr>
      <w:bookmarkStart w:id="432" w:name="FS000000464T10_03_2004_16_38_45C"/>
      <w:bookmarkEnd w:id="432"/>
      <w:r>
        <w:rPr>
          <w:rtl/>
        </w:rPr>
        <w:t>סגן שר הביטחון זאב בוי</w:t>
      </w:r>
      <w:r>
        <w:rPr>
          <w:rtl/>
        </w:rPr>
        <w:t>ם:</w:t>
      </w:r>
    </w:p>
    <w:p w14:paraId="0A1F0EB0" w14:textId="77777777" w:rsidR="00000000" w:rsidRDefault="00364BE1">
      <w:pPr>
        <w:pStyle w:val="a0"/>
        <w:rPr>
          <w:rtl/>
        </w:rPr>
      </w:pPr>
    </w:p>
    <w:p w14:paraId="6483254A" w14:textId="77777777" w:rsidR="00000000" w:rsidRDefault="00364BE1">
      <w:pPr>
        <w:pStyle w:val="a0"/>
        <w:rPr>
          <w:rFonts w:hint="cs"/>
          <w:rtl/>
        </w:rPr>
      </w:pPr>
      <w:r>
        <w:rPr>
          <w:rFonts w:hint="cs"/>
          <w:rtl/>
        </w:rPr>
        <w:t>חבר הכנסת טיבי, הילדים שנהרגו בפעולה הזאת הם לא בדיוק ילדים תמימים. יש שם נערים, שחלק מהם השתתפו בלחימה הזאת.</w:t>
      </w:r>
    </w:p>
    <w:p w14:paraId="163A804C" w14:textId="77777777" w:rsidR="00000000" w:rsidRDefault="00364BE1">
      <w:pPr>
        <w:pStyle w:val="a0"/>
        <w:ind w:firstLine="0"/>
        <w:rPr>
          <w:rFonts w:hint="cs"/>
          <w:rtl/>
        </w:rPr>
      </w:pPr>
    </w:p>
    <w:p w14:paraId="5D58931D" w14:textId="77777777" w:rsidR="00000000" w:rsidRDefault="00364BE1">
      <w:pPr>
        <w:pStyle w:val="af0"/>
        <w:rPr>
          <w:rtl/>
        </w:rPr>
      </w:pPr>
      <w:r>
        <w:rPr>
          <w:rFonts w:hint="eastAsia"/>
          <w:rtl/>
        </w:rPr>
        <w:t>אחמד</w:t>
      </w:r>
      <w:r>
        <w:rPr>
          <w:rtl/>
        </w:rPr>
        <w:t xml:space="preserve"> טיבי (חד"ש-תע"ל):</w:t>
      </w:r>
    </w:p>
    <w:p w14:paraId="2A109F85" w14:textId="77777777" w:rsidR="00000000" w:rsidRDefault="00364BE1">
      <w:pPr>
        <w:pStyle w:val="a0"/>
        <w:rPr>
          <w:rFonts w:hint="cs"/>
          <w:rtl/>
        </w:rPr>
      </w:pPr>
    </w:p>
    <w:p w14:paraId="5AC47EF1" w14:textId="77777777" w:rsidR="00000000" w:rsidRDefault="00364BE1">
      <w:pPr>
        <w:pStyle w:val="a0"/>
        <w:rPr>
          <w:rFonts w:hint="cs"/>
          <w:rtl/>
        </w:rPr>
      </w:pPr>
      <w:r>
        <w:rPr>
          <w:rFonts w:hint="cs"/>
          <w:rtl/>
        </w:rPr>
        <w:t>זה שקר - - -</w:t>
      </w:r>
    </w:p>
    <w:p w14:paraId="3F46C449" w14:textId="77777777" w:rsidR="00000000" w:rsidRDefault="00364BE1">
      <w:pPr>
        <w:pStyle w:val="a0"/>
        <w:ind w:firstLine="0"/>
        <w:rPr>
          <w:rFonts w:hint="cs"/>
          <w:rtl/>
        </w:rPr>
      </w:pPr>
    </w:p>
    <w:p w14:paraId="18E4EB1B" w14:textId="77777777" w:rsidR="00000000" w:rsidRDefault="00364BE1">
      <w:pPr>
        <w:pStyle w:val="-"/>
        <w:rPr>
          <w:rtl/>
        </w:rPr>
      </w:pPr>
      <w:bookmarkStart w:id="433" w:name="FS000000464T10_03_2004_16_39_11C"/>
      <w:bookmarkEnd w:id="433"/>
      <w:r>
        <w:rPr>
          <w:rtl/>
        </w:rPr>
        <w:t>סגן שר הביטחון זאב בוים:</w:t>
      </w:r>
    </w:p>
    <w:p w14:paraId="211C2255" w14:textId="77777777" w:rsidR="00000000" w:rsidRDefault="00364BE1">
      <w:pPr>
        <w:pStyle w:val="a0"/>
        <w:rPr>
          <w:rtl/>
        </w:rPr>
      </w:pPr>
    </w:p>
    <w:p w14:paraId="4F5DE135" w14:textId="77777777" w:rsidR="00000000" w:rsidRDefault="00364BE1">
      <w:pPr>
        <w:pStyle w:val="a0"/>
        <w:rPr>
          <w:rFonts w:hint="cs"/>
          <w:rtl/>
        </w:rPr>
      </w:pPr>
      <w:r>
        <w:rPr>
          <w:rFonts w:hint="cs"/>
          <w:rtl/>
        </w:rPr>
        <w:t xml:space="preserve">אתה יכול להגיד שקר מהיום עד מחר. בינתיים, את גיבוב השקרים וערמות השקרים שאתם </w:t>
      </w:r>
      <w:r>
        <w:rPr>
          <w:rFonts w:hint="cs"/>
          <w:rtl/>
        </w:rPr>
        <w:t>משקרים ומסלפים - אני מדבר אתך בעובדות. כבר ענו לך פה, וחבר הכנסת אלדד אמר יותר טוב ממה שאני יכול להגיד, שיש שימוש מכוון של הטרוריסטים באוכלוסייה האזרחית. זה לא שאתה יורה 360 מעלות בתוך שטח בנוי, ואז בוודאי עלולים להיפגע אנשים חפים ותמימים מפשע, זה לא העניי</w:t>
      </w:r>
      <w:r>
        <w:rPr>
          <w:rFonts w:hint="cs"/>
          <w:rtl/>
        </w:rPr>
        <w:t>ן.</w:t>
      </w:r>
    </w:p>
    <w:p w14:paraId="5F958F49" w14:textId="77777777" w:rsidR="00000000" w:rsidRDefault="00364BE1">
      <w:pPr>
        <w:pStyle w:val="a0"/>
        <w:ind w:firstLine="0"/>
        <w:rPr>
          <w:rFonts w:hint="cs"/>
          <w:rtl/>
        </w:rPr>
      </w:pPr>
    </w:p>
    <w:p w14:paraId="07A6C5FB" w14:textId="77777777" w:rsidR="00000000" w:rsidRDefault="00364BE1">
      <w:pPr>
        <w:pStyle w:val="af0"/>
        <w:rPr>
          <w:rtl/>
        </w:rPr>
      </w:pPr>
      <w:r>
        <w:rPr>
          <w:rFonts w:hint="eastAsia"/>
          <w:rtl/>
        </w:rPr>
        <w:t>עסאם</w:t>
      </w:r>
      <w:r>
        <w:rPr>
          <w:rtl/>
        </w:rPr>
        <w:t xml:space="preserve"> מח'ול (חד"ש-תע"ל):</w:t>
      </w:r>
    </w:p>
    <w:p w14:paraId="2405D539" w14:textId="77777777" w:rsidR="00000000" w:rsidRDefault="00364BE1">
      <w:pPr>
        <w:pStyle w:val="a0"/>
        <w:rPr>
          <w:rFonts w:hint="cs"/>
          <w:rtl/>
        </w:rPr>
      </w:pPr>
    </w:p>
    <w:p w14:paraId="0ED1B78A" w14:textId="77777777" w:rsidR="00000000" w:rsidRDefault="00364BE1">
      <w:pPr>
        <w:pStyle w:val="a0"/>
        <w:rPr>
          <w:rFonts w:hint="cs"/>
          <w:rtl/>
        </w:rPr>
      </w:pPr>
      <w:r>
        <w:rPr>
          <w:rFonts w:hint="cs"/>
          <w:rtl/>
        </w:rPr>
        <w:t>אז מה המכסה? כמה בשבוע? כמה ילדים בשבוע?</w:t>
      </w:r>
    </w:p>
    <w:p w14:paraId="1E7AD5B8" w14:textId="77777777" w:rsidR="00000000" w:rsidRDefault="00364BE1">
      <w:pPr>
        <w:pStyle w:val="a0"/>
        <w:ind w:firstLine="0"/>
        <w:rPr>
          <w:rFonts w:hint="cs"/>
          <w:rtl/>
        </w:rPr>
      </w:pPr>
    </w:p>
    <w:p w14:paraId="6965AA3D" w14:textId="77777777" w:rsidR="00000000" w:rsidRDefault="00364BE1">
      <w:pPr>
        <w:pStyle w:val="-"/>
        <w:rPr>
          <w:rtl/>
        </w:rPr>
      </w:pPr>
      <w:bookmarkStart w:id="434" w:name="FS000000464T10_03_2004_16_40_38C"/>
      <w:bookmarkEnd w:id="434"/>
      <w:r>
        <w:rPr>
          <w:rtl/>
        </w:rPr>
        <w:t>סגן שר הביטחון זאב בוים:</w:t>
      </w:r>
    </w:p>
    <w:p w14:paraId="7C40E16A" w14:textId="77777777" w:rsidR="00000000" w:rsidRDefault="00364BE1">
      <w:pPr>
        <w:pStyle w:val="a0"/>
        <w:rPr>
          <w:rtl/>
        </w:rPr>
      </w:pPr>
    </w:p>
    <w:p w14:paraId="601497FE" w14:textId="77777777" w:rsidR="00000000" w:rsidRDefault="00364BE1">
      <w:pPr>
        <w:pStyle w:val="a0"/>
        <w:rPr>
          <w:rFonts w:hint="cs"/>
          <w:rtl/>
        </w:rPr>
      </w:pPr>
      <w:r>
        <w:rPr>
          <w:rFonts w:hint="cs"/>
          <w:rtl/>
        </w:rPr>
        <w:t>זה לא העניין. העניין הוא שיש שימוש מכוון, והוא מתועד, ואנחנו יודעים בדיוק את העובדות. שימוש בילדים - -</w:t>
      </w:r>
    </w:p>
    <w:p w14:paraId="1117C81D" w14:textId="77777777" w:rsidR="00000000" w:rsidRDefault="00364BE1">
      <w:pPr>
        <w:pStyle w:val="a0"/>
        <w:ind w:firstLine="0"/>
        <w:rPr>
          <w:rFonts w:hint="cs"/>
          <w:rtl/>
        </w:rPr>
      </w:pPr>
    </w:p>
    <w:p w14:paraId="5864B608" w14:textId="77777777" w:rsidR="00000000" w:rsidRDefault="00364BE1">
      <w:pPr>
        <w:pStyle w:val="af0"/>
        <w:rPr>
          <w:rtl/>
        </w:rPr>
      </w:pPr>
      <w:r>
        <w:rPr>
          <w:rFonts w:hint="eastAsia"/>
          <w:rtl/>
        </w:rPr>
        <w:t>מוחמד</w:t>
      </w:r>
      <w:r>
        <w:rPr>
          <w:rtl/>
        </w:rPr>
        <w:t xml:space="preserve"> ברכה (חד"ש-תע"ל):</w:t>
      </w:r>
    </w:p>
    <w:p w14:paraId="2AA84546" w14:textId="77777777" w:rsidR="00000000" w:rsidRDefault="00364BE1">
      <w:pPr>
        <w:pStyle w:val="a0"/>
        <w:rPr>
          <w:rFonts w:hint="cs"/>
          <w:rtl/>
        </w:rPr>
      </w:pPr>
    </w:p>
    <w:p w14:paraId="14764548" w14:textId="77777777" w:rsidR="00000000" w:rsidRDefault="00364BE1">
      <w:pPr>
        <w:pStyle w:val="a0"/>
        <w:rPr>
          <w:rFonts w:hint="cs"/>
          <w:rtl/>
        </w:rPr>
      </w:pPr>
      <w:r>
        <w:rPr>
          <w:rFonts w:hint="cs"/>
          <w:rtl/>
        </w:rPr>
        <w:t xml:space="preserve">מה שימוש בילדים? הם היו בבתים </w:t>
      </w:r>
      <w:r>
        <w:rPr>
          <w:rFonts w:hint="cs"/>
          <w:rtl/>
        </w:rPr>
        <w:t>שלהם.</w:t>
      </w:r>
    </w:p>
    <w:p w14:paraId="184C8D23" w14:textId="77777777" w:rsidR="00000000" w:rsidRDefault="00364BE1">
      <w:pPr>
        <w:pStyle w:val="a0"/>
        <w:ind w:firstLine="0"/>
        <w:rPr>
          <w:rFonts w:hint="cs"/>
          <w:rtl/>
        </w:rPr>
      </w:pPr>
    </w:p>
    <w:p w14:paraId="4BCF311C" w14:textId="77777777" w:rsidR="00000000" w:rsidRDefault="00364BE1">
      <w:pPr>
        <w:pStyle w:val="af0"/>
        <w:rPr>
          <w:rFonts w:hint="cs"/>
          <w:rtl/>
        </w:rPr>
      </w:pPr>
      <w:r>
        <w:rPr>
          <w:rFonts w:hint="eastAsia"/>
          <w:rtl/>
        </w:rPr>
        <w:t>אחמד</w:t>
      </w:r>
      <w:r>
        <w:rPr>
          <w:rtl/>
        </w:rPr>
        <w:t xml:space="preserve"> טיבי (חד"ש-תע"</w:t>
      </w:r>
      <w:r>
        <w:rPr>
          <w:rFonts w:hint="cs"/>
          <w:rtl/>
        </w:rPr>
        <w:t>ל):</w:t>
      </w:r>
    </w:p>
    <w:p w14:paraId="669BDE41" w14:textId="77777777" w:rsidR="00000000" w:rsidRDefault="00364BE1">
      <w:pPr>
        <w:pStyle w:val="af0"/>
        <w:rPr>
          <w:rFonts w:hint="cs"/>
          <w:rtl/>
        </w:rPr>
      </w:pPr>
    </w:p>
    <w:p w14:paraId="04AA50B6" w14:textId="77777777" w:rsidR="00000000" w:rsidRDefault="00364BE1">
      <w:pPr>
        <w:pStyle w:val="af0"/>
        <w:rPr>
          <w:rFonts w:hint="cs"/>
          <w:rtl/>
        </w:rPr>
      </w:pPr>
    </w:p>
    <w:p w14:paraId="14E71B94" w14:textId="77777777" w:rsidR="00000000" w:rsidRDefault="00364BE1">
      <w:pPr>
        <w:pStyle w:val="a0"/>
        <w:rPr>
          <w:rFonts w:hint="cs"/>
          <w:rtl/>
        </w:rPr>
      </w:pPr>
      <w:r>
        <w:rPr>
          <w:rFonts w:hint="cs"/>
          <w:rtl/>
        </w:rPr>
        <w:tab/>
        <w:t>בתל-אביב? הם היו בבית שלהם.</w:t>
      </w:r>
    </w:p>
    <w:p w14:paraId="0119BEDB" w14:textId="77777777" w:rsidR="00000000" w:rsidRDefault="00364BE1">
      <w:pPr>
        <w:pStyle w:val="a0"/>
        <w:rPr>
          <w:rFonts w:hint="cs"/>
          <w:rtl/>
        </w:rPr>
      </w:pPr>
    </w:p>
    <w:p w14:paraId="53BB92FA" w14:textId="77777777" w:rsidR="00000000" w:rsidRDefault="00364BE1">
      <w:pPr>
        <w:pStyle w:val="-"/>
        <w:rPr>
          <w:rtl/>
        </w:rPr>
      </w:pPr>
      <w:bookmarkStart w:id="435" w:name="FS000000464T10_03_2004_16_41_53C"/>
      <w:bookmarkEnd w:id="435"/>
      <w:r>
        <w:rPr>
          <w:rtl/>
        </w:rPr>
        <w:t>סגן שר הביטחון זאב בוים:</w:t>
      </w:r>
    </w:p>
    <w:p w14:paraId="5E025C3C" w14:textId="77777777" w:rsidR="00000000" w:rsidRDefault="00364BE1">
      <w:pPr>
        <w:pStyle w:val="a0"/>
        <w:rPr>
          <w:rtl/>
        </w:rPr>
      </w:pPr>
    </w:p>
    <w:p w14:paraId="1B993FD1" w14:textId="77777777" w:rsidR="00000000" w:rsidRDefault="00364BE1">
      <w:pPr>
        <w:pStyle w:val="a0"/>
        <w:rPr>
          <w:rFonts w:hint="cs"/>
          <w:rtl/>
        </w:rPr>
      </w:pPr>
      <w:r>
        <w:rPr>
          <w:rFonts w:hint="cs"/>
          <w:rtl/>
        </w:rPr>
        <w:t>- - כחומה חיה לפני החמושים האלה, לפני הטרוריסטים האלה.</w:t>
      </w:r>
    </w:p>
    <w:p w14:paraId="6131FC7B" w14:textId="77777777" w:rsidR="00000000" w:rsidRDefault="00364BE1">
      <w:pPr>
        <w:pStyle w:val="a0"/>
        <w:ind w:firstLine="0"/>
        <w:rPr>
          <w:rFonts w:hint="cs"/>
          <w:rtl/>
        </w:rPr>
      </w:pPr>
    </w:p>
    <w:p w14:paraId="55AFE66E" w14:textId="77777777" w:rsidR="00000000" w:rsidRDefault="00364BE1">
      <w:pPr>
        <w:pStyle w:val="af0"/>
        <w:rPr>
          <w:rtl/>
        </w:rPr>
      </w:pPr>
      <w:r>
        <w:rPr>
          <w:rFonts w:hint="eastAsia"/>
          <w:rtl/>
        </w:rPr>
        <w:t>אחמד</w:t>
      </w:r>
      <w:r>
        <w:rPr>
          <w:rtl/>
        </w:rPr>
        <w:t xml:space="preserve"> טיבי (חד"ש-תע"ל):</w:t>
      </w:r>
    </w:p>
    <w:p w14:paraId="5827EB71" w14:textId="77777777" w:rsidR="00000000" w:rsidRDefault="00364BE1">
      <w:pPr>
        <w:pStyle w:val="a0"/>
        <w:rPr>
          <w:rFonts w:hint="cs"/>
          <w:rtl/>
        </w:rPr>
      </w:pPr>
    </w:p>
    <w:p w14:paraId="0E8033F5" w14:textId="77777777" w:rsidR="00000000" w:rsidRDefault="00364BE1">
      <w:pPr>
        <w:pStyle w:val="a0"/>
        <w:rPr>
          <w:rFonts w:hint="cs"/>
          <w:rtl/>
        </w:rPr>
      </w:pPr>
      <w:r>
        <w:rPr>
          <w:rFonts w:hint="cs"/>
          <w:rtl/>
        </w:rPr>
        <w:t>- - -</w:t>
      </w:r>
    </w:p>
    <w:p w14:paraId="6755F2AD" w14:textId="77777777" w:rsidR="00000000" w:rsidRDefault="00364BE1">
      <w:pPr>
        <w:pStyle w:val="a0"/>
        <w:ind w:firstLine="0"/>
        <w:rPr>
          <w:rFonts w:hint="cs"/>
          <w:rtl/>
        </w:rPr>
      </w:pPr>
    </w:p>
    <w:p w14:paraId="674BCB49" w14:textId="77777777" w:rsidR="00000000" w:rsidRDefault="00364BE1">
      <w:pPr>
        <w:pStyle w:val="af0"/>
        <w:rPr>
          <w:rtl/>
        </w:rPr>
      </w:pPr>
      <w:r>
        <w:rPr>
          <w:rFonts w:hint="eastAsia"/>
          <w:rtl/>
        </w:rPr>
        <w:t>עסאם</w:t>
      </w:r>
      <w:r>
        <w:rPr>
          <w:rtl/>
        </w:rPr>
        <w:t xml:space="preserve"> מח'ול (חד"ש-תע"ל):</w:t>
      </w:r>
    </w:p>
    <w:p w14:paraId="61C293B2" w14:textId="77777777" w:rsidR="00000000" w:rsidRDefault="00364BE1">
      <w:pPr>
        <w:pStyle w:val="a0"/>
        <w:rPr>
          <w:rFonts w:hint="cs"/>
          <w:rtl/>
        </w:rPr>
      </w:pPr>
    </w:p>
    <w:p w14:paraId="00A90E40" w14:textId="77777777" w:rsidR="00000000" w:rsidRDefault="00364BE1">
      <w:pPr>
        <w:pStyle w:val="a0"/>
        <w:rPr>
          <w:rFonts w:hint="cs"/>
          <w:rtl/>
        </w:rPr>
      </w:pPr>
      <w:r>
        <w:rPr>
          <w:rFonts w:hint="cs"/>
          <w:rtl/>
        </w:rPr>
        <w:t>תסתלק משם, תסתלק.</w:t>
      </w:r>
    </w:p>
    <w:p w14:paraId="70946704" w14:textId="77777777" w:rsidR="00000000" w:rsidRDefault="00364BE1">
      <w:pPr>
        <w:pStyle w:val="a0"/>
        <w:ind w:firstLine="0"/>
        <w:rPr>
          <w:rFonts w:hint="cs"/>
          <w:rtl/>
        </w:rPr>
      </w:pPr>
    </w:p>
    <w:p w14:paraId="08410662" w14:textId="77777777" w:rsidR="00000000" w:rsidRDefault="00364BE1">
      <w:pPr>
        <w:pStyle w:val="-"/>
        <w:rPr>
          <w:rtl/>
        </w:rPr>
      </w:pPr>
      <w:bookmarkStart w:id="436" w:name="FS000000464T10_03_2004_16_51_04C"/>
      <w:bookmarkEnd w:id="436"/>
      <w:r>
        <w:rPr>
          <w:rtl/>
        </w:rPr>
        <w:t>סגן שר הביטחון זאב בוים:</w:t>
      </w:r>
    </w:p>
    <w:p w14:paraId="419E9B45" w14:textId="77777777" w:rsidR="00000000" w:rsidRDefault="00364BE1">
      <w:pPr>
        <w:pStyle w:val="a0"/>
        <w:rPr>
          <w:rtl/>
        </w:rPr>
      </w:pPr>
    </w:p>
    <w:p w14:paraId="7CB76C59" w14:textId="77777777" w:rsidR="00000000" w:rsidRDefault="00364BE1">
      <w:pPr>
        <w:pStyle w:val="a0"/>
        <w:rPr>
          <w:rFonts w:hint="cs"/>
          <w:rtl/>
        </w:rPr>
      </w:pPr>
      <w:r>
        <w:rPr>
          <w:rFonts w:hint="cs"/>
          <w:rtl/>
        </w:rPr>
        <w:t>להסתלק זה ס</w:t>
      </w:r>
      <w:r>
        <w:rPr>
          <w:rFonts w:hint="cs"/>
          <w:rtl/>
        </w:rPr>
        <w:t xml:space="preserve">יפור אחר. אני רוצה להסתלק ואין לי עם מי לעשות את העסקה הזאת. מי שרוצה שאני אסתלק, אנחנו כבר עשרה חודשים בקירוב חתומים ביחד על הסכם שיש לו מתווה ברור, שכל השחקנים במגרש הזה חתמו עליו והסכימו עליו, ואני לא רואה שיש פרטנר בצד השני, שאף שהתחייב שהוא מוכן לזוז </w:t>
      </w:r>
      <w:r>
        <w:rPr>
          <w:rFonts w:hint="cs"/>
          <w:rtl/>
        </w:rPr>
        <w:t>- אני לא רוצה לחזור על זה, כי אנחנו כבר מכירים את הסיפור הזה. עכשיו, כשאנחנו באים וראש הממשלה מציע לעשות איזו פעולה חד-צדדית, אז אני לא רואה שיש אפילו לפעולה הזאת פרטנרים כלשהם. נבדוק, נראה, אולי, אולי הוא יסכים להיפגש עם ראש הממשלה, אולי הוא לא יסכים להיפ</w:t>
      </w:r>
      <w:r>
        <w:rPr>
          <w:rFonts w:hint="cs"/>
          <w:rtl/>
        </w:rPr>
        <w:t>גש עם ראש הממשלה.</w:t>
      </w:r>
    </w:p>
    <w:p w14:paraId="23C47AB6" w14:textId="77777777" w:rsidR="00000000" w:rsidRDefault="00364BE1">
      <w:pPr>
        <w:pStyle w:val="a0"/>
        <w:ind w:firstLine="0"/>
        <w:rPr>
          <w:rFonts w:hint="cs"/>
          <w:rtl/>
        </w:rPr>
      </w:pPr>
    </w:p>
    <w:p w14:paraId="43A44CA4" w14:textId="77777777" w:rsidR="00000000" w:rsidRDefault="00364BE1">
      <w:pPr>
        <w:pStyle w:val="af0"/>
        <w:rPr>
          <w:rtl/>
        </w:rPr>
      </w:pPr>
      <w:r>
        <w:rPr>
          <w:rFonts w:hint="eastAsia"/>
          <w:rtl/>
        </w:rPr>
        <w:t>יוסי</w:t>
      </w:r>
      <w:r>
        <w:rPr>
          <w:rtl/>
        </w:rPr>
        <w:t xml:space="preserve"> שריד (מרצ):</w:t>
      </w:r>
    </w:p>
    <w:p w14:paraId="111D1615" w14:textId="77777777" w:rsidR="00000000" w:rsidRDefault="00364BE1">
      <w:pPr>
        <w:pStyle w:val="a0"/>
        <w:rPr>
          <w:rFonts w:hint="cs"/>
          <w:rtl/>
        </w:rPr>
      </w:pPr>
    </w:p>
    <w:p w14:paraId="23E4E9B0" w14:textId="77777777" w:rsidR="00000000" w:rsidRDefault="00364BE1">
      <w:pPr>
        <w:pStyle w:val="a0"/>
        <w:rPr>
          <w:rFonts w:hint="cs"/>
          <w:rtl/>
        </w:rPr>
      </w:pPr>
      <w:r>
        <w:rPr>
          <w:rFonts w:hint="cs"/>
          <w:rtl/>
        </w:rPr>
        <w:t>נניח שאתה צודק בזה או שאתה לא צודק, שיש שימוש ציני של פלסטינים בילדים. זה מצדיק את מה שאנחנו עושים?</w:t>
      </w:r>
    </w:p>
    <w:p w14:paraId="1FE5D869" w14:textId="77777777" w:rsidR="00000000" w:rsidRDefault="00364BE1">
      <w:pPr>
        <w:pStyle w:val="a0"/>
        <w:ind w:firstLine="0"/>
        <w:rPr>
          <w:rFonts w:hint="cs"/>
          <w:rtl/>
        </w:rPr>
      </w:pPr>
    </w:p>
    <w:p w14:paraId="4FABF4F5" w14:textId="77777777" w:rsidR="00000000" w:rsidRDefault="00364BE1">
      <w:pPr>
        <w:pStyle w:val="-"/>
        <w:rPr>
          <w:rtl/>
        </w:rPr>
      </w:pPr>
      <w:bookmarkStart w:id="437" w:name="FS000000464T10_03_2004_16_53_48C"/>
      <w:bookmarkEnd w:id="437"/>
      <w:r>
        <w:rPr>
          <w:rtl/>
        </w:rPr>
        <w:t>סגן שר הביטחון זאב בוים:</w:t>
      </w:r>
    </w:p>
    <w:p w14:paraId="12E1396B" w14:textId="77777777" w:rsidR="00000000" w:rsidRDefault="00364BE1">
      <w:pPr>
        <w:pStyle w:val="a0"/>
        <w:rPr>
          <w:rtl/>
        </w:rPr>
      </w:pPr>
    </w:p>
    <w:p w14:paraId="65646C40" w14:textId="77777777" w:rsidR="00000000" w:rsidRDefault="00364BE1">
      <w:pPr>
        <w:pStyle w:val="a0"/>
        <w:rPr>
          <w:rFonts w:hint="cs"/>
          <w:rtl/>
        </w:rPr>
      </w:pPr>
      <w:r>
        <w:rPr>
          <w:rFonts w:hint="cs"/>
          <w:rtl/>
        </w:rPr>
        <w:t>מה שאנחנו עושים, הרי אנחנו לא הולכים נגד הילדים. זה מצדיק, במובן הזה שאנחנו מנסים, כל יום וכ</w:t>
      </w:r>
      <w:r>
        <w:rPr>
          <w:rFonts w:hint="cs"/>
          <w:rtl/>
        </w:rPr>
        <w:t>ל לילה, לפעול במישרין, במדויק ככל שניתן, כדי לסכל את הפעילות הטרוריסטית. הרי אתה יודע היטב - - -</w:t>
      </w:r>
    </w:p>
    <w:p w14:paraId="5899BDCC" w14:textId="77777777" w:rsidR="00000000" w:rsidRDefault="00364BE1">
      <w:pPr>
        <w:pStyle w:val="a0"/>
        <w:ind w:firstLine="0"/>
        <w:rPr>
          <w:rFonts w:hint="cs"/>
          <w:rtl/>
        </w:rPr>
      </w:pPr>
    </w:p>
    <w:p w14:paraId="1D132031" w14:textId="77777777" w:rsidR="00000000" w:rsidRDefault="00364BE1">
      <w:pPr>
        <w:pStyle w:val="af0"/>
        <w:rPr>
          <w:rtl/>
        </w:rPr>
      </w:pPr>
      <w:r>
        <w:rPr>
          <w:rFonts w:hint="eastAsia"/>
          <w:rtl/>
        </w:rPr>
        <w:t>יוסי</w:t>
      </w:r>
      <w:r>
        <w:rPr>
          <w:rtl/>
        </w:rPr>
        <w:t xml:space="preserve"> שריד (מרצ):</w:t>
      </w:r>
    </w:p>
    <w:p w14:paraId="01C6AC8E" w14:textId="77777777" w:rsidR="00000000" w:rsidRDefault="00364BE1">
      <w:pPr>
        <w:pStyle w:val="a0"/>
        <w:rPr>
          <w:rFonts w:hint="cs"/>
          <w:rtl/>
        </w:rPr>
      </w:pPr>
    </w:p>
    <w:p w14:paraId="3DD67244" w14:textId="77777777" w:rsidR="00000000" w:rsidRDefault="00364BE1">
      <w:pPr>
        <w:pStyle w:val="a0"/>
        <w:rPr>
          <w:rFonts w:hint="cs"/>
          <w:rtl/>
        </w:rPr>
      </w:pPr>
      <w:r>
        <w:rPr>
          <w:rFonts w:hint="cs"/>
          <w:rtl/>
        </w:rPr>
        <w:t>ראית אמש טלוויזיה?</w:t>
      </w:r>
    </w:p>
    <w:p w14:paraId="66EA7AC3" w14:textId="77777777" w:rsidR="00000000" w:rsidRDefault="00364BE1">
      <w:pPr>
        <w:pStyle w:val="a0"/>
        <w:ind w:firstLine="0"/>
        <w:rPr>
          <w:rFonts w:hint="cs"/>
          <w:rtl/>
        </w:rPr>
      </w:pPr>
    </w:p>
    <w:p w14:paraId="4C747670" w14:textId="77777777" w:rsidR="00000000" w:rsidRDefault="00364BE1">
      <w:pPr>
        <w:pStyle w:val="-"/>
        <w:rPr>
          <w:rtl/>
        </w:rPr>
      </w:pPr>
      <w:bookmarkStart w:id="438" w:name="FS000000464T10_03_2004_16_58_27C"/>
      <w:bookmarkEnd w:id="438"/>
      <w:r>
        <w:rPr>
          <w:rtl/>
        </w:rPr>
        <w:t>סגן שר הביטחון זאב בוים:</w:t>
      </w:r>
    </w:p>
    <w:p w14:paraId="2AF07A3C" w14:textId="77777777" w:rsidR="00000000" w:rsidRDefault="00364BE1">
      <w:pPr>
        <w:pStyle w:val="a0"/>
        <w:rPr>
          <w:rtl/>
        </w:rPr>
      </w:pPr>
    </w:p>
    <w:p w14:paraId="668E1793" w14:textId="77777777" w:rsidR="00000000" w:rsidRDefault="00364BE1">
      <w:pPr>
        <w:pStyle w:val="a0"/>
        <w:rPr>
          <w:rFonts w:hint="cs"/>
          <w:rtl/>
        </w:rPr>
      </w:pPr>
      <w:r>
        <w:rPr>
          <w:rFonts w:hint="cs"/>
          <w:rtl/>
        </w:rPr>
        <w:t>לא.</w:t>
      </w:r>
    </w:p>
    <w:p w14:paraId="742B630D" w14:textId="77777777" w:rsidR="00000000" w:rsidRDefault="00364BE1">
      <w:pPr>
        <w:pStyle w:val="a0"/>
        <w:ind w:firstLine="0"/>
        <w:rPr>
          <w:rFonts w:hint="cs"/>
          <w:rtl/>
        </w:rPr>
      </w:pPr>
    </w:p>
    <w:p w14:paraId="3F83E534" w14:textId="77777777" w:rsidR="00000000" w:rsidRDefault="00364BE1">
      <w:pPr>
        <w:pStyle w:val="af0"/>
        <w:rPr>
          <w:rtl/>
        </w:rPr>
      </w:pPr>
      <w:r>
        <w:rPr>
          <w:rFonts w:hint="eastAsia"/>
          <w:rtl/>
        </w:rPr>
        <w:t>יוסי</w:t>
      </w:r>
      <w:r>
        <w:rPr>
          <w:rtl/>
        </w:rPr>
        <w:t xml:space="preserve"> שריד (מרצ):</w:t>
      </w:r>
    </w:p>
    <w:p w14:paraId="41FCE2EB" w14:textId="77777777" w:rsidR="00000000" w:rsidRDefault="00364BE1">
      <w:pPr>
        <w:pStyle w:val="a0"/>
        <w:rPr>
          <w:rFonts w:hint="cs"/>
          <w:rtl/>
        </w:rPr>
      </w:pPr>
    </w:p>
    <w:p w14:paraId="1D9A21D9" w14:textId="77777777" w:rsidR="00000000" w:rsidRDefault="00364BE1">
      <w:pPr>
        <w:pStyle w:val="a0"/>
        <w:rPr>
          <w:rFonts w:hint="cs"/>
          <w:rtl/>
        </w:rPr>
      </w:pPr>
      <w:r>
        <w:rPr>
          <w:rFonts w:hint="cs"/>
          <w:rtl/>
        </w:rPr>
        <w:t>ראית חייל או מאבטח עומד ויורה בשידור ישיר - - -</w:t>
      </w:r>
    </w:p>
    <w:p w14:paraId="3D113875" w14:textId="77777777" w:rsidR="00000000" w:rsidRDefault="00364BE1">
      <w:pPr>
        <w:pStyle w:val="a0"/>
        <w:ind w:firstLine="0"/>
        <w:rPr>
          <w:rFonts w:hint="cs"/>
          <w:rtl/>
        </w:rPr>
      </w:pPr>
    </w:p>
    <w:p w14:paraId="58AFA3F0" w14:textId="77777777" w:rsidR="00000000" w:rsidRDefault="00364BE1">
      <w:pPr>
        <w:pStyle w:val="-"/>
        <w:rPr>
          <w:rtl/>
        </w:rPr>
      </w:pPr>
      <w:bookmarkStart w:id="439" w:name="FS000000464T10_03_2004_16_58_49C"/>
      <w:bookmarkEnd w:id="439"/>
      <w:r>
        <w:rPr>
          <w:rtl/>
        </w:rPr>
        <w:t>סגן שר הביטחון זאב בוי</w:t>
      </w:r>
      <w:r>
        <w:rPr>
          <w:rtl/>
        </w:rPr>
        <w:t>ם:</w:t>
      </w:r>
    </w:p>
    <w:p w14:paraId="65311A4F" w14:textId="77777777" w:rsidR="00000000" w:rsidRDefault="00364BE1">
      <w:pPr>
        <w:pStyle w:val="a0"/>
        <w:rPr>
          <w:rtl/>
        </w:rPr>
      </w:pPr>
    </w:p>
    <w:p w14:paraId="27CB26A9" w14:textId="77777777" w:rsidR="00000000" w:rsidRDefault="00364BE1">
      <w:pPr>
        <w:pStyle w:val="a0"/>
        <w:rPr>
          <w:rFonts w:hint="cs"/>
          <w:rtl/>
        </w:rPr>
      </w:pPr>
      <w:r>
        <w:rPr>
          <w:rFonts w:hint="cs"/>
          <w:rtl/>
        </w:rPr>
        <w:t>סליחה, ראיתי את זה. רע מאוד, חמור מאוד. זה לא מפקד האוגדה, זה לא צבא, זה מאבטחים. יוסי שריד, יש דברים שאני אתך בהם. עדיין זה לא מסיר מאתנו את האחריות לעניין הזה. אני ראיתי כמוך, נחרדתי כמוך, אני חשבתי שזה לא יהיה נכון להתנצל בפני חברי הכנסת הערבים בכלל</w:t>
      </w:r>
      <w:r>
        <w:rPr>
          <w:rFonts w:hint="cs"/>
          <w:rtl/>
        </w:rPr>
        <w:t>, וחבר הכנסת זחאלקה בפרט, להביע גינוי חריף לטרוריסט היהודי מחיפה. חשבתי שאני לא אעשה את זה, מכיוון שזחאלקה רוצה גינוי אמיתי, לא שנדבר. לא מס שפתיים. אני יכול להוציא מפי - ולו היה מכשיר רנטגן, שידע מתי זה אמיתי ומתי זה מס שפתיים.</w:t>
      </w:r>
    </w:p>
    <w:p w14:paraId="3796F2B1" w14:textId="77777777" w:rsidR="00000000" w:rsidRDefault="00364BE1">
      <w:pPr>
        <w:pStyle w:val="a0"/>
        <w:rPr>
          <w:rFonts w:hint="cs"/>
          <w:rtl/>
        </w:rPr>
      </w:pPr>
    </w:p>
    <w:p w14:paraId="34E94D36" w14:textId="77777777" w:rsidR="00000000" w:rsidRDefault="00364BE1">
      <w:pPr>
        <w:pStyle w:val="a0"/>
        <w:rPr>
          <w:rFonts w:hint="cs"/>
          <w:rtl/>
        </w:rPr>
      </w:pPr>
      <w:r>
        <w:rPr>
          <w:rFonts w:hint="cs"/>
          <w:rtl/>
        </w:rPr>
        <w:t>עכשיו, אני לא אומר על עצמי</w:t>
      </w:r>
      <w:r>
        <w:rPr>
          <w:rFonts w:hint="cs"/>
          <w:rtl/>
        </w:rPr>
        <w:t xml:space="preserve"> - - -</w:t>
      </w:r>
    </w:p>
    <w:p w14:paraId="7543F372" w14:textId="77777777" w:rsidR="00000000" w:rsidRDefault="00364BE1">
      <w:pPr>
        <w:pStyle w:val="a0"/>
        <w:ind w:firstLine="0"/>
        <w:rPr>
          <w:rFonts w:hint="cs"/>
          <w:rtl/>
        </w:rPr>
      </w:pPr>
    </w:p>
    <w:p w14:paraId="4ADF4CA8" w14:textId="77777777" w:rsidR="00000000" w:rsidRDefault="00364BE1">
      <w:pPr>
        <w:pStyle w:val="af0"/>
        <w:rPr>
          <w:rtl/>
        </w:rPr>
      </w:pPr>
      <w:r>
        <w:rPr>
          <w:rFonts w:hint="eastAsia"/>
          <w:rtl/>
        </w:rPr>
        <w:t>יוסי</w:t>
      </w:r>
      <w:r>
        <w:rPr>
          <w:rtl/>
        </w:rPr>
        <w:t xml:space="preserve"> שריד (מרצ):</w:t>
      </w:r>
    </w:p>
    <w:p w14:paraId="738CA6C4" w14:textId="77777777" w:rsidR="00000000" w:rsidRDefault="00364BE1">
      <w:pPr>
        <w:pStyle w:val="a0"/>
        <w:rPr>
          <w:rFonts w:hint="cs"/>
          <w:rtl/>
        </w:rPr>
      </w:pPr>
    </w:p>
    <w:p w14:paraId="75E68FF5" w14:textId="77777777" w:rsidR="00000000" w:rsidRDefault="00364BE1">
      <w:pPr>
        <w:pStyle w:val="a0"/>
        <w:rPr>
          <w:rFonts w:hint="cs"/>
          <w:rtl/>
        </w:rPr>
      </w:pPr>
      <w:r>
        <w:rPr>
          <w:rFonts w:hint="cs"/>
          <w:rtl/>
        </w:rPr>
        <w:t>חבר הכנסת זחאלקה הוא רוקח - - -</w:t>
      </w:r>
    </w:p>
    <w:p w14:paraId="292D936E" w14:textId="77777777" w:rsidR="00000000" w:rsidRDefault="00364BE1">
      <w:pPr>
        <w:pStyle w:val="a0"/>
        <w:ind w:firstLine="0"/>
        <w:rPr>
          <w:rFonts w:hint="cs"/>
          <w:rtl/>
        </w:rPr>
      </w:pPr>
    </w:p>
    <w:p w14:paraId="547DAC51" w14:textId="77777777" w:rsidR="00000000" w:rsidRDefault="00364BE1">
      <w:pPr>
        <w:pStyle w:val="-"/>
        <w:rPr>
          <w:rtl/>
        </w:rPr>
      </w:pPr>
      <w:bookmarkStart w:id="440" w:name="FS000000464T10_03_2004_17_00_48C"/>
      <w:bookmarkEnd w:id="440"/>
      <w:r>
        <w:rPr>
          <w:rtl/>
        </w:rPr>
        <w:t>סגן שר הביטחון זאב בוים:</w:t>
      </w:r>
    </w:p>
    <w:p w14:paraId="74487298" w14:textId="77777777" w:rsidR="00000000" w:rsidRDefault="00364BE1">
      <w:pPr>
        <w:pStyle w:val="a0"/>
        <w:rPr>
          <w:rtl/>
        </w:rPr>
      </w:pPr>
    </w:p>
    <w:p w14:paraId="1A6122E3" w14:textId="77777777" w:rsidR="00000000" w:rsidRDefault="00364BE1">
      <w:pPr>
        <w:pStyle w:val="a0"/>
        <w:rPr>
          <w:rFonts w:hint="cs"/>
          <w:rtl/>
        </w:rPr>
      </w:pPr>
      <w:r>
        <w:rPr>
          <w:rFonts w:hint="cs"/>
          <w:rtl/>
        </w:rPr>
        <w:t xml:space="preserve">רגע, אתה לא היית פה. איך אני יודע? כי עמד פה חבר הכנסת אהוד יתום ושלוש דקות גינה בכל לשון אפשרית רק את זה. לא אמר שום דבר, לא על הנסיבות ולא על המסיבות ולא על הרקע ולא על </w:t>
      </w:r>
      <w:r>
        <w:rPr>
          <w:rFonts w:hint="cs"/>
          <w:rtl/>
        </w:rPr>
        <w:t>שורשים. שום דבר. רק עמד כאן וגינה שלוש דקות. יש פה בפרוטוקול - - -</w:t>
      </w:r>
    </w:p>
    <w:p w14:paraId="1B842713" w14:textId="77777777" w:rsidR="00000000" w:rsidRDefault="00364BE1">
      <w:pPr>
        <w:pStyle w:val="a0"/>
        <w:ind w:firstLine="0"/>
        <w:rPr>
          <w:rFonts w:hint="cs"/>
          <w:rtl/>
        </w:rPr>
      </w:pPr>
    </w:p>
    <w:p w14:paraId="37DBB7C1" w14:textId="77777777" w:rsidR="00000000" w:rsidRDefault="00364BE1">
      <w:pPr>
        <w:pStyle w:val="af0"/>
        <w:rPr>
          <w:rtl/>
        </w:rPr>
      </w:pPr>
      <w:r>
        <w:rPr>
          <w:rFonts w:hint="eastAsia"/>
          <w:rtl/>
        </w:rPr>
        <w:t>עזמי</w:t>
      </w:r>
      <w:r>
        <w:rPr>
          <w:rtl/>
        </w:rPr>
        <w:t xml:space="preserve"> בשארה (בל"ד):</w:t>
      </w:r>
    </w:p>
    <w:p w14:paraId="03253544" w14:textId="77777777" w:rsidR="00000000" w:rsidRDefault="00364BE1">
      <w:pPr>
        <w:pStyle w:val="a0"/>
        <w:rPr>
          <w:rFonts w:hint="cs"/>
          <w:rtl/>
        </w:rPr>
      </w:pPr>
    </w:p>
    <w:p w14:paraId="4579367D" w14:textId="77777777" w:rsidR="00000000" w:rsidRDefault="00364BE1">
      <w:pPr>
        <w:pStyle w:val="a0"/>
        <w:rPr>
          <w:rFonts w:hint="cs"/>
          <w:rtl/>
        </w:rPr>
      </w:pPr>
      <w:r>
        <w:rPr>
          <w:rFonts w:hint="cs"/>
          <w:rtl/>
        </w:rPr>
        <w:t>זה אחרי שזחאלקה דיבר.</w:t>
      </w:r>
    </w:p>
    <w:p w14:paraId="562C2983" w14:textId="77777777" w:rsidR="00000000" w:rsidRDefault="00364BE1">
      <w:pPr>
        <w:pStyle w:val="a0"/>
        <w:ind w:firstLine="0"/>
        <w:rPr>
          <w:rFonts w:hint="cs"/>
          <w:rtl/>
        </w:rPr>
      </w:pPr>
    </w:p>
    <w:p w14:paraId="774157BC" w14:textId="77777777" w:rsidR="00000000" w:rsidRDefault="00364BE1">
      <w:pPr>
        <w:pStyle w:val="-"/>
        <w:rPr>
          <w:rtl/>
        </w:rPr>
      </w:pPr>
      <w:bookmarkStart w:id="441" w:name="FS000000464T10_03_2004_17_01_47C"/>
      <w:bookmarkEnd w:id="441"/>
      <w:r>
        <w:rPr>
          <w:rtl/>
        </w:rPr>
        <w:t>סגן שר הביטחון זאב בוים:</w:t>
      </w:r>
    </w:p>
    <w:p w14:paraId="20CFBCA3" w14:textId="77777777" w:rsidR="00000000" w:rsidRDefault="00364BE1">
      <w:pPr>
        <w:pStyle w:val="a0"/>
        <w:rPr>
          <w:rtl/>
        </w:rPr>
      </w:pPr>
    </w:p>
    <w:p w14:paraId="5C847E13" w14:textId="77777777" w:rsidR="00000000" w:rsidRDefault="00364BE1">
      <w:pPr>
        <w:pStyle w:val="a0"/>
        <w:rPr>
          <w:rFonts w:hint="cs"/>
          <w:rtl/>
        </w:rPr>
      </w:pPr>
      <w:r>
        <w:rPr>
          <w:rFonts w:hint="cs"/>
          <w:rtl/>
        </w:rPr>
        <w:t>לא, אני לא חושב.</w:t>
      </w:r>
    </w:p>
    <w:p w14:paraId="61E575F8" w14:textId="77777777" w:rsidR="00000000" w:rsidRDefault="00364BE1">
      <w:pPr>
        <w:pStyle w:val="a0"/>
        <w:ind w:firstLine="0"/>
        <w:rPr>
          <w:rFonts w:hint="cs"/>
          <w:rtl/>
        </w:rPr>
      </w:pPr>
    </w:p>
    <w:p w14:paraId="3AEB877B" w14:textId="77777777" w:rsidR="00000000" w:rsidRDefault="00364BE1">
      <w:pPr>
        <w:pStyle w:val="af1"/>
        <w:rPr>
          <w:rtl/>
        </w:rPr>
      </w:pPr>
      <w:r>
        <w:rPr>
          <w:rtl/>
        </w:rPr>
        <w:t>היו"ר אתי לבני:</w:t>
      </w:r>
    </w:p>
    <w:p w14:paraId="78B95219" w14:textId="77777777" w:rsidR="00000000" w:rsidRDefault="00364BE1">
      <w:pPr>
        <w:pStyle w:val="a0"/>
        <w:rPr>
          <w:rtl/>
        </w:rPr>
      </w:pPr>
    </w:p>
    <w:p w14:paraId="788F6FCE" w14:textId="77777777" w:rsidR="00000000" w:rsidRDefault="00364BE1">
      <w:pPr>
        <w:pStyle w:val="a0"/>
        <w:rPr>
          <w:rFonts w:hint="cs"/>
          <w:rtl/>
        </w:rPr>
      </w:pPr>
      <w:r>
        <w:rPr>
          <w:rFonts w:hint="cs"/>
          <w:rtl/>
        </w:rPr>
        <w:t>כן, אחרי.</w:t>
      </w:r>
    </w:p>
    <w:p w14:paraId="31C1333D" w14:textId="77777777" w:rsidR="00000000" w:rsidRDefault="00364BE1">
      <w:pPr>
        <w:pStyle w:val="a0"/>
        <w:ind w:firstLine="0"/>
        <w:rPr>
          <w:rFonts w:hint="cs"/>
          <w:rtl/>
        </w:rPr>
      </w:pPr>
    </w:p>
    <w:p w14:paraId="5BD7794F" w14:textId="77777777" w:rsidR="00000000" w:rsidRDefault="00364BE1">
      <w:pPr>
        <w:pStyle w:val="-"/>
        <w:rPr>
          <w:rtl/>
        </w:rPr>
      </w:pPr>
      <w:bookmarkStart w:id="442" w:name="FS000000464T10_03_2004_17_01_58C"/>
      <w:bookmarkEnd w:id="442"/>
      <w:r>
        <w:rPr>
          <w:rtl/>
        </w:rPr>
        <w:t>סגן שר הביטחון זאב בוים:</w:t>
      </w:r>
    </w:p>
    <w:p w14:paraId="7455B6D8" w14:textId="77777777" w:rsidR="00000000" w:rsidRDefault="00364BE1">
      <w:pPr>
        <w:pStyle w:val="a0"/>
        <w:rPr>
          <w:rtl/>
        </w:rPr>
      </w:pPr>
    </w:p>
    <w:p w14:paraId="175472EF" w14:textId="77777777" w:rsidR="00000000" w:rsidRDefault="00364BE1">
      <w:pPr>
        <w:pStyle w:val="a0"/>
        <w:rPr>
          <w:rFonts w:hint="cs"/>
          <w:rtl/>
        </w:rPr>
      </w:pPr>
      <w:r>
        <w:rPr>
          <w:rFonts w:hint="cs"/>
          <w:rtl/>
        </w:rPr>
        <w:t>אז אני לא זוכר את סדר הדוברים. ומה היה בסוף? יכ</w:t>
      </w:r>
      <w:r>
        <w:rPr>
          <w:rFonts w:hint="cs"/>
          <w:rtl/>
        </w:rPr>
        <w:t>ול להיות שזחאלקה לא, אז מישהו מחברי הכנסת הערבים, נדמה לי שזה היה ואסל טאהא, בא ואמר לו: רגע, זה לא מספיק מה שאתה אמרת. אם לא אמרת ככה וככה וככה, אז הגינוי הזה לא שווה שום דבר. אני חשבתי שאני לא אגלה לכם, כי אתה ממילא לא תאמין ולא תחשיב - -</w:t>
      </w:r>
    </w:p>
    <w:p w14:paraId="1DC9F50C" w14:textId="77777777" w:rsidR="00000000" w:rsidRDefault="00364BE1">
      <w:pPr>
        <w:pStyle w:val="a0"/>
        <w:ind w:firstLine="0"/>
        <w:rPr>
          <w:rFonts w:hint="cs"/>
          <w:rtl/>
        </w:rPr>
      </w:pPr>
    </w:p>
    <w:p w14:paraId="67CA8601" w14:textId="77777777" w:rsidR="00000000" w:rsidRDefault="00364BE1">
      <w:pPr>
        <w:pStyle w:val="af0"/>
        <w:rPr>
          <w:rtl/>
        </w:rPr>
      </w:pPr>
      <w:r>
        <w:rPr>
          <w:rFonts w:hint="eastAsia"/>
          <w:rtl/>
        </w:rPr>
        <w:t>ג</w:t>
      </w:r>
      <w:r>
        <w:rPr>
          <w:rtl/>
        </w:rPr>
        <w:t>'מאל זחאלקה (</w:t>
      </w:r>
      <w:r>
        <w:rPr>
          <w:rtl/>
        </w:rPr>
        <w:t>בל"ד):</w:t>
      </w:r>
    </w:p>
    <w:p w14:paraId="5F83BA7D" w14:textId="77777777" w:rsidR="00000000" w:rsidRDefault="00364BE1">
      <w:pPr>
        <w:pStyle w:val="a0"/>
        <w:rPr>
          <w:rFonts w:hint="cs"/>
          <w:rtl/>
        </w:rPr>
      </w:pPr>
    </w:p>
    <w:p w14:paraId="5B963D5A" w14:textId="77777777" w:rsidR="00000000" w:rsidRDefault="00364BE1">
      <w:pPr>
        <w:pStyle w:val="a0"/>
        <w:rPr>
          <w:rFonts w:hint="cs"/>
          <w:rtl/>
        </w:rPr>
      </w:pPr>
      <w:r>
        <w:rPr>
          <w:rFonts w:hint="cs"/>
          <w:rtl/>
        </w:rPr>
        <w:t>- - -</w:t>
      </w:r>
    </w:p>
    <w:p w14:paraId="2DBC8DC6" w14:textId="77777777" w:rsidR="00000000" w:rsidRDefault="00364BE1">
      <w:pPr>
        <w:pStyle w:val="a0"/>
        <w:ind w:firstLine="0"/>
        <w:rPr>
          <w:rFonts w:hint="cs"/>
          <w:rtl/>
        </w:rPr>
      </w:pPr>
    </w:p>
    <w:p w14:paraId="3597A3DF" w14:textId="77777777" w:rsidR="00000000" w:rsidRDefault="00364BE1">
      <w:pPr>
        <w:pStyle w:val="-"/>
        <w:rPr>
          <w:rtl/>
        </w:rPr>
      </w:pPr>
      <w:bookmarkStart w:id="443" w:name="FS000000464T10_03_2004_17_03_04C"/>
      <w:bookmarkEnd w:id="443"/>
      <w:r>
        <w:rPr>
          <w:rtl/>
        </w:rPr>
        <w:t>סגן שר הביטחון זאב בוים:</w:t>
      </w:r>
    </w:p>
    <w:p w14:paraId="15766BAB" w14:textId="77777777" w:rsidR="00000000" w:rsidRDefault="00364BE1">
      <w:pPr>
        <w:pStyle w:val="a0"/>
        <w:rPr>
          <w:rtl/>
        </w:rPr>
      </w:pPr>
    </w:p>
    <w:p w14:paraId="7B0D47CC" w14:textId="77777777" w:rsidR="00000000" w:rsidRDefault="00364BE1">
      <w:pPr>
        <w:pStyle w:val="a0"/>
        <w:rPr>
          <w:rFonts w:hint="cs"/>
          <w:rtl/>
        </w:rPr>
      </w:pPr>
      <w:r>
        <w:rPr>
          <w:rFonts w:hint="cs"/>
          <w:rtl/>
        </w:rPr>
        <w:t>- - אלא, אני אומר לך פה, בפני כנסת ישראל, חבר הכנסת זחאלקה, ובפני הציבור במדינת ישראל, שרואה אותנו עכשיו, ולפרוטוקול של הכנסת, שאני מגנה. לא בשביל אוזניך, כי אתה אולי לא תאמין, אלא משום שזה מה שצריך לעשות. לצערי, את</w:t>
      </w:r>
      <w:r>
        <w:rPr>
          <w:rFonts w:hint="cs"/>
          <w:rtl/>
        </w:rPr>
        <w:t xml:space="preserve"> מה שאתם דורשים - אתם לא מסתכלים על עצמכם.</w:t>
      </w:r>
    </w:p>
    <w:p w14:paraId="478864A8" w14:textId="77777777" w:rsidR="00000000" w:rsidRDefault="00364BE1">
      <w:pPr>
        <w:pStyle w:val="a0"/>
        <w:rPr>
          <w:rFonts w:hint="cs"/>
          <w:rtl/>
        </w:rPr>
      </w:pPr>
    </w:p>
    <w:p w14:paraId="568A4B22" w14:textId="77777777" w:rsidR="00000000" w:rsidRDefault="00364BE1">
      <w:pPr>
        <w:pStyle w:val="af0"/>
        <w:rPr>
          <w:rtl/>
        </w:rPr>
      </w:pPr>
      <w:r>
        <w:rPr>
          <w:rFonts w:hint="eastAsia"/>
          <w:rtl/>
        </w:rPr>
        <w:t>עזמי</w:t>
      </w:r>
      <w:r>
        <w:rPr>
          <w:rtl/>
        </w:rPr>
        <w:t xml:space="preserve"> בשארה (בל"ד):</w:t>
      </w:r>
    </w:p>
    <w:p w14:paraId="127149D8" w14:textId="77777777" w:rsidR="00000000" w:rsidRDefault="00364BE1">
      <w:pPr>
        <w:pStyle w:val="a0"/>
        <w:rPr>
          <w:rFonts w:hint="cs"/>
          <w:rtl/>
        </w:rPr>
      </w:pPr>
    </w:p>
    <w:p w14:paraId="1F2AABED" w14:textId="77777777" w:rsidR="00000000" w:rsidRDefault="00364BE1">
      <w:pPr>
        <w:pStyle w:val="a0"/>
        <w:rPr>
          <w:rFonts w:hint="cs"/>
          <w:rtl/>
        </w:rPr>
      </w:pPr>
      <w:r>
        <w:rPr>
          <w:rFonts w:hint="cs"/>
          <w:rtl/>
        </w:rPr>
        <w:t>אמרנו שצריך - - -</w:t>
      </w:r>
    </w:p>
    <w:p w14:paraId="43126F60" w14:textId="77777777" w:rsidR="00000000" w:rsidRDefault="00364BE1">
      <w:pPr>
        <w:pStyle w:val="a0"/>
        <w:rPr>
          <w:rFonts w:hint="cs"/>
          <w:rtl/>
        </w:rPr>
      </w:pPr>
    </w:p>
    <w:p w14:paraId="35478C45" w14:textId="77777777" w:rsidR="00000000" w:rsidRDefault="00364BE1">
      <w:pPr>
        <w:pStyle w:val="-"/>
        <w:rPr>
          <w:rtl/>
        </w:rPr>
      </w:pPr>
      <w:bookmarkStart w:id="444" w:name="FS000000464T10_03_2004_16_44_28C"/>
      <w:bookmarkEnd w:id="444"/>
      <w:r>
        <w:rPr>
          <w:rtl/>
        </w:rPr>
        <w:t>סגן שר הביטחון זאב בוים:</w:t>
      </w:r>
    </w:p>
    <w:p w14:paraId="14DCF71B" w14:textId="77777777" w:rsidR="00000000" w:rsidRDefault="00364BE1">
      <w:pPr>
        <w:pStyle w:val="a0"/>
        <w:rPr>
          <w:rtl/>
        </w:rPr>
      </w:pPr>
    </w:p>
    <w:p w14:paraId="7C007795" w14:textId="77777777" w:rsidR="00000000" w:rsidRDefault="00364BE1">
      <w:pPr>
        <w:pStyle w:val="a0"/>
        <w:rPr>
          <w:rFonts w:hint="cs"/>
          <w:rtl/>
        </w:rPr>
      </w:pPr>
      <w:bookmarkStart w:id="445" w:name="FS000000464T10_03_2004_16_44_18"/>
      <w:bookmarkEnd w:id="445"/>
      <w:r>
        <w:rPr>
          <w:rFonts w:hint="cs"/>
          <w:rtl/>
        </w:rPr>
        <w:t>כבר נאמר פה מספיק לגבי העובדה שאתם צריכים לשים איזו מראה מול פניכם, חברי הכנסת הערבים פה בבניין, מה ההשפעה של ההופעות שלכם והדיבורים שלכם פה.</w:t>
      </w:r>
    </w:p>
    <w:p w14:paraId="38F898D9" w14:textId="77777777" w:rsidR="00000000" w:rsidRDefault="00364BE1">
      <w:pPr>
        <w:pStyle w:val="a0"/>
        <w:rPr>
          <w:rFonts w:hint="cs"/>
          <w:rtl/>
        </w:rPr>
      </w:pPr>
    </w:p>
    <w:p w14:paraId="340C9147" w14:textId="77777777" w:rsidR="00000000" w:rsidRDefault="00364BE1">
      <w:pPr>
        <w:pStyle w:val="af1"/>
        <w:rPr>
          <w:rtl/>
        </w:rPr>
      </w:pPr>
      <w:r>
        <w:rPr>
          <w:rtl/>
        </w:rPr>
        <w:t>היו"</w:t>
      </w:r>
      <w:r>
        <w:rPr>
          <w:rtl/>
        </w:rPr>
        <w:t>ר אתי לבני:</w:t>
      </w:r>
    </w:p>
    <w:p w14:paraId="612E1F77" w14:textId="77777777" w:rsidR="00000000" w:rsidRDefault="00364BE1">
      <w:pPr>
        <w:pStyle w:val="a0"/>
        <w:rPr>
          <w:rtl/>
        </w:rPr>
      </w:pPr>
    </w:p>
    <w:p w14:paraId="417A0DCB" w14:textId="77777777" w:rsidR="00000000" w:rsidRDefault="00364BE1">
      <w:pPr>
        <w:pStyle w:val="a0"/>
        <w:rPr>
          <w:rFonts w:hint="cs"/>
          <w:rtl/>
        </w:rPr>
      </w:pPr>
      <w:r>
        <w:rPr>
          <w:rFonts w:hint="cs"/>
          <w:rtl/>
        </w:rPr>
        <w:t>תסיים.</w:t>
      </w:r>
    </w:p>
    <w:p w14:paraId="026FFE5D" w14:textId="77777777" w:rsidR="00000000" w:rsidRDefault="00364BE1">
      <w:pPr>
        <w:pStyle w:val="-"/>
        <w:rPr>
          <w:rFonts w:hint="cs"/>
          <w:rtl/>
        </w:rPr>
      </w:pPr>
      <w:bookmarkStart w:id="446" w:name="FS000000464T10_03_2004_16_46_49C"/>
      <w:bookmarkEnd w:id="446"/>
    </w:p>
    <w:p w14:paraId="1D7DF28E" w14:textId="77777777" w:rsidR="00000000" w:rsidRDefault="00364BE1">
      <w:pPr>
        <w:pStyle w:val="-"/>
        <w:rPr>
          <w:rtl/>
        </w:rPr>
      </w:pPr>
      <w:r>
        <w:rPr>
          <w:rtl/>
        </w:rPr>
        <w:t>סגן שר הביטחון זאב בוים:</w:t>
      </w:r>
    </w:p>
    <w:p w14:paraId="03CEF0FB" w14:textId="77777777" w:rsidR="00000000" w:rsidRDefault="00364BE1">
      <w:pPr>
        <w:pStyle w:val="a0"/>
        <w:rPr>
          <w:rtl/>
        </w:rPr>
      </w:pPr>
    </w:p>
    <w:p w14:paraId="34FF8AED" w14:textId="77777777" w:rsidR="00000000" w:rsidRDefault="00364BE1">
      <w:pPr>
        <w:pStyle w:val="a0"/>
        <w:rPr>
          <w:rFonts w:hint="cs"/>
          <w:rtl/>
        </w:rPr>
      </w:pPr>
      <w:r>
        <w:rPr>
          <w:rFonts w:hint="cs"/>
          <w:rtl/>
        </w:rPr>
        <w:t>חבר הכנסת עסאם מח'ול, אתה קורא להעמיד את הכנסת על הרגליים על הפגיעה בדמוקרטיה. אתה יודע על מה היה צריך להעמיד את הכנסת על הרגליים? על ההופעה של חברי הכנסת בהאג. על זה היה צריך להעמיד על הרגליים.</w:t>
      </w:r>
    </w:p>
    <w:p w14:paraId="4A817359" w14:textId="77777777" w:rsidR="00000000" w:rsidRDefault="00364BE1">
      <w:pPr>
        <w:pStyle w:val="a0"/>
        <w:rPr>
          <w:rFonts w:hint="cs"/>
          <w:rtl/>
        </w:rPr>
      </w:pPr>
    </w:p>
    <w:p w14:paraId="63330196" w14:textId="77777777" w:rsidR="00000000" w:rsidRDefault="00364BE1">
      <w:pPr>
        <w:pStyle w:val="af0"/>
        <w:rPr>
          <w:rtl/>
        </w:rPr>
      </w:pPr>
      <w:r>
        <w:rPr>
          <w:rFonts w:hint="eastAsia"/>
          <w:rtl/>
        </w:rPr>
        <w:t>עסאם</w:t>
      </w:r>
      <w:r>
        <w:rPr>
          <w:rtl/>
        </w:rPr>
        <w:t xml:space="preserve"> מח'ול (ח</w:t>
      </w:r>
      <w:r>
        <w:rPr>
          <w:rtl/>
        </w:rPr>
        <w:t>ד"ש-תע"ל):</w:t>
      </w:r>
    </w:p>
    <w:p w14:paraId="36D0B2AE" w14:textId="77777777" w:rsidR="00000000" w:rsidRDefault="00364BE1">
      <w:pPr>
        <w:pStyle w:val="a0"/>
        <w:rPr>
          <w:rFonts w:hint="cs"/>
          <w:rtl/>
        </w:rPr>
      </w:pPr>
    </w:p>
    <w:p w14:paraId="7F639938" w14:textId="77777777" w:rsidR="00000000" w:rsidRDefault="00364BE1">
      <w:pPr>
        <w:pStyle w:val="a0"/>
        <w:rPr>
          <w:rFonts w:hint="cs"/>
          <w:rtl/>
        </w:rPr>
      </w:pPr>
      <w:r>
        <w:rPr>
          <w:rFonts w:hint="cs"/>
          <w:rtl/>
        </w:rPr>
        <w:t>על זה היית צריך להתווכח פוליטית.</w:t>
      </w:r>
    </w:p>
    <w:p w14:paraId="2AF9FBA5" w14:textId="77777777" w:rsidR="00000000" w:rsidRDefault="00364BE1">
      <w:pPr>
        <w:pStyle w:val="a0"/>
        <w:rPr>
          <w:rFonts w:hint="cs"/>
          <w:rtl/>
        </w:rPr>
      </w:pPr>
    </w:p>
    <w:p w14:paraId="5337BDFC" w14:textId="77777777" w:rsidR="00000000" w:rsidRDefault="00364BE1">
      <w:pPr>
        <w:pStyle w:val="-"/>
        <w:rPr>
          <w:rtl/>
        </w:rPr>
      </w:pPr>
      <w:bookmarkStart w:id="447" w:name="FS000000464T10_03_2004_16_47_42C"/>
      <w:bookmarkEnd w:id="447"/>
      <w:r>
        <w:rPr>
          <w:rtl/>
        </w:rPr>
        <w:t>סגן שר הביטחון זאב בוים:</w:t>
      </w:r>
    </w:p>
    <w:p w14:paraId="1C804C9C" w14:textId="77777777" w:rsidR="00000000" w:rsidRDefault="00364BE1">
      <w:pPr>
        <w:pStyle w:val="a0"/>
        <w:rPr>
          <w:rtl/>
        </w:rPr>
      </w:pPr>
    </w:p>
    <w:p w14:paraId="0107AAE8" w14:textId="77777777" w:rsidR="00000000" w:rsidRDefault="00364BE1">
      <w:pPr>
        <w:pStyle w:val="a0"/>
        <w:rPr>
          <w:rFonts w:hint="cs"/>
          <w:rtl/>
        </w:rPr>
      </w:pPr>
      <w:r>
        <w:rPr>
          <w:rFonts w:hint="cs"/>
          <w:rtl/>
        </w:rPr>
        <w:t>אדוני, על זה. אתה מבין? זה חלק מהבעיה. הטרור הפלסטיני מקבל כאן גיבוי מחברי כנסת ערבים, ולעתים גם מחברי כנסת יהודים, אבל אתם המוליכים שלו, אתם הסוסים הטרויאנים שלו פה. על מה היה צריך לה</w:t>
      </w:r>
      <w:r>
        <w:rPr>
          <w:rFonts w:hint="cs"/>
          <w:rtl/>
        </w:rPr>
        <w:t>עמיד על הרגליים את הכנסת הזאת? גם וגם וגם.</w:t>
      </w:r>
    </w:p>
    <w:p w14:paraId="1E343C88" w14:textId="77777777" w:rsidR="00000000" w:rsidRDefault="00364BE1">
      <w:pPr>
        <w:pStyle w:val="a0"/>
        <w:rPr>
          <w:rFonts w:hint="cs"/>
          <w:rtl/>
        </w:rPr>
      </w:pPr>
    </w:p>
    <w:p w14:paraId="5502F45D" w14:textId="77777777" w:rsidR="00000000" w:rsidRDefault="00364BE1">
      <w:pPr>
        <w:pStyle w:val="af0"/>
        <w:rPr>
          <w:rtl/>
        </w:rPr>
      </w:pPr>
      <w:r>
        <w:rPr>
          <w:rFonts w:hint="eastAsia"/>
          <w:rtl/>
        </w:rPr>
        <w:t>עסאם</w:t>
      </w:r>
      <w:r>
        <w:rPr>
          <w:rtl/>
        </w:rPr>
        <w:t xml:space="preserve"> מח'ול (חד"ש-תע"ל):</w:t>
      </w:r>
    </w:p>
    <w:p w14:paraId="6D6579A6" w14:textId="77777777" w:rsidR="00000000" w:rsidRDefault="00364BE1">
      <w:pPr>
        <w:pStyle w:val="a0"/>
        <w:rPr>
          <w:rFonts w:hint="cs"/>
          <w:rtl/>
        </w:rPr>
      </w:pPr>
    </w:p>
    <w:p w14:paraId="68F8C000" w14:textId="77777777" w:rsidR="00000000" w:rsidRDefault="00364BE1">
      <w:pPr>
        <w:pStyle w:val="a0"/>
        <w:rPr>
          <w:rFonts w:hint="cs"/>
          <w:rtl/>
        </w:rPr>
      </w:pPr>
      <w:r>
        <w:rPr>
          <w:rFonts w:hint="cs"/>
          <w:rtl/>
        </w:rPr>
        <w:t>על מזימה לרצוח חברי כנסת - - -</w:t>
      </w:r>
    </w:p>
    <w:p w14:paraId="29EAB304" w14:textId="77777777" w:rsidR="00000000" w:rsidRDefault="00364BE1">
      <w:pPr>
        <w:pStyle w:val="a0"/>
        <w:rPr>
          <w:rFonts w:hint="cs"/>
          <w:rtl/>
        </w:rPr>
      </w:pPr>
    </w:p>
    <w:p w14:paraId="2BE27353" w14:textId="77777777" w:rsidR="00000000" w:rsidRDefault="00364BE1">
      <w:pPr>
        <w:pStyle w:val="af1"/>
        <w:rPr>
          <w:rtl/>
        </w:rPr>
      </w:pPr>
      <w:r>
        <w:rPr>
          <w:rtl/>
        </w:rPr>
        <w:t>היו"ר אתי לבני:</w:t>
      </w:r>
    </w:p>
    <w:p w14:paraId="296F0CF2" w14:textId="77777777" w:rsidR="00000000" w:rsidRDefault="00364BE1">
      <w:pPr>
        <w:pStyle w:val="a0"/>
        <w:rPr>
          <w:rtl/>
        </w:rPr>
      </w:pPr>
    </w:p>
    <w:p w14:paraId="245078EE" w14:textId="77777777" w:rsidR="00000000" w:rsidRDefault="00364BE1">
      <w:pPr>
        <w:pStyle w:val="a0"/>
        <w:rPr>
          <w:rFonts w:hint="cs"/>
          <w:rtl/>
        </w:rPr>
      </w:pPr>
      <w:r>
        <w:rPr>
          <w:rFonts w:hint="cs"/>
          <w:rtl/>
        </w:rPr>
        <w:t>תודה רבה. סגן השר, מה אתה מציע לעשות בנושא הזה?</w:t>
      </w:r>
    </w:p>
    <w:p w14:paraId="3E3C1435" w14:textId="77777777" w:rsidR="00000000" w:rsidRDefault="00364BE1">
      <w:pPr>
        <w:pStyle w:val="-"/>
        <w:rPr>
          <w:rtl/>
        </w:rPr>
      </w:pPr>
    </w:p>
    <w:p w14:paraId="21E0159D" w14:textId="77777777" w:rsidR="00000000" w:rsidRDefault="00364BE1">
      <w:pPr>
        <w:pStyle w:val="-"/>
        <w:rPr>
          <w:rtl/>
        </w:rPr>
      </w:pPr>
      <w:bookmarkStart w:id="448" w:name="FS000000464T10_03_2004_16_48_40C"/>
      <w:bookmarkStart w:id="449" w:name="FS000000464T10_03_2004_16_49_06C"/>
      <w:bookmarkEnd w:id="448"/>
      <w:bookmarkEnd w:id="449"/>
      <w:r>
        <w:rPr>
          <w:rtl/>
        </w:rPr>
        <w:t>סגן שר הביטחון זאב בוים:</w:t>
      </w:r>
    </w:p>
    <w:p w14:paraId="2CA9F224" w14:textId="77777777" w:rsidR="00000000" w:rsidRDefault="00364BE1">
      <w:pPr>
        <w:pStyle w:val="a0"/>
        <w:rPr>
          <w:rFonts w:hint="cs"/>
          <w:rtl/>
        </w:rPr>
      </w:pPr>
    </w:p>
    <w:p w14:paraId="0EBB1B35" w14:textId="77777777" w:rsidR="00000000" w:rsidRDefault="00364BE1">
      <w:pPr>
        <w:pStyle w:val="a0"/>
        <w:rPr>
          <w:rFonts w:hint="cs"/>
          <w:rtl/>
        </w:rPr>
      </w:pPr>
      <w:r>
        <w:rPr>
          <w:rFonts w:hint="cs"/>
          <w:rtl/>
        </w:rPr>
        <w:t>אני מציע להעביר זאת לוועדה.</w:t>
      </w:r>
    </w:p>
    <w:p w14:paraId="3B0F88B6" w14:textId="77777777" w:rsidR="00000000" w:rsidRDefault="00364BE1">
      <w:pPr>
        <w:pStyle w:val="a0"/>
        <w:rPr>
          <w:rFonts w:hint="cs"/>
          <w:rtl/>
        </w:rPr>
      </w:pPr>
    </w:p>
    <w:p w14:paraId="5DFC7A65" w14:textId="77777777" w:rsidR="00000000" w:rsidRDefault="00364BE1">
      <w:pPr>
        <w:pStyle w:val="af1"/>
        <w:rPr>
          <w:rtl/>
        </w:rPr>
      </w:pPr>
      <w:r>
        <w:rPr>
          <w:rtl/>
        </w:rPr>
        <w:t>היו"ר אתי לבני:</w:t>
      </w:r>
    </w:p>
    <w:p w14:paraId="39F04B16" w14:textId="77777777" w:rsidR="00000000" w:rsidRDefault="00364BE1">
      <w:pPr>
        <w:pStyle w:val="a0"/>
        <w:rPr>
          <w:rtl/>
        </w:rPr>
      </w:pPr>
    </w:p>
    <w:p w14:paraId="527D4F07" w14:textId="77777777" w:rsidR="00000000" w:rsidRDefault="00364BE1">
      <w:pPr>
        <w:pStyle w:val="a0"/>
        <w:rPr>
          <w:rFonts w:hint="cs"/>
          <w:rtl/>
        </w:rPr>
      </w:pPr>
      <w:r>
        <w:rPr>
          <w:rFonts w:hint="cs"/>
          <w:rtl/>
        </w:rPr>
        <w:t>יש לנו הצעות אחרו</w:t>
      </w:r>
      <w:r>
        <w:rPr>
          <w:rFonts w:hint="cs"/>
          <w:rtl/>
        </w:rPr>
        <w:t>ת - יש לחברי הכנסת מרגי, שלגי, ברכה ווהבה. חבר הכנסת מרגי, בבקשה.</w:t>
      </w:r>
    </w:p>
    <w:p w14:paraId="2C4D96B0" w14:textId="77777777" w:rsidR="00000000" w:rsidRDefault="00364BE1">
      <w:pPr>
        <w:pStyle w:val="a0"/>
        <w:rPr>
          <w:rFonts w:hint="cs"/>
          <w:rtl/>
        </w:rPr>
      </w:pPr>
    </w:p>
    <w:p w14:paraId="379A9AEE" w14:textId="77777777" w:rsidR="00000000" w:rsidRDefault="00364BE1">
      <w:pPr>
        <w:pStyle w:val="a"/>
        <w:rPr>
          <w:rtl/>
        </w:rPr>
      </w:pPr>
      <w:bookmarkStart w:id="450" w:name="FS000001056T10_03_2004_16_49_40"/>
      <w:bookmarkStart w:id="451" w:name="_Toc71352073"/>
      <w:bookmarkEnd w:id="450"/>
      <w:r>
        <w:rPr>
          <w:rFonts w:hint="eastAsia"/>
          <w:rtl/>
        </w:rPr>
        <w:t>יעקב</w:t>
      </w:r>
      <w:r>
        <w:rPr>
          <w:rtl/>
        </w:rPr>
        <w:t xml:space="preserve"> מרגי (ש"ס):</w:t>
      </w:r>
      <w:bookmarkEnd w:id="451"/>
    </w:p>
    <w:p w14:paraId="413670C1" w14:textId="77777777" w:rsidR="00000000" w:rsidRDefault="00364BE1">
      <w:pPr>
        <w:pStyle w:val="a0"/>
        <w:rPr>
          <w:rFonts w:hint="cs"/>
          <w:rtl/>
        </w:rPr>
      </w:pPr>
    </w:p>
    <w:p w14:paraId="60908337" w14:textId="77777777" w:rsidR="00000000" w:rsidRDefault="00364BE1">
      <w:pPr>
        <w:pStyle w:val="a0"/>
        <w:rPr>
          <w:rFonts w:hint="cs"/>
          <w:rtl/>
        </w:rPr>
      </w:pPr>
      <w:r>
        <w:rPr>
          <w:rFonts w:hint="cs"/>
          <w:rtl/>
        </w:rPr>
        <w:t xml:space="preserve">גברתי היושבת-ראש, חברי חברי הכנסת, אני רוצה קודם כול לחזק ולברך את חיילי צה"ל, שעושים את עבודתם נאמנה תוך כדי סיכון חייהם, כדי להגן על גבולות המולדת. </w:t>
      </w:r>
    </w:p>
    <w:p w14:paraId="2306AC6D" w14:textId="77777777" w:rsidR="00000000" w:rsidRDefault="00364BE1">
      <w:pPr>
        <w:pStyle w:val="a0"/>
        <w:rPr>
          <w:rFonts w:hint="cs"/>
          <w:rtl/>
        </w:rPr>
      </w:pPr>
    </w:p>
    <w:p w14:paraId="52118419" w14:textId="77777777" w:rsidR="00000000" w:rsidRDefault="00364BE1">
      <w:pPr>
        <w:pStyle w:val="a0"/>
        <w:rPr>
          <w:rFonts w:hint="cs"/>
          <w:rtl/>
        </w:rPr>
      </w:pPr>
      <w:r>
        <w:rPr>
          <w:rFonts w:hint="cs"/>
          <w:rtl/>
        </w:rPr>
        <w:t>אני רוצה להזכיר לחב</w:t>
      </w:r>
      <w:r>
        <w:rPr>
          <w:rFonts w:hint="cs"/>
          <w:rtl/>
        </w:rPr>
        <w:t xml:space="preserve">רינו פה, היושבים בכנסת, איפה מצאו מנהרות. מנהרות להברחת אמצעי לחימה מצאנו בגבול מצרים--רפיח. טילי "קסאם" ופצמ"רים יורדים עלינו מתוך עזה. פיגועים יצאו מתוך עזה. אנחנו לא נכנסנו להפריע את מנוחתם ושלוותם של אותם תמימים וילדים טובים. </w:t>
      </w:r>
    </w:p>
    <w:p w14:paraId="05059D42" w14:textId="77777777" w:rsidR="00000000" w:rsidRDefault="00364BE1">
      <w:pPr>
        <w:pStyle w:val="a0"/>
        <w:rPr>
          <w:rFonts w:hint="cs"/>
          <w:rtl/>
        </w:rPr>
      </w:pPr>
    </w:p>
    <w:p w14:paraId="436EAF37" w14:textId="77777777" w:rsidR="00000000" w:rsidRDefault="00364BE1">
      <w:pPr>
        <w:pStyle w:val="a0"/>
        <w:rPr>
          <w:rFonts w:hint="cs"/>
          <w:rtl/>
        </w:rPr>
      </w:pPr>
      <w:r>
        <w:rPr>
          <w:rFonts w:hint="cs"/>
          <w:rtl/>
        </w:rPr>
        <w:t xml:space="preserve">אני אומר לכם: אוכלוסייה </w:t>
      </w:r>
      <w:r>
        <w:rPr>
          <w:rFonts w:hint="cs"/>
          <w:rtl/>
        </w:rPr>
        <w:t>שלא תקיא מתוכה את מי שמשתמש בנערים או שפוגע מתוך אוכלוסייה אזרחית, מסכנת את עצמה, שלא תתלונן לאחר מכן.</w:t>
      </w:r>
    </w:p>
    <w:p w14:paraId="08449A57" w14:textId="77777777" w:rsidR="00000000" w:rsidRDefault="00364BE1">
      <w:pPr>
        <w:pStyle w:val="a0"/>
        <w:rPr>
          <w:rFonts w:hint="cs"/>
          <w:rtl/>
        </w:rPr>
      </w:pPr>
    </w:p>
    <w:p w14:paraId="4AE1A86A" w14:textId="77777777" w:rsidR="00000000" w:rsidRDefault="00364BE1">
      <w:pPr>
        <w:pStyle w:val="af1"/>
        <w:rPr>
          <w:rtl/>
        </w:rPr>
      </w:pPr>
      <w:r>
        <w:rPr>
          <w:rtl/>
        </w:rPr>
        <w:t>היו"ר אתי לבני:</w:t>
      </w:r>
    </w:p>
    <w:p w14:paraId="4E06B5CF" w14:textId="77777777" w:rsidR="00000000" w:rsidRDefault="00364BE1">
      <w:pPr>
        <w:pStyle w:val="a0"/>
        <w:rPr>
          <w:rtl/>
        </w:rPr>
      </w:pPr>
    </w:p>
    <w:p w14:paraId="7279B517" w14:textId="77777777" w:rsidR="00000000" w:rsidRDefault="00364BE1">
      <w:pPr>
        <w:pStyle w:val="a0"/>
        <w:rPr>
          <w:rFonts w:hint="cs"/>
          <w:rtl/>
        </w:rPr>
      </w:pPr>
      <w:r>
        <w:rPr>
          <w:rFonts w:hint="cs"/>
          <w:rtl/>
        </w:rPr>
        <w:t>תודה רבה.  חבר הכנסת שלגי, בבקשה.</w:t>
      </w:r>
    </w:p>
    <w:p w14:paraId="42252CF7" w14:textId="77777777" w:rsidR="00000000" w:rsidRDefault="00364BE1">
      <w:pPr>
        <w:pStyle w:val="a0"/>
        <w:rPr>
          <w:rFonts w:hint="cs"/>
          <w:rtl/>
        </w:rPr>
      </w:pPr>
    </w:p>
    <w:p w14:paraId="273AD214" w14:textId="77777777" w:rsidR="00000000" w:rsidRDefault="00364BE1">
      <w:pPr>
        <w:pStyle w:val="a"/>
        <w:rPr>
          <w:rtl/>
        </w:rPr>
      </w:pPr>
      <w:bookmarkStart w:id="452" w:name="FS000001046T10_03_2004_16_51_51"/>
      <w:bookmarkStart w:id="453" w:name="_Toc71352074"/>
      <w:bookmarkEnd w:id="452"/>
      <w:r>
        <w:rPr>
          <w:rFonts w:hint="eastAsia"/>
          <w:rtl/>
        </w:rPr>
        <w:t>אילן</w:t>
      </w:r>
      <w:r>
        <w:rPr>
          <w:rtl/>
        </w:rPr>
        <w:t xml:space="preserve"> שלגי (שינוי):</w:t>
      </w:r>
      <w:bookmarkEnd w:id="453"/>
    </w:p>
    <w:p w14:paraId="169A14A5" w14:textId="77777777" w:rsidR="00000000" w:rsidRDefault="00364BE1">
      <w:pPr>
        <w:pStyle w:val="a0"/>
        <w:rPr>
          <w:rFonts w:hint="cs"/>
          <w:rtl/>
        </w:rPr>
      </w:pPr>
    </w:p>
    <w:p w14:paraId="3016CD71" w14:textId="77777777" w:rsidR="00000000" w:rsidRDefault="00364BE1">
      <w:pPr>
        <w:pStyle w:val="a0"/>
        <w:rPr>
          <w:rFonts w:hint="cs"/>
          <w:rtl/>
        </w:rPr>
      </w:pPr>
      <w:r>
        <w:rPr>
          <w:rFonts w:hint="cs"/>
          <w:rtl/>
        </w:rPr>
        <w:t>גברתי היושבת-ראש, חברות וחברי הכנסת, אני מבקש מכאן לברך את חיילי צה"ל על פעולה א</w:t>
      </w:r>
      <w:r>
        <w:rPr>
          <w:rFonts w:hint="cs"/>
          <w:rtl/>
        </w:rPr>
        <w:t xml:space="preserve">מיצה, נחושה ומקצועית ובלי נפגעים לצה"ל. </w:t>
      </w:r>
    </w:p>
    <w:p w14:paraId="75D4372C" w14:textId="77777777" w:rsidR="00000000" w:rsidRDefault="00364BE1">
      <w:pPr>
        <w:pStyle w:val="a0"/>
        <w:rPr>
          <w:rFonts w:hint="cs"/>
          <w:rtl/>
        </w:rPr>
      </w:pPr>
    </w:p>
    <w:p w14:paraId="69558BFE" w14:textId="77777777" w:rsidR="00000000" w:rsidRDefault="00364BE1">
      <w:pPr>
        <w:pStyle w:val="a0"/>
        <w:rPr>
          <w:rFonts w:hint="cs"/>
          <w:rtl/>
        </w:rPr>
      </w:pPr>
      <w:r>
        <w:rPr>
          <w:rFonts w:hint="cs"/>
          <w:rtl/>
        </w:rPr>
        <w:t>אני מצר על ילדים שנפגעו, אבל בכך צריך להאשים לא את צה"ל אלא את אלה שגרמו לצה"ל להיכנס לתוך מרכזי הטרור כדי לפגוע במי שמנסים לבוא לכאן ולהתפוצץ בקרב הילדים שלנו, ולפגוע באלה שמשלחים טילי "קסאם" אל תוך שדרות בכוונה ל</w:t>
      </w:r>
      <w:r>
        <w:rPr>
          <w:rFonts w:hint="cs"/>
          <w:rtl/>
        </w:rPr>
        <w:t>פגוע גם בילדים.</w:t>
      </w:r>
    </w:p>
    <w:p w14:paraId="11E8769A" w14:textId="77777777" w:rsidR="00000000" w:rsidRDefault="00364BE1">
      <w:pPr>
        <w:pStyle w:val="a0"/>
        <w:rPr>
          <w:rFonts w:hint="cs"/>
          <w:rtl/>
        </w:rPr>
      </w:pPr>
    </w:p>
    <w:p w14:paraId="1E1AB7EE" w14:textId="77777777" w:rsidR="00000000" w:rsidRDefault="00364BE1">
      <w:pPr>
        <w:pStyle w:val="af0"/>
        <w:rPr>
          <w:rtl/>
        </w:rPr>
      </w:pPr>
      <w:r>
        <w:rPr>
          <w:rFonts w:hint="eastAsia"/>
          <w:rtl/>
        </w:rPr>
        <w:t>אחמד</w:t>
      </w:r>
      <w:r>
        <w:rPr>
          <w:rtl/>
        </w:rPr>
        <w:t xml:space="preserve"> טיבי (חד"ש-תע"ל):</w:t>
      </w:r>
    </w:p>
    <w:p w14:paraId="020EF1F8" w14:textId="77777777" w:rsidR="00000000" w:rsidRDefault="00364BE1">
      <w:pPr>
        <w:pStyle w:val="a0"/>
        <w:rPr>
          <w:rFonts w:hint="cs"/>
          <w:rtl/>
        </w:rPr>
      </w:pPr>
    </w:p>
    <w:p w14:paraId="126555AB" w14:textId="77777777" w:rsidR="00000000" w:rsidRDefault="00364BE1">
      <w:pPr>
        <w:pStyle w:val="a0"/>
        <w:rPr>
          <w:rFonts w:hint="cs"/>
          <w:rtl/>
        </w:rPr>
      </w:pPr>
      <w:r>
        <w:rPr>
          <w:rFonts w:hint="cs"/>
          <w:rtl/>
        </w:rPr>
        <w:t>- - -</w:t>
      </w:r>
    </w:p>
    <w:p w14:paraId="549438CB" w14:textId="77777777" w:rsidR="00000000" w:rsidRDefault="00364BE1">
      <w:pPr>
        <w:pStyle w:val="a0"/>
        <w:rPr>
          <w:rFonts w:hint="cs"/>
          <w:rtl/>
        </w:rPr>
      </w:pPr>
    </w:p>
    <w:p w14:paraId="5553B303" w14:textId="77777777" w:rsidR="00000000" w:rsidRDefault="00364BE1">
      <w:pPr>
        <w:pStyle w:val="-"/>
        <w:rPr>
          <w:rtl/>
        </w:rPr>
      </w:pPr>
      <w:bookmarkStart w:id="454" w:name="FS000001046T10_03_2004_16_53_50C"/>
      <w:bookmarkEnd w:id="454"/>
      <w:r>
        <w:rPr>
          <w:rtl/>
        </w:rPr>
        <w:t>אילן שלגי (שינוי):</w:t>
      </w:r>
    </w:p>
    <w:p w14:paraId="0707702E" w14:textId="77777777" w:rsidR="00000000" w:rsidRDefault="00364BE1">
      <w:pPr>
        <w:pStyle w:val="a0"/>
        <w:rPr>
          <w:rtl/>
        </w:rPr>
      </w:pPr>
    </w:p>
    <w:p w14:paraId="43675261" w14:textId="77777777" w:rsidR="00000000" w:rsidRDefault="00364BE1">
      <w:pPr>
        <w:pStyle w:val="a0"/>
        <w:rPr>
          <w:rFonts w:hint="cs"/>
          <w:rtl/>
        </w:rPr>
      </w:pPr>
      <w:r>
        <w:rPr>
          <w:rFonts w:hint="cs"/>
          <w:rtl/>
        </w:rPr>
        <w:t xml:space="preserve">אני מקווה שבקרוב אומנם מדינת ישראל תתנתק מרצועת-עזה - - </w:t>
      </w:r>
    </w:p>
    <w:p w14:paraId="6DD01985" w14:textId="77777777" w:rsidR="00000000" w:rsidRDefault="00364BE1">
      <w:pPr>
        <w:pStyle w:val="af0"/>
        <w:rPr>
          <w:rtl/>
        </w:rPr>
      </w:pPr>
    </w:p>
    <w:p w14:paraId="636FEBB1" w14:textId="77777777" w:rsidR="00000000" w:rsidRDefault="00364BE1">
      <w:pPr>
        <w:pStyle w:val="af0"/>
        <w:rPr>
          <w:rtl/>
        </w:rPr>
      </w:pPr>
      <w:r>
        <w:rPr>
          <w:rtl/>
        </w:rPr>
        <w:t>ג'מאל זחאלקה (בל"ד):</w:t>
      </w:r>
    </w:p>
    <w:p w14:paraId="57B1C030" w14:textId="77777777" w:rsidR="00000000" w:rsidRDefault="00364BE1">
      <w:pPr>
        <w:pStyle w:val="a0"/>
        <w:rPr>
          <w:rtl/>
        </w:rPr>
      </w:pPr>
    </w:p>
    <w:p w14:paraId="5926D7F0" w14:textId="77777777" w:rsidR="00000000" w:rsidRDefault="00364BE1">
      <w:pPr>
        <w:pStyle w:val="a0"/>
        <w:rPr>
          <w:rFonts w:hint="cs"/>
          <w:rtl/>
        </w:rPr>
      </w:pPr>
      <w:r>
        <w:rPr>
          <w:rFonts w:hint="cs"/>
          <w:rtl/>
        </w:rPr>
        <w:t>זה מה שיהיה.</w:t>
      </w:r>
    </w:p>
    <w:p w14:paraId="4236FE9C" w14:textId="77777777" w:rsidR="00000000" w:rsidRDefault="00364BE1">
      <w:pPr>
        <w:pStyle w:val="a0"/>
        <w:rPr>
          <w:rFonts w:hint="cs"/>
          <w:rtl/>
        </w:rPr>
      </w:pPr>
    </w:p>
    <w:p w14:paraId="52D27A24" w14:textId="77777777" w:rsidR="00000000" w:rsidRDefault="00364BE1">
      <w:pPr>
        <w:pStyle w:val="-"/>
        <w:rPr>
          <w:rtl/>
        </w:rPr>
      </w:pPr>
      <w:bookmarkStart w:id="455" w:name="FS000001046T10_03_2004_16_54_19C"/>
      <w:bookmarkEnd w:id="455"/>
      <w:r>
        <w:rPr>
          <w:rtl/>
        </w:rPr>
        <w:t>אילן שלגי (שינוי):</w:t>
      </w:r>
    </w:p>
    <w:p w14:paraId="6FA49E40" w14:textId="77777777" w:rsidR="00000000" w:rsidRDefault="00364BE1">
      <w:pPr>
        <w:pStyle w:val="a0"/>
        <w:rPr>
          <w:rtl/>
        </w:rPr>
      </w:pPr>
    </w:p>
    <w:p w14:paraId="19580207" w14:textId="77777777" w:rsidR="00000000" w:rsidRDefault="00364BE1">
      <w:pPr>
        <w:pStyle w:val="a0"/>
        <w:rPr>
          <w:rFonts w:hint="cs"/>
          <w:rtl/>
        </w:rPr>
      </w:pPr>
      <w:r>
        <w:rPr>
          <w:rFonts w:hint="cs"/>
          <w:rtl/>
        </w:rPr>
        <w:t>- - אבל גם לאחר שנתנתק מרצועת-עזה, צה"ל יהיה רשאי וחופשי לחזור לשם כדי לתפ</w:t>
      </w:r>
      <w:r>
        <w:rPr>
          <w:rFonts w:hint="cs"/>
          <w:rtl/>
        </w:rPr>
        <w:t>וס את המחבלים ולהרוג אותם.</w:t>
      </w:r>
    </w:p>
    <w:p w14:paraId="605274EC" w14:textId="77777777" w:rsidR="00000000" w:rsidRDefault="00364BE1">
      <w:pPr>
        <w:pStyle w:val="a0"/>
        <w:rPr>
          <w:rFonts w:hint="cs"/>
          <w:rtl/>
        </w:rPr>
      </w:pPr>
    </w:p>
    <w:p w14:paraId="565C6C48" w14:textId="77777777" w:rsidR="00000000" w:rsidRDefault="00364BE1">
      <w:pPr>
        <w:pStyle w:val="af1"/>
        <w:rPr>
          <w:rtl/>
        </w:rPr>
      </w:pPr>
      <w:r>
        <w:rPr>
          <w:rtl/>
        </w:rPr>
        <w:t>היו"ר אתי לבני:</w:t>
      </w:r>
    </w:p>
    <w:p w14:paraId="32B2EB3C" w14:textId="77777777" w:rsidR="00000000" w:rsidRDefault="00364BE1">
      <w:pPr>
        <w:pStyle w:val="a0"/>
        <w:rPr>
          <w:rtl/>
        </w:rPr>
      </w:pPr>
    </w:p>
    <w:p w14:paraId="14F737EA" w14:textId="77777777" w:rsidR="00000000" w:rsidRDefault="00364BE1">
      <w:pPr>
        <w:pStyle w:val="a0"/>
        <w:rPr>
          <w:rFonts w:hint="cs"/>
          <w:rtl/>
        </w:rPr>
      </w:pPr>
      <w:r>
        <w:rPr>
          <w:rFonts w:hint="cs"/>
          <w:rtl/>
        </w:rPr>
        <w:t>תודה רבה.  חבר הכנסת ברכה, בבקשה.</w:t>
      </w:r>
    </w:p>
    <w:p w14:paraId="6B28BAB0" w14:textId="77777777" w:rsidR="00000000" w:rsidRDefault="00364BE1">
      <w:pPr>
        <w:pStyle w:val="a0"/>
        <w:rPr>
          <w:rFonts w:hint="cs"/>
          <w:rtl/>
        </w:rPr>
      </w:pPr>
    </w:p>
    <w:p w14:paraId="148ED200" w14:textId="77777777" w:rsidR="00000000" w:rsidRDefault="00364BE1">
      <w:pPr>
        <w:pStyle w:val="a"/>
        <w:rPr>
          <w:rtl/>
        </w:rPr>
      </w:pPr>
      <w:bookmarkStart w:id="456" w:name="FS000000540T10_03_2004_16_54_48"/>
      <w:bookmarkStart w:id="457" w:name="_Toc71352075"/>
      <w:bookmarkEnd w:id="456"/>
      <w:r>
        <w:rPr>
          <w:rFonts w:hint="eastAsia"/>
          <w:rtl/>
        </w:rPr>
        <w:t>מוחמד</w:t>
      </w:r>
      <w:r>
        <w:rPr>
          <w:rtl/>
        </w:rPr>
        <w:t xml:space="preserve"> ברכה (חד"ש-תע"ל):</w:t>
      </w:r>
      <w:bookmarkEnd w:id="457"/>
    </w:p>
    <w:p w14:paraId="461AF861" w14:textId="77777777" w:rsidR="00000000" w:rsidRDefault="00364BE1">
      <w:pPr>
        <w:pStyle w:val="a0"/>
        <w:rPr>
          <w:rFonts w:hint="cs"/>
          <w:rtl/>
        </w:rPr>
      </w:pPr>
    </w:p>
    <w:p w14:paraId="13B78BCA" w14:textId="77777777" w:rsidR="00000000" w:rsidRDefault="00364BE1">
      <w:pPr>
        <w:pStyle w:val="a0"/>
        <w:rPr>
          <w:rFonts w:hint="cs"/>
          <w:rtl/>
        </w:rPr>
      </w:pPr>
      <w:r>
        <w:rPr>
          <w:rFonts w:hint="cs"/>
          <w:rtl/>
        </w:rPr>
        <w:t>גברתי היושבת-ראש, רבותי חברי הכנסת, סגן השר בוים, תקשיב לי, בבקשה. אל תבלבלו את האנשים עם שמות שאנשים לא יודעים. אל-בורייג' לא שייך, לא למנהרות ולא ל"ק</w:t>
      </w:r>
      <w:r>
        <w:rPr>
          <w:rFonts w:hint="cs"/>
          <w:rtl/>
        </w:rPr>
        <w:t>סאמים". את זה אתה יודע ובצבא יודעים. לכן, אל תספרו לאנשים סיפורים.</w:t>
      </w:r>
    </w:p>
    <w:p w14:paraId="037A831A" w14:textId="77777777" w:rsidR="00000000" w:rsidRDefault="00364BE1">
      <w:pPr>
        <w:pStyle w:val="a0"/>
        <w:rPr>
          <w:rFonts w:hint="cs"/>
          <w:rtl/>
        </w:rPr>
      </w:pPr>
    </w:p>
    <w:p w14:paraId="0E043133" w14:textId="77777777" w:rsidR="00000000" w:rsidRDefault="00364BE1">
      <w:pPr>
        <w:pStyle w:val="a0"/>
        <w:rPr>
          <w:rFonts w:hint="cs"/>
          <w:rtl/>
        </w:rPr>
      </w:pPr>
      <w:r>
        <w:rPr>
          <w:rFonts w:hint="cs"/>
          <w:rtl/>
        </w:rPr>
        <w:t xml:space="preserve">לדבר על זה שאין פרטנר - יש פרטנר שמשווע לחזור לשולחן המשא-ומתן, לא כדי לדון אתו על היערכות מחדש של הכיבוש, אלא על סיום הכיבוש. אפילו השיח' אחמד יאסין נתן אתמול הצהרה חסרת תקדים. הוא אומר: </w:t>
      </w:r>
      <w:r>
        <w:rPr>
          <w:rFonts w:hint="cs"/>
          <w:rtl/>
        </w:rPr>
        <w:t xml:space="preserve">אם הצבא יצא ואם ההתנחלויות יפורקו, יפסיקו את הפיגועים. </w:t>
      </w:r>
    </w:p>
    <w:p w14:paraId="51E02035" w14:textId="77777777" w:rsidR="00000000" w:rsidRDefault="00364BE1">
      <w:pPr>
        <w:pStyle w:val="a0"/>
        <w:rPr>
          <w:rFonts w:hint="cs"/>
          <w:rtl/>
        </w:rPr>
      </w:pPr>
    </w:p>
    <w:p w14:paraId="1E407150" w14:textId="77777777" w:rsidR="00000000" w:rsidRDefault="00364BE1">
      <w:pPr>
        <w:pStyle w:val="a0"/>
        <w:rPr>
          <w:rFonts w:hint="cs"/>
          <w:rtl/>
        </w:rPr>
      </w:pPr>
      <w:r>
        <w:rPr>
          <w:rFonts w:hint="cs"/>
          <w:rtl/>
        </w:rPr>
        <w:t>הבעיה היא לא איך להיערך מחדש לכיבוש, אלא איך לסיים את הכיבוש. זו השאלה היסודית. אתם לא רוצים לפגוע בילדים - אל תיכנסו לבתי הילדים כדי לפגוע בהם. מה הסיפור כאן? אחר כך מנסים להצטעצע במלים ולחפש מלים כ</w:t>
      </w:r>
      <w:r>
        <w:rPr>
          <w:rFonts w:hint="cs"/>
          <w:rtl/>
        </w:rPr>
        <w:t>מו: אנחנו התכוונו או לא התכוונו, "חומות מגן" ולא מגן. מה מגן?</w:t>
      </w:r>
    </w:p>
    <w:p w14:paraId="2947DEA9" w14:textId="77777777" w:rsidR="00000000" w:rsidRDefault="00364BE1">
      <w:pPr>
        <w:pStyle w:val="a0"/>
        <w:rPr>
          <w:rFonts w:hint="cs"/>
          <w:rtl/>
        </w:rPr>
      </w:pPr>
    </w:p>
    <w:p w14:paraId="4535AFA5" w14:textId="77777777" w:rsidR="00000000" w:rsidRDefault="00364BE1">
      <w:pPr>
        <w:pStyle w:val="af1"/>
        <w:rPr>
          <w:rtl/>
        </w:rPr>
      </w:pPr>
      <w:r>
        <w:rPr>
          <w:rtl/>
        </w:rPr>
        <w:t>היו"ר אתי לבני:</w:t>
      </w:r>
    </w:p>
    <w:p w14:paraId="37A013E6" w14:textId="77777777" w:rsidR="00000000" w:rsidRDefault="00364BE1">
      <w:pPr>
        <w:pStyle w:val="a0"/>
        <w:rPr>
          <w:rtl/>
        </w:rPr>
      </w:pPr>
    </w:p>
    <w:p w14:paraId="132838EC" w14:textId="77777777" w:rsidR="00000000" w:rsidRDefault="00364BE1">
      <w:pPr>
        <w:pStyle w:val="a0"/>
        <w:rPr>
          <w:rFonts w:hint="cs"/>
          <w:rtl/>
        </w:rPr>
      </w:pPr>
      <w:r>
        <w:rPr>
          <w:rFonts w:hint="cs"/>
          <w:rtl/>
        </w:rPr>
        <w:t>תודה רבה.</w:t>
      </w:r>
    </w:p>
    <w:p w14:paraId="091C6B76" w14:textId="77777777" w:rsidR="00000000" w:rsidRDefault="00364BE1">
      <w:pPr>
        <w:pStyle w:val="a0"/>
        <w:rPr>
          <w:rFonts w:hint="cs"/>
          <w:rtl/>
        </w:rPr>
      </w:pPr>
    </w:p>
    <w:p w14:paraId="22534A69" w14:textId="77777777" w:rsidR="00000000" w:rsidRDefault="00364BE1">
      <w:pPr>
        <w:pStyle w:val="-"/>
        <w:rPr>
          <w:rtl/>
        </w:rPr>
      </w:pPr>
      <w:bookmarkStart w:id="458" w:name="FS000000540T10_03_2004_17_04_00C"/>
      <w:bookmarkEnd w:id="458"/>
      <w:r>
        <w:rPr>
          <w:rtl/>
        </w:rPr>
        <w:t>מוחמד ברכה (חד"ש-תע"ל):</w:t>
      </w:r>
    </w:p>
    <w:p w14:paraId="705A6EFD" w14:textId="77777777" w:rsidR="00000000" w:rsidRDefault="00364BE1">
      <w:pPr>
        <w:pStyle w:val="a0"/>
        <w:rPr>
          <w:rtl/>
        </w:rPr>
      </w:pPr>
    </w:p>
    <w:p w14:paraId="5860DFBD" w14:textId="77777777" w:rsidR="00000000" w:rsidRDefault="00364BE1">
      <w:pPr>
        <w:pStyle w:val="a0"/>
        <w:rPr>
          <w:rFonts w:hint="cs"/>
          <w:rtl/>
        </w:rPr>
      </w:pPr>
      <w:r>
        <w:rPr>
          <w:rFonts w:hint="cs"/>
          <w:rtl/>
        </w:rPr>
        <w:t>ילדים נמצאים בבתים שלהם, והצבא נכנס.</w:t>
      </w:r>
    </w:p>
    <w:p w14:paraId="17742B02" w14:textId="77777777" w:rsidR="00000000" w:rsidRDefault="00364BE1">
      <w:pPr>
        <w:pStyle w:val="a0"/>
        <w:rPr>
          <w:rFonts w:hint="cs"/>
          <w:rtl/>
        </w:rPr>
      </w:pPr>
    </w:p>
    <w:p w14:paraId="5EA29AEE" w14:textId="77777777" w:rsidR="00000000" w:rsidRDefault="00364BE1">
      <w:pPr>
        <w:pStyle w:val="af1"/>
        <w:rPr>
          <w:rtl/>
        </w:rPr>
      </w:pPr>
      <w:r>
        <w:rPr>
          <w:rtl/>
        </w:rPr>
        <w:t>היו"ר אתי לבני:</w:t>
      </w:r>
    </w:p>
    <w:p w14:paraId="1F1E86F0" w14:textId="77777777" w:rsidR="00000000" w:rsidRDefault="00364BE1">
      <w:pPr>
        <w:pStyle w:val="a0"/>
        <w:rPr>
          <w:rtl/>
        </w:rPr>
      </w:pPr>
    </w:p>
    <w:p w14:paraId="712B5CEE" w14:textId="77777777" w:rsidR="00000000" w:rsidRDefault="00364BE1">
      <w:pPr>
        <w:pStyle w:val="a0"/>
        <w:rPr>
          <w:rFonts w:hint="cs"/>
          <w:rtl/>
        </w:rPr>
      </w:pPr>
      <w:r>
        <w:rPr>
          <w:rFonts w:hint="cs"/>
          <w:rtl/>
        </w:rPr>
        <w:t>חבר הכנסת ברכה, תסיים.</w:t>
      </w:r>
    </w:p>
    <w:p w14:paraId="27991C0F" w14:textId="77777777" w:rsidR="00000000" w:rsidRDefault="00364BE1">
      <w:pPr>
        <w:pStyle w:val="a0"/>
        <w:rPr>
          <w:rFonts w:hint="cs"/>
          <w:rtl/>
        </w:rPr>
      </w:pPr>
    </w:p>
    <w:p w14:paraId="37D64032" w14:textId="77777777" w:rsidR="00000000" w:rsidRDefault="00364BE1">
      <w:pPr>
        <w:pStyle w:val="-"/>
        <w:rPr>
          <w:rtl/>
        </w:rPr>
      </w:pPr>
      <w:bookmarkStart w:id="459" w:name="FS000000540T10_03_2004_17_04_23C"/>
      <w:bookmarkEnd w:id="459"/>
      <w:r>
        <w:rPr>
          <w:rtl/>
        </w:rPr>
        <w:t>מוחמד ברכה (חד"ש-תע"ל):</w:t>
      </w:r>
    </w:p>
    <w:p w14:paraId="3169825A" w14:textId="77777777" w:rsidR="00000000" w:rsidRDefault="00364BE1">
      <w:pPr>
        <w:pStyle w:val="a0"/>
        <w:rPr>
          <w:rtl/>
        </w:rPr>
      </w:pPr>
    </w:p>
    <w:p w14:paraId="37BA7569" w14:textId="77777777" w:rsidR="00000000" w:rsidRDefault="00364BE1">
      <w:pPr>
        <w:pStyle w:val="a0"/>
        <w:rPr>
          <w:rFonts w:hint="cs"/>
          <w:rtl/>
        </w:rPr>
      </w:pPr>
      <w:r>
        <w:rPr>
          <w:rFonts w:hint="cs"/>
          <w:rtl/>
        </w:rPr>
        <w:t>גברתי, אני מסיים.</w:t>
      </w:r>
    </w:p>
    <w:p w14:paraId="07371843" w14:textId="77777777" w:rsidR="00000000" w:rsidRDefault="00364BE1">
      <w:pPr>
        <w:pStyle w:val="a0"/>
        <w:rPr>
          <w:rFonts w:hint="cs"/>
          <w:rtl/>
        </w:rPr>
      </w:pPr>
    </w:p>
    <w:p w14:paraId="67AA7105" w14:textId="77777777" w:rsidR="00000000" w:rsidRDefault="00364BE1">
      <w:pPr>
        <w:pStyle w:val="a0"/>
        <w:rPr>
          <w:rFonts w:hint="cs"/>
          <w:rtl/>
        </w:rPr>
      </w:pPr>
      <w:r>
        <w:rPr>
          <w:rFonts w:hint="cs"/>
          <w:rtl/>
        </w:rPr>
        <w:t>לא מנהרות ולא "קס</w:t>
      </w:r>
      <w:r>
        <w:rPr>
          <w:rFonts w:hint="cs"/>
          <w:rtl/>
        </w:rPr>
        <w:t>אמים" באל-בורייג'. מה עשיתם שם?</w:t>
      </w:r>
    </w:p>
    <w:p w14:paraId="10BEACE1" w14:textId="77777777" w:rsidR="00000000" w:rsidRDefault="00364BE1">
      <w:pPr>
        <w:pStyle w:val="a0"/>
        <w:rPr>
          <w:rFonts w:hint="cs"/>
          <w:rtl/>
        </w:rPr>
      </w:pPr>
    </w:p>
    <w:p w14:paraId="7DFAE1F7" w14:textId="77777777" w:rsidR="00000000" w:rsidRDefault="00364BE1">
      <w:pPr>
        <w:pStyle w:val="af1"/>
        <w:rPr>
          <w:rtl/>
        </w:rPr>
      </w:pPr>
      <w:r>
        <w:rPr>
          <w:rtl/>
        </w:rPr>
        <w:t>היו"ר אתי לבני:</w:t>
      </w:r>
    </w:p>
    <w:p w14:paraId="1CBBC3B5" w14:textId="77777777" w:rsidR="00000000" w:rsidRDefault="00364BE1">
      <w:pPr>
        <w:pStyle w:val="a0"/>
        <w:rPr>
          <w:rtl/>
        </w:rPr>
      </w:pPr>
    </w:p>
    <w:p w14:paraId="6A4FBDB5" w14:textId="77777777" w:rsidR="00000000" w:rsidRDefault="00364BE1">
      <w:pPr>
        <w:pStyle w:val="a0"/>
        <w:rPr>
          <w:rFonts w:hint="cs"/>
          <w:rtl/>
        </w:rPr>
      </w:pPr>
      <w:r>
        <w:rPr>
          <w:rFonts w:hint="cs"/>
          <w:rtl/>
        </w:rPr>
        <w:t>תודה רבה. חבר הכנסת והבה, בבקשה.</w:t>
      </w:r>
    </w:p>
    <w:p w14:paraId="102DC97C" w14:textId="77777777" w:rsidR="00000000" w:rsidRDefault="00364BE1">
      <w:pPr>
        <w:pStyle w:val="a0"/>
        <w:rPr>
          <w:rFonts w:hint="cs"/>
          <w:rtl/>
        </w:rPr>
      </w:pPr>
    </w:p>
    <w:p w14:paraId="47974FC5" w14:textId="77777777" w:rsidR="00000000" w:rsidRDefault="00364BE1">
      <w:pPr>
        <w:pStyle w:val="af0"/>
        <w:rPr>
          <w:rtl/>
        </w:rPr>
      </w:pPr>
      <w:r>
        <w:rPr>
          <w:rFonts w:hint="eastAsia"/>
          <w:rtl/>
        </w:rPr>
        <w:t>סגן</w:t>
      </w:r>
      <w:r>
        <w:rPr>
          <w:rtl/>
        </w:rPr>
        <w:t xml:space="preserve"> שר הביטחון זאב בוים:</w:t>
      </w:r>
    </w:p>
    <w:p w14:paraId="12DC1B7A" w14:textId="77777777" w:rsidR="00000000" w:rsidRDefault="00364BE1">
      <w:pPr>
        <w:pStyle w:val="a0"/>
        <w:rPr>
          <w:rFonts w:hint="cs"/>
          <w:rtl/>
        </w:rPr>
      </w:pPr>
    </w:p>
    <w:p w14:paraId="2116C1CF" w14:textId="77777777" w:rsidR="00000000" w:rsidRDefault="00364BE1">
      <w:pPr>
        <w:pStyle w:val="a0"/>
        <w:rPr>
          <w:rFonts w:hint="cs"/>
          <w:rtl/>
        </w:rPr>
      </w:pPr>
      <w:r>
        <w:rPr>
          <w:rFonts w:hint="cs"/>
          <w:rtl/>
        </w:rPr>
        <w:t>- - - זה לא המצב היום.</w:t>
      </w:r>
    </w:p>
    <w:p w14:paraId="0115D54E" w14:textId="77777777" w:rsidR="00000000" w:rsidRDefault="00364BE1">
      <w:pPr>
        <w:pStyle w:val="a0"/>
        <w:rPr>
          <w:rFonts w:hint="cs"/>
          <w:rtl/>
        </w:rPr>
      </w:pPr>
    </w:p>
    <w:p w14:paraId="3DA4C02B" w14:textId="77777777" w:rsidR="00000000" w:rsidRDefault="00364BE1">
      <w:pPr>
        <w:pStyle w:val="-"/>
        <w:rPr>
          <w:rtl/>
        </w:rPr>
      </w:pPr>
      <w:bookmarkStart w:id="460" w:name="FS000000540T10_03_2004_16_57_54C"/>
      <w:bookmarkEnd w:id="460"/>
      <w:r>
        <w:rPr>
          <w:rtl/>
        </w:rPr>
        <w:t>מוחמד ברכה (חד"ש-תע"ל):</w:t>
      </w:r>
    </w:p>
    <w:p w14:paraId="746CF940" w14:textId="77777777" w:rsidR="00000000" w:rsidRDefault="00364BE1">
      <w:pPr>
        <w:pStyle w:val="a0"/>
        <w:rPr>
          <w:rtl/>
        </w:rPr>
      </w:pPr>
    </w:p>
    <w:p w14:paraId="13A30A6F" w14:textId="77777777" w:rsidR="00000000" w:rsidRDefault="00364BE1">
      <w:pPr>
        <w:pStyle w:val="a0"/>
        <w:rPr>
          <w:rFonts w:hint="cs"/>
          <w:rtl/>
        </w:rPr>
      </w:pPr>
      <w:r>
        <w:rPr>
          <w:rFonts w:hint="cs"/>
          <w:rtl/>
        </w:rPr>
        <w:t>אין קשר. אל-בורייג' - אין לו קשר, לא עם מנהרות ולא עם "קסאם".</w:t>
      </w:r>
    </w:p>
    <w:p w14:paraId="70D3F34D" w14:textId="77777777" w:rsidR="00000000" w:rsidRDefault="00364BE1">
      <w:pPr>
        <w:pStyle w:val="a0"/>
        <w:rPr>
          <w:rFonts w:hint="cs"/>
          <w:rtl/>
        </w:rPr>
      </w:pPr>
    </w:p>
    <w:p w14:paraId="0E29CCE8" w14:textId="77777777" w:rsidR="00000000" w:rsidRDefault="00364BE1">
      <w:pPr>
        <w:pStyle w:val="af0"/>
        <w:rPr>
          <w:rtl/>
        </w:rPr>
      </w:pPr>
      <w:r>
        <w:rPr>
          <w:rFonts w:hint="eastAsia"/>
          <w:rtl/>
        </w:rPr>
        <w:t>סגן</w:t>
      </w:r>
      <w:r>
        <w:rPr>
          <w:rtl/>
        </w:rPr>
        <w:t xml:space="preserve"> שר הביטחון זאב בוים:</w:t>
      </w:r>
    </w:p>
    <w:p w14:paraId="74A6A48A" w14:textId="77777777" w:rsidR="00000000" w:rsidRDefault="00364BE1">
      <w:pPr>
        <w:pStyle w:val="a0"/>
        <w:rPr>
          <w:rFonts w:hint="cs"/>
          <w:rtl/>
        </w:rPr>
      </w:pPr>
    </w:p>
    <w:p w14:paraId="38032E2E" w14:textId="77777777" w:rsidR="00000000" w:rsidRDefault="00364BE1">
      <w:pPr>
        <w:pStyle w:val="a0"/>
        <w:rPr>
          <w:rFonts w:hint="cs"/>
          <w:rtl/>
        </w:rPr>
      </w:pPr>
      <w:r>
        <w:rPr>
          <w:rFonts w:hint="cs"/>
          <w:rtl/>
        </w:rPr>
        <w:t>- - -</w:t>
      </w:r>
    </w:p>
    <w:p w14:paraId="6D0F71DA" w14:textId="77777777" w:rsidR="00000000" w:rsidRDefault="00364BE1">
      <w:pPr>
        <w:pStyle w:val="a0"/>
        <w:rPr>
          <w:rFonts w:hint="cs"/>
          <w:rtl/>
        </w:rPr>
      </w:pPr>
    </w:p>
    <w:p w14:paraId="048F9B8E" w14:textId="77777777" w:rsidR="00000000" w:rsidRDefault="00364BE1">
      <w:pPr>
        <w:pStyle w:val="-"/>
        <w:rPr>
          <w:rtl/>
        </w:rPr>
      </w:pPr>
      <w:bookmarkStart w:id="461" w:name="FS000000540T10_03_2004_16_54_49C"/>
      <w:bookmarkEnd w:id="461"/>
      <w:r>
        <w:rPr>
          <w:rtl/>
        </w:rPr>
        <w:t>מ</w:t>
      </w:r>
      <w:r>
        <w:rPr>
          <w:rtl/>
        </w:rPr>
        <w:t>וחמד ברכה (חד"ש-תע"ל):</w:t>
      </w:r>
    </w:p>
    <w:p w14:paraId="144F44AB" w14:textId="77777777" w:rsidR="00000000" w:rsidRDefault="00364BE1">
      <w:pPr>
        <w:pStyle w:val="a0"/>
        <w:rPr>
          <w:rtl/>
        </w:rPr>
      </w:pPr>
    </w:p>
    <w:p w14:paraId="400A22CC" w14:textId="77777777" w:rsidR="00000000" w:rsidRDefault="00364BE1">
      <w:pPr>
        <w:pStyle w:val="a0"/>
        <w:rPr>
          <w:rFonts w:hint="cs"/>
          <w:rtl/>
        </w:rPr>
      </w:pPr>
      <w:r>
        <w:rPr>
          <w:rFonts w:hint="cs"/>
          <w:rtl/>
        </w:rPr>
        <w:t>- - -</w:t>
      </w:r>
    </w:p>
    <w:p w14:paraId="5FE5BB4F" w14:textId="77777777" w:rsidR="00000000" w:rsidRDefault="00364BE1">
      <w:pPr>
        <w:pStyle w:val="a0"/>
        <w:rPr>
          <w:rFonts w:hint="cs"/>
          <w:rtl/>
        </w:rPr>
      </w:pPr>
    </w:p>
    <w:p w14:paraId="0B4F9F51" w14:textId="77777777" w:rsidR="00000000" w:rsidRDefault="00364BE1">
      <w:pPr>
        <w:pStyle w:val="af1"/>
        <w:rPr>
          <w:rtl/>
        </w:rPr>
      </w:pPr>
      <w:r>
        <w:rPr>
          <w:rtl/>
        </w:rPr>
        <w:t>היו"ר אתי לבני:</w:t>
      </w:r>
    </w:p>
    <w:p w14:paraId="089FA332" w14:textId="77777777" w:rsidR="00000000" w:rsidRDefault="00364BE1">
      <w:pPr>
        <w:pStyle w:val="a0"/>
        <w:rPr>
          <w:rtl/>
        </w:rPr>
      </w:pPr>
    </w:p>
    <w:p w14:paraId="6F44748D" w14:textId="77777777" w:rsidR="00000000" w:rsidRDefault="00364BE1">
      <w:pPr>
        <w:pStyle w:val="a0"/>
        <w:rPr>
          <w:rFonts w:hint="cs"/>
          <w:rtl/>
        </w:rPr>
      </w:pPr>
      <w:r>
        <w:rPr>
          <w:rFonts w:hint="cs"/>
          <w:rtl/>
        </w:rPr>
        <w:t>חבר הכנסת ברכה. חבר הכנסת והבה, בבקשה. חברת הכנסת גלאון, שבי.</w:t>
      </w:r>
    </w:p>
    <w:p w14:paraId="303838B0" w14:textId="77777777" w:rsidR="00000000" w:rsidRDefault="00364BE1">
      <w:pPr>
        <w:pStyle w:val="a0"/>
        <w:rPr>
          <w:rFonts w:hint="cs"/>
          <w:rtl/>
        </w:rPr>
      </w:pPr>
    </w:p>
    <w:p w14:paraId="77E38E54" w14:textId="77777777" w:rsidR="00000000" w:rsidRDefault="00364BE1">
      <w:pPr>
        <w:pStyle w:val="a"/>
        <w:rPr>
          <w:rtl/>
        </w:rPr>
      </w:pPr>
      <w:bookmarkStart w:id="462" w:name="FS000001030T10_03_2004_17_06_02"/>
      <w:bookmarkStart w:id="463" w:name="_Toc71352076"/>
      <w:bookmarkEnd w:id="462"/>
      <w:r>
        <w:rPr>
          <w:rFonts w:hint="eastAsia"/>
          <w:rtl/>
        </w:rPr>
        <w:t>מגלי</w:t>
      </w:r>
      <w:r>
        <w:rPr>
          <w:rtl/>
        </w:rPr>
        <w:t xml:space="preserve"> והבה (הליכוד):</w:t>
      </w:r>
      <w:bookmarkEnd w:id="463"/>
    </w:p>
    <w:p w14:paraId="6FD816E9" w14:textId="77777777" w:rsidR="00000000" w:rsidRDefault="00364BE1">
      <w:pPr>
        <w:pStyle w:val="a0"/>
        <w:rPr>
          <w:rFonts w:hint="cs"/>
          <w:rtl/>
        </w:rPr>
      </w:pPr>
    </w:p>
    <w:p w14:paraId="4FF3E626" w14:textId="77777777" w:rsidR="00000000" w:rsidRDefault="00364BE1">
      <w:pPr>
        <w:pStyle w:val="a0"/>
        <w:rPr>
          <w:rFonts w:hint="cs"/>
          <w:rtl/>
        </w:rPr>
      </w:pPr>
      <w:r>
        <w:rPr>
          <w:rFonts w:hint="cs"/>
          <w:rtl/>
        </w:rPr>
        <w:t>גברתי היושבת-ראש, חברי הכנסת, אני מצר על פגיעה בילדים, אבל בשבת האחרונה היה פיגוע במחסום ארז. בתוך שני ג'יפים שצבעו אותם בצב</w:t>
      </w:r>
      <w:r>
        <w:rPr>
          <w:rFonts w:hint="cs"/>
          <w:rtl/>
        </w:rPr>
        <w:t>עי צה"ל היו ארבעה מחבלים, ושניים הגיעו לגדר הישראלית ונבלמו שם והג'יפ השני התפוצץ עם המחבלים והרג עוד שלושה שוטרים ומאבטחים פלסטינים. זו רק דוגמה לפעילות אותם אנשים שמנסים פה לצייר אותם כמי שרוצים שלום וכמי שרוצים לנהל משא-ומתן.</w:t>
      </w:r>
    </w:p>
    <w:p w14:paraId="5AD1233C" w14:textId="77777777" w:rsidR="00000000" w:rsidRDefault="00364BE1">
      <w:pPr>
        <w:pStyle w:val="a0"/>
        <w:rPr>
          <w:rFonts w:hint="cs"/>
          <w:rtl/>
        </w:rPr>
      </w:pPr>
    </w:p>
    <w:p w14:paraId="24419010" w14:textId="77777777" w:rsidR="00000000" w:rsidRDefault="00364BE1">
      <w:pPr>
        <w:pStyle w:val="a0"/>
        <w:rPr>
          <w:rFonts w:hint="cs"/>
          <w:rtl/>
        </w:rPr>
      </w:pPr>
      <w:r>
        <w:rPr>
          <w:rFonts w:hint="cs"/>
          <w:rtl/>
        </w:rPr>
        <w:t>בנוסף, באותו אירוע, כשהמוא</w:t>
      </w:r>
      <w:r>
        <w:rPr>
          <w:rFonts w:hint="cs"/>
          <w:rtl/>
        </w:rPr>
        <w:t>זינים של המסגדים קוראים לכל מי שנמצא בבתים, לרבות החמושים, לצאת עם הנשק שלהם ולהגן בכל אמצעי שיש להם, אז אלה לא מדברים שלום.</w:t>
      </w:r>
    </w:p>
    <w:p w14:paraId="0240726F" w14:textId="77777777" w:rsidR="00000000" w:rsidRDefault="00364BE1">
      <w:pPr>
        <w:pStyle w:val="a0"/>
        <w:rPr>
          <w:rFonts w:hint="cs"/>
          <w:rtl/>
        </w:rPr>
      </w:pPr>
    </w:p>
    <w:p w14:paraId="7D72BDC6" w14:textId="77777777" w:rsidR="00000000" w:rsidRDefault="00364BE1">
      <w:pPr>
        <w:pStyle w:val="af1"/>
        <w:rPr>
          <w:rtl/>
        </w:rPr>
      </w:pPr>
      <w:r>
        <w:rPr>
          <w:rtl/>
        </w:rPr>
        <w:t>היו"ר אתי לבני:</w:t>
      </w:r>
    </w:p>
    <w:p w14:paraId="35E750A4" w14:textId="77777777" w:rsidR="00000000" w:rsidRDefault="00364BE1">
      <w:pPr>
        <w:pStyle w:val="a0"/>
        <w:rPr>
          <w:rtl/>
        </w:rPr>
      </w:pPr>
    </w:p>
    <w:p w14:paraId="060D69CA" w14:textId="77777777" w:rsidR="00000000" w:rsidRDefault="00364BE1">
      <w:pPr>
        <w:pStyle w:val="a0"/>
        <w:rPr>
          <w:rFonts w:hint="cs"/>
          <w:rtl/>
        </w:rPr>
      </w:pPr>
      <w:r>
        <w:rPr>
          <w:rFonts w:hint="cs"/>
          <w:rtl/>
        </w:rPr>
        <w:t>תודה רבה. חברי הכנסת המציעים, אחמד טיבי, מסכים לוועדה?</w:t>
      </w:r>
    </w:p>
    <w:p w14:paraId="4BA0256D" w14:textId="77777777" w:rsidR="00000000" w:rsidRDefault="00364BE1">
      <w:pPr>
        <w:pStyle w:val="a0"/>
        <w:rPr>
          <w:rFonts w:hint="cs"/>
          <w:rtl/>
        </w:rPr>
      </w:pPr>
    </w:p>
    <w:p w14:paraId="59C8A588" w14:textId="77777777" w:rsidR="00000000" w:rsidRDefault="00364BE1">
      <w:pPr>
        <w:pStyle w:val="af0"/>
        <w:rPr>
          <w:rtl/>
        </w:rPr>
      </w:pPr>
      <w:r>
        <w:rPr>
          <w:rFonts w:hint="eastAsia"/>
          <w:rtl/>
        </w:rPr>
        <w:t>אחמד</w:t>
      </w:r>
      <w:r>
        <w:rPr>
          <w:rtl/>
        </w:rPr>
        <w:t xml:space="preserve"> טיבי (חד"ש-תע"ל):</w:t>
      </w:r>
    </w:p>
    <w:p w14:paraId="01833192" w14:textId="77777777" w:rsidR="00000000" w:rsidRDefault="00364BE1">
      <w:pPr>
        <w:pStyle w:val="a0"/>
        <w:rPr>
          <w:rFonts w:hint="cs"/>
          <w:rtl/>
        </w:rPr>
      </w:pPr>
    </w:p>
    <w:p w14:paraId="21115561" w14:textId="77777777" w:rsidR="00000000" w:rsidRDefault="00364BE1">
      <w:pPr>
        <w:pStyle w:val="a0"/>
        <w:rPr>
          <w:rFonts w:hint="cs"/>
          <w:rtl/>
        </w:rPr>
      </w:pPr>
      <w:r>
        <w:rPr>
          <w:rFonts w:hint="cs"/>
          <w:rtl/>
        </w:rPr>
        <w:t>מליאה.</w:t>
      </w:r>
    </w:p>
    <w:p w14:paraId="31052B94" w14:textId="77777777" w:rsidR="00000000" w:rsidRDefault="00364BE1">
      <w:pPr>
        <w:pStyle w:val="a0"/>
        <w:rPr>
          <w:rFonts w:hint="cs"/>
          <w:rtl/>
        </w:rPr>
      </w:pPr>
    </w:p>
    <w:p w14:paraId="2E659ABB" w14:textId="77777777" w:rsidR="00000000" w:rsidRDefault="00364BE1">
      <w:pPr>
        <w:pStyle w:val="af1"/>
        <w:rPr>
          <w:rtl/>
        </w:rPr>
      </w:pPr>
      <w:r>
        <w:rPr>
          <w:rtl/>
        </w:rPr>
        <w:t>היו"ר אתי לבני:</w:t>
      </w:r>
    </w:p>
    <w:p w14:paraId="0AEDBE7B" w14:textId="77777777" w:rsidR="00000000" w:rsidRDefault="00364BE1">
      <w:pPr>
        <w:pStyle w:val="a0"/>
        <w:rPr>
          <w:rtl/>
        </w:rPr>
      </w:pPr>
    </w:p>
    <w:p w14:paraId="5DB13BE7" w14:textId="77777777" w:rsidR="00000000" w:rsidRDefault="00364BE1">
      <w:pPr>
        <w:pStyle w:val="a0"/>
        <w:rPr>
          <w:rFonts w:hint="cs"/>
          <w:rtl/>
        </w:rPr>
      </w:pPr>
      <w:r>
        <w:rPr>
          <w:rFonts w:hint="cs"/>
          <w:rtl/>
        </w:rPr>
        <w:t>מליאה.</w:t>
      </w:r>
    </w:p>
    <w:p w14:paraId="7353EC7C" w14:textId="77777777" w:rsidR="00000000" w:rsidRDefault="00364BE1">
      <w:pPr>
        <w:pStyle w:val="a0"/>
        <w:rPr>
          <w:rFonts w:hint="cs"/>
          <w:rtl/>
        </w:rPr>
      </w:pPr>
    </w:p>
    <w:p w14:paraId="75A45837" w14:textId="77777777" w:rsidR="00000000" w:rsidRDefault="00364BE1">
      <w:pPr>
        <w:pStyle w:val="a0"/>
        <w:rPr>
          <w:rFonts w:hint="cs"/>
          <w:rtl/>
        </w:rPr>
      </w:pPr>
      <w:r>
        <w:rPr>
          <w:rFonts w:hint="cs"/>
          <w:rtl/>
        </w:rPr>
        <w:t>חבר הכנסת בשארה?</w:t>
      </w:r>
    </w:p>
    <w:p w14:paraId="3CD929E5" w14:textId="77777777" w:rsidR="00000000" w:rsidRDefault="00364BE1">
      <w:pPr>
        <w:pStyle w:val="a0"/>
        <w:rPr>
          <w:rFonts w:hint="cs"/>
          <w:rtl/>
        </w:rPr>
      </w:pPr>
    </w:p>
    <w:p w14:paraId="72291007" w14:textId="77777777" w:rsidR="00000000" w:rsidRDefault="00364BE1">
      <w:pPr>
        <w:pStyle w:val="af0"/>
        <w:rPr>
          <w:rtl/>
        </w:rPr>
      </w:pPr>
      <w:r>
        <w:rPr>
          <w:rFonts w:hint="eastAsia"/>
          <w:rtl/>
        </w:rPr>
        <w:t>עזמי</w:t>
      </w:r>
      <w:r>
        <w:rPr>
          <w:rtl/>
        </w:rPr>
        <w:t xml:space="preserve"> בשארה (בל"ד):</w:t>
      </w:r>
    </w:p>
    <w:p w14:paraId="2C58D494" w14:textId="77777777" w:rsidR="00000000" w:rsidRDefault="00364BE1">
      <w:pPr>
        <w:pStyle w:val="a0"/>
        <w:rPr>
          <w:rFonts w:hint="cs"/>
          <w:rtl/>
        </w:rPr>
      </w:pPr>
    </w:p>
    <w:p w14:paraId="66E00B4E" w14:textId="77777777" w:rsidR="00000000" w:rsidRDefault="00364BE1">
      <w:pPr>
        <w:pStyle w:val="a0"/>
        <w:rPr>
          <w:rFonts w:hint="cs"/>
          <w:rtl/>
        </w:rPr>
      </w:pPr>
      <w:r>
        <w:rPr>
          <w:rFonts w:hint="cs"/>
          <w:rtl/>
        </w:rPr>
        <w:t>מליאה.</w:t>
      </w:r>
    </w:p>
    <w:p w14:paraId="3C1E8B80" w14:textId="77777777" w:rsidR="00000000" w:rsidRDefault="00364BE1">
      <w:pPr>
        <w:pStyle w:val="a0"/>
        <w:rPr>
          <w:rFonts w:hint="cs"/>
          <w:rtl/>
        </w:rPr>
      </w:pPr>
    </w:p>
    <w:p w14:paraId="7ADA7102" w14:textId="77777777" w:rsidR="00000000" w:rsidRDefault="00364BE1">
      <w:pPr>
        <w:pStyle w:val="af1"/>
        <w:rPr>
          <w:rtl/>
        </w:rPr>
      </w:pPr>
      <w:r>
        <w:rPr>
          <w:rtl/>
        </w:rPr>
        <w:t>היו"ר אתי לבני:</w:t>
      </w:r>
    </w:p>
    <w:p w14:paraId="292E4CD1" w14:textId="77777777" w:rsidR="00000000" w:rsidRDefault="00364BE1">
      <w:pPr>
        <w:pStyle w:val="a0"/>
        <w:rPr>
          <w:rtl/>
        </w:rPr>
      </w:pPr>
    </w:p>
    <w:p w14:paraId="7045C7C3" w14:textId="77777777" w:rsidR="00000000" w:rsidRDefault="00364BE1">
      <w:pPr>
        <w:pStyle w:val="a0"/>
        <w:rPr>
          <w:rFonts w:hint="cs"/>
          <w:rtl/>
        </w:rPr>
      </w:pPr>
      <w:r>
        <w:rPr>
          <w:rFonts w:hint="cs"/>
          <w:rtl/>
        </w:rPr>
        <w:t>מליאה.  נעשה הצבעה.</w:t>
      </w:r>
    </w:p>
    <w:p w14:paraId="400D7BE0" w14:textId="77777777" w:rsidR="00000000" w:rsidRDefault="00364BE1">
      <w:pPr>
        <w:pStyle w:val="a0"/>
        <w:rPr>
          <w:rFonts w:hint="cs"/>
          <w:rtl/>
        </w:rPr>
      </w:pPr>
    </w:p>
    <w:p w14:paraId="605619EA" w14:textId="77777777" w:rsidR="00000000" w:rsidRDefault="00364BE1">
      <w:pPr>
        <w:pStyle w:val="af0"/>
        <w:rPr>
          <w:rtl/>
        </w:rPr>
      </w:pPr>
      <w:r>
        <w:rPr>
          <w:rFonts w:hint="eastAsia"/>
          <w:rtl/>
        </w:rPr>
        <w:t>מגלי</w:t>
      </w:r>
      <w:r>
        <w:rPr>
          <w:rtl/>
        </w:rPr>
        <w:t xml:space="preserve"> והבה (הליכוד):</w:t>
      </w:r>
    </w:p>
    <w:p w14:paraId="622D022B" w14:textId="77777777" w:rsidR="00000000" w:rsidRDefault="00364BE1">
      <w:pPr>
        <w:pStyle w:val="a0"/>
        <w:rPr>
          <w:rFonts w:hint="cs"/>
          <w:rtl/>
        </w:rPr>
      </w:pPr>
    </w:p>
    <w:p w14:paraId="73B9157E" w14:textId="77777777" w:rsidR="00000000" w:rsidRDefault="00364BE1">
      <w:pPr>
        <w:pStyle w:val="a0"/>
        <w:rPr>
          <w:rFonts w:hint="cs"/>
          <w:rtl/>
        </w:rPr>
      </w:pPr>
      <w:r>
        <w:rPr>
          <w:rFonts w:hint="cs"/>
          <w:rtl/>
        </w:rPr>
        <w:t>להסיר.</w:t>
      </w:r>
    </w:p>
    <w:p w14:paraId="1E7A75DE" w14:textId="77777777" w:rsidR="00000000" w:rsidRDefault="00364BE1">
      <w:pPr>
        <w:pStyle w:val="a0"/>
        <w:rPr>
          <w:rFonts w:hint="cs"/>
          <w:rtl/>
        </w:rPr>
      </w:pPr>
    </w:p>
    <w:p w14:paraId="5B08791F" w14:textId="77777777" w:rsidR="00000000" w:rsidRDefault="00364BE1">
      <w:pPr>
        <w:pStyle w:val="af1"/>
        <w:rPr>
          <w:rtl/>
        </w:rPr>
      </w:pPr>
      <w:r>
        <w:rPr>
          <w:rtl/>
        </w:rPr>
        <w:t>היו"ר אתי לבני:</w:t>
      </w:r>
    </w:p>
    <w:p w14:paraId="6F1B924B" w14:textId="77777777" w:rsidR="00000000" w:rsidRDefault="00364BE1">
      <w:pPr>
        <w:pStyle w:val="a0"/>
        <w:rPr>
          <w:rtl/>
        </w:rPr>
      </w:pPr>
    </w:p>
    <w:p w14:paraId="0FC84701" w14:textId="77777777" w:rsidR="00000000" w:rsidRDefault="00364BE1">
      <w:pPr>
        <w:pStyle w:val="a0"/>
        <w:rPr>
          <w:rFonts w:hint="cs"/>
          <w:rtl/>
        </w:rPr>
      </w:pPr>
      <w:r>
        <w:rPr>
          <w:rFonts w:hint="cs"/>
          <w:rtl/>
        </w:rPr>
        <w:t>ההצעות הן: ועדה ומליאה.</w:t>
      </w:r>
    </w:p>
    <w:p w14:paraId="1158994E" w14:textId="77777777" w:rsidR="00000000" w:rsidRDefault="00364BE1">
      <w:pPr>
        <w:pStyle w:val="a0"/>
        <w:rPr>
          <w:rFonts w:hint="cs"/>
          <w:rtl/>
        </w:rPr>
      </w:pPr>
    </w:p>
    <w:p w14:paraId="0EFDF1B2" w14:textId="77777777" w:rsidR="00000000" w:rsidRDefault="00364BE1">
      <w:pPr>
        <w:pStyle w:val="af0"/>
        <w:rPr>
          <w:rtl/>
        </w:rPr>
      </w:pPr>
    </w:p>
    <w:p w14:paraId="3F2E0185" w14:textId="77777777" w:rsidR="00000000" w:rsidRDefault="00364BE1">
      <w:pPr>
        <w:pStyle w:val="af0"/>
        <w:rPr>
          <w:rtl/>
        </w:rPr>
      </w:pPr>
      <w:r>
        <w:rPr>
          <w:rFonts w:hint="eastAsia"/>
          <w:rtl/>
        </w:rPr>
        <w:t>יעקב</w:t>
      </w:r>
      <w:r>
        <w:rPr>
          <w:rtl/>
        </w:rPr>
        <w:t xml:space="preserve"> מרגי (ש"ס):</w:t>
      </w:r>
    </w:p>
    <w:p w14:paraId="62FD2C92" w14:textId="77777777" w:rsidR="00000000" w:rsidRDefault="00364BE1">
      <w:pPr>
        <w:pStyle w:val="a0"/>
        <w:rPr>
          <w:rFonts w:hint="cs"/>
          <w:rtl/>
        </w:rPr>
      </w:pPr>
    </w:p>
    <w:p w14:paraId="25A3D467" w14:textId="77777777" w:rsidR="00000000" w:rsidRDefault="00364BE1">
      <w:pPr>
        <w:pStyle w:val="a0"/>
        <w:rPr>
          <w:rFonts w:hint="cs"/>
          <w:rtl/>
        </w:rPr>
      </w:pPr>
      <w:r>
        <w:rPr>
          <w:rFonts w:hint="cs"/>
          <w:rtl/>
        </w:rPr>
        <w:t>להסיר.</w:t>
      </w:r>
    </w:p>
    <w:p w14:paraId="19183475" w14:textId="77777777" w:rsidR="00000000" w:rsidRDefault="00364BE1">
      <w:pPr>
        <w:pStyle w:val="a0"/>
        <w:rPr>
          <w:rFonts w:hint="cs"/>
          <w:rtl/>
        </w:rPr>
      </w:pPr>
    </w:p>
    <w:p w14:paraId="50A13974" w14:textId="77777777" w:rsidR="00000000" w:rsidRDefault="00364BE1">
      <w:pPr>
        <w:pStyle w:val="af1"/>
        <w:rPr>
          <w:rtl/>
        </w:rPr>
      </w:pPr>
      <w:r>
        <w:rPr>
          <w:rtl/>
        </w:rPr>
        <w:t>היו"ר אתי לבני:</w:t>
      </w:r>
    </w:p>
    <w:p w14:paraId="542605E2" w14:textId="77777777" w:rsidR="00000000" w:rsidRDefault="00364BE1">
      <w:pPr>
        <w:pStyle w:val="a0"/>
        <w:rPr>
          <w:rtl/>
        </w:rPr>
      </w:pPr>
    </w:p>
    <w:p w14:paraId="51BC9AC6" w14:textId="77777777" w:rsidR="00000000" w:rsidRDefault="00364BE1">
      <w:pPr>
        <w:pStyle w:val="a0"/>
        <w:rPr>
          <w:rFonts w:hint="cs"/>
          <w:rtl/>
        </w:rPr>
      </w:pPr>
      <w:r>
        <w:rPr>
          <w:rFonts w:hint="cs"/>
          <w:rtl/>
        </w:rPr>
        <w:t>ההצבעה תהיה: מליאה מול להסיר. הצבעה בעד - מליאה, והצבעה נ</w:t>
      </w:r>
      <w:r>
        <w:rPr>
          <w:rFonts w:hint="cs"/>
          <w:rtl/>
        </w:rPr>
        <w:t>גד - להסיר.</w:t>
      </w:r>
    </w:p>
    <w:p w14:paraId="4B8A7871" w14:textId="77777777" w:rsidR="00000000" w:rsidRDefault="00364BE1">
      <w:pPr>
        <w:pStyle w:val="a0"/>
        <w:rPr>
          <w:rFonts w:hint="cs"/>
          <w:rtl/>
        </w:rPr>
      </w:pPr>
    </w:p>
    <w:p w14:paraId="1A3B7114" w14:textId="77777777" w:rsidR="00000000" w:rsidRDefault="00364BE1">
      <w:pPr>
        <w:pStyle w:val="ab"/>
        <w:bidi/>
        <w:rPr>
          <w:rFonts w:hint="cs"/>
          <w:rtl/>
        </w:rPr>
      </w:pPr>
      <w:r>
        <w:rPr>
          <w:rFonts w:hint="cs"/>
          <w:rtl/>
        </w:rPr>
        <w:t>הצבעה מס' 12</w:t>
      </w:r>
    </w:p>
    <w:p w14:paraId="756DC090" w14:textId="77777777" w:rsidR="00000000" w:rsidRDefault="00364BE1">
      <w:pPr>
        <w:pStyle w:val="a0"/>
        <w:rPr>
          <w:rFonts w:hint="cs"/>
          <w:rtl/>
        </w:rPr>
      </w:pPr>
    </w:p>
    <w:p w14:paraId="0E814C47" w14:textId="77777777" w:rsidR="00000000" w:rsidRDefault="00364BE1">
      <w:pPr>
        <w:pStyle w:val="ac"/>
        <w:bidi/>
        <w:rPr>
          <w:rFonts w:hint="cs"/>
          <w:rtl/>
        </w:rPr>
      </w:pPr>
      <w:r>
        <w:rPr>
          <w:rFonts w:hint="cs"/>
          <w:rtl/>
        </w:rPr>
        <w:t>בעד ההצעה לכלול את הנושא בסדר-היום - 8</w:t>
      </w:r>
    </w:p>
    <w:p w14:paraId="1157EBEE" w14:textId="77777777" w:rsidR="00000000" w:rsidRDefault="00364BE1">
      <w:pPr>
        <w:pStyle w:val="ac"/>
        <w:bidi/>
        <w:rPr>
          <w:rFonts w:hint="cs"/>
          <w:rtl/>
        </w:rPr>
      </w:pPr>
      <w:r>
        <w:rPr>
          <w:rFonts w:hint="cs"/>
          <w:rtl/>
        </w:rPr>
        <w:t>בעד ההצעה שלא לכלול את הנושא בסדר-היום - 9</w:t>
      </w:r>
    </w:p>
    <w:p w14:paraId="7502BC69" w14:textId="77777777" w:rsidR="00000000" w:rsidRDefault="00364BE1">
      <w:pPr>
        <w:pStyle w:val="ac"/>
        <w:bidi/>
        <w:rPr>
          <w:rFonts w:hint="cs"/>
          <w:rtl/>
        </w:rPr>
      </w:pPr>
      <w:r>
        <w:rPr>
          <w:rFonts w:hint="cs"/>
          <w:rtl/>
        </w:rPr>
        <w:t>נמנעים - 2</w:t>
      </w:r>
    </w:p>
    <w:p w14:paraId="0502F5C5" w14:textId="77777777" w:rsidR="00000000" w:rsidRDefault="00364BE1">
      <w:pPr>
        <w:pStyle w:val="ad"/>
        <w:bidi/>
        <w:rPr>
          <w:rFonts w:hint="cs"/>
          <w:rtl/>
        </w:rPr>
      </w:pPr>
      <w:r>
        <w:rPr>
          <w:rFonts w:hint="cs"/>
          <w:rtl/>
        </w:rPr>
        <w:t>ההצעה שלא לכלול את הנושא בסדר-היום של הכנסת נתקבלה.</w:t>
      </w:r>
    </w:p>
    <w:p w14:paraId="5D9B3026" w14:textId="77777777" w:rsidR="00000000" w:rsidRDefault="00364BE1">
      <w:pPr>
        <w:pStyle w:val="a0"/>
        <w:rPr>
          <w:rFonts w:hint="cs"/>
          <w:rtl/>
        </w:rPr>
      </w:pPr>
    </w:p>
    <w:p w14:paraId="25931ABE" w14:textId="77777777" w:rsidR="00000000" w:rsidRDefault="00364BE1">
      <w:pPr>
        <w:pStyle w:val="af0"/>
        <w:rPr>
          <w:rtl/>
        </w:rPr>
      </w:pPr>
      <w:r>
        <w:rPr>
          <w:rFonts w:hint="eastAsia"/>
          <w:rtl/>
        </w:rPr>
        <w:t>עזמי</w:t>
      </w:r>
      <w:r>
        <w:rPr>
          <w:rtl/>
        </w:rPr>
        <w:t xml:space="preserve"> בשארה (בל"ד):</w:t>
      </w:r>
    </w:p>
    <w:p w14:paraId="1775A4F2" w14:textId="77777777" w:rsidR="00000000" w:rsidRDefault="00364BE1">
      <w:pPr>
        <w:pStyle w:val="a0"/>
        <w:rPr>
          <w:rFonts w:hint="cs"/>
          <w:rtl/>
        </w:rPr>
      </w:pPr>
    </w:p>
    <w:p w14:paraId="17459B0D" w14:textId="77777777" w:rsidR="00000000" w:rsidRDefault="00364BE1">
      <w:pPr>
        <w:pStyle w:val="a0"/>
        <w:rPr>
          <w:rFonts w:hint="cs"/>
          <w:rtl/>
        </w:rPr>
      </w:pPr>
      <w:r>
        <w:rPr>
          <w:rFonts w:hint="cs"/>
          <w:rtl/>
        </w:rPr>
        <w:t>את לא הצבעת על הצעת סגן השר.</w:t>
      </w:r>
    </w:p>
    <w:p w14:paraId="645A11F8" w14:textId="77777777" w:rsidR="00000000" w:rsidRDefault="00364BE1">
      <w:pPr>
        <w:pStyle w:val="a0"/>
        <w:rPr>
          <w:rFonts w:hint="cs"/>
          <w:rtl/>
        </w:rPr>
      </w:pPr>
    </w:p>
    <w:p w14:paraId="6E704589" w14:textId="77777777" w:rsidR="00000000" w:rsidRDefault="00364BE1">
      <w:pPr>
        <w:pStyle w:val="af0"/>
        <w:rPr>
          <w:rtl/>
        </w:rPr>
      </w:pPr>
      <w:r>
        <w:rPr>
          <w:rFonts w:hint="eastAsia"/>
          <w:rtl/>
        </w:rPr>
        <w:t>אורי</w:t>
      </w:r>
      <w:r>
        <w:rPr>
          <w:rtl/>
        </w:rPr>
        <w:t xml:space="preserve"> יהודה אריאל (האיחוד הלאומי -</w:t>
      </w:r>
      <w:r>
        <w:rPr>
          <w:rtl/>
        </w:rPr>
        <w:t xml:space="preserve"> ישראל ביתנו):</w:t>
      </w:r>
    </w:p>
    <w:p w14:paraId="64288EEE" w14:textId="77777777" w:rsidR="00000000" w:rsidRDefault="00364BE1">
      <w:pPr>
        <w:pStyle w:val="a0"/>
        <w:rPr>
          <w:rFonts w:hint="cs"/>
          <w:rtl/>
        </w:rPr>
      </w:pPr>
    </w:p>
    <w:p w14:paraId="03002B8A" w14:textId="77777777" w:rsidR="00000000" w:rsidRDefault="00364BE1">
      <w:pPr>
        <w:pStyle w:val="a0"/>
        <w:rPr>
          <w:rFonts w:hint="cs"/>
          <w:rtl/>
        </w:rPr>
      </w:pPr>
      <w:r>
        <w:rPr>
          <w:rFonts w:hint="cs"/>
          <w:rtl/>
        </w:rPr>
        <w:t>מיצינו.</w:t>
      </w:r>
    </w:p>
    <w:p w14:paraId="3892EFE6" w14:textId="77777777" w:rsidR="00000000" w:rsidRDefault="00364BE1">
      <w:pPr>
        <w:pStyle w:val="a0"/>
        <w:rPr>
          <w:rFonts w:hint="cs"/>
          <w:rtl/>
        </w:rPr>
      </w:pPr>
    </w:p>
    <w:p w14:paraId="780A2F2F" w14:textId="77777777" w:rsidR="00000000" w:rsidRDefault="00364BE1">
      <w:pPr>
        <w:pStyle w:val="af0"/>
        <w:rPr>
          <w:rtl/>
        </w:rPr>
      </w:pPr>
      <w:r>
        <w:rPr>
          <w:rFonts w:hint="cs"/>
          <w:rtl/>
        </w:rPr>
        <w:t xml:space="preserve">סגן שר הביטחון </w:t>
      </w:r>
      <w:r>
        <w:rPr>
          <w:rFonts w:hint="eastAsia"/>
          <w:rtl/>
        </w:rPr>
        <w:t>זאב</w:t>
      </w:r>
      <w:r>
        <w:rPr>
          <w:rtl/>
        </w:rPr>
        <w:t xml:space="preserve"> בוים:</w:t>
      </w:r>
    </w:p>
    <w:p w14:paraId="39C10CBE" w14:textId="77777777" w:rsidR="00000000" w:rsidRDefault="00364BE1">
      <w:pPr>
        <w:pStyle w:val="a0"/>
        <w:rPr>
          <w:rFonts w:hint="cs"/>
          <w:rtl/>
        </w:rPr>
      </w:pPr>
    </w:p>
    <w:p w14:paraId="3E12B9CD" w14:textId="77777777" w:rsidR="00000000" w:rsidRDefault="00364BE1">
      <w:pPr>
        <w:pStyle w:val="a0"/>
        <w:rPr>
          <w:rFonts w:hint="cs"/>
          <w:rtl/>
        </w:rPr>
      </w:pPr>
      <w:r>
        <w:rPr>
          <w:rFonts w:hint="cs"/>
          <w:rtl/>
        </w:rPr>
        <w:t>בסדר. אבל, זה לא להסיר. אני לא רוצה - - -</w:t>
      </w:r>
    </w:p>
    <w:p w14:paraId="6F6ED313" w14:textId="77777777" w:rsidR="00000000" w:rsidRDefault="00364BE1">
      <w:pPr>
        <w:pStyle w:val="a0"/>
        <w:rPr>
          <w:rFonts w:hint="cs"/>
          <w:rtl/>
        </w:rPr>
      </w:pPr>
    </w:p>
    <w:p w14:paraId="09A4656F" w14:textId="77777777" w:rsidR="00000000" w:rsidRDefault="00364BE1">
      <w:pPr>
        <w:pStyle w:val="af1"/>
        <w:rPr>
          <w:rtl/>
        </w:rPr>
      </w:pPr>
      <w:r>
        <w:rPr>
          <w:rtl/>
        </w:rPr>
        <w:t>היו"ר אתי לבני:</w:t>
      </w:r>
    </w:p>
    <w:p w14:paraId="02D40B99" w14:textId="77777777" w:rsidR="00000000" w:rsidRDefault="00364BE1">
      <w:pPr>
        <w:pStyle w:val="a0"/>
        <w:rPr>
          <w:rtl/>
        </w:rPr>
      </w:pPr>
    </w:p>
    <w:p w14:paraId="1BCDAFDF" w14:textId="77777777" w:rsidR="00000000" w:rsidRDefault="00364BE1">
      <w:pPr>
        <w:pStyle w:val="a0"/>
        <w:rPr>
          <w:rFonts w:hint="cs"/>
          <w:rtl/>
        </w:rPr>
      </w:pPr>
      <w:r>
        <w:rPr>
          <w:rFonts w:hint="cs"/>
          <w:rtl/>
        </w:rPr>
        <w:t>בעד זה בעד להעביר למליאה, ונגד זה להסיר. זה מוּסר. ההצעה הזאת מוסרת מסדר-היום.</w:t>
      </w:r>
    </w:p>
    <w:p w14:paraId="3CE0B5D6" w14:textId="77777777" w:rsidR="00000000" w:rsidRDefault="00364BE1">
      <w:pPr>
        <w:pStyle w:val="a0"/>
        <w:rPr>
          <w:rFonts w:hint="cs"/>
          <w:rtl/>
        </w:rPr>
      </w:pPr>
    </w:p>
    <w:p w14:paraId="13ACA996" w14:textId="77777777" w:rsidR="00000000" w:rsidRDefault="00364BE1">
      <w:pPr>
        <w:pStyle w:val="a2"/>
        <w:rPr>
          <w:rFonts w:hint="cs"/>
          <w:rtl/>
        </w:rPr>
      </w:pPr>
    </w:p>
    <w:p w14:paraId="61F2A6F9" w14:textId="77777777" w:rsidR="00000000" w:rsidRDefault="00364BE1">
      <w:pPr>
        <w:pStyle w:val="a0"/>
        <w:rPr>
          <w:rFonts w:hint="cs"/>
          <w:rtl/>
        </w:rPr>
      </w:pPr>
    </w:p>
    <w:p w14:paraId="34FC833D" w14:textId="77777777" w:rsidR="00000000" w:rsidRDefault="00364BE1">
      <w:pPr>
        <w:pStyle w:val="a2"/>
        <w:rPr>
          <w:rFonts w:hint="cs"/>
          <w:rtl/>
        </w:rPr>
      </w:pPr>
      <w:bookmarkStart w:id="464" w:name="_Toc71352077"/>
      <w:r>
        <w:rPr>
          <w:rFonts w:hint="cs"/>
          <w:rtl/>
        </w:rPr>
        <w:t>מסמכים שהונחו על שולחן הכנסת</w:t>
      </w:r>
      <w:bookmarkEnd w:id="464"/>
    </w:p>
    <w:p w14:paraId="56437A66" w14:textId="77777777" w:rsidR="00000000" w:rsidRDefault="00364BE1">
      <w:pPr>
        <w:pStyle w:val="a0"/>
        <w:rPr>
          <w:rFonts w:hint="cs"/>
          <w:rtl/>
        </w:rPr>
      </w:pPr>
    </w:p>
    <w:p w14:paraId="75BB8094" w14:textId="77777777" w:rsidR="00000000" w:rsidRDefault="00364BE1">
      <w:pPr>
        <w:pStyle w:val="a0"/>
        <w:rPr>
          <w:rFonts w:hint="cs"/>
          <w:rtl/>
        </w:rPr>
      </w:pPr>
    </w:p>
    <w:p w14:paraId="3540B2B0" w14:textId="77777777" w:rsidR="00000000" w:rsidRDefault="00364BE1">
      <w:pPr>
        <w:pStyle w:val="af1"/>
        <w:rPr>
          <w:rtl/>
        </w:rPr>
      </w:pPr>
      <w:r>
        <w:rPr>
          <w:rtl/>
        </w:rPr>
        <w:t>היו"ר אתי לבני:</w:t>
      </w:r>
    </w:p>
    <w:p w14:paraId="0E13ECC5" w14:textId="77777777" w:rsidR="00000000" w:rsidRDefault="00364BE1">
      <w:pPr>
        <w:pStyle w:val="a0"/>
        <w:rPr>
          <w:rtl/>
        </w:rPr>
      </w:pPr>
    </w:p>
    <w:p w14:paraId="2D6F0B72" w14:textId="77777777" w:rsidR="00000000" w:rsidRDefault="00364BE1">
      <w:pPr>
        <w:pStyle w:val="a0"/>
        <w:rPr>
          <w:rFonts w:hint="cs"/>
          <w:rtl/>
        </w:rPr>
      </w:pPr>
      <w:r>
        <w:rPr>
          <w:rFonts w:hint="cs"/>
          <w:rtl/>
        </w:rPr>
        <w:t>הודעה לסגן מזכי</w:t>
      </w:r>
      <w:r>
        <w:rPr>
          <w:rFonts w:hint="cs"/>
          <w:rtl/>
        </w:rPr>
        <w:t>ר הכנסת. בבקשה.</w:t>
      </w:r>
    </w:p>
    <w:p w14:paraId="1816F201" w14:textId="77777777" w:rsidR="00000000" w:rsidRDefault="00364BE1">
      <w:pPr>
        <w:pStyle w:val="a0"/>
        <w:rPr>
          <w:rFonts w:hint="cs"/>
          <w:rtl/>
        </w:rPr>
      </w:pPr>
    </w:p>
    <w:p w14:paraId="434EBED2" w14:textId="77777777" w:rsidR="00000000" w:rsidRDefault="00364BE1">
      <w:pPr>
        <w:pStyle w:val="a"/>
        <w:rPr>
          <w:rtl/>
        </w:rPr>
      </w:pPr>
      <w:bookmarkStart w:id="465" w:name="FS000000128T10_03_2004_17_14_58"/>
      <w:bookmarkStart w:id="466" w:name="_Toc71352078"/>
      <w:bookmarkEnd w:id="465"/>
      <w:r>
        <w:rPr>
          <w:rFonts w:hint="eastAsia"/>
          <w:rtl/>
        </w:rPr>
        <w:t>סגן</w:t>
      </w:r>
      <w:r>
        <w:rPr>
          <w:rtl/>
        </w:rPr>
        <w:t xml:space="preserve"> מזכיר הכנסת דוד לב:</w:t>
      </w:r>
      <w:bookmarkEnd w:id="466"/>
    </w:p>
    <w:p w14:paraId="3EFB4971" w14:textId="77777777" w:rsidR="00000000" w:rsidRDefault="00364BE1">
      <w:pPr>
        <w:pStyle w:val="a0"/>
        <w:rPr>
          <w:rFonts w:hint="cs"/>
          <w:rtl/>
        </w:rPr>
      </w:pPr>
    </w:p>
    <w:p w14:paraId="493D5502" w14:textId="77777777" w:rsidR="00000000" w:rsidRDefault="00364BE1">
      <w:pPr>
        <w:pStyle w:val="a0"/>
        <w:rPr>
          <w:rFonts w:hint="cs"/>
          <w:rtl/>
        </w:rPr>
      </w:pPr>
      <w:r>
        <w:rPr>
          <w:rFonts w:hint="cs"/>
          <w:rtl/>
        </w:rPr>
        <w:t>ברשות יושבת-ראש הישיבה, הנני מתכבד להודיע, כי הונחו היום על שולחן הכנסת מסקנות ועדת העבודה, הרווחה והבריאות, בעקבות החלטה על דיון מהיר בנושא: פיטוריה של עובדת "מקדונלדס" ברמלה שדיברה בערבית.  תודה.</w:t>
      </w:r>
    </w:p>
    <w:p w14:paraId="50F30937" w14:textId="77777777" w:rsidR="00000000" w:rsidRDefault="00364BE1">
      <w:pPr>
        <w:pStyle w:val="a0"/>
        <w:rPr>
          <w:rFonts w:hint="cs"/>
          <w:rtl/>
        </w:rPr>
      </w:pPr>
    </w:p>
    <w:p w14:paraId="16B55481" w14:textId="77777777" w:rsidR="00000000" w:rsidRDefault="00364BE1">
      <w:pPr>
        <w:pStyle w:val="af1"/>
        <w:rPr>
          <w:rtl/>
        </w:rPr>
      </w:pPr>
      <w:r>
        <w:rPr>
          <w:rtl/>
        </w:rPr>
        <w:t>היו"ר אתי לבני:</w:t>
      </w:r>
    </w:p>
    <w:p w14:paraId="4577A451" w14:textId="77777777" w:rsidR="00000000" w:rsidRDefault="00364BE1">
      <w:pPr>
        <w:pStyle w:val="a0"/>
        <w:rPr>
          <w:rtl/>
        </w:rPr>
      </w:pPr>
    </w:p>
    <w:p w14:paraId="19E78DE5" w14:textId="77777777" w:rsidR="00000000" w:rsidRDefault="00364BE1">
      <w:pPr>
        <w:pStyle w:val="a0"/>
        <w:rPr>
          <w:rFonts w:hint="cs"/>
          <w:rtl/>
        </w:rPr>
      </w:pPr>
      <w:r>
        <w:rPr>
          <w:rFonts w:hint="cs"/>
          <w:rtl/>
        </w:rPr>
        <w:t>תודה רבה.</w:t>
      </w:r>
    </w:p>
    <w:p w14:paraId="633B5531" w14:textId="77777777" w:rsidR="00000000" w:rsidRDefault="00364BE1">
      <w:pPr>
        <w:pStyle w:val="a2"/>
        <w:rPr>
          <w:rFonts w:hint="cs"/>
          <w:rtl/>
        </w:rPr>
      </w:pPr>
    </w:p>
    <w:p w14:paraId="7640322E" w14:textId="77777777" w:rsidR="00000000" w:rsidRDefault="00364BE1">
      <w:pPr>
        <w:pStyle w:val="a0"/>
        <w:rPr>
          <w:rFonts w:hint="cs"/>
          <w:rtl/>
        </w:rPr>
      </w:pPr>
    </w:p>
    <w:p w14:paraId="17D218CE" w14:textId="77777777" w:rsidR="00000000" w:rsidRDefault="00364BE1">
      <w:pPr>
        <w:pStyle w:val="a2"/>
        <w:rPr>
          <w:rFonts w:hint="cs"/>
          <w:rtl/>
        </w:rPr>
      </w:pPr>
      <w:bookmarkStart w:id="467" w:name="CS23894FI0023894T10_03_2004_17_16_39"/>
      <w:bookmarkStart w:id="468" w:name="_Toc71352079"/>
      <w:bookmarkEnd w:id="467"/>
      <w:r>
        <w:rPr>
          <w:rtl/>
        </w:rPr>
        <w:t>הצע</w:t>
      </w:r>
      <w:r>
        <w:rPr>
          <w:rFonts w:hint="cs"/>
          <w:rtl/>
        </w:rPr>
        <w:t xml:space="preserve">ות </w:t>
      </w:r>
      <w:r>
        <w:rPr>
          <w:rtl/>
        </w:rPr>
        <w:t>לסדר</w:t>
      </w:r>
      <w:r>
        <w:rPr>
          <w:rFonts w:hint="cs"/>
          <w:rtl/>
        </w:rPr>
        <w:t>-</w:t>
      </w:r>
      <w:r>
        <w:rPr>
          <w:rtl/>
        </w:rPr>
        <w:t>היום</w:t>
      </w:r>
      <w:bookmarkEnd w:id="468"/>
    </w:p>
    <w:p w14:paraId="720E67AE" w14:textId="77777777" w:rsidR="00000000" w:rsidRDefault="00364BE1">
      <w:pPr>
        <w:pStyle w:val="a2"/>
        <w:rPr>
          <w:rtl/>
        </w:rPr>
      </w:pPr>
      <w:bookmarkStart w:id="469" w:name="_Toc71352080"/>
      <w:r>
        <w:rPr>
          <w:rtl/>
        </w:rPr>
        <w:t>מציאת פתרונות לעמות</w:t>
      </w:r>
      <w:r>
        <w:rPr>
          <w:rFonts w:hint="cs"/>
          <w:rtl/>
        </w:rPr>
        <w:t>ה</w:t>
      </w:r>
      <w:r>
        <w:rPr>
          <w:rtl/>
        </w:rPr>
        <w:t xml:space="preserve"> "תנו לחיות לחיות"</w:t>
      </w:r>
      <w:bookmarkEnd w:id="469"/>
    </w:p>
    <w:p w14:paraId="2DAC7E0A" w14:textId="77777777" w:rsidR="00000000" w:rsidRDefault="00364BE1">
      <w:pPr>
        <w:pStyle w:val="-0"/>
        <w:rPr>
          <w:rFonts w:hint="cs"/>
          <w:rtl/>
        </w:rPr>
      </w:pPr>
    </w:p>
    <w:p w14:paraId="4D6C1AFA" w14:textId="77777777" w:rsidR="00000000" w:rsidRDefault="00364BE1">
      <w:pPr>
        <w:pStyle w:val="af1"/>
        <w:rPr>
          <w:rtl/>
        </w:rPr>
      </w:pPr>
      <w:r>
        <w:rPr>
          <w:rtl/>
        </w:rPr>
        <w:t>היו"ר אתי לבני:</w:t>
      </w:r>
    </w:p>
    <w:p w14:paraId="4753BE63" w14:textId="77777777" w:rsidR="00000000" w:rsidRDefault="00364BE1">
      <w:pPr>
        <w:pStyle w:val="a0"/>
        <w:rPr>
          <w:rtl/>
        </w:rPr>
      </w:pPr>
    </w:p>
    <w:p w14:paraId="72BBC66F" w14:textId="77777777" w:rsidR="00000000" w:rsidRDefault="00364BE1">
      <w:pPr>
        <w:pStyle w:val="a0"/>
        <w:rPr>
          <w:rFonts w:hint="cs"/>
          <w:rtl/>
        </w:rPr>
      </w:pPr>
      <w:r>
        <w:rPr>
          <w:rFonts w:hint="cs"/>
          <w:rtl/>
        </w:rPr>
        <w:t>עכשיו נדון בהצעות לסדר-היום מס' 2995, 2996 ו-3014 בנושא: מציאת פתרונות לעמותה "תנו לחיות לחיות". ראשון הדוברים הוא חבר הכנסת גלעד ארדן, שאיננו נוכח. חבר הכנסת יוסי שריד,</w:t>
      </w:r>
      <w:r>
        <w:rPr>
          <w:rFonts w:hint="cs"/>
          <w:rtl/>
        </w:rPr>
        <w:t xml:space="preserve"> בבקשה. חבר הכנסת שלגי, אתה מוכן להקדים אותו?</w:t>
      </w:r>
    </w:p>
    <w:p w14:paraId="28B894CD" w14:textId="77777777" w:rsidR="00000000" w:rsidRDefault="00364BE1">
      <w:pPr>
        <w:pStyle w:val="a0"/>
        <w:rPr>
          <w:rFonts w:hint="cs"/>
          <w:rtl/>
        </w:rPr>
      </w:pPr>
    </w:p>
    <w:p w14:paraId="4C313558" w14:textId="77777777" w:rsidR="00000000" w:rsidRDefault="00364BE1">
      <w:pPr>
        <w:pStyle w:val="a"/>
        <w:rPr>
          <w:rtl/>
        </w:rPr>
      </w:pPr>
      <w:bookmarkStart w:id="470" w:name="FS000000512T10_03_2004_17_16_58"/>
      <w:bookmarkStart w:id="471" w:name="_Toc71352081"/>
      <w:bookmarkEnd w:id="470"/>
      <w:r>
        <w:rPr>
          <w:rFonts w:hint="eastAsia"/>
          <w:rtl/>
        </w:rPr>
        <w:t>יוסי</w:t>
      </w:r>
      <w:r>
        <w:rPr>
          <w:rtl/>
        </w:rPr>
        <w:t xml:space="preserve"> שריד (מרצ):</w:t>
      </w:r>
      <w:bookmarkEnd w:id="471"/>
    </w:p>
    <w:p w14:paraId="16D845A4" w14:textId="77777777" w:rsidR="00000000" w:rsidRDefault="00364BE1">
      <w:pPr>
        <w:pStyle w:val="a0"/>
        <w:rPr>
          <w:rFonts w:hint="cs"/>
          <w:rtl/>
        </w:rPr>
      </w:pPr>
    </w:p>
    <w:p w14:paraId="01F461CC" w14:textId="77777777" w:rsidR="00000000" w:rsidRDefault="00364BE1">
      <w:pPr>
        <w:pStyle w:val="a0"/>
        <w:rPr>
          <w:rFonts w:hint="cs"/>
          <w:rtl/>
        </w:rPr>
      </w:pPr>
      <w:r>
        <w:rPr>
          <w:rFonts w:hint="cs"/>
          <w:rtl/>
        </w:rPr>
        <w:t>לא, אין לי בעיה.</w:t>
      </w:r>
    </w:p>
    <w:p w14:paraId="175891F3" w14:textId="77777777" w:rsidR="00000000" w:rsidRDefault="00364BE1">
      <w:pPr>
        <w:pStyle w:val="a0"/>
        <w:rPr>
          <w:rFonts w:hint="cs"/>
          <w:rtl/>
        </w:rPr>
      </w:pPr>
    </w:p>
    <w:p w14:paraId="3BE3CBA8" w14:textId="77777777" w:rsidR="00000000" w:rsidRDefault="00364BE1">
      <w:pPr>
        <w:pStyle w:val="a0"/>
        <w:rPr>
          <w:rFonts w:hint="cs"/>
          <w:rtl/>
        </w:rPr>
      </w:pPr>
      <w:r>
        <w:rPr>
          <w:rFonts w:hint="cs"/>
          <w:rtl/>
        </w:rPr>
        <w:t>גברתי היושבת-ראש, חברי הכנסת, הדיון שלנו - אני יודע שיש אנשים שמתייחסים אליו תמיד בביטול, כאילו זה לא מן הנושאים ברומו של עולם. יש חברי כנסת בבית הזה שחושבים שמדובר בנושא חש</w:t>
      </w:r>
      <w:r>
        <w:rPr>
          <w:rFonts w:hint="cs"/>
          <w:rtl/>
        </w:rPr>
        <w:t>וב, ואני לא רוצה לשאת עכשיו הרצאה מה קורה במדינות שמתאכזרות לבעלי-החיים שלהן. אנחנו עוסקים בעניינים של בעלי-חיים, כמו בעניינים של בעלי-חיים על ארבע, הרבה מאוד שנים. זו אחת המחויבויות שלנו כאן בבית. אני מציע להתייחס לנושא ברצינות רבה.</w:t>
      </w:r>
    </w:p>
    <w:p w14:paraId="2D08B53D" w14:textId="77777777" w:rsidR="00000000" w:rsidRDefault="00364BE1">
      <w:pPr>
        <w:pStyle w:val="a0"/>
        <w:rPr>
          <w:rFonts w:hint="cs"/>
          <w:rtl/>
        </w:rPr>
      </w:pPr>
    </w:p>
    <w:p w14:paraId="421DAA65" w14:textId="77777777" w:rsidR="00000000" w:rsidRDefault="00364BE1">
      <w:pPr>
        <w:pStyle w:val="a0"/>
        <w:ind w:left="26" w:firstLine="720"/>
        <w:rPr>
          <w:rFonts w:hint="cs"/>
          <w:rtl/>
        </w:rPr>
      </w:pPr>
      <w:r>
        <w:rPr>
          <w:rFonts w:hint="cs"/>
          <w:rtl/>
        </w:rPr>
        <w:t>אין לי שום עניין, גבר</w:t>
      </w:r>
      <w:r>
        <w:rPr>
          <w:rFonts w:hint="cs"/>
          <w:rtl/>
        </w:rPr>
        <w:t>תי היושבת-ראש, להתנצח בפעם המי-יודע-כמה עם השר עזרא, אבל, השר עזרא, גם אני הייתי שר פעם. המקום הזה לא נועד אך ורק להצהרות מן הפה ולחוץ, לומר מה עמדת הממשלה בעניין כזה או אחר. המקום הזה נועד, בין השאר, לפתור בעיות. אנחנו לא עוסקים כאן עכשיו במדיניות ההתנתקו</w:t>
      </w:r>
      <w:r>
        <w:rPr>
          <w:rFonts w:hint="cs"/>
          <w:rtl/>
        </w:rPr>
        <w:t xml:space="preserve">ת, אנחנו לא עוסקים עכשיו אפילו בפעולות צה"ל בשטחים. אנחנו עוסקים בעניין מאוד מאוד מוגדר, גמור, מסוים, והמקום הזה נועד גם לפתור בעיות. </w:t>
      </w:r>
    </w:p>
    <w:p w14:paraId="071EB83E" w14:textId="77777777" w:rsidR="00000000" w:rsidRDefault="00364BE1">
      <w:pPr>
        <w:pStyle w:val="a0"/>
        <w:ind w:left="26" w:firstLine="720"/>
        <w:rPr>
          <w:rFonts w:hint="cs"/>
          <w:rtl/>
        </w:rPr>
      </w:pPr>
    </w:p>
    <w:p w14:paraId="408EC3F1" w14:textId="77777777" w:rsidR="00000000" w:rsidRDefault="00364BE1">
      <w:pPr>
        <w:pStyle w:val="a0"/>
        <w:ind w:left="26" w:firstLine="720"/>
        <w:rPr>
          <w:rFonts w:hint="cs"/>
          <w:rtl/>
        </w:rPr>
      </w:pPr>
      <w:r>
        <w:rPr>
          <w:rFonts w:hint="cs"/>
          <w:rtl/>
        </w:rPr>
        <w:t>אין חפץ בתשובות של יציאה ידי חובה, כשבבוקר משרד התעשייה והמסחר מברר בירור של אקראי, של חטף במינהל מקרקעי ישראל, מקבלים ת</w:t>
      </w:r>
      <w:r>
        <w:rPr>
          <w:rFonts w:hint="cs"/>
          <w:rtl/>
        </w:rPr>
        <w:t xml:space="preserve">שובה כדי לצאת ידי חובה, מעבירים לשר </w:t>
      </w:r>
      <w:r>
        <w:rPr>
          <w:rtl/>
        </w:rPr>
        <w:t>–</w:t>
      </w:r>
      <w:r>
        <w:rPr>
          <w:rFonts w:hint="cs"/>
          <w:rtl/>
        </w:rPr>
        <w:t xml:space="preserve"> שאנחנו כולנו מכבדים אותו </w:t>
      </w:r>
      <w:r>
        <w:rPr>
          <w:rtl/>
        </w:rPr>
        <w:t>–</w:t>
      </w:r>
      <w:r>
        <w:rPr>
          <w:rFonts w:hint="cs"/>
          <w:rtl/>
        </w:rPr>
        <w:t xml:space="preserve"> דף נייר, הוא קורא את דף הנייר, הוא לא עוסק בזה, הוא לא יכול לפתור את הבעיה. לכן אני לא חושב שזאת דרך עבודה נכונה, השר עזרא. אני חושב שאתה אולי גם לא צריך לקבל את זה על עצמך. </w:t>
      </w:r>
    </w:p>
    <w:p w14:paraId="3FFFCED7" w14:textId="77777777" w:rsidR="00000000" w:rsidRDefault="00364BE1">
      <w:pPr>
        <w:pStyle w:val="a0"/>
        <w:ind w:left="26" w:firstLine="720"/>
        <w:rPr>
          <w:rFonts w:hint="cs"/>
          <w:rtl/>
        </w:rPr>
      </w:pPr>
    </w:p>
    <w:p w14:paraId="53AEE339" w14:textId="77777777" w:rsidR="00000000" w:rsidRDefault="00364BE1">
      <w:pPr>
        <w:pStyle w:val="a0"/>
        <w:ind w:left="26" w:firstLine="720"/>
        <w:rPr>
          <w:rFonts w:hint="cs"/>
          <w:rtl/>
        </w:rPr>
      </w:pPr>
      <w:r>
        <w:rPr>
          <w:rFonts w:hint="cs"/>
          <w:rtl/>
        </w:rPr>
        <w:t>כאשר שימשתי שר,</w:t>
      </w:r>
      <w:r>
        <w:rPr>
          <w:rFonts w:hint="cs"/>
          <w:rtl/>
        </w:rPr>
        <w:t xml:space="preserve"> הרבה פעמים קרה לי שבאתי לבית הזה, ואפילו תוך כדי תשובה חשבתי שאפשר שאלה מסוימת לפתור במקום, תוך כדי דיון והתדיינות. אמרתי: יהיה כך. זה לא עניין של לבוא עם תשובות מוכנות מהבית. אני יודע איך הכינו לך את התשובה, ואל תשיב לי, או על ההצעות האחרות לסדר-היום, בע</w:t>
      </w:r>
      <w:r>
        <w:rPr>
          <w:rFonts w:hint="cs"/>
          <w:rtl/>
        </w:rPr>
        <w:t>ניין הרצלייה. כי אנחנו בענייני הרצלייה מעורים ומעורבים יותר מן הממשלה. אנחנו בכלל יזמנו את זה, אין לזה שום קשר לממשלה. הממשלה לא עשתה שם דבר. בהרצלייה יש ראש עירייה מצוינת, היא נבחרה בפעם השנייה בכבוד רב. יש לה יחס מיוחד משלה, משותף לכולנו, לעניינים של בעל</w:t>
      </w:r>
      <w:r>
        <w:rPr>
          <w:rFonts w:hint="cs"/>
          <w:rtl/>
        </w:rPr>
        <w:t xml:space="preserve">י-חיים, ולכן אל תשיב לי עכשיו בענייני הרצלייה. את זה אנחנו יודעים בעצמנו, אנחנו מכירים את כל הפרטים, אנחנו גם מכירים פרטים שאולי אתה לא יודע אותם. </w:t>
      </w:r>
    </w:p>
    <w:p w14:paraId="774FE8BB" w14:textId="77777777" w:rsidR="00000000" w:rsidRDefault="00364BE1">
      <w:pPr>
        <w:pStyle w:val="a0"/>
        <w:ind w:left="26" w:firstLine="720"/>
        <w:rPr>
          <w:rFonts w:hint="cs"/>
          <w:rtl/>
        </w:rPr>
      </w:pPr>
    </w:p>
    <w:p w14:paraId="4FA044C5" w14:textId="77777777" w:rsidR="00000000" w:rsidRDefault="00364BE1">
      <w:pPr>
        <w:pStyle w:val="a0"/>
        <w:ind w:left="26" w:firstLine="720"/>
        <w:rPr>
          <w:rFonts w:hint="cs"/>
          <w:rtl/>
        </w:rPr>
      </w:pPr>
      <w:r>
        <w:rPr>
          <w:rFonts w:hint="cs"/>
          <w:rtl/>
        </w:rPr>
        <w:t xml:space="preserve">אין שום סיכוי, כבוד השר </w:t>
      </w:r>
      <w:r>
        <w:rPr>
          <w:rtl/>
        </w:rPr>
        <w:t>–</w:t>
      </w:r>
      <w:r>
        <w:rPr>
          <w:rFonts w:hint="cs"/>
          <w:rtl/>
        </w:rPr>
        <w:t xml:space="preserve"> ואנחנו בעצמנו עוסקים בזה, אנחנו לא רק מגלגלים את זה לפתחם של האחרים, אם כי באופוז</w:t>
      </w:r>
      <w:r>
        <w:rPr>
          <w:rFonts w:hint="cs"/>
          <w:rtl/>
        </w:rPr>
        <w:t>יציה, בדרך הטבע, אתה מגלגל את זה לפתחן של הרשויות המוסמכות המטפלות. אבל לא זאת דרכנו. אנחנו עושים כמיטב יכולתנו, גם בכוחותינו הצנועים, כדי לקדם את העניין הזה. בין השאר גם את עניין החלקה לבעלי-החיים בהרצלייה. אז אין לנו צורך בתשובה שלך כדי לדעת מה קורה בהרצ</w:t>
      </w:r>
      <w:r>
        <w:rPr>
          <w:rFonts w:hint="cs"/>
          <w:rtl/>
        </w:rPr>
        <w:t xml:space="preserve">לייה. אנחנו כולנו מעורים ומעורבים, וגם אתה, ואנחנו יודעים שב-60 יום העניין לא ייפתר. שום דבר במדינת ישראל עוד לא נפתר ב-60 יום. הלוואי שזה ייפתר ב-60 חודשים, לא ב-60 יום. </w:t>
      </w:r>
    </w:p>
    <w:p w14:paraId="527B16B4" w14:textId="77777777" w:rsidR="00000000" w:rsidRDefault="00364BE1">
      <w:pPr>
        <w:pStyle w:val="a0"/>
        <w:ind w:left="26" w:firstLine="720"/>
        <w:rPr>
          <w:rFonts w:hint="cs"/>
          <w:rtl/>
        </w:rPr>
      </w:pPr>
    </w:p>
    <w:p w14:paraId="5722C8C3" w14:textId="77777777" w:rsidR="00000000" w:rsidRDefault="00364BE1">
      <w:pPr>
        <w:pStyle w:val="af0"/>
        <w:rPr>
          <w:rtl/>
        </w:rPr>
      </w:pPr>
      <w:r>
        <w:rPr>
          <w:rFonts w:hint="eastAsia"/>
          <w:rtl/>
        </w:rPr>
        <w:t>דוד</w:t>
      </w:r>
      <w:r>
        <w:rPr>
          <w:rtl/>
        </w:rPr>
        <w:t xml:space="preserve"> טל (עם אחד):</w:t>
      </w:r>
    </w:p>
    <w:p w14:paraId="6C7CC4B8" w14:textId="77777777" w:rsidR="00000000" w:rsidRDefault="00364BE1">
      <w:pPr>
        <w:pStyle w:val="a0"/>
        <w:rPr>
          <w:rFonts w:hint="cs"/>
          <w:rtl/>
        </w:rPr>
      </w:pPr>
    </w:p>
    <w:p w14:paraId="0993A58F" w14:textId="77777777" w:rsidR="00000000" w:rsidRDefault="00364BE1">
      <w:pPr>
        <w:pStyle w:val="a0"/>
        <w:rPr>
          <w:rFonts w:hint="cs"/>
          <w:rtl/>
        </w:rPr>
      </w:pPr>
      <w:r>
        <w:rPr>
          <w:rFonts w:hint="cs"/>
          <w:rtl/>
        </w:rPr>
        <w:t xml:space="preserve">זה חמש שנים. </w:t>
      </w:r>
    </w:p>
    <w:p w14:paraId="004302D8" w14:textId="77777777" w:rsidR="00000000" w:rsidRDefault="00364BE1">
      <w:pPr>
        <w:pStyle w:val="a0"/>
        <w:rPr>
          <w:rFonts w:hint="cs"/>
          <w:rtl/>
        </w:rPr>
      </w:pPr>
    </w:p>
    <w:p w14:paraId="25D0CC2C" w14:textId="77777777" w:rsidR="00000000" w:rsidRDefault="00364BE1">
      <w:pPr>
        <w:pStyle w:val="-"/>
        <w:rPr>
          <w:rtl/>
        </w:rPr>
      </w:pPr>
      <w:bookmarkStart w:id="472" w:name="FS000000512T10_03_2004_16_56_28C"/>
      <w:bookmarkEnd w:id="472"/>
      <w:r>
        <w:rPr>
          <w:rtl/>
        </w:rPr>
        <w:t>יוסי שריד (מרצ):</w:t>
      </w:r>
    </w:p>
    <w:p w14:paraId="56357433" w14:textId="77777777" w:rsidR="00000000" w:rsidRDefault="00364BE1">
      <w:pPr>
        <w:pStyle w:val="a0"/>
        <w:rPr>
          <w:rtl/>
        </w:rPr>
      </w:pPr>
    </w:p>
    <w:p w14:paraId="5BB7A3F0" w14:textId="77777777" w:rsidR="00000000" w:rsidRDefault="00364BE1">
      <w:pPr>
        <w:pStyle w:val="a0"/>
        <w:rPr>
          <w:rFonts w:hint="cs"/>
          <w:rtl/>
        </w:rPr>
      </w:pPr>
      <w:r>
        <w:rPr>
          <w:rFonts w:hint="cs"/>
          <w:rtl/>
        </w:rPr>
        <w:t>כן, כי זה עניין של הקצאת קרקעות,</w:t>
      </w:r>
      <w:r>
        <w:rPr>
          <w:rFonts w:hint="cs"/>
          <w:rtl/>
        </w:rPr>
        <w:t xml:space="preserve"> חבר הכנסת טל. אני תמיד מוכן ומזומן להפתעות חיוביות, אבל זאת תהיה הפתעה. מדובר בהקצאת שטח, מדובר באישורים, מדובר בכמה וכמה גורמים שכולם צריכים להסכים. זה לא עניין מהיום למחר, וזה לא יהיה בתוך 60 יום. לכן יש כאן שאלה מאוד מאוד ספציפית, שאליה אתה מתבקש להתיי</w:t>
      </w:r>
      <w:r>
        <w:rPr>
          <w:rFonts w:hint="cs"/>
          <w:rtl/>
        </w:rPr>
        <w:t xml:space="preserve">חס, ואם אפשר גם להועיל במשהו, לא רק לעלות על הבמה ולפטור את עצמך בדברים של כלום. </w:t>
      </w:r>
    </w:p>
    <w:p w14:paraId="2F191F1B" w14:textId="77777777" w:rsidR="00000000" w:rsidRDefault="00364BE1">
      <w:pPr>
        <w:pStyle w:val="a0"/>
        <w:rPr>
          <w:rFonts w:hint="cs"/>
          <w:rtl/>
        </w:rPr>
      </w:pPr>
    </w:p>
    <w:p w14:paraId="71CB1E61" w14:textId="77777777" w:rsidR="00000000" w:rsidRDefault="00364BE1">
      <w:pPr>
        <w:pStyle w:val="a0"/>
        <w:rPr>
          <w:rFonts w:hint="cs"/>
          <w:rtl/>
        </w:rPr>
      </w:pPr>
      <w:r>
        <w:rPr>
          <w:rFonts w:hint="cs"/>
          <w:rtl/>
        </w:rPr>
        <w:t>יש פה שאלה פשוטה, האם מינהל מקרקעי ישראל מסוגל להמתין, לא עוד 60 יום, נדמה לי שכבר אין 60 יום כי כבר פחתו הימים, אולי 50 יום, אולי 40 יום; לא למהר ולהשליך את הכלבים ואת החתו</w:t>
      </w:r>
      <w:r>
        <w:rPr>
          <w:rFonts w:hint="cs"/>
          <w:rtl/>
        </w:rPr>
        <w:t xml:space="preserve">לים אל הרחוב. אתה יודע שבמקרה הטוב ישליכו אותם אל הרחוב, כנראה מזומן להם גורל יותר גרוע. </w:t>
      </w:r>
    </w:p>
    <w:p w14:paraId="18596BB2" w14:textId="77777777" w:rsidR="00000000" w:rsidRDefault="00364BE1">
      <w:pPr>
        <w:pStyle w:val="a0"/>
        <w:rPr>
          <w:rFonts w:hint="cs"/>
          <w:rtl/>
        </w:rPr>
      </w:pPr>
    </w:p>
    <w:p w14:paraId="39855A44" w14:textId="77777777" w:rsidR="00000000" w:rsidRDefault="00364BE1">
      <w:pPr>
        <w:pStyle w:val="a0"/>
        <w:rPr>
          <w:rFonts w:hint="cs"/>
          <w:rtl/>
        </w:rPr>
      </w:pPr>
      <w:r>
        <w:rPr>
          <w:rFonts w:hint="cs"/>
          <w:rtl/>
        </w:rPr>
        <w:t>העמותה "תנו לחיות לחיות" עושה באמת עבודה שאולי גורמים ממשלתיים היו צריכים לעשות, היא באה במקומה. בזמן שאני הייתי השר לאיכות הסביבה, נדמה לי שאפילו לא ניתנו כספים לעמ</w:t>
      </w:r>
      <w:r>
        <w:rPr>
          <w:rFonts w:hint="cs"/>
          <w:rtl/>
        </w:rPr>
        <w:t xml:space="preserve">ותות האלה. כשהייתי השר לאיכות הסביבה, בפעם הראשונה הוקצה כסף ממלכתי, מתקציב המדינה, גם לעמותות שעוסקות בבעלי-חיים. הן בקושי מתקיימות, הן עושות את עבודתן נאמנה אבל מאוד מאוד מאוד בדוחק, והשאלה היא אם אפשר לעזור להן. על זה אתה צריך להשיב. אתה לא יכול להשיב, </w:t>
      </w:r>
      <w:r>
        <w:rPr>
          <w:rFonts w:hint="cs"/>
          <w:rtl/>
        </w:rPr>
        <w:t xml:space="preserve">כי אתה לא אחראי לזה. </w:t>
      </w:r>
    </w:p>
    <w:p w14:paraId="4BE4AAEF" w14:textId="77777777" w:rsidR="00000000" w:rsidRDefault="00364BE1">
      <w:pPr>
        <w:pStyle w:val="a0"/>
        <w:rPr>
          <w:rFonts w:hint="cs"/>
          <w:rtl/>
        </w:rPr>
      </w:pPr>
    </w:p>
    <w:p w14:paraId="1E7E7090" w14:textId="77777777" w:rsidR="00000000" w:rsidRDefault="00364BE1">
      <w:pPr>
        <w:pStyle w:val="af1"/>
        <w:rPr>
          <w:rtl/>
        </w:rPr>
      </w:pPr>
      <w:r>
        <w:rPr>
          <w:rtl/>
        </w:rPr>
        <w:t>היו"ר אתי לבני:</w:t>
      </w:r>
    </w:p>
    <w:p w14:paraId="73B100B4" w14:textId="77777777" w:rsidR="00000000" w:rsidRDefault="00364BE1">
      <w:pPr>
        <w:pStyle w:val="a0"/>
        <w:rPr>
          <w:rtl/>
        </w:rPr>
      </w:pPr>
    </w:p>
    <w:p w14:paraId="6874E2AA" w14:textId="77777777" w:rsidR="00000000" w:rsidRDefault="00364BE1">
      <w:pPr>
        <w:pStyle w:val="a0"/>
        <w:rPr>
          <w:rFonts w:hint="cs"/>
          <w:rtl/>
        </w:rPr>
      </w:pPr>
      <w:r>
        <w:rPr>
          <w:rFonts w:hint="cs"/>
          <w:rtl/>
        </w:rPr>
        <w:t>תודה רבה. חבר הכנסת אילן שלגי, בבקשה.</w:t>
      </w:r>
    </w:p>
    <w:p w14:paraId="6728758A" w14:textId="77777777" w:rsidR="00000000" w:rsidRDefault="00364BE1">
      <w:pPr>
        <w:pStyle w:val="a0"/>
        <w:rPr>
          <w:rFonts w:hint="cs"/>
          <w:rtl/>
        </w:rPr>
      </w:pPr>
    </w:p>
    <w:p w14:paraId="16320A8C" w14:textId="77777777" w:rsidR="00000000" w:rsidRDefault="00364BE1">
      <w:pPr>
        <w:pStyle w:val="a"/>
        <w:rPr>
          <w:rtl/>
        </w:rPr>
      </w:pPr>
      <w:bookmarkStart w:id="473" w:name="FS000001046T10_03_2004_17_01_23"/>
      <w:bookmarkStart w:id="474" w:name="_Toc71352082"/>
      <w:bookmarkEnd w:id="473"/>
      <w:r>
        <w:rPr>
          <w:rFonts w:hint="eastAsia"/>
          <w:rtl/>
        </w:rPr>
        <w:t>אילן</w:t>
      </w:r>
      <w:r>
        <w:rPr>
          <w:rtl/>
        </w:rPr>
        <w:t xml:space="preserve"> שלגי (שינוי):</w:t>
      </w:r>
      <w:bookmarkEnd w:id="474"/>
    </w:p>
    <w:p w14:paraId="18CB676A" w14:textId="77777777" w:rsidR="00000000" w:rsidRDefault="00364BE1">
      <w:pPr>
        <w:pStyle w:val="a0"/>
        <w:rPr>
          <w:rFonts w:hint="cs"/>
          <w:rtl/>
        </w:rPr>
      </w:pPr>
    </w:p>
    <w:p w14:paraId="4E4B1D15" w14:textId="77777777" w:rsidR="00000000" w:rsidRDefault="00364BE1">
      <w:pPr>
        <w:pStyle w:val="a0"/>
        <w:rPr>
          <w:rFonts w:hint="cs"/>
          <w:rtl/>
        </w:rPr>
      </w:pPr>
      <w:r>
        <w:rPr>
          <w:rFonts w:hint="cs"/>
          <w:rtl/>
        </w:rPr>
        <w:t>גברתי</w:t>
      </w:r>
      <w:r>
        <w:rPr>
          <w:rtl/>
        </w:rPr>
        <w:t xml:space="preserve"> היושב</w:t>
      </w:r>
      <w:r>
        <w:rPr>
          <w:rFonts w:hint="cs"/>
          <w:rtl/>
        </w:rPr>
        <w:t>ת-</w:t>
      </w:r>
      <w:r>
        <w:rPr>
          <w:rtl/>
        </w:rPr>
        <w:t xml:space="preserve">ראש, </w:t>
      </w:r>
      <w:r>
        <w:rPr>
          <w:rFonts w:hint="cs"/>
          <w:rtl/>
        </w:rPr>
        <w:t>חברות וחברי הכנסת, הנושא שאנחנו דנים בו איננו פוליטי, ואני מאמין שאיננו מעורר מחלוקות. מדובר בצורך למצוא פתרון</w:t>
      </w:r>
      <w:r>
        <w:rPr>
          <w:rtl/>
        </w:rPr>
        <w:t xml:space="preserve"> דחוף למרכז להצלת בעלי</w:t>
      </w:r>
      <w:r>
        <w:rPr>
          <w:rFonts w:hint="cs"/>
          <w:rtl/>
        </w:rPr>
        <w:t>-</w:t>
      </w:r>
      <w:r>
        <w:rPr>
          <w:rtl/>
        </w:rPr>
        <w:t>חיים ש</w:t>
      </w:r>
      <w:r>
        <w:rPr>
          <w:rtl/>
        </w:rPr>
        <w:t xml:space="preserve">ל </w:t>
      </w:r>
      <w:r>
        <w:rPr>
          <w:rFonts w:hint="cs"/>
          <w:rtl/>
        </w:rPr>
        <w:t>ה</w:t>
      </w:r>
      <w:r>
        <w:rPr>
          <w:rtl/>
        </w:rPr>
        <w:t>עמות</w:t>
      </w:r>
      <w:r>
        <w:rPr>
          <w:rFonts w:hint="cs"/>
          <w:rtl/>
        </w:rPr>
        <w:t>ה</w:t>
      </w:r>
      <w:r>
        <w:rPr>
          <w:rtl/>
        </w:rPr>
        <w:t xml:space="preserve"> </w:t>
      </w:r>
      <w:r>
        <w:rPr>
          <w:rFonts w:hint="cs"/>
          <w:rtl/>
        </w:rPr>
        <w:t>"</w:t>
      </w:r>
      <w:r>
        <w:rPr>
          <w:rtl/>
        </w:rPr>
        <w:t>תנו לחיות לחיות</w:t>
      </w:r>
      <w:r>
        <w:rPr>
          <w:rFonts w:hint="cs"/>
          <w:rtl/>
        </w:rPr>
        <w:t>"</w:t>
      </w:r>
      <w:r>
        <w:rPr>
          <w:rtl/>
        </w:rPr>
        <w:t>. העמותה היא ארגון שלא למטרות רווח</w:t>
      </w:r>
      <w:r>
        <w:rPr>
          <w:rFonts w:hint="cs"/>
          <w:rtl/>
        </w:rPr>
        <w:t>,</w:t>
      </w:r>
      <w:r>
        <w:rPr>
          <w:rtl/>
        </w:rPr>
        <w:t xml:space="preserve"> הפועל משנת 1986, אשר שם לו למטרה לספק עזרה מיידית לבעלי</w:t>
      </w:r>
      <w:r>
        <w:rPr>
          <w:rFonts w:hint="cs"/>
          <w:rtl/>
        </w:rPr>
        <w:t>-</w:t>
      </w:r>
      <w:r>
        <w:rPr>
          <w:rtl/>
        </w:rPr>
        <w:t>חיים נטושים הנתונים במצוקה, לשקמם ולמצוא להם בתים מאמצים.</w:t>
      </w:r>
    </w:p>
    <w:p w14:paraId="32A784B9" w14:textId="77777777" w:rsidR="00000000" w:rsidRDefault="00364BE1">
      <w:pPr>
        <w:pStyle w:val="a0"/>
        <w:rPr>
          <w:rFonts w:hint="cs"/>
          <w:rtl/>
        </w:rPr>
      </w:pPr>
    </w:p>
    <w:p w14:paraId="5F9B7BBB" w14:textId="77777777" w:rsidR="00000000" w:rsidRDefault="00364BE1">
      <w:pPr>
        <w:pStyle w:val="a0"/>
        <w:rPr>
          <w:rFonts w:hint="cs"/>
          <w:rtl/>
        </w:rPr>
      </w:pPr>
      <w:r>
        <w:rPr>
          <w:rtl/>
        </w:rPr>
        <w:t xml:space="preserve">בישראל </w:t>
      </w:r>
      <w:r>
        <w:rPr>
          <w:rFonts w:hint="cs"/>
          <w:rtl/>
        </w:rPr>
        <w:t xml:space="preserve">יש </w:t>
      </w:r>
      <w:r>
        <w:rPr>
          <w:rtl/>
        </w:rPr>
        <w:t xml:space="preserve">אלפי כלבים וחתולים חסרי-בית, </w:t>
      </w:r>
      <w:r>
        <w:rPr>
          <w:rFonts w:hint="cs"/>
          <w:rtl/>
        </w:rPr>
        <w:t xml:space="preserve">רעבים, חולים </w:t>
      </w:r>
      <w:r>
        <w:rPr>
          <w:rtl/>
        </w:rPr>
        <w:t>ונתונים למעשי התעללות. מאות</w:t>
      </w:r>
      <w:r>
        <w:rPr>
          <w:rtl/>
        </w:rPr>
        <w:t xml:space="preserve"> מהם מתים מדי חודש</w:t>
      </w:r>
      <w:r>
        <w:rPr>
          <w:rFonts w:hint="cs"/>
          <w:rtl/>
        </w:rPr>
        <w:t>.</w:t>
      </w:r>
      <w:r>
        <w:rPr>
          <w:rtl/>
        </w:rPr>
        <w:t xml:space="preserve"> חלקם מומתים בידי הרשויות, לפתרון בעיית ההתרבות הבלתי</w:t>
      </w:r>
      <w:r>
        <w:rPr>
          <w:rFonts w:hint="cs"/>
          <w:rtl/>
        </w:rPr>
        <w:t>-</w:t>
      </w:r>
      <w:r>
        <w:rPr>
          <w:rtl/>
        </w:rPr>
        <w:t>מבוקרת של בעלי</w:t>
      </w:r>
      <w:r>
        <w:rPr>
          <w:rFonts w:hint="cs"/>
          <w:rtl/>
        </w:rPr>
        <w:t>-</w:t>
      </w:r>
      <w:r>
        <w:rPr>
          <w:rtl/>
        </w:rPr>
        <w:t xml:space="preserve">החיים. חלקם מתים בסבל, </w:t>
      </w:r>
      <w:r>
        <w:rPr>
          <w:rFonts w:hint="cs"/>
          <w:rtl/>
        </w:rPr>
        <w:t>ב</w:t>
      </w:r>
      <w:r>
        <w:rPr>
          <w:rtl/>
        </w:rPr>
        <w:t>קור ו</w:t>
      </w:r>
      <w:r>
        <w:rPr>
          <w:rFonts w:hint="cs"/>
          <w:rtl/>
        </w:rPr>
        <w:t>ב</w:t>
      </w:r>
      <w:r>
        <w:rPr>
          <w:rtl/>
        </w:rPr>
        <w:t>רעב ברחובות.</w:t>
      </w:r>
    </w:p>
    <w:p w14:paraId="6AE69C8F" w14:textId="77777777" w:rsidR="00000000" w:rsidRDefault="00364BE1">
      <w:pPr>
        <w:pStyle w:val="a0"/>
        <w:rPr>
          <w:rFonts w:hint="cs"/>
          <w:rtl/>
        </w:rPr>
      </w:pPr>
    </w:p>
    <w:p w14:paraId="2C10FBCF" w14:textId="77777777" w:rsidR="00000000" w:rsidRDefault="00364BE1">
      <w:pPr>
        <w:pStyle w:val="a0"/>
        <w:rPr>
          <w:rFonts w:hint="cs"/>
          <w:rtl/>
        </w:rPr>
      </w:pPr>
      <w:r>
        <w:rPr>
          <w:rtl/>
        </w:rPr>
        <w:t>העמותה מצאה בתים מאמצים לכ-30,000 כלבים וחתולים, עיקרה כ-45,000 בעלי</w:t>
      </w:r>
      <w:r>
        <w:rPr>
          <w:rFonts w:hint="cs"/>
          <w:rtl/>
        </w:rPr>
        <w:t>-</w:t>
      </w:r>
      <w:r>
        <w:rPr>
          <w:rtl/>
        </w:rPr>
        <w:t>חיים וסיפקה סיוע וטיפול וטרינרי לעשרות אלפים נוספים</w:t>
      </w:r>
      <w:r>
        <w:rPr>
          <w:rFonts w:hint="cs"/>
          <w:rtl/>
        </w:rPr>
        <w:t>,</w:t>
      </w:r>
      <w:r>
        <w:rPr>
          <w:rtl/>
        </w:rPr>
        <w:t xml:space="preserve"> וב</w:t>
      </w:r>
      <w:r>
        <w:rPr>
          <w:rtl/>
        </w:rPr>
        <w:t>הם גם סוסים, חמורים וכל סוגי החיות שנמצאו במצוקה והיו נתונים למעשי התעללות. חשוב לציין ש</w:t>
      </w:r>
      <w:r>
        <w:rPr>
          <w:rFonts w:hint="cs"/>
          <w:rtl/>
        </w:rPr>
        <w:t>ה</w:t>
      </w:r>
      <w:r>
        <w:rPr>
          <w:rtl/>
        </w:rPr>
        <w:t>עמו</w:t>
      </w:r>
      <w:r>
        <w:rPr>
          <w:rFonts w:hint="cs"/>
          <w:rtl/>
        </w:rPr>
        <w:t>תה</w:t>
      </w:r>
      <w:r>
        <w:rPr>
          <w:rtl/>
        </w:rPr>
        <w:t xml:space="preserve"> </w:t>
      </w:r>
      <w:r>
        <w:rPr>
          <w:rFonts w:hint="cs"/>
          <w:rtl/>
        </w:rPr>
        <w:t>גם</w:t>
      </w:r>
      <w:r>
        <w:rPr>
          <w:rtl/>
        </w:rPr>
        <w:t xml:space="preserve"> פועלת לחסן את החיות שבאחזקתה וכן לעקר באופן הומני ומבוקר את אוכלוסיית החיות העזובות, ובכך היא תורמת לדילול </w:t>
      </w:r>
      <w:r>
        <w:rPr>
          <w:rFonts w:hint="cs"/>
          <w:rtl/>
        </w:rPr>
        <w:t>ה</w:t>
      </w:r>
      <w:r>
        <w:rPr>
          <w:rtl/>
        </w:rPr>
        <w:t xml:space="preserve">כמות </w:t>
      </w:r>
      <w:r>
        <w:rPr>
          <w:rFonts w:hint="cs"/>
          <w:rtl/>
        </w:rPr>
        <w:t xml:space="preserve">של </w:t>
      </w:r>
      <w:r>
        <w:rPr>
          <w:rtl/>
        </w:rPr>
        <w:t>בעלי</w:t>
      </w:r>
      <w:r>
        <w:rPr>
          <w:rFonts w:hint="cs"/>
          <w:rtl/>
        </w:rPr>
        <w:t>-</w:t>
      </w:r>
      <w:r>
        <w:rPr>
          <w:rtl/>
        </w:rPr>
        <w:t>החיים המשוטטים.</w:t>
      </w:r>
    </w:p>
    <w:p w14:paraId="2298F05E" w14:textId="77777777" w:rsidR="00000000" w:rsidRDefault="00364BE1">
      <w:pPr>
        <w:pStyle w:val="a0"/>
        <w:rPr>
          <w:rFonts w:hint="cs"/>
          <w:rtl/>
        </w:rPr>
      </w:pPr>
    </w:p>
    <w:p w14:paraId="604A1A84" w14:textId="77777777" w:rsidR="00000000" w:rsidRDefault="00364BE1">
      <w:pPr>
        <w:pStyle w:val="a0"/>
        <w:rPr>
          <w:rtl/>
        </w:rPr>
      </w:pPr>
      <w:r>
        <w:rPr>
          <w:rtl/>
        </w:rPr>
        <w:t>עד לאחרונה פעל המרכז</w:t>
      </w:r>
      <w:r>
        <w:rPr>
          <w:rtl/>
        </w:rPr>
        <w:t xml:space="preserve"> הארצי של העמותה בתחומי מושב תלמי</w:t>
      </w:r>
      <w:r>
        <w:rPr>
          <w:rFonts w:hint="cs"/>
          <w:rtl/>
        </w:rPr>
        <w:t>-</w:t>
      </w:r>
      <w:r>
        <w:rPr>
          <w:rtl/>
        </w:rPr>
        <w:t>מנשה</w:t>
      </w:r>
      <w:r>
        <w:rPr>
          <w:rFonts w:hint="cs"/>
          <w:rtl/>
        </w:rPr>
        <w:t>,</w:t>
      </w:r>
      <w:r>
        <w:rPr>
          <w:rtl/>
        </w:rPr>
        <w:t xml:space="preserve"> סמוך לעיר רמלה, אולם  לאחרונה ניתן פסק</w:t>
      </w:r>
      <w:r>
        <w:rPr>
          <w:rFonts w:hint="cs"/>
          <w:rtl/>
        </w:rPr>
        <w:t>-</w:t>
      </w:r>
      <w:r>
        <w:rPr>
          <w:rtl/>
        </w:rPr>
        <w:t>דין של בית</w:t>
      </w:r>
      <w:r>
        <w:rPr>
          <w:rFonts w:hint="cs"/>
          <w:rtl/>
        </w:rPr>
        <w:t>-</w:t>
      </w:r>
      <w:r>
        <w:rPr>
          <w:rtl/>
        </w:rPr>
        <w:t>משפט שלום ברמלה</w:t>
      </w:r>
      <w:r>
        <w:rPr>
          <w:rFonts w:hint="cs"/>
          <w:rtl/>
        </w:rPr>
        <w:t>,</w:t>
      </w:r>
      <w:r>
        <w:rPr>
          <w:rtl/>
        </w:rPr>
        <w:t xml:space="preserve"> המחייב את העמותה לפנות את מרכז ההצלה הארצי לבעלי</w:t>
      </w:r>
      <w:r>
        <w:rPr>
          <w:rFonts w:hint="cs"/>
          <w:rtl/>
        </w:rPr>
        <w:t>-</w:t>
      </w:r>
      <w:r>
        <w:rPr>
          <w:rtl/>
        </w:rPr>
        <w:t>חיים ממקומו הנוכחי עד מחצית חודש אפריל.</w:t>
      </w:r>
    </w:p>
    <w:p w14:paraId="15E82807" w14:textId="77777777" w:rsidR="00000000" w:rsidRDefault="00364BE1">
      <w:pPr>
        <w:pStyle w:val="a0"/>
        <w:rPr>
          <w:rFonts w:hint="cs"/>
          <w:rtl/>
        </w:rPr>
      </w:pPr>
    </w:p>
    <w:p w14:paraId="06544181" w14:textId="77777777" w:rsidR="00000000" w:rsidRDefault="00364BE1">
      <w:pPr>
        <w:pStyle w:val="a0"/>
        <w:rPr>
          <w:rFonts w:hint="cs"/>
          <w:rtl/>
        </w:rPr>
      </w:pPr>
      <w:r>
        <w:rPr>
          <w:rtl/>
        </w:rPr>
        <w:t>לפני כשנה הביעה עיריית הרצל</w:t>
      </w:r>
      <w:r>
        <w:rPr>
          <w:rFonts w:hint="cs"/>
          <w:rtl/>
        </w:rPr>
        <w:t>י</w:t>
      </w:r>
      <w:r>
        <w:rPr>
          <w:rtl/>
        </w:rPr>
        <w:t>יה נכונות להקצות שטח להקמת מרכז</w:t>
      </w:r>
      <w:r>
        <w:rPr>
          <w:rtl/>
        </w:rPr>
        <w:t xml:space="preserve"> ארצי חדש ומודרני לעמותה</w:t>
      </w:r>
      <w:r>
        <w:rPr>
          <w:rFonts w:hint="cs"/>
          <w:rtl/>
        </w:rPr>
        <w:t>,</w:t>
      </w:r>
      <w:r>
        <w:rPr>
          <w:rtl/>
        </w:rPr>
        <w:t xml:space="preserve"> שיהיה לה  משכן קבע. באופן לא מפתיע</w:t>
      </w:r>
      <w:r>
        <w:rPr>
          <w:rFonts w:hint="cs"/>
          <w:rtl/>
        </w:rPr>
        <w:t>,</w:t>
      </w:r>
      <w:r>
        <w:rPr>
          <w:rtl/>
        </w:rPr>
        <w:t xml:space="preserve"> ההליכים בעניין זה מתעכבים במ</w:t>
      </w:r>
      <w:r>
        <w:rPr>
          <w:rFonts w:hint="cs"/>
          <w:rtl/>
        </w:rPr>
        <w:t>י</w:t>
      </w:r>
      <w:r>
        <w:rPr>
          <w:rtl/>
        </w:rPr>
        <w:t>נהל מקרקעי ישראל</w:t>
      </w:r>
      <w:r>
        <w:rPr>
          <w:rFonts w:hint="cs"/>
          <w:rtl/>
        </w:rPr>
        <w:t>. הוא בעל הקרקע בתלמי-מנשה, שתבע את החוכר ואת העמותה וגרם לפינויה של העמותה מן המקום הנוכחי שלה. דרך אגב, בצדק, משום שהמטרה של ההחכרה היתה לחקלאות ול</w:t>
      </w:r>
      <w:r>
        <w:rPr>
          <w:rFonts w:hint="cs"/>
          <w:rtl/>
        </w:rPr>
        <w:t>א למטרה אחרת</w:t>
      </w:r>
      <w:r>
        <w:rPr>
          <w:rtl/>
        </w:rPr>
        <w:t xml:space="preserve">. </w:t>
      </w:r>
      <w:r>
        <w:rPr>
          <w:rFonts w:hint="cs"/>
          <w:rtl/>
        </w:rPr>
        <w:t xml:space="preserve">עם זאת, המינהל היום יכול להסכים לדחות את מועד הפינוי. אותו </w:t>
      </w:r>
      <w:r>
        <w:rPr>
          <w:rtl/>
        </w:rPr>
        <w:t>מ</w:t>
      </w:r>
      <w:r>
        <w:rPr>
          <w:rFonts w:hint="cs"/>
          <w:rtl/>
        </w:rPr>
        <w:t>י</w:t>
      </w:r>
      <w:r>
        <w:rPr>
          <w:rtl/>
        </w:rPr>
        <w:t>נהל</w:t>
      </w:r>
      <w:r>
        <w:rPr>
          <w:rFonts w:hint="cs"/>
          <w:rtl/>
        </w:rPr>
        <w:t>,</w:t>
      </w:r>
      <w:r>
        <w:rPr>
          <w:rtl/>
        </w:rPr>
        <w:t xml:space="preserve"> שבדרך כלל אינו רגיש למצוקות בני</w:t>
      </w:r>
      <w:r>
        <w:rPr>
          <w:rFonts w:hint="cs"/>
          <w:rtl/>
        </w:rPr>
        <w:t>-</w:t>
      </w:r>
      <w:r>
        <w:rPr>
          <w:rtl/>
        </w:rPr>
        <w:t>אדם, וידוע כגוף ביורוקרטי במובן הקשה, ודאי שאינו מתייחס לגורלם של בעלי</w:t>
      </w:r>
      <w:r>
        <w:rPr>
          <w:rFonts w:hint="cs"/>
          <w:rtl/>
        </w:rPr>
        <w:t>-</w:t>
      </w:r>
      <w:r>
        <w:rPr>
          <w:rtl/>
        </w:rPr>
        <w:t xml:space="preserve">חיים. </w:t>
      </w:r>
    </w:p>
    <w:p w14:paraId="6961A4BD" w14:textId="77777777" w:rsidR="00000000" w:rsidRDefault="00364BE1">
      <w:pPr>
        <w:pStyle w:val="a0"/>
        <w:rPr>
          <w:rFonts w:hint="cs"/>
          <w:rtl/>
        </w:rPr>
      </w:pPr>
    </w:p>
    <w:p w14:paraId="61F9CD4F" w14:textId="77777777" w:rsidR="00000000" w:rsidRDefault="00364BE1">
      <w:pPr>
        <w:pStyle w:val="a0"/>
        <w:rPr>
          <w:rFonts w:hint="cs"/>
          <w:rtl/>
        </w:rPr>
      </w:pPr>
      <w:r>
        <w:rPr>
          <w:rtl/>
        </w:rPr>
        <w:t>שוחחתי בעניין זה השבוע עם ראש עיריית הרצל</w:t>
      </w:r>
      <w:r>
        <w:rPr>
          <w:rFonts w:hint="cs"/>
          <w:rtl/>
        </w:rPr>
        <w:t>י</w:t>
      </w:r>
      <w:r>
        <w:rPr>
          <w:rtl/>
        </w:rPr>
        <w:t>יה</w:t>
      </w:r>
      <w:r>
        <w:rPr>
          <w:rFonts w:hint="cs"/>
          <w:rtl/>
        </w:rPr>
        <w:t>, הגברת</w:t>
      </w:r>
      <w:r>
        <w:rPr>
          <w:rtl/>
        </w:rPr>
        <w:t xml:space="preserve"> יעל גרמן, המג</w:t>
      </w:r>
      <w:r>
        <w:rPr>
          <w:rtl/>
        </w:rPr>
        <w:t>לה רגישות רבה לסבלם של בעלי</w:t>
      </w:r>
      <w:r>
        <w:rPr>
          <w:rFonts w:hint="cs"/>
          <w:rtl/>
        </w:rPr>
        <w:t>-</w:t>
      </w:r>
      <w:r>
        <w:rPr>
          <w:rtl/>
        </w:rPr>
        <w:t>חיים ו</w:t>
      </w:r>
      <w:r>
        <w:rPr>
          <w:rFonts w:hint="cs"/>
          <w:rtl/>
        </w:rPr>
        <w:t>ל</w:t>
      </w:r>
      <w:r>
        <w:rPr>
          <w:rtl/>
        </w:rPr>
        <w:t>צורך לסייע לעמותה.</w:t>
      </w:r>
      <w:r>
        <w:rPr>
          <w:rFonts w:hint="cs"/>
          <w:rtl/>
        </w:rPr>
        <w:t xml:space="preserve"> המינהל, מסתבר, אינו משיב לפניותיה בעניין הסדרת המקום המיועד בהרצלייה. אני, אגב, אינני ממפלגתה של הגברת גרמן, אבל אני מאוד מוקיר את פועלה. מפלגתי אפילו לא בקואליציה ביחד אתה בהרצלייה, אבל אני תושב העיר, </w:t>
      </w:r>
      <w:r>
        <w:rPr>
          <w:rFonts w:hint="cs"/>
          <w:rtl/>
        </w:rPr>
        <w:t xml:space="preserve">שמאוד מוקיר את ראש העיר ושותף אתה לרצון לסייע לבעלי-חיים. </w:t>
      </w:r>
    </w:p>
    <w:p w14:paraId="47464A0F" w14:textId="77777777" w:rsidR="00000000" w:rsidRDefault="00364BE1">
      <w:pPr>
        <w:pStyle w:val="a0"/>
        <w:rPr>
          <w:rFonts w:hint="cs"/>
          <w:rtl/>
        </w:rPr>
      </w:pPr>
    </w:p>
    <w:p w14:paraId="6E93ECAD" w14:textId="77777777" w:rsidR="00000000" w:rsidRDefault="00364BE1">
      <w:pPr>
        <w:pStyle w:val="a0"/>
        <w:rPr>
          <w:rFonts w:hint="cs"/>
          <w:rtl/>
        </w:rPr>
      </w:pPr>
      <w:r>
        <w:rPr>
          <w:rtl/>
        </w:rPr>
        <w:t>מדובר במתחם של כ</w:t>
      </w:r>
      <w:r>
        <w:rPr>
          <w:rFonts w:hint="cs"/>
          <w:rtl/>
        </w:rPr>
        <w:t>-8</w:t>
      </w:r>
      <w:r>
        <w:rPr>
          <w:rtl/>
        </w:rPr>
        <w:t xml:space="preserve"> דונ</w:t>
      </w:r>
      <w:r>
        <w:rPr>
          <w:rFonts w:hint="cs"/>
          <w:rtl/>
        </w:rPr>
        <w:t>מי</w:t>
      </w:r>
      <w:r>
        <w:rPr>
          <w:rtl/>
        </w:rPr>
        <w:t>ם</w:t>
      </w:r>
      <w:r>
        <w:rPr>
          <w:rFonts w:hint="cs"/>
          <w:rtl/>
        </w:rPr>
        <w:t>,</w:t>
      </w:r>
      <w:r>
        <w:rPr>
          <w:rtl/>
        </w:rPr>
        <w:t xml:space="preserve"> האמור לכלול מרכז הצלה ארצי של העמותה וכן תחנת הסגר עירונית בשטח של כ</w:t>
      </w:r>
      <w:r>
        <w:rPr>
          <w:rFonts w:hint="cs"/>
          <w:rtl/>
        </w:rPr>
        <w:t>-2</w:t>
      </w:r>
      <w:r>
        <w:rPr>
          <w:rtl/>
        </w:rPr>
        <w:t xml:space="preserve"> דונ</w:t>
      </w:r>
      <w:r>
        <w:rPr>
          <w:rFonts w:hint="cs"/>
          <w:rtl/>
        </w:rPr>
        <w:t>מי</w:t>
      </w:r>
      <w:r>
        <w:rPr>
          <w:rtl/>
        </w:rPr>
        <w:t>ם. המרכז אמור לתת מענה למצוקת בעלי</w:t>
      </w:r>
      <w:r>
        <w:rPr>
          <w:rFonts w:hint="cs"/>
          <w:rtl/>
        </w:rPr>
        <w:t>-ה</w:t>
      </w:r>
      <w:r>
        <w:rPr>
          <w:rtl/>
        </w:rPr>
        <w:t xml:space="preserve">חיים </w:t>
      </w:r>
      <w:r>
        <w:rPr>
          <w:rFonts w:hint="cs"/>
          <w:rtl/>
        </w:rPr>
        <w:t>ה</w:t>
      </w:r>
      <w:r>
        <w:rPr>
          <w:rtl/>
        </w:rPr>
        <w:t>משוטטים. חשוב להדגיש: אף שבמרבית הרשויות המקומיות ב</w:t>
      </w:r>
      <w:r>
        <w:rPr>
          <w:rtl/>
        </w:rPr>
        <w:t>ישראל פועלות מחלקות וטרינריות, רובן אינן מסוגלות ואולי גם אינן מעוניינות לטפל בנושא של בעלי</w:t>
      </w:r>
      <w:r>
        <w:rPr>
          <w:rFonts w:hint="cs"/>
          <w:rtl/>
        </w:rPr>
        <w:t>-</w:t>
      </w:r>
      <w:r>
        <w:rPr>
          <w:rtl/>
        </w:rPr>
        <w:t>חיים משוטטים.</w:t>
      </w:r>
    </w:p>
    <w:p w14:paraId="3BEB90C6" w14:textId="77777777" w:rsidR="00000000" w:rsidRDefault="00364BE1">
      <w:pPr>
        <w:pStyle w:val="a0"/>
        <w:rPr>
          <w:rFonts w:hint="cs"/>
          <w:rtl/>
        </w:rPr>
      </w:pPr>
    </w:p>
    <w:p w14:paraId="571DD35F" w14:textId="77777777" w:rsidR="00000000" w:rsidRDefault="00364BE1">
      <w:pPr>
        <w:pStyle w:val="a0"/>
        <w:rPr>
          <w:rFonts w:hint="cs"/>
          <w:rtl/>
        </w:rPr>
      </w:pPr>
      <w:r>
        <w:rPr>
          <w:rtl/>
        </w:rPr>
        <w:t>למרות פעילותה האינטנסיבית של עיריית הרצליה בעניין זה,</w:t>
      </w:r>
      <w:r>
        <w:rPr>
          <w:rFonts w:hint="cs"/>
          <w:rtl/>
        </w:rPr>
        <w:t xml:space="preserve"> </w:t>
      </w:r>
      <w:r>
        <w:rPr>
          <w:rtl/>
        </w:rPr>
        <w:t>הגורמים האחרים אינם משתפים פעולה. על</w:t>
      </w:r>
      <w:r>
        <w:rPr>
          <w:rFonts w:hint="cs"/>
          <w:rtl/>
        </w:rPr>
        <w:t xml:space="preserve"> </w:t>
      </w:r>
      <w:r>
        <w:rPr>
          <w:rtl/>
        </w:rPr>
        <w:t>מנת להגיש בקשה להיתר</w:t>
      </w:r>
      <w:r>
        <w:rPr>
          <w:rFonts w:hint="cs"/>
          <w:rtl/>
        </w:rPr>
        <w:t>,</w:t>
      </w:r>
      <w:r>
        <w:rPr>
          <w:rtl/>
        </w:rPr>
        <w:t xml:space="preserve"> או לחלופין לשימוש חורג בשטח המוצע לב</w:t>
      </w:r>
      <w:r>
        <w:rPr>
          <w:rtl/>
        </w:rPr>
        <w:t>ניית מרכז ההצלה</w:t>
      </w:r>
      <w:r>
        <w:rPr>
          <w:rFonts w:hint="cs"/>
          <w:rtl/>
        </w:rPr>
        <w:t>,</w:t>
      </w:r>
      <w:r>
        <w:rPr>
          <w:rtl/>
        </w:rPr>
        <w:t xml:space="preserve"> יש צורך </w:t>
      </w:r>
      <w:r>
        <w:rPr>
          <w:rFonts w:hint="cs"/>
          <w:rtl/>
        </w:rPr>
        <w:t xml:space="preserve">גם </w:t>
      </w:r>
      <w:r>
        <w:rPr>
          <w:rtl/>
        </w:rPr>
        <w:t>בהסכמת קיבוץ גליל</w:t>
      </w:r>
      <w:r>
        <w:rPr>
          <w:rFonts w:hint="cs"/>
          <w:rtl/>
        </w:rPr>
        <w:t>-</w:t>
      </w:r>
      <w:r>
        <w:rPr>
          <w:rtl/>
        </w:rPr>
        <w:t>ים</w:t>
      </w:r>
      <w:r>
        <w:rPr>
          <w:rFonts w:hint="cs"/>
          <w:rtl/>
        </w:rPr>
        <w:t>,</w:t>
      </w:r>
      <w:r>
        <w:rPr>
          <w:rtl/>
        </w:rPr>
        <w:t xml:space="preserve"> שהוא החוכר של השטח </w:t>
      </w:r>
      <w:r>
        <w:rPr>
          <w:rFonts w:hint="cs"/>
          <w:rtl/>
        </w:rPr>
        <w:t>המיועד</w:t>
      </w:r>
      <w:r>
        <w:rPr>
          <w:rtl/>
        </w:rPr>
        <w:t>. נכון להיום הן המ</w:t>
      </w:r>
      <w:r>
        <w:rPr>
          <w:rFonts w:hint="cs"/>
          <w:rtl/>
        </w:rPr>
        <w:t>י</w:t>
      </w:r>
      <w:r>
        <w:rPr>
          <w:rtl/>
        </w:rPr>
        <w:t xml:space="preserve">נהל והן </w:t>
      </w:r>
      <w:r>
        <w:rPr>
          <w:rFonts w:hint="cs"/>
          <w:rtl/>
        </w:rPr>
        <w:t xml:space="preserve">קיבוץ </w:t>
      </w:r>
      <w:r>
        <w:rPr>
          <w:rtl/>
        </w:rPr>
        <w:t>גליל</w:t>
      </w:r>
      <w:r>
        <w:rPr>
          <w:rFonts w:hint="cs"/>
          <w:rtl/>
        </w:rPr>
        <w:t>-</w:t>
      </w:r>
      <w:r>
        <w:rPr>
          <w:rtl/>
        </w:rPr>
        <w:t>ים אינם נרתמים למאמץ הנדרש על</w:t>
      </w:r>
      <w:r>
        <w:rPr>
          <w:rFonts w:hint="cs"/>
          <w:rtl/>
        </w:rPr>
        <w:t xml:space="preserve"> </w:t>
      </w:r>
      <w:r>
        <w:rPr>
          <w:rtl/>
        </w:rPr>
        <w:t>מנת לקדם את הנושא</w:t>
      </w:r>
      <w:r>
        <w:rPr>
          <w:rFonts w:hint="cs"/>
          <w:rtl/>
        </w:rPr>
        <w:t>.</w:t>
      </w:r>
      <w:r>
        <w:rPr>
          <w:rtl/>
        </w:rPr>
        <w:t xml:space="preserve"> גישתו הצינית של הקיבוץ ממש מפתיעה</w:t>
      </w:r>
      <w:r>
        <w:rPr>
          <w:rFonts w:hint="cs"/>
          <w:rtl/>
        </w:rPr>
        <w:t>,</w:t>
      </w:r>
      <w:r>
        <w:rPr>
          <w:rtl/>
        </w:rPr>
        <w:t xml:space="preserve"> ואני מקווה כי מדובר באי</w:t>
      </w:r>
      <w:r>
        <w:rPr>
          <w:rFonts w:hint="cs"/>
          <w:rtl/>
        </w:rPr>
        <w:t>-</w:t>
      </w:r>
      <w:r>
        <w:rPr>
          <w:rtl/>
        </w:rPr>
        <w:t>הבנה ו</w:t>
      </w:r>
      <w:r>
        <w:rPr>
          <w:rFonts w:hint="cs"/>
          <w:rtl/>
        </w:rPr>
        <w:t xml:space="preserve">כי גם </w:t>
      </w:r>
      <w:r>
        <w:rPr>
          <w:rtl/>
        </w:rPr>
        <w:t xml:space="preserve">הקיבוץ </w:t>
      </w:r>
      <w:r>
        <w:rPr>
          <w:rFonts w:hint="cs"/>
          <w:rtl/>
        </w:rPr>
        <w:t>י</w:t>
      </w:r>
      <w:r>
        <w:rPr>
          <w:rtl/>
        </w:rPr>
        <w:t>ירתם לנושא.</w:t>
      </w:r>
    </w:p>
    <w:p w14:paraId="2E42BC61" w14:textId="77777777" w:rsidR="00000000" w:rsidRDefault="00364BE1">
      <w:pPr>
        <w:pStyle w:val="a0"/>
        <w:rPr>
          <w:rFonts w:hint="cs"/>
          <w:rtl/>
        </w:rPr>
      </w:pPr>
    </w:p>
    <w:p w14:paraId="5141990C" w14:textId="77777777" w:rsidR="00000000" w:rsidRDefault="00364BE1">
      <w:pPr>
        <w:pStyle w:val="a0"/>
        <w:rPr>
          <w:rFonts w:hint="cs"/>
          <w:rtl/>
        </w:rPr>
      </w:pPr>
      <w:r>
        <w:rPr>
          <w:rtl/>
        </w:rPr>
        <w:t>יש</w:t>
      </w:r>
      <w:r>
        <w:rPr>
          <w:rtl/>
        </w:rPr>
        <w:t xml:space="preserve"> לעשות הכ</w:t>
      </w:r>
      <w:r>
        <w:rPr>
          <w:rFonts w:hint="cs"/>
          <w:rtl/>
        </w:rPr>
        <w:t>ו</w:t>
      </w:r>
      <w:r>
        <w:rPr>
          <w:rtl/>
        </w:rPr>
        <w:t>ל למציאת פתרון דחוף</w:t>
      </w:r>
      <w:r>
        <w:rPr>
          <w:rFonts w:hint="cs"/>
          <w:rtl/>
        </w:rPr>
        <w:t>.</w:t>
      </w:r>
      <w:r>
        <w:rPr>
          <w:rtl/>
        </w:rPr>
        <w:t xml:space="preserve"> עלינו להפעיל את השפעתנו על מ</w:t>
      </w:r>
      <w:r>
        <w:rPr>
          <w:rFonts w:hint="cs"/>
          <w:rtl/>
        </w:rPr>
        <w:t>י</w:t>
      </w:r>
      <w:r>
        <w:rPr>
          <w:rtl/>
        </w:rPr>
        <w:t>נהל מקרקעי ישראל ועל קיבוץ גליל</w:t>
      </w:r>
      <w:r>
        <w:rPr>
          <w:rFonts w:hint="cs"/>
          <w:rtl/>
        </w:rPr>
        <w:t>-</w:t>
      </w:r>
      <w:r>
        <w:rPr>
          <w:rtl/>
        </w:rPr>
        <w:t>ים, על</w:t>
      </w:r>
      <w:r>
        <w:rPr>
          <w:rFonts w:hint="cs"/>
          <w:rtl/>
        </w:rPr>
        <w:t xml:space="preserve"> </w:t>
      </w:r>
      <w:r>
        <w:rPr>
          <w:rtl/>
        </w:rPr>
        <w:t>מנת שי</w:t>
      </w:r>
      <w:r>
        <w:rPr>
          <w:rFonts w:hint="cs"/>
          <w:rtl/>
        </w:rPr>
        <w:t>י</w:t>
      </w:r>
      <w:r>
        <w:rPr>
          <w:rtl/>
        </w:rPr>
        <w:t xml:space="preserve">אותו לקדם את הקמת מרכז ההצלה הארצי של </w:t>
      </w:r>
      <w:r>
        <w:rPr>
          <w:rFonts w:hint="cs"/>
          <w:rtl/>
        </w:rPr>
        <w:t>ה</w:t>
      </w:r>
      <w:r>
        <w:rPr>
          <w:rtl/>
        </w:rPr>
        <w:t>עמות</w:t>
      </w:r>
      <w:r>
        <w:rPr>
          <w:rFonts w:hint="cs"/>
          <w:rtl/>
        </w:rPr>
        <w:t>ה</w:t>
      </w:r>
      <w:r>
        <w:rPr>
          <w:rtl/>
        </w:rPr>
        <w:t xml:space="preserve"> </w:t>
      </w:r>
      <w:r>
        <w:rPr>
          <w:rFonts w:hint="cs"/>
          <w:rtl/>
        </w:rPr>
        <w:t>"</w:t>
      </w:r>
      <w:r>
        <w:rPr>
          <w:rtl/>
        </w:rPr>
        <w:t>תנו לחיות לחיות</w:t>
      </w:r>
      <w:r>
        <w:rPr>
          <w:rFonts w:hint="cs"/>
          <w:rtl/>
        </w:rPr>
        <w:t>"</w:t>
      </w:r>
      <w:r>
        <w:rPr>
          <w:rtl/>
        </w:rPr>
        <w:t>.</w:t>
      </w:r>
      <w:r>
        <w:rPr>
          <w:rFonts w:hint="cs"/>
          <w:rtl/>
        </w:rPr>
        <w:t xml:space="preserve"> מן הראוי שמליאת הכנסת תקיים דיון בנושא חשוב זה, ויחדיו נגיע לפתרון. תודה רבה. </w:t>
      </w:r>
    </w:p>
    <w:p w14:paraId="5C9949F5" w14:textId="77777777" w:rsidR="00000000" w:rsidRDefault="00364BE1">
      <w:pPr>
        <w:pStyle w:val="a0"/>
        <w:rPr>
          <w:rFonts w:hint="cs"/>
          <w:rtl/>
        </w:rPr>
      </w:pPr>
    </w:p>
    <w:p w14:paraId="7FB72BB8" w14:textId="77777777" w:rsidR="00000000" w:rsidRDefault="00364BE1">
      <w:pPr>
        <w:pStyle w:val="af1"/>
        <w:rPr>
          <w:rtl/>
        </w:rPr>
      </w:pPr>
      <w:r>
        <w:rPr>
          <w:rtl/>
        </w:rPr>
        <w:t xml:space="preserve">היו"ר </w:t>
      </w:r>
      <w:r>
        <w:rPr>
          <w:rtl/>
        </w:rPr>
        <w:t>אתי לבני:</w:t>
      </w:r>
    </w:p>
    <w:p w14:paraId="31152B61" w14:textId="77777777" w:rsidR="00000000" w:rsidRDefault="00364BE1">
      <w:pPr>
        <w:pStyle w:val="a0"/>
        <w:rPr>
          <w:rtl/>
        </w:rPr>
      </w:pPr>
    </w:p>
    <w:p w14:paraId="142DF3B2" w14:textId="77777777" w:rsidR="00000000" w:rsidRDefault="00364BE1">
      <w:pPr>
        <w:pStyle w:val="a0"/>
        <w:rPr>
          <w:rFonts w:hint="cs"/>
          <w:rtl/>
        </w:rPr>
      </w:pPr>
      <w:r>
        <w:rPr>
          <w:rFonts w:hint="cs"/>
          <w:rtl/>
        </w:rPr>
        <w:t>תודה רבה. השר גדעון עזרא משיב. בבקשה.</w:t>
      </w:r>
    </w:p>
    <w:p w14:paraId="41EAA3C5" w14:textId="77777777" w:rsidR="00000000" w:rsidRDefault="00364BE1">
      <w:pPr>
        <w:pStyle w:val="a0"/>
        <w:rPr>
          <w:rFonts w:hint="cs"/>
          <w:rtl/>
        </w:rPr>
      </w:pPr>
    </w:p>
    <w:p w14:paraId="61998791" w14:textId="77777777" w:rsidR="00000000" w:rsidRDefault="00364BE1">
      <w:pPr>
        <w:pStyle w:val="a"/>
        <w:rPr>
          <w:rtl/>
        </w:rPr>
      </w:pPr>
      <w:bookmarkStart w:id="475" w:name="FS000000474T10_03_2004_16_39_30"/>
      <w:bookmarkStart w:id="476" w:name="_Toc71352083"/>
      <w:bookmarkEnd w:id="475"/>
      <w:r>
        <w:rPr>
          <w:rFonts w:hint="eastAsia"/>
          <w:rtl/>
        </w:rPr>
        <w:t>השר</w:t>
      </w:r>
      <w:r>
        <w:rPr>
          <w:rtl/>
        </w:rPr>
        <w:t xml:space="preserve"> גדעון עזרא:</w:t>
      </w:r>
      <w:bookmarkEnd w:id="476"/>
    </w:p>
    <w:p w14:paraId="59F2BF0F" w14:textId="77777777" w:rsidR="00000000" w:rsidRDefault="00364BE1">
      <w:pPr>
        <w:pStyle w:val="a0"/>
        <w:rPr>
          <w:rFonts w:hint="cs"/>
          <w:rtl/>
        </w:rPr>
      </w:pPr>
    </w:p>
    <w:p w14:paraId="5098862E" w14:textId="77777777" w:rsidR="00000000" w:rsidRDefault="00364BE1">
      <w:pPr>
        <w:pStyle w:val="a0"/>
        <w:rPr>
          <w:rFonts w:hint="cs"/>
          <w:rtl/>
        </w:rPr>
      </w:pPr>
      <w:r>
        <w:rPr>
          <w:rFonts w:hint="cs"/>
          <w:rtl/>
        </w:rPr>
        <w:t xml:space="preserve">גברתי היושבת בראש, חברי חברי הכנסת, חבר הכנסת שריד, שמתי לב שיש לך שיטה </w:t>
      </w:r>
      <w:r>
        <w:rPr>
          <w:rtl/>
        </w:rPr>
        <w:t>–</w:t>
      </w:r>
      <w:r>
        <w:rPr>
          <w:rFonts w:hint="cs"/>
          <w:rtl/>
        </w:rPr>
        <w:t xml:space="preserve"> להטיל דופי באנשים, בי בכל אופן. עשית את זה היום, עשית את זה אתמול, עשית את זה לפני שבועיים, שלושה שבועות. כשאתה מדב</w:t>
      </w:r>
      <w:r>
        <w:rPr>
          <w:rFonts w:hint="cs"/>
          <w:rtl/>
        </w:rPr>
        <w:t>ר בנושא טרור אני לא אומר לך</w:t>
      </w:r>
      <w:r>
        <w:rPr>
          <w:rtl/>
        </w:rPr>
        <w:t xml:space="preserve"> </w:t>
      </w:r>
      <w:r>
        <w:rPr>
          <w:rFonts w:hint="cs"/>
          <w:rtl/>
        </w:rPr>
        <w:t>שאתה לא מבין בנושא טרור, ואני גם לא אזכיר לך נאומים חוצבי להבות שלך בבית הזה, למשל, כנגד בניית כביש חוצה-ישראל, שהביא ברכה רבה למדינה הזאת.</w:t>
      </w:r>
    </w:p>
    <w:p w14:paraId="0660637D" w14:textId="77777777" w:rsidR="00000000" w:rsidRDefault="00364BE1">
      <w:pPr>
        <w:pStyle w:val="a0"/>
        <w:rPr>
          <w:rFonts w:hint="cs"/>
          <w:rtl/>
        </w:rPr>
      </w:pPr>
    </w:p>
    <w:p w14:paraId="3AD55E8B" w14:textId="77777777" w:rsidR="00000000" w:rsidRDefault="00364BE1">
      <w:pPr>
        <w:pStyle w:val="af0"/>
        <w:rPr>
          <w:rtl/>
        </w:rPr>
      </w:pPr>
      <w:r>
        <w:rPr>
          <w:rFonts w:hint="eastAsia"/>
          <w:rtl/>
        </w:rPr>
        <w:t>יוסי</w:t>
      </w:r>
      <w:r>
        <w:rPr>
          <w:rtl/>
        </w:rPr>
        <w:t xml:space="preserve"> שריד (מרצ):</w:t>
      </w:r>
    </w:p>
    <w:p w14:paraId="2698D3D0" w14:textId="77777777" w:rsidR="00000000" w:rsidRDefault="00364BE1">
      <w:pPr>
        <w:pStyle w:val="a0"/>
        <w:rPr>
          <w:rFonts w:hint="cs"/>
          <w:rtl/>
        </w:rPr>
      </w:pPr>
    </w:p>
    <w:p w14:paraId="500299D2" w14:textId="77777777" w:rsidR="00000000" w:rsidRDefault="00364BE1">
      <w:pPr>
        <w:pStyle w:val="a0"/>
        <w:rPr>
          <w:rFonts w:hint="cs"/>
          <w:rtl/>
        </w:rPr>
      </w:pPr>
      <w:r>
        <w:rPr>
          <w:rFonts w:hint="cs"/>
          <w:rtl/>
        </w:rPr>
        <w:t>אני עדיין נגד.</w:t>
      </w:r>
    </w:p>
    <w:p w14:paraId="0ED3DD2A" w14:textId="77777777" w:rsidR="00000000" w:rsidRDefault="00364BE1">
      <w:pPr>
        <w:pStyle w:val="a0"/>
        <w:rPr>
          <w:rFonts w:hint="cs"/>
          <w:rtl/>
        </w:rPr>
      </w:pPr>
    </w:p>
    <w:p w14:paraId="70D85FDC" w14:textId="77777777" w:rsidR="00000000" w:rsidRDefault="00364BE1">
      <w:pPr>
        <w:pStyle w:val="-"/>
        <w:rPr>
          <w:rtl/>
        </w:rPr>
      </w:pPr>
      <w:bookmarkStart w:id="477" w:name="FS000000474T10_03_2004_16_40_26C"/>
      <w:bookmarkEnd w:id="477"/>
      <w:r>
        <w:rPr>
          <w:rtl/>
        </w:rPr>
        <w:t>השר גדעון עזרא:</w:t>
      </w:r>
    </w:p>
    <w:p w14:paraId="37E25F54" w14:textId="77777777" w:rsidR="00000000" w:rsidRDefault="00364BE1">
      <w:pPr>
        <w:pStyle w:val="a0"/>
        <w:rPr>
          <w:rtl/>
        </w:rPr>
      </w:pPr>
    </w:p>
    <w:p w14:paraId="026FDC48" w14:textId="77777777" w:rsidR="00000000" w:rsidRDefault="00364BE1">
      <w:pPr>
        <w:pStyle w:val="a0"/>
        <w:rPr>
          <w:rFonts w:hint="cs"/>
          <w:rtl/>
        </w:rPr>
      </w:pPr>
      <w:r>
        <w:rPr>
          <w:rFonts w:hint="cs"/>
          <w:rtl/>
        </w:rPr>
        <w:t>זו כנראה שיטה, ואני אתחיל להתרגל לשי</w:t>
      </w:r>
      <w:r>
        <w:rPr>
          <w:rFonts w:hint="cs"/>
          <w:rtl/>
        </w:rPr>
        <w:t>טה הזאת, ואני מוכן לחיות אתה. תדע לך, אתה אולי לא יודע על קשרי עם ראש עיריית הרצלייה בנושאים אחרים. אתה לא יודע הכול. תאמין לי שאתה לא יודע הכול.</w:t>
      </w:r>
    </w:p>
    <w:p w14:paraId="18626391" w14:textId="77777777" w:rsidR="00000000" w:rsidRDefault="00364BE1">
      <w:pPr>
        <w:pStyle w:val="a0"/>
        <w:rPr>
          <w:rFonts w:hint="cs"/>
          <w:rtl/>
        </w:rPr>
      </w:pPr>
    </w:p>
    <w:p w14:paraId="11926801" w14:textId="77777777" w:rsidR="00000000" w:rsidRDefault="00364BE1">
      <w:pPr>
        <w:pStyle w:val="a0"/>
        <w:rPr>
          <w:rFonts w:hint="cs"/>
          <w:rtl/>
        </w:rPr>
      </w:pPr>
      <w:r>
        <w:rPr>
          <w:rFonts w:hint="cs"/>
          <w:rtl/>
        </w:rPr>
        <w:t>לעצם העניין, יש לי תשובתו של מינהל מקרקעי ישראל. נכון אמר חבר הכנסת אילן שלגי, כאשר הוא תיאר את התביעה בבית-מ</w:t>
      </w:r>
      <w:r>
        <w:rPr>
          <w:rFonts w:hint="cs"/>
          <w:rtl/>
        </w:rPr>
        <w:t xml:space="preserve">שפט השלום ברמלה נגד האגודה החקלאית תלמי-מנשה ונגד העמותה "תנו לחיות לחיות" בגין שימוש שאיננו חקלאי בנחלה, על-פי החוקים של מדינת ישראל. קרי, שימוש במה שהורחב ללא היתר כדין לכלבייה. זה היה ללא רשות ובניגוד לחוזה המשבצת של המושב. היה פסק-דין ב-17 בפברואר, זה </w:t>
      </w:r>
      <w:r>
        <w:rPr>
          <w:rFonts w:hint="cs"/>
          <w:rtl/>
        </w:rPr>
        <w:t>נכון, נשארו עוד 40 או 50 יום, אבל התיק טרם הועבר לביצוע להוצאה לפועל, ובנושא הזה אין לי כל ספק שהמינהל יעשה את המקסימום עד שיימצא פתרון.</w:t>
      </w:r>
    </w:p>
    <w:p w14:paraId="38ACACEE" w14:textId="77777777" w:rsidR="00000000" w:rsidRDefault="00364BE1">
      <w:pPr>
        <w:pStyle w:val="a0"/>
        <w:rPr>
          <w:rFonts w:hint="cs"/>
          <w:rtl/>
        </w:rPr>
      </w:pPr>
    </w:p>
    <w:p w14:paraId="5372F3A3" w14:textId="77777777" w:rsidR="00000000" w:rsidRDefault="00364BE1">
      <w:pPr>
        <w:pStyle w:val="a0"/>
        <w:rPr>
          <w:rFonts w:hint="cs"/>
          <w:rtl/>
        </w:rPr>
      </w:pPr>
      <w:r>
        <w:rPr>
          <w:rFonts w:hint="cs"/>
          <w:rtl/>
        </w:rPr>
        <w:t xml:space="preserve">תדעו לכם דבר אחד, על-פי החוק במדינת ישראל - - </w:t>
      </w:r>
    </w:p>
    <w:p w14:paraId="7BF9917F" w14:textId="77777777" w:rsidR="00000000" w:rsidRDefault="00364BE1">
      <w:pPr>
        <w:pStyle w:val="a0"/>
        <w:rPr>
          <w:rFonts w:hint="cs"/>
          <w:rtl/>
        </w:rPr>
      </w:pPr>
    </w:p>
    <w:p w14:paraId="304FBACF" w14:textId="77777777" w:rsidR="00000000" w:rsidRDefault="00364BE1">
      <w:pPr>
        <w:pStyle w:val="af0"/>
        <w:rPr>
          <w:rtl/>
        </w:rPr>
      </w:pPr>
      <w:r>
        <w:rPr>
          <w:rFonts w:hint="eastAsia"/>
          <w:rtl/>
        </w:rPr>
        <w:t>אילן</w:t>
      </w:r>
      <w:r>
        <w:rPr>
          <w:rtl/>
        </w:rPr>
        <w:t xml:space="preserve"> שלגי (שינוי):</w:t>
      </w:r>
    </w:p>
    <w:p w14:paraId="7DBE72D5" w14:textId="77777777" w:rsidR="00000000" w:rsidRDefault="00364BE1">
      <w:pPr>
        <w:pStyle w:val="a0"/>
        <w:rPr>
          <w:rFonts w:hint="cs"/>
          <w:rtl/>
        </w:rPr>
      </w:pPr>
    </w:p>
    <w:p w14:paraId="0E485B34" w14:textId="77777777" w:rsidR="00000000" w:rsidRDefault="00364BE1">
      <w:pPr>
        <w:pStyle w:val="a0"/>
        <w:rPr>
          <w:rFonts w:hint="cs"/>
          <w:rtl/>
        </w:rPr>
      </w:pPr>
      <w:r>
        <w:rPr>
          <w:rFonts w:hint="cs"/>
          <w:rtl/>
        </w:rPr>
        <w:t>המינהל צריך לעשות את המינימום, כלומר, לא להוציא לפ</w:t>
      </w:r>
      <w:r>
        <w:rPr>
          <w:rFonts w:hint="cs"/>
          <w:rtl/>
        </w:rPr>
        <w:t>ועל.</w:t>
      </w:r>
    </w:p>
    <w:p w14:paraId="08DF9D41" w14:textId="77777777" w:rsidR="00000000" w:rsidRDefault="00364BE1">
      <w:pPr>
        <w:pStyle w:val="a0"/>
        <w:rPr>
          <w:rFonts w:hint="cs"/>
          <w:rtl/>
        </w:rPr>
      </w:pPr>
    </w:p>
    <w:p w14:paraId="05A08568" w14:textId="77777777" w:rsidR="00000000" w:rsidRDefault="00364BE1">
      <w:pPr>
        <w:pStyle w:val="-"/>
        <w:rPr>
          <w:rtl/>
        </w:rPr>
      </w:pPr>
      <w:bookmarkStart w:id="478" w:name="FS000000474T10_03_2004_16_41_58C"/>
      <w:bookmarkEnd w:id="478"/>
      <w:r>
        <w:rPr>
          <w:rtl/>
        </w:rPr>
        <w:t>השר גדעון עזרא:</w:t>
      </w:r>
    </w:p>
    <w:p w14:paraId="7A2AA27F" w14:textId="77777777" w:rsidR="00000000" w:rsidRDefault="00364BE1">
      <w:pPr>
        <w:pStyle w:val="a0"/>
        <w:rPr>
          <w:rtl/>
        </w:rPr>
      </w:pPr>
    </w:p>
    <w:p w14:paraId="50A8D96C" w14:textId="77777777" w:rsidR="00000000" w:rsidRDefault="00364BE1">
      <w:pPr>
        <w:pStyle w:val="a0"/>
        <w:rPr>
          <w:rFonts w:hint="cs"/>
          <w:rtl/>
        </w:rPr>
      </w:pPr>
      <w:r>
        <w:rPr>
          <w:rFonts w:hint="cs"/>
          <w:rtl/>
        </w:rPr>
        <w:t>- - תוקצה לעמותה הנ"ל ולעמותות דומות שעוסקות בטיפול בחיות קרקע בתחום ההפרשות לצורכי ציבור של רשויות מקומיות. מינהל מקרקעי ישראל, על-פי חוק המכרזים, מחויב במכרז לאחר תכנון, ואינו יכול להקצות מגרשים, גם לעמותה מסוג זה, ללא תכנון וללא מ</w:t>
      </w:r>
      <w:r>
        <w:rPr>
          <w:rFonts w:hint="cs"/>
          <w:rtl/>
        </w:rPr>
        <w:t xml:space="preserve">כרז. אבל המינהל מקצה קרקעות לרשויות המקומיות במסגרת חוק התכנון והבנייה (הפרשות לצורכי ציבור), והעירייה יכולה, על-פי נהליה וכלליה, להקצות לעמותה זו או אחרת, מתוך הקרקעות שהוקצו לה, כהפרשות לצורכי ציבור. הקצאות אלה הן בתשלום המקובל למוסדות ציבור, שלא למטרות </w:t>
      </w:r>
      <w:r>
        <w:rPr>
          <w:rFonts w:hint="cs"/>
          <w:rtl/>
        </w:rPr>
        <w:t xml:space="preserve">רווח, ב-2% בחכירה שנתית. </w:t>
      </w:r>
    </w:p>
    <w:p w14:paraId="78A9E4AA" w14:textId="77777777" w:rsidR="00000000" w:rsidRDefault="00364BE1">
      <w:pPr>
        <w:pStyle w:val="a0"/>
        <w:rPr>
          <w:rFonts w:hint="cs"/>
          <w:rtl/>
        </w:rPr>
      </w:pPr>
    </w:p>
    <w:p w14:paraId="28B64532" w14:textId="77777777" w:rsidR="00000000" w:rsidRDefault="00364BE1">
      <w:pPr>
        <w:pStyle w:val="a0"/>
        <w:rPr>
          <w:rFonts w:hint="cs"/>
          <w:rtl/>
        </w:rPr>
      </w:pPr>
      <w:r>
        <w:rPr>
          <w:rFonts w:hint="cs"/>
          <w:rtl/>
        </w:rPr>
        <w:t>הטיפול בנושא העמותה "תנו לחיות לחיות" אינו מעוכב על-ידי מינהל מקרקעי ישראל, אלא על-ידי עיריית הרצלייה. כדי לקדם פתרון למציאת מקום קבע לעמותה, על עיריית הרצלייה לאתר ולהקצות קרקע במסגרת הקרקעות לייעוד ציבורי. לאחר שהעירייה תתכנן ו</w:t>
      </w:r>
      <w:r>
        <w:rPr>
          <w:rFonts w:hint="cs"/>
          <w:rtl/>
        </w:rPr>
        <w:t xml:space="preserve">תקצה, ולאחר שהשטח יקבל את האישורים הדרושים במוסדות התכנון הרלוונטיים, אז ורק אז יגיע הדבר לאישור המינהל, ואני לא יודע על אילו מכתבים אתם מדברים. </w:t>
      </w:r>
    </w:p>
    <w:p w14:paraId="73895751" w14:textId="77777777" w:rsidR="00000000" w:rsidRDefault="00364BE1">
      <w:pPr>
        <w:pStyle w:val="a0"/>
        <w:rPr>
          <w:rFonts w:hint="cs"/>
          <w:rtl/>
        </w:rPr>
      </w:pPr>
    </w:p>
    <w:p w14:paraId="76E7BB8E" w14:textId="77777777" w:rsidR="00000000" w:rsidRDefault="00364BE1">
      <w:pPr>
        <w:pStyle w:val="a0"/>
        <w:rPr>
          <w:rFonts w:hint="cs"/>
          <w:rtl/>
        </w:rPr>
      </w:pPr>
      <w:r>
        <w:rPr>
          <w:rFonts w:hint="cs"/>
          <w:rtl/>
        </w:rPr>
        <w:t>חבר הכנסת שלגי, אתה בטח יודע שיש מעט מקומות קבורה בהרצלייה, וכל הניסיונות לדחוף את ראש עיריית הרצלייה למצוא פ</w:t>
      </w:r>
      <w:r>
        <w:rPr>
          <w:rFonts w:hint="cs"/>
          <w:rtl/>
        </w:rPr>
        <w:t>תרונות חלופיים בזמן עלו בתוהו. כשהגיעו מים עד נפש עלתה האפשרות לבנות מגדל קבורה, שאזרחים התנגדו לו, ובצדק, והנושא הזה ירד, וראש עיריית הרצלייה מצאה פתרון זמני בבית העלמין של הרצלייה. תדעו לכם דבר אחד, הנושא הזה נדחה ונדחה על-ידי ראש עיריית הרצלייה.</w:t>
      </w:r>
    </w:p>
    <w:p w14:paraId="33131D9D" w14:textId="77777777" w:rsidR="00000000" w:rsidRDefault="00364BE1">
      <w:pPr>
        <w:pStyle w:val="a0"/>
        <w:rPr>
          <w:rFonts w:hint="cs"/>
          <w:rtl/>
        </w:rPr>
      </w:pPr>
    </w:p>
    <w:p w14:paraId="7F63E094" w14:textId="77777777" w:rsidR="00000000" w:rsidRDefault="00364BE1">
      <w:pPr>
        <w:pStyle w:val="af0"/>
        <w:rPr>
          <w:rtl/>
        </w:rPr>
      </w:pPr>
      <w:r>
        <w:rPr>
          <w:rFonts w:hint="eastAsia"/>
          <w:rtl/>
        </w:rPr>
        <w:t>אילן</w:t>
      </w:r>
      <w:r>
        <w:rPr>
          <w:rtl/>
        </w:rPr>
        <w:t xml:space="preserve"> ש</w:t>
      </w:r>
      <w:r>
        <w:rPr>
          <w:rtl/>
        </w:rPr>
        <w:t>לגי (שינוי):</w:t>
      </w:r>
    </w:p>
    <w:p w14:paraId="35AB9816" w14:textId="77777777" w:rsidR="00000000" w:rsidRDefault="00364BE1">
      <w:pPr>
        <w:pStyle w:val="a0"/>
        <w:rPr>
          <w:rFonts w:hint="cs"/>
          <w:rtl/>
        </w:rPr>
      </w:pPr>
    </w:p>
    <w:p w14:paraId="12F64376" w14:textId="77777777" w:rsidR="00000000" w:rsidRDefault="00364BE1">
      <w:pPr>
        <w:pStyle w:val="a0"/>
        <w:rPr>
          <w:rFonts w:hint="cs"/>
          <w:rtl/>
        </w:rPr>
      </w:pPr>
      <w:r>
        <w:rPr>
          <w:rFonts w:hint="cs"/>
          <w:rtl/>
        </w:rPr>
        <w:t>תהיה קבורה אזרחית חלופית, נשתחרר שם מה"חברה קדישא".</w:t>
      </w:r>
    </w:p>
    <w:p w14:paraId="0C86B394" w14:textId="77777777" w:rsidR="00000000" w:rsidRDefault="00364BE1">
      <w:pPr>
        <w:pStyle w:val="a0"/>
        <w:rPr>
          <w:rFonts w:hint="cs"/>
          <w:rtl/>
        </w:rPr>
      </w:pPr>
    </w:p>
    <w:p w14:paraId="26A3E09A" w14:textId="77777777" w:rsidR="00000000" w:rsidRDefault="00364BE1">
      <w:pPr>
        <w:pStyle w:val="-"/>
        <w:rPr>
          <w:rtl/>
        </w:rPr>
      </w:pPr>
      <w:bookmarkStart w:id="479" w:name="FS000000474T10_03_2004_16_44_15C"/>
      <w:bookmarkEnd w:id="479"/>
      <w:r>
        <w:rPr>
          <w:rtl/>
        </w:rPr>
        <w:t>השר גדעון עזרא:</w:t>
      </w:r>
    </w:p>
    <w:p w14:paraId="77EC3162" w14:textId="77777777" w:rsidR="00000000" w:rsidRDefault="00364BE1">
      <w:pPr>
        <w:pStyle w:val="a0"/>
        <w:rPr>
          <w:rtl/>
        </w:rPr>
      </w:pPr>
    </w:p>
    <w:p w14:paraId="3B2F7AB5" w14:textId="77777777" w:rsidR="00000000" w:rsidRDefault="00364BE1">
      <w:pPr>
        <w:pStyle w:val="a0"/>
        <w:rPr>
          <w:rFonts w:hint="cs"/>
          <w:rtl/>
        </w:rPr>
      </w:pPr>
      <w:r>
        <w:rPr>
          <w:rFonts w:hint="cs"/>
          <w:rtl/>
        </w:rPr>
        <w:t>יש החלטה שבכל בית-קברות חדש יוקצו 10% של מקומות הקבורה לקבורה חלופית. אני מדבר על בית-הקברות הישן. תדע לך, שעיריית הרצלייה היתה צריכה מזמן לטפל בקבורה בגליל-ים ובכפר-שמריהו</w:t>
      </w:r>
      <w:r>
        <w:rPr>
          <w:rFonts w:hint="cs"/>
          <w:rtl/>
        </w:rPr>
        <w:t xml:space="preserve"> וכדומה, והנושא נדחה ונדחה על-ידי העירייה. הפתרון יכול להימצא על-ידי הגברת גרמן, ראש עיריית הרצלייה, שצריכה למצוא פתרון לעניין הזה ולבקש את האישורים המתאימים, וזה הדבר הטוב ביותר שתעשה.</w:t>
      </w:r>
    </w:p>
    <w:p w14:paraId="27834035" w14:textId="77777777" w:rsidR="00000000" w:rsidRDefault="00364BE1">
      <w:pPr>
        <w:pStyle w:val="af0"/>
        <w:rPr>
          <w:rtl/>
        </w:rPr>
      </w:pPr>
    </w:p>
    <w:p w14:paraId="7142EB8C" w14:textId="77777777" w:rsidR="00000000" w:rsidRDefault="00364BE1">
      <w:pPr>
        <w:pStyle w:val="af0"/>
        <w:rPr>
          <w:rtl/>
        </w:rPr>
      </w:pPr>
      <w:r>
        <w:rPr>
          <w:rFonts w:hint="eastAsia"/>
          <w:rtl/>
        </w:rPr>
        <w:t>יוסי</w:t>
      </w:r>
      <w:r>
        <w:rPr>
          <w:rtl/>
        </w:rPr>
        <w:t xml:space="preserve"> שריד (מרצ):</w:t>
      </w:r>
    </w:p>
    <w:p w14:paraId="2F533FD7" w14:textId="77777777" w:rsidR="00000000" w:rsidRDefault="00364BE1">
      <w:pPr>
        <w:pStyle w:val="a0"/>
        <w:rPr>
          <w:rFonts w:hint="cs"/>
          <w:rtl/>
        </w:rPr>
      </w:pPr>
    </w:p>
    <w:p w14:paraId="27C4D6D3" w14:textId="77777777" w:rsidR="00000000" w:rsidRDefault="00364BE1">
      <w:pPr>
        <w:pStyle w:val="a0"/>
        <w:rPr>
          <w:rFonts w:hint="cs"/>
          <w:rtl/>
        </w:rPr>
      </w:pPr>
      <w:r>
        <w:rPr>
          <w:rFonts w:hint="cs"/>
          <w:rtl/>
        </w:rPr>
        <w:t>היא לא חייבת. זה עולם הפוך. מכל ראשי העיריות יש ראש</w:t>
      </w:r>
      <w:r>
        <w:rPr>
          <w:rFonts w:hint="cs"/>
          <w:rtl/>
        </w:rPr>
        <w:t xml:space="preserve"> עירייה שמוכנה לעשות את זה, ותוקפים אותה. היא לא חייבת שום דבר.</w:t>
      </w:r>
    </w:p>
    <w:p w14:paraId="45722D93" w14:textId="77777777" w:rsidR="00000000" w:rsidRDefault="00364BE1">
      <w:pPr>
        <w:pStyle w:val="a0"/>
        <w:rPr>
          <w:rFonts w:hint="cs"/>
          <w:rtl/>
        </w:rPr>
      </w:pPr>
    </w:p>
    <w:p w14:paraId="484B40D6" w14:textId="77777777" w:rsidR="00000000" w:rsidRDefault="00364BE1">
      <w:pPr>
        <w:pStyle w:val="-"/>
        <w:rPr>
          <w:rtl/>
        </w:rPr>
      </w:pPr>
      <w:bookmarkStart w:id="480" w:name="FS000000474T10_03_2004_16_45_07C"/>
      <w:bookmarkEnd w:id="480"/>
      <w:r>
        <w:rPr>
          <w:rtl/>
        </w:rPr>
        <w:t>השר גדעון עזרא:</w:t>
      </w:r>
    </w:p>
    <w:p w14:paraId="0A0322D1" w14:textId="77777777" w:rsidR="00000000" w:rsidRDefault="00364BE1">
      <w:pPr>
        <w:pStyle w:val="a0"/>
        <w:rPr>
          <w:rtl/>
        </w:rPr>
      </w:pPr>
    </w:p>
    <w:p w14:paraId="355B73EF" w14:textId="77777777" w:rsidR="00000000" w:rsidRDefault="00364BE1">
      <w:pPr>
        <w:pStyle w:val="a0"/>
        <w:rPr>
          <w:rFonts w:hint="cs"/>
          <w:rtl/>
        </w:rPr>
      </w:pPr>
      <w:r>
        <w:rPr>
          <w:rFonts w:hint="cs"/>
          <w:rtl/>
        </w:rPr>
        <w:t>היא מקבלת קרקע מהמינהל לצורכי ציבור, מתוך הקרקע הזאת היא צריכה להפריש לצורך העניין הזה, ולא ללכת בהכרח לגליל-ים.</w:t>
      </w:r>
    </w:p>
    <w:p w14:paraId="107B60A8" w14:textId="77777777" w:rsidR="00000000" w:rsidRDefault="00364BE1">
      <w:pPr>
        <w:pStyle w:val="a0"/>
        <w:rPr>
          <w:rFonts w:hint="cs"/>
          <w:rtl/>
        </w:rPr>
      </w:pPr>
    </w:p>
    <w:p w14:paraId="6837D5C9" w14:textId="77777777" w:rsidR="00000000" w:rsidRDefault="00364BE1">
      <w:pPr>
        <w:pStyle w:val="af0"/>
        <w:rPr>
          <w:rtl/>
        </w:rPr>
      </w:pPr>
      <w:r>
        <w:rPr>
          <w:rFonts w:hint="eastAsia"/>
          <w:rtl/>
        </w:rPr>
        <w:t>יוסי</w:t>
      </w:r>
      <w:r>
        <w:rPr>
          <w:rtl/>
        </w:rPr>
        <w:t xml:space="preserve"> שריד (מרצ):</w:t>
      </w:r>
    </w:p>
    <w:p w14:paraId="4111682C" w14:textId="77777777" w:rsidR="00000000" w:rsidRDefault="00364BE1">
      <w:pPr>
        <w:pStyle w:val="a0"/>
        <w:rPr>
          <w:rFonts w:hint="cs"/>
          <w:rtl/>
        </w:rPr>
      </w:pPr>
    </w:p>
    <w:p w14:paraId="53D625E4" w14:textId="77777777" w:rsidR="00000000" w:rsidRDefault="00364BE1">
      <w:pPr>
        <w:pStyle w:val="a0"/>
        <w:rPr>
          <w:rFonts w:hint="cs"/>
          <w:rtl/>
        </w:rPr>
      </w:pPr>
      <w:r>
        <w:rPr>
          <w:rFonts w:hint="cs"/>
          <w:rtl/>
        </w:rPr>
        <w:t>היא לא צריכה.</w:t>
      </w:r>
    </w:p>
    <w:p w14:paraId="597887B9" w14:textId="77777777" w:rsidR="00000000" w:rsidRDefault="00364BE1">
      <w:pPr>
        <w:pStyle w:val="a0"/>
        <w:rPr>
          <w:rFonts w:hint="cs"/>
          <w:rtl/>
        </w:rPr>
      </w:pPr>
    </w:p>
    <w:p w14:paraId="7FFBB39F" w14:textId="77777777" w:rsidR="00000000" w:rsidRDefault="00364BE1">
      <w:pPr>
        <w:pStyle w:val="-"/>
        <w:rPr>
          <w:rtl/>
        </w:rPr>
      </w:pPr>
      <w:bookmarkStart w:id="481" w:name="FS000000474T10_03_2004_16_45_13C"/>
      <w:bookmarkEnd w:id="481"/>
      <w:r>
        <w:rPr>
          <w:rtl/>
        </w:rPr>
        <w:t>השר גדעון עזרא:</w:t>
      </w:r>
    </w:p>
    <w:p w14:paraId="7626DEC8" w14:textId="77777777" w:rsidR="00000000" w:rsidRDefault="00364BE1">
      <w:pPr>
        <w:pStyle w:val="a0"/>
        <w:rPr>
          <w:rtl/>
        </w:rPr>
      </w:pPr>
    </w:p>
    <w:p w14:paraId="4C3DA0F5" w14:textId="77777777" w:rsidR="00000000" w:rsidRDefault="00364BE1">
      <w:pPr>
        <w:pStyle w:val="a0"/>
        <w:rPr>
          <w:rFonts w:hint="cs"/>
          <w:rtl/>
        </w:rPr>
      </w:pPr>
      <w:r>
        <w:rPr>
          <w:rFonts w:hint="cs"/>
          <w:rtl/>
        </w:rPr>
        <w:t>זה החוק במ</w:t>
      </w:r>
      <w:r>
        <w:rPr>
          <w:rFonts w:hint="cs"/>
          <w:rtl/>
        </w:rPr>
        <w:t>דינה. המינהל נותן לצרכים הללו את האדמות לרשויות המקומיות, והרשויות המקומיות צריכות למצוא את הפתרון. לפי החוקים במדינת ישראל. מה לעשות? המינהל צריך להוציא כל קרקע כזאת לתכנון ולמכרז.</w:t>
      </w:r>
    </w:p>
    <w:p w14:paraId="7354AC0B" w14:textId="77777777" w:rsidR="00000000" w:rsidRDefault="00364BE1">
      <w:pPr>
        <w:pStyle w:val="a0"/>
        <w:rPr>
          <w:rFonts w:hint="cs"/>
          <w:rtl/>
        </w:rPr>
      </w:pPr>
    </w:p>
    <w:p w14:paraId="1259286C" w14:textId="77777777" w:rsidR="00000000" w:rsidRDefault="00364BE1">
      <w:pPr>
        <w:pStyle w:val="af0"/>
        <w:rPr>
          <w:rtl/>
        </w:rPr>
      </w:pPr>
      <w:r>
        <w:rPr>
          <w:rFonts w:hint="eastAsia"/>
          <w:rtl/>
        </w:rPr>
        <w:t>אילן</w:t>
      </w:r>
      <w:r>
        <w:rPr>
          <w:rtl/>
        </w:rPr>
        <w:t xml:space="preserve"> שלגי (שינוי):</w:t>
      </w:r>
    </w:p>
    <w:p w14:paraId="0170659E" w14:textId="77777777" w:rsidR="00000000" w:rsidRDefault="00364BE1">
      <w:pPr>
        <w:pStyle w:val="a0"/>
        <w:rPr>
          <w:rFonts w:hint="cs"/>
          <w:rtl/>
        </w:rPr>
      </w:pPr>
    </w:p>
    <w:p w14:paraId="4FF72295" w14:textId="77777777" w:rsidR="00000000" w:rsidRDefault="00364BE1">
      <w:pPr>
        <w:pStyle w:val="a0"/>
        <w:rPr>
          <w:rFonts w:hint="cs"/>
          <w:rtl/>
        </w:rPr>
      </w:pPr>
      <w:r>
        <w:rPr>
          <w:rFonts w:hint="cs"/>
          <w:rtl/>
        </w:rPr>
        <w:t>גליל-ים הוא החוכר שם.</w:t>
      </w:r>
    </w:p>
    <w:p w14:paraId="56F69335" w14:textId="77777777" w:rsidR="00000000" w:rsidRDefault="00364BE1">
      <w:pPr>
        <w:pStyle w:val="a0"/>
        <w:rPr>
          <w:rFonts w:hint="cs"/>
          <w:rtl/>
        </w:rPr>
      </w:pPr>
    </w:p>
    <w:p w14:paraId="4C7A3ED5" w14:textId="77777777" w:rsidR="00000000" w:rsidRDefault="00364BE1">
      <w:pPr>
        <w:pStyle w:val="-"/>
        <w:rPr>
          <w:rtl/>
        </w:rPr>
      </w:pPr>
      <w:bookmarkStart w:id="482" w:name="FS000000474T10_03_2004_16_45_49C"/>
      <w:bookmarkEnd w:id="482"/>
      <w:r>
        <w:rPr>
          <w:rtl/>
        </w:rPr>
        <w:t>השר גדעון עזרא:</w:t>
      </w:r>
    </w:p>
    <w:p w14:paraId="08C93E69" w14:textId="77777777" w:rsidR="00000000" w:rsidRDefault="00364BE1">
      <w:pPr>
        <w:pStyle w:val="a0"/>
        <w:rPr>
          <w:rtl/>
        </w:rPr>
      </w:pPr>
    </w:p>
    <w:p w14:paraId="2B6BEB22" w14:textId="77777777" w:rsidR="00000000" w:rsidRDefault="00364BE1">
      <w:pPr>
        <w:pStyle w:val="a0"/>
        <w:rPr>
          <w:rFonts w:hint="cs"/>
          <w:rtl/>
        </w:rPr>
      </w:pPr>
      <w:r>
        <w:rPr>
          <w:rFonts w:hint="cs"/>
          <w:rtl/>
        </w:rPr>
        <w:t>דבר אחד אני י</w:t>
      </w:r>
      <w:r>
        <w:rPr>
          <w:rFonts w:hint="cs"/>
          <w:rtl/>
        </w:rPr>
        <w:t>כול להגיד לך, אני אבקש מהמינהל, שאם העירייה תעשה מאמצים בזמן סביר על מנת למצוא פתרון לעניין הזה, שעד אז לא יבולע לשטח שבו נמצאת הכלבייה הזאת. את זה אני יכול לבקש, אני לא בטוח שזה יהיה. אני אבקש אחרי הדיון הזה. תודה.</w:t>
      </w:r>
    </w:p>
    <w:p w14:paraId="6628388A" w14:textId="77777777" w:rsidR="00000000" w:rsidRDefault="00364BE1">
      <w:pPr>
        <w:pStyle w:val="a0"/>
        <w:rPr>
          <w:rFonts w:hint="cs"/>
          <w:rtl/>
        </w:rPr>
      </w:pPr>
    </w:p>
    <w:p w14:paraId="300DE106" w14:textId="77777777" w:rsidR="00000000" w:rsidRDefault="00364BE1">
      <w:pPr>
        <w:pStyle w:val="af1"/>
        <w:rPr>
          <w:rtl/>
        </w:rPr>
      </w:pPr>
      <w:r>
        <w:rPr>
          <w:rtl/>
        </w:rPr>
        <w:t>היו"ר אתי לבני:</w:t>
      </w:r>
    </w:p>
    <w:p w14:paraId="1F7E6352" w14:textId="77777777" w:rsidR="00000000" w:rsidRDefault="00364BE1">
      <w:pPr>
        <w:pStyle w:val="a0"/>
        <w:rPr>
          <w:rtl/>
        </w:rPr>
      </w:pPr>
    </w:p>
    <w:p w14:paraId="4EB506D9" w14:textId="77777777" w:rsidR="00000000" w:rsidRDefault="00364BE1">
      <w:pPr>
        <w:pStyle w:val="a0"/>
        <w:rPr>
          <w:rFonts w:hint="cs"/>
          <w:rtl/>
        </w:rPr>
      </w:pPr>
      <w:r>
        <w:rPr>
          <w:rFonts w:hint="cs"/>
          <w:rtl/>
        </w:rPr>
        <w:t>תודה רבה. מה אדוני מצי</w:t>
      </w:r>
      <w:r>
        <w:rPr>
          <w:rFonts w:hint="cs"/>
          <w:rtl/>
        </w:rPr>
        <w:t>ע?</w:t>
      </w:r>
    </w:p>
    <w:p w14:paraId="11D4864E" w14:textId="77777777" w:rsidR="00000000" w:rsidRDefault="00364BE1">
      <w:pPr>
        <w:pStyle w:val="a0"/>
        <w:rPr>
          <w:rFonts w:hint="cs"/>
          <w:rtl/>
        </w:rPr>
      </w:pPr>
    </w:p>
    <w:p w14:paraId="21311F27" w14:textId="77777777" w:rsidR="00000000" w:rsidRDefault="00364BE1">
      <w:pPr>
        <w:pStyle w:val="-"/>
        <w:rPr>
          <w:rtl/>
        </w:rPr>
      </w:pPr>
      <w:bookmarkStart w:id="483" w:name="FS000000474T10_03_2004_16_46_07C"/>
      <w:bookmarkEnd w:id="483"/>
      <w:r>
        <w:rPr>
          <w:rtl/>
        </w:rPr>
        <w:t>השר גדעון עזרא:</w:t>
      </w:r>
    </w:p>
    <w:p w14:paraId="7484D336" w14:textId="77777777" w:rsidR="00000000" w:rsidRDefault="00364BE1">
      <w:pPr>
        <w:pStyle w:val="a0"/>
        <w:rPr>
          <w:rtl/>
        </w:rPr>
      </w:pPr>
    </w:p>
    <w:p w14:paraId="26A7B9BA" w14:textId="77777777" w:rsidR="00000000" w:rsidRDefault="00364BE1">
      <w:pPr>
        <w:pStyle w:val="a0"/>
        <w:rPr>
          <w:rFonts w:hint="cs"/>
          <w:rtl/>
        </w:rPr>
      </w:pPr>
      <w:r>
        <w:rPr>
          <w:rFonts w:hint="cs"/>
          <w:rtl/>
        </w:rPr>
        <w:t>אני מציע להסתפק בהודעה זאת. אני לא חושב שיש טעם בהעברה לוועדה כלשהי, אלא אם לא יימצא פתרון.</w:t>
      </w:r>
    </w:p>
    <w:p w14:paraId="0B8CD8D5" w14:textId="77777777" w:rsidR="00000000" w:rsidRDefault="00364BE1">
      <w:pPr>
        <w:pStyle w:val="a0"/>
        <w:rPr>
          <w:rFonts w:hint="cs"/>
          <w:rtl/>
        </w:rPr>
      </w:pPr>
    </w:p>
    <w:p w14:paraId="35672910" w14:textId="77777777" w:rsidR="00000000" w:rsidRDefault="00364BE1">
      <w:pPr>
        <w:pStyle w:val="af1"/>
        <w:rPr>
          <w:rtl/>
        </w:rPr>
      </w:pPr>
      <w:r>
        <w:rPr>
          <w:rtl/>
        </w:rPr>
        <w:t>היו"ר אתי לבני:</w:t>
      </w:r>
    </w:p>
    <w:p w14:paraId="519F21CE" w14:textId="77777777" w:rsidR="00000000" w:rsidRDefault="00364BE1">
      <w:pPr>
        <w:pStyle w:val="a0"/>
        <w:rPr>
          <w:rtl/>
        </w:rPr>
      </w:pPr>
    </w:p>
    <w:p w14:paraId="60E0B141" w14:textId="77777777" w:rsidR="00000000" w:rsidRDefault="00364BE1">
      <w:pPr>
        <w:pStyle w:val="a0"/>
        <w:rPr>
          <w:rFonts w:hint="cs"/>
          <w:rtl/>
        </w:rPr>
      </w:pPr>
      <w:r>
        <w:rPr>
          <w:rFonts w:hint="cs"/>
          <w:rtl/>
        </w:rPr>
        <w:t>יש הצעות אחרות, של חבר הכנסת נסים זאב ושל חבר הכנסת איוב קרא.</w:t>
      </w:r>
    </w:p>
    <w:p w14:paraId="26FCE727" w14:textId="77777777" w:rsidR="00000000" w:rsidRDefault="00364BE1">
      <w:pPr>
        <w:pStyle w:val="a0"/>
        <w:rPr>
          <w:rFonts w:hint="cs"/>
          <w:rtl/>
        </w:rPr>
      </w:pPr>
    </w:p>
    <w:p w14:paraId="4F3C8328" w14:textId="77777777" w:rsidR="00000000" w:rsidRDefault="00364BE1">
      <w:pPr>
        <w:pStyle w:val="a0"/>
        <w:rPr>
          <w:rFonts w:hint="cs"/>
          <w:rtl/>
        </w:rPr>
      </w:pPr>
      <w:r>
        <w:rPr>
          <w:rFonts w:hint="cs"/>
          <w:rtl/>
        </w:rPr>
        <w:t>חבר הכנסת אילן שלגי, אתה מסכים להסרת ההצעה מסדר-היום?</w:t>
      </w:r>
    </w:p>
    <w:p w14:paraId="5F807404" w14:textId="77777777" w:rsidR="00000000" w:rsidRDefault="00364BE1">
      <w:pPr>
        <w:pStyle w:val="a0"/>
        <w:rPr>
          <w:rFonts w:hint="cs"/>
          <w:rtl/>
        </w:rPr>
      </w:pPr>
    </w:p>
    <w:p w14:paraId="5DEF992A" w14:textId="77777777" w:rsidR="00000000" w:rsidRDefault="00364BE1">
      <w:pPr>
        <w:pStyle w:val="af0"/>
        <w:rPr>
          <w:rtl/>
        </w:rPr>
      </w:pPr>
      <w:r>
        <w:rPr>
          <w:rFonts w:hint="eastAsia"/>
          <w:rtl/>
        </w:rPr>
        <w:t>אילן</w:t>
      </w:r>
      <w:r>
        <w:rPr>
          <w:rtl/>
        </w:rPr>
        <w:t xml:space="preserve"> של</w:t>
      </w:r>
      <w:r>
        <w:rPr>
          <w:rtl/>
        </w:rPr>
        <w:t>גי (שינוי):</w:t>
      </w:r>
    </w:p>
    <w:p w14:paraId="4BD3C6AF" w14:textId="77777777" w:rsidR="00000000" w:rsidRDefault="00364BE1">
      <w:pPr>
        <w:pStyle w:val="a0"/>
        <w:rPr>
          <w:rFonts w:hint="cs"/>
          <w:rtl/>
        </w:rPr>
      </w:pPr>
    </w:p>
    <w:p w14:paraId="167A0D08" w14:textId="77777777" w:rsidR="00000000" w:rsidRDefault="00364BE1">
      <w:pPr>
        <w:pStyle w:val="a0"/>
        <w:rPr>
          <w:rFonts w:hint="cs"/>
          <w:rtl/>
        </w:rPr>
      </w:pPr>
      <w:r>
        <w:rPr>
          <w:rFonts w:hint="cs"/>
          <w:rtl/>
        </w:rPr>
        <w:t>לא. אני מבקש מליאה. אם עד אז  יימצא פתרון, לא יהיה צורך בזה.</w:t>
      </w:r>
    </w:p>
    <w:p w14:paraId="63529D22" w14:textId="77777777" w:rsidR="00000000" w:rsidRDefault="00364BE1">
      <w:pPr>
        <w:pStyle w:val="a0"/>
        <w:rPr>
          <w:rFonts w:hint="cs"/>
          <w:rtl/>
        </w:rPr>
      </w:pPr>
      <w:bookmarkStart w:id="484" w:name="FS000000490T10_03_2004_16_46_31"/>
      <w:bookmarkEnd w:id="484"/>
    </w:p>
    <w:p w14:paraId="73630826" w14:textId="77777777" w:rsidR="00000000" w:rsidRDefault="00364BE1">
      <w:pPr>
        <w:pStyle w:val="af1"/>
        <w:rPr>
          <w:rtl/>
        </w:rPr>
      </w:pPr>
      <w:r>
        <w:rPr>
          <w:rtl/>
        </w:rPr>
        <w:t>היו"ר אתי לבני:</w:t>
      </w:r>
    </w:p>
    <w:p w14:paraId="393CA21A" w14:textId="77777777" w:rsidR="00000000" w:rsidRDefault="00364BE1">
      <w:pPr>
        <w:pStyle w:val="a0"/>
        <w:rPr>
          <w:rtl/>
        </w:rPr>
      </w:pPr>
    </w:p>
    <w:p w14:paraId="66238281" w14:textId="77777777" w:rsidR="00000000" w:rsidRDefault="00364BE1">
      <w:pPr>
        <w:pStyle w:val="a0"/>
        <w:rPr>
          <w:rFonts w:hint="cs"/>
          <w:rtl/>
        </w:rPr>
      </w:pPr>
      <w:r>
        <w:rPr>
          <w:rFonts w:hint="cs"/>
          <w:rtl/>
        </w:rPr>
        <w:t>חבר הכנסת שריד.</w:t>
      </w:r>
    </w:p>
    <w:p w14:paraId="7B527E81" w14:textId="77777777" w:rsidR="00000000" w:rsidRDefault="00364BE1">
      <w:pPr>
        <w:pStyle w:val="a0"/>
        <w:rPr>
          <w:rFonts w:hint="cs"/>
          <w:rtl/>
        </w:rPr>
      </w:pPr>
    </w:p>
    <w:p w14:paraId="26CC0D6E" w14:textId="77777777" w:rsidR="00000000" w:rsidRDefault="00364BE1">
      <w:pPr>
        <w:pStyle w:val="af0"/>
        <w:rPr>
          <w:rtl/>
        </w:rPr>
      </w:pPr>
      <w:r>
        <w:rPr>
          <w:rFonts w:hint="eastAsia"/>
          <w:rtl/>
        </w:rPr>
        <w:t>יוסי</w:t>
      </w:r>
      <w:r>
        <w:rPr>
          <w:rtl/>
        </w:rPr>
        <w:t xml:space="preserve"> שריד (מרצ):</w:t>
      </w:r>
    </w:p>
    <w:p w14:paraId="7D2C0475" w14:textId="77777777" w:rsidR="00000000" w:rsidRDefault="00364BE1">
      <w:pPr>
        <w:pStyle w:val="a0"/>
        <w:rPr>
          <w:rFonts w:hint="cs"/>
          <w:rtl/>
        </w:rPr>
      </w:pPr>
    </w:p>
    <w:p w14:paraId="1CB3F1FE" w14:textId="77777777" w:rsidR="00000000" w:rsidRDefault="00364BE1">
      <w:pPr>
        <w:pStyle w:val="a0"/>
        <w:rPr>
          <w:rFonts w:hint="cs"/>
          <w:rtl/>
        </w:rPr>
      </w:pPr>
      <w:r>
        <w:rPr>
          <w:rFonts w:hint="cs"/>
          <w:rtl/>
        </w:rPr>
        <w:t>אני מציע להעביר לוועדת החינוך של הכנסת, שהיא גם עוסקת על-פי החוק בעניינים הקשורים לבעלי-חיים, ואולי היא תוכל להיות יותר תכליתית.</w:t>
      </w:r>
    </w:p>
    <w:p w14:paraId="3E576FEB" w14:textId="77777777" w:rsidR="00000000" w:rsidRDefault="00364BE1">
      <w:pPr>
        <w:pStyle w:val="a0"/>
        <w:rPr>
          <w:rFonts w:hint="cs"/>
          <w:rtl/>
        </w:rPr>
      </w:pPr>
    </w:p>
    <w:p w14:paraId="3B6D719F" w14:textId="77777777" w:rsidR="00000000" w:rsidRDefault="00364BE1">
      <w:pPr>
        <w:pStyle w:val="af0"/>
        <w:rPr>
          <w:rtl/>
        </w:rPr>
      </w:pPr>
      <w:r>
        <w:rPr>
          <w:rFonts w:hint="eastAsia"/>
          <w:rtl/>
        </w:rPr>
        <w:t>אילן</w:t>
      </w:r>
      <w:r>
        <w:rPr>
          <w:rtl/>
        </w:rPr>
        <w:t xml:space="preserve"> שלגי (שינוי):</w:t>
      </w:r>
    </w:p>
    <w:p w14:paraId="70ACC623" w14:textId="77777777" w:rsidR="00000000" w:rsidRDefault="00364BE1">
      <w:pPr>
        <w:pStyle w:val="a0"/>
        <w:rPr>
          <w:rFonts w:hint="cs"/>
          <w:rtl/>
        </w:rPr>
      </w:pPr>
    </w:p>
    <w:p w14:paraId="2F3A23B4" w14:textId="77777777" w:rsidR="00000000" w:rsidRDefault="00364BE1">
      <w:pPr>
        <w:pStyle w:val="a0"/>
        <w:rPr>
          <w:rFonts w:hint="cs"/>
          <w:rtl/>
        </w:rPr>
      </w:pPr>
      <w:r>
        <w:rPr>
          <w:rFonts w:hint="cs"/>
          <w:rtl/>
        </w:rPr>
        <w:t>אני מסכים להצעתו.</w:t>
      </w:r>
    </w:p>
    <w:p w14:paraId="647874F3" w14:textId="77777777" w:rsidR="00000000" w:rsidRDefault="00364BE1">
      <w:pPr>
        <w:pStyle w:val="a0"/>
        <w:rPr>
          <w:rFonts w:hint="cs"/>
          <w:rtl/>
        </w:rPr>
      </w:pPr>
    </w:p>
    <w:p w14:paraId="7C2B6FD5" w14:textId="77777777" w:rsidR="00000000" w:rsidRDefault="00364BE1">
      <w:pPr>
        <w:pStyle w:val="af1"/>
        <w:rPr>
          <w:rtl/>
        </w:rPr>
      </w:pPr>
      <w:r>
        <w:rPr>
          <w:rtl/>
        </w:rPr>
        <w:t>היו"ר אתי לבני:</w:t>
      </w:r>
    </w:p>
    <w:p w14:paraId="296E2B40" w14:textId="77777777" w:rsidR="00000000" w:rsidRDefault="00364BE1">
      <w:pPr>
        <w:pStyle w:val="a0"/>
        <w:rPr>
          <w:rFonts w:hint="cs"/>
          <w:rtl/>
        </w:rPr>
      </w:pPr>
    </w:p>
    <w:p w14:paraId="027E0D3F" w14:textId="77777777" w:rsidR="00000000" w:rsidRDefault="00364BE1">
      <w:pPr>
        <w:pStyle w:val="a0"/>
        <w:rPr>
          <w:rFonts w:hint="cs"/>
          <w:rtl/>
        </w:rPr>
      </w:pPr>
      <w:r>
        <w:rPr>
          <w:rFonts w:hint="cs"/>
          <w:rtl/>
        </w:rPr>
        <w:t>הצעות אחרות.</w:t>
      </w:r>
    </w:p>
    <w:p w14:paraId="38CED8F1" w14:textId="77777777" w:rsidR="00000000" w:rsidRDefault="00364BE1">
      <w:pPr>
        <w:pStyle w:val="a0"/>
        <w:rPr>
          <w:rFonts w:hint="cs"/>
          <w:rtl/>
        </w:rPr>
      </w:pPr>
    </w:p>
    <w:p w14:paraId="72657216" w14:textId="77777777" w:rsidR="00000000" w:rsidRDefault="00364BE1">
      <w:pPr>
        <w:pStyle w:val="a"/>
        <w:rPr>
          <w:rtl/>
        </w:rPr>
      </w:pPr>
      <w:bookmarkStart w:id="485" w:name="FS000000490T10_03_2004_16_47_23"/>
      <w:bookmarkStart w:id="486" w:name="_Toc71352084"/>
      <w:bookmarkEnd w:id="485"/>
      <w:r>
        <w:rPr>
          <w:rFonts w:hint="eastAsia"/>
          <w:rtl/>
        </w:rPr>
        <w:t>נסים</w:t>
      </w:r>
      <w:r>
        <w:rPr>
          <w:rtl/>
        </w:rPr>
        <w:t xml:space="preserve"> זאב (ש"ס):</w:t>
      </w:r>
      <w:bookmarkEnd w:id="486"/>
    </w:p>
    <w:p w14:paraId="38D6B359" w14:textId="77777777" w:rsidR="00000000" w:rsidRDefault="00364BE1">
      <w:pPr>
        <w:pStyle w:val="a0"/>
        <w:rPr>
          <w:rFonts w:hint="cs"/>
          <w:rtl/>
        </w:rPr>
      </w:pPr>
    </w:p>
    <w:p w14:paraId="1FAB32D4" w14:textId="77777777" w:rsidR="00000000" w:rsidRDefault="00364BE1">
      <w:pPr>
        <w:pStyle w:val="a0"/>
        <w:rPr>
          <w:rFonts w:hint="cs"/>
          <w:rtl/>
        </w:rPr>
      </w:pPr>
      <w:r>
        <w:rPr>
          <w:rFonts w:hint="cs"/>
          <w:rtl/>
        </w:rPr>
        <w:t>גברתי היושבת בראש, שמענו בדיוק את העניין שטוב הכלב החי מהארי המת. נותנים כבוד לכלב יותר מלאריה המת, ונותנים כבוד לכלב יותר מאשר לאדם, ולכן יש בעיה של קבורה בהרצלייה. זו</w:t>
      </w:r>
      <w:r>
        <w:rPr>
          <w:rFonts w:hint="cs"/>
          <w:rtl/>
        </w:rPr>
        <w:t xml:space="preserve"> בעיה כבר שנים. </w:t>
      </w:r>
    </w:p>
    <w:p w14:paraId="05C9AC29" w14:textId="77777777" w:rsidR="00000000" w:rsidRDefault="00364BE1">
      <w:pPr>
        <w:pStyle w:val="a0"/>
        <w:rPr>
          <w:rFonts w:hint="cs"/>
          <w:rtl/>
        </w:rPr>
      </w:pPr>
    </w:p>
    <w:p w14:paraId="24DE5CC4" w14:textId="77777777" w:rsidR="00000000" w:rsidRDefault="00364BE1">
      <w:pPr>
        <w:pStyle w:val="a0"/>
        <w:rPr>
          <w:rFonts w:hint="cs"/>
          <w:rtl/>
        </w:rPr>
      </w:pPr>
      <w:r>
        <w:rPr>
          <w:rFonts w:hint="cs"/>
          <w:rtl/>
        </w:rPr>
        <w:t>מה שקורה היום בנושא הכלבים המשוטטים, זה לא רק העניין שלא נותנים לחיות לחיות, הם לא נותנים לנו לחיות - המעשה המזעזע שהיה לפני שבוע ימים ברמות, שכלב סחב את הילדה בצאתה מהגן לכיוון ביתה, גרר אותה, נשך אותה ופירק לה את העצמות, ועד עכשיו היא ב</w:t>
      </w:r>
      <w:r>
        <w:rPr>
          <w:rFonts w:hint="cs"/>
          <w:rtl/>
        </w:rPr>
        <w:t xml:space="preserve">בית-חולים. הילדה הזאת היא ממשפחת עמר ברמות 06. </w:t>
      </w:r>
    </w:p>
    <w:p w14:paraId="019983B4" w14:textId="77777777" w:rsidR="00000000" w:rsidRDefault="00364BE1">
      <w:pPr>
        <w:pStyle w:val="a0"/>
        <w:rPr>
          <w:rFonts w:hint="cs"/>
          <w:rtl/>
        </w:rPr>
      </w:pPr>
      <w:r>
        <w:rPr>
          <w:rFonts w:hint="cs"/>
          <w:rtl/>
        </w:rPr>
        <w:t xml:space="preserve"> </w:t>
      </w:r>
    </w:p>
    <w:p w14:paraId="795E4237" w14:textId="77777777" w:rsidR="00000000" w:rsidRDefault="00364BE1">
      <w:pPr>
        <w:pStyle w:val="a0"/>
        <w:rPr>
          <w:rFonts w:hint="cs"/>
          <w:rtl/>
        </w:rPr>
      </w:pPr>
      <w:r>
        <w:rPr>
          <w:rFonts w:hint="cs"/>
          <w:rtl/>
        </w:rPr>
        <w:t>מצד אחד, אני בהחלט תומך בהכנסת כל החיות האלה, לרבות סוסים וחמורים ובקר וכל מי שמיותר, לתחום אותו בתוך מסגרת. אני בעד המסגרת. אבל לא יכול להיות שניתן יד להפקרות הזאת ששוררת היום במדינה.</w:t>
      </w:r>
    </w:p>
    <w:p w14:paraId="301F302B" w14:textId="77777777" w:rsidR="00000000" w:rsidRDefault="00364BE1">
      <w:pPr>
        <w:pStyle w:val="a0"/>
        <w:rPr>
          <w:rFonts w:hint="cs"/>
          <w:rtl/>
        </w:rPr>
      </w:pPr>
    </w:p>
    <w:p w14:paraId="3787AE20" w14:textId="77777777" w:rsidR="00000000" w:rsidRDefault="00364BE1">
      <w:pPr>
        <w:pStyle w:val="af1"/>
        <w:rPr>
          <w:rtl/>
        </w:rPr>
      </w:pPr>
      <w:r>
        <w:rPr>
          <w:rtl/>
        </w:rPr>
        <w:t>היו"ר אתי לבני:</w:t>
      </w:r>
    </w:p>
    <w:p w14:paraId="6B2FC68F" w14:textId="77777777" w:rsidR="00000000" w:rsidRDefault="00364BE1">
      <w:pPr>
        <w:pStyle w:val="a0"/>
        <w:rPr>
          <w:rtl/>
        </w:rPr>
      </w:pPr>
    </w:p>
    <w:p w14:paraId="22E139FD" w14:textId="77777777" w:rsidR="00000000" w:rsidRDefault="00364BE1">
      <w:pPr>
        <w:pStyle w:val="a0"/>
        <w:rPr>
          <w:rFonts w:hint="cs"/>
          <w:rtl/>
        </w:rPr>
      </w:pPr>
      <w:r>
        <w:rPr>
          <w:rFonts w:hint="cs"/>
          <w:rtl/>
        </w:rPr>
        <w:t>תוד</w:t>
      </w:r>
      <w:r>
        <w:rPr>
          <w:rFonts w:hint="cs"/>
          <w:rtl/>
        </w:rPr>
        <w:t>ה רבה. חבר הכנסת איוב קרא, בבקשה.</w:t>
      </w:r>
    </w:p>
    <w:p w14:paraId="357A50E3" w14:textId="77777777" w:rsidR="00000000" w:rsidRDefault="00364BE1">
      <w:pPr>
        <w:pStyle w:val="a0"/>
        <w:rPr>
          <w:rFonts w:hint="cs"/>
          <w:rtl/>
        </w:rPr>
      </w:pPr>
    </w:p>
    <w:p w14:paraId="307DF439" w14:textId="77777777" w:rsidR="00000000" w:rsidRDefault="00364BE1">
      <w:pPr>
        <w:pStyle w:val="a"/>
        <w:rPr>
          <w:rtl/>
        </w:rPr>
      </w:pPr>
      <w:bookmarkStart w:id="487" w:name="FS000000475T10_03_2004_16_48_25"/>
      <w:bookmarkStart w:id="488" w:name="_Toc71352085"/>
      <w:bookmarkEnd w:id="487"/>
      <w:r>
        <w:rPr>
          <w:rFonts w:hint="eastAsia"/>
          <w:rtl/>
        </w:rPr>
        <w:t>איוב</w:t>
      </w:r>
      <w:r>
        <w:rPr>
          <w:rtl/>
        </w:rPr>
        <w:t xml:space="preserve"> קרא (הליכוד):</w:t>
      </w:r>
      <w:bookmarkEnd w:id="488"/>
    </w:p>
    <w:p w14:paraId="6B0F0DCA" w14:textId="77777777" w:rsidR="00000000" w:rsidRDefault="00364BE1">
      <w:pPr>
        <w:pStyle w:val="a0"/>
        <w:rPr>
          <w:rFonts w:hint="cs"/>
          <w:rtl/>
        </w:rPr>
      </w:pPr>
    </w:p>
    <w:p w14:paraId="3B90EB7B" w14:textId="77777777" w:rsidR="00000000" w:rsidRDefault="00364BE1">
      <w:pPr>
        <w:pStyle w:val="a0"/>
        <w:rPr>
          <w:rFonts w:hint="cs"/>
          <w:rtl/>
        </w:rPr>
      </w:pPr>
      <w:r>
        <w:rPr>
          <w:rFonts w:hint="cs"/>
          <w:rtl/>
        </w:rPr>
        <w:t xml:space="preserve">גברתי היושבת-ראש, כנסת נכבדה, אני שמח שמועלה פה נושא כל כך חשוב. אני מברך על כך שיש דרישה שהנושא הזה יידון במליאה. </w:t>
      </w:r>
    </w:p>
    <w:p w14:paraId="41A69324" w14:textId="77777777" w:rsidR="00000000" w:rsidRDefault="00364BE1">
      <w:pPr>
        <w:pStyle w:val="a0"/>
        <w:rPr>
          <w:rFonts w:hint="cs"/>
          <w:rtl/>
        </w:rPr>
      </w:pPr>
    </w:p>
    <w:p w14:paraId="2E67B488" w14:textId="77777777" w:rsidR="00000000" w:rsidRDefault="00364BE1">
      <w:pPr>
        <w:pStyle w:val="a0"/>
        <w:rPr>
          <w:rFonts w:hint="cs"/>
          <w:rtl/>
        </w:rPr>
      </w:pPr>
      <w:r>
        <w:rPr>
          <w:rFonts w:hint="cs"/>
          <w:rtl/>
        </w:rPr>
        <w:t xml:space="preserve">הייתי קורא לכל הבית הזה, שלפני שאנחנו מתעסקים עם חיות, שנתעסק עם בני-האדם שמסתובבים </w:t>
      </w:r>
      <w:r>
        <w:rPr>
          <w:rFonts w:hint="cs"/>
          <w:rtl/>
        </w:rPr>
        <w:t>בתוכנו ואין להם אפילו אוכל לגמור את היום. מדובר בחיילי צה"ל שגונבים מזון כדי לכלכל את משפחותיהם. אנחנו עדים למצב שאנשים מחפשים בפחי זבל כדי להביא מזון הביתה. מאוד חשוב לי שהחיות ימשיכו לחיות והעמותות הללו ימשיכו להתקיים, אבל קודם כול צריך לדאוג לבני-האדם ב</w:t>
      </w:r>
      <w:r>
        <w:rPr>
          <w:rFonts w:hint="cs"/>
          <w:rtl/>
        </w:rPr>
        <w:t>מדינת ישראל.</w:t>
      </w:r>
    </w:p>
    <w:p w14:paraId="5B8580D3" w14:textId="77777777" w:rsidR="00000000" w:rsidRDefault="00364BE1">
      <w:pPr>
        <w:pStyle w:val="a0"/>
        <w:ind w:firstLine="0"/>
        <w:rPr>
          <w:rFonts w:hint="cs"/>
          <w:rtl/>
        </w:rPr>
      </w:pPr>
    </w:p>
    <w:p w14:paraId="2BABFA11" w14:textId="77777777" w:rsidR="00000000" w:rsidRDefault="00364BE1">
      <w:pPr>
        <w:pStyle w:val="af1"/>
        <w:rPr>
          <w:rtl/>
        </w:rPr>
      </w:pPr>
      <w:r>
        <w:rPr>
          <w:rtl/>
        </w:rPr>
        <w:t>היו"ר אתי לבני:</w:t>
      </w:r>
    </w:p>
    <w:p w14:paraId="7FA528BA" w14:textId="77777777" w:rsidR="00000000" w:rsidRDefault="00364BE1">
      <w:pPr>
        <w:pStyle w:val="a0"/>
        <w:rPr>
          <w:rtl/>
        </w:rPr>
      </w:pPr>
    </w:p>
    <w:p w14:paraId="7E185D81" w14:textId="77777777" w:rsidR="00000000" w:rsidRDefault="00364BE1">
      <w:pPr>
        <w:pStyle w:val="a0"/>
        <w:rPr>
          <w:rFonts w:hint="cs"/>
          <w:rtl/>
        </w:rPr>
      </w:pPr>
      <w:r>
        <w:rPr>
          <w:rFonts w:hint="cs"/>
          <w:rtl/>
        </w:rPr>
        <w:t xml:space="preserve">תודה רבה. </w:t>
      </w:r>
    </w:p>
    <w:p w14:paraId="07C81A79" w14:textId="77777777" w:rsidR="00000000" w:rsidRDefault="00364BE1">
      <w:pPr>
        <w:pStyle w:val="a0"/>
        <w:rPr>
          <w:rFonts w:hint="cs"/>
          <w:rtl/>
        </w:rPr>
      </w:pPr>
    </w:p>
    <w:p w14:paraId="22AC4A22" w14:textId="77777777" w:rsidR="00000000" w:rsidRDefault="00364BE1">
      <w:pPr>
        <w:pStyle w:val="a0"/>
        <w:rPr>
          <w:rFonts w:hint="cs"/>
          <w:rtl/>
        </w:rPr>
      </w:pPr>
      <w:r>
        <w:rPr>
          <w:rFonts w:hint="cs"/>
          <w:rtl/>
        </w:rPr>
        <w:t xml:space="preserve">אנחנו עוברים להצבעה. בעד </w:t>
      </w:r>
      <w:r>
        <w:rPr>
          <w:rtl/>
        </w:rPr>
        <w:t>–</w:t>
      </w:r>
      <w:r>
        <w:rPr>
          <w:rFonts w:hint="cs"/>
          <w:rtl/>
        </w:rPr>
        <w:t xml:space="preserve"> לוועדה, נגד </w:t>
      </w:r>
      <w:r>
        <w:rPr>
          <w:rtl/>
        </w:rPr>
        <w:t>–</w:t>
      </w:r>
      <w:r>
        <w:rPr>
          <w:rFonts w:hint="cs"/>
          <w:rtl/>
        </w:rPr>
        <w:t xml:space="preserve"> להסיר.</w:t>
      </w:r>
    </w:p>
    <w:p w14:paraId="46A4BA57" w14:textId="77777777" w:rsidR="00000000" w:rsidRDefault="00364BE1">
      <w:pPr>
        <w:pStyle w:val="a0"/>
        <w:rPr>
          <w:rFonts w:hint="cs"/>
          <w:rtl/>
        </w:rPr>
      </w:pPr>
    </w:p>
    <w:p w14:paraId="388D7A17" w14:textId="77777777" w:rsidR="00000000" w:rsidRDefault="00364BE1">
      <w:pPr>
        <w:pStyle w:val="ab"/>
        <w:bidi/>
        <w:rPr>
          <w:rFonts w:hint="cs"/>
          <w:rtl/>
        </w:rPr>
      </w:pPr>
      <w:r>
        <w:rPr>
          <w:rFonts w:hint="cs"/>
          <w:rtl/>
        </w:rPr>
        <w:t>הצבעה מס'  13</w:t>
      </w:r>
    </w:p>
    <w:p w14:paraId="2691A012" w14:textId="77777777" w:rsidR="00000000" w:rsidRDefault="00364BE1">
      <w:pPr>
        <w:pStyle w:val="a0"/>
        <w:jc w:val="center"/>
        <w:rPr>
          <w:rFonts w:hint="cs"/>
          <w:rtl/>
        </w:rPr>
      </w:pPr>
    </w:p>
    <w:p w14:paraId="3BB6929A"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66230365" w14:textId="77777777" w:rsidR="00000000" w:rsidRDefault="00364BE1">
      <w:pPr>
        <w:pStyle w:val="ac"/>
        <w:bidi/>
        <w:rPr>
          <w:rFonts w:hint="cs"/>
          <w:rtl/>
        </w:rPr>
      </w:pPr>
      <w:r>
        <w:rPr>
          <w:rFonts w:hint="cs"/>
          <w:rtl/>
        </w:rPr>
        <w:t>בעד ההצעה שלא לכלול את הנושא בסדר-היום - 7</w:t>
      </w:r>
    </w:p>
    <w:p w14:paraId="684637A5" w14:textId="77777777" w:rsidR="00000000" w:rsidRDefault="00364BE1">
      <w:pPr>
        <w:pStyle w:val="ac"/>
        <w:bidi/>
        <w:rPr>
          <w:rFonts w:hint="cs"/>
          <w:rtl/>
        </w:rPr>
      </w:pPr>
      <w:r>
        <w:rPr>
          <w:rFonts w:hint="cs"/>
          <w:rtl/>
        </w:rPr>
        <w:t xml:space="preserve">נמנעים </w:t>
      </w:r>
      <w:r>
        <w:rPr>
          <w:rtl/>
        </w:rPr>
        <w:t>–</w:t>
      </w:r>
      <w:r>
        <w:rPr>
          <w:rFonts w:hint="cs"/>
          <w:rtl/>
        </w:rPr>
        <w:t xml:space="preserve"> אין</w:t>
      </w:r>
    </w:p>
    <w:p w14:paraId="68D19BBE" w14:textId="77777777" w:rsidR="00000000" w:rsidRDefault="00364BE1">
      <w:pPr>
        <w:pStyle w:val="ad"/>
        <w:bidi/>
        <w:rPr>
          <w:rFonts w:hint="cs"/>
          <w:rtl/>
        </w:rPr>
      </w:pPr>
      <w:r>
        <w:rPr>
          <w:rFonts w:hint="cs"/>
          <w:rtl/>
        </w:rPr>
        <w:t>ההצעה שלא לכלול את הנושא בסדר-היום של הכנסת נתקבלה.</w:t>
      </w:r>
    </w:p>
    <w:p w14:paraId="4C50A9F4" w14:textId="77777777" w:rsidR="00000000" w:rsidRDefault="00364BE1">
      <w:pPr>
        <w:pStyle w:val="a0"/>
        <w:ind w:firstLine="0"/>
        <w:rPr>
          <w:rFonts w:hint="cs"/>
          <w:rtl/>
        </w:rPr>
      </w:pPr>
    </w:p>
    <w:p w14:paraId="4D94DEFD" w14:textId="77777777" w:rsidR="00000000" w:rsidRDefault="00364BE1">
      <w:pPr>
        <w:pStyle w:val="af1"/>
        <w:rPr>
          <w:rtl/>
        </w:rPr>
      </w:pPr>
      <w:r>
        <w:rPr>
          <w:rtl/>
        </w:rPr>
        <w:t>היו</w:t>
      </w:r>
      <w:r>
        <w:rPr>
          <w:rtl/>
        </w:rPr>
        <w:t>"ר אתי לבני:</w:t>
      </w:r>
    </w:p>
    <w:p w14:paraId="633B7895" w14:textId="77777777" w:rsidR="00000000" w:rsidRDefault="00364BE1">
      <w:pPr>
        <w:pStyle w:val="a0"/>
        <w:rPr>
          <w:rtl/>
        </w:rPr>
      </w:pPr>
    </w:p>
    <w:p w14:paraId="7B8DE2D0" w14:textId="77777777" w:rsidR="00000000" w:rsidRDefault="00364BE1">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7. הנושא הוסר מעל סדר-היום.</w:t>
      </w:r>
    </w:p>
    <w:p w14:paraId="0D433AFB" w14:textId="77777777" w:rsidR="00000000" w:rsidRDefault="00364BE1">
      <w:pPr>
        <w:pStyle w:val="a0"/>
        <w:rPr>
          <w:rFonts w:hint="cs"/>
          <w:rtl/>
        </w:rPr>
      </w:pPr>
    </w:p>
    <w:p w14:paraId="673A5492" w14:textId="77777777" w:rsidR="00000000" w:rsidRDefault="00364BE1">
      <w:pPr>
        <w:pStyle w:val="a0"/>
        <w:rPr>
          <w:rFonts w:hint="cs"/>
          <w:rtl/>
        </w:rPr>
      </w:pPr>
    </w:p>
    <w:p w14:paraId="43CB5761" w14:textId="77777777" w:rsidR="00000000" w:rsidRDefault="00364BE1">
      <w:pPr>
        <w:pStyle w:val="a2"/>
        <w:rPr>
          <w:rtl/>
        </w:rPr>
      </w:pPr>
    </w:p>
    <w:p w14:paraId="6AE4051E" w14:textId="77777777" w:rsidR="00000000" w:rsidRDefault="00364BE1">
      <w:pPr>
        <w:pStyle w:val="a2"/>
        <w:rPr>
          <w:rFonts w:hint="cs"/>
          <w:rtl/>
        </w:rPr>
      </w:pPr>
      <w:bookmarkStart w:id="489" w:name="CS23799FI0023799T10_03_2004_17_21_32"/>
      <w:bookmarkStart w:id="490" w:name="_Toc71352086"/>
      <w:bookmarkEnd w:id="489"/>
      <w:r>
        <w:rPr>
          <w:rFonts w:hint="cs"/>
          <w:rtl/>
        </w:rPr>
        <w:t>הצעה לסדר-היום</w:t>
      </w:r>
      <w:bookmarkEnd w:id="490"/>
    </w:p>
    <w:p w14:paraId="48A54AC8" w14:textId="77777777" w:rsidR="00000000" w:rsidRDefault="00364BE1">
      <w:pPr>
        <w:pStyle w:val="a2"/>
        <w:rPr>
          <w:rtl/>
        </w:rPr>
      </w:pPr>
      <w:bookmarkStart w:id="491" w:name="_Toc71352087"/>
      <w:r>
        <w:rPr>
          <w:rtl/>
        </w:rPr>
        <w:t>השפל בענף הבנייה והתשתיות</w:t>
      </w:r>
      <w:bookmarkEnd w:id="491"/>
      <w:r>
        <w:rPr>
          <w:rtl/>
        </w:rPr>
        <w:t xml:space="preserve"> </w:t>
      </w:r>
    </w:p>
    <w:p w14:paraId="0832B04E" w14:textId="77777777" w:rsidR="00000000" w:rsidRDefault="00364BE1">
      <w:pPr>
        <w:pStyle w:val="-0"/>
        <w:rPr>
          <w:rFonts w:hint="cs"/>
          <w:rtl/>
        </w:rPr>
      </w:pPr>
    </w:p>
    <w:p w14:paraId="1BA2450E" w14:textId="77777777" w:rsidR="00000000" w:rsidRDefault="00364BE1">
      <w:pPr>
        <w:pStyle w:val="af1"/>
        <w:rPr>
          <w:rtl/>
        </w:rPr>
      </w:pPr>
      <w:r>
        <w:rPr>
          <w:rtl/>
        </w:rPr>
        <w:t>היו"ר אתי לבני:</w:t>
      </w:r>
    </w:p>
    <w:p w14:paraId="3B3FDDB6" w14:textId="77777777" w:rsidR="00000000" w:rsidRDefault="00364BE1">
      <w:pPr>
        <w:pStyle w:val="a0"/>
        <w:rPr>
          <w:rtl/>
        </w:rPr>
      </w:pPr>
    </w:p>
    <w:p w14:paraId="1C296EBA" w14:textId="77777777" w:rsidR="00000000" w:rsidRDefault="00364BE1">
      <w:pPr>
        <w:pStyle w:val="a0"/>
        <w:rPr>
          <w:rFonts w:hint="cs"/>
          <w:rtl/>
        </w:rPr>
      </w:pPr>
      <w:r>
        <w:rPr>
          <w:rFonts w:hint="cs"/>
          <w:rtl/>
        </w:rPr>
        <w:t>אנחנו עוברים להצעה הבאה לסדר-היום, הצעה רגילה שמספרה 3048, מאת חבר הכנסת דניאל בנלולו: השפל בענף הבנייה והתשתיות. בבקשה, לרשותך עשר דקות</w:t>
      </w:r>
      <w:r>
        <w:rPr>
          <w:rFonts w:hint="cs"/>
          <w:rtl/>
        </w:rPr>
        <w:t>.</w:t>
      </w:r>
    </w:p>
    <w:p w14:paraId="7C89A6B7" w14:textId="77777777" w:rsidR="00000000" w:rsidRDefault="00364BE1">
      <w:pPr>
        <w:pStyle w:val="a0"/>
        <w:ind w:firstLine="0"/>
        <w:rPr>
          <w:rFonts w:hint="cs"/>
          <w:rtl/>
        </w:rPr>
      </w:pPr>
    </w:p>
    <w:p w14:paraId="47CDAFD1" w14:textId="77777777" w:rsidR="00000000" w:rsidRDefault="00364BE1">
      <w:pPr>
        <w:pStyle w:val="a"/>
        <w:rPr>
          <w:rtl/>
        </w:rPr>
      </w:pPr>
      <w:bookmarkStart w:id="492" w:name="FS000001028T10_03_2004_17_22_29"/>
      <w:bookmarkStart w:id="493" w:name="_Toc71352088"/>
      <w:bookmarkEnd w:id="492"/>
      <w:r>
        <w:rPr>
          <w:rFonts w:hint="eastAsia"/>
          <w:rtl/>
        </w:rPr>
        <w:t>דניאל</w:t>
      </w:r>
      <w:r>
        <w:rPr>
          <w:rtl/>
        </w:rPr>
        <w:t xml:space="preserve"> בנלולו (הליכוד):</w:t>
      </w:r>
      <w:bookmarkEnd w:id="493"/>
    </w:p>
    <w:p w14:paraId="38DED026" w14:textId="77777777" w:rsidR="00000000" w:rsidRDefault="00364BE1">
      <w:pPr>
        <w:pStyle w:val="a0"/>
        <w:rPr>
          <w:rFonts w:hint="cs"/>
          <w:rtl/>
        </w:rPr>
      </w:pPr>
    </w:p>
    <w:p w14:paraId="56E418DF" w14:textId="77777777" w:rsidR="00000000" w:rsidRDefault="00364BE1">
      <w:pPr>
        <w:pStyle w:val="a0"/>
        <w:rPr>
          <w:rFonts w:hint="cs"/>
          <w:rtl/>
        </w:rPr>
      </w:pPr>
      <w:r>
        <w:rPr>
          <w:rFonts w:hint="cs"/>
          <w:rtl/>
        </w:rPr>
        <w:t>גברתי היושבת-ראש, אדוני השר, ידידי חברי הכנסת, לשם שינוי, לאחר דיונים רבים שהיו כאן היום, אני עומד להעלות בעיה קשה מאוד שקיימת במדינה שלנו, ואני בטוח שיש עליה קונסנזוס בכל סיעות הבית.</w:t>
      </w:r>
    </w:p>
    <w:p w14:paraId="079AFF67" w14:textId="77777777" w:rsidR="00000000" w:rsidRDefault="00364BE1">
      <w:pPr>
        <w:pStyle w:val="a0"/>
        <w:rPr>
          <w:rFonts w:hint="cs"/>
          <w:rtl/>
        </w:rPr>
      </w:pPr>
    </w:p>
    <w:p w14:paraId="6044C478" w14:textId="77777777" w:rsidR="00000000" w:rsidRDefault="00364BE1">
      <w:pPr>
        <w:pStyle w:val="a0"/>
        <w:rPr>
          <w:rFonts w:hint="cs"/>
          <w:rtl/>
        </w:rPr>
      </w:pPr>
      <w:r>
        <w:rPr>
          <w:rFonts w:hint="cs"/>
          <w:rtl/>
        </w:rPr>
        <w:t>בעבר, באחד מנאומי מעל במה זו, ציינתי את חמשת</w:t>
      </w:r>
      <w:r>
        <w:rPr>
          <w:rFonts w:hint="cs"/>
          <w:rtl/>
        </w:rPr>
        <w:t xml:space="preserve"> המ"מים של זאב ז'בוטינסקי, המדברים על חמישה יסודות בסיסיים שהמדינה מחויבת לדאוג להם לאזרחיה. אחד מהם הוא הדאגה למגורים.</w:t>
      </w:r>
    </w:p>
    <w:p w14:paraId="49321652" w14:textId="77777777" w:rsidR="00000000" w:rsidRDefault="00364BE1">
      <w:pPr>
        <w:pStyle w:val="a0"/>
        <w:rPr>
          <w:rFonts w:hint="cs"/>
          <w:rtl/>
        </w:rPr>
      </w:pPr>
    </w:p>
    <w:p w14:paraId="218F22C1" w14:textId="77777777" w:rsidR="00000000" w:rsidRDefault="00364BE1">
      <w:pPr>
        <w:pStyle w:val="a0"/>
        <w:rPr>
          <w:rFonts w:hint="cs"/>
          <w:rtl/>
        </w:rPr>
      </w:pPr>
      <w:r>
        <w:rPr>
          <w:rFonts w:hint="cs"/>
          <w:rtl/>
        </w:rPr>
        <w:t>במציאות הכלכלית במדינתנו יש אזרחים ותושבים רבים שידם אינה משגת לרכוש דירה. נוצר כאן מעגל קסם: הביקוש לדירות יורד, מחירי הדירות עולים וכ</w:t>
      </w:r>
      <w:r>
        <w:rPr>
          <w:rFonts w:hint="cs"/>
          <w:rtl/>
        </w:rPr>
        <w:t>ך הלאה. יש לכך השפעה גם על שווקים נוספים: קבלנים פושטים את הרגל, אינם משלמים את חובותיהם לספקים וגוררים חובות ופיגורים. אנו, כחברי הכנסת, צריכים לעשות כל שביכולתנו כדי להבריא את הענף.</w:t>
      </w:r>
    </w:p>
    <w:p w14:paraId="0B350D39" w14:textId="77777777" w:rsidR="00000000" w:rsidRDefault="00364BE1">
      <w:pPr>
        <w:pStyle w:val="a0"/>
        <w:rPr>
          <w:rFonts w:hint="cs"/>
          <w:rtl/>
        </w:rPr>
      </w:pPr>
    </w:p>
    <w:p w14:paraId="0D4905A6" w14:textId="77777777" w:rsidR="00000000" w:rsidRDefault="00364BE1">
      <w:pPr>
        <w:pStyle w:val="a0"/>
        <w:rPr>
          <w:rFonts w:hint="cs"/>
          <w:rtl/>
        </w:rPr>
      </w:pPr>
      <w:r>
        <w:rPr>
          <w:rFonts w:hint="cs"/>
          <w:rtl/>
        </w:rPr>
        <w:t xml:space="preserve">חיזוק ענף הבנייה והתשתיות, שנמצא כיום בשפל, יוביל להגברת התחרות וההיצע </w:t>
      </w:r>
      <w:r>
        <w:rPr>
          <w:rFonts w:hint="cs"/>
          <w:rtl/>
        </w:rPr>
        <w:t xml:space="preserve">של הדירות לטובת אזרחי המדינה. לכן ברצוני להעלות היום על סדר-יומה של הכנסת את מצבו של ענף הבנייה. </w:t>
      </w:r>
    </w:p>
    <w:p w14:paraId="456A5EC9" w14:textId="77777777" w:rsidR="00000000" w:rsidRDefault="00364BE1">
      <w:pPr>
        <w:pStyle w:val="a0"/>
        <w:rPr>
          <w:rFonts w:hint="cs"/>
          <w:rtl/>
        </w:rPr>
      </w:pPr>
    </w:p>
    <w:p w14:paraId="1CC328AD" w14:textId="77777777" w:rsidR="00000000" w:rsidRDefault="00364BE1">
      <w:pPr>
        <w:pStyle w:val="a0"/>
        <w:rPr>
          <w:rFonts w:hint="cs"/>
          <w:rtl/>
        </w:rPr>
      </w:pPr>
      <w:r>
        <w:rPr>
          <w:rFonts w:hint="cs"/>
          <w:rtl/>
        </w:rPr>
        <w:t>כן ברצוני לציין, שמתוך הכרה בחשיבות ענף הבנייה והתשתיות בישראל, הקמתי שדולה בנושא, שתרכז את הטיפול בבעיות הייחודיות של הענף, מתוך כוונה לחלץ את הענף מהשפל שב</w:t>
      </w:r>
      <w:r>
        <w:rPr>
          <w:rFonts w:hint="cs"/>
          <w:rtl/>
        </w:rPr>
        <w:t>ו הוא נמצא. אני שמח לבשר לכם, ששמונה חברי כנסת מכל סיעות הבית בחרו להצטרף לשדולה, ואני מנצל את הבמה הזאת כדי להודות להם.</w:t>
      </w:r>
    </w:p>
    <w:p w14:paraId="05FC3EA8" w14:textId="77777777" w:rsidR="00000000" w:rsidRDefault="00364BE1">
      <w:pPr>
        <w:pStyle w:val="a0"/>
        <w:rPr>
          <w:rFonts w:hint="cs"/>
          <w:rtl/>
        </w:rPr>
      </w:pPr>
    </w:p>
    <w:p w14:paraId="38FC6349" w14:textId="77777777" w:rsidR="00000000" w:rsidRDefault="00364BE1">
      <w:pPr>
        <w:pStyle w:val="a0"/>
        <w:rPr>
          <w:rFonts w:hint="cs"/>
          <w:rtl/>
        </w:rPr>
      </w:pPr>
      <w:r>
        <w:rPr>
          <w:rFonts w:hint="cs"/>
          <w:rtl/>
        </w:rPr>
        <w:t>כפי שאתם בוודאי יודעים, ענף הבנייה נמצא, זו השנה השביעית, במיתון הולך ומחריף. השנה הגיעה הירידה בהתחלות הבנייה לשפל הנמוך ביותר. אדוני</w:t>
      </w:r>
      <w:r>
        <w:rPr>
          <w:rFonts w:hint="cs"/>
          <w:rtl/>
        </w:rPr>
        <w:t xml:space="preserve"> שר השיכון, בשנת 2003 היו 27,500 התחלות בנייה בלבד, לעומת בין 40,000 ל-45,000 התחלות בנייה בשנים הקודמות. מלאי הדירות החדשות אוזל. המלאי מספיק כיום ל-11 חודשים ועומד על 12,000 יחידות דיור. גם תקציבי הפיתוח והיקף ההשקעות בנדל"ן בירידה. הענף מפרנס 300,000 מש</w:t>
      </w:r>
      <w:r>
        <w:rPr>
          <w:rFonts w:hint="cs"/>
          <w:rtl/>
        </w:rPr>
        <w:t>פחות ישראליות במדינת ישראל, הן באופן ישיר והן בתעשיות הבנייה.</w:t>
      </w:r>
    </w:p>
    <w:p w14:paraId="4579C076" w14:textId="77777777" w:rsidR="00000000" w:rsidRDefault="00364BE1">
      <w:pPr>
        <w:pStyle w:val="a0"/>
        <w:rPr>
          <w:rFonts w:hint="cs"/>
          <w:rtl/>
        </w:rPr>
      </w:pPr>
    </w:p>
    <w:p w14:paraId="6AD939A5" w14:textId="77777777" w:rsidR="00000000" w:rsidRDefault="00364BE1">
      <w:pPr>
        <w:pStyle w:val="a0"/>
        <w:rPr>
          <w:rFonts w:hint="cs"/>
          <w:rtl/>
        </w:rPr>
      </w:pPr>
      <w:r>
        <w:rPr>
          <w:rFonts w:hint="cs"/>
          <w:rtl/>
        </w:rPr>
        <w:t>יש כמה סיבות עיקריות למצב. בראש ובראשונה - המציאות הכלכלית-הביטחונית של מדינתנו. מדינת ישראל עברה, ועדיין עוברת, תקופה לא קלה, הן במישור הכלכלי והן במישור הביטחוני. אולם, כבר כעת ניתן לראות סימ</w:t>
      </w:r>
      <w:r>
        <w:rPr>
          <w:rFonts w:hint="cs"/>
          <w:rtl/>
        </w:rPr>
        <w:t>נים ראשונים של התאוששות, שנובעים מהמדיניות הכלכלית של הממשלה. ביטול המענקים לזכאי משרד השיכון במאי 2003 גרם לעצירה מוחלטת של מכירת הדירות, בעיקר באזורי הפריפריה. קיים מחסור חמור בעובדים מקצועיים. ייקור תשתיות הבנייה - אדוני שר השיכון, הברזל עלה ב-100% והמל</w:t>
      </w:r>
      <w:r>
        <w:rPr>
          <w:rFonts w:hint="cs"/>
          <w:rtl/>
        </w:rPr>
        <w:t>ט - ב-30% בשנה זו, ועוד. אומנם הסיבות למצב הן רבות, אך השאלה היא לא למה, אלא מה עושים בנדון.</w:t>
      </w:r>
    </w:p>
    <w:p w14:paraId="2A85536C" w14:textId="77777777" w:rsidR="00000000" w:rsidRDefault="00364BE1">
      <w:pPr>
        <w:pStyle w:val="a0"/>
        <w:rPr>
          <w:rFonts w:hint="cs"/>
          <w:rtl/>
        </w:rPr>
      </w:pPr>
    </w:p>
    <w:p w14:paraId="57DE200A" w14:textId="77777777" w:rsidR="00000000" w:rsidRDefault="00364BE1">
      <w:pPr>
        <w:pStyle w:val="a0"/>
        <w:rPr>
          <w:rFonts w:hint="cs"/>
          <w:rtl/>
        </w:rPr>
      </w:pPr>
      <w:r>
        <w:rPr>
          <w:rFonts w:hint="cs"/>
          <w:rtl/>
        </w:rPr>
        <w:t>אני אומר לכם חד-משמעית: יש מה לעשות. לאחר בחינת הנושא עם גורמים רבים ומוסמכים גיבשתי כמה המלצות עיקריות בנדון: 1. עידוד בנייה למגורים באמצעות מענקים, הקלות במס וכ</w:t>
      </w:r>
      <w:r>
        <w:rPr>
          <w:rFonts w:hint="cs"/>
          <w:rtl/>
        </w:rPr>
        <w:t xml:space="preserve">לים נוספים, וזאת כדי להגדיל את הביקוש לדירות מגורים. רק היום קראנו בעיתון כי משרד האוצר שוקל להאריך חלק ממרכיבי הרפורמה במיסוי על הנדל"ן. כולי תקווה שזה אכן ייושם. </w:t>
      </w:r>
    </w:p>
    <w:p w14:paraId="7F7FF63F" w14:textId="77777777" w:rsidR="00000000" w:rsidRDefault="00364BE1">
      <w:pPr>
        <w:pStyle w:val="a0"/>
        <w:rPr>
          <w:rFonts w:hint="cs"/>
          <w:rtl/>
        </w:rPr>
      </w:pPr>
    </w:p>
    <w:p w14:paraId="6B16CE30" w14:textId="77777777" w:rsidR="00000000" w:rsidRDefault="00364BE1">
      <w:pPr>
        <w:pStyle w:val="a0"/>
        <w:rPr>
          <w:rFonts w:hint="cs"/>
          <w:rtl/>
        </w:rPr>
      </w:pPr>
      <w:r>
        <w:rPr>
          <w:rFonts w:hint="cs"/>
          <w:rtl/>
        </w:rPr>
        <w:t>2. עידוד ישראלים. עלינו לעשות הכול כדי שהישראלים יחזרו לעבוד בענף במקום העובדים הזרים. אני</w:t>
      </w:r>
      <w:r>
        <w:rPr>
          <w:rFonts w:hint="cs"/>
          <w:rtl/>
        </w:rPr>
        <w:t xml:space="preserve"> לא מתכוון בבת-אחת, אלא לתהליך אטי ומתוכנן, שבו יוחלפו העובדים הזרים באופן הדרגתי בעובדים ישראלים, וזאת על-ידי הפניית דמי האבטלה להכשרת ישראלים לעבוד בבנייה ובתעשייה. </w:t>
      </w:r>
    </w:p>
    <w:p w14:paraId="64F0F8A7" w14:textId="77777777" w:rsidR="00000000" w:rsidRDefault="00364BE1">
      <w:pPr>
        <w:pStyle w:val="a0"/>
        <w:rPr>
          <w:rFonts w:hint="cs"/>
          <w:rtl/>
        </w:rPr>
      </w:pPr>
    </w:p>
    <w:p w14:paraId="0B800A32" w14:textId="77777777" w:rsidR="00000000" w:rsidRDefault="00364BE1">
      <w:pPr>
        <w:pStyle w:val="a0"/>
        <w:rPr>
          <w:rFonts w:hint="cs"/>
          <w:rtl/>
        </w:rPr>
      </w:pPr>
      <w:r>
        <w:rPr>
          <w:rFonts w:hint="cs"/>
          <w:rtl/>
        </w:rPr>
        <w:t>בהזדמנות זו ברצוני לציין את הרעיון שאני חוזר ואומר מעל כל במה אפשרית, ואני פונה אליך, א</w:t>
      </w:r>
      <w:r>
        <w:rPr>
          <w:rFonts w:hint="cs"/>
          <w:rtl/>
        </w:rPr>
        <w:t>דוני שר השיכון, לאחר שאמרתי זאת כמה פעמים גם לשר האוצר: היום מקבלים דמי אבטלה המון מובטלים בארץ. אני חושב שעלינו לבקש מאותם מובטלים שירכשו הכשרה מקצועית ספציפית לענף הבנייה, בתשתיות, בתעשייה, ואם הם יעבדו במקצוע, הם יהיו זכאים גם לדמי אבטלה. אני מקווה מאוד</w:t>
      </w:r>
      <w:r>
        <w:rPr>
          <w:rFonts w:hint="cs"/>
          <w:rtl/>
        </w:rPr>
        <w:t xml:space="preserve"> שגם אתה תמסור את המסר הזה בשולחן הממשלה, ואני חושב שזה מה שיוכל להפחית את מספר העובדים הזרים ולהגדיל את מספר העובדים הישראלים שיבואו לעבוד בענף, ואולי נחזור למה שפעם היה, כאשר גם אני עבדתי בילדותי בענף הבנייה.</w:t>
      </w:r>
    </w:p>
    <w:p w14:paraId="4A13C661" w14:textId="77777777" w:rsidR="00000000" w:rsidRDefault="00364BE1">
      <w:pPr>
        <w:pStyle w:val="a0"/>
        <w:rPr>
          <w:rFonts w:hint="cs"/>
          <w:rtl/>
        </w:rPr>
      </w:pPr>
    </w:p>
    <w:p w14:paraId="73AE4323" w14:textId="77777777" w:rsidR="00000000" w:rsidRDefault="00364BE1">
      <w:pPr>
        <w:pStyle w:val="a0"/>
        <w:rPr>
          <w:rFonts w:hint="cs"/>
          <w:rtl/>
        </w:rPr>
      </w:pPr>
      <w:r>
        <w:rPr>
          <w:rFonts w:hint="cs"/>
          <w:rtl/>
        </w:rPr>
        <w:t>3. הגדלת תקציבי התשתיות היא המלצה נוספת. כיד</w:t>
      </w:r>
      <w:r>
        <w:rPr>
          <w:rFonts w:hint="cs"/>
          <w:rtl/>
        </w:rPr>
        <w:t>וע, זהו אחד הגורמים שמעודדים צמיחה, תוך שימוש בשוק הפרטי במסגרת פרויקטים יזמיים.</w:t>
      </w:r>
    </w:p>
    <w:p w14:paraId="7F5295FD" w14:textId="77777777" w:rsidR="00000000" w:rsidRDefault="00364BE1">
      <w:pPr>
        <w:pStyle w:val="a0"/>
        <w:rPr>
          <w:rFonts w:hint="cs"/>
          <w:rtl/>
        </w:rPr>
      </w:pPr>
    </w:p>
    <w:p w14:paraId="1E5109EA" w14:textId="77777777" w:rsidR="00000000" w:rsidRDefault="00364BE1">
      <w:pPr>
        <w:pStyle w:val="a0"/>
        <w:rPr>
          <w:rFonts w:hint="cs"/>
          <w:rtl/>
        </w:rPr>
      </w:pPr>
      <w:r>
        <w:rPr>
          <w:rFonts w:hint="cs"/>
          <w:rtl/>
        </w:rPr>
        <w:t xml:space="preserve">כולי תקווה שבעזרת חברי חברי הכנסת אצליח לסייע להוצאת הענף מהמשבר ולקידום הכלכלה ואיכות החיים של כולנו. אדוני השר, אני מבקש שגם אתה, ואני יודע שנושא השיכון והבנייה קרוב ללבך, </w:t>
      </w:r>
      <w:r>
        <w:rPr>
          <w:rFonts w:hint="cs"/>
          <w:rtl/>
        </w:rPr>
        <w:t xml:space="preserve">אני עומד לרשותך ביחד עם כמה חברי כנסת מכל סיעות הבית, שמעוניינים לעשות הכול כדי להחזיר את הכבוד והתפארת לענף הבנייה והתשתיות במדינת ישראל. </w:t>
      </w:r>
    </w:p>
    <w:p w14:paraId="25F62B5A" w14:textId="77777777" w:rsidR="00000000" w:rsidRDefault="00364BE1">
      <w:pPr>
        <w:pStyle w:val="a0"/>
        <w:rPr>
          <w:rFonts w:hint="cs"/>
          <w:rtl/>
        </w:rPr>
      </w:pPr>
    </w:p>
    <w:p w14:paraId="6FE9F143" w14:textId="77777777" w:rsidR="00000000" w:rsidRDefault="00364BE1">
      <w:pPr>
        <w:pStyle w:val="a0"/>
        <w:rPr>
          <w:rFonts w:hint="cs"/>
          <w:rtl/>
        </w:rPr>
      </w:pPr>
      <w:r>
        <w:rPr>
          <w:rFonts w:hint="cs"/>
          <w:rtl/>
        </w:rPr>
        <w:t xml:space="preserve">אבקש להעביר את הנושא לוועדת הכספים. תודה רבה. </w:t>
      </w:r>
    </w:p>
    <w:p w14:paraId="7CD981CF" w14:textId="77777777" w:rsidR="00000000" w:rsidRDefault="00364BE1">
      <w:pPr>
        <w:pStyle w:val="af0"/>
        <w:rPr>
          <w:rtl/>
        </w:rPr>
      </w:pPr>
    </w:p>
    <w:p w14:paraId="3F55E6BF" w14:textId="77777777" w:rsidR="00000000" w:rsidRDefault="00364BE1">
      <w:pPr>
        <w:pStyle w:val="af0"/>
        <w:rPr>
          <w:rtl/>
        </w:rPr>
      </w:pPr>
      <w:r>
        <w:rPr>
          <w:rFonts w:hint="eastAsia"/>
          <w:rtl/>
        </w:rPr>
        <w:t>דוד</w:t>
      </w:r>
      <w:r>
        <w:rPr>
          <w:rtl/>
        </w:rPr>
        <w:t xml:space="preserve"> טל (עם אחד):</w:t>
      </w:r>
    </w:p>
    <w:p w14:paraId="5D8213AA" w14:textId="77777777" w:rsidR="00000000" w:rsidRDefault="00364BE1">
      <w:pPr>
        <w:pStyle w:val="a0"/>
        <w:rPr>
          <w:rFonts w:hint="cs"/>
          <w:rtl/>
        </w:rPr>
      </w:pPr>
    </w:p>
    <w:p w14:paraId="62393846" w14:textId="77777777" w:rsidR="00000000" w:rsidRDefault="00364BE1">
      <w:pPr>
        <w:pStyle w:val="a0"/>
        <w:rPr>
          <w:rFonts w:hint="cs"/>
          <w:rtl/>
        </w:rPr>
      </w:pPr>
      <w:r>
        <w:rPr>
          <w:rFonts w:hint="cs"/>
          <w:rtl/>
        </w:rPr>
        <w:t xml:space="preserve">אתה לא יכול לבקש להעביר לוועדה. אתה יכול רק לבקש </w:t>
      </w:r>
      <w:r>
        <w:rPr>
          <w:rFonts w:hint="cs"/>
          <w:rtl/>
        </w:rPr>
        <w:t xml:space="preserve">דיון במליאה. </w:t>
      </w:r>
    </w:p>
    <w:p w14:paraId="4830B543" w14:textId="77777777" w:rsidR="00000000" w:rsidRDefault="00364BE1">
      <w:pPr>
        <w:pStyle w:val="a0"/>
        <w:rPr>
          <w:rFonts w:hint="cs"/>
          <w:rtl/>
        </w:rPr>
      </w:pPr>
    </w:p>
    <w:p w14:paraId="0FA6B165" w14:textId="77777777" w:rsidR="00000000" w:rsidRDefault="00364BE1">
      <w:pPr>
        <w:pStyle w:val="-"/>
        <w:rPr>
          <w:rtl/>
        </w:rPr>
      </w:pPr>
      <w:bookmarkStart w:id="494" w:name="FS000001028T10_03_2004_17_36_17C"/>
      <w:bookmarkEnd w:id="494"/>
      <w:r>
        <w:rPr>
          <w:rtl/>
        </w:rPr>
        <w:t>דניאל בנלולו (הליכוד):</w:t>
      </w:r>
    </w:p>
    <w:p w14:paraId="08F0324E" w14:textId="77777777" w:rsidR="00000000" w:rsidRDefault="00364BE1">
      <w:pPr>
        <w:pStyle w:val="a0"/>
        <w:rPr>
          <w:rtl/>
        </w:rPr>
      </w:pPr>
    </w:p>
    <w:p w14:paraId="01C6A02C" w14:textId="77777777" w:rsidR="00000000" w:rsidRDefault="00364BE1">
      <w:pPr>
        <w:pStyle w:val="a0"/>
        <w:rPr>
          <w:rFonts w:hint="cs"/>
          <w:rtl/>
        </w:rPr>
      </w:pPr>
      <w:r>
        <w:rPr>
          <w:rFonts w:hint="cs"/>
          <w:rtl/>
        </w:rPr>
        <w:t xml:space="preserve">חבר הכנסת דוד טל, זה בדיוק מה שיש לך </w:t>
      </w:r>
      <w:r>
        <w:rPr>
          <w:rtl/>
        </w:rPr>
        <w:t>–</w:t>
      </w:r>
      <w:r>
        <w:rPr>
          <w:rFonts w:hint="cs"/>
          <w:rtl/>
        </w:rPr>
        <w:t xml:space="preserve"> אתה יותר ותיק ממני, אתה יכול לתקן. מה אתה רוצה שאני אבקש?</w:t>
      </w:r>
    </w:p>
    <w:p w14:paraId="3BFB768D" w14:textId="77777777" w:rsidR="00000000" w:rsidRDefault="00364BE1">
      <w:pPr>
        <w:pStyle w:val="a0"/>
        <w:ind w:firstLine="0"/>
        <w:rPr>
          <w:rFonts w:hint="cs"/>
          <w:rtl/>
        </w:rPr>
      </w:pPr>
    </w:p>
    <w:p w14:paraId="38FFCC67" w14:textId="77777777" w:rsidR="00000000" w:rsidRDefault="00364BE1">
      <w:pPr>
        <w:pStyle w:val="af1"/>
        <w:rPr>
          <w:rtl/>
        </w:rPr>
      </w:pPr>
      <w:r>
        <w:rPr>
          <w:rtl/>
        </w:rPr>
        <w:t>היו"ר אתי לבני:</w:t>
      </w:r>
    </w:p>
    <w:p w14:paraId="48515958" w14:textId="77777777" w:rsidR="00000000" w:rsidRDefault="00364BE1">
      <w:pPr>
        <w:pStyle w:val="a0"/>
        <w:rPr>
          <w:rtl/>
        </w:rPr>
      </w:pPr>
    </w:p>
    <w:p w14:paraId="73DD5B35" w14:textId="77777777" w:rsidR="00000000" w:rsidRDefault="00364BE1">
      <w:pPr>
        <w:pStyle w:val="a0"/>
        <w:rPr>
          <w:rFonts w:hint="cs"/>
          <w:rtl/>
        </w:rPr>
      </w:pPr>
      <w:r>
        <w:rPr>
          <w:rFonts w:hint="cs"/>
          <w:rtl/>
        </w:rPr>
        <w:t xml:space="preserve">אתה לא יכול לבקש כלום. שר הבינוי והשיכון, בבקשה. </w:t>
      </w:r>
    </w:p>
    <w:p w14:paraId="0E010315" w14:textId="77777777" w:rsidR="00000000" w:rsidRDefault="00364BE1">
      <w:pPr>
        <w:pStyle w:val="a0"/>
        <w:ind w:firstLine="0"/>
        <w:rPr>
          <w:rFonts w:hint="cs"/>
          <w:rtl/>
        </w:rPr>
      </w:pPr>
    </w:p>
    <w:p w14:paraId="57DFF5CC" w14:textId="77777777" w:rsidR="00000000" w:rsidRDefault="00364BE1">
      <w:pPr>
        <w:pStyle w:val="a"/>
        <w:rPr>
          <w:rtl/>
        </w:rPr>
      </w:pPr>
      <w:bookmarkStart w:id="495" w:name="FS000000763T10_03_2004_17_36_49"/>
      <w:bookmarkStart w:id="496" w:name="_Toc71352089"/>
      <w:bookmarkEnd w:id="495"/>
      <w:r>
        <w:rPr>
          <w:rFonts w:hint="eastAsia"/>
          <w:rtl/>
        </w:rPr>
        <w:t>שר</w:t>
      </w:r>
      <w:r>
        <w:rPr>
          <w:rtl/>
        </w:rPr>
        <w:t xml:space="preserve"> הבינוי והשיכון אפי איתם:</w:t>
      </w:r>
      <w:bookmarkEnd w:id="496"/>
    </w:p>
    <w:p w14:paraId="45E583A7" w14:textId="77777777" w:rsidR="00000000" w:rsidRDefault="00364BE1">
      <w:pPr>
        <w:pStyle w:val="a0"/>
        <w:rPr>
          <w:rFonts w:hint="cs"/>
          <w:rtl/>
        </w:rPr>
      </w:pPr>
    </w:p>
    <w:p w14:paraId="10F870C4" w14:textId="77777777" w:rsidR="00000000" w:rsidRDefault="00364BE1">
      <w:pPr>
        <w:pStyle w:val="a0"/>
        <w:rPr>
          <w:rFonts w:hint="cs"/>
          <w:rtl/>
        </w:rPr>
      </w:pPr>
      <w:r>
        <w:rPr>
          <w:rFonts w:hint="cs"/>
          <w:rtl/>
        </w:rPr>
        <w:t>גברתי היושבת-ראש, חברי</w:t>
      </w:r>
      <w:r>
        <w:rPr>
          <w:rFonts w:hint="cs"/>
          <w:rtl/>
        </w:rPr>
        <w:t xml:space="preserve"> חברי הכנסת, אכן אין זה סוד שענף הבנייה נמצא במשבר מתמשך זה כשבע שנים, אבל לפני כשנה, אולי קצת יותר, רעדה האדמה, וכשהתבוננו אל הבקיעים שנוצרו </w:t>
      </w:r>
      <w:r>
        <w:rPr>
          <w:rtl/>
        </w:rPr>
        <w:t>–</w:t>
      </w:r>
      <w:r>
        <w:rPr>
          <w:rFonts w:hint="cs"/>
          <w:rtl/>
        </w:rPr>
        <w:t xml:space="preserve"> והכוונה שלי להתמוטטות של אולם השמחות "אולמי ורסאי" </w:t>
      </w:r>
      <w:r>
        <w:rPr>
          <w:rtl/>
        </w:rPr>
        <w:t>–</w:t>
      </w:r>
      <w:r>
        <w:rPr>
          <w:rFonts w:hint="cs"/>
          <w:rtl/>
        </w:rPr>
        <w:t xml:space="preserve"> הבטנו פנימה אל תמונת כאוס, שהיטיבה לבטא אותו ועדת-זיילר בדו</w:t>
      </w:r>
      <w:r>
        <w:rPr>
          <w:rFonts w:hint="cs"/>
          <w:rtl/>
        </w:rPr>
        <w:t xml:space="preserve">ח המיוחד שלה, שבעצם תיאר את המצב הבלתי-אפשרי השורר בענף הבנייה, שבו בעצם משרדים רבים, רשויות רבות, סמכויות רבות, חוברים יחד לפקעת בלתי אפשרית, שהופכת את הפקתו של המוצר היקר ביותר, המורכב ביותר שמפיקה התעשייה בישראל, למבוך כמעט בלתי אפשרי של הוראות סותרות, </w:t>
      </w:r>
      <w:r>
        <w:rPr>
          <w:rFonts w:hint="cs"/>
          <w:rtl/>
        </w:rPr>
        <w:t>של סמכויות צולבות, והתוצאה  ניכרת כרגע, כמובן, בענף כולו.</w:t>
      </w:r>
    </w:p>
    <w:p w14:paraId="260AD38A" w14:textId="77777777" w:rsidR="00000000" w:rsidRDefault="00364BE1">
      <w:pPr>
        <w:pStyle w:val="a0"/>
        <w:ind w:firstLine="0"/>
        <w:rPr>
          <w:rFonts w:hint="cs"/>
          <w:rtl/>
        </w:rPr>
      </w:pPr>
    </w:p>
    <w:p w14:paraId="086221CA" w14:textId="77777777" w:rsidR="00000000" w:rsidRDefault="00364BE1">
      <w:pPr>
        <w:pStyle w:val="a0"/>
        <w:ind w:firstLine="0"/>
        <w:rPr>
          <w:rFonts w:hint="cs"/>
          <w:rtl/>
        </w:rPr>
      </w:pPr>
      <w:r>
        <w:rPr>
          <w:rFonts w:hint="cs"/>
          <w:rtl/>
        </w:rPr>
        <w:tab/>
        <w:t>אם לסקור את המספרים, הרי הדברים, חבר הכנסת בנלולו: אין ספק שאנחנו בשפל של התחלות בנייה. בשנת 2003 היתה ירידה של כ-9% לעומת 2002, ולעומת שנת 2000 היתה ירידה של כ-40% בהתחלות בנייה וירידה של כ-10% ב</w:t>
      </w:r>
      <w:r>
        <w:rPr>
          <w:rFonts w:hint="cs"/>
          <w:rtl/>
        </w:rPr>
        <w:t>מספר העסקאות: 85,000 עסקאות לעומת 95,000 בשנת 2001. יש ירידה מתמשכת במימוש המשכנתאות: מדובר בירידה של כ-15% בנפח מימוש המשכנתאות, וזהו אולי אחד האינדיקטורים החשובים ביותר, ולא אחת משכיחים מאתנו בלהט הקיצוצים שהענף הזה הוא קטר צמיחה וההשקעה בו היא השקעה בצמ</w:t>
      </w:r>
      <w:r>
        <w:rPr>
          <w:rFonts w:hint="cs"/>
          <w:rtl/>
        </w:rPr>
        <w:t xml:space="preserve">יחה. </w:t>
      </w:r>
    </w:p>
    <w:p w14:paraId="37B6EEE4" w14:textId="77777777" w:rsidR="00000000" w:rsidRDefault="00364BE1">
      <w:pPr>
        <w:pStyle w:val="a0"/>
        <w:rPr>
          <w:rFonts w:hint="cs"/>
          <w:rtl/>
        </w:rPr>
      </w:pPr>
    </w:p>
    <w:p w14:paraId="7FF7769E" w14:textId="77777777" w:rsidR="00000000" w:rsidRDefault="00364BE1">
      <w:pPr>
        <w:pStyle w:val="a0"/>
        <w:rPr>
          <w:rFonts w:hint="cs"/>
          <w:rtl/>
        </w:rPr>
      </w:pPr>
      <w:r>
        <w:rPr>
          <w:rFonts w:hint="cs"/>
          <w:rtl/>
        </w:rPr>
        <w:t xml:space="preserve">לפעמים יש מחשבה כאילו זה חלק מאותן העברות של כספים מסוג כספי הרווחה </w:t>
      </w:r>
      <w:r>
        <w:rPr>
          <w:rtl/>
        </w:rPr>
        <w:t>–</w:t>
      </w:r>
      <w:r>
        <w:rPr>
          <w:rFonts w:hint="cs"/>
          <w:rtl/>
        </w:rPr>
        <w:t xml:space="preserve"> שחשובים ככל שיהיו הם אינם כספים שיימצאו או ייראו בצמיחה. אפשר לראות שהענף הזה, שהיה בזמנו כ-14% מהתוצר הלאומי הגולמי של מדינת ישראל, ירד לכ-8.2%. הירידות ממסי נדל"ן וממסים נוספים </w:t>
      </w:r>
      <w:r>
        <w:rPr>
          <w:rFonts w:hint="cs"/>
          <w:rtl/>
        </w:rPr>
        <w:t xml:space="preserve">שקשורים לתעשיית הבנייה מסתכמות בכ-4 מיליארדי ש"ח. </w:t>
      </w:r>
    </w:p>
    <w:p w14:paraId="538E8AC7" w14:textId="77777777" w:rsidR="00000000" w:rsidRDefault="00364BE1">
      <w:pPr>
        <w:pStyle w:val="a0"/>
        <w:rPr>
          <w:rFonts w:hint="cs"/>
          <w:rtl/>
        </w:rPr>
      </w:pPr>
    </w:p>
    <w:p w14:paraId="1E6EC60B" w14:textId="77777777" w:rsidR="00000000" w:rsidRDefault="00364BE1">
      <w:pPr>
        <w:pStyle w:val="a0"/>
        <w:rPr>
          <w:rFonts w:hint="cs"/>
          <w:rtl/>
        </w:rPr>
      </w:pPr>
      <w:r>
        <w:rPr>
          <w:rFonts w:hint="cs"/>
          <w:rtl/>
        </w:rPr>
        <w:t xml:space="preserve">צריך להבין, מצבו של ענף הבנייה הוא לא רק אינדיקטור לעבר, אלא במידה רבה הוא תנאי לסיכויי צמיחת המשק כולו. התעשייה הזאת ותעשיות הלוואי שלה, שמעסיקות ומפרנסות כ-300,000 בתי-אב, היו תמיד במשק הישראלי ובמשקים </w:t>
      </w:r>
      <w:r>
        <w:rPr>
          <w:rFonts w:hint="cs"/>
          <w:rtl/>
        </w:rPr>
        <w:t>העולמיים הקטר היציב, האיתן והלא-מתוחכם, אך המאוד-אמין, שגרר כלכלות ממשברים לתחילתה של צמיחה. דברי כבר נאמרו בממשלה, הם נאמרו בדיון על התקציב והם נאמרו במפגשים חוזרים ונשנים עם משרד האוצר: אם לא תימצא דרך להבטיח את חזרתו של הענף הזה לדרך המלך, ספק גדול אם ת</w:t>
      </w:r>
      <w:r>
        <w:rPr>
          <w:rFonts w:hint="cs"/>
          <w:rtl/>
        </w:rPr>
        <w:t>חזיות הצמיחה הנשענות על ההיי-טק ואולי על כמה דברים נוספים אכן תוכלנה להתממש.</w:t>
      </w:r>
    </w:p>
    <w:p w14:paraId="1AB04DFE" w14:textId="77777777" w:rsidR="00000000" w:rsidRDefault="00364BE1">
      <w:pPr>
        <w:pStyle w:val="a0"/>
        <w:rPr>
          <w:rFonts w:hint="cs"/>
          <w:rtl/>
        </w:rPr>
      </w:pPr>
    </w:p>
    <w:p w14:paraId="78ACD360" w14:textId="77777777" w:rsidR="00000000" w:rsidRDefault="00364BE1">
      <w:pPr>
        <w:pStyle w:val="a0"/>
        <w:rPr>
          <w:rFonts w:hint="cs"/>
          <w:rtl/>
        </w:rPr>
      </w:pPr>
      <w:r>
        <w:rPr>
          <w:rFonts w:hint="cs"/>
          <w:rtl/>
        </w:rPr>
        <w:t xml:space="preserve">אני בהחלט מצטרף לניתוח סיבות המשבר שהוזכרו כאן. אעבור עליהן בקצרה. אני חושב שליד כל אחת מהסיבות הללו צריך לומר מה אנחנו עושים, ואכן אנחנו עושים. </w:t>
      </w:r>
    </w:p>
    <w:p w14:paraId="1935FC5E" w14:textId="77777777" w:rsidR="00000000" w:rsidRDefault="00364BE1">
      <w:pPr>
        <w:pStyle w:val="a0"/>
        <w:rPr>
          <w:rFonts w:hint="cs"/>
          <w:rtl/>
        </w:rPr>
      </w:pPr>
    </w:p>
    <w:p w14:paraId="471F6A9B" w14:textId="77777777" w:rsidR="00000000" w:rsidRDefault="00364BE1">
      <w:pPr>
        <w:pStyle w:val="a0"/>
        <w:rPr>
          <w:rFonts w:hint="cs"/>
          <w:rtl/>
        </w:rPr>
      </w:pPr>
      <w:r>
        <w:rPr>
          <w:rFonts w:hint="cs"/>
          <w:rtl/>
        </w:rPr>
        <w:t>הדבר הראשון הוא אולי הירידה בכו</w:t>
      </w:r>
      <w:r>
        <w:rPr>
          <w:rFonts w:hint="cs"/>
          <w:rtl/>
        </w:rPr>
        <w:t xml:space="preserve">שר הקנייה. בעצם חברו לכך שתי תופעות. התופעה האחת היא ירידה דרסטית בכושר ההשתכרות: כשהאנשים אינם משתכרים, או אין להם מקור הכנסה קבוע, דהיינו כשאחוז האבטלה עולה, אנשים נמנעים מכניסה להשקעה הגדולה, ארוכת שנים וכבדה יחסית כמו קניית דירה. </w:t>
      </w:r>
    </w:p>
    <w:p w14:paraId="1B498897" w14:textId="77777777" w:rsidR="00000000" w:rsidRDefault="00364BE1">
      <w:pPr>
        <w:pStyle w:val="a0"/>
        <w:rPr>
          <w:rFonts w:hint="cs"/>
          <w:rtl/>
        </w:rPr>
      </w:pPr>
    </w:p>
    <w:p w14:paraId="6F09B8E2" w14:textId="77777777" w:rsidR="00000000" w:rsidRDefault="00364BE1">
      <w:pPr>
        <w:pStyle w:val="a0"/>
        <w:rPr>
          <w:rFonts w:hint="cs"/>
          <w:rtl/>
        </w:rPr>
      </w:pPr>
      <w:r>
        <w:rPr>
          <w:rFonts w:hint="cs"/>
          <w:rtl/>
        </w:rPr>
        <w:t>שנית, וזה הוזכר כאן,</w:t>
      </w:r>
      <w:r>
        <w:rPr>
          <w:rFonts w:hint="cs"/>
          <w:rtl/>
        </w:rPr>
        <w:t xml:space="preserve"> מדינת ישראל יצאה באחת, בהחלטה דרסטית, מעולם של מענקים למשכנתאות, שבעצם ייצב את כושר הביקוש של החברה הישראלית על אף בעיות השתכרות לאורך השנים, במשך כמעט 20 שנה. זו החלטה אחת, לא מספיק שקולה ומאוזנת לדעתי, של  יציאה מכלל משק המענקים בסך כ-1.25 מיליארד ש"ח. </w:t>
      </w:r>
      <w:r>
        <w:rPr>
          <w:rFonts w:hint="cs"/>
          <w:rtl/>
        </w:rPr>
        <w:t xml:space="preserve">בשנת 2003 היא עצרה כמעט לחלוטין את קניית הדירות החדשות. השילוב בשנת 2003 היה קטלני לגבי הביקוש: כושר השתכרות מופחת וירידה מוחלטת, דרסטית, של המענקים למשכנתאות הביאו לדבר הזה.  </w:t>
      </w:r>
    </w:p>
    <w:p w14:paraId="6306A07F" w14:textId="77777777" w:rsidR="00000000" w:rsidRDefault="00364BE1">
      <w:pPr>
        <w:pStyle w:val="a0"/>
        <w:rPr>
          <w:rFonts w:hint="cs"/>
          <w:rtl/>
        </w:rPr>
      </w:pPr>
    </w:p>
    <w:p w14:paraId="104825A5" w14:textId="77777777" w:rsidR="00000000" w:rsidRDefault="00364BE1">
      <w:pPr>
        <w:pStyle w:val="a0"/>
        <w:rPr>
          <w:rFonts w:hint="cs"/>
          <w:rtl/>
        </w:rPr>
      </w:pPr>
      <w:r>
        <w:rPr>
          <w:rFonts w:hint="cs"/>
          <w:rtl/>
        </w:rPr>
        <w:t>אני רוצה לומר מה אנחנו מעריכים שיקרה בתחום הזה. דבר ראשון, היום, בפועל, המשכנת</w:t>
      </w:r>
      <w:r>
        <w:rPr>
          <w:rFonts w:hint="cs"/>
          <w:rtl/>
        </w:rPr>
        <w:t>ה היא הזולה ביותר שהיתה אי-פעם במדינת ישראל. הסיבה היא ירידת הריבית הכללית במשק. ניתן לומר שהגענו היום לכך שירידת הריבית פיצתה על היציאה משוק המענקים. בסופו של דבר, כלכלית, זו החלטה נכונה. לציבור שהורגל שנים ארוכות לפצות על בעיות בכושר ההשתכרות ובכושר הקני</w:t>
      </w:r>
      <w:r>
        <w:rPr>
          <w:rFonts w:hint="cs"/>
          <w:rtl/>
        </w:rPr>
        <w:t>יה באמצעות מענקים, ייקח זמן להבין שהריבית המופחתת מאפשרת לו לשוב וליטול משכנתאות בעלות נפח גדול יותר, בכושר החזר דומה לזה שהיה לו כשהיו המענקים. העניין הזה הולך ונטמע, ונדמה לי שאנחנו רואים את ניצניה של התעוררות חדשה בתחום הביקושים. כמובן, אנחנו מעריכים שכ</w:t>
      </w:r>
      <w:r>
        <w:rPr>
          <w:rFonts w:hint="cs"/>
          <w:rtl/>
        </w:rPr>
        <w:t xml:space="preserve">כל שהאבטלה תפחת ומערכת ההשתכרות במשק תתייצב </w:t>
      </w:r>
      <w:r>
        <w:rPr>
          <w:rtl/>
        </w:rPr>
        <w:t>–</w:t>
      </w:r>
      <w:r>
        <w:rPr>
          <w:rFonts w:hint="cs"/>
          <w:rtl/>
        </w:rPr>
        <w:t xml:space="preserve"> גם אם לא על משכורות גבוהות מאוד, אבל על משכורות שיהיו יציבות לאורך זמן </w:t>
      </w:r>
      <w:r>
        <w:rPr>
          <w:rtl/>
        </w:rPr>
        <w:t>–</w:t>
      </w:r>
      <w:r>
        <w:rPr>
          <w:rFonts w:hint="cs"/>
          <w:rtl/>
        </w:rPr>
        <w:t xml:space="preserve"> אכן נראה התאוששות בתחום הביקושים. </w:t>
      </w:r>
    </w:p>
    <w:p w14:paraId="3AD8E7EF" w14:textId="77777777" w:rsidR="00000000" w:rsidRDefault="00364BE1">
      <w:pPr>
        <w:pStyle w:val="a0"/>
        <w:rPr>
          <w:rFonts w:hint="cs"/>
          <w:rtl/>
        </w:rPr>
      </w:pPr>
    </w:p>
    <w:p w14:paraId="2E46901F" w14:textId="77777777" w:rsidR="00000000" w:rsidRDefault="00364BE1">
      <w:pPr>
        <w:pStyle w:val="a0"/>
        <w:rPr>
          <w:rFonts w:hint="cs"/>
          <w:rtl/>
        </w:rPr>
      </w:pPr>
      <w:r>
        <w:rPr>
          <w:rFonts w:hint="cs"/>
          <w:rtl/>
        </w:rPr>
        <w:t>צריך לומר שהריבית הגבוהה הכתה קשות גם את הקבלנים. יש לזכור שהענף הזה מגלגל הרבה מאוד כסף עד שהמוצר אכ</w:t>
      </w:r>
      <w:r>
        <w:rPr>
          <w:rFonts w:hint="cs"/>
          <w:rtl/>
        </w:rPr>
        <w:t xml:space="preserve">ן משווק והכסף חוזר אל המשקיעים. אדבר מייד על זמן בניית הדירה, שהוא בהחלט מרכיב בעלותה. אין ספק שמרגע שהקבלן שם כסף ועד שהוא רואה את הכסף בחזרה, כשהדירה נקנית, הוא חייב אשראי. כשהאשראי היה בריבית גבוהה מאוד, אין ספק שהקבלנים התקשו לשאת בנטל הזמן שעליו צריך </w:t>
      </w:r>
      <w:r>
        <w:rPr>
          <w:rFonts w:hint="cs"/>
          <w:rtl/>
        </w:rPr>
        <w:t xml:space="preserve">לגשר עד מכירת הדירה. </w:t>
      </w:r>
    </w:p>
    <w:p w14:paraId="6413B5FF" w14:textId="77777777" w:rsidR="00000000" w:rsidRDefault="00364BE1">
      <w:pPr>
        <w:pStyle w:val="a0"/>
        <w:rPr>
          <w:rFonts w:hint="cs"/>
          <w:rtl/>
        </w:rPr>
      </w:pPr>
    </w:p>
    <w:p w14:paraId="6339F571" w14:textId="77777777" w:rsidR="00000000" w:rsidRDefault="00364BE1">
      <w:pPr>
        <w:pStyle w:val="a0"/>
        <w:rPr>
          <w:rFonts w:hint="cs"/>
          <w:rtl/>
        </w:rPr>
      </w:pPr>
      <w:r>
        <w:rPr>
          <w:rFonts w:hint="cs"/>
          <w:rtl/>
        </w:rPr>
        <w:t>העניין הזה בהחלט השתפר. גם כאן יש שני ערוצי טיפול: ירידת הריבית הכללית במשק, והריבית הזאת תמשיך ותרד הלאה, וכמו כן הגענו להסדר שבו אנחנו משתתפים, באמצעות מענקי מדינה, בהשקעות פיתוח של קבלנים באזורי פיתוח. זה מקל על קבלנים שפועלים באז</w:t>
      </w:r>
      <w:r>
        <w:rPr>
          <w:rFonts w:hint="cs"/>
          <w:rtl/>
        </w:rPr>
        <w:t xml:space="preserve">ורים שבהם הביקושים נמוכים יותר, ובהחלט מאפשר להם לעבור את זמן הגלגול והגישור באופן שלא היה אפשרי בלי הפעילות הזאת. גם כאן אני מעריך שנתחיל לראות ניצני צמיחה והתאוששות גם במרכז וגם בפריפריה, הן כתוצאה מהמבצעים והן כתוצאה מירידת עלות ההון. </w:t>
      </w:r>
    </w:p>
    <w:p w14:paraId="4189C8EA" w14:textId="77777777" w:rsidR="00000000" w:rsidRDefault="00364BE1">
      <w:pPr>
        <w:pStyle w:val="a0"/>
        <w:rPr>
          <w:rFonts w:hint="cs"/>
          <w:rtl/>
        </w:rPr>
      </w:pPr>
    </w:p>
    <w:p w14:paraId="5DEDA32E" w14:textId="77777777" w:rsidR="00000000" w:rsidRDefault="00364BE1">
      <w:pPr>
        <w:pStyle w:val="a0"/>
        <w:rPr>
          <w:rFonts w:hint="cs"/>
          <w:rtl/>
        </w:rPr>
      </w:pPr>
      <w:r>
        <w:rPr>
          <w:rFonts w:hint="cs"/>
          <w:rtl/>
        </w:rPr>
        <w:t>יש מרכיב חשוב מא</w:t>
      </w:r>
      <w:r>
        <w:rPr>
          <w:rFonts w:hint="cs"/>
          <w:rtl/>
        </w:rPr>
        <w:t xml:space="preserve">וד, אקסוגני למשרד, והוא עליית התשומות. במדינת ישראל יש קרטל בכל הקשור לברזל ולמלט. זו תופעה חמורה, קשה, בלתי אפשרית. היא אכן בטיפולו, או צריכה להיות בטיפולו, של שר התעשייה והמסחר. הבאתי לתשומת לבו את התופעה הבלתי-אפשרית הזאת, שמחירי הברזל במדינת ישראל עלו </w:t>
      </w:r>
      <w:r>
        <w:rPr>
          <w:rFonts w:hint="cs"/>
          <w:rtl/>
        </w:rPr>
        <w:t xml:space="preserve">ב-50% בפחות משנה, ומחירי המלט עלו בקרוב ל-25%. אין ספק שאין לעניין הזה שום הצדקה כלכלית, למעט העובדה ששתי התשומות הבסיסיות הללו לבנייה הן בתנאי קרטל במדינת ישראל. הדבר ידוע לשר התמ"ת, והייתי מבקש מהלובי שכל המשפיעים האקסוגניים על המערכת, שאינם בשליטת משרד </w:t>
      </w:r>
      <w:r>
        <w:rPr>
          <w:rFonts w:hint="cs"/>
          <w:rtl/>
        </w:rPr>
        <w:t>הבינוי והשיכון, יטופלו על-ידיכם, וייתבעו תשובות בעניין.</w:t>
      </w:r>
    </w:p>
    <w:p w14:paraId="009A0451" w14:textId="77777777" w:rsidR="00000000" w:rsidRDefault="00364BE1">
      <w:pPr>
        <w:pStyle w:val="a0"/>
        <w:rPr>
          <w:rFonts w:hint="cs"/>
          <w:rtl/>
        </w:rPr>
      </w:pPr>
    </w:p>
    <w:p w14:paraId="2FA43A6B" w14:textId="77777777" w:rsidR="00000000" w:rsidRDefault="00364BE1">
      <w:pPr>
        <w:pStyle w:val="a0"/>
        <w:rPr>
          <w:rFonts w:hint="cs"/>
          <w:rtl/>
        </w:rPr>
      </w:pPr>
      <w:r>
        <w:rPr>
          <w:rFonts w:hint="cs"/>
          <w:rtl/>
        </w:rPr>
        <w:t>בעיה נוספת, בעיה ארוכת שנים, שמשפיעה על מחיר מרכיב הקרקע ומחיר הדירה, היא זמינות הקרקעות לבנייה במדינת ישראל. עניין זה נובע מקיומו של גוף אנכרוניסטי, שפועל בקריטריונים בלתי מקובלים ומהווה חסם כלכלי ו</w:t>
      </w:r>
      <w:r>
        <w:rPr>
          <w:rFonts w:hint="cs"/>
          <w:rtl/>
        </w:rPr>
        <w:t xml:space="preserve">ארגוני לנושא זמינות הקרקע לבנייה במדינת ישראל </w:t>
      </w:r>
      <w:r>
        <w:rPr>
          <w:rtl/>
        </w:rPr>
        <w:t>–</w:t>
      </w:r>
      <w:r>
        <w:rPr>
          <w:rFonts w:hint="cs"/>
          <w:rtl/>
        </w:rPr>
        <w:t xml:space="preserve"> וכוונתי למינהל מקרקעי ישראל. מינהל מקרקעי ישראל, שעבר בחמש השנים האחרונות חמישה משרדים, חמש ידיים </w:t>
      </w:r>
      <w:r>
        <w:rPr>
          <w:rtl/>
        </w:rPr>
        <w:t>–</w:t>
      </w:r>
      <w:r>
        <w:rPr>
          <w:rFonts w:hint="cs"/>
          <w:rtl/>
        </w:rPr>
        <w:t xml:space="preserve"> הפך כמעט לבונבוניירה שמביא אתו מישהו שחפצים ביקרו למשרדו - חקלאות, תשתיות, בינוי, משרד ראש הממשלה, עכשיו שר </w:t>
      </w:r>
      <w:r>
        <w:rPr>
          <w:rFonts w:hint="cs"/>
          <w:rtl/>
        </w:rPr>
        <w:t xml:space="preserve">התמ"ת. </w:t>
      </w:r>
    </w:p>
    <w:p w14:paraId="4A61EE0B" w14:textId="77777777" w:rsidR="00000000" w:rsidRDefault="00364BE1">
      <w:pPr>
        <w:pStyle w:val="a0"/>
        <w:rPr>
          <w:rFonts w:hint="cs"/>
          <w:rtl/>
        </w:rPr>
      </w:pPr>
    </w:p>
    <w:p w14:paraId="29F5F2CD" w14:textId="77777777" w:rsidR="00000000" w:rsidRDefault="00364BE1">
      <w:pPr>
        <w:pStyle w:val="a0"/>
        <w:rPr>
          <w:rFonts w:hint="cs"/>
          <w:rtl/>
        </w:rPr>
      </w:pPr>
      <w:r>
        <w:rPr>
          <w:rFonts w:hint="cs"/>
          <w:rtl/>
        </w:rPr>
        <w:t xml:space="preserve">אין ספק שגוף ממשלתי כזה, שפועל בקצב כזה של העתקה ממשרד למשרד, גם אם כוונותיו טובות ואנשיו מיומנים, אין לו שום סיכוי להתמודד עם הדברים </w:t>
      </w:r>
      <w:r>
        <w:rPr>
          <w:rtl/>
        </w:rPr>
        <w:t>–</w:t>
      </w:r>
      <w:r>
        <w:rPr>
          <w:rFonts w:hint="cs"/>
          <w:rtl/>
        </w:rPr>
        <w:t xml:space="preserve"> מה עוד שמינהל מקרקעי ישראל עבר מטמורפוזה שמעולם לא אושרה, שאיננה מונחת ביסוד כוונות הקמתו. במקום להיות הבנק או </w:t>
      </w:r>
      <w:r>
        <w:rPr>
          <w:rFonts w:hint="cs"/>
          <w:rtl/>
        </w:rPr>
        <w:t xml:space="preserve">הרגולטור או השומר של אדמות מדינת ישראל, הוא עצמו הפך יזם ש"מתחרה" במשרד השיכון בייזום ובשיווק של קרקעות לבנייה </w:t>
      </w:r>
      <w:r>
        <w:rPr>
          <w:rtl/>
        </w:rPr>
        <w:t>–</w:t>
      </w:r>
      <w:r>
        <w:rPr>
          <w:rFonts w:hint="cs"/>
          <w:rtl/>
        </w:rPr>
        <w:t xml:space="preserve"> כמובן, ללא שום מחויבות לעמוד בקריטריונים שמשרד ממשלתי מחויב בהם. </w:t>
      </w:r>
    </w:p>
    <w:p w14:paraId="5B7079B0" w14:textId="77777777" w:rsidR="00000000" w:rsidRDefault="00364BE1">
      <w:pPr>
        <w:pStyle w:val="a0"/>
        <w:ind w:firstLine="0"/>
        <w:rPr>
          <w:rFonts w:hint="cs"/>
          <w:rtl/>
        </w:rPr>
      </w:pPr>
    </w:p>
    <w:p w14:paraId="04F93F44" w14:textId="77777777" w:rsidR="00000000" w:rsidRDefault="00364BE1">
      <w:pPr>
        <w:pStyle w:val="a0"/>
        <w:ind w:firstLine="0"/>
        <w:rPr>
          <w:rFonts w:hint="cs"/>
          <w:rtl/>
        </w:rPr>
      </w:pPr>
      <w:r>
        <w:rPr>
          <w:rFonts w:hint="cs"/>
          <w:rtl/>
        </w:rPr>
        <w:tab/>
        <w:t>בתחום שיווק הקרקעות במדינת ישראל שורר תוהו ובוהו, שהוא תוצאה כפולה גם של הש</w:t>
      </w:r>
      <w:r>
        <w:rPr>
          <w:rFonts w:hint="cs"/>
          <w:rtl/>
        </w:rPr>
        <w:t>תנות מינהל מקרקעי ישראל והחלפת תפקידו מרגולטור של קרקעות ליזם, בלי שיש בו אפילו שמץ של מוכנות מקצועית וארגונית לעסוק בסוגיה הזאת, והעובדה שהמינהל הזה - מסיבות שלא נדון בהן כאן - הפך כאמור להיות מתנה שמתגלגלת מיד ליד וכך לא מתאפשרת מדיניות ארוכת-טווח ולא פי</w:t>
      </w:r>
      <w:r>
        <w:rPr>
          <w:rFonts w:hint="cs"/>
          <w:rtl/>
        </w:rPr>
        <w:t xml:space="preserve">קוח יציב על פעילותו. </w:t>
      </w:r>
    </w:p>
    <w:p w14:paraId="68FCBD83" w14:textId="77777777" w:rsidR="00000000" w:rsidRDefault="00364BE1">
      <w:pPr>
        <w:pStyle w:val="a0"/>
        <w:ind w:firstLine="0"/>
        <w:rPr>
          <w:rFonts w:hint="cs"/>
          <w:rtl/>
        </w:rPr>
      </w:pPr>
    </w:p>
    <w:p w14:paraId="42FF3211" w14:textId="77777777" w:rsidR="00000000" w:rsidRDefault="00364BE1">
      <w:pPr>
        <w:pStyle w:val="a0"/>
        <w:ind w:firstLine="720"/>
        <w:rPr>
          <w:rFonts w:hint="cs"/>
          <w:rtl/>
        </w:rPr>
      </w:pPr>
      <w:r>
        <w:rPr>
          <w:rFonts w:hint="cs"/>
          <w:rtl/>
        </w:rPr>
        <w:t>כל זה בשורה התחתונה יוצר מצב שבו עלות הקרקע לדיור במדינת ישראל, ללא שום הצדקה, גבוהה בעשרות אחוזים מן המקובל בעולם כולו. גם אם נוסיף את פקטור גודלה המוגבל של מדינת ישראל, זמינות הקרקע המוגבלת עקרונית בגלל גודלה של המדינה - אין שום הצ</w:t>
      </w:r>
      <w:r>
        <w:rPr>
          <w:rFonts w:hint="cs"/>
          <w:rtl/>
        </w:rPr>
        <w:t xml:space="preserve">דקה לעלויות הקרקע הללו, ואין שום הצדקה לאופן שבו מתנהל מינהל מקרקעי ישראל. </w:t>
      </w:r>
    </w:p>
    <w:p w14:paraId="53308A18" w14:textId="77777777" w:rsidR="00000000" w:rsidRDefault="00364BE1">
      <w:pPr>
        <w:pStyle w:val="af0"/>
        <w:rPr>
          <w:rtl/>
        </w:rPr>
      </w:pPr>
      <w:r>
        <w:rPr>
          <w:rtl/>
        </w:rPr>
        <w:br/>
        <w:t>מגלי והבה (הליכוד):</w:t>
      </w:r>
    </w:p>
    <w:p w14:paraId="082EA558" w14:textId="77777777" w:rsidR="00000000" w:rsidRDefault="00364BE1">
      <w:pPr>
        <w:pStyle w:val="a0"/>
        <w:rPr>
          <w:rtl/>
        </w:rPr>
      </w:pPr>
    </w:p>
    <w:p w14:paraId="0089E6A8" w14:textId="77777777" w:rsidR="00000000" w:rsidRDefault="00364BE1">
      <w:pPr>
        <w:pStyle w:val="a0"/>
        <w:rPr>
          <w:rFonts w:hint="cs"/>
          <w:rtl/>
        </w:rPr>
      </w:pPr>
      <w:r>
        <w:rPr>
          <w:rFonts w:hint="cs"/>
          <w:rtl/>
        </w:rPr>
        <w:t>אדוני השר - - -</w:t>
      </w:r>
    </w:p>
    <w:p w14:paraId="45626BA9" w14:textId="77777777" w:rsidR="00000000" w:rsidRDefault="00364BE1">
      <w:pPr>
        <w:pStyle w:val="-"/>
        <w:rPr>
          <w:rtl/>
        </w:rPr>
      </w:pPr>
      <w:r>
        <w:rPr>
          <w:rtl/>
        </w:rPr>
        <w:br/>
      </w:r>
      <w:bookmarkStart w:id="497" w:name="FS000000763T10_03_2004_17_39_25"/>
      <w:bookmarkStart w:id="498" w:name="FS000000763T10_03_2004_17_39_29C"/>
      <w:bookmarkEnd w:id="497"/>
      <w:bookmarkEnd w:id="498"/>
      <w:r>
        <w:rPr>
          <w:rtl/>
        </w:rPr>
        <w:t>שר הבינוי והשיכון אפי איתם:</w:t>
      </w:r>
    </w:p>
    <w:p w14:paraId="6BC907D0" w14:textId="77777777" w:rsidR="00000000" w:rsidRDefault="00364BE1">
      <w:pPr>
        <w:pStyle w:val="a0"/>
        <w:rPr>
          <w:rFonts w:hint="cs"/>
          <w:rtl/>
        </w:rPr>
      </w:pPr>
    </w:p>
    <w:p w14:paraId="1A3D9E91" w14:textId="77777777" w:rsidR="00000000" w:rsidRDefault="00364BE1">
      <w:pPr>
        <w:pStyle w:val="a0"/>
        <w:rPr>
          <w:rFonts w:hint="cs"/>
          <w:rtl/>
        </w:rPr>
      </w:pPr>
      <w:r>
        <w:rPr>
          <w:rFonts w:hint="cs"/>
          <w:rtl/>
        </w:rPr>
        <w:t>עוד שנייה. באנו בדברים בעניין הזה עם השר הזמני, או הנוכחי, שמופקד על המינהל, והוא הבטיח לנו שתהיינה רפורמות מפלי</w:t>
      </w:r>
      <w:r>
        <w:rPr>
          <w:rFonts w:hint="cs"/>
          <w:rtl/>
        </w:rPr>
        <w:t>גות ומרחיקות לכת בארגון הזה. אנחנו ממתינים. כן, בבקשה.</w:t>
      </w:r>
    </w:p>
    <w:p w14:paraId="48F8D8A6" w14:textId="77777777" w:rsidR="00000000" w:rsidRDefault="00364BE1">
      <w:pPr>
        <w:pStyle w:val="af0"/>
        <w:rPr>
          <w:rtl/>
        </w:rPr>
      </w:pPr>
      <w:r>
        <w:rPr>
          <w:rtl/>
        </w:rPr>
        <w:br/>
        <w:t>מגלי והבה (הליכוד):</w:t>
      </w:r>
    </w:p>
    <w:p w14:paraId="0D9C2615" w14:textId="77777777" w:rsidR="00000000" w:rsidRDefault="00364BE1">
      <w:pPr>
        <w:pStyle w:val="a0"/>
        <w:rPr>
          <w:rtl/>
        </w:rPr>
      </w:pPr>
    </w:p>
    <w:p w14:paraId="3A6DBBEF" w14:textId="77777777" w:rsidR="00000000" w:rsidRDefault="00364BE1">
      <w:pPr>
        <w:pStyle w:val="a0"/>
        <w:rPr>
          <w:rFonts w:hint="cs"/>
          <w:rtl/>
        </w:rPr>
      </w:pPr>
      <w:r>
        <w:rPr>
          <w:rFonts w:hint="cs"/>
          <w:rtl/>
        </w:rPr>
        <w:t>ציינת הרבה מקרים, ובעצם החלק האחרון של התשובה שלך עונה. אני מצפה, כשר הבינוי והשיכון וכחלק מהממשלה, להתמיד במלחמה שלך לשחרר את כל המערכות וכל הבעיות שיוצרות את חוסר הקרקע לבנייה -</w:t>
      </w:r>
      <w:r>
        <w:rPr>
          <w:rFonts w:hint="cs"/>
          <w:rtl/>
        </w:rPr>
        <w:t xml:space="preserve"> - -</w:t>
      </w:r>
    </w:p>
    <w:p w14:paraId="1ECFA488" w14:textId="77777777" w:rsidR="00000000" w:rsidRDefault="00364BE1">
      <w:pPr>
        <w:pStyle w:val="-"/>
        <w:rPr>
          <w:rtl/>
        </w:rPr>
      </w:pPr>
      <w:r>
        <w:rPr>
          <w:rtl/>
        </w:rPr>
        <w:br/>
      </w:r>
      <w:bookmarkStart w:id="499" w:name="FS000000763T10_03_2004_17_42_30C"/>
      <w:bookmarkEnd w:id="499"/>
      <w:r>
        <w:rPr>
          <w:rtl/>
        </w:rPr>
        <w:t>שר הבינוי והשיכון אפי איתם:</w:t>
      </w:r>
    </w:p>
    <w:p w14:paraId="1EE7ADAE" w14:textId="77777777" w:rsidR="00000000" w:rsidRDefault="00364BE1">
      <w:pPr>
        <w:pStyle w:val="a0"/>
        <w:rPr>
          <w:rtl/>
        </w:rPr>
      </w:pPr>
    </w:p>
    <w:p w14:paraId="38FEAF7F" w14:textId="77777777" w:rsidR="00000000" w:rsidRDefault="00364BE1">
      <w:pPr>
        <w:pStyle w:val="a0"/>
        <w:rPr>
          <w:rFonts w:hint="cs"/>
          <w:rtl/>
        </w:rPr>
      </w:pPr>
      <w:r>
        <w:rPr>
          <w:rFonts w:hint="cs"/>
          <w:rtl/>
        </w:rPr>
        <w:t xml:space="preserve">אני מצטרף בשמחה לפנייתך. כמו שאמרתי, העניין הזה טופל בסדרה של פגישות ביני לבין שר התמ"ת. שר התמ"ת התחייב להציג רפורמה מרחיקת לכת במידת יעילותו ובאופן פעולתו של מינהל מקרקעי ישראל. כמו שאמרתי, אנחנו ממתינים. </w:t>
      </w:r>
    </w:p>
    <w:p w14:paraId="1D9F7953" w14:textId="77777777" w:rsidR="00000000" w:rsidRDefault="00364BE1">
      <w:pPr>
        <w:pStyle w:val="a0"/>
        <w:rPr>
          <w:rFonts w:hint="cs"/>
          <w:rtl/>
        </w:rPr>
      </w:pPr>
    </w:p>
    <w:p w14:paraId="09FE24FF" w14:textId="77777777" w:rsidR="00000000" w:rsidRDefault="00364BE1">
      <w:pPr>
        <w:pStyle w:val="a0"/>
        <w:rPr>
          <w:rFonts w:hint="cs"/>
          <w:rtl/>
        </w:rPr>
      </w:pPr>
      <w:r>
        <w:rPr>
          <w:rFonts w:hint="cs"/>
          <w:rtl/>
        </w:rPr>
        <w:t>חסם נוסף שגם</w:t>
      </w:r>
      <w:r>
        <w:rPr>
          <w:rFonts w:hint="cs"/>
          <w:rtl/>
        </w:rPr>
        <w:t xml:space="preserve"> הוא - חבר הכנסת בנלולו, אני חושב שמאוד חשוב בשביל הלובי שהדברים יישמעו - קשה לא פחות, הוא תהליך התכנון והאישור של פרויקטים לבנייה, שכל-כולו מונח במשרד הפנים.</w:t>
      </w:r>
    </w:p>
    <w:p w14:paraId="75DDF4D2" w14:textId="77777777" w:rsidR="00000000" w:rsidRDefault="00364BE1">
      <w:pPr>
        <w:pStyle w:val="a0"/>
        <w:rPr>
          <w:rFonts w:hint="cs"/>
          <w:rtl/>
        </w:rPr>
      </w:pPr>
    </w:p>
    <w:p w14:paraId="5F06003E" w14:textId="77777777" w:rsidR="00000000" w:rsidRDefault="00364BE1">
      <w:pPr>
        <w:pStyle w:val="a0"/>
        <w:rPr>
          <w:rFonts w:hint="cs"/>
          <w:rtl/>
        </w:rPr>
      </w:pPr>
      <w:r>
        <w:rPr>
          <w:rFonts w:hint="cs"/>
          <w:rtl/>
        </w:rPr>
        <w:t>אתה יודע, אם אני אזקק לאיזה ציור מעולם הטבע, מדובר בדינוזאור מאיזה עולם קדום שבו תהליך התכנון של</w:t>
      </w:r>
      <w:r>
        <w:rPr>
          <w:rFonts w:hint="cs"/>
          <w:rtl/>
        </w:rPr>
        <w:t xml:space="preserve"> סגירת מרפסת במדינת ישראל הוא כל כך מסובך, הוא כל כך אטי, הוא כל כך בלתי מובן, שצריך לוביסט מיוחד שישלמו לו כדי לסגור מרפסת במדינת ישראל. צא וחשב כמה זמן לוקח לאשר בוועדות התכנון המקומיות והמחוזיות והארציות והמיוחדות, ובערעורים עליהן, ובאין-סוף הסקרים לאיכ</w:t>
      </w:r>
      <w:r>
        <w:rPr>
          <w:rFonts w:hint="cs"/>
          <w:rtl/>
        </w:rPr>
        <w:t xml:space="preserve">ות הסביבה ולאיכות העטלפים והדוכיפתים וכל מה שקשור בזה - כמה זמן לוקח לאשר פרויקט בנייה של 1,000 יחידות דיור. </w:t>
      </w:r>
    </w:p>
    <w:p w14:paraId="0444305B" w14:textId="77777777" w:rsidR="00000000" w:rsidRDefault="00364BE1">
      <w:pPr>
        <w:pStyle w:val="a0"/>
        <w:rPr>
          <w:rFonts w:hint="cs"/>
          <w:rtl/>
        </w:rPr>
      </w:pPr>
    </w:p>
    <w:p w14:paraId="46FFC0C4" w14:textId="77777777" w:rsidR="00000000" w:rsidRDefault="00364BE1">
      <w:pPr>
        <w:pStyle w:val="a0"/>
        <w:rPr>
          <w:rFonts w:hint="cs"/>
          <w:rtl/>
        </w:rPr>
      </w:pPr>
      <w:r>
        <w:rPr>
          <w:rFonts w:hint="cs"/>
          <w:rtl/>
        </w:rPr>
        <w:t>אני רוצה לומר לכם - יש פרויקטים במדינת ישראל שנמצאים בסבך ביורוקרטיית האישור שמונה ועשר ו-12 שנה. אין ספק שכשזה לוח הזמנים להקמת פרויקט - העלות ה</w:t>
      </w:r>
      <w:r>
        <w:rPr>
          <w:rFonts w:hint="cs"/>
          <w:rtl/>
        </w:rPr>
        <w:t xml:space="preserve">מצטברת, שכמובן מועמסת בסוף על מחיר הדירה המוגמרת, הופכת את הדירה כולה, כפי שאמרת, לבלתי אפשרית, לבלתי סבירה. חבר את זה לעלות הקרקע, חבר את זה למחירי התשומות, חבר את זה לעלות ההון - אתה מקבל מערכת ששבויה באופן שיהיה קשה מאוד לטפל בו. </w:t>
      </w:r>
    </w:p>
    <w:p w14:paraId="5C92F166" w14:textId="77777777" w:rsidR="00000000" w:rsidRDefault="00364BE1">
      <w:pPr>
        <w:pStyle w:val="a0"/>
        <w:rPr>
          <w:rFonts w:hint="cs"/>
          <w:rtl/>
        </w:rPr>
      </w:pPr>
    </w:p>
    <w:p w14:paraId="0C43B9DD" w14:textId="77777777" w:rsidR="00000000" w:rsidRDefault="00364BE1">
      <w:pPr>
        <w:pStyle w:val="a0"/>
        <w:rPr>
          <w:rFonts w:hint="cs"/>
          <w:rtl/>
        </w:rPr>
      </w:pPr>
      <w:r>
        <w:rPr>
          <w:rFonts w:hint="cs"/>
          <w:rtl/>
        </w:rPr>
        <w:t>עם זה, גם כאן באנו בד</w:t>
      </w:r>
      <w:r>
        <w:rPr>
          <w:rFonts w:hint="cs"/>
          <w:rtl/>
        </w:rPr>
        <w:t xml:space="preserve">ברים עם משרד הפנים. שר הפנים התחייב בקבינט הכלכלי-החברתי שהוא אישית יהיה עסוק בחילוצם של פרויקטים תקועים, ואם יצטרכו - הוא יפעיל </w:t>
      </w:r>
      <w:r>
        <w:t>outsourcing</w:t>
      </w:r>
      <w:r>
        <w:rPr>
          <w:rFonts w:hint="cs"/>
          <w:rtl/>
        </w:rPr>
        <w:t>, מיקור חוץ, של ועדות אישור וועדות פיקוח על בנייה על מנת לקצר את התהליכים. גם כאן אנחנו ממתינים. בשלב זה אני לא יכול</w:t>
      </w:r>
      <w:r>
        <w:rPr>
          <w:rFonts w:hint="cs"/>
          <w:rtl/>
        </w:rPr>
        <w:t xml:space="preserve"> לומר שבתחום הזה ראינו הצלחה משמעותית. </w:t>
      </w:r>
    </w:p>
    <w:p w14:paraId="1D3E04AA" w14:textId="77777777" w:rsidR="00000000" w:rsidRDefault="00364BE1">
      <w:pPr>
        <w:pStyle w:val="a0"/>
        <w:rPr>
          <w:rFonts w:hint="cs"/>
          <w:rtl/>
        </w:rPr>
      </w:pPr>
    </w:p>
    <w:p w14:paraId="6F45BC21" w14:textId="77777777" w:rsidR="00000000" w:rsidRDefault="00364BE1">
      <w:pPr>
        <w:pStyle w:val="a0"/>
        <w:rPr>
          <w:rFonts w:hint="cs"/>
          <w:rtl/>
        </w:rPr>
      </w:pPr>
      <w:r>
        <w:rPr>
          <w:rFonts w:hint="cs"/>
          <w:rtl/>
        </w:rPr>
        <w:t xml:space="preserve">המרכיב האחרון בתמונה הלא-משמחת שתיארתי כאן הוא כמובן תחום שוק העבודה בענף הבנייה, שגם הוא שבעבר היה יחד עם משרד הרווחה, עכשיו עבר למשרד התמ"ת - שהוא גם משרד התקשורת, שהוא גם מינהל מקרקעי ישראל - כל זה ביחד. גם כאן, </w:t>
      </w:r>
      <w:r>
        <w:rPr>
          <w:rFonts w:hint="cs"/>
          <w:rtl/>
        </w:rPr>
        <w:t>העובדים הזרים שהיו בענף הבנייה - כדאי לספר לך את הדבר. אתה יודע, אם לא הייתי שר בממשלה, אולי הייתי אפילו יכול לספר על זה בדיחה - אותם עובדים זרים חוקיים שהיו באתרים באופן חוקי וגרו שם בתנאים סבירים, כיוון שהיה צריך להגיע למכסה מהירה, להביא הוכחות ותוצאות ה</w:t>
      </w:r>
      <w:r>
        <w:rPr>
          <w:rFonts w:hint="cs"/>
          <w:rtl/>
        </w:rPr>
        <w:t>מראות שמשטרת ההגירה אכן עובדת, אז מה יותר קל מלמצוא את הגרוש מתחת לפנס. לקחו את העובדים האלה - שהם היו החוקיים, המקצועיים - אבל היה קל למצוא אותם כי הם גרו באתרים, ואותם גירשו. ועכשיו נשארנו בלי עובדים זרים מיומנים ובלי פרק הזמן הנדרש להכשרת העובדים הישראל</w:t>
      </w:r>
      <w:r>
        <w:rPr>
          <w:rFonts w:hint="cs"/>
          <w:rtl/>
        </w:rPr>
        <w:t xml:space="preserve">ים. </w:t>
      </w:r>
    </w:p>
    <w:p w14:paraId="614F3E0A" w14:textId="77777777" w:rsidR="00000000" w:rsidRDefault="00364BE1">
      <w:pPr>
        <w:pStyle w:val="a0"/>
        <w:rPr>
          <w:rFonts w:hint="cs"/>
          <w:rtl/>
        </w:rPr>
      </w:pPr>
    </w:p>
    <w:p w14:paraId="380BEFCF" w14:textId="77777777" w:rsidR="00000000" w:rsidRDefault="00364BE1">
      <w:pPr>
        <w:pStyle w:val="a0"/>
        <w:rPr>
          <w:rFonts w:hint="cs"/>
          <w:rtl/>
        </w:rPr>
      </w:pPr>
      <w:r>
        <w:rPr>
          <w:rFonts w:hint="cs"/>
          <w:rtl/>
        </w:rPr>
        <w:t xml:space="preserve">גם כאן, אף שהדבר לא נמצא בתחום משרד השיכון, נדמה לי שהגענו בישיבת הממשלה לפני כחודש להסכמה על מכסת העובדים הזרים המיומנים שיעבדו השנה, כ-25,000 עובדים זרים, ובכל שאר המקומות הפנויים, כ-70,000 מקומות עבודה שהקבלנים מוכנים לשלם עבורם משכורת טובה ולשלם </w:t>
      </w:r>
      <w:r>
        <w:rPr>
          <w:rFonts w:hint="cs"/>
          <w:rtl/>
        </w:rPr>
        <w:t xml:space="preserve">שכר בעבור ארבעה חודשי הכשרה - 70,000 מקומות עבודה - אנחנו מקווים שהשילוב של הורדת דמי האבטלה והקצבאות יגרום להחזרתם של ישראלים. 12,000 ישראלים חזרו לעבודה בענף הבנייה בחצי השנה האחרונה; אולי משהו מהחלום שלך הולך ומתממש. </w:t>
      </w:r>
    </w:p>
    <w:p w14:paraId="3CFB9A70" w14:textId="77777777" w:rsidR="00000000" w:rsidRDefault="00364BE1">
      <w:pPr>
        <w:pStyle w:val="a0"/>
        <w:rPr>
          <w:rFonts w:hint="cs"/>
          <w:rtl/>
        </w:rPr>
      </w:pPr>
    </w:p>
    <w:p w14:paraId="1B60840B" w14:textId="77777777" w:rsidR="00000000" w:rsidRDefault="00364BE1">
      <w:pPr>
        <w:pStyle w:val="a0"/>
        <w:rPr>
          <w:rFonts w:hint="cs"/>
          <w:rtl/>
        </w:rPr>
      </w:pPr>
      <w:r>
        <w:rPr>
          <w:rFonts w:hint="cs"/>
          <w:rtl/>
        </w:rPr>
        <w:t>אם לסכם את הדברים, חברו פה הרבה מא</w:t>
      </w:r>
      <w:r>
        <w:rPr>
          <w:rFonts w:hint="cs"/>
          <w:rtl/>
        </w:rPr>
        <w:t>וד גורמים שהם חוצי משרדים, ואולי הדבר הראשון שנצטרך לעשות, ואני מתכוון להביא את ההחלטה הזאת בקרוב לממשלה, הוא להקים מיניסטריון בנייה, שתהיה לו סמכות על כל מרכיבי התעשייה הזאת - מהפיקוח והתכנון, הקרקע, ולאחר מכן כמובן הבנייה עצמה, ואחר כך מדיניות השיווק והא</w:t>
      </w:r>
      <w:r>
        <w:rPr>
          <w:rFonts w:hint="cs"/>
          <w:rtl/>
        </w:rPr>
        <w:t>כלוס.</w:t>
      </w:r>
    </w:p>
    <w:p w14:paraId="60B66D2A" w14:textId="77777777" w:rsidR="00000000" w:rsidRDefault="00364BE1">
      <w:pPr>
        <w:pStyle w:val="a0"/>
        <w:rPr>
          <w:rFonts w:hint="cs"/>
          <w:rtl/>
        </w:rPr>
      </w:pPr>
    </w:p>
    <w:p w14:paraId="5186D5EC" w14:textId="77777777" w:rsidR="00000000" w:rsidRDefault="00364BE1">
      <w:pPr>
        <w:pStyle w:val="a0"/>
        <w:rPr>
          <w:rFonts w:hint="cs"/>
          <w:rtl/>
        </w:rPr>
      </w:pPr>
      <w:r>
        <w:rPr>
          <w:rFonts w:hint="cs"/>
          <w:rtl/>
        </w:rPr>
        <w:t>עד אז, כמו שאמרתי, כושר הקנייה חוזר, עלות ההון יורדת, מחירי התשומות בטיפולו של שר התמ"ת, זמינות הקרקע ממתינה לרפורמה במינהל מקרקעי ישראל - -</w:t>
      </w:r>
    </w:p>
    <w:p w14:paraId="3CC9ADA1" w14:textId="77777777" w:rsidR="00000000" w:rsidRDefault="00364BE1">
      <w:pPr>
        <w:pStyle w:val="af1"/>
        <w:rPr>
          <w:rtl/>
        </w:rPr>
      </w:pPr>
      <w:r>
        <w:rPr>
          <w:rFonts w:hint="cs"/>
          <w:rtl/>
        </w:rPr>
        <w:br/>
      </w:r>
      <w:r>
        <w:rPr>
          <w:rFonts w:hint="eastAsia"/>
          <w:rtl/>
        </w:rPr>
        <w:t>היו</w:t>
      </w:r>
      <w:r>
        <w:rPr>
          <w:rtl/>
        </w:rPr>
        <w:t>"ר משה כחלון:</w:t>
      </w:r>
    </w:p>
    <w:p w14:paraId="2016CCBC" w14:textId="77777777" w:rsidR="00000000" w:rsidRDefault="00364BE1">
      <w:pPr>
        <w:pStyle w:val="a0"/>
        <w:rPr>
          <w:rtl/>
        </w:rPr>
      </w:pPr>
    </w:p>
    <w:p w14:paraId="25B91A92" w14:textId="77777777" w:rsidR="00000000" w:rsidRDefault="00364BE1">
      <w:pPr>
        <w:pStyle w:val="a0"/>
        <w:rPr>
          <w:rFonts w:hint="cs"/>
          <w:rtl/>
        </w:rPr>
      </w:pPr>
      <w:r>
        <w:rPr>
          <w:rFonts w:hint="cs"/>
          <w:rtl/>
        </w:rPr>
        <w:t>אדוני השר.</w:t>
      </w:r>
    </w:p>
    <w:p w14:paraId="493D1773" w14:textId="77777777" w:rsidR="00000000" w:rsidRDefault="00364BE1">
      <w:pPr>
        <w:pStyle w:val="-"/>
        <w:rPr>
          <w:rtl/>
        </w:rPr>
      </w:pPr>
      <w:r>
        <w:rPr>
          <w:rtl/>
        </w:rPr>
        <w:br/>
      </w:r>
      <w:bookmarkStart w:id="500" w:name="FS000000763T10_03_2004_17_58_53C"/>
      <w:bookmarkEnd w:id="500"/>
      <w:r>
        <w:rPr>
          <w:rtl/>
        </w:rPr>
        <w:t>שר הבינוי והשיכון אפי איתם:</w:t>
      </w:r>
    </w:p>
    <w:p w14:paraId="47B96A66" w14:textId="77777777" w:rsidR="00000000" w:rsidRDefault="00364BE1">
      <w:pPr>
        <w:pStyle w:val="a0"/>
        <w:rPr>
          <w:rtl/>
        </w:rPr>
      </w:pPr>
    </w:p>
    <w:p w14:paraId="2F3399CE" w14:textId="77777777" w:rsidR="00000000" w:rsidRDefault="00364BE1">
      <w:pPr>
        <w:pStyle w:val="a0"/>
        <w:rPr>
          <w:rFonts w:hint="cs"/>
          <w:rtl/>
        </w:rPr>
      </w:pPr>
      <w:r>
        <w:rPr>
          <w:rFonts w:hint="cs"/>
          <w:rtl/>
        </w:rPr>
        <w:t>- - ותהליך האישור והתכנון - לרפורמות במשרד הפנים</w:t>
      </w:r>
      <w:r>
        <w:rPr>
          <w:rFonts w:hint="cs"/>
          <w:rtl/>
        </w:rPr>
        <w:t xml:space="preserve">. נושא העובדים הזרים - אולי לאט, לא בן-לילה, עשוי או נראה שניתן להגיע בו לפתרון. </w:t>
      </w:r>
    </w:p>
    <w:p w14:paraId="69A04A00" w14:textId="77777777" w:rsidR="00000000" w:rsidRDefault="00364BE1">
      <w:pPr>
        <w:pStyle w:val="a0"/>
        <w:rPr>
          <w:rFonts w:hint="cs"/>
          <w:rtl/>
        </w:rPr>
      </w:pPr>
    </w:p>
    <w:p w14:paraId="4543DDDB" w14:textId="77777777" w:rsidR="00000000" w:rsidRDefault="00364BE1">
      <w:pPr>
        <w:pStyle w:val="a0"/>
        <w:rPr>
          <w:rFonts w:hint="cs"/>
          <w:rtl/>
        </w:rPr>
      </w:pPr>
      <w:r>
        <w:rPr>
          <w:rFonts w:hint="cs"/>
          <w:rtl/>
        </w:rPr>
        <w:t xml:space="preserve">עוד שני דברים ואני מסיים. אני חושב שחל שיפור גדול בתחום הדיור הציבורי, כתוצאה מההסכם שהגענו אליו עם "עמידר". ההסכם הזה הכניס למדינת ישראל כ-400 מיליון שקל, ובתמורתו התחייבה </w:t>
      </w:r>
      <w:r>
        <w:rPr>
          <w:rFonts w:hint="cs"/>
          <w:rtl/>
        </w:rPr>
        <w:t>המדינה, יחד עם "עמידר", לספק אחזקה סבירה וטובה לכ-90,000 הדירות של הדיור הציבורי ב"עמידר", ואני מקווה שאכן הדבר הזה יקרה.</w:t>
      </w:r>
    </w:p>
    <w:p w14:paraId="57A2FE10" w14:textId="77777777" w:rsidR="00000000" w:rsidRDefault="00364BE1">
      <w:pPr>
        <w:pStyle w:val="a0"/>
        <w:rPr>
          <w:rFonts w:hint="cs"/>
          <w:rtl/>
        </w:rPr>
      </w:pPr>
    </w:p>
    <w:p w14:paraId="22F98E0C" w14:textId="77777777" w:rsidR="00000000" w:rsidRDefault="00364BE1">
      <w:pPr>
        <w:pStyle w:val="a0"/>
        <w:rPr>
          <w:rFonts w:hint="cs"/>
          <w:rtl/>
        </w:rPr>
      </w:pPr>
      <w:r>
        <w:rPr>
          <w:rFonts w:hint="cs"/>
          <w:rtl/>
        </w:rPr>
        <w:t xml:space="preserve">אנחנו נמצאים בפעולה של איחוד כל החברות המשכנות תחת קורת-גג ארגונית אחת של חברת "עמידר", ואני מקווה שגם כאן יהיה שיפור. </w:t>
      </w:r>
    </w:p>
    <w:p w14:paraId="5ACB1ADB" w14:textId="77777777" w:rsidR="00000000" w:rsidRDefault="00364BE1">
      <w:pPr>
        <w:pStyle w:val="a0"/>
        <w:rPr>
          <w:rFonts w:hint="cs"/>
          <w:rtl/>
        </w:rPr>
      </w:pPr>
    </w:p>
    <w:p w14:paraId="3CD21BC0" w14:textId="77777777" w:rsidR="00000000" w:rsidRDefault="00364BE1">
      <w:pPr>
        <w:pStyle w:val="a0"/>
        <w:rPr>
          <w:rFonts w:hint="cs"/>
          <w:rtl/>
        </w:rPr>
      </w:pPr>
      <w:r>
        <w:rPr>
          <w:rFonts w:hint="cs"/>
          <w:rtl/>
        </w:rPr>
        <w:t>יחד עם זה ול</w:t>
      </w:r>
      <w:r>
        <w:rPr>
          <w:rFonts w:hint="cs"/>
          <w:rtl/>
        </w:rPr>
        <w:t>סיום, יש בהחלט קרן אור. צריך לומר שמחירי הדירות היום זולים מאי-פעם, ומחיר המשכנתה בגלל ירידת הריבית זול מאי-פעם, ואין עסקה טובה יותר היום לישראלים וליהודים בחוץ-לארץ מאשר לקנות דירה במדינת ישראל, ואם אכן התהליך הזה יתקדם כפי שהוא התחיל בחודשים האחרונים - א</w:t>
      </w:r>
      <w:r>
        <w:rPr>
          <w:rFonts w:hint="cs"/>
          <w:rtl/>
        </w:rPr>
        <w:t>ני צופה שב-2004 נראה את הקטר הזה לא רק מעשן, אלא גם מתחיל לנוע. תודה רבה.</w:t>
      </w:r>
    </w:p>
    <w:p w14:paraId="637F6692" w14:textId="77777777" w:rsidR="00000000" w:rsidRDefault="00364BE1">
      <w:pPr>
        <w:pStyle w:val="af0"/>
        <w:rPr>
          <w:rtl/>
        </w:rPr>
      </w:pPr>
      <w:r>
        <w:rPr>
          <w:rtl/>
        </w:rPr>
        <w:br/>
        <w:t>דניאל בנלולו (הליכוד):</w:t>
      </w:r>
    </w:p>
    <w:p w14:paraId="298ED65E" w14:textId="77777777" w:rsidR="00000000" w:rsidRDefault="00364BE1">
      <w:pPr>
        <w:pStyle w:val="a0"/>
        <w:rPr>
          <w:rFonts w:hint="cs"/>
          <w:rtl/>
        </w:rPr>
      </w:pPr>
    </w:p>
    <w:p w14:paraId="67C29A21" w14:textId="77777777" w:rsidR="00000000" w:rsidRDefault="00364BE1">
      <w:pPr>
        <w:pStyle w:val="a0"/>
        <w:rPr>
          <w:rFonts w:hint="cs"/>
          <w:rtl/>
        </w:rPr>
      </w:pPr>
      <w:r>
        <w:rPr>
          <w:rFonts w:hint="cs"/>
          <w:rtl/>
        </w:rPr>
        <w:t xml:space="preserve">אדוני השר, רק שאלה. </w:t>
      </w:r>
    </w:p>
    <w:p w14:paraId="2F9FD6DB" w14:textId="77777777" w:rsidR="00000000" w:rsidRDefault="00364BE1">
      <w:pPr>
        <w:pStyle w:val="af1"/>
        <w:rPr>
          <w:rtl/>
        </w:rPr>
      </w:pPr>
      <w:r>
        <w:rPr>
          <w:rtl/>
        </w:rPr>
        <w:br/>
        <w:t>היו"ר משה כחלון:</w:t>
      </w:r>
    </w:p>
    <w:p w14:paraId="2202547F" w14:textId="77777777" w:rsidR="00000000" w:rsidRDefault="00364BE1">
      <w:pPr>
        <w:pStyle w:val="a0"/>
        <w:rPr>
          <w:rtl/>
        </w:rPr>
      </w:pPr>
    </w:p>
    <w:p w14:paraId="4E7043CF" w14:textId="77777777" w:rsidR="00000000" w:rsidRDefault="00364BE1">
      <w:pPr>
        <w:pStyle w:val="a0"/>
        <w:rPr>
          <w:rFonts w:hint="cs"/>
          <w:rtl/>
        </w:rPr>
      </w:pPr>
      <w:r>
        <w:rPr>
          <w:rFonts w:hint="cs"/>
          <w:rtl/>
        </w:rPr>
        <w:t>אם אתה מאפשר לו. בסדר, שאלה קצרה, ולפני זה - אדוני השר, אתה רוצה להעביר לוועדה?</w:t>
      </w:r>
    </w:p>
    <w:p w14:paraId="43E63477" w14:textId="77777777" w:rsidR="00000000" w:rsidRDefault="00364BE1">
      <w:pPr>
        <w:pStyle w:val="af0"/>
        <w:rPr>
          <w:rtl/>
        </w:rPr>
      </w:pPr>
      <w:r>
        <w:rPr>
          <w:rtl/>
        </w:rPr>
        <w:br/>
        <w:t>נסים זאב (ש"ס):</w:t>
      </w:r>
    </w:p>
    <w:p w14:paraId="71779205" w14:textId="77777777" w:rsidR="00000000" w:rsidRDefault="00364BE1">
      <w:pPr>
        <w:pStyle w:val="a0"/>
        <w:rPr>
          <w:rtl/>
        </w:rPr>
      </w:pPr>
    </w:p>
    <w:p w14:paraId="1329AD06" w14:textId="77777777" w:rsidR="00000000" w:rsidRDefault="00364BE1">
      <w:pPr>
        <w:pStyle w:val="a0"/>
        <w:rPr>
          <w:rFonts w:hint="cs"/>
          <w:rtl/>
        </w:rPr>
      </w:pPr>
      <w:r>
        <w:rPr>
          <w:rFonts w:hint="cs"/>
          <w:rtl/>
        </w:rPr>
        <w:t xml:space="preserve">למה 20 דקות תשובה, </w:t>
      </w:r>
      <w:r>
        <w:rPr>
          <w:rFonts w:hint="cs"/>
          <w:rtl/>
        </w:rPr>
        <w:t>אדוני היושב-ראש? למה?</w:t>
      </w:r>
    </w:p>
    <w:p w14:paraId="40DF858A" w14:textId="77777777" w:rsidR="00000000" w:rsidRDefault="00364BE1">
      <w:pPr>
        <w:pStyle w:val="af1"/>
        <w:rPr>
          <w:rtl/>
        </w:rPr>
      </w:pPr>
      <w:r>
        <w:rPr>
          <w:rtl/>
        </w:rPr>
        <w:br/>
        <w:t>היו"ר משה כחלון:</w:t>
      </w:r>
    </w:p>
    <w:p w14:paraId="5A12C81D" w14:textId="77777777" w:rsidR="00000000" w:rsidRDefault="00364BE1">
      <w:pPr>
        <w:pStyle w:val="a0"/>
        <w:rPr>
          <w:rtl/>
        </w:rPr>
      </w:pPr>
    </w:p>
    <w:p w14:paraId="1D93D73B" w14:textId="77777777" w:rsidR="00000000" w:rsidRDefault="00364BE1">
      <w:pPr>
        <w:pStyle w:val="a0"/>
        <w:rPr>
          <w:rFonts w:hint="cs"/>
          <w:rtl/>
        </w:rPr>
      </w:pPr>
      <w:r>
        <w:rPr>
          <w:rFonts w:hint="cs"/>
          <w:rtl/>
        </w:rPr>
        <w:t xml:space="preserve">הוא קיבל עשר דקות מהיושב-ראש הקודם ועשר דקות ממני. </w:t>
      </w:r>
    </w:p>
    <w:p w14:paraId="4BB4ABFA" w14:textId="77777777" w:rsidR="00000000" w:rsidRDefault="00364BE1">
      <w:pPr>
        <w:pStyle w:val="af0"/>
        <w:rPr>
          <w:rtl/>
        </w:rPr>
      </w:pPr>
      <w:r>
        <w:rPr>
          <w:rtl/>
        </w:rPr>
        <w:br/>
        <w:t>דניאל בנלולו (הליכוד):</w:t>
      </w:r>
    </w:p>
    <w:p w14:paraId="6D3682D7" w14:textId="77777777" w:rsidR="00000000" w:rsidRDefault="00364BE1">
      <w:pPr>
        <w:pStyle w:val="a0"/>
        <w:rPr>
          <w:rtl/>
        </w:rPr>
      </w:pPr>
    </w:p>
    <w:p w14:paraId="5F4656F5" w14:textId="77777777" w:rsidR="00000000" w:rsidRDefault="00364BE1">
      <w:pPr>
        <w:pStyle w:val="a0"/>
        <w:rPr>
          <w:rFonts w:hint="cs"/>
          <w:rtl/>
        </w:rPr>
      </w:pPr>
      <w:r>
        <w:rPr>
          <w:rFonts w:hint="cs"/>
          <w:rtl/>
        </w:rPr>
        <w:t xml:space="preserve">אני דיברתי פחות מעשר דקות. </w:t>
      </w:r>
    </w:p>
    <w:p w14:paraId="2882E1BA" w14:textId="77777777" w:rsidR="00000000" w:rsidRDefault="00364BE1">
      <w:pPr>
        <w:pStyle w:val="af0"/>
        <w:rPr>
          <w:rtl/>
        </w:rPr>
      </w:pPr>
      <w:r>
        <w:rPr>
          <w:rtl/>
        </w:rPr>
        <w:br/>
        <w:t>נסים זאב (ש"ס):</w:t>
      </w:r>
    </w:p>
    <w:p w14:paraId="401A658D" w14:textId="77777777" w:rsidR="00000000" w:rsidRDefault="00364BE1">
      <w:pPr>
        <w:pStyle w:val="a0"/>
        <w:rPr>
          <w:rFonts w:hint="cs"/>
          <w:rtl/>
        </w:rPr>
      </w:pPr>
    </w:p>
    <w:p w14:paraId="4FB6A8EA" w14:textId="77777777" w:rsidR="00000000" w:rsidRDefault="00364BE1">
      <w:pPr>
        <w:pStyle w:val="a0"/>
        <w:rPr>
          <w:rFonts w:hint="cs"/>
          <w:rtl/>
        </w:rPr>
      </w:pPr>
      <w:r>
        <w:rPr>
          <w:rFonts w:hint="cs"/>
          <w:rtl/>
        </w:rPr>
        <w:t>אני נהנה לשמוע אותו, אבל - - -</w:t>
      </w:r>
    </w:p>
    <w:p w14:paraId="2D7AF8EB" w14:textId="77777777" w:rsidR="00000000" w:rsidRDefault="00364BE1">
      <w:pPr>
        <w:pStyle w:val="af1"/>
        <w:rPr>
          <w:rtl/>
        </w:rPr>
      </w:pPr>
      <w:r>
        <w:rPr>
          <w:rtl/>
        </w:rPr>
        <w:br/>
        <w:t>היו"ר משה כחלון:</w:t>
      </w:r>
    </w:p>
    <w:p w14:paraId="61AC1607" w14:textId="77777777" w:rsidR="00000000" w:rsidRDefault="00364BE1">
      <w:pPr>
        <w:pStyle w:val="a0"/>
        <w:rPr>
          <w:rtl/>
        </w:rPr>
      </w:pPr>
    </w:p>
    <w:p w14:paraId="21D5EF66" w14:textId="77777777" w:rsidR="00000000" w:rsidRDefault="00364BE1">
      <w:pPr>
        <w:pStyle w:val="a0"/>
        <w:rPr>
          <w:rFonts w:hint="cs"/>
          <w:rtl/>
        </w:rPr>
      </w:pPr>
      <w:r>
        <w:rPr>
          <w:rFonts w:hint="cs"/>
          <w:rtl/>
        </w:rPr>
        <w:t>אבל אלה דברים חשובים. אני יודע שהוא חרג. א</w:t>
      </w:r>
      <w:r>
        <w:rPr>
          <w:rFonts w:hint="cs"/>
          <w:rtl/>
        </w:rPr>
        <w:t xml:space="preserve">לה דברים חשובים. </w:t>
      </w:r>
    </w:p>
    <w:p w14:paraId="274DE244" w14:textId="77777777" w:rsidR="00000000" w:rsidRDefault="00364BE1">
      <w:pPr>
        <w:pStyle w:val="af0"/>
        <w:rPr>
          <w:rtl/>
        </w:rPr>
      </w:pPr>
      <w:r>
        <w:rPr>
          <w:rtl/>
        </w:rPr>
        <w:br/>
        <w:t>נסים זאב (ש"ס):</w:t>
      </w:r>
    </w:p>
    <w:p w14:paraId="71EE05BE" w14:textId="77777777" w:rsidR="00000000" w:rsidRDefault="00364BE1">
      <w:pPr>
        <w:pStyle w:val="a0"/>
        <w:rPr>
          <w:rtl/>
        </w:rPr>
      </w:pPr>
    </w:p>
    <w:p w14:paraId="535F4F52" w14:textId="77777777" w:rsidR="00000000" w:rsidRDefault="00364BE1">
      <w:pPr>
        <w:pStyle w:val="a0"/>
        <w:rPr>
          <w:rFonts w:hint="cs"/>
          <w:rtl/>
        </w:rPr>
      </w:pPr>
      <w:r>
        <w:rPr>
          <w:rFonts w:hint="cs"/>
          <w:rtl/>
        </w:rPr>
        <w:t xml:space="preserve">- - - אדוני השר. </w:t>
      </w:r>
    </w:p>
    <w:p w14:paraId="0A72DC07" w14:textId="77777777" w:rsidR="00000000" w:rsidRDefault="00364BE1">
      <w:pPr>
        <w:pStyle w:val="af1"/>
        <w:rPr>
          <w:rtl/>
        </w:rPr>
      </w:pPr>
      <w:r>
        <w:rPr>
          <w:rtl/>
        </w:rPr>
        <w:br/>
        <w:t>היו"ר משה כחלון:</w:t>
      </w:r>
    </w:p>
    <w:p w14:paraId="736FA6D9" w14:textId="77777777" w:rsidR="00000000" w:rsidRDefault="00364BE1">
      <w:pPr>
        <w:pStyle w:val="a0"/>
        <w:rPr>
          <w:rtl/>
        </w:rPr>
      </w:pPr>
    </w:p>
    <w:p w14:paraId="1D60B66A" w14:textId="77777777" w:rsidR="00000000" w:rsidRDefault="00364BE1">
      <w:pPr>
        <w:pStyle w:val="a0"/>
        <w:rPr>
          <w:rFonts w:hint="cs"/>
          <w:rtl/>
        </w:rPr>
      </w:pPr>
      <w:r>
        <w:rPr>
          <w:rFonts w:hint="cs"/>
          <w:rtl/>
        </w:rPr>
        <w:t xml:space="preserve">חבר הכנסת נסים זאב, אני שנה בכנסת, וזו הפעם הראשונה שאני רואה איזה אור בקצה המנהרה - תנופה, בנייה. </w:t>
      </w:r>
    </w:p>
    <w:p w14:paraId="2242C36C" w14:textId="77777777" w:rsidR="00000000" w:rsidRDefault="00364BE1">
      <w:pPr>
        <w:pStyle w:val="-"/>
        <w:rPr>
          <w:rtl/>
        </w:rPr>
      </w:pPr>
      <w:r>
        <w:rPr>
          <w:rtl/>
        </w:rPr>
        <w:br/>
      </w:r>
      <w:bookmarkStart w:id="501" w:name="FS000000763T10_03_2004_18_05_48C"/>
      <w:bookmarkEnd w:id="501"/>
      <w:r>
        <w:rPr>
          <w:rtl/>
        </w:rPr>
        <w:t>שר הבינוי והשיכון אפי איתם:</w:t>
      </w:r>
    </w:p>
    <w:p w14:paraId="764FC193" w14:textId="77777777" w:rsidR="00000000" w:rsidRDefault="00364BE1">
      <w:pPr>
        <w:pStyle w:val="a0"/>
        <w:rPr>
          <w:rtl/>
        </w:rPr>
      </w:pPr>
    </w:p>
    <w:p w14:paraId="6CC21F35" w14:textId="77777777" w:rsidR="00000000" w:rsidRDefault="00364BE1">
      <w:pPr>
        <w:pStyle w:val="a0"/>
        <w:rPr>
          <w:rFonts w:hint="cs"/>
          <w:rtl/>
        </w:rPr>
      </w:pPr>
      <w:r>
        <w:rPr>
          <w:rFonts w:hint="cs"/>
          <w:rtl/>
        </w:rPr>
        <w:t xml:space="preserve">זה הקטר. זה הקטר. </w:t>
      </w:r>
    </w:p>
    <w:p w14:paraId="6E34295D" w14:textId="77777777" w:rsidR="00000000" w:rsidRDefault="00364BE1">
      <w:pPr>
        <w:pStyle w:val="af1"/>
        <w:rPr>
          <w:rtl/>
        </w:rPr>
      </w:pPr>
      <w:r>
        <w:rPr>
          <w:rtl/>
        </w:rPr>
        <w:br/>
        <w:t>היו"ר משה כחלון:</w:t>
      </w:r>
    </w:p>
    <w:p w14:paraId="6223D164" w14:textId="77777777" w:rsidR="00000000" w:rsidRDefault="00364BE1">
      <w:pPr>
        <w:pStyle w:val="a0"/>
        <w:rPr>
          <w:rtl/>
        </w:rPr>
      </w:pPr>
    </w:p>
    <w:p w14:paraId="1324C5DE" w14:textId="77777777" w:rsidR="00000000" w:rsidRDefault="00364BE1">
      <w:pPr>
        <w:pStyle w:val="a0"/>
        <w:rPr>
          <w:rFonts w:hint="cs"/>
          <w:rtl/>
        </w:rPr>
      </w:pPr>
      <w:r>
        <w:rPr>
          <w:rFonts w:hint="cs"/>
          <w:rtl/>
        </w:rPr>
        <w:t xml:space="preserve">זה הקטר. אז תן </w:t>
      </w:r>
      <w:r>
        <w:rPr>
          <w:rFonts w:hint="cs"/>
          <w:rtl/>
        </w:rPr>
        <w:t>לנו ליהנות ממשהו. בבקשה.</w:t>
      </w:r>
    </w:p>
    <w:p w14:paraId="04C795A4" w14:textId="77777777" w:rsidR="00000000" w:rsidRDefault="00364BE1">
      <w:pPr>
        <w:pStyle w:val="af0"/>
        <w:rPr>
          <w:rtl/>
        </w:rPr>
      </w:pPr>
      <w:r>
        <w:rPr>
          <w:rtl/>
        </w:rPr>
        <w:br/>
        <w:t>דניאל בנלולו (הליכוד):</w:t>
      </w:r>
    </w:p>
    <w:p w14:paraId="77C46CB2" w14:textId="77777777" w:rsidR="00000000" w:rsidRDefault="00364BE1">
      <w:pPr>
        <w:pStyle w:val="a0"/>
        <w:rPr>
          <w:rtl/>
        </w:rPr>
      </w:pPr>
    </w:p>
    <w:p w14:paraId="458AEABD" w14:textId="77777777" w:rsidR="00000000" w:rsidRDefault="00364BE1">
      <w:pPr>
        <w:pStyle w:val="a0"/>
        <w:rPr>
          <w:rFonts w:hint="cs"/>
          <w:rtl/>
        </w:rPr>
      </w:pPr>
      <w:r>
        <w:rPr>
          <w:rFonts w:hint="cs"/>
          <w:rtl/>
        </w:rPr>
        <w:t>אדוני השר - - -</w:t>
      </w:r>
    </w:p>
    <w:p w14:paraId="7D5C3B15" w14:textId="77777777" w:rsidR="00000000" w:rsidRDefault="00364BE1">
      <w:pPr>
        <w:pStyle w:val="-"/>
        <w:rPr>
          <w:rtl/>
        </w:rPr>
      </w:pPr>
      <w:r>
        <w:rPr>
          <w:rtl/>
        </w:rPr>
        <w:br/>
      </w:r>
      <w:bookmarkStart w:id="502" w:name="FS000000763T10_03_2004_18_06_41C"/>
      <w:bookmarkEnd w:id="502"/>
      <w:r>
        <w:rPr>
          <w:rtl/>
        </w:rPr>
        <w:t>שר הבינוי והשיכון אפי איתם:</w:t>
      </w:r>
    </w:p>
    <w:p w14:paraId="5653A072" w14:textId="77777777" w:rsidR="00000000" w:rsidRDefault="00364BE1">
      <w:pPr>
        <w:pStyle w:val="a0"/>
        <w:rPr>
          <w:rtl/>
        </w:rPr>
      </w:pPr>
    </w:p>
    <w:p w14:paraId="613F0D27" w14:textId="77777777" w:rsidR="00000000" w:rsidRDefault="00364BE1">
      <w:pPr>
        <w:pStyle w:val="a0"/>
        <w:rPr>
          <w:rFonts w:hint="cs"/>
          <w:rtl/>
        </w:rPr>
      </w:pPr>
      <w:r>
        <w:rPr>
          <w:rFonts w:hint="cs"/>
          <w:rtl/>
        </w:rPr>
        <w:t xml:space="preserve">רק אל תעמוד על המסילה כשאתה רואה את האור בקצה המנהרה. זה הקטר. </w:t>
      </w:r>
    </w:p>
    <w:p w14:paraId="4AE885E8" w14:textId="77777777" w:rsidR="00000000" w:rsidRDefault="00364BE1">
      <w:pPr>
        <w:pStyle w:val="af0"/>
        <w:rPr>
          <w:rtl/>
        </w:rPr>
      </w:pPr>
      <w:r>
        <w:rPr>
          <w:b w:val="0"/>
          <w:bCs w:val="0"/>
          <w:u w:val="none"/>
          <w:rtl/>
        </w:rPr>
        <w:br/>
      </w:r>
      <w:r>
        <w:rPr>
          <w:rtl/>
        </w:rPr>
        <w:t>דניאל בנלולו (הליכוד):</w:t>
      </w:r>
    </w:p>
    <w:p w14:paraId="5565EEF8" w14:textId="77777777" w:rsidR="00000000" w:rsidRDefault="00364BE1">
      <w:pPr>
        <w:pStyle w:val="a0"/>
        <w:rPr>
          <w:rtl/>
        </w:rPr>
      </w:pPr>
    </w:p>
    <w:p w14:paraId="428D8A31" w14:textId="77777777" w:rsidR="00000000" w:rsidRDefault="00364BE1">
      <w:pPr>
        <w:pStyle w:val="a0"/>
        <w:rPr>
          <w:rFonts w:hint="cs"/>
          <w:rtl/>
        </w:rPr>
      </w:pPr>
      <w:r>
        <w:rPr>
          <w:rFonts w:hint="cs"/>
          <w:rtl/>
        </w:rPr>
        <w:t xml:space="preserve">הקטר יכול להיות טוב, אבל לא בלי הקרונות. הקטר בלי קרונות לא יוכל לעשות </w:t>
      </w:r>
      <w:r>
        <w:rPr>
          <w:rFonts w:hint="cs"/>
          <w:rtl/>
        </w:rPr>
        <w:t>כלום. העלית פה הרבה בעיות קשות מאוד. אני רוצה לומר לך - אנחנו נוכל לבוא ולעזור לך ולתמוך. הבעיה היא אחת - זה הזמן, והזמן הוא לרעתנו היום. יש היום המון קבלנים שעומדים לפשוט רגל. יש היום ספקים שלא מקבלים כספים. אנחנו זוכרים מה שהיה לפני חצי שנה, שקבלנים התאב</w:t>
      </w:r>
      <w:r>
        <w:rPr>
          <w:rFonts w:hint="cs"/>
          <w:rtl/>
        </w:rPr>
        <w:t xml:space="preserve">דו. תצפה לזה גם עכשיו, כי גם עכשיו יש לנו הבעיה הזאת. </w:t>
      </w:r>
    </w:p>
    <w:p w14:paraId="4AFB5B6F" w14:textId="77777777" w:rsidR="00000000" w:rsidRDefault="00364BE1">
      <w:pPr>
        <w:pStyle w:val="a0"/>
        <w:rPr>
          <w:rFonts w:hint="cs"/>
          <w:rtl/>
        </w:rPr>
      </w:pPr>
    </w:p>
    <w:p w14:paraId="27EF7ECD" w14:textId="77777777" w:rsidR="00000000" w:rsidRDefault="00364BE1">
      <w:pPr>
        <w:pStyle w:val="-"/>
        <w:rPr>
          <w:rtl/>
        </w:rPr>
      </w:pPr>
      <w:bookmarkStart w:id="503" w:name="FS000000763T10_03_2004_17_37_30"/>
      <w:bookmarkEnd w:id="503"/>
      <w:r>
        <w:rPr>
          <w:rFonts w:hint="eastAsia"/>
          <w:rtl/>
        </w:rPr>
        <w:t>שר</w:t>
      </w:r>
      <w:r>
        <w:rPr>
          <w:rtl/>
        </w:rPr>
        <w:t xml:space="preserve"> הבינוי והשיכון אפי איתם:</w:t>
      </w:r>
    </w:p>
    <w:p w14:paraId="29E05145" w14:textId="77777777" w:rsidR="00000000" w:rsidRDefault="00364BE1">
      <w:pPr>
        <w:pStyle w:val="a0"/>
        <w:rPr>
          <w:rFonts w:hint="cs"/>
          <w:rtl/>
        </w:rPr>
      </w:pPr>
    </w:p>
    <w:p w14:paraId="1D9A92E5" w14:textId="77777777" w:rsidR="00000000" w:rsidRDefault="00364BE1">
      <w:pPr>
        <w:pStyle w:val="a0"/>
        <w:rPr>
          <w:rFonts w:hint="cs"/>
          <w:rtl/>
        </w:rPr>
      </w:pPr>
      <w:r>
        <w:rPr>
          <w:rFonts w:hint="cs"/>
          <w:rtl/>
        </w:rPr>
        <w:t>אני יותר משמח כדי לגלות שקם לובי כזה כאן בכנסת, ואני יותר ממזמין אתכם לשלב ידיים ולקרוא לשרים הנוספים, שחלק מן הבעיות חונות במשרדיהם - - -</w:t>
      </w:r>
    </w:p>
    <w:p w14:paraId="4E0211F7" w14:textId="77777777" w:rsidR="00000000" w:rsidRDefault="00364BE1">
      <w:pPr>
        <w:pStyle w:val="a0"/>
        <w:rPr>
          <w:rFonts w:hint="cs"/>
          <w:rtl/>
        </w:rPr>
      </w:pPr>
    </w:p>
    <w:p w14:paraId="4078021A" w14:textId="77777777" w:rsidR="00000000" w:rsidRDefault="00364BE1">
      <w:pPr>
        <w:pStyle w:val="af0"/>
        <w:rPr>
          <w:rtl/>
        </w:rPr>
      </w:pPr>
      <w:r>
        <w:rPr>
          <w:rFonts w:hint="eastAsia"/>
          <w:rtl/>
        </w:rPr>
        <w:t>דניאל</w:t>
      </w:r>
      <w:r>
        <w:rPr>
          <w:rtl/>
        </w:rPr>
        <w:t xml:space="preserve"> בנלולו (הליכוד):</w:t>
      </w:r>
    </w:p>
    <w:p w14:paraId="56F58353" w14:textId="77777777" w:rsidR="00000000" w:rsidRDefault="00364BE1">
      <w:pPr>
        <w:pStyle w:val="a0"/>
        <w:rPr>
          <w:rFonts w:hint="cs"/>
          <w:rtl/>
        </w:rPr>
      </w:pPr>
    </w:p>
    <w:p w14:paraId="23BBE5DD" w14:textId="77777777" w:rsidR="00000000" w:rsidRDefault="00364BE1">
      <w:pPr>
        <w:pStyle w:val="a0"/>
        <w:rPr>
          <w:rFonts w:hint="cs"/>
          <w:rtl/>
        </w:rPr>
      </w:pPr>
      <w:r>
        <w:rPr>
          <w:rFonts w:hint="cs"/>
          <w:rtl/>
        </w:rPr>
        <w:t>אני אעש</w:t>
      </w:r>
      <w:r>
        <w:rPr>
          <w:rFonts w:hint="cs"/>
          <w:rtl/>
        </w:rPr>
        <w:t xml:space="preserve">ה את זה בכנסת, אתה בממשלה. </w:t>
      </w:r>
    </w:p>
    <w:p w14:paraId="7A6E1989" w14:textId="77777777" w:rsidR="00000000" w:rsidRDefault="00364BE1">
      <w:pPr>
        <w:pStyle w:val="a0"/>
        <w:rPr>
          <w:rFonts w:hint="cs"/>
          <w:rtl/>
        </w:rPr>
      </w:pPr>
    </w:p>
    <w:p w14:paraId="6CD69D32" w14:textId="77777777" w:rsidR="00000000" w:rsidRDefault="00364BE1">
      <w:pPr>
        <w:pStyle w:val="-"/>
        <w:rPr>
          <w:rtl/>
        </w:rPr>
      </w:pPr>
      <w:bookmarkStart w:id="504" w:name="FS000000763T10_03_2004_17_39_14C"/>
      <w:bookmarkEnd w:id="504"/>
      <w:r>
        <w:rPr>
          <w:rtl/>
        </w:rPr>
        <w:t>שר הבינוי והשיכון אפי איתם:</w:t>
      </w:r>
    </w:p>
    <w:p w14:paraId="00596DE5" w14:textId="77777777" w:rsidR="00000000" w:rsidRDefault="00364BE1">
      <w:pPr>
        <w:pStyle w:val="a0"/>
        <w:rPr>
          <w:rtl/>
        </w:rPr>
      </w:pPr>
    </w:p>
    <w:p w14:paraId="01D99EDF" w14:textId="77777777" w:rsidR="00000000" w:rsidRDefault="00364BE1">
      <w:pPr>
        <w:pStyle w:val="a0"/>
        <w:rPr>
          <w:rFonts w:hint="cs"/>
          <w:rtl/>
        </w:rPr>
      </w:pPr>
      <w:r>
        <w:rPr>
          <w:rFonts w:hint="cs"/>
          <w:rtl/>
        </w:rPr>
        <w:t xml:space="preserve">ואני מבטיח לכם שיתוף פעולה מלא מצד משרדי, ותודה רבה על הקמת הלובי. תודה רבה. </w:t>
      </w:r>
    </w:p>
    <w:p w14:paraId="14B078BA" w14:textId="77777777" w:rsidR="00000000" w:rsidRDefault="00364BE1">
      <w:pPr>
        <w:pStyle w:val="a0"/>
        <w:rPr>
          <w:rFonts w:hint="cs"/>
          <w:rtl/>
        </w:rPr>
      </w:pPr>
    </w:p>
    <w:p w14:paraId="511443C3" w14:textId="77777777" w:rsidR="00000000" w:rsidRDefault="00364BE1">
      <w:pPr>
        <w:pStyle w:val="af1"/>
        <w:rPr>
          <w:rtl/>
        </w:rPr>
      </w:pPr>
      <w:r>
        <w:rPr>
          <w:rtl/>
        </w:rPr>
        <w:t>היו"ר משה כחלון:</w:t>
      </w:r>
    </w:p>
    <w:p w14:paraId="11785F61" w14:textId="77777777" w:rsidR="00000000" w:rsidRDefault="00364BE1">
      <w:pPr>
        <w:pStyle w:val="a0"/>
        <w:rPr>
          <w:rtl/>
        </w:rPr>
      </w:pPr>
    </w:p>
    <w:p w14:paraId="51EFCBA0" w14:textId="77777777" w:rsidR="00000000" w:rsidRDefault="00364BE1">
      <w:pPr>
        <w:pStyle w:val="a0"/>
        <w:rPr>
          <w:rFonts w:hint="cs"/>
          <w:rtl/>
        </w:rPr>
      </w:pPr>
      <w:r>
        <w:rPr>
          <w:rFonts w:hint="cs"/>
          <w:rtl/>
        </w:rPr>
        <w:t>תודה, אדוני השר. הצעה אחרת לחבר הכנסת יעקב מרגי.</w:t>
      </w:r>
    </w:p>
    <w:p w14:paraId="7763AC96" w14:textId="77777777" w:rsidR="00000000" w:rsidRDefault="00364BE1">
      <w:pPr>
        <w:pStyle w:val="a0"/>
        <w:rPr>
          <w:rFonts w:hint="cs"/>
          <w:rtl/>
        </w:rPr>
      </w:pPr>
    </w:p>
    <w:p w14:paraId="45E0F32C" w14:textId="77777777" w:rsidR="00000000" w:rsidRDefault="00364BE1">
      <w:pPr>
        <w:pStyle w:val="a"/>
        <w:rPr>
          <w:rtl/>
        </w:rPr>
      </w:pPr>
      <w:bookmarkStart w:id="505" w:name="FS000001056T10_03_2004_17_40_07"/>
      <w:bookmarkStart w:id="506" w:name="_Toc71352090"/>
      <w:bookmarkEnd w:id="505"/>
      <w:r>
        <w:rPr>
          <w:rFonts w:hint="eastAsia"/>
          <w:rtl/>
        </w:rPr>
        <w:t>יעקב</w:t>
      </w:r>
      <w:r>
        <w:rPr>
          <w:rtl/>
        </w:rPr>
        <w:t xml:space="preserve"> מרגי (ש"ס):</w:t>
      </w:r>
      <w:bookmarkEnd w:id="506"/>
    </w:p>
    <w:p w14:paraId="61DDC26A" w14:textId="77777777" w:rsidR="00000000" w:rsidRDefault="00364BE1">
      <w:pPr>
        <w:pStyle w:val="a0"/>
        <w:rPr>
          <w:rFonts w:hint="cs"/>
          <w:rtl/>
        </w:rPr>
      </w:pPr>
    </w:p>
    <w:p w14:paraId="137837C6" w14:textId="77777777" w:rsidR="00000000" w:rsidRDefault="00364BE1">
      <w:pPr>
        <w:pStyle w:val="a0"/>
        <w:rPr>
          <w:rFonts w:hint="cs"/>
          <w:rtl/>
        </w:rPr>
      </w:pPr>
      <w:r>
        <w:rPr>
          <w:rFonts w:hint="cs"/>
          <w:rtl/>
        </w:rPr>
        <w:t>אדוני היושב-ראש, חברי חברי הכנסת,</w:t>
      </w:r>
      <w:r>
        <w:rPr>
          <w:rFonts w:hint="cs"/>
          <w:rtl/>
        </w:rPr>
        <w:t xml:space="preserve"> מכובדי שר השיכון, אני קורא לממשלה להניע את גלגלי המשק ולהוציאו מהמיתון העמוק שבו הוא שרוי, על-ידי מעשים מעודדי צמיחה. המשק סובל מאבטלה גואה, העובדים הזרים מוצאים מהמדינה במאסות, מספר התחלות הבנייה הולך ויורד, בפרט בנגב ובדרום. לכן אני קורא לממשלה: זה הזמן</w:t>
      </w:r>
      <w:r>
        <w:rPr>
          <w:rFonts w:hint="cs"/>
          <w:rtl/>
        </w:rPr>
        <w:t xml:space="preserve"> להפנות, אפילו בצו, עובדים ישראלים לענף הבנייה, לתת מענקים לרוכשי הדירות, להוזיל קרקעות. </w:t>
      </w:r>
    </w:p>
    <w:p w14:paraId="0600638D" w14:textId="77777777" w:rsidR="00000000" w:rsidRDefault="00364BE1">
      <w:pPr>
        <w:pStyle w:val="a0"/>
        <w:rPr>
          <w:rFonts w:hint="cs"/>
          <w:rtl/>
        </w:rPr>
      </w:pPr>
    </w:p>
    <w:p w14:paraId="57F7C9AD" w14:textId="77777777" w:rsidR="00000000" w:rsidRDefault="00364BE1">
      <w:pPr>
        <w:pStyle w:val="a0"/>
        <w:rPr>
          <w:rFonts w:hint="cs"/>
          <w:rtl/>
        </w:rPr>
      </w:pPr>
      <w:r>
        <w:rPr>
          <w:rFonts w:hint="cs"/>
          <w:rtl/>
        </w:rPr>
        <w:t>יש אבסורדים רבים במכירות הקרקע במדינת ישראל. הגדלת המשכנתאות. כמו כן, הייתי אפילו בהוראת שעה מבטל היטלי השבחה, כדי לעודד עסקאות נדל"ן שתקועות מחוסר כדאיות. ותאמינו ל</w:t>
      </w:r>
      <w:r>
        <w:rPr>
          <w:rFonts w:hint="cs"/>
          <w:rtl/>
        </w:rPr>
        <w:t xml:space="preserve">י, המסים שייכנסו למדינה כתוצאה מאותן עסקאות נדל"ן יכסו עשרות מונים אותם היטלי השבחה. </w:t>
      </w:r>
    </w:p>
    <w:p w14:paraId="5800C731" w14:textId="77777777" w:rsidR="00000000" w:rsidRDefault="00364BE1">
      <w:pPr>
        <w:pStyle w:val="a0"/>
        <w:rPr>
          <w:rFonts w:hint="cs"/>
          <w:rtl/>
        </w:rPr>
      </w:pPr>
    </w:p>
    <w:p w14:paraId="30E6785F" w14:textId="77777777" w:rsidR="00000000" w:rsidRDefault="00364BE1">
      <w:pPr>
        <w:pStyle w:val="a0"/>
        <w:rPr>
          <w:rFonts w:hint="cs"/>
          <w:rtl/>
        </w:rPr>
      </w:pPr>
      <w:r>
        <w:rPr>
          <w:rFonts w:hint="cs"/>
          <w:rtl/>
        </w:rPr>
        <w:t>לצערי הרב, אני לא רואה איך הממשלה אכן משקיעה מחשבה מערכתית לפתרון הבעיה.</w:t>
      </w:r>
    </w:p>
    <w:p w14:paraId="14A498A0" w14:textId="77777777" w:rsidR="00000000" w:rsidRDefault="00364BE1">
      <w:pPr>
        <w:pStyle w:val="a0"/>
        <w:rPr>
          <w:rFonts w:hint="cs"/>
          <w:rtl/>
        </w:rPr>
      </w:pPr>
    </w:p>
    <w:p w14:paraId="097FE9E0" w14:textId="77777777" w:rsidR="00000000" w:rsidRDefault="00364BE1">
      <w:pPr>
        <w:pStyle w:val="af1"/>
        <w:rPr>
          <w:rtl/>
        </w:rPr>
      </w:pPr>
      <w:r>
        <w:rPr>
          <w:rFonts w:hint="eastAsia"/>
          <w:rtl/>
        </w:rPr>
        <w:t>היו</w:t>
      </w:r>
      <w:r>
        <w:rPr>
          <w:rtl/>
        </w:rPr>
        <w:t>"ר משה כחלון:</w:t>
      </w:r>
    </w:p>
    <w:p w14:paraId="0B3BEF40" w14:textId="77777777" w:rsidR="00000000" w:rsidRDefault="00364BE1">
      <w:pPr>
        <w:pStyle w:val="a0"/>
        <w:rPr>
          <w:rFonts w:hint="cs"/>
          <w:rtl/>
        </w:rPr>
      </w:pPr>
    </w:p>
    <w:p w14:paraId="1556188F" w14:textId="77777777" w:rsidR="00000000" w:rsidRDefault="00364BE1">
      <w:pPr>
        <w:pStyle w:val="a0"/>
        <w:rPr>
          <w:rFonts w:hint="cs"/>
          <w:rtl/>
        </w:rPr>
      </w:pPr>
      <w:r>
        <w:rPr>
          <w:rFonts w:hint="cs"/>
          <w:rtl/>
        </w:rPr>
        <w:t xml:space="preserve">תודה רבה. </w:t>
      </w:r>
    </w:p>
    <w:p w14:paraId="22F8E32B" w14:textId="77777777" w:rsidR="00000000" w:rsidRDefault="00364BE1">
      <w:pPr>
        <w:pStyle w:val="a0"/>
        <w:rPr>
          <w:rFonts w:hint="cs"/>
          <w:rtl/>
        </w:rPr>
      </w:pPr>
    </w:p>
    <w:p w14:paraId="412FAB75" w14:textId="77777777" w:rsidR="00000000" w:rsidRDefault="00364BE1">
      <w:pPr>
        <w:pStyle w:val="a0"/>
        <w:rPr>
          <w:rFonts w:hint="cs"/>
          <w:rtl/>
        </w:rPr>
      </w:pPr>
      <w:r>
        <w:rPr>
          <w:rFonts w:hint="cs"/>
          <w:rtl/>
        </w:rPr>
        <w:t>אנחנו ניגשים להצבעה. אדוני השר, המציע מבקש להעביר את הנושא לוועדת</w:t>
      </w:r>
      <w:r>
        <w:rPr>
          <w:rFonts w:hint="cs"/>
          <w:rtl/>
        </w:rPr>
        <w:t xml:space="preserve"> הכספים. אין התנגדות. אז ההצבעה היא לוועדה או הסרה. בעד זה ועדה, נגד זה הסרה. </w:t>
      </w:r>
    </w:p>
    <w:p w14:paraId="5CD1823E" w14:textId="77777777" w:rsidR="00000000" w:rsidRDefault="00364BE1">
      <w:pPr>
        <w:pStyle w:val="ab"/>
        <w:bidi/>
        <w:rPr>
          <w:b w:val="0"/>
          <w:bCs w:val="0"/>
          <w:rtl/>
          <w:lang w:eastAsia="he-IL"/>
        </w:rPr>
      </w:pPr>
    </w:p>
    <w:p w14:paraId="6C7E5D16" w14:textId="77777777" w:rsidR="00000000" w:rsidRDefault="00364BE1">
      <w:pPr>
        <w:pStyle w:val="ab"/>
        <w:bidi/>
        <w:rPr>
          <w:rFonts w:hint="cs"/>
          <w:rtl/>
        </w:rPr>
      </w:pPr>
      <w:r>
        <w:rPr>
          <w:rFonts w:hint="cs"/>
          <w:rtl/>
        </w:rPr>
        <w:t>הצבעה מס' 14</w:t>
      </w:r>
    </w:p>
    <w:p w14:paraId="46C609A8" w14:textId="77777777" w:rsidR="00000000" w:rsidRDefault="00364BE1">
      <w:pPr>
        <w:pStyle w:val="a0"/>
        <w:rPr>
          <w:rFonts w:hint="cs"/>
          <w:rtl/>
        </w:rPr>
      </w:pPr>
    </w:p>
    <w:p w14:paraId="366D44D4"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18F647D8" w14:textId="77777777" w:rsidR="00000000" w:rsidRDefault="00364BE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B2EE03E" w14:textId="77777777" w:rsidR="00000000" w:rsidRDefault="00364BE1">
      <w:pPr>
        <w:pStyle w:val="ac"/>
        <w:bidi/>
        <w:rPr>
          <w:rFonts w:hint="cs"/>
          <w:rtl/>
        </w:rPr>
      </w:pPr>
      <w:r>
        <w:rPr>
          <w:rFonts w:hint="cs"/>
          <w:rtl/>
        </w:rPr>
        <w:t xml:space="preserve">נמנעים </w:t>
      </w:r>
      <w:r>
        <w:rPr>
          <w:rtl/>
        </w:rPr>
        <w:t>–</w:t>
      </w:r>
      <w:r>
        <w:rPr>
          <w:rFonts w:hint="cs"/>
          <w:rtl/>
        </w:rPr>
        <w:t xml:space="preserve"> 1</w:t>
      </w:r>
    </w:p>
    <w:p w14:paraId="105D7BE6" w14:textId="77777777" w:rsidR="00000000" w:rsidRDefault="00364BE1">
      <w:pPr>
        <w:pStyle w:val="ad"/>
        <w:bidi/>
        <w:rPr>
          <w:rFonts w:hint="cs"/>
          <w:rtl/>
        </w:rPr>
      </w:pPr>
      <w:r>
        <w:rPr>
          <w:rFonts w:hint="cs"/>
          <w:rtl/>
        </w:rPr>
        <w:t>ההצעה להעביר את הנושא לוועדת הכספים נתקבלה.</w:t>
      </w:r>
    </w:p>
    <w:p w14:paraId="6D66E412" w14:textId="77777777" w:rsidR="00000000" w:rsidRDefault="00364BE1">
      <w:pPr>
        <w:pStyle w:val="af0"/>
        <w:rPr>
          <w:rFonts w:hint="cs"/>
          <w:rtl/>
        </w:rPr>
      </w:pPr>
    </w:p>
    <w:p w14:paraId="1F486540" w14:textId="77777777" w:rsidR="00000000" w:rsidRDefault="00364BE1">
      <w:pPr>
        <w:pStyle w:val="af1"/>
        <w:rPr>
          <w:rtl/>
        </w:rPr>
      </w:pPr>
      <w:r>
        <w:rPr>
          <w:rtl/>
        </w:rPr>
        <w:t>היו"ר משה כחלון:</w:t>
      </w:r>
    </w:p>
    <w:p w14:paraId="37611281" w14:textId="77777777" w:rsidR="00000000" w:rsidRDefault="00364BE1">
      <w:pPr>
        <w:pStyle w:val="a0"/>
        <w:rPr>
          <w:rtl/>
        </w:rPr>
      </w:pPr>
    </w:p>
    <w:p w14:paraId="220FB8EE" w14:textId="77777777" w:rsidR="00000000" w:rsidRDefault="00364BE1">
      <w:pPr>
        <w:pStyle w:val="a0"/>
        <w:rPr>
          <w:rFonts w:hint="cs"/>
          <w:rtl/>
        </w:rPr>
      </w:pPr>
      <w:r>
        <w:rPr>
          <w:rFonts w:hint="cs"/>
          <w:rtl/>
        </w:rPr>
        <w:t>11 ב</w:t>
      </w:r>
      <w:r>
        <w:rPr>
          <w:rFonts w:hint="cs"/>
          <w:rtl/>
        </w:rPr>
        <w:t xml:space="preserve">עד,  נגד אין, נמנע אחד. הנושא יועבר לדיון בוועדת הכספים. </w:t>
      </w:r>
    </w:p>
    <w:p w14:paraId="503642AC" w14:textId="77777777" w:rsidR="00000000" w:rsidRDefault="00364BE1">
      <w:pPr>
        <w:pStyle w:val="af0"/>
        <w:rPr>
          <w:rFonts w:hint="cs"/>
          <w:rtl/>
        </w:rPr>
      </w:pPr>
    </w:p>
    <w:p w14:paraId="4CA8B3E0" w14:textId="77777777" w:rsidR="00000000" w:rsidRDefault="00364BE1">
      <w:pPr>
        <w:pStyle w:val="af0"/>
        <w:rPr>
          <w:rtl/>
        </w:rPr>
      </w:pPr>
      <w:r>
        <w:rPr>
          <w:rFonts w:hint="eastAsia"/>
          <w:rtl/>
        </w:rPr>
        <w:t>עמיר</w:t>
      </w:r>
      <w:r>
        <w:rPr>
          <w:rtl/>
        </w:rPr>
        <w:t xml:space="preserve"> פרץ (עם אחד):</w:t>
      </w:r>
    </w:p>
    <w:p w14:paraId="7F0967B8" w14:textId="77777777" w:rsidR="00000000" w:rsidRDefault="00364BE1">
      <w:pPr>
        <w:pStyle w:val="a0"/>
        <w:rPr>
          <w:rFonts w:hint="cs"/>
          <w:rtl/>
        </w:rPr>
      </w:pPr>
    </w:p>
    <w:p w14:paraId="26DD0BC3" w14:textId="77777777" w:rsidR="00000000" w:rsidRDefault="00364BE1">
      <w:pPr>
        <w:pStyle w:val="a0"/>
        <w:rPr>
          <w:rFonts w:hint="cs"/>
          <w:rtl/>
        </w:rPr>
      </w:pPr>
      <w:r>
        <w:rPr>
          <w:rFonts w:hint="cs"/>
          <w:rtl/>
        </w:rPr>
        <w:t xml:space="preserve">אני הצבעתי בעד. </w:t>
      </w:r>
    </w:p>
    <w:p w14:paraId="0918EC85" w14:textId="77777777" w:rsidR="00000000" w:rsidRDefault="00364BE1">
      <w:pPr>
        <w:pStyle w:val="a0"/>
        <w:rPr>
          <w:rFonts w:hint="cs"/>
          <w:rtl/>
        </w:rPr>
      </w:pPr>
    </w:p>
    <w:p w14:paraId="1C365208" w14:textId="77777777" w:rsidR="00000000" w:rsidRDefault="00364BE1">
      <w:pPr>
        <w:pStyle w:val="af1"/>
        <w:rPr>
          <w:rtl/>
        </w:rPr>
      </w:pPr>
      <w:r>
        <w:rPr>
          <w:rFonts w:hint="eastAsia"/>
          <w:rtl/>
        </w:rPr>
        <w:t>היו</w:t>
      </w:r>
      <w:r>
        <w:rPr>
          <w:rtl/>
        </w:rPr>
        <w:t>"ר משה כחלון:</w:t>
      </w:r>
    </w:p>
    <w:p w14:paraId="6AF5BAB8" w14:textId="77777777" w:rsidR="00000000" w:rsidRDefault="00364BE1">
      <w:pPr>
        <w:pStyle w:val="a0"/>
        <w:rPr>
          <w:rFonts w:hint="cs"/>
          <w:rtl/>
        </w:rPr>
      </w:pPr>
    </w:p>
    <w:p w14:paraId="70091F6C" w14:textId="77777777" w:rsidR="00000000" w:rsidRDefault="00364BE1">
      <w:pPr>
        <w:pStyle w:val="a0"/>
        <w:rPr>
          <w:rFonts w:hint="cs"/>
          <w:rtl/>
        </w:rPr>
      </w:pPr>
      <w:r>
        <w:rPr>
          <w:rFonts w:hint="cs"/>
          <w:rtl/>
        </w:rPr>
        <w:t xml:space="preserve">חבר הכנסת עמיר פרץ הצביע בעד להעביר לוועדת הכספים את הנושא: השפל בענף הבנייה והתשתיות. נא להכניס לפרוטוקול, יירשם לדורות. </w:t>
      </w:r>
    </w:p>
    <w:p w14:paraId="290778BB" w14:textId="77777777" w:rsidR="00000000" w:rsidRDefault="00364BE1">
      <w:pPr>
        <w:pStyle w:val="a0"/>
        <w:rPr>
          <w:rFonts w:hint="cs"/>
          <w:rtl/>
        </w:rPr>
      </w:pPr>
    </w:p>
    <w:p w14:paraId="1EAF7993" w14:textId="77777777" w:rsidR="00000000" w:rsidRDefault="00364BE1">
      <w:pPr>
        <w:pStyle w:val="a2"/>
        <w:rPr>
          <w:rFonts w:hint="cs"/>
          <w:rtl/>
        </w:rPr>
      </w:pPr>
    </w:p>
    <w:p w14:paraId="4CD7B57F" w14:textId="77777777" w:rsidR="00000000" w:rsidRDefault="00364BE1">
      <w:pPr>
        <w:pStyle w:val="a0"/>
        <w:rPr>
          <w:rFonts w:hint="cs"/>
          <w:rtl/>
        </w:rPr>
      </w:pPr>
    </w:p>
    <w:p w14:paraId="0A5AB2B7" w14:textId="77777777" w:rsidR="00000000" w:rsidRDefault="00364BE1">
      <w:pPr>
        <w:pStyle w:val="a2"/>
        <w:rPr>
          <w:rFonts w:hint="cs"/>
          <w:rtl/>
        </w:rPr>
      </w:pPr>
      <w:bookmarkStart w:id="507" w:name="CS23407FI0023407T10_03_2004_17_41_59"/>
      <w:bookmarkStart w:id="508" w:name="_Toc71352091"/>
      <w:bookmarkEnd w:id="507"/>
      <w:r>
        <w:rPr>
          <w:rFonts w:hint="cs"/>
          <w:rtl/>
        </w:rPr>
        <w:t>הצעה לסדר-היום</w:t>
      </w:r>
      <w:bookmarkEnd w:id="508"/>
    </w:p>
    <w:p w14:paraId="5486C755" w14:textId="77777777" w:rsidR="00000000" w:rsidRDefault="00364BE1">
      <w:pPr>
        <w:pStyle w:val="a2"/>
        <w:rPr>
          <w:rtl/>
        </w:rPr>
      </w:pPr>
      <w:bookmarkStart w:id="509" w:name="_Toc71352092"/>
      <w:r>
        <w:rPr>
          <w:rtl/>
        </w:rPr>
        <w:t>מצבה הקשה של מערכת הבריאות בישראל</w:t>
      </w:r>
      <w:bookmarkEnd w:id="509"/>
    </w:p>
    <w:p w14:paraId="5199F234" w14:textId="77777777" w:rsidR="00000000" w:rsidRDefault="00364BE1">
      <w:pPr>
        <w:pStyle w:val="-0"/>
        <w:rPr>
          <w:rFonts w:hint="cs"/>
          <w:rtl/>
        </w:rPr>
      </w:pPr>
    </w:p>
    <w:p w14:paraId="19ED8511" w14:textId="77777777" w:rsidR="00000000" w:rsidRDefault="00364BE1">
      <w:pPr>
        <w:pStyle w:val="af1"/>
        <w:rPr>
          <w:rtl/>
        </w:rPr>
      </w:pPr>
      <w:r>
        <w:rPr>
          <w:rtl/>
        </w:rPr>
        <w:t>היו"ר משה כחלון:</w:t>
      </w:r>
    </w:p>
    <w:p w14:paraId="48169E4A" w14:textId="77777777" w:rsidR="00000000" w:rsidRDefault="00364BE1">
      <w:pPr>
        <w:pStyle w:val="a0"/>
        <w:rPr>
          <w:rtl/>
        </w:rPr>
      </w:pPr>
    </w:p>
    <w:p w14:paraId="26C350CE" w14:textId="77777777" w:rsidR="00000000" w:rsidRDefault="00364BE1">
      <w:pPr>
        <w:pStyle w:val="a0"/>
        <w:rPr>
          <w:rFonts w:hint="cs"/>
          <w:rtl/>
        </w:rPr>
      </w:pPr>
      <w:r>
        <w:rPr>
          <w:rFonts w:hint="cs"/>
          <w:rtl/>
        </w:rPr>
        <w:t xml:space="preserve">אנחנו עוברים לנושא הבא: מצבה הקשה של מערכת הבריאות בישראל - הצעה לסדר-היום מס' 2938. חברת הכנסת אילנה כהן, בבקשה. </w:t>
      </w:r>
    </w:p>
    <w:p w14:paraId="2DFFB319" w14:textId="77777777" w:rsidR="00000000" w:rsidRDefault="00364BE1">
      <w:pPr>
        <w:pStyle w:val="a0"/>
        <w:rPr>
          <w:rFonts w:hint="cs"/>
          <w:rtl/>
        </w:rPr>
      </w:pPr>
    </w:p>
    <w:p w14:paraId="45868BC4" w14:textId="77777777" w:rsidR="00000000" w:rsidRDefault="00364BE1">
      <w:pPr>
        <w:pStyle w:val="a"/>
        <w:rPr>
          <w:rtl/>
        </w:rPr>
      </w:pPr>
      <w:bookmarkStart w:id="510" w:name="FS000001063T10_03_2004_17_22_21"/>
      <w:bookmarkStart w:id="511" w:name="_Toc71352093"/>
      <w:bookmarkEnd w:id="510"/>
      <w:r>
        <w:rPr>
          <w:rFonts w:hint="eastAsia"/>
          <w:rtl/>
        </w:rPr>
        <w:t>אילנה</w:t>
      </w:r>
      <w:r>
        <w:rPr>
          <w:rtl/>
        </w:rPr>
        <w:t xml:space="preserve"> כהן (עם אחד):</w:t>
      </w:r>
      <w:bookmarkEnd w:id="511"/>
    </w:p>
    <w:p w14:paraId="55ACB532" w14:textId="77777777" w:rsidR="00000000" w:rsidRDefault="00364BE1">
      <w:pPr>
        <w:pStyle w:val="a0"/>
        <w:rPr>
          <w:rFonts w:hint="cs"/>
          <w:rtl/>
        </w:rPr>
      </w:pPr>
    </w:p>
    <w:p w14:paraId="5DB01495" w14:textId="77777777" w:rsidR="00000000" w:rsidRDefault="00364BE1">
      <w:pPr>
        <w:pStyle w:val="a0"/>
        <w:rPr>
          <w:rFonts w:hint="cs"/>
          <w:rtl/>
        </w:rPr>
      </w:pPr>
      <w:r>
        <w:rPr>
          <w:rFonts w:hint="cs"/>
          <w:rtl/>
        </w:rPr>
        <w:t>אדוני היושב-ראש, חברי הכנסת, אחרי הדיונים הסוערים שהיו היום - - -</w:t>
      </w:r>
    </w:p>
    <w:p w14:paraId="471274AA" w14:textId="77777777" w:rsidR="00000000" w:rsidRDefault="00364BE1">
      <w:pPr>
        <w:pStyle w:val="a0"/>
        <w:rPr>
          <w:rFonts w:hint="cs"/>
          <w:rtl/>
        </w:rPr>
      </w:pPr>
    </w:p>
    <w:p w14:paraId="2A12841D" w14:textId="77777777" w:rsidR="00000000" w:rsidRDefault="00364BE1">
      <w:pPr>
        <w:pStyle w:val="af1"/>
        <w:rPr>
          <w:rtl/>
        </w:rPr>
      </w:pPr>
      <w:r>
        <w:rPr>
          <w:rFonts w:hint="eastAsia"/>
          <w:rtl/>
        </w:rPr>
        <w:t>היו</w:t>
      </w:r>
      <w:r>
        <w:rPr>
          <w:rtl/>
        </w:rPr>
        <w:t>"ר משה כחלון:</w:t>
      </w:r>
    </w:p>
    <w:p w14:paraId="236304A9" w14:textId="77777777" w:rsidR="00000000" w:rsidRDefault="00364BE1">
      <w:pPr>
        <w:pStyle w:val="a0"/>
        <w:rPr>
          <w:rFonts w:hint="cs"/>
          <w:rtl/>
        </w:rPr>
      </w:pPr>
    </w:p>
    <w:p w14:paraId="28B67CBF" w14:textId="77777777" w:rsidR="00000000" w:rsidRDefault="00364BE1">
      <w:pPr>
        <w:pStyle w:val="a0"/>
        <w:rPr>
          <w:rFonts w:hint="cs"/>
          <w:rtl/>
        </w:rPr>
      </w:pPr>
      <w:r>
        <w:rPr>
          <w:rFonts w:hint="cs"/>
          <w:rtl/>
        </w:rPr>
        <w:t xml:space="preserve">עשר דקות תמימות. </w:t>
      </w:r>
    </w:p>
    <w:p w14:paraId="7BDC6B72" w14:textId="77777777" w:rsidR="00000000" w:rsidRDefault="00364BE1">
      <w:pPr>
        <w:pStyle w:val="a0"/>
        <w:rPr>
          <w:rFonts w:hint="cs"/>
          <w:rtl/>
        </w:rPr>
      </w:pPr>
    </w:p>
    <w:p w14:paraId="5213003B" w14:textId="77777777" w:rsidR="00000000" w:rsidRDefault="00364BE1">
      <w:pPr>
        <w:pStyle w:val="af0"/>
        <w:rPr>
          <w:rtl/>
        </w:rPr>
      </w:pPr>
      <w:r>
        <w:rPr>
          <w:rFonts w:hint="eastAsia"/>
          <w:rtl/>
        </w:rPr>
        <w:t>דוד</w:t>
      </w:r>
      <w:r>
        <w:rPr>
          <w:rtl/>
        </w:rPr>
        <w:t xml:space="preserve"> טל (עם אחד):</w:t>
      </w:r>
    </w:p>
    <w:p w14:paraId="3DFCAF2D" w14:textId="77777777" w:rsidR="00000000" w:rsidRDefault="00364BE1">
      <w:pPr>
        <w:pStyle w:val="a0"/>
        <w:rPr>
          <w:rFonts w:hint="cs"/>
          <w:rtl/>
        </w:rPr>
      </w:pPr>
    </w:p>
    <w:p w14:paraId="21D91FBA" w14:textId="77777777" w:rsidR="00000000" w:rsidRDefault="00364BE1">
      <w:pPr>
        <w:pStyle w:val="a0"/>
        <w:rPr>
          <w:rFonts w:hint="cs"/>
          <w:rtl/>
        </w:rPr>
      </w:pPr>
      <w:r>
        <w:rPr>
          <w:rFonts w:hint="cs"/>
          <w:rtl/>
        </w:rPr>
        <w:t xml:space="preserve">היא מעבירה לי את היתרה. </w:t>
      </w:r>
    </w:p>
    <w:p w14:paraId="21A2D5E6" w14:textId="77777777" w:rsidR="00000000" w:rsidRDefault="00364BE1">
      <w:pPr>
        <w:pStyle w:val="a0"/>
        <w:rPr>
          <w:rFonts w:hint="cs"/>
          <w:rtl/>
        </w:rPr>
      </w:pPr>
    </w:p>
    <w:p w14:paraId="7EF49C49" w14:textId="77777777" w:rsidR="00000000" w:rsidRDefault="00364BE1">
      <w:pPr>
        <w:pStyle w:val="-"/>
        <w:rPr>
          <w:rtl/>
        </w:rPr>
      </w:pPr>
      <w:bookmarkStart w:id="512" w:name="FS000001063T10_03_2004_17_22_42C"/>
      <w:bookmarkEnd w:id="512"/>
      <w:r>
        <w:rPr>
          <w:rtl/>
        </w:rPr>
        <w:t>אילנה כהן (עם אחד):</w:t>
      </w:r>
    </w:p>
    <w:p w14:paraId="091CA485" w14:textId="77777777" w:rsidR="00000000" w:rsidRDefault="00364BE1">
      <w:pPr>
        <w:pStyle w:val="a0"/>
        <w:rPr>
          <w:rtl/>
        </w:rPr>
      </w:pPr>
    </w:p>
    <w:p w14:paraId="2AE02981" w14:textId="77777777" w:rsidR="00000000" w:rsidRDefault="00364BE1">
      <w:pPr>
        <w:pStyle w:val="a0"/>
        <w:rPr>
          <w:rFonts w:hint="cs"/>
          <w:rtl/>
        </w:rPr>
      </w:pPr>
      <w:r>
        <w:rPr>
          <w:rFonts w:hint="cs"/>
          <w:rtl/>
        </w:rPr>
        <w:t xml:space="preserve">אני אעשה את זה יותר קצר. כן, את היתרה אני מעבירה לו. </w:t>
      </w:r>
    </w:p>
    <w:p w14:paraId="74A513A0" w14:textId="77777777" w:rsidR="00000000" w:rsidRDefault="00364BE1">
      <w:pPr>
        <w:pStyle w:val="a0"/>
        <w:rPr>
          <w:rFonts w:hint="cs"/>
          <w:rtl/>
        </w:rPr>
      </w:pPr>
    </w:p>
    <w:p w14:paraId="7BEED230" w14:textId="77777777" w:rsidR="00000000" w:rsidRDefault="00364BE1">
      <w:pPr>
        <w:pStyle w:val="a0"/>
        <w:rPr>
          <w:rFonts w:hint="cs"/>
          <w:rtl/>
        </w:rPr>
      </w:pPr>
      <w:r>
        <w:rPr>
          <w:rFonts w:hint="cs"/>
          <w:rtl/>
        </w:rPr>
        <w:t>אני רוצה לדבר, בניגוד לכולם, על חיי אדם. בחיי אדם אין אופוזיציה ואין קואליציה, רבותי. אין מי שבסופ</w:t>
      </w:r>
      <w:r>
        <w:rPr>
          <w:rFonts w:hint="cs"/>
          <w:rtl/>
        </w:rPr>
        <w:t xml:space="preserve">ו של דבר לא מגיע לבית-חולים, בצורה כזאת או אחרת. על כן אני באה ואני אומרת שאם יש חוקים במדינה, ותקשיב טוב מה שאני אומרת לך, צריך לכבד אותם.  </w:t>
      </w:r>
    </w:p>
    <w:p w14:paraId="14027F64" w14:textId="77777777" w:rsidR="00000000" w:rsidRDefault="00364BE1">
      <w:pPr>
        <w:pStyle w:val="a0"/>
        <w:rPr>
          <w:rFonts w:hint="cs"/>
          <w:rtl/>
        </w:rPr>
      </w:pPr>
    </w:p>
    <w:p w14:paraId="3EDDCDDC" w14:textId="77777777" w:rsidR="00000000" w:rsidRDefault="00364BE1">
      <w:pPr>
        <w:pStyle w:val="a0"/>
        <w:rPr>
          <w:rFonts w:hint="cs"/>
          <w:rtl/>
        </w:rPr>
      </w:pPr>
      <w:r>
        <w:rPr>
          <w:rFonts w:hint="cs"/>
          <w:rtl/>
        </w:rPr>
        <w:t>חוקקו חוק, ובחוק נקבעו שירותי בריאות לתלמיד. מותר למדינה שהביאה את החוק הזה לבוא ולהגיד: אני מבטלת אותו. זה לגיטי</w:t>
      </w:r>
      <w:r>
        <w:rPr>
          <w:rFonts w:hint="cs"/>
          <w:rtl/>
        </w:rPr>
        <w:t xml:space="preserve">מי בהחלט. היא יכולה לבוא ולהגיד: יש לנו רפואה לתפארת מדינת ישראל, אבל אנחנו רוצים רפואה כמו בזנזיבר. זה לגיטימי, אבל שיעשו את זה. לא יכול להיות שיש חוק ולא מקיימים אותו. הרי אם אילנה כהן היתה באה ואומרת - ויש הרבה חוקים שהייתי נגדם, שהעבירו 68 אצבעות, ותן </w:t>
      </w:r>
      <w:r>
        <w:rPr>
          <w:rFonts w:hint="cs"/>
          <w:rtl/>
        </w:rPr>
        <w:t xml:space="preserve">לאצבעות ללכת במקומך, שבהם הורידו כספים לאנשים. התנגדתי, אבל אני מכבדת חוק. ברגע שזה עבר בחוק, אני מכבדת את החוק. </w:t>
      </w:r>
    </w:p>
    <w:p w14:paraId="5E2F430B" w14:textId="77777777" w:rsidR="00000000" w:rsidRDefault="00364BE1">
      <w:pPr>
        <w:pStyle w:val="a0"/>
        <w:rPr>
          <w:rFonts w:hint="cs"/>
          <w:rtl/>
        </w:rPr>
      </w:pPr>
    </w:p>
    <w:p w14:paraId="562BD9D5" w14:textId="77777777" w:rsidR="00000000" w:rsidRDefault="00364BE1">
      <w:pPr>
        <w:pStyle w:val="a0"/>
        <w:rPr>
          <w:rFonts w:hint="cs"/>
          <w:rtl/>
        </w:rPr>
      </w:pPr>
      <w:r>
        <w:rPr>
          <w:rFonts w:hint="cs"/>
          <w:rtl/>
        </w:rPr>
        <w:t xml:space="preserve">בקשר לסיעוד לתלמיד, שירות בריאות לתלמיד, לא יכול להיות שכל פעם שיש משהו בחוק ההסדרים - ובלי חוק ההסדרים, חוק הגנבים, בלילה, ביום, אני כבר לא </w:t>
      </w:r>
      <w:r>
        <w:rPr>
          <w:rFonts w:hint="cs"/>
          <w:rtl/>
        </w:rPr>
        <w:t>יודעת איזה חוק עובר - באים ומקצצים. אז פעם על כל 1,500 תלמיד היתה אחות אחת, אחר כך זה על כל 2,500 תלמידים. כל פעם מורידים את התקציב. מ-83 מיליון ש"ח ירד ל-70, עכשיו רוצים להוריד את זה ל-54. אז אני מודיעה לכם דבר אחד, חד וחלק, שיהיה ברור. מוטב שיהיה לכם האו</w:t>
      </w:r>
      <w:r>
        <w:rPr>
          <w:rFonts w:hint="cs"/>
          <w:rtl/>
        </w:rPr>
        <w:t xml:space="preserve">מץ לקום בכנסת ולהגיד: יש לנו תלמידים, ואלה הילדים של כולנו, ילדי מדינת ישראל, שאנחנו לא רוצים לתת להם טיפול. </w:t>
      </w:r>
    </w:p>
    <w:p w14:paraId="6B509C3D" w14:textId="77777777" w:rsidR="00000000" w:rsidRDefault="00364BE1">
      <w:pPr>
        <w:pStyle w:val="a0"/>
        <w:rPr>
          <w:rFonts w:hint="cs"/>
          <w:rtl/>
        </w:rPr>
      </w:pPr>
    </w:p>
    <w:p w14:paraId="0E86C487" w14:textId="77777777" w:rsidR="00000000" w:rsidRDefault="00364BE1">
      <w:pPr>
        <w:pStyle w:val="a0"/>
        <w:rPr>
          <w:rFonts w:hint="cs"/>
          <w:rtl/>
        </w:rPr>
      </w:pPr>
      <w:r>
        <w:rPr>
          <w:rFonts w:hint="cs"/>
          <w:rtl/>
        </w:rPr>
        <w:t xml:space="preserve">מה אתם רוצים, שתהיה אחות אחת ל-5,000 תלמידים </w:t>
      </w:r>
      <w:r>
        <w:rPr>
          <w:rtl/>
        </w:rPr>
        <w:t>–</w:t>
      </w:r>
      <w:r>
        <w:rPr>
          <w:rFonts w:hint="cs"/>
          <w:rtl/>
        </w:rPr>
        <w:t xml:space="preserve"> אפילו בוקר טוב היא לא יכולה לומר, אפילו לתת חיסון היא לא יכולה. אני רוצה לראות את הקוסם הזה שיקום </w:t>
      </w:r>
      <w:r>
        <w:rPr>
          <w:rFonts w:hint="cs"/>
          <w:rtl/>
        </w:rPr>
        <w:t xml:space="preserve">ויעשה את זה. זאת המדיניות של הממשלה, שעושה מחטפים ואינה יודעת מה שהיא עושה. </w:t>
      </w:r>
    </w:p>
    <w:p w14:paraId="632E25F7" w14:textId="77777777" w:rsidR="00000000" w:rsidRDefault="00364BE1">
      <w:pPr>
        <w:pStyle w:val="a0"/>
        <w:rPr>
          <w:rFonts w:hint="cs"/>
          <w:rtl/>
        </w:rPr>
      </w:pPr>
    </w:p>
    <w:p w14:paraId="7C735409" w14:textId="77777777" w:rsidR="00000000" w:rsidRDefault="00364BE1">
      <w:pPr>
        <w:pStyle w:val="a0"/>
        <w:rPr>
          <w:rFonts w:hint="cs"/>
          <w:rtl/>
        </w:rPr>
      </w:pPr>
      <w:r>
        <w:rPr>
          <w:rFonts w:hint="cs"/>
          <w:rtl/>
        </w:rPr>
        <w:t>ועכשיו אני רוצה להמשיך הלאה. הרי זה לא מתחיל רק בזה. עכשיו, באים לאנשים, כמו שלמשל רוצים פתאום כאן בלילה למכור את בית-החולים "וולפסון". אני ארכיון של מערכת הבריאות, ואני באמת רוצ</w:t>
      </w:r>
      <w:r>
        <w:rPr>
          <w:rFonts w:hint="cs"/>
          <w:rtl/>
        </w:rPr>
        <w:t xml:space="preserve">ה לדעת, אם רוצים למכור בית-חולים, למה רוצים למכור אותו? כי הוא לא בסדר, הוא לא מטפל בחולים טוב? שיגידו איזו סיבה. שום דבר לא. פתאום קם בן-אדם באגף התקציבים ומחליט שהוא רוצה להעביר בית-חולים לאחת הקופות, ובמתנה הוא עוד נותן איזה קיוסק, איזה בית-ספר לאחיות. </w:t>
      </w:r>
      <w:r>
        <w:rPr>
          <w:rFonts w:hint="cs"/>
          <w:rtl/>
        </w:rPr>
        <w:t xml:space="preserve">איפה נשמע? </w:t>
      </w:r>
    </w:p>
    <w:p w14:paraId="6F6BDF44" w14:textId="77777777" w:rsidR="00000000" w:rsidRDefault="00364BE1">
      <w:pPr>
        <w:pStyle w:val="a0"/>
        <w:rPr>
          <w:rFonts w:hint="cs"/>
          <w:rtl/>
        </w:rPr>
      </w:pPr>
    </w:p>
    <w:p w14:paraId="1861399A" w14:textId="77777777" w:rsidR="00000000" w:rsidRDefault="00364BE1">
      <w:pPr>
        <w:pStyle w:val="a0"/>
        <w:rPr>
          <w:rFonts w:hint="cs"/>
          <w:rtl/>
        </w:rPr>
      </w:pPr>
      <w:r>
        <w:rPr>
          <w:rFonts w:hint="cs"/>
          <w:rtl/>
        </w:rPr>
        <w:t>אם בית-חולים אינו מתנהל בסדר, איפה האומץ? חבל ששר הבריאות לא נמצא פה. למה לא מחליפים את ההנהלה? וידידי היושב-ראש יודע מה קרה ב"פלימן", בית-חולים לתפארת מדינת ישראל. רצו לסגור. כשבא היושב-ראש של הוועדה, פרופסור שני, ואמר: זה פשע לעשות את זה, אב</w:t>
      </w:r>
      <w:r>
        <w:rPr>
          <w:rFonts w:hint="cs"/>
          <w:rtl/>
        </w:rPr>
        <w:t xml:space="preserve">ל אני בתור עובד מדינה, הכריחו אותי לעשות את זה - אז אני שואלת, איפה ההיגיון, למה לסגור בית-חולים? </w:t>
      </w:r>
    </w:p>
    <w:p w14:paraId="64EB9333" w14:textId="77777777" w:rsidR="00000000" w:rsidRDefault="00364BE1">
      <w:pPr>
        <w:pStyle w:val="a0"/>
        <w:rPr>
          <w:rFonts w:hint="cs"/>
          <w:rtl/>
        </w:rPr>
      </w:pPr>
    </w:p>
    <w:p w14:paraId="3C7AE597" w14:textId="77777777" w:rsidR="00000000" w:rsidRDefault="00364BE1">
      <w:pPr>
        <w:pStyle w:val="a0"/>
        <w:rPr>
          <w:rFonts w:hint="cs"/>
          <w:rtl/>
        </w:rPr>
      </w:pPr>
      <w:r>
        <w:rPr>
          <w:rFonts w:hint="cs"/>
          <w:rtl/>
        </w:rPr>
        <w:t>אני אתן לכם דוגמה. בצפון, פרופסור שאשא, כמה הוא קטן בגובה, ככה הוא גדול מבחינת הניהול של בית-החולים. הוא עשה בית-חולים לתפארת מדינת ישראל. הוא לא היה צריך 1</w:t>
      </w:r>
      <w:r>
        <w:rPr>
          <w:rFonts w:hint="cs"/>
          <w:rtl/>
        </w:rPr>
        <w:t xml:space="preserve">1 דירקטורים וכל מיני ג'ובים. ואגיד לכם מדוע עושים את זה ב"וולפסון". איך אמרה לימור לבנת? - כדי לחלק ג'ובים. כי אחרת אני לא מבינה. אם בית-החולים לא בסדר, תחליפו הנהלה, תנו לו חצי שנה, תנו לו שנה. תראו שהוא לא בסדר, תמכרו אותו למי שאתם רוצים. </w:t>
      </w:r>
    </w:p>
    <w:p w14:paraId="51C6B86E" w14:textId="77777777" w:rsidR="00000000" w:rsidRDefault="00364BE1">
      <w:pPr>
        <w:pStyle w:val="a0"/>
        <w:rPr>
          <w:rFonts w:hint="cs"/>
          <w:rtl/>
        </w:rPr>
      </w:pPr>
    </w:p>
    <w:p w14:paraId="4F9E475A" w14:textId="77777777" w:rsidR="00000000" w:rsidRDefault="00364BE1">
      <w:pPr>
        <w:pStyle w:val="a0"/>
        <w:rPr>
          <w:rFonts w:hint="cs"/>
          <w:rtl/>
        </w:rPr>
      </w:pPr>
      <w:r>
        <w:rPr>
          <w:rFonts w:hint="cs"/>
          <w:rtl/>
        </w:rPr>
        <w:t>לנו אין בעיה,</w:t>
      </w:r>
      <w:r>
        <w:rPr>
          <w:rFonts w:hint="cs"/>
          <w:rtl/>
        </w:rPr>
        <w:t xml:space="preserve"> לאחיות, רבותי, או לעובדי מערכת הבריאות. תמיד יהיו חולים. אין דבר כזה שלא יהיו. אף אחד לא יכול לקחת אותם אליהם הביתה. זה לא מפעל שאתה יכול לסגור ואתה מוחק אותו. אין דבר כזה. אז אני באה ושואלת, מדוע לעשות את זה? ואני אומרת לכם, אני דורשת דיון על זה, נוקב, כ</w:t>
      </w:r>
      <w:r>
        <w:rPr>
          <w:rFonts w:hint="cs"/>
          <w:rtl/>
        </w:rPr>
        <w:t xml:space="preserve">י לא יכול להיות דבר כזה שיקומו בלילה ויחליטו להעביר בית-חולים. </w:t>
      </w:r>
    </w:p>
    <w:p w14:paraId="0624170C" w14:textId="77777777" w:rsidR="00000000" w:rsidRDefault="00364BE1">
      <w:pPr>
        <w:pStyle w:val="a0"/>
        <w:rPr>
          <w:rFonts w:hint="cs"/>
          <w:rtl/>
        </w:rPr>
      </w:pPr>
    </w:p>
    <w:p w14:paraId="3194E88C" w14:textId="77777777" w:rsidR="00000000" w:rsidRDefault="00364BE1">
      <w:pPr>
        <w:pStyle w:val="a0"/>
        <w:rPr>
          <w:rFonts w:hint="cs"/>
          <w:rtl/>
        </w:rPr>
      </w:pPr>
      <w:r>
        <w:rPr>
          <w:rFonts w:hint="cs"/>
          <w:rtl/>
        </w:rPr>
        <w:t>עכשיו אני רוצה לדבר על החולים הפסיכיאטריים. אני עוברת מנושא לנושא. כי אני אגיד לכם למה. כי זה קל, כי החולים האלה, ודאי שהחולים הפסיכיאטריים לא יצביעו פה לאף חבר כנסת. תגידו, הם יצביעו פה לאיז</w:t>
      </w:r>
      <w:r>
        <w:rPr>
          <w:rFonts w:hint="cs"/>
          <w:rtl/>
        </w:rPr>
        <w:t>ה חבר כנסת? הרי אפילו החולה יבטיח לו, הוא יגיד: הוא חולה, הוא אמר, אז הוא אמר. בסדר? אז בגלל זה מותר לכם להתעלל בהם? ואני רוצה להגיד לכם, מה שנעשה עכשיו בבתי-החולים הפסיכיאטריים, זו התעללות. אני אגיד לכם מדוע. אני לא נגד רפורמה בפסיכיאטריה. אני חושבת שחולי</w:t>
      </w:r>
      <w:r>
        <w:rPr>
          <w:rFonts w:hint="cs"/>
          <w:rtl/>
        </w:rPr>
        <w:t xml:space="preserve">ם שלא צריכים להיות בבית-חולים, צריך להעביר אותם לקהילה. אבל תנו תקציב לקהילה. תבנו להם מערכת, תבנו להם תשתית. תנו להם. האנשים האלה היו שנים בבית-חולים, לא מכירים מקום אחר. 20 שנה, 30 שנה. איפה אתם רוצים לסגור אותם? </w:t>
      </w:r>
    </w:p>
    <w:p w14:paraId="38AA1DC0" w14:textId="77777777" w:rsidR="00000000" w:rsidRDefault="00364BE1">
      <w:pPr>
        <w:pStyle w:val="a0"/>
        <w:rPr>
          <w:rFonts w:hint="cs"/>
          <w:rtl/>
        </w:rPr>
      </w:pPr>
    </w:p>
    <w:p w14:paraId="71440EE3" w14:textId="77777777" w:rsidR="00000000" w:rsidRDefault="00364BE1">
      <w:pPr>
        <w:pStyle w:val="a0"/>
        <w:rPr>
          <w:rFonts w:hint="cs"/>
          <w:rtl/>
        </w:rPr>
      </w:pPr>
      <w:r>
        <w:rPr>
          <w:rFonts w:hint="cs"/>
          <w:rtl/>
        </w:rPr>
        <w:t>ואני חייבת לספר לכם משהו, שזה דבר שלא ש</w:t>
      </w:r>
      <w:r>
        <w:rPr>
          <w:rFonts w:hint="cs"/>
          <w:rtl/>
        </w:rPr>
        <w:t>מעתי בחיים שלי. עד כדי כך אפשר להתעלל בהם, אני רוצה לתת איזו דוגמה קטנה. באחד מבתי-החולים החליטו לעשות שתי מחלקות של חולים תשושים. פה 30 חולים ופה 30 חולים, אין קשר בין המחלקות. שמים אחות אחת שתקפוץ בין  שתי המחלקות. אני אומרת למנהל בית-החולים: תגיד, איך א</w:t>
      </w:r>
      <w:r>
        <w:rPr>
          <w:rFonts w:hint="cs"/>
          <w:rtl/>
        </w:rPr>
        <w:t xml:space="preserve">תה עושה דבר כזה? הוא אומר: תראי, אם הם גדנ"עים, אז הם לא צריכים בכלל אחות. אז אל תשים אחות. זה גם מראה איך רוצים לחסוך על חשבון החולים. </w:t>
      </w:r>
    </w:p>
    <w:p w14:paraId="5AFC06E3" w14:textId="77777777" w:rsidR="00000000" w:rsidRDefault="00364BE1">
      <w:pPr>
        <w:pStyle w:val="a0"/>
        <w:rPr>
          <w:rFonts w:hint="cs"/>
          <w:rtl/>
        </w:rPr>
      </w:pPr>
    </w:p>
    <w:p w14:paraId="11A10603" w14:textId="77777777" w:rsidR="00000000" w:rsidRDefault="00364BE1">
      <w:pPr>
        <w:pStyle w:val="a0"/>
        <w:rPr>
          <w:rFonts w:hint="cs"/>
          <w:rtl/>
        </w:rPr>
      </w:pPr>
      <w:r>
        <w:rPr>
          <w:rFonts w:hint="cs"/>
          <w:rtl/>
        </w:rPr>
        <w:t>ואני רוצה להגיד לכם, אף אחד פה לא מחוסן, תבינו את זה. זה יכול לקרות במשפחה הכי טובה. אין לזה שייכות לא ל-</w:t>
      </w:r>
      <w:r>
        <w:t>IQ</w:t>
      </w:r>
      <w:r>
        <w:rPr>
          <w:rFonts w:hint="cs"/>
          <w:rtl/>
        </w:rPr>
        <w:t xml:space="preserve"> ולא לשום ד</w:t>
      </w:r>
      <w:r>
        <w:rPr>
          <w:rFonts w:hint="cs"/>
          <w:rtl/>
        </w:rPr>
        <w:t xml:space="preserve">בר. כי בסופו של דבר כל אחד מאתנו עלול להגיע לשם. אז אני באה ואני אומרת לכם, שכל יום, לפי הסדר, כל יום בית-חולים אחר מודיע שפה רוצים לקצץ לו בכך וכך מיטות ופה רוצים לקצץ בכך וכך מיטות. </w:t>
      </w:r>
    </w:p>
    <w:p w14:paraId="697068DE" w14:textId="77777777" w:rsidR="00000000" w:rsidRDefault="00364BE1">
      <w:pPr>
        <w:pStyle w:val="a0"/>
        <w:rPr>
          <w:rFonts w:hint="cs"/>
          <w:rtl/>
        </w:rPr>
      </w:pPr>
    </w:p>
    <w:p w14:paraId="18740D4E" w14:textId="77777777" w:rsidR="00000000" w:rsidRDefault="00364BE1">
      <w:pPr>
        <w:pStyle w:val="a0"/>
        <w:ind w:firstLine="0"/>
        <w:rPr>
          <w:rFonts w:hint="cs"/>
          <w:rtl/>
        </w:rPr>
      </w:pPr>
      <w:r>
        <w:rPr>
          <w:rFonts w:hint="cs"/>
          <w:rtl/>
        </w:rPr>
        <w:tab/>
        <w:t>אני אומרת, שאם מישהו רוצה לעשות רפורמה - הציגו לנו רפורמה לפני שנתיים</w:t>
      </w:r>
      <w:r>
        <w:rPr>
          <w:rFonts w:hint="cs"/>
          <w:rtl/>
        </w:rPr>
        <w:t>. עכשיו הכול השתנה בלי לקרוא לנו, בלי לשמוע אותנו, בלי למצוא פתרון לחולים. אז אני שואלת אתכם: זו ממשלה של שנות האלפיים? ככה בונים מדינה? ככה מתייחסים לאזרחים? אני לא מבינה את זה.</w:t>
      </w:r>
    </w:p>
    <w:p w14:paraId="372F1818" w14:textId="77777777" w:rsidR="00000000" w:rsidRDefault="00364BE1">
      <w:pPr>
        <w:pStyle w:val="a0"/>
        <w:ind w:firstLine="0"/>
        <w:rPr>
          <w:rFonts w:hint="cs"/>
          <w:rtl/>
        </w:rPr>
      </w:pPr>
    </w:p>
    <w:p w14:paraId="24BC1162" w14:textId="77777777" w:rsidR="00000000" w:rsidRDefault="00364BE1">
      <w:pPr>
        <w:pStyle w:val="a0"/>
        <w:ind w:firstLine="0"/>
        <w:rPr>
          <w:rFonts w:hint="cs"/>
          <w:rtl/>
        </w:rPr>
      </w:pPr>
      <w:r>
        <w:rPr>
          <w:rFonts w:hint="cs"/>
          <w:rtl/>
        </w:rPr>
        <w:tab/>
        <w:t>אני באמת המומה מהרבה דברים פה בכנסת. זה שמדברים לכנסת ריקה, גם לזה כבר התרג</w:t>
      </w:r>
      <w:r>
        <w:rPr>
          <w:rFonts w:hint="cs"/>
          <w:rtl/>
        </w:rPr>
        <w:t>לתי. אני עוד לא ראיתי דבר כזה. ובסוף, כנראה גם אני נדבקתי, כי אני מדברת בפאתוס כזה. בחיים שלי לא דיברתי לכנסת ריקה כל כך.</w:t>
      </w:r>
    </w:p>
    <w:p w14:paraId="5DF3AD13" w14:textId="77777777" w:rsidR="00000000" w:rsidRDefault="00364BE1">
      <w:pPr>
        <w:pStyle w:val="a0"/>
        <w:ind w:firstLine="0"/>
        <w:rPr>
          <w:rFonts w:hint="cs"/>
          <w:rtl/>
        </w:rPr>
      </w:pPr>
    </w:p>
    <w:p w14:paraId="68438EE3" w14:textId="77777777" w:rsidR="00000000" w:rsidRDefault="00364BE1">
      <w:pPr>
        <w:pStyle w:val="af1"/>
        <w:rPr>
          <w:rtl/>
        </w:rPr>
      </w:pPr>
      <w:r>
        <w:rPr>
          <w:rtl/>
        </w:rPr>
        <w:t>היו"ר משה כחלון:</w:t>
      </w:r>
    </w:p>
    <w:p w14:paraId="02CD8445" w14:textId="77777777" w:rsidR="00000000" w:rsidRDefault="00364BE1">
      <w:pPr>
        <w:pStyle w:val="a0"/>
        <w:rPr>
          <w:rtl/>
        </w:rPr>
      </w:pPr>
    </w:p>
    <w:p w14:paraId="2157EA77" w14:textId="77777777" w:rsidR="00000000" w:rsidRDefault="00364BE1">
      <w:pPr>
        <w:pStyle w:val="a0"/>
        <w:rPr>
          <w:rFonts w:hint="cs"/>
          <w:rtl/>
        </w:rPr>
      </w:pPr>
      <w:r>
        <w:rPr>
          <w:rFonts w:hint="cs"/>
          <w:rtl/>
        </w:rPr>
        <w:t>חברת הכנסת כהן, את מדברת לצופי ערוץ-33, וזה המון.</w:t>
      </w:r>
    </w:p>
    <w:p w14:paraId="44CA8ED4" w14:textId="77777777" w:rsidR="00000000" w:rsidRDefault="00364BE1">
      <w:pPr>
        <w:pStyle w:val="a0"/>
        <w:ind w:firstLine="0"/>
        <w:rPr>
          <w:rFonts w:hint="cs"/>
          <w:rtl/>
        </w:rPr>
      </w:pPr>
    </w:p>
    <w:p w14:paraId="29D64351" w14:textId="77777777" w:rsidR="00000000" w:rsidRDefault="00364BE1">
      <w:pPr>
        <w:pStyle w:val="-"/>
        <w:rPr>
          <w:rtl/>
        </w:rPr>
      </w:pPr>
      <w:bookmarkStart w:id="513" w:name="FS000001063T10_03_2004_17_51_52"/>
      <w:bookmarkStart w:id="514" w:name="FS000001063T10_03_2004_17_51_58C"/>
      <w:bookmarkEnd w:id="513"/>
      <w:bookmarkEnd w:id="514"/>
      <w:r>
        <w:rPr>
          <w:rtl/>
        </w:rPr>
        <w:t>אילנה כהן (עם אחד):</w:t>
      </w:r>
    </w:p>
    <w:p w14:paraId="1BE14E46" w14:textId="77777777" w:rsidR="00000000" w:rsidRDefault="00364BE1">
      <w:pPr>
        <w:pStyle w:val="a0"/>
        <w:rPr>
          <w:rtl/>
        </w:rPr>
      </w:pPr>
    </w:p>
    <w:p w14:paraId="2D8490B9" w14:textId="77777777" w:rsidR="00000000" w:rsidRDefault="00364BE1">
      <w:pPr>
        <w:pStyle w:val="a0"/>
        <w:rPr>
          <w:rFonts w:hint="cs"/>
          <w:rtl/>
        </w:rPr>
      </w:pPr>
      <w:r>
        <w:rPr>
          <w:rFonts w:hint="cs"/>
          <w:rtl/>
        </w:rPr>
        <w:t xml:space="preserve">הפאתוס הזה שבו אנחנו מדברים אל כנסת ריקה - </w:t>
      </w:r>
      <w:r>
        <w:rPr>
          <w:rFonts w:hint="cs"/>
          <w:rtl/>
        </w:rPr>
        <w:t>זו ההתייחסות של הכנסת לאזרחי מדינת ישראל. אני יכולה להגיד לכם הכול, כי אתם יודעים שמה שאני חושבת אני אומרת. לי אין בעיה אם יבחרו בי או לא. אין לי הבעיה הזאת, תאמינו לי. שנים עבדתי במערכת הבריאות. וזה לא רק במערכת הבריאות. אז אני באה וקוראת היום: אם זו היתה</w:t>
      </w:r>
      <w:r>
        <w:rPr>
          <w:rFonts w:hint="cs"/>
          <w:rtl/>
        </w:rPr>
        <w:t xml:space="preserve"> החלטת ממשלה בלילה, ובמיוחד שלא כולם ערים בלילה - אני כבר ראיתי פה את העירנות של האנשים בלילה, תאמינו לי - - -</w:t>
      </w:r>
    </w:p>
    <w:p w14:paraId="51B0D303" w14:textId="77777777" w:rsidR="00000000" w:rsidRDefault="00364BE1">
      <w:pPr>
        <w:pStyle w:val="a0"/>
        <w:ind w:firstLine="0"/>
        <w:rPr>
          <w:rFonts w:hint="cs"/>
          <w:rtl/>
        </w:rPr>
      </w:pPr>
    </w:p>
    <w:p w14:paraId="079BF0B6" w14:textId="77777777" w:rsidR="00000000" w:rsidRDefault="00364BE1">
      <w:pPr>
        <w:pStyle w:val="af1"/>
        <w:rPr>
          <w:rtl/>
        </w:rPr>
      </w:pPr>
      <w:r>
        <w:rPr>
          <w:rtl/>
        </w:rPr>
        <w:t>היו"ר משה כחלון:</w:t>
      </w:r>
    </w:p>
    <w:p w14:paraId="046E28B3" w14:textId="77777777" w:rsidR="00000000" w:rsidRDefault="00364BE1">
      <w:pPr>
        <w:pStyle w:val="a0"/>
        <w:rPr>
          <w:rtl/>
        </w:rPr>
      </w:pPr>
    </w:p>
    <w:p w14:paraId="111BFF72" w14:textId="77777777" w:rsidR="00000000" w:rsidRDefault="00364BE1">
      <w:pPr>
        <w:pStyle w:val="a0"/>
        <w:rPr>
          <w:rFonts w:hint="cs"/>
          <w:rtl/>
        </w:rPr>
      </w:pPr>
      <w:r>
        <w:rPr>
          <w:rFonts w:hint="cs"/>
          <w:rtl/>
        </w:rPr>
        <w:t>טוב, זה לא אחיות. הם לא רגילים לעבוד בלילה.</w:t>
      </w:r>
    </w:p>
    <w:p w14:paraId="7A237687" w14:textId="77777777" w:rsidR="00000000" w:rsidRDefault="00364BE1">
      <w:pPr>
        <w:pStyle w:val="a0"/>
        <w:ind w:firstLine="0"/>
        <w:rPr>
          <w:rFonts w:hint="cs"/>
          <w:rtl/>
        </w:rPr>
      </w:pPr>
    </w:p>
    <w:p w14:paraId="3D870923" w14:textId="77777777" w:rsidR="00000000" w:rsidRDefault="00364BE1">
      <w:pPr>
        <w:pStyle w:val="-"/>
        <w:rPr>
          <w:rtl/>
        </w:rPr>
      </w:pPr>
      <w:bookmarkStart w:id="515" w:name="FS000001063T10_03_2004_17_53_27C"/>
      <w:bookmarkEnd w:id="515"/>
      <w:r>
        <w:rPr>
          <w:rtl/>
        </w:rPr>
        <w:t>אילנה כהן (עם אחד):</w:t>
      </w:r>
    </w:p>
    <w:p w14:paraId="0076535E" w14:textId="77777777" w:rsidR="00000000" w:rsidRDefault="00364BE1">
      <w:pPr>
        <w:pStyle w:val="a0"/>
        <w:rPr>
          <w:rtl/>
        </w:rPr>
      </w:pPr>
    </w:p>
    <w:p w14:paraId="5668F3D8" w14:textId="77777777" w:rsidR="00000000" w:rsidRDefault="00364BE1">
      <w:pPr>
        <w:pStyle w:val="a0"/>
        <w:rPr>
          <w:rFonts w:hint="cs"/>
          <w:rtl/>
        </w:rPr>
      </w:pPr>
      <w:r>
        <w:rPr>
          <w:rFonts w:hint="cs"/>
          <w:rtl/>
        </w:rPr>
        <w:t>בגלל זה אני אומרת. אמרתי, שאם חולה היה הולך לחדר ניתוח והמרד</w:t>
      </w:r>
      <w:r>
        <w:rPr>
          <w:rFonts w:hint="cs"/>
          <w:rtl/>
        </w:rPr>
        <w:t>ים שלו היה נרדם, היו אומרים שזאת פאשלה. אבל פה זה דבר רגיל, זו נורמה, ככה זה צריך להיות. אז אני אומרת, שגם אם החלטתם, מה קרה? תשבו עוד פעם.</w:t>
      </w:r>
    </w:p>
    <w:p w14:paraId="135F963D" w14:textId="77777777" w:rsidR="00000000" w:rsidRDefault="00364BE1">
      <w:pPr>
        <w:pStyle w:val="a0"/>
        <w:rPr>
          <w:rFonts w:hint="cs"/>
          <w:rtl/>
        </w:rPr>
      </w:pPr>
    </w:p>
    <w:p w14:paraId="55136F43" w14:textId="77777777" w:rsidR="00000000" w:rsidRDefault="00364BE1">
      <w:pPr>
        <w:pStyle w:val="a0"/>
        <w:rPr>
          <w:rFonts w:hint="cs"/>
          <w:rtl/>
        </w:rPr>
      </w:pPr>
      <w:r>
        <w:rPr>
          <w:rFonts w:hint="cs"/>
          <w:rtl/>
        </w:rPr>
        <w:t>אני קוראת לשר הבריאות - אני יודעת שאתה תענה לי, חבר הכנסת עזרא, ואני לא אעליב אותך, ואני יודעת שאתה מחבב מאוד את מע</w:t>
      </w:r>
      <w:r>
        <w:rPr>
          <w:rFonts w:hint="cs"/>
          <w:rtl/>
        </w:rPr>
        <w:t>רכת הבריאות. אבל אני חושבת, שלשר הבריאות צריך להיות אומץ, ואני מוכרחה לציין שהוא עזר הרבה. אבל עם זאת הוא חייב לבוא ולהגיד: רבותי, בואו נעצור, נדון בכל דבר לגופו של עניין. אם אנחנו רוצים לבטל את הסיעוד לתלמיד, אז בואו נגיד: נבטל. ולא בכל פעם לפטר אחיות, לה</w:t>
      </w:r>
      <w:r>
        <w:rPr>
          <w:rFonts w:hint="cs"/>
          <w:rtl/>
        </w:rPr>
        <w:t xml:space="preserve">חזיר אותן, לפטר אחיות, להחזיר אותן. מספיק עם הסיפור הזה. הרי גם אי-אפשר לתת טיפול כזה. </w:t>
      </w:r>
    </w:p>
    <w:p w14:paraId="65A033A8" w14:textId="77777777" w:rsidR="00000000" w:rsidRDefault="00364BE1">
      <w:pPr>
        <w:pStyle w:val="a0"/>
        <w:rPr>
          <w:rFonts w:hint="cs"/>
          <w:rtl/>
        </w:rPr>
      </w:pPr>
    </w:p>
    <w:p w14:paraId="4DEA9776" w14:textId="77777777" w:rsidR="00000000" w:rsidRDefault="00364BE1">
      <w:pPr>
        <w:pStyle w:val="a0"/>
        <w:rPr>
          <w:rFonts w:hint="cs"/>
          <w:rtl/>
        </w:rPr>
      </w:pPr>
      <w:r>
        <w:rPr>
          <w:rFonts w:hint="cs"/>
          <w:rtl/>
        </w:rPr>
        <w:t>הכי מעניין, שכשאני נמצאת בוועדת העבודה והרווחה, אם מדברים על עישון, אומרים: ניתן את זה לאחיות, שיטפלו בזה. איך אתם מפטרים אנשים, סוגרים מקומות ועוד מטילים עליהן עוד פע</w:t>
      </w:r>
      <w:r>
        <w:rPr>
          <w:rFonts w:hint="cs"/>
          <w:rtl/>
        </w:rPr>
        <w:t xml:space="preserve">ולה ועוד פעולה ועוד פעולה. </w:t>
      </w:r>
    </w:p>
    <w:p w14:paraId="3BC16521" w14:textId="77777777" w:rsidR="00000000" w:rsidRDefault="00364BE1">
      <w:pPr>
        <w:pStyle w:val="a0"/>
        <w:rPr>
          <w:rFonts w:hint="cs"/>
          <w:rtl/>
        </w:rPr>
      </w:pPr>
    </w:p>
    <w:p w14:paraId="055185F9" w14:textId="77777777" w:rsidR="00000000" w:rsidRDefault="00364BE1">
      <w:pPr>
        <w:pStyle w:val="a0"/>
        <w:rPr>
          <w:rFonts w:hint="cs"/>
          <w:rtl/>
        </w:rPr>
      </w:pPr>
      <w:r>
        <w:rPr>
          <w:rFonts w:hint="cs"/>
          <w:rtl/>
        </w:rPr>
        <w:t>במיוחד אני רוצה להתייחס לחולים הפסיכיאטריים: הם אנשים שלא יכולים לזעוק, שלא יכולים לבוא להפגין בכנסת, כי לא משחררים אותם. באותו יום שהיו משחררים אותם, תאמינו לי, היו צריכים לסגור הרבה אנשים במחלקות סגורות במקום החולים האלה, בגל</w:t>
      </w:r>
      <w:r>
        <w:rPr>
          <w:rFonts w:hint="cs"/>
          <w:rtl/>
        </w:rPr>
        <w:t>ל ההחלטות שלהם. אם מישהו מתעלל ככה בחולים פסיכיאטריים, אני חושבת שמה שמגיע לו, שיהיה ולו רק יום אחד במחלקה הסגורה בבית-החולים הפסיכיאטרי, ואני מבטיחה לכם שהוא היה חושב אחרת, הוא היה אומר אחרת והוא היה מחליט אחרת. תודה רבה.</w:t>
      </w:r>
    </w:p>
    <w:p w14:paraId="238D52E9" w14:textId="77777777" w:rsidR="00000000" w:rsidRDefault="00364BE1">
      <w:pPr>
        <w:pStyle w:val="a0"/>
        <w:ind w:firstLine="0"/>
        <w:rPr>
          <w:rFonts w:hint="cs"/>
          <w:rtl/>
        </w:rPr>
      </w:pPr>
    </w:p>
    <w:p w14:paraId="7FB289FC" w14:textId="77777777" w:rsidR="00000000" w:rsidRDefault="00364BE1">
      <w:pPr>
        <w:pStyle w:val="af1"/>
        <w:rPr>
          <w:rtl/>
        </w:rPr>
      </w:pPr>
      <w:r>
        <w:rPr>
          <w:rtl/>
        </w:rPr>
        <w:t>היו"ר משה כחלון:</w:t>
      </w:r>
    </w:p>
    <w:p w14:paraId="7F64847A" w14:textId="77777777" w:rsidR="00000000" w:rsidRDefault="00364BE1">
      <w:pPr>
        <w:pStyle w:val="a0"/>
        <w:rPr>
          <w:rtl/>
        </w:rPr>
      </w:pPr>
    </w:p>
    <w:p w14:paraId="4E3B26F1" w14:textId="77777777" w:rsidR="00000000" w:rsidRDefault="00364BE1">
      <w:pPr>
        <w:pStyle w:val="a0"/>
        <w:rPr>
          <w:rFonts w:hint="cs"/>
          <w:rtl/>
        </w:rPr>
      </w:pPr>
      <w:r>
        <w:rPr>
          <w:rFonts w:hint="cs"/>
          <w:rtl/>
        </w:rPr>
        <w:t xml:space="preserve">תודה רבה. השר </w:t>
      </w:r>
      <w:r>
        <w:rPr>
          <w:rFonts w:hint="cs"/>
          <w:rtl/>
        </w:rPr>
        <w:t>גדעון עזרא, בבקשה. סיימת "על השנייה". האמת היא שהיא גם מדייקת בפרטים, לא רק בזמן. אני יושב אתה בוועדת העבודה, הרווחה והבריאות.</w:t>
      </w:r>
    </w:p>
    <w:p w14:paraId="4E51D7AC" w14:textId="77777777" w:rsidR="00000000" w:rsidRDefault="00364BE1">
      <w:pPr>
        <w:pStyle w:val="a0"/>
        <w:ind w:firstLine="0"/>
        <w:rPr>
          <w:rFonts w:hint="cs"/>
          <w:rtl/>
        </w:rPr>
      </w:pPr>
    </w:p>
    <w:p w14:paraId="34CBBF72" w14:textId="77777777" w:rsidR="00000000" w:rsidRDefault="00364BE1">
      <w:pPr>
        <w:pStyle w:val="af0"/>
        <w:rPr>
          <w:rtl/>
        </w:rPr>
      </w:pPr>
      <w:r>
        <w:rPr>
          <w:rFonts w:hint="eastAsia"/>
          <w:rtl/>
        </w:rPr>
        <w:t>עמיר</w:t>
      </w:r>
      <w:r>
        <w:rPr>
          <w:rtl/>
        </w:rPr>
        <w:t xml:space="preserve"> פרץ (עם אחד):</w:t>
      </w:r>
    </w:p>
    <w:p w14:paraId="077C49B7" w14:textId="77777777" w:rsidR="00000000" w:rsidRDefault="00364BE1">
      <w:pPr>
        <w:pStyle w:val="a0"/>
        <w:rPr>
          <w:rFonts w:hint="cs"/>
          <w:rtl/>
        </w:rPr>
      </w:pPr>
    </w:p>
    <w:p w14:paraId="4624A807" w14:textId="77777777" w:rsidR="00000000" w:rsidRDefault="00364BE1">
      <w:pPr>
        <w:pStyle w:val="a0"/>
        <w:rPr>
          <w:rFonts w:hint="cs"/>
          <w:rtl/>
        </w:rPr>
      </w:pPr>
      <w:r>
        <w:rPr>
          <w:rFonts w:hint="cs"/>
          <w:rtl/>
        </w:rPr>
        <w:t>במערכת הבריאות מינון יכול להיות עניין של חיים ומוות.</w:t>
      </w:r>
    </w:p>
    <w:p w14:paraId="074EF761" w14:textId="77777777" w:rsidR="00000000" w:rsidRDefault="00364BE1">
      <w:pPr>
        <w:pStyle w:val="a0"/>
        <w:ind w:firstLine="0"/>
        <w:rPr>
          <w:rFonts w:hint="cs"/>
          <w:rtl/>
        </w:rPr>
      </w:pPr>
    </w:p>
    <w:p w14:paraId="7B74E7C0" w14:textId="77777777" w:rsidR="00000000" w:rsidRDefault="00364BE1">
      <w:pPr>
        <w:pStyle w:val="a"/>
        <w:rPr>
          <w:rtl/>
        </w:rPr>
      </w:pPr>
      <w:bookmarkStart w:id="516" w:name="FS000000474T10_03_2004_18_00_45"/>
      <w:bookmarkStart w:id="517" w:name="_Toc71352094"/>
      <w:bookmarkEnd w:id="516"/>
      <w:r>
        <w:rPr>
          <w:rFonts w:hint="eastAsia"/>
          <w:rtl/>
        </w:rPr>
        <w:t>השר</w:t>
      </w:r>
      <w:r>
        <w:rPr>
          <w:rtl/>
        </w:rPr>
        <w:t xml:space="preserve"> גדעון עזרא:</w:t>
      </w:r>
      <w:bookmarkEnd w:id="517"/>
    </w:p>
    <w:p w14:paraId="4EEBB4B3" w14:textId="77777777" w:rsidR="00000000" w:rsidRDefault="00364BE1">
      <w:pPr>
        <w:pStyle w:val="a0"/>
        <w:rPr>
          <w:rFonts w:hint="cs"/>
          <w:rtl/>
        </w:rPr>
      </w:pPr>
    </w:p>
    <w:p w14:paraId="43800BEC" w14:textId="77777777" w:rsidR="00000000" w:rsidRDefault="00364BE1">
      <w:pPr>
        <w:pStyle w:val="a0"/>
        <w:rPr>
          <w:rFonts w:hint="cs"/>
          <w:rtl/>
        </w:rPr>
      </w:pPr>
      <w:r>
        <w:rPr>
          <w:rFonts w:hint="cs"/>
          <w:rtl/>
        </w:rPr>
        <w:t>אדוני היושב-ראש, חברי חברי הכנסת, אני</w:t>
      </w:r>
      <w:r>
        <w:rPr>
          <w:rFonts w:hint="cs"/>
          <w:rtl/>
        </w:rPr>
        <w:t xml:space="preserve"> הרגשתי, לפי דבריה של חברת הכנסת אילנה כהן, עד כמה הדבר קרוב ללבה ועד כמה הוא כואב לה. היא יכלה לעמוד כאן ולדבר ולדבר על כל התחלואים. </w:t>
      </w:r>
    </w:p>
    <w:p w14:paraId="22562EDC" w14:textId="77777777" w:rsidR="00000000" w:rsidRDefault="00364BE1">
      <w:pPr>
        <w:pStyle w:val="a0"/>
        <w:rPr>
          <w:rFonts w:hint="cs"/>
          <w:rtl/>
        </w:rPr>
      </w:pPr>
    </w:p>
    <w:p w14:paraId="5F506465" w14:textId="77777777" w:rsidR="00000000" w:rsidRDefault="00364BE1">
      <w:pPr>
        <w:pStyle w:val="a0"/>
        <w:rPr>
          <w:rFonts w:hint="cs"/>
          <w:rtl/>
        </w:rPr>
      </w:pPr>
      <w:r>
        <w:rPr>
          <w:rFonts w:hint="cs"/>
          <w:rtl/>
        </w:rPr>
        <w:t>אני מוכרח להגיד בראשית דברי, שאני אתמוך בהחלט בדיון במליאה בנושא הכאוב הזה; שחברי הכנסת יוכלו להגיד את אשר על לבם, ובאיז</w:t>
      </w:r>
      <w:r>
        <w:rPr>
          <w:rFonts w:hint="cs"/>
          <w:rtl/>
        </w:rPr>
        <w:t>ה מקום צריך לעשות סדרי עדיפויות במה שיש, ואולי אפשר יהיה לשנות בצורה כזאת או אחרת את הדברים.</w:t>
      </w:r>
    </w:p>
    <w:p w14:paraId="2A28528E" w14:textId="77777777" w:rsidR="00000000" w:rsidRDefault="00364BE1">
      <w:pPr>
        <w:pStyle w:val="a0"/>
        <w:ind w:firstLine="0"/>
        <w:rPr>
          <w:rFonts w:hint="cs"/>
          <w:rtl/>
        </w:rPr>
      </w:pPr>
    </w:p>
    <w:p w14:paraId="67F3DF96" w14:textId="77777777" w:rsidR="00000000" w:rsidRDefault="00364BE1">
      <w:pPr>
        <w:pStyle w:val="a0"/>
        <w:ind w:firstLine="0"/>
        <w:rPr>
          <w:rFonts w:hint="cs"/>
          <w:rtl/>
        </w:rPr>
      </w:pPr>
      <w:r>
        <w:rPr>
          <w:rFonts w:hint="cs"/>
          <w:rtl/>
        </w:rPr>
        <w:tab/>
        <w:t>אני רוצה להגיד לך, שמעבר לסיעוד לתלמיד, כתוצאה מהמצב הכלכלי הקשה בשלוש השנים האחרונות, כשהמערכת נמצאת בתת-תקצוב, עם גירעונות גדולים מהעבר - לא הכול נולד עם הממשל</w:t>
      </w:r>
      <w:r>
        <w:rPr>
          <w:rFonts w:hint="cs"/>
          <w:rtl/>
        </w:rPr>
        <w:t>ה הזאת - -</w:t>
      </w:r>
    </w:p>
    <w:p w14:paraId="11D55AB5" w14:textId="77777777" w:rsidR="00000000" w:rsidRDefault="00364BE1">
      <w:pPr>
        <w:pStyle w:val="a0"/>
        <w:ind w:firstLine="0"/>
        <w:rPr>
          <w:rFonts w:hint="cs"/>
          <w:rtl/>
        </w:rPr>
      </w:pPr>
    </w:p>
    <w:p w14:paraId="410583BB" w14:textId="77777777" w:rsidR="00000000" w:rsidRDefault="00364BE1">
      <w:pPr>
        <w:pStyle w:val="af0"/>
        <w:rPr>
          <w:rtl/>
        </w:rPr>
      </w:pPr>
      <w:r>
        <w:rPr>
          <w:rFonts w:hint="eastAsia"/>
          <w:rtl/>
        </w:rPr>
        <w:t>אילנה</w:t>
      </w:r>
      <w:r>
        <w:rPr>
          <w:rtl/>
        </w:rPr>
        <w:t xml:space="preserve"> כהן (עם אחד):</w:t>
      </w:r>
    </w:p>
    <w:p w14:paraId="0B9B7CB2" w14:textId="77777777" w:rsidR="00000000" w:rsidRDefault="00364BE1">
      <w:pPr>
        <w:pStyle w:val="a0"/>
        <w:rPr>
          <w:rFonts w:hint="cs"/>
          <w:rtl/>
        </w:rPr>
      </w:pPr>
    </w:p>
    <w:p w14:paraId="670B7162" w14:textId="77777777" w:rsidR="00000000" w:rsidRDefault="00364BE1">
      <w:pPr>
        <w:pStyle w:val="a0"/>
        <w:rPr>
          <w:rFonts w:hint="cs"/>
          <w:rtl/>
        </w:rPr>
      </w:pPr>
      <w:r>
        <w:rPr>
          <w:rFonts w:hint="cs"/>
          <w:rtl/>
        </w:rPr>
        <w:t>אני לא אמרתי. לא שמעת אותי אומרת.</w:t>
      </w:r>
    </w:p>
    <w:p w14:paraId="3D09A9B3" w14:textId="77777777" w:rsidR="00000000" w:rsidRDefault="00364BE1">
      <w:pPr>
        <w:pStyle w:val="a0"/>
        <w:ind w:firstLine="0"/>
        <w:rPr>
          <w:rFonts w:hint="cs"/>
          <w:rtl/>
        </w:rPr>
      </w:pPr>
    </w:p>
    <w:p w14:paraId="36BFFD7D" w14:textId="77777777" w:rsidR="00000000" w:rsidRDefault="00364BE1">
      <w:pPr>
        <w:pStyle w:val="-"/>
        <w:rPr>
          <w:rtl/>
        </w:rPr>
      </w:pPr>
      <w:bookmarkStart w:id="518" w:name="FS000000474T10_03_2004_18_02_45C"/>
      <w:bookmarkEnd w:id="518"/>
      <w:r>
        <w:rPr>
          <w:rtl/>
        </w:rPr>
        <w:t>השר גדעון עזרא:</w:t>
      </w:r>
    </w:p>
    <w:p w14:paraId="7E6C667E" w14:textId="77777777" w:rsidR="00000000" w:rsidRDefault="00364BE1">
      <w:pPr>
        <w:pStyle w:val="a0"/>
        <w:rPr>
          <w:rtl/>
        </w:rPr>
      </w:pPr>
    </w:p>
    <w:p w14:paraId="1FA4F7EC" w14:textId="77777777" w:rsidR="00000000" w:rsidRDefault="00364BE1">
      <w:pPr>
        <w:pStyle w:val="a0"/>
        <w:rPr>
          <w:rFonts w:hint="cs"/>
          <w:rtl/>
        </w:rPr>
      </w:pPr>
      <w:r>
        <w:rPr>
          <w:rFonts w:hint="cs"/>
          <w:rtl/>
        </w:rPr>
        <w:t>- - יש הרבה חוסרים גם בתחום הפסיכיאטריה, ונגעת בכך, בריאות הציבור, בריאות התלמיד, ונגעת בכך, טיפות-החלב וחיסונים. עם זאת, וכאן אני מדבר בשמו של שר הבריאות, אני מוכרח להגיד</w:t>
      </w:r>
      <w:r>
        <w:rPr>
          <w:rFonts w:hint="cs"/>
          <w:rtl/>
        </w:rPr>
        <w:t>, שאם הקיצוצים במשרדים אחרים משמעותם פגיעה באיכות החיים, הרי במערכת הבריאות מדובר בחיים עצמם.</w:t>
      </w:r>
    </w:p>
    <w:p w14:paraId="16C7CDDD" w14:textId="77777777" w:rsidR="00000000" w:rsidRDefault="00364BE1">
      <w:pPr>
        <w:pStyle w:val="a0"/>
        <w:rPr>
          <w:rFonts w:hint="cs"/>
          <w:rtl/>
        </w:rPr>
      </w:pPr>
    </w:p>
    <w:p w14:paraId="0A314273" w14:textId="77777777" w:rsidR="00000000" w:rsidRDefault="00364BE1">
      <w:pPr>
        <w:pStyle w:val="a0"/>
        <w:rPr>
          <w:rFonts w:hint="cs"/>
          <w:rtl/>
        </w:rPr>
      </w:pPr>
      <w:r>
        <w:rPr>
          <w:rFonts w:hint="cs"/>
          <w:rtl/>
        </w:rPr>
        <w:t>מערכת הבריאות נקלעה למשבר תקציבי של מאות מיליוני שקלים, שמרבית סיבותיו היסטוריות, כפי שאמרתי קודם. השנה, עם הגשת תקציב המדינה, היה ברור כי מערכת הבריאות חייבת לה</w:t>
      </w:r>
      <w:r>
        <w:rPr>
          <w:rFonts w:hint="cs"/>
          <w:rtl/>
        </w:rPr>
        <w:t>ילחם על כל אגורה, כפי שלא היה בעשרות השנים האחרונות. אני חושב ששר הבריאות אומנם נאבק ונלחם. עם כניסתו לתפקיד הוא נאלץ להתמודד עם משבר תקציבי ועם גירעון מצטבר של למעלה מ-400 מיליון שקלים. לאחר משא-ומתן ממושך עם האוצר הוא הצליח להביא תוספת של 100 מיליון שקל,</w:t>
      </w:r>
      <w:r>
        <w:rPr>
          <w:rFonts w:hint="cs"/>
          <w:rtl/>
        </w:rPr>
        <w:t xml:space="preserve"> תוספת שמנעה את הפסקת העבודה בבתי-החולים הממשלתיים וסייעה לסיים את השנה בפסיכיאטריה ובגריאטריה.</w:t>
      </w:r>
    </w:p>
    <w:p w14:paraId="1ECEDADF" w14:textId="77777777" w:rsidR="00000000" w:rsidRDefault="00364BE1">
      <w:pPr>
        <w:pStyle w:val="a0"/>
        <w:ind w:firstLine="0"/>
        <w:rPr>
          <w:rFonts w:hint="cs"/>
          <w:rtl/>
        </w:rPr>
      </w:pPr>
      <w:r>
        <w:rPr>
          <w:rFonts w:hint="cs"/>
          <w:rtl/>
        </w:rPr>
        <w:t xml:space="preserve"> </w:t>
      </w:r>
    </w:p>
    <w:p w14:paraId="00AF4D1F" w14:textId="77777777" w:rsidR="00000000" w:rsidRDefault="00364BE1">
      <w:pPr>
        <w:pStyle w:val="a0"/>
        <w:rPr>
          <w:rFonts w:hint="cs"/>
          <w:rtl/>
        </w:rPr>
      </w:pPr>
      <w:r>
        <w:rPr>
          <w:rFonts w:hint="cs"/>
          <w:rtl/>
        </w:rPr>
        <w:t>במקביל, השר נוה הצליח למנוע את תקצוב סל הטכנולוגיות החדשות ב-0 שקלים, ובסופו של דבר הוא השיג 60 מיליון שקל לעדכון הסל, דבר שאפשר הכנסת תרופות חיוניות לחולי סר</w:t>
      </w:r>
      <w:r>
        <w:rPr>
          <w:rFonts w:hint="cs"/>
          <w:rtl/>
        </w:rPr>
        <w:t>טן כמו "מבטרה" ו"גליבק".</w:t>
      </w:r>
    </w:p>
    <w:p w14:paraId="602E42E6" w14:textId="77777777" w:rsidR="00000000" w:rsidRDefault="00364BE1">
      <w:pPr>
        <w:pStyle w:val="a0"/>
        <w:ind w:firstLine="0"/>
        <w:rPr>
          <w:rFonts w:hint="cs"/>
          <w:rtl/>
        </w:rPr>
      </w:pPr>
    </w:p>
    <w:p w14:paraId="69C96AF0" w14:textId="77777777" w:rsidR="00000000" w:rsidRDefault="00364BE1">
      <w:pPr>
        <w:pStyle w:val="af0"/>
        <w:rPr>
          <w:rtl/>
        </w:rPr>
      </w:pPr>
      <w:r>
        <w:rPr>
          <w:rFonts w:hint="eastAsia"/>
          <w:rtl/>
        </w:rPr>
        <w:t>אילנה</w:t>
      </w:r>
      <w:r>
        <w:rPr>
          <w:rtl/>
        </w:rPr>
        <w:t xml:space="preserve"> כהן (עם אחד):</w:t>
      </w:r>
    </w:p>
    <w:p w14:paraId="6F186861" w14:textId="77777777" w:rsidR="00000000" w:rsidRDefault="00364BE1">
      <w:pPr>
        <w:pStyle w:val="a0"/>
        <w:rPr>
          <w:rFonts w:hint="cs"/>
          <w:rtl/>
        </w:rPr>
      </w:pPr>
    </w:p>
    <w:p w14:paraId="1669405C" w14:textId="77777777" w:rsidR="00000000" w:rsidRDefault="00364BE1">
      <w:pPr>
        <w:pStyle w:val="a0"/>
        <w:rPr>
          <w:rFonts w:hint="cs"/>
          <w:rtl/>
        </w:rPr>
      </w:pPr>
      <w:r>
        <w:rPr>
          <w:rFonts w:hint="cs"/>
          <w:rtl/>
        </w:rPr>
        <w:t>קודם לוקחים ואחר כך מחזירים.</w:t>
      </w:r>
    </w:p>
    <w:p w14:paraId="5ED6CB48" w14:textId="77777777" w:rsidR="00000000" w:rsidRDefault="00364BE1">
      <w:pPr>
        <w:pStyle w:val="a0"/>
        <w:ind w:firstLine="0"/>
        <w:rPr>
          <w:rFonts w:hint="cs"/>
          <w:rtl/>
        </w:rPr>
      </w:pPr>
    </w:p>
    <w:p w14:paraId="71417C65" w14:textId="77777777" w:rsidR="00000000" w:rsidRDefault="00364BE1">
      <w:pPr>
        <w:pStyle w:val="-"/>
        <w:rPr>
          <w:rFonts w:hint="cs"/>
          <w:rtl/>
        </w:rPr>
      </w:pPr>
      <w:bookmarkStart w:id="519" w:name="FS000000474T10_03_2004_18_06_24C"/>
      <w:bookmarkEnd w:id="519"/>
      <w:r>
        <w:rPr>
          <w:rtl/>
        </w:rPr>
        <w:t>השר גדעון עזרא:</w:t>
      </w:r>
    </w:p>
    <w:p w14:paraId="784E1677" w14:textId="77777777" w:rsidR="00000000" w:rsidRDefault="00364BE1">
      <w:pPr>
        <w:pStyle w:val="a0"/>
        <w:rPr>
          <w:rtl/>
        </w:rPr>
      </w:pPr>
    </w:p>
    <w:p w14:paraId="66C0C319" w14:textId="77777777" w:rsidR="00000000" w:rsidRDefault="00364BE1">
      <w:pPr>
        <w:pStyle w:val="a0"/>
        <w:rPr>
          <w:rFonts w:hint="cs"/>
          <w:rtl/>
        </w:rPr>
      </w:pPr>
      <w:r>
        <w:rPr>
          <w:rFonts w:hint="cs"/>
          <w:rtl/>
        </w:rPr>
        <w:t>תראי, יש אילוצים ויש אילוצים בכל בית ובכל מקום שנמצא בתת-תקצוב. אני בטוח שהוא לקח את היועצים הטובים ביותר לצורך קבלת ההחלטות, ומי שדן בזה זה רופאים ומומחים בבתי-ח</w:t>
      </w:r>
      <w:r>
        <w:rPr>
          <w:rFonts w:hint="cs"/>
          <w:rtl/>
        </w:rPr>
        <w:t>ולים, ולא אנשים שאין להם שום חינוך בריאותי הולם.</w:t>
      </w:r>
    </w:p>
    <w:p w14:paraId="0C097744" w14:textId="77777777" w:rsidR="00000000" w:rsidRDefault="00364BE1">
      <w:pPr>
        <w:pStyle w:val="a0"/>
        <w:rPr>
          <w:rFonts w:hint="cs"/>
          <w:rtl/>
        </w:rPr>
      </w:pPr>
    </w:p>
    <w:p w14:paraId="623135BB" w14:textId="77777777" w:rsidR="00000000" w:rsidRDefault="00364BE1">
      <w:pPr>
        <w:pStyle w:val="a0"/>
        <w:rPr>
          <w:rFonts w:hint="cs"/>
          <w:rtl/>
        </w:rPr>
      </w:pPr>
      <w:r>
        <w:rPr>
          <w:rFonts w:hint="cs"/>
          <w:rtl/>
        </w:rPr>
        <w:t>לאחר משא-ומתן קשה וממושך עם האוצר, הצליח השר נוה למנוע את מרבית ההחלטות בספר התקציב 2004, שיכלו להביא לפגיעה קשה במערכת הבריאות. בוטל הקיצוץ בסך 250 מיליון שקל בסל התרופות. בוטלה סגירת בית-החולים "פלימן" בח</w:t>
      </w:r>
      <w:r>
        <w:rPr>
          <w:rFonts w:hint="cs"/>
          <w:rtl/>
        </w:rPr>
        <w:t>יפה, שאותו הזכרת. בוטל האיחוד בין בתי-החולים "בני ציון" ו"רמב"ם". בהוראת השר הועבר תקציב שאפשר את השלמת בניית חדרי הלידה החדשים בבית-החולים "סורוקה", דבר שימנע את המשך מצוקת הלידות באזור. כמדומני, לא הגיעו לפתרון המשבר ב"ביקור חולים", בגלל קופת-חולים כללית</w:t>
      </w:r>
      <w:r>
        <w:rPr>
          <w:rFonts w:hint="cs"/>
          <w:rtl/>
        </w:rPr>
        <w:t>, ויש עוד כהנה וכהנה בעיות שלא נפתרו.</w:t>
      </w:r>
    </w:p>
    <w:p w14:paraId="14E73275" w14:textId="77777777" w:rsidR="00000000" w:rsidRDefault="00364BE1">
      <w:pPr>
        <w:pStyle w:val="a0"/>
        <w:rPr>
          <w:rFonts w:hint="cs"/>
          <w:rtl/>
        </w:rPr>
      </w:pPr>
    </w:p>
    <w:p w14:paraId="04877F16" w14:textId="77777777" w:rsidR="00000000" w:rsidRDefault="00364BE1">
      <w:pPr>
        <w:pStyle w:val="a0"/>
        <w:rPr>
          <w:rFonts w:hint="cs"/>
          <w:rtl/>
        </w:rPr>
      </w:pPr>
      <w:r>
        <w:rPr>
          <w:rFonts w:hint="cs"/>
          <w:rtl/>
        </w:rPr>
        <w:t xml:space="preserve">את הזכרת ואמרת שאת מוקירה את המאמצים שהשר נוה עשה, ואולי טוב שאני יושב פה ואומר את הדברים הללו, משהשר יגיד את הדברים על עצמו. אני בהחלט מצטרף לדברים. עם זאת, מאחר שזו מערכת כל כך חיונית וכל כך חשובה לכולנו, אני בהחלט </w:t>
      </w:r>
      <w:r>
        <w:rPr>
          <w:rFonts w:hint="cs"/>
          <w:rtl/>
        </w:rPr>
        <w:t>בעד דיון במליאה.</w:t>
      </w:r>
    </w:p>
    <w:p w14:paraId="5D231488" w14:textId="77777777" w:rsidR="00000000" w:rsidRDefault="00364BE1">
      <w:pPr>
        <w:pStyle w:val="a0"/>
        <w:ind w:firstLine="0"/>
        <w:rPr>
          <w:rFonts w:hint="cs"/>
          <w:rtl/>
        </w:rPr>
      </w:pPr>
    </w:p>
    <w:p w14:paraId="25D77F52" w14:textId="77777777" w:rsidR="00000000" w:rsidRDefault="00364BE1">
      <w:pPr>
        <w:pStyle w:val="af1"/>
        <w:rPr>
          <w:rtl/>
        </w:rPr>
      </w:pPr>
      <w:r>
        <w:rPr>
          <w:rtl/>
        </w:rPr>
        <w:t>היו"ר משה כחלון:</w:t>
      </w:r>
    </w:p>
    <w:p w14:paraId="573C456E" w14:textId="77777777" w:rsidR="00000000" w:rsidRDefault="00364BE1">
      <w:pPr>
        <w:pStyle w:val="a0"/>
        <w:rPr>
          <w:rtl/>
        </w:rPr>
      </w:pPr>
    </w:p>
    <w:p w14:paraId="3E40623B" w14:textId="77777777" w:rsidR="00000000" w:rsidRDefault="00364BE1">
      <w:pPr>
        <w:pStyle w:val="a0"/>
        <w:rPr>
          <w:rFonts w:hint="cs"/>
          <w:rtl/>
        </w:rPr>
      </w:pPr>
      <w:r>
        <w:rPr>
          <w:rFonts w:hint="cs"/>
          <w:rtl/>
        </w:rPr>
        <w:t>תודה. הצעה אחרת לחבר הכנסת איוב קרא.</w:t>
      </w:r>
    </w:p>
    <w:p w14:paraId="47054009" w14:textId="77777777" w:rsidR="00000000" w:rsidRDefault="00364BE1">
      <w:pPr>
        <w:pStyle w:val="a0"/>
        <w:ind w:firstLine="0"/>
        <w:rPr>
          <w:rFonts w:hint="cs"/>
          <w:rtl/>
        </w:rPr>
      </w:pPr>
    </w:p>
    <w:p w14:paraId="2F766180" w14:textId="77777777" w:rsidR="00000000" w:rsidRDefault="00364BE1">
      <w:pPr>
        <w:pStyle w:val="af0"/>
        <w:rPr>
          <w:rtl/>
        </w:rPr>
      </w:pPr>
      <w:bookmarkStart w:id="520" w:name="FS000000475T10_03_2004_18_09_54"/>
      <w:bookmarkEnd w:id="520"/>
      <w:r>
        <w:rPr>
          <w:rFonts w:hint="eastAsia"/>
          <w:rtl/>
        </w:rPr>
        <w:t>נסים</w:t>
      </w:r>
      <w:r>
        <w:rPr>
          <w:rtl/>
        </w:rPr>
        <w:t xml:space="preserve"> זאב (ש"ס):</w:t>
      </w:r>
    </w:p>
    <w:p w14:paraId="6B87493C" w14:textId="77777777" w:rsidR="00000000" w:rsidRDefault="00364BE1">
      <w:pPr>
        <w:pStyle w:val="a0"/>
        <w:rPr>
          <w:rFonts w:hint="cs"/>
          <w:rtl/>
        </w:rPr>
      </w:pPr>
    </w:p>
    <w:p w14:paraId="4011658D" w14:textId="77777777" w:rsidR="00000000" w:rsidRDefault="00364BE1">
      <w:pPr>
        <w:pStyle w:val="a0"/>
        <w:rPr>
          <w:rFonts w:hint="cs"/>
          <w:rtl/>
        </w:rPr>
      </w:pPr>
      <w:r>
        <w:rPr>
          <w:rFonts w:hint="cs"/>
          <w:rtl/>
        </w:rPr>
        <w:t>- - -</w:t>
      </w:r>
    </w:p>
    <w:p w14:paraId="7671BBA5" w14:textId="77777777" w:rsidR="00000000" w:rsidRDefault="00364BE1">
      <w:pPr>
        <w:pStyle w:val="a0"/>
        <w:ind w:firstLine="0"/>
        <w:rPr>
          <w:rFonts w:hint="cs"/>
          <w:rtl/>
        </w:rPr>
      </w:pPr>
    </w:p>
    <w:p w14:paraId="04389897" w14:textId="77777777" w:rsidR="00000000" w:rsidRDefault="00364BE1">
      <w:pPr>
        <w:pStyle w:val="af1"/>
        <w:rPr>
          <w:rtl/>
        </w:rPr>
      </w:pPr>
      <w:r>
        <w:rPr>
          <w:rtl/>
        </w:rPr>
        <w:t>היו"ר משה כחלון:</w:t>
      </w:r>
    </w:p>
    <w:p w14:paraId="0A427ED9" w14:textId="77777777" w:rsidR="00000000" w:rsidRDefault="00364BE1">
      <w:pPr>
        <w:pStyle w:val="a0"/>
        <w:rPr>
          <w:rtl/>
        </w:rPr>
      </w:pPr>
    </w:p>
    <w:p w14:paraId="340901D5" w14:textId="77777777" w:rsidR="00000000" w:rsidRDefault="00364BE1">
      <w:pPr>
        <w:pStyle w:val="a0"/>
        <w:rPr>
          <w:rFonts w:hint="cs"/>
          <w:rtl/>
        </w:rPr>
      </w:pPr>
      <w:r>
        <w:rPr>
          <w:rFonts w:hint="cs"/>
          <w:rtl/>
        </w:rPr>
        <w:t>כאשר מסתפקים בתשובת השר, אז אין צורך בהצעה נוספת.</w:t>
      </w:r>
    </w:p>
    <w:p w14:paraId="5898084B" w14:textId="77777777" w:rsidR="00000000" w:rsidRDefault="00364BE1">
      <w:pPr>
        <w:pStyle w:val="a0"/>
        <w:ind w:firstLine="0"/>
        <w:rPr>
          <w:rFonts w:hint="cs"/>
          <w:rtl/>
        </w:rPr>
      </w:pPr>
    </w:p>
    <w:p w14:paraId="5B82FCC3" w14:textId="77777777" w:rsidR="00000000" w:rsidRDefault="00364BE1">
      <w:pPr>
        <w:pStyle w:val="af0"/>
        <w:rPr>
          <w:rtl/>
        </w:rPr>
      </w:pPr>
      <w:r>
        <w:rPr>
          <w:rFonts w:hint="eastAsia"/>
          <w:rtl/>
        </w:rPr>
        <w:t>נסים</w:t>
      </w:r>
      <w:r>
        <w:rPr>
          <w:rtl/>
        </w:rPr>
        <w:t xml:space="preserve"> זאב (ש"ס):</w:t>
      </w:r>
    </w:p>
    <w:p w14:paraId="4B27A4AC" w14:textId="77777777" w:rsidR="00000000" w:rsidRDefault="00364BE1">
      <w:pPr>
        <w:pStyle w:val="a0"/>
        <w:rPr>
          <w:rFonts w:hint="cs"/>
          <w:rtl/>
        </w:rPr>
      </w:pPr>
    </w:p>
    <w:p w14:paraId="4AE54089" w14:textId="77777777" w:rsidR="00000000" w:rsidRDefault="00364BE1">
      <w:pPr>
        <w:pStyle w:val="a0"/>
        <w:rPr>
          <w:rFonts w:hint="cs"/>
          <w:rtl/>
        </w:rPr>
      </w:pPr>
      <w:r>
        <w:rPr>
          <w:rFonts w:hint="cs"/>
          <w:rtl/>
        </w:rPr>
        <w:t>- - -</w:t>
      </w:r>
    </w:p>
    <w:p w14:paraId="57E9B0BE" w14:textId="77777777" w:rsidR="00000000" w:rsidRDefault="00364BE1">
      <w:pPr>
        <w:pStyle w:val="a"/>
        <w:rPr>
          <w:rFonts w:hint="cs"/>
          <w:rtl/>
        </w:rPr>
      </w:pPr>
    </w:p>
    <w:p w14:paraId="3B2E5538" w14:textId="77777777" w:rsidR="00000000" w:rsidRDefault="00364BE1">
      <w:pPr>
        <w:pStyle w:val="a"/>
        <w:rPr>
          <w:rtl/>
        </w:rPr>
      </w:pPr>
      <w:bookmarkStart w:id="521" w:name="_Toc71352095"/>
      <w:r>
        <w:rPr>
          <w:rFonts w:hint="eastAsia"/>
          <w:rtl/>
        </w:rPr>
        <w:t>איוב</w:t>
      </w:r>
      <w:r>
        <w:rPr>
          <w:rtl/>
        </w:rPr>
        <w:t xml:space="preserve"> קרא (הליכוד):</w:t>
      </w:r>
      <w:bookmarkEnd w:id="521"/>
    </w:p>
    <w:p w14:paraId="7B882A45" w14:textId="77777777" w:rsidR="00000000" w:rsidRDefault="00364BE1">
      <w:pPr>
        <w:pStyle w:val="a0"/>
        <w:rPr>
          <w:rFonts w:hint="cs"/>
          <w:rtl/>
        </w:rPr>
      </w:pPr>
    </w:p>
    <w:p w14:paraId="31CA8C9B" w14:textId="77777777" w:rsidR="00000000" w:rsidRDefault="00364BE1">
      <w:pPr>
        <w:pStyle w:val="a0"/>
        <w:rPr>
          <w:rFonts w:hint="cs"/>
          <w:rtl/>
        </w:rPr>
      </w:pPr>
      <w:r>
        <w:rPr>
          <w:rFonts w:hint="cs"/>
          <w:rtl/>
        </w:rPr>
        <w:t>נסים, אני יכול לוותר לך, אתה הרב שלי.</w:t>
      </w:r>
    </w:p>
    <w:p w14:paraId="4280F3BF" w14:textId="77777777" w:rsidR="00000000" w:rsidRDefault="00364BE1">
      <w:pPr>
        <w:pStyle w:val="a0"/>
        <w:ind w:firstLine="0"/>
        <w:rPr>
          <w:rFonts w:hint="cs"/>
          <w:rtl/>
        </w:rPr>
      </w:pPr>
    </w:p>
    <w:p w14:paraId="6813AD44" w14:textId="77777777" w:rsidR="00000000" w:rsidRDefault="00364BE1">
      <w:pPr>
        <w:pStyle w:val="af1"/>
        <w:rPr>
          <w:rtl/>
        </w:rPr>
      </w:pPr>
      <w:r>
        <w:rPr>
          <w:rtl/>
        </w:rPr>
        <w:t xml:space="preserve">היו"ר </w:t>
      </w:r>
      <w:r>
        <w:rPr>
          <w:rtl/>
        </w:rPr>
        <w:t>משה כחלון:</w:t>
      </w:r>
    </w:p>
    <w:p w14:paraId="55EB0376" w14:textId="77777777" w:rsidR="00000000" w:rsidRDefault="00364BE1">
      <w:pPr>
        <w:pStyle w:val="a0"/>
        <w:rPr>
          <w:rtl/>
        </w:rPr>
      </w:pPr>
    </w:p>
    <w:p w14:paraId="33F0A614" w14:textId="77777777" w:rsidR="00000000" w:rsidRDefault="00364BE1">
      <w:pPr>
        <w:pStyle w:val="a0"/>
        <w:rPr>
          <w:rFonts w:hint="cs"/>
          <w:rtl/>
        </w:rPr>
      </w:pPr>
      <w:r>
        <w:rPr>
          <w:rFonts w:hint="cs"/>
          <w:rtl/>
        </w:rPr>
        <w:t>לא, חבר הכנסת זאב מקפיד על התקנון בקלה כבחמורה.</w:t>
      </w:r>
    </w:p>
    <w:p w14:paraId="3220096F" w14:textId="77777777" w:rsidR="00000000" w:rsidRDefault="00364BE1">
      <w:pPr>
        <w:pStyle w:val="a0"/>
        <w:ind w:firstLine="0"/>
        <w:rPr>
          <w:rFonts w:hint="cs"/>
          <w:rtl/>
        </w:rPr>
      </w:pPr>
    </w:p>
    <w:p w14:paraId="1216BBB2" w14:textId="77777777" w:rsidR="00000000" w:rsidRDefault="00364BE1">
      <w:pPr>
        <w:pStyle w:val="af0"/>
        <w:rPr>
          <w:rtl/>
        </w:rPr>
      </w:pPr>
      <w:r>
        <w:rPr>
          <w:rFonts w:hint="eastAsia"/>
          <w:rtl/>
        </w:rPr>
        <w:t>נסים</w:t>
      </w:r>
      <w:r>
        <w:rPr>
          <w:rtl/>
        </w:rPr>
        <w:t xml:space="preserve"> זאב (ש"ס):</w:t>
      </w:r>
    </w:p>
    <w:p w14:paraId="0D2B6360" w14:textId="77777777" w:rsidR="00000000" w:rsidRDefault="00364BE1">
      <w:pPr>
        <w:pStyle w:val="a0"/>
        <w:rPr>
          <w:rFonts w:hint="cs"/>
          <w:rtl/>
        </w:rPr>
      </w:pPr>
    </w:p>
    <w:p w14:paraId="549006D5" w14:textId="77777777" w:rsidR="00000000" w:rsidRDefault="00364BE1">
      <w:pPr>
        <w:pStyle w:val="a0"/>
        <w:rPr>
          <w:rFonts w:hint="cs"/>
          <w:rtl/>
        </w:rPr>
      </w:pPr>
      <w:r>
        <w:rPr>
          <w:rFonts w:hint="cs"/>
          <w:rtl/>
        </w:rPr>
        <w:t>אני גם מקפיד לדבר.</w:t>
      </w:r>
    </w:p>
    <w:p w14:paraId="3462F29F" w14:textId="77777777" w:rsidR="00000000" w:rsidRDefault="00364BE1">
      <w:pPr>
        <w:pStyle w:val="a0"/>
        <w:ind w:firstLine="0"/>
        <w:rPr>
          <w:rFonts w:hint="cs"/>
          <w:rtl/>
        </w:rPr>
      </w:pPr>
    </w:p>
    <w:p w14:paraId="53027E0D" w14:textId="77777777" w:rsidR="00000000" w:rsidRDefault="00364BE1">
      <w:pPr>
        <w:pStyle w:val="af1"/>
        <w:rPr>
          <w:rtl/>
        </w:rPr>
      </w:pPr>
      <w:r>
        <w:rPr>
          <w:rtl/>
        </w:rPr>
        <w:t>היו"ר משה כחלון:</w:t>
      </w:r>
    </w:p>
    <w:p w14:paraId="21AA8CB8" w14:textId="77777777" w:rsidR="00000000" w:rsidRDefault="00364BE1">
      <w:pPr>
        <w:pStyle w:val="a0"/>
        <w:rPr>
          <w:rtl/>
        </w:rPr>
      </w:pPr>
    </w:p>
    <w:p w14:paraId="26E53A13" w14:textId="77777777" w:rsidR="00000000" w:rsidRDefault="00364BE1">
      <w:pPr>
        <w:pStyle w:val="a0"/>
        <w:rPr>
          <w:rFonts w:hint="cs"/>
          <w:rtl/>
        </w:rPr>
      </w:pPr>
      <w:r>
        <w:rPr>
          <w:rFonts w:hint="cs"/>
          <w:rtl/>
        </w:rPr>
        <w:t>הפעם יש פספוס קטן, לא נורא. בבקשה, חבר הכנסת קרא.</w:t>
      </w:r>
    </w:p>
    <w:p w14:paraId="42F1AC77" w14:textId="77777777" w:rsidR="00000000" w:rsidRDefault="00364BE1">
      <w:pPr>
        <w:pStyle w:val="a0"/>
        <w:ind w:firstLine="0"/>
        <w:rPr>
          <w:rFonts w:hint="cs"/>
          <w:rtl/>
        </w:rPr>
      </w:pPr>
    </w:p>
    <w:p w14:paraId="4C722899" w14:textId="77777777" w:rsidR="00000000" w:rsidRDefault="00364BE1">
      <w:pPr>
        <w:pStyle w:val="a"/>
        <w:rPr>
          <w:rtl/>
        </w:rPr>
      </w:pPr>
      <w:bookmarkStart w:id="522" w:name="FS000000490T10_03_2004_17_41_16"/>
      <w:bookmarkStart w:id="523" w:name="FS000000475T10_03_2004_18_16_29"/>
      <w:bookmarkStart w:id="524" w:name="_Toc71352096"/>
      <w:bookmarkEnd w:id="522"/>
      <w:bookmarkEnd w:id="523"/>
      <w:r>
        <w:rPr>
          <w:rFonts w:hint="eastAsia"/>
          <w:rtl/>
        </w:rPr>
        <w:t>איוב</w:t>
      </w:r>
      <w:r>
        <w:rPr>
          <w:rtl/>
        </w:rPr>
        <w:t xml:space="preserve"> קרא (הליכוד):</w:t>
      </w:r>
      <w:bookmarkEnd w:id="524"/>
    </w:p>
    <w:p w14:paraId="528C477A" w14:textId="77777777" w:rsidR="00000000" w:rsidRDefault="00364BE1">
      <w:pPr>
        <w:pStyle w:val="a0"/>
        <w:rPr>
          <w:rFonts w:hint="cs"/>
          <w:rtl/>
        </w:rPr>
      </w:pPr>
    </w:p>
    <w:p w14:paraId="6A9F019D" w14:textId="77777777" w:rsidR="00000000" w:rsidRDefault="00364BE1">
      <w:pPr>
        <w:pStyle w:val="a0"/>
        <w:rPr>
          <w:rFonts w:hint="cs"/>
          <w:rtl/>
        </w:rPr>
      </w:pPr>
      <w:r>
        <w:rPr>
          <w:rFonts w:hint="cs"/>
          <w:rtl/>
        </w:rPr>
        <w:t>אדוני היושב-ראש, כנסת נכבדה, נכון, לכל הדעות מצב מערכת הבריאות בכי רע</w:t>
      </w:r>
      <w:r>
        <w:rPr>
          <w:rFonts w:hint="cs"/>
          <w:rtl/>
        </w:rPr>
        <w:t xml:space="preserve">, אנחנו יודעים באילו קשיים כספיים נתקל השר נוה. עם זאת, אני חושב שהוא הסתייע בנו רבות כחברי ועדת הכספים, ואנחנו הבאנו בשורה טובה לעובדי בית-החולים "פלימן" ולבית-החולים "רוטשילד", ואנחנו ממשיכים לעשות את המאבק של "ביקור חולים", "אברבנאל" ובית-החולים באילת. </w:t>
      </w:r>
    </w:p>
    <w:p w14:paraId="710DCC42" w14:textId="77777777" w:rsidR="00000000" w:rsidRDefault="00364BE1">
      <w:pPr>
        <w:pStyle w:val="a0"/>
        <w:rPr>
          <w:rFonts w:hint="cs"/>
          <w:rtl/>
        </w:rPr>
      </w:pPr>
    </w:p>
    <w:p w14:paraId="3961F338" w14:textId="77777777" w:rsidR="00000000" w:rsidRDefault="00364BE1">
      <w:pPr>
        <w:pStyle w:val="a0"/>
        <w:rPr>
          <w:rFonts w:hint="cs"/>
          <w:rtl/>
        </w:rPr>
      </w:pPr>
      <w:r>
        <w:rPr>
          <w:rFonts w:hint="cs"/>
          <w:rtl/>
        </w:rPr>
        <w:t>אני רק מתקומם על דבר אחד, שהיום בביקורי במרכז לנפגעי אלכוהול התברר לי, שלאחר הוויכוח בין משרד הרווחה למשרד הבריאות על מציאת מקום שיקומי, בית-חולים שיקומי או מוסד שיקומי לנפגעי אלכוהול, הם לא קיימים בכל מדינת ישראל. סגרו את ההוסטלים, סגרו את כל המוסדות הל</w:t>
      </w:r>
      <w:r>
        <w:rPr>
          <w:rFonts w:hint="cs"/>
          <w:rtl/>
        </w:rPr>
        <w:t xml:space="preserve">לו, וזה אות קלון לחברה בישראל, שאין מקום ואין מענה לאותם אנשים, שיכולים להביא נזק כלכלי וחברתי קשה ביותר על החברה. </w:t>
      </w:r>
    </w:p>
    <w:p w14:paraId="7DBC6CE7" w14:textId="77777777" w:rsidR="00000000" w:rsidRDefault="00364BE1">
      <w:pPr>
        <w:pStyle w:val="a0"/>
        <w:rPr>
          <w:rFonts w:hint="cs"/>
          <w:rtl/>
        </w:rPr>
      </w:pPr>
    </w:p>
    <w:p w14:paraId="40AAD7A6" w14:textId="77777777" w:rsidR="00000000" w:rsidRDefault="00364BE1">
      <w:pPr>
        <w:pStyle w:val="af1"/>
        <w:rPr>
          <w:rtl/>
        </w:rPr>
      </w:pPr>
      <w:r>
        <w:rPr>
          <w:rtl/>
        </w:rPr>
        <w:t>היו"ר משה כחלון:</w:t>
      </w:r>
    </w:p>
    <w:p w14:paraId="751FCD59" w14:textId="77777777" w:rsidR="00000000" w:rsidRDefault="00364BE1">
      <w:pPr>
        <w:pStyle w:val="a0"/>
        <w:rPr>
          <w:rtl/>
        </w:rPr>
      </w:pPr>
    </w:p>
    <w:p w14:paraId="6015CB90" w14:textId="77777777" w:rsidR="00000000" w:rsidRDefault="00364BE1">
      <w:pPr>
        <w:pStyle w:val="a0"/>
        <w:rPr>
          <w:rFonts w:hint="cs"/>
          <w:rtl/>
        </w:rPr>
      </w:pPr>
      <w:r>
        <w:rPr>
          <w:rFonts w:hint="cs"/>
          <w:rtl/>
        </w:rPr>
        <w:t xml:space="preserve">תודה רבה. </w:t>
      </w:r>
    </w:p>
    <w:p w14:paraId="3F2F3372" w14:textId="77777777" w:rsidR="00000000" w:rsidRDefault="00364BE1">
      <w:pPr>
        <w:pStyle w:val="a0"/>
        <w:rPr>
          <w:rFonts w:hint="cs"/>
          <w:rtl/>
        </w:rPr>
      </w:pPr>
    </w:p>
    <w:p w14:paraId="10D577FB" w14:textId="77777777" w:rsidR="00000000" w:rsidRDefault="00364BE1">
      <w:pPr>
        <w:pStyle w:val="a0"/>
        <w:rPr>
          <w:rFonts w:hint="cs"/>
          <w:rtl/>
        </w:rPr>
      </w:pPr>
      <w:r>
        <w:rPr>
          <w:rFonts w:hint="cs"/>
          <w:rtl/>
        </w:rPr>
        <w:t xml:space="preserve">אנחנו ניגשים להצבעה. בעד זה מליאה, נגד - הסרה. </w:t>
      </w:r>
    </w:p>
    <w:p w14:paraId="68688A4F" w14:textId="77777777" w:rsidR="00000000" w:rsidRDefault="00364BE1">
      <w:pPr>
        <w:pStyle w:val="a0"/>
        <w:rPr>
          <w:rFonts w:hint="cs"/>
          <w:rtl/>
        </w:rPr>
      </w:pPr>
    </w:p>
    <w:p w14:paraId="0D8EE666" w14:textId="77777777" w:rsidR="00000000" w:rsidRDefault="00364BE1">
      <w:pPr>
        <w:pStyle w:val="af0"/>
        <w:rPr>
          <w:rtl/>
        </w:rPr>
      </w:pPr>
      <w:r>
        <w:rPr>
          <w:rFonts w:hint="eastAsia"/>
          <w:rtl/>
        </w:rPr>
        <w:t>עמיר</w:t>
      </w:r>
      <w:r>
        <w:rPr>
          <w:rtl/>
        </w:rPr>
        <w:t xml:space="preserve"> פרץ (עם אחד):</w:t>
      </w:r>
    </w:p>
    <w:p w14:paraId="3E298789" w14:textId="77777777" w:rsidR="00000000" w:rsidRDefault="00364BE1">
      <w:pPr>
        <w:pStyle w:val="a0"/>
        <w:rPr>
          <w:rFonts w:hint="cs"/>
          <w:rtl/>
        </w:rPr>
      </w:pPr>
    </w:p>
    <w:p w14:paraId="5A415A40" w14:textId="77777777" w:rsidR="00000000" w:rsidRDefault="00364BE1">
      <w:pPr>
        <w:pStyle w:val="a0"/>
        <w:rPr>
          <w:rFonts w:hint="cs"/>
          <w:rtl/>
        </w:rPr>
      </w:pPr>
      <w:r>
        <w:rPr>
          <w:rFonts w:hint="cs"/>
          <w:rtl/>
        </w:rPr>
        <w:t xml:space="preserve">אין הצעה להסיר, יש הצעות בעד מליאה. </w:t>
      </w:r>
    </w:p>
    <w:p w14:paraId="18302E08" w14:textId="77777777" w:rsidR="00000000" w:rsidRDefault="00364BE1">
      <w:pPr>
        <w:pStyle w:val="a0"/>
        <w:rPr>
          <w:rFonts w:hint="cs"/>
          <w:rtl/>
        </w:rPr>
      </w:pPr>
    </w:p>
    <w:p w14:paraId="0B62A826" w14:textId="77777777" w:rsidR="00000000" w:rsidRDefault="00364BE1">
      <w:pPr>
        <w:pStyle w:val="af1"/>
        <w:rPr>
          <w:rtl/>
        </w:rPr>
      </w:pPr>
      <w:r>
        <w:rPr>
          <w:rtl/>
        </w:rPr>
        <w:t>הי</w:t>
      </w:r>
      <w:r>
        <w:rPr>
          <w:rtl/>
        </w:rPr>
        <w:t>ו"ר משה כחלון:</w:t>
      </w:r>
    </w:p>
    <w:p w14:paraId="62D978F8" w14:textId="77777777" w:rsidR="00000000" w:rsidRDefault="00364BE1">
      <w:pPr>
        <w:pStyle w:val="a0"/>
        <w:rPr>
          <w:rtl/>
        </w:rPr>
      </w:pPr>
    </w:p>
    <w:p w14:paraId="4C02A0A7" w14:textId="77777777" w:rsidR="00000000" w:rsidRDefault="00364BE1">
      <w:pPr>
        <w:pStyle w:val="a0"/>
        <w:rPr>
          <w:rFonts w:hint="cs"/>
          <w:rtl/>
        </w:rPr>
      </w:pPr>
      <w:r>
        <w:rPr>
          <w:rFonts w:hint="cs"/>
          <w:rtl/>
        </w:rPr>
        <w:t xml:space="preserve">חברי הכנסת, עם כל הוותק שלכם, אני צריך להתחיל ללמד אתכם? </w:t>
      </w:r>
    </w:p>
    <w:p w14:paraId="1BDA095A" w14:textId="77777777" w:rsidR="00000000" w:rsidRDefault="00364BE1">
      <w:pPr>
        <w:pStyle w:val="a0"/>
        <w:rPr>
          <w:rFonts w:hint="cs"/>
          <w:rtl/>
        </w:rPr>
      </w:pPr>
    </w:p>
    <w:p w14:paraId="16A57DA4" w14:textId="77777777" w:rsidR="00000000" w:rsidRDefault="00364BE1">
      <w:pPr>
        <w:pStyle w:val="ab"/>
        <w:bidi/>
        <w:rPr>
          <w:rFonts w:hint="cs"/>
          <w:rtl/>
        </w:rPr>
      </w:pPr>
      <w:r>
        <w:rPr>
          <w:rFonts w:hint="cs"/>
          <w:rtl/>
        </w:rPr>
        <w:t>הצבעה מס' 15</w:t>
      </w:r>
    </w:p>
    <w:p w14:paraId="65D1BC0A" w14:textId="77777777" w:rsidR="00000000" w:rsidRDefault="00364BE1">
      <w:pPr>
        <w:pStyle w:val="a0"/>
        <w:rPr>
          <w:rFonts w:hint="cs"/>
          <w:rtl/>
        </w:rPr>
      </w:pPr>
    </w:p>
    <w:p w14:paraId="3A27C611" w14:textId="77777777" w:rsidR="00000000" w:rsidRDefault="00364BE1">
      <w:pPr>
        <w:pStyle w:val="ac"/>
        <w:bidi/>
        <w:rPr>
          <w:rFonts w:hint="cs"/>
          <w:rtl/>
        </w:rPr>
      </w:pPr>
      <w:r>
        <w:rPr>
          <w:rFonts w:hint="cs"/>
          <w:rtl/>
        </w:rPr>
        <w:t>בעד ההצעה לכלול את הנושא בסדר היום - 7</w:t>
      </w:r>
    </w:p>
    <w:p w14:paraId="22E64C60" w14:textId="77777777" w:rsidR="00000000" w:rsidRDefault="00364BE1">
      <w:pPr>
        <w:pStyle w:val="ac"/>
        <w:bidi/>
        <w:rPr>
          <w:rFonts w:hint="cs"/>
          <w:rtl/>
        </w:rPr>
      </w:pPr>
      <w:r>
        <w:rPr>
          <w:rFonts w:hint="cs"/>
          <w:rtl/>
        </w:rPr>
        <w:t>נגד - אין</w:t>
      </w:r>
    </w:p>
    <w:p w14:paraId="780CBC50" w14:textId="77777777" w:rsidR="00000000" w:rsidRDefault="00364BE1">
      <w:pPr>
        <w:pStyle w:val="ac"/>
        <w:bidi/>
        <w:rPr>
          <w:rFonts w:hint="cs"/>
          <w:rtl/>
        </w:rPr>
      </w:pPr>
      <w:r>
        <w:rPr>
          <w:rFonts w:hint="cs"/>
          <w:rtl/>
        </w:rPr>
        <w:t>נמנעים - אין</w:t>
      </w:r>
    </w:p>
    <w:p w14:paraId="1BA1472B" w14:textId="77777777" w:rsidR="00000000" w:rsidRDefault="00364BE1">
      <w:pPr>
        <w:pStyle w:val="ad"/>
        <w:bidi/>
        <w:rPr>
          <w:rFonts w:hint="cs"/>
          <w:rtl/>
        </w:rPr>
      </w:pPr>
      <w:r>
        <w:rPr>
          <w:rFonts w:hint="cs"/>
          <w:rtl/>
        </w:rPr>
        <w:t xml:space="preserve">ההצעה לכלול את הנושא בסדר-היום של הכנסת נתקבלה. </w:t>
      </w:r>
    </w:p>
    <w:p w14:paraId="15340B13" w14:textId="77777777" w:rsidR="00000000" w:rsidRDefault="00364BE1">
      <w:pPr>
        <w:pStyle w:val="a0"/>
        <w:rPr>
          <w:rFonts w:hint="cs"/>
          <w:rtl/>
        </w:rPr>
      </w:pPr>
    </w:p>
    <w:p w14:paraId="08999233" w14:textId="77777777" w:rsidR="00000000" w:rsidRDefault="00364BE1">
      <w:pPr>
        <w:pStyle w:val="af1"/>
        <w:rPr>
          <w:rtl/>
        </w:rPr>
      </w:pPr>
      <w:r>
        <w:rPr>
          <w:rtl/>
        </w:rPr>
        <w:t>היו"ר משה כחלון:</w:t>
      </w:r>
    </w:p>
    <w:p w14:paraId="068A6E25" w14:textId="77777777" w:rsidR="00000000" w:rsidRDefault="00364BE1">
      <w:pPr>
        <w:pStyle w:val="a0"/>
        <w:rPr>
          <w:rtl/>
        </w:rPr>
      </w:pPr>
    </w:p>
    <w:p w14:paraId="07B03D17" w14:textId="77777777" w:rsidR="00000000" w:rsidRDefault="00364BE1">
      <w:pPr>
        <w:pStyle w:val="a0"/>
        <w:rPr>
          <w:rFonts w:hint="cs"/>
          <w:rtl/>
        </w:rPr>
      </w:pPr>
      <w:r>
        <w:rPr>
          <w:rFonts w:hint="cs"/>
          <w:rtl/>
        </w:rPr>
        <w:t>שבעה בעד, אין מתנגדים. הנושא יעבור לד</w:t>
      </w:r>
      <w:r>
        <w:rPr>
          <w:rFonts w:hint="cs"/>
          <w:rtl/>
        </w:rPr>
        <w:t xml:space="preserve">יון במליאה. תודה רבה. </w:t>
      </w:r>
    </w:p>
    <w:p w14:paraId="0F243EF3" w14:textId="77777777" w:rsidR="00000000" w:rsidRDefault="00364BE1">
      <w:pPr>
        <w:pStyle w:val="a0"/>
        <w:rPr>
          <w:rFonts w:hint="cs"/>
          <w:rtl/>
        </w:rPr>
      </w:pPr>
    </w:p>
    <w:p w14:paraId="7C8FAE77" w14:textId="77777777" w:rsidR="00000000" w:rsidRDefault="00364BE1">
      <w:pPr>
        <w:pStyle w:val="a0"/>
        <w:rPr>
          <w:rFonts w:hint="cs"/>
          <w:rtl/>
        </w:rPr>
      </w:pPr>
    </w:p>
    <w:p w14:paraId="2F25024B" w14:textId="77777777" w:rsidR="00000000" w:rsidRDefault="00364BE1">
      <w:pPr>
        <w:pStyle w:val="a2"/>
        <w:rPr>
          <w:rtl/>
        </w:rPr>
      </w:pPr>
    </w:p>
    <w:p w14:paraId="39D5C2D9" w14:textId="77777777" w:rsidR="00000000" w:rsidRDefault="00364BE1">
      <w:pPr>
        <w:pStyle w:val="a2"/>
        <w:rPr>
          <w:rFonts w:hint="cs"/>
          <w:rtl/>
        </w:rPr>
      </w:pPr>
      <w:bookmarkStart w:id="525" w:name="CS23832FI0023832T10_03_2004_18_25_22"/>
      <w:bookmarkStart w:id="526" w:name="_Toc71352097"/>
      <w:bookmarkEnd w:id="525"/>
      <w:r>
        <w:rPr>
          <w:rFonts w:hint="cs"/>
          <w:rtl/>
        </w:rPr>
        <w:t>הצעה לסדר-היום</w:t>
      </w:r>
      <w:bookmarkEnd w:id="526"/>
    </w:p>
    <w:p w14:paraId="58A0E33C" w14:textId="77777777" w:rsidR="00000000" w:rsidRDefault="00364BE1">
      <w:pPr>
        <w:pStyle w:val="a2"/>
        <w:rPr>
          <w:rtl/>
        </w:rPr>
      </w:pPr>
      <w:bookmarkStart w:id="527" w:name="_Toc71352098"/>
      <w:r>
        <w:rPr>
          <w:rtl/>
        </w:rPr>
        <w:t>סכנת סגירה למערת</w:t>
      </w:r>
      <w:r>
        <w:rPr>
          <w:rFonts w:hint="cs"/>
          <w:rtl/>
        </w:rPr>
        <w:t>-</w:t>
      </w:r>
      <w:r>
        <w:rPr>
          <w:rtl/>
        </w:rPr>
        <w:t>המכפלה והשתלטות הווקף המוסלמי על המקום</w:t>
      </w:r>
      <w:bookmarkEnd w:id="527"/>
    </w:p>
    <w:p w14:paraId="2F3A5DEC" w14:textId="77777777" w:rsidR="00000000" w:rsidRDefault="00364BE1">
      <w:pPr>
        <w:pStyle w:val="-0"/>
        <w:rPr>
          <w:rFonts w:hint="cs"/>
          <w:rtl/>
        </w:rPr>
      </w:pPr>
    </w:p>
    <w:p w14:paraId="6D31FA80" w14:textId="77777777" w:rsidR="00000000" w:rsidRDefault="00364BE1">
      <w:pPr>
        <w:pStyle w:val="af1"/>
        <w:rPr>
          <w:rtl/>
        </w:rPr>
      </w:pPr>
      <w:r>
        <w:rPr>
          <w:rtl/>
        </w:rPr>
        <w:t>היו"ר משה כחלון:</w:t>
      </w:r>
    </w:p>
    <w:p w14:paraId="3164038D" w14:textId="77777777" w:rsidR="00000000" w:rsidRDefault="00364BE1">
      <w:pPr>
        <w:pStyle w:val="a0"/>
        <w:rPr>
          <w:rtl/>
        </w:rPr>
      </w:pPr>
    </w:p>
    <w:p w14:paraId="64E90639" w14:textId="77777777" w:rsidR="00000000" w:rsidRDefault="00364BE1">
      <w:pPr>
        <w:pStyle w:val="a0"/>
        <w:rPr>
          <w:rFonts w:hint="cs"/>
          <w:rtl/>
        </w:rPr>
      </w:pPr>
      <w:r>
        <w:rPr>
          <w:rFonts w:hint="cs"/>
          <w:rtl/>
        </w:rPr>
        <w:t>חברים, אנחנו ממשיכים. הצעה לסדר-היום מס' 3068: סכנת סגירה למערת-המכפלה והשתלטות הווקף המוסלמי על המקום. חבר הכנסת נסים זאב, עשר דקות, בבקשה.</w:t>
      </w:r>
      <w:r>
        <w:rPr>
          <w:rFonts w:hint="cs"/>
          <w:rtl/>
        </w:rPr>
        <w:t xml:space="preserve"> </w:t>
      </w:r>
    </w:p>
    <w:p w14:paraId="5AA095EB" w14:textId="77777777" w:rsidR="00000000" w:rsidRDefault="00364BE1">
      <w:pPr>
        <w:pStyle w:val="a0"/>
        <w:rPr>
          <w:rFonts w:hint="cs"/>
          <w:rtl/>
        </w:rPr>
      </w:pPr>
    </w:p>
    <w:p w14:paraId="5DA430B6" w14:textId="77777777" w:rsidR="00000000" w:rsidRDefault="00364BE1">
      <w:pPr>
        <w:pStyle w:val="a0"/>
        <w:rPr>
          <w:rFonts w:hint="cs"/>
          <w:rtl/>
        </w:rPr>
      </w:pPr>
      <w:r>
        <w:rPr>
          <w:rFonts w:hint="cs"/>
          <w:rtl/>
        </w:rPr>
        <w:t xml:space="preserve">חבר הכנסת טל, תעשה השתלמות לראש הסיעה שלך, שאם צריך להצביע על משהו, אז אתה צריך להצביע או בעד או נגד. </w:t>
      </w:r>
    </w:p>
    <w:p w14:paraId="7EED95DF" w14:textId="77777777" w:rsidR="00000000" w:rsidRDefault="00364BE1">
      <w:pPr>
        <w:pStyle w:val="a0"/>
        <w:rPr>
          <w:rFonts w:hint="cs"/>
          <w:rtl/>
        </w:rPr>
      </w:pPr>
    </w:p>
    <w:p w14:paraId="7B9B9175" w14:textId="77777777" w:rsidR="00000000" w:rsidRDefault="00364BE1">
      <w:pPr>
        <w:pStyle w:val="af0"/>
        <w:rPr>
          <w:rtl/>
        </w:rPr>
      </w:pPr>
      <w:r>
        <w:rPr>
          <w:rFonts w:hint="eastAsia"/>
          <w:rtl/>
        </w:rPr>
        <w:t>דוד</w:t>
      </w:r>
      <w:r>
        <w:rPr>
          <w:rtl/>
        </w:rPr>
        <w:t xml:space="preserve"> טל (עם אחד):</w:t>
      </w:r>
    </w:p>
    <w:p w14:paraId="1A2822AD" w14:textId="77777777" w:rsidR="00000000" w:rsidRDefault="00364BE1">
      <w:pPr>
        <w:pStyle w:val="a0"/>
        <w:rPr>
          <w:rFonts w:hint="cs"/>
          <w:rtl/>
        </w:rPr>
      </w:pPr>
    </w:p>
    <w:p w14:paraId="10C7135A" w14:textId="77777777" w:rsidR="00000000" w:rsidRDefault="00364BE1">
      <w:pPr>
        <w:pStyle w:val="a0"/>
        <w:rPr>
          <w:rFonts w:hint="cs"/>
          <w:rtl/>
        </w:rPr>
      </w:pPr>
      <w:r>
        <w:rPr>
          <w:rFonts w:hint="cs"/>
          <w:rtl/>
        </w:rPr>
        <w:t xml:space="preserve">- - - </w:t>
      </w:r>
    </w:p>
    <w:p w14:paraId="403E28A1" w14:textId="77777777" w:rsidR="00000000" w:rsidRDefault="00364BE1">
      <w:pPr>
        <w:pStyle w:val="a0"/>
        <w:rPr>
          <w:rFonts w:hint="cs"/>
          <w:rtl/>
        </w:rPr>
      </w:pPr>
    </w:p>
    <w:p w14:paraId="2BA98686" w14:textId="77777777" w:rsidR="00000000" w:rsidRDefault="00364BE1">
      <w:pPr>
        <w:pStyle w:val="af1"/>
        <w:rPr>
          <w:rtl/>
        </w:rPr>
      </w:pPr>
      <w:r>
        <w:rPr>
          <w:rtl/>
        </w:rPr>
        <w:t>היו"ר משה כחלון:</w:t>
      </w:r>
    </w:p>
    <w:p w14:paraId="219A9AF3" w14:textId="77777777" w:rsidR="00000000" w:rsidRDefault="00364BE1">
      <w:pPr>
        <w:pStyle w:val="a0"/>
        <w:rPr>
          <w:rtl/>
        </w:rPr>
      </w:pPr>
    </w:p>
    <w:p w14:paraId="43370EB4" w14:textId="77777777" w:rsidR="00000000" w:rsidRDefault="00364BE1">
      <w:pPr>
        <w:pStyle w:val="a0"/>
        <w:rPr>
          <w:rFonts w:hint="cs"/>
          <w:rtl/>
        </w:rPr>
      </w:pPr>
      <w:r>
        <w:rPr>
          <w:rFonts w:hint="cs"/>
          <w:rtl/>
        </w:rPr>
        <w:t xml:space="preserve">כסגן יושב-ראש לשעבר, אתה מכיר את התקנון. חבר הכנסת נסים זאב, אנחנו לא זזים עד שאתה מגיע. </w:t>
      </w:r>
    </w:p>
    <w:p w14:paraId="323BF299" w14:textId="77777777" w:rsidR="00000000" w:rsidRDefault="00364BE1">
      <w:pPr>
        <w:pStyle w:val="a0"/>
        <w:rPr>
          <w:rFonts w:hint="cs"/>
          <w:rtl/>
        </w:rPr>
      </w:pPr>
    </w:p>
    <w:p w14:paraId="40D69DF1" w14:textId="77777777" w:rsidR="00000000" w:rsidRDefault="00364BE1">
      <w:pPr>
        <w:pStyle w:val="af0"/>
        <w:rPr>
          <w:rtl/>
        </w:rPr>
      </w:pPr>
      <w:r>
        <w:rPr>
          <w:rFonts w:hint="eastAsia"/>
          <w:rtl/>
        </w:rPr>
        <w:t>נסים</w:t>
      </w:r>
      <w:r>
        <w:rPr>
          <w:rtl/>
        </w:rPr>
        <w:t xml:space="preserve"> זאב (ש"ס)</w:t>
      </w:r>
      <w:r>
        <w:rPr>
          <w:rtl/>
        </w:rPr>
        <w:t>:</w:t>
      </w:r>
    </w:p>
    <w:p w14:paraId="0475EF89" w14:textId="77777777" w:rsidR="00000000" w:rsidRDefault="00364BE1">
      <w:pPr>
        <w:pStyle w:val="a0"/>
        <w:rPr>
          <w:rFonts w:hint="cs"/>
          <w:rtl/>
        </w:rPr>
      </w:pPr>
    </w:p>
    <w:p w14:paraId="3B730B19" w14:textId="77777777" w:rsidR="00000000" w:rsidRDefault="00364BE1">
      <w:pPr>
        <w:pStyle w:val="a0"/>
        <w:rPr>
          <w:rFonts w:hint="cs"/>
          <w:rtl/>
        </w:rPr>
      </w:pPr>
      <w:r>
        <w:rPr>
          <w:rFonts w:hint="cs"/>
          <w:rtl/>
        </w:rPr>
        <w:t xml:space="preserve">לא הוזמנתי. </w:t>
      </w:r>
    </w:p>
    <w:p w14:paraId="477D9DFD" w14:textId="77777777" w:rsidR="00000000" w:rsidRDefault="00364BE1">
      <w:pPr>
        <w:pStyle w:val="a0"/>
        <w:rPr>
          <w:rFonts w:hint="cs"/>
          <w:rtl/>
        </w:rPr>
      </w:pPr>
    </w:p>
    <w:p w14:paraId="3922DFEE" w14:textId="77777777" w:rsidR="00000000" w:rsidRDefault="00364BE1">
      <w:pPr>
        <w:pStyle w:val="af1"/>
        <w:rPr>
          <w:rtl/>
        </w:rPr>
      </w:pPr>
      <w:r>
        <w:rPr>
          <w:rtl/>
        </w:rPr>
        <w:t>היו"ר משה כחלון:</w:t>
      </w:r>
    </w:p>
    <w:p w14:paraId="09F59251" w14:textId="77777777" w:rsidR="00000000" w:rsidRDefault="00364BE1">
      <w:pPr>
        <w:pStyle w:val="a0"/>
        <w:rPr>
          <w:rtl/>
        </w:rPr>
      </w:pPr>
    </w:p>
    <w:p w14:paraId="2CFAF3A3" w14:textId="77777777" w:rsidR="00000000" w:rsidRDefault="00364BE1">
      <w:pPr>
        <w:pStyle w:val="a0"/>
        <w:rPr>
          <w:rFonts w:hint="cs"/>
          <w:rtl/>
        </w:rPr>
      </w:pPr>
      <w:r>
        <w:rPr>
          <w:rFonts w:hint="cs"/>
          <w:rtl/>
        </w:rPr>
        <w:t xml:space="preserve">הוזמנת אחר כבוד, וכרגע אתה מוזמן פעם שנייה. </w:t>
      </w:r>
    </w:p>
    <w:p w14:paraId="32616F42" w14:textId="77777777" w:rsidR="00000000" w:rsidRDefault="00364BE1">
      <w:pPr>
        <w:pStyle w:val="a0"/>
        <w:rPr>
          <w:rFonts w:hint="cs"/>
          <w:rtl/>
        </w:rPr>
      </w:pPr>
    </w:p>
    <w:p w14:paraId="5EF615E9" w14:textId="77777777" w:rsidR="00000000" w:rsidRDefault="00364BE1">
      <w:pPr>
        <w:pStyle w:val="af0"/>
        <w:rPr>
          <w:rtl/>
        </w:rPr>
      </w:pPr>
      <w:r>
        <w:rPr>
          <w:rFonts w:hint="eastAsia"/>
          <w:rtl/>
        </w:rPr>
        <w:t>נסים</w:t>
      </w:r>
      <w:r>
        <w:rPr>
          <w:rtl/>
        </w:rPr>
        <w:t xml:space="preserve"> זאב (ש"ס):</w:t>
      </w:r>
    </w:p>
    <w:p w14:paraId="21B36ACE" w14:textId="77777777" w:rsidR="00000000" w:rsidRDefault="00364BE1">
      <w:pPr>
        <w:pStyle w:val="a0"/>
        <w:rPr>
          <w:rFonts w:hint="cs"/>
          <w:rtl/>
        </w:rPr>
      </w:pPr>
    </w:p>
    <w:p w14:paraId="7B152E89" w14:textId="77777777" w:rsidR="00000000" w:rsidRDefault="00364BE1">
      <w:pPr>
        <w:pStyle w:val="a0"/>
        <w:rPr>
          <w:rFonts w:hint="cs"/>
          <w:rtl/>
        </w:rPr>
      </w:pPr>
      <w:r>
        <w:rPr>
          <w:rFonts w:hint="cs"/>
          <w:rtl/>
        </w:rPr>
        <w:t xml:space="preserve">לא שמעתי שהוזמנתי. </w:t>
      </w:r>
    </w:p>
    <w:p w14:paraId="76A72578" w14:textId="77777777" w:rsidR="00000000" w:rsidRDefault="00364BE1">
      <w:pPr>
        <w:pStyle w:val="a0"/>
        <w:rPr>
          <w:rFonts w:hint="cs"/>
          <w:rtl/>
        </w:rPr>
      </w:pPr>
    </w:p>
    <w:p w14:paraId="0555556C" w14:textId="77777777" w:rsidR="00000000" w:rsidRDefault="00364BE1">
      <w:pPr>
        <w:pStyle w:val="af1"/>
        <w:rPr>
          <w:rtl/>
        </w:rPr>
      </w:pPr>
      <w:r>
        <w:rPr>
          <w:rtl/>
        </w:rPr>
        <w:t>היו"ר משה כחלון:</w:t>
      </w:r>
    </w:p>
    <w:p w14:paraId="35BAC835" w14:textId="77777777" w:rsidR="00000000" w:rsidRDefault="00364BE1">
      <w:pPr>
        <w:pStyle w:val="a0"/>
        <w:rPr>
          <w:rtl/>
        </w:rPr>
      </w:pPr>
    </w:p>
    <w:p w14:paraId="599F6707" w14:textId="77777777" w:rsidR="00000000" w:rsidRDefault="00364BE1">
      <w:pPr>
        <w:pStyle w:val="a0"/>
        <w:rPr>
          <w:rFonts w:hint="cs"/>
          <w:rtl/>
        </w:rPr>
      </w:pPr>
      <w:r>
        <w:rPr>
          <w:rFonts w:hint="cs"/>
          <w:rtl/>
        </w:rPr>
        <w:t xml:space="preserve">הפעם אני מזמין אותך פעם שלישית. בבקשה, חבר הכנסת נסים זאב. עשר דקות תמימות. </w:t>
      </w:r>
    </w:p>
    <w:p w14:paraId="53406636" w14:textId="77777777" w:rsidR="00000000" w:rsidRDefault="00364BE1">
      <w:pPr>
        <w:pStyle w:val="a0"/>
        <w:rPr>
          <w:rtl/>
        </w:rPr>
      </w:pPr>
    </w:p>
    <w:p w14:paraId="689E0A52" w14:textId="77777777" w:rsidR="00000000" w:rsidRDefault="00364BE1">
      <w:pPr>
        <w:pStyle w:val="a0"/>
        <w:rPr>
          <w:rFonts w:hint="cs"/>
          <w:rtl/>
        </w:rPr>
      </w:pPr>
    </w:p>
    <w:p w14:paraId="11FECA6D" w14:textId="77777777" w:rsidR="00000000" w:rsidRDefault="00364BE1">
      <w:pPr>
        <w:pStyle w:val="a"/>
        <w:rPr>
          <w:rtl/>
        </w:rPr>
      </w:pPr>
      <w:bookmarkStart w:id="528" w:name="_Toc71352099"/>
      <w:r>
        <w:rPr>
          <w:rtl/>
        </w:rPr>
        <w:t>נסים זאב (ש"ס):</w:t>
      </w:r>
      <w:bookmarkEnd w:id="528"/>
    </w:p>
    <w:p w14:paraId="76A87AE1" w14:textId="77777777" w:rsidR="00000000" w:rsidRDefault="00364BE1">
      <w:pPr>
        <w:pStyle w:val="a0"/>
        <w:rPr>
          <w:rtl/>
        </w:rPr>
      </w:pPr>
    </w:p>
    <w:p w14:paraId="387F0E4A" w14:textId="77777777" w:rsidR="00000000" w:rsidRDefault="00364BE1">
      <w:pPr>
        <w:pStyle w:val="a0"/>
        <w:rPr>
          <w:rFonts w:hint="cs"/>
          <w:rtl/>
        </w:rPr>
      </w:pPr>
      <w:r>
        <w:rPr>
          <w:rFonts w:hint="cs"/>
          <w:rtl/>
        </w:rPr>
        <w:t>אדוני היושב-ראש, כנסת נ</w:t>
      </w:r>
      <w:r>
        <w:rPr>
          <w:rFonts w:hint="cs"/>
          <w:rtl/>
        </w:rPr>
        <w:t xml:space="preserve">כבדה, אנסה לא לנצל את כל עשר הדקות, אני יודע שהחברים כבר עייפים, אבל אולי אצליח לעורר אותם. </w:t>
      </w:r>
    </w:p>
    <w:p w14:paraId="7D53ECCB" w14:textId="77777777" w:rsidR="00000000" w:rsidRDefault="00364BE1">
      <w:pPr>
        <w:pStyle w:val="a0"/>
        <w:rPr>
          <w:rFonts w:hint="cs"/>
          <w:rtl/>
        </w:rPr>
      </w:pPr>
    </w:p>
    <w:p w14:paraId="17B025A1" w14:textId="77777777" w:rsidR="00000000" w:rsidRDefault="00364BE1">
      <w:pPr>
        <w:pStyle w:val="a0"/>
        <w:rPr>
          <w:rFonts w:hint="cs"/>
          <w:rtl/>
        </w:rPr>
      </w:pPr>
      <w:r>
        <w:rPr>
          <w:rFonts w:hint="cs"/>
          <w:rtl/>
        </w:rPr>
        <w:t>אני רוצה להזכיר לחברים, שבכל יום אנחנו מתפללים שלוש תפילות, אלה שמתפללים. אנחנו אומרים: אלוקי אברהם, אלוקי יצחק ואלוקי יעקב. מזכירים את האבות בכל יום ויום. מערת-ה</w:t>
      </w:r>
      <w:r>
        <w:rPr>
          <w:rFonts w:hint="cs"/>
          <w:rtl/>
        </w:rPr>
        <w:t xml:space="preserve">מכפלה, מקום קבורתם של אבות האומה, של אמותינו הקדושות, שרה, רבקה, רחל ולאה. ואלה מקומות המקודשים ליהדות ולאסלאם. </w:t>
      </w:r>
    </w:p>
    <w:p w14:paraId="5BA04AF5" w14:textId="77777777" w:rsidR="00000000" w:rsidRDefault="00364BE1">
      <w:pPr>
        <w:pStyle w:val="a0"/>
        <w:rPr>
          <w:rFonts w:hint="cs"/>
          <w:rtl/>
        </w:rPr>
      </w:pPr>
    </w:p>
    <w:p w14:paraId="2F687F0F" w14:textId="77777777" w:rsidR="00000000" w:rsidRDefault="00364BE1">
      <w:pPr>
        <w:pStyle w:val="a0"/>
        <w:rPr>
          <w:rFonts w:hint="cs"/>
          <w:rtl/>
        </w:rPr>
      </w:pPr>
      <w:r>
        <w:rPr>
          <w:rFonts w:hint="cs"/>
          <w:rtl/>
        </w:rPr>
        <w:t xml:space="preserve">המערה מוקמת בעיר חברון, עיר האבות, ובגלל חשיבותה הדתית וההיסטורית לעם היהודי, הממשלות דאגו לאמץ את היישוב היהודי בחברון. זאת אומרת, מאז מלחמת </w:t>
      </w:r>
      <w:r>
        <w:rPr>
          <w:rFonts w:hint="cs"/>
          <w:rtl/>
        </w:rPr>
        <w:t>ששת הימים חיזקו את היישוב, והיהודים שבו לעיר האבות ולקברי האבות, אך טרם זכינו להשבה מלאה של זכויותינו, והמקום עדיין נמצא בפיקוח אנשי הדת המוסלמית.</w:t>
      </w:r>
    </w:p>
    <w:p w14:paraId="56DF250F" w14:textId="77777777" w:rsidR="00000000" w:rsidRDefault="00364BE1">
      <w:pPr>
        <w:pStyle w:val="a0"/>
        <w:rPr>
          <w:rFonts w:hint="cs"/>
          <w:rtl/>
        </w:rPr>
      </w:pPr>
    </w:p>
    <w:p w14:paraId="499D9CA5" w14:textId="77777777" w:rsidR="00000000" w:rsidRDefault="00364BE1">
      <w:pPr>
        <w:pStyle w:val="a0"/>
        <w:rPr>
          <w:rFonts w:hint="cs"/>
          <w:rtl/>
        </w:rPr>
      </w:pPr>
      <w:r>
        <w:rPr>
          <w:rFonts w:hint="cs"/>
          <w:rtl/>
        </w:rPr>
        <w:t xml:space="preserve"> הכנסת ציוד יהודי, ארונות קודש, ספרי תורה, התאפשרה רק לאחר מאבקים ציבוריים רבים. כולנו זוכרים את המאבקים על </w:t>
      </w:r>
      <w:r>
        <w:rPr>
          <w:rFonts w:hint="cs"/>
          <w:rtl/>
        </w:rPr>
        <w:t xml:space="preserve">מנת להכניס ספר תורה, אך כיום עדיין אסורה הכניסה ליהודים בימי שישי, ונוכחות היהודים מוגבלת בימי חגים מוסלמיים. זה מתוך התחשבות וכדי למנוע חיכוכים. </w:t>
      </w:r>
    </w:p>
    <w:p w14:paraId="3E8F4ADF" w14:textId="77777777" w:rsidR="00000000" w:rsidRDefault="00364BE1">
      <w:pPr>
        <w:pStyle w:val="a0"/>
        <w:rPr>
          <w:rFonts w:hint="cs"/>
          <w:rtl/>
        </w:rPr>
      </w:pPr>
    </w:p>
    <w:p w14:paraId="1A381A31" w14:textId="77777777" w:rsidR="00000000" w:rsidRDefault="00364BE1">
      <w:pPr>
        <w:pStyle w:val="a0"/>
        <w:rPr>
          <w:rFonts w:hint="cs"/>
          <w:rtl/>
        </w:rPr>
      </w:pPr>
      <w:r>
        <w:rPr>
          <w:rFonts w:hint="cs"/>
          <w:rtl/>
        </w:rPr>
        <w:t>באולם יצחק, שהוא האולם הגדול והמרכזי, מוגבלת התפילה ומוגבלת הנוכחות, אף שהדבר אפשרי ואינו פוגע באפשרות הערבי</w:t>
      </w:r>
      <w:r>
        <w:rPr>
          <w:rFonts w:hint="cs"/>
          <w:rtl/>
        </w:rPr>
        <w:t xml:space="preserve">ם לנהל את תפילתם. אך למרות ההגבלות, היהודים והמוסלמים שומרים על סדר והבנה. ברוך השם, אפשר לומר שכמעט שלא רואים תקריות בין המתפללים. </w:t>
      </w:r>
    </w:p>
    <w:p w14:paraId="755180B8" w14:textId="77777777" w:rsidR="00000000" w:rsidRDefault="00364BE1">
      <w:pPr>
        <w:pStyle w:val="a0"/>
        <w:rPr>
          <w:rFonts w:hint="cs"/>
          <w:rtl/>
        </w:rPr>
      </w:pPr>
    </w:p>
    <w:p w14:paraId="52C41884" w14:textId="77777777" w:rsidR="00000000" w:rsidRDefault="00364BE1">
      <w:pPr>
        <w:pStyle w:val="a0"/>
        <w:rPr>
          <w:rFonts w:hint="cs"/>
          <w:rtl/>
        </w:rPr>
      </w:pPr>
      <w:r>
        <w:rPr>
          <w:rFonts w:hint="cs"/>
          <w:rtl/>
        </w:rPr>
        <w:t xml:space="preserve">עליית יהודים למערת-המכפלה הולכת וגוברת, נערכות תפילות של רבים מעם ישראל שבאים להתפלל במקום הקדוש הזה מדי יום ביומו. רבבות </w:t>
      </w:r>
      <w:r>
        <w:rPr>
          <w:rFonts w:hint="cs"/>
          <w:rtl/>
        </w:rPr>
        <w:t xml:space="preserve">יהודים פוקדים את המקום בימי החגים, בפרט בחול המועד סוכות ופסח. מערת-המכפלה נחשבת לאתר יהודי בגלל משמעות עמוקה, המקום השני בחשיבותו ובקדושתו לעם היהודי אחרי הכותל המערבי. </w:t>
      </w:r>
    </w:p>
    <w:p w14:paraId="47ED5B97" w14:textId="77777777" w:rsidR="00000000" w:rsidRDefault="00364BE1">
      <w:pPr>
        <w:pStyle w:val="a0"/>
        <w:rPr>
          <w:rFonts w:hint="cs"/>
          <w:rtl/>
        </w:rPr>
      </w:pPr>
    </w:p>
    <w:p w14:paraId="77DF8F50" w14:textId="77777777" w:rsidR="00000000" w:rsidRDefault="00364BE1">
      <w:pPr>
        <w:pStyle w:val="a0"/>
        <w:rPr>
          <w:rFonts w:hint="cs"/>
          <w:rtl/>
        </w:rPr>
      </w:pPr>
      <w:r>
        <w:rPr>
          <w:rFonts w:hint="cs"/>
          <w:rtl/>
        </w:rPr>
        <w:t>אדוני היושב-ראש, עד לפני חודשים ספורים היתה המועצה הדתית קריית-ארבע, במסגרת שירותי ה</w:t>
      </w:r>
      <w:r>
        <w:rPr>
          <w:rFonts w:hint="cs"/>
          <w:rtl/>
        </w:rPr>
        <w:t>דת, אחראית לתפעולה ולאחזקתה של מערת-המכפלה. זה כולל עובדי ניקיון במערת-המכפלה ובגן המערה,  אחזקת מערכת חשמל בתוך המערה ומחוצה לה, ריהוט, ספרי קודש, ספרי תורה וגניזה, אחזקת מערכת המים במערת-המכפלה ובגן, גינון, השקיית מדשאות, שירותים ציבוריים המשמשים את המבק</w:t>
      </w:r>
      <w:r>
        <w:rPr>
          <w:rFonts w:hint="cs"/>
          <w:rtl/>
        </w:rPr>
        <w:t xml:space="preserve">רים באתר - אנחנו יודעים שבאים מאות אלפים ויש עלויות לניקיון ולתחזוקה - פיתוח ושיפוצים כלליים במקום. </w:t>
      </w:r>
    </w:p>
    <w:p w14:paraId="5689D9A3" w14:textId="77777777" w:rsidR="00000000" w:rsidRDefault="00364BE1">
      <w:pPr>
        <w:pStyle w:val="a0"/>
        <w:rPr>
          <w:rFonts w:hint="cs"/>
          <w:rtl/>
        </w:rPr>
      </w:pPr>
    </w:p>
    <w:p w14:paraId="016F1983" w14:textId="77777777" w:rsidR="00000000" w:rsidRDefault="00364BE1">
      <w:pPr>
        <w:pStyle w:val="a0"/>
        <w:rPr>
          <w:rFonts w:hint="cs"/>
          <w:rtl/>
        </w:rPr>
      </w:pPr>
      <w:r>
        <w:rPr>
          <w:rFonts w:hint="cs"/>
          <w:rtl/>
        </w:rPr>
        <w:t>בזמן שמפרקים את משרד הדתות ומעבירים את המועצה הדתית למשרד ראש הממשלה, משרד האוצר מוחק מספר התקציב את סעיף תקציב מערת-המכפלה, וכנראה קובר אותו במערה. אני ר</w:t>
      </w:r>
      <w:r>
        <w:rPr>
          <w:rFonts w:hint="cs"/>
          <w:rtl/>
        </w:rPr>
        <w:t xml:space="preserve">וצה לומר לך, אדוני היושב-ראש, אדוני השר, לא היתה כוונה זדונית למחוק את הסעיף התקציבי הזה - - - </w:t>
      </w:r>
    </w:p>
    <w:p w14:paraId="1E325B28" w14:textId="77777777" w:rsidR="00000000" w:rsidRDefault="00364BE1">
      <w:pPr>
        <w:pStyle w:val="a0"/>
        <w:rPr>
          <w:rFonts w:hint="cs"/>
          <w:rtl/>
        </w:rPr>
      </w:pPr>
    </w:p>
    <w:p w14:paraId="0CDFD997" w14:textId="77777777" w:rsidR="00000000" w:rsidRDefault="00364BE1">
      <w:pPr>
        <w:pStyle w:val="af0"/>
        <w:rPr>
          <w:rtl/>
        </w:rPr>
      </w:pPr>
      <w:r>
        <w:rPr>
          <w:rFonts w:hint="eastAsia"/>
          <w:rtl/>
        </w:rPr>
        <w:t>מגלי</w:t>
      </w:r>
      <w:r>
        <w:rPr>
          <w:rtl/>
        </w:rPr>
        <w:t xml:space="preserve"> והבה (הליכוד):</w:t>
      </w:r>
    </w:p>
    <w:p w14:paraId="02AB1C7C" w14:textId="77777777" w:rsidR="00000000" w:rsidRDefault="00364BE1">
      <w:pPr>
        <w:pStyle w:val="a0"/>
        <w:rPr>
          <w:rFonts w:hint="cs"/>
          <w:rtl/>
        </w:rPr>
      </w:pPr>
    </w:p>
    <w:p w14:paraId="797079BA" w14:textId="77777777" w:rsidR="00000000" w:rsidRDefault="00364BE1">
      <w:pPr>
        <w:pStyle w:val="a0"/>
        <w:rPr>
          <w:rFonts w:hint="cs"/>
          <w:rtl/>
        </w:rPr>
      </w:pPr>
      <w:r>
        <w:rPr>
          <w:rFonts w:hint="cs"/>
          <w:rtl/>
        </w:rPr>
        <w:t xml:space="preserve">מה הסכום? </w:t>
      </w:r>
    </w:p>
    <w:p w14:paraId="6AFAD15D" w14:textId="77777777" w:rsidR="00000000" w:rsidRDefault="00364BE1">
      <w:pPr>
        <w:pStyle w:val="a0"/>
        <w:rPr>
          <w:rFonts w:hint="cs"/>
          <w:rtl/>
        </w:rPr>
      </w:pPr>
    </w:p>
    <w:p w14:paraId="333ECE9A" w14:textId="77777777" w:rsidR="00000000" w:rsidRDefault="00364BE1">
      <w:pPr>
        <w:pStyle w:val="-"/>
        <w:rPr>
          <w:rtl/>
        </w:rPr>
      </w:pPr>
      <w:bookmarkStart w:id="529" w:name="FS000000490T10_03_2004_17_45_46C"/>
      <w:bookmarkEnd w:id="529"/>
      <w:r>
        <w:rPr>
          <w:rtl/>
        </w:rPr>
        <w:t>נסים זאב (ש"ס):</w:t>
      </w:r>
    </w:p>
    <w:p w14:paraId="0B88C07E" w14:textId="77777777" w:rsidR="00000000" w:rsidRDefault="00364BE1">
      <w:pPr>
        <w:pStyle w:val="a0"/>
        <w:rPr>
          <w:rtl/>
        </w:rPr>
      </w:pPr>
    </w:p>
    <w:p w14:paraId="184D4D62" w14:textId="77777777" w:rsidR="00000000" w:rsidRDefault="00364BE1">
      <w:pPr>
        <w:pStyle w:val="a0"/>
        <w:rPr>
          <w:rFonts w:hint="cs"/>
          <w:rtl/>
        </w:rPr>
      </w:pPr>
      <w:r>
        <w:rPr>
          <w:rFonts w:hint="cs"/>
          <w:rtl/>
        </w:rPr>
        <w:t>הסכום הוא 700,000 שקל. לא היתה כוונה למחוק, זה נעשה, דנו  במהירות ואז דילגו על הסעיף הזה, וכל העניין נשאר תקו</w:t>
      </w:r>
      <w:r>
        <w:rPr>
          <w:rFonts w:hint="cs"/>
          <w:rtl/>
        </w:rPr>
        <w:t>ע. בחודשים האחרונים הופנו כמה בקשות בנושא למנכ"ל משרד הדתות  וליושב-ראש  ועדת הכספים, חבר הכנסת אברהם הירשזון. הבקשה היא בסך של 700,000 שקל, על מנת שלא לסגור את השירותים הניתנים במערת-המכפלה, באתר לאומי שבו מבקרים בממוצע 700,000 מבקרים בשנה. עשיתי חשבון, ש</w:t>
      </w:r>
      <w:r>
        <w:rPr>
          <w:rFonts w:hint="cs"/>
          <w:rtl/>
        </w:rPr>
        <w:t xml:space="preserve">מדובר בעלות של  שקל אחד לכל מבקר. 700,000 מבקרים מול 700,000 שקלים. </w:t>
      </w:r>
    </w:p>
    <w:p w14:paraId="689E7780" w14:textId="77777777" w:rsidR="00000000" w:rsidRDefault="00364BE1">
      <w:pPr>
        <w:pStyle w:val="a0"/>
        <w:rPr>
          <w:rFonts w:hint="cs"/>
          <w:rtl/>
        </w:rPr>
      </w:pPr>
    </w:p>
    <w:p w14:paraId="225B4D9B" w14:textId="77777777" w:rsidR="00000000" w:rsidRDefault="00364BE1">
      <w:pPr>
        <w:pStyle w:val="a0"/>
        <w:rPr>
          <w:rFonts w:hint="cs"/>
          <w:rtl/>
        </w:rPr>
      </w:pPr>
      <w:r>
        <w:rPr>
          <w:rFonts w:hint="cs"/>
          <w:rtl/>
        </w:rPr>
        <w:t>אני רוצה לציין, שמערת-המכפלה אינה נמצאת תחת אחריות האגף למקומות הקדושים, מכיוון שהמערה ממוקמת באזור חברון, תחת שלטון המינהל האזרחי.  אם מערת-המכפלה תעבור לידי שליטה של גורמים זרים ועויני</w:t>
      </w:r>
      <w:r>
        <w:rPr>
          <w:rFonts w:hint="cs"/>
          <w:rtl/>
        </w:rPr>
        <w:t>ם - חלילה זה עלול לקרות, כי אם לא יהיה תקציב לתחזק את האתר, גורמים  זרים ועוינים יתחזקו את המקום, והם בעצם ימנעו מהציבור להיכנס למערה ויעלו את רמת החיכוך בין מוסלמים ליהודים. אין שום כוונה כזאת, שחלילה וחס במהלך השנים נמצא את עצמנו במצב שתהיה להם שליטה מלא</w:t>
      </w:r>
      <w:r>
        <w:rPr>
          <w:rFonts w:hint="cs"/>
          <w:rtl/>
        </w:rPr>
        <w:t xml:space="preserve">ה, כמו שזה היה לפני מלחמת ששת הימים, שנשאיר את החזקה שלהם במקום. </w:t>
      </w:r>
    </w:p>
    <w:p w14:paraId="23BD0090" w14:textId="77777777" w:rsidR="00000000" w:rsidRDefault="00364BE1">
      <w:pPr>
        <w:pStyle w:val="a0"/>
        <w:rPr>
          <w:rFonts w:hint="cs"/>
          <w:rtl/>
        </w:rPr>
      </w:pPr>
    </w:p>
    <w:p w14:paraId="24CB5235" w14:textId="77777777" w:rsidR="00000000" w:rsidRDefault="00364BE1">
      <w:pPr>
        <w:pStyle w:val="a0"/>
        <w:rPr>
          <w:rFonts w:hint="cs"/>
          <w:rtl/>
        </w:rPr>
      </w:pPr>
      <w:r>
        <w:rPr>
          <w:rFonts w:hint="cs"/>
          <w:rtl/>
        </w:rPr>
        <w:t xml:space="preserve">צריך לזכור, שבהיסטוריה, המוסלמים לא נתנו ליהודים  לעלות יותר משתי מדרגות. כדי שיהודי יעלה שתי מדרגות, הוא היה צריך לשלם על כך טבין ותקילין. </w:t>
      </w:r>
    </w:p>
    <w:p w14:paraId="271D7015" w14:textId="77777777" w:rsidR="00000000" w:rsidRDefault="00364BE1">
      <w:pPr>
        <w:pStyle w:val="a0"/>
        <w:rPr>
          <w:rFonts w:hint="cs"/>
          <w:rtl/>
        </w:rPr>
      </w:pPr>
    </w:p>
    <w:p w14:paraId="2F618B47" w14:textId="77777777" w:rsidR="00000000" w:rsidRDefault="00364BE1">
      <w:pPr>
        <w:pStyle w:val="a0"/>
        <w:rPr>
          <w:rFonts w:hint="cs"/>
          <w:rtl/>
        </w:rPr>
      </w:pPr>
      <w:r>
        <w:rPr>
          <w:rFonts w:hint="cs"/>
          <w:rtl/>
        </w:rPr>
        <w:t>אני רוצה לומר דבר נוסף, והוא חשוב מכול: האתר הז</w:t>
      </w:r>
      <w:r>
        <w:rPr>
          <w:rFonts w:hint="cs"/>
          <w:rtl/>
        </w:rPr>
        <w:t>ה של מערת-המכפלה, אומנם אברהם אבינו קנה את מערת-המכפלה בכסף מלא. מבחינה קניינית זה שייך לאברהם אבינו, אין חולקים על כך, אבל האתר מקודש, כתוב: והנה איל אחר נאחז בסבך בקרניו. וילך אברהם וייקח את האיל. האיל הזה לאן הגיע? הגיע לאזור מערת-המכפלה, שם שערי גן-עדן</w:t>
      </w:r>
      <w:r>
        <w:rPr>
          <w:rFonts w:hint="cs"/>
          <w:rtl/>
        </w:rPr>
        <w:t xml:space="preserve">. גם המוסלמים בעיניהם המקום מאוד מקודש. לכן, אין מחלוקת בסוגיה הזאת. </w:t>
      </w:r>
    </w:p>
    <w:p w14:paraId="4C28FEBB" w14:textId="77777777" w:rsidR="00000000" w:rsidRDefault="00364BE1">
      <w:pPr>
        <w:pStyle w:val="a0"/>
        <w:rPr>
          <w:rFonts w:hint="cs"/>
          <w:rtl/>
        </w:rPr>
      </w:pPr>
    </w:p>
    <w:p w14:paraId="5BC120E7" w14:textId="77777777" w:rsidR="00000000" w:rsidRDefault="00364BE1">
      <w:pPr>
        <w:pStyle w:val="a0"/>
        <w:rPr>
          <w:rFonts w:hint="cs"/>
          <w:rtl/>
        </w:rPr>
      </w:pPr>
      <w:r>
        <w:rPr>
          <w:rFonts w:hint="cs"/>
          <w:rtl/>
        </w:rPr>
        <w:t>לשם מה אנחנו מבקשים תקציב, אדוני השר? כדי לקיים את השירותים החיוניים גם ליהודים וגם למוסלמים. הלוא יש הבנה בעניין הזה. אין מחלוקת, ואני מאוד שמח  שיש הבנה בין המוסלמים ליהודים. אני יודע</w:t>
      </w:r>
      <w:r>
        <w:rPr>
          <w:rFonts w:hint="cs"/>
          <w:rtl/>
        </w:rPr>
        <w:t xml:space="preserve"> שהמוסלמים דואגים לתקציבים אדירים, הם מקבלים מיליונים רבים מכל מיני מדינות שתומכות בהם. אני לא מבין, הממשלה הזאת כל כך אטומה, לא יכולה לתת תקציב של 700,000 שקלים? מה אתם רוצים, להפקיר את מערת-המכפלה? הרי כל היישוב היהודי בנוי סביב מערת-המכפלה. </w:t>
      </w:r>
    </w:p>
    <w:p w14:paraId="1B181703" w14:textId="77777777" w:rsidR="00000000" w:rsidRDefault="00364BE1">
      <w:pPr>
        <w:pStyle w:val="a0"/>
        <w:rPr>
          <w:rFonts w:hint="cs"/>
          <w:rtl/>
        </w:rPr>
      </w:pPr>
    </w:p>
    <w:p w14:paraId="06378072" w14:textId="77777777" w:rsidR="00000000" w:rsidRDefault="00364BE1">
      <w:pPr>
        <w:pStyle w:val="a0"/>
        <w:rPr>
          <w:rFonts w:hint="cs"/>
          <w:rtl/>
        </w:rPr>
      </w:pPr>
      <w:r>
        <w:rPr>
          <w:rFonts w:hint="cs"/>
          <w:rtl/>
        </w:rPr>
        <w:t>לכן, אדוני</w:t>
      </w:r>
      <w:r>
        <w:rPr>
          <w:rFonts w:hint="cs"/>
          <w:rtl/>
        </w:rPr>
        <w:t xml:space="preserve"> היושב-ראש, אני רואה בזה נושא מאוד חיוני וכאוב. אני גם רוצה להאמין, שלא היתה כוונה זדונית למחוק את התקציב או לבטל אותו. לדעתי, הנושא לא אושר בוועדת הכספים רק מבחינה טכנית. </w:t>
      </w:r>
    </w:p>
    <w:p w14:paraId="1A474B4A" w14:textId="77777777" w:rsidR="00000000" w:rsidRDefault="00364BE1">
      <w:pPr>
        <w:pStyle w:val="a0"/>
        <w:ind w:firstLine="0"/>
        <w:rPr>
          <w:rFonts w:hint="cs"/>
          <w:rtl/>
        </w:rPr>
      </w:pPr>
    </w:p>
    <w:p w14:paraId="3C20205D" w14:textId="77777777" w:rsidR="00000000" w:rsidRDefault="00364BE1">
      <w:pPr>
        <w:pStyle w:val="af1"/>
        <w:spacing w:line="360" w:lineRule="auto"/>
        <w:ind w:firstLine="720"/>
        <w:rPr>
          <w:rFonts w:hint="cs"/>
          <w:b w:val="0"/>
          <w:bCs w:val="0"/>
          <w:u w:val="none"/>
          <w:rtl/>
        </w:rPr>
      </w:pPr>
      <w:r>
        <w:rPr>
          <w:rFonts w:hint="cs"/>
          <w:b w:val="0"/>
          <w:bCs w:val="0"/>
          <w:u w:val="none"/>
          <w:rtl/>
        </w:rPr>
        <w:t>אנא ממך, אדוני השר, אני רוצה להאמין שאתה תתמוך ברעיון להביא את הנושא לוועדת הכספים</w:t>
      </w:r>
      <w:r>
        <w:rPr>
          <w:rFonts w:hint="cs"/>
          <w:b w:val="0"/>
          <w:bCs w:val="0"/>
          <w:u w:val="none"/>
          <w:rtl/>
        </w:rPr>
        <w:t xml:space="preserve"> לדיון מעמיק ורציני. אני יודע שגם פנו לחבר הכנסת מגלי והבה. פנו אליו, הוא מעורה בעניין ומכיר את הבעיה. הוא אמר שהוא תומך בדבר, ולכן אני מבקש את תמיכתם של חברי הכנסת. </w:t>
      </w:r>
    </w:p>
    <w:p w14:paraId="37865864" w14:textId="77777777" w:rsidR="00000000" w:rsidRDefault="00364BE1">
      <w:pPr>
        <w:pStyle w:val="af1"/>
        <w:spacing w:line="360" w:lineRule="auto"/>
        <w:rPr>
          <w:rFonts w:hint="cs"/>
          <w:rtl/>
        </w:rPr>
      </w:pPr>
    </w:p>
    <w:p w14:paraId="37F9CE8B" w14:textId="77777777" w:rsidR="00000000" w:rsidRDefault="00364BE1">
      <w:pPr>
        <w:pStyle w:val="af1"/>
        <w:rPr>
          <w:rtl/>
        </w:rPr>
      </w:pPr>
      <w:r>
        <w:rPr>
          <w:rtl/>
        </w:rPr>
        <w:t>היו"ר משה כחלון:</w:t>
      </w:r>
    </w:p>
    <w:p w14:paraId="057578A6" w14:textId="77777777" w:rsidR="00000000" w:rsidRDefault="00364BE1">
      <w:pPr>
        <w:pStyle w:val="a0"/>
        <w:rPr>
          <w:rtl/>
        </w:rPr>
      </w:pPr>
    </w:p>
    <w:p w14:paraId="06A23D18" w14:textId="77777777" w:rsidR="00000000" w:rsidRDefault="00364BE1">
      <w:pPr>
        <w:pStyle w:val="a0"/>
        <w:rPr>
          <w:rFonts w:hint="cs"/>
          <w:rtl/>
        </w:rPr>
      </w:pPr>
      <w:r>
        <w:rPr>
          <w:rFonts w:hint="cs"/>
          <w:rtl/>
        </w:rPr>
        <w:t xml:space="preserve">תודה רבה. אדוני השר, בבקשה. </w:t>
      </w:r>
    </w:p>
    <w:p w14:paraId="190E6B75" w14:textId="77777777" w:rsidR="00000000" w:rsidRDefault="00364BE1">
      <w:pPr>
        <w:pStyle w:val="a0"/>
        <w:rPr>
          <w:rFonts w:hint="cs"/>
          <w:rtl/>
        </w:rPr>
      </w:pPr>
    </w:p>
    <w:p w14:paraId="593D21A6" w14:textId="77777777" w:rsidR="00000000" w:rsidRDefault="00364BE1">
      <w:pPr>
        <w:pStyle w:val="a"/>
        <w:rPr>
          <w:rtl/>
        </w:rPr>
      </w:pPr>
      <w:bookmarkStart w:id="530" w:name="FS000000474T10_03_2004_18_13_06"/>
      <w:bookmarkStart w:id="531" w:name="_Toc71352100"/>
      <w:bookmarkEnd w:id="530"/>
      <w:r>
        <w:rPr>
          <w:rFonts w:hint="eastAsia"/>
          <w:rtl/>
        </w:rPr>
        <w:t>השר</w:t>
      </w:r>
      <w:r>
        <w:rPr>
          <w:rtl/>
        </w:rPr>
        <w:t xml:space="preserve"> גדעון עזרא:</w:t>
      </w:r>
      <w:bookmarkEnd w:id="531"/>
    </w:p>
    <w:p w14:paraId="1940B559" w14:textId="77777777" w:rsidR="00000000" w:rsidRDefault="00364BE1">
      <w:pPr>
        <w:pStyle w:val="a0"/>
        <w:rPr>
          <w:rFonts w:hint="cs"/>
          <w:rtl/>
        </w:rPr>
      </w:pPr>
    </w:p>
    <w:p w14:paraId="6279DB37" w14:textId="77777777" w:rsidR="00000000" w:rsidRDefault="00364BE1">
      <w:pPr>
        <w:pStyle w:val="a0"/>
        <w:rPr>
          <w:rFonts w:hint="cs"/>
          <w:rtl/>
        </w:rPr>
      </w:pPr>
      <w:r>
        <w:rPr>
          <w:rFonts w:hint="cs"/>
          <w:rtl/>
        </w:rPr>
        <w:t>אדוני היושב-ראש, חברי ח</w:t>
      </w:r>
      <w:r>
        <w:rPr>
          <w:rFonts w:hint="cs"/>
          <w:rtl/>
        </w:rPr>
        <w:t>ברי הכנסת, בשנת 2002 נרשמה התחייבות בסך 422,000 שקלים על שם המועצה הדתית קריית-ארבע, לטובת תחזוקה וטיפול במערת-המכפלה. בשנת 2003 מומשה ההתחייבות והכסף הועבר לטובת צורכי מערת-המכפלה. לצורך תקצוב הנושא, נפתחת תקנה תקציבית מיוחדת, בשם "תפעול מערת-המכפלה", ובש</w:t>
      </w:r>
      <w:r>
        <w:rPr>
          <w:rFonts w:hint="cs"/>
          <w:rtl/>
        </w:rPr>
        <w:t>נת 2004 לא נרשמה כל התחייבות נוספת לטובת הנדון, כפי שאתה, חבר הכנסת נסים זאב, אמרת, בין היתר בשל קיצוצי תקציבי המועצות הדתיות והחלטות הממשלה בנוגע לסגירת משרד הדתות.</w:t>
      </w:r>
    </w:p>
    <w:p w14:paraId="77DBBC8C" w14:textId="77777777" w:rsidR="00000000" w:rsidRDefault="00364BE1">
      <w:pPr>
        <w:pStyle w:val="a0"/>
        <w:rPr>
          <w:rFonts w:hint="cs"/>
          <w:rtl/>
        </w:rPr>
      </w:pPr>
    </w:p>
    <w:p w14:paraId="43DD3275" w14:textId="77777777" w:rsidR="00000000" w:rsidRDefault="00364BE1">
      <w:pPr>
        <w:pStyle w:val="a0"/>
        <w:ind w:firstLine="0"/>
        <w:rPr>
          <w:rFonts w:hint="cs"/>
          <w:rtl/>
        </w:rPr>
      </w:pPr>
      <w:r>
        <w:rPr>
          <w:rFonts w:hint="cs"/>
          <w:rtl/>
        </w:rPr>
        <w:tab/>
        <w:t>לאור פניית יושב-ראש המועצה הדתית בקריית-ארבע והצורך העובדתי הנדרש לשם תפעול מערת-המכפלה,</w:t>
      </w:r>
      <w:r>
        <w:rPr>
          <w:rFonts w:hint="cs"/>
          <w:rtl/>
        </w:rPr>
        <w:t xml:space="preserve"> תיבדק האפשרות התקציבית לרישום התחייבות כספית בשנת 2004, שתופנה לצורך תפקודיה השוטפים של מערת-המכפלה.</w:t>
      </w:r>
    </w:p>
    <w:p w14:paraId="17E5860D" w14:textId="77777777" w:rsidR="00000000" w:rsidRDefault="00364BE1">
      <w:pPr>
        <w:pStyle w:val="a0"/>
        <w:ind w:firstLine="0"/>
        <w:rPr>
          <w:rFonts w:hint="cs"/>
          <w:rtl/>
        </w:rPr>
      </w:pPr>
    </w:p>
    <w:p w14:paraId="5B546881" w14:textId="77777777" w:rsidR="00000000" w:rsidRDefault="00364BE1">
      <w:pPr>
        <w:pStyle w:val="a0"/>
        <w:ind w:firstLine="0"/>
        <w:rPr>
          <w:rFonts w:hint="cs"/>
          <w:rtl/>
        </w:rPr>
      </w:pPr>
      <w:r>
        <w:rPr>
          <w:rFonts w:hint="cs"/>
          <w:rtl/>
        </w:rPr>
        <w:tab/>
        <w:t xml:space="preserve">בעתיד תיבחן האפשרות להכניס דרך קבע את התמיכה במערת-המכפלה לבסיס התקציב, לצורך תקצוב הגופים המתחזקים באופן שוטף את המערה. הזכרת כי הצעת להעביר את הטיפול </w:t>
      </w:r>
      <w:r>
        <w:rPr>
          <w:rFonts w:hint="cs"/>
          <w:rtl/>
        </w:rPr>
        <w:t>במערה למחלקה שעוסקת במקומות הקדושים.</w:t>
      </w:r>
    </w:p>
    <w:p w14:paraId="5039F727" w14:textId="77777777" w:rsidR="00000000" w:rsidRDefault="00364BE1">
      <w:pPr>
        <w:pStyle w:val="a0"/>
        <w:ind w:firstLine="0"/>
        <w:rPr>
          <w:rFonts w:hint="cs"/>
          <w:rtl/>
        </w:rPr>
      </w:pPr>
      <w:r>
        <w:rPr>
          <w:rFonts w:hint="cs"/>
          <w:rtl/>
        </w:rPr>
        <w:t xml:space="preserve"> </w:t>
      </w:r>
    </w:p>
    <w:p w14:paraId="5ACB6849" w14:textId="77777777" w:rsidR="00000000" w:rsidRDefault="00364BE1">
      <w:pPr>
        <w:pStyle w:val="af0"/>
        <w:rPr>
          <w:rtl/>
        </w:rPr>
      </w:pPr>
      <w:r>
        <w:rPr>
          <w:rFonts w:hint="eastAsia"/>
          <w:rtl/>
        </w:rPr>
        <w:t>נסים</w:t>
      </w:r>
      <w:r>
        <w:rPr>
          <w:rtl/>
        </w:rPr>
        <w:t xml:space="preserve"> זאב (ש"ס):</w:t>
      </w:r>
    </w:p>
    <w:p w14:paraId="486C9F8C" w14:textId="77777777" w:rsidR="00000000" w:rsidRDefault="00364BE1">
      <w:pPr>
        <w:pStyle w:val="a0"/>
        <w:rPr>
          <w:rFonts w:hint="cs"/>
          <w:rtl/>
        </w:rPr>
      </w:pPr>
    </w:p>
    <w:p w14:paraId="0A318E56" w14:textId="77777777" w:rsidR="00000000" w:rsidRDefault="00364BE1">
      <w:pPr>
        <w:pStyle w:val="a0"/>
        <w:rPr>
          <w:rFonts w:hint="cs"/>
          <w:rtl/>
        </w:rPr>
      </w:pPr>
      <w:r>
        <w:rPr>
          <w:rFonts w:hint="cs"/>
          <w:rtl/>
        </w:rPr>
        <w:t>זה לא נמצא שם.</w:t>
      </w:r>
    </w:p>
    <w:p w14:paraId="2A2E2FDE" w14:textId="77777777" w:rsidR="00000000" w:rsidRDefault="00364BE1">
      <w:pPr>
        <w:pStyle w:val="a0"/>
        <w:rPr>
          <w:rFonts w:hint="cs"/>
          <w:rtl/>
        </w:rPr>
      </w:pPr>
    </w:p>
    <w:p w14:paraId="48EF1B15" w14:textId="77777777" w:rsidR="00000000" w:rsidRDefault="00364BE1">
      <w:pPr>
        <w:pStyle w:val="-"/>
        <w:rPr>
          <w:rtl/>
        </w:rPr>
      </w:pPr>
      <w:bookmarkStart w:id="532" w:name="FS000000474T10_03_2004_18_19_18C"/>
      <w:bookmarkEnd w:id="532"/>
      <w:r>
        <w:rPr>
          <w:rtl/>
        </w:rPr>
        <w:t>השר גדעון עזרא:</w:t>
      </w:r>
    </w:p>
    <w:p w14:paraId="17EEE0C1" w14:textId="77777777" w:rsidR="00000000" w:rsidRDefault="00364BE1">
      <w:pPr>
        <w:pStyle w:val="a0"/>
        <w:rPr>
          <w:rtl/>
        </w:rPr>
      </w:pPr>
    </w:p>
    <w:p w14:paraId="423103B6" w14:textId="77777777" w:rsidR="00000000" w:rsidRDefault="00364BE1">
      <w:pPr>
        <w:pStyle w:val="a0"/>
        <w:rPr>
          <w:rFonts w:hint="cs"/>
          <w:rtl/>
        </w:rPr>
      </w:pPr>
      <w:r>
        <w:rPr>
          <w:rFonts w:hint="cs"/>
          <w:rtl/>
        </w:rPr>
        <w:t>זה נמצא במשרד התיירות.</w:t>
      </w:r>
    </w:p>
    <w:p w14:paraId="6D682E69" w14:textId="77777777" w:rsidR="00000000" w:rsidRDefault="00364BE1">
      <w:pPr>
        <w:pStyle w:val="a0"/>
        <w:rPr>
          <w:rFonts w:hint="cs"/>
          <w:rtl/>
        </w:rPr>
      </w:pPr>
    </w:p>
    <w:p w14:paraId="50C9756B" w14:textId="77777777" w:rsidR="00000000" w:rsidRDefault="00364BE1">
      <w:pPr>
        <w:pStyle w:val="af0"/>
        <w:rPr>
          <w:rtl/>
        </w:rPr>
      </w:pPr>
      <w:r>
        <w:rPr>
          <w:rFonts w:hint="eastAsia"/>
          <w:rtl/>
        </w:rPr>
        <w:t>נסים</w:t>
      </w:r>
      <w:r>
        <w:rPr>
          <w:rtl/>
        </w:rPr>
        <w:t xml:space="preserve"> זאב (ש"ס):</w:t>
      </w:r>
    </w:p>
    <w:p w14:paraId="5BAA6CB3" w14:textId="77777777" w:rsidR="00000000" w:rsidRDefault="00364BE1">
      <w:pPr>
        <w:pStyle w:val="a0"/>
        <w:rPr>
          <w:rFonts w:hint="cs"/>
          <w:rtl/>
        </w:rPr>
      </w:pPr>
    </w:p>
    <w:p w14:paraId="3418FF45" w14:textId="77777777" w:rsidR="00000000" w:rsidRDefault="00364BE1">
      <w:pPr>
        <w:pStyle w:val="a0"/>
        <w:rPr>
          <w:rFonts w:hint="cs"/>
          <w:rtl/>
        </w:rPr>
      </w:pPr>
      <w:r>
        <w:rPr>
          <w:rFonts w:hint="cs"/>
          <w:rtl/>
        </w:rPr>
        <w:t>זה לא נמצא שם. אמרתי שכיוון שזה נמצא בתוך העיר חברון, זה לא נמצא שם.</w:t>
      </w:r>
    </w:p>
    <w:p w14:paraId="3E05D7A7" w14:textId="77777777" w:rsidR="00000000" w:rsidRDefault="00364BE1">
      <w:pPr>
        <w:pStyle w:val="a0"/>
        <w:rPr>
          <w:rFonts w:hint="cs"/>
          <w:rtl/>
        </w:rPr>
      </w:pPr>
    </w:p>
    <w:p w14:paraId="012EF67E" w14:textId="77777777" w:rsidR="00000000" w:rsidRDefault="00364BE1">
      <w:pPr>
        <w:pStyle w:val="-"/>
        <w:rPr>
          <w:rtl/>
        </w:rPr>
      </w:pPr>
      <w:bookmarkStart w:id="533" w:name="FS000000474T10_03_2004_18_19_51C"/>
      <w:bookmarkEnd w:id="533"/>
      <w:r>
        <w:rPr>
          <w:rtl/>
        </w:rPr>
        <w:t>השר גדעון עזרא:</w:t>
      </w:r>
    </w:p>
    <w:p w14:paraId="01B2E491" w14:textId="77777777" w:rsidR="00000000" w:rsidRDefault="00364BE1">
      <w:pPr>
        <w:pStyle w:val="a0"/>
        <w:rPr>
          <w:rtl/>
        </w:rPr>
      </w:pPr>
    </w:p>
    <w:p w14:paraId="46F74945" w14:textId="77777777" w:rsidR="00000000" w:rsidRDefault="00364BE1">
      <w:pPr>
        <w:pStyle w:val="a0"/>
        <w:rPr>
          <w:rFonts w:hint="cs"/>
          <w:rtl/>
        </w:rPr>
      </w:pPr>
      <w:r>
        <w:rPr>
          <w:rFonts w:hint="cs"/>
          <w:rtl/>
        </w:rPr>
        <w:t xml:space="preserve">אתה הצעת שאולי נעביר את המקום הזה. אני </w:t>
      </w:r>
      <w:r>
        <w:rPr>
          <w:rFonts w:hint="cs"/>
          <w:rtl/>
        </w:rPr>
        <w:t>לא פוסל את זה. דבריך נרשמו. אני אציע להם את ההצעה שלך על מנת שיבדקו אותה. מה שקרה הוא שבמסגרת הקיצוץ למועצות הדתיות כולן, קוצץ גם מה שנועד למערת-המכפלה. אני חושב שחשוב שהעלית את זה על סדר-היום. אני מציע להסתפק בהודעתי, ואעביר את הדברים הלאה.</w:t>
      </w:r>
    </w:p>
    <w:p w14:paraId="17C2C30E" w14:textId="77777777" w:rsidR="00000000" w:rsidRDefault="00364BE1">
      <w:pPr>
        <w:pStyle w:val="a0"/>
        <w:rPr>
          <w:rFonts w:hint="cs"/>
          <w:rtl/>
        </w:rPr>
      </w:pPr>
    </w:p>
    <w:p w14:paraId="25C1B94B" w14:textId="77777777" w:rsidR="00000000" w:rsidRDefault="00364BE1">
      <w:pPr>
        <w:pStyle w:val="af1"/>
        <w:rPr>
          <w:rtl/>
        </w:rPr>
      </w:pPr>
      <w:r>
        <w:rPr>
          <w:rFonts w:hint="eastAsia"/>
          <w:rtl/>
        </w:rPr>
        <w:t>היו</w:t>
      </w:r>
      <w:r>
        <w:rPr>
          <w:rtl/>
        </w:rPr>
        <w:t>"ר משה כחל</w:t>
      </w:r>
      <w:r>
        <w:rPr>
          <w:rtl/>
        </w:rPr>
        <w:t>ון:</w:t>
      </w:r>
    </w:p>
    <w:p w14:paraId="13EE377C" w14:textId="77777777" w:rsidR="00000000" w:rsidRDefault="00364BE1">
      <w:pPr>
        <w:pStyle w:val="a0"/>
        <w:rPr>
          <w:rFonts w:hint="cs"/>
          <w:rtl/>
        </w:rPr>
      </w:pPr>
    </w:p>
    <w:p w14:paraId="34D33D3B" w14:textId="77777777" w:rsidR="00000000" w:rsidRDefault="00364BE1">
      <w:pPr>
        <w:pStyle w:val="a0"/>
        <w:rPr>
          <w:rFonts w:hint="cs"/>
          <w:rtl/>
        </w:rPr>
      </w:pPr>
      <w:r>
        <w:rPr>
          <w:rFonts w:hint="cs"/>
          <w:rtl/>
        </w:rPr>
        <w:t>האם אתה מסתפק בתשובת השר?</w:t>
      </w:r>
    </w:p>
    <w:p w14:paraId="26E0C837" w14:textId="77777777" w:rsidR="00000000" w:rsidRDefault="00364BE1">
      <w:pPr>
        <w:pStyle w:val="a0"/>
        <w:rPr>
          <w:rFonts w:hint="cs"/>
          <w:rtl/>
        </w:rPr>
      </w:pPr>
    </w:p>
    <w:p w14:paraId="186DC046" w14:textId="77777777" w:rsidR="00000000" w:rsidRDefault="00364BE1">
      <w:pPr>
        <w:pStyle w:val="af0"/>
        <w:rPr>
          <w:rtl/>
        </w:rPr>
      </w:pPr>
      <w:r>
        <w:rPr>
          <w:rFonts w:hint="eastAsia"/>
          <w:rtl/>
        </w:rPr>
        <w:t>נסים</w:t>
      </w:r>
      <w:r>
        <w:rPr>
          <w:rtl/>
        </w:rPr>
        <w:t xml:space="preserve"> זאב (ש"ס):</w:t>
      </w:r>
    </w:p>
    <w:p w14:paraId="4575EC2F" w14:textId="77777777" w:rsidR="00000000" w:rsidRDefault="00364BE1">
      <w:pPr>
        <w:pStyle w:val="a0"/>
        <w:rPr>
          <w:rFonts w:hint="cs"/>
          <w:rtl/>
        </w:rPr>
      </w:pPr>
    </w:p>
    <w:p w14:paraId="57F2AE19" w14:textId="77777777" w:rsidR="00000000" w:rsidRDefault="00364BE1">
      <w:pPr>
        <w:pStyle w:val="a0"/>
        <w:rPr>
          <w:rFonts w:hint="cs"/>
          <w:rtl/>
        </w:rPr>
      </w:pPr>
      <w:r>
        <w:rPr>
          <w:rFonts w:hint="cs"/>
          <w:rtl/>
        </w:rPr>
        <w:t>לא. תעביר את זה לוועדת הכספים.</w:t>
      </w:r>
    </w:p>
    <w:p w14:paraId="140DEBEC" w14:textId="77777777" w:rsidR="00000000" w:rsidRDefault="00364BE1">
      <w:pPr>
        <w:pStyle w:val="a0"/>
        <w:rPr>
          <w:rFonts w:hint="cs"/>
          <w:rtl/>
        </w:rPr>
      </w:pPr>
    </w:p>
    <w:p w14:paraId="7520735B" w14:textId="77777777" w:rsidR="00000000" w:rsidRDefault="00364BE1">
      <w:pPr>
        <w:pStyle w:val="af1"/>
        <w:rPr>
          <w:rtl/>
        </w:rPr>
      </w:pPr>
      <w:r>
        <w:rPr>
          <w:rtl/>
        </w:rPr>
        <w:t>היו"ר משה כחלון:</w:t>
      </w:r>
    </w:p>
    <w:p w14:paraId="78F653DB" w14:textId="77777777" w:rsidR="00000000" w:rsidRDefault="00364BE1">
      <w:pPr>
        <w:pStyle w:val="a0"/>
        <w:rPr>
          <w:rtl/>
        </w:rPr>
      </w:pPr>
    </w:p>
    <w:p w14:paraId="1CFBE4AF" w14:textId="77777777" w:rsidR="00000000" w:rsidRDefault="00364BE1">
      <w:pPr>
        <w:pStyle w:val="a0"/>
        <w:rPr>
          <w:rFonts w:hint="cs"/>
          <w:rtl/>
        </w:rPr>
      </w:pPr>
      <w:r>
        <w:rPr>
          <w:rFonts w:hint="cs"/>
          <w:rtl/>
        </w:rPr>
        <w:t>זו זכותך המלאה. בבקשה, חבר הכנסת דהאמשה. לאחר מכן נקיים הצבעה.</w:t>
      </w:r>
    </w:p>
    <w:p w14:paraId="0680C540" w14:textId="77777777" w:rsidR="00000000" w:rsidRDefault="00364BE1">
      <w:pPr>
        <w:pStyle w:val="a0"/>
        <w:rPr>
          <w:rFonts w:hint="cs"/>
          <w:rtl/>
        </w:rPr>
      </w:pPr>
      <w:r>
        <w:rPr>
          <w:rFonts w:hint="cs"/>
          <w:rtl/>
        </w:rPr>
        <w:t xml:space="preserve"> </w:t>
      </w:r>
    </w:p>
    <w:p w14:paraId="151BDA28" w14:textId="77777777" w:rsidR="00000000" w:rsidRDefault="00364BE1">
      <w:pPr>
        <w:pStyle w:val="af0"/>
        <w:rPr>
          <w:rFonts w:hint="cs"/>
          <w:rtl/>
        </w:rPr>
      </w:pPr>
      <w:r>
        <w:rPr>
          <w:rFonts w:hint="eastAsia"/>
          <w:rtl/>
        </w:rPr>
        <w:t>עבד</w:t>
      </w:r>
      <w:r>
        <w:rPr>
          <w:rtl/>
        </w:rPr>
        <w:t>-אלמאלכ דהאמשה (רע"ם):</w:t>
      </w:r>
    </w:p>
    <w:p w14:paraId="688CE2F5" w14:textId="77777777" w:rsidR="00000000" w:rsidRDefault="00364BE1">
      <w:pPr>
        <w:pStyle w:val="af0"/>
        <w:rPr>
          <w:rFonts w:hint="cs"/>
          <w:rtl/>
        </w:rPr>
      </w:pPr>
    </w:p>
    <w:p w14:paraId="7FEBB435" w14:textId="77777777" w:rsidR="00000000" w:rsidRDefault="00364BE1">
      <w:pPr>
        <w:pStyle w:val="af0"/>
        <w:rPr>
          <w:rFonts w:hint="cs"/>
          <w:rtl/>
        </w:rPr>
      </w:pPr>
    </w:p>
    <w:p w14:paraId="106D41FA" w14:textId="77777777" w:rsidR="00000000" w:rsidRDefault="00364BE1">
      <w:pPr>
        <w:pStyle w:val="af0"/>
        <w:spacing w:line="360" w:lineRule="auto"/>
        <w:rPr>
          <w:rFonts w:hint="cs"/>
          <w:b w:val="0"/>
          <w:bCs w:val="0"/>
          <w:u w:val="none"/>
          <w:rtl/>
        </w:rPr>
      </w:pPr>
      <w:r>
        <w:rPr>
          <w:rFonts w:hint="cs"/>
          <w:b w:val="0"/>
          <w:bCs w:val="0"/>
          <w:u w:val="none"/>
          <w:rtl/>
        </w:rPr>
        <w:tab/>
        <w:t>אדוני היושב-ראש, אני מתפלא על תשובת השר, כאילו מדובר פה בעסק נט</w:t>
      </w:r>
      <w:r>
        <w:rPr>
          <w:rFonts w:hint="cs"/>
          <w:b w:val="0"/>
          <w:bCs w:val="0"/>
          <w:u w:val="none"/>
          <w:rtl/>
        </w:rPr>
        <w:t>וש או בדבר ללא בעלים, שאפשר להעביר אותו מיד ליד. הרי מדובר במסגד קדום, מסגד אל-אבראהימי, שלאחר הרצח המתועב של הצורר גולדשטיין, בכוח הזרוע והנשק כוחות הצבא שמו עליו יד, ביתרו אותו ועשו ממנו חלקים למוסלמים וחלקים ליהודים. הסטטוס-קוו שם לא נשמר. רק בשבוע שעבר</w:t>
      </w:r>
      <w:r>
        <w:rPr>
          <w:rFonts w:hint="cs"/>
          <w:b w:val="0"/>
          <w:bCs w:val="0"/>
          <w:u w:val="none"/>
          <w:rtl/>
        </w:rPr>
        <w:t xml:space="preserve"> נכנסו מתנחלים לתוך המסגד ורצו להתפלל שם, בתואנה שהיה גשם. </w:t>
      </w:r>
    </w:p>
    <w:p w14:paraId="4A88DCE0" w14:textId="77777777" w:rsidR="00000000" w:rsidRDefault="00364BE1">
      <w:pPr>
        <w:pStyle w:val="af0"/>
        <w:spacing w:line="360" w:lineRule="auto"/>
        <w:rPr>
          <w:rFonts w:hint="cs"/>
          <w:b w:val="0"/>
          <w:bCs w:val="0"/>
          <w:u w:val="none"/>
          <w:rtl/>
        </w:rPr>
      </w:pPr>
    </w:p>
    <w:p w14:paraId="7F8E5B08" w14:textId="77777777" w:rsidR="00000000" w:rsidRDefault="00364BE1">
      <w:pPr>
        <w:pStyle w:val="af0"/>
        <w:spacing w:line="360" w:lineRule="auto"/>
        <w:ind w:firstLine="720"/>
        <w:rPr>
          <w:rFonts w:hint="cs"/>
          <w:b w:val="0"/>
          <w:bCs w:val="0"/>
          <w:u w:val="none"/>
          <w:rtl/>
        </w:rPr>
      </w:pPr>
      <w:r>
        <w:rPr>
          <w:rFonts w:hint="cs"/>
          <w:b w:val="0"/>
          <w:bCs w:val="0"/>
          <w:u w:val="none"/>
          <w:rtl/>
        </w:rPr>
        <w:t>הפגיעות במסגד הזה אינן נפסקות. הפגיעות האלה אומרות שהכיבוש הזה חייב לתפוס שכל ולחזור בו מכל הסיפורים האלה. כל עוד מדובר במסגד, מדובר בבית של השם, זה קדוש לכל הדתות, גם ליהודים. המוסלמים שמרו על ז</w:t>
      </w:r>
      <w:r>
        <w:rPr>
          <w:rFonts w:hint="cs"/>
          <w:b w:val="0"/>
          <w:bCs w:val="0"/>
          <w:u w:val="none"/>
          <w:rtl/>
        </w:rPr>
        <w:t>ה מכל משמר, וגם על הקברים שם. לא היתה ואין שום סיבה לפגוע בטהרת המקום ובקדושתו, או להעבירו  מיד ליד.</w:t>
      </w:r>
    </w:p>
    <w:p w14:paraId="1347440F" w14:textId="77777777" w:rsidR="00000000" w:rsidRDefault="00364BE1">
      <w:pPr>
        <w:pStyle w:val="af0"/>
        <w:rPr>
          <w:rFonts w:hint="cs"/>
          <w:rtl/>
        </w:rPr>
      </w:pPr>
    </w:p>
    <w:p w14:paraId="300ABA8F" w14:textId="77777777" w:rsidR="00000000" w:rsidRDefault="00364BE1">
      <w:pPr>
        <w:pStyle w:val="af1"/>
        <w:rPr>
          <w:rtl/>
        </w:rPr>
      </w:pPr>
      <w:r>
        <w:rPr>
          <w:rtl/>
        </w:rPr>
        <w:t>היו"ר משה כחלון:</w:t>
      </w:r>
    </w:p>
    <w:p w14:paraId="26A3C1E3" w14:textId="77777777" w:rsidR="00000000" w:rsidRDefault="00364BE1">
      <w:pPr>
        <w:pStyle w:val="a0"/>
        <w:rPr>
          <w:rtl/>
        </w:rPr>
      </w:pPr>
    </w:p>
    <w:p w14:paraId="7351F54F" w14:textId="77777777" w:rsidR="00000000" w:rsidRDefault="00364BE1">
      <w:pPr>
        <w:pStyle w:val="a0"/>
        <w:rPr>
          <w:rFonts w:hint="cs"/>
          <w:rtl/>
        </w:rPr>
      </w:pPr>
      <w:r>
        <w:rPr>
          <w:rFonts w:hint="cs"/>
          <w:rtl/>
        </w:rPr>
        <w:t>תודה רבה. חבר הכנסת מגלי והבה, באופן חריג, בקצרה.</w:t>
      </w:r>
    </w:p>
    <w:p w14:paraId="2A3CBB5B" w14:textId="77777777" w:rsidR="00000000" w:rsidRDefault="00364BE1">
      <w:pPr>
        <w:pStyle w:val="af0"/>
        <w:rPr>
          <w:rtl/>
        </w:rPr>
      </w:pPr>
    </w:p>
    <w:p w14:paraId="76EC5C03" w14:textId="77777777" w:rsidR="00000000" w:rsidRDefault="00364BE1">
      <w:pPr>
        <w:pStyle w:val="af0"/>
        <w:rPr>
          <w:rtl/>
        </w:rPr>
      </w:pPr>
      <w:r>
        <w:rPr>
          <w:rFonts w:hint="eastAsia"/>
          <w:rtl/>
        </w:rPr>
        <w:t>דוד</w:t>
      </w:r>
      <w:r>
        <w:rPr>
          <w:rtl/>
        </w:rPr>
        <w:t xml:space="preserve"> טל (עם אחד):</w:t>
      </w:r>
    </w:p>
    <w:p w14:paraId="6492C3A4" w14:textId="77777777" w:rsidR="00000000" w:rsidRDefault="00364BE1">
      <w:pPr>
        <w:pStyle w:val="a0"/>
        <w:rPr>
          <w:rFonts w:hint="cs"/>
          <w:rtl/>
        </w:rPr>
      </w:pPr>
    </w:p>
    <w:p w14:paraId="6D6861C9" w14:textId="77777777" w:rsidR="00000000" w:rsidRDefault="00364BE1">
      <w:pPr>
        <w:pStyle w:val="a0"/>
        <w:rPr>
          <w:rFonts w:hint="cs"/>
          <w:rtl/>
        </w:rPr>
      </w:pPr>
      <w:r>
        <w:rPr>
          <w:rFonts w:hint="cs"/>
          <w:rtl/>
        </w:rPr>
        <w:t>בניגוד לתקנון?</w:t>
      </w:r>
    </w:p>
    <w:p w14:paraId="587C5BD9" w14:textId="77777777" w:rsidR="00000000" w:rsidRDefault="00364BE1">
      <w:pPr>
        <w:pStyle w:val="a0"/>
        <w:rPr>
          <w:rFonts w:hint="cs"/>
          <w:rtl/>
        </w:rPr>
      </w:pPr>
    </w:p>
    <w:p w14:paraId="35DC692D" w14:textId="77777777" w:rsidR="00000000" w:rsidRDefault="00364BE1">
      <w:pPr>
        <w:pStyle w:val="af1"/>
        <w:rPr>
          <w:rtl/>
        </w:rPr>
      </w:pPr>
      <w:r>
        <w:rPr>
          <w:rFonts w:hint="eastAsia"/>
          <w:rtl/>
        </w:rPr>
        <w:t>היו</w:t>
      </w:r>
      <w:r>
        <w:rPr>
          <w:rtl/>
        </w:rPr>
        <w:t>"ר משה כחלון:</w:t>
      </w:r>
    </w:p>
    <w:p w14:paraId="63BBB8EA" w14:textId="77777777" w:rsidR="00000000" w:rsidRDefault="00364BE1">
      <w:pPr>
        <w:pStyle w:val="a0"/>
        <w:rPr>
          <w:rFonts w:hint="cs"/>
          <w:rtl/>
        </w:rPr>
      </w:pPr>
    </w:p>
    <w:p w14:paraId="33B1D37B" w14:textId="77777777" w:rsidR="00000000" w:rsidRDefault="00364BE1">
      <w:pPr>
        <w:pStyle w:val="a0"/>
        <w:rPr>
          <w:rFonts w:hint="cs"/>
          <w:rtl/>
        </w:rPr>
      </w:pPr>
      <w:r>
        <w:rPr>
          <w:rFonts w:hint="cs"/>
          <w:rtl/>
        </w:rPr>
        <w:t xml:space="preserve">אמרתי שזה באופן חריג. </w:t>
      </w:r>
    </w:p>
    <w:p w14:paraId="480AF3CB" w14:textId="77777777" w:rsidR="00000000" w:rsidRDefault="00364BE1">
      <w:pPr>
        <w:pStyle w:val="af0"/>
        <w:rPr>
          <w:rFonts w:hint="cs"/>
          <w:rtl/>
        </w:rPr>
      </w:pPr>
    </w:p>
    <w:p w14:paraId="673791FA" w14:textId="77777777" w:rsidR="00000000" w:rsidRDefault="00364BE1">
      <w:pPr>
        <w:pStyle w:val="af0"/>
        <w:rPr>
          <w:rtl/>
        </w:rPr>
      </w:pPr>
      <w:bookmarkStart w:id="534" w:name="FS000000550T10_03_2004_17_54_58"/>
      <w:bookmarkStart w:id="535" w:name="FS000000550T10_03_2004_17_55_09"/>
      <w:bookmarkEnd w:id="534"/>
      <w:bookmarkEnd w:id="535"/>
      <w:r>
        <w:rPr>
          <w:rFonts w:hint="eastAsia"/>
          <w:rtl/>
        </w:rPr>
        <w:t>מגלי</w:t>
      </w:r>
      <w:r>
        <w:rPr>
          <w:rtl/>
        </w:rPr>
        <w:t xml:space="preserve"> והבה</w:t>
      </w:r>
      <w:r>
        <w:rPr>
          <w:rtl/>
        </w:rPr>
        <w:t xml:space="preserve"> (הליכוד):</w:t>
      </w:r>
    </w:p>
    <w:p w14:paraId="59E81EDA" w14:textId="77777777" w:rsidR="00000000" w:rsidRDefault="00364BE1">
      <w:pPr>
        <w:pStyle w:val="a0"/>
        <w:rPr>
          <w:rFonts w:hint="cs"/>
          <w:rtl/>
        </w:rPr>
      </w:pPr>
    </w:p>
    <w:p w14:paraId="38F474C7" w14:textId="77777777" w:rsidR="00000000" w:rsidRDefault="00364BE1">
      <w:pPr>
        <w:pStyle w:val="a0"/>
        <w:rPr>
          <w:rFonts w:hint="cs"/>
          <w:rtl/>
        </w:rPr>
      </w:pPr>
      <w:r>
        <w:rPr>
          <w:rFonts w:hint="cs"/>
          <w:rtl/>
        </w:rPr>
        <w:t xml:space="preserve">אדוני היושב-ראש, אני רוצה להודות לך. </w:t>
      </w:r>
    </w:p>
    <w:p w14:paraId="1530B922" w14:textId="77777777" w:rsidR="00000000" w:rsidRDefault="00364BE1">
      <w:pPr>
        <w:pStyle w:val="a0"/>
        <w:rPr>
          <w:rFonts w:hint="cs"/>
          <w:rtl/>
        </w:rPr>
      </w:pPr>
    </w:p>
    <w:p w14:paraId="093B01BB" w14:textId="77777777" w:rsidR="00000000" w:rsidRDefault="00364BE1">
      <w:pPr>
        <w:pStyle w:val="a0"/>
        <w:rPr>
          <w:rFonts w:hint="cs"/>
          <w:rtl/>
        </w:rPr>
      </w:pPr>
      <w:r>
        <w:rPr>
          <w:rFonts w:hint="cs"/>
          <w:rtl/>
        </w:rPr>
        <w:t>מכיוון שהייתי מעורב בנושא הזה, ביקרתי במקום ודיברתי עם נציגי הווקף ועם הרב מרגי באותו מקום, אני יכול לומר כי הסטטוס-קוו כן נשמר. הלוואי שיגיעו בהרבה מקומות לאותה הבנה בין אנשי הדת היהודית לאנשי הדת המוסלמי</w:t>
      </w:r>
      <w:r>
        <w:rPr>
          <w:rFonts w:hint="cs"/>
          <w:rtl/>
        </w:rPr>
        <w:t xml:space="preserve">ת במקום. צריך לחזק שם את שיתוף הפעולה, ולכן הנושא התקציבי מאוד חשוב. אני גם פניתי למנכ"ל משרד ראש הממשלה בנושא, ואנחנו נפעל על מנת שיקצו תקציב, כדי שיוכל להימשך הסטטוס-קוו בין שני הצדדים. </w:t>
      </w:r>
    </w:p>
    <w:p w14:paraId="37BE1523" w14:textId="77777777" w:rsidR="00000000" w:rsidRDefault="00364BE1">
      <w:pPr>
        <w:pStyle w:val="a0"/>
        <w:ind w:firstLine="0"/>
        <w:rPr>
          <w:rFonts w:hint="cs"/>
          <w:rtl/>
        </w:rPr>
      </w:pPr>
    </w:p>
    <w:p w14:paraId="123DAE05" w14:textId="77777777" w:rsidR="00000000" w:rsidRDefault="00364BE1">
      <w:pPr>
        <w:pStyle w:val="af1"/>
        <w:rPr>
          <w:rtl/>
        </w:rPr>
      </w:pPr>
      <w:r>
        <w:rPr>
          <w:rtl/>
        </w:rPr>
        <w:t>היו"ר משה כחלון:</w:t>
      </w:r>
    </w:p>
    <w:p w14:paraId="6349A22C" w14:textId="77777777" w:rsidR="00000000" w:rsidRDefault="00364BE1">
      <w:pPr>
        <w:pStyle w:val="a0"/>
        <w:rPr>
          <w:rtl/>
        </w:rPr>
      </w:pPr>
    </w:p>
    <w:p w14:paraId="1ADF6035" w14:textId="77777777" w:rsidR="00000000" w:rsidRDefault="00364BE1">
      <w:pPr>
        <w:pStyle w:val="a0"/>
        <w:rPr>
          <w:rFonts w:hint="cs"/>
          <w:rtl/>
        </w:rPr>
      </w:pPr>
      <w:r>
        <w:rPr>
          <w:rFonts w:hint="cs"/>
          <w:rtl/>
        </w:rPr>
        <w:t xml:space="preserve">השר גדעון עזרא, מה אנחנו עושים? הוא מבקש להעביר </w:t>
      </w:r>
      <w:r>
        <w:rPr>
          <w:rFonts w:hint="cs"/>
          <w:rtl/>
        </w:rPr>
        <w:t>את זה לוועדת כספים, האם אתה מבקש הסרה?</w:t>
      </w:r>
    </w:p>
    <w:p w14:paraId="067A8C27" w14:textId="77777777" w:rsidR="00000000" w:rsidRDefault="00364BE1">
      <w:pPr>
        <w:pStyle w:val="a0"/>
        <w:rPr>
          <w:rFonts w:hint="cs"/>
          <w:rtl/>
        </w:rPr>
      </w:pPr>
    </w:p>
    <w:p w14:paraId="265F5ECE" w14:textId="77777777" w:rsidR="00000000" w:rsidRDefault="00364BE1">
      <w:pPr>
        <w:pStyle w:val="af0"/>
        <w:rPr>
          <w:rtl/>
        </w:rPr>
      </w:pPr>
      <w:r>
        <w:rPr>
          <w:rFonts w:hint="eastAsia"/>
          <w:rtl/>
        </w:rPr>
        <w:t>השר</w:t>
      </w:r>
      <w:r>
        <w:rPr>
          <w:rtl/>
        </w:rPr>
        <w:t xml:space="preserve"> גדעון עזרא:</w:t>
      </w:r>
    </w:p>
    <w:p w14:paraId="33C4C5E0" w14:textId="77777777" w:rsidR="00000000" w:rsidRDefault="00364BE1">
      <w:pPr>
        <w:pStyle w:val="a0"/>
        <w:rPr>
          <w:rFonts w:hint="cs"/>
          <w:rtl/>
        </w:rPr>
      </w:pPr>
    </w:p>
    <w:p w14:paraId="1EE7EF54" w14:textId="77777777" w:rsidR="00000000" w:rsidRDefault="00364BE1">
      <w:pPr>
        <w:pStyle w:val="a0"/>
        <w:rPr>
          <w:rFonts w:hint="cs"/>
          <w:rtl/>
        </w:rPr>
      </w:pPr>
      <w:r>
        <w:rPr>
          <w:rFonts w:hint="cs"/>
          <w:rtl/>
        </w:rPr>
        <w:t>אני חושב שאנחנו צריכים להסתפק בסעיף קטן.</w:t>
      </w:r>
    </w:p>
    <w:p w14:paraId="42D531E6" w14:textId="77777777" w:rsidR="00000000" w:rsidRDefault="00364BE1">
      <w:pPr>
        <w:pStyle w:val="a0"/>
        <w:rPr>
          <w:rFonts w:hint="cs"/>
          <w:rtl/>
        </w:rPr>
      </w:pPr>
    </w:p>
    <w:p w14:paraId="07E809DE" w14:textId="77777777" w:rsidR="00000000" w:rsidRDefault="00364BE1">
      <w:pPr>
        <w:pStyle w:val="af1"/>
        <w:rPr>
          <w:rtl/>
        </w:rPr>
      </w:pPr>
      <w:r>
        <w:rPr>
          <w:rtl/>
        </w:rPr>
        <w:t>היו"ר משה כחלון:</w:t>
      </w:r>
    </w:p>
    <w:p w14:paraId="6BCF3DCC" w14:textId="77777777" w:rsidR="00000000" w:rsidRDefault="00364BE1">
      <w:pPr>
        <w:pStyle w:val="a0"/>
        <w:rPr>
          <w:rtl/>
        </w:rPr>
      </w:pPr>
    </w:p>
    <w:p w14:paraId="0882A523" w14:textId="77777777" w:rsidR="00000000" w:rsidRDefault="00364BE1">
      <w:pPr>
        <w:pStyle w:val="a0"/>
        <w:rPr>
          <w:rFonts w:hint="cs"/>
          <w:rtl/>
        </w:rPr>
      </w:pPr>
      <w:r>
        <w:rPr>
          <w:rFonts w:hint="cs"/>
          <w:rtl/>
        </w:rPr>
        <w:t>אנחנו ניגשים להצבעה.</w:t>
      </w:r>
    </w:p>
    <w:p w14:paraId="1705E418" w14:textId="77777777" w:rsidR="00000000" w:rsidRDefault="00364BE1">
      <w:pPr>
        <w:pStyle w:val="a0"/>
        <w:rPr>
          <w:rFonts w:hint="cs"/>
          <w:rtl/>
        </w:rPr>
      </w:pPr>
    </w:p>
    <w:p w14:paraId="580C1EEB" w14:textId="77777777" w:rsidR="00000000" w:rsidRDefault="00364BE1">
      <w:pPr>
        <w:pStyle w:val="af0"/>
        <w:rPr>
          <w:rtl/>
        </w:rPr>
      </w:pPr>
      <w:r>
        <w:rPr>
          <w:rFonts w:hint="eastAsia"/>
          <w:rtl/>
        </w:rPr>
        <w:t>נסים</w:t>
      </w:r>
      <w:r>
        <w:rPr>
          <w:rtl/>
        </w:rPr>
        <w:t xml:space="preserve"> זאב (ש"ס):</w:t>
      </w:r>
    </w:p>
    <w:p w14:paraId="640B1208" w14:textId="77777777" w:rsidR="00000000" w:rsidRDefault="00364BE1">
      <w:pPr>
        <w:pStyle w:val="a0"/>
        <w:rPr>
          <w:rFonts w:hint="cs"/>
          <w:rtl/>
        </w:rPr>
      </w:pPr>
    </w:p>
    <w:p w14:paraId="17BFB5FE" w14:textId="77777777" w:rsidR="00000000" w:rsidRDefault="00364BE1">
      <w:pPr>
        <w:pStyle w:val="a0"/>
        <w:rPr>
          <w:rFonts w:hint="cs"/>
          <w:rtl/>
        </w:rPr>
      </w:pPr>
      <w:r>
        <w:rPr>
          <w:rFonts w:hint="cs"/>
          <w:rtl/>
        </w:rPr>
        <w:t>יש פה תקלה טכנית, שוועדת הכספים לא רצתה למחוק אותה.</w:t>
      </w:r>
    </w:p>
    <w:p w14:paraId="30B59922" w14:textId="77777777" w:rsidR="00000000" w:rsidRDefault="00364BE1">
      <w:pPr>
        <w:pStyle w:val="a0"/>
        <w:rPr>
          <w:rFonts w:hint="cs"/>
          <w:rtl/>
        </w:rPr>
      </w:pPr>
    </w:p>
    <w:p w14:paraId="41C0683F" w14:textId="77777777" w:rsidR="00000000" w:rsidRDefault="00364BE1">
      <w:pPr>
        <w:pStyle w:val="af0"/>
        <w:rPr>
          <w:rtl/>
        </w:rPr>
      </w:pPr>
      <w:r>
        <w:rPr>
          <w:rFonts w:hint="eastAsia"/>
          <w:rtl/>
        </w:rPr>
        <w:t>השר</w:t>
      </w:r>
      <w:r>
        <w:rPr>
          <w:rtl/>
        </w:rPr>
        <w:t xml:space="preserve"> גדעון עזרא:</w:t>
      </w:r>
    </w:p>
    <w:p w14:paraId="0D6C09E3" w14:textId="77777777" w:rsidR="00000000" w:rsidRDefault="00364BE1">
      <w:pPr>
        <w:pStyle w:val="a0"/>
        <w:rPr>
          <w:rFonts w:hint="cs"/>
          <w:rtl/>
        </w:rPr>
      </w:pPr>
    </w:p>
    <w:p w14:paraId="04C40A82" w14:textId="77777777" w:rsidR="00000000" w:rsidRDefault="00364BE1">
      <w:pPr>
        <w:pStyle w:val="a0"/>
        <w:rPr>
          <w:rFonts w:hint="cs"/>
          <w:rtl/>
        </w:rPr>
      </w:pPr>
      <w:r>
        <w:rPr>
          <w:rFonts w:hint="cs"/>
          <w:rtl/>
        </w:rPr>
        <w:t>מגלי, תסתפק. אני אבדוק את זה.</w:t>
      </w:r>
    </w:p>
    <w:p w14:paraId="6FD3C3D0" w14:textId="77777777" w:rsidR="00000000" w:rsidRDefault="00364BE1">
      <w:pPr>
        <w:pStyle w:val="af1"/>
        <w:rPr>
          <w:rtl/>
        </w:rPr>
      </w:pPr>
    </w:p>
    <w:p w14:paraId="2A0BF14F" w14:textId="77777777" w:rsidR="00000000" w:rsidRDefault="00364BE1">
      <w:pPr>
        <w:pStyle w:val="af1"/>
        <w:rPr>
          <w:rtl/>
        </w:rPr>
      </w:pPr>
      <w:r>
        <w:rPr>
          <w:rtl/>
        </w:rPr>
        <w:t>היו"ר משה כחלון:</w:t>
      </w:r>
    </w:p>
    <w:p w14:paraId="27352929" w14:textId="77777777" w:rsidR="00000000" w:rsidRDefault="00364BE1">
      <w:pPr>
        <w:pStyle w:val="a0"/>
        <w:rPr>
          <w:rtl/>
        </w:rPr>
      </w:pPr>
    </w:p>
    <w:p w14:paraId="3D78CBFB" w14:textId="77777777" w:rsidR="00000000" w:rsidRDefault="00364BE1">
      <w:pPr>
        <w:pStyle w:val="a0"/>
        <w:rPr>
          <w:rFonts w:hint="cs"/>
          <w:rtl/>
        </w:rPr>
      </w:pPr>
      <w:r>
        <w:rPr>
          <w:rFonts w:hint="cs"/>
          <w:rtl/>
        </w:rPr>
        <w:t>אנחנו ניגשים להצבעה. בעד זה להעביר לוועדת כספים,  נגד זו הסרה, להסתפק בתשובת השר.</w:t>
      </w:r>
    </w:p>
    <w:p w14:paraId="5E363DF7" w14:textId="77777777" w:rsidR="00000000" w:rsidRDefault="00364BE1">
      <w:pPr>
        <w:pStyle w:val="a0"/>
        <w:rPr>
          <w:rFonts w:hint="cs"/>
          <w:rtl/>
        </w:rPr>
      </w:pPr>
    </w:p>
    <w:p w14:paraId="61F40824" w14:textId="77777777" w:rsidR="00000000" w:rsidRDefault="00364BE1">
      <w:pPr>
        <w:pStyle w:val="ab"/>
        <w:bidi/>
        <w:rPr>
          <w:rFonts w:hint="cs"/>
          <w:rtl/>
        </w:rPr>
      </w:pPr>
      <w:r>
        <w:rPr>
          <w:rFonts w:hint="cs"/>
          <w:rtl/>
        </w:rPr>
        <w:t>מס' הצבעה 16</w:t>
      </w:r>
    </w:p>
    <w:p w14:paraId="69E93DFE" w14:textId="77777777" w:rsidR="00000000" w:rsidRDefault="00364BE1">
      <w:pPr>
        <w:pStyle w:val="a0"/>
        <w:rPr>
          <w:rFonts w:hint="cs"/>
          <w:rtl/>
        </w:rPr>
      </w:pPr>
    </w:p>
    <w:p w14:paraId="33FC2F36"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2 </w:t>
      </w:r>
    </w:p>
    <w:p w14:paraId="6CAC00B5" w14:textId="77777777" w:rsidR="00000000" w:rsidRDefault="00364BE1">
      <w:pPr>
        <w:pStyle w:val="ac"/>
        <w:bidi/>
        <w:rPr>
          <w:rFonts w:hint="cs"/>
          <w:rtl/>
        </w:rPr>
      </w:pPr>
      <w:r>
        <w:rPr>
          <w:rFonts w:hint="cs"/>
          <w:rtl/>
        </w:rPr>
        <w:t xml:space="preserve">בעד ההצעה שלא לכלול את הנושא בסדר-היום </w:t>
      </w:r>
      <w:r>
        <w:rPr>
          <w:rtl/>
        </w:rPr>
        <w:t>–</w:t>
      </w:r>
      <w:r>
        <w:rPr>
          <w:rFonts w:hint="cs"/>
          <w:rtl/>
        </w:rPr>
        <w:t xml:space="preserve"> 2</w:t>
      </w:r>
    </w:p>
    <w:p w14:paraId="1DA414A5" w14:textId="77777777" w:rsidR="00000000" w:rsidRDefault="00364BE1">
      <w:pPr>
        <w:pStyle w:val="ac"/>
        <w:bidi/>
        <w:rPr>
          <w:rFonts w:hint="cs"/>
          <w:rtl/>
        </w:rPr>
      </w:pPr>
      <w:r>
        <w:rPr>
          <w:rFonts w:hint="cs"/>
          <w:rtl/>
        </w:rPr>
        <w:t xml:space="preserve">נמנעים </w:t>
      </w:r>
      <w:r>
        <w:rPr>
          <w:rtl/>
        </w:rPr>
        <w:t>–</w:t>
      </w:r>
      <w:r>
        <w:rPr>
          <w:rFonts w:hint="cs"/>
          <w:rtl/>
        </w:rPr>
        <w:t xml:space="preserve"> 2 </w:t>
      </w:r>
    </w:p>
    <w:p w14:paraId="3AB8BF34" w14:textId="77777777" w:rsidR="00000000" w:rsidRDefault="00364BE1">
      <w:pPr>
        <w:pStyle w:val="a0"/>
        <w:rPr>
          <w:rFonts w:hint="cs"/>
          <w:rtl/>
        </w:rPr>
      </w:pPr>
    </w:p>
    <w:p w14:paraId="5C8C0FBF" w14:textId="77777777" w:rsidR="00000000" w:rsidRDefault="00364BE1">
      <w:pPr>
        <w:pStyle w:val="a0"/>
        <w:rPr>
          <w:rFonts w:hint="cs"/>
          <w:rtl/>
        </w:rPr>
      </w:pPr>
    </w:p>
    <w:p w14:paraId="0444F4C6" w14:textId="77777777" w:rsidR="00000000" w:rsidRDefault="00364BE1">
      <w:pPr>
        <w:pStyle w:val="af1"/>
        <w:rPr>
          <w:rtl/>
        </w:rPr>
      </w:pPr>
      <w:r>
        <w:rPr>
          <w:rtl/>
        </w:rPr>
        <w:t>היו"ר משה כחלון:</w:t>
      </w:r>
    </w:p>
    <w:p w14:paraId="646EEFFF" w14:textId="77777777" w:rsidR="00000000" w:rsidRDefault="00364BE1">
      <w:pPr>
        <w:pStyle w:val="a0"/>
        <w:rPr>
          <w:rtl/>
        </w:rPr>
      </w:pPr>
    </w:p>
    <w:p w14:paraId="0EF9FFF4" w14:textId="77777777" w:rsidR="00000000" w:rsidRDefault="00364BE1">
      <w:pPr>
        <w:pStyle w:val="a0"/>
        <w:rPr>
          <w:rFonts w:hint="cs"/>
          <w:rtl/>
        </w:rPr>
      </w:pPr>
      <w:r>
        <w:rPr>
          <w:rFonts w:hint="cs"/>
          <w:rtl/>
        </w:rPr>
        <w:t xml:space="preserve">בעד </w:t>
      </w:r>
      <w:r>
        <w:rPr>
          <w:rtl/>
        </w:rPr>
        <w:t>–</w:t>
      </w:r>
      <w:r>
        <w:rPr>
          <w:rFonts w:hint="cs"/>
          <w:rtl/>
        </w:rPr>
        <w:t xml:space="preserve"> 2, נגד </w:t>
      </w:r>
      <w:r>
        <w:rPr>
          <w:rtl/>
        </w:rPr>
        <w:t>–</w:t>
      </w:r>
      <w:r>
        <w:rPr>
          <w:rFonts w:hint="cs"/>
          <w:rtl/>
        </w:rPr>
        <w:t xml:space="preserve"> 2, נמנעים </w:t>
      </w:r>
      <w:r>
        <w:rPr>
          <w:rtl/>
        </w:rPr>
        <w:t>–</w:t>
      </w:r>
      <w:r>
        <w:rPr>
          <w:rFonts w:hint="cs"/>
          <w:rtl/>
        </w:rPr>
        <w:t xml:space="preserve"> </w:t>
      </w:r>
      <w:r>
        <w:rPr>
          <w:rFonts w:hint="cs"/>
          <w:rtl/>
        </w:rPr>
        <w:t>2.</w:t>
      </w:r>
    </w:p>
    <w:p w14:paraId="27DCDFDA" w14:textId="77777777" w:rsidR="00000000" w:rsidRDefault="00364BE1">
      <w:pPr>
        <w:pStyle w:val="a0"/>
        <w:rPr>
          <w:rFonts w:hint="cs"/>
          <w:rtl/>
        </w:rPr>
      </w:pPr>
    </w:p>
    <w:p w14:paraId="5F84681D" w14:textId="77777777" w:rsidR="00000000" w:rsidRDefault="00364BE1">
      <w:pPr>
        <w:pStyle w:val="af0"/>
        <w:rPr>
          <w:rtl/>
        </w:rPr>
      </w:pPr>
      <w:r>
        <w:rPr>
          <w:rFonts w:hint="eastAsia"/>
          <w:rtl/>
        </w:rPr>
        <w:t>נסים</w:t>
      </w:r>
      <w:r>
        <w:rPr>
          <w:rtl/>
        </w:rPr>
        <w:t xml:space="preserve"> זאב (ש"ס):</w:t>
      </w:r>
    </w:p>
    <w:p w14:paraId="759B0A08" w14:textId="77777777" w:rsidR="00000000" w:rsidRDefault="00364BE1">
      <w:pPr>
        <w:pStyle w:val="a0"/>
        <w:rPr>
          <w:rFonts w:hint="cs"/>
          <w:rtl/>
        </w:rPr>
      </w:pPr>
    </w:p>
    <w:p w14:paraId="57DCCB84" w14:textId="77777777" w:rsidR="00000000" w:rsidRDefault="00364BE1">
      <w:pPr>
        <w:pStyle w:val="a0"/>
        <w:rPr>
          <w:rFonts w:hint="cs"/>
          <w:rtl/>
        </w:rPr>
      </w:pPr>
      <w:r>
        <w:rPr>
          <w:rFonts w:hint="cs"/>
          <w:rtl/>
        </w:rPr>
        <w:t>אל תבקשו ממני דבר עוד פעם אחת. אל תבקשו ממני ואל תפנו אלי.</w:t>
      </w:r>
    </w:p>
    <w:p w14:paraId="4C787579" w14:textId="77777777" w:rsidR="00000000" w:rsidRDefault="00364BE1">
      <w:pPr>
        <w:pStyle w:val="a0"/>
        <w:rPr>
          <w:rFonts w:hint="cs"/>
          <w:rtl/>
        </w:rPr>
      </w:pPr>
    </w:p>
    <w:p w14:paraId="443F79B9" w14:textId="77777777" w:rsidR="00000000" w:rsidRDefault="00364BE1">
      <w:pPr>
        <w:pStyle w:val="af1"/>
        <w:rPr>
          <w:rtl/>
        </w:rPr>
      </w:pPr>
      <w:r>
        <w:rPr>
          <w:rtl/>
        </w:rPr>
        <w:t>היו"ר משה כחלון:</w:t>
      </w:r>
    </w:p>
    <w:p w14:paraId="522D9515" w14:textId="77777777" w:rsidR="00000000" w:rsidRDefault="00364BE1">
      <w:pPr>
        <w:pStyle w:val="a0"/>
        <w:rPr>
          <w:rtl/>
        </w:rPr>
      </w:pPr>
    </w:p>
    <w:p w14:paraId="39BD2F87" w14:textId="77777777" w:rsidR="00000000" w:rsidRDefault="00364BE1">
      <w:pPr>
        <w:pStyle w:val="a0"/>
        <w:rPr>
          <w:rFonts w:hint="cs"/>
          <w:rtl/>
        </w:rPr>
      </w:pPr>
      <w:r>
        <w:rPr>
          <w:rFonts w:hint="cs"/>
          <w:rtl/>
        </w:rPr>
        <w:t xml:space="preserve">הנושא יורד מסדר-היום. </w:t>
      </w:r>
    </w:p>
    <w:p w14:paraId="29D53346" w14:textId="77777777" w:rsidR="00000000" w:rsidRDefault="00364BE1">
      <w:pPr>
        <w:pStyle w:val="a0"/>
        <w:rPr>
          <w:rtl/>
        </w:rPr>
      </w:pPr>
    </w:p>
    <w:p w14:paraId="731CC71D" w14:textId="77777777" w:rsidR="00000000" w:rsidRDefault="00364BE1">
      <w:pPr>
        <w:pStyle w:val="a2"/>
        <w:rPr>
          <w:rFonts w:hint="cs"/>
          <w:rtl/>
        </w:rPr>
      </w:pPr>
    </w:p>
    <w:p w14:paraId="320F96B3" w14:textId="77777777" w:rsidR="00000000" w:rsidRDefault="00364BE1">
      <w:pPr>
        <w:pStyle w:val="a0"/>
        <w:rPr>
          <w:rFonts w:hint="cs"/>
          <w:rtl/>
        </w:rPr>
      </w:pPr>
    </w:p>
    <w:p w14:paraId="1B1531EA" w14:textId="77777777" w:rsidR="00000000" w:rsidRDefault="00364BE1">
      <w:pPr>
        <w:pStyle w:val="a2"/>
        <w:rPr>
          <w:rFonts w:hint="cs"/>
          <w:rtl/>
        </w:rPr>
      </w:pPr>
      <w:bookmarkStart w:id="536" w:name="CS23899FI0023899T10_03_2004_18_38_52"/>
      <w:bookmarkStart w:id="537" w:name="_Toc71352101"/>
      <w:bookmarkEnd w:id="536"/>
      <w:r>
        <w:rPr>
          <w:rtl/>
        </w:rPr>
        <w:t>הצע</w:t>
      </w:r>
      <w:r>
        <w:rPr>
          <w:rFonts w:hint="cs"/>
          <w:rtl/>
        </w:rPr>
        <w:t>ות</w:t>
      </w:r>
      <w:r>
        <w:rPr>
          <w:rtl/>
        </w:rPr>
        <w:t xml:space="preserve"> לסדר</w:t>
      </w:r>
      <w:r>
        <w:rPr>
          <w:rFonts w:hint="cs"/>
          <w:rtl/>
        </w:rPr>
        <w:t>-</w:t>
      </w:r>
      <w:r>
        <w:rPr>
          <w:rtl/>
        </w:rPr>
        <w:t>היום</w:t>
      </w:r>
      <w:bookmarkEnd w:id="537"/>
      <w:r>
        <w:rPr>
          <w:rtl/>
        </w:rPr>
        <w:t xml:space="preserve"> </w:t>
      </w:r>
    </w:p>
    <w:p w14:paraId="17288C2B" w14:textId="77777777" w:rsidR="00000000" w:rsidRDefault="00364BE1">
      <w:pPr>
        <w:pStyle w:val="a2"/>
        <w:rPr>
          <w:rtl/>
        </w:rPr>
      </w:pPr>
      <w:bookmarkStart w:id="538" w:name="_Toc71352102"/>
      <w:r>
        <w:rPr>
          <w:rtl/>
        </w:rPr>
        <w:t>הפרסומים בדבר התבטאויות הרמטכ"ל בנושא פינוי עזה</w:t>
      </w:r>
      <w:bookmarkEnd w:id="538"/>
    </w:p>
    <w:p w14:paraId="0995FCE8" w14:textId="77777777" w:rsidR="00000000" w:rsidRDefault="00364BE1">
      <w:pPr>
        <w:pStyle w:val="-0"/>
        <w:rPr>
          <w:rFonts w:hint="cs"/>
          <w:rtl/>
        </w:rPr>
      </w:pPr>
    </w:p>
    <w:p w14:paraId="5A13F4FF" w14:textId="77777777" w:rsidR="00000000" w:rsidRDefault="00364BE1">
      <w:pPr>
        <w:pStyle w:val="af1"/>
        <w:rPr>
          <w:rtl/>
        </w:rPr>
      </w:pPr>
      <w:r>
        <w:rPr>
          <w:rFonts w:hint="eastAsia"/>
          <w:rtl/>
        </w:rPr>
        <w:t>היו</w:t>
      </w:r>
      <w:r>
        <w:rPr>
          <w:rtl/>
        </w:rPr>
        <w:t>"ר משה כחלון:</w:t>
      </w:r>
    </w:p>
    <w:p w14:paraId="4AAAB4A0" w14:textId="77777777" w:rsidR="00000000" w:rsidRDefault="00364BE1">
      <w:pPr>
        <w:pStyle w:val="a0"/>
        <w:rPr>
          <w:rFonts w:hint="cs"/>
          <w:rtl/>
        </w:rPr>
      </w:pPr>
    </w:p>
    <w:p w14:paraId="11E03DBD" w14:textId="77777777" w:rsidR="00000000" w:rsidRDefault="00364BE1">
      <w:pPr>
        <w:pStyle w:val="a0"/>
        <w:rPr>
          <w:rFonts w:hint="cs"/>
          <w:rtl/>
        </w:rPr>
      </w:pPr>
      <w:r>
        <w:rPr>
          <w:rFonts w:hint="cs"/>
          <w:rtl/>
        </w:rPr>
        <w:t xml:space="preserve">אנחנו ממשיכים בסדר-היום. </w:t>
      </w:r>
      <w:r>
        <w:rPr>
          <w:rtl/>
        </w:rPr>
        <w:t>הפרסומים בדבר התבטאויו</w:t>
      </w:r>
      <w:r>
        <w:rPr>
          <w:rtl/>
        </w:rPr>
        <w:t>ת הרמטכ"ל בנושא פינוי עזה</w:t>
      </w:r>
      <w:r>
        <w:rPr>
          <w:rFonts w:hint="cs"/>
          <w:rtl/>
        </w:rPr>
        <w:t xml:space="preserve"> - הצעות לסדר-היום מס' 3027, 3039, 3040, 3049, 3051 ו-3056. חבר הכנסת אבשלום וילן - אינו נוכח. חבר הכנסת רשף חן, בבקשה. </w:t>
      </w:r>
    </w:p>
    <w:p w14:paraId="62AD2671" w14:textId="77777777" w:rsidR="00000000" w:rsidRDefault="00364BE1">
      <w:pPr>
        <w:pStyle w:val="a0"/>
        <w:rPr>
          <w:rFonts w:hint="cs"/>
          <w:rtl/>
        </w:rPr>
      </w:pPr>
    </w:p>
    <w:p w14:paraId="27A8B264" w14:textId="77777777" w:rsidR="00000000" w:rsidRDefault="00364BE1">
      <w:pPr>
        <w:pStyle w:val="af0"/>
        <w:rPr>
          <w:rtl/>
        </w:rPr>
      </w:pPr>
      <w:r>
        <w:rPr>
          <w:rFonts w:hint="eastAsia"/>
          <w:rtl/>
        </w:rPr>
        <w:t>נסים</w:t>
      </w:r>
      <w:r>
        <w:rPr>
          <w:rtl/>
        </w:rPr>
        <w:t xml:space="preserve"> זאב (ש"ס):</w:t>
      </w:r>
    </w:p>
    <w:p w14:paraId="0DD06B0A" w14:textId="77777777" w:rsidR="00000000" w:rsidRDefault="00364BE1">
      <w:pPr>
        <w:pStyle w:val="a0"/>
        <w:rPr>
          <w:rFonts w:hint="cs"/>
          <w:rtl/>
        </w:rPr>
      </w:pPr>
    </w:p>
    <w:p w14:paraId="0FA727C4" w14:textId="77777777" w:rsidR="00000000" w:rsidRDefault="00364BE1">
      <w:pPr>
        <w:pStyle w:val="a0"/>
        <w:rPr>
          <w:rFonts w:hint="cs"/>
          <w:rtl/>
        </w:rPr>
      </w:pPr>
      <w:r>
        <w:rPr>
          <w:rFonts w:hint="cs"/>
          <w:rtl/>
        </w:rPr>
        <w:t>אני רציתי ללכת ואני לא אלך עכשיו.</w:t>
      </w:r>
    </w:p>
    <w:p w14:paraId="1AAD4879" w14:textId="77777777" w:rsidR="00000000" w:rsidRDefault="00364BE1">
      <w:pPr>
        <w:pStyle w:val="a0"/>
        <w:rPr>
          <w:rFonts w:hint="cs"/>
          <w:rtl/>
        </w:rPr>
      </w:pPr>
    </w:p>
    <w:p w14:paraId="04C1FB44" w14:textId="77777777" w:rsidR="00000000" w:rsidRDefault="00364BE1">
      <w:pPr>
        <w:pStyle w:val="a"/>
        <w:rPr>
          <w:rtl/>
        </w:rPr>
      </w:pPr>
      <w:bookmarkStart w:id="539" w:name="FS000001048T10_03_2004_17_57_38"/>
      <w:bookmarkStart w:id="540" w:name="_Toc71352103"/>
      <w:bookmarkEnd w:id="539"/>
      <w:r>
        <w:rPr>
          <w:rFonts w:hint="eastAsia"/>
          <w:rtl/>
        </w:rPr>
        <w:t>רשף</w:t>
      </w:r>
      <w:r>
        <w:rPr>
          <w:rtl/>
        </w:rPr>
        <w:t xml:space="preserve"> חן (שינוי):</w:t>
      </w:r>
      <w:bookmarkEnd w:id="540"/>
    </w:p>
    <w:p w14:paraId="20D100C0" w14:textId="77777777" w:rsidR="00000000" w:rsidRDefault="00364BE1">
      <w:pPr>
        <w:pStyle w:val="a0"/>
        <w:rPr>
          <w:rFonts w:hint="cs"/>
          <w:rtl/>
        </w:rPr>
      </w:pPr>
    </w:p>
    <w:p w14:paraId="0D167D33" w14:textId="77777777" w:rsidR="00000000" w:rsidRDefault="00364BE1">
      <w:pPr>
        <w:pStyle w:val="a0"/>
        <w:rPr>
          <w:rFonts w:hint="cs"/>
          <w:rtl/>
        </w:rPr>
      </w:pPr>
      <w:r>
        <w:rPr>
          <w:rFonts w:hint="cs"/>
          <w:rtl/>
        </w:rPr>
        <w:t xml:space="preserve">אדוני היושב-ראש, חברי חברי הכנסת, אדוני </w:t>
      </w:r>
      <w:r>
        <w:rPr>
          <w:rFonts w:hint="cs"/>
          <w:rtl/>
        </w:rPr>
        <w:t>השר המקשר, בשבוע שעבר קמה מהומה גדולה. הרמטכ"ל אמר, כנראה, שכנראה שיש קשר בין העלייה בפח"ע בעזה לבין הדיבורים על תוכנית ההתנתקות. אם הייתי יושב על כיסא, הייתי נופל מהכיסא. באמת, זה מפתיע מאוד שיש קשר. זה ברור שיש קשר. זה לא צריך להפתיע אף אחד. התוצאות של ה</w:t>
      </w:r>
      <w:r>
        <w:rPr>
          <w:rFonts w:hint="cs"/>
          <w:rtl/>
        </w:rPr>
        <w:t>הודעה שלנו כי אנחנו הולכים לסגת משם באופן חד-צדדי הן מתבקשות, ברורות ולא צריכות להפתיע אף אחד. אותי הן לא מפתיעות, והן גם לא משנות את דעתי שאנחנו צריכים לצאת משם.</w:t>
      </w:r>
    </w:p>
    <w:p w14:paraId="32CDD0E4" w14:textId="77777777" w:rsidR="00000000" w:rsidRDefault="00364BE1">
      <w:pPr>
        <w:pStyle w:val="a0"/>
        <w:rPr>
          <w:rFonts w:hint="cs"/>
          <w:rtl/>
        </w:rPr>
      </w:pPr>
    </w:p>
    <w:p w14:paraId="1CD3799F" w14:textId="77777777" w:rsidR="00000000" w:rsidRDefault="00364BE1">
      <w:pPr>
        <w:pStyle w:val="a0"/>
        <w:rPr>
          <w:rFonts w:hint="cs"/>
          <w:rtl/>
        </w:rPr>
      </w:pPr>
      <w:r>
        <w:rPr>
          <w:rFonts w:hint="cs"/>
          <w:rtl/>
        </w:rPr>
        <w:t>המהומה שקמה בעקבות הדברים האלה מעלה סוגיה שבעיני היא מעניינת וחשובה לדיון בכנסת הזאת, וזו הס</w:t>
      </w:r>
      <w:r>
        <w:rPr>
          <w:rFonts w:hint="cs"/>
          <w:rtl/>
        </w:rPr>
        <w:t xml:space="preserve">וגיה של תפקיד הצבא ומידת הזכות שלו לומר את דעתו בפומבי, בתקשורת, באופן גלוי. </w:t>
      </w:r>
    </w:p>
    <w:p w14:paraId="77ED847A" w14:textId="77777777" w:rsidR="00000000" w:rsidRDefault="00364BE1">
      <w:pPr>
        <w:pStyle w:val="a0"/>
        <w:rPr>
          <w:rFonts w:hint="cs"/>
          <w:rtl/>
        </w:rPr>
      </w:pPr>
    </w:p>
    <w:p w14:paraId="6E00339B" w14:textId="77777777" w:rsidR="00000000" w:rsidRDefault="00364BE1">
      <w:pPr>
        <w:pStyle w:val="a0"/>
        <w:rPr>
          <w:rFonts w:hint="cs"/>
          <w:rtl/>
        </w:rPr>
      </w:pPr>
      <w:r>
        <w:rPr>
          <w:rFonts w:hint="cs"/>
          <w:rtl/>
        </w:rPr>
        <w:t>הצבא במדינת ישראל אמון על הביטחון. זה תפקידו. הצבא מומחה בתחום הביטחון. הוא אמין ונאמן. הדברים שהרמטכ"ל, כשהוא מדבר בשם הצבא, אומר בתחום הביטחון מבטאים תפיסה נכונה ואמיתית של צו</w:t>
      </w:r>
      <w:r>
        <w:rPr>
          <w:rFonts w:hint="cs"/>
          <w:rtl/>
        </w:rPr>
        <w:t xml:space="preserve">רכי הביטחון של מדינת ישראל, במובן הטכני, הצר, הטקטי כמעט של מה זה ביטחון. </w:t>
      </w:r>
    </w:p>
    <w:p w14:paraId="18C8A1BE" w14:textId="77777777" w:rsidR="00000000" w:rsidRDefault="00364BE1">
      <w:pPr>
        <w:pStyle w:val="a0"/>
        <w:rPr>
          <w:rFonts w:hint="cs"/>
          <w:rtl/>
        </w:rPr>
      </w:pPr>
    </w:p>
    <w:p w14:paraId="63F1C72B" w14:textId="77777777" w:rsidR="00000000" w:rsidRDefault="00364BE1">
      <w:pPr>
        <w:pStyle w:val="a0"/>
        <w:rPr>
          <w:rFonts w:hint="cs"/>
          <w:rtl/>
        </w:rPr>
      </w:pPr>
      <w:r>
        <w:rPr>
          <w:rFonts w:hint="cs"/>
          <w:rtl/>
        </w:rPr>
        <w:t>מטבע הדברים, זו התמונה שהצבא רואה. הוא רואה את צורכי הביטחון בשטח, כמה חיילים הוא צריך, כמה יעלה לו להחזיק שם את הטנקים, משתלם או לא, מסוכן או לא. זה שיקול מאוד רלוונטי בקבלת החלטו</w:t>
      </w:r>
      <w:r>
        <w:rPr>
          <w:rFonts w:hint="cs"/>
          <w:rtl/>
        </w:rPr>
        <w:t>ת מדיניות, אבל זה לא השיקול היחיד בקבלת החלטות מדיניות. כאשר אנחנו מקבלים החלטות מדיניות, מלבד שיקולי הביטחון יש עוד שורה ארוכה של שיקולים. יש שיקולים של מדיניות חוץ, שהצבא לא יודע עליהם שום דבר, אין לו כלים למדוד אותם והוא לא צריך לדעת אותם. יש שיקולים אר</w:t>
      </w:r>
      <w:r>
        <w:rPr>
          <w:rFonts w:hint="cs"/>
          <w:rtl/>
        </w:rPr>
        <w:t>וכי טווח של אסטרטגיה, של מה אנחנו חושבים שטוב או רע למדינת ישראל, שיקולים כלכליים, שיקולים חברתיים, שיקולים שהם חורגים הרבה מהשיקולים הצרים של ביטחון.</w:t>
      </w:r>
    </w:p>
    <w:p w14:paraId="4D72B1F5" w14:textId="77777777" w:rsidR="00000000" w:rsidRDefault="00364BE1">
      <w:pPr>
        <w:pStyle w:val="a0"/>
        <w:rPr>
          <w:rFonts w:hint="cs"/>
          <w:rtl/>
        </w:rPr>
      </w:pPr>
    </w:p>
    <w:p w14:paraId="4421EF14" w14:textId="77777777" w:rsidR="00000000" w:rsidRDefault="00364BE1">
      <w:pPr>
        <w:pStyle w:val="a0"/>
        <w:rPr>
          <w:rFonts w:hint="cs"/>
          <w:rtl/>
        </w:rPr>
      </w:pPr>
      <w:r>
        <w:rPr>
          <w:rFonts w:hint="cs"/>
          <w:rtl/>
        </w:rPr>
        <w:t xml:space="preserve">מה שהצבא אומר, שיקולי הביטחון </w:t>
      </w:r>
      <w:r>
        <w:rPr>
          <w:rtl/>
        </w:rPr>
        <w:t>–</w:t>
      </w:r>
      <w:r>
        <w:rPr>
          <w:rFonts w:hint="cs"/>
          <w:rtl/>
        </w:rPr>
        <w:t xml:space="preserve"> זה מרכיב חשוב, אך בוודאי לא המרכיב היחיד. במרכיב הזה הצבא רשאי לומר את ד</w:t>
      </w:r>
      <w:r>
        <w:rPr>
          <w:rFonts w:hint="cs"/>
          <w:rtl/>
        </w:rPr>
        <w:t>בריו בצורה הגלויה והפתוחה ביותר. אני יודע כי רוב הדיבורים הם שהצבא צריך לומר את דבריו לממשלה בחדרי חדרים - -</w:t>
      </w:r>
    </w:p>
    <w:p w14:paraId="64DD9B65" w14:textId="77777777" w:rsidR="00000000" w:rsidRDefault="00364BE1">
      <w:pPr>
        <w:pStyle w:val="a0"/>
        <w:rPr>
          <w:rFonts w:hint="cs"/>
          <w:rtl/>
        </w:rPr>
      </w:pPr>
    </w:p>
    <w:p w14:paraId="249F5652" w14:textId="77777777" w:rsidR="00000000" w:rsidRDefault="00364BE1">
      <w:pPr>
        <w:pStyle w:val="af0"/>
        <w:rPr>
          <w:rtl/>
        </w:rPr>
      </w:pPr>
      <w:r>
        <w:rPr>
          <w:rtl/>
        </w:rPr>
        <w:t>דוד טל (עם אחד):</w:t>
      </w:r>
    </w:p>
    <w:p w14:paraId="0FBF5F75" w14:textId="77777777" w:rsidR="00000000" w:rsidRDefault="00364BE1">
      <w:pPr>
        <w:pStyle w:val="a0"/>
        <w:rPr>
          <w:rtl/>
        </w:rPr>
      </w:pPr>
    </w:p>
    <w:p w14:paraId="3BBDD2E9" w14:textId="77777777" w:rsidR="00000000" w:rsidRDefault="00364BE1">
      <w:pPr>
        <w:pStyle w:val="a0"/>
        <w:rPr>
          <w:rFonts w:hint="cs"/>
          <w:rtl/>
        </w:rPr>
      </w:pPr>
      <w:r>
        <w:rPr>
          <w:rFonts w:hint="cs"/>
          <w:rtl/>
        </w:rPr>
        <w:t xml:space="preserve">לא, אני מסכים אתך. </w:t>
      </w:r>
    </w:p>
    <w:p w14:paraId="7C511274" w14:textId="77777777" w:rsidR="00000000" w:rsidRDefault="00364BE1">
      <w:pPr>
        <w:pStyle w:val="a0"/>
        <w:rPr>
          <w:rFonts w:hint="cs"/>
          <w:rtl/>
        </w:rPr>
      </w:pPr>
    </w:p>
    <w:p w14:paraId="4D3DD5DD" w14:textId="77777777" w:rsidR="00000000" w:rsidRDefault="00364BE1">
      <w:pPr>
        <w:pStyle w:val="-"/>
        <w:rPr>
          <w:rtl/>
        </w:rPr>
      </w:pPr>
      <w:bookmarkStart w:id="541" w:name="FS000001048T10_03_2004_18_01_31"/>
      <w:bookmarkStart w:id="542" w:name="FS000001048T10_03_2004_18_01_36C"/>
      <w:bookmarkEnd w:id="541"/>
      <w:bookmarkEnd w:id="542"/>
      <w:r>
        <w:rPr>
          <w:rtl/>
        </w:rPr>
        <w:t>רשף חן (שינוי):</w:t>
      </w:r>
    </w:p>
    <w:p w14:paraId="58426483" w14:textId="77777777" w:rsidR="00000000" w:rsidRDefault="00364BE1">
      <w:pPr>
        <w:pStyle w:val="a0"/>
        <w:rPr>
          <w:rtl/>
        </w:rPr>
      </w:pPr>
    </w:p>
    <w:p w14:paraId="0616DEA5" w14:textId="77777777" w:rsidR="00000000" w:rsidRDefault="00364BE1">
      <w:pPr>
        <w:pStyle w:val="a0"/>
        <w:rPr>
          <w:rFonts w:hint="cs"/>
          <w:rtl/>
        </w:rPr>
      </w:pPr>
      <w:r>
        <w:rPr>
          <w:rFonts w:hint="cs"/>
          <w:rtl/>
        </w:rPr>
        <w:t xml:space="preserve">- - וחלילה שזה יצא לתקשורת. הלוא המציאות שאנחנו כולנו מכירים אותה, והיא קיימת במדינה הזאת </w:t>
      </w:r>
      <w:r>
        <w:rPr>
          <w:rFonts w:hint="cs"/>
          <w:rtl/>
        </w:rPr>
        <w:t xml:space="preserve">לא מאתמול, היא שמה שלא יוצא בגלוי לתקשורת יוצא בהדלפה לתקשורת. אז אני לא רואה את העדיפות לכך שבמקום שיהיה כתוב שהרמטכ"ל אמר כך וכך, שיהיה כתוב "גורם ביטחוני בכיר", או אני לא יודע מה בדיוק מילות הקוד לעניין הזה. </w:t>
      </w:r>
    </w:p>
    <w:p w14:paraId="36680661" w14:textId="77777777" w:rsidR="00000000" w:rsidRDefault="00364BE1">
      <w:pPr>
        <w:pStyle w:val="a0"/>
        <w:rPr>
          <w:rFonts w:hint="cs"/>
          <w:rtl/>
        </w:rPr>
      </w:pPr>
    </w:p>
    <w:p w14:paraId="4FC9980C" w14:textId="77777777" w:rsidR="00000000" w:rsidRDefault="00364BE1">
      <w:pPr>
        <w:pStyle w:val="a0"/>
        <w:rPr>
          <w:rFonts w:hint="cs"/>
          <w:rtl/>
        </w:rPr>
      </w:pPr>
      <w:r>
        <w:rPr>
          <w:rFonts w:hint="cs"/>
          <w:rtl/>
        </w:rPr>
        <w:t>אני חושב שהצבא יכול בגלוי לבוא ולומר: רבותי</w:t>
      </w:r>
      <w:r>
        <w:rPr>
          <w:rFonts w:hint="cs"/>
          <w:rtl/>
        </w:rPr>
        <w:t xml:space="preserve">, אנחנו חושבים שהתוצאות הביטחוניות של המהלך הן כך וכך. הממשלה, ואנחנו כפוליטיקאים, צריכים לקחת את הדברים האלה כפי שהם ולומר לציבור: יחד עם זה, אנחנו חושבים שהמהלך הזה נכון, או שאנחנו חושבים שהמהלך הזה לא נכון, מפני שהדבר האחרון שצריך לקרות במדינת ישראל זה </w:t>
      </w:r>
      <w:r>
        <w:rPr>
          <w:rFonts w:hint="cs"/>
          <w:rtl/>
        </w:rPr>
        <w:t xml:space="preserve">שהצבא ינהל את המדינה. זה לא צריך לקרות. להביע את דעתו - כן, אבל זה עדיין לא הופך את הצבא למחליט. לכן אני לא רואה הצדקה לכל המהומה בעניין הזה. </w:t>
      </w:r>
    </w:p>
    <w:p w14:paraId="03DAD1EA" w14:textId="77777777" w:rsidR="00000000" w:rsidRDefault="00364BE1">
      <w:pPr>
        <w:pStyle w:val="a0"/>
        <w:rPr>
          <w:rFonts w:hint="cs"/>
          <w:rtl/>
        </w:rPr>
      </w:pPr>
    </w:p>
    <w:p w14:paraId="7CB3B168" w14:textId="77777777" w:rsidR="00000000" w:rsidRDefault="00364BE1">
      <w:pPr>
        <w:pStyle w:val="a0"/>
        <w:rPr>
          <w:rFonts w:hint="cs"/>
          <w:rtl/>
        </w:rPr>
      </w:pPr>
      <w:r>
        <w:rPr>
          <w:rFonts w:hint="cs"/>
          <w:rtl/>
        </w:rPr>
        <w:t>אני חושב שהדברים של הרמטכ"ל הם די טריוויאליים בעניין הזה. זה לא הגורם שיחליט אם אנחנו נישאר שם או נצא. הממשלה הי</w:t>
      </w:r>
      <w:r>
        <w:rPr>
          <w:rFonts w:hint="cs"/>
          <w:rtl/>
        </w:rPr>
        <w:t xml:space="preserve">א זו שתחליט. אני חושב שהממשלה יכולה וצריכה להסביר לציבור, שאף שיש מידה של נזק ביטחוני ביציאה חד-צדדית, היא חושבת שזה הדבר הנכון במכלול המדיני הכללי של יחסי חוץ וכלכלה, ונדמה לי שזאת צריכה להיות ההתייחסות לעניין הזה. תודה. </w:t>
      </w:r>
    </w:p>
    <w:p w14:paraId="14A9D3DA" w14:textId="77777777" w:rsidR="00000000" w:rsidRDefault="00364BE1">
      <w:pPr>
        <w:pStyle w:val="af1"/>
        <w:rPr>
          <w:rFonts w:hint="cs"/>
          <w:rtl/>
        </w:rPr>
      </w:pPr>
    </w:p>
    <w:p w14:paraId="5231096B" w14:textId="77777777" w:rsidR="00000000" w:rsidRDefault="00364BE1">
      <w:pPr>
        <w:pStyle w:val="af1"/>
        <w:rPr>
          <w:rtl/>
        </w:rPr>
      </w:pPr>
      <w:r>
        <w:rPr>
          <w:rtl/>
        </w:rPr>
        <w:t>היו"ר משה כחלון:</w:t>
      </w:r>
    </w:p>
    <w:p w14:paraId="3E4322B1" w14:textId="77777777" w:rsidR="00000000" w:rsidRDefault="00364BE1">
      <w:pPr>
        <w:pStyle w:val="a0"/>
        <w:ind w:firstLine="0"/>
        <w:rPr>
          <w:rFonts w:hint="cs"/>
          <w:rtl/>
        </w:rPr>
      </w:pPr>
    </w:p>
    <w:p w14:paraId="3096AB75" w14:textId="77777777" w:rsidR="00000000" w:rsidRDefault="00364BE1">
      <w:pPr>
        <w:pStyle w:val="a0"/>
        <w:rPr>
          <w:rFonts w:hint="cs"/>
          <w:rtl/>
        </w:rPr>
      </w:pPr>
      <w:r>
        <w:rPr>
          <w:rFonts w:hint="cs"/>
          <w:rtl/>
        </w:rPr>
        <w:t xml:space="preserve">תודה רבה. חבר </w:t>
      </w:r>
      <w:r>
        <w:rPr>
          <w:rFonts w:hint="cs"/>
          <w:rtl/>
        </w:rPr>
        <w:t xml:space="preserve">הכנסת דוד טל, ואחריו - חבר הכנסת מגלי והבה. </w:t>
      </w:r>
    </w:p>
    <w:p w14:paraId="1F3C621A" w14:textId="77777777" w:rsidR="00000000" w:rsidRDefault="00364BE1">
      <w:pPr>
        <w:pStyle w:val="a0"/>
        <w:rPr>
          <w:rFonts w:hint="cs"/>
          <w:rtl/>
        </w:rPr>
      </w:pPr>
    </w:p>
    <w:p w14:paraId="6A8C3491" w14:textId="77777777" w:rsidR="00000000" w:rsidRDefault="00364BE1">
      <w:pPr>
        <w:pStyle w:val="a"/>
        <w:rPr>
          <w:rtl/>
        </w:rPr>
      </w:pPr>
      <w:bookmarkStart w:id="543" w:name="FS000000493T10_03_2004_18_02_11"/>
      <w:bookmarkStart w:id="544" w:name="_Toc71352104"/>
      <w:bookmarkEnd w:id="543"/>
      <w:r>
        <w:rPr>
          <w:rFonts w:hint="eastAsia"/>
          <w:rtl/>
        </w:rPr>
        <w:t>דוד</w:t>
      </w:r>
      <w:r>
        <w:rPr>
          <w:rtl/>
        </w:rPr>
        <w:t xml:space="preserve"> טל (עם אחד):</w:t>
      </w:r>
      <w:bookmarkEnd w:id="544"/>
    </w:p>
    <w:p w14:paraId="1FC99690" w14:textId="77777777" w:rsidR="00000000" w:rsidRDefault="00364BE1">
      <w:pPr>
        <w:pStyle w:val="a0"/>
        <w:rPr>
          <w:rFonts w:hint="cs"/>
          <w:rtl/>
        </w:rPr>
      </w:pPr>
    </w:p>
    <w:p w14:paraId="13A1DDC5" w14:textId="77777777" w:rsidR="00000000" w:rsidRDefault="00364BE1">
      <w:pPr>
        <w:pStyle w:val="a0"/>
        <w:rPr>
          <w:rFonts w:hint="cs"/>
          <w:rtl/>
        </w:rPr>
      </w:pPr>
      <w:r>
        <w:rPr>
          <w:rFonts w:hint="cs"/>
          <w:rtl/>
        </w:rPr>
        <w:t xml:space="preserve">אדוני היושב-ראש, עמיתי חברי הכנסת, היות שחבר הכנסת רשף ביקש שנסכים אתו, אני מצהיר שאני מסכים אתו שדעת הצבא צריכה להישמע, ואני אפרט. </w:t>
      </w:r>
    </w:p>
    <w:p w14:paraId="43C57EAC" w14:textId="77777777" w:rsidR="00000000" w:rsidRDefault="00364BE1">
      <w:pPr>
        <w:pStyle w:val="a0"/>
        <w:rPr>
          <w:rFonts w:hint="cs"/>
          <w:rtl/>
        </w:rPr>
      </w:pPr>
    </w:p>
    <w:p w14:paraId="0A99577E" w14:textId="77777777" w:rsidR="00000000" w:rsidRDefault="00364BE1">
      <w:pPr>
        <w:pStyle w:val="a0"/>
        <w:rPr>
          <w:rFonts w:hint="cs"/>
          <w:rtl/>
        </w:rPr>
      </w:pPr>
      <w:r>
        <w:rPr>
          <w:rFonts w:hint="cs"/>
          <w:rtl/>
        </w:rPr>
        <w:t>אדוני היושב-ראש, אני שואל על מה כל ההמולה ועל מה כל הרעש ה</w:t>
      </w:r>
      <w:r>
        <w:rPr>
          <w:rFonts w:hint="cs"/>
          <w:rtl/>
        </w:rPr>
        <w:t>תקשורתי הזה סביב דברי הרמטכ"ל. האם מישהו יכול לייחס לו קורטוב של נימה פוליטית? האם הוא התכוון פה למשהו פוליטי? בפירוש לא. אבל אנחנו כנבחרים, אדוני היושב-ראש, אני חושב שאנחנו צריכים לדעת, וחשוב לנו לדעת, מה דעתו המקצועית. הוא מפקד הכוחות. זה חשוב לנו עוד יו</w:t>
      </w:r>
      <w:r>
        <w:rPr>
          <w:rFonts w:hint="cs"/>
          <w:rtl/>
        </w:rPr>
        <w:t xml:space="preserve">תר כי הוא האיש המקצוען, הוא האיש האמון על הנושא הזה, הנושא הביטחוני. </w:t>
      </w:r>
    </w:p>
    <w:p w14:paraId="37BE296E" w14:textId="77777777" w:rsidR="00000000" w:rsidRDefault="00364BE1">
      <w:pPr>
        <w:pStyle w:val="a0"/>
        <w:rPr>
          <w:rFonts w:hint="cs"/>
          <w:rtl/>
        </w:rPr>
      </w:pPr>
    </w:p>
    <w:p w14:paraId="154844B2" w14:textId="77777777" w:rsidR="00000000" w:rsidRDefault="00364BE1">
      <w:pPr>
        <w:pStyle w:val="a0"/>
        <w:rPr>
          <w:rFonts w:hint="cs"/>
          <w:rtl/>
        </w:rPr>
      </w:pPr>
      <w:r>
        <w:rPr>
          <w:rFonts w:hint="cs"/>
          <w:rtl/>
        </w:rPr>
        <w:t>אני לא רוצה לחלק לו הרבה סופרלטיבים, הרמטכ"ל שלנו עומד בזכות עצמו, אבל זכות גדולה נפלה בחלקה של מדינת ישראל שזה הרמטכ"ל שלה, שזה המפקד העליון של הצבא, ממובחרי בניה של המדינה הזאת, מלח ה</w:t>
      </w:r>
      <w:r>
        <w:rPr>
          <w:rFonts w:hint="cs"/>
          <w:rtl/>
        </w:rPr>
        <w:t xml:space="preserve">ארץ. אדוני היושב-ראש, האם אני צריך להזכיר לך ולפרוס בפניך את תרומתו ומסכת חייו? אני חושב שכולם יודעים זאת, אבל האם זה מכובד להתנפל ככה על רמטכ"ל שעומד בראש הצבא? </w:t>
      </w:r>
    </w:p>
    <w:p w14:paraId="10800B14" w14:textId="77777777" w:rsidR="00000000" w:rsidRDefault="00364BE1">
      <w:pPr>
        <w:pStyle w:val="a0"/>
        <w:rPr>
          <w:rFonts w:hint="cs"/>
          <w:rtl/>
        </w:rPr>
      </w:pPr>
    </w:p>
    <w:p w14:paraId="1B35AA67" w14:textId="77777777" w:rsidR="00000000" w:rsidRDefault="00364BE1">
      <w:pPr>
        <w:pStyle w:val="a0"/>
        <w:rPr>
          <w:rFonts w:hint="cs"/>
          <w:rtl/>
        </w:rPr>
      </w:pPr>
      <w:r>
        <w:rPr>
          <w:rFonts w:hint="cs"/>
          <w:rtl/>
        </w:rPr>
        <w:t>ולשם מה ההתנפלות? האם היא תורמת משהו, אדוני השר עזרא? האם אנחנו לא יודעים שהמציאות הצבאית שז</w:t>
      </w:r>
      <w:r>
        <w:rPr>
          <w:rFonts w:hint="cs"/>
          <w:rtl/>
        </w:rPr>
        <w:t xml:space="preserve">ורה עד לבלי הכר במציאות האזרחית? מה לעשות, בגדה וגם ברצועת-עזה הצבא הוא הריבון. אני חושב שתיחשב לו מעילה בתפקידו אם הוא לא ירתיע ויזהיר את הדרג המדיני, ולעתים גם בפומבי. </w:t>
      </w:r>
    </w:p>
    <w:p w14:paraId="74D6E45E" w14:textId="77777777" w:rsidR="00000000" w:rsidRDefault="00364BE1">
      <w:pPr>
        <w:pStyle w:val="a0"/>
        <w:rPr>
          <w:rFonts w:hint="cs"/>
          <w:rtl/>
        </w:rPr>
      </w:pPr>
    </w:p>
    <w:p w14:paraId="7303D7C4" w14:textId="77777777" w:rsidR="00000000" w:rsidRDefault="00364BE1">
      <w:pPr>
        <w:pStyle w:val="a0"/>
        <w:rPr>
          <w:rFonts w:hint="cs"/>
          <w:rtl/>
        </w:rPr>
      </w:pPr>
      <w:r>
        <w:rPr>
          <w:rFonts w:hint="cs"/>
          <w:rtl/>
        </w:rPr>
        <w:t>אני רוצה להזכיר לכם, שב-1974 היה איזה קיבעון מחשבתי. יצרו לאחר מלחמת יום הכיפורים את</w:t>
      </w:r>
      <w:r>
        <w:rPr>
          <w:rFonts w:hint="cs"/>
          <w:rtl/>
        </w:rPr>
        <w:t xml:space="preserve"> ה"איפכא מסתברא", זאת אומרת שגם אם כולם אומרים ככה, צריך לראות איך חושבים בדיוק הפוך ולהתייחס גם לזה. </w:t>
      </w:r>
    </w:p>
    <w:p w14:paraId="75797083" w14:textId="77777777" w:rsidR="00000000" w:rsidRDefault="00364BE1">
      <w:pPr>
        <w:pStyle w:val="a0"/>
        <w:rPr>
          <w:rFonts w:hint="cs"/>
          <w:rtl/>
        </w:rPr>
      </w:pPr>
    </w:p>
    <w:p w14:paraId="4EDE4A99" w14:textId="77777777" w:rsidR="00000000" w:rsidRDefault="00364BE1">
      <w:pPr>
        <w:pStyle w:val="a0"/>
        <w:rPr>
          <w:rFonts w:hint="cs"/>
          <w:rtl/>
        </w:rPr>
      </w:pPr>
      <w:r>
        <w:rPr>
          <w:rFonts w:hint="cs"/>
          <w:rtl/>
        </w:rPr>
        <w:t>אדוני היושב-ראש, בקשר לזה אני רוצה בכמה משפטים לדבר על ההתנתקות הזאת ללא הסכם. אפילו ארצות-הברית הנאורה, הידידה הגדולה שלנו, אחרי פגישות רבות מאוד עם מנ</w:t>
      </w:r>
      <w:r>
        <w:rPr>
          <w:rFonts w:hint="cs"/>
          <w:rtl/>
        </w:rPr>
        <w:t xml:space="preserve">הל לשכת ראש הממשלה דובי וייסגלס, לא יודעת מה טיבה של תוכנית ההתנתקות הזאת, ואפילו הבכירים באנשיה - שאין חולק על כך שהם בעלי דעת מרובה - מבקשים פעם אחר פעם הסברים נוספים על התוכנית, ונדמה שעדיין אינם יודעים את התוכנית בכללותה. </w:t>
      </w:r>
    </w:p>
    <w:p w14:paraId="40E0B6E9" w14:textId="77777777" w:rsidR="00000000" w:rsidRDefault="00364BE1">
      <w:pPr>
        <w:pStyle w:val="a0"/>
        <w:rPr>
          <w:rFonts w:hint="cs"/>
          <w:rtl/>
        </w:rPr>
      </w:pPr>
    </w:p>
    <w:p w14:paraId="07D5CEA2" w14:textId="77777777" w:rsidR="00000000" w:rsidRDefault="00364BE1">
      <w:pPr>
        <w:pStyle w:val="a0"/>
        <w:rPr>
          <w:rFonts w:hint="cs"/>
          <w:rtl/>
        </w:rPr>
      </w:pPr>
      <w:r>
        <w:rPr>
          <w:rFonts w:hint="cs"/>
          <w:rtl/>
        </w:rPr>
        <w:t xml:space="preserve">מצד שני, אדוני השר, ה"חמאס" </w:t>
      </w:r>
      <w:r>
        <w:rPr>
          <w:rFonts w:hint="cs"/>
          <w:rtl/>
        </w:rPr>
        <w:t xml:space="preserve">מודיע שאולי יפסיק אם נתנתק משם, אבל לא יפסיק את הפיגועים במדינת ישראל, יהודה ושומרון. </w:t>
      </w:r>
    </w:p>
    <w:p w14:paraId="3064C2FE" w14:textId="77777777" w:rsidR="00000000" w:rsidRDefault="00364BE1">
      <w:pPr>
        <w:pStyle w:val="a0"/>
        <w:rPr>
          <w:rFonts w:hint="cs"/>
          <w:rtl/>
        </w:rPr>
      </w:pPr>
    </w:p>
    <w:p w14:paraId="24994F36" w14:textId="77777777" w:rsidR="00000000" w:rsidRDefault="00364BE1">
      <w:pPr>
        <w:pStyle w:val="a0"/>
        <w:rPr>
          <w:rFonts w:hint="cs"/>
          <w:rtl/>
        </w:rPr>
      </w:pPr>
      <w:r>
        <w:rPr>
          <w:rFonts w:hint="cs"/>
          <w:rtl/>
        </w:rPr>
        <w:t>אדוני השר, אזרחי ישראל מבולבלים, האמת היא שגם אני. אני לא יודע על התוכנית הזאת יותר ממה שנאמר בעיתונות. אני חושב שזכותו של הציבור לדעת אם מתנתקים, באילו תנאים ואם מתנתק</w:t>
      </w:r>
      <w:r>
        <w:rPr>
          <w:rFonts w:hint="cs"/>
          <w:rtl/>
        </w:rPr>
        <w:t>ים ללא הסכם. במה כרוכה ההתנתקות הזאת? אילו סיכונים ההתנתקות הזאת טומנת בחובה? אילו סיכויים?</w:t>
      </w:r>
    </w:p>
    <w:p w14:paraId="2880824A" w14:textId="77777777" w:rsidR="00000000" w:rsidRDefault="00364BE1">
      <w:pPr>
        <w:pStyle w:val="a0"/>
        <w:rPr>
          <w:rFonts w:hint="cs"/>
          <w:rtl/>
        </w:rPr>
      </w:pPr>
    </w:p>
    <w:p w14:paraId="65132925" w14:textId="77777777" w:rsidR="00000000" w:rsidRDefault="00364BE1">
      <w:pPr>
        <w:pStyle w:val="a0"/>
        <w:rPr>
          <w:rFonts w:hint="cs"/>
          <w:rtl/>
        </w:rPr>
      </w:pPr>
      <w:r>
        <w:rPr>
          <w:rFonts w:hint="cs"/>
          <w:rtl/>
        </w:rPr>
        <w:t>עד שסוף-סוף שמענו מעט מידע על ההשלכות הצפויות לנו מההתנתקות מפי בעל סמכות, מפי איש צבא, איש מקצוע רציני, יוצאים כל מיני גורמים המנסים לעוות, לנפח וליצור דרמה והמול</w:t>
      </w:r>
      <w:r>
        <w:rPr>
          <w:rFonts w:hint="cs"/>
          <w:rtl/>
        </w:rPr>
        <w:t xml:space="preserve">ה תקשורתית מיותרת. </w:t>
      </w:r>
    </w:p>
    <w:p w14:paraId="2B1E6F99" w14:textId="77777777" w:rsidR="00000000" w:rsidRDefault="00364BE1">
      <w:pPr>
        <w:pStyle w:val="a0"/>
        <w:rPr>
          <w:rFonts w:hint="cs"/>
          <w:rtl/>
        </w:rPr>
      </w:pPr>
    </w:p>
    <w:p w14:paraId="49ABFD6C" w14:textId="77777777" w:rsidR="00000000" w:rsidRDefault="00364BE1">
      <w:pPr>
        <w:pStyle w:val="a0"/>
        <w:rPr>
          <w:rFonts w:hint="cs"/>
          <w:rtl/>
        </w:rPr>
      </w:pPr>
      <w:r>
        <w:rPr>
          <w:rFonts w:hint="cs"/>
          <w:rtl/>
        </w:rPr>
        <w:t>כיצד אפשר להתנתק ללא הבנות והסכמות עם הפלסטינים? כיצד ניתן להפקיר שטח לכוחות ולארגונים עוינים, שלא יהססו מכל נקודה שתתפנה לטווח את אשקלון, שדרות ואת כל הדרום? האם זה הגיוני? ואם נניח שכן יימצא היגיון בכך, מדוע לא ננהג כך גם ביהודה ובשו</w:t>
      </w:r>
      <w:r>
        <w:rPr>
          <w:rFonts w:hint="cs"/>
          <w:rtl/>
        </w:rPr>
        <w:t xml:space="preserve">מרון? אם זה היגיון צרוף, נפנה את יהודה ושומרון ונקטין את החיכוך, כפי שטוענים מצדדי ההתנתקות. </w:t>
      </w:r>
    </w:p>
    <w:p w14:paraId="662604F4" w14:textId="77777777" w:rsidR="00000000" w:rsidRDefault="00364BE1">
      <w:pPr>
        <w:pStyle w:val="a0"/>
        <w:rPr>
          <w:rtl/>
        </w:rPr>
      </w:pPr>
    </w:p>
    <w:p w14:paraId="5B98F3FC" w14:textId="77777777" w:rsidR="00000000" w:rsidRDefault="00364BE1">
      <w:pPr>
        <w:pStyle w:val="a0"/>
        <w:rPr>
          <w:rFonts w:hint="cs"/>
          <w:rtl/>
        </w:rPr>
      </w:pPr>
      <w:r>
        <w:rPr>
          <w:rFonts w:hint="cs"/>
          <w:rtl/>
        </w:rPr>
        <w:t xml:space="preserve">רבותי, להתנתק מעזה ללא הסכם </w:t>
      </w:r>
      <w:r>
        <w:rPr>
          <w:rtl/>
        </w:rPr>
        <w:t>–</w:t>
      </w:r>
      <w:r>
        <w:rPr>
          <w:rFonts w:hint="cs"/>
          <w:rtl/>
        </w:rPr>
        <w:t xml:space="preserve"> זו תהיה שערורייה ובכייה לדורות, וזו גם תהיה הסיבה שנצטרך להיכנס ולכבוש את הרצועה מחדש. לא בכדי, אדוני השר, זוכה הרמטכ"ל שלנו לתמיכה</w:t>
      </w:r>
      <w:r>
        <w:rPr>
          <w:rFonts w:hint="cs"/>
          <w:rtl/>
        </w:rPr>
        <w:t xml:space="preserve"> ולאהדה ציבורית גורפת. אני חש יותר בטוח עם ראש צבא כזה, מאשר עם ראש צבא אחר ללא עמוד שדרה, ללא עמדה מקצועית נחרצת. רב-אלוף משה יעלון, אני מצדיע לך על מה שהינך. </w:t>
      </w:r>
    </w:p>
    <w:p w14:paraId="15D4E13E" w14:textId="77777777" w:rsidR="00000000" w:rsidRDefault="00364BE1">
      <w:pPr>
        <w:pStyle w:val="a0"/>
        <w:rPr>
          <w:rFonts w:hint="cs"/>
          <w:rtl/>
        </w:rPr>
      </w:pPr>
    </w:p>
    <w:p w14:paraId="22D1C112" w14:textId="77777777" w:rsidR="00000000" w:rsidRDefault="00364BE1">
      <w:pPr>
        <w:pStyle w:val="af1"/>
        <w:rPr>
          <w:rtl/>
        </w:rPr>
      </w:pPr>
      <w:r>
        <w:rPr>
          <w:rtl/>
        </w:rPr>
        <w:t>היו"ר משה כחלון:</w:t>
      </w:r>
    </w:p>
    <w:p w14:paraId="63E89632" w14:textId="77777777" w:rsidR="00000000" w:rsidRDefault="00364BE1">
      <w:pPr>
        <w:pStyle w:val="a0"/>
        <w:rPr>
          <w:rtl/>
        </w:rPr>
      </w:pPr>
    </w:p>
    <w:p w14:paraId="6CD6E104" w14:textId="77777777" w:rsidR="00000000" w:rsidRDefault="00364BE1">
      <w:pPr>
        <w:pStyle w:val="a0"/>
        <w:rPr>
          <w:rFonts w:hint="cs"/>
          <w:rtl/>
        </w:rPr>
      </w:pPr>
      <w:r>
        <w:rPr>
          <w:rFonts w:hint="cs"/>
          <w:rtl/>
        </w:rPr>
        <w:t>תודה רבה. חבר הכנסת מגלי והבה, בבקשה. אחריו - חבר הכנסת בניזרי, שלא נמצא באו</w:t>
      </w:r>
      <w:r>
        <w:rPr>
          <w:rFonts w:hint="cs"/>
          <w:rtl/>
        </w:rPr>
        <w:t xml:space="preserve">לם. אחריו - חבר הכנסת אברהם שוחט. </w:t>
      </w:r>
    </w:p>
    <w:p w14:paraId="0A834307" w14:textId="77777777" w:rsidR="00000000" w:rsidRDefault="00364BE1">
      <w:pPr>
        <w:pStyle w:val="a0"/>
        <w:rPr>
          <w:rFonts w:hint="cs"/>
          <w:rtl/>
        </w:rPr>
      </w:pPr>
    </w:p>
    <w:p w14:paraId="68AF1EA9" w14:textId="77777777" w:rsidR="00000000" w:rsidRDefault="00364BE1">
      <w:pPr>
        <w:pStyle w:val="a"/>
        <w:rPr>
          <w:rtl/>
        </w:rPr>
      </w:pPr>
      <w:bookmarkStart w:id="545" w:name="FS000001030T10_03_2004_18_06_17"/>
      <w:bookmarkStart w:id="546" w:name="_Toc71352105"/>
      <w:bookmarkEnd w:id="545"/>
      <w:r>
        <w:rPr>
          <w:rFonts w:hint="eastAsia"/>
          <w:rtl/>
        </w:rPr>
        <w:t>מגלי</w:t>
      </w:r>
      <w:r>
        <w:rPr>
          <w:rtl/>
        </w:rPr>
        <w:t xml:space="preserve"> והבה (הליכוד):</w:t>
      </w:r>
      <w:bookmarkEnd w:id="546"/>
    </w:p>
    <w:p w14:paraId="21381F4D" w14:textId="77777777" w:rsidR="00000000" w:rsidRDefault="00364BE1">
      <w:pPr>
        <w:pStyle w:val="a0"/>
        <w:rPr>
          <w:rFonts w:hint="cs"/>
          <w:rtl/>
        </w:rPr>
      </w:pPr>
    </w:p>
    <w:p w14:paraId="011581A7" w14:textId="77777777" w:rsidR="00000000" w:rsidRDefault="00364BE1">
      <w:pPr>
        <w:pStyle w:val="a0"/>
        <w:rPr>
          <w:rFonts w:hint="cs"/>
          <w:rtl/>
        </w:rPr>
      </w:pPr>
      <w:r>
        <w:rPr>
          <w:rFonts w:hint="cs"/>
          <w:rtl/>
        </w:rPr>
        <w:t>אדוני היושב-ראש, חברי חברי הכנסת, הדרג הצבאי אינו דרג נבחר. זו עובדה שצריכה להיות ברורה במדינה דמוקרטית. הייתי אומר שהדרג הצבאי במדינה דמוקרטית כפוף לדרג המדיני. לכן, כאשר דרג מדיני מקבל החלטה, אין ז</w:t>
      </w:r>
      <w:r>
        <w:rPr>
          <w:rFonts w:hint="cs"/>
          <w:rtl/>
        </w:rPr>
        <w:t xml:space="preserve">ה סביר שהדרג הצבאי ימתח ביקורת עליה. כמובן, הוא יכול לעשות את זה, אבל לא בפומבי ולא באמצעי התקשורת. </w:t>
      </w:r>
    </w:p>
    <w:p w14:paraId="311B8B62" w14:textId="77777777" w:rsidR="00000000" w:rsidRDefault="00364BE1">
      <w:pPr>
        <w:pStyle w:val="a0"/>
        <w:rPr>
          <w:rFonts w:hint="cs"/>
          <w:rtl/>
        </w:rPr>
      </w:pPr>
    </w:p>
    <w:p w14:paraId="08BEEC6C" w14:textId="77777777" w:rsidR="00000000" w:rsidRDefault="00364BE1">
      <w:pPr>
        <w:pStyle w:val="a0"/>
        <w:rPr>
          <w:rFonts w:hint="cs"/>
          <w:rtl/>
        </w:rPr>
      </w:pPr>
      <w:r>
        <w:rPr>
          <w:rFonts w:hint="cs"/>
          <w:rtl/>
        </w:rPr>
        <w:t>דעה מקצועית חובה להשמיע, במיוחד ממלא התפקיד מספר אחת בצה"ל, הרמטכ"ל, שאני מעריך אותו ומוקיר אותו, חובתו להשמיע את דעתו המקצועית, דעה שצריכה להיות חד-משמעי</w:t>
      </w:r>
      <w:r>
        <w:rPr>
          <w:rFonts w:hint="cs"/>
          <w:rtl/>
        </w:rPr>
        <w:t xml:space="preserve">ת. השאלה היא באיזה מקום יבחר להביע את הדעה הזאת. הוא חייב להביע אותה בפורומים הנכונים, שהם הפורומים הסגורים, ואוי ואבוי אם לא יעמוד על דעתו, שמייצגת את עמדת הצבא. </w:t>
      </w:r>
    </w:p>
    <w:p w14:paraId="1F80A498" w14:textId="77777777" w:rsidR="00000000" w:rsidRDefault="00364BE1">
      <w:pPr>
        <w:pStyle w:val="a0"/>
        <w:rPr>
          <w:rFonts w:hint="cs"/>
          <w:rtl/>
        </w:rPr>
      </w:pPr>
    </w:p>
    <w:p w14:paraId="253723A4" w14:textId="77777777" w:rsidR="00000000" w:rsidRDefault="00364BE1">
      <w:pPr>
        <w:pStyle w:val="a0"/>
        <w:rPr>
          <w:rFonts w:hint="cs"/>
          <w:rtl/>
        </w:rPr>
      </w:pPr>
      <w:r>
        <w:rPr>
          <w:rFonts w:hint="cs"/>
          <w:rtl/>
        </w:rPr>
        <w:t>כי מה יתברר אחר כך? אחרי שהוא יביע את דעתו בתקשורת, אלה שדעתם תואמת את דעתו של הרמטכ"ל, הוא</w:t>
      </w:r>
      <w:r>
        <w:rPr>
          <w:rFonts w:hint="cs"/>
          <w:rtl/>
        </w:rPr>
        <w:t xml:space="preserve"> יהפוך להיות חביבם והם ישתמשו בו כדי להגשים מטרות מדיניות שלפעמים נוגדות גם את מטרות המדינה או הממשלה שמינתה אותו לרמטכ"ל. ראינו את זה במודעות בעיתונות, בכל מיני אמצעי תקשורת - ציטוטים לא רק של הרמטכ"ל, אלא גם של אנשי צבא אחרים. כמובן, הוא לא הראשון שעושה </w:t>
      </w:r>
      <w:r>
        <w:rPr>
          <w:rFonts w:hint="cs"/>
          <w:rtl/>
        </w:rPr>
        <w:t xml:space="preserve">את זה. חברי המטה הכללי מדברים על דעות שהם לא רגישים אליהן, שמשפיעות על הדעות המדיניות. לכן, על אחת כמה וכמה הרמטכ"ל צריך להיות זהיר בדבריו כשהוא מדבר באמצעי התקשורת. </w:t>
      </w:r>
    </w:p>
    <w:p w14:paraId="4F5F0030" w14:textId="77777777" w:rsidR="00000000" w:rsidRDefault="00364BE1">
      <w:pPr>
        <w:pStyle w:val="a0"/>
        <w:rPr>
          <w:rFonts w:hint="cs"/>
          <w:rtl/>
        </w:rPr>
      </w:pPr>
    </w:p>
    <w:p w14:paraId="0A971D13" w14:textId="77777777" w:rsidR="00000000" w:rsidRDefault="00364BE1">
      <w:pPr>
        <w:pStyle w:val="a0"/>
        <w:rPr>
          <w:rFonts w:hint="cs"/>
          <w:rtl/>
        </w:rPr>
      </w:pPr>
      <w:r>
        <w:rPr>
          <w:rFonts w:hint="cs"/>
          <w:rtl/>
        </w:rPr>
        <w:t>יתר על כן, אלה שמתנגדים להבעת העמדה של הרמטכ"ל ומביעים עמדה אחרת בדרג המדיני, יתייחסו לר</w:t>
      </w:r>
      <w:r>
        <w:rPr>
          <w:rFonts w:hint="cs"/>
          <w:rtl/>
        </w:rPr>
        <w:t xml:space="preserve">מטכ"ל כאל אדם שעושה נזק, נזק מדיני, ובסופו של דבר התוצאה היא שהרמטכ"ל - כעומד בראש הצבא - מעמיד את הצבא במחלוקת הפוליטית. לכך אסור לנו להסכים. </w:t>
      </w:r>
    </w:p>
    <w:p w14:paraId="624325C9" w14:textId="77777777" w:rsidR="00000000" w:rsidRDefault="00364BE1">
      <w:pPr>
        <w:pStyle w:val="a0"/>
        <w:rPr>
          <w:rtl/>
        </w:rPr>
      </w:pPr>
    </w:p>
    <w:p w14:paraId="450D7F96" w14:textId="77777777" w:rsidR="00000000" w:rsidRDefault="00364BE1">
      <w:pPr>
        <w:pStyle w:val="a0"/>
        <w:rPr>
          <w:rFonts w:hint="cs"/>
          <w:rtl/>
        </w:rPr>
      </w:pPr>
      <w:r>
        <w:rPr>
          <w:rFonts w:hint="cs"/>
          <w:rtl/>
        </w:rPr>
        <w:t>אני חושב שאנחנו צריכים להיות ברורים. הרי הרמטכ"ל הנוכחי אינו האחרון ואינו הראשון שעושה זאת. הכרנו רמטכ"לים פולי</w:t>
      </w:r>
      <w:r>
        <w:rPr>
          <w:rFonts w:hint="cs"/>
          <w:rtl/>
        </w:rPr>
        <w:t xml:space="preserve">טיים מאוד, וראינו לאן הם הגיעו, ואני לא מדבר כרגע על תקן של מפלגה זאת או אחרת. אבל, רמטכ"לים, היזהרו בדבריכם, בייחוד כשאתם מדברים לתקשורת וכשאתם מדברים לאזרחים. </w:t>
      </w:r>
    </w:p>
    <w:p w14:paraId="31E48917" w14:textId="77777777" w:rsidR="00000000" w:rsidRDefault="00364BE1">
      <w:pPr>
        <w:pStyle w:val="a0"/>
        <w:rPr>
          <w:rFonts w:hint="cs"/>
          <w:rtl/>
        </w:rPr>
      </w:pPr>
    </w:p>
    <w:p w14:paraId="276C0AE7" w14:textId="77777777" w:rsidR="00000000" w:rsidRDefault="00364BE1">
      <w:pPr>
        <w:pStyle w:val="af1"/>
        <w:rPr>
          <w:rtl/>
        </w:rPr>
      </w:pPr>
      <w:r>
        <w:rPr>
          <w:rtl/>
        </w:rPr>
        <w:t>היו"ר משה כחלון:</w:t>
      </w:r>
    </w:p>
    <w:p w14:paraId="76EB07B2" w14:textId="77777777" w:rsidR="00000000" w:rsidRDefault="00364BE1">
      <w:pPr>
        <w:pStyle w:val="a0"/>
        <w:rPr>
          <w:rtl/>
        </w:rPr>
      </w:pPr>
    </w:p>
    <w:p w14:paraId="31933851" w14:textId="77777777" w:rsidR="00000000" w:rsidRDefault="00364BE1">
      <w:pPr>
        <w:pStyle w:val="a0"/>
        <w:rPr>
          <w:rFonts w:hint="cs"/>
          <w:rtl/>
        </w:rPr>
      </w:pPr>
      <w:r>
        <w:rPr>
          <w:rFonts w:hint="cs"/>
          <w:rtl/>
        </w:rPr>
        <w:t>תודה רבה. חבר הכנסת שלמה בניזרי - אינו נוכח. חבר הכנסת אברהם בייגה שוחט, בב</w:t>
      </w:r>
      <w:r>
        <w:rPr>
          <w:rFonts w:hint="cs"/>
          <w:rtl/>
        </w:rPr>
        <w:t xml:space="preserve">קשה. </w:t>
      </w:r>
    </w:p>
    <w:p w14:paraId="77E4509E" w14:textId="77777777" w:rsidR="00000000" w:rsidRDefault="00364BE1">
      <w:pPr>
        <w:pStyle w:val="a0"/>
        <w:rPr>
          <w:rFonts w:hint="cs"/>
          <w:rtl/>
        </w:rPr>
      </w:pPr>
    </w:p>
    <w:p w14:paraId="0CF5AB66" w14:textId="77777777" w:rsidR="00000000" w:rsidRDefault="00364BE1">
      <w:pPr>
        <w:pStyle w:val="a"/>
        <w:rPr>
          <w:rtl/>
        </w:rPr>
      </w:pPr>
      <w:bookmarkStart w:id="547" w:name="FS000000459T10_03_2004_18_31_03"/>
      <w:bookmarkStart w:id="548" w:name="_Toc71352106"/>
      <w:bookmarkEnd w:id="547"/>
      <w:r>
        <w:rPr>
          <w:rFonts w:hint="eastAsia"/>
          <w:rtl/>
        </w:rPr>
        <w:t>אברהם</w:t>
      </w:r>
      <w:r>
        <w:rPr>
          <w:rtl/>
        </w:rPr>
        <w:t xml:space="preserve"> בייגה שוחט (העבודה-מימד):</w:t>
      </w:r>
      <w:bookmarkEnd w:id="548"/>
    </w:p>
    <w:p w14:paraId="47BD0E0B" w14:textId="77777777" w:rsidR="00000000" w:rsidRDefault="00364BE1">
      <w:pPr>
        <w:pStyle w:val="a0"/>
        <w:rPr>
          <w:rFonts w:hint="cs"/>
          <w:rtl/>
        </w:rPr>
      </w:pPr>
    </w:p>
    <w:p w14:paraId="3AD0995B" w14:textId="77777777" w:rsidR="00000000" w:rsidRDefault="00364BE1">
      <w:pPr>
        <w:pStyle w:val="a0"/>
        <w:rPr>
          <w:rFonts w:hint="cs"/>
          <w:rtl/>
        </w:rPr>
      </w:pPr>
      <w:r>
        <w:rPr>
          <w:rFonts w:hint="cs"/>
          <w:rtl/>
        </w:rPr>
        <w:t>אדוני היושב-ראש, רבותי חברי הכנסת, הבעיה שבה אנחנו מתלבטים, בין עמדה מקצועית לבין עמדה פוליטית, כביכול, של רמטכ"ל, היא בעיה שתחזור על עצמה, שכן אין קו ברור ואין תפר ברור בין הנושאים המקצועיים הפשוטים ובין הבעיה המסתו</w:t>
      </w:r>
      <w:r>
        <w:rPr>
          <w:rFonts w:hint="cs"/>
          <w:rtl/>
        </w:rPr>
        <w:t xml:space="preserve">בבת לאחר קבלת החלטה. מכיוון שהייתי חבר שש שנים בקבינט, גם בעת ההחלטה על פינוי לבנון וגם בעת ההחלטה על הבנות קלינטון, ברצוני לתאר שתיים-שלוש סיטואציות כדי להסביר מדוע, לפי דעתי, הדבר הזה הוא קשה מאוד להכרעה. </w:t>
      </w:r>
    </w:p>
    <w:p w14:paraId="6F981E55" w14:textId="77777777" w:rsidR="00000000" w:rsidRDefault="00364BE1">
      <w:pPr>
        <w:pStyle w:val="a0"/>
        <w:rPr>
          <w:rFonts w:hint="cs"/>
          <w:rtl/>
        </w:rPr>
      </w:pPr>
    </w:p>
    <w:p w14:paraId="39D0A0C2" w14:textId="77777777" w:rsidR="00000000" w:rsidRDefault="00364BE1">
      <w:pPr>
        <w:pStyle w:val="a0"/>
        <w:rPr>
          <w:rFonts w:hint="cs"/>
          <w:rtl/>
        </w:rPr>
      </w:pPr>
      <w:r>
        <w:rPr>
          <w:rFonts w:hint="cs"/>
          <w:rtl/>
        </w:rPr>
        <w:t>זה לא סוד שהרמטכ"ל מופז התנגד לפינוי מלבנון. הט</w:t>
      </w:r>
      <w:r>
        <w:rPr>
          <w:rFonts w:hint="cs"/>
          <w:rtl/>
        </w:rPr>
        <w:t>ענה היתה שלא נוכל להגן על יישובי הצפון, שאנחנו מעלים את רמת הסיכון, היישובים יהיו בסכנה של אש שטוחת מסלול, בלי יכולת שליטה של צה"ל; לא נהיה ברצועת הביטחון, והסיכון הוא גבוה. נכון. הוא תיאר באמת סיטואציה שבה אנחנו יוצאים החוצה ויש גדר, ויש אנשי "חיזבאללה" ש</w:t>
      </w:r>
      <w:r>
        <w:rPr>
          <w:rFonts w:hint="cs"/>
          <w:rtl/>
        </w:rPr>
        <w:t xml:space="preserve">עומדים חצי קילומטר מעבר לגדר ויורים לתוך היישובים - למנרה, למקומות חשופים לחלוטין, ויש הרבה כאלה לאורך קו הצפון. </w:t>
      </w:r>
    </w:p>
    <w:p w14:paraId="13B41250" w14:textId="77777777" w:rsidR="00000000" w:rsidRDefault="00364BE1">
      <w:pPr>
        <w:pStyle w:val="a0"/>
        <w:rPr>
          <w:rFonts w:hint="cs"/>
          <w:rtl/>
        </w:rPr>
      </w:pPr>
    </w:p>
    <w:p w14:paraId="7E2F46C0" w14:textId="77777777" w:rsidR="00000000" w:rsidRDefault="00364BE1">
      <w:pPr>
        <w:pStyle w:val="a0"/>
        <w:rPr>
          <w:rFonts w:hint="cs"/>
          <w:rtl/>
        </w:rPr>
      </w:pPr>
      <w:r>
        <w:rPr>
          <w:rFonts w:hint="cs"/>
          <w:rtl/>
        </w:rPr>
        <w:t xml:space="preserve">העמדה המקצועית הזאת היא כביכול נקייה, משום שהיא אומרת - אם זה יקרה, הסיכון הוא גדול, ולכן זו החלטה מקצועית. אבל אני חושב שזה בגדר עיוורון אם </w:t>
      </w:r>
      <w:r>
        <w:rPr>
          <w:rFonts w:hint="cs"/>
          <w:rtl/>
        </w:rPr>
        <w:t xml:space="preserve">ההחלטה נגזרת רק מכך ולא רואה סיטואציה אחרת, שיכול להיות שיהיו תהליכים, שתהיה אחריות של ממשלת לבנון, ויש אפשרות תגובה מסוג אחר, ואין עילה לחיכוך, עילה אפילו בלתי פורמלית, עילה בלתי אמיתית. אין יותר עילה, אנחנו על הגבול הבין-לאומי, ולכן ההתערבות היא מלאה. </w:t>
      </w:r>
    </w:p>
    <w:p w14:paraId="76BA1CB9" w14:textId="77777777" w:rsidR="00000000" w:rsidRDefault="00364BE1">
      <w:pPr>
        <w:pStyle w:val="a0"/>
        <w:rPr>
          <w:rFonts w:hint="cs"/>
          <w:rtl/>
        </w:rPr>
      </w:pPr>
    </w:p>
    <w:p w14:paraId="5CECD17A" w14:textId="77777777" w:rsidR="00000000" w:rsidRDefault="00364BE1">
      <w:pPr>
        <w:pStyle w:val="a0"/>
        <w:rPr>
          <w:rFonts w:hint="cs"/>
          <w:rtl/>
        </w:rPr>
      </w:pPr>
      <w:r>
        <w:rPr>
          <w:rFonts w:hint="cs"/>
          <w:rtl/>
        </w:rPr>
        <w:t>יותר חמור, בדיון על הבנות קלינטון בממשלת ברק, ניתנה רשות הדיבור לרמטכ"ל, גם כן מופז, והוא, בדיון על הבנות קלינטון אמר: אני חושב שחייבים להישאר בבקעת-הירדן, מבחינה ביטחונית. כידוע, הבנות קלינטון לא השאירו זכר לבקעת-הירדן. השאירו איזה תהליך של שלוש שנים, כמה</w:t>
      </w:r>
      <w:r>
        <w:rPr>
          <w:rFonts w:hint="cs"/>
          <w:rtl/>
        </w:rPr>
        <w:t xml:space="preserve"> שנים, ולאחר מכן היה צריך לצאת. ואז נשאלת השאלה </w:t>
      </w:r>
      <w:r>
        <w:rPr>
          <w:rtl/>
        </w:rPr>
        <w:t>–</w:t>
      </w:r>
      <w:r>
        <w:rPr>
          <w:rFonts w:hint="cs"/>
          <w:rtl/>
        </w:rPr>
        <w:t xml:space="preserve"> זו עמדה מדינית או עמדה צבאית? אני ממש לא יודע. כי אם באמת באמת באמת הבנות קלינטון היו הופכות להסדר שלום, אז הטענה שצריך לשבת בבקעת-הירדן לנצח נצחים היא מופרכת לחלוטין. והיא כבר לא צבאית-מקצועית, היא פוליטית</w:t>
      </w:r>
      <w:r>
        <w:rPr>
          <w:rFonts w:hint="cs"/>
          <w:rtl/>
        </w:rPr>
        <w:t xml:space="preserve">. </w:t>
      </w:r>
    </w:p>
    <w:p w14:paraId="042D214C" w14:textId="77777777" w:rsidR="00000000" w:rsidRDefault="00364BE1">
      <w:pPr>
        <w:pStyle w:val="a0"/>
        <w:rPr>
          <w:rFonts w:hint="cs"/>
          <w:rtl/>
        </w:rPr>
      </w:pPr>
    </w:p>
    <w:p w14:paraId="52630A45" w14:textId="77777777" w:rsidR="00000000" w:rsidRDefault="00364BE1">
      <w:pPr>
        <w:pStyle w:val="a0"/>
        <w:rPr>
          <w:rFonts w:hint="cs"/>
          <w:rtl/>
        </w:rPr>
      </w:pPr>
      <w:r>
        <w:rPr>
          <w:rFonts w:hint="cs"/>
          <w:rtl/>
        </w:rPr>
        <w:t xml:space="preserve">או בוא ניקח את המצב ההיפותטי, שרמטכ"ל צריך להביע את דעתו, האם אנחנו מקימים מדינה פלסטינית ויוצאים מכל השטחים, והוא אומר: אם אנחנו יוצאים מהשטחים, אין לנו שום אפשרות לשלוט </w:t>
      </w:r>
      <w:r>
        <w:rPr>
          <w:rtl/>
        </w:rPr>
        <w:t>–</w:t>
      </w:r>
      <w:r>
        <w:rPr>
          <w:rFonts w:hint="cs"/>
          <w:rtl/>
        </w:rPr>
        <w:t xml:space="preserve"> לא במודיעין, לא באמל"ח, לא בשום דבר. יושבים שם האויבים שלנו, והמצב המקצועי הוא </w:t>
      </w:r>
      <w:r>
        <w:rPr>
          <w:rFonts w:hint="cs"/>
          <w:rtl/>
        </w:rPr>
        <w:t xml:space="preserve">הרבה יותר טוב אם אנחנו שם עם המודיעין ועם השב"כ ועם כל מי שמסייע לנו למצוא את הדברים, ועם שליטה בשטח, עם כל מה שכרוך בזה. אז אפשר לבוא ולהגיד שזו עמדה מקצועית? זו לא עמדה מקצועית, זו עמדה טיפשית, שכן צריך לשנות את הסיטואציות כשמדברים על העניין. </w:t>
      </w:r>
    </w:p>
    <w:p w14:paraId="3C8DD29B" w14:textId="77777777" w:rsidR="00000000" w:rsidRDefault="00364BE1">
      <w:pPr>
        <w:pStyle w:val="a0"/>
        <w:rPr>
          <w:rFonts w:hint="cs"/>
          <w:rtl/>
        </w:rPr>
      </w:pPr>
    </w:p>
    <w:p w14:paraId="27D56079" w14:textId="77777777" w:rsidR="00000000" w:rsidRDefault="00364BE1">
      <w:pPr>
        <w:pStyle w:val="a0"/>
        <w:rPr>
          <w:rFonts w:hint="cs"/>
          <w:rtl/>
        </w:rPr>
      </w:pPr>
      <w:r>
        <w:rPr>
          <w:rFonts w:hint="cs"/>
          <w:rtl/>
        </w:rPr>
        <w:t>מה המסקנה</w:t>
      </w:r>
      <w:r>
        <w:rPr>
          <w:rFonts w:hint="cs"/>
          <w:rtl/>
        </w:rPr>
        <w:t xml:space="preserve"> מכל הדברים, אדוני היושב-ראש? - שהדברים אינם חדים וחלקים. ולכן, רמטכ"לים צריכים לדבר בכל הנוגע לסיכון הצבאי והביטחוני נטו ולהשתדל מאוד שלא להיכנס לפרמטרים הגדולים, שמשנים סיטואציות לאומיות, שמשנים תפיסת עולם. הרי גם בבית הזה יש כאלה שחושבים שאם תהיה מדינה </w:t>
      </w:r>
      <w:r>
        <w:rPr>
          <w:rFonts w:hint="cs"/>
          <w:rtl/>
        </w:rPr>
        <w:t xml:space="preserve">פלסטינית אסון יבוא עלינו, ויש כאלה שחושבים שאם תהיה מדינה פלסטינית, כמו שראש הממשלה כבר חושב, הדבר יועיל לביטחונה של מדינת ישראל. </w:t>
      </w:r>
    </w:p>
    <w:p w14:paraId="3FE2C578" w14:textId="77777777" w:rsidR="00000000" w:rsidRDefault="00364BE1">
      <w:pPr>
        <w:pStyle w:val="a0"/>
        <w:rPr>
          <w:rFonts w:hint="cs"/>
          <w:rtl/>
        </w:rPr>
      </w:pPr>
    </w:p>
    <w:p w14:paraId="79BE5951" w14:textId="77777777" w:rsidR="00000000" w:rsidRDefault="00364BE1">
      <w:pPr>
        <w:pStyle w:val="a0"/>
        <w:rPr>
          <w:rFonts w:hint="cs"/>
          <w:rtl/>
        </w:rPr>
      </w:pPr>
      <w:r>
        <w:rPr>
          <w:rFonts w:hint="cs"/>
          <w:rtl/>
        </w:rPr>
        <w:t>לכן, אנשי הצבא צריכים להגיד בפורומים את הדברים הטכניים והאמיתיים, אבל הם לא יכולים לנתח את זה על רקע של מגמות פוליטיות, אף ש</w:t>
      </w:r>
      <w:r>
        <w:rPr>
          <w:rFonts w:hint="cs"/>
          <w:rtl/>
        </w:rPr>
        <w:t xml:space="preserve">הם יודעים לא פחות מכל שר או מכל פוליטיקאי בבית הזה, באמת מהם התהליכים. אבל בדיבור, בגלל הכבוד שרוחשים להם ובגלל ההיתלות בעניין המקצועי - הם מאוד מאוד צריכים להיזהר בדברים. </w:t>
      </w:r>
    </w:p>
    <w:p w14:paraId="167578A2" w14:textId="77777777" w:rsidR="00000000" w:rsidRDefault="00364BE1">
      <w:pPr>
        <w:pStyle w:val="a0"/>
        <w:rPr>
          <w:rFonts w:hint="cs"/>
          <w:rtl/>
        </w:rPr>
      </w:pPr>
    </w:p>
    <w:p w14:paraId="33A18A3C" w14:textId="77777777" w:rsidR="00000000" w:rsidRDefault="00364BE1">
      <w:pPr>
        <w:pStyle w:val="af0"/>
        <w:rPr>
          <w:rtl/>
        </w:rPr>
      </w:pPr>
      <w:r>
        <w:rPr>
          <w:rFonts w:hint="eastAsia"/>
          <w:rtl/>
        </w:rPr>
        <w:t>יעקב</w:t>
      </w:r>
      <w:r>
        <w:rPr>
          <w:rtl/>
        </w:rPr>
        <w:t xml:space="preserve"> ליצמן (יהדות התורה):</w:t>
      </w:r>
    </w:p>
    <w:p w14:paraId="57410027" w14:textId="77777777" w:rsidR="00000000" w:rsidRDefault="00364BE1">
      <w:pPr>
        <w:pStyle w:val="a0"/>
        <w:rPr>
          <w:rFonts w:hint="cs"/>
          <w:rtl/>
        </w:rPr>
      </w:pPr>
    </w:p>
    <w:p w14:paraId="73AFC8A2" w14:textId="77777777" w:rsidR="00000000" w:rsidRDefault="00364BE1">
      <w:pPr>
        <w:pStyle w:val="a0"/>
        <w:rPr>
          <w:rFonts w:hint="cs"/>
          <w:rtl/>
        </w:rPr>
      </w:pPr>
      <w:r>
        <w:rPr>
          <w:rFonts w:hint="cs"/>
          <w:rtl/>
        </w:rPr>
        <w:t xml:space="preserve">תזכור שמוטה גור, לפני - - - </w:t>
      </w:r>
    </w:p>
    <w:p w14:paraId="39B0E158" w14:textId="77777777" w:rsidR="00000000" w:rsidRDefault="00364BE1">
      <w:pPr>
        <w:pStyle w:val="a0"/>
        <w:rPr>
          <w:rFonts w:hint="cs"/>
          <w:rtl/>
        </w:rPr>
      </w:pPr>
    </w:p>
    <w:p w14:paraId="51C1B56C" w14:textId="77777777" w:rsidR="00000000" w:rsidRDefault="00364BE1">
      <w:pPr>
        <w:pStyle w:val="-"/>
        <w:rPr>
          <w:rtl/>
        </w:rPr>
      </w:pPr>
      <w:bookmarkStart w:id="549" w:name="FS000000459T10_03_2004_18_44_36C"/>
      <w:bookmarkEnd w:id="549"/>
      <w:r>
        <w:rPr>
          <w:rtl/>
        </w:rPr>
        <w:t>אברהם בייגה שוחט (העבודה-</w:t>
      </w:r>
      <w:r>
        <w:rPr>
          <w:rtl/>
        </w:rPr>
        <w:t>מימד):</w:t>
      </w:r>
    </w:p>
    <w:p w14:paraId="0F59E2E1" w14:textId="77777777" w:rsidR="00000000" w:rsidRDefault="00364BE1">
      <w:pPr>
        <w:pStyle w:val="a0"/>
        <w:rPr>
          <w:rtl/>
        </w:rPr>
      </w:pPr>
    </w:p>
    <w:p w14:paraId="066181C5" w14:textId="77777777" w:rsidR="00000000" w:rsidRDefault="00364BE1">
      <w:pPr>
        <w:pStyle w:val="a0"/>
        <w:rPr>
          <w:rFonts w:hint="cs"/>
          <w:rtl/>
        </w:rPr>
      </w:pPr>
      <w:r>
        <w:rPr>
          <w:rFonts w:hint="cs"/>
          <w:rtl/>
        </w:rPr>
        <w:t>הוא אמר שהוא לא מאמין. אני חושב שמה שאמר הרמטכ"ל הוא בגבול הסביר. אם הוא אמר את מה שאמר - כבר מכחישים - שהוא חושב שהיציאה מרצועת-עזה לא תוריד את רמת הטרור, זו אמירה שמותר לו להגיד אותה. השיקולים אם לצאת מרצועת-עזה או לא, הם לא רק הנקודה הזאת, הם  ה</w:t>
      </w:r>
      <w:r>
        <w:rPr>
          <w:rFonts w:hint="cs"/>
          <w:rtl/>
        </w:rPr>
        <w:t xml:space="preserve">רבה מעל ומעבר לזה. תודה רבה. </w:t>
      </w:r>
    </w:p>
    <w:p w14:paraId="65BC2699" w14:textId="77777777" w:rsidR="00000000" w:rsidRDefault="00364BE1">
      <w:pPr>
        <w:pStyle w:val="a0"/>
        <w:rPr>
          <w:rFonts w:hint="cs"/>
          <w:rtl/>
        </w:rPr>
      </w:pPr>
    </w:p>
    <w:p w14:paraId="7E21B915" w14:textId="77777777" w:rsidR="00000000" w:rsidRDefault="00364BE1">
      <w:pPr>
        <w:pStyle w:val="af1"/>
        <w:rPr>
          <w:rtl/>
        </w:rPr>
      </w:pPr>
      <w:r>
        <w:rPr>
          <w:rtl/>
        </w:rPr>
        <w:t>היו"ר משה כחלון:</w:t>
      </w:r>
    </w:p>
    <w:p w14:paraId="6EC66458" w14:textId="77777777" w:rsidR="00000000" w:rsidRDefault="00364BE1">
      <w:pPr>
        <w:pStyle w:val="a0"/>
        <w:rPr>
          <w:rtl/>
        </w:rPr>
      </w:pPr>
    </w:p>
    <w:p w14:paraId="4C047EC7" w14:textId="77777777" w:rsidR="00000000" w:rsidRDefault="00364BE1">
      <w:pPr>
        <w:pStyle w:val="a0"/>
        <w:rPr>
          <w:rFonts w:hint="cs"/>
          <w:rtl/>
        </w:rPr>
      </w:pPr>
      <w:r>
        <w:rPr>
          <w:rFonts w:hint="cs"/>
          <w:rtl/>
        </w:rPr>
        <w:t xml:space="preserve">תודה רבה, אדוני. אדוני השר, בבקשה. </w:t>
      </w:r>
    </w:p>
    <w:p w14:paraId="6380670A" w14:textId="77777777" w:rsidR="00000000" w:rsidRDefault="00364BE1">
      <w:pPr>
        <w:pStyle w:val="a0"/>
        <w:rPr>
          <w:rFonts w:hint="cs"/>
          <w:rtl/>
        </w:rPr>
      </w:pPr>
    </w:p>
    <w:p w14:paraId="4FFDE72A" w14:textId="77777777" w:rsidR="00000000" w:rsidRDefault="00364BE1">
      <w:pPr>
        <w:pStyle w:val="a"/>
        <w:rPr>
          <w:rtl/>
        </w:rPr>
      </w:pPr>
      <w:bookmarkStart w:id="550" w:name="FS000000474T10_03_2004_18_46_04"/>
      <w:bookmarkStart w:id="551" w:name="FS000000474T10_03_2004_18_46_15"/>
      <w:bookmarkStart w:id="552" w:name="_Toc71352107"/>
      <w:bookmarkEnd w:id="550"/>
      <w:bookmarkEnd w:id="551"/>
      <w:r>
        <w:rPr>
          <w:rFonts w:hint="eastAsia"/>
          <w:rtl/>
        </w:rPr>
        <w:t>השר</w:t>
      </w:r>
      <w:r>
        <w:rPr>
          <w:rtl/>
        </w:rPr>
        <w:t xml:space="preserve"> גדעון עזרא:</w:t>
      </w:r>
      <w:bookmarkEnd w:id="552"/>
    </w:p>
    <w:p w14:paraId="5A9A0BC0" w14:textId="77777777" w:rsidR="00000000" w:rsidRDefault="00364BE1">
      <w:pPr>
        <w:pStyle w:val="a0"/>
        <w:rPr>
          <w:rFonts w:hint="cs"/>
          <w:rtl/>
        </w:rPr>
      </w:pPr>
    </w:p>
    <w:p w14:paraId="62C1A841" w14:textId="77777777" w:rsidR="00000000" w:rsidRDefault="00364BE1">
      <w:pPr>
        <w:pStyle w:val="a0"/>
        <w:rPr>
          <w:rFonts w:hint="cs"/>
          <w:rtl/>
        </w:rPr>
      </w:pPr>
      <w:r>
        <w:rPr>
          <w:rFonts w:hint="cs"/>
          <w:rtl/>
        </w:rPr>
        <w:t>אדוני היושב-ראש, חברי חברי הכנסת, כאשר היתה ישיבת נשיאות הכנסת השבוע, היה ברור לגמרי שהנושא הזה יעלה פה, במליאה. אני מוכרח להגיד שאני, אישית, נוטה לדברים</w:t>
      </w:r>
      <w:r>
        <w:rPr>
          <w:rFonts w:hint="cs"/>
          <w:rtl/>
        </w:rPr>
        <w:t xml:space="preserve"> שאמרת, חבר הכנסת בייגה שוחט, אבל אני מבקש להתייחס למה שהיה בשבוע האחרון ולעמדת הממשלה בעניין, קרי עמדת ראש הממשלה. </w:t>
      </w:r>
    </w:p>
    <w:p w14:paraId="3A60A7D8" w14:textId="77777777" w:rsidR="00000000" w:rsidRDefault="00364BE1">
      <w:pPr>
        <w:pStyle w:val="a0"/>
        <w:rPr>
          <w:rFonts w:hint="cs"/>
          <w:rtl/>
        </w:rPr>
      </w:pPr>
    </w:p>
    <w:p w14:paraId="2913E854" w14:textId="77777777" w:rsidR="00000000" w:rsidRDefault="00364BE1">
      <w:pPr>
        <w:pStyle w:val="a0"/>
        <w:rPr>
          <w:rFonts w:hint="cs"/>
          <w:rtl/>
        </w:rPr>
      </w:pPr>
      <w:r>
        <w:rPr>
          <w:rFonts w:hint="cs"/>
          <w:rtl/>
        </w:rPr>
        <w:t xml:space="preserve">אין עימות, כהגדרת כלי התקשורת, וכפי שהופיע בחלק מההצעות לסדר-היום, בין ראש הממשלה לרמטכ"ל. ראש הממשלה הודיע על יוזמתו </w:t>
      </w:r>
      <w:r>
        <w:rPr>
          <w:rtl/>
        </w:rPr>
        <w:t>–</w:t>
      </w:r>
      <w:r>
        <w:rPr>
          <w:rFonts w:hint="cs"/>
          <w:rtl/>
        </w:rPr>
        <w:t xml:space="preserve"> תוכנית ההתנתקות, ש</w:t>
      </w:r>
      <w:r>
        <w:rPr>
          <w:rFonts w:hint="cs"/>
          <w:rtl/>
        </w:rPr>
        <w:t xml:space="preserve">עליה נערכים דיונים ממצים בפורומים שונים. הרמטכ"ל בוודאי לא התכוון לשים עצמו כקובע מדיניות לאומית בנושאים שהם מדיניים ופוליטיים מטיבם. ראש הממשלה נפגש עם הרמטכ"ל לעתים קרובות, אם בפגישות עבודה אישיות ואם בדיונים בנושאים ביטחוניים הנערכים בפורום רחב. </w:t>
      </w:r>
    </w:p>
    <w:p w14:paraId="7BC4B6B4" w14:textId="77777777" w:rsidR="00000000" w:rsidRDefault="00364BE1">
      <w:pPr>
        <w:pStyle w:val="a0"/>
        <w:rPr>
          <w:rFonts w:hint="cs"/>
          <w:rtl/>
        </w:rPr>
      </w:pPr>
    </w:p>
    <w:p w14:paraId="44A20F93" w14:textId="77777777" w:rsidR="00000000" w:rsidRDefault="00364BE1">
      <w:pPr>
        <w:pStyle w:val="af0"/>
        <w:rPr>
          <w:rtl/>
        </w:rPr>
      </w:pPr>
      <w:r>
        <w:rPr>
          <w:rFonts w:hint="eastAsia"/>
          <w:rtl/>
        </w:rPr>
        <w:t>יעקב</w:t>
      </w:r>
      <w:r>
        <w:rPr>
          <w:rtl/>
        </w:rPr>
        <w:t xml:space="preserve"> </w:t>
      </w:r>
      <w:r>
        <w:rPr>
          <w:rtl/>
        </w:rPr>
        <w:t>ליצמן (יהדות התורה):</w:t>
      </w:r>
    </w:p>
    <w:p w14:paraId="183C61BB" w14:textId="77777777" w:rsidR="00000000" w:rsidRDefault="00364BE1">
      <w:pPr>
        <w:pStyle w:val="a0"/>
        <w:rPr>
          <w:rFonts w:hint="cs"/>
          <w:rtl/>
        </w:rPr>
      </w:pPr>
    </w:p>
    <w:p w14:paraId="5F7E08EA" w14:textId="77777777" w:rsidR="00000000" w:rsidRDefault="00364BE1">
      <w:pPr>
        <w:pStyle w:val="a0"/>
        <w:rPr>
          <w:rFonts w:hint="cs"/>
          <w:rtl/>
        </w:rPr>
      </w:pPr>
      <w:r>
        <w:rPr>
          <w:rFonts w:hint="cs"/>
          <w:rtl/>
        </w:rPr>
        <w:t xml:space="preserve">לא מאז. מאז אמר את זה הרמטכ"ל, ראש הממשלה לא נפגש אתו. </w:t>
      </w:r>
    </w:p>
    <w:p w14:paraId="0128EBE1" w14:textId="77777777" w:rsidR="00000000" w:rsidRDefault="00364BE1">
      <w:pPr>
        <w:pStyle w:val="a0"/>
        <w:rPr>
          <w:rFonts w:hint="cs"/>
          <w:rtl/>
        </w:rPr>
      </w:pPr>
    </w:p>
    <w:p w14:paraId="19EDB550" w14:textId="77777777" w:rsidR="00000000" w:rsidRDefault="00364BE1">
      <w:pPr>
        <w:pStyle w:val="-"/>
        <w:rPr>
          <w:rtl/>
        </w:rPr>
      </w:pPr>
      <w:bookmarkStart w:id="553" w:name="FS000000474T10_03_2004_18_49_36C"/>
      <w:bookmarkEnd w:id="553"/>
      <w:r>
        <w:rPr>
          <w:rtl/>
        </w:rPr>
        <w:t>השר גדעון עזרא:</w:t>
      </w:r>
    </w:p>
    <w:p w14:paraId="4F5175BC" w14:textId="77777777" w:rsidR="00000000" w:rsidRDefault="00364BE1">
      <w:pPr>
        <w:pStyle w:val="a0"/>
        <w:rPr>
          <w:rtl/>
        </w:rPr>
      </w:pPr>
    </w:p>
    <w:p w14:paraId="031E9111" w14:textId="77777777" w:rsidR="00000000" w:rsidRDefault="00364BE1">
      <w:pPr>
        <w:pStyle w:val="a0"/>
        <w:rPr>
          <w:rFonts w:hint="cs"/>
          <w:rtl/>
        </w:rPr>
      </w:pPr>
      <w:r>
        <w:rPr>
          <w:rFonts w:hint="cs"/>
          <w:rtl/>
        </w:rPr>
        <w:t xml:space="preserve">נפגש אתו. בדיונים אלה ובפגישות עבודה אישיות הרמטכ"ל מביע את עמדותיו בכל נושא, ללא מגבלה כלשהי, זו זכותו וזו חובתו. ה"עימות" נוצר רק בכלי התקשורת. </w:t>
      </w:r>
    </w:p>
    <w:p w14:paraId="46AFFA37" w14:textId="77777777" w:rsidR="00000000" w:rsidRDefault="00364BE1">
      <w:pPr>
        <w:pStyle w:val="a0"/>
        <w:rPr>
          <w:rFonts w:hint="cs"/>
          <w:rtl/>
        </w:rPr>
      </w:pPr>
    </w:p>
    <w:p w14:paraId="681EDCEF" w14:textId="77777777" w:rsidR="00000000" w:rsidRDefault="00364BE1">
      <w:pPr>
        <w:pStyle w:val="a0"/>
        <w:rPr>
          <w:rFonts w:hint="cs"/>
          <w:rtl/>
        </w:rPr>
      </w:pPr>
      <w:r>
        <w:rPr>
          <w:rFonts w:hint="cs"/>
          <w:rtl/>
        </w:rPr>
        <w:t xml:space="preserve">לעצם העניין </w:t>
      </w:r>
      <w:r>
        <w:rPr>
          <w:rtl/>
        </w:rPr>
        <w:t>–</w:t>
      </w:r>
      <w:r>
        <w:rPr>
          <w:rFonts w:hint="cs"/>
          <w:rtl/>
        </w:rPr>
        <w:t xml:space="preserve"> אני מבקש להעביר את הנושא לוועדת החוץ והביטחון. תודה. </w:t>
      </w:r>
    </w:p>
    <w:p w14:paraId="030E9C36" w14:textId="77777777" w:rsidR="00000000" w:rsidRDefault="00364BE1">
      <w:pPr>
        <w:pStyle w:val="a0"/>
        <w:rPr>
          <w:rFonts w:hint="cs"/>
          <w:rtl/>
        </w:rPr>
      </w:pPr>
    </w:p>
    <w:p w14:paraId="628B7FDC" w14:textId="77777777" w:rsidR="00000000" w:rsidRDefault="00364BE1">
      <w:pPr>
        <w:pStyle w:val="af1"/>
        <w:rPr>
          <w:rtl/>
        </w:rPr>
      </w:pPr>
      <w:r>
        <w:rPr>
          <w:rtl/>
        </w:rPr>
        <w:t>היו"ר משה כחלון:</w:t>
      </w:r>
    </w:p>
    <w:p w14:paraId="1CB4F644" w14:textId="77777777" w:rsidR="00000000" w:rsidRDefault="00364BE1">
      <w:pPr>
        <w:pStyle w:val="a0"/>
        <w:rPr>
          <w:rtl/>
        </w:rPr>
      </w:pPr>
    </w:p>
    <w:p w14:paraId="655842ED" w14:textId="77777777" w:rsidR="00000000" w:rsidRDefault="00364BE1">
      <w:pPr>
        <w:pStyle w:val="a0"/>
        <w:rPr>
          <w:rFonts w:hint="cs"/>
          <w:rtl/>
        </w:rPr>
      </w:pPr>
      <w:r>
        <w:rPr>
          <w:rFonts w:hint="cs"/>
          <w:rtl/>
        </w:rPr>
        <w:t xml:space="preserve">תודה רבה. הצעה אחרת - חבר הכנסת נסים זאב. אחריו - חבר הכנסת דהאמשה. </w:t>
      </w:r>
    </w:p>
    <w:p w14:paraId="060C6F18" w14:textId="77777777" w:rsidR="00000000" w:rsidRDefault="00364BE1">
      <w:pPr>
        <w:pStyle w:val="a0"/>
        <w:rPr>
          <w:rFonts w:hint="cs"/>
          <w:rtl/>
        </w:rPr>
      </w:pPr>
    </w:p>
    <w:p w14:paraId="260E9BE6" w14:textId="77777777" w:rsidR="00000000" w:rsidRDefault="00364BE1">
      <w:pPr>
        <w:pStyle w:val="a"/>
        <w:rPr>
          <w:rtl/>
        </w:rPr>
      </w:pPr>
      <w:bookmarkStart w:id="554" w:name="FS000000490T10_03_2004_18_50_55"/>
      <w:bookmarkStart w:id="555" w:name="_Toc71352108"/>
      <w:bookmarkEnd w:id="554"/>
      <w:r>
        <w:rPr>
          <w:rFonts w:hint="eastAsia"/>
          <w:rtl/>
        </w:rPr>
        <w:t>נסים</w:t>
      </w:r>
      <w:r>
        <w:rPr>
          <w:rtl/>
        </w:rPr>
        <w:t xml:space="preserve"> זאב (ש"ס):</w:t>
      </w:r>
      <w:bookmarkEnd w:id="555"/>
    </w:p>
    <w:p w14:paraId="197F9887" w14:textId="77777777" w:rsidR="00000000" w:rsidRDefault="00364BE1">
      <w:pPr>
        <w:pStyle w:val="a0"/>
        <w:rPr>
          <w:rFonts w:hint="cs"/>
          <w:rtl/>
        </w:rPr>
      </w:pPr>
    </w:p>
    <w:p w14:paraId="4F0B41F1" w14:textId="77777777" w:rsidR="00000000" w:rsidRDefault="00364BE1">
      <w:pPr>
        <w:pStyle w:val="a0"/>
        <w:rPr>
          <w:rFonts w:hint="cs"/>
          <w:rtl/>
        </w:rPr>
      </w:pPr>
      <w:r>
        <w:rPr>
          <w:rFonts w:hint="cs"/>
          <w:rtl/>
        </w:rPr>
        <w:t>אדוני היושב-ראש, ראש הממשלה מהלך אימים על כל מי שיוצא נגדו. אי-אפשר לומר דעה שונה ממה שהוא חוש</w:t>
      </w:r>
      <w:r>
        <w:rPr>
          <w:rFonts w:hint="cs"/>
          <w:rtl/>
        </w:rPr>
        <w:t>ב. זה בסיעה שלו, זה אצל השרים. הוא אמר כבר פעם: אני מחליט. אני מקבל אחריות. הוא שוכח שיש ממשלה ויש עוד חברים ועוד דעות, והרמטכ"ל - אוי ואבוי לו אם הוא יפתח את הפה. הוא צריך לומר את מה שהוא חושב בשקט, ורק באוזניו של ראש הממשלה. ואבוי לו אם הוא ידבר בחוץ. זה</w:t>
      </w:r>
      <w:r>
        <w:rPr>
          <w:rFonts w:hint="cs"/>
          <w:rtl/>
        </w:rPr>
        <w:t xml:space="preserve"> ראש הממשלה שלנו. העם צריך להכיר אותו, צריך להכיר את מי שהוא בחר. העם טעה, אבל לא עושים טעות פעם שנייה. </w:t>
      </w:r>
    </w:p>
    <w:p w14:paraId="7DED9EA7" w14:textId="77777777" w:rsidR="00000000" w:rsidRDefault="00364BE1">
      <w:pPr>
        <w:pStyle w:val="a0"/>
        <w:rPr>
          <w:rFonts w:hint="cs"/>
          <w:rtl/>
        </w:rPr>
      </w:pPr>
    </w:p>
    <w:p w14:paraId="1FEC6049" w14:textId="77777777" w:rsidR="00000000" w:rsidRDefault="00364BE1">
      <w:pPr>
        <w:pStyle w:val="af1"/>
        <w:rPr>
          <w:rtl/>
        </w:rPr>
      </w:pPr>
      <w:r>
        <w:rPr>
          <w:rtl/>
        </w:rPr>
        <w:t>היו"ר משה כחלון:</w:t>
      </w:r>
    </w:p>
    <w:p w14:paraId="4A368E7C" w14:textId="77777777" w:rsidR="00000000" w:rsidRDefault="00364BE1">
      <w:pPr>
        <w:pStyle w:val="a0"/>
        <w:rPr>
          <w:rtl/>
        </w:rPr>
      </w:pPr>
    </w:p>
    <w:p w14:paraId="2A050D34" w14:textId="77777777" w:rsidR="00000000" w:rsidRDefault="00364BE1">
      <w:pPr>
        <w:pStyle w:val="a0"/>
        <w:rPr>
          <w:rFonts w:hint="cs"/>
          <w:rtl/>
        </w:rPr>
      </w:pPr>
      <w:r>
        <w:rPr>
          <w:rFonts w:hint="cs"/>
          <w:rtl/>
        </w:rPr>
        <w:t xml:space="preserve">תודה רבה. חבר הכנסת דהאמשה, בבקשה. </w:t>
      </w:r>
    </w:p>
    <w:p w14:paraId="1ED85BC9" w14:textId="77777777" w:rsidR="00000000" w:rsidRDefault="00364BE1">
      <w:pPr>
        <w:pStyle w:val="a0"/>
        <w:rPr>
          <w:rFonts w:hint="cs"/>
          <w:rtl/>
        </w:rPr>
      </w:pPr>
    </w:p>
    <w:p w14:paraId="6D45E3F7" w14:textId="77777777" w:rsidR="00000000" w:rsidRDefault="00364BE1">
      <w:pPr>
        <w:pStyle w:val="a"/>
        <w:rPr>
          <w:rtl/>
        </w:rPr>
      </w:pPr>
      <w:bookmarkStart w:id="556" w:name="FS000000550T10_03_2004_18_53_40"/>
      <w:bookmarkStart w:id="557" w:name="_Toc71352109"/>
      <w:bookmarkEnd w:id="556"/>
      <w:r>
        <w:rPr>
          <w:rFonts w:hint="eastAsia"/>
          <w:rtl/>
        </w:rPr>
        <w:t>עבד</w:t>
      </w:r>
      <w:r>
        <w:rPr>
          <w:rtl/>
        </w:rPr>
        <w:t>-אלמאלכ דהאמשה (רע"ם):</w:t>
      </w:r>
      <w:bookmarkEnd w:id="557"/>
    </w:p>
    <w:p w14:paraId="2D47728B" w14:textId="77777777" w:rsidR="00000000" w:rsidRDefault="00364BE1">
      <w:pPr>
        <w:pStyle w:val="a0"/>
        <w:rPr>
          <w:rFonts w:hint="cs"/>
          <w:rtl/>
        </w:rPr>
      </w:pPr>
    </w:p>
    <w:p w14:paraId="2902030F" w14:textId="77777777" w:rsidR="00000000" w:rsidRDefault="00364BE1">
      <w:pPr>
        <w:pStyle w:val="a0"/>
        <w:rPr>
          <w:rFonts w:hint="cs"/>
          <w:rtl/>
        </w:rPr>
      </w:pPr>
      <w:r>
        <w:rPr>
          <w:rFonts w:hint="cs"/>
          <w:rtl/>
        </w:rPr>
        <w:t>כבוד היושב-ראש, מכובדי השר, חברי חברי הכנסת, הייתי רוצה לדבר על הנוש</w:t>
      </w:r>
      <w:r>
        <w:rPr>
          <w:rFonts w:hint="cs"/>
          <w:rtl/>
        </w:rPr>
        <w:t xml:space="preserve">א מעבר לפן האישי. אם נדבר על הפן האישי, הרי הרמטכ"ל הוא הרבה יותר אדיב וגם יותר סימפתי מאשר שרון כשהיה קצין, והוא לא הגיע לדרגת רמטכ"ל. אבל הדברים חשובים יותר מאשר הפן האישי. </w:t>
      </w:r>
    </w:p>
    <w:p w14:paraId="4D3C11A4" w14:textId="77777777" w:rsidR="00000000" w:rsidRDefault="00364BE1">
      <w:pPr>
        <w:pStyle w:val="a0"/>
        <w:rPr>
          <w:rFonts w:hint="cs"/>
          <w:rtl/>
        </w:rPr>
      </w:pPr>
    </w:p>
    <w:p w14:paraId="147DAD74" w14:textId="77777777" w:rsidR="00000000" w:rsidRDefault="00364BE1">
      <w:pPr>
        <w:pStyle w:val="a0"/>
        <w:rPr>
          <w:rFonts w:hint="cs"/>
          <w:rtl/>
        </w:rPr>
      </w:pPr>
      <w:r>
        <w:rPr>
          <w:rFonts w:hint="cs"/>
          <w:rtl/>
        </w:rPr>
        <w:t>אני אומר שבעניין הזה מר שרון מבלבל את כולם. כנראה יש לו מה להסתיר. אפילו בין הר</w:t>
      </w:r>
      <w:r>
        <w:rPr>
          <w:rFonts w:hint="cs"/>
          <w:rtl/>
        </w:rPr>
        <w:t xml:space="preserve">מטכ"ל לבין ראש הממשלה אין הרמוניה. הוא לא בסוד הדברים, הוא לא יודע מה קורה. הממשלה לא יודעת, השרים לא יודעים, העולם לא יודע. גם בוש לא יודע. הוא לא יודע מה ראש הממשלה עושה לנו.  </w:t>
      </w:r>
    </w:p>
    <w:p w14:paraId="3473EBB2" w14:textId="77777777" w:rsidR="00000000" w:rsidRDefault="00364BE1">
      <w:pPr>
        <w:pStyle w:val="a0"/>
        <w:rPr>
          <w:rFonts w:hint="cs"/>
          <w:rtl/>
        </w:rPr>
      </w:pPr>
    </w:p>
    <w:p w14:paraId="5E25DA1D" w14:textId="77777777" w:rsidR="00000000" w:rsidRDefault="00364BE1">
      <w:pPr>
        <w:pStyle w:val="a0"/>
        <w:rPr>
          <w:rFonts w:hint="cs"/>
          <w:rtl/>
        </w:rPr>
      </w:pPr>
      <w:r>
        <w:rPr>
          <w:rFonts w:hint="cs"/>
          <w:rtl/>
        </w:rPr>
        <w:t>פעם אחת אנחנו מנסים להאמין לו או לקבל משהו הגיוני, אבל ראש הממשלה הזה פשוט ש</w:t>
      </w:r>
      <w:r>
        <w:rPr>
          <w:rFonts w:hint="cs"/>
          <w:rtl/>
        </w:rPr>
        <w:t>יקר לכולם. הוא גם אמר פעם: אני אומר דברים ואכחיש אותם, ואני אשקר, ואני אעשה דברים וגם אתכחש להם. כנראה זה חלק מהדברים שאליהם הוא התכוון. תודה רבה.</w:t>
      </w:r>
    </w:p>
    <w:p w14:paraId="6D2D6B31" w14:textId="77777777" w:rsidR="00000000" w:rsidRDefault="00364BE1">
      <w:pPr>
        <w:pStyle w:val="a0"/>
        <w:ind w:firstLine="0"/>
        <w:rPr>
          <w:rFonts w:hint="cs"/>
          <w:rtl/>
        </w:rPr>
      </w:pPr>
    </w:p>
    <w:p w14:paraId="02761CC8" w14:textId="77777777" w:rsidR="00000000" w:rsidRDefault="00364BE1">
      <w:pPr>
        <w:pStyle w:val="af1"/>
        <w:rPr>
          <w:rtl/>
        </w:rPr>
      </w:pPr>
      <w:r>
        <w:rPr>
          <w:rtl/>
        </w:rPr>
        <w:t>היו"ר משה כחלון:</w:t>
      </w:r>
    </w:p>
    <w:p w14:paraId="083AE061" w14:textId="77777777" w:rsidR="00000000" w:rsidRDefault="00364BE1">
      <w:pPr>
        <w:pStyle w:val="a0"/>
        <w:rPr>
          <w:rtl/>
        </w:rPr>
      </w:pPr>
    </w:p>
    <w:p w14:paraId="55BE93CD" w14:textId="77777777" w:rsidR="00000000" w:rsidRDefault="00364BE1">
      <w:pPr>
        <w:pStyle w:val="a0"/>
        <w:rPr>
          <w:rFonts w:hint="cs"/>
          <w:rtl/>
        </w:rPr>
      </w:pPr>
      <w:r>
        <w:rPr>
          <w:rFonts w:hint="cs"/>
          <w:rtl/>
        </w:rPr>
        <w:t>תודה רבה. אנחנו ניגשים להצבעה.</w:t>
      </w:r>
    </w:p>
    <w:p w14:paraId="0B38F08A" w14:textId="77777777" w:rsidR="00000000" w:rsidRDefault="00364BE1">
      <w:pPr>
        <w:pStyle w:val="a0"/>
        <w:rPr>
          <w:rFonts w:hint="cs"/>
          <w:rtl/>
        </w:rPr>
      </w:pPr>
    </w:p>
    <w:p w14:paraId="227096DB" w14:textId="77777777" w:rsidR="00000000" w:rsidRDefault="00364BE1">
      <w:pPr>
        <w:pStyle w:val="af0"/>
        <w:rPr>
          <w:rtl/>
        </w:rPr>
      </w:pPr>
      <w:r>
        <w:rPr>
          <w:rFonts w:hint="eastAsia"/>
          <w:rtl/>
        </w:rPr>
        <w:t>נסים</w:t>
      </w:r>
      <w:r>
        <w:rPr>
          <w:rtl/>
        </w:rPr>
        <w:t xml:space="preserve"> זאב (ש"ס):</w:t>
      </w:r>
    </w:p>
    <w:p w14:paraId="5458164A" w14:textId="77777777" w:rsidR="00000000" w:rsidRDefault="00364BE1">
      <w:pPr>
        <w:pStyle w:val="a0"/>
        <w:rPr>
          <w:rFonts w:hint="cs"/>
          <w:rtl/>
        </w:rPr>
      </w:pPr>
    </w:p>
    <w:p w14:paraId="525C00B4" w14:textId="77777777" w:rsidR="00000000" w:rsidRDefault="00364BE1">
      <w:pPr>
        <w:pStyle w:val="a0"/>
        <w:rPr>
          <w:rFonts w:hint="cs"/>
          <w:rtl/>
        </w:rPr>
      </w:pPr>
      <w:r>
        <w:rPr>
          <w:rFonts w:hint="cs"/>
          <w:rtl/>
        </w:rPr>
        <w:t>מבקשים פה דיון במליאה.</w:t>
      </w:r>
    </w:p>
    <w:p w14:paraId="2E93E1D8" w14:textId="77777777" w:rsidR="00000000" w:rsidRDefault="00364BE1">
      <w:pPr>
        <w:pStyle w:val="a0"/>
        <w:rPr>
          <w:rFonts w:hint="cs"/>
          <w:rtl/>
        </w:rPr>
      </w:pPr>
    </w:p>
    <w:p w14:paraId="7A4BD6E2" w14:textId="77777777" w:rsidR="00000000" w:rsidRDefault="00364BE1">
      <w:pPr>
        <w:pStyle w:val="af1"/>
        <w:rPr>
          <w:rtl/>
        </w:rPr>
      </w:pPr>
      <w:r>
        <w:rPr>
          <w:rtl/>
        </w:rPr>
        <w:t>היו"ר משה כחלון:</w:t>
      </w:r>
    </w:p>
    <w:p w14:paraId="4A7F9DE1" w14:textId="77777777" w:rsidR="00000000" w:rsidRDefault="00364BE1">
      <w:pPr>
        <w:pStyle w:val="a0"/>
        <w:rPr>
          <w:rtl/>
        </w:rPr>
      </w:pPr>
    </w:p>
    <w:p w14:paraId="1CD88B4B" w14:textId="77777777" w:rsidR="00000000" w:rsidRDefault="00364BE1">
      <w:pPr>
        <w:pStyle w:val="a0"/>
        <w:rPr>
          <w:rFonts w:hint="cs"/>
          <w:rtl/>
        </w:rPr>
      </w:pPr>
      <w:r>
        <w:rPr>
          <w:rFonts w:hint="cs"/>
          <w:rtl/>
        </w:rPr>
        <w:t>חבר הכנסת קרא.</w:t>
      </w:r>
    </w:p>
    <w:p w14:paraId="3A648BD2" w14:textId="77777777" w:rsidR="00000000" w:rsidRDefault="00364BE1">
      <w:pPr>
        <w:pStyle w:val="a0"/>
        <w:rPr>
          <w:rFonts w:hint="cs"/>
          <w:rtl/>
        </w:rPr>
      </w:pPr>
    </w:p>
    <w:p w14:paraId="3E54CD62" w14:textId="77777777" w:rsidR="00000000" w:rsidRDefault="00364BE1">
      <w:pPr>
        <w:pStyle w:val="a"/>
        <w:rPr>
          <w:rtl/>
        </w:rPr>
      </w:pPr>
      <w:bookmarkStart w:id="558" w:name="FS000000475T10_03_2004_18_38_44"/>
      <w:bookmarkStart w:id="559" w:name="_Toc71352110"/>
      <w:bookmarkEnd w:id="558"/>
      <w:r>
        <w:rPr>
          <w:rFonts w:hint="eastAsia"/>
          <w:rtl/>
        </w:rPr>
        <w:t>איוב</w:t>
      </w:r>
      <w:r>
        <w:rPr>
          <w:rtl/>
        </w:rPr>
        <w:t xml:space="preserve"> קרא (הליכוד):</w:t>
      </w:r>
      <w:bookmarkEnd w:id="559"/>
    </w:p>
    <w:p w14:paraId="5657F720" w14:textId="77777777" w:rsidR="00000000" w:rsidRDefault="00364BE1">
      <w:pPr>
        <w:pStyle w:val="a0"/>
        <w:rPr>
          <w:rFonts w:hint="cs"/>
          <w:rtl/>
        </w:rPr>
      </w:pPr>
    </w:p>
    <w:p w14:paraId="07B06E41" w14:textId="77777777" w:rsidR="00000000" w:rsidRDefault="00364BE1">
      <w:pPr>
        <w:pStyle w:val="a0"/>
        <w:rPr>
          <w:rFonts w:hint="cs"/>
          <w:rtl/>
        </w:rPr>
      </w:pPr>
      <w:r>
        <w:rPr>
          <w:rFonts w:hint="cs"/>
          <w:rtl/>
        </w:rPr>
        <w:t>אדוני היושב-ראש, כנסת נכבדה, אני רוצה לברך את הרמטכ"ל, ואני רוצה לברך את ראש השב"כ, שמביעים את דעתם ללא פקידות זוטרה. אלה אנשים שהביטחון של מדינת ישראל יושב על כתפיהם, ואי-אפשר שיתלחששו. אנחנו מכירים אלופים שהביאו תהילה</w:t>
      </w:r>
      <w:r>
        <w:rPr>
          <w:rFonts w:hint="cs"/>
          <w:rtl/>
        </w:rPr>
        <w:t xml:space="preserve"> והצילו את עם ישראל, ואנחנו מכירים אלופים שסיבכו ראשי ממשלות בישראל, וזה לא דבר חדש. אני מכיר שרי ביטחון שאמרו דעה אחת, וראשי ממשלות אמרו דברים אחרים. אני חושב שבשעת האמת ייבחן הרמטכ"ל בכך שהוא מציית להוראת הדרג המדיני, ואני בטוח שהרמטכ"ל יציית למה שתאמר מ</w:t>
      </w:r>
      <w:r>
        <w:rPr>
          <w:rFonts w:hint="cs"/>
          <w:rtl/>
        </w:rPr>
        <w:t xml:space="preserve">משלת ישראל בסופו של דבר. </w:t>
      </w:r>
    </w:p>
    <w:p w14:paraId="16826F1C" w14:textId="77777777" w:rsidR="00000000" w:rsidRDefault="00364BE1">
      <w:pPr>
        <w:pStyle w:val="a0"/>
        <w:rPr>
          <w:rFonts w:hint="cs"/>
          <w:rtl/>
        </w:rPr>
      </w:pPr>
    </w:p>
    <w:p w14:paraId="24ED4131" w14:textId="77777777" w:rsidR="00000000" w:rsidRDefault="00364BE1">
      <w:pPr>
        <w:pStyle w:val="af1"/>
        <w:rPr>
          <w:rtl/>
        </w:rPr>
      </w:pPr>
      <w:r>
        <w:rPr>
          <w:rtl/>
        </w:rPr>
        <w:t>היו"ר משה כחלון:</w:t>
      </w:r>
    </w:p>
    <w:p w14:paraId="3CEABB3C" w14:textId="77777777" w:rsidR="00000000" w:rsidRDefault="00364BE1">
      <w:pPr>
        <w:pStyle w:val="a0"/>
        <w:rPr>
          <w:rtl/>
        </w:rPr>
      </w:pPr>
    </w:p>
    <w:p w14:paraId="141DBCC0" w14:textId="77777777" w:rsidR="00000000" w:rsidRDefault="00364BE1">
      <w:pPr>
        <w:pStyle w:val="a0"/>
        <w:rPr>
          <w:rFonts w:hint="cs"/>
          <w:rtl/>
        </w:rPr>
      </w:pPr>
      <w:r>
        <w:rPr>
          <w:rFonts w:hint="cs"/>
          <w:rtl/>
        </w:rPr>
        <w:t xml:space="preserve">תודה רבה. </w:t>
      </w:r>
    </w:p>
    <w:p w14:paraId="53DEBDF5" w14:textId="77777777" w:rsidR="00000000" w:rsidRDefault="00364BE1">
      <w:pPr>
        <w:pStyle w:val="a0"/>
        <w:rPr>
          <w:rFonts w:hint="cs"/>
          <w:rtl/>
        </w:rPr>
      </w:pPr>
    </w:p>
    <w:p w14:paraId="232A404A" w14:textId="77777777" w:rsidR="00000000" w:rsidRDefault="00364BE1">
      <w:pPr>
        <w:pStyle w:val="a0"/>
        <w:rPr>
          <w:rFonts w:hint="cs"/>
          <w:rtl/>
        </w:rPr>
      </w:pPr>
      <w:r>
        <w:rPr>
          <w:rFonts w:hint="cs"/>
          <w:rtl/>
        </w:rPr>
        <w:t xml:space="preserve">אנחנו ניגשים להצבעה. השר גדעון עזרא מבקש להעביר לוועדת החוץ והביטחון. ההצבעה על מליאה או ועדה. בעד זה מליאה, נגד זה ועדה. </w:t>
      </w:r>
    </w:p>
    <w:p w14:paraId="26F11A05" w14:textId="77777777" w:rsidR="00000000" w:rsidRDefault="00364BE1">
      <w:pPr>
        <w:pStyle w:val="a0"/>
        <w:rPr>
          <w:rFonts w:hint="cs"/>
          <w:rtl/>
        </w:rPr>
      </w:pPr>
    </w:p>
    <w:p w14:paraId="0A800211" w14:textId="77777777" w:rsidR="00000000" w:rsidRDefault="00364BE1">
      <w:pPr>
        <w:pStyle w:val="ab"/>
        <w:bidi/>
        <w:rPr>
          <w:rFonts w:hint="cs"/>
          <w:rtl/>
        </w:rPr>
      </w:pPr>
      <w:r>
        <w:rPr>
          <w:rFonts w:hint="cs"/>
          <w:rtl/>
        </w:rPr>
        <w:t>הצבעה מס' 17</w:t>
      </w:r>
    </w:p>
    <w:p w14:paraId="6BDC0E41" w14:textId="77777777" w:rsidR="00000000" w:rsidRDefault="00364BE1">
      <w:pPr>
        <w:pStyle w:val="a0"/>
        <w:rPr>
          <w:rFonts w:hint="cs"/>
          <w:rtl/>
        </w:rPr>
      </w:pPr>
    </w:p>
    <w:p w14:paraId="741BC9C6"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69189C00" w14:textId="77777777" w:rsidR="00000000" w:rsidRDefault="00364BE1">
      <w:pPr>
        <w:pStyle w:val="ac"/>
        <w:bidi/>
        <w:rPr>
          <w:rFonts w:hint="cs"/>
          <w:rtl/>
        </w:rPr>
      </w:pPr>
      <w:r>
        <w:rPr>
          <w:rFonts w:hint="cs"/>
          <w:rtl/>
        </w:rPr>
        <w:t>בעד שלא לכלול את הנושא ב</w:t>
      </w:r>
      <w:r>
        <w:rPr>
          <w:rFonts w:hint="cs"/>
          <w:rtl/>
        </w:rPr>
        <w:t xml:space="preserve">סדר-היום </w:t>
      </w:r>
      <w:r>
        <w:rPr>
          <w:rtl/>
        </w:rPr>
        <w:t>–</w:t>
      </w:r>
      <w:r>
        <w:rPr>
          <w:rFonts w:hint="cs"/>
          <w:rtl/>
        </w:rPr>
        <w:t xml:space="preserve"> 1</w:t>
      </w:r>
    </w:p>
    <w:p w14:paraId="70259B91" w14:textId="77777777" w:rsidR="00000000" w:rsidRDefault="00364BE1">
      <w:pPr>
        <w:pStyle w:val="ac"/>
        <w:bidi/>
        <w:rPr>
          <w:rFonts w:hint="cs"/>
          <w:rtl/>
        </w:rPr>
      </w:pPr>
      <w:r>
        <w:rPr>
          <w:rFonts w:hint="cs"/>
          <w:rtl/>
        </w:rPr>
        <w:t xml:space="preserve">נמנעים </w:t>
      </w:r>
      <w:r>
        <w:rPr>
          <w:rtl/>
        </w:rPr>
        <w:t>–</w:t>
      </w:r>
      <w:r>
        <w:rPr>
          <w:rFonts w:hint="cs"/>
          <w:rtl/>
        </w:rPr>
        <w:t xml:space="preserve"> 1</w:t>
      </w:r>
    </w:p>
    <w:p w14:paraId="6DCDF545" w14:textId="77777777" w:rsidR="00000000" w:rsidRDefault="00364BE1">
      <w:pPr>
        <w:pStyle w:val="ad"/>
        <w:bidi/>
        <w:rPr>
          <w:rFonts w:hint="cs"/>
          <w:rtl/>
        </w:rPr>
      </w:pPr>
      <w:r>
        <w:rPr>
          <w:rFonts w:hint="cs"/>
          <w:rtl/>
        </w:rPr>
        <w:t>ההצעה להעביר את הנושא לוועדת החוץ והביטחון נתקבלה.</w:t>
      </w:r>
    </w:p>
    <w:p w14:paraId="114751FA" w14:textId="77777777" w:rsidR="00000000" w:rsidRDefault="00364BE1">
      <w:pPr>
        <w:pStyle w:val="af1"/>
        <w:rPr>
          <w:rtl/>
        </w:rPr>
      </w:pPr>
    </w:p>
    <w:p w14:paraId="7820ABAC" w14:textId="77777777" w:rsidR="00000000" w:rsidRDefault="00364BE1">
      <w:pPr>
        <w:pStyle w:val="af1"/>
        <w:rPr>
          <w:rtl/>
        </w:rPr>
      </w:pPr>
      <w:r>
        <w:rPr>
          <w:rtl/>
        </w:rPr>
        <w:t>היו"ר משה כחלון:</w:t>
      </w:r>
    </w:p>
    <w:p w14:paraId="1866ED1B" w14:textId="77777777" w:rsidR="00000000" w:rsidRDefault="00364BE1">
      <w:pPr>
        <w:pStyle w:val="a0"/>
        <w:rPr>
          <w:rtl/>
        </w:rPr>
      </w:pPr>
    </w:p>
    <w:p w14:paraId="3FA2F5F5" w14:textId="77777777" w:rsidR="00000000" w:rsidRDefault="00364BE1">
      <w:pPr>
        <w:pStyle w:val="a0"/>
        <w:rPr>
          <w:rFonts w:hint="cs"/>
          <w:rtl/>
        </w:rPr>
      </w:pPr>
      <w:r>
        <w:rPr>
          <w:rFonts w:hint="cs"/>
          <w:rtl/>
        </w:rPr>
        <w:t>אחד בעד, תשעה נגד, נמנע אחד. הנושא יועבר לדיון בוועדת החוץ והביטחון של הכנסת.</w:t>
      </w:r>
    </w:p>
    <w:p w14:paraId="69C286FA" w14:textId="77777777" w:rsidR="00000000" w:rsidRDefault="00364BE1">
      <w:pPr>
        <w:pStyle w:val="a0"/>
        <w:rPr>
          <w:rFonts w:hint="cs"/>
          <w:rtl/>
        </w:rPr>
      </w:pPr>
    </w:p>
    <w:p w14:paraId="66C10FE4" w14:textId="77777777" w:rsidR="00000000" w:rsidRDefault="00364BE1">
      <w:pPr>
        <w:pStyle w:val="a2"/>
        <w:rPr>
          <w:rFonts w:hint="cs"/>
          <w:rtl/>
        </w:rPr>
      </w:pPr>
    </w:p>
    <w:p w14:paraId="178B8D53" w14:textId="77777777" w:rsidR="00000000" w:rsidRDefault="00364BE1">
      <w:pPr>
        <w:pStyle w:val="a0"/>
        <w:rPr>
          <w:rFonts w:hint="cs"/>
          <w:rtl/>
        </w:rPr>
      </w:pPr>
    </w:p>
    <w:p w14:paraId="5FB9676B" w14:textId="77777777" w:rsidR="00000000" w:rsidRDefault="00364BE1">
      <w:pPr>
        <w:pStyle w:val="a2"/>
        <w:rPr>
          <w:rFonts w:hint="cs"/>
          <w:rtl/>
        </w:rPr>
      </w:pPr>
      <w:bookmarkStart w:id="560" w:name="CS23900FI0023900T10_03_2004_18_52_11"/>
      <w:bookmarkStart w:id="561" w:name="_Toc71352111"/>
      <w:bookmarkEnd w:id="560"/>
      <w:r>
        <w:rPr>
          <w:rtl/>
        </w:rPr>
        <w:t>הצע</w:t>
      </w:r>
      <w:r>
        <w:rPr>
          <w:rFonts w:hint="cs"/>
          <w:rtl/>
        </w:rPr>
        <w:t>ות</w:t>
      </w:r>
      <w:r>
        <w:rPr>
          <w:rtl/>
        </w:rPr>
        <w:t xml:space="preserve"> לסדר</w:t>
      </w:r>
      <w:r>
        <w:rPr>
          <w:rFonts w:hint="cs"/>
          <w:rtl/>
        </w:rPr>
        <w:t>-</w:t>
      </w:r>
      <w:r>
        <w:rPr>
          <w:rtl/>
        </w:rPr>
        <w:t>היום</w:t>
      </w:r>
      <w:bookmarkEnd w:id="561"/>
      <w:r>
        <w:rPr>
          <w:rtl/>
        </w:rPr>
        <w:t xml:space="preserve"> </w:t>
      </w:r>
    </w:p>
    <w:p w14:paraId="66C14B89" w14:textId="77777777" w:rsidR="00000000" w:rsidRDefault="00364BE1">
      <w:pPr>
        <w:pStyle w:val="a2"/>
        <w:rPr>
          <w:rtl/>
        </w:rPr>
      </w:pPr>
      <w:bookmarkStart w:id="562" w:name="_Toc71352112"/>
      <w:r>
        <w:rPr>
          <w:rtl/>
        </w:rPr>
        <w:t>השבתת שירותי הדת במדינה</w:t>
      </w:r>
      <w:bookmarkEnd w:id="562"/>
    </w:p>
    <w:p w14:paraId="207BB48B" w14:textId="77777777" w:rsidR="00000000" w:rsidRDefault="00364BE1">
      <w:pPr>
        <w:pStyle w:val="-0"/>
        <w:rPr>
          <w:rFonts w:hint="cs"/>
          <w:rtl/>
        </w:rPr>
      </w:pPr>
    </w:p>
    <w:p w14:paraId="44C9EFF1" w14:textId="77777777" w:rsidR="00000000" w:rsidRDefault="00364BE1">
      <w:pPr>
        <w:pStyle w:val="af1"/>
        <w:rPr>
          <w:rtl/>
        </w:rPr>
      </w:pPr>
      <w:r>
        <w:rPr>
          <w:rtl/>
        </w:rPr>
        <w:t>היו"ר משה כחלון:</w:t>
      </w:r>
    </w:p>
    <w:p w14:paraId="1206DA47" w14:textId="77777777" w:rsidR="00000000" w:rsidRDefault="00364BE1">
      <w:pPr>
        <w:pStyle w:val="a0"/>
        <w:rPr>
          <w:rtl/>
        </w:rPr>
      </w:pPr>
    </w:p>
    <w:p w14:paraId="2BF09496" w14:textId="77777777" w:rsidR="00000000" w:rsidRDefault="00364BE1">
      <w:pPr>
        <w:pStyle w:val="a0"/>
        <w:rPr>
          <w:rFonts w:hint="cs"/>
          <w:rtl/>
        </w:rPr>
      </w:pPr>
      <w:r>
        <w:rPr>
          <w:rFonts w:hint="cs"/>
          <w:rtl/>
        </w:rPr>
        <w:t>אנחנו ממשיכים בסדר-הי</w:t>
      </w:r>
      <w:r>
        <w:rPr>
          <w:rFonts w:hint="cs"/>
          <w:rtl/>
        </w:rPr>
        <w:t>ום. הצעות לסדר-היום מס' 3032, 3037, 3057, 3062 ו-3071, בנושא: השבתת שירותי הדת במדינה, של חברי הכנסת שאול יהלום, חמי דורון, יעקב ליצמן, אלי ישי ולאה נס. חבר הכנסת שאול יהלום, בבקשה.</w:t>
      </w:r>
    </w:p>
    <w:p w14:paraId="4780FA36" w14:textId="77777777" w:rsidR="00000000" w:rsidRDefault="00364BE1">
      <w:pPr>
        <w:pStyle w:val="a0"/>
        <w:rPr>
          <w:rFonts w:hint="cs"/>
          <w:rtl/>
        </w:rPr>
      </w:pPr>
    </w:p>
    <w:p w14:paraId="3A0BBA8A" w14:textId="77777777" w:rsidR="00000000" w:rsidRDefault="00364BE1">
      <w:pPr>
        <w:pStyle w:val="a"/>
        <w:rPr>
          <w:rtl/>
        </w:rPr>
      </w:pPr>
      <w:bookmarkStart w:id="563" w:name="FS000000524T10_03_2004_18_54_29"/>
      <w:bookmarkStart w:id="564" w:name="_Toc71352113"/>
      <w:bookmarkEnd w:id="563"/>
      <w:r>
        <w:rPr>
          <w:rFonts w:hint="eastAsia"/>
          <w:rtl/>
        </w:rPr>
        <w:t>שאול</w:t>
      </w:r>
      <w:r>
        <w:rPr>
          <w:rtl/>
        </w:rPr>
        <w:t xml:space="preserve"> יהלום (מפד"ל):</w:t>
      </w:r>
      <w:bookmarkEnd w:id="564"/>
    </w:p>
    <w:p w14:paraId="6F002090" w14:textId="77777777" w:rsidR="00000000" w:rsidRDefault="00364BE1">
      <w:pPr>
        <w:pStyle w:val="a0"/>
        <w:rPr>
          <w:rFonts w:hint="cs"/>
          <w:rtl/>
        </w:rPr>
      </w:pPr>
    </w:p>
    <w:p w14:paraId="72EE2BBF" w14:textId="77777777" w:rsidR="00000000" w:rsidRDefault="00364BE1">
      <w:pPr>
        <w:pStyle w:val="a0"/>
        <w:rPr>
          <w:rFonts w:hint="cs"/>
          <w:rtl/>
        </w:rPr>
      </w:pPr>
      <w:r>
        <w:rPr>
          <w:rFonts w:hint="cs"/>
          <w:rtl/>
        </w:rPr>
        <w:t>אדוני היושב-ראש, חברי הכנסת, אנחנו נוהגים לבוא ולומר</w:t>
      </w:r>
      <w:r>
        <w:rPr>
          <w:rFonts w:hint="cs"/>
          <w:rtl/>
        </w:rPr>
        <w:t xml:space="preserve"> הרבה פעמים שמדינת ישראל היא מדינה יהודית. מדינת ישראל היא מדינה יהודית רק משום שהדת בה איננה מופרדת מהמדינה. מה פירוש שהדת אינה מופרדת מהמדינה? שהדת היא ממלכתית ושירותי הדת ניתנים בצורה ממלכתית על-ידי המדינה. לכן, כל אחד צריך לדעת שכאשר נפגעים שירותי הדת,</w:t>
      </w:r>
      <w:r>
        <w:rPr>
          <w:rFonts w:hint="cs"/>
          <w:rtl/>
        </w:rPr>
        <w:t xml:space="preserve"> לא זו בלבד שנפגע שירות חיוני לאוכלוסייה </w:t>
      </w:r>
      <w:r>
        <w:rPr>
          <w:rtl/>
        </w:rPr>
        <w:t>–</w:t>
      </w:r>
      <w:r>
        <w:rPr>
          <w:rFonts w:hint="cs"/>
          <w:rtl/>
        </w:rPr>
        <w:t xml:space="preserve"> אין להשוות אותו לשירות חיוני אחר </w:t>
      </w:r>
      <w:r>
        <w:rPr>
          <w:rtl/>
        </w:rPr>
        <w:t>–</w:t>
      </w:r>
      <w:r>
        <w:rPr>
          <w:rFonts w:hint="cs"/>
          <w:rtl/>
        </w:rPr>
        <w:t xml:space="preserve"> נפגע הערך המרכזי שבשבילו באנו לכאן, שבשבילו נלחמנו להקים את המדינה, ולמעשה הוא הבריח המחזיק את כל העולם כולו סביב מדינת ישראל כמדינה יהודית.</w:t>
      </w:r>
    </w:p>
    <w:p w14:paraId="36112CE8" w14:textId="77777777" w:rsidR="00000000" w:rsidRDefault="00364BE1">
      <w:pPr>
        <w:pStyle w:val="a0"/>
        <w:rPr>
          <w:rFonts w:hint="cs"/>
          <w:rtl/>
        </w:rPr>
      </w:pPr>
    </w:p>
    <w:p w14:paraId="4BF4971F" w14:textId="77777777" w:rsidR="00000000" w:rsidRDefault="00364BE1">
      <w:pPr>
        <w:pStyle w:val="a0"/>
        <w:rPr>
          <w:rFonts w:hint="cs"/>
          <w:rtl/>
        </w:rPr>
      </w:pPr>
      <w:r>
        <w:rPr>
          <w:rFonts w:hint="cs"/>
          <w:rtl/>
        </w:rPr>
        <w:t>נכון שחלק מהבעיה נובע מכך שמשרד הדתו</w:t>
      </w:r>
      <w:r>
        <w:rPr>
          <w:rFonts w:hint="cs"/>
          <w:rtl/>
        </w:rPr>
        <w:t>ת התחלק בין משרדים אחרים. אנחנו מאשימים מכאן בצורה ברורה את אנשי האוצר, את אנשי המינהל ואת כל הגורמים במשרד ראש הממשלה, שאינם נותנים את החלק שמגיע לשירותי דת בכל משרד ומשרד שאליו הועבר חלק ממשרד הדתות כיאות ובצורה הולמת.</w:t>
      </w:r>
    </w:p>
    <w:p w14:paraId="01566E1C" w14:textId="77777777" w:rsidR="00000000" w:rsidRDefault="00364BE1">
      <w:pPr>
        <w:pStyle w:val="a0"/>
        <w:rPr>
          <w:rFonts w:hint="cs"/>
          <w:rtl/>
        </w:rPr>
      </w:pPr>
    </w:p>
    <w:p w14:paraId="6BCAE696" w14:textId="77777777" w:rsidR="00000000" w:rsidRDefault="00364BE1">
      <w:pPr>
        <w:pStyle w:val="a0"/>
        <w:rPr>
          <w:rFonts w:hint="cs"/>
          <w:rtl/>
        </w:rPr>
      </w:pPr>
      <w:r>
        <w:rPr>
          <w:rFonts w:hint="cs"/>
          <w:rtl/>
        </w:rPr>
        <w:t>העובדה שהדברים נעשים לאחר קשיים כל</w:t>
      </w:r>
      <w:r>
        <w:rPr>
          <w:rFonts w:hint="cs"/>
          <w:rtl/>
        </w:rPr>
        <w:t xml:space="preserve"> כך מרובים, על-ידי הוצאת הנשמה והגוף של העוסקים בדבר, מביאה למצב שבעשרות מועצות דתיות, שהן הגוף שצריך לתת את שירותי הדת, השירותים משותקים. אנשים אינם מקבלים את משכורתם, אם רבנים, ואם אנשים שמשגיחים, ואם נשים האחראיות על המקוואות, ויש מקומות שבהם הדבר כך כב</w:t>
      </w:r>
      <w:r>
        <w:rPr>
          <w:rFonts w:hint="cs"/>
          <w:rtl/>
        </w:rPr>
        <w:t>ר חודשים ארוכים.</w:t>
      </w:r>
    </w:p>
    <w:p w14:paraId="61FCEE18" w14:textId="77777777" w:rsidR="00000000" w:rsidRDefault="00364BE1">
      <w:pPr>
        <w:pStyle w:val="a0"/>
        <w:rPr>
          <w:rFonts w:hint="cs"/>
          <w:rtl/>
        </w:rPr>
      </w:pPr>
    </w:p>
    <w:p w14:paraId="3F46FFC9" w14:textId="77777777" w:rsidR="00000000" w:rsidRDefault="00364BE1">
      <w:pPr>
        <w:pStyle w:val="a0"/>
        <w:rPr>
          <w:rFonts w:hint="cs"/>
          <w:rtl/>
        </w:rPr>
      </w:pPr>
      <w:r>
        <w:rPr>
          <w:rFonts w:hint="cs"/>
          <w:rtl/>
        </w:rPr>
        <w:t>נכון שחלק מהמשבר נובע גם ממשבר הרשויות המקומיות, ונכון הדבר שחלק מאנשי הרשויות המקומיות נמצאים במצוקה, אבל בעוד לגבי הרשויות המקומיות הפתרונות נראים לנו הרבה יותר מושגים, משום שהממשלה עושה הכול כדי לשפר את העניין, הרושם הוא שלגבי שירותי ה</w:t>
      </w:r>
      <w:r>
        <w:rPr>
          <w:rFonts w:hint="cs"/>
          <w:rtl/>
        </w:rPr>
        <w:t>דת הדברים נעשים יותר באטיות.</w:t>
      </w:r>
    </w:p>
    <w:p w14:paraId="21CF9F88" w14:textId="77777777" w:rsidR="00000000" w:rsidRDefault="00364BE1">
      <w:pPr>
        <w:pStyle w:val="a0"/>
        <w:rPr>
          <w:rFonts w:hint="cs"/>
          <w:rtl/>
        </w:rPr>
      </w:pPr>
    </w:p>
    <w:p w14:paraId="3527F242" w14:textId="77777777" w:rsidR="00000000" w:rsidRDefault="00364BE1">
      <w:pPr>
        <w:pStyle w:val="a0"/>
        <w:rPr>
          <w:rFonts w:hint="cs"/>
          <w:rtl/>
        </w:rPr>
      </w:pPr>
      <w:r>
        <w:rPr>
          <w:rFonts w:hint="cs"/>
          <w:rtl/>
        </w:rPr>
        <w:t>בפני ועדת הכספים שמתכנסת מחר עומדות כמה העברות תקציביות לטובת השירותים הדתיים, אם מדובר בהקצבה רגילה של המועצות הדתיות ואם מדובר בתוכנית הבראה. מדובר בהרבה עשרות מיליונים, ובמאמץ גדול השגנו את ההסכם. גם אם הדבר יועבר מחר, ואני</w:t>
      </w:r>
      <w:r>
        <w:rPr>
          <w:rFonts w:hint="cs"/>
          <w:rtl/>
        </w:rPr>
        <w:t xml:space="preserve"> מקווה מאוד שההבטחות של שר האוצר ושל אנשי משרד ראש הממשלה אכן יעמדו, והסכומים יועברו, ונמצא כאן יושב-ראש ועדת הכספים, חבר הכנסת אברהם הירשזון - - -</w:t>
      </w:r>
    </w:p>
    <w:p w14:paraId="58859D40" w14:textId="77777777" w:rsidR="00000000" w:rsidRDefault="00364BE1">
      <w:pPr>
        <w:pStyle w:val="a0"/>
        <w:rPr>
          <w:rFonts w:hint="cs"/>
          <w:rtl/>
        </w:rPr>
      </w:pPr>
    </w:p>
    <w:p w14:paraId="18EE80D6" w14:textId="77777777" w:rsidR="00000000" w:rsidRDefault="00364BE1">
      <w:pPr>
        <w:pStyle w:val="af0"/>
        <w:rPr>
          <w:rtl/>
        </w:rPr>
      </w:pPr>
      <w:r>
        <w:rPr>
          <w:rFonts w:hint="eastAsia"/>
          <w:rtl/>
        </w:rPr>
        <w:t>אברהם</w:t>
      </w:r>
      <w:r>
        <w:rPr>
          <w:rtl/>
        </w:rPr>
        <w:t xml:space="preserve"> הירשזון (הליכוד):</w:t>
      </w:r>
    </w:p>
    <w:p w14:paraId="10D14A64" w14:textId="77777777" w:rsidR="00000000" w:rsidRDefault="00364BE1">
      <w:pPr>
        <w:pStyle w:val="a0"/>
        <w:rPr>
          <w:rFonts w:hint="cs"/>
          <w:rtl/>
        </w:rPr>
      </w:pPr>
    </w:p>
    <w:p w14:paraId="481F9E18" w14:textId="77777777" w:rsidR="00000000" w:rsidRDefault="00364BE1">
      <w:pPr>
        <w:pStyle w:val="a0"/>
        <w:rPr>
          <w:rFonts w:hint="cs"/>
          <w:rtl/>
        </w:rPr>
      </w:pPr>
      <w:r>
        <w:rPr>
          <w:rFonts w:hint="cs"/>
          <w:rtl/>
        </w:rPr>
        <w:t>אדוני מדבר על ההעברות הנפרדות, או על התקציב?</w:t>
      </w:r>
    </w:p>
    <w:p w14:paraId="0000C84D" w14:textId="77777777" w:rsidR="00000000" w:rsidRDefault="00364BE1">
      <w:pPr>
        <w:pStyle w:val="a0"/>
        <w:rPr>
          <w:rFonts w:hint="cs"/>
          <w:rtl/>
        </w:rPr>
      </w:pPr>
    </w:p>
    <w:p w14:paraId="3910F3AF" w14:textId="77777777" w:rsidR="00000000" w:rsidRDefault="00364BE1">
      <w:pPr>
        <w:pStyle w:val="-"/>
        <w:rPr>
          <w:rtl/>
        </w:rPr>
      </w:pPr>
      <w:bookmarkStart w:id="565" w:name="FS000001030T10_03_2004_18_25_52C"/>
      <w:bookmarkStart w:id="566" w:name="FS000000524T10_03_2004_19_02_37"/>
      <w:bookmarkStart w:id="567" w:name="FS000000524T10_03_2004_19_02_44C"/>
      <w:bookmarkEnd w:id="565"/>
      <w:bookmarkEnd w:id="566"/>
      <w:bookmarkEnd w:id="567"/>
      <w:r>
        <w:rPr>
          <w:rtl/>
        </w:rPr>
        <w:t>שאול יהלום (מפד"ל):</w:t>
      </w:r>
    </w:p>
    <w:p w14:paraId="5A6165E1" w14:textId="77777777" w:rsidR="00000000" w:rsidRDefault="00364BE1">
      <w:pPr>
        <w:pStyle w:val="a0"/>
        <w:rPr>
          <w:rtl/>
        </w:rPr>
      </w:pPr>
    </w:p>
    <w:p w14:paraId="658E402D" w14:textId="77777777" w:rsidR="00000000" w:rsidRDefault="00364BE1">
      <w:pPr>
        <w:pStyle w:val="a0"/>
        <w:rPr>
          <w:rFonts w:hint="cs"/>
          <w:rtl/>
        </w:rPr>
      </w:pPr>
      <w:r>
        <w:rPr>
          <w:rFonts w:hint="cs"/>
          <w:rtl/>
        </w:rPr>
        <w:t>אני מדבר על העב</w:t>
      </w:r>
      <w:r>
        <w:rPr>
          <w:rFonts w:hint="cs"/>
          <w:rtl/>
        </w:rPr>
        <w:t>רות של 40 מיליון שקלים מתקציב המועצות הדתיות ו-26 מיליון שקלים מתקציב של תוכניות ההבראה של המועצות המקומיות. אם הדברים יהיו כך, זה יהיה אומנם מעין עזרה ראשונה, אבל עדיין רבה תהיה המלאכה לפנינו לשקם ולהביא למצב שכל שירות יינתן בצורה מכובדת, אינטגרלית לשירות</w:t>
      </w:r>
      <w:r>
        <w:rPr>
          <w:rFonts w:hint="cs"/>
          <w:rtl/>
        </w:rPr>
        <w:t>י המדינה, ממלכתית, ולא נצטרך, כמו בשלושת הימים האלה, להיות עדים לתופעה של שביתה, צודקת, של אותם אנשים שאינם מקבלים את משכורתם ונאלצים לשבות בשל עבודה שחייבת להיעשות במלוא השכר ההולם. תודה רבה.</w:t>
      </w:r>
    </w:p>
    <w:p w14:paraId="1D40FD94" w14:textId="77777777" w:rsidR="00000000" w:rsidRDefault="00364BE1">
      <w:pPr>
        <w:pStyle w:val="a0"/>
        <w:rPr>
          <w:rFonts w:hint="cs"/>
          <w:rtl/>
        </w:rPr>
      </w:pPr>
    </w:p>
    <w:p w14:paraId="614CDA93" w14:textId="77777777" w:rsidR="00000000" w:rsidRDefault="00364BE1">
      <w:pPr>
        <w:pStyle w:val="af1"/>
        <w:rPr>
          <w:rtl/>
        </w:rPr>
      </w:pPr>
      <w:r>
        <w:rPr>
          <w:rFonts w:hint="eastAsia"/>
          <w:rtl/>
        </w:rPr>
        <w:t>היו</w:t>
      </w:r>
      <w:r>
        <w:rPr>
          <w:rtl/>
        </w:rPr>
        <w:t>"ר משה כחלון:</w:t>
      </w:r>
    </w:p>
    <w:p w14:paraId="5C6A2200" w14:textId="77777777" w:rsidR="00000000" w:rsidRDefault="00364BE1">
      <w:pPr>
        <w:pStyle w:val="a0"/>
        <w:rPr>
          <w:rFonts w:hint="cs"/>
          <w:rtl/>
        </w:rPr>
      </w:pPr>
    </w:p>
    <w:p w14:paraId="6EA749B7" w14:textId="77777777" w:rsidR="00000000" w:rsidRDefault="00364BE1">
      <w:pPr>
        <w:pStyle w:val="a0"/>
        <w:rPr>
          <w:rFonts w:hint="cs"/>
          <w:rtl/>
        </w:rPr>
      </w:pPr>
      <w:r>
        <w:rPr>
          <w:rFonts w:hint="cs"/>
          <w:rtl/>
        </w:rPr>
        <w:t>אני מודה לך. חבר הכנסת יעקב ליצמן, בבקשה.</w:t>
      </w:r>
    </w:p>
    <w:p w14:paraId="22C3EB04" w14:textId="77777777" w:rsidR="00000000" w:rsidRDefault="00364BE1">
      <w:pPr>
        <w:pStyle w:val="a0"/>
        <w:rPr>
          <w:rtl/>
        </w:rPr>
      </w:pPr>
    </w:p>
    <w:p w14:paraId="511BC3E8" w14:textId="77777777" w:rsidR="00000000" w:rsidRDefault="00364BE1">
      <w:pPr>
        <w:pStyle w:val="a"/>
        <w:rPr>
          <w:rtl/>
        </w:rPr>
      </w:pPr>
      <w:bookmarkStart w:id="568" w:name="FS000000528T10_03_2004_18_26_42"/>
      <w:bookmarkStart w:id="569" w:name="_Toc71352114"/>
      <w:bookmarkEnd w:id="568"/>
      <w:r>
        <w:rPr>
          <w:rFonts w:hint="eastAsia"/>
          <w:rtl/>
        </w:rPr>
        <w:t>י</w:t>
      </w:r>
      <w:r>
        <w:rPr>
          <w:rFonts w:hint="eastAsia"/>
          <w:rtl/>
        </w:rPr>
        <w:t>עקב</w:t>
      </w:r>
      <w:r>
        <w:rPr>
          <w:rtl/>
        </w:rPr>
        <w:t xml:space="preserve"> ליצמן (יהדות התורה):</w:t>
      </w:r>
      <w:bookmarkEnd w:id="569"/>
    </w:p>
    <w:p w14:paraId="313771C0" w14:textId="77777777" w:rsidR="00000000" w:rsidRDefault="00364BE1">
      <w:pPr>
        <w:pStyle w:val="a0"/>
        <w:rPr>
          <w:rFonts w:hint="cs"/>
          <w:rtl/>
        </w:rPr>
      </w:pPr>
    </w:p>
    <w:p w14:paraId="37139DC1" w14:textId="77777777" w:rsidR="00000000" w:rsidRDefault="00364BE1">
      <w:pPr>
        <w:pStyle w:val="a0"/>
        <w:rPr>
          <w:rFonts w:hint="cs"/>
          <w:rtl/>
        </w:rPr>
      </w:pPr>
      <w:r>
        <w:rPr>
          <w:rFonts w:hint="cs"/>
          <w:rtl/>
        </w:rPr>
        <w:t>אדוני היושב-ראש, כנסת נכבדה, נכון שיש מחר העברה כדי לעזור לשירותי הדת. אני מניח שזה בגדר מתנות לאביונים. סיימנו אתמול-שלשום את הפורים. מעבר לכך, אני לא רואה שזה אפילו - -</w:t>
      </w:r>
    </w:p>
    <w:p w14:paraId="0697C823" w14:textId="77777777" w:rsidR="00000000" w:rsidRDefault="00364BE1">
      <w:pPr>
        <w:pStyle w:val="a0"/>
        <w:rPr>
          <w:rFonts w:hint="cs"/>
          <w:rtl/>
        </w:rPr>
      </w:pPr>
    </w:p>
    <w:p w14:paraId="07E5A416" w14:textId="77777777" w:rsidR="00000000" w:rsidRDefault="00364BE1">
      <w:pPr>
        <w:pStyle w:val="af0"/>
        <w:rPr>
          <w:rtl/>
        </w:rPr>
      </w:pPr>
      <w:r>
        <w:rPr>
          <w:rFonts w:hint="eastAsia"/>
          <w:rtl/>
        </w:rPr>
        <w:t>אברהם</w:t>
      </w:r>
      <w:r>
        <w:rPr>
          <w:rtl/>
        </w:rPr>
        <w:t xml:space="preserve"> הירשזון (הליכוד):</w:t>
      </w:r>
    </w:p>
    <w:p w14:paraId="0FD48A68" w14:textId="77777777" w:rsidR="00000000" w:rsidRDefault="00364BE1">
      <w:pPr>
        <w:pStyle w:val="a0"/>
        <w:rPr>
          <w:rFonts w:hint="cs"/>
          <w:rtl/>
        </w:rPr>
      </w:pPr>
    </w:p>
    <w:p w14:paraId="67CE63E9" w14:textId="77777777" w:rsidR="00000000" w:rsidRDefault="00364BE1">
      <w:pPr>
        <w:pStyle w:val="a0"/>
        <w:rPr>
          <w:rFonts w:hint="cs"/>
          <w:rtl/>
        </w:rPr>
      </w:pPr>
      <w:r>
        <w:rPr>
          <w:rFonts w:hint="cs"/>
          <w:rtl/>
        </w:rPr>
        <w:t>גמרת להתחפש או עוד לא?</w:t>
      </w:r>
    </w:p>
    <w:p w14:paraId="73DBE152" w14:textId="77777777" w:rsidR="00000000" w:rsidRDefault="00364BE1">
      <w:pPr>
        <w:pStyle w:val="a0"/>
        <w:rPr>
          <w:rFonts w:hint="cs"/>
          <w:rtl/>
        </w:rPr>
      </w:pPr>
    </w:p>
    <w:p w14:paraId="555FF468" w14:textId="77777777" w:rsidR="00000000" w:rsidRDefault="00364BE1">
      <w:pPr>
        <w:pStyle w:val="-"/>
        <w:rPr>
          <w:rtl/>
        </w:rPr>
      </w:pPr>
      <w:bookmarkStart w:id="570" w:name="FS000000528T10_03_2004_18_27_14C"/>
      <w:bookmarkEnd w:id="570"/>
      <w:r>
        <w:rPr>
          <w:rtl/>
        </w:rPr>
        <w:t>יעקב ליצמ</w:t>
      </w:r>
      <w:r>
        <w:rPr>
          <w:rtl/>
        </w:rPr>
        <w:t>ן (יהדות התורה):</w:t>
      </w:r>
    </w:p>
    <w:p w14:paraId="5D303017" w14:textId="77777777" w:rsidR="00000000" w:rsidRDefault="00364BE1">
      <w:pPr>
        <w:pStyle w:val="a0"/>
        <w:rPr>
          <w:rtl/>
        </w:rPr>
      </w:pPr>
    </w:p>
    <w:p w14:paraId="1CB1DB4B" w14:textId="77777777" w:rsidR="00000000" w:rsidRDefault="00364BE1">
      <w:pPr>
        <w:pStyle w:val="a0"/>
        <w:rPr>
          <w:rFonts w:hint="cs"/>
          <w:rtl/>
        </w:rPr>
      </w:pPr>
      <w:r>
        <w:rPr>
          <w:rFonts w:hint="cs"/>
          <w:rtl/>
        </w:rPr>
        <w:t>אני מחופש כל השנה.</w:t>
      </w:r>
    </w:p>
    <w:p w14:paraId="6E36862A" w14:textId="77777777" w:rsidR="00000000" w:rsidRDefault="00364BE1">
      <w:pPr>
        <w:pStyle w:val="a0"/>
        <w:rPr>
          <w:rFonts w:hint="cs"/>
          <w:rtl/>
        </w:rPr>
      </w:pPr>
    </w:p>
    <w:p w14:paraId="3CC5E2C2" w14:textId="77777777" w:rsidR="00000000" w:rsidRDefault="00364BE1">
      <w:pPr>
        <w:pStyle w:val="a0"/>
        <w:rPr>
          <w:rFonts w:hint="cs"/>
          <w:rtl/>
        </w:rPr>
      </w:pPr>
      <w:r>
        <w:rPr>
          <w:rFonts w:hint="cs"/>
          <w:rtl/>
        </w:rPr>
        <w:t xml:space="preserve">- - קוצו של יו"ד מכל הסכומים שנדרשים, ואף אחד לא מדבר על זה. </w:t>
      </w:r>
    </w:p>
    <w:p w14:paraId="0E98FCBA" w14:textId="77777777" w:rsidR="00000000" w:rsidRDefault="00364BE1">
      <w:pPr>
        <w:pStyle w:val="a0"/>
        <w:rPr>
          <w:rFonts w:hint="cs"/>
          <w:rtl/>
        </w:rPr>
      </w:pPr>
    </w:p>
    <w:p w14:paraId="1E2433A7" w14:textId="77777777" w:rsidR="00000000" w:rsidRDefault="00364BE1">
      <w:pPr>
        <w:pStyle w:val="a0"/>
        <w:rPr>
          <w:rFonts w:hint="cs"/>
          <w:rtl/>
        </w:rPr>
      </w:pPr>
      <w:r>
        <w:rPr>
          <w:rFonts w:hint="cs"/>
          <w:rtl/>
        </w:rPr>
        <w:t>יותר מכך, אולי אדוני יסביר לי עם מי צריך לדבר. אני אפילו לא יודע עם מי מדברים. אני אתן לכם דוגמה. אתמול הופסקה השמירה בהר-הזיתים. כל השנים היתה שמירה, ואין</w:t>
      </w:r>
      <w:r>
        <w:rPr>
          <w:rFonts w:hint="cs"/>
          <w:rtl/>
        </w:rPr>
        <w:t xml:space="preserve"> כסף. אין כסף לשמירה. עשרות אנשים יוצאים כל יום לקברות האדמו"רים, ואין כסף לשמירה. אני מברר - עם מי בכלל צריך לדבר, למי זה שייך? אומרים לי שמ-1 באפריל זה שייך למשרד השיכון, כי יש שם סעיף של העיר העתיקה. עד 1 באפריל זה שייך למשרד ראש הממשלה, אבל אין עם מי ל</w:t>
      </w:r>
      <w:r>
        <w:rPr>
          <w:rFonts w:hint="cs"/>
          <w:rtl/>
        </w:rPr>
        <w:t xml:space="preserve">דבר. ניסיתי לדבר עם אביגדור יצחקי, אומרים שהוא בחוץ-לארץ. אין עם מי לדבר. אני אפילו לא יודע למי זה שייך. ניסיתי לדבר עם שפיגלר. אין עם מי לדבר. אף אחד לא יודע מי צריך לשלם, והחברה הפסיקה את השמירה. האם אפשר להגיד לאנשים שאפשר להסתובב שם חופשי בלי שמירה? </w:t>
      </w:r>
    </w:p>
    <w:p w14:paraId="6DDE5D77" w14:textId="77777777" w:rsidR="00000000" w:rsidRDefault="00364BE1">
      <w:pPr>
        <w:pStyle w:val="a0"/>
        <w:rPr>
          <w:rFonts w:hint="cs"/>
          <w:rtl/>
        </w:rPr>
      </w:pPr>
    </w:p>
    <w:p w14:paraId="06B4893B" w14:textId="77777777" w:rsidR="00000000" w:rsidRDefault="00364BE1">
      <w:pPr>
        <w:pStyle w:val="a0"/>
        <w:rPr>
          <w:rFonts w:hint="cs"/>
          <w:rtl/>
        </w:rPr>
      </w:pPr>
      <w:r>
        <w:rPr>
          <w:rFonts w:hint="cs"/>
          <w:rtl/>
        </w:rPr>
        <w:t>אם אנחנו אומרים "שירותי דת", אני לא יודע על איזו דת אנחנו מדברים. הרי הורסים כאן דת כל יום. שינוי מדי יום, כל דבר שיש להם בו נגיעה קטנה, הם הורסים.</w:t>
      </w:r>
    </w:p>
    <w:p w14:paraId="57015E98" w14:textId="77777777" w:rsidR="00000000" w:rsidRDefault="00364BE1">
      <w:pPr>
        <w:pStyle w:val="a0"/>
        <w:rPr>
          <w:rFonts w:hint="cs"/>
          <w:rtl/>
        </w:rPr>
      </w:pPr>
    </w:p>
    <w:p w14:paraId="6A96D5F7" w14:textId="77777777" w:rsidR="00000000" w:rsidRDefault="00364BE1">
      <w:pPr>
        <w:pStyle w:val="a0"/>
        <w:rPr>
          <w:rFonts w:hint="cs"/>
          <w:rtl/>
        </w:rPr>
      </w:pPr>
      <w:r>
        <w:rPr>
          <w:rFonts w:hint="cs"/>
          <w:rtl/>
        </w:rPr>
        <w:t>רבותי, אני מבין שביום ראשון יש דיון. לצערי, באותו זמן שבו מתקיים דיון בוועדת הכספים בתל-אביב, יש גם דיון כא</w:t>
      </w:r>
      <w:r>
        <w:rPr>
          <w:rFonts w:hint="cs"/>
          <w:rtl/>
        </w:rPr>
        <w:t>ן על שירותי הדת, על השביתה. אני נוסע לתל-אביב.</w:t>
      </w:r>
    </w:p>
    <w:p w14:paraId="379B6263" w14:textId="77777777" w:rsidR="00000000" w:rsidRDefault="00364BE1">
      <w:pPr>
        <w:pStyle w:val="a0"/>
        <w:rPr>
          <w:rFonts w:hint="cs"/>
          <w:rtl/>
        </w:rPr>
      </w:pPr>
    </w:p>
    <w:p w14:paraId="5F1A3AE4" w14:textId="77777777" w:rsidR="00000000" w:rsidRDefault="00364BE1">
      <w:pPr>
        <w:pStyle w:val="af0"/>
        <w:rPr>
          <w:rtl/>
        </w:rPr>
      </w:pPr>
      <w:r>
        <w:rPr>
          <w:rFonts w:hint="eastAsia"/>
          <w:rtl/>
        </w:rPr>
        <w:t>אברהם</w:t>
      </w:r>
      <w:r>
        <w:rPr>
          <w:rtl/>
        </w:rPr>
        <w:t xml:space="preserve"> הירשזון (הליכוד):</w:t>
      </w:r>
    </w:p>
    <w:p w14:paraId="0C522F3F" w14:textId="77777777" w:rsidR="00000000" w:rsidRDefault="00364BE1">
      <w:pPr>
        <w:pStyle w:val="a0"/>
        <w:rPr>
          <w:rFonts w:hint="cs"/>
          <w:rtl/>
        </w:rPr>
      </w:pPr>
    </w:p>
    <w:p w14:paraId="47EB4560" w14:textId="77777777" w:rsidR="00000000" w:rsidRDefault="00364BE1">
      <w:pPr>
        <w:pStyle w:val="a0"/>
        <w:rPr>
          <w:rFonts w:hint="cs"/>
          <w:rtl/>
        </w:rPr>
      </w:pPr>
      <w:r>
        <w:rPr>
          <w:rFonts w:hint="cs"/>
          <w:rtl/>
        </w:rPr>
        <w:t>קודם כול, יש דיון ביום חמישי. ביום ראשון עוד נראה מה יהיה.</w:t>
      </w:r>
    </w:p>
    <w:p w14:paraId="27D14446" w14:textId="77777777" w:rsidR="00000000" w:rsidRDefault="00364BE1">
      <w:pPr>
        <w:pStyle w:val="a0"/>
        <w:rPr>
          <w:rFonts w:hint="cs"/>
          <w:rtl/>
        </w:rPr>
      </w:pPr>
    </w:p>
    <w:p w14:paraId="22350773" w14:textId="77777777" w:rsidR="00000000" w:rsidRDefault="00364BE1">
      <w:pPr>
        <w:pStyle w:val="-"/>
        <w:rPr>
          <w:rtl/>
        </w:rPr>
      </w:pPr>
      <w:bookmarkStart w:id="571" w:name="FS000000528T10_03_2004_18_29_14C"/>
      <w:bookmarkEnd w:id="571"/>
      <w:r>
        <w:rPr>
          <w:rtl/>
        </w:rPr>
        <w:t>יעקב ליצמן (יהדות התורה):</w:t>
      </w:r>
    </w:p>
    <w:p w14:paraId="676B8E55" w14:textId="77777777" w:rsidR="00000000" w:rsidRDefault="00364BE1">
      <w:pPr>
        <w:pStyle w:val="a0"/>
        <w:rPr>
          <w:rtl/>
        </w:rPr>
      </w:pPr>
    </w:p>
    <w:p w14:paraId="24403EA1" w14:textId="77777777" w:rsidR="00000000" w:rsidRDefault="00364BE1">
      <w:pPr>
        <w:pStyle w:val="a0"/>
        <w:rPr>
          <w:rFonts w:hint="cs"/>
          <w:rtl/>
        </w:rPr>
      </w:pPr>
      <w:r>
        <w:rPr>
          <w:rFonts w:hint="cs"/>
          <w:rtl/>
        </w:rPr>
        <w:t>אני אשמח מאוד אם תבטל את הדיון, ואני אהיה כאן.</w:t>
      </w:r>
    </w:p>
    <w:p w14:paraId="4FAF619B" w14:textId="77777777" w:rsidR="00000000" w:rsidRDefault="00364BE1">
      <w:pPr>
        <w:pStyle w:val="a0"/>
        <w:rPr>
          <w:rFonts w:hint="cs"/>
          <w:rtl/>
        </w:rPr>
      </w:pPr>
    </w:p>
    <w:p w14:paraId="16405D37" w14:textId="77777777" w:rsidR="00000000" w:rsidRDefault="00364BE1">
      <w:pPr>
        <w:pStyle w:val="a0"/>
        <w:rPr>
          <w:rFonts w:hint="cs"/>
          <w:rtl/>
        </w:rPr>
      </w:pPr>
      <w:r>
        <w:rPr>
          <w:rFonts w:hint="cs"/>
          <w:rtl/>
        </w:rPr>
        <w:t xml:space="preserve">במה שנוגע לישיבה ביום ראשון בוועדת הפנים, לפחות </w:t>
      </w:r>
      <w:r>
        <w:rPr>
          <w:rFonts w:hint="cs"/>
          <w:rtl/>
        </w:rPr>
        <w:t>אני אדע עם מי מדברים. אני מקווה שוועדת הפנים תדע את מי להזמין לדיון.</w:t>
      </w:r>
    </w:p>
    <w:p w14:paraId="3E44BBA8" w14:textId="77777777" w:rsidR="00000000" w:rsidRDefault="00364BE1">
      <w:pPr>
        <w:pStyle w:val="a0"/>
        <w:rPr>
          <w:rFonts w:hint="cs"/>
          <w:rtl/>
        </w:rPr>
      </w:pPr>
    </w:p>
    <w:p w14:paraId="6DDFEA1B" w14:textId="77777777" w:rsidR="00000000" w:rsidRDefault="00364BE1">
      <w:pPr>
        <w:pStyle w:val="a0"/>
        <w:rPr>
          <w:rFonts w:hint="cs"/>
          <w:rtl/>
        </w:rPr>
      </w:pPr>
      <w:r>
        <w:rPr>
          <w:rFonts w:hint="cs"/>
          <w:rtl/>
        </w:rPr>
        <w:t>עד הרגע הזה אין עם מי לדבר. כל אחד אומר: לא אני, אני לא אחראי לזה ולא לזה. בקיצור, הרס הכול.</w:t>
      </w:r>
    </w:p>
    <w:p w14:paraId="4224F1FD" w14:textId="77777777" w:rsidR="00000000" w:rsidRDefault="00364BE1">
      <w:pPr>
        <w:pStyle w:val="a0"/>
        <w:rPr>
          <w:rFonts w:hint="cs"/>
          <w:rtl/>
        </w:rPr>
      </w:pPr>
    </w:p>
    <w:p w14:paraId="1E644B35" w14:textId="77777777" w:rsidR="00000000" w:rsidRDefault="00364BE1">
      <w:pPr>
        <w:pStyle w:val="af1"/>
        <w:rPr>
          <w:rtl/>
        </w:rPr>
      </w:pPr>
      <w:r>
        <w:rPr>
          <w:rtl/>
        </w:rPr>
        <w:t>היו"ר משה כחלון:</w:t>
      </w:r>
    </w:p>
    <w:p w14:paraId="08A5F0FF" w14:textId="77777777" w:rsidR="00000000" w:rsidRDefault="00364BE1">
      <w:pPr>
        <w:pStyle w:val="a0"/>
        <w:rPr>
          <w:rtl/>
        </w:rPr>
      </w:pPr>
    </w:p>
    <w:p w14:paraId="611B17B7" w14:textId="77777777" w:rsidR="00000000" w:rsidRDefault="00364BE1">
      <w:pPr>
        <w:pStyle w:val="a0"/>
        <w:rPr>
          <w:rFonts w:hint="cs"/>
          <w:rtl/>
        </w:rPr>
      </w:pPr>
      <w:r>
        <w:rPr>
          <w:rFonts w:hint="cs"/>
          <w:rtl/>
        </w:rPr>
        <w:t>תודה רבה. חבר הכנסת אלי ישי - איננו נוכח. חברת הכנסת לאה נס, בבקשה.</w:t>
      </w:r>
    </w:p>
    <w:p w14:paraId="6769A058" w14:textId="77777777" w:rsidR="00000000" w:rsidRDefault="00364BE1">
      <w:pPr>
        <w:pStyle w:val="a0"/>
        <w:rPr>
          <w:rFonts w:hint="cs"/>
          <w:rtl/>
        </w:rPr>
      </w:pPr>
    </w:p>
    <w:p w14:paraId="5A393A24" w14:textId="77777777" w:rsidR="00000000" w:rsidRDefault="00364BE1">
      <w:pPr>
        <w:pStyle w:val="a"/>
        <w:rPr>
          <w:rtl/>
        </w:rPr>
      </w:pPr>
      <w:bookmarkStart w:id="572" w:name="FS000001041T10_03_2004_18_53_09"/>
      <w:bookmarkStart w:id="573" w:name="_Toc71352115"/>
      <w:bookmarkEnd w:id="572"/>
      <w:r>
        <w:rPr>
          <w:rFonts w:hint="eastAsia"/>
          <w:rtl/>
        </w:rPr>
        <w:t>לאה</w:t>
      </w:r>
      <w:r>
        <w:rPr>
          <w:rtl/>
        </w:rPr>
        <w:t xml:space="preserve"> נ</w:t>
      </w:r>
      <w:r>
        <w:rPr>
          <w:rtl/>
        </w:rPr>
        <w:t>ס (הליכוד):</w:t>
      </w:r>
      <w:bookmarkEnd w:id="573"/>
    </w:p>
    <w:p w14:paraId="60785FAD" w14:textId="77777777" w:rsidR="00000000" w:rsidRDefault="00364BE1">
      <w:pPr>
        <w:pStyle w:val="a0"/>
        <w:rPr>
          <w:rFonts w:hint="cs"/>
          <w:rtl/>
        </w:rPr>
      </w:pPr>
    </w:p>
    <w:p w14:paraId="04FB5F92" w14:textId="77777777" w:rsidR="00000000" w:rsidRDefault="00364BE1">
      <w:pPr>
        <w:pStyle w:val="a0"/>
        <w:rPr>
          <w:rFonts w:hint="cs"/>
          <w:rtl/>
        </w:rPr>
      </w:pPr>
      <w:r>
        <w:rPr>
          <w:rFonts w:hint="cs"/>
          <w:rtl/>
        </w:rPr>
        <w:t>אדוני היושב-ראש, כבוד השר, חברי הכנסת, 3,500 עובדי המועצות הדתיות שלא קיבלו שכר זה זמן רב, שובתים. העובדים הודיעו כי הם יצמצמו את שעות הקבורה, בתי-העלמין יינעלו בשעות שבהן אין לוויות, לא יהיה רישום נישואים, לא יונפקו תעודות רווקות, וחופות שנקב</w:t>
      </w:r>
      <w:r>
        <w:rPr>
          <w:rFonts w:hint="cs"/>
          <w:rtl/>
        </w:rPr>
        <w:t>עו לאולמות השמחה של הרבנות למהלך שלושת ימי השביתה, לא יתקיימו.</w:t>
      </w:r>
    </w:p>
    <w:p w14:paraId="3A8E10D9" w14:textId="77777777" w:rsidR="00000000" w:rsidRDefault="00364BE1">
      <w:pPr>
        <w:pStyle w:val="a0"/>
        <w:rPr>
          <w:rFonts w:hint="cs"/>
          <w:rtl/>
        </w:rPr>
      </w:pPr>
    </w:p>
    <w:p w14:paraId="77292022" w14:textId="77777777" w:rsidR="00000000" w:rsidRDefault="00364BE1">
      <w:pPr>
        <w:pStyle w:val="a0"/>
        <w:rPr>
          <w:rFonts w:hint="cs"/>
          <w:rtl/>
        </w:rPr>
      </w:pPr>
      <w:r>
        <w:rPr>
          <w:rFonts w:hint="cs"/>
          <w:rtl/>
        </w:rPr>
        <w:t xml:space="preserve">חברי הכנסת, עובדי המועצות הדתיות, שמלווים אדם מלידתו ועד דרכו האחרונה, הם הנפגעים המרכזיים ברפורמה המתגבשת בשירותי הדת. חלק מהעובדים באותן מועצות לא קיבלו שכר זה חודשים רבים, וחלקם כבר שנתיים </w:t>
      </w:r>
      <w:r>
        <w:rPr>
          <w:rFonts w:hint="cs"/>
          <w:rtl/>
        </w:rPr>
        <w:t>לא הביאו לביתם תלוש משכורת. למרות זאת, הם המשיכו לספק לנו את שירותי הדת, וזאת מתוך תחושה של שליחות עמוקה.</w:t>
      </w:r>
    </w:p>
    <w:p w14:paraId="7FC2A73E" w14:textId="77777777" w:rsidR="00000000" w:rsidRDefault="00364BE1">
      <w:pPr>
        <w:pStyle w:val="a0"/>
        <w:rPr>
          <w:rFonts w:hint="cs"/>
          <w:rtl/>
        </w:rPr>
      </w:pPr>
    </w:p>
    <w:p w14:paraId="6996EF21" w14:textId="77777777" w:rsidR="00000000" w:rsidRDefault="00364BE1">
      <w:pPr>
        <w:pStyle w:val="a0"/>
        <w:rPr>
          <w:rFonts w:hint="cs"/>
          <w:rtl/>
        </w:rPr>
      </w:pPr>
      <w:r>
        <w:rPr>
          <w:rFonts w:hint="cs"/>
          <w:rtl/>
        </w:rPr>
        <w:t>חברי הכנסת, אין זה מפתיע שמצבן של המועצות הדתיות הוא בכי רע זה זמן רב. על רקע זה הוקמה ועדת משנה מיוחדת לענייני המועצות הדתיות בוועדת הפנים, בראשות ח</w:t>
      </w:r>
      <w:r>
        <w:rPr>
          <w:rFonts w:hint="cs"/>
          <w:rtl/>
        </w:rPr>
        <w:t>בר הכנסת ניסן סלומינסקי. הוועדה הזאת עשתה עבודה רבה בעניין, והיא אפילו כבר כמעט השיקה את התוצאות הטובות. הצעות דחופות לסדר-היום הועלו גם על-ידי וגם על-ידי חברי כנסת נוספים. היה גם דיון מיוחד נוסף בוועדת הפנים, אבל הפתרון המיוחל טרם הגיע.</w:t>
      </w:r>
    </w:p>
    <w:p w14:paraId="5E60BDB2" w14:textId="77777777" w:rsidR="00000000" w:rsidRDefault="00364BE1">
      <w:pPr>
        <w:pStyle w:val="a0"/>
        <w:rPr>
          <w:rFonts w:hint="cs"/>
          <w:rtl/>
        </w:rPr>
      </w:pPr>
    </w:p>
    <w:p w14:paraId="405A4768" w14:textId="77777777" w:rsidR="00000000" w:rsidRDefault="00364BE1">
      <w:pPr>
        <w:pStyle w:val="a0"/>
        <w:rPr>
          <w:rFonts w:hint="cs"/>
          <w:rtl/>
        </w:rPr>
      </w:pPr>
      <w:r>
        <w:rPr>
          <w:rFonts w:hint="cs"/>
          <w:rtl/>
        </w:rPr>
        <w:t>כבר לפני כחודש הת</w:t>
      </w:r>
      <w:r>
        <w:rPr>
          <w:rFonts w:hint="cs"/>
          <w:rtl/>
        </w:rPr>
        <w:t>רעתי מעל במה זו שהתהליך שמתגבש עם ההחלטה על פירוק משרד הדתות עלול להוביל לקריסת שירותי הדת בישראל. ואכן, מה שאנחנו רואים הוא, שככל שהתקרב מועד הפירוק, מערכת הדת בישראל נכנסה יותר ויותר לטירוף מערכות, עד לקריסה הנוכחית. המשרדים שהיו אמורים לקחת אחריות על רס</w:t>
      </w:r>
      <w:r>
        <w:rPr>
          <w:rFonts w:hint="cs"/>
          <w:rtl/>
        </w:rPr>
        <w:t>יסי המשרד המפורק, לא הסדירו זאת. אומנם התקציבים והסמכויות כבר הועברו למשרדים האחרים, אך העובדים טרם הועברו אליהם. כך שבפועל עובדי המועצות הדתיות ניצבים מול מערכת אטומה.</w:t>
      </w:r>
    </w:p>
    <w:p w14:paraId="62723047" w14:textId="77777777" w:rsidR="00000000" w:rsidRDefault="00364BE1">
      <w:pPr>
        <w:pStyle w:val="a0"/>
        <w:rPr>
          <w:rFonts w:hint="cs"/>
          <w:rtl/>
        </w:rPr>
      </w:pPr>
    </w:p>
    <w:p w14:paraId="51B30948" w14:textId="77777777" w:rsidR="00000000" w:rsidRDefault="00364BE1">
      <w:pPr>
        <w:pStyle w:val="a0"/>
        <w:rPr>
          <w:rFonts w:hint="cs"/>
          <w:rtl/>
        </w:rPr>
      </w:pPr>
      <w:r>
        <w:rPr>
          <w:rFonts w:hint="cs"/>
          <w:rtl/>
        </w:rPr>
        <w:t>חברי הכנסת, חשוב להדגיש ולהבין, שהשביתה בשירותי הדת היא לא עוד שביתה שבאה למחות ולהתרי</w:t>
      </w:r>
      <w:r>
        <w:rPr>
          <w:rFonts w:hint="cs"/>
          <w:rtl/>
        </w:rPr>
        <w:t>ע. השביתה היום היא על לב לבו של תפקוד מערכת שירותי הדת. חשוב גם שנדע, כי השבתת שירותי הדת אינה רק פגיעה בדתיים, אלא בכל הציבור בישראל - משמאל ומימין, בבוחרי ש"ס ובבוחרי שינוי כאחד. היה והמגמה הנוכחית תימשך, לא אתפלא אם נחזה שוב באותן מראות של קרובי משפחה ה</w:t>
      </w:r>
      <w:r>
        <w:rPr>
          <w:rFonts w:hint="cs"/>
          <w:rtl/>
        </w:rPr>
        <w:t>חופרים במו-ידיהם את קבר יקירם, בזוגות שנאלצים לדחות את חתונתם או במקוואות סגורים.</w:t>
      </w:r>
    </w:p>
    <w:p w14:paraId="5C77E1CD" w14:textId="77777777" w:rsidR="00000000" w:rsidRDefault="00364BE1">
      <w:pPr>
        <w:pStyle w:val="a0"/>
        <w:rPr>
          <w:rFonts w:hint="cs"/>
          <w:rtl/>
        </w:rPr>
      </w:pPr>
    </w:p>
    <w:p w14:paraId="7E1E5CB8" w14:textId="77777777" w:rsidR="00000000" w:rsidRDefault="00364BE1">
      <w:pPr>
        <w:pStyle w:val="a0"/>
        <w:rPr>
          <w:rFonts w:hint="cs"/>
          <w:rtl/>
        </w:rPr>
      </w:pPr>
      <w:r>
        <w:rPr>
          <w:rFonts w:hint="cs"/>
          <w:rtl/>
        </w:rPr>
        <w:t xml:space="preserve">חברי הכנסת, בברייתא בסנהדרין נקבעו עשרה דברים יסודיים שחובה שיהיו בכל קהילה. צורכי נפש, צורכי גוף וצרכים חברתיים הם חלק מהיסודות האלו. מזהירים שם החכמים שלנו, כי אל לו לאדם </w:t>
      </w:r>
      <w:r>
        <w:rPr>
          <w:rFonts w:hint="cs"/>
          <w:rtl/>
        </w:rPr>
        <w:t>לגור במקום שאין בו כל השירותים הללו. עכשיו, עם קריסת שירותי הדת, חלק חשוב מאותם יסודות חשובים נפגע פגיעה קשה. תודה.</w:t>
      </w:r>
    </w:p>
    <w:p w14:paraId="6DD80A95" w14:textId="77777777" w:rsidR="00000000" w:rsidRDefault="00364BE1">
      <w:pPr>
        <w:pStyle w:val="a0"/>
        <w:rPr>
          <w:rFonts w:hint="cs"/>
          <w:rtl/>
        </w:rPr>
      </w:pPr>
    </w:p>
    <w:p w14:paraId="141AED31" w14:textId="77777777" w:rsidR="00000000" w:rsidRDefault="00364BE1">
      <w:pPr>
        <w:pStyle w:val="af1"/>
        <w:rPr>
          <w:rFonts w:hint="cs"/>
          <w:rtl/>
        </w:rPr>
      </w:pPr>
      <w:r>
        <w:rPr>
          <w:rFonts w:hint="cs"/>
          <w:rtl/>
        </w:rPr>
        <w:t>היו"ר אלי בן-מנחם:</w:t>
      </w:r>
    </w:p>
    <w:p w14:paraId="680A3C67" w14:textId="77777777" w:rsidR="00000000" w:rsidRDefault="00364BE1">
      <w:pPr>
        <w:pStyle w:val="a0"/>
        <w:rPr>
          <w:rFonts w:hint="cs"/>
          <w:rtl/>
        </w:rPr>
      </w:pPr>
    </w:p>
    <w:p w14:paraId="6BBC1FD2" w14:textId="77777777" w:rsidR="00000000" w:rsidRDefault="00364BE1">
      <w:pPr>
        <w:pStyle w:val="a0"/>
        <w:rPr>
          <w:rFonts w:hint="cs"/>
          <w:rtl/>
        </w:rPr>
      </w:pPr>
      <w:r>
        <w:rPr>
          <w:rFonts w:hint="cs"/>
          <w:rtl/>
        </w:rPr>
        <w:t>תודה לחברת הכנסת לאה נס. ישיב בשם הממשלה השר גדעון עזרא. בבקשה.</w:t>
      </w:r>
    </w:p>
    <w:p w14:paraId="2B1DA46A" w14:textId="77777777" w:rsidR="00000000" w:rsidRDefault="00364BE1">
      <w:pPr>
        <w:pStyle w:val="a0"/>
        <w:rPr>
          <w:rFonts w:hint="cs"/>
          <w:rtl/>
        </w:rPr>
      </w:pPr>
    </w:p>
    <w:p w14:paraId="2B394A5B" w14:textId="77777777" w:rsidR="00000000" w:rsidRDefault="00364BE1">
      <w:pPr>
        <w:pStyle w:val="a"/>
        <w:rPr>
          <w:rtl/>
        </w:rPr>
      </w:pPr>
      <w:bookmarkStart w:id="574" w:name="FS000000474T10_03_2004_19_08_51"/>
      <w:bookmarkStart w:id="575" w:name="_Toc71352116"/>
      <w:bookmarkEnd w:id="574"/>
      <w:r>
        <w:rPr>
          <w:rFonts w:hint="eastAsia"/>
          <w:rtl/>
        </w:rPr>
        <w:t>השר</w:t>
      </w:r>
      <w:r>
        <w:rPr>
          <w:rtl/>
        </w:rPr>
        <w:t xml:space="preserve"> גדעון עזרא:</w:t>
      </w:r>
      <w:bookmarkEnd w:id="575"/>
    </w:p>
    <w:p w14:paraId="4FE64259" w14:textId="77777777" w:rsidR="00000000" w:rsidRDefault="00364BE1">
      <w:pPr>
        <w:pStyle w:val="a0"/>
        <w:rPr>
          <w:rFonts w:hint="cs"/>
          <w:rtl/>
        </w:rPr>
      </w:pPr>
    </w:p>
    <w:p w14:paraId="4F8C4080" w14:textId="77777777" w:rsidR="00000000" w:rsidRDefault="00364BE1">
      <w:pPr>
        <w:pStyle w:val="a0"/>
        <w:rPr>
          <w:rFonts w:hint="cs"/>
          <w:rtl/>
        </w:rPr>
      </w:pPr>
      <w:r>
        <w:rPr>
          <w:rFonts w:hint="cs"/>
          <w:rtl/>
        </w:rPr>
        <w:t>אדוני היושב-ראש, חברי חברי הכנסת, בחו</w:t>
      </w:r>
      <w:r>
        <w:rPr>
          <w:rFonts w:hint="cs"/>
          <w:rtl/>
        </w:rPr>
        <w:t xml:space="preserve">דשים האחרונים היו כמה ישיבות פה במליאה ובוועדת הפנים ובוועדת הכספים, כמו שאמרה חברת הכנסת נס - כפי שאמר יושב-ראש ועדת הכספים, יש גם מחר ישיבה </w:t>
      </w:r>
      <w:r>
        <w:rPr>
          <w:rtl/>
        </w:rPr>
        <w:t>–</w:t>
      </w:r>
      <w:r>
        <w:rPr>
          <w:rFonts w:hint="cs"/>
          <w:rtl/>
        </w:rPr>
        <w:t xml:space="preserve"> על מצבן של המועצות הדתיות, שאינן מסוגלות להמשיך ולספק את שירותי הדת, וזה מספר לא מועט של חודשים אינן מסוגלות גם </w:t>
      </w:r>
      <w:r>
        <w:rPr>
          <w:rFonts w:hint="cs"/>
          <w:rtl/>
        </w:rPr>
        <w:t>לשלם את המשכורות של העובדים.</w:t>
      </w:r>
    </w:p>
    <w:p w14:paraId="5293451E" w14:textId="77777777" w:rsidR="00000000" w:rsidRDefault="00364BE1">
      <w:pPr>
        <w:pStyle w:val="a0"/>
        <w:rPr>
          <w:rFonts w:hint="cs"/>
          <w:rtl/>
        </w:rPr>
      </w:pPr>
    </w:p>
    <w:p w14:paraId="76CF68D6" w14:textId="77777777" w:rsidR="00000000" w:rsidRDefault="00364BE1">
      <w:pPr>
        <w:pStyle w:val="a0"/>
        <w:rPr>
          <w:rFonts w:hint="cs"/>
          <w:rtl/>
        </w:rPr>
      </w:pPr>
      <w:r>
        <w:rPr>
          <w:rFonts w:hint="cs"/>
          <w:rtl/>
        </w:rPr>
        <w:t>נכון להיום, לאחר עבודה מאומצת, יש תמונת מצב די מהימנה על חובות המועצות הדתיות, 115 במספר, וזהו דוח נכון ל-30 ביוני 2003.</w:t>
      </w:r>
    </w:p>
    <w:p w14:paraId="0DF5CAE3" w14:textId="77777777" w:rsidR="00000000" w:rsidRDefault="00364BE1">
      <w:pPr>
        <w:pStyle w:val="a0"/>
        <w:rPr>
          <w:rFonts w:hint="cs"/>
          <w:rtl/>
        </w:rPr>
      </w:pPr>
    </w:p>
    <w:p w14:paraId="297524BB" w14:textId="77777777" w:rsidR="00000000" w:rsidRDefault="00364BE1">
      <w:pPr>
        <w:pStyle w:val="af0"/>
        <w:rPr>
          <w:rtl/>
        </w:rPr>
      </w:pPr>
      <w:r>
        <w:rPr>
          <w:rFonts w:hint="eastAsia"/>
          <w:rtl/>
        </w:rPr>
        <w:t>יעקב</w:t>
      </w:r>
      <w:r>
        <w:rPr>
          <w:rtl/>
        </w:rPr>
        <w:t xml:space="preserve"> ליצמן (יהדות התורה):</w:t>
      </w:r>
    </w:p>
    <w:p w14:paraId="0E0EF19A" w14:textId="77777777" w:rsidR="00000000" w:rsidRDefault="00364BE1">
      <w:pPr>
        <w:pStyle w:val="a0"/>
        <w:rPr>
          <w:rFonts w:hint="cs"/>
          <w:rtl/>
        </w:rPr>
      </w:pPr>
    </w:p>
    <w:p w14:paraId="6E576859" w14:textId="77777777" w:rsidR="00000000" w:rsidRDefault="00364BE1">
      <w:pPr>
        <w:pStyle w:val="a0"/>
        <w:rPr>
          <w:rFonts w:hint="cs"/>
          <w:rtl/>
        </w:rPr>
      </w:pPr>
      <w:r>
        <w:rPr>
          <w:rFonts w:hint="cs"/>
          <w:rtl/>
        </w:rPr>
        <w:t>לא. היום יש יותר.</w:t>
      </w:r>
    </w:p>
    <w:p w14:paraId="2A4B2282" w14:textId="77777777" w:rsidR="00000000" w:rsidRDefault="00364BE1">
      <w:pPr>
        <w:pStyle w:val="a0"/>
        <w:rPr>
          <w:rFonts w:hint="cs"/>
          <w:rtl/>
        </w:rPr>
      </w:pPr>
    </w:p>
    <w:p w14:paraId="1F779897" w14:textId="77777777" w:rsidR="00000000" w:rsidRDefault="00364BE1">
      <w:pPr>
        <w:pStyle w:val="-"/>
        <w:rPr>
          <w:rtl/>
        </w:rPr>
      </w:pPr>
      <w:bookmarkStart w:id="576" w:name="FS000000474T10_03_2004_19_10_38C"/>
      <w:bookmarkEnd w:id="576"/>
      <w:r>
        <w:rPr>
          <w:rtl/>
        </w:rPr>
        <w:t>השר גדעון עזרא:</w:t>
      </w:r>
    </w:p>
    <w:p w14:paraId="4A2597A5" w14:textId="77777777" w:rsidR="00000000" w:rsidRDefault="00364BE1">
      <w:pPr>
        <w:pStyle w:val="a0"/>
        <w:rPr>
          <w:rtl/>
        </w:rPr>
      </w:pPr>
    </w:p>
    <w:p w14:paraId="1F377706" w14:textId="77777777" w:rsidR="00000000" w:rsidRDefault="00364BE1">
      <w:pPr>
        <w:pStyle w:val="a0"/>
        <w:rPr>
          <w:rFonts w:hint="cs"/>
          <w:rtl/>
        </w:rPr>
      </w:pPr>
      <w:r>
        <w:rPr>
          <w:rFonts w:hint="cs"/>
          <w:rtl/>
        </w:rPr>
        <w:t>ודאי. מאז יש יותר.</w:t>
      </w:r>
    </w:p>
    <w:p w14:paraId="2DDDF21B" w14:textId="77777777" w:rsidR="00000000" w:rsidRDefault="00364BE1">
      <w:pPr>
        <w:pStyle w:val="a0"/>
        <w:rPr>
          <w:rFonts w:hint="cs"/>
          <w:rtl/>
        </w:rPr>
      </w:pPr>
    </w:p>
    <w:p w14:paraId="369DAFE1" w14:textId="77777777" w:rsidR="00000000" w:rsidRDefault="00364BE1">
      <w:pPr>
        <w:pStyle w:val="a0"/>
        <w:rPr>
          <w:rFonts w:hint="cs"/>
          <w:rtl/>
        </w:rPr>
      </w:pPr>
      <w:r>
        <w:rPr>
          <w:rFonts w:hint="cs"/>
          <w:rtl/>
        </w:rPr>
        <w:t>על-פי הנחיית מנכ"ל מש</w:t>
      </w:r>
      <w:r>
        <w:rPr>
          <w:rFonts w:hint="cs"/>
          <w:rtl/>
        </w:rPr>
        <w:t>רד ראש הממשלה, נושא רה-ארגון המועצות הדתיות עומד בפני סיום. הוא כולל הגדלת סל שירותי הדת, מהות שירותי הדת, תקני כוח-אדם הנדרשים לשם הספקתו וגודל התקציב הנדרש לשם כך.</w:t>
      </w:r>
    </w:p>
    <w:p w14:paraId="5A711BCF" w14:textId="77777777" w:rsidR="00000000" w:rsidRDefault="00364BE1">
      <w:pPr>
        <w:pStyle w:val="a0"/>
        <w:rPr>
          <w:rFonts w:hint="cs"/>
          <w:rtl/>
        </w:rPr>
      </w:pPr>
    </w:p>
    <w:p w14:paraId="4044C292" w14:textId="77777777" w:rsidR="00000000" w:rsidRDefault="00364BE1">
      <w:pPr>
        <w:pStyle w:val="a0"/>
        <w:rPr>
          <w:rFonts w:hint="cs"/>
          <w:rtl/>
        </w:rPr>
      </w:pPr>
      <w:r>
        <w:rPr>
          <w:rFonts w:hint="cs"/>
          <w:rtl/>
        </w:rPr>
        <w:t xml:space="preserve">במקביל, נתן מנכ"ל משרד ראש הממשלה הוראה חד-משמעית לטפל בחובות של המועצות הדתיות, שהפעילו </w:t>
      </w:r>
      <w:r>
        <w:rPr>
          <w:rFonts w:hint="cs"/>
          <w:rtl/>
        </w:rPr>
        <w:t>הלכה למעשה תוכנית הבראה - תוכנית שאושרה על-ידי רואה-חשבון ומאפשרת את תפקודן השוטף בכפוף לתקציב שאושר לשנת 2004, ללא כניסה לגירעונות תקציביים.</w:t>
      </w:r>
    </w:p>
    <w:p w14:paraId="28E923DF" w14:textId="77777777" w:rsidR="00000000" w:rsidRDefault="00364BE1">
      <w:pPr>
        <w:pStyle w:val="a0"/>
        <w:rPr>
          <w:rtl/>
        </w:rPr>
      </w:pPr>
    </w:p>
    <w:p w14:paraId="1311EAC5" w14:textId="77777777" w:rsidR="00000000" w:rsidRDefault="00364BE1">
      <w:pPr>
        <w:pStyle w:val="a0"/>
        <w:rPr>
          <w:rFonts w:hint="cs"/>
          <w:rtl/>
        </w:rPr>
      </w:pPr>
      <w:r>
        <w:rPr>
          <w:rFonts w:hint="cs"/>
          <w:rtl/>
        </w:rPr>
        <w:t>נבחרי המועצות הדתיות מודעים לכל התנהלות הדברים, ואכן הם מטים שכם ומשתפים פעולה עם המערכת. כנראה לחצים פוליטיים חי</w:t>
      </w:r>
      <w:r>
        <w:rPr>
          <w:rFonts w:hint="cs"/>
          <w:rtl/>
        </w:rPr>
        <w:t>צוניים נותנים את אותותיהם, וכנראה אילצו אותם להביע את זעקתם באמצעות השבתת המועצות לשלושה ימים.</w:t>
      </w:r>
    </w:p>
    <w:p w14:paraId="3168495B" w14:textId="77777777" w:rsidR="00000000" w:rsidRDefault="00364BE1">
      <w:pPr>
        <w:pStyle w:val="a0"/>
        <w:rPr>
          <w:rFonts w:hint="cs"/>
          <w:rtl/>
        </w:rPr>
      </w:pPr>
    </w:p>
    <w:p w14:paraId="08D2EDF8" w14:textId="77777777" w:rsidR="00000000" w:rsidRDefault="00364BE1">
      <w:pPr>
        <w:pStyle w:val="a0"/>
        <w:rPr>
          <w:rFonts w:hint="cs"/>
          <w:rtl/>
        </w:rPr>
      </w:pPr>
      <w:r>
        <w:rPr>
          <w:rFonts w:hint="cs"/>
          <w:rtl/>
        </w:rPr>
        <w:t>בעקבות המצב בשטח התבקש הצוות המקצועי לתת את דעתו על הפעלת אופציית ביניים שתקל במידת מה על המועצות ותאפשר להן להתנהל עד למימוש תוכניות ההבראה ופתרון חובות העבר.</w:t>
      </w:r>
    </w:p>
    <w:p w14:paraId="1F0008A1" w14:textId="77777777" w:rsidR="00000000" w:rsidRDefault="00364BE1">
      <w:pPr>
        <w:pStyle w:val="a0"/>
        <w:rPr>
          <w:rFonts w:hint="cs"/>
          <w:rtl/>
        </w:rPr>
      </w:pPr>
    </w:p>
    <w:p w14:paraId="5F57D18B" w14:textId="77777777" w:rsidR="00000000" w:rsidRDefault="00364BE1">
      <w:pPr>
        <w:pStyle w:val="a0"/>
        <w:rPr>
          <w:rFonts w:hint="cs"/>
          <w:rtl/>
        </w:rPr>
      </w:pPr>
      <w:r>
        <w:rPr>
          <w:rFonts w:hint="cs"/>
          <w:rtl/>
        </w:rPr>
        <w:t>ככלל ראוי להדגיש, כי המצב שנקלעו אליו המועצות הדתיות הינו תולדה של עשרות שנים. לראשונה פועלת הממשלה ליישום החלטה כוללת שתהווה פתרון שורש לתחלואי העבר ותאפשר תפקוד שוטף ללא גירעונות בעתיד.</w:t>
      </w:r>
    </w:p>
    <w:p w14:paraId="470E9F28" w14:textId="77777777" w:rsidR="00000000" w:rsidRDefault="00364BE1">
      <w:pPr>
        <w:pStyle w:val="a0"/>
        <w:rPr>
          <w:rFonts w:hint="cs"/>
          <w:rtl/>
        </w:rPr>
      </w:pPr>
    </w:p>
    <w:p w14:paraId="16FC9D52" w14:textId="77777777" w:rsidR="00000000" w:rsidRDefault="00364BE1">
      <w:pPr>
        <w:pStyle w:val="a0"/>
        <w:rPr>
          <w:rFonts w:hint="cs"/>
          <w:rtl/>
        </w:rPr>
      </w:pPr>
      <w:r>
        <w:rPr>
          <w:rFonts w:hint="cs"/>
          <w:rtl/>
        </w:rPr>
        <w:t>אני רוצה להגיד כאן כמה מלים. נדמה לי שלאחר הרכבת הממשלה האחרונה, ב</w:t>
      </w:r>
      <w:r>
        <w:rPr>
          <w:rFonts w:hint="cs"/>
          <w:rtl/>
        </w:rPr>
        <w:t>הרבה מאוד משרדים ובהרבה מאוד מקומות התחילו לטפל בדברים שהיו מתחת לשטיח ואף אחד לא ידע בדיוק מה קורה שם. נדמה לי שעכשיו הכול עולה וצף למעלה. מוטב מוקדם מאשר מאוחר.</w:t>
      </w:r>
    </w:p>
    <w:p w14:paraId="742C19D1" w14:textId="77777777" w:rsidR="00000000" w:rsidRDefault="00364BE1">
      <w:pPr>
        <w:pStyle w:val="a0"/>
        <w:rPr>
          <w:rFonts w:hint="cs"/>
          <w:rtl/>
        </w:rPr>
      </w:pPr>
    </w:p>
    <w:p w14:paraId="5AE76E9F" w14:textId="77777777" w:rsidR="00000000" w:rsidRDefault="00364BE1">
      <w:pPr>
        <w:pStyle w:val="af0"/>
        <w:rPr>
          <w:rtl/>
        </w:rPr>
      </w:pPr>
      <w:r>
        <w:rPr>
          <w:rFonts w:hint="eastAsia"/>
          <w:rtl/>
        </w:rPr>
        <w:t>יעקב</w:t>
      </w:r>
      <w:r>
        <w:rPr>
          <w:rtl/>
        </w:rPr>
        <w:t xml:space="preserve"> ליצמן (יהדות התורה):</w:t>
      </w:r>
    </w:p>
    <w:p w14:paraId="7B8BA1CD" w14:textId="77777777" w:rsidR="00000000" w:rsidRDefault="00364BE1">
      <w:pPr>
        <w:pStyle w:val="a0"/>
        <w:rPr>
          <w:rFonts w:hint="cs"/>
          <w:rtl/>
        </w:rPr>
      </w:pPr>
    </w:p>
    <w:p w14:paraId="36CB1FB9" w14:textId="77777777" w:rsidR="00000000" w:rsidRDefault="00364BE1">
      <w:pPr>
        <w:pStyle w:val="a0"/>
        <w:rPr>
          <w:rFonts w:hint="cs"/>
          <w:rtl/>
        </w:rPr>
      </w:pPr>
      <w:r>
        <w:rPr>
          <w:rFonts w:hint="cs"/>
          <w:rtl/>
        </w:rPr>
        <w:t>רק - - -</w:t>
      </w:r>
    </w:p>
    <w:p w14:paraId="298CC590" w14:textId="77777777" w:rsidR="00000000" w:rsidRDefault="00364BE1">
      <w:pPr>
        <w:pStyle w:val="a0"/>
        <w:rPr>
          <w:rFonts w:hint="cs"/>
          <w:rtl/>
        </w:rPr>
      </w:pPr>
    </w:p>
    <w:p w14:paraId="1883F87C" w14:textId="77777777" w:rsidR="00000000" w:rsidRDefault="00364BE1">
      <w:pPr>
        <w:pStyle w:val="-"/>
        <w:rPr>
          <w:rtl/>
        </w:rPr>
      </w:pPr>
      <w:bookmarkStart w:id="577" w:name="FS000000474T10_03_2004_19_13_11C"/>
      <w:bookmarkEnd w:id="577"/>
      <w:r>
        <w:rPr>
          <w:rtl/>
        </w:rPr>
        <w:t>השר גדעון עזרא:</w:t>
      </w:r>
    </w:p>
    <w:p w14:paraId="19E0785A" w14:textId="77777777" w:rsidR="00000000" w:rsidRDefault="00364BE1">
      <w:pPr>
        <w:pStyle w:val="a0"/>
        <w:rPr>
          <w:rtl/>
        </w:rPr>
      </w:pPr>
    </w:p>
    <w:p w14:paraId="5375DD3A" w14:textId="77777777" w:rsidR="00000000" w:rsidRDefault="00364BE1">
      <w:pPr>
        <w:pStyle w:val="a0"/>
        <w:rPr>
          <w:rFonts w:hint="cs"/>
          <w:rtl/>
        </w:rPr>
      </w:pPr>
      <w:r>
        <w:rPr>
          <w:rFonts w:hint="cs"/>
          <w:rtl/>
        </w:rPr>
        <w:t>אני משוכנע שניהול נכון של הדברים, אם ב</w:t>
      </w:r>
      <w:r>
        <w:rPr>
          <w:rFonts w:hint="cs"/>
          <w:rtl/>
        </w:rPr>
        <w:t>ביטוח הלאומי, אם במועצות דתיות ואם בגופים אחרים, יביא רק טוב למדינת ישראל.</w:t>
      </w:r>
    </w:p>
    <w:p w14:paraId="6BB4CD50" w14:textId="77777777" w:rsidR="00000000" w:rsidRDefault="00364BE1">
      <w:pPr>
        <w:pStyle w:val="a0"/>
        <w:rPr>
          <w:rFonts w:hint="cs"/>
          <w:rtl/>
        </w:rPr>
      </w:pPr>
    </w:p>
    <w:p w14:paraId="12356EB3" w14:textId="77777777" w:rsidR="00000000" w:rsidRDefault="00364BE1">
      <w:pPr>
        <w:pStyle w:val="a0"/>
        <w:rPr>
          <w:rFonts w:hint="cs"/>
          <w:rtl/>
        </w:rPr>
      </w:pPr>
      <w:r>
        <w:rPr>
          <w:rFonts w:hint="cs"/>
          <w:rtl/>
        </w:rPr>
        <w:t>מאחר שיש מחר ישיבה בוועדת הכספים ובוועדת הפנים - - -</w:t>
      </w:r>
    </w:p>
    <w:p w14:paraId="26E48D97" w14:textId="77777777" w:rsidR="00000000" w:rsidRDefault="00364BE1">
      <w:pPr>
        <w:pStyle w:val="a0"/>
        <w:rPr>
          <w:rFonts w:hint="cs"/>
          <w:rtl/>
        </w:rPr>
      </w:pPr>
    </w:p>
    <w:p w14:paraId="2918950D" w14:textId="77777777" w:rsidR="00000000" w:rsidRDefault="00364BE1">
      <w:pPr>
        <w:pStyle w:val="af0"/>
        <w:rPr>
          <w:rtl/>
        </w:rPr>
      </w:pPr>
      <w:r>
        <w:rPr>
          <w:rFonts w:hint="eastAsia"/>
          <w:rtl/>
        </w:rPr>
        <w:t>יעקב</w:t>
      </w:r>
      <w:r>
        <w:rPr>
          <w:rtl/>
        </w:rPr>
        <w:t xml:space="preserve"> ליצמן (יהדות התורה):</w:t>
      </w:r>
    </w:p>
    <w:p w14:paraId="2F1ADA3B" w14:textId="77777777" w:rsidR="00000000" w:rsidRDefault="00364BE1">
      <w:pPr>
        <w:pStyle w:val="a0"/>
        <w:rPr>
          <w:rFonts w:hint="cs"/>
          <w:rtl/>
        </w:rPr>
      </w:pPr>
    </w:p>
    <w:p w14:paraId="3432E05A" w14:textId="77777777" w:rsidR="00000000" w:rsidRDefault="00364BE1">
      <w:pPr>
        <w:pStyle w:val="a0"/>
        <w:rPr>
          <w:rFonts w:hint="cs"/>
          <w:rtl/>
        </w:rPr>
      </w:pPr>
      <w:r>
        <w:rPr>
          <w:rFonts w:hint="cs"/>
          <w:rtl/>
        </w:rPr>
        <w:t>אני מציע להעביר זאת לוועדת הפנים, כי ביום ראשון יש בין כך ובין כך ישיבה.</w:t>
      </w:r>
    </w:p>
    <w:p w14:paraId="1ED5AB26" w14:textId="77777777" w:rsidR="00000000" w:rsidRDefault="00364BE1">
      <w:pPr>
        <w:pStyle w:val="a0"/>
        <w:rPr>
          <w:rFonts w:hint="cs"/>
          <w:rtl/>
        </w:rPr>
      </w:pPr>
    </w:p>
    <w:p w14:paraId="06138B1A" w14:textId="77777777" w:rsidR="00000000" w:rsidRDefault="00364BE1">
      <w:pPr>
        <w:pStyle w:val="-"/>
        <w:rPr>
          <w:rtl/>
        </w:rPr>
      </w:pPr>
      <w:bookmarkStart w:id="578" w:name="FS000000474T10_03_2004_19_13_15C"/>
      <w:bookmarkEnd w:id="578"/>
      <w:r>
        <w:rPr>
          <w:rtl/>
        </w:rPr>
        <w:t>השר גדעון עזרא:</w:t>
      </w:r>
    </w:p>
    <w:p w14:paraId="36CC240F" w14:textId="77777777" w:rsidR="00000000" w:rsidRDefault="00364BE1">
      <w:pPr>
        <w:pStyle w:val="a0"/>
        <w:rPr>
          <w:rtl/>
        </w:rPr>
      </w:pPr>
    </w:p>
    <w:p w14:paraId="50903574" w14:textId="77777777" w:rsidR="00000000" w:rsidRDefault="00364BE1">
      <w:pPr>
        <w:pStyle w:val="a0"/>
        <w:rPr>
          <w:rFonts w:hint="cs"/>
          <w:rtl/>
        </w:rPr>
      </w:pPr>
      <w:r>
        <w:rPr>
          <w:rFonts w:hint="cs"/>
          <w:rtl/>
        </w:rPr>
        <w:t>כן. מאחר</w:t>
      </w:r>
      <w:r>
        <w:rPr>
          <w:rFonts w:hint="cs"/>
          <w:rtl/>
        </w:rPr>
        <w:t xml:space="preserve"> שיש לוועדת הכספים מחר ישיבה ולוועדת הפנים - ביום ראשון או ביום שני - -</w:t>
      </w:r>
    </w:p>
    <w:p w14:paraId="475F9375" w14:textId="77777777" w:rsidR="00000000" w:rsidRDefault="00364BE1">
      <w:pPr>
        <w:pStyle w:val="a0"/>
        <w:rPr>
          <w:rFonts w:hint="cs"/>
          <w:rtl/>
        </w:rPr>
      </w:pPr>
    </w:p>
    <w:p w14:paraId="38A8D40F" w14:textId="77777777" w:rsidR="00000000" w:rsidRDefault="00364BE1">
      <w:pPr>
        <w:pStyle w:val="af0"/>
        <w:rPr>
          <w:rtl/>
        </w:rPr>
      </w:pPr>
      <w:r>
        <w:rPr>
          <w:rFonts w:hint="eastAsia"/>
          <w:rtl/>
        </w:rPr>
        <w:t>יעקב</w:t>
      </w:r>
      <w:r>
        <w:rPr>
          <w:rtl/>
        </w:rPr>
        <w:t xml:space="preserve"> ליצמן (יהדות התורה):</w:t>
      </w:r>
    </w:p>
    <w:p w14:paraId="3FDC1426" w14:textId="77777777" w:rsidR="00000000" w:rsidRDefault="00364BE1">
      <w:pPr>
        <w:pStyle w:val="a0"/>
        <w:rPr>
          <w:rFonts w:hint="cs"/>
          <w:rtl/>
        </w:rPr>
      </w:pPr>
    </w:p>
    <w:p w14:paraId="78FDC154" w14:textId="77777777" w:rsidR="00000000" w:rsidRDefault="00364BE1">
      <w:pPr>
        <w:pStyle w:val="a0"/>
        <w:rPr>
          <w:rtl/>
        </w:rPr>
      </w:pPr>
      <w:r>
        <w:rPr>
          <w:rFonts w:hint="cs"/>
          <w:rtl/>
        </w:rPr>
        <w:t>ביום ראשון.</w:t>
      </w:r>
    </w:p>
    <w:p w14:paraId="39EEB751" w14:textId="77777777" w:rsidR="00000000" w:rsidRDefault="00364BE1">
      <w:pPr>
        <w:pStyle w:val="-"/>
        <w:rPr>
          <w:rtl/>
        </w:rPr>
      </w:pPr>
    </w:p>
    <w:p w14:paraId="15FB6563" w14:textId="77777777" w:rsidR="00000000" w:rsidRDefault="00364BE1">
      <w:pPr>
        <w:pStyle w:val="-"/>
        <w:rPr>
          <w:rtl/>
        </w:rPr>
      </w:pPr>
      <w:bookmarkStart w:id="579" w:name="FS000000474T10_03_2004_19_16_58C"/>
      <w:bookmarkEnd w:id="579"/>
      <w:r>
        <w:rPr>
          <w:rtl/>
        </w:rPr>
        <w:t>השר גדעון עזרא:</w:t>
      </w:r>
    </w:p>
    <w:p w14:paraId="686D3AF7" w14:textId="77777777" w:rsidR="00000000" w:rsidRDefault="00364BE1">
      <w:pPr>
        <w:pStyle w:val="a0"/>
        <w:rPr>
          <w:rFonts w:hint="cs"/>
          <w:rtl/>
        </w:rPr>
      </w:pPr>
    </w:p>
    <w:p w14:paraId="417BF1D1" w14:textId="77777777" w:rsidR="00000000" w:rsidRDefault="00364BE1">
      <w:pPr>
        <w:pStyle w:val="a0"/>
        <w:rPr>
          <w:rFonts w:hint="cs"/>
          <w:rtl/>
        </w:rPr>
      </w:pPr>
      <w:r>
        <w:rPr>
          <w:rFonts w:hint="cs"/>
          <w:rtl/>
        </w:rPr>
        <w:t>- - אני מציע להעביר את המשך הטיפול לוועדה.</w:t>
      </w:r>
    </w:p>
    <w:p w14:paraId="4AF8C1D5" w14:textId="77777777" w:rsidR="00000000" w:rsidRDefault="00364BE1">
      <w:pPr>
        <w:pStyle w:val="a0"/>
        <w:rPr>
          <w:rFonts w:hint="cs"/>
          <w:rtl/>
        </w:rPr>
      </w:pPr>
    </w:p>
    <w:p w14:paraId="4430D93A" w14:textId="77777777" w:rsidR="00000000" w:rsidRDefault="00364BE1">
      <w:pPr>
        <w:pStyle w:val="af1"/>
        <w:rPr>
          <w:rFonts w:hint="cs"/>
          <w:rtl/>
        </w:rPr>
      </w:pPr>
      <w:r>
        <w:rPr>
          <w:rFonts w:hint="cs"/>
          <w:rtl/>
        </w:rPr>
        <w:t>היו"ר אלי בן-מנחם:</w:t>
      </w:r>
    </w:p>
    <w:p w14:paraId="210A5F89" w14:textId="77777777" w:rsidR="00000000" w:rsidRDefault="00364BE1">
      <w:pPr>
        <w:pStyle w:val="a0"/>
        <w:rPr>
          <w:rFonts w:hint="cs"/>
          <w:rtl/>
        </w:rPr>
      </w:pPr>
    </w:p>
    <w:p w14:paraId="25FFDFF7" w14:textId="77777777" w:rsidR="00000000" w:rsidRDefault="00364BE1">
      <w:pPr>
        <w:pStyle w:val="a0"/>
        <w:rPr>
          <w:rFonts w:hint="cs"/>
          <w:rtl/>
        </w:rPr>
      </w:pPr>
      <w:r>
        <w:rPr>
          <w:rFonts w:hint="cs"/>
          <w:rtl/>
        </w:rPr>
        <w:t xml:space="preserve">תודה לשר גדעון עזרא. הצעות אחרות. ראשון המציעים הוא חבר הכנסת </w:t>
      </w:r>
      <w:r>
        <w:rPr>
          <w:rFonts w:hint="cs"/>
          <w:rtl/>
        </w:rPr>
        <w:t>נסים זאב. בבקשה, דקה.</w:t>
      </w:r>
    </w:p>
    <w:p w14:paraId="643FCE5C" w14:textId="77777777" w:rsidR="00000000" w:rsidRDefault="00364BE1">
      <w:pPr>
        <w:pStyle w:val="a0"/>
        <w:rPr>
          <w:rFonts w:hint="cs"/>
          <w:rtl/>
        </w:rPr>
      </w:pPr>
    </w:p>
    <w:p w14:paraId="7EDC9222" w14:textId="77777777" w:rsidR="00000000" w:rsidRDefault="00364BE1">
      <w:pPr>
        <w:pStyle w:val="a"/>
        <w:rPr>
          <w:rtl/>
        </w:rPr>
      </w:pPr>
      <w:bookmarkStart w:id="580" w:name="FS000000490T10_03_2004_19_17_38"/>
      <w:bookmarkStart w:id="581" w:name="_Toc71352117"/>
      <w:bookmarkEnd w:id="580"/>
      <w:r>
        <w:rPr>
          <w:rFonts w:hint="eastAsia"/>
          <w:rtl/>
        </w:rPr>
        <w:t>נסים</w:t>
      </w:r>
      <w:r>
        <w:rPr>
          <w:rtl/>
        </w:rPr>
        <w:t xml:space="preserve"> זאב (ש"ס):</w:t>
      </w:r>
      <w:bookmarkEnd w:id="581"/>
    </w:p>
    <w:p w14:paraId="6EDF2613" w14:textId="77777777" w:rsidR="00000000" w:rsidRDefault="00364BE1">
      <w:pPr>
        <w:pStyle w:val="a0"/>
        <w:rPr>
          <w:rFonts w:hint="cs"/>
          <w:rtl/>
        </w:rPr>
      </w:pPr>
    </w:p>
    <w:p w14:paraId="01C48D55" w14:textId="77777777" w:rsidR="00000000" w:rsidRDefault="00364BE1">
      <w:pPr>
        <w:pStyle w:val="a0"/>
        <w:rPr>
          <w:rFonts w:hint="cs"/>
          <w:rtl/>
        </w:rPr>
      </w:pPr>
      <w:r>
        <w:rPr>
          <w:rFonts w:hint="cs"/>
          <w:rtl/>
        </w:rPr>
        <w:t>אדוני היושב-ראש, על זה נאמר "איכה ישבה בדד". עוד ישיבה ועוד ישיבה, ובסופו של דבר כל הישיבות האלה הן ישיבות סרק. לא מעלים ולא מורידים. לכן, צודק השר. כשהעליתי את הנושא של מערת- המכפלה, הוא אמר: בשביל מה צריך דיון? אנח</w:t>
      </w:r>
      <w:r>
        <w:rPr>
          <w:rFonts w:hint="cs"/>
          <w:rtl/>
        </w:rPr>
        <w:t>נו כבר נטפל. הם מטפלים בכולם. הם מטפלים בחולים, בקשישים, וקוברים את כולם. הממשלה הזאת קורסת. היא כבר גמרה את תפקידה. ריבונו של עולם, אינני יודע איך ממשלה כזאת מחזיקה.</w:t>
      </w:r>
    </w:p>
    <w:p w14:paraId="6C6EB50B" w14:textId="77777777" w:rsidR="00000000" w:rsidRDefault="00364BE1">
      <w:pPr>
        <w:pStyle w:val="a0"/>
        <w:rPr>
          <w:rFonts w:hint="cs"/>
          <w:rtl/>
        </w:rPr>
      </w:pPr>
    </w:p>
    <w:p w14:paraId="6E24458E" w14:textId="77777777" w:rsidR="00000000" w:rsidRDefault="00364BE1">
      <w:pPr>
        <w:pStyle w:val="a0"/>
        <w:rPr>
          <w:rFonts w:hint="cs"/>
          <w:rtl/>
        </w:rPr>
      </w:pPr>
      <w:r>
        <w:rPr>
          <w:rFonts w:hint="cs"/>
          <w:rtl/>
        </w:rPr>
        <w:t>לכן, אדוני היושב-ראש, אני מציע שהנושא הזה באמת יקבל דיון רציני ומעמיק לא בוועדת הפנים אל</w:t>
      </w:r>
      <w:r>
        <w:rPr>
          <w:rFonts w:hint="cs"/>
          <w:rtl/>
        </w:rPr>
        <w:t>א בוועדת הכספים, כי זה נושא תקציבי.</w:t>
      </w:r>
    </w:p>
    <w:p w14:paraId="008D5259" w14:textId="77777777" w:rsidR="00000000" w:rsidRDefault="00364BE1">
      <w:pPr>
        <w:pStyle w:val="a0"/>
        <w:rPr>
          <w:rFonts w:hint="cs"/>
          <w:rtl/>
        </w:rPr>
      </w:pPr>
    </w:p>
    <w:p w14:paraId="489CDA40" w14:textId="77777777" w:rsidR="00000000" w:rsidRDefault="00364BE1">
      <w:pPr>
        <w:pStyle w:val="af0"/>
        <w:rPr>
          <w:rtl/>
        </w:rPr>
      </w:pPr>
      <w:r>
        <w:rPr>
          <w:rFonts w:hint="eastAsia"/>
          <w:rtl/>
        </w:rPr>
        <w:t>קריאה</w:t>
      </w:r>
      <w:r>
        <w:rPr>
          <w:rtl/>
        </w:rPr>
        <w:t>:</w:t>
      </w:r>
    </w:p>
    <w:p w14:paraId="446DB2C0" w14:textId="77777777" w:rsidR="00000000" w:rsidRDefault="00364BE1">
      <w:pPr>
        <w:pStyle w:val="a0"/>
        <w:rPr>
          <w:rFonts w:hint="cs"/>
          <w:rtl/>
        </w:rPr>
      </w:pPr>
    </w:p>
    <w:p w14:paraId="3F6F4B76" w14:textId="77777777" w:rsidR="00000000" w:rsidRDefault="00364BE1">
      <w:pPr>
        <w:pStyle w:val="a0"/>
        <w:rPr>
          <w:rFonts w:hint="cs"/>
          <w:rtl/>
        </w:rPr>
      </w:pPr>
      <w:r>
        <w:rPr>
          <w:rFonts w:hint="cs"/>
          <w:rtl/>
        </w:rPr>
        <w:t>- - -</w:t>
      </w:r>
    </w:p>
    <w:p w14:paraId="2BAED44C" w14:textId="77777777" w:rsidR="00000000" w:rsidRDefault="00364BE1">
      <w:pPr>
        <w:pStyle w:val="a0"/>
        <w:rPr>
          <w:rFonts w:hint="cs"/>
          <w:rtl/>
        </w:rPr>
      </w:pPr>
    </w:p>
    <w:p w14:paraId="6D1326B2" w14:textId="77777777" w:rsidR="00000000" w:rsidRDefault="00364BE1">
      <w:pPr>
        <w:pStyle w:val="-"/>
        <w:rPr>
          <w:rtl/>
        </w:rPr>
      </w:pPr>
      <w:bookmarkStart w:id="582" w:name="FS000000490T10_03_2004_19_19_14C"/>
      <w:bookmarkEnd w:id="582"/>
      <w:r>
        <w:rPr>
          <w:rtl/>
        </w:rPr>
        <w:t>נסים זאב (ש"ס):</w:t>
      </w:r>
    </w:p>
    <w:p w14:paraId="12C0789F" w14:textId="77777777" w:rsidR="00000000" w:rsidRDefault="00364BE1">
      <w:pPr>
        <w:pStyle w:val="a0"/>
        <w:rPr>
          <w:rtl/>
        </w:rPr>
      </w:pPr>
    </w:p>
    <w:p w14:paraId="7CE02C46" w14:textId="77777777" w:rsidR="00000000" w:rsidRDefault="00364BE1">
      <w:pPr>
        <w:pStyle w:val="a0"/>
        <w:rPr>
          <w:rFonts w:hint="cs"/>
          <w:rtl/>
        </w:rPr>
      </w:pPr>
      <w:r>
        <w:rPr>
          <w:rFonts w:hint="cs"/>
          <w:rtl/>
        </w:rPr>
        <w:t>מחר? אני מקווה שהנושא הזה יעלה באופן רציני, כי שירותי הדת, כפי שאמר ראש הממשלה, שבסך-הכול זה נושא טכני - העברה ממשרד הדתות למשרד ראש הממשלה זו קבורה של משרד הדתות. זו לא העברה. צריכים לומ</w:t>
      </w:r>
      <w:r>
        <w:rPr>
          <w:rFonts w:hint="cs"/>
          <w:rtl/>
        </w:rPr>
        <w:t>ר את האמת לעם.</w:t>
      </w:r>
    </w:p>
    <w:p w14:paraId="3F0F6254" w14:textId="77777777" w:rsidR="00000000" w:rsidRDefault="00364BE1">
      <w:pPr>
        <w:pStyle w:val="a0"/>
        <w:rPr>
          <w:rFonts w:hint="cs"/>
          <w:rtl/>
        </w:rPr>
      </w:pPr>
    </w:p>
    <w:p w14:paraId="4C3C15BE" w14:textId="77777777" w:rsidR="00000000" w:rsidRDefault="00364BE1">
      <w:pPr>
        <w:pStyle w:val="af1"/>
        <w:rPr>
          <w:rFonts w:hint="cs"/>
          <w:rtl/>
        </w:rPr>
      </w:pPr>
      <w:r>
        <w:rPr>
          <w:rFonts w:hint="cs"/>
          <w:rtl/>
        </w:rPr>
        <w:t>היו"ר אלי בן-מנחם:</w:t>
      </w:r>
    </w:p>
    <w:p w14:paraId="381B0313" w14:textId="77777777" w:rsidR="00000000" w:rsidRDefault="00364BE1">
      <w:pPr>
        <w:pStyle w:val="a0"/>
        <w:rPr>
          <w:rFonts w:hint="cs"/>
          <w:rtl/>
        </w:rPr>
      </w:pPr>
    </w:p>
    <w:p w14:paraId="7F51BCB3" w14:textId="77777777" w:rsidR="00000000" w:rsidRDefault="00364BE1">
      <w:pPr>
        <w:pStyle w:val="a0"/>
        <w:rPr>
          <w:rFonts w:hint="cs"/>
          <w:rtl/>
        </w:rPr>
      </w:pPr>
      <w:r>
        <w:rPr>
          <w:rFonts w:hint="cs"/>
          <w:rtl/>
        </w:rPr>
        <w:t>תודה לחבר הכנסת נסים זאב.  חבר הכנסת יעקב מרגי, בבקשה; דקה.</w:t>
      </w:r>
    </w:p>
    <w:p w14:paraId="7DC12632" w14:textId="77777777" w:rsidR="00000000" w:rsidRDefault="00364BE1">
      <w:pPr>
        <w:pStyle w:val="a0"/>
        <w:rPr>
          <w:rtl/>
        </w:rPr>
      </w:pPr>
    </w:p>
    <w:p w14:paraId="75E34013" w14:textId="77777777" w:rsidR="00000000" w:rsidRDefault="00364BE1">
      <w:pPr>
        <w:pStyle w:val="a0"/>
        <w:rPr>
          <w:rFonts w:hint="cs"/>
          <w:rtl/>
        </w:rPr>
      </w:pPr>
    </w:p>
    <w:p w14:paraId="2A1E191B" w14:textId="77777777" w:rsidR="00000000" w:rsidRDefault="00364BE1">
      <w:pPr>
        <w:pStyle w:val="a"/>
        <w:rPr>
          <w:rtl/>
        </w:rPr>
      </w:pPr>
      <w:bookmarkStart w:id="583" w:name="FS000001056T10_03_2004_19_20_38"/>
      <w:bookmarkStart w:id="584" w:name="_Toc71352118"/>
      <w:bookmarkEnd w:id="583"/>
      <w:r>
        <w:rPr>
          <w:rFonts w:hint="eastAsia"/>
          <w:rtl/>
        </w:rPr>
        <w:t>יעקב</w:t>
      </w:r>
      <w:r>
        <w:rPr>
          <w:rtl/>
        </w:rPr>
        <w:t xml:space="preserve"> מרגי (ש"ס):</w:t>
      </w:r>
      <w:bookmarkEnd w:id="584"/>
    </w:p>
    <w:p w14:paraId="5FB5F28E" w14:textId="77777777" w:rsidR="00000000" w:rsidRDefault="00364BE1">
      <w:pPr>
        <w:pStyle w:val="a0"/>
        <w:rPr>
          <w:rFonts w:hint="cs"/>
          <w:rtl/>
        </w:rPr>
      </w:pPr>
    </w:p>
    <w:p w14:paraId="622711F1" w14:textId="77777777" w:rsidR="00000000" w:rsidRDefault="00364BE1">
      <w:pPr>
        <w:pStyle w:val="a0"/>
        <w:rPr>
          <w:rFonts w:hint="cs"/>
          <w:rtl/>
        </w:rPr>
      </w:pPr>
      <w:r>
        <w:rPr>
          <w:rFonts w:hint="cs"/>
          <w:rtl/>
        </w:rPr>
        <w:t>אדוני היושב-ראש, חברי חברי הכנסת, כבוד השר עזרא, היום, לאחר עשרות שנים של הסתה כלפי עובדי המועצות הדתיות וכלפי ראשי המועצות הדתיות, הגיעו למ</w:t>
      </w:r>
      <w:r>
        <w:rPr>
          <w:rFonts w:hint="cs"/>
          <w:rtl/>
        </w:rPr>
        <w:t>סקנה עד כמה גדול השבר במועצות הדתיות. הממשלה היום יודעת שראשי המועצות הדתיות היו צריכים להיות אקרובטים על מנת לקיים את שירותי הדת בתנאים שהמדינה נתנה להם.</w:t>
      </w:r>
    </w:p>
    <w:p w14:paraId="0FE83B05" w14:textId="77777777" w:rsidR="00000000" w:rsidRDefault="00364BE1">
      <w:pPr>
        <w:pStyle w:val="a0"/>
        <w:rPr>
          <w:rFonts w:hint="cs"/>
          <w:rtl/>
        </w:rPr>
      </w:pPr>
    </w:p>
    <w:p w14:paraId="5B2CFAF1" w14:textId="77777777" w:rsidR="00000000" w:rsidRDefault="00364BE1">
      <w:pPr>
        <w:pStyle w:val="a0"/>
        <w:ind w:firstLine="0"/>
        <w:rPr>
          <w:rFonts w:hint="cs"/>
          <w:rtl/>
        </w:rPr>
      </w:pPr>
      <w:r>
        <w:rPr>
          <w:rFonts w:hint="cs"/>
          <w:rtl/>
        </w:rPr>
        <w:tab/>
        <w:t>אני מבקש משר האוצר, אם הוא שומע, ויעבירו לו ודאי, עד להבראה של המועצות הדתיות - להרפות מהן ולשחרר א</w:t>
      </w:r>
      <w:r>
        <w:rPr>
          <w:rFonts w:hint="cs"/>
          <w:rtl/>
        </w:rPr>
        <w:t xml:space="preserve">ת כל העיקולים עד לגמר תוכנית ההבראה. </w:t>
      </w:r>
    </w:p>
    <w:p w14:paraId="67A3DE5E" w14:textId="77777777" w:rsidR="00000000" w:rsidRDefault="00364BE1">
      <w:pPr>
        <w:pStyle w:val="a0"/>
        <w:ind w:firstLine="0"/>
        <w:rPr>
          <w:rFonts w:hint="cs"/>
          <w:rtl/>
        </w:rPr>
      </w:pPr>
    </w:p>
    <w:p w14:paraId="1496AECB" w14:textId="77777777" w:rsidR="00000000" w:rsidRDefault="00364BE1">
      <w:pPr>
        <w:pStyle w:val="af1"/>
        <w:rPr>
          <w:rFonts w:hint="cs"/>
          <w:rtl/>
        </w:rPr>
      </w:pPr>
      <w:r>
        <w:rPr>
          <w:rtl/>
        </w:rPr>
        <w:t>היו"ר</w:t>
      </w:r>
      <w:r>
        <w:rPr>
          <w:rFonts w:hint="cs"/>
          <w:rtl/>
        </w:rPr>
        <w:t xml:space="preserve"> אלי בן-מנחם</w:t>
      </w:r>
      <w:r>
        <w:rPr>
          <w:rtl/>
        </w:rPr>
        <w:t>:</w:t>
      </w:r>
    </w:p>
    <w:p w14:paraId="73BC51C6" w14:textId="77777777" w:rsidR="00000000" w:rsidRDefault="00364BE1">
      <w:pPr>
        <w:pStyle w:val="a0"/>
        <w:ind w:firstLine="0"/>
        <w:rPr>
          <w:rFonts w:hint="cs"/>
          <w:rtl/>
        </w:rPr>
      </w:pPr>
    </w:p>
    <w:p w14:paraId="1A9A0355" w14:textId="77777777" w:rsidR="00000000" w:rsidRDefault="00364BE1">
      <w:pPr>
        <w:pStyle w:val="a0"/>
        <w:ind w:firstLine="0"/>
        <w:rPr>
          <w:rFonts w:hint="cs"/>
          <w:rtl/>
        </w:rPr>
      </w:pPr>
      <w:r>
        <w:rPr>
          <w:rFonts w:hint="cs"/>
          <w:rtl/>
        </w:rPr>
        <w:tab/>
        <w:t xml:space="preserve">תודה לחבר הכנסת מרגי. חבר הכנסת דהאמשה, בבקשה. הצעה אחרת; דקה אחת. </w:t>
      </w:r>
    </w:p>
    <w:p w14:paraId="217E84A9" w14:textId="77777777" w:rsidR="00000000" w:rsidRDefault="00364BE1">
      <w:pPr>
        <w:pStyle w:val="a0"/>
        <w:ind w:firstLine="0"/>
        <w:rPr>
          <w:rFonts w:hint="cs"/>
          <w:rtl/>
        </w:rPr>
      </w:pPr>
    </w:p>
    <w:p w14:paraId="0DB40464" w14:textId="77777777" w:rsidR="00000000" w:rsidRDefault="00364BE1">
      <w:pPr>
        <w:pStyle w:val="a"/>
        <w:rPr>
          <w:rtl/>
        </w:rPr>
      </w:pPr>
      <w:bookmarkStart w:id="585" w:name="FS000000550T10_03_2004_18_57_41"/>
      <w:bookmarkStart w:id="586" w:name="_Toc71352119"/>
      <w:bookmarkEnd w:id="585"/>
      <w:r>
        <w:rPr>
          <w:rFonts w:hint="eastAsia"/>
          <w:rtl/>
        </w:rPr>
        <w:t>עבד</w:t>
      </w:r>
      <w:r>
        <w:rPr>
          <w:rtl/>
        </w:rPr>
        <w:t>-אלמאלכ דהאמשה (רע"ם):</w:t>
      </w:r>
      <w:bookmarkEnd w:id="586"/>
    </w:p>
    <w:p w14:paraId="4E191E42" w14:textId="77777777" w:rsidR="00000000" w:rsidRDefault="00364BE1">
      <w:pPr>
        <w:pStyle w:val="a0"/>
        <w:rPr>
          <w:rFonts w:hint="cs"/>
          <w:rtl/>
        </w:rPr>
      </w:pPr>
    </w:p>
    <w:p w14:paraId="34AAB114" w14:textId="77777777" w:rsidR="00000000" w:rsidRDefault="00364BE1">
      <w:pPr>
        <w:pStyle w:val="a0"/>
        <w:rPr>
          <w:rFonts w:hint="cs"/>
          <w:rtl/>
        </w:rPr>
      </w:pPr>
      <w:r>
        <w:rPr>
          <w:rFonts w:hint="cs"/>
          <w:rtl/>
        </w:rPr>
        <w:t>כבוד היושב-ראש, חברי חברי הכנסת, לפי שיטתו של חבר הכנסת זאב, לממשלה חסר רק טקס אחד - תפילת אשכבה. אנ</w:t>
      </w:r>
      <w:r>
        <w:rPr>
          <w:rFonts w:hint="cs"/>
          <w:rtl/>
        </w:rPr>
        <w:t xml:space="preserve">י מוכן לתרום ולגייס אנשים, שיהיה לך מניין לתפילה הזאת. אבל כל עוד לא נעשתה תפילת האשכבה, חזקה על הממשלה שהיא חיה, והיא חייבת לציבור ולנו דין-וחשבון; לא רק בנושא שבו דובר עכשיו בכנסת מקיר אל קיר, אלא יש נושא אחר, שבו לא דובר. אני מתכוון לשירותי הדת לתושבים </w:t>
      </w:r>
      <w:r>
        <w:rPr>
          <w:rFonts w:hint="cs"/>
          <w:rtl/>
        </w:rPr>
        <w:t xml:space="preserve">המוסלמים במדינה הזאת, שאין להם אבא ואין להם אמא, וגם כאשר הממשלה דואגת, הם בנים חורגים במקרה הטוב. </w:t>
      </w:r>
    </w:p>
    <w:p w14:paraId="135823B6" w14:textId="77777777" w:rsidR="00000000" w:rsidRDefault="00364BE1">
      <w:pPr>
        <w:pStyle w:val="a0"/>
        <w:rPr>
          <w:rFonts w:hint="cs"/>
          <w:rtl/>
        </w:rPr>
      </w:pPr>
    </w:p>
    <w:p w14:paraId="375EAF9F" w14:textId="77777777" w:rsidR="00000000" w:rsidRDefault="00364BE1">
      <w:pPr>
        <w:pStyle w:val="a0"/>
        <w:rPr>
          <w:rFonts w:hint="cs"/>
          <w:rtl/>
        </w:rPr>
      </w:pPr>
      <w:r>
        <w:rPr>
          <w:rFonts w:hint="cs"/>
          <w:rtl/>
        </w:rPr>
        <w:t xml:space="preserve">שם, כאשר ראש בית-הדין השרעי, הנשיא, גם נותן פאתווה שרעית כדת וכדין למקום קדוש מוסלמי </w:t>
      </w:r>
      <w:r>
        <w:rPr>
          <w:rtl/>
        </w:rPr>
        <w:t>–</w:t>
      </w:r>
      <w:r>
        <w:rPr>
          <w:rFonts w:hint="cs"/>
          <w:rtl/>
        </w:rPr>
        <w:t xml:space="preserve"> מדובר במסגד באר-שבע </w:t>
      </w:r>
      <w:r>
        <w:rPr>
          <w:rtl/>
        </w:rPr>
        <w:t>–</w:t>
      </w:r>
      <w:r>
        <w:rPr>
          <w:rFonts w:hint="cs"/>
          <w:rtl/>
        </w:rPr>
        <w:t xml:space="preserve">  ואומר שקדושת המקום לא סרה עם השנים, קם כל פרק</w:t>
      </w:r>
      <w:r>
        <w:rPr>
          <w:rFonts w:hint="cs"/>
          <w:rtl/>
        </w:rPr>
        <w:t xml:space="preserve">ליט וכל עורך-דין קטן כגדול ותוקף אותו. במדינה הזאת מותר לתקוף גם את בית-המשפט העליון, אבל כמובן עושים את זה שלא בצדק, והתקיפות האלה סופן שימיטו אסון גם על הדמוקרטיה וגם על הדת וגם על המוסדות הממלכתיים במדינה. </w:t>
      </w:r>
    </w:p>
    <w:p w14:paraId="46842A92" w14:textId="77777777" w:rsidR="00000000" w:rsidRDefault="00364BE1">
      <w:pPr>
        <w:pStyle w:val="a0"/>
        <w:rPr>
          <w:rFonts w:hint="cs"/>
          <w:rtl/>
        </w:rPr>
      </w:pPr>
    </w:p>
    <w:p w14:paraId="57620BA3" w14:textId="77777777" w:rsidR="00000000" w:rsidRDefault="00364BE1">
      <w:pPr>
        <w:pStyle w:val="a0"/>
        <w:rPr>
          <w:rFonts w:hint="cs"/>
          <w:rtl/>
        </w:rPr>
      </w:pPr>
      <w:r>
        <w:rPr>
          <w:rFonts w:hint="cs"/>
          <w:rtl/>
        </w:rPr>
        <w:t>הייתי מציע לאותו פרקליט לחזור בו מדבריו, להצט</w:t>
      </w:r>
      <w:r>
        <w:rPr>
          <w:rFonts w:hint="cs"/>
          <w:rtl/>
        </w:rPr>
        <w:t xml:space="preserve">ער ולהתנצל. לא מדברים ככה על נשיא בית-דין עליון לערעורים, גם אם הוא מוסלמי, בתוך מדינת ישראל. </w:t>
      </w:r>
    </w:p>
    <w:p w14:paraId="67655BEE" w14:textId="77777777" w:rsidR="00000000" w:rsidRDefault="00364BE1">
      <w:pPr>
        <w:pStyle w:val="a0"/>
        <w:ind w:firstLine="0"/>
        <w:rPr>
          <w:rFonts w:hint="cs"/>
          <w:rtl/>
        </w:rPr>
      </w:pPr>
    </w:p>
    <w:p w14:paraId="3684B2FF" w14:textId="77777777" w:rsidR="00000000" w:rsidRDefault="00364BE1">
      <w:pPr>
        <w:pStyle w:val="af1"/>
        <w:rPr>
          <w:rFonts w:hint="cs"/>
          <w:rtl/>
        </w:rPr>
      </w:pPr>
      <w:r>
        <w:rPr>
          <w:rtl/>
        </w:rPr>
        <w:t>היו"ר</w:t>
      </w:r>
      <w:r>
        <w:rPr>
          <w:rFonts w:hint="cs"/>
          <w:rtl/>
        </w:rPr>
        <w:t xml:space="preserve"> אלי בן-מנחם</w:t>
      </w:r>
      <w:r>
        <w:rPr>
          <w:rtl/>
        </w:rPr>
        <w:t>:</w:t>
      </w:r>
    </w:p>
    <w:p w14:paraId="1BD3ABF1" w14:textId="77777777" w:rsidR="00000000" w:rsidRDefault="00364BE1">
      <w:pPr>
        <w:pStyle w:val="a0"/>
        <w:ind w:firstLine="0"/>
        <w:rPr>
          <w:rFonts w:hint="cs"/>
          <w:rtl/>
        </w:rPr>
      </w:pPr>
    </w:p>
    <w:p w14:paraId="22780515" w14:textId="77777777" w:rsidR="00000000" w:rsidRDefault="00364BE1">
      <w:pPr>
        <w:pStyle w:val="a0"/>
        <w:ind w:firstLine="0"/>
        <w:rPr>
          <w:rFonts w:hint="cs"/>
          <w:rtl/>
        </w:rPr>
      </w:pPr>
      <w:r>
        <w:rPr>
          <w:rFonts w:hint="cs"/>
          <w:rtl/>
        </w:rPr>
        <w:tab/>
        <w:t xml:space="preserve">תודה לחבר הכנסת דהאמשה. </w:t>
      </w:r>
    </w:p>
    <w:p w14:paraId="7167C9DF" w14:textId="77777777" w:rsidR="00000000" w:rsidRDefault="00364BE1">
      <w:pPr>
        <w:pStyle w:val="a0"/>
        <w:ind w:firstLine="0"/>
        <w:rPr>
          <w:rFonts w:hint="cs"/>
          <w:rtl/>
        </w:rPr>
      </w:pPr>
    </w:p>
    <w:p w14:paraId="35B868A6" w14:textId="77777777" w:rsidR="00000000" w:rsidRDefault="00364BE1">
      <w:pPr>
        <w:pStyle w:val="a0"/>
        <w:ind w:firstLine="720"/>
        <w:rPr>
          <w:rFonts w:hint="cs"/>
          <w:rtl/>
        </w:rPr>
      </w:pPr>
      <w:r>
        <w:rPr>
          <w:rFonts w:hint="cs"/>
          <w:rtl/>
        </w:rPr>
        <w:t>רבותי חברי הכנסת, אנחנו עוברים להצבעה על ההצעות לסדר-היום בעניין השבתת שירותי הדת במדינה. השר הציע להעביר לוועדה.</w:t>
      </w:r>
      <w:r>
        <w:rPr>
          <w:rFonts w:hint="cs"/>
          <w:rtl/>
        </w:rPr>
        <w:t xml:space="preserve"> מי שמצביע בעד </w:t>
      </w:r>
      <w:r>
        <w:rPr>
          <w:rtl/>
        </w:rPr>
        <w:t>–</w:t>
      </w:r>
      <w:r>
        <w:rPr>
          <w:rFonts w:hint="cs"/>
          <w:rtl/>
        </w:rPr>
        <w:t xml:space="preserve"> זה בעד ועדה. מי שמצביע נגד </w:t>
      </w:r>
      <w:r>
        <w:rPr>
          <w:rtl/>
        </w:rPr>
        <w:t>–</w:t>
      </w:r>
      <w:r>
        <w:rPr>
          <w:rFonts w:hint="cs"/>
          <w:rtl/>
        </w:rPr>
        <w:t xml:space="preserve"> זה להסיר את הנושא מסדר-היום. ההצבעה החלה. </w:t>
      </w:r>
    </w:p>
    <w:p w14:paraId="7E936CDC" w14:textId="77777777" w:rsidR="00000000" w:rsidRDefault="00364BE1">
      <w:pPr>
        <w:pStyle w:val="a0"/>
        <w:ind w:firstLine="0"/>
        <w:rPr>
          <w:rFonts w:hint="cs"/>
          <w:rtl/>
        </w:rPr>
      </w:pPr>
    </w:p>
    <w:p w14:paraId="78C43BD7" w14:textId="77777777" w:rsidR="00000000" w:rsidRDefault="00364BE1">
      <w:pPr>
        <w:pStyle w:val="ab"/>
        <w:bidi/>
        <w:rPr>
          <w:rFonts w:hint="cs"/>
          <w:rtl/>
        </w:rPr>
      </w:pPr>
      <w:r>
        <w:rPr>
          <w:rFonts w:hint="cs"/>
          <w:rtl/>
        </w:rPr>
        <w:t xml:space="preserve">הצבעה מס' 18 </w:t>
      </w:r>
    </w:p>
    <w:p w14:paraId="1B389421" w14:textId="77777777" w:rsidR="00000000" w:rsidRDefault="00364BE1">
      <w:pPr>
        <w:pStyle w:val="a0"/>
        <w:ind w:firstLine="0"/>
        <w:rPr>
          <w:rFonts w:hint="cs"/>
          <w:rtl/>
        </w:rPr>
      </w:pPr>
    </w:p>
    <w:p w14:paraId="6497748D"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215F38C4" w14:textId="77777777" w:rsidR="00000000" w:rsidRDefault="00364BE1">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5D116E20" w14:textId="77777777" w:rsidR="00000000" w:rsidRDefault="00364BE1">
      <w:pPr>
        <w:pStyle w:val="ac"/>
        <w:bidi/>
        <w:rPr>
          <w:rFonts w:hint="cs"/>
          <w:rtl/>
        </w:rPr>
      </w:pPr>
      <w:r>
        <w:rPr>
          <w:rFonts w:hint="cs"/>
          <w:rtl/>
        </w:rPr>
        <w:t xml:space="preserve">נמנעים </w:t>
      </w:r>
      <w:r>
        <w:rPr>
          <w:rtl/>
        </w:rPr>
        <w:t>–</w:t>
      </w:r>
      <w:r>
        <w:rPr>
          <w:rFonts w:hint="cs"/>
          <w:rtl/>
        </w:rPr>
        <w:t xml:space="preserve"> 2</w:t>
      </w:r>
    </w:p>
    <w:p w14:paraId="00BAA0F0" w14:textId="77777777" w:rsidR="00000000" w:rsidRDefault="00364BE1">
      <w:pPr>
        <w:pStyle w:val="ad"/>
        <w:bidi/>
        <w:rPr>
          <w:rFonts w:hint="cs"/>
          <w:rtl/>
        </w:rPr>
      </w:pPr>
      <w:r>
        <w:rPr>
          <w:rFonts w:hint="cs"/>
          <w:rtl/>
        </w:rPr>
        <w:t xml:space="preserve">ההצעה להעביר את הנושא לוועדת הפנים ואיכות הסביבה נתקבלה. </w:t>
      </w:r>
      <w:bookmarkStart w:id="587" w:name="CS23825FI0023825T10_03_2004_19_04_27"/>
      <w:bookmarkEnd w:id="587"/>
    </w:p>
    <w:p w14:paraId="12BCCC77" w14:textId="77777777" w:rsidR="00000000" w:rsidRDefault="00364BE1">
      <w:pPr>
        <w:pStyle w:val="a0"/>
        <w:rPr>
          <w:rFonts w:hint="cs"/>
          <w:rtl/>
        </w:rPr>
      </w:pPr>
    </w:p>
    <w:p w14:paraId="6FFCAA53" w14:textId="77777777" w:rsidR="00000000" w:rsidRDefault="00364BE1">
      <w:pPr>
        <w:pStyle w:val="a2"/>
        <w:rPr>
          <w:rFonts w:hint="cs"/>
          <w:rtl/>
        </w:rPr>
      </w:pPr>
    </w:p>
    <w:p w14:paraId="4B1F273A" w14:textId="77777777" w:rsidR="00000000" w:rsidRDefault="00364BE1">
      <w:pPr>
        <w:pStyle w:val="a0"/>
        <w:rPr>
          <w:rFonts w:hint="cs"/>
          <w:rtl/>
        </w:rPr>
      </w:pPr>
    </w:p>
    <w:p w14:paraId="0530C20D" w14:textId="77777777" w:rsidR="00000000" w:rsidRDefault="00364BE1">
      <w:pPr>
        <w:pStyle w:val="a2"/>
        <w:rPr>
          <w:rFonts w:hint="cs"/>
          <w:rtl/>
        </w:rPr>
      </w:pPr>
      <w:bookmarkStart w:id="588" w:name="CS23825FI0023825T10_03_2004_21_05_18"/>
      <w:bookmarkStart w:id="589" w:name="_Toc71352120"/>
      <w:bookmarkEnd w:id="588"/>
      <w:r>
        <w:rPr>
          <w:rFonts w:hint="cs"/>
          <w:rtl/>
        </w:rPr>
        <w:t>הצעה לסדר-היום</w:t>
      </w:r>
      <w:bookmarkEnd w:id="589"/>
    </w:p>
    <w:p w14:paraId="3A91285E" w14:textId="77777777" w:rsidR="00000000" w:rsidRDefault="00364BE1">
      <w:pPr>
        <w:pStyle w:val="a2"/>
        <w:rPr>
          <w:rtl/>
        </w:rPr>
      </w:pPr>
      <w:bookmarkStart w:id="590" w:name="_Toc71352121"/>
      <w:r>
        <w:rPr>
          <w:rtl/>
        </w:rPr>
        <w:t>חילופי שטחים בין הפל</w:t>
      </w:r>
      <w:r>
        <w:rPr>
          <w:rFonts w:hint="cs"/>
          <w:rtl/>
        </w:rPr>
        <w:t>סטינ</w:t>
      </w:r>
      <w:r>
        <w:rPr>
          <w:rtl/>
        </w:rPr>
        <w:t>ים לישראל</w:t>
      </w:r>
      <w:r>
        <w:rPr>
          <w:rFonts w:hint="cs"/>
          <w:rtl/>
        </w:rPr>
        <w:t xml:space="preserve"> -</w:t>
      </w:r>
      <w:r>
        <w:rPr>
          <w:rtl/>
        </w:rPr>
        <w:t xml:space="preserve"> פרטי ת</w:t>
      </w:r>
      <w:r>
        <w:rPr>
          <w:rFonts w:hint="cs"/>
          <w:rtl/>
        </w:rPr>
        <w:t>ו</w:t>
      </w:r>
      <w:r>
        <w:rPr>
          <w:rtl/>
        </w:rPr>
        <w:t xml:space="preserve">כנית טייבה </w:t>
      </w:r>
      <w:r>
        <w:rPr>
          <w:rFonts w:hint="cs"/>
          <w:rtl/>
        </w:rPr>
        <w:br/>
      </w:r>
      <w:r>
        <w:rPr>
          <w:rtl/>
        </w:rPr>
        <w:t>תמורת סיפוח אריאל לישראל</w:t>
      </w:r>
      <w:bookmarkEnd w:id="590"/>
    </w:p>
    <w:p w14:paraId="6DC6681A" w14:textId="77777777" w:rsidR="00000000" w:rsidRDefault="00364BE1">
      <w:pPr>
        <w:pStyle w:val="-0"/>
        <w:rPr>
          <w:rFonts w:hint="cs"/>
          <w:rtl/>
        </w:rPr>
      </w:pPr>
    </w:p>
    <w:p w14:paraId="6F9491FF" w14:textId="77777777" w:rsidR="00000000" w:rsidRDefault="00364BE1">
      <w:pPr>
        <w:pStyle w:val="af1"/>
        <w:rPr>
          <w:rFonts w:hint="cs"/>
          <w:rtl/>
        </w:rPr>
      </w:pPr>
      <w:r>
        <w:rPr>
          <w:rtl/>
        </w:rPr>
        <w:t>היו"ר</w:t>
      </w:r>
      <w:r>
        <w:rPr>
          <w:rFonts w:hint="cs"/>
          <w:rtl/>
        </w:rPr>
        <w:t xml:space="preserve"> אלי בן-מנחם</w:t>
      </w:r>
      <w:r>
        <w:rPr>
          <w:rtl/>
        </w:rPr>
        <w:t>:</w:t>
      </w:r>
    </w:p>
    <w:p w14:paraId="31B1DAD9" w14:textId="77777777" w:rsidR="00000000" w:rsidRDefault="00364BE1">
      <w:pPr>
        <w:pStyle w:val="a0"/>
        <w:ind w:firstLine="0"/>
        <w:rPr>
          <w:rFonts w:hint="cs"/>
          <w:rtl/>
        </w:rPr>
      </w:pPr>
    </w:p>
    <w:p w14:paraId="0F259060" w14:textId="77777777" w:rsidR="00000000" w:rsidRDefault="00364BE1">
      <w:pPr>
        <w:pStyle w:val="a0"/>
        <w:ind w:firstLine="0"/>
        <w:rPr>
          <w:rFonts w:hint="cs"/>
          <w:rtl/>
        </w:rPr>
      </w:pPr>
      <w:r>
        <w:rPr>
          <w:rFonts w:hint="cs"/>
          <w:rtl/>
        </w:rPr>
        <w:tab/>
        <w:t>אנחנו עוברים לנושא הבא. הצעה לסדר-היום מס' 3064, של חבר הכנסת משה כחלון: חילופי שטחים בין הפלסטינים לישראל - פרטי תוכנית טייבה תמורת סי</w:t>
      </w:r>
      <w:r>
        <w:rPr>
          <w:rFonts w:hint="cs"/>
          <w:rtl/>
        </w:rPr>
        <w:t xml:space="preserve">פוח אריאל לישראל. חבר הכנסת משה כחלון, בבקשה. </w:t>
      </w:r>
    </w:p>
    <w:p w14:paraId="2F2068AD" w14:textId="77777777" w:rsidR="00000000" w:rsidRDefault="00364BE1">
      <w:pPr>
        <w:pStyle w:val="a0"/>
        <w:rPr>
          <w:rtl/>
        </w:rPr>
      </w:pPr>
    </w:p>
    <w:p w14:paraId="095C785D" w14:textId="77777777" w:rsidR="00000000" w:rsidRDefault="00364BE1">
      <w:pPr>
        <w:pStyle w:val="a"/>
        <w:rPr>
          <w:rtl/>
        </w:rPr>
      </w:pPr>
      <w:bookmarkStart w:id="591" w:name="FS000001034T10_03_2004_19_05_48"/>
      <w:bookmarkStart w:id="592" w:name="_Toc71352122"/>
      <w:bookmarkEnd w:id="591"/>
      <w:r>
        <w:rPr>
          <w:rFonts w:hint="eastAsia"/>
          <w:rtl/>
        </w:rPr>
        <w:t>משה</w:t>
      </w:r>
      <w:r>
        <w:rPr>
          <w:rtl/>
        </w:rPr>
        <w:t xml:space="preserve"> כחלון (הליכוד):</w:t>
      </w:r>
      <w:bookmarkEnd w:id="592"/>
    </w:p>
    <w:p w14:paraId="3B822E26" w14:textId="77777777" w:rsidR="00000000" w:rsidRDefault="00364BE1">
      <w:pPr>
        <w:pStyle w:val="a0"/>
        <w:rPr>
          <w:rFonts w:hint="cs"/>
          <w:rtl/>
        </w:rPr>
      </w:pPr>
    </w:p>
    <w:p w14:paraId="0C3141A6" w14:textId="77777777" w:rsidR="00000000" w:rsidRDefault="00364BE1">
      <w:pPr>
        <w:pStyle w:val="a0"/>
        <w:rPr>
          <w:rFonts w:hint="cs"/>
          <w:rtl/>
        </w:rPr>
      </w:pPr>
      <w:r>
        <w:rPr>
          <w:rFonts w:hint="cs"/>
          <w:rtl/>
        </w:rPr>
        <w:t xml:space="preserve">הוא כבר נרשם להצעה אחרת. אולי נסתפק בתשובת השר? </w:t>
      </w:r>
    </w:p>
    <w:p w14:paraId="58B0289D" w14:textId="77777777" w:rsidR="00000000" w:rsidRDefault="00364BE1">
      <w:pPr>
        <w:pStyle w:val="a0"/>
        <w:ind w:firstLine="0"/>
        <w:rPr>
          <w:rFonts w:hint="cs"/>
          <w:rtl/>
        </w:rPr>
      </w:pPr>
    </w:p>
    <w:p w14:paraId="7912E86C" w14:textId="77777777" w:rsidR="00000000" w:rsidRDefault="00364BE1">
      <w:pPr>
        <w:pStyle w:val="af0"/>
        <w:rPr>
          <w:rtl/>
        </w:rPr>
      </w:pPr>
      <w:r>
        <w:rPr>
          <w:rFonts w:hint="eastAsia"/>
          <w:rtl/>
        </w:rPr>
        <w:t>עבד</w:t>
      </w:r>
      <w:r>
        <w:rPr>
          <w:rtl/>
        </w:rPr>
        <w:t>-אלמאלכ דהאמשה (רע"ם):</w:t>
      </w:r>
    </w:p>
    <w:p w14:paraId="656B6BD2" w14:textId="77777777" w:rsidR="00000000" w:rsidRDefault="00364BE1">
      <w:pPr>
        <w:pStyle w:val="a0"/>
        <w:rPr>
          <w:rFonts w:hint="cs"/>
          <w:rtl/>
        </w:rPr>
      </w:pPr>
    </w:p>
    <w:p w14:paraId="65144967" w14:textId="77777777" w:rsidR="00000000" w:rsidRDefault="00364BE1">
      <w:pPr>
        <w:pStyle w:val="a0"/>
        <w:rPr>
          <w:rFonts w:hint="cs"/>
          <w:rtl/>
        </w:rPr>
      </w:pPr>
      <w:r>
        <w:rPr>
          <w:rFonts w:hint="cs"/>
          <w:rtl/>
        </w:rPr>
        <w:t>- - -</w:t>
      </w:r>
    </w:p>
    <w:p w14:paraId="5650E6C2" w14:textId="77777777" w:rsidR="00000000" w:rsidRDefault="00364BE1">
      <w:pPr>
        <w:pStyle w:val="a0"/>
        <w:ind w:firstLine="0"/>
        <w:rPr>
          <w:rFonts w:hint="cs"/>
          <w:rtl/>
        </w:rPr>
      </w:pPr>
    </w:p>
    <w:p w14:paraId="78B1815B" w14:textId="77777777" w:rsidR="00000000" w:rsidRDefault="00364BE1">
      <w:pPr>
        <w:pStyle w:val="-"/>
        <w:rPr>
          <w:rtl/>
        </w:rPr>
      </w:pPr>
      <w:bookmarkStart w:id="593" w:name="FS000001034T10_03_2004_19_06_33C"/>
      <w:bookmarkEnd w:id="593"/>
      <w:r>
        <w:rPr>
          <w:rtl/>
        </w:rPr>
        <w:t>משה כחלון (הליכוד):</w:t>
      </w:r>
    </w:p>
    <w:p w14:paraId="4CBC7AF1" w14:textId="77777777" w:rsidR="00000000" w:rsidRDefault="00364BE1">
      <w:pPr>
        <w:pStyle w:val="a0"/>
        <w:rPr>
          <w:rtl/>
        </w:rPr>
      </w:pPr>
    </w:p>
    <w:p w14:paraId="75C54531" w14:textId="77777777" w:rsidR="00000000" w:rsidRDefault="00364BE1">
      <w:pPr>
        <w:pStyle w:val="a0"/>
        <w:rPr>
          <w:rFonts w:hint="cs"/>
          <w:rtl/>
        </w:rPr>
      </w:pPr>
      <w:r>
        <w:rPr>
          <w:rFonts w:hint="cs"/>
          <w:rtl/>
        </w:rPr>
        <w:t>לפני שמתחילים: כשהשר מסכים למליאה, נותנים לעוד מישהו לדבר, אבל כשמסתפקים בתשובת הש</w:t>
      </w:r>
      <w:r>
        <w:rPr>
          <w:rFonts w:hint="cs"/>
          <w:rtl/>
        </w:rPr>
        <w:t xml:space="preserve">ר, אי-אפשר. אבל אני לא מתכוון להסתפק בתשובת השר. אשמח לשמוע אותך. </w:t>
      </w:r>
    </w:p>
    <w:p w14:paraId="2BFC5A3E" w14:textId="77777777" w:rsidR="00000000" w:rsidRDefault="00364BE1">
      <w:pPr>
        <w:pStyle w:val="a0"/>
        <w:rPr>
          <w:rFonts w:hint="cs"/>
          <w:rtl/>
        </w:rPr>
      </w:pPr>
    </w:p>
    <w:p w14:paraId="0B1ED6AA" w14:textId="77777777" w:rsidR="00000000" w:rsidRDefault="00364BE1">
      <w:pPr>
        <w:pStyle w:val="a0"/>
        <w:rPr>
          <w:rFonts w:hint="cs"/>
          <w:rtl/>
        </w:rPr>
      </w:pPr>
      <w:r>
        <w:rPr>
          <w:rFonts w:hint="cs"/>
          <w:rtl/>
        </w:rPr>
        <w:t xml:space="preserve">אדוני היושב-ראש, חברי הכנסת, התוכנית שאני מציע היא תוכנית שמדברת על השנים הבאות, היא תוכנית שעל מנת שתתקיים צריכים להתקיים שני יסודות חשובים מאוד </w:t>
      </w:r>
      <w:r>
        <w:rPr>
          <w:rtl/>
        </w:rPr>
        <w:t>–</w:t>
      </w:r>
      <w:r>
        <w:rPr>
          <w:rFonts w:hint="cs"/>
          <w:rtl/>
        </w:rPr>
        <w:t xml:space="preserve"> כי בלעדיהם זה לא ילך. היסוד הראשון הוא ה</w:t>
      </w:r>
      <w:r>
        <w:rPr>
          <w:rFonts w:hint="cs"/>
          <w:rtl/>
        </w:rPr>
        <w:t xml:space="preserve">יסוד של יציבות שלטונית ברשות. היסוד השני שאני מדבר עליו הוא יסוד של חילופי שטחים בהסכמה, כמובן. ללא הסכמה אין טעם. אני לפחות, שרואה בעיני רוחי בעוד 20 או 30 שנה שלום אמיתי בין שני העמים </w:t>
      </w:r>
      <w:r>
        <w:rPr>
          <w:rtl/>
        </w:rPr>
        <w:t>–</w:t>
      </w:r>
      <w:r>
        <w:rPr>
          <w:rFonts w:hint="cs"/>
          <w:rtl/>
        </w:rPr>
        <w:t xml:space="preserve"> אני רואה שהתוכנית שלי יכולה לצאת לפועל. </w:t>
      </w:r>
    </w:p>
    <w:p w14:paraId="391DFEF1" w14:textId="77777777" w:rsidR="00000000" w:rsidRDefault="00364BE1">
      <w:pPr>
        <w:pStyle w:val="a0"/>
        <w:ind w:firstLine="0"/>
        <w:rPr>
          <w:rFonts w:hint="cs"/>
          <w:rtl/>
        </w:rPr>
      </w:pPr>
    </w:p>
    <w:p w14:paraId="4ECA2C75" w14:textId="77777777" w:rsidR="00000000" w:rsidRDefault="00364BE1">
      <w:pPr>
        <w:pStyle w:val="af0"/>
        <w:rPr>
          <w:rtl/>
        </w:rPr>
      </w:pPr>
      <w:r>
        <w:rPr>
          <w:rFonts w:hint="eastAsia"/>
          <w:rtl/>
        </w:rPr>
        <w:t>עבד</w:t>
      </w:r>
      <w:r>
        <w:rPr>
          <w:rtl/>
        </w:rPr>
        <w:t>-אלמאלכ דהאמשה (רע"ם):</w:t>
      </w:r>
    </w:p>
    <w:p w14:paraId="3D18543A" w14:textId="77777777" w:rsidR="00000000" w:rsidRDefault="00364BE1">
      <w:pPr>
        <w:pStyle w:val="a0"/>
        <w:rPr>
          <w:rFonts w:hint="cs"/>
          <w:rtl/>
        </w:rPr>
      </w:pPr>
    </w:p>
    <w:p w14:paraId="69641919" w14:textId="77777777" w:rsidR="00000000" w:rsidRDefault="00364BE1">
      <w:pPr>
        <w:pStyle w:val="a0"/>
        <w:rPr>
          <w:rFonts w:hint="cs"/>
          <w:rtl/>
        </w:rPr>
      </w:pPr>
      <w:r>
        <w:rPr>
          <w:rFonts w:hint="cs"/>
          <w:rtl/>
        </w:rPr>
        <w:t>לא צריך את זה כשיהיו שלום ואידיליה והכול יהיה בסדר.</w:t>
      </w:r>
    </w:p>
    <w:p w14:paraId="4023C0BA" w14:textId="77777777" w:rsidR="00000000" w:rsidRDefault="00364BE1">
      <w:pPr>
        <w:pStyle w:val="a0"/>
        <w:ind w:firstLine="0"/>
        <w:rPr>
          <w:rFonts w:hint="cs"/>
          <w:rtl/>
        </w:rPr>
      </w:pPr>
    </w:p>
    <w:p w14:paraId="36A587F2" w14:textId="77777777" w:rsidR="00000000" w:rsidRDefault="00364BE1">
      <w:pPr>
        <w:pStyle w:val="-"/>
        <w:rPr>
          <w:rtl/>
        </w:rPr>
      </w:pPr>
      <w:bookmarkStart w:id="594" w:name="FS000001034T10_03_2004_19_12_01C"/>
      <w:bookmarkEnd w:id="594"/>
      <w:r>
        <w:rPr>
          <w:rtl/>
        </w:rPr>
        <w:t>משה כחלון (הליכוד):</w:t>
      </w:r>
    </w:p>
    <w:p w14:paraId="075D29BB" w14:textId="77777777" w:rsidR="00000000" w:rsidRDefault="00364BE1">
      <w:pPr>
        <w:pStyle w:val="a0"/>
        <w:rPr>
          <w:rtl/>
        </w:rPr>
      </w:pPr>
    </w:p>
    <w:p w14:paraId="1C16A41B" w14:textId="77777777" w:rsidR="00000000" w:rsidRDefault="00364BE1">
      <w:pPr>
        <w:pStyle w:val="a0"/>
        <w:rPr>
          <w:rFonts w:hint="cs"/>
          <w:rtl/>
        </w:rPr>
      </w:pPr>
      <w:r>
        <w:rPr>
          <w:rFonts w:hint="cs"/>
          <w:rtl/>
        </w:rPr>
        <w:t>לא, אין לי אתך ויכוח. גם כשיש לך שלום, צריכים להיות דברים מוגדרים.</w:t>
      </w:r>
    </w:p>
    <w:p w14:paraId="2BA269FD" w14:textId="77777777" w:rsidR="00000000" w:rsidRDefault="00364BE1">
      <w:pPr>
        <w:pStyle w:val="a0"/>
        <w:ind w:firstLine="0"/>
        <w:rPr>
          <w:rFonts w:hint="cs"/>
          <w:rtl/>
        </w:rPr>
      </w:pPr>
    </w:p>
    <w:p w14:paraId="10C8E202" w14:textId="77777777" w:rsidR="00000000" w:rsidRDefault="00364BE1">
      <w:pPr>
        <w:pStyle w:val="af0"/>
        <w:rPr>
          <w:rtl/>
        </w:rPr>
      </w:pPr>
      <w:r>
        <w:rPr>
          <w:rFonts w:hint="eastAsia"/>
          <w:rtl/>
        </w:rPr>
        <w:t>עבד</w:t>
      </w:r>
      <w:r>
        <w:rPr>
          <w:rtl/>
        </w:rPr>
        <w:t>-אלמאלכ דהאמשה (רע"ם):</w:t>
      </w:r>
    </w:p>
    <w:p w14:paraId="05932B11" w14:textId="77777777" w:rsidR="00000000" w:rsidRDefault="00364BE1">
      <w:pPr>
        <w:pStyle w:val="a0"/>
        <w:rPr>
          <w:rFonts w:hint="cs"/>
          <w:rtl/>
        </w:rPr>
      </w:pPr>
    </w:p>
    <w:p w14:paraId="79E7D176" w14:textId="77777777" w:rsidR="00000000" w:rsidRDefault="00364BE1">
      <w:pPr>
        <w:pStyle w:val="a0"/>
        <w:rPr>
          <w:rFonts w:hint="cs"/>
          <w:rtl/>
        </w:rPr>
      </w:pPr>
      <w:r>
        <w:rPr>
          <w:rFonts w:hint="cs"/>
          <w:rtl/>
        </w:rPr>
        <w:t>ועכשיו שאין, זה גם מיותר.</w:t>
      </w:r>
    </w:p>
    <w:p w14:paraId="4D5B951A" w14:textId="77777777" w:rsidR="00000000" w:rsidRDefault="00364BE1">
      <w:pPr>
        <w:pStyle w:val="a0"/>
        <w:ind w:firstLine="0"/>
        <w:rPr>
          <w:rFonts w:hint="cs"/>
          <w:rtl/>
        </w:rPr>
      </w:pPr>
    </w:p>
    <w:p w14:paraId="4D73DC63" w14:textId="77777777" w:rsidR="00000000" w:rsidRDefault="00364BE1">
      <w:pPr>
        <w:pStyle w:val="-"/>
        <w:rPr>
          <w:rtl/>
        </w:rPr>
      </w:pPr>
      <w:bookmarkStart w:id="595" w:name="FS000001034T10_03_2004_19_12_42C"/>
      <w:bookmarkEnd w:id="595"/>
      <w:r>
        <w:rPr>
          <w:rtl/>
        </w:rPr>
        <w:t>משה כחלון (הליכוד):</w:t>
      </w:r>
    </w:p>
    <w:p w14:paraId="70DAA8EA" w14:textId="77777777" w:rsidR="00000000" w:rsidRDefault="00364BE1">
      <w:pPr>
        <w:pStyle w:val="a0"/>
        <w:rPr>
          <w:rtl/>
        </w:rPr>
      </w:pPr>
    </w:p>
    <w:p w14:paraId="0F8F08E1" w14:textId="77777777" w:rsidR="00000000" w:rsidRDefault="00364BE1">
      <w:pPr>
        <w:pStyle w:val="a0"/>
        <w:rPr>
          <w:rFonts w:hint="cs"/>
          <w:rtl/>
        </w:rPr>
      </w:pPr>
      <w:r>
        <w:rPr>
          <w:rFonts w:hint="cs"/>
          <w:rtl/>
        </w:rPr>
        <w:t xml:space="preserve">היום נפגשתי עם ראש עיריית טייבה. פשוט </w:t>
      </w:r>
      <w:r>
        <w:rPr>
          <w:rFonts w:hint="cs"/>
          <w:rtl/>
        </w:rPr>
        <w:t>ב"יומן השבוע" ובחדשות של יום ראשון הופיע הנושא של טייבה. אני אומר לכם: ראש עיריית טייבה סאלח ג'בארה, חבר שלי, אני לא יודע אם טוב שאשבח אותו כל כך. מדובר באדם שאני מכיר עוד מהמשרד לביטחון פנים. גם השר עזרא מכיר אותו. הוא באמת מהאזרחים הנאמנים, הטובים, החשוב</w:t>
      </w:r>
      <w:r>
        <w:rPr>
          <w:rFonts w:hint="cs"/>
          <w:rtl/>
        </w:rPr>
        <w:t xml:space="preserve">ים, התורמים </w:t>
      </w:r>
      <w:r>
        <w:rPr>
          <w:rtl/>
        </w:rPr>
        <w:t>–</w:t>
      </w:r>
      <w:r>
        <w:rPr>
          <w:rFonts w:hint="cs"/>
          <w:rtl/>
        </w:rPr>
        <w:t xml:space="preserve"> גם למערכת המשטרה, לעירייה, למערכת השיטור הקהילתי. אני מרגיש נוח כי מדובר באדם שאני מכיר, אדם טוב, אדם שהייתי רוצה אותו לא רחוק </w:t>
      </w:r>
      <w:r>
        <w:rPr>
          <w:rtl/>
        </w:rPr>
        <w:t>–</w:t>
      </w:r>
      <w:r>
        <w:rPr>
          <w:rFonts w:hint="cs"/>
          <w:rtl/>
        </w:rPr>
        <w:t xml:space="preserve"> הייתי רוצה אותו גר לידי. </w:t>
      </w:r>
    </w:p>
    <w:p w14:paraId="7D545A8E" w14:textId="77777777" w:rsidR="00000000" w:rsidRDefault="00364BE1">
      <w:pPr>
        <w:pStyle w:val="a0"/>
        <w:ind w:firstLine="0"/>
        <w:rPr>
          <w:rFonts w:hint="cs"/>
          <w:rtl/>
        </w:rPr>
      </w:pPr>
    </w:p>
    <w:p w14:paraId="2822E9FB" w14:textId="77777777" w:rsidR="00000000" w:rsidRDefault="00364BE1">
      <w:pPr>
        <w:pStyle w:val="af0"/>
        <w:rPr>
          <w:rtl/>
        </w:rPr>
      </w:pPr>
      <w:r>
        <w:rPr>
          <w:rFonts w:hint="eastAsia"/>
          <w:rtl/>
        </w:rPr>
        <w:t>עבד</w:t>
      </w:r>
      <w:r>
        <w:rPr>
          <w:rtl/>
        </w:rPr>
        <w:t>-אלמאלכ דהאמשה (רע"ם):</w:t>
      </w:r>
    </w:p>
    <w:p w14:paraId="5E770757" w14:textId="77777777" w:rsidR="00000000" w:rsidRDefault="00364BE1">
      <w:pPr>
        <w:pStyle w:val="a0"/>
        <w:rPr>
          <w:rFonts w:hint="cs"/>
          <w:rtl/>
        </w:rPr>
      </w:pPr>
    </w:p>
    <w:p w14:paraId="1761878C" w14:textId="77777777" w:rsidR="00000000" w:rsidRDefault="00364BE1">
      <w:pPr>
        <w:pStyle w:val="a0"/>
        <w:rPr>
          <w:rFonts w:hint="cs"/>
          <w:rtl/>
        </w:rPr>
      </w:pPr>
      <w:r>
        <w:rPr>
          <w:rFonts w:hint="cs"/>
          <w:rtl/>
        </w:rPr>
        <w:t>- - -</w:t>
      </w:r>
    </w:p>
    <w:p w14:paraId="1399D1C4" w14:textId="77777777" w:rsidR="00000000" w:rsidRDefault="00364BE1">
      <w:pPr>
        <w:pStyle w:val="a0"/>
        <w:ind w:firstLine="0"/>
        <w:rPr>
          <w:rFonts w:hint="cs"/>
          <w:rtl/>
        </w:rPr>
      </w:pPr>
    </w:p>
    <w:p w14:paraId="0F10FFC2" w14:textId="77777777" w:rsidR="00000000" w:rsidRDefault="00364BE1">
      <w:pPr>
        <w:pStyle w:val="-"/>
        <w:rPr>
          <w:rtl/>
        </w:rPr>
      </w:pPr>
      <w:bookmarkStart w:id="596" w:name="FS000001034T10_03_2004_19_15_18C"/>
      <w:bookmarkEnd w:id="596"/>
      <w:r>
        <w:rPr>
          <w:rtl/>
        </w:rPr>
        <w:t>משה כחלון (הליכוד):</w:t>
      </w:r>
    </w:p>
    <w:p w14:paraId="1A3067C2" w14:textId="77777777" w:rsidR="00000000" w:rsidRDefault="00364BE1">
      <w:pPr>
        <w:pStyle w:val="a0"/>
        <w:rPr>
          <w:rtl/>
        </w:rPr>
      </w:pPr>
    </w:p>
    <w:p w14:paraId="4E092C62" w14:textId="77777777" w:rsidR="00000000" w:rsidRDefault="00364BE1">
      <w:pPr>
        <w:pStyle w:val="a0"/>
        <w:rPr>
          <w:rFonts w:hint="cs"/>
          <w:rtl/>
        </w:rPr>
      </w:pPr>
      <w:r>
        <w:rPr>
          <w:rFonts w:hint="cs"/>
          <w:rtl/>
        </w:rPr>
        <w:t>סליחה. חשוב לי להגיד, חבר הכנסת</w:t>
      </w:r>
      <w:r>
        <w:rPr>
          <w:rFonts w:hint="cs"/>
          <w:rtl/>
        </w:rPr>
        <w:t xml:space="preserve"> דהאמשה, שהכוונה פה היא לא לעקור אנשים מהבתים שלהם. מדובר בפתרון מוסרי ממדרגה ראשונה. מדובר בפתרון שהולכים בו להסכמה. אתה בטח יודע, חבר הכנסת דהאמשה, שקווי 47' הם לא קווי גבול. הנה, אומר את זה ליכודניק. הם לא קווי גבול. גדלתי על הברכיים של עוזי לנדאו, ואני</w:t>
      </w:r>
      <w:r>
        <w:rPr>
          <w:rFonts w:hint="cs"/>
          <w:rtl/>
        </w:rPr>
        <w:t xml:space="preserve"> אומר לך: אלה לא קווי גבול. היתה הפסקת אש, שתי מעצמות - סרגל. זה סרטט פה וזה סרטט שם. התנאים השתנו. </w:t>
      </w:r>
    </w:p>
    <w:p w14:paraId="50F87A33" w14:textId="77777777" w:rsidR="00000000" w:rsidRDefault="00364BE1">
      <w:pPr>
        <w:pStyle w:val="a0"/>
        <w:rPr>
          <w:rFonts w:hint="cs"/>
          <w:rtl/>
        </w:rPr>
      </w:pPr>
    </w:p>
    <w:p w14:paraId="6774E51F" w14:textId="77777777" w:rsidR="00000000" w:rsidRDefault="00364BE1">
      <w:pPr>
        <w:pStyle w:val="af0"/>
        <w:rPr>
          <w:rtl/>
        </w:rPr>
      </w:pPr>
      <w:r>
        <w:rPr>
          <w:rFonts w:hint="eastAsia"/>
          <w:rtl/>
        </w:rPr>
        <w:t>עסאם</w:t>
      </w:r>
      <w:r>
        <w:rPr>
          <w:rtl/>
        </w:rPr>
        <w:t xml:space="preserve"> מח'ול (חד"ש-תע"ל):</w:t>
      </w:r>
    </w:p>
    <w:p w14:paraId="0A86B400" w14:textId="77777777" w:rsidR="00000000" w:rsidRDefault="00364BE1">
      <w:pPr>
        <w:pStyle w:val="a0"/>
        <w:rPr>
          <w:rFonts w:hint="cs"/>
          <w:rtl/>
        </w:rPr>
      </w:pPr>
    </w:p>
    <w:p w14:paraId="6CB42064" w14:textId="77777777" w:rsidR="00000000" w:rsidRDefault="00364BE1">
      <w:pPr>
        <w:pStyle w:val="a0"/>
        <w:rPr>
          <w:rFonts w:hint="cs"/>
          <w:rtl/>
        </w:rPr>
      </w:pPr>
      <w:r>
        <w:rPr>
          <w:rFonts w:hint="cs"/>
          <w:rtl/>
        </w:rPr>
        <w:t>47'?</w:t>
      </w:r>
    </w:p>
    <w:p w14:paraId="554B859A" w14:textId="77777777" w:rsidR="00000000" w:rsidRDefault="00364BE1">
      <w:pPr>
        <w:pStyle w:val="a0"/>
        <w:rPr>
          <w:rFonts w:hint="cs"/>
          <w:rtl/>
        </w:rPr>
      </w:pPr>
    </w:p>
    <w:p w14:paraId="4D5146BA" w14:textId="77777777" w:rsidR="00000000" w:rsidRDefault="00364BE1">
      <w:pPr>
        <w:pStyle w:val="-"/>
        <w:rPr>
          <w:rtl/>
        </w:rPr>
      </w:pPr>
      <w:bookmarkStart w:id="597" w:name="FS000001034T10_03_2004_19_16_40C"/>
      <w:bookmarkEnd w:id="597"/>
      <w:r>
        <w:rPr>
          <w:rFonts w:hint="eastAsia"/>
          <w:rtl/>
        </w:rPr>
        <w:t>משה</w:t>
      </w:r>
      <w:r>
        <w:rPr>
          <w:rtl/>
        </w:rPr>
        <w:t xml:space="preserve"> כחלון (הליכוד):</w:t>
      </w:r>
    </w:p>
    <w:p w14:paraId="421328FC" w14:textId="77777777" w:rsidR="00000000" w:rsidRDefault="00364BE1">
      <w:pPr>
        <w:pStyle w:val="a0"/>
        <w:rPr>
          <w:rFonts w:hint="cs"/>
          <w:rtl/>
        </w:rPr>
      </w:pPr>
    </w:p>
    <w:p w14:paraId="74181619" w14:textId="77777777" w:rsidR="00000000" w:rsidRDefault="00364BE1">
      <w:pPr>
        <w:pStyle w:val="a0"/>
        <w:rPr>
          <w:rFonts w:hint="cs"/>
          <w:rtl/>
        </w:rPr>
      </w:pPr>
      <w:r>
        <w:rPr>
          <w:rFonts w:hint="cs"/>
          <w:rtl/>
        </w:rPr>
        <w:t xml:space="preserve">כן, 49', קווי הפסקת האש שהלכו אתם לרודוס. </w:t>
      </w:r>
    </w:p>
    <w:p w14:paraId="5B14B305" w14:textId="77777777" w:rsidR="00000000" w:rsidRDefault="00364BE1">
      <w:pPr>
        <w:pStyle w:val="a0"/>
        <w:rPr>
          <w:rFonts w:hint="cs"/>
          <w:rtl/>
        </w:rPr>
      </w:pPr>
    </w:p>
    <w:p w14:paraId="44249D0F" w14:textId="77777777" w:rsidR="00000000" w:rsidRDefault="00364BE1">
      <w:pPr>
        <w:pStyle w:val="af0"/>
        <w:rPr>
          <w:rtl/>
        </w:rPr>
      </w:pPr>
      <w:r>
        <w:rPr>
          <w:rFonts w:hint="eastAsia"/>
          <w:rtl/>
        </w:rPr>
        <w:t>עסאם</w:t>
      </w:r>
      <w:r>
        <w:rPr>
          <w:rtl/>
        </w:rPr>
        <w:t xml:space="preserve"> מח'ול (חד"ש-תע"ל):</w:t>
      </w:r>
    </w:p>
    <w:p w14:paraId="4BAA24E9" w14:textId="77777777" w:rsidR="00000000" w:rsidRDefault="00364BE1">
      <w:pPr>
        <w:pStyle w:val="a0"/>
        <w:rPr>
          <w:rtl/>
        </w:rPr>
      </w:pPr>
    </w:p>
    <w:p w14:paraId="5956DE07" w14:textId="77777777" w:rsidR="00000000" w:rsidRDefault="00364BE1">
      <w:pPr>
        <w:pStyle w:val="a0"/>
        <w:ind w:left="719" w:firstLine="0"/>
        <w:rPr>
          <w:rFonts w:hint="cs"/>
          <w:rtl/>
        </w:rPr>
      </w:pPr>
      <w:r>
        <w:rPr>
          <w:rFonts w:hint="cs"/>
          <w:rtl/>
        </w:rPr>
        <w:t xml:space="preserve">- - - </w:t>
      </w:r>
    </w:p>
    <w:p w14:paraId="74909525" w14:textId="77777777" w:rsidR="00000000" w:rsidRDefault="00364BE1">
      <w:pPr>
        <w:pStyle w:val="a0"/>
        <w:rPr>
          <w:rFonts w:hint="cs"/>
          <w:rtl/>
        </w:rPr>
      </w:pPr>
    </w:p>
    <w:p w14:paraId="69B6AE24" w14:textId="77777777" w:rsidR="00000000" w:rsidRDefault="00364BE1">
      <w:pPr>
        <w:pStyle w:val="-"/>
        <w:rPr>
          <w:rtl/>
        </w:rPr>
      </w:pPr>
      <w:bookmarkStart w:id="598" w:name="FS000001034T10_03_2004_19_17_10C"/>
      <w:bookmarkEnd w:id="598"/>
      <w:r>
        <w:rPr>
          <w:rtl/>
        </w:rPr>
        <w:t>משה כחלון (הליכוד):</w:t>
      </w:r>
    </w:p>
    <w:p w14:paraId="2043851B" w14:textId="77777777" w:rsidR="00000000" w:rsidRDefault="00364BE1">
      <w:pPr>
        <w:pStyle w:val="a0"/>
        <w:rPr>
          <w:rtl/>
        </w:rPr>
      </w:pPr>
    </w:p>
    <w:p w14:paraId="5956111B" w14:textId="77777777" w:rsidR="00000000" w:rsidRDefault="00364BE1">
      <w:pPr>
        <w:pStyle w:val="a0"/>
        <w:rPr>
          <w:rFonts w:hint="cs"/>
          <w:rtl/>
        </w:rPr>
      </w:pPr>
      <w:r>
        <w:rPr>
          <w:rFonts w:hint="cs"/>
          <w:rtl/>
        </w:rPr>
        <w:t>סליח</w:t>
      </w:r>
      <w:r>
        <w:rPr>
          <w:rFonts w:hint="cs"/>
          <w:rtl/>
        </w:rPr>
        <w:t xml:space="preserve">ה. הקווים האלה הם לא קווי גבול. רבותי, הגיע הזמן שאנחנו נקבע את הגבולות פה. את הגבולות האלה לא מדינת ישראל קבעה, קבעו אותם מעצמות - אנגליה, צרפת. אנחנו צריכים לקבוע. </w:t>
      </w:r>
    </w:p>
    <w:p w14:paraId="55DB30C5" w14:textId="77777777" w:rsidR="00000000" w:rsidRDefault="00364BE1">
      <w:pPr>
        <w:pStyle w:val="a0"/>
        <w:rPr>
          <w:rFonts w:hint="cs"/>
          <w:rtl/>
        </w:rPr>
      </w:pPr>
    </w:p>
    <w:p w14:paraId="54EAC7FD" w14:textId="77777777" w:rsidR="00000000" w:rsidRDefault="00364BE1">
      <w:pPr>
        <w:pStyle w:val="af0"/>
        <w:rPr>
          <w:rtl/>
        </w:rPr>
      </w:pPr>
      <w:r>
        <w:rPr>
          <w:rFonts w:hint="eastAsia"/>
          <w:rtl/>
        </w:rPr>
        <w:t>עסאם</w:t>
      </w:r>
      <w:r>
        <w:rPr>
          <w:rtl/>
        </w:rPr>
        <w:t xml:space="preserve"> מח'ול (חד"ש-תע"ל):</w:t>
      </w:r>
    </w:p>
    <w:p w14:paraId="4E070741" w14:textId="77777777" w:rsidR="00000000" w:rsidRDefault="00364BE1">
      <w:pPr>
        <w:pStyle w:val="a0"/>
        <w:rPr>
          <w:rFonts w:hint="cs"/>
          <w:rtl/>
        </w:rPr>
      </w:pPr>
    </w:p>
    <w:p w14:paraId="7EAE3A5A" w14:textId="77777777" w:rsidR="00000000" w:rsidRDefault="00364BE1">
      <w:pPr>
        <w:pStyle w:val="a0"/>
        <w:rPr>
          <w:rFonts w:hint="cs"/>
          <w:rtl/>
        </w:rPr>
      </w:pPr>
      <w:r>
        <w:rPr>
          <w:rFonts w:hint="cs"/>
          <w:rtl/>
        </w:rPr>
        <w:t>כך זה בכל המזרח התיכון, אפריקה ואסיה.</w:t>
      </w:r>
    </w:p>
    <w:p w14:paraId="7D01848E" w14:textId="77777777" w:rsidR="00000000" w:rsidRDefault="00364BE1">
      <w:pPr>
        <w:pStyle w:val="a0"/>
        <w:rPr>
          <w:rFonts w:hint="cs"/>
          <w:rtl/>
        </w:rPr>
      </w:pPr>
    </w:p>
    <w:p w14:paraId="3E473126" w14:textId="77777777" w:rsidR="00000000" w:rsidRDefault="00364BE1">
      <w:pPr>
        <w:pStyle w:val="-"/>
        <w:rPr>
          <w:rtl/>
        </w:rPr>
      </w:pPr>
      <w:bookmarkStart w:id="599" w:name="FS000001034T10_03_2004_19_17_52C"/>
      <w:bookmarkEnd w:id="599"/>
      <w:r>
        <w:rPr>
          <w:rtl/>
        </w:rPr>
        <w:t>משה כחלון (הליכוד):</w:t>
      </w:r>
    </w:p>
    <w:p w14:paraId="4C35587E" w14:textId="77777777" w:rsidR="00000000" w:rsidRDefault="00364BE1">
      <w:pPr>
        <w:pStyle w:val="a0"/>
        <w:rPr>
          <w:rtl/>
        </w:rPr>
      </w:pPr>
    </w:p>
    <w:p w14:paraId="3590C3DF" w14:textId="77777777" w:rsidR="00000000" w:rsidRDefault="00364BE1">
      <w:pPr>
        <w:pStyle w:val="a0"/>
        <w:rPr>
          <w:rFonts w:hint="cs"/>
          <w:rtl/>
        </w:rPr>
      </w:pPr>
      <w:r>
        <w:rPr>
          <w:rFonts w:hint="cs"/>
          <w:rtl/>
        </w:rPr>
        <w:t>בסד</w:t>
      </w:r>
      <w:r>
        <w:rPr>
          <w:rFonts w:hint="cs"/>
          <w:rtl/>
        </w:rPr>
        <w:t>ר גמור. קרה פה משהו, ואנחנו צריכים לקבוע אותם.</w:t>
      </w:r>
    </w:p>
    <w:p w14:paraId="0DB723A6" w14:textId="77777777" w:rsidR="00000000" w:rsidRDefault="00364BE1">
      <w:pPr>
        <w:pStyle w:val="a0"/>
        <w:rPr>
          <w:rFonts w:hint="cs"/>
          <w:rtl/>
        </w:rPr>
      </w:pPr>
    </w:p>
    <w:p w14:paraId="45DF3E6B" w14:textId="77777777" w:rsidR="00000000" w:rsidRDefault="00364BE1">
      <w:pPr>
        <w:pStyle w:val="af0"/>
        <w:rPr>
          <w:rtl/>
        </w:rPr>
      </w:pPr>
      <w:r>
        <w:rPr>
          <w:rFonts w:hint="eastAsia"/>
          <w:rtl/>
        </w:rPr>
        <w:t>עבד</w:t>
      </w:r>
      <w:r>
        <w:rPr>
          <w:rtl/>
        </w:rPr>
        <w:t>-אלמאלכ דהאמשה (רע"ם):</w:t>
      </w:r>
    </w:p>
    <w:p w14:paraId="206A61AB" w14:textId="77777777" w:rsidR="00000000" w:rsidRDefault="00364BE1">
      <w:pPr>
        <w:pStyle w:val="a0"/>
        <w:rPr>
          <w:rFonts w:hint="cs"/>
          <w:rtl/>
        </w:rPr>
      </w:pPr>
    </w:p>
    <w:p w14:paraId="2C31ABF2" w14:textId="77777777" w:rsidR="00000000" w:rsidRDefault="00364BE1">
      <w:pPr>
        <w:pStyle w:val="a0"/>
        <w:rPr>
          <w:rFonts w:hint="cs"/>
          <w:rtl/>
        </w:rPr>
      </w:pPr>
      <w:r>
        <w:rPr>
          <w:rFonts w:hint="cs"/>
          <w:rtl/>
        </w:rPr>
        <w:t>מי זה אנחנו?</w:t>
      </w:r>
    </w:p>
    <w:p w14:paraId="089E400E" w14:textId="77777777" w:rsidR="00000000" w:rsidRDefault="00364BE1">
      <w:pPr>
        <w:pStyle w:val="a0"/>
        <w:rPr>
          <w:rFonts w:hint="cs"/>
          <w:rtl/>
        </w:rPr>
      </w:pPr>
    </w:p>
    <w:p w14:paraId="3A0C0418" w14:textId="77777777" w:rsidR="00000000" w:rsidRDefault="00364BE1">
      <w:pPr>
        <w:pStyle w:val="-"/>
        <w:rPr>
          <w:rtl/>
        </w:rPr>
      </w:pPr>
      <w:bookmarkStart w:id="600" w:name="FS000001034T10_03_2004_19_18_11C"/>
      <w:bookmarkEnd w:id="600"/>
      <w:r>
        <w:rPr>
          <w:rtl/>
        </w:rPr>
        <w:t>משה כחלון (הליכוד):</w:t>
      </w:r>
    </w:p>
    <w:p w14:paraId="7A05F098" w14:textId="77777777" w:rsidR="00000000" w:rsidRDefault="00364BE1">
      <w:pPr>
        <w:pStyle w:val="a0"/>
        <w:rPr>
          <w:rtl/>
        </w:rPr>
      </w:pPr>
    </w:p>
    <w:p w14:paraId="50EBFC4A" w14:textId="77777777" w:rsidR="00000000" w:rsidRDefault="00364BE1">
      <w:pPr>
        <w:pStyle w:val="a0"/>
        <w:rPr>
          <w:rFonts w:hint="cs"/>
          <w:rtl/>
        </w:rPr>
      </w:pPr>
      <w:r>
        <w:rPr>
          <w:rFonts w:hint="cs"/>
          <w:rtl/>
        </w:rPr>
        <w:t xml:space="preserve">אנחנו זה אתה ואני והפלסטינים והירדנים וכל מי שחי פה. </w:t>
      </w:r>
    </w:p>
    <w:p w14:paraId="083A9381" w14:textId="77777777" w:rsidR="00000000" w:rsidRDefault="00364BE1">
      <w:pPr>
        <w:pStyle w:val="a0"/>
        <w:ind w:firstLine="0"/>
        <w:rPr>
          <w:rFonts w:hint="cs"/>
          <w:rtl/>
        </w:rPr>
      </w:pPr>
    </w:p>
    <w:p w14:paraId="4A396F90" w14:textId="77777777" w:rsidR="00000000" w:rsidRDefault="00364BE1">
      <w:pPr>
        <w:pStyle w:val="af0"/>
        <w:rPr>
          <w:rtl/>
        </w:rPr>
      </w:pPr>
      <w:r>
        <w:rPr>
          <w:rFonts w:hint="eastAsia"/>
          <w:rtl/>
        </w:rPr>
        <w:t>עבד</w:t>
      </w:r>
      <w:r>
        <w:rPr>
          <w:rtl/>
        </w:rPr>
        <w:t>-אלמאלכ דהאמשה (רע"ם):</w:t>
      </w:r>
    </w:p>
    <w:p w14:paraId="1879CDE4" w14:textId="77777777" w:rsidR="00000000" w:rsidRDefault="00364BE1">
      <w:pPr>
        <w:pStyle w:val="a0"/>
        <w:rPr>
          <w:rFonts w:hint="cs"/>
          <w:rtl/>
        </w:rPr>
      </w:pPr>
    </w:p>
    <w:p w14:paraId="13DC70DC" w14:textId="77777777" w:rsidR="00000000" w:rsidRDefault="00364BE1">
      <w:pPr>
        <w:pStyle w:val="a0"/>
        <w:rPr>
          <w:rFonts w:hint="cs"/>
          <w:rtl/>
        </w:rPr>
      </w:pPr>
      <w:r>
        <w:rPr>
          <w:rFonts w:hint="cs"/>
          <w:rtl/>
        </w:rPr>
        <w:t xml:space="preserve">כל הנוגעים בדבר. </w:t>
      </w:r>
    </w:p>
    <w:p w14:paraId="0AE250E9" w14:textId="77777777" w:rsidR="00000000" w:rsidRDefault="00364BE1">
      <w:pPr>
        <w:pStyle w:val="a0"/>
        <w:ind w:firstLine="0"/>
        <w:rPr>
          <w:rFonts w:hint="cs"/>
          <w:rtl/>
        </w:rPr>
      </w:pPr>
    </w:p>
    <w:p w14:paraId="2746BBD5" w14:textId="77777777" w:rsidR="00000000" w:rsidRDefault="00364BE1">
      <w:pPr>
        <w:pStyle w:val="-"/>
        <w:rPr>
          <w:rtl/>
        </w:rPr>
      </w:pPr>
      <w:bookmarkStart w:id="601" w:name="FS000001034T10_03_2004_19_18_41C"/>
      <w:bookmarkEnd w:id="601"/>
      <w:r>
        <w:rPr>
          <w:rFonts w:hint="eastAsia"/>
          <w:rtl/>
        </w:rPr>
        <w:t>משה</w:t>
      </w:r>
      <w:r>
        <w:rPr>
          <w:rtl/>
        </w:rPr>
        <w:t xml:space="preserve"> כחלון (הליכוד):</w:t>
      </w:r>
    </w:p>
    <w:p w14:paraId="5FA0B544" w14:textId="77777777" w:rsidR="00000000" w:rsidRDefault="00364BE1">
      <w:pPr>
        <w:pStyle w:val="a0"/>
        <w:rPr>
          <w:rFonts w:hint="cs"/>
          <w:rtl/>
        </w:rPr>
      </w:pPr>
    </w:p>
    <w:p w14:paraId="3356D835" w14:textId="77777777" w:rsidR="00000000" w:rsidRDefault="00364BE1">
      <w:pPr>
        <w:pStyle w:val="a0"/>
        <w:rPr>
          <w:rFonts w:hint="cs"/>
          <w:rtl/>
        </w:rPr>
      </w:pPr>
      <w:r>
        <w:rPr>
          <w:rFonts w:hint="cs"/>
          <w:rtl/>
        </w:rPr>
        <w:t>כל הנוגעים בדבר צריכים ל</w:t>
      </w:r>
      <w:r>
        <w:rPr>
          <w:rFonts w:hint="cs"/>
          <w:rtl/>
        </w:rPr>
        <w:t>שבת ולסמן את קווי הגבול שלהם. מה יקרה? מה מטריד אותך, באמת? בוא נאמר שיגיעו 50,000 איש, חלק מאום-אל-פחם, ויגידו: אנחנו נשואים, הנשים שלנו מהשטחים. אני זוכר את הוויכוחים בוועדת הפנים, כמה אנשים רצו להתאחד. נכון, השר עזרא? אתה זוכר את הוויכוחים האלה? יש המון</w:t>
      </w:r>
      <w:r>
        <w:rPr>
          <w:rFonts w:hint="cs"/>
          <w:rtl/>
        </w:rPr>
        <w:t xml:space="preserve"> אנשים שנשואים לנשים מהשטחים. הם רוצים להתאחד </w:t>
      </w:r>
      <w:r>
        <w:rPr>
          <w:rtl/>
        </w:rPr>
        <w:t>–</w:t>
      </w:r>
      <w:r>
        <w:rPr>
          <w:rFonts w:hint="cs"/>
          <w:rtl/>
        </w:rPr>
        <w:t xml:space="preserve"> הנה, אתם מתאחדים. למה להתאחד פה? תתאחדו שם.</w:t>
      </w:r>
    </w:p>
    <w:p w14:paraId="25B12F50" w14:textId="77777777" w:rsidR="00000000" w:rsidRDefault="00364BE1">
      <w:pPr>
        <w:pStyle w:val="a0"/>
        <w:rPr>
          <w:rFonts w:hint="cs"/>
          <w:rtl/>
        </w:rPr>
      </w:pPr>
    </w:p>
    <w:p w14:paraId="1970E389" w14:textId="77777777" w:rsidR="00000000" w:rsidRDefault="00364BE1">
      <w:pPr>
        <w:pStyle w:val="af0"/>
        <w:rPr>
          <w:rtl/>
        </w:rPr>
      </w:pPr>
      <w:r>
        <w:rPr>
          <w:rFonts w:hint="eastAsia"/>
          <w:rtl/>
        </w:rPr>
        <w:t>עבד</w:t>
      </w:r>
      <w:r>
        <w:rPr>
          <w:rtl/>
        </w:rPr>
        <w:t>-אלמאלכ דהאמשה (רע"ם):</w:t>
      </w:r>
    </w:p>
    <w:p w14:paraId="1AD5BF96" w14:textId="77777777" w:rsidR="00000000" w:rsidRDefault="00364BE1">
      <w:pPr>
        <w:pStyle w:val="a0"/>
        <w:rPr>
          <w:rFonts w:hint="cs"/>
          <w:rtl/>
        </w:rPr>
      </w:pPr>
    </w:p>
    <w:p w14:paraId="1523958B" w14:textId="77777777" w:rsidR="00000000" w:rsidRDefault="00364BE1">
      <w:pPr>
        <w:pStyle w:val="a0"/>
        <w:rPr>
          <w:rFonts w:hint="cs"/>
          <w:rtl/>
        </w:rPr>
      </w:pPr>
      <w:r>
        <w:rPr>
          <w:rFonts w:hint="cs"/>
          <w:rtl/>
        </w:rPr>
        <w:t>למה שם ולא פה?</w:t>
      </w:r>
    </w:p>
    <w:p w14:paraId="112CA3E1" w14:textId="77777777" w:rsidR="00000000" w:rsidRDefault="00364BE1">
      <w:pPr>
        <w:pStyle w:val="a0"/>
        <w:rPr>
          <w:rFonts w:hint="cs"/>
          <w:rtl/>
        </w:rPr>
      </w:pPr>
    </w:p>
    <w:p w14:paraId="7897B2EB" w14:textId="77777777" w:rsidR="00000000" w:rsidRDefault="00364BE1">
      <w:pPr>
        <w:pStyle w:val="-"/>
        <w:rPr>
          <w:rtl/>
        </w:rPr>
      </w:pPr>
      <w:bookmarkStart w:id="602" w:name="FS000001034T10_03_2004_19_20_12C"/>
      <w:bookmarkEnd w:id="602"/>
      <w:r>
        <w:rPr>
          <w:rFonts w:hint="eastAsia"/>
          <w:rtl/>
        </w:rPr>
        <w:t>משה</w:t>
      </w:r>
      <w:r>
        <w:rPr>
          <w:rtl/>
        </w:rPr>
        <w:t xml:space="preserve"> כחלון (הליכוד):</w:t>
      </w:r>
    </w:p>
    <w:p w14:paraId="6EB7ECCF" w14:textId="77777777" w:rsidR="00000000" w:rsidRDefault="00364BE1">
      <w:pPr>
        <w:pStyle w:val="a0"/>
        <w:rPr>
          <w:rFonts w:hint="cs"/>
          <w:rtl/>
        </w:rPr>
      </w:pPr>
    </w:p>
    <w:p w14:paraId="2104C2C1" w14:textId="77777777" w:rsidR="00000000" w:rsidRDefault="00364BE1">
      <w:pPr>
        <w:pStyle w:val="a0"/>
        <w:rPr>
          <w:rFonts w:hint="cs"/>
          <w:rtl/>
        </w:rPr>
      </w:pPr>
      <w:r>
        <w:rPr>
          <w:rFonts w:hint="cs"/>
          <w:rtl/>
        </w:rPr>
        <w:t>לא, הם יתאחדו אצלם. לא ניגע בהם, אף אחד לא מזיז אותם. רע להם במדינה הזאת, הם מדברים את השפה, חבר הכ</w:t>
      </w:r>
      <w:r>
        <w:rPr>
          <w:rFonts w:hint="cs"/>
          <w:rtl/>
        </w:rPr>
        <w:t xml:space="preserve">נסת מח'ול. התרבות שלהם היא אותה תרבות. קשרי המשפחה הם אותם קשרי משפחה. אותה דת. מה הבעיה? הם הולכים לשם </w:t>
      </w:r>
      <w:r>
        <w:rPr>
          <w:rtl/>
        </w:rPr>
        <w:t>–</w:t>
      </w:r>
      <w:r>
        <w:rPr>
          <w:rFonts w:hint="cs"/>
          <w:rtl/>
        </w:rPr>
        <w:t xml:space="preserve"> פתרון מוסרי, פתרון שאין בו שום אלמנט - - - </w:t>
      </w:r>
    </w:p>
    <w:p w14:paraId="4EB01BD6" w14:textId="77777777" w:rsidR="00000000" w:rsidRDefault="00364BE1">
      <w:pPr>
        <w:pStyle w:val="a0"/>
        <w:ind w:firstLine="0"/>
        <w:rPr>
          <w:rFonts w:hint="cs"/>
          <w:rtl/>
        </w:rPr>
      </w:pPr>
    </w:p>
    <w:p w14:paraId="5528C3A6" w14:textId="77777777" w:rsidR="00000000" w:rsidRDefault="00364BE1">
      <w:pPr>
        <w:pStyle w:val="af0"/>
        <w:rPr>
          <w:rtl/>
        </w:rPr>
      </w:pPr>
      <w:r>
        <w:rPr>
          <w:rFonts w:hint="eastAsia"/>
          <w:rtl/>
        </w:rPr>
        <w:t>עסאם</w:t>
      </w:r>
      <w:r>
        <w:rPr>
          <w:rtl/>
        </w:rPr>
        <w:t xml:space="preserve"> מח'ול (חד"ש-תע"ל):</w:t>
      </w:r>
    </w:p>
    <w:p w14:paraId="17E68828" w14:textId="77777777" w:rsidR="00000000" w:rsidRDefault="00364BE1">
      <w:pPr>
        <w:pStyle w:val="a0"/>
        <w:rPr>
          <w:rFonts w:hint="cs"/>
          <w:rtl/>
        </w:rPr>
      </w:pPr>
    </w:p>
    <w:p w14:paraId="020219A3" w14:textId="77777777" w:rsidR="00000000" w:rsidRDefault="00364BE1">
      <w:pPr>
        <w:pStyle w:val="a0"/>
        <w:rPr>
          <w:rFonts w:hint="cs"/>
          <w:rtl/>
        </w:rPr>
      </w:pPr>
      <w:r>
        <w:rPr>
          <w:rFonts w:hint="cs"/>
          <w:rtl/>
        </w:rPr>
        <w:t xml:space="preserve">מה היית אומר על התרבות של 1.5 מיליון רוסים שעלו, היגרו לכאן? </w:t>
      </w:r>
    </w:p>
    <w:p w14:paraId="259E310C" w14:textId="77777777" w:rsidR="00000000" w:rsidRDefault="00364BE1">
      <w:pPr>
        <w:pStyle w:val="a0"/>
        <w:ind w:firstLine="0"/>
        <w:rPr>
          <w:rFonts w:hint="cs"/>
          <w:rtl/>
        </w:rPr>
      </w:pPr>
    </w:p>
    <w:p w14:paraId="40CC60FE" w14:textId="77777777" w:rsidR="00000000" w:rsidRDefault="00364BE1">
      <w:pPr>
        <w:pStyle w:val="-"/>
        <w:rPr>
          <w:rtl/>
        </w:rPr>
      </w:pPr>
      <w:bookmarkStart w:id="603" w:name="FS000001034T10_03_2004_19_21_04C"/>
      <w:bookmarkEnd w:id="603"/>
      <w:r>
        <w:rPr>
          <w:rtl/>
        </w:rPr>
        <w:t>משה כחלון (הליכוד</w:t>
      </w:r>
      <w:r>
        <w:rPr>
          <w:rtl/>
        </w:rPr>
        <w:t>):</w:t>
      </w:r>
    </w:p>
    <w:p w14:paraId="7BB1D3A0" w14:textId="77777777" w:rsidR="00000000" w:rsidRDefault="00364BE1">
      <w:pPr>
        <w:pStyle w:val="a0"/>
        <w:rPr>
          <w:rtl/>
        </w:rPr>
      </w:pPr>
    </w:p>
    <w:p w14:paraId="70109BC8" w14:textId="77777777" w:rsidR="00000000" w:rsidRDefault="00364BE1">
      <w:pPr>
        <w:pStyle w:val="a0"/>
        <w:rPr>
          <w:rFonts w:hint="cs"/>
          <w:rtl/>
        </w:rPr>
      </w:pPr>
      <w:r>
        <w:rPr>
          <w:rFonts w:hint="cs"/>
          <w:rtl/>
        </w:rPr>
        <w:t xml:space="preserve">הדבר לא דומה. השר עזרא מעיר כאן על ביטוח לאומי. אני לא יודע מה קורה, אולי גם ברשות יש ביטוח לאומי. אני באמת לא כל כך בקי, השר עזרא בקיא יותר במה שקורה מעבר ל"קו הירוק". </w:t>
      </w:r>
    </w:p>
    <w:p w14:paraId="48352ED5" w14:textId="77777777" w:rsidR="00000000" w:rsidRDefault="00364BE1">
      <w:pPr>
        <w:pStyle w:val="a0"/>
        <w:ind w:firstLine="0"/>
        <w:rPr>
          <w:rFonts w:hint="cs"/>
          <w:rtl/>
        </w:rPr>
      </w:pPr>
    </w:p>
    <w:p w14:paraId="3B527FDD" w14:textId="77777777" w:rsidR="00000000" w:rsidRDefault="00364BE1">
      <w:pPr>
        <w:pStyle w:val="af0"/>
        <w:rPr>
          <w:rtl/>
        </w:rPr>
      </w:pPr>
      <w:r>
        <w:rPr>
          <w:rFonts w:hint="eastAsia"/>
          <w:rtl/>
        </w:rPr>
        <w:t>איוב</w:t>
      </w:r>
      <w:r>
        <w:rPr>
          <w:rtl/>
        </w:rPr>
        <w:t xml:space="preserve"> קרא (הליכוד):</w:t>
      </w:r>
    </w:p>
    <w:p w14:paraId="67001CFF" w14:textId="77777777" w:rsidR="00000000" w:rsidRDefault="00364BE1">
      <w:pPr>
        <w:pStyle w:val="a0"/>
        <w:rPr>
          <w:rFonts w:hint="cs"/>
          <w:rtl/>
        </w:rPr>
      </w:pPr>
    </w:p>
    <w:p w14:paraId="0A654911" w14:textId="77777777" w:rsidR="00000000" w:rsidRDefault="00364BE1">
      <w:pPr>
        <w:pStyle w:val="a0"/>
        <w:rPr>
          <w:rFonts w:hint="cs"/>
          <w:rtl/>
        </w:rPr>
      </w:pPr>
      <w:r>
        <w:rPr>
          <w:rFonts w:hint="cs"/>
          <w:rtl/>
        </w:rPr>
        <w:t>יש קרן השתלמות.</w:t>
      </w:r>
    </w:p>
    <w:p w14:paraId="6AB0D043" w14:textId="77777777" w:rsidR="00000000" w:rsidRDefault="00364BE1">
      <w:pPr>
        <w:pStyle w:val="a0"/>
        <w:ind w:firstLine="0"/>
        <w:rPr>
          <w:rFonts w:hint="cs"/>
          <w:rtl/>
        </w:rPr>
      </w:pPr>
    </w:p>
    <w:p w14:paraId="1C32984C" w14:textId="77777777" w:rsidR="00000000" w:rsidRDefault="00364BE1">
      <w:pPr>
        <w:pStyle w:val="af0"/>
        <w:rPr>
          <w:rtl/>
        </w:rPr>
      </w:pPr>
      <w:r>
        <w:rPr>
          <w:rFonts w:hint="eastAsia"/>
          <w:rtl/>
        </w:rPr>
        <w:t>יעקב</w:t>
      </w:r>
      <w:r>
        <w:rPr>
          <w:rtl/>
        </w:rPr>
        <w:t xml:space="preserve"> מרגי (ש"ס):</w:t>
      </w:r>
    </w:p>
    <w:p w14:paraId="5C095C0C" w14:textId="77777777" w:rsidR="00000000" w:rsidRDefault="00364BE1">
      <w:pPr>
        <w:pStyle w:val="a0"/>
        <w:rPr>
          <w:rFonts w:hint="cs"/>
          <w:rtl/>
        </w:rPr>
      </w:pPr>
    </w:p>
    <w:p w14:paraId="6E1D1A4A" w14:textId="77777777" w:rsidR="00000000" w:rsidRDefault="00364BE1">
      <w:pPr>
        <w:pStyle w:val="a0"/>
        <w:rPr>
          <w:rFonts w:hint="cs"/>
          <w:rtl/>
        </w:rPr>
      </w:pPr>
      <w:r>
        <w:rPr>
          <w:rFonts w:hint="cs"/>
          <w:rtl/>
        </w:rPr>
        <w:t>שם לוקחים להם ביטוח לאומי.</w:t>
      </w:r>
    </w:p>
    <w:p w14:paraId="6D86723B" w14:textId="77777777" w:rsidR="00000000" w:rsidRDefault="00364BE1">
      <w:pPr>
        <w:pStyle w:val="a0"/>
        <w:ind w:firstLine="0"/>
        <w:rPr>
          <w:rFonts w:hint="cs"/>
          <w:rtl/>
        </w:rPr>
      </w:pPr>
    </w:p>
    <w:p w14:paraId="59D92A42" w14:textId="77777777" w:rsidR="00000000" w:rsidRDefault="00364BE1">
      <w:pPr>
        <w:pStyle w:val="-"/>
        <w:rPr>
          <w:rtl/>
        </w:rPr>
      </w:pPr>
      <w:bookmarkStart w:id="604" w:name="FS000001034T10_03_2004_19_21_45C"/>
      <w:bookmarkEnd w:id="604"/>
      <w:r>
        <w:rPr>
          <w:rtl/>
        </w:rPr>
        <w:t>משה כחלון (הליכוד):</w:t>
      </w:r>
    </w:p>
    <w:p w14:paraId="7B37044F" w14:textId="77777777" w:rsidR="00000000" w:rsidRDefault="00364BE1">
      <w:pPr>
        <w:pStyle w:val="a0"/>
        <w:rPr>
          <w:rtl/>
        </w:rPr>
      </w:pPr>
    </w:p>
    <w:p w14:paraId="08AD3ED7" w14:textId="77777777" w:rsidR="00000000" w:rsidRDefault="00364BE1">
      <w:pPr>
        <w:pStyle w:val="a0"/>
        <w:rPr>
          <w:rFonts w:hint="cs"/>
          <w:rtl/>
        </w:rPr>
      </w:pPr>
      <w:r>
        <w:rPr>
          <w:rFonts w:hint="cs"/>
          <w:rtl/>
        </w:rPr>
        <w:t xml:space="preserve">שם לוקחים להם. אני מדבר במסגרת החלק המוסרי. גם אם יהיו כאן עוד קרקעות לאנשים, הם יצטרכו לפצות אותם. הם יצטרכו לקבל פיצוי מלא על הנכסים שלהם. יש פה הדדיות. </w:t>
      </w:r>
    </w:p>
    <w:p w14:paraId="7950868F" w14:textId="77777777" w:rsidR="00000000" w:rsidRDefault="00364BE1">
      <w:pPr>
        <w:pStyle w:val="a0"/>
        <w:ind w:firstLine="0"/>
        <w:rPr>
          <w:rFonts w:hint="cs"/>
          <w:rtl/>
        </w:rPr>
      </w:pPr>
    </w:p>
    <w:p w14:paraId="21470E97" w14:textId="77777777" w:rsidR="00000000" w:rsidRDefault="00364BE1">
      <w:pPr>
        <w:pStyle w:val="af0"/>
        <w:rPr>
          <w:rtl/>
        </w:rPr>
      </w:pPr>
      <w:r>
        <w:rPr>
          <w:rFonts w:hint="eastAsia"/>
          <w:rtl/>
        </w:rPr>
        <w:t>עסאם</w:t>
      </w:r>
      <w:r>
        <w:rPr>
          <w:rtl/>
        </w:rPr>
        <w:t xml:space="preserve"> מח'ול (חד"ש-תע"ל):</w:t>
      </w:r>
    </w:p>
    <w:p w14:paraId="3E078D66" w14:textId="77777777" w:rsidR="00000000" w:rsidRDefault="00364BE1">
      <w:pPr>
        <w:pStyle w:val="a0"/>
        <w:rPr>
          <w:rFonts w:hint="cs"/>
          <w:rtl/>
        </w:rPr>
      </w:pPr>
    </w:p>
    <w:p w14:paraId="42C85407" w14:textId="77777777" w:rsidR="00000000" w:rsidRDefault="00364BE1">
      <w:pPr>
        <w:pStyle w:val="a0"/>
        <w:rPr>
          <w:rFonts w:hint="cs"/>
          <w:rtl/>
        </w:rPr>
      </w:pPr>
      <w:r>
        <w:rPr>
          <w:rFonts w:hint="cs"/>
          <w:rtl/>
        </w:rPr>
        <w:t>אתה מוכן לקבל פיצוי?</w:t>
      </w:r>
    </w:p>
    <w:p w14:paraId="1A4C5F72" w14:textId="77777777" w:rsidR="00000000" w:rsidRDefault="00364BE1">
      <w:pPr>
        <w:pStyle w:val="a0"/>
        <w:ind w:firstLine="0"/>
        <w:rPr>
          <w:rFonts w:hint="cs"/>
          <w:rtl/>
        </w:rPr>
      </w:pPr>
    </w:p>
    <w:p w14:paraId="7EF65627" w14:textId="77777777" w:rsidR="00000000" w:rsidRDefault="00364BE1">
      <w:pPr>
        <w:pStyle w:val="-"/>
        <w:rPr>
          <w:rtl/>
        </w:rPr>
      </w:pPr>
      <w:bookmarkStart w:id="605" w:name="FS000001034T10_03_2004_19_22_17C"/>
      <w:bookmarkEnd w:id="605"/>
      <w:r>
        <w:rPr>
          <w:rtl/>
        </w:rPr>
        <w:t>משה כחלון (הליכוד):</w:t>
      </w:r>
    </w:p>
    <w:p w14:paraId="4B5409C8" w14:textId="77777777" w:rsidR="00000000" w:rsidRDefault="00364BE1">
      <w:pPr>
        <w:pStyle w:val="a0"/>
        <w:rPr>
          <w:rtl/>
        </w:rPr>
      </w:pPr>
    </w:p>
    <w:p w14:paraId="720821FC" w14:textId="77777777" w:rsidR="00000000" w:rsidRDefault="00364BE1">
      <w:pPr>
        <w:pStyle w:val="a0"/>
        <w:rPr>
          <w:rFonts w:hint="cs"/>
          <w:rtl/>
        </w:rPr>
      </w:pPr>
      <w:r>
        <w:rPr>
          <w:rFonts w:hint="cs"/>
          <w:rtl/>
        </w:rPr>
        <w:t>אני מוכן</w:t>
      </w:r>
      <w:r>
        <w:rPr>
          <w:rFonts w:hint="cs"/>
          <w:rtl/>
        </w:rPr>
        <w:t xml:space="preserve"> לקבל </w:t>
      </w:r>
      <w:r>
        <w:rPr>
          <w:rtl/>
        </w:rPr>
        <w:t>–</w:t>
      </w:r>
      <w:r>
        <w:rPr>
          <w:rFonts w:hint="cs"/>
          <w:rtl/>
        </w:rPr>
        <w:t xml:space="preserve"> אין לי בעיה. את ההורים שלי סילקו מלוב בלי פיצוי. </w:t>
      </w:r>
    </w:p>
    <w:p w14:paraId="3D0CA2B4" w14:textId="77777777" w:rsidR="00000000" w:rsidRDefault="00364BE1">
      <w:pPr>
        <w:pStyle w:val="a0"/>
        <w:ind w:firstLine="0"/>
        <w:rPr>
          <w:rFonts w:hint="cs"/>
          <w:rtl/>
        </w:rPr>
      </w:pPr>
    </w:p>
    <w:p w14:paraId="28CAAB6F" w14:textId="77777777" w:rsidR="00000000" w:rsidRDefault="00364BE1">
      <w:pPr>
        <w:pStyle w:val="af0"/>
        <w:rPr>
          <w:rtl/>
        </w:rPr>
      </w:pPr>
      <w:r>
        <w:rPr>
          <w:rFonts w:hint="eastAsia"/>
          <w:rtl/>
        </w:rPr>
        <w:t>עבד</w:t>
      </w:r>
      <w:r>
        <w:rPr>
          <w:rtl/>
        </w:rPr>
        <w:t>-אלמאלכ דהאמשה (רע"ם):</w:t>
      </w:r>
    </w:p>
    <w:p w14:paraId="021F8537" w14:textId="77777777" w:rsidR="00000000" w:rsidRDefault="00364BE1">
      <w:pPr>
        <w:pStyle w:val="a0"/>
        <w:rPr>
          <w:rFonts w:hint="cs"/>
          <w:rtl/>
        </w:rPr>
      </w:pPr>
    </w:p>
    <w:p w14:paraId="0E4631D3" w14:textId="77777777" w:rsidR="00000000" w:rsidRDefault="00364BE1">
      <w:pPr>
        <w:pStyle w:val="a0"/>
        <w:rPr>
          <w:rFonts w:hint="cs"/>
          <w:rtl/>
        </w:rPr>
      </w:pPr>
      <w:r>
        <w:rPr>
          <w:rFonts w:hint="cs"/>
          <w:rtl/>
        </w:rPr>
        <w:t>קדאפי יציע לך.</w:t>
      </w:r>
    </w:p>
    <w:p w14:paraId="35F230E4" w14:textId="77777777" w:rsidR="00000000" w:rsidRDefault="00364BE1">
      <w:pPr>
        <w:pStyle w:val="a0"/>
        <w:ind w:firstLine="0"/>
        <w:rPr>
          <w:rFonts w:hint="cs"/>
          <w:rtl/>
        </w:rPr>
      </w:pPr>
    </w:p>
    <w:p w14:paraId="274A5F04" w14:textId="77777777" w:rsidR="00000000" w:rsidRDefault="00364BE1">
      <w:pPr>
        <w:pStyle w:val="af0"/>
        <w:rPr>
          <w:rtl/>
        </w:rPr>
      </w:pPr>
      <w:r>
        <w:rPr>
          <w:rFonts w:hint="eastAsia"/>
          <w:rtl/>
        </w:rPr>
        <w:t>עסאם</w:t>
      </w:r>
      <w:r>
        <w:rPr>
          <w:rtl/>
        </w:rPr>
        <w:t xml:space="preserve"> מח'ול (חד"ש-תע"ל):</w:t>
      </w:r>
    </w:p>
    <w:p w14:paraId="6B2BDB2A" w14:textId="77777777" w:rsidR="00000000" w:rsidRDefault="00364BE1">
      <w:pPr>
        <w:pStyle w:val="a0"/>
        <w:rPr>
          <w:rFonts w:hint="cs"/>
          <w:rtl/>
        </w:rPr>
      </w:pPr>
    </w:p>
    <w:p w14:paraId="0C83DBBD" w14:textId="77777777" w:rsidR="00000000" w:rsidRDefault="00364BE1">
      <w:pPr>
        <w:pStyle w:val="a0"/>
        <w:rPr>
          <w:rFonts w:hint="cs"/>
          <w:rtl/>
        </w:rPr>
      </w:pPr>
      <w:r>
        <w:rPr>
          <w:rFonts w:hint="cs"/>
          <w:rtl/>
        </w:rPr>
        <w:t xml:space="preserve">לוב משנה כיוון. </w:t>
      </w:r>
    </w:p>
    <w:p w14:paraId="39919057" w14:textId="77777777" w:rsidR="00000000" w:rsidRDefault="00364BE1">
      <w:pPr>
        <w:pStyle w:val="a0"/>
        <w:ind w:firstLine="0"/>
        <w:rPr>
          <w:rFonts w:hint="cs"/>
          <w:rtl/>
        </w:rPr>
      </w:pPr>
    </w:p>
    <w:p w14:paraId="205B39AA" w14:textId="77777777" w:rsidR="00000000" w:rsidRDefault="00364BE1">
      <w:pPr>
        <w:pStyle w:val="-"/>
        <w:rPr>
          <w:rtl/>
        </w:rPr>
      </w:pPr>
      <w:bookmarkStart w:id="606" w:name="FS000001034T10_03_2004_19_22_46C"/>
      <w:bookmarkEnd w:id="606"/>
      <w:r>
        <w:rPr>
          <w:rtl/>
        </w:rPr>
        <w:t>משה כחלון (הליכוד):</w:t>
      </w:r>
    </w:p>
    <w:p w14:paraId="66C0035A" w14:textId="77777777" w:rsidR="00000000" w:rsidRDefault="00364BE1">
      <w:pPr>
        <w:pStyle w:val="a0"/>
        <w:rPr>
          <w:rtl/>
        </w:rPr>
      </w:pPr>
    </w:p>
    <w:p w14:paraId="6F4D704E" w14:textId="77777777" w:rsidR="00000000" w:rsidRDefault="00364BE1">
      <w:pPr>
        <w:pStyle w:val="a0"/>
        <w:rPr>
          <w:rFonts w:hint="cs"/>
          <w:rtl/>
        </w:rPr>
      </w:pPr>
      <w:r>
        <w:rPr>
          <w:rFonts w:hint="cs"/>
          <w:rtl/>
        </w:rPr>
        <w:t>סליחה. אין בעיה. כן. כש"לך לך מארצך וממולדתך" יגידו לך, אז אתווכח אתך על הזכות.</w:t>
      </w:r>
    </w:p>
    <w:p w14:paraId="08DA4DA9" w14:textId="77777777" w:rsidR="00000000" w:rsidRDefault="00364BE1">
      <w:pPr>
        <w:pStyle w:val="a0"/>
        <w:ind w:firstLine="0"/>
        <w:rPr>
          <w:rFonts w:hint="cs"/>
          <w:rtl/>
        </w:rPr>
      </w:pPr>
    </w:p>
    <w:p w14:paraId="39E20078" w14:textId="77777777" w:rsidR="00000000" w:rsidRDefault="00364BE1">
      <w:pPr>
        <w:pStyle w:val="af0"/>
        <w:rPr>
          <w:rtl/>
        </w:rPr>
      </w:pPr>
      <w:r>
        <w:rPr>
          <w:rFonts w:hint="eastAsia"/>
          <w:rtl/>
        </w:rPr>
        <w:t>עסאם</w:t>
      </w:r>
      <w:r>
        <w:rPr>
          <w:rtl/>
        </w:rPr>
        <w:t xml:space="preserve"> מח'ו</w:t>
      </w:r>
      <w:r>
        <w:rPr>
          <w:rtl/>
        </w:rPr>
        <w:t>ל (חד"ש-תע"ל):</w:t>
      </w:r>
    </w:p>
    <w:p w14:paraId="2E38DEA6" w14:textId="77777777" w:rsidR="00000000" w:rsidRDefault="00364BE1">
      <w:pPr>
        <w:pStyle w:val="a0"/>
        <w:rPr>
          <w:rFonts w:hint="cs"/>
          <w:rtl/>
        </w:rPr>
      </w:pPr>
    </w:p>
    <w:p w14:paraId="56C26517" w14:textId="77777777" w:rsidR="00000000" w:rsidRDefault="00364BE1">
      <w:pPr>
        <w:pStyle w:val="a0"/>
        <w:rPr>
          <w:rFonts w:hint="cs"/>
          <w:rtl/>
        </w:rPr>
      </w:pPr>
      <w:r>
        <w:rPr>
          <w:rFonts w:hint="cs"/>
          <w:rtl/>
        </w:rPr>
        <w:t xml:space="preserve">אילו הייתי משתמש בהיגיון הזה, גדעון עזרא היה אומר שאני רוצה לחסל את מדינת ישראל. אתה מציע לאזרחים לחזור. </w:t>
      </w:r>
    </w:p>
    <w:p w14:paraId="7AACF493" w14:textId="77777777" w:rsidR="00000000" w:rsidRDefault="00364BE1">
      <w:pPr>
        <w:pStyle w:val="a0"/>
        <w:ind w:firstLine="0"/>
        <w:rPr>
          <w:rFonts w:hint="cs"/>
          <w:rtl/>
        </w:rPr>
      </w:pPr>
    </w:p>
    <w:p w14:paraId="582FA7B5" w14:textId="77777777" w:rsidR="00000000" w:rsidRDefault="00364BE1">
      <w:pPr>
        <w:pStyle w:val="-"/>
        <w:rPr>
          <w:rtl/>
        </w:rPr>
      </w:pPr>
      <w:bookmarkStart w:id="607" w:name="FS000001034T10_03_2004_19_23_35C"/>
      <w:bookmarkEnd w:id="607"/>
      <w:r>
        <w:rPr>
          <w:rtl/>
        </w:rPr>
        <w:t>משה כחלון (הליכוד):</w:t>
      </w:r>
    </w:p>
    <w:p w14:paraId="3741B1C8" w14:textId="77777777" w:rsidR="00000000" w:rsidRDefault="00364BE1">
      <w:pPr>
        <w:pStyle w:val="a0"/>
        <w:rPr>
          <w:rtl/>
        </w:rPr>
      </w:pPr>
    </w:p>
    <w:p w14:paraId="6E4E1620" w14:textId="77777777" w:rsidR="00000000" w:rsidRDefault="00364BE1">
      <w:pPr>
        <w:pStyle w:val="a0"/>
        <w:rPr>
          <w:rFonts w:hint="cs"/>
          <w:rtl/>
        </w:rPr>
      </w:pPr>
      <w:r>
        <w:rPr>
          <w:rFonts w:hint="cs"/>
          <w:rtl/>
        </w:rPr>
        <w:t>אני מציע להם בהסכמה. יש הבדל, חבר הכנסת מח'ול. אני מציע בהסכמה.</w:t>
      </w:r>
    </w:p>
    <w:p w14:paraId="44B3CCF9" w14:textId="77777777" w:rsidR="00000000" w:rsidRDefault="00364BE1">
      <w:pPr>
        <w:pStyle w:val="a0"/>
        <w:ind w:firstLine="0"/>
        <w:rPr>
          <w:rFonts w:hint="cs"/>
          <w:rtl/>
        </w:rPr>
      </w:pPr>
    </w:p>
    <w:p w14:paraId="40CB5655" w14:textId="77777777" w:rsidR="00000000" w:rsidRDefault="00364BE1">
      <w:pPr>
        <w:pStyle w:val="af0"/>
        <w:rPr>
          <w:rtl/>
        </w:rPr>
      </w:pPr>
      <w:r>
        <w:rPr>
          <w:rFonts w:hint="eastAsia"/>
          <w:rtl/>
        </w:rPr>
        <w:t>עסאם</w:t>
      </w:r>
      <w:r>
        <w:rPr>
          <w:rtl/>
        </w:rPr>
        <w:t xml:space="preserve"> מח'ול (חד"ש-תע"ל):</w:t>
      </w:r>
    </w:p>
    <w:p w14:paraId="53BBC79B" w14:textId="77777777" w:rsidR="00000000" w:rsidRDefault="00364BE1">
      <w:pPr>
        <w:pStyle w:val="a0"/>
        <w:rPr>
          <w:rFonts w:hint="cs"/>
          <w:rtl/>
        </w:rPr>
      </w:pPr>
    </w:p>
    <w:p w14:paraId="65E55F25" w14:textId="77777777" w:rsidR="00000000" w:rsidRDefault="00364BE1">
      <w:pPr>
        <w:pStyle w:val="a0"/>
        <w:rPr>
          <w:rFonts w:hint="cs"/>
          <w:rtl/>
        </w:rPr>
      </w:pPr>
      <w:r>
        <w:rPr>
          <w:rFonts w:hint="cs"/>
          <w:rtl/>
        </w:rPr>
        <w:t>רק בהסכמה.</w:t>
      </w:r>
    </w:p>
    <w:p w14:paraId="2B80067A" w14:textId="77777777" w:rsidR="00000000" w:rsidRDefault="00364BE1">
      <w:pPr>
        <w:pStyle w:val="a0"/>
        <w:ind w:firstLine="0"/>
        <w:rPr>
          <w:rFonts w:hint="cs"/>
          <w:rtl/>
        </w:rPr>
      </w:pPr>
    </w:p>
    <w:p w14:paraId="69854FB5" w14:textId="77777777" w:rsidR="00000000" w:rsidRDefault="00364BE1">
      <w:pPr>
        <w:pStyle w:val="-"/>
        <w:rPr>
          <w:rtl/>
        </w:rPr>
      </w:pPr>
      <w:bookmarkStart w:id="608" w:name="FS000001034T10_03_2004_19_23_52C"/>
      <w:bookmarkEnd w:id="608"/>
      <w:r>
        <w:rPr>
          <w:rtl/>
        </w:rPr>
        <w:t xml:space="preserve">משה כחלון </w:t>
      </w:r>
      <w:r>
        <w:rPr>
          <w:rtl/>
        </w:rPr>
        <w:t>(הליכוד):</w:t>
      </w:r>
    </w:p>
    <w:p w14:paraId="3A4FC758" w14:textId="77777777" w:rsidR="00000000" w:rsidRDefault="00364BE1">
      <w:pPr>
        <w:pStyle w:val="a0"/>
        <w:rPr>
          <w:rtl/>
        </w:rPr>
      </w:pPr>
    </w:p>
    <w:p w14:paraId="219F46B9" w14:textId="77777777" w:rsidR="00000000" w:rsidRDefault="00364BE1">
      <w:pPr>
        <w:pStyle w:val="a0"/>
        <w:rPr>
          <w:rFonts w:hint="cs"/>
          <w:rtl/>
        </w:rPr>
      </w:pPr>
      <w:r>
        <w:rPr>
          <w:rFonts w:hint="cs"/>
          <w:rtl/>
        </w:rPr>
        <w:t xml:space="preserve">אתה בוקר וערב מציע כל מיני הצעות שלי נראות מסוכנות למדינה. אבל אתה אומר: אני לא כופה. ההצעה הזאת מסוכנת יותר מלזרוק פצצת אטום על המדינה, אבל אתה אומר שזה בהסכמה, אז אני לא יכול לבוא אליך בטענות. זאת זכותך. </w:t>
      </w:r>
    </w:p>
    <w:p w14:paraId="7668F32E" w14:textId="77777777" w:rsidR="00000000" w:rsidRDefault="00364BE1">
      <w:pPr>
        <w:pStyle w:val="a0"/>
        <w:rPr>
          <w:rFonts w:hint="cs"/>
          <w:rtl/>
        </w:rPr>
      </w:pPr>
    </w:p>
    <w:p w14:paraId="334632F5" w14:textId="77777777" w:rsidR="00000000" w:rsidRDefault="00364BE1">
      <w:pPr>
        <w:pStyle w:val="af0"/>
        <w:rPr>
          <w:rtl/>
        </w:rPr>
      </w:pPr>
      <w:r>
        <w:rPr>
          <w:rFonts w:hint="eastAsia"/>
          <w:rtl/>
        </w:rPr>
        <w:t>עסאם</w:t>
      </w:r>
      <w:r>
        <w:rPr>
          <w:rtl/>
        </w:rPr>
        <w:t xml:space="preserve"> מח'ול (חד"ש-תע"ל):</w:t>
      </w:r>
    </w:p>
    <w:p w14:paraId="271DB59A" w14:textId="77777777" w:rsidR="00000000" w:rsidRDefault="00364BE1">
      <w:pPr>
        <w:pStyle w:val="a0"/>
        <w:rPr>
          <w:rFonts w:hint="cs"/>
          <w:rtl/>
        </w:rPr>
      </w:pPr>
    </w:p>
    <w:p w14:paraId="39CC8B32" w14:textId="77777777" w:rsidR="00000000" w:rsidRDefault="00364BE1">
      <w:pPr>
        <w:pStyle w:val="a0"/>
        <w:rPr>
          <w:rFonts w:hint="cs"/>
          <w:rtl/>
        </w:rPr>
      </w:pPr>
      <w:r>
        <w:rPr>
          <w:rFonts w:hint="cs"/>
          <w:rtl/>
        </w:rPr>
        <w:t xml:space="preserve">- - - </w:t>
      </w:r>
    </w:p>
    <w:p w14:paraId="7704C41E" w14:textId="77777777" w:rsidR="00000000" w:rsidRDefault="00364BE1">
      <w:pPr>
        <w:pStyle w:val="a0"/>
        <w:ind w:firstLine="0"/>
        <w:rPr>
          <w:rFonts w:hint="cs"/>
          <w:rtl/>
        </w:rPr>
      </w:pPr>
    </w:p>
    <w:p w14:paraId="0CE4B3A1" w14:textId="77777777" w:rsidR="00000000" w:rsidRDefault="00364BE1">
      <w:pPr>
        <w:pStyle w:val="-"/>
        <w:rPr>
          <w:rtl/>
        </w:rPr>
      </w:pPr>
      <w:bookmarkStart w:id="609" w:name="FS000001034T10_03_2004_19_24_34C"/>
      <w:bookmarkEnd w:id="609"/>
      <w:r>
        <w:rPr>
          <w:rFonts w:hint="eastAsia"/>
          <w:rtl/>
        </w:rPr>
        <w:t>משה</w:t>
      </w:r>
      <w:r>
        <w:rPr>
          <w:rtl/>
        </w:rPr>
        <w:t xml:space="preserve"> </w:t>
      </w:r>
      <w:r>
        <w:rPr>
          <w:rtl/>
        </w:rPr>
        <w:t>כחלון (הליכוד):</w:t>
      </w:r>
    </w:p>
    <w:p w14:paraId="3CCBDD5D" w14:textId="77777777" w:rsidR="00000000" w:rsidRDefault="00364BE1">
      <w:pPr>
        <w:pStyle w:val="a0"/>
        <w:rPr>
          <w:rFonts w:hint="cs"/>
          <w:rtl/>
        </w:rPr>
      </w:pPr>
    </w:p>
    <w:p w14:paraId="73F80343" w14:textId="77777777" w:rsidR="00000000" w:rsidRDefault="00364BE1">
      <w:pPr>
        <w:pStyle w:val="a0"/>
        <w:rPr>
          <w:rFonts w:hint="cs"/>
          <w:rtl/>
        </w:rPr>
      </w:pPr>
      <w:r>
        <w:rPr>
          <w:rFonts w:hint="cs"/>
          <w:rtl/>
        </w:rPr>
        <w:t xml:space="preserve">זאת זכותך, אתה מציע. אני מציע פה מהלך שיש בו הדדיות. ואני אומר לך </w:t>
      </w:r>
      <w:r>
        <w:rPr>
          <w:rtl/>
        </w:rPr>
        <w:t>–</w:t>
      </w:r>
      <w:r>
        <w:rPr>
          <w:rFonts w:hint="cs"/>
          <w:rtl/>
        </w:rPr>
        <w:t xml:space="preserve"> הנה, תזכרו את מה שאני אומר לכם היום: זה מה שיהיה בסוף. רבותי, זה מה שיהיה בסוף. </w:t>
      </w:r>
    </w:p>
    <w:p w14:paraId="0CA21050" w14:textId="77777777" w:rsidR="00000000" w:rsidRDefault="00364BE1">
      <w:pPr>
        <w:pStyle w:val="a0"/>
        <w:ind w:firstLine="0"/>
        <w:rPr>
          <w:rFonts w:hint="cs"/>
          <w:rtl/>
        </w:rPr>
      </w:pPr>
    </w:p>
    <w:p w14:paraId="405880FD" w14:textId="77777777" w:rsidR="00000000" w:rsidRDefault="00364BE1">
      <w:pPr>
        <w:pStyle w:val="af0"/>
        <w:rPr>
          <w:rtl/>
        </w:rPr>
      </w:pPr>
      <w:r>
        <w:rPr>
          <w:rFonts w:hint="eastAsia"/>
          <w:rtl/>
        </w:rPr>
        <w:t>נסים</w:t>
      </w:r>
      <w:r>
        <w:rPr>
          <w:rtl/>
        </w:rPr>
        <w:t xml:space="preserve"> זאב (ש"ס):</w:t>
      </w:r>
    </w:p>
    <w:p w14:paraId="1E593F08" w14:textId="77777777" w:rsidR="00000000" w:rsidRDefault="00364BE1">
      <w:pPr>
        <w:pStyle w:val="a0"/>
        <w:rPr>
          <w:rFonts w:hint="cs"/>
          <w:rtl/>
        </w:rPr>
      </w:pPr>
    </w:p>
    <w:p w14:paraId="60D3D691" w14:textId="77777777" w:rsidR="00000000" w:rsidRDefault="00364BE1">
      <w:pPr>
        <w:pStyle w:val="a0"/>
        <w:rPr>
          <w:rFonts w:hint="cs"/>
          <w:rtl/>
        </w:rPr>
      </w:pPr>
      <w:r>
        <w:rPr>
          <w:rFonts w:hint="cs"/>
          <w:rtl/>
        </w:rPr>
        <w:t xml:space="preserve">נסיגה חד-צדדית - - - </w:t>
      </w:r>
    </w:p>
    <w:p w14:paraId="39DB6F83" w14:textId="77777777" w:rsidR="00000000" w:rsidRDefault="00364BE1">
      <w:pPr>
        <w:pStyle w:val="a0"/>
        <w:ind w:firstLine="0"/>
        <w:rPr>
          <w:rFonts w:hint="cs"/>
          <w:rtl/>
        </w:rPr>
      </w:pPr>
    </w:p>
    <w:p w14:paraId="3251D194" w14:textId="77777777" w:rsidR="00000000" w:rsidRDefault="00364BE1">
      <w:pPr>
        <w:pStyle w:val="af0"/>
        <w:rPr>
          <w:rtl/>
        </w:rPr>
      </w:pPr>
      <w:r>
        <w:rPr>
          <w:rFonts w:hint="eastAsia"/>
          <w:rtl/>
        </w:rPr>
        <w:t>עסאם</w:t>
      </w:r>
      <w:r>
        <w:rPr>
          <w:rtl/>
        </w:rPr>
        <w:t xml:space="preserve"> מח'ול (חד"ש-תע"ל):</w:t>
      </w:r>
    </w:p>
    <w:p w14:paraId="07E1DE34" w14:textId="77777777" w:rsidR="00000000" w:rsidRDefault="00364BE1">
      <w:pPr>
        <w:pStyle w:val="a0"/>
        <w:rPr>
          <w:rFonts w:hint="cs"/>
          <w:rtl/>
        </w:rPr>
      </w:pPr>
    </w:p>
    <w:p w14:paraId="7F1636A5" w14:textId="77777777" w:rsidR="00000000" w:rsidRDefault="00364BE1">
      <w:pPr>
        <w:pStyle w:val="a0"/>
        <w:rPr>
          <w:rFonts w:hint="cs"/>
          <w:rtl/>
        </w:rPr>
      </w:pPr>
      <w:r>
        <w:rPr>
          <w:rFonts w:hint="cs"/>
          <w:rtl/>
        </w:rPr>
        <w:t xml:space="preserve">- - - </w:t>
      </w:r>
    </w:p>
    <w:p w14:paraId="123B5C45" w14:textId="77777777" w:rsidR="00000000" w:rsidRDefault="00364BE1">
      <w:pPr>
        <w:pStyle w:val="a0"/>
        <w:rPr>
          <w:rFonts w:hint="cs"/>
          <w:rtl/>
        </w:rPr>
      </w:pPr>
    </w:p>
    <w:p w14:paraId="0A4F6E27" w14:textId="77777777" w:rsidR="00000000" w:rsidRDefault="00364BE1">
      <w:pPr>
        <w:pStyle w:val="-"/>
        <w:rPr>
          <w:rtl/>
        </w:rPr>
      </w:pPr>
      <w:bookmarkStart w:id="610" w:name="FS000001034T10_03_2004_19_04_09"/>
      <w:bookmarkStart w:id="611" w:name="FS000001034T10_03_2004_19_04_14C"/>
      <w:bookmarkEnd w:id="610"/>
      <w:bookmarkEnd w:id="611"/>
      <w:r>
        <w:rPr>
          <w:rtl/>
        </w:rPr>
        <w:t>משה כחלון (הליכו</w:t>
      </w:r>
      <w:r>
        <w:rPr>
          <w:rtl/>
        </w:rPr>
        <w:t>ד):</w:t>
      </w:r>
    </w:p>
    <w:p w14:paraId="244192A8" w14:textId="77777777" w:rsidR="00000000" w:rsidRDefault="00364BE1">
      <w:pPr>
        <w:pStyle w:val="a0"/>
        <w:rPr>
          <w:rtl/>
        </w:rPr>
      </w:pPr>
    </w:p>
    <w:p w14:paraId="02A3EB43" w14:textId="77777777" w:rsidR="00000000" w:rsidRDefault="00364BE1">
      <w:pPr>
        <w:pStyle w:val="a0"/>
        <w:rPr>
          <w:rFonts w:hint="cs"/>
          <w:rtl/>
        </w:rPr>
      </w:pPr>
      <w:r>
        <w:rPr>
          <w:rFonts w:hint="cs"/>
          <w:rtl/>
        </w:rPr>
        <w:t>אני לא דיברתי על מדינה פלסטינית, דיברתי על ישות. יציבות שלטונית. יכולה להיות יציבות שלטונית. למה לא? כמה שנים אתה חושב שהעסק הזה יחזיק? עוד פיגוע ועוד פיגוע. כמה? אני מניח שיהיה פתרון. לא יעזור כלום. אני מניח שיהיה פתרון.</w:t>
      </w:r>
    </w:p>
    <w:p w14:paraId="65850D9A" w14:textId="77777777" w:rsidR="00000000" w:rsidRDefault="00364BE1">
      <w:pPr>
        <w:pStyle w:val="a0"/>
        <w:ind w:firstLine="0"/>
        <w:rPr>
          <w:rFonts w:hint="cs"/>
          <w:rtl/>
        </w:rPr>
      </w:pPr>
    </w:p>
    <w:p w14:paraId="3C67C9DB" w14:textId="77777777" w:rsidR="00000000" w:rsidRDefault="00364BE1">
      <w:pPr>
        <w:pStyle w:val="af0"/>
        <w:rPr>
          <w:rtl/>
        </w:rPr>
      </w:pPr>
      <w:r>
        <w:rPr>
          <w:rFonts w:hint="eastAsia"/>
          <w:rtl/>
        </w:rPr>
        <w:t>עבד</w:t>
      </w:r>
      <w:r>
        <w:rPr>
          <w:rtl/>
        </w:rPr>
        <w:t>-אלמאלכ דהאמשה (רע"ם):</w:t>
      </w:r>
    </w:p>
    <w:p w14:paraId="74B7992B" w14:textId="77777777" w:rsidR="00000000" w:rsidRDefault="00364BE1">
      <w:pPr>
        <w:pStyle w:val="a0"/>
        <w:rPr>
          <w:rFonts w:hint="cs"/>
          <w:rtl/>
        </w:rPr>
      </w:pPr>
    </w:p>
    <w:p w14:paraId="427BF2D1" w14:textId="77777777" w:rsidR="00000000" w:rsidRDefault="00364BE1">
      <w:pPr>
        <w:pStyle w:val="a0"/>
        <w:rPr>
          <w:rFonts w:hint="cs"/>
          <w:rtl/>
        </w:rPr>
      </w:pPr>
      <w:r>
        <w:rPr>
          <w:rFonts w:hint="cs"/>
          <w:rtl/>
        </w:rPr>
        <w:t>א</w:t>
      </w:r>
      <w:r>
        <w:rPr>
          <w:rFonts w:hint="cs"/>
          <w:rtl/>
        </w:rPr>
        <w:t>ם יהיה פתרון, תהיה יציבות.</w:t>
      </w:r>
    </w:p>
    <w:p w14:paraId="281F20DB" w14:textId="77777777" w:rsidR="00000000" w:rsidRDefault="00364BE1">
      <w:pPr>
        <w:pStyle w:val="a0"/>
        <w:ind w:firstLine="0"/>
        <w:rPr>
          <w:rFonts w:hint="cs"/>
          <w:rtl/>
        </w:rPr>
      </w:pPr>
    </w:p>
    <w:p w14:paraId="4D3C3EBC" w14:textId="77777777" w:rsidR="00000000" w:rsidRDefault="00364BE1">
      <w:pPr>
        <w:pStyle w:val="-"/>
        <w:rPr>
          <w:rtl/>
        </w:rPr>
      </w:pPr>
      <w:bookmarkStart w:id="612" w:name="FS000001034T10_03_2004_19_05_22C"/>
      <w:bookmarkEnd w:id="612"/>
      <w:r>
        <w:rPr>
          <w:rtl/>
        </w:rPr>
        <w:t>משה כחלון (הליכוד):</w:t>
      </w:r>
    </w:p>
    <w:p w14:paraId="1B3F8F96" w14:textId="77777777" w:rsidR="00000000" w:rsidRDefault="00364BE1">
      <w:pPr>
        <w:pStyle w:val="a0"/>
        <w:rPr>
          <w:rtl/>
        </w:rPr>
      </w:pPr>
    </w:p>
    <w:p w14:paraId="7074266F" w14:textId="77777777" w:rsidR="00000000" w:rsidRDefault="00364BE1">
      <w:pPr>
        <w:pStyle w:val="a0"/>
        <w:rPr>
          <w:rFonts w:hint="cs"/>
          <w:rtl/>
        </w:rPr>
      </w:pPr>
      <w:r>
        <w:rPr>
          <w:rFonts w:hint="cs"/>
          <w:rtl/>
        </w:rPr>
        <w:t xml:space="preserve">נכון, זה מה שאמרתי. אני חושב שגם אמרתי את זה בסדר הזה: פתרון, הידברות, הפסקת לוחמה, הפסקת טרור ויציבות שלטונית. </w:t>
      </w:r>
    </w:p>
    <w:p w14:paraId="32F37253" w14:textId="77777777" w:rsidR="00000000" w:rsidRDefault="00364BE1">
      <w:pPr>
        <w:pStyle w:val="a0"/>
        <w:ind w:firstLine="0"/>
        <w:rPr>
          <w:rFonts w:hint="cs"/>
          <w:rtl/>
        </w:rPr>
      </w:pPr>
    </w:p>
    <w:p w14:paraId="4075B9B0" w14:textId="77777777" w:rsidR="00000000" w:rsidRDefault="00364BE1">
      <w:pPr>
        <w:pStyle w:val="af0"/>
        <w:rPr>
          <w:rtl/>
        </w:rPr>
      </w:pPr>
      <w:r>
        <w:rPr>
          <w:rFonts w:hint="eastAsia"/>
          <w:rtl/>
        </w:rPr>
        <w:t>עסאם</w:t>
      </w:r>
      <w:r>
        <w:rPr>
          <w:rtl/>
        </w:rPr>
        <w:t xml:space="preserve"> מח'ול (חד"ש-תע"ל):</w:t>
      </w:r>
    </w:p>
    <w:p w14:paraId="7F615F1D" w14:textId="77777777" w:rsidR="00000000" w:rsidRDefault="00364BE1">
      <w:pPr>
        <w:pStyle w:val="a0"/>
        <w:rPr>
          <w:rFonts w:hint="cs"/>
          <w:rtl/>
        </w:rPr>
      </w:pPr>
    </w:p>
    <w:p w14:paraId="558AD4FE" w14:textId="77777777" w:rsidR="00000000" w:rsidRDefault="00364BE1">
      <w:pPr>
        <w:pStyle w:val="a0"/>
        <w:rPr>
          <w:rFonts w:hint="cs"/>
          <w:rtl/>
        </w:rPr>
      </w:pPr>
      <w:r>
        <w:rPr>
          <w:rFonts w:hint="cs"/>
          <w:rtl/>
        </w:rPr>
        <w:t>ויחסים דיפלומטיים עם לוב.</w:t>
      </w:r>
    </w:p>
    <w:p w14:paraId="4A19FF0C" w14:textId="77777777" w:rsidR="00000000" w:rsidRDefault="00364BE1">
      <w:pPr>
        <w:pStyle w:val="a0"/>
        <w:ind w:firstLine="0"/>
        <w:rPr>
          <w:rFonts w:hint="cs"/>
          <w:rtl/>
        </w:rPr>
      </w:pPr>
    </w:p>
    <w:p w14:paraId="625A42FA" w14:textId="77777777" w:rsidR="00000000" w:rsidRDefault="00364BE1">
      <w:pPr>
        <w:pStyle w:val="-"/>
        <w:rPr>
          <w:rtl/>
        </w:rPr>
      </w:pPr>
      <w:bookmarkStart w:id="613" w:name="FS000001034T10_03_2004_19_05_49C"/>
      <w:bookmarkEnd w:id="613"/>
      <w:r>
        <w:rPr>
          <w:rtl/>
        </w:rPr>
        <w:t>משה כחלון (הליכוד):</w:t>
      </w:r>
    </w:p>
    <w:p w14:paraId="3BC865EF" w14:textId="77777777" w:rsidR="00000000" w:rsidRDefault="00364BE1">
      <w:pPr>
        <w:pStyle w:val="a0"/>
        <w:rPr>
          <w:rtl/>
        </w:rPr>
      </w:pPr>
    </w:p>
    <w:p w14:paraId="11FB57FF" w14:textId="77777777" w:rsidR="00000000" w:rsidRDefault="00364BE1">
      <w:pPr>
        <w:pStyle w:val="a0"/>
        <w:rPr>
          <w:rFonts w:hint="cs"/>
          <w:rtl/>
        </w:rPr>
      </w:pPr>
      <w:r>
        <w:rPr>
          <w:rFonts w:hint="cs"/>
          <w:rtl/>
        </w:rPr>
        <w:t>יחסים נורמליים עם לו</w:t>
      </w:r>
      <w:r>
        <w:rPr>
          <w:rFonts w:hint="cs"/>
          <w:rtl/>
        </w:rPr>
        <w:t xml:space="preserve">ב גם יבואו. </w:t>
      </w:r>
    </w:p>
    <w:p w14:paraId="726B80C4" w14:textId="77777777" w:rsidR="00000000" w:rsidRDefault="00364BE1">
      <w:pPr>
        <w:pStyle w:val="a0"/>
        <w:ind w:firstLine="0"/>
        <w:rPr>
          <w:rFonts w:hint="cs"/>
          <w:rtl/>
        </w:rPr>
      </w:pPr>
    </w:p>
    <w:p w14:paraId="2137C2B6" w14:textId="77777777" w:rsidR="00000000" w:rsidRDefault="00364BE1">
      <w:pPr>
        <w:pStyle w:val="af0"/>
        <w:rPr>
          <w:rtl/>
        </w:rPr>
      </w:pPr>
      <w:r>
        <w:rPr>
          <w:rFonts w:hint="eastAsia"/>
          <w:rtl/>
        </w:rPr>
        <w:t>עסאם</w:t>
      </w:r>
      <w:r>
        <w:rPr>
          <w:rtl/>
        </w:rPr>
        <w:t xml:space="preserve"> מח'ול (חד"ש-תע"ל):</w:t>
      </w:r>
    </w:p>
    <w:p w14:paraId="73357BFB" w14:textId="77777777" w:rsidR="00000000" w:rsidRDefault="00364BE1">
      <w:pPr>
        <w:pStyle w:val="a0"/>
        <w:rPr>
          <w:rFonts w:hint="cs"/>
          <w:rtl/>
        </w:rPr>
      </w:pPr>
    </w:p>
    <w:p w14:paraId="65E25167" w14:textId="77777777" w:rsidR="00000000" w:rsidRDefault="00364BE1">
      <w:pPr>
        <w:pStyle w:val="a0"/>
        <w:rPr>
          <w:rFonts w:hint="cs"/>
          <w:rtl/>
        </w:rPr>
      </w:pPr>
      <w:r>
        <w:rPr>
          <w:rFonts w:hint="cs"/>
          <w:rtl/>
        </w:rPr>
        <w:t>זה יזרז את הפתרון.</w:t>
      </w:r>
    </w:p>
    <w:p w14:paraId="3659DB1F" w14:textId="77777777" w:rsidR="00000000" w:rsidRDefault="00364BE1">
      <w:pPr>
        <w:pStyle w:val="a0"/>
        <w:rPr>
          <w:rFonts w:hint="cs"/>
          <w:rtl/>
        </w:rPr>
      </w:pPr>
    </w:p>
    <w:p w14:paraId="30381405" w14:textId="77777777" w:rsidR="00000000" w:rsidRDefault="00364BE1">
      <w:pPr>
        <w:pStyle w:val="-"/>
        <w:rPr>
          <w:rtl/>
        </w:rPr>
      </w:pPr>
      <w:bookmarkStart w:id="614" w:name="FS000001034T10_03_2004_19_06_04C"/>
      <w:bookmarkEnd w:id="614"/>
      <w:r>
        <w:rPr>
          <w:rtl/>
        </w:rPr>
        <w:t>משה כחלון (הליכוד):</w:t>
      </w:r>
    </w:p>
    <w:p w14:paraId="7264E2E6" w14:textId="77777777" w:rsidR="00000000" w:rsidRDefault="00364BE1">
      <w:pPr>
        <w:pStyle w:val="a0"/>
        <w:rPr>
          <w:rtl/>
        </w:rPr>
      </w:pPr>
    </w:p>
    <w:p w14:paraId="23617EA7" w14:textId="77777777" w:rsidR="00000000" w:rsidRDefault="00364BE1">
      <w:pPr>
        <w:pStyle w:val="a0"/>
        <w:rPr>
          <w:rFonts w:hint="cs"/>
          <w:rtl/>
        </w:rPr>
      </w:pPr>
      <w:r>
        <w:rPr>
          <w:rFonts w:hint="cs"/>
          <w:rtl/>
        </w:rPr>
        <w:t>זה גם יבוא.</w:t>
      </w:r>
    </w:p>
    <w:p w14:paraId="6E449220" w14:textId="77777777" w:rsidR="00000000" w:rsidRDefault="00364BE1">
      <w:pPr>
        <w:pStyle w:val="a0"/>
        <w:ind w:firstLine="0"/>
        <w:rPr>
          <w:rFonts w:hint="cs"/>
          <w:rtl/>
        </w:rPr>
      </w:pPr>
    </w:p>
    <w:p w14:paraId="57A6BE13" w14:textId="77777777" w:rsidR="00000000" w:rsidRDefault="00364BE1">
      <w:pPr>
        <w:pStyle w:val="af0"/>
        <w:rPr>
          <w:rtl/>
        </w:rPr>
      </w:pPr>
      <w:r>
        <w:rPr>
          <w:rFonts w:hint="eastAsia"/>
          <w:rtl/>
        </w:rPr>
        <w:t>איוב</w:t>
      </w:r>
      <w:r>
        <w:rPr>
          <w:rtl/>
        </w:rPr>
        <w:t xml:space="preserve"> קרא (הליכוד):</w:t>
      </w:r>
    </w:p>
    <w:p w14:paraId="32D6C0D6" w14:textId="77777777" w:rsidR="00000000" w:rsidRDefault="00364BE1">
      <w:pPr>
        <w:pStyle w:val="a0"/>
        <w:rPr>
          <w:rFonts w:hint="cs"/>
          <w:rtl/>
        </w:rPr>
      </w:pPr>
    </w:p>
    <w:p w14:paraId="73B094BA" w14:textId="77777777" w:rsidR="00000000" w:rsidRDefault="00364BE1">
      <w:pPr>
        <w:pStyle w:val="a0"/>
        <w:rPr>
          <w:rFonts w:hint="cs"/>
          <w:rtl/>
        </w:rPr>
      </w:pPr>
      <w:r>
        <w:rPr>
          <w:rFonts w:hint="cs"/>
          <w:rtl/>
        </w:rPr>
        <w:t>אתה מתכוון שהם ילכו לאריאל ומאריאל יבואו לפה?</w:t>
      </w:r>
    </w:p>
    <w:p w14:paraId="58468C3E" w14:textId="77777777" w:rsidR="00000000" w:rsidRDefault="00364BE1">
      <w:pPr>
        <w:pStyle w:val="a0"/>
        <w:ind w:firstLine="0"/>
        <w:rPr>
          <w:rFonts w:hint="cs"/>
          <w:rtl/>
        </w:rPr>
      </w:pPr>
    </w:p>
    <w:p w14:paraId="257F1D49" w14:textId="77777777" w:rsidR="00000000" w:rsidRDefault="00364BE1">
      <w:pPr>
        <w:pStyle w:val="-"/>
        <w:rPr>
          <w:rtl/>
        </w:rPr>
      </w:pPr>
      <w:bookmarkStart w:id="615" w:name="FS000001034T10_03_2004_19_06_34C"/>
      <w:bookmarkEnd w:id="615"/>
      <w:r>
        <w:rPr>
          <w:rtl/>
        </w:rPr>
        <w:t>משה כחלון (הליכוד):</w:t>
      </w:r>
    </w:p>
    <w:p w14:paraId="18934F8A" w14:textId="77777777" w:rsidR="00000000" w:rsidRDefault="00364BE1">
      <w:pPr>
        <w:pStyle w:val="a0"/>
        <w:rPr>
          <w:rtl/>
        </w:rPr>
      </w:pPr>
    </w:p>
    <w:p w14:paraId="665F28B0" w14:textId="77777777" w:rsidR="00000000" w:rsidRDefault="00364BE1">
      <w:pPr>
        <w:pStyle w:val="a0"/>
        <w:rPr>
          <w:rFonts w:hint="cs"/>
          <w:rtl/>
        </w:rPr>
      </w:pPr>
      <w:r>
        <w:rPr>
          <w:rFonts w:hint="cs"/>
          <w:rtl/>
        </w:rPr>
        <w:t>אני לא מדבר כרגע על העיגולים. אני מדבר על פתרונות של החלפת אוכלוסייה בהסכמה</w:t>
      </w:r>
      <w:r>
        <w:rPr>
          <w:rFonts w:hint="cs"/>
          <w:rtl/>
        </w:rPr>
        <w:t xml:space="preserve">, שחלק מהאוכלוסייה שירצה </w:t>
      </w:r>
      <w:r>
        <w:rPr>
          <w:rtl/>
        </w:rPr>
        <w:t>–</w:t>
      </w:r>
      <w:r>
        <w:rPr>
          <w:rFonts w:hint="cs"/>
          <w:rtl/>
        </w:rPr>
        <w:t xml:space="preserve"> אני חוזר ואומר, שירצה ושיסכים. היום אנחנו שומעים המון טענות </w:t>
      </w:r>
      <w:r>
        <w:rPr>
          <w:rtl/>
        </w:rPr>
        <w:t>–</w:t>
      </w:r>
      <w:r>
        <w:rPr>
          <w:rFonts w:hint="cs"/>
          <w:rtl/>
        </w:rPr>
        <w:t xml:space="preserve"> רע להם, קשה להם, לא טוב להם, אפרטהייד, גדר, חותכים אותם. יכול להיות שיגידו אנשים: אנחנו רוצים. לא נעים לי להגיד, כמה יהודים הם יורדים? גם יהודים. 600,000 יורדים? 700,0</w:t>
      </w:r>
      <w:r>
        <w:rPr>
          <w:rFonts w:hint="cs"/>
          <w:rtl/>
        </w:rPr>
        <w:t xml:space="preserve">00 יורדים? אולי גם ערבים ירצו לרדת. למה לא נוכל להפיק מזה משהו? יכול להיות שיש כאלה שיגידו: אנחנו רוצים ללכת לרשות הפלסטינית. </w:t>
      </w:r>
    </w:p>
    <w:p w14:paraId="6BA8D3AF" w14:textId="77777777" w:rsidR="00000000" w:rsidRDefault="00364BE1">
      <w:pPr>
        <w:pStyle w:val="a0"/>
        <w:ind w:firstLine="0"/>
        <w:rPr>
          <w:rFonts w:hint="cs"/>
          <w:rtl/>
        </w:rPr>
      </w:pPr>
    </w:p>
    <w:p w14:paraId="46CDC20E" w14:textId="77777777" w:rsidR="00000000" w:rsidRDefault="00364BE1">
      <w:pPr>
        <w:pStyle w:val="af0"/>
        <w:rPr>
          <w:rtl/>
        </w:rPr>
      </w:pPr>
      <w:r>
        <w:rPr>
          <w:rFonts w:hint="eastAsia"/>
          <w:rtl/>
        </w:rPr>
        <w:t>עסאם</w:t>
      </w:r>
      <w:r>
        <w:rPr>
          <w:rtl/>
        </w:rPr>
        <w:t xml:space="preserve"> מח'ול (חד"ש-תע"ל):</w:t>
      </w:r>
    </w:p>
    <w:p w14:paraId="5E9A7910" w14:textId="77777777" w:rsidR="00000000" w:rsidRDefault="00364BE1">
      <w:pPr>
        <w:pStyle w:val="a0"/>
        <w:rPr>
          <w:rFonts w:hint="cs"/>
          <w:rtl/>
        </w:rPr>
      </w:pPr>
    </w:p>
    <w:p w14:paraId="67233CD1" w14:textId="77777777" w:rsidR="00000000" w:rsidRDefault="00364BE1">
      <w:pPr>
        <w:pStyle w:val="a0"/>
        <w:rPr>
          <w:rFonts w:hint="cs"/>
          <w:rtl/>
        </w:rPr>
      </w:pPr>
      <w:r>
        <w:rPr>
          <w:rFonts w:hint="cs"/>
          <w:rtl/>
        </w:rPr>
        <w:t>זה יהיה נכון אם אתה מאפשר להם לרדת בכיוון ההפוך.</w:t>
      </w:r>
    </w:p>
    <w:p w14:paraId="4DE10E3E" w14:textId="77777777" w:rsidR="00000000" w:rsidRDefault="00364BE1">
      <w:pPr>
        <w:pStyle w:val="a0"/>
        <w:ind w:firstLine="0"/>
        <w:rPr>
          <w:rFonts w:hint="cs"/>
          <w:rtl/>
        </w:rPr>
      </w:pPr>
    </w:p>
    <w:p w14:paraId="4DEC4514" w14:textId="77777777" w:rsidR="00000000" w:rsidRDefault="00364BE1">
      <w:pPr>
        <w:pStyle w:val="-"/>
        <w:rPr>
          <w:rtl/>
        </w:rPr>
      </w:pPr>
      <w:bookmarkStart w:id="616" w:name="FS000001034T10_03_2004_19_08_54C"/>
      <w:bookmarkEnd w:id="616"/>
      <w:r>
        <w:rPr>
          <w:rtl/>
        </w:rPr>
        <w:t>משה כחלון (הליכוד):</w:t>
      </w:r>
    </w:p>
    <w:p w14:paraId="7C22E0F6" w14:textId="77777777" w:rsidR="00000000" w:rsidRDefault="00364BE1">
      <w:pPr>
        <w:pStyle w:val="a0"/>
        <w:rPr>
          <w:rtl/>
        </w:rPr>
      </w:pPr>
    </w:p>
    <w:p w14:paraId="611D2F42" w14:textId="77777777" w:rsidR="00000000" w:rsidRDefault="00364BE1">
      <w:pPr>
        <w:pStyle w:val="a0"/>
        <w:rPr>
          <w:rFonts w:hint="cs"/>
          <w:rtl/>
        </w:rPr>
      </w:pPr>
      <w:r>
        <w:rPr>
          <w:rFonts w:hint="cs"/>
          <w:rtl/>
        </w:rPr>
        <w:t>למה אתה מתכוון?</w:t>
      </w:r>
    </w:p>
    <w:p w14:paraId="37AAD46A" w14:textId="77777777" w:rsidR="00000000" w:rsidRDefault="00364BE1">
      <w:pPr>
        <w:pStyle w:val="a0"/>
        <w:ind w:firstLine="0"/>
        <w:rPr>
          <w:rFonts w:hint="cs"/>
          <w:rtl/>
        </w:rPr>
      </w:pPr>
    </w:p>
    <w:p w14:paraId="2FA3AD64" w14:textId="77777777" w:rsidR="00000000" w:rsidRDefault="00364BE1">
      <w:pPr>
        <w:pStyle w:val="af1"/>
        <w:rPr>
          <w:rtl/>
        </w:rPr>
      </w:pPr>
      <w:r>
        <w:rPr>
          <w:rtl/>
        </w:rPr>
        <w:t>היו"ר</w:t>
      </w:r>
      <w:r>
        <w:rPr>
          <w:rFonts w:hint="cs"/>
          <w:rtl/>
        </w:rPr>
        <w:t xml:space="preserve"> אלי בן-מנ</w:t>
      </w:r>
      <w:r>
        <w:rPr>
          <w:rFonts w:hint="cs"/>
          <w:rtl/>
        </w:rPr>
        <w:t>חם</w:t>
      </w:r>
      <w:r>
        <w:rPr>
          <w:rtl/>
        </w:rPr>
        <w:t>:</w:t>
      </w:r>
    </w:p>
    <w:p w14:paraId="353FA8B9" w14:textId="77777777" w:rsidR="00000000" w:rsidRDefault="00364BE1">
      <w:pPr>
        <w:pStyle w:val="a0"/>
        <w:rPr>
          <w:rFonts w:hint="cs"/>
          <w:rtl/>
        </w:rPr>
      </w:pPr>
    </w:p>
    <w:p w14:paraId="6638A16A" w14:textId="77777777" w:rsidR="00000000" w:rsidRDefault="00364BE1">
      <w:pPr>
        <w:pStyle w:val="a0"/>
        <w:rPr>
          <w:rFonts w:hint="cs"/>
          <w:rtl/>
        </w:rPr>
      </w:pPr>
      <w:r>
        <w:rPr>
          <w:rFonts w:hint="cs"/>
          <w:rtl/>
        </w:rPr>
        <w:t xml:space="preserve">הוא מתכוון, לעלות. </w:t>
      </w:r>
    </w:p>
    <w:p w14:paraId="2595420A" w14:textId="77777777" w:rsidR="00000000" w:rsidRDefault="00364BE1">
      <w:pPr>
        <w:pStyle w:val="a0"/>
        <w:ind w:firstLine="0"/>
        <w:rPr>
          <w:rFonts w:hint="cs"/>
          <w:rtl/>
        </w:rPr>
      </w:pPr>
    </w:p>
    <w:p w14:paraId="6A134E00" w14:textId="77777777" w:rsidR="00000000" w:rsidRDefault="00364BE1">
      <w:pPr>
        <w:pStyle w:val="af0"/>
        <w:rPr>
          <w:rtl/>
        </w:rPr>
      </w:pPr>
      <w:r>
        <w:rPr>
          <w:rFonts w:hint="eastAsia"/>
          <w:rtl/>
        </w:rPr>
        <w:t>עסאם</w:t>
      </w:r>
      <w:r>
        <w:rPr>
          <w:rtl/>
        </w:rPr>
        <w:t xml:space="preserve"> מח'ול (חד"ש-תע"ל):</w:t>
      </w:r>
    </w:p>
    <w:p w14:paraId="01A44413" w14:textId="77777777" w:rsidR="00000000" w:rsidRDefault="00364BE1">
      <w:pPr>
        <w:pStyle w:val="a0"/>
        <w:rPr>
          <w:rFonts w:hint="cs"/>
          <w:rtl/>
        </w:rPr>
      </w:pPr>
    </w:p>
    <w:p w14:paraId="15D439DD" w14:textId="77777777" w:rsidR="00000000" w:rsidRDefault="00364BE1">
      <w:pPr>
        <w:pStyle w:val="a0"/>
        <w:rPr>
          <w:rFonts w:hint="cs"/>
          <w:rtl/>
        </w:rPr>
      </w:pPr>
      <w:r>
        <w:rPr>
          <w:rFonts w:hint="cs"/>
          <w:rtl/>
        </w:rPr>
        <w:t xml:space="preserve">מי שירצה לגור בחיפה - - - </w:t>
      </w:r>
    </w:p>
    <w:p w14:paraId="09BC862B" w14:textId="77777777" w:rsidR="00000000" w:rsidRDefault="00364BE1">
      <w:pPr>
        <w:pStyle w:val="a0"/>
        <w:ind w:firstLine="0"/>
        <w:rPr>
          <w:rFonts w:hint="cs"/>
          <w:rtl/>
        </w:rPr>
      </w:pPr>
    </w:p>
    <w:p w14:paraId="2073C50D" w14:textId="77777777" w:rsidR="00000000" w:rsidRDefault="00364BE1">
      <w:pPr>
        <w:pStyle w:val="-"/>
        <w:rPr>
          <w:rtl/>
        </w:rPr>
      </w:pPr>
      <w:bookmarkStart w:id="617" w:name="FS000001034T10_03_2004_19_09_41C"/>
      <w:bookmarkEnd w:id="617"/>
      <w:r>
        <w:rPr>
          <w:rtl/>
        </w:rPr>
        <w:t>משה כחלון (הליכוד):</w:t>
      </w:r>
    </w:p>
    <w:p w14:paraId="145B4001" w14:textId="77777777" w:rsidR="00000000" w:rsidRDefault="00364BE1">
      <w:pPr>
        <w:pStyle w:val="a0"/>
        <w:rPr>
          <w:rtl/>
        </w:rPr>
      </w:pPr>
    </w:p>
    <w:p w14:paraId="0BB33202" w14:textId="77777777" w:rsidR="00000000" w:rsidRDefault="00364BE1">
      <w:pPr>
        <w:pStyle w:val="a0"/>
        <w:rPr>
          <w:rFonts w:hint="cs"/>
          <w:rtl/>
        </w:rPr>
      </w:pPr>
      <w:r>
        <w:rPr>
          <w:rFonts w:hint="cs"/>
          <w:rtl/>
        </w:rPr>
        <w:t xml:space="preserve">בוא נתחיל עם התוכנית שלי, אחר כך נמשיך. יכול להיות שכן. אם 800,000 ערבים יעברו לשם, אולי אפשר יהיה לחזור. </w:t>
      </w:r>
    </w:p>
    <w:p w14:paraId="74922511" w14:textId="77777777" w:rsidR="00000000" w:rsidRDefault="00364BE1">
      <w:pPr>
        <w:pStyle w:val="a0"/>
        <w:ind w:firstLine="0"/>
        <w:rPr>
          <w:rFonts w:hint="cs"/>
          <w:rtl/>
        </w:rPr>
      </w:pPr>
    </w:p>
    <w:p w14:paraId="25A4F76C" w14:textId="77777777" w:rsidR="00000000" w:rsidRDefault="00364BE1">
      <w:pPr>
        <w:pStyle w:val="af0"/>
        <w:rPr>
          <w:rtl/>
        </w:rPr>
      </w:pPr>
      <w:r>
        <w:rPr>
          <w:rFonts w:hint="eastAsia"/>
          <w:rtl/>
        </w:rPr>
        <w:t>נסים</w:t>
      </w:r>
      <w:r>
        <w:rPr>
          <w:rtl/>
        </w:rPr>
        <w:t xml:space="preserve"> זאב (ש"ס):</w:t>
      </w:r>
    </w:p>
    <w:p w14:paraId="44B4BE3B" w14:textId="77777777" w:rsidR="00000000" w:rsidRDefault="00364BE1">
      <w:pPr>
        <w:pStyle w:val="a0"/>
        <w:rPr>
          <w:rFonts w:hint="cs"/>
          <w:rtl/>
        </w:rPr>
      </w:pPr>
    </w:p>
    <w:p w14:paraId="64F2A8A9" w14:textId="77777777" w:rsidR="00000000" w:rsidRDefault="00364BE1">
      <w:pPr>
        <w:pStyle w:val="a0"/>
        <w:rPr>
          <w:rFonts w:hint="cs"/>
          <w:rtl/>
        </w:rPr>
      </w:pPr>
      <w:r>
        <w:rPr>
          <w:rFonts w:hint="cs"/>
          <w:rtl/>
        </w:rPr>
        <w:t>את זה תעשה במסגרת חילופי שבויים</w:t>
      </w:r>
      <w:r>
        <w:rPr>
          <w:rFonts w:hint="cs"/>
          <w:rtl/>
        </w:rPr>
        <w:t xml:space="preserve">. </w:t>
      </w:r>
    </w:p>
    <w:p w14:paraId="4C3D4352" w14:textId="77777777" w:rsidR="00000000" w:rsidRDefault="00364BE1">
      <w:pPr>
        <w:pStyle w:val="a0"/>
        <w:ind w:firstLine="0"/>
        <w:rPr>
          <w:rFonts w:hint="cs"/>
          <w:rtl/>
        </w:rPr>
      </w:pPr>
    </w:p>
    <w:p w14:paraId="654C7827" w14:textId="77777777" w:rsidR="00000000" w:rsidRDefault="00364BE1">
      <w:pPr>
        <w:pStyle w:val="-"/>
        <w:rPr>
          <w:rtl/>
        </w:rPr>
      </w:pPr>
      <w:bookmarkStart w:id="618" w:name="FS000001034T10_03_2004_19_10_09C"/>
      <w:bookmarkEnd w:id="618"/>
      <w:r>
        <w:rPr>
          <w:rtl/>
        </w:rPr>
        <w:t>משה כחלון (הליכוד):</w:t>
      </w:r>
    </w:p>
    <w:p w14:paraId="41AA686E" w14:textId="77777777" w:rsidR="00000000" w:rsidRDefault="00364BE1">
      <w:pPr>
        <w:pStyle w:val="a0"/>
        <w:rPr>
          <w:rtl/>
        </w:rPr>
      </w:pPr>
    </w:p>
    <w:p w14:paraId="41750BE4" w14:textId="77777777" w:rsidR="00000000" w:rsidRDefault="00364BE1">
      <w:pPr>
        <w:pStyle w:val="a0"/>
        <w:rPr>
          <w:rFonts w:hint="cs"/>
          <w:rtl/>
        </w:rPr>
      </w:pPr>
      <w:r>
        <w:rPr>
          <w:rFonts w:hint="cs"/>
          <w:rtl/>
        </w:rPr>
        <w:t xml:space="preserve">למה? אתה מתנגד, חבר הכנסת זאב?  אני מניח שאתה לא מתנגד. </w:t>
      </w:r>
    </w:p>
    <w:p w14:paraId="4256120E" w14:textId="77777777" w:rsidR="00000000" w:rsidRDefault="00364BE1">
      <w:pPr>
        <w:pStyle w:val="a0"/>
        <w:ind w:firstLine="0"/>
        <w:rPr>
          <w:rFonts w:hint="cs"/>
          <w:rtl/>
        </w:rPr>
      </w:pPr>
    </w:p>
    <w:p w14:paraId="7AFF6FF6" w14:textId="77777777" w:rsidR="00000000" w:rsidRDefault="00364BE1">
      <w:pPr>
        <w:pStyle w:val="af0"/>
        <w:rPr>
          <w:rtl/>
        </w:rPr>
      </w:pPr>
      <w:r>
        <w:rPr>
          <w:rFonts w:hint="eastAsia"/>
          <w:rtl/>
        </w:rPr>
        <w:t>נסים</w:t>
      </w:r>
      <w:r>
        <w:rPr>
          <w:rtl/>
        </w:rPr>
        <w:t xml:space="preserve"> זאב (ש"ס):</w:t>
      </w:r>
    </w:p>
    <w:p w14:paraId="34771825" w14:textId="77777777" w:rsidR="00000000" w:rsidRDefault="00364BE1">
      <w:pPr>
        <w:pStyle w:val="a0"/>
        <w:rPr>
          <w:rFonts w:hint="cs"/>
          <w:rtl/>
        </w:rPr>
      </w:pPr>
    </w:p>
    <w:p w14:paraId="57E60CF2" w14:textId="77777777" w:rsidR="00000000" w:rsidRDefault="00364BE1">
      <w:pPr>
        <w:pStyle w:val="a0"/>
        <w:rPr>
          <w:rFonts w:hint="cs"/>
          <w:rtl/>
        </w:rPr>
      </w:pPr>
      <w:r>
        <w:rPr>
          <w:rFonts w:hint="cs"/>
          <w:rtl/>
        </w:rPr>
        <w:t xml:space="preserve">אני תומך בכל חלום שיהיה לך. </w:t>
      </w:r>
    </w:p>
    <w:p w14:paraId="2F8B8106" w14:textId="77777777" w:rsidR="00000000" w:rsidRDefault="00364BE1">
      <w:pPr>
        <w:pStyle w:val="a0"/>
        <w:ind w:firstLine="0"/>
        <w:rPr>
          <w:rFonts w:hint="cs"/>
          <w:rtl/>
        </w:rPr>
      </w:pPr>
    </w:p>
    <w:p w14:paraId="15E1863E" w14:textId="77777777" w:rsidR="00000000" w:rsidRDefault="00364BE1">
      <w:pPr>
        <w:pStyle w:val="-"/>
        <w:rPr>
          <w:rtl/>
        </w:rPr>
      </w:pPr>
      <w:bookmarkStart w:id="619" w:name="FS000001034T10_03_2004_19_10_42C"/>
      <w:bookmarkEnd w:id="619"/>
      <w:r>
        <w:rPr>
          <w:rtl/>
        </w:rPr>
        <w:t>משה כחלון (הליכוד):</w:t>
      </w:r>
    </w:p>
    <w:p w14:paraId="07E7C1CF" w14:textId="77777777" w:rsidR="00000000" w:rsidRDefault="00364BE1">
      <w:pPr>
        <w:pStyle w:val="a0"/>
        <w:rPr>
          <w:rtl/>
        </w:rPr>
      </w:pPr>
    </w:p>
    <w:p w14:paraId="6102C809" w14:textId="77777777" w:rsidR="00000000" w:rsidRDefault="00364BE1">
      <w:pPr>
        <w:pStyle w:val="a0"/>
        <w:rPr>
          <w:rFonts w:hint="cs"/>
          <w:rtl/>
        </w:rPr>
      </w:pPr>
      <w:r>
        <w:rPr>
          <w:rFonts w:hint="cs"/>
          <w:rtl/>
        </w:rPr>
        <w:t>לפני 120 שנה היה איזה יהודי שחלם שתהיה פה מדינת ישראל, והיו גופים באירופה שקראו לזה חלום. היום יש פה מדינ</w:t>
      </w:r>
      <w:r>
        <w:rPr>
          <w:rFonts w:hint="cs"/>
          <w:rtl/>
        </w:rPr>
        <w:t xml:space="preserve">ת ישראל. אנחנו צריכים לחשוב על מהלכים של 10, 15, 20 ו-30  שנה קדימה. הנה, תזכרו, אני לא יודע איפה אנחנו נהיה </w:t>
      </w:r>
      <w:r>
        <w:rPr>
          <w:rtl/>
        </w:rPr>
        <w:t>–</w:t>
      </w:r>
      <w:r>
        <w:rPr>
          <w:rFonts w:hint="cs"/>
          <w:rtl/>
        </w:rPr>
        <w:t xml:space="preserve"> רבותי, זה מה שיהיה. לא יהיה אפשר להמשיך בצורה הזאת. פה לא יהיה מקום, נצטרך להיפרד בהסכמה, כל אחד לדרכו. אז יבוא לציון גואל. תודה רבה. </w:t>
      </w:r>
    </w:p>
    <w:p w14:paraId="42C0F70F" w14:textId="77777777" w:rsidR="00000000" w:rsidRDefault="00364BE1">
      <w:pPr>
        <w:pStyle w:val="a0"/>
        <w:rPr>
          <w:rFonts w:hint="cs"/>
          <w:rtl/>
        </w:rPr>
      </w:pPr>
    </w:p>
    <w:p w14:paraId="7FD2C29A" w14:textId="77777777" w:rsidR="00000000" w:rsidRDefault="00364BE1">
      <w:pPr>
        <w:pStyle w:val="a0"/>
        <w:rPr>
          <w:rFonts w:hint="cs"/>
          <w:rtl/>
        </w:rPr>
      </w:pPr>
      <w:r>
        <w:rPr>
          <w:rFonts w:hint="cs"/>
          <w:rtl/>
        </w:rPr>
        <w:t xml:space="preserve">אני מודה </w:t>
      </w:r>
      <w:r>
        <w:rPr>
          <w:rFonts w:hint="cs"/>
          <w:rtl/>
        </w:rPr>
        <w:t>לך, הרב רביץ, על שאפשרת לי לדבר לפניך.</w:t>
      </w:r>
    </w:p>
    <w:p w14:paraId="53808B13" w14:textId="77777777" w:rsidR="00000000" w:rsidRDefault="00364BE1">
      <w:pPr>
        <w:pStyle w:val="a0"/>
        <w:ind w:firstLine="0"/>
        <w:rPr>
          <w:rFonts w:hint="cs"/>
          <w:rtl/>
        </w:rPr>
      </w:pPr>
    </w:p>
    <w:p w14:paraId="05643EEF" w14:textId="77777777" w:rsidR="00000000" w:rsidRDefault="00364BE1">
      <w:pPr>
        <w:pStyle w:val="af0"/>
        <w:rPr>
          <w:rtl/>
        </w:rPr>
      </w:pPr>
      <w:r>
        <w:rPr>
          <w:rFonts w:hint="eastAsia"/>
          <w:rtl/>
        </w:rPr>
        <w:t>נסים</w:t>
      </w:r>
      <w:r>
        <w:rPr>
          <w:rtl/>
        </w:rPr>
        <w:t xml:space="preserve"> זאב (ש"ס):</w:t>
      </w:r>
    </w:p>
    <w:p w14:paraId="71CF00EE" w14:textId="77777777" w:rsidR="00000000" w:rsidRDefault="00364BE1">
      <w:pPr>
        <w:pStyle w:val="a0"/>
        <w:rPr>
          <w:rFonts w:hint="cs"/>
          <w:rtl/>
        </w:rPr>
      </w:pPr>
    </w:p>
    <w:p w14:paraId="2D63ADD0" w14:textId="77777777" w:rsidR="00000000" w:rsidRDefault="00364BE1">
      <w:pPr>
        <w:pStyle w:val="a0"/>
        <w:rPr>
          <w:rFonts w:hint="cs"/>
          <w:rtl/>
        </w:rPr>
      </w:pPr>
      <w:r>
        <w:rPr>
          <w:rFonts w:hint="cs"/>
          <w:rtl/>
        </w:rPr>
        <w:t>יש לך עוד דקה. אני רוצה לשאול שאלה קצרה.</w:t>
      </w:r>
    </w:p>
    <w:p w14:paraId="640FC812" w14:textId="77777777" w:rsidR="00000000" w:rsidRDefault="00364BE1">
      <w:pPr>
        <w:pStyle w:val="a0"/>
        <w:ind w:firstLine="0"/>
        <w:rPr>
          <w:rFonts w:hint="cs"/>
          <w:rtl/>
        </w:rPr>
      </w:pPr>
    </w:p>
    <w:p w14:paraId="4C7B4DA1" w14:textId="77777777" w:rsidR="00000000" w:rsidRDefault="00364BE1">
      <w:pPr>
        <w:pStyle w:val="-"/>
        <w:rPr>
          <w:rtl/>
        </w:rPr>
      </w:pPr>
      <w:bookmarkStart w:id="620" w:name="FS000001034T10_03_2004_19_12_03C"/>
      <w:bookmarkEnd w:id="620"/>
      <w:r>
        <w:rPr>
          <w:rtl/>
        </w:rPr>
        <w:t>משה כחלון (הליכוד):</w:t>
      </w:r>
    </w:p>
    <w:p w14:paraId="315DF354" w14:textId="77777777" w:rsidR="00000000" w:rsidRDefault="00364BE1">
      <w:pPr>
        <w:pStyle w:val="a0"/>
        <w:rPr>
          <w:rtl/>
        </w:rPr>
      </w:pPr>
    </w:p>
    <w:p w14:paraId="7C4CAF2F" w14:textId="77777777" w:rsidR="00000000" w:rsidRDefault="00364BE1">
      <w:pPr>
        <w:pStyle w:val="a0"/>
        <w:rPr>
          <w:rFonts w:hint="cs"/>
          <w:rtl/>
        </w:rPr>
      </w:pPr>
      <w:r>
        <w:rPr>
          <w:rFonts w:hint="cs"/>
          <w:rtl/>
        </w:rPr>
        <w:t>לא. הבטחתי לרב רביץ שאני אקצר. אבל אני מוכן לענות לך.</w:t>
      </w:r>
    </w:p>
    <w:p w14:paraId="24E99DD4" w14:textId="77777777" w:rsidR="00000000" w:rsidRDefault="00364BE1">
      <w:pPr>
        <w:pStyle w:val="a0"/>
        <w:ind w:firstLine="0"/>
        <w:rPr>
          <w:rFonts w:hint="cs"/>
          <w:rtl/>
        </w:rPr>
      </w:pPr>
    </w:p>
    <w:p w14:paraId="31589C51" w14:textId="77777777" w:rsidR="00000000" w:rsidRDefault="00364BE1">
      <w:pPr>
        <w:pStyle w:val="af0"/>
        <w:rPr>
          <w:rtl/>
        </w:rPr>
      </w:pPr>
      <w:r>
        <w:rPr>
          <w:rFonts w:hint="eastAsia"/>
          <w:rtl/>
        </w:rPr>
        <w:t>נסים</w:t>
      </w:r>
      <w:r>
        <w:rPr>
          <w:rtl/>
        </w:rPr>
        <w:t xml:space="preserve"> זאב (ש"ס):</w:t>
      </w:r>
    </w:p>
    <w:p w14:paraId="2F71A226" w14:textId="77777777" w:rsidR="00000000" w:rsidRDefault="00364BE1">
      <w:pPr>
        <w:pStyle w:val="a0"/>
        <w:rPr>
          <w:rFonts w:hint="cs"/>
          <w:rtl/>
        </w:rPr>
      </w:pPr>
    </w:p>
    <w:p w14:paraId="356653A9" w14:textId="77777777" w:rsidR="00000000" w:rsidRDefault="00364BE1">
      <w:pPr>
        <w:pStyle w:val="a0"/>
        <w:rPr>
          <w:rFonts w:hint="cs"/>
          <w:rtl/>
        </w:rPr>
      </w:pPr>
      <w:r>
        <w:rPr>
          <w:rFonts w:hint="cs"/>
          <w:rtl/>
        </w:rPr>
        <w:t>אולי תציע לראש הממשלה, בתוך הליכוד, במסגרת הנסיגה החד-צדדית - -</w:t>
      </w:r>
    </w:p>
    <w:p w14:paraId="31A45BA7" w14:textId="77777777" w:rsidR="00000000" w:rsidRDefault="00364BE1">
      <w:pPr>
        <w:pStyle w:val="a0"/>
        <w:ind w:firstLine="0"/>
        <w:rPr>
          <w:rFonts w:hint="cs"/>
          <w:rtl/>
        </w:rPr>
      </w:pPr>
    </w:p>
    <w:p w14:paraId="095CE6AB" w14:textId="77777777" w:rsidR="00000000" w:rsidRDefault="00364BE1">
      <w:pPr>
        <w:pStyle w:val="-"/>
        <w:rPr>
          <w:rtl/>
        </w:rPr>
      </w:pPr>
      <w:bookmarkStart w:id="621" w:name="FS000001034T10_03_2004_19_12_35C"/>
      <w:bookmarkEnd w:id="621"/>
      <w:r>
        <w:rPr>
          <w:rtl/>
        </w:rPr>
        <w:t>משה כחלון (הליכוד):</w:t>
      </w:r>
    </w:p>
    <w:p w14:paraId="4C09EF29" w14:textId="77777777" w:rsidR="00000000" w:rsidRDefault="00364BE1">
      <w:pPr>
        <w:pStyle w:val="a0"/>
        <w:rPr>
          <w:rtl/>
        </w:rPr>
      </w:pPr>
    </w:p>
    <w:p w14:paraId="3428C4D9" w14:textId="77777777" w:rsidR="00000000" w:rsidRDefault="00364BE1">
      <w:pPr>
        <w:pStyle w:val="a0"/>
        <w:rPr>
          <w:rFonts w:hint="cs"/>
          <w:rtl/>
        </w:rPr>
      </w:pPr>
      <w:r>
        <w:rPr>
          <w:rFonts w:hint="cs"/>
          <w:rtl/>
        </w:rPr>
        <w:t>זה במסגרת ההתחשבנות שלנו?</w:t>
      </w:r>
    </w:p>
    <w:p w14:paraId="1B148137" w14:textId="77777777" w:rsidR="00000000" w:rsidRDefault="00364BE1">
      <w:pPr>
        <w:pStyle w:val="a0"/>
        <w:ind w:firstLine="0"/>
        <w:rPr>
          <w:rFonts w:hint="cs"/>
          <w:rtl/>
        </w:rPr>
      </w:pPr>
    </w:p>
    <w:p w14:paraId="7CADE049" w14:textId="77777777" w:rsidR="00000000" w:rsidRDefault="00364BE1">
      <w:pPr>
        <w:pStyle w:val="af0"/>
        <w:rPr>
          <w:rtl/>
        </w:rPr>
      </w:pPr>
      <w:r>
        <w:rPr>
          <w:rtl/>
        </w:rPr>
        <w:t>נסים זאב (ש"ס):</w:t>
      </w:r>
    </w:p>
    <w:p w14:paraId="35825166" w14:textId="77777777" w:rsidR="00000000" w:rsidRDefault="00364BE1">
      <w:pPr>
        <w:pStyle w:val="a0"/>
        <w:ind w:firstLine="0"/>
        <w:rPr>
          <w:rFonts w:hint="cs"/>
          <w:rtl/>
        </w:rPr>
      </w:pPr>
    </w:p>
    <w:p w14:paraId="637979B7" w14:textId="77777777" w:rsidR="00000000" w:rsidRDefault="00364BE1">
      <w:pPr>
        <w:pStyle w:val="a0"/>
        <w:rPr>
          <w:rFonts w:hint="cs"/>
          <w:rtl/>
        </w:rPr>
      </w:pPr>
      <w:r>
        <w:rPr>
          <w:rFonts w:hint="cs"/>
          <w:rtl/>
        </w:rPr>
        <w:t>- - שייסוג גם מאום-אל-פחם?</w:t>
      </w:r>
    </w:p>
    <w:p w14:paraId="463F3C25" w14:textId="77777777" w:rsidR="00000000" w:rsidRDefault="00364BE1">
      <w:pPr>
        <w:pStyle w:val="a0"/>
        <w:ind w:firstLine="0"/>
        <w:rPr>
          <w:rFonts w:hint="cs"/>
          <w:rtl/>
        </w:rPr>
      </w:pPr>
    </w:p>
    <w:p w14:paraId="02F3290B" w14:textId="77777777" w:rsidR="00000000" w:rsidRDefault="00364BE1">
      <w:pPr>
        <w:pStyle w:val="-"/>
        <w:rPr>
          <w:rtl/>
        </w:rPr>
      </w:pPr>
      <w:bookmarkStart w:id="622" w:name="FS000001034T10_03_2004_19_12_56C"/>
      <w:bookmarkEnd w:id="622"/>
      <w:r>
        <w:rPr>
          <w:rtl/>
        </w:rPr>
        <w:t>משה כחלון (הליכוד):</w:t>
      </w:r>
    </w:p>
    <w:p w14:paraId="457A370E" w14:textId="77777777" w:rsidR="00000000" w:rsidRDefault="00364BE1">
      <w:pPr>
        <w:pStyle w:val="a0"/>
        <w:rPr>
          <w:rtl/>
        </w:rPr>
      </w:pPr>
    </w:p>
    <w:p w14:paraId="7C9EE66E" w14:textId="77777777" w:rsidR="00000000" w:rsidRDefault="00364BE1">
      <w:pPr>
        <w:pStyle w:val="a0"/>
        <w:rPr>
          <w:rFonts w:hint="cs"/>
          <w:rtl/>
        </w:rPr>
      </w:pPr>
      <w:r>
        <w:rPr>
          <w:rFonts w:hint="cs"/>
          <w:rtl/>
        </w:rPr>
        <w:t xml:space="preserve">לא, אני מתנגד. </w:t>
      </w:r>
    </w:p>
    <w:p w14:paraId="76FB12B4" w14:textId="77777777" w:rsidR="00000000" w:rsidRDefault="00364BE1">
      <w:pPr>
        <w:pStyle w:val="a0"/>
        <w:ind w:firstLine="0"/>
        <w:rPr>
          <w:rFonts w:hint="cs"/>
          <w:rtl/>
        </w:rPr>
      </w:pPr>
    </w:p>
    <w:p w14:paraId="19097044" w14:textId="77777777" w:rsidR="00000000" w:rsidRDefault="00364BE1">
      <w:pPr>
        <w:pStyle w:val="af0"/>
        <w:rPr>
          <w:rtl/>
        </w:rPr>
      </w:pPr>
      <w:r>
        <w:rPr>
          <w:rFonts w:hint="eastAsia"/>
          <w:rtl/>
        </w:rPr>
        <w:t>נסים</w:t>
      </w:r>
      <w:r>
        <w:rPr>
          <w:rtl/>
        </w:rPr>
        <w:t xml:space="preserve"> זאב (ש"ס):</w:t>
      </w:r>
    </w:p>
    <w:p w14:paraId="1A249156" w14:textId="77777777" w:rsidR="00000000" w:rsidRDefault="00364BE1">
      <w:pPr>
        <w:pStyle w:val="a0"/>
        <w:rPr>
          <w:rFonts w:hint="cs"/>
          <w:rtl/>
        </w:rPr>
      </w:pPr>
    </w:p>
    <w:p w14:paraId="07E83F4D" w14:textId="77777777" w:rsidR="00000000" w:rsidRDefault="00364BE1">
      <w:pPr>
        <w:pStyle w:val="a0"/>
        <w:rPr>
          <w:rFonts w:hint="cs"/>
          <w:rtl/>
        </w:rPr>
      </w:pPr>
      <w:r>
        <w:rPr>
          <w:rFonts w:hint="cs"/>
          <w:rtl/>
        </w:rPr>
        <w:t>תאמין לי שיהיה הרבה יותר טוב.</w:t>
      </w:r>
    </w:p>
    <w:p w14:paraId="73D12325" w14:textId="77777777" w:rsidR="00000000" w:rsidRDefault="00364BE1">
      <w:pPr>
        <w:pStyle w:val="a0"/>
        <w:ind w:firstLine="0"/>
        <w:rPr>
          <w:rFonts w:hint="cs"/>
          <w:rtl/>
        </w:rPr>
      </w:pPr>
    </w:p>
    <w:p w14:paraId="393E28CB" w14:textId="77777777" w:rsidR="00000000" w:rsidRDefault="00364BE1">
      <w:pPr>
        <w:pStyle w:val="-"/>
        <w:rPr>
          <w:rtl/>
        </w:rPr>
      </w:pPr>
      <w:bookmarkStart w:id="623" w:name="FS000001034T10_03_2004_19_13_10C"/>
      <w:bookmarkEnd w:id="623"/>
      <w:r>
        <w:rPr>
          <w:rtl/>
        </w:rPr>
        <w:t>משה כחלון (הליכוד):</w:t>
      </w:r>
    </w:p>
    <w:p w14:paraId="20AFD262" w14:textId="77777777" w:rsidR="00000000" w:rsidRDefault="00364BE1">
      <w:pPr>
        <w:pStyle w:val="a0"/>
        <w:rPr>
          <w:rtl/>
        </w:rPr>
      </w:pPr>
    </w:p>
    <w:p w14:paraId="1426BCE4" w14:textId="77777777" w:rsidR="00000000" w:rsidRDefault="00364BE1">
      <w:pPr>
        <w:pStyle w:val="a0"/>
        <w:rPr>
          <w:rFonts w:hint="cs"/>
          <w:rtl/>
        </w:rPr>
      </w:pPr>
      <w:r>
        <w:rPr>
          <w:rFonts w:hint="cs"/>
          <w:rtl/>
        </w:rPr>
        <w:t>אני מתנגד. אום-אל-פחם אלה אזרחי מדינת ישראל, וטייבה אלה</w:t>
      </w:r>
      <w:r>
        <w:rPr>
          <w:rFonts w:hint="cs"/>
          <w:rtl/>
        </w:rPr>
        <w:t xml:space="preserve"> אזרחי מדינת ישראל. אני לא רוצה שייסוג משם. אני רוצה הכול בהסכמה. איך אומר יושב-ראש הכנסת? במשובה ובנחת. תודה רבה. </w:t>
      </w:r>
    </w:p>
    <w:p w14:paraId="2D292EA7" w14:textId="77777777" w:rsidR="00000000" w:rsidRDefault="00364BE1">
      <w:pPr>
        <w:pStyle w:val="a0"/>
        <w:ind w:firstLine="0"/>
        <w:rPr>
          <w:rFonts w:hint="cs"/>
          <w:rtl/>
        </w:rPr>
      </w:pPr>
    </w:p>
    <w:p w14:paraId="1FEF7C82" w14:textId="77777777" w:rsidR="00000000" w:rsidRDefault="00364BE1">
      <w:pPr>
        <w:pStyle w:val="af1"/>
        <w:rPr>
          <w:rtl/>
        </w:rPr>
      </w:pPr>
      <w:r>
        <w:rPr>
          <w:rtl/>
        </w:rPr>
        <w:t>היו"ר</w:t>
      </w:r>
      <w:r>
        <w:rPr>
          <w:rFonts w:hint="cs"/>
          <w:rtl/>
        </w:rPr>
        <w:t xml:space="preserve"> אלי בן-מנחם</w:t>
      </w:r>
      <w:r>
        <w:rPr>
          <w:rtl/>
        </w:rPr>
        <w:t>:</w:t>
      </w:r>
    </w:p>
    <w:p w14:paraId="418857C6" w14:textId="77777777" w:rsidR="00000000" w:rsidRDefault="00364BE1">
      <w:pPr>
        <w:pStyle w:val="a0"/>
        <w:ind w:firstLine="0"/>
        <w:rPr>
          <w:rFonts w:hint="cs"/>
          <w:rtl/>
        </w:rPr>
      </w:pPr>
    </w:p>
    <w:p w14:paraId="269C2AE3" w14:textId="77777777" w:rsidR="00000000" w:rsidRDefault="00364BE1">
      <w:pPr>
        <w:pStyle w:val="a0"/>
        <w:ind w:firstLine="0"/>
        <w:rPr>
          <w:rFonts w:hint="cs"/>
          <w:rtl/>
        </w:rPr>
      </w:pPr>
      <w:r>
        <w:rPr>
          <w:rFonts w:hint="cs"/>
          <w:rtl/>
        </w:rPr>
        <w:tab/>
        <w:t xml:space="preserve">תודה לחבר הכנסת משה כחלון. ישיב בשם הממשלה השר גדעון עזרא, בבקשה. </w:t>
      </w:r>
    </w:p>
    <w:p w14:paraId="502605C7" w14:textId="77777777" w:rsidR="00000000" w:rsidRDefault="00364BE1">
      <w:pPr>
        <w:pStyle w:val="a0"/>
        <w:ind w:firstLine="0"/>
        <w:rPr>
          <w:rFonts w:hint="cs"/>
          <w:rtl/>
        </w:rPr>
      </w:pPr>
    </w:p>
    <w:p w14:paraId="5DB88FCA" w14:textId="77777777" w:rsidR="00000000" w:rsidRDefault="00364BE1">
      <w:pPr>
        <w:pStyle w:val="a"/>
        <w:rPr>
          <w:rtl/>
        </w:rPr>
      </w:pPr>
      <w:bookmarkStart w:id="624" w:name="FS000000474T10_03_2004_19_13_48"/>
      <w:bookmarkStart w:id="625" w:name="_Toc71352123"/>
      <w:bookmarkEnd w:id="624"/>
      <w:r>
        <w:rPr>
          <w:rFonts w:hint="eastAsia"/>
          <w:rtl/>
        </w:rPr>
        <w:t>השר</w:t>
      </w:r>
      <w:r>
        <w:rPr>
          <w:rtl/>
        </w:rPr>
        <w:t xml:space="preserve"> גדעון עזרא:</w:t>
      </w:r>
      <w:bookmarkEnd w:id="625"/>
    </w:p>
    <w:p w14:paraId="0C7112D3" w14:textId="77777777" w:rsidR="00000000" w:rsidRDefault="00364BE1">
      <w:pPr>
        <w:pStyle w:val="a0"/>
        <w:rPr>
          <w:rFonts w:hint="cs"/>
          <w:rtl/>
        </w:rPr>
      </w:pPr>
    </w:p>
    <w:p w14:paraId="68EBE558" w14:textId="77777777" w:rsidR="00000000" w:rsidRDefault="00364BE1">
      <w:pPr>
        <w:pStyle w:val="a0"/>
        <w:rPr>
          <w:rFonts w:hint="cs"/>
          <w:rtl/>
        </w:rPr>
      </w:pPr>
      <w:r>
        <w:rPr>
          <w:rFonts w:hint="cs"/>
          <w:rtl/>
        </w:rPr>
        <w:t>אדוני היושב-ראש, כמה זמן יש לי?</w:t>
      </w:r>
    </w:p>
    <w:p w14:paraId="3CCA3FC1" w14:textId="77777777" w:rsidR="00000000" w:rsidRDefault="00364BE1">
      <w:pPr>
        <w:pStyle w:val="a0"/>
        <w:ind w:firstLine="0"/>
        <w:rPr>
          <w:rFonts w:hint="cs"/>
          <w:rtl/>
        </w:rPr>
      </w:pPr>
    </w:p>
    <w:p w14:paraId="35FCA056" w14:textId="77777777" w:rsidR="00000000" w:rsidRDefault="00364BE1">
      <w:pPr>
        <w:pStyle w:val="af1"/>
        <w:rPr>
          <w:rtl/>
        </w:rPr>
      </w:pPr>
      <w:r>
        <w:rPr>
          <w:rtl/>
        </w:rPr>
        <w:t>היו"ר</w:t>
      </w:r>
      <w:r>
        <w:rPr>
          <w:rFonts w:hint="cs"/>
          <w:rtl/>
        </w:rPr>
        <w:t xml:space="preserve"> אלי בן-מנחם</w:t>
      </w:r>
      <w:r>
        <w:rPr>
          <w:rtl/>
        </w:rPr>
        <w:t>:</w:t>
      </w:r>
    </w:p>
    <w:p w14:paraId="379FD930" w14:textId="77777777" w:rsidR="00000000" w:rsidRDefault="00364BE1">
      <w:pPr>
        <w:pStyle w:val="a0"/>
        <w:ind w:firstLine="0"/>
        <w:rPr>
          <w:rFonts w:hint="cs"/>
          <w:rtl/>
        </w:rPr>
      </w:pPr>
    </w:p>
    <w:p w14:paraId="0A5BC707" w14:textId="77777777" w:rsidR="00000000" w:rsidRDefault="00364BE1">
      <w:pPr>
        <w:pStyle w:val="a0"/>
        <w:ind w:firstLine="0"/>
        <w:rPr>
          <w:rFonts w:hint="cs"/>
          <w:rtl/>
        </w:rPr>
      </w:pPr>
      <w:r>
        <w:rPr>
          <w:rFonts w:hint="cs"/>
          <w:rtl/>
        </w:rPr>
        <w:tab/>
        <w:t>כמה שאתה רוצה. גם כך אתה מקצר בדרך כלל. יש לו עשר דקות, אבל הוא מדבר חמש דקות.</w:t>
      </w:r>
    </w:p>
    <w:p w14:paraId="7DEF210B" w14:textId="77777777" w:rsidR="00000000" w:rsidRDefault="00364BE1">
      <w:pPr>
        <w:pStyle w:val="a0"/>
        <w:ind w:firstLine="0"/>
        <w:rPr>
          <w:rFonts w:hint="cs"/>
          <w:rtl/>
        </w:rPr>
      </w:pPr>
    </w:p>
    <w:p w14:paraId="59D3AA77" w14:textId="77777777" w:rsidR="00000000" w:rsidRDefault="00364BE1">
      <w:pPr>
        <w:pStyle w:val="-"/>
        <w:rPr>
          <w:rtl/>
        </w:rPr>
      </w:pPr>
      <w:bookmarkStart w:id="626" w:name="FS000000474T10_03_2004_19_14_12C"/>
      <w:bookmarkEnd w:id="626"/>
      <w:r>
        <w:rPr>
          <w:rtl/>
        </w:rPr>
        <w:t>השר גדעון עזרא:</w:t>
      </w:r>
    </w:p>
    <w:p w14:paraId="283F80A8" w14:textId="77777777" w:rsidR="00000000" w:rsidRDefault="00364BE1">
      <w:pPr>
        <w:pStyle w:val="a0"/>
        <w:rPr>
          <w:rtl/>
        </w:rPr>
      </w:pPr>
    </w:p>
    <w:p w14:paraId="27377650" w14:textId="77777777" w:rsidR="00000000" w:rsidRDefault="00364BE1">
      <w:pPr>
        <w:pStyle w:val="a0"/>
        <w:rPr>
          <w:rFonts w:hint="cs"/>
          <w:rtl/>
        </w:rPr>
      </w:pPr>
      <w:r>
        <w:rPr>
          <w:rFonts w:hint="cs"/>
          <w:rtl/>
        </w:rPr>
        <w:t xml:space="preserve">אדוני היושב-ראש, חברי חברי הכנסת, אני רואה פה את ראש עיריית טייבה סאלח ג'בארה ואת היועץ לענייני ערבים במשרד לביטחון פנים. ברוכים הבאים. </w:t>
      </w:r>
    </w:p>
    <w:p w14:paraId="15C2A744" w14:textId="77777777" w:rsidR="00000000" w:rsidRDefault="00364BE1">
      <w:pPr>
        <w:pStyle w:val="a0"/>
        <w:ind w:firstLine="0"/>
        <w:rPr>
          <w:rFonts w:hint="cs"/>
          <w:rtl/>
        </w:rPr>
      </w:pPr>
    </w:p>
    <w:p w14:paraId="6797AB20" w14:textId="77777777" w:rsidR="00000000" w:rsidRDefault="00364BE1">
      <w:pPr>
        <w:pStyle w:val="a0"/>
        <w:ind w:firstLine="0"/>
        <w:rPr>
          <w:rFonts w:hint="cs"/>
          <w:rtl/>
        </w:rPr>
      </w:pPr>
      <w:r>
        <w:rPr>
          <w:rFonts w:hint="cs"/>
          <w:rtl/>
        </w:rPr>
        <w:tab/>
        <w:t>אני מוכרח להגיד שהתשובה שלי מאוד ארוכה. אין בתוכניות המדיניות העומדות על הפרק כל מרכיב הקשור לחילופי שטחים. נושאים הקשורים להסדר הקבע יידונו ויסוכמו בין הצדדים בבוא העת. זוהי תשובת הממשלה על הצעתך לסדר-היום, חבר הכנסת כחלון, ואני מציע להסתפק בהודעה זו. תו</w:t>
      </w:r>
      <w:r>
        <w:rPr>
          <w:rFonts w:hint="cs"/>
          <w:rtl/>
        </w:rPr>
        <w:t xml:space="preserve">דה. </w:t>
      </w:r>
    </w:p>
    <w:p w14:paraId="408CD925" w14:textId="77777777" w:rsidR="00000000" w:rsidRDefault="00364BE1">
      <w:pPr>
        <w:pStyle w:val="a0"/>
        <w:ind w:firstLine="0"/>
        <w:rPr>
          <w:rFonts w:hint="cs"/>
          <w:rtl/>
        </w:rPr>
      </w:pPr>
    </w:p>
    <w:p w14:paraId="76733735" w14:textId="77777777" w:rsidR="00000000" w:rsidRDefault="00364BE1">
      <w:pPr>
        <w:pStyle w:val="af0"/>
        <w:rPr>
          <w:rtl/>
        </w:rPr>
      </w:pPr>
      <w:r>
        <w:rPr>
          <w:rFonts w:hint="eastAsia"/>
          <w:rtl/>
        </w:rPr>
        <w:t>נסים</w:t>
      </w:r>
      <w:r>
        <w:rPr>
          <w:rtl/>
        </w:rPr>
        <w:t xml:space="preserve"> זאב (ש"ס):</w:t>
      </w:r>
    </w:p>
    <w:p w14:paraId="3D19D322" w14:textId="77777777" w:rsidR="00000000" w:rsidRDefault="00364BE1">
      <w:pPr>
        <w:pStyle w:val="a0"/>
        <w:rPr>
          <w:rFonts w:hint="cs"/>
          <w:rtl/>
        </w:rPr>
      </w:pPr>
    </w:p>
    <w:p w14:paraId="22C581F7" w14:textId="77777777" w:rsidR="00000000" w:rsidRDefault="00364BE1">
      <w:pPr>
        <w:pStyle w:val="a0"/>
        <w:rPr>
          <w:rFonts w:hint="cs"/>
          <w:rtl/>
        </w:rPr>
      </w:pPr>
      <w:r>
        <w:rPr>
          <w:rFonts w:hint="cs"/>
          <w:rtl/>
        </w:rPr>
        <w:t xml:space="preserve">אדוני היושב-ראש, אני מבקש דיון במליאה. </w:t>
      </w:r>
    </w:p>
    <w:p w14:paraId="0E17A691" w14:textId="77777777" w:rsidR="00000000" w:rsidRDefault="00364BE1">
      <w:pPr>
        <w:pStyle w:val="af1"/>
        <w:rPr>
          <w:rtl/>
        </w:rPr>
      </w:pPr>
    </w:p>
    <w:p w14:paraId="3C5DC73E" w14:textId="77777777" w:rsidR="00000000" w:rsidRDefault="00364BE1">
      <w:pPr>
        <w:pStyle w:val="af1"/>
        <w:rPr>
          <w:rtl/>
        </w:rPr>
      </w:pPr>
      <w:r>
        <w:rPr>
          <w:rtl/>
        </w:rPr>
        <w:t>היו"ר</w:t>
      </w:r>
      <w:r>
        <w:rPr>
          <w:rFonts w:hint="cs"/>
          <w:rtl/>
        </w:rPr>
        <w:t xml:space="preserve"> אלי בן-מנחם</w:t>
      </w:r>
      <w:r>
        <w:rPr>
          <w:rtl/>
        </w:rPr>
        <w:t>:</w:t>
      </w:r>
    </w:p>
    <w:p w14:paraId="74B162B2" w14:textId="77777777" w:rsidR="00000000" w:rsidRDefault="00364BE1">
      <w:pPr>
        <w:pStyle w:val="a0"/>
        <w:ind w:firstLine="0"/>
        <w:rPr>
          <w:rFonts w:hint="cs"/>
          <w:rtl/>
        </w:rPr>
      </w:pPr>
    </w:p>
    <w:p w14:paraId="54244A50" w14:textId="77777777" w:rsidR="00000000" w:rsidRDefault="00364BE1">
      <w:pPr>
        <w:pStyle w:val="a0"/>
        <w:ind w:firstLine="0"/>
        <w:rPr>
          <w:rFonts w:hint="cs"/>
          <w:rtl/>
        </w:rPr>
      </w:pPr>
      <w:r>
        <w:rPr>
          <w:rFonts w:hint="cs"/>
          <w:rtl/>
        </w:rPr>
        <w:tab/>
        <w:t xml:space="preserve">חבר הכנסת משה כחלון, האם אתה מסתפק בתשובת השר? </w:t>
      </w:r>
    </w:p>
    <w:p w14:paraId="0F43BE73" w14:textId="77777777" w:rsidR="00000000" w:rsidRDefault="00364BE1">
      <w:pPr>
        <w:pStyle w:val="a0"/>
        <w:ind w:firstLine="0"/>
        <w:rPr>
          <w:rFonts w:hint="cs"/>
          <w:rtl/>
        </w:rPr>
      </w:pPr>
    </w:p>
    <w:p w14:paraId="34EDFE05" w14:textId="77777777" w:rsidR="00000000" w:rsidRDefault="00364BE1">
      <w:pPr>
        <w:pStyle w:val="af0"/>
        <w:rPr>
          <w:rtl/>
        </w:rPr>
      </w:pPr>
      <w:r>
        <w:rPr>
          <w:rFonts w:hint="eastAsia"/>
          <w:rtl/>
        </w:rPr>
        <w:t>משה</w:t>
      </w:r>
      <w:r>
        <w:rPr>
          <w:rtl/>
        </w:rPr>
        <w:t xml:space="preserve"> כחלון (הליכוד):</w:t>
      </w:r>
    </w:p>
    <w:p w14:paraId="2936E128" w14:textId="77777777" w:rsidR="00000000" w:rsidRDefault="00364BE1">
      <w:pPr>
        <w:pStyle w:val="a0"/>
        <w:rPr>
          <w:rFonts w:hint="cs"/>
          <w:rtl/>
        </w:rPr>
      </w:pPr>
    </w:p>
    <w:p w14:paraId="39687F1E" w14:textId="77777777" w:rsidR="00000000" w:rsidRDefault="00364BE1">
      <w:pPr>
        <w:pStyle w:val="a0"/>
        <w:rPr>
          <w:rFonts w:hint="cs"/>
          <w:rtl/>
        </w:rPr>
      </w:pPr>
      <w:r>
        <w:rPr>
          <w:rFonts w:hint="cs"/>
          <w:rtl/>
        </w:rPr>
        <w:t xml:space="preserve">אני מבקש להעביר לוועדה. </w:t>
      </w:r>
    </w:p>
    <w:p w14:paraId="78E17597" w14:textId="77777777" w:rsidR="00000000" w:rsidRDefault="00364BE1">
      <w:pPr>
        <w:pStyle w:val="a0"/>
        <w:ind w:firstLine="0"/>
        <w:rPr>
          <w:rFonts w:hint="cs"/>
          <w:rtl/>
        </w:rPr>
      </w:pPr>
    </w:p>
    <w:p w14:paraId="7C691DEF" w14:textId="77777777" w:rsidR="00000000" w:rsidRDefault="00364BE1">
      <w:pPr>
        <w:pStyle w:val="af0"/>
        <w:rPr>
          <w:rtl/>
        </w:rPr>
      </w:pPr>
      <w:r>
        <w:rPr>
          <w:rFonts w:hint="eastAsia"/>
          <w:rtl/>
        </w:rPr>
        <w:t>איוב</w:t>
      </w:r>
      <w:r>
        <w:rPr>
          <w:rtl/>
        </w:rPr>
        <w:t xml:space="preserve"> קרא (הליכוד):</w:t>
      </w:r>
    </w:p>
    <w:p w14:paraId="67AE523B" w14:textId="77777777" w:rsidR="00000000" w:rsidRDefault="00364BE1">
      <w:pPr>
        <w:pStyle w:val="a0"/>
        <w:rPr>
          <w:rFonts w:hint="cs"/>
          <w:rtl/>
        </w:rPr>
      </w:pPr>
    </w:p>
    <w:p w14:paraId="25959DBE" w14:textId="77777777" w:rsidR="00000000" w:rsidRDefault="00364BE1">
      <w:pPr>
        <w:pStyle w:val="a0"/>
        <w:rPr>
          <w:rFonts w:hint="cs"/>
          <w:rtl/>
        </w:rPr>
      </w:pPr>
      <w:r>
        <w:rPr>
          <w:rFonts w:hint="cs"/>
          <w:rtl/>
        </w:rPr>
        <w:t>אני מבקש דיון במליאה.</w:t>
      </w:r>
    </w:p>
    <w:p w14:paraId="77D1429C" w14:textId="77777777" w:rsidR="00000000" w:rsidRDefault="00364BE1">
      <w:pPr>
        <w:pStyle w:val="a0"/>
        <w:ind w:firstLine="0"/>
        <w:rPr>
          <w:rFonts w:hint="cs"/>
          <w:rtl/>
        </w:rPr>
      </w:pPr>
    </w:p>
    <w:p w14:paraId="31F54A8A" w14:textId="77777777" w:rsidR="00000000" w:rsidRDefault="00364BE1">
      <w:pPr>
        <w:pStyle w:val="af1"/>
        <w:rPr>
          <w:rtl/>
        </w:rPr>
      </w:pPr>
      <w:r>
        <w:rPr>
          <w:rtl/>
        </w:rPr>
        <w:t>היו"ר</w:t>
      </w:r>
      <w:r>
        <w:rPr>
          <w:rFonts w:hint="cs"/>
          <w:rtl/>
        </w:rPr>
        <w:t xml:space="preserve"> אלי בן-מנחם</w:t>
      </w:r>
      <w:r>
        <w:rPr>
          <w:rtl/>
        </w:rPr>
        <w:t>:</w:t>
      </w:r>
    </w:p>
    <w:p w14:paraId="2A397151" w14:textId="77777777" w:rsidR="00000000" w:rsidRDefault="00364BE1">
      <w:pPr>
        <w:pStyle w:val="af1"/>
        <w:rPr>
          <w:rFonts w:hint="cs"/>
          <w:rtl/>
        </w:rPr>
      </w:pPr>
    </w:p>
    <w:p w14:paraId="78BCFA74" w14:textId="77777777" w:rsidR="00000000" w:rsidRDefault="00364BE1">
      <w:pPr>
        <w:pStyle w:val="a0"/>
        <w:rPr>
          <w:rFonts w:hint="cs"/>
          <w:rtl/>
        </w:rPr>
      </w:pPr>
      <w:r>
        <w:rPr>
          <w:rFonts w:hint="cs"/>
          <w:rtl/>
        </w:rPr>
        <w:t>מה אתה אומר,</w:t>
      </w:r>
      <w:r>
        <w:rPr>
          <w:rFonts w:hint="cs"/>
          <w:rtl/>
        </w:rPr>
        <w:t xml:space="preserve"> אדוני השר? </w:t>
      </w:r>
    </w:p>
    <w:p w14:paraId="04E11FAB" w14:textId="77777777" w:rsidR="00000000" w:rsidRDefault="00364BE1">
      <w:pPr>
        <w:pStyle w:val="a0"/>
        <w:ind w:firstLine="0"/>
        <w:rPr>
          <w:rFonts w:hint="cs"/>
          <w:rtl/>
        </w:rPr>
      </w:pPr>
    </w:p>
    <w:p w14:paraId="4B888969" w14:textId="77777777" w:rsidR="00000000" w:rsidRDefault="00364BE1">
      <w:pPr>
        <w:pStyle w:val="af0"/>
        <w:rPr>
          <w:rtl/>
        </w:rPr>
      </w:pPr>
      <w:r>
        <w:rPr>
          <w:rFonts w:hint="eastAsia"/>
          <w:rtl/>
        </w:rPr>
        <w:t>השר</w:t>
      </w:r>
      <w:r>
        <w:rPr>
          <w:rtl/>
        </w:rPr>
        <w:t xml:space="preserve"> גדעון עזרא:</w:t>
      </w:r>
    </w:p>
    <w:p w14:paraId="500C5404" w14:textId="77777777" w:rsidR="00000000" w:rsidRDefault="00364BE1">
      <w:pPr>
        <w:pStyle w:val="a0"/>
        <w:rPr>
          <w:rFonts w:hint="cs"/>
          <w:rtl/>
        </w:rPr>
      </w:pPr>
    </w:p>
    <w:p w14:paraId="03FFF340" w14:textId="77777777" w:rsidR="00000000" w:rsidRDefault="00364BE1">
      <w:pPr>
        <w:pStyle w:val="a0"/>
        <w:rPr>
          <w:rFonts w:hint="cs"/>
          <w:rtl/>
        </w:rPr>
      </w:pPr>
      <w:r>
        <w:rPr>
          <w:rFonts w:hint="cs"/>
          <w:rtl/>
        </w:rPr>
        <w:t xml:space="preserve">אין על מה לדבר עכשיו. אין תוכניות. אני יודע שהערבים אתי, הם יסכימו להסתפק. </w:t>
      </w:r>
    </w:p>
    <w:p w14:paraId="0D2390E8" w14:textId="77777777" w:rsidR="00000000" w:rsidRDefault="00364BE1">
      <w:pPr>
        <w:pStyle w:val="a0"/>
        <w:ind w:firstLine="0"/>
        <w:rPr>
          <w:rFonts w:hint="cs"/>
          <w:rtl/>
        </w:rPr>
      </w:pPr>
    </w:p>
    <w:p w14:paraId="287ABFAB" w14:textId="77777777" w:rsidR="00000000" w:rsidRDefault="00364BE1">
      <w:pPr>
        <w:pStyle w:val="af0"/>
        <w:rPr>
          <w:rtl/>
        </w:rPr>
      </w:pPr>
      <w:r>
        <w:rPr>
          <w:rFonts w:hint="eastAsia"/>
          <w:rtl/>
        </w:rPr>
        <w:t>אחמד</w:t>
      </w:r>
      <w:r>
        <w:rPr>
          <w:rtl/>
        </w:rPr>
        <w:t xml:space="preserve"> טיבי (חד"ש-תע"ל):</w:t>
      </w:r>
    </w:p>
    <w:p w14:paraId="0817BD1F" w14:textId="77777777" w:rsidR="00000000" w:rsidRDefault="00364BE1">
      <w:pPr>
        <w:pStyle w:val="a0"/>
        <w:rPr>
          <w:rFonts w:hint="cs"/>
          <w:rtl/>
        </w:rPr>
      </w:pPr>
    </w:p>
    <w:p w14:paraId="11BEF201" w14:textId="77777777" w:rsidR="00000000" w:rsidRDefault="00364BE1">
      <w:pPr>
        <w:pStyle w:val="a0"/>
        <w:rPr>
          <w:rFonts w:hint="cs"/>
          <w:rtl/>
        </w:rPr>
      </w:pPr>
      <w:r>
        <w:rPr>
          <w:rFonts w:hint="cs"/>
          <w:rtl/>
        </w:rPr>
        <w:t>מה אמרת?</w:t>
      </w:r>
    </w:p>
    <w:p w14:paraId="6556DC7D" w14:textId="77777777" w:rsidR="00000000" w:rsidRDefault="00364BE1">
      <w:pPr>
        <w:pStyle w:val="a0"/>
        <w:ind w:firstLine="0"/>
        <w:rPr>
          <w:rFonts w:hint="cs"/>
          <w:rtl/>
        </w:rPr>
      </w:pPr>
    </w:p>
    <w:p w14:paraId="5055963A" w14:textId="77777777" w:rsidR="00000000" w:rsidRDefault="00364BE1">
      <w:pPr>
        <w:pStyle w:val="af0"/>
        <w:rPr>
          <w:rtl/>
        </w:rPr>
      </w:pPr>
      <w:r>
        <w:rPr>
          <w:rFonts w:hint="eastAsia"/>
          <w:rtl/>
        </w:rPr>
        <w:t>השר</w:t>
      </w:r>
      <w:r>
        <w:rPr>
          <w:rtl/>
        </w:rPr>
        <w:t xml:space="preserve"> גדעון עזרא:</w:t>
      </w:r>
    </w:p>
    <w:p w14:paraId="7E7121B5" w14:textId="77777777" w:rsidR="00000000" w:rsidRDefault="00364BE1">
      <w:pPr>
        <w:pStyle w:val="a0"/>
        <w:rPr>
          <w:rFonts w:hint="cs"/>
          <w:rtl/>
        </w:rPr>
      </w:pPr>
    </w:p>
    <w:p w14:paraId="55271982" w14:textId="77777777" w:rsidR="00000000" w:rsidRDefault="00364BE1">
      <w:pPr>
        <w:pStyle w:val="a0"/>
        <w:rPr>
          <w:rFonts w:hint="cs"/>
          <w:rtl/>
        </w:rPr>
      </w:pPr>
      <w:r>
        <w:rPr>
          <w:rFonts w:hint="cs"/>
          <w:rtl/>
        </w:rPr>
        <w:t xml:space="preserve">להסתפק בתשובה. </w:t>
      </w:r>
    </w:p>
    <w:p w14:paraId="580A7AB3" w14:textId="77777777" w:rsidR="00000000" w:rsidRDefault="00364BE1">
      <w:pPr>
        <w:pStyle w:val="a0"/>
        <w:ind w:firstLine="0"/>
        <w:rPr>
          <w:rFonts w:hint="cs"/>
          <w:rtl/>
        </w:rPr>
      </w:pPr>
    </w:p>
    <w:p w14:paraId="25120324" w14:textId="77777777" w:rsidR="00000000" w:rsidRDefault="00364BE1">
      <w:pPr>
        <w:pStyle w:val="af0"/>
        <w:rPr>
          <w:rtl/>
        </w:rPr>
      </w:pPr>
      <w:r>
        <w:rPr>
          <w:rFonts w:hint="eastAsia"/>
          <w:rtl/>
        </w:rPr>
        <w:t>אחמד</w:t>
      </w:r>
      <w:r>
        <w:rPr>
          <w:rtl/>
        </w:rPr>
        <w:t xml:space="preserve"> טיבי (חד"ש-תע"ל):</w:t>
      </w:r>
    </w:p>
    <w:p w14:paraId="3F0F34F3" w14:textId="77777777" w:rsidR="00000000" w:rsidRDefault="00364BE1">
      <w:pPr>
        <w:pStyle w:val="a0"/>
        <w:rPr>
          <w:rFonts w:hint="cs"/>
          <w:rtl/>
        </w:rPr>
      </w:pPr>
    </w:p>
    <w:p w14:paraId="456F22F2" w14:textId="77777777" w:rsidR="00000000" w:rsidRDefault="00364BE1">
      <w:pPr>
        <w:pStyle w:val="a0"/>
        <w:rPr>
          <w:rFonts w:hint="cs"/>
          <w:rtl/>
        </w:rPr>
      </w:pPr>
      <w:r>
        <w:rPr>
          <w:rFonts w:hint="cs"/>
          <w:rtl/>
        </w:rPr>
        <w:t>מה אמרת בתשובה?</w:t>
      </w:r>
    </w:p>
    <w:p w14:paraId="539C817E" w14:textId="77777777" w:rsidR="00000000" w:rsidRDefault="00364BE1">
      <w:pPr>
        <w:pStyle w:val="a0"/>
        <w:ind w:firstLine="0"/>
        <w:rPr>
          <w:rFonts w:hint="cs"/>
          <w:rtl/>
        </w:rPr>
      </w:pPr>
    </w:p>
    <w:p w14:paraId="3620A7F9" w14:textId="77777777" w:rsidR="00000000" w:rsidRDefault="00364BE1">
      <w:pPr>
        <w:pStyle w:val="af0"/>
        <w:rPr>
          <w:rtl/>
        </w:rPr>
      </w:pPr>
      <w:r>
        <w:rPr>
          <w:rFonts w:hint="eastAsia"/>
          <w:rtl/>
        </w:rPr>
        <w:t>השר</w:t>
      </w:r>
      <w:r>
        <w:rPr>
          <w:rtl/>
        </w:rPr>
        <w:t xml:space="preserve"> גדעון עזרא:</w:t>
      </w:r>
    </w:p>
    <w:p w14:paraId="1DD8D633" w14:textId="77777777" w:rsidR="00000000" w:rsidRDefault="00364BE1">
      <w:pPr>
        <w:pStyle w:val="a0"/>
        <w:rPr>
          <w:rFonts w:hint="cs"/>
          <w:rtl/>
        </w:rPr>
      </w:pPr>
    </w:p>
    <w:p w14:paraId="229E14BB" w14:textId="77777777" w:rsidR="00000000" w:rsidRDefault="00364BE1">
      <w:pPr>
        <w:pStyle w:val="a0"/>
        <w:rPr>
          <w:rFonts w:hint="cs"/>
          <w:rtl/>
        </w:rPr>
      </w:pPr>
      <w:r>
        <w:rPr>
          <w:rFonts w:hint="cs"/>
          <w:rtl/>
        </w:rPr>
        <w:t>אמרתי שכרגע אין תוכנית</w:t>
      </w:r>
      <w:r>
        <w:rPr>
          <w:rFonts w:hint="cs"/>
          <w:rtl/>
        </w:rPr>
        <w:t xml:space="preserve">. </w:t>
      </w:r>
    </w:p>
    <w:p w14:paraId="258E183C" w14:textId="77777777" w:rsidR="00000000" w:rsidRDefault="00364BE1">
      <w:pPr>
        <w:pStyle w:val="a0"/>
        <w:ind w:firstLine="0"/>
        <w:rPr>
          <w:rFonts w:hint="cs"/>
          <w:rtl/>
        </w:rPr>
      </w:pPr>
    </w:p>
    <w:p w14:paraId="57448884" w14:textId="77777777" w:rsidR="00000000" w:rsidRDefault="00364BE1">
      <w:pPr>
        <w:pStyle w:val="af0"/>
        <w:rPr>
          <w:rtl/>
        </w:rPr>
      </w:pPr>
      <w:r>
        <w:rPr>
          <w:rFonts w:hint="eastAsia"/>
          <w:rtl/>
        </w:rPr>
        <w:t>נסים</w:t>
      </w:r>
      <w:r>
        <w:rPr>
          <w:rtl/>
        </w:rPr>
        <w:t xml:space="preserve"> זאב (ש"ס):</w:t>
      </w:r>
    </w:p>
    <w:p w14:paraId="7B361E2B" w14:textId="77777777" w:rsidR="00000000" w:rsidRDefault="00364BE1">
      <w:pPr>
        <w:pStyle w:val="a0"/>
        <w:rPr>
          <w:rFonts w:hint="cs"/>
          <w:rtl/>
        </w:rPr>
      </w:pPr>
    </w:p>
    <w:p w14:paraId="66305F3D" w14:textId="77777777" w:rsidR="00000000" w:rsidRDefault="00364BE1">
      <w:pPr>
        <w:pStyle w:val="a0"/>
        <w:rPr>
          <w:rFonts w:hint="cs"/>
          <w:rtl/>
        </w:rPr>
      </w:pPr>
      <w:r>
        <w:rPr>
          <w:rFonts w:hint="cs"/>
          <w:rtl/>
        </w:rPr>
        <w:t xml:space="preserve">- - - </w:t>
      </w:r>
    </w:p>
    <w:p w14:paraId="68C29EAB" w14:textId="77777777" w:rsidR="00000000" w:rsidRDefault="00364BE1">
      <w:pPr>
        <w:pStyle w:val="a0"/>
        <w:ind w:firstLine="0"/>
        <w:rPr>
          <w:rFonts w:hint="cs"/>
          <w:rtl/>
        </w:rPr>
      </w:pPr>
    </w:p>
    <w:p w14:paraId="0D4DFB76" w14:textId="77777777" w:rsidR="00000000" w:rsidRDefault="00364BE1">
      <w:pPr>
        <w:pStyle w:val="af0"/>
        <w:rPr>
          <w:rtl/>
        </w:rPr>
      </w:pPr>
      <w:r>
        <w:rPr>
          <w:rFonts w:hint="eastAsia"/>
          <w:rtl/>
        </w:rPr>
        <w:t>אחמד</w:t>
      </w:r>
      <w:r>
        <w:rPr>
          <w:rtl/>
        </w:rPr>
        <w:t xml:space="preserve"> טיבי (חד"ש-תע"ל):</w:t>
      </w:r>
    </w:p>
    <w:p w14:paraId="03B4A295" w14:textId="77777777" w:rsidR="00000000" w:rsidRDefault="00364BE1">
      <w:pPr>
        <w:pStyle w:val="a0"/>
        <w:rPr>
          <w:rFonts w:hint="cs"/>
          <w:rtl/>
        </w:rPr>
      </w:pPr>
    </w:p>
    <w:p w14:paraId="43CDD0E5" w14:textId="77777777" w:rsidR="00000000" w:rsidRDefault="00364BE1">
      <w:pPr>
        <w:pStyle w:val="a0"/>
        <w:rPr>
          <w:rFonts w:hint="cs"/>
          <w:rtl/>
        </w:rPr>
      </w:pPr>
      <w:r>
        <w:rPr>
          <w:rFonts w:hint="cs"/>
          <w:rtl/>
        </w:rPr>
        <w:t xml:space="preserve">אתה לא יכול להגיד בשם הממשלה, שתושבי טייבה הם חלק מאזרחי ישראל, מדובר באזרחים, ולכן אתה מציע להסתפק בתשובה? </w:t>
      </w:r>
    </w:p>
    <w:p w14:paraId="49D3C5D2" w14:textId="77777777" w:rsidR="00000000" w:rsidRDefault="00364BE1">
      <w:pPr>
        <w:pStyle w:val="a0"/>
        <w:ind w:firstLine="0"/>
        <w:rPr>
          <w:rFonts w:hint="cs"/>
          <w:rtl/>
        </w:rPr>
      </w:pPr>
    </w:p>
    <w:p w14:paraId="5C58E0F4" w14:textId="77777777" w:rsidR="00000000" w:rsidRDefault="00364BE1">
      <w:pPr>
        <w:pStyle w:val="af0"/>
        <w:rPr>
          <w:rtl/>
        </w:rPr>
      </w:pPr>
      <w:r>
        <w:rPr>
          <w:rFonts w:hint="eastAsia"/>
          <w:rtl/>
        </w:rPr>
        <w:t>משה</w:t>
      </w:r>
      <w:r>
        <w:rPr>
          <w:rtl/>
        </w:rPr>
        <w:t xml:space="preserve"> כחלון (הליכוד):</w:t>
      </w:r>
    </w:p>
    <w:p w14:paraId="58BADE69" w14:textId="77777777" w:rsidR="00000000" w:rsidRDefault="00364BE1">
      <w:pPr>
        <w:pStyle w:val="a0"/>
        <w:rPr>
          <w:rFonts w:hint="cs"/>
          <w:rtl/>
        </w:rPr>
      </w:pPr>
    </w:p>
    <w:p w14:paraId="13F33FF5" w14:textId="77777777" w:rsidR="00000000" w:rsidRDefault="00364BE1">
      <w:pPr>
        <w:pStyle w:val="a0"/>
        <w:rPr>
          <w:rFonts w:hint="cs"/>
          <w:rtl/>
        </w:rPr>
      </w:pPr>
      <w:r>
        <w:rPr>
          <w:rFonts w:hint="cs"/>
          <w:rtl/>
        </w:rPr>
        <w:t xml:space="preserve">אני מבקש להעביר לוועדה. </w:t>
      </w:r>
    </w:p>
    <w:p w14:paraId="75E95D5D" w14:textId="77777777" w:rsidR="00000000" w:rsidRDefault="00364BE1">
      <w:pPr>
        <w:pStyle w:val="a0"/>
        <w:ind w:firstLine="0"/>
        <w:rPr>
          <w:rFonts w:hint="cs"/>
          <w:rtl/>
        </w:rPr>
      </w:pPr>
    </w:p>
    <w:p w14:paraId="14AF9DF1" w14:textId="77777777" w:rsidR="00000000" w:rsidRDefault="00364BE1">
      <w:pPr>
        <w:pStyle w:val="af0"/>
        <w:rPr>
          <w:rtl/>
        </w:rPr>
      </w:pPr>
      <w:r>
        <w:rPr>
          <w:rFonts w:hint="eastAsia"/>
          <w:rtl/>
        </w:rPr>
        <w:t>נסים</w:t>
      </w:r>
      <w:r>
        <w:rPr>
          <w:rtl/>
        </w:rPr>
        <w:t xml:space="preserve"> זאב (ש"ס):</w:t>
      </w:r>
    </w:p>
    <w:p w14:paraId="304AE26B" w14:textId="77777777" w:rsidR="00000000" w:rsidRDefault="00364BE1">
      <w:pPr>
        <w:pStyle w:val="a0"/>
        <w:rPr>
          <w:rFonts w:hint="cs"/>
          <w:rtl/>
        </w:rPr>
      </w:pPr>
    </w:p>
    <w:p w14:paraId="43DD01BB" w14:textId="77777777" w:rsidR="00000000" w:rsidRDefault="00364BE1">
      <w:pPr>
        <w:pStyle w:val="a0"/>
        <w:rPr>
          <w:rFonts w:hint="cs"/>
          <w:rtl/>
        </w:rPr>
      </w:pPr>
      <w:r>
        <w:rPr>
          <w:rFonts w:hint="cs"/>
          <w:rtl/>
        </w:rPr>
        <w:t xml:space="preserve">ועדת סמים. </w:t>
      </w:r>
    </w:p>
    <w:p w14:paraId="10983B21" w14:textId="77777777" w:rsidR="00000000" w:rsidRDefault="00364BE1">
      <w:pPr>
        <w:pStyle w:val="a0"/>
        <w:ind w:firstLine="0"/>
        <w:rPr>
          <w:rFonts w:hint="cs"/>
          <w:rtl/>
        </w:rPr>
      </w:pPr>
    </w:p>
    <w:p w14:paraId="3B210C73" w14:textId="77777777" w:rsidR="00000000" w:rsidRDefault="00364BE1">
      <w:pPr>
        <w:pStyle w:val="af1"/>
        <w:rPr>
          <w:rtl/>
        </w:rPr>
      </w:pPr>
      <w:r>
        <w:rPr>
          <w:rtl/>
        </w:rPr>
        <w:t>היו"ר</w:t>
      </w:r>
      <w:r>
        <w:rPr>
          <w:rFonts w:hint="cs"/>
          <w:rtl/>
        </w:rPr>
        <w:t xml:space="preserve"> אלי בן-מנח</w:t>
      </w:r>
      <w:r>
        <w:rPr>
          <w:rFonts w:hint="cs"/>
          <w:rtl/>
        </w:rPr>
        <w:t>ם</w:t>
      </w:r>
      <w:r>
        <w:rPr>
          <w:rtl/>
        </w:rPr>
        <w:t>:</w:t>
      </w:r>
    </w:p>
    <w:p w14:paraId="7DE758BD" w14:textId="77777777" w:rsidR="00000000" w:rsidRDefault="00364BE1">
      <w:pPr>
        <w:pStyle w:val="a0"/>
        <w:ind w:firstLine="0"/>
        <w:rPr>
          <w:rFonts w:hint="cs"/>
          <w:rtl/>
        </w:rPr>
      </w:pPr>
    </w:p>
    <w:p w14:paraId="2F443702" w14:textId="77777777" w:rsidR="00000000" w:rsidRDefault="00364BE1">
      <w:pPr>
        <w:pStyle w:val="a0"/>
        <w:ind w:firstLine="0"/>
        <w:rPr>
          <w:rFonts w:hint="cs"/>
          <w:rtl/>
        </w:rPr>
      </w:pPr>
      <w:r>
        <w:rPr>
          <w:rFonts w:hint="cs"/>
          <w:rtl/>
        </w:rPr>
        <w:tab/>
        <w:t>השר גדעון עזרא, חבר הכנסת משה כחלון מבקש להעביר את ההצעה לוועדת הפנים של הכנסת, והוא לא מסתפק בדבריך.</w:t>
      </w:r>
    </w:p>
    <w:p w14:paraId="66FF1460" w14:textId="77777777" w:rsidR="00000000" w:rsidRDefault="00364BE1">
      <w:pPr>
        <w:pStyle w:val="a0"/>
        <w:ind w:firstLine="0"/>
        <w:rPr>
          <w:rFonts w:hint="cs"/>
          <w:rtl/>
        </w:rPr>
      </w:pPr>
    </w:p>
    <w:p w14:paraId="62BDA01B" w14:textId="77777777" w:rsidR="00000000" w:rsidRDefault="00364BE1">
      <w:pPr>
        <w:pStyle w:val="af0"/>
        <w:rPr>
          <w:rtl/>
        </w:rPr>
      </w:pPr>
      <w:r>
        <w:rPr>
          <w:rFonts w:hint="eastAsia"/>
          <w:rtl/>
        </w:rPr>
        <w:t>השר</w:t>
      </w:r>
      <w:r>
        <w:rPr>
          <w:rtl/>
        </w:rPr>
        <w:t xml:space="preserve"> גדעון עזרא:</w:t>
      </w:r>
    </w:p>
    <w:p w14:paraId="1FB427F8" w14:textId="77777777" w:rsidR="00000000" w:rsidRDefault="00364BE1">
      <w:pPr>
        <w:pStyle w:val="a0"/>
        <w:rPr>
          <w:rFonts w:hint="cs"/>
          <w:rtl/>
        </w:rPr>
      </w:pPr>
    </w:p>
    <w:p w14:paraId="5D6E07BE" w14:textId="77777777" w:rsidR="00000000" w:rsidRDefault="00364BE1">
      <w:pPr>
        <w:pStyle w:val="a0"/>
        <w:rPr>
          <w:rFonts w:hint="cs"/>
          <w:rtl/>
        </w:rPr>
      </w:pPr>
      <w:r>
        <w:rPr>
          <w:rFonts w:hint="cs"/>
          <w:rtl/>
        </w:rPr>
        <w:t>אני אומר להסתפק. הוא רוצה ועדה, אז ועדה.</w:t>
      </w:r>
    </w:p>
    <w:p w14:paraId="612BFC22" w14:textId="77777777" w:rsidR="00000000" w:rsidRDefault="00364BE1">
      <w:pPr>
        <w:pStyle w:val="a0"/>
        <w:ind w:firstLine="0"/>
        <w:rPr>
          <w:rFonts w:hint="cs"/>
          <w:rtl/>
        </w:rPr>
      </w:pPr>
    </w:p>
    <w:p w14:paraId="6F7484B5" w14:textId="77777777" w:rsidR="00000000" w:rsidRDefault="00364BE1">
      <w:pPr>
        <w:pStyle w:val="af1"/>
        <w:rPr>
          <w:rtl/>
        </w:rPr>
      </w:pPr>
      <w:r>
        <w:rPr>
          <w:rtl/>
        </w:rPr>
        <w:t>היו"ר</w:t>
      </w:r>
      <w:r>
        <w:rPr>
          <w:rFonts w:hint="cs"/>
          <w:rtl/>
        </w:rPr>
        <w:t xml:space="preserve"> אלי בן-מנחם</w:t>
      </w:r>
      <w:r>
        <w:rPr>
          <w:rtl/>
        </w:rPr>
        <w:t>:</w:t>
      </w:r>
    </w:p>
    <w:p w14:paraId="64140438" w14:textId="77777777" w:rsidR="00000000" w:rsidRDefault="00364BE1">
      <w:pPr>
        <w:pStyle w:val="af1"/>
        <w:rPr>
          <w:rFonts w:hint="cs"/>
          <w:rtl/>
        </w:rPr>
      </w:pPr>
    </w:p>
    <w:p w14:paraId="6EF2CAE8" w14:textId="77777777" w:rsidR="00000000" w:rsidRDefault="00364BE1">
      <w:pPr>
        <w:pStyle w:val="a0"/>
        <w:rPr>
          <w:rFonts w:hint="cs"/>
          <w:rtl/>
        </w:rPr>
      </w:pPr>
      <w:r>
        <w:rPr>
          <w:rFonts w:hint="cs"/>
          <w:rtl/>
        </w:rPr>
        <w:t>הצעה אחרת לחבר הכנסת אחמד טיבי. בבקשה.</w:t>
      </w:r>
    </w:p>
    <w:p w14:paraId="735F1C11" w14:textId="77777777" w:rsidR="00000000" w:rsidRDefault="00364BE1">
      <w:pPr>
        <w:pStyle w:val="a0"/>
        <w:ind w:firstLine="0"/>
        <w:rPr>
          <w:rFonts w:hint="cs"/>
          <w:rtl/>
        </w:rPr>
      </w:pPr>
    </w:p>
    <w:p w14:paraId="22C4A6B2" w14:textId="77777777" w:rsidR="00000000" w:rsidRDefault="00364BE1">
      <w:pPr>
        <w:pStyle w:val="a"/>
        <w:rPr>
          <w:rtl/>
        </w:rPr>
      </w:pPr>
      <w:bookmarkStart w:id="627" w:name="FS000000560T10_03_2004_19_20_15"/>
      <w:bookmarkStart w:id="628" w:name="_Toc71352124"/>
      <w:bookmarkEnd w:id="627"/>
      <w:r>
        <w:rPr>
          <w:rFonts w:hint="eastAsia"/>
          <w:rtl/>
        </w:rPr>
        <w:t>אחמד</w:t>
      </w:r>
      <w:r>
        <w:rPr>
          <w:rtl/>
        </w:rPr>
        <w:t xml:space="preserve"> טיבי (חד"ש-תע"ל):</w:t>
      </w:r>
      <w:bookmarkEnd w:id="628"/>
    </w:p>
    <w:p w14:paraId="6D3BD181" w14:textId="77777777" w:rsidR="00000000" w:rsidRDefault="00364BE1">
      <w:pPr>
        <w:pStyle w:val="a0"/>
        <w:rPr>
          <w:rFonts w:hint="cs"/>
          <w:rtl/>
        </w:rPr>
      </w:pPr>
    </w:p>
    <w:p w14:paraId="2AE12FB6" w14:textId="77777777" w:rsidR="00000000" w:rsidRDefault="00364BE1">
      <w:pPr>
        <w:pStyle w:val="a0"/>
        <w:rPr>
          <w:rFonts w:hint="cs"/>
          <w:rtl/>
        </w:rPr>
      </w:pPr>
      <w:r>
        <w:rPr>
          <w:rFonts w:hint="cs"/>
          <w:rtl/>
        </w:rPr>
        <w:t>אדוני</w:t>
      </w:r>
      <w:r>
        <w:rPr>
          <w:rFonts w:hint="cs"/>
          <w:rtl/>
        </w:rPr>
        <w:t xml:space="preserve"> היושב-ראש, מדי פעם אנחנו שומעים חברי כנסת, מהימין בעיקר </w:t>
      </w:r>
      <w:r>
        <w:rPr>
          <w:rtl/>
        </w:rPr>
        <w:t>–</w:t>
      </w:r>
      <w:r>
        <w:rPr>
          <w:rFonts w:hint="cs"/>
          <w:rtl/>
        </w:rPr>
        <w:t xml:space="preserve"> אחד מאמץ את אום-אל-פחם, רוצה להעביר אותה לריבונות אחרת. חבר הכנסת כחלון אימץ את טייבה, הוא רוצה להעביר אותה. אני לא יודע את מה אתה מאמץ. </w:t>
      </w:r>
    </w:p>
    <w:p w14:paraId="1BF017AF" w14:textId="77777777" w:rsidR="00000000" w:rsidRDefault="00364BE1">
      <w:pPr>
        <w:pStyle w:val="a0"/>
        <w:ind w:firstLine="0"/>
        <w:rPr>
          <w:rFonts w:hint="cs"/>
          <w:rtl/>
        </w:rPr>
      </w:pPr>
    </w:p>
    <w:p w14:paraId="64C961C0" w14:textId="77777777" w:rsidR="00000000" w:rsidRDefault="00364BE1">
      <w:pPr>
        <w:pStyle w:val="af0"/>
        <w:rPr>
          <w:rtl/>
        </w:rPr>
      </w:pPr>
      <w:r>
        <w:rPr>
          <w:rFonts w:hint="eastAsia"/>
          <w:rtl/>
        </w:rPr>
        <w:t>נסים</w:t>
      </w:r>
      <w:r>
        <w:rPr>
          <w:rtl/>
        </w:rPr>
        <w:t xml:space="preserve"> זאב (ש"ס):</w:t>
      </w:r>
    </w:p>
    <w:p w14:paraId="1CB7E00A" w14:textId="77777777" w:rsidR="00000000" w:rsidRDefault="00364BE1">
      <w:pPr>
        <w:pStyle w:val="a0"/>
        <w:rPr>
          <w:rFonts w:hint="cs"/>
          <w:rtl/>
        </w:rPr>
      </w:pPr>
    </w:p>
    <w:p w14:paraId="551A9894" w14:textId="77777777" w:rsidR="00000000" w:rsidRDefault="00364BE1">
      <w:pPr>
        <w:pStyle w:val="a0"/>
        <w:rPr>
          <w:rFonts w:hint="cs"/>
          <w:rtl/>
        </w:rPr>
      </w:pPr>
      <w:r>
        <w:rPr>
          <w:rFonts w:hint="cs"/>
          <w:rtl/>
        </w:rPr>
        <w:t>אני את לוד ורמלה.</w:t>
      </w:r>
    </w:p>
    <w:p w14:paraId="785C4166" w14:textId="77777777" w:rsidR="00000000" w:rsidRDefault="00364BE1">
      <w:pPr>
        <w:pStyle w:val="a0"/>
        <w:ind w:firstLine="0"/>
        <w:rPr>
          <w:rFonts w:hint="cs"/>
          <w:rtl/>
        </w:rPr>
      </w:pPr>
    </w:p>
    <w:p w14:paraId="0645EBE1" w14:textId="77777777" w:rsidR="00000000" w:rsidRDefault="00364BE1">
      <w:pPr>
        <w:pStyle w:val="-"/>
        <w:rPr>
          <w:rtl/>
        </w:rPr>
      </w:pPr>
      <w:bookmarkStart w:id="629" w:name="FS000000560T10_03_2004_19_21_19C"/>
      <w:bookmarkEnd w:id="629"/>
      <w:r>
        <w:rPr>
          <w:rtl/>
        </w:rPr>
        <w:t>אחמד טיבי (חד"ש-תע"ל):</w:t>
      </w:r>
    </w:p>
    <w:p w14:paraId="4376DA19" w14:textId="77777777" w:rsidR="00000000" w:rsidRDefault="00364BE1">
      <w:pPr>
        <w:pStyle w:val="a0"/>
        <w:rPr>
          <w:rtl/>
        </w:rPr>
      </w:pPr>
    </w:p>
    <w:p w14:paraId="4199D63C" w14:textId="77777777" w:rsidR="00000000" w:rsidRDefault="00364BE1">
      <w:pPr>
        <w:pStyle w:val="a0"/>
        <w:rPr>
          <w:rFonts w:hint="cs"/>
          <w:rtl/>
        </w:rPr>
      </w:pPr>
      <w:r>
        <w:rPr>
          <w:rFonts w:hint="cs"/>
          <w:rtl/>
        </w:rPr>
        <w:t xml:space="preserve">זה הפך להיות תחביב של חברי הכנסת, בעיקר של סיעת הליכוד </w:t>
      </w:r>
      <w:r>
        <w:rPr>
          <w:rtl/>
        </w:rPr>
        <w:t>–</w:t>
      </w:r>
      <w:r>
        <w:rPr>
          <w:rFonts w:hint="cs"/>
          <w:rtl/>
        </w:rPr>
        <w:t xml:space="preserve"> לאמץ כפר או יישוב ערבי במדינת ישראל ולנתק אותם, כאילו היינו כלי שחמט: הוא מעביר מפה לשם. יושבים פה אנשים, כ-30,000 איש, שהם אזרחי מדינת ישראל. לאזרחות, לגבינו לפחות, יש מהות. אנחנו נאבקים כדי לשפר </w:t>
      </w:r>
      <w:r>
        <w:rPr>
          <w:rFonts w:hint="cs"/>
          <w:rtl/>
        </w:rPr>
        <w:t>ולשדרג את האזרחות הזאת, אבל מה? יש לנו דעות מדיניות ופוליטיות שונות מאוד ממה שיש לחבר הכנסת כחלון או לשר עזרא או לנסים זאב. לא רק בשל הסיבה הזאת אפשר להטיל צל כבד של אי-לגיטימיות על עיר שלמה או על כמה  ערים וכפרים.</w:t>
      </w:r>
    </w:p>
    <w:p w14:paraId="45BC9DE1" w14:textId="77777777" w:rsidR="00000000" w:rsidRDefault="00364BE1">
      <w:pPr>
        <w:pStyle w:val="a0"/>
        <w:rPr>
          <w:rFonts w:hint="cs"/>
          <w:rtl/>
        </w:rPr>
      </w:pPr>
    </w:p>
    <w:p w14:paraId="700191A9" w14:textId="77777777" w:rsidR="00000000" w:rsidRDefault="00364BE1">
      <w:pPr>
        <w:pStyle w:val="a0"/>
        <w:rPr>
          <w:rFonts w:hint="cs"/>
          <w:rtl/>
        </w:rPr>
      </w:pPr>
      <w:r>
        <w:rPr>
          <w:rFonts w:hint="cs"/>
          <w:rtl/>
        </w:rPr>
        <w:t>לכן התשובה הראויה על הצעה כזאת, אדוני הש</w:t>
      </w:r>
      <w:r>
        <w:rPr>
          <w:rFonts w:hint="cs"/>
          <w:rtl/>
        </w:rPr>
        <w:t>ר, בשם הממשלה, היא להסיר את ההצעה מסדר-היום. לכן, אם הבקשה של חבר הכנסת כחלון היא להעביר את ההצעה לוועדת הפנים, חברי הבית צריכים להתנגד ולהגיד שהבקשה היא להסיר את ההצעה מסדר-היום.</w:t>
      </w:r>
    </w:p>
    <w:p w14:paraId="073DE0D5" w14:textId="77777777" w:rsidR="00000000" w:rsidRDefault="00364BE1">
      <w:pPr>
        <w:pStyle w:val="a0"/>
        <w:ind w:firstLine="0"/>
        <w:rPr>
          <w:rFonts w:hint="cs"/>
          <w:rtl/>
        </w:rPr>
      </w:pPr>
    </w:p>
    <w:p w14:paraId="6BE6F629" w14:textId="77777777" w:rsidR="00000000" w:rsidRDefault="00364BE1">
      <w:pPr>
        <w:pStyle w:val="af0"/>
        <w:rPr>
          <w:rtl/>
        </w:rPr>
      </w:pPr>
      <w:r>
        <w:rPr>
          <w:rFonts w:hint="eastAsia"/>
          <w:rtl/>
        </w:rPr>
        <w:t>השר</w:t>
      </w:r>
      <w:r>
        <w:rPr>
          <w:rtl/>
        </w:rPr>
        <w:t xml:space="preserve"> גדעון עזרא:</w:t>
      </w:r>
    </w:p>
    <w:p w14:paraId="167E783C" w14:textId="77777777" w:rsidR="00000000" w:rsidRDefault="00364BE1">
      <w:pPr>
        <w:pStyle w:val="a0"/>
        <w:rPr>
          <w:rFonts w:hint="cs"/>
          <w:rtl/>
        </w:rPr>
      </w:pPr>
    </w:p>
    <w:p w14:paraId="0CD75AA9" w14:textId="77777777" w:rsidR="00000000" w:rsidRDefault="00364BE1">
      <w:pPr>
        <w:pStyle w:val="a0"/>
        <w:rPr>
          <w:rFonts w:hint="cs"/>
          <w:rtl/>
        </w:rPr>
      </w:pPr>
      <w:r>
        <w:rPr>
          <w:rFonts w:hint="cs"/>
          <w:rtl/>
        </w:rPr>
        <w:t xml:space="preserve">להסתפק ולהסיר זה אותו דבר. </w:t>
      </w:r>
    </w:p>
    <w:p w14:paraId="3CBDB619" w14:textId="77777777" w:rsidR="00000000" w:rsidRDefault="00364BE1">
      <w:pPr>
        <w:pStyle w:val="a0"/>
        <w:ind w:firstLine="0"/>
        <w:rPr>
          <w:rFonts w:hint="cs"/>
          <w:rtl/>
        </w:rPr>
      </w:pPr>
    </w:p>
    <w:p w14:paraId="54FFB978" w14:textId="77777777" w:rsidR="00000000" w:rsidRDefault="00364BE1">
      <w:pPr>
        <w:pStyle w:val="-"/>
        <w:rPr>
          <w:rtl/>
        </w:rPr>
      </w:pPr>
      <w:bookmarkStart w:id="630" w:name="FS000000560T10_03_2004_19_23_25C"/>
      <w:bookmarkEnd w:id="630"/>
      <w:r>
        <w:rPr>
          <w:rtl/>
        </w:rPr>
        <w:t>אחמד טיבי (חד"ש-תע"ל):</w:t>
      </w:r>
    </w:p>
    <w:p w14:paraId="717B0902" w14:textId="77777777" w:rsidR="00000000" w:rsidRDefault="00364BE1">
      <w:pPr>
        <w:pStyle w:val="a0"/>
        <w:rPr>
          <w:rtl/>
        </w:rPr>
      </w:pPr>
    </w:p>
    <w:p w14:paraId="18157875" w14:textId="77777777" w:rsidR="00000000" w:rsidRDefault="00364BE1">
      <w:pPr>
        <w:pStyle w:val="a0"/>
        <w:rPr>
          <w:rFonts w:hint="cs"/>
          <w:rtl/>
        </w:rPr>
      </w:pPr>
      <w:r>
        <w:rPr>
          <w:rFonts w:hint="cs"/>
          <w:rtl/>
        </w:rPr>
        <w:t>אני מ</w:t>
      </w:r>
      <w:r>
        <w:rPr>
          <w:rFonts w:hint="cs"/>
          <w:rtl/>
        </w:rPr>
        <w:t>קבל. אנחנו מסתפקים בתשובה, אף שהניסוח הוא לא מי-יודע-מה.</w:t>
      </w:r>
    </w:p>
    <w:p w14:paraId="0ABAD52F" w14:textId="77777777" w:rsidR="00000000" w:rsidRDefault="00364BE1">
      <w:pPr>
        <w:pStyle w:val="a0"/>
        <w:ind w:firstLine="0"/>
        <w:rPr>
          <w:rFonts w:hint="cs"/>
          <w:rtl/>
        </w:rPr>
      </w:pPr>
    </w:p>
    <w:p w14:paraId="3C9113C9" w14:textId="77777777" w:rsidR="00000000" w:rsidRDefault="00364BE1">
      <w:pPr>
        <w:pStyle w:val="af1"/>
        <w:rPr>
          <w:rtl/>
        </w:rPr>
      </w:pPr>
      <w:r>
        <w:rPr>
          <w:rtl/>
        </w:rPr>
        <w:t>היו"ר</w:t>
      </w:r>
      <w:r>
        <w:rPr>
          <w:rFonts w:hint="cs"/>
          <w:rtl/>
        </w:rPr>
        <w:t xml:space="preserve"> אלי בן-מנחם</w:t>
      </w:r>
      <w:r>
        <w:rPr>
          <w:rtl/>
        </w:rPr>
        <w:t>:</w:t>
      </w:r>
    </w:p>
    <w:p w14:paraId="24B0EA33" w14:textId="77777777" w:rsidR="00000000" w:rsidRDefault="00364BE1">
      <w:pPr>
        <w:pStyle w:val="af1"/>
        <w:rPr>
          <w:rFonts w:hint="cs"/>
          <w:rtl/>
        </w:rPr>
      </w:pPr>
    </w:p>
    <w:p w14:paraId="32157ABF" w14:textId="77777777" w:rsidR="00000000" w:rsidRDefault="00364BE1">
      <w:pPr>
        <w:pStyle w:val="a0"/>
        <w:rPr>
          <w:rFonts w:hint="cs"/>
          <w:rtl/>
        </w:rPr>
      </w:pPr>
      <w:r>
        <w:rPr>
          <w:rFonts w:hint="cs"/>
          <w:rtl/>
        </w:rPr>
        <w:t xml:space="preserve">תודה לחבר הכנסת אחמד טיבי. רבותי חברי הכנסת, אנחנו עוברים להצבעה על ההצעה לסדר-היום מס' 3064 של חבר הכנסת כחלון. </w:t>
      </w:r>
    </w:p>
    <w:p w14:paraId="7D12D184" w14:textId="77777777" w:rsidR="00000000" w:rsidRDefault="00364BE1">
      <w:pPr>
        <w:pStyle w:val="a0"/>
        <w:ind w:firstLine="0"/>
        <w:rPr>
          <w:rFonts w:hint="cs"/>
          <w:rtl/>
        </w:rPr>
      </w:pPr>
    </w:p>
    <w:p w14:paraId="55FCB6E1" w14:textId="77777777" w:rsidR="00000000" w:rsidRDefault="00364BE1">
      <w:pPr>
        <w:pStyle w:val="af0"/>
        <w:rPr>
          <w:rtl/>
        </w:rPr>
      </w:pPr>
      <w:r>
        <w:rPr>
          <w:rFonts w:hint="eastAsia"/>
          <w:rtl/>
        </w:rPr>
        <w:t>עבד</w:t>
      </w:r>
      <w:r>
        <w:rPr>
          <w:rtl/>
        </w:rPr>
        <w:t>-אלמאלכ דהאמשה (רע"ם):</w:t>
      </w:r>
    </w:p>
    <w:p w14:paraId="5B00AE61" w14:textId="77777777" w:rsidR="00000000" w:rsidRDefault="00364BE1">
      <w:pPr>
        <w:pStyle w:val="a0"/>
        <w:rPr>
          <w:rFonts w:hint="cs"/>
          <w:rtl/>
        </w:rPr>
      </w:pPr>
    </w:p>
    <w:p w14:paraId="442E9482" w14:textId="77777777" w:rsidR="00000000" w:rsidRDefault="00364BE1">
      <w:pPr>
        <w:pStyle w:val="a0"/>
        <w:rPr>
          <w:rFonts w:hint="cs"/>
          <w:rtl/>
        </w:rPr>
      </w:pPr>
      <w:r>
        <w:rPr>
          <w:rFonts w:hint="cs"/>
          <w:rtl/>
        </w:rPr>
        <w:t>אדוני היושב-ראש, יורשה לי להתבטא בנו</w:t>
      </w:r>
      <w:r>
        <w:rPr>
          <w:rFonts w:hint="cs"/>
          <w:rtl/>
        </w:rPr>
        <w:t>שא חשוב זה. זה נושא מאוד חשוב. גם נרשמתי. תן לי רק שני משפטים.</w:t>
      </w:r>
    </w:p>
    <w:p w14:paraId="4A040DD3" w14:textId="77777777" w:rsidR="00000000" w:rsidRDefault="00364BE1">
      <w:pPr>
        <w:pStyle w:val="a0"/>
        <w:ind w:firstLine="0"/>
        <w:rPr>
          <w:rFonts w:hint="cs"/>
          <w:rtl/>
        </w:rPr>
      </w:pPr>
    </w:p>
    <w:p w14:paraId="18934640" w14:textId="77777777" w:rsidR="00000000" w:rsidRDefault="00364BE1">
      <w:pPr>
        <w:pStyle w:val="af1"/>
        <w:rPr>
          <w:rtl/>
        </w:rPr>
      </w:pPr>
      <w:r>
        <w:rPr>
          <w:rtl/>
        </w:rPr>
        <w:t>היו"ר</w:t>
      </w:r>
      <w:r>
        <w:rPr>
          <w:rFonts w:hint="cs"/>
          <w:rtl/>
        </w:rPr>
        <w:t xml:space="preserve"> אלי בן-מנחם</w:t>
      </w:r>
      <w:r>
        <w:rPr>
          <w:rtl/>
        </w:rPr>
        <w:t>:</w:t>
      </w:r>
    </w:p>
    <w:p w14:paraId="64FABC9F" w14:textId="77777777" w:rsidR="00000000" w:rsidRDefault="00364BE1">
      <w:pPr>
        <w:pStyle w:val="a0"/>
        <w:ind w:firstLine="0"/>
        <w:rPr>
          <w:rFonts w:hint="cs"/>
          <w:rtl/>
        </w:rPr>
      </w:pPr>
    </w:p>
    <w:p w14:paraId="02230285" w14:textId="77777777" w:rsidR="00000000" w:rsidRDefault="00364BE1">
      <w:pPr>
        <w:pStyle w:val="a0"/>
        <w:ind w:firstLine="0"/>
        <w:rPr>
          <w:rFonts w:hint="cs"/>
          <w:rtl/>
        </w:rPr>
      </w:pPr>
      <w:r>
        <w:rPr>
          <w:rFonts w:hint="cs"/>
          <w:rtl/>
        </w:rPr>
        <w:tab/>
        <w:t>בבקשה.</w:t>
      </w:r>
    </w:p>
    <w:p w14:paraId="14246B3B" w14:textId="77777777" w:rsidR="00000000" w:rsidRDefault="00364BE1">
      <w:pPr>
        <w:pStyle w:val="a0"/>
        <w:ind w:firstLine="0"/>
        <w:rPr>
          <w:rFonts w:hint="cs"/>
          <w:rtl/>
        </w:rPr>
      </w:pPr>
    </w:p>
    <w:p w14:paraId="543271C7" w14:textId="77777777" w:rsidR="00000000" w:rsidRDefault="00364BE1">
      <w:pPr>
        <w:pStyle w:val="af0"/>
        <w:rPr>
          <w:rtl/>
        </w:rPr>
      </w:pPr>
      <w:bookmarkStart w:id="631" w:name="FS000000550T10_03_2004_19_24_45"/>
      <w:bookmarkEnd w:id="631"/>
      <w:r>
        <w:rPr>
          <w:rFonts w:hint="eastAsia"/>
          <w:rtl/>
        </w:rPr>
        <w:t>נסים</w:t>
      </w:r>
      <w:r>
        <w:rPr>
          <w:rtl/>
        </w:rPr>
        <w:t xml:space="preserve"> זאב (ש"ס):</w:t>
      </w:r>
    </w:p>
    <w:p w14:paraId="2E43CABE" w14:textId="77777777" w:rsidR="00000000" w:rsidRDefault="00364BE1">
      <w:pPr>
        <w:pStyle w:val="a0"/>
        <w:rPr>
          <w:rFonts w:hint="cs"/>
          <w:rtl/>
        </w:rPr>
      </w:pPr>
    </w:p>
    <w:p w14:paraId="79C5A0A1" w14:textId="77777777" w:rsidR="00000000" w:rsidRDefault="00364BE1">
      <w:pPr>
        <w:pStyle w:val="a0"/>
        <w:rPr>
          <w:rFonts w:hint="cs"/>
          <w:rtl/>
        </w:rPr>
      </w:pPr>
      <w:r>
        <w:rPr>
          <w:rFonts w:hint="cs"/>
          <w:rtl/>
        </w:rPr>
        <w:t xml:space="preserve">אדוני היושב-ראש, ומה אתי? </w:t>
      </w:r>
    </w:p>
    <w:p w14:paraId="2DB036E0" w14:textId="77777777" w:rsidR="00000000" w:rsidRDefault="00364BE1">
      <w:pPr>
        <w:pStyle w:val="a0"/>
        <w:ind w:firstLine="0"/>
        <w:rPr>
          <w:rFonts w:hint="cs"/>
          <w:rtl/>
        </w:rPr>
      </w:pPr>
    </w:p>
    <w:p w14:paraId="5C3608EA" w14:textId="77777777" w:rsidR="00000000" w:rsidRDefault="00364BE1">
      <w:pPr>
        <w:pStyle w:val="af1"/>
        <w:rPr>
          <w:rtl/>
        </w:rPr>
      </w:pPr>
      <w:r>
        <w:rPr>
          <w:rtl/>
        </w:rPr>
        <w:t>היו"ר</w:t>
      </w:r>
      <w:r>
        <w:rPr>
          <w:rFonts w:hint="cs"/>
          <w:rtl/>
        </w:rPr>
        <w:t xml:space="preserve"> אלי בן-מנחם</w:t>
      </w:r>
      <w:r>
        <w:rPr>
          <w:rtl/>
        </w:rPr>
        <w:t>:</w:t>
      </w:r>
    </w:p>
    <w:p w14:paraId="2000D52C" w14:textId="77777777" w:rsidR="00000000" w:rsidRDefault="00364BE1">
      <w:pPr>
        <w:pStyle w:val="a0"/>
        <w:ind w:firstLine="0"/>
        <w:rPr>
          <w:rFonts w:hint="cs"/>
          <w:rtl/>
        </w:rPr>
      </w:pPr>
    </w:p>
    <w:p w14:paraId="5AFEBC7E" w14:textId="77777777" w:rsidR="00000000" w:rsidRDefault="00364BE1">
      <w:pPr>
        <w:pStyle w:val="a0"/>
        <w:ind w:firstLine="0"/>
        <w:rPr>
          <w:rFonts w:hint="cs"/>
          <w:rtl/>
        </w:rPr>
      </w:pPr>
      <w:r>
        <w:rPr>
          <w:rFonts w:hint="cs"/>
          <w:rtl/>
        </w:rPr>
        <w:tab/>
        <w:t>אתה לא ביקשת. הוא רשום אצלי. אתה לא רשום. חבר הכנסת זאב, חבר הכנסת דהאמשה רשום אצלי.</w:t>
      </w:r>
    </w:p>
    <w:p w14:paraId="799220DC" w14:textId="77777777" w:rsidR="00000000" w:rsidRDefault="00364BE1">
      <w:pPr>
        <w:pStyle w:val="a0"/>
        <w:ind w:firstLine="0"/>
        <w:rPr>
          <w:rFonts w:hint="cs"/>
          <w:rtl/>
        </w:rPr>
      </w:pPr>
    </w:p>
    <w:p w14:paraId="7603981F" w14:textId="77777777" w:rsidR="00000000" w:rsidRDefault="00364BE1">
      <w:pPr>
        <w:pStyle w:val="a"/>
        <w:rPr>
          <w:rtl/>
        </w:rPr>
      </w:pPr>
      <w:bookmarkStart w:id="632" w:name="FS000000550T10_03_2004_19_25_24"/>
      <w:bookmarkStart w:id="633" w:name="_Toc71352125"/>
      <w:bookmarkEnd w:id="632"/>
      <w:r>
        <w:rPr>
          <w:rFonts w:hint="eastAsia"/>
          <w:rtl/>
        </w:rPr>
        <w:t>עבד</w:t>
      </w:r>
      <w:r>
        <w:rPr>
          <w:rtl/>
        </w:rPr>
        <w:t xml:space="preserve">-אלמאלכ </w:t>
      </w:r>
      <w:r>
        <w:rPr>
          <w:rtl/>
        </w:rPr>
        <w:t>דהאמשה (רע"ם):</w:t>
      </w:r>
      <w:bookmarkEnd w:id="633"/>
    </w:p>
    <w:p w14:paraId="02EFD560" w14:textId="77777777" w:rsidR="00000000" w:rsidRDefault="00364BE1">
      <w:pPr>
        <w:pStyle w:val="a0"/>
        <w:rPr>
          <w:rFonts w:hint="cs"/>
          <w:rtl/>
        </w:rPr>
      </w:pPr>
    </w:p>
    <w:p w14:paraId="45D97DF2" w14:textId="77777777" w:rsidR="00000000" w:rsidRDefault="00364BE1">
      <w:pPr>
        <w:pStyle w:val="a0"/>
        <w:rPr>
          <w:rFonts w:hint="cs"/>
          <w:rtl/>
        </w:rPr>
      </w:pPr>
      <w:r>
        <w:rPr>
          <w:rFonts w:hint="cs"/>
          <w:rtl/>
        </w:rPr>
        <w:t xml:space="preserve">כבוד היושב-ראש, מכובדי השר, חברי הכנסת, חבר הכנסת כחלון, בלשון יפה ובצחוק, דיבר על הזיות, על דמיונות </w:t>
      </w:r>
      <w:r>
        <w:rPr>
          <w:rtl/>
        </w:rPr>
        <w:t>–</w:t>
      </w:r>
      <w:r>
        <w:rPr>
          <w:rFonts w:hint="cs"/>
          <w:rtl/>
        </w:rPr>
        <w:t xml:space="preserve"> אילו היתה יציבות, אילו היו מסכימים, אבל הדברים האלה מזיקים אפילו יותר מהדברים שהביאו למחתרת בחיפה.</w:t>
      </w:r>
    </w:p>
    <w:p w14:paraId="43C17DFD" w14:textId="77777777" w:rsidR="00000000" w:rsidRDefault="00364BE1">
      <w:pPr>
        <w:pStyle w:val="a0"/>
        <w:rPr>
          <w:rFonts w:hint="cs"/>
          <w:rtl/>
        </w:rPr>
      </w:pPr>
    </w:p>
    <w:p w14:paraId="710B31EB" w14:textId="77777777" w:rsidR="00000000" w:rsidRDefault="00364BE1">
      <w:pPr>
        <w:pStyle w:val="a0"/>
        <w:rPr>
          <w:rFonts w:hint="cs"/>
          <w:rtl/>
        </w:rPr>
      </w:pPr>
      <w:r>
        <w:rPr>
          <w:rFonts w:hint="cs"/>
          <w:rtl/>
        </w:rPr>
        <w:t>תשובת הממשלה היא גם לקונית, אדוני. כא</w:t>
      </w:r>
      <w:r>
        <w:rPr>
          <w:rFonts w:hint="cs"/>
          <w:rtl/>
        </w:rPr>
        <w:t xml:space="preserve">שר השר מסיים את דבריו, שהסדר הקבע יידון בבוא העת, הוא פותח פתח לפורענות הזאת עוד הפעם. אנחנו פה לא גרוטאות, לא מכוניות ולא סחורה להחלפה. אנחנו אזרחים יותר מאחרים, אם לא שווים להם. תודה רבה. </w:t>
      </w:r>
    </w:p>
    <w:p w14:paraId="5586EA7F" w14:textId="77777777" w:rsidR="00000000" w:rsidRDefault="00364BE1">
      <w:pPr>
        <w:pStyle w:val="a0"/>
        <w:ind w:firstLine="0"/>
        <w:rPr>
          <w:rFonts w:hint="cs"/>
          <w:rtl/>
        </w:rPr>
      </w:pPr>
    </w:p>
    <w:p w14:paraId="33DEFA28" w14:textId="77777777" w:rsidR="00000000" w:rsidRDefault="00364BE1">
      <w:pPr>
        <w:pStyle w:val="af1"/>
        <w:rPr>
          <w:rtl/>
        </w:rPr>
      </w:pPr>
      <w:r>
        <w:rPr>
          <w:rtl/>
        </w:rPr>
        <w:t>היו"ר</w:t>
      </w:r>
      <w:r>
        <w:rPr>
          <w:rFonts w:hint="cs"/>
          <w:rtl/>
        </w:rPr>
        <w:t xml:space="preserve"> אלי בן-מנחם</w:t>
      </w:r>
      <w:r>
        <w:rPr>
          <w:rtl/>
        </w:rPr>
        <w:t>:</w:t>
      </w:r>
    </w:p>
    <w:p w14:paraId="0C2F9937" w14:textId="77777777" w:rsidR="00000000" w:rsidRDefault="00364BE1">
      <w:pPr>
        <w:pStyle w:val="a0"/>
        <w:ind w:firstLine="0"/>
        <w:rPr>
          <w:rFonts w:hint="cs"/>
          <w:rtl/>
        </w:rPr>
      </w:pPr>
    </w:p>
    <w:p w14:paraId="19158DCD" w14:textId="77777777" w:rsidR="00000000" w:rsidRDefault="00364BE1">
      <w:pPr>
        <w:pStyle w:val="a0"/>
        <w:ind w:firstLine="0"/>
        <w:rPr>
          <w:rFonts w:hint="cs"/>
          <w:rtl/>
        </w:rPr>
      </w:pPr>
      <w:r>
        <w:rPr>
          <w:rFonts w:hint="cs"/>
          <w:rtl/>
        </w:rPr>
        <w:tab/>
        <w:t xml:space="preserve">תודה לחבר הכנסת דהאמשה. </w:t>
      </w:r>
    </w:p>
    <w:p w14:paraId="6AEDBB80" w14:textId="77777777" w:rsidR="00000000" w:rsidRDefault="00364BE1">
      <w:pPr>
        <w:pStyle w:val="a0"/>
        <w:ind w:firstLine="0"/>
        <w:rPr>
          <w:rFonts w:hint="cs"/>
          <w:rtl/>
        </w:rPr>
      </w:pPr>
    </w:p>
    <w:p w14:paraId="3D3F0906" w14:textId="77777777" w:rsidR="00000000" w:rsidRDefault="00364BE1">
      <w:pPr>
        <w:pStyle w:val="a0"/>
        <w:ind w:firstLine="720"/>
        <w:rPr>
          <w:rFonts w:hint="cs"/>
          <w:rtl/>
        </w:rPr>
      </w:pPr>
      <w:r>
        <w:rPr>
          <w:rFonts w:hint="cs"/>
          <w:rtl/>
        </w:rPr>
        <w:t>חברי הכנסת, אנחנו</w:t>
      </w:r>
      <w:r>
        <w:rPr>
          <w:rFonts w:hint="cs"/>
          <w:rtl/>
        </w:rPr>
        <w:t xml:space="preserve"> עוברים להצבעה. מי שמצביע בעד, הוא בעד ועדה. מי שמצביע נגד, הוא בעד להסתפק בתשובת השר או להסיר. ההצבעה החלה. </w:t>
      </w:r>
    </w:p>
    <w:p w14:paraId="3649F7D5" w14:textId="77777777" w:rsidR="00000000" w:rsidRDefault="00364BE1">
      <w:pPr>
        <w:pStyle w:val="a0"/>
        <w:ind w:firstLine="0"/>
        <w:rPr>
          <w:rFonts w:hint="cs"/>
          <w:rtl/>
        </w:rPr>
      </w:pPr>
    </w:p>
    <w:p w14:paraId="4EB57940" w14:textId="77777777" w:rsidR="00000000" w:rsidRDefault="00364BE1">
      <w:pPr>
        <w:pStyle w:val="ab"/>
        <w:bidi/>
        <w:rPr>
          <w:rFonts w:hint="cs"/>
          <w:rtl/>
        </w:rPr>
      </w:pPr>
      <w:r>
        <w:rPr>
          <w:rFonts w:hint="cs"/>
          <w:rtl/>
        </w:rPr>
        <w:t>הצבעה מס' 19</w:t>
      </w:r>
    </w:p>
    <w:p w14:paraId="22F9620C" w14:textId="77777777" w:rsidR="00000000" w:rsidRDefault="00364BE1">
      <w:pPr>
        <w:pStyle w:val="a0"/>
        <w:ind w:firstLine="0"/>
        <w:rPr>
          <w:rFonts w:hint="cs"/>
          <w:rtl/>
        </w:rPr>
      </w:pPr>
    </w:p>
    <w:p w14:paraId="54331903"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475359D6" w14:textId="77777777" w:rsidR="00000000" w:rsidRDefault="00364BE1">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63AA4719" w14:textId="77777777" w:rsidR="00000000" w:rsidRDefault="00364BE1">
      <w:pPr>
        <w:pStyle w:val="ac"/>
        <w:bidi/>
        <w:rPr>
          <w:rFonts w:hint="cs"/>
          <w:rtl/>
        </w:rPr>
      </w:pPr>
      <w:r>
        <w:rPr>
          <w:rFonts w:hint="cs"/>
          <w:rtl/>
        </w:rPr>
        <w:t xml:space="preserve">נמנעים </w:t>
      </w:r>
      <w:r>
        <w:rPr>
          <w:rtl/>
        </w:rPr>
        <w:t>–</w:t>
      </w:r>
      <w:r>
        <w:rPr>
          <w:rFonts w:hint="cs"/>
          <w:rtl/>
        </w:rPr>
        <w:t xml:space="preserve"> 1</w:t>
      </w:r>
    </w:p>
    <w:p w14:paraId="16767A8D" w14:textId="77777777" w:rsidR="00000000" w:rsidRDefault="00364BE1">
      <w:pPr>
        <w:pStyle w:val="ad"/>
        <w:bidi/>
        <w:rPr>
          <w:rFonts w:hint="cs"/>
          <w:rtl/>
        </w:rPr>
      </w:pPr>
      <w:r>
        <w:rPr>
          <w:rFonts w:hint="cs"/>
          <w:rtl/>
        </w:rPr>
        <w:t xml:space="preserve">ההצעה להעביר את הנושא לוועדה שתקבע ועדת </w:t>
      </w:r>
      <w:r>
        <w:rPr>
          <w:rFonts w:hint="cs"/>
          <w:rtl/>
        </w:rPr>
        <w:t>הכנסת נתקבלה.</w:t>
      </w:r>
    </w:p>
    <w:p w14:paraId="5A483F59" w14:textId="77777777" w:rsidR="00000000" w:rsidRDefault="00364BE1">
      <w:pPr>
        <w:pStyle w:val="a0"/>
        <w:ind w:firstLine="0"/>
        <w:rPr>
          <w:rFonts w:hint="cs"/>
          <w:rtl/>
        </w:rPr>
      </w:pPr>
    </w:p>
    <w:p w14:paraId="20B32827" w14:textId="77777777" w:rsidR="00000000" w:rsidRDefault="00364BE1">
      <w:pPr>
        <w:pStyle w:val="af1"/>
        <w:rPr>
          <w:rtl/>
        </w:rPr>
      </w:pPr>
      <w:r>
        <w:rPr>
          <w:rtl/>
        </w:rPr>
        <w:t>היו"ר</w:t>
      </w:r>
      <w:r>
        <w:rPr>
          <w:rFonts w:hint="cs"/>
          <w:rtl/>
        </w:rPr>
        <w:t xml:space="preserve"> אלי בן-מנחם</w:t>
      </w:r>
      <w:r>
        <w:rPr>
          <w:rtl/>
        </w:rPr>
        <w:t>:</w:t>
      </w:r>
    </w:p>
    <w:p w14:paraId="14182C73" w14:textId="77777777" w:rsidR="00000000" w:rsidRDefault="00364BE1">
      <w:pPr>
        <w:pStyle w:val="a0"/>
        <w:ind w:firstLine="0"/>
        <w:rPr>
          <w:rFonts w:hint="cs"/>
          <w:rtl/>
        </w:rPr>
      </w:pPr>
    </w:p>
    <w:p w14:paraId="7E6DE7CE" w14:textId="77777777" w:rsidR="00000000" w:rsidRDefault="00364BE1">
      <w:pPr>
        <w:pStyle w:val="a0"/>
        <w:ind w:firstLine="0"/>
        <w:rPr>
          <w:rFonts w:hint="cs"/>
          <w:rtl/>
        </w:rPr>
      </w:pPr>
      <w:r>
        <w:rPr>
          <w:rFonts w:hint="cs"/>
          <w:rtl/>
        </w:rPr>
        <w:tab/>
        <w:t xml:space="preserve">רבותי חברי הכנסת, שישה חברי כנסת בעד, חמישה נגד - - - </w:t>
      </w:r>
    </w:p>
    <w:p w14:paraId="5962B43C" w14:textId="77777777" w:rsidR="00000000" w:rsidRDefault="00364BE1">
      <w:pPr>
        <w:pStyle w:val="a0"/>
        <w:ind w:firstLine="0"/>
        <w:rPr>
          <w:rFonts w:hint="cs"/>
          <w:rtl/>
        </w:rPr>
      </w:pPr>
    </w:p>
    <w:p w14:paraId="3AA938F0" w14:textId="77777777" w:rsidR="00000000" w:rsidRDefault="00364BE1">
      <w:pPr>
        <w:pStyle w:val="af0"/>
        <w:rPr>
          <w:rtl/>
        </w:rPr>
      </w:pPr>
      <w:r>
        <w:rPr>
          <w:rFonts w:hint="eastAsia"/>
          <w:rtl/>
        </w:rPr>
        <w:t>אחמד</w:t>
      </w:r>
      <w:r>
        <w:rPr>
          <w:rtl/>
        </w:rPr>
        <w:t xml:space="preserve"> טיבי (חד"ש-תע"ל):</w:t>
      </w:r>
    </w:p>
    <w:p w14:paraId="08FA328C" w14:textId="77777777" w:rsidR="00000000" w:rsidRDefault="00364BE1">
      <w:pPr>
        <w:pStyle w:val="a0"/>
        <w:rPr>
          <w:rFonts w:hint="cs"/>
          <w:rtl/>
        </w:rPr>
      </w:pPr>
    </w:p>
    <w:p w14:paraId="0171D2CB" w14:textId="77777777" w:rsidR="00000000" w:rsidRDefault="00364BE1">
      <w:pPr>
        <w:pStyle w:val="a0"/>
        <w:rPr>
          <w:rFonts w:hint="cs"/>
          <w:rtl/>
        </w:rPr>
      </w:pPr>
      <w:r>
        <w:rPr>
          <w:rFonts w:hint="cs"/>
          <w:rtl/>
        </w:rPr>
        <w:t>מה הצבעת, אדוני היושב-ראש?</w:t>
      </w:r>
    </w:p>
    <w:p w14:paraId="06B0767D" w14:textId="77777777" w:rsidR="00000000" w:rsidRDefault="00364BE1">
      <w:pPr>
        <w:pStyle w:val="a0"/>
        <w:ind w:firstLine="0"/>
        <w:rPr>
          <w:rFonts w:hint="cs"/>
          <w:rtl/>
        </w:rPr>
      </w:pPr>
    </w:p>
    <w:p w14:paraId="3ABE4A7D" w14:textId="77777777" w:rsidR="00000000" w:rsidRDefault="00364BE1">
      <w:pPr>
        <w:pStyle w:val="af1"/>
        <w:rPr>
          <w:rtl/>
        </w:rPr>
      </w:pPr>
      <w:r>
        <w:rPr>
          <w:rtl/>
        </w:rPr>
        <w:t>היו"ר</w:t>
      </w:r>
      <w:r>
        <w:rPr>
          <w:rFonts w:hint="cs"/>
          <w:rtl/>
        </w:rPr>
        <w:t xml:space="preserve"> אלי בן-מנחם</w:t>
      </w:r>
      <w:r>
        <w:rPr>
          <w:rtl/>
        </w:rPr>
        <w:t>:</w:t>
      </w:r>
    </w:p>
    <w:p w14:paraId="313C81C7" w14:textId="77777777" w:rsidR="00000000" w:rsidRDefault="00364BE1">
      <w:pPr>
        <w:pStyle w:val="a0"/>
        <w:ind w:firstLine="0"/>
        <w:rPr>
          <w:rFonts w:hint="cs"/>
          <w:rtl/>
        </w:rPr>
      </w:pPr>
    </w:p>
    <w:p w14:paraId="794B81B6" w14:textId="77777777" w:rsidR="00000000" w:rsidRDefault="00364BE1">
      <w:pPr>
        <w:pStyle w:val="a0"/>
        <w:ind w:firstLine="0"/>
        <w:rPr>
          <w:rFonts w:hint="cs"/>
          <w:rtl/>
        </w:rPr>
      </w:pPr>
      <w:r>
        <w:rPr>
          <w:rFonts w:hint="cs"/>
          <w:rtl/>
        </w:rPr>
        <w:tab/>
        <w:t>אני מקוזז היום עם שר, לכן נמנעתי. אני לא יכול להצביע היום. גם כשאני מתקזז אתך אני שומר על ה</w:t>
      </w:r>
      <w:r>
        <w:rPr>
          <w:rFonts w:hint="cs"/>
          <w:rtl/>
        </w:rPr>
        <w:t>הגינות הדו-צדדית.</w:t>
      </w:r>
    </w:p>
    <w:p w14:paraId="60BC1BD3" w14:textId="77777777" w:rsidR="00000000" w:rsidRDefault="00364BE1">
      <w:pPr>
        <w:pStyle w:val="a0"/>
        <w:ind w:firstLine="0"/>
        <w:rPr>
          <w:rFonts w:hint="cs"/>
          <w:rtl/>
        </w:rPr>
      </w:pPr>
    </w:p>
    <w:p w14:paraId="2B845F78" w14:textId="77777777" w:rsidR="00000000" w:rsidRDefault="00364BE1">
      <w:pPr>
        <w:pStyle w:val="af0"/>
        <w:rPr>
          <w:rtl/>
        </w:rPr>
      </w:pPr>
      <w:r>
        <w:rPr>
          <w:rFonts w:hint="eastAsia"/>
          <w:rtl/>
        </w:rPr>
        <w:t>אחמד</w:t>
      </w:r>
      <w:r>
        <w:rPr>
          <w:rtl/>
        </w:rPr>
        <w:t xml:space="preserve"> טיבי (חד"ש-תע"ל):</w:t>
      </w:r>
    </w:p>
    <w:p w14:paraId="104F5510" w14:textId="77777777" w:rsidR="00000000" w:rsidRDefault="00364BE1">
      <w:pPr>
        <w:pStyle w:val="a0"/>
        <w:rPr>
          <w:rFonts w:hint="cs"/>
          <w:rtl/>
        </w:rPr>
      </w:pPr>
    </w:p>
    <w:p w14:paraId="4E7F11D1" w14:textId="77777777" w:rsidR="00000000" w:rsidRDefault="00364BE1">
      <w:pPr>
        <w:pStyle w:val="a0"/>
        <w:rPr>
          <w:rFonts w:hint="cs"/>
          <w:rtl/>
        </w:rPr>
      </w:pPr>
      <w:r>
        <w:rPr>
          <w:rFonts w:hint="cs"/>
          <w:rtl/>
        </w:rPr>
        <w:t>עם מי אתה מקוזז?</w:t>
      </w:r>
    </w:p>
    <w:p w14:paraId="7BDB51F1" w14:textId="77777777" w:rsidR="00000000" w:rsidRDefault="00364BE1">
      <w:pPr>
        <w:pStyle w:val="a0"/>
        <w:ind w:firstLine="0"/>
        <w:rPr>
          <w:rFonts w:hint="cs"/>
          <w:rtl/>
        </w:rPr>
      </w:pPr>
    </w:p>
    <w:p w14:paraId="27E394A5" w14:textId="77777777" w:rsidR="00000000" w:rsidRDefault="00364BE1">
      <w:pPr>
        <w:pStyle w:val="af0"/>
        <w:rPr>
          <w:rtl/>
        </w:rPr>
      </w:pPr>
      <w:r>
        <w:rPr>
          <w:rFonts w:hint="eastAsia"/>
          <w:rtl/>
        </w:rPr>
        <w:t>שאול</w:t>
      </w:r>
      <w:r>
        <w:rPr>
          <w:rtl/>
        </w:rPr>
        <w:t xml:space="preserve"> יהלום (מפד"ל):</w:t>
      </w:r>
    </w:p>
    <w:p w14:paraId="60CA4ECA" w14:textId="77777777" w:rsidR="00000000" w:rsidRDefault="00364BE1">
      <w:pPr>
        <w:pStyle w:val="a0"/>
        <w:rPr>
          <w:rFonts w:hint="cs"/>
          <w:rtl/>
        </w:rPr>
      </w:pPr>
    </w:p>
    <w:p w14:paraId="4C3D74D9" w14:textId="77777777" w:rsidR="00000000" w:rsidRDefault="00364BE1">
      <w:pPr>
        <w:pStyle w:val="a0"/>
        <w:rPr>
          <w:rFonts w:hint="cs"/>
          <w:rtl/>
        </w:rPr>
      </w:pPr>
      <w:r>
        <w:rPr>
          <w:rFonts w:hint="cs"/>
          <w:rtl/>
        </w:rPr>
        <w:t xml:space="preserve">מה זה, חקירה? </w:t>
      </w:r>
    </w:p>
    <w:p w14:paraId="6CB87E06" w14:textId="77777777" w:rsidR="00000000" w:rsidRDefault="00364BE1">
      <w:pPr>
        <w:pStyle w:val="a0"/>
        <w:ind w:firstLine="0"/>
        <w:rPr>
          <w:rFonts w:hint="cs"/>
          <w:rtl/>
        </w:rPr>
      </w:pPr>
    </w:p>
    <w:p w14:paraId="7CC79A2C" w14:textId="77777777" w:rsidR="00000000" w:rsidRDefault="00364BE1">
      <w:pPr>
        <w:pStyle w:val="af0"/>
        <w:rPr>
          <w:rtl/>
        </w:rPr>
      </w:pPr>
      <w:r>
        <w:rPr>
          <w:rFonts w:hint="eastAsia"/>
          <w:rtl/>
        </w:rPr>
        <w:t>אחמד</w:t>
      </w:r>
      <w:r>
        <w:rPr>
          <w:rtl/>
        </w:rPr>
        <w:t xml:space="preserve"> טיבי (חד"ש-תע"ל):</w:t>
      </w:r>
    </w:p>
    <w:p w14:paraId="10727CB4" w14:textId="77777777" w:rsidR="00000000" w:rsidRDefault="00364BE1">
      <w:pPr>
        <w:pStyle w:val="a0"/>
        <w:rPr>
          <w:rFonts w:hint="cs"/>
          <w:rtl/>
        </w:rPr>
      </w:pPr>
    </w:p>
    <w:p w14:paraId="1326BC77" w14:textId="77777777" w:rsidR="00000000" w:rsidRDefault="00364BE1">
      <w:pPr>
        <w:pStyle w:val="a0"/>
        <w:rPr>
          <w:rFonts w:hint="cs"/>
          <w:rtl/>
        </w:rPr>
      </w:pPr>
      <w:r>
        <w:rPr>
          <w:rFonts w:hint="cs"/>
          <w:rtl/>
        </w:rPr>
        <w:t xml:space="preserve">הוא לא מקוזז. </w:t>
      </w:r>
    </w:p>
    <w:p w14:paraId="5018E81D" w14:textId="77777777" w:rsidR="00000000" w:rsidRDefault="00364BE1">
      <w:pPr>
        <w:pStyle w:val="a0"/>
        <w:ind w:firstLine="0"/>
        <w:rPr>
          <w:rFonts w:hint="cs"/>
          <w:rtl/>
        </w:rPr>
      </w:pPr>
    </w:p>
    <w:p w14:paraId="668D73EE" w14:textId="77777777" w:rsidR="00000000" w:rsidRDefault="00364BE1">
      <w:pPr>
        <w:pStyle w:val="af1"/>
        <w:rPr>
          <w:rtl/>
        </w:rPr>
      </w:pPr>
      <w:r>
        <w:rPr>
          <w:rtl/>
        </w:rPr>
        <w:t>היו"ר</w:t>
      </w:r>
      <w:r>
        <w:rPr>
          <w:rFonts w:hint="cs"/>
          <w:rtl/>
        </w:rPr>
        <w:t xml:space="preserve"> אלי בן-מנחם</w:t>
      </w:r>
      <w:r>
        <w:rPr>
          <w:rtl/>
        </w:rPr>
        <w:t>:</w:t>
      </w:r>
    </w:p>
    <w:p w14:paraId="5BA551AB" w14:textId="77777777" w:rsidR="00000000" w:rsidRDefault="00364BE1">
      <w:pPr>
        <w:pStyle w:val="a0"/>
        <w:ind w:firstLine="0"/>
        <w:rPr>
          <w:rFonts w:hint="cs"/>
          <w:rtl/>
        </w:rPr>
      </w:pPr>
    </w:p>
    <w:p w14:paraId="703AEFA6" w14:textId="77777777" w:rsidR="00000000" w:rsidRDefault="00364BE1">
      <w:pPr>
        <w:pStyle w:val="a0"/>
        <w:ind w:firstLine="0"/>
        <w:rPr>
          <w:rFonts w:hint="cs"/>
          <w:rtl/>
        </w:rPr>
      </w:pPr>
      <w:r>
        <w:rPr>
          <w:rFonts w:hint="cs"/>
          <w:rtl/>
        </w:rPr>
        <w:tab/>
        <w:t xml:space="preserve">חבר הכנסת אחמד טיבי, איך אתה יודע מה הייתי מצביע? </w:t>
      </w:r>
    </w:p>
    <w:p w14:paraId="2008AE0A" w14:textId="77777777" w:rsidR="00000000" w:rsidRDefault="00364BE1">
      <w:pPr>
        <w:pStyle w:val="a0"/>
        <w:ind w:firstLine="0"/>
        <w:rPr>
          <w:rFonts w:hint="cs"/>
          <w:rtl/>
        </w:rPr>
      </w:pPr>
    </w:p>
    <w:p w14:paraId="08097D7E" w14:textId="77777777" w:rsidR="00000000" w:rsidRDefault="00364BE1">
      <w:pPr>
        <w:pStyle w:val="af0"/>
        <w:rPr>
          <w:rtl/>
        </w:rPr>
      </w:pPr>
      <w:r>
        <w:rPr>
          <w:rFonts w:hint="eastAsia"/>
          <w:rtl/>
        </w:rPr>
        <w:t>אחמד</w:t>
      </w:r>
      <w:r>
        <w:rPr>
          <w:rtl/>
        </w:rPr>
        <w:t xml:space="preserve"> טיבי (חד"ש-תע"ל):</w:t>
      </w:r>
    </w:p>
    <w:p w14:paraId="6F2005AA" w14:textId="77777777" w:rsidR="00000000" w:rsidRDefault="00364BE1">
      <w:pPr>
        <w:pStyle w:val="a0"/>
        <w:rPr>
          <w:rFonts w:hint="cs"/>
          <w:rtl/>
        </w:rPr>
      </w:pPr>
    </w:p>
    <w:p w14:paraId="3A86421F" w14:textId="77777777" w:rsidR="00000000" w:rsidRDefault="00364BE1">
      <w:pPr>
        <w:pStyle w:val="a0"/>
        <w:rPr>
          <w:rFonts w:hint="cs"/>
          <w:rtl/>
        </w:rPr>
      </w:pPr>
      <w:r>
        <w:rPr>
          <w:rFonts w:hint="cs"/>
          <w:rtl/>
        </w:rPr>
        <w:t xml:space="preserve">אני מניח שבשל העובדה </w:t>
      </w:r>
      <w:r>
        <w:rPr>
          <w:rFonts w:hint="cs"/>
          <w:rtl/>
        </w:rPr>
        <w:t xml:space="preserve">שאתה אופוזיציה - - - </w:t>
      </w:r>
    </w:p>
    <w:p w14:paraId="4BA36060" w14:textId="77777777" w:rsidR="00000000" w:rsidRDefault="00364BE1">
      <w:pPr>
        <w:pStyle w:val="a0"/>
        <w:ind w:firstLine="0"/>
        <w:rPr>
          <w:rFonts w:hint="cs"/>
          <w:rtl/>
        </w:rPr>
      </w:pPr>
    </w:p>
    <w:p w14:paraId="55B516CB" w14:textId="77777777" w:rsidR="00000000" w:rsidRDefault="00364BE1">
      <w:pPr>
        <w:pStyle w:val="af1"/>
        <w:rPr>
          <w:rtl/>
        </w:rPr>
      </w:pPr>
      <w:r>
        <w:rPr>
          <w:rtl/>
        </w:rPr>
        <w:t>היו"ר</w:t>
      </w:r>
      <w:r>
        <w:rPr>
          <w:rFonts w:hint="cs"/>
          <w:rtl/>
        </w:rPr>
        <w:t xml:space="preserve"> אלי בן-מנחם</w:t>
      </w:r>
      <w:r>
        <w:rPr>
          <w:rtl/>
        </w:rPr>
        <w:t>:</w:t>
      </w:r>
    </w:p>
    <w:p w14:paraId="1F38545F" w14:textId="77777777" w:rsidR="00000000" w:rsidRDefault="00364BE1">
      <w:pPr>
        <w:pStyle w:val="a0"/>
        <w:ind w:firstLine="0"/>
        <w:rPr>
          <w:rFonts w:hint="cs"/>
          <w:rtl/>
        </w:rPr>
      </w:pPr>
    </w:p>
    <w:p w14:paraId="4F098632" w14:textId="77777777" w:rsidR="00000000" w:rsidRDefault="00364BE1">
      <w:pPr>
        <w:pStyle w:val="a0"/>
        <w:ind w:firstLine="0"/>
        <w:rPr>
          <w:rFonts w:hint="cs"/>
          <w:rtl/>
        </w:rPr>
      </w:pPr>
      <w:r>
        <w:rPr>
          <w:rFonts w:hint="cs"/>
          <w:rtl/>
        </w:rPr>
        <w:tab/>
        <w:t xml:space="preserve">לא, אין קשר. אל תניח. חבר הכנסת טיבי, אתה נכנס לעניינים לא לך. אני מבקש ממך לא לעשות זאת. </w:t>
      </w:r>
    </w:p>
    <w:p w14:paraId="3B6E0328" w14:textId="77777777" w:rsidR="00000000" w:rsidRDefault="00364BE1">
      <w:pPr>
        <w:pStyle w:val="a0"/>
        <w:ind w:firstLine="0"/>
        <w:rPr>
          <w:rFonts w:hint="cs"/>
          <w:rtl/>
        </w:rPr>
      </w:pPr>
    </w:p>
    <w:p w14:paraId="067BEAF4" w14:textId="77777777" w:rsidR="00000000" w:rsidRDefault="00364BE1">
      <w:pPr>
        <w:pStyle w:val="a0"/>
        <w:ind w:firstLine="0"/>
        <w:rPr>
          <w:rFonts w:hint="cs"/>
          <w:rtl/>
        </w:rPr>
      </w:pPr>
      <w:r>
        <w:rPr>
          <w:rFonts w:hint="cs"/>
          <w:rtl/>
        </w:rPr>
        <w:tab/>
        <w:t xml:space="preserve">שישה בעד, חמישה נגד,  נמנע אחד. על כן הצעתו של חבר הכנסת משה כחלון תועבר לוועדה. איזו ועדה ביקשת, חבר הכנסת כחלון? </w:t>
      </w:r>
    </w:p>
    <w:p w14:paraId="5AF148D0" w14:textId="77777777" w:rsidR="00000000" w:rsidRDefault="00364BE1">
      <w:pPr>
        <w:pStyle w:val="a0"/>
        <w:ind w:firstLine="0"/>
        <w:rPr>
          <w:rFonts w:hint="cs"/>
          <w:rtl/>
        </w:rPr>
      </w:pPr>
    </w:p>
    <w:p w14:paraId="758339E9" w14:textId="77777777" w:rsidR="00000000" w:rsidRDefault="00364BE1">
      <w:pPr>
        <w:pStyle w:val="af0"/>
        <w:rPr>
          <w:rtl/>
        </w:rPr>
      </w:pPr>
      <w:r>
        <w:rPr>
          <w:rFonts w:hint="eastAsia"/>
          <w:rtl/>
        </w:rPr>
        <w:t>נס</w:t>
      </w:r>
      <w:r>
        <w:rPr>
          <w:rFonts w:hint="eastAsia"/>
          <w:rtl/>
        </w:rPr>
        <w:t>ים</w:t>
      </w:r>
      <w:r>
        <w:rPr>
          <w:rtl/>
        </w:rPr>
        <w:t xml:space="preserve"> זאב (ש"ס):</w:t>
      </w:r>
    </w:p>
    <w:p w14:paraId="4651A47E" w14:textId="77777777" w:rsidR="00000000" w:rsidRDefault="00364BE1">
      <w:pPr>
        <w:pStyle w:val="a0"/>
        <w:rPr>
          <w:rFonts w:hint="cs"/>
          <w:rtl/>
        </w:rPr>
      </w:pPr>
    </w:p>
    <w:p w14:paraId="45205190" w14:textId="77777777" w:rsidR="00000000" w:rsidRDefault="00364BE1">
      <w:pPr>
        <w:pStyle w:val="a0"/>
        <w:rPr>
          <w:rFonts w:hint="cs"/>
          <w:rtl/>
        </w:rPr>
      </w:pPr>
      <w:r>
        <w:rPr>
          <w:rFonts w:hint="cs"/>
          <w:rtl/>
        </w:rPr>
        <w:t xml:space="preserve">חוץ וביטחון. </w:t>
      </w:r>
    </w:p>
    <w:p w14:paraId="03E5C859" w14:textId="77777777" w:rsidR="00000000" w:rsidRDefault="00364BE1">
      <w:pPr>
        <w:pStyle w:val="a0"/>
        <w:ind w:firstLine="0"/>
        <w:rPr>
          <w:rFonts w:hint="cs"/>
          <w:rtl/>
        </w:rPr>
      </w:pPr>
    </w:p>
    <w:p w14:paraId="2143B94E" w14:textId="77777777" w:rsidR="00000000" w:rsidRDefault="00364BE1">
      <w:pPr>
        <w:pStyle w:val="af0"/>
        <w:rPr>
          <w:rtl/>
        </w:rPr>
      </w:pPr>
      <w:bookmarkStart w:id="634" w:name="FS000000550T10_03_2004_19_32_44C"/>
      <w:bookmarkEnd w:id="634"/>
      <w:r>
        <w:rPr>
          <w:rFonts w:hint="eastAsia"/>
          <w:rtl/>
        </w:rPr>
        <w:t>משה</w:t>
      </w:r>
      <w:r>
        <w:rPr>
          <w:rtl/>
        </w:rPr>
        <w:t xml:space="preserve"> כחלון (הליכוד):</w:t>
      </w:r>
    </w:p>
    <w:p w14:paraId="3E2896F0" w14:textId="77777777" w:rsidR="00000000" w:rsidRDefault="00364BE1">
      <w:pPr>
        <w:pStyle w:val="a0"/>
        <w:rPr>
          <w:rFonts w:hint="cs"/>
          <w:rtl/>
        </w:rPr>
      </w:pPr>
    </w:p>
    <w:p w14:paraId="36335878" w14:textId="77777777" w:rsidR="00000000" w:rsidRDefault="00364BE1">
      <w:pPr>
        <w:pStyle w:val="a0"/>
        <w:rPr>
          <w:rFonts w:hint="cs"/>
          <w:rtl/>
        </w:rPr>
      </w:pPr>
      <w:r>
        <w:rPr>
          <w:rFonts w:hint="cs"/>
          <w:rtl/>
        </w:rPr>
        <w:t>ועדת הפנים.</w:t>
      </w:r>
    </w:p>
    <w:p w14:paraId="6AD5C0EB" w14:textId="77777777" w:rsidR="00000000" w:rsidRDefault="00364BE1">
      <w:pPr>
        <w:pStyle w:val="a0"/>
        <w:ind w:firstLine="0"/>
        <w:rPr>
          <w:rFonts w:hint="cs"/>
          <w:rtl/>
        </w:rPr>
      </w:pPr>
    </w:p>
    <w:p w14:paraId="2556E298" w14:textId="77777777" w:rsidR="00000000" w:rsidRDefault="00364BE1">
      <w:pPr>
        <w:pStyle w:val="af0"/>
        <w:rPr>
          <w:rtl/>
        </w:rPr>
      </w:pPr>
      <w:r>
        <w:rPr>
          <w:rFonts w:hint="eastAsia"/>
          <w:rtl/>
        </w:rPr>
        <w:t>אחמד</w:t>
      </w:r>
      <w:r>
        <w:rPr>
          <w:rtl/>
        </w:rPr>
        <w:t xml:space="preserve"> טיבי (חד"ש-תע"ל):</w:t>
      </w:r>
    </w:p>
    <w:p w14:paraId="113FB85D" w14:textId="77777777" w:rsidR="00000000" w:rsidRDefault="00364BE1">
      <w:pPr>
        <w:pStyle w:val="a0"/>
        <w:rPr>
          <w:rFonts w:hint="cs"/>
          <w:rtl/>
        </w:rPr>
      </w:pPr>
    </w:p>
    <w:p w14:paraId="549084C7" w14:textId="77777777" w:rsidR="00000000" w:rsidRDefault="00364BE1">
      <w:pPr>
        <w:pStyle w:val="a0"/>
        <w:rPr>
          <w:rFonts w:hint="cs"/>
          <w:rtl/>
        </w:rPr>
      </w:pPr>
      <w:r>
        <w:rPr>
          <w:rFonts w:hint="cs"/>
          <w:rtl/>
        </w:rPr>
        <w:t>ועדת הכנסת.</w:t>
      </w:r>
    </w:p>
    <w:p w14:paraId="47429A96" w14:textId="77777777" w:rsidR="00000000" w:rsidRDefault="00364BE1">
      <w:pPr>
        <w:pStyle w:val="a0"/>
        <w:ind w:firstLine="0"/>
        <w:rPr>
          <w:rFonts w:hint="cs"/>
          <w:rtl/>
        </w:rPr>
      </w:pPr>
    </w:p>
    <w:p w14:paraId="61315398" w14:textId="77777777" w:rsidR="00000000" w:rsidRDefault="00364BE1">
      <w:pPr>
        <w:pStyle w:val="af1"/>
        <w:rPr>
          <w:rFonts w:hint="cs"/>
          <w:rtl/>
        </w:rPr>
      </w:pPr>
      <w:r>
        <w:rPr>
          <w:rtl/>
        </w:rPr>
        <w:t>היו"ר</w:t>
      </w:r>
      <w:r>
        <w:rPr>
          <w:rFonts w:hint="cs"/>
          <w:rtl/>
        </w:rPr>
        <w:t xml:space="preserve"> אלי בן-מנחם</w:t>
      </w:r>
      <w:r>
        <w:rPr>
          <w:rtl/>
        </w:rPr>
        <w:t>:</w:t>
      </w:r>
    </w:p>
    <w:p w14:paraId="3C60C5A9" w14:textId="77777777" w:rsidR="00000000" w:rsidRDefault="00364BE1">
      <w:pPr>
        <w:pStyle w:val="a0"/>
        <w:ind w:firstLine="0"/>
        <w:rPr>
          <w:rFonts w:hint="cs"/>
          <w:rtl/>
        </w:rPr>
      </w:pPr>
    </w:p>
    <w:p w14:paraId="678BBD42" w14:textId="77777777" w:rsidR="00000000" w:rsidRDefault="00364BE1">
      <w:pPr>
        <w:pStyle w:val="a0"/>
        <w:ind w:firstLine="0"/>
        <w:rPr>
          <w:rFonts w:hint="cs"/>
          <w:rtl/>
        </w:rPr>
      </w:pPr>
      <w:r>
        <w:rPr>
          <w:rFonts w:hint="cs"/>
          <w:rtl/>
        </w:rPr>
        <w:tab/>
        <w:t xml:space="preserve">ועדת הכנסת תחליט לאיזו ועדה.           </w:t>
      </w:r>
    </w:p>
    <w:p w14:paraId="76E87726" w14:textId="77777777" w:rsidR="00000000" w:rsidRDefault="00364BE1">
      <w:pPr>
        <w:pStyle w:val="a0"/>
        <w:rPr>
          <w:rFonts w:hint="cs"/>
          <w:color w:val="0000FF"/>
          <w:szCs w:val="28"/>
          <w:rtl/>
        </w:rPr>
      </w:pPr>
    </w:p>
    <w:p w14:paraId="4F2FD567" w14:textId="77777777" w:rsidR="00000000" w:rsidRDefault="00364BE1">
      <w:pPr>
        <w:pStyle w:val="a0"/>
        <w:rPr>
          <w:rFonts w:hint="cs"/>
          <w:color w:val="0000FF"/>
          <w:szCs w:val="28"/>
          <w:rtl/>
        </w:rPr>
      </w:pPr>
    </w:p>
    <w:p w14:paraId="791AC022" w14:textId="77777777" w:rsidR="00000000" w:rsidRDefault="00364BE1">
      <w:pPr>
        <w:pStyle w:val="a2"/>
        <w:rPr>
          <w:rtl/>
        </w:rPr>
      </w:pPr>
      <w:bookmarkStart w:id="635" w:name="_Toc71352126"/>
      <w:r>
        <w:rPr>
          <w:rFonts w:hint="cs"/>
          <w:rtl/>
        </w:rPr>
        <w:t xml:space="preserve">מסמכים שהונחו על שולחן </w:t>
      </w:r>
      <w:r>
        <w:rPr>
          <w:rtl/>
        </w:rPr>
        <w:t>הכנסת</w:t>
      </w:r>
      <w:bookmarkEnd w:id="635"/>
    </w:p>
    <w:p w14:paraId="1249D1E3" w14:textId="77777777" w:rsidR="00000000" w:rsidRDefault="00364BE1">
      <w:pPr>
        <w:pStyle w:val="-0"/>
        <w:rPr>
          <w:rFonts w:hint="cs"/>
          <w:rtl/>
        </w:rPr>
      </w:pPr>
    </w:p>
    <w:p w14:paraId="3505BCEB" w14:textId="77777777" w:rsidR="00000000" w:rsidRDefault="00364BE1">
      <w:pPr>
        <w:pStyle w:val="af1"/>
        <w:rPr>
          <w:rtl/>
        </w:rPr>
      </w:pPr>
      <w:r>
        <w:rPr>
          <w:rtl/>
        </w:rPr>
        <w:t>היו"ר</w:t>
      </w:r>
      <w:r>
        <w:rPr>
          <w:rFonts w:hint="cs"/>
          <w:rtl/>
        </w:rPr>
        <w:t xml:space="preserve"> אלי בן-מנחם</w:t>
      </w:r>
      <w:r>
        <w:rPr>
          <w:rtl/>
        </w:rPr>
        <w:t>:</w:t>
      </w:r>
    </w:p>
    <w:p w14:paraId="382D59D7" w14:textId="77777777" w:rsidR="00000000" w:rsidRDefault="00364BE1">
      <w:pPr>
        <w:pStyle w:val="a0"/>
        <w:rPr>
          <w:rtl/>
        </w:rPr>
      </w:pPr>
    </w:p>
    <w:p w14:paraId="3EDC581C" w14:textId="77777777" w:rsidR="00000000" w:rsidRDefault="00364BE1">
      <w:pPr>
        <w:pStyle w:val="a0"/>
        <w:rPr>
          <w:rFonts w:hint="cs"/>
          <w:rtl/>
        </w:rPr>
      </w:pPr>
      <w:r>
        <w:rPr>
          <w:rFonts w:hint="cs"/>
          <w:rtl/>
        </w:rPr>
        <w:t xml:space="preserve">הודעה לסגן מזכיר הכנסת דוד לב, בבקשה. </w:t>
      </w:r>
    </w:p>
    <w:p w14:paraId="262CFD32" w14:textId="77777777" w:rsidR="00000000" w:rsidRDefault="00364BE1">
      <w:pPr>
        <w:pStyle w:val="a0"/>
        <w:rPr>
          <w:rFonts w:hint="cs"/>
          <w:rtl/>
        </w:rPr>
      </w:pPr>
    </w:p>
    <w:p w14:paraId="26FA2488" w14:textId="77777777" w:rsidR="00000000" w:rsidRDefault="00364BE1">
      <w:pPr>
        <w:pStyle w:val="a"/>
        <w:rPr>
          <w:rtl/>
        </w:rPr>
      </w:pPr>
      <w:bookmarkStart w:id="636" w:name="FS000000128T10_03_2004_19_16_23"/>
      <w:bookmarkStart w:id="637" w:name="_Toc71352127"/>
      <w:bookmarkEnd w:id="636"/>
      <w:r>
        <w:rPr>
          <w:rFonts w:hint="eastAsia"/>
          <w:rtl/>
        </w:rPr>
        <w:t>סג</w:t>
      </w:r>
      <w:r>
        <w:rPr>
          <w:rFonts w:hint="eastAsia"/>
          <w:rtl/>
        </w:rPr>
        <w:t>ן</w:t>
      </w:r>
      <w:r>
        <w:rPr>
          <w:rtl/>
        </w:rPr>
        <w:t xml:space="preserve"> מזכיר הכנסת דוד לב:</w:t>
      </w:r>
      <w:bookmarkEnd w:id="637"/>
    </w:p>
    <w:p w14:paraId="6558462D" w14:textId="77777777" w:rsidR="00000000" w:rsidRDefault="00364BE1">
      <w:pPr>
        <w:pStyle w:val="a0"/>
        <w:rPr>
          <w:rFonts w:hint="cs"/>
          <w:rtl/>
        </w:rPr>
      </w:pPr>
    </w:p>
    <w:p w14:paraId="06892536" w14:textId="77777777" w:rsidR="00000000" w:rsidRDefault="00364BE1">
      <w:pPr>
        <w:pStyle w:val="a0"/>
        <w:rPr>
          <w:rFonts w:hint="cs"/>
          <w:rtl/>
        </w:rPr>
      </w:pPr>
      <w:r>
        <w:rPr>
          <w:rFonts w:hint="cs"/>
          <w:rtl/>
        </w:rPr>
        <w:t>ברשות יושב-ראש הישיבה, הנני מתכבד להודיע, כי הונחה על שולחן הכנסת, לקריאה שנייה ולקריאה שלישית, הצעת חוק סדר הדין הפלילי (תיקון מס' 41), התשס"ד-2004, שהחזירה ועדת החוקה, חוק ומשפט. תודה.</w:t>
      </w:r>
    </w:p>
    <w:p w14:paraId="56653B91" w14:textId="77777777" w:rsidR="00000000" w:rsidRDefault="00364BE1">
      <w:pPr>
        <w:pStyle w:val="a0"/>
        <w:rPr>
          <w:rFonts w:hint="cs"/>
          <w:rtl/>
        </w:rPr>
      </w:pPr>
    </w:p>
    <w:p w14:paraId="04AB174D" w14:textId="77777777" w:rsidR="00000000" w:rsidRDefault="00364BE1">
      <w:pPr>
        <w:pStyle w:val="af1"/>
        <w:rPr>
          <w:rtl/>
        </w:rPr>
      </w:pPr>
      <w:r>
        <w:rPr>
          <w:rFonts w:hint="eastAsia"/>
          <w:rtl/>
        </w:rPr>
        <w:t>היו</w:t>
      </w:r>
      <w:r>
        <w:rPr>
          <w:rtl/>
        </w:rPr>
        <w:t>"ר משה כחלון:</w:t>
      </w:r>
    </w:p>
    <w:p w14:paraId="32A98E7C" w14:textId="77777777" w:rsidR="00000000" w:rsidRDefault="00364BE1">
      <w:pPr>
        <w:pStyle w:val="a0"/>
        <w:rPr>
          <w:rFonts w:hint="cs"/>
          <w:rtl/>
        </w:rPr>
      </w:pPr>
    </w:p>
    <w:p w14:paraId="2DCBF6A7" w14:textId="77777777" w:rsidR="00000000" w:rsidRDefault="00364BE1">
      <w:pPr>
        <w:pStyle w:val="a0"/>
        <w:rPr>
          <w:rFonts w:hint="cs"/>
          <w:rtl/>
        </w:rPr>
      </w:pPr>
      <w:r>
        <w:rPr>
          <w:rFonts w:hint="cs"/>
          <w:rtl/>
        </w:rPr>
        <w:t xml:space="preserve">תודה רבה.  </w:t>
      </w:r>
    </w:p>
    <w:p w14:paraId="04C222B6" w14:textId="77777777" w:rsidR="00000000" w:rsidRDefault="00364BE1">
      <w:pPr>
        <w:pStyle w:val="a0"/>
        <w:rPr>
          <w:rFonts w:hint="cs"/>
          <w:rtl/>
        </w:rPr>
      </w:pPr>
    </w:p>
    <w:p w14:paraId="26BA62E1" w14:textId="77777777" w:rsidR="00000000" w:rsidRDefault="00364BE1">
      <w:pPr>
        <w:pStyle w:val="a2"/>
        <w:rPr>
          <w:rtl/>
        </w:rPr>
      </w:pPr>
    </w:p>
    <w:p w14:paraId="57702582" w14:textId="77777777" w:rsidR="00000000" w:rsidRDefault="00364BE1">
      <w:pPr>
        <w:pStyle w:val="a2"/>
        <w:rPr>
          <w:rFonts w:hint="cs"/>
          <w:rtl/>
        </w:rPr>
      </w:pPr>
      <w:bookmarkStart w:id="638" w:name="CS22870FI0022870T10_03_2004_19_16_49"/>
      <w:bookmarkStart w:id="639" w:name="_Toc71352128"/>
      <w:bookmarkEnd w:id="638"/>
      <w:r>
        <w:rPr>
          <w:rFonts w:hint="cs"/>
          <w:rtl/>
        </w:rPr>
        <w:t>הצעה לסדר-היו</w:t>
      </w:r>
      <w:r>
        <w:rPr>
          <w:rFonts w:hint="cs"/>
          <w:rtl/>
        </w:rPr>
        <w:t>ם</w:t>
      </w:r>
      <w:bookmarkEnd w:id="639"/>
    </w:p>
    <w:p w14:paraId="045BC8EB" w14:textId="77777777" w:rsidR="00000000" w:rsidRDefault="00364BE1">
      <w:pPr>
        <w:pStyle w:val="a2"/>
        <w:rPr>
          <w:rtl/>
        </w:rPr>
      </w:pPr>
      <w:bookmarkStart w:id="640" w:name="_Toc71352129"/>
      <w:r>
        <w:rPr>
          <w:rtl/>
        </w:rPr>
        <w:t>מה עושה ממשלת ישראל למען חיזוק המדינה כמדינה יהודית?</w:t>
      </w:r>
      <w:bookmarkEnd w:id="640"/>
    </w:p>
    <w:p w14:paraId="503786EF" w14:textId="77777777" w:rsidR="00000000" w:rsidRDefault="00364BE1">
      <w:pPr>
        <w:pStyle w:val="a0"/>
        <w:rPr>
          <w:rFonts w:hint="cs"/>
          <w:rtl/>
        </w:rPr>
      </w:pPr>
    </w:p>
    <w:p w14:paraId="7D405510" w14:textId="77777777" w:rsidR="00000000" w:rsidRDefault="00364BE1">
      <w:pPr>
        <w:pStyle w:val="af1"/>
        <w:rPr>
          <w:rtl/>
        </w:rPr>
      </w:pPr>
      <w:r>
        <w:rPr>
          <w:rtl/>
        </w:rPr>
        <w:t>היו"ר משה כחלון:</w:t>
      </w:r>
    </w:p>
    <w:p w14:paraId="280C49A4" w14:textId="77777777" w:rsidR="00000000" w:rsidRDefault="00364BE1">
      <w:pPr>
        <w:pStyle w:val="a0"/>
        <w:rPr>
          <w:rtl/>
        </w:rPr>
      </w:pPr>
    </w:p>
    <w:p w14:paraId="7A71D1BF" w14:textId="77777777" w:rsidR="00000000" w:rsidRDefault="00364BE1">
      <w:pPr>
        <w:pStyle w:val="a0"/>
        <w:rPr>
          <w:rFonts w:hint="cs"/>
          <w:rtl/>
        </w:rPr>
      </w:pPr>
      <w:r>
        <w:rPr>
          <w:rFonts w:hint="cs"/>
          <w:rtl/>
        </w:rPr>
        <w:t xml:space="preserve">אנחנו ממשיכים בסדר-היום: מה עושה ממשלת ישראל למען חיזוק המדינה כמדינה יהודית? -  הצעה לסדר-היום מס' 2832. חבר הכנסת אברהם רביץ, בבקשה. </w:t>
      </w:r>
    </w:p>
    <w:p w14:paraId="7B887CED" w14:textId="77777777" w:rsidR="00000000" w:rsidRDefault="00364BE1">
      <w:pPr>
        <w:pStyle w:val="a0"/>
        <w:rPr>
          <w:rFonts w:hint="cs"/>
          <w:rtl/>
        </w:rPr>
      </w:pPr>
    </w:p>
    <w:p w14:paraId="3E2D89B5" w14:textId="77777777" w:rsidR="00000000" w:rsidRDefault="00364BE1">
      <w:pPr>
        <w:pStyle w:val="a0"/>
        <w:rPr>
          <w:rFonts w:hint="cs"/>
          <w:rtl/>
        </w:rPr>
      </w:pPr>
      <w:r>
        <w:rPr>
          <w:rFonts w:hint="cs"/>
          <w:rtl/>
        </w:rPr>
        <w:t>להתראות לראש עיריית טייבה - תישאר אתנו הרבה ש</w:t>
      </w:r>
      <w:r>
        <w:rPr>
          <w:rFonts w:hint="cs"/>
          <w:rtl/>
        </w:rPr>
        <w:t>נים, אנחנו אוהבים אותך. בבקשה, אדוני.</w:t>
      </w:r>
    </w:p>
    <w:p w14:paraId="7408B719" w14:textId="77777777" w:rsidR="00000000" w:rsidRDefault="00364BE1">
      <w:pPr>
        <w:pStyle w:val="a0"/>
        <w:rPr>
          <w:rFonts w:hint="cs"/>
          <w:rtl/>
        </w:rPr>
      </w:pPr>
    </w:p>
    <w:p w14:paraId="0D652BD4" w14:textId="77777777" w:rsidR="00000000" w:rsidRDefault="00364BE1">
      <w:pPr>
        <w:pStyle w:val="a"/>
        <w:rPr>
          <w:rtl/>
        </w:rPr>
      </w:pPr>
      <w:bookmarkStart w:id="641" w:name="FS000000531T10_03_2004_19_17_01"/>
      <w:bookmarkStart w:id="642" w:name="_Toc71352130"/>
      <w:bookmarkEnd w:id="641"/>
      <w:r>
        <w:rPr>
          <w:rFonts w:hint="eastAsia"/>
          <w:rtl/>
        </w:rPr>
        <w:t>אברהם</w:t>
      </w:r>
      <w:r>
        <w:rPr>
          <w:rtl/>
        </w:rPr>
        <w:t xml:space="preserve"> רביץ (יהדות התורה):</w:t>
      </w:r>
      <w:bookmarkEnd w:id="642"/>
    </w:p>
    <w:p w14:paraId="7D4F0D4C" w14:textId="77777777" w:rsidR="00000000" w:rsidRDefault="00364BE1">
      <w:pPr>
        <w:pStyle w:val="a0"/>
        <w:rPr>
          <w:rFonts w:hint="cs"/>
          <w:rtl/>
        </w:rPr>
      </w:pPr>
    </w:p>
    <w:p w14:paraId="5CBE2008" w14:textId="77777777" w:rsidR="00000000" w:rsidRDefault="00364BE1">
      <w:pPr>
        <w:pStyle w:val="a0"/>
        <w:rPr>
          <w:rFonts w:hint="cs"/>
          <w:rtl/>
        </w:rPr>
      </w:pPr>
      <w:r>
        <w:rPr>
          <w:rFonts w:hint="cs"/>
          <w:rtl/>
        </w:rPr>
        <w:t>אדוני היושב-ראש, חברי הכנסת, אחרי שסידרנו כבר בהצעה הקודמת את ענייני ארץ-ישראל, נתחיל אולי לדבר על עם ישראל, גם זה נושא חשוב. אני הגדרתי באופן מאוד ברור ומיוחד את כותרת הצעתי. אני שאלתי שאלה</w:t>
      </w:r>
      <w:r>
        <w:rPr>
          <w:rFonts w:hint="cs"/>
          <w:rtl/>
        </w:rPr>
        <w:t>, אני שואל שאלה. עוד לפני טרוניה, כל דבר מן הסוג הזה. אני שואל, מה עושה ממשלת ישראל למען חיזוק המדינה כמדינה יהודית. השאלה היא רטורית, מכיוון שלפי עניות דעתי, גם כמחוקק, אני חושב שהשאלה היא במקומה, והממשלה חייבת לנהוג על-פי ספר החוקים ועל-פי החוקים שכבר הת</w:t>
      </w:r>
      <w:r>
        <w:rPr>
          <w:rFonts w:hint="cs"/>
          <w:rtl/>
        </w:rPr>
        <w:t xml:space="preserve">קבלו עד היום, והם חלק מספר החוקים שלנו. </w:t>
      </w:r>
    </w:p>
    <w:p w14:paraId="04DFC3D4" w14:textId="77777777" w:rsidR="00000000" w:rsidRDefault="00364BE1">
      <w:pPr>
        <w:pStyle w:val="a0"/>
        <w:rPr>
          <w:rFonts w:hint="cs"/>
          <w:rtl/>
        </w:rPr>
      </w:pPr>
    </w:p>
    <w:p w14:paraId="1768453B" w14:textId="77777777" w:rsidR="00000000" w:rsidRDefault="00364BE1">
      <w:pPr>
        <w:pStyle w:val="a0"/>
        <w:rPr>
          <w:rFonts w:hint="cs"/>
          <w:rtl/>
        </w:rPr>
      </w:pPr>
      <w:r>
        <w:rPr>
          <w:rFonts w:hint="cs"/>
          <w:rtl/>
        </w:rPr>
        <w:t xml:space="preserve">אני רוצה לקרוא לכם, אדוני השר, חברי הכנסת, אדוני היושב-ראש, סעיף שהתקבל באותם חוקים שהם חוקי-יסוד. אני אקרא זאת. בחוק-יסוד: כבוד האדם וחירותו - אותו דבר קיים גם בחוק-היסוד השני שהתקבל, שהוא חוק-יסוד: חופש העיסוק - </w:t>
      </w:r>
      <w:r>
        <w:rPr>
          <w:rFonts w:hint="cs"/>
          <w:rtl/>
        </w:rPr>
        <w:t xml:space="preserve">בסעיף 1(א), בסעיף המטרה, כתוב כך: "חוק-יסוד זה מטרתו להגן על כבוד האדם וחירותו, כדי לעגן בחוק-יסוד את ערכיה של מדינת ישראל כמדינה יהודית ודמוקרטית". </w:t>
      </w:r>
    </w:p>
    <w:p w14:paraId="1634982A" w14:textId="77777777" w:rsidR="00000000" w:rsidRDefault="00364BE1">
      <w:pPr>
        <w:pStyle w:val="a0"/>
        <w:rPr>
          <w:rFonts w:hint="cs"/>
          <w:rtl/>
        </w:rPr>
      </w:pPr>
    </w:p>
    <w:p w14:paraId="7ABE51C8" w14:textId="77777777" w:rsidR="00000000" w:rsidRDefault="00364BE1">
      <w:pPr>
        <w:pStyle w:val="a0"/>
        <w:rPr>
          <w:rFonts w:hint="cs"/>
          <w:rtl/>
        </w:rPr>
      </w:pPr>
      <w:r>
        <w:rPr>
          <w:rFonts w:hint="cs"/>
          <w:rtl/>
        </w:rPr>
        <w:t>זהו חוק-יסוד. ואני רוצה לומר לכם, חברי הכנסת, שחוק-היסוד הזה הוא כל כך חוק-יסוד, שעל בסיס החוק הזה שאכן ה</w:t>
      </w:r>
      <w:r>
        <w:rPr>
          <w:rFonts w:hint="cs"/>
          <w:rtl/>
        </w:rPr>
        <w:t xml:space="preserve">תקבל, נוהג בית-המשפט העליון במערכת עצומה של שאלות המובאות לפני בית-המשפט, והוא פוסק, פוסק הלכות מעל ומעבר לדעתם של המחוקקים. כי הוא קיבל את המשפט הזה שקראתי לפניכם, שנמצא במבוא של חוק-היסוד, והוא חלק ממנו, הוא קיבל זאת כמסר כללי להתנהגות של המדינה כמדינה, </w:t>
      </w:r>
      <w:r>
        <w:rPr>
          <w:rFonts w:hint="cs"/>
          <w:rtl/>
        </w:rPr>
        <w:t xml:space="preserve">ולמטרות קיומה של המדינה. יש שם סעיף מיוחד שהוא סעיף המטרה, והוא מדבר על מדינת ישראל כמדינה יהודית ודמוקרטית. </w:t>
      </w:r>
    </w:p>
    <w:p w14:paraId="72544D48" w14:textId="77777777" w:rsidR="00000000" w:rsidRDefault="00364BE1">
      <w:pPr>
        <w:pStyle w:val="a0"/>
        <w:rPr>
          <w:rFonts w:hint="cs"/>
          <w:rtl/>
        </w:rPr>
      </w:pPr>
    </w:p>
    <w:p w14:paraId="2725A517" w14:textId="77777777" w:rsidR="00000000" w:rsidRDefault="00364BE1">
      <w:pPr>
        <w:pStyle w:val="a0"/>
        <w:rPr>
          <w:rFonts w:hint="cs"/>
          <w:rtl/>
        </w:rPr>
      </w:pPr>
      <w:r>
        <w:rPr>
          <w:rFonts w:hint="cs"/>
          <w:rtl/>
        </w:rPr>
        <w:t>עכשיו תראו, חברי הכנסת, איך החוק הזה בכל זאת עושה הבחנה מאוד ברורה. לגבי החלק של הסעיף שמדבר על מדינה דמוקרטית, יש לנו שורה עצומה של פסקי-דין שני</w:t>
      </w:r>
      <w:r>
        <w:rPr>
          <w:rFonts w:hint="cs"/>
          <w:rtl/>
        </w:rPr>
        <w:t xml:space="preserve">תנו וניתנים על בסיס הגדרת המדינה כמדינה דמוקרטית, וזה בסדר גמור. </w:t>
      </w:r>
    </w:p>
    <w:p w14:paraId="6A3B266A" w14:textId="77777777" w:rsidR="00000000" w:rsidRDefault="00364BE1">
      <w:pPr>
        <w:pStyle w:val="a0"/>
        <w:rPr>
          <w:rFonts w:hint="cs"/>
          <w:rtl/>
        </w:rPr>
      </w:pPr>
    </w:p>
    <w:p w14:paraId="7A3DA026" w14:textId="77777777" w:rsidR="00000000" w:rsidRDefault="00364BE1">
      <w:pPr>
        <w:pStyle w:val="a0"/>
        <w:rPr>
          <w:rFonts w:hint="cs"/>
          <w:rtl/>
        </w:rPr>
      </w:pPr>
      <w:r>
        <w:rPr>
          <w:rFonts w:hint="cs"/>
          <w:rtl/>
        </w:rPr>
        <w:t xml:space="preserve">אני חי עם זה בשלום, עם עצם העובדה שהמדינה היא מדינה דמוקרטית. זה נותן, במיוחד למיעוט, אוויר לנשימה. אחרת, אני אומר לכם, איש את רעהו חיים בלעו, בפרט הרוב את המיעוט. אבל, מאחר שהמדינה הגדירה </w:t>
      </w:r>
      <w:r>
        <w:rPr>
          <w:rFonts w:hint="cs"/>
          <w:rtl/>
        </w:rPr>
        <w:t xml:space="preserve">את עצמה כמדינה דמוקרטית, אז לא יכול לקרות הדבר הזה, מכיוון שהבסיס הראשוני או העקרוני ביותר של חברה דמוקרטית, הוא שיש התחשבות של הרוב במיעוט. סתם כך, שהרוב תמיד מחליט, בשביל זה לא צריך להיות דמוקרטי. זה לא חידוש דמוקרטי. החידוש הדמוקרטי הוא, שאף שהכול נחתך </w:t>
      </w:r>
      <w:r>
        <w:rPr>
          <w:rFonts w:hint="cs"/>
          <w:rtl/>
        </w:rPr>
        <w:t xml:space="preserve">לפי הרוב, אין הרוב יכול להתעלם מן המיעוט. ולכן אני בעד, וגם הצבעתי עבור זה, שהמדינה הזאת היא מדינה דמוקרטית. </w:t>
      </w:r>
    </w:p>
    <w:p w14:paraId="2935C45F" w14:textId="77777777" w:rsidR="00000000" w:rsidRDefault="00364BE1">
      <w:pPr>
        <w:pStyle w:val="a0"/>
        <w:rPr>
          <w:rFonts w:hint="cs"/>
          <w:rtl/>
        </w:rPr>
      </w:pPr>
    </w:p>
    <w:p w14:paraId="0EBB4004" w14:textId="77777777" w:rsidR="00000000" w:rsidRDefault="00364BE1">
      <w:pPr>
        <w:pStyle w:val="a0"/>
        <w:rPr>
          <w:rFonts w:hint="cs"/>
          <w:rtl/>
        </w:rPr>
      </w:pPr>
      <w:r>
        <w:rPr>
          <w:rFonts w:hint="cs"/>
          <w:rtl/>
        </w:rPr>
        <w:t>אולי יש שיטות יותר טובות, יכול להיות ששיטת ההלכה, לו היתה מתקבלת והיתה אפשרות לקבל אותה, היתה אולי אפילו מיטיבה יותר עם החברה בישראל. מבחינתי, וד</w:t>
      </w:r>
      <w:r>
        <w:rPr>
          <w:rFonts w:hint="cs"/>
          <w:rtl/>
        </w:rPr>
        <w:t xml:space="preserve">אי שכן, אבל אנחנו חיים גם במציאות הקיימת, ובמציאות אנחנו לא נמצאים באותו מצב שאנחנו מתפללים אליו, באחרית הימים, שזו תהיה מדינה של תורה ושל דרך-ארץ, וכו'. </w:t>
      </w:r>
    </w:p>
    <w:p w14:paraId="40938237" w14:textId="77777777" w:rsidR="00000000" w:rsidRDefault="00364BE1">
      <w:pPr>
        <w:pStyle w:val="a0"/>
        <w:rPr>
          <w:rFonts w:hint="cs"/>
          <w:rtl/>
        </w:rPr>
      </w:pPr>
    </w:p>
    <w:p w14:paraId="75F74AA0" w14:textId="77777777" w:rsidR="00000000" w:rsidRDefault="00364BE1">
      <w:pPr>
        <w:pStyle w:val="a0"/>
        <w:rPr>
          <w:rFonts w:hint="cs"/>
          <w:rtl/>
        </w:rPr>
      </w:pPr>
      <w:r>
        <w:rPr>
          <w:rFonts w:hint="cs"/>
          <w:rtl/>
        </w:rPr>
        <w:t>בסדר, מדינה דמוקרטית. אבל לחמנו קשה מאוד בוועדה שקיבלה את הצעת החוק הזאת, ואני הייתי שותף לכל המהלכי</w:t>
      </w:r>
      <w:r>
        <w:rPr>
          <w:rFonts w:hint="cs"/>
          <w:rtl/>
        </w:rPr>
        <w:t xml:space="preserve">ם, שההגדרה תהיה ממש לפי הסדר הזה, מדינה יהודית ודמוקרטית. </w:t>
      </w:r>
    </w:p>
    <w:p w14:paraId="2AF6C361" w14:textId="77777777" w:rsidR="00000000" w:rsidRDefault="00364BE1">
      <w:pPr>
        <w:pStyle w:val="a0"/>
        <w:rPr>
          <w:rFonts w:hint="cs"/>
          <w:rtl/>
        </w:rPr>
      </w:pPr>
    </w:p>
    <w:p w14:paraId="57B21F67" w14:textId="77777777" w:rsidR="00000000" w:rsidRDefault="00364BE1">
      <w:pPr>
        <w:pStyle w:val="a0"/>
        <w:rPr>
          <w:rFonts w:hint="cs"/>
          <w:rtl/>
        </w:rPr>
      </w:pPr>
      <w:r>
        <w:rPr>
          <w:rFonts w:hint="cs"/>
          <w:rtl/>
        </w:rPr>
        <w:t>אני רואה את זה כחובה של הממשלה. כמו שהממשלה מחוקקת חוקים שונים, החל בחוקי בחירות שונים, שהם נותנים את הביטוי הבולט ביותר להיותה של המדינה מדינה דמוקרטית, וכלה במערכת שלמה של דברים שקשורים לחוק-היס</w:t>
      </w:r>
      <w:r>
        <w:rPr>
          <w:rFonts w:hint="cs"/>
          <w:rtl/>
        </w:rPr>
        <w:t xml:space="preserve">וד הזה, והם מתפרסים על כל העשיות של הממשלה - בריאות וחינוך וכל מה שתרצו, הכול נובע מהיותה של המדינה מדינה תרבותית דמוקרטית. </w:t>
      </w:r>
    </w:p>
    <w:p w14:paraId="676B90FA" w14:textId="77777777" w:rsidR="00000000" w:rsidRDefault="00364BE1">
      <w:pPr>
        <w:pStyle w:val="a0"/>
        <w:rPr>
          <w:rFonts w:hint="cs"/>
          <w:rtl/>
        </w:rPr>
      </w:pPr>
    </w:p>
    <w:p w14:paraId="24A5A981" w14:textId="77777777" w:rsidR="00000000" w:rsidRDefault="00364BE1">
      <w:pPr>
        <w:pStyle w:val="a0"/>
        <w:rPr>
          <w:rFonts w:hint="cs"/>
          <w:rtl/>
        </w:rPr>
      </w:pPr>
      <w:r>
        <w:rPr>
          <w:rFonts w:hint="cs"/>
          <w:rtl/>
        </w:rPr>
        <w:t>אבל, אנחנו לא ככל העמים. לא, ממש לא. אנחנו עם מאוד מיוחד, הייתי אומר, ולשם כך המציאות הזאת המופלאה, הייתי אומר, שלאחר כל כך הרבה ש</w:t>
      </w:r>
      <w:r>
        <w:rPr>
          <w:rFonts w:hint="cs"/>
          <w:rtl/>
        </w:rPr>
        <w:t xml:space="preserve">נים שהיו מעטים </w:t>
      </w:r>
      <w:r>
        <w:rPr>
          <w:rtl/>
        </w:rPr>
        <w:t>–</w:t>
      </w:r>
      <w:r>
        <w:rPr>
          <w:rFonts w:hint="cs"/>
          <w:rtl/>
        </w:rPr>
        <w:t xml:space="preserve"> היו שנים שמעטים מבני עמנו גרו כאן. אף פעם לא היה, לא היתה אפילו תקופה אחת שלא גרו כאן יהודים, זה את גם צריך לדעת, אבל היו תקופות שהיינו מעטים, וודאי שלא היה שלטון בידינו. מאז חורבן הבית לא היה שלטון בידינו. היו כל מיני ממלוכים ועות'מאנים ו</w:t>
      </w:r>
      <w:r>
        <w:rPr>
          <w:rFonts w:hint="cs"/>
          <w:rtl/>
        </w:rPr>
        <w:t xml:space="preserve">כל מה שתרצו. גם למוסלמים לא היה כאן אף פעם שלטון. יש לנו אותה היסטוריה. גם המוסלמים אף פעם לא שלטו. למען האמת ההיסטורית, צריך להגיד גם את הדבר הזה. </w:t>
      </w:r>
    </w:p>
    <w:p w14:paraId="026475CF" w14:textId="77777777" w:rsidR="00000000" w:rsidRDefault="00364BE1">
      <w:pPr>
        <w:pStyle w:val="a0"/>
        <w:rPr>
          <w:rFonts w:hint="cs"/>
          <w:rtl/>
        </w:rPr>
      </w:pPr>
    </w:p>
    <w:p w14:paraId="630845A9" w14:textId="77777777" w:rsidR="00000000" w:rsidRDefault="00364BE1">
      <w:pPr>
        <w:pStyle w:val="af0"/>
        <w:rPr>
          <w:rtl/>
        </w:rPr>
      </w:pPr>
      <w:r>
        <w:rPr>
          <w:rFonts w:hint="eastAsia"/>
          <w:rtl/>
        </w:rPr>
        <w:t>יעקב</w:t>
      </w:r>
      <w:r>
        <w:rPr>
          <w:rtl/>
        </w:rPr>
        <w:t xml:space="preserve"> מרגי (ש"ס):</w:t>
      </w:r>
    </w:p>
    <w:p w14:paraId="4F655ED4" w14:textId="77777777" w:rsidR="00000000" w:rsidRDefault="00364BE1">
      <w:pPr>
        <w:pStyle w:val="a0"/>
        <w:rPr>
          <w:rFonts w:hint="cs"/>
          <w:rtl/>
        </w:rPr>
      </w:pPr>
    </w:p>
    <w:p w14:paraId="7EF3D436" w14:textId="77777777" w:rsidR="00000000" w:rsidRDefault="00364BE1">
      <w:pPr>
        <w:pStyle w:val="a0"/>
        <w:rPr>
          <w:rFonts w:hint="cs"/>
          <w:rtl/>
        </w:rPr>
      </w:pPr>
      <w:r>
        <w:rPr>
          <w:rFonts w:hint="cs"/>
          <w:rtl/>
        </w:rPr>
        <w:t>פלסטין נהייתה חביבה עליהם רק לאחרונה.</w:t>
      </w:r>
    </w:p>
    <w:p w14:paraId="6B211CB7" w14:textId="77777777" w:rsidR="00000000" w:rsidRDefault="00364BE1">
      <w:pPr>
        <w:pStyle w:val="a0"/>
        <w:rPr>
          <w:rFonts w:hint="cs"/>
          <w:rtl/>
        </w:rPr>
      </w:pPr>
    </w:p>
    <w:p w14:paraId="7057977B" w14:textId="77777777" w:rsidR="00000000" w:rsidRDefault="00364BE1">
      <w:pPr>
        <w:pStyle w:val="-"/>
        <w:rPr>
          <w:rtl/>
        </w:rPr>
      </w:pPr>
      <w:bookmarkStart w:id="643" w:name="FS000000531T10_03_2004_19_34_57C"/>
      <w:bookmarkEnd w:id="643"/>
      <w:r>
        <w:rPr>
          <w:rtl/>
        </w:rPr>
        <w:t>אברהם רביץ (יהדות התורה):</w:t>
      </w:r>
    </w:p>
    <w:p w14:paraId="6B5B4563" w14:textId="77777777" w:rsidR="00000000" w:rsidRDefault="00364BE1">
      <w:pPr>
        <w:pStyle w:val="a0"/>
        <w:rPr>
          <w:rtl/>
        </w:rPr>
      </w:pPr>
    </w:p>
    <w:p w14:paraId="2781E2F9" w14:textId="77777777" w:rsidR="00000000" w:rsidRDefault="00364BE1">
      <w:pPr>
        <w:pStyle w:val="a0"/>
        <w:rPr>
          <w:rFonts w:hint="cs"/>
          <w:rtl/>
        </w:rPr>
      </w:pPr>
      <w:r>
        <w:rPr>
          <w:rFonts w:hint="cs"/>
          <w:rtl/>
        </w:rPr>
        <w:t>לא, פלסטינים זה דבר אח</w:t>
      </w:r>
      <w:r>
        <w:rPr>
          <w:rFonts w:hint="cs"/>
          <w:rtl/>
        </w:rPr>
        <w:t>ר.  פלסטינים - יש עוד חידוש, אני לא רוצה לומר את זה כדי לא לפגוע אולי ברגשות מישהו. פלסטינים גם לא היו עם. לא היה עם פלסטיני. זה דבר חדש.</w:t>
      </w:r>
    </w:p>
    <w:p w14:paraId="3CED359C" w14:textId="77777777" w:rsidR="00000000" w:rsidRDefault="00364BE1">
      <w:pPr>
        <w:pStyle w:val="a0"/>
        <w:rPr>
          <w:rFonts w:hint="cs"/>
          <w:rtl/>
        </w:rPr>
      </w:pPr>
    </w:p>
    <w:p w14:paraId="732E82A0" w14:textId="77777777" w:rsidR="00000000" w:rsidRDefault="00364BE1">
      <w:pPr>
        <w:pStyle w:val="af0"/>
        <w:rPr>
          <w:rtl/>
        </w:rPr>
      </w:pPr>
      <w:r>
        <w:rPr>
          <w:rFonts w:hint="eastAsia"/>
          <w:rtl/>
        </w:rPr>
        <w:t>עסאם</w:t>
      </w:r>
      <w:r>
        <w:rPr>
          <w:rtl/>
        </w:rPr>
        <w:t xml:space="preserve"> מח'ול (חד"ש-תע"ל):</w:t>
      </w:r>
    </w:p>
    <w:p w14:paraId="5A5635F9" w14:textId="77777777" w:rsidR="00000000" w:rsidRDefault="00364BE1">
      <w:pPr>
        <w:pStyle w:val="a0"/>
        <w:rPr>
          <w:rFonts w:hint="cs"/>
          <w:rtl/>
        </w:rPr>
      </w:pPr>
    </w:p>
    <w:p w14:paraId="3861896B" w14:textId="77777777" w:rsidR="00000000" w:rsidRDefault="00364BE1">
      <w:pPr>
        <w:pStyle w:val="a0"/>
        <w:rPr>
          <w:rFonts w:hint="cs"/>
          <w:rtl/>
        </w:rPr>
      </w:pPr>
      <w:r>
        <w:rPr>
          <w:rFonts w:hint="cs"/>
          <w:rtl/>
        </w:rPr>
        <w:t>- - -</w:t>
      </w:r>
    </w:p>
    <w:p w14:paraId="10E1A04C" w14:textId="77777777" w:rsidR="00000000" w:rsidRDefault="00364BE1">
      <w:pPr>
        <w:pStyle w:val="a0"/>
        <w:rPr>
          <w:rFonts w:hint="cs"/>
          <w:rtl/>
        </w:rPr>
      </w:pPr>
    </w:p>
    <w:p w14:paraId="3ACF2F98" w14:textId="77777777" w:rsidR="00000000" w:rsidRDefault="00364BE1">
      <w:pPr>
        <w:pStyle w:val="-"/>
        <w:rPr>
          <w:rtl/>
        </w:rPr>
      </w:pPr>
      <w:bookmarkStart w:id="644" w:name="FS000000528T10_03_2004_19_08_33C"/>
      <w:bookmarkStart w:id="645" w:name="FS000000531T10_03_2004_19_08_42"/>
      <w:bookmarkEnd w:id="644"/>
      <w:bookmarkEnd w:id="645"/>
      <w:r>
        <w:rPr>
          <w:rFonts w:hint="eastAsia"/>
          <w:rtl/>
        </w:rPr>
        <w:t>אברהם</w:t>
      </w:r>
      <w:r>
        <w:rPr>
          <w:rtl/>
        </w:rPr>
        <w:t xml:space="preserve"> רביץ (יהדות התורה):</w:t>
      </w:r>
    </w:p>
    <w:p w14:paraId="3961A599" w14:textId="77777777" w:rsidR="00000000" w:rsidRDefault="00364BE1">
      <w:pPr>
        <w:pStyle w:val="a0"/>
        <w:rPr>
          <w:rFonts w:hint="cs"/>
          <w:rtl/>
        </w:rPr>
      </w:pPr>
    </w:p>
    <w:p w14:paraId="721AAE14" w14:textId="77777777" w:rsidR="00000000" w:rsidRDefault="00364BE1">
      <w:pPr>
        <w:pStyle w:val="a0"/>
        <w:rPr>
          <w:rFonts w:hint="cs"/>
          <w:rtl/>
        </w:rPr>
      </w:pPr>
      <w:r>
        <w:rPr>
          <w:rFonts w:hint="cs"/>
          <w:rtl/>
        </w:rPr>
        <w:t>המוסלמים שגרו בארץ ייחסו את עצמם לסוריה הגדולה. היו כל מינ</w:t>
      </w:r>
      <w:r>
        <w:rPr>
          <w:rFonts w:hint="cs"/>
          <w:rtl/>
        </w:rPr>
        <w:t>י תקופות, אבל לא היה עם פלסטיני. זה חידוש - - -</w:t>
      </w:r>
    </w:p>
    <w:p w14:paraId="04952AC2" w14:textId="77777777" w:rsidR="00000000" w:rsidRDefault="00364BE1">
      <w:pPr>
        <w:pStyle w:val="a0"/>
        <w:rPr>
          <w:rFonts w:hint="cs"/>
          <w:rtl/>
        </w:rPr>
      </w:pPr>
    </w:p>
    <w:p w14:paraId="699600C2" w14:textId="77777777" w:rsidR="00000000" w:rsidRDefault="00364BE1">
      <w:pPr>
        <w:pStyle w:val="af0"/>
        <w:rPr>
          <w:rtl/>
        </w:rPr>
      </w:pPr>
      <w:r>
        <w:rPr>
          <w:rFonts w:hint="eastAsia"/>
          <w:rtl/>
        </w:rPr>
        <w:t>עסאם</w:t>
      </w:r>
      <w:r>
        <w:rPr>
          <w:rtl/>
        </w:rPr>
        <w:t xml:space="preserve"> מח'ול (חד"ש-תע"ל):</w:t>
      </w:r>
    </w:p>
    <w:p w14:paraId="3AA7F9BA" w14:textId="77777777" w:rsidR="00000000" w:rsidRDefault="00364BE1">
      <w:pPr>
        <w:pStyle w:val="a0"/>
        <w:rPr>
          <w:rFonts w:hint="cs"/>
          <w:rtl/>
        </w:rPr>
      </w:pPr>
    </w:p>
    <w:p w14:paraId="592439F2" w14:textId="77777777" w:rsidR="00000000" w:rsidRDefault="00364BE1">
      <w:pPr>
        <w:pStyle w:val="a0"/>
        <w:rPr>
          <w:rFonts w:hint="cs"/>
          <w:rtl/>
        </w:rPr>
      </w:pPr>
      <w:r>
        <w:rPr>
          <w:rFonts w:hint="cs"/>
          <w:rtl/>
        </w:rPr>
        <w:t>הישות היתה סוריה.</w:t>
      </w:r>
    </w:p>
    <w:p w14:paraId="5DCFEFE6" w14:textId="77777777" w:rsidR="00000000" w:rsidRDefault="00364BE1">
      <w:pPr>
        <w:pStyle w:val="a0"/>
        <w:rPr>
          <w:rFonts w:hint="cs"/>
          <w:rtl/>
        </w:rPr>
      </w:pPr>
    </w:p>
    <w:p w14:paraId="0D33357B" w14:textId="77777777" w:rsidR="00000000" w:rsidRDefault="00364BE1">
      <w:pPr>
        <w:pStyle w:val="-"/>
        <w:rPr>
          <w:rtl/>
        </w:rPr>
      </w:pPr>
      <w:bookmarkStart w:id="646" w:name="FS000000531T10_03_2004_19_08_58C"/>
      <w:bookmarkEnd w:id="646"/>
      <w:r>
        <w:rPr>
          <w:rtl/>
        </w:rPr>
        <w:t>אברהם רביץ (יהדות התורה):</w:t>
      </w:r>
    </w:p>
    <w:p w14:paraId="00976AE2" w14:textId="77777777" w:rsidR="00000000" w:rsidRDefault="00364BE1">
      <w:pPr>
        <w:pStyle w:val="a0"/>
        <w:rPr>
          <w:rtl/>
        </w:rPr>
      </w:pPr>
    </w:p>
    <w:p w14:paraId="4BEC003F" w14:textId="77777777" w:rsidR="00000000" w:rsidRDefault="00364BE1">
      <w:pPr>
        <w:pStyle w:val="a0"/>
        <w:rPr>
          <w:rFonts w:hint="cs"/>
          <w:rtl/>
        </w:rPr>
      </w:pPr>
      <w:r>
        <w:rPr>
          <w:rFonts w:hint="cs"/>
          <w:rtl/>
        </w:rPr>
        <w:t>סוריה היתה ישות של העם. זאת אומרת, אם שאלו מישהו: למי אתה שייך? אז או שהוא היה בדואי ובמהותו הוא לא היה שייך לעם, או שהוא היה סורי באמת.</w:t>
      </w:r>
      <w:r>
        <w:rPr>
          <w:rFonts w:hint="cs"/>
          <w:rtl/>
        </w:rPr>
        <w:t xml:space="preserve"> </w:t>
      </w:r>
    </w:p>
    <w:p w14:paraId="37D247CE" w14:textId="77777777" w:rsidR="00000000" w:rsidRDefault="00364BE1">
      <w:pPr>
        <w:pStyle w:val="a0"/>
        <w:rPr>
          <w:rFonts w:hint="cs"/>
          <w:rtl/>
        </w:rPr>
      </w:pPr>
    </w:p>
    <w:p w14:paraId="191983C1" w14:textId="77777777" w:rsidR="00000000" w:rsidRDefault="00364BE1">
      <w:pPr>
        <w:pStyle w:val="af0"/>
        <w:rPr>
          <w:rtl/>
        </w:rPr>
      </w:pPr>
      <w:r>
        <w:rPr>
          <w:rFonts w:hint="eastAsia"/>
          <w:rtl/>
        </w:rPr>
        <w:t>עסאם</w:t>
      </w:r>
      <w:r>
        <w:rPr>
          <w:rtl/>
        </w:rPr>
        <w:t xml:space="preserve"> מח'ול (חד"ש-תע"ל):</w:t>
      </w:r>
    </w:p>
    <w:p w14:paraId="02E03565" w14:textId="77777777" w:rsidR="00000000" w:rsidRDefault="00364BE1">
      <w:pPr>
        <w:pStyle w:val="a0"/>
        <w:rPr>
          <w:rFonts w:hint="cs"/>
          <w:rtl/>
        </w:rPr>
      </w:pPr>
    </w:p>
    <w:p w14:paraId="6E6D1298" w14:textId="77777777" w:rsidR="00000000" w:rsidRDefault="00364BE1">
      <w:pPr>
        <w:pStyle w:val="a0"/>
        <w:rPr>
          <w:rFonts w:hint="cs"/>
          <w:rtl/>
        </w:rPr>
      </w:pPr>
      <w:r>
        <w:rPr>
          <w:rFonts w:hint="cs"/>
          <w:rtl/>
        </w:rPr>
        <w:t xml:space="preserve">אבל הארץ היתה פלסטינית. </w:t>
      </w:r>
    </w:p>
    <w:p w14:paraId="696F462F" w14:textId="77777777" w:rsidR="00000000" w:rsidRDefault="00364BE1">
      <w:pPr>
        <w:pStyle w:val="a0"/>
        <w:rPr>
          <w:rFonts w:hint="cs"/>
          <w:rtl/>
        </w:rPr>
      </w:pPr>
    </w:p>
    <w:p w14:paraId="6CE4584E" w14:textId="77777777" w:rsidR="00000000" w:rsidRDefault="00364BE1">
      <w:pPr>
        <w:pStyle w:val="-"/>
        <w:rPr>
          <w:rtl/>
        </w:rPr>
      </w:pPr>
      <w:bookmarkStart w:id="647" w:name="FS000000531T10_03_2004_19_09_09C"/>
      <w:bookmarkEnd w:id="647"/>
      <w:r>
        <w:rPr>
          <w:rtl/>
        </w:rPr>
        <w:t>אברהם רביץ (יהדות התורה):</w:t>
      </w:r>
    </w:p>
    <w:p w14:paraId="0F1CA35F" w14:textId="77777777" w:rsidR="00000000" w:rsidRDefault="00364BE1">
      <w:pPr>
        <w:pStyle w:val="a0"/>
        <w:rPr>
          <w:rtl/>
        </w:rPr>
      </w:pPr>
    </w:p>
    <w:p w14:paraId="58B430E0" w14:textId="77777777" w:rsidR="00000000" w:rsidRDefault="00364BE1">
      <w:pPr>
        <w:pStyle w:val="a0"/>
        <w:rPr>
          <w:rFonts w:hint="cs"/>
          <w:rtl/>
        </w:rPr>
      </w:pPr>
      <w:r>
        <w:rPr>
          <w:rFonts w:hint="cs"/>
          <w:rtl/>
        </w:rPr>
        <w:t>לא, הארץ לא היתה פלסטינית. עכשיו אנחנו מדברים באופן אקדמי, היא לא היתה פלסטינית. היו כאן תקופות. אתה יודע, מסעי הצלב ואלה שנסעו במסעי הצלב שלטו כאן יותר שנים מאשר הפלסטינים. א</w:t>
      </w:r>
      <w:r>
        <w:rPr>
          <w:rFonts w:hint="cs"/>
          <w:rtl/>
        </w:rPr>
        <w:t xml:space="preserve">תה יודע את זה. ולכן גם זה לא היה. </w:t>
      </w:r>
    </w:p>
    <w:p w14:paraId="13C3F884" w14:textId="77777777" w:rsidR="00000000" w:rsidRDefault="00364BE1">
      <w:pPr>
        <w:pStyle w:val="a0"/>
        <w:rPr>
          <w:rFonts w:hint="cs"/>
          <w:rtl/>
        </w:rPr>
      </w:pPr>
    </w:p>
    <w:p w14:paraId="60218C16" w14:textId="77777777" w:rsidR="00000000" w:rsidRDefault="00364BE1">
      <w:pPr>
        <w:pStyle w:val="a0"/>
        <w:rPr>
          <w:rFonts w:hint="cs"/>
          <w:rtl/>
        </w:rPr>
      </w:pPr>
      <w:r>
        <w:rPr>
          <w:rFonts w:hint="cs"/>
          <w:rtl/>
        </w:rPr>
        <w:t>אבל אני לא מתעסק בזה עכשיו ולא בונה על ההיסטוריה החדישה, והנאום שלי הוא לא נאום מדיני. אבל אני אומר: מאחר שאנחנו באמת - המדינה עכשיו הגדירה את עצמה כמדינה יהודית, היא היחידה בעולם בעצם, אף שאנחנו פזורים בין כל העמים. הית</w:t>
      </w:r>
      <w:r>
        <w:rPr>
          <w:rFonts w:hint="cs"/>
          <w:rtl/>
        </w:rPr>
        <w:t>ה פעם מדינה אחת שרבים מן היריבים שלנו אוהבים לומר: אתם צאצאי הגרים שהיו ברוסיה העתיקה, שעליהם כתב רבי יהודה הלוי הרבה.</w:t>
      </w:r>
    </w:p>
    <w:p w14:paraId="02080150" w14:textId="77777777" w:rsidR="00000000" w:rsidRDefault="00364BE1">
      <w:pPr>
        <w:pStyle w:val="a0"/>
        <w:rPr>
          <w:rFonts w:hint="cs"/>
          <w:rtl/>
        </w:rPr>
      </w:pPr>
    </w:p>
    <w:p w14:paraId="0826FAF6" w14:textId="77777777" w:rsidR="00000000" w:rsidRDefault="00364BE1">
      <w:pPr>
        <w:pStyle w:val="a0"/>
        <w:rPr>
          <w:rFonts w:hint="cs"/>
          <w:rtl/>
        </w:rPr>
      </w:pPr>
      <w:r>
        <w:rPr>
          <w:rFonts w:hint="cs"/>
          <w:rtl/>
        </w:rPr>
        <w:t>על כל פנים, כמדינה יהודית ודמוקרטית, אשר שלטונה הוא דמוקרטי - המדינה היא יהודית והשלטון שלה הוא דמוקרטי, וזה בסדר - אני רואה שחובת המדינ</w:t>
      </w:r>
      <w:r>
        <w:rPr>
          <w:rFonts w:hint="cs"/>
          <w:rtl/>
        </w:rPr>
        <w:t xml:space="preserve">ה, והמדינה - הכוונה היא מי שמבצע את חובות המדינה, הממשלה בדרך כלל; לא תמיד, לא בכול, אבל יש דברים רבים שבהם הממשלה היא הגוף שיכול לבצע, והוא צריך לבצע בעיקר את המסרים העיקריים או את המטרה של המדינה, כפי שחוק-היסוד עצמו מגדיר זאת. </w:t>
      </w:r>
    </w:p>
    <w:p w14:paraId="5A7658E1" w14:textId="77777777" w:rsidR="00000000" w:rsidRDefault="00364BE1">
      <w:pPr>
        <w:pStyle w:val="a0"/>
        <w:rPr>
          <w:rFonts w:hint="cs"/>
          <w:rtl/>
        </w:rPr>
      </w:pPr>
    </w:p>
    <w:p w14:paraId="093C9257" w14:textId="77777777" w:rsidR="00000000" w:rsidRDefault="00364BE1">
      <w:pPr>
        <w:pStyle w:val="a0"/>
        <w:rPr>
          <w:rFonts w:hint="cs"/>
          <w:rtl/>
        </w:rPr>
      </w:pPr>
      <w:r>
        <w:rPr>
          <w:rFonts w:hint="cs"/>
          <w:rtl/>
        </w:rPr>
        <w:t>אני שואל את עצמי את השאל</w:t>
      </w:r>
      <w:r>
        <w:rPr>
          <w:rFonts w:hint="cs"/>
          <w:rtl/>
        </w:rPr>
        <w:t>ה, מהם הביטויים העיקריים שאני, כאזרח של המדינה היהודית הדמוקרטית, יכול לבקש מהממשלה. הרי כבר אמרתי שבעוונותי הרבים אני אדם פרקטי, ואני רואה לפני את החברה אשר בה אני חי, ואני יודע שכשם שמצווה לומר דבר הנשמע, כך מצווה שלא לומר דבר שאינו נשמע, אבל מה כן, מה ה</w:t>
      </w:r>
      <w:r>
        <w:rPr>
          <w:rFonts w:hint="cs"/>
          <w:rtl/>
        </w:rPr>
        <w:t xml:space="preserve">ביטוי שניתן להגדרה המיוחדת הזאת, שמייחדת אותנו והיא מזכה אותנו להיות כאן במזרח התיכון, במרחב השמי הזה? </w:t>
      </w:r>
    </w:p>
    <w:p w14:paraId="73C6B94B" w14:textId="77777777" w:rsidR="00000000" w:rsidRDefault="00364BE1">
      <w:pPr>
        <w:pStyle w:val="a0"/>
        <w:rPr>
          <w:rFonts w:hint="cs"/>
          <w:rtl/>
        </w:rPr>
      </w:pPr>
    </w:p>
    <w:p w14:paraId="29BF5A19" w14:textId="77777777" w:rsidR="00000000" w:rsidRDefault="00364BE1">
      <w:pPr>
        <w:pStyle w:val="a0"/>
        <w:rPr>
          <w:rFonts w:hint="cs"/>
          <w:rtl/>
        </w:rPr>
      </w:pPr>
      <w:r>
        <w:rPr>
          <w:rFonts w:hint="cs"/>
          <w:rtl/>
        </w:rPr>
        <w:t>אני עשיתי הרבה מאוד עבודה לקראת החוקה שמתבשלת והולכת בוועדה מיוחדת של הכנסת, ונפגשתי עם אנשים, בעיקר לא עם אנשים דתיים, אבל אנשים חושבים. ומצאתי כמעט ה</w:t>
      </w:r>
      <w:r>
        <w:rPr>
          <w:rFonts w:hint="cs"/>
          <w:rtl/>
        </w:rPr>
        <w:t>סכמה - אתה תיתן לי עוד דקה.</w:t>
      </w:r>
    </w:p>
    <w:p w14:paraId="2CF041A2" w14:textId="77777777" w:rsidR="00000000" w:rsidRDefault="00364BE1">
      <w:pPr>
        <w:pStyle w:val="af1"/>
        <w:rPr>
          <w:rtl/>
        </w:rPr>
      </w:pPr>
      <w:r>
        <w:rPr>
          <w:rtl/>
        </w:rPr>
        <w:br/>
        <w:t>היו"ר משה כחלון:</w:t>
      </w:r>
    </w:p>
    <w:p w14:paraId="1812A172" w14:textId="77777777" w:rsidR="00000000" w:rsidRDefault="00364BE1">
      <w:pPr>
        <w:pStyle w:val="a0"/>
        <w:rPr>
          <w:rtl/>
        </w:rPr>
      </w:pPr>
    </w:p>
    <w:p w14:paraId="1DC851BB" w14:textId="77777777" w:rsidR="00000000" w:rsidRDefault="00364BE1">
      <w:pPr>
        <w:pStyle w:val="a0"/>
        <w:ind w:firstLine="0"/>
        <w:rPr>
          <w:rFonts w:hint="cs"/>
          <w:rtl/>
        </w:rPr>
      </w:pPr>
      <w:r>
        <w:rPr>
          <w:rFonts w:hint="cs"/>
          <w:rtl/>
        </w:rPr>
        <w:tab/>
        <w:t>כן.</w:t>
      </w:r>
    </w:p>
    <w:p w14:paraId="28F43911" w14:textId="77777777" w:rsidR="00000000" w:rsidRDefault="00364BE1">
      <w:pPr>
        <w:pStyle w:val="-"/>
        <w:rPr>
          <w:rtl/>
        </w:rPr>
      </w:pPr>
      <w:r>
        <w:rPr>
          <w:rtl/>
        </w:rPr>
        <w:br/>
      </w:r>
      <w:bookmarkStart w:id="648" w:name="FS000000531T10_03_2004_19_38_05C"/>
      <w:bookmarkEnd w:id="648"/>
      <w:r>
        <w:rPr>
          <w:rtl/>
        </w:rPr>
        <w:t>אברהם רביץ (יהדות התורה):</w:t>
      </w:r>
    </w:p>
    <w:p w14:paraId="3C3E1B9D" w14:textId="77777777" w:rsidR="00000000" w:rsidRDefault="00364BE1">
      <w:pPr>
        <w:pStyle w:val="a0"/>
        <w:rPr>
          <w:rtl/>
        </w:rPr>
      </w:pPr>
    </w:p>
    <w:p w14:paraId="35B63917" w14:textId="77777777" w:rsidR="00000000" w:rsidRDefault="00364BE1">
      <w:pPr>
        <w:pStyle w:val="a0"/>
        <w:rPr>
          <w:rFonts w:hint="cs"/>
          <w:rtl/>
        </w:rPr>
      </w:pPr>
      <w:r>
        <w:rPr>
          <w:rFonts w:hint="cs"/>
          <w:rtl/>
        </w:rPr>
        <w:t>אני מצאתי הסכמה בכמה דברים. ראשית, הבית היהודי, המשפחה היהודית, כי אנחנו היינו בנויים במשך אלפי שנים - המבנה החברתי הרוחני המהותי, המסר שעבר מדור לדור, זה היה הבית היהודי, המשפ</w:t>
      </w:r>
      <w:r>
        <w:rPr>
          <w:rFonts w:hint="cs"/>
          <w:rtl/>
        </w:rPr>
        <w:t xml:space="preserve">חה. זאת אומרת, המערכת כפי שהיתה בנויה, מה שנקרא נישואין; נישואין - שזה לא איזה מין הסכם בין שני מינים או בין בני אותו מין. נישואין. </w:t>
      </w:r>
    </w:p>
    <w:p w14:paraId="2AB90624" w14:textId="77777777" w:rsidR="00000000" w:rsidRDefault="00364BE1">
      <w:pPr>
        <w:pStyle w:val="a0"/>
        <w:rPr>
          <w:rFonts w:hint="cs"/>
          <w:rtl/>
        </w:rPr>
      </w:pPr>
    </w:p>
    <w:p w14:paraId="172D644E" w14:textId="77777777" w:rsidR="00000000" w:rsidRDefault="00364BE1">
      <w:pPr>
        <w:pStyle w:val="a0"/>
        <w:rPr>
          <w:rFonts w:hint="cs"/>
          <w:rtl/>
        </w:rPr>
      </w:pPr>
      <w:r>
        <w:rPr>
          <w:rFonts w:hint="cs"/>
          <w:rtl/>
        </w:rPr>
        <w:t>דבר נוסף שאומץ על-ידי העם היהודי, והיסטורית זה מה שהוביל אותנו כל הדורות - השבת. השבת, יום המנוחה היחיד שיש בימות השבוע, ה</w:t>
      </w:r>
      <w:r>
        <w:rPr>
          <w:rFonts w:hint="cs"/>
          <w:rtl/>
        </w:rPr>
        <w:t xml:space="preserve">פטנט הזה שאדם אינו בעל-חיים, שאדם הוא דמות רוחנית, ועליו לעבוד, אבל יש יום אחד בשבוע שהוא כולו רוחני. זה הרעיון של השבת. אימצנו את השבת, והשבת הובילה אותנו, השבת שמרה עלינו, כעם, והדבר הזה התקבל במדינת ישראל, אני לא מחדש חידושים. </w:t>
      </w:r>
    </w:p>
    <w:p w14:paraId="436DB3EA" w14:textId="77777777" w:rsidR="00000000" w:rsidRDefault="00364BE1">
      <w:pPr>
        <w:pStyle w:val="a0"/>
        <w:rPr>
          <w:rFonts w:hint="cs"/>
          <w:rtl/>
        </w:rPr>
      </w:pPr>
    </w:p>
    <w:p w14:paraId="629BFEF5" w14:textId="77777777" w:rsidR="00000000" w:rsidRDefault="00364BE1">
      <w:pPr>
        <w:pStyle w:val="a0"/>
        <w:rPr>
          <w:rFonts w:hint="cs"/>
          <w:rtl/>
        </w:rPr>
      </w:pPr>
      <w:r>
        <w:rPr>
          <w:rFonts w:hint="cs"/>
          <w:rtl/>
        </w:rPr>
        <w:t xml:space="preserve">ודבר אחד נוסף, שהוא כבר </w:t>
      </w:r>
      <w:r>
        <w:rPr>
          <w:rFonts w:hint="cs"/>
          <w:rtl/>
        </w:rPr>
        <w:t xml:space="preserve">אולי לא שווה לכל נפש, אבל כל אחד צריך לאמץ משהו מזה - זה הקשר אל התורה, אל לימוד התורה, אל ידיעת התורה. זה תמיד היה בבסיס, החל מגיל אפס, מתחילת לימוד קמץ-אל"ף-א, מתחילת הלימוד של אל"ף-בי"ת עד יומו האחרון של האדם. אני כבר לא מדבר על כך שבהלכות מוזכר שאפילו </w:t>
      </w:r>
      <w:r>
        <w:rPr>
          <w:rFonts w:hint="cs"/>
          <w:rtl/>
        </w:rPr>
        <w:t>גוסס חייב ללמוד תורה.</w:t>
      </w:r>
    </w:p>
    <w:p w14:paraId="1590ECE0" w14:textId="77777777" w:rsidR="00000000" w:rsidRDefault="00364BE1">
      <w:pPr>
        <w:pStyle w:val="a0"/>
        <w:rPr>
          <w:rFonts w:hint="cs"/>
          <w:rtl/>
        </w:rPr>
      </w:pPr>
    </w:p>
    <w:p w14:paraId="73DC081E" w14:textId="77777777" w:rsidR="00000000" w:rsidRDefault="00364BE1">
      <w:pPr>
        <w:pStyle w:val="a0"/>
        <w:rPr>
          <w:rFonts w:hint="cs"/>
          <w:rtl/>
        </w:rPr>
      </w:pPr>
      <w:r>
        <w:rPr>
          <w:rFonts w:hint="cs"/>
          <w:rtl/>
        </w:rPr>
        <w:t>זה מה שמאפיין את דמותה של החברה היהודית כחברה יהודית. יש כמובן דברים שהזמן גרמם. אני חושב שאנחנו צריכים מאוד לחזק - ואת זה אני אומר חזור ואמור - אנחנו צריכים לחזק את היחס שלנו אל המיעוט שחי בקרבנו. יש לנו כל כך הרבה פסוקים בתורה שאומ</w:t>
      </w:r>
      <w:r>
        <w:rPr>
          <w:rFonts w:hint="cs"/>
          <w:rtl/>
        </w:rPr>
        <w:t>רים כיצד להתנהג אל הגר היושב עמנו, אנחנו צריכים לסגל זאת לעצמנו.</w:t>
      </w:r>
    </w:p>
    <w:p w14:paraId="5B305052" w14:textId="77777777" w:rsidR="00000000" w:rsidRDefault="00364BE1">
      <w:pPr>
        <w:pStyle w:val="a0"/>
        <w:rPr>
          <w:rFonts w:hint="cs"/>
          <w:rtl/>
        </w:rPr>
      </w:pPr>
    </w:p>
    <w:p w14:paraId="67864981" w14:textId="77777777" w:rsidR="00000000" w:rsidRDefault="00364BE1">
      <w:pPr>
        <w:pStyle w:val="a0"/>
        <w:rPr>
          <w:rFonts w:hint="cs"/>
          <w:rtl/>
        </w:rPr>
      </w:pPr>
      <w:r>
        <w:rPr>
          <w:rFonts w:hint="cs"/>
          <w:rtl/>
        </w:rPr>
        <w:t>אבל יש, רבותי - ואני פונה אל הממשלה דרכך - כל כך הרבה פגמים, שזה לא צריך להיות יוזמה של דתיים. זו צריכה להיות יוזמה של הממשלה כממשלה יהודית בארץ-ישראל. למשל, איך אתם יכולים לחיות עם חקיקה כז</w:t>
      </w:r>
      <w:r>
        <w:rPr>
          <w:rFonts w:hint="cs"/>
          <w:rtl/>
        </w:rPr>
        <w:t xml:space="preserve">את - זו חקיקה, זו לא פסיקה - חקיקה כזאת שאומרת: כן, אנשים נפגעים מזה, אבל זה לא ישפיע על חופש הביטוי; ואני מדבר על הפסיקה האחרונה של השופטת דורנר. </w:t>
      </w:r>
    </w:p>
    <w:p w14:paraId="25BED366" w14:textId="77777777" w:rsidR="00000000" w:rsidRDefault="00364BE1">
      <w:pPr>
        <w:pStyle w:val="a0"/>
        <w:rPr>
          <w:rFonts w:hint="cs"/>
          <w:rtl/>
        </w:rPr>
      </w:pPr>
    </w:p>
    <w:p w14:paraId="24C0BB5C" w14:textId="77777777" w:rsidR="00000000" w:rsidRDefault="00364BE1">
      <w:pPr>
        <w:pStyle w:val="a0"/>
        <w:rPr>
          <w:rFonts w:hint="cs"/>
          <w:rtl/>
        </w:rPr>
      </w:pPr>
      <w:r>
        <w:rPr>
          <w:rFonts w:hint="cs"/>
          <w:rtl/>
        </w:rPr>
        <w:t>אני לא משפטן, אבל מה? זה היה חידוש גדול מאוד אם היא היתה אומרת הפוך: כן, יש לנו באמת חופש הביטוי, אבל זה פו</w:t>
      </w:r>
      <w:r>
        <w:rPr>
          <w:rFonts w:hint="cs"/>
          <w:rtl/>
        </w:rPr>
        <w:t xml:space="preserve">גע באנשים, זה פוגע במוסר, זה פוגע בצניעות, זה פוגע בנו כעם יהודי - ולא רק יהודים, אני שמעתי תגובות כאן מחברי כנסת שאינם יהודים, גם הם נפגעים מזה. </w:t>
      </w:r>
    </w:p>
    <w:p w14:paraId="10E080F5" w14:textId="77777777" w:rsidR="00000000" w:rsidRDefault="00364BE1">
      <w:pPr>
        <w:pStyle w:val="a0"/>
        <w:rPr>
          <w:rFonts w:hint="cs"/>
          <w:rtl/>
        </w:rPr>
      </w:pPr>
    </w:p>
    <w:p w14:paraId="0FBFE3E4" w14:textId="77777777" w:rsidR="00000000" w:rsidRDefault="00364BE1">
      <w:pPr>
        <w:pStyle w:val="a0"/>
        <w:rPr>
          <w:rFonts w:hint="cs"/>
          <w:rtl/>
        </w:rPr>
      </w:pPr>
      <w:r>
        <w:rPr>
          <w:rFonts w:hint="cs"/>
          <w:rtl/>
        </w:rPr>
        <w:t>בכלל, פגיעה כזאת במוסד הנישואין, כמו להכיר - תראו איך אמריקה מתגוששת על זה - בנישואין חד-מיניים כנישואין, שז</w:t>
      </w:r>
      <w:r>
        <w:rPr>
          <w:rFonts w:hint="cs"/>
          <w:rtl/>
        </w:rPr>
        <w:t>ו או תופעה מולדת, או שאיננה מולדת - ניתן לחוקרים לבדוק את זה, אבל לפגוע בנישואין על-ידי הכרה במין דבר כזה?</w:t>
      </w:r>
    </w:p>
    <w:p w14:paraId="4F964DBC" w14:textId="77777777" w:rsidR="00000000" w:rsidRDefault="00364BE1">
      <w:pPr>
        <w:pStyle w:val="af0"/>
        <w:rPr>
          <w:rtl/>
        </w:rPr>
      </w:pPr>
      <w:r>
        <w:rPr>
          <w:rtl/>
        </w:rPr>
        <w:br/>
        <w:t>יעקב מרגי (ש"ס):</w:t>
      </w:r>
    </w:p>
    <w:p w14:paraId="54311012" w14:textId="77777777" w:rsidR="00000000" w:rsidRDefault="00364BE1">
      <w:pPr>
        <w:pStyle w:val="a0"/>
        <w:rPr>
          <w:rtl/>
        </w:rPr>
      </w:pPr>
    </w:p>
    <w:p w14:paraId="79425628" w14:textId="77777777" w:rsidR="00000000" w:rsidRDefault="00364BE1">
      <w:pPr>
        <w:pStyle w:val="a0"/>
        <w:rPr>
          <w:rFonts w:hint="cs"/>
          <w:rtl/>
        </w:rPr>
      </w:pPr>
      <w:r>
        <w:rPr>
          <w:rFonts w:hint="cs"/>
          <w:rtl/>
        </w:rPr>
        <w:t xml:space="preserve">הם החליטו שהיא נרכשת. </w:t>
      </w:r>
      <w:bookmarkStart w:id="649" w:name="FS000000531T10_03_2004_19_48_00C"/>
      <w:bookmarkEnd w:id="649"/>
    </w:p>
    <w:p w14:paraId="00F031A6" w14:textId="77777777" w:rsidR="00000000" w:rsidRDefault="00364BE1">
      <w:pPr>
        <w:pStyle w:val="-"/>
        <w:rPr>
          <w:rtl/>
        </w:rPr>
      </w:pPr>
      <w:r>
        <w:rPr>
          <w:rtl/>
        </w:rPr>
        <w:br/>
      </w:r>
      <w:bookmarkStart w:id="650" w:name="FS000000531T10_03_2004_19_48_11C"/>
      <w:bookmarkEnd w:id="650"/>
      <w:r>
        <w:rPr>
          <w:rtl/>
        </w:rPr>
        <w:t>אברהם רביץ (יהדות התורה):</w:t>
      </w:r>
    </w:p>
    <w:p w14:paraId="19AD5D30" w14:textId="77777777" w:rsidR="00000000" w:rsidRDefault="00364BE1">
      <w:pPr>
        <w:pStyle w:val="a0"/>
        <w:rPr>
          <w:rtl/>
        </w:rPr>
      </w:pPr>
    </w:p>
    <w:p w14:paraId="2ADCB08A" w14:textId="77777777" w:rsidR="00000000" w:rsidRDefault="00364BE1">
      <w:pPr>
        <w:pStyle w:val="a0"/>
        <w:rPr>
          <w:rFonts w:hint="cs"/>
          <w:rtl/>
        </w:rPr>
      </w:pPr>
      <w:r>
        <w:rPr>
          <w:rFonts w:hint="cs"/>
          <w:rtl/>
        </w:rPr>
        <w:t>בבקשה?</w:t>
      </w:r>
    </w:p>
    <w:p w14:paraId="6F6D62A7" w14:textId="77777777" w:rsidR="00000000" w:rsidRDefault="00364BE1">
      <w:pPr>
        <w:pStyle w:val="af0"/>
        <w:rPr>
          <w:rtl/>
        </w:rPr>
      </w:pPr>
      <w:r>
        <w:rPr>
          <w:rtl/>
        </w:rPr>
        <w:br/>
        <w:t>יעקב מרגי (ש"ס):</w:t>
      </w:r>
    </w:p>
    <w:p w14:paraId="526E91EC" w14:textId="77777777" w:rsidR="00000000" w:rsidRDefault="00364BE1">
      <w:pPr>
        <w:pStyle w:val="a0"/>
        <w:rPr>
          <w:rtl/>
        </w:rPr>
      </w:pPr>
    </w:p>
    <w:p w14:paraId="76E0E685" w14:textId="77777777" w:rsidR="00000000" w:rsidRDefault="00364BE1">
      <w:pPr>
        <w:pStyle w:val="a0"/>
        <w:rPr>
          <w:rFonts w:hint="cs"/>
          <w:rtl/>
        </w:rPr>
      </w:pPr>
      <w:r>
        <w:rPr>
          <w:rFonts w:hint="cs"/>
          <w:rtl/>
        </w:rPr>
        <w:t xml:space="preserve">הם כבר החליטו שהיא נרכשת. </w:t>
      </w:r>
    </w:p>
    <w:p w14:paraId="2CF869B7" w14:textId="77777777" w:rsidR="00000000" w:rsidRDefault="00364BE1">
      <w:pPr>
        <w:pStyle w:val="af1"/>
        <w:rPr>
          <w:rFonts w:hint="cs"/>
          <w:rtl/>
        </w:rPr>
      </w:pPr>
    </w:p>
    <w:p w14:paraId="50FC4C73" w14:textId="77777777" w:rsidR="00000000" w:rsidRDefault="00364BE1">
      <w:pPr>
        <w:pStyle w:val="af1"/>
        <w:rPr>
          <w:rtl/>
        </w:rPr>
      </w:pPr>
      <w:r>
        <w:rPr>
          <w:rtl/>
        </w:rPr>
        <w:t>היו"ר משה כחלון:</w:t>
      </w:r>
    </w:p>
    <w:p w14:paraId="7A0DAFBD" w14:textId="77777777" w:rsidR="00000000" w:rsidRDefault="00364BE1">
      <w:pPr>
        <w:pStyle w:val="a0"/>
        <w:rPr>
          <w:rtl/>
        </w:rPr>
      </w:pPr>
    </w:p>
    <w:p w14:paraId="7A1BEF4D" w14:textId="77777777" w:rsidR="00000000" w:rsidRDefault="00364BE1">
      <w:pPr>
        <w:pStyle w:val="a0"/>
        <w:rPr>
          <w:rFonts w:hint="cs"/>
          <w:rtl/>
        </w:rPr>
      </w:pPr>
      <w:r>
        <w:rPr>
          <w:rFonts w:hint="cs"/>
          <w:rtl/>
        </w:rPr>
        <w:t>הוא אומ</w:t>
      </w:r>
      <w:r>
        <w:rPr>
          <w:rFonts w:hint="cs"/>
          <w:rtl/>
        </w:rPr>
        <w:t xml:space="preserve">ר שהחליטו שזה נרכש. </w:t>
      </w:r>
    </w:p>
    <w:p w14:paraId="1CB850BD" w14:textId="77777777" w:rsidR="00000000" w:rsidRDefault="00364BE1">
      <w:pPr>
        <w:pStyle w:val="-"/>
        <w:rPr>
          <w:rtl/>
        </w:rPr>
      </w:pPr>
      <w:r>
        <w:rPr>
          <w:rtl/>
        </w:rPr>
        <w:br/>
      </w:r>
      <w:bookmarkStart w:id="651" w:name="FS000000531T10_03_2004_19_48_59C"/>
      <w:bookmarkEnd w:id="651"/>
      <w:r>
        <w:rPr>
          <w:rtl/>
        </w:rPr>
        <w:t>אברהם רביץ (יהדות התורה):</w:t>
      </w:r>
    </w:p>
    <w:p w14:paraId="65FE2E8F" w14:textId="77777777" w:rsidR="00000000" w:rsidRDefault="00364BE1">
      <w:pPr>
        <w:pStyle w:val="a0"/>
        <w:rPr>
          <w:rtl/>
        </w:rPr>
      </w:pPr>
    </w:p>
    <w:p w14:paraId="634D243A" w14:textId="77777777" w:rsidR="00000000" w:rsidRDefault="00364BE1">
      <w:pPr>
        <w:pStyle w:val="a0"/>
        <w:rPr>
          <w:rFonts w:hint="cs"/>
          <w:rtl/>
        </w:rPr>
      </w:pPr>
      <w:r>
        <w:rPr>
          <w:rFonts w:hint="cs"/>
          <w:rtl/>
        </w:rPr>
        <w:t>בסדר, יש ויכוח. אני יודע שיש שינוי גדול מאוד בהשקפה של עולם הרפואה ושל עולם הפסיכולוגיה, והשינוי באמת מכוון לכך שהיא נרכשת, והיא גם כן יכולה - על-ידי עבודה רבה, זה לא פשוט, על-ידי עבודה רבה, מי שמעוניין יכול</w:t>
      </w:r>
      <w:r>
        <w:rPr>
          <w:rFonts w:hint="cs"/>
          <w:rtl/>
        </w:rPr>
        <w:t xml:space="preserve"> גם להשתחרר מזה. זה לא דבר מולד. </w:t>
      </w:r>
    </w:p>
    <w:p w14:paraId="21739DB6" w14:textId="77777777" w:rsidR="00000000" w:rsidRDefault="00364BE1">
      <w:pPr>
        <w:pStyle w:val="af1"/>
        <w:rPr>
          <w:rtl/>
        </w:rPr>
      </w:pPr>
      <w:r>
        <w:rPr>
          <w:rtl/>
        </w:rPr>
        <w:br/>
        <w:t>היו"ר משה כחלון:</w:t>
      </w:r>
    </w:p>
    <w:p w14:paraId="6B762462" w14:textId="77777777" w:rsidR="00000000" w:rsidRDefault="00364BE1">
      <w:pPr>
        <w:pStyle w:val="a0"/>
        <w:rPr>
          <w:rtl/>
        </w:rPr>
      </w:pPr>
    </w:p>
    <w:p w14:paraId="2E5EB891" w14:textId="77777777" w:rsidR="00000000" w:rsidRDefault="00364BE1">
      <w:pPr>
        <w:pStyle w:val="a0"/>
        <w:rPr>
          <w:rFonts w:hint="cs"/>
          <w:rtl/>
        </w:rPr>
      </w:pPr>
      <w:r>
        <w:rPr>
          <w:rFonts w:hint="cs"/>
          <w:rtl/>
        </w:rPr>
        <w:t>אני מבקש אם תוכל לסיים.</w:t>
      </w:r>
    </w:p>
    <w:p w14:paraId="02DB5AFC" w14:textId="77777777" w:rsidR="00000000" w:rsidRDefault="00364BE1">
      <w:pPr>
        <w:pStyle w:val="-"/>
        <w:rPr>
          <w:rtl/>
        </w:rPr>
      </w:pPr>
      <w:r>
        <w:rPr>
          <w:rtl/>
        </w:rPr>
        <w:br/>
      </w:r>
      <w:bookmarkStart w:id="652" w:name="FS000000531T10_03_2004_19_50_00C"/>
      <w:bookmarkEnd w:id="652"/>
      <w:r>
        <w:rPr>
          <w:rtl/>
        </w:rPr>
        <w:t>אברהם רביץ (יהדות התורה):</w:t>
      </w:r>
    </w:p>
    <w:p w14:paraId="343E33E3" w14:textId="77777777" w:rsidR="00000000" w:rsidRDefault="00364BE1">
      <w:pPr>
        <w:pStyle w:val="a0"/>
        <w:rPr>
          <w:rtl/>
        </w:rPr>
      </w:pPr>
    </w:p>
    <w:p w14:paraId="51596A1A" w14:textId="77777777" w:rsidR="00000000" w:rsidRDefault="00364BE1">
      <w:pPr>
        <w:pStyle w:val="a0"/>
        <w:rPr>
          <w:rFonts w:hint="cs"/>
          <w:rtl/>
        </w:rPr>
      </w:pPr>
      <w:r>
        <w:rPr>
          <w:rFonts w:hint="cs"/>
          <w:rtl/>
        </w:rPr>
        <w:t xml:space="preserve">אני מודה לך על הדקות הנוספות שנתת לי, ואני רק מסיים. </w:t>
      </w:r>
    </w:p>
    <w:p w14:paraId="6E4841BB" w14:textId="77777777" w:rsidR="00000000" w:rsidRDefault="00364BE1">
      <w:pPr>
        <w:pStyle w:val="a0"/>
        <w:rPr>
          <w:rFonts w:hint="cs"/>
          <w:rtl/>
        </w:rPr>
      </w:pPr>
    </w:p>
    <w:p w14:paraId="650E9E6A" w14:textId="77777777" w:rsidR="00000000" w:rsidRDefault="00364BE1">
      <w:pPr>
        <w:pStyle w:val="a0"/>
        <w:rPr>
          <w:rFonts w:hint="cs"/>
          <w:rtl/>
        </w:rPr>
      </w:pPr>
      <w:r>
        <w:rPr>
          <w:rFonts w:hint="cs"/>
          <w:rtl/>
        </w:rPr>
        <w:t>אדוני השר, זה לא מין דיון שעניינו להגיע אל ראש הממשלה ולהגיד לו. צריך פעם אחת לשבת, מותר גם לממש</w:t>
      </w:r>
      <w:r>
        <w:rPr>
          <w:rFonts w:hint="cs"/>
          <w:rtl/>
        </w:rPr>
        <w:t xml:space="preserve">לה פעם לשבת ולחשוב מה אנחנו עושים כאן ובאיזו זכות, ולאן אנחנו מובילים את העם הזה, איך אנחנו ניראה בעוד שנים, האם הנכדים שלנו יבינו למה הם נמצאים כאן בכלל. </w:t>
      </w:r>
    </w:p>
    <w:p w14:paraId="7CE02F88" w14:textId="77777777" w:rsidR="00000000" w:rsidRDefault="00364BE1">
      <w:pPr>
        <w:pStyle w:val="a0"/>
        <w:rPr>
          <w:rFonts w:hint="cs"/>
          <w:rtl/>
        </w:rPr>
      </w:pPr>
    </w:p>
    <w:p w14:paraId="3F8C6B3E" w14:textId="77777777" w:rsidR="00000000" w:rsidRDefault="00364BE1">
      <w:pPr>
        <w:pStyle w:val="a0"/>
        <w:rPr>
          <w:rFonts w:hint="cs"/>
          <w:rtl/>
        </w:rPr>
      </w:pPr>
      <w:r>
        <w:rPr>
          <w:rFonts w:hint="cs"/>
          <w:rtl/>
        </w:rPr>
        <w:t>לכן, רבותי, אני סבור שבאופן פרקטי הרי הנושאים האלה אינם מפריעים כל כך לחיים. אנחנו שם, בדברים האלה,</w:t>
      </w:r>
      <w:r>
        <w:rPr>
          <w:rFonts w:hint="cs"/>
          <w:rtl/>
        </w:rPr>
        <w:t xml:space="preserve"> יכולים להיפגש. </w:t>
      </w:r>
    </w:p>
    <w:p w14:paraId="08FB06AA" w14:textId="77777777" w:rsidR="00000000" w:rsidRDefault="00364BE1">
      <w:pPr>
        <w:pStyle w:val="af1"/>
        <w:rPr>
          <w:rtl/>
        </w:rPr>
      </w:pPr>
      <w:r>
        <w:rPr>
          <w:rtl/>
        </w:rPr>
        <w:br/>
        <w:t>היו"ר משה כחלון:</w:t>
      </w:r>
    </w:p>
    <w:p w14:paraId="213B52C5" w14:textId="77777777" w:rsidR="00000000" w:rsidRDefault="00364BE1">
      <w:pPr>
        <w:pStyle w:val="a0"/>
        <w:rPr>
          <w:rtl/>
        </w:rPr>
      </w:pPr>
    </w:p>
    <w:p w14:paraId="7BE30D14" w14:textId="77777777" w:rsidR="00000000" w:rsidRDefault="00364BE1">
      <w:pPr>
        <w:pStyle w:val="a0"/>
        <w:rPr>
          <w:rFonts w:hint="cs"/>
          <w:rtl/>
        </w:rPr>
      </w:pPr>
      <w:r>
        <w:rPr>
          <w:rFonts w:hint="cs"/>
          <w:rtl/>
        </w:rPr>
        <w:t>תודה רבה. השר גדעון עזרא, בבקשה.</w:t>
      </w:r>
    </w:p>
    <w:p w14:paraId="5079BD56" w14:textId="77777777" w:rsidR="00000000" w:rsidRDefault="00364BE1">
      <w:pPr>
        <w:pStyle w:val="a"/>
        <w:rPr>
          <w:rtl/>
        </w:rPr>
      </w:pPr>
      <w:r>
        <w:rPr>
          <w:rtl/>
        </w:rPr>
        <w:br/>
      </w:r>
      <w:bookmarkStart w:id="653" w:name="FS000000474T10_03_2004_19_52_11"/>
      <w:bookmarkStart w:id="654" w:name="_Toc71352131"/>
      <w:bookmarkEnd w:id="653"/>
      <w:r>
        <w:rPr>
          <w:rtl/>
        </w:rPr>
        <w:t>השר גדעון עזרא:</w:t>
      </w:r>
      <w:bookmarkEnd w:id="654"/>
    </w:p>
    <w:p w14:paraId="69617CDB" w14:textId="77777777" w:rsidR="00000000" w:rsidRDefault="00364BE1">
      <w:pPr>
        <w:pStyle w:val="a0"/>
        <w:rPr>
          <w:rtl/>
        </w:rPr>
      </w:pPr>
    </w:p>
    <w:p w14:paraId="5BFFDDFC" w14:textId="77777777" w:rsidR="00000000" w:rsidRDefault="00364BE1">
      <w:pPr>
        <w:pStyle w:val="a0"/>
        <w:rPr>
          <w:rFonts w:hint="cs"/>
          <w:rtl/>
        </w:rPr>
      </w:pPr>
      <w:r>
        <w:rPr>
          <w:rFonts w:hint="cs"/>
          <w:rtl/>
        </w:rPr>
        <w:t xml:space="preserve">אדוני היושב-ראש, חברי חברי הכנסת, חברי חבר הכנסת הרב רביץ, כאשר אני שומע אותך פה במליאה, אתה בהחלט משאיר - אצלי בכל אופן - משקעים שדורשים חשיבה. </w:t>
      </w:r>
    </w:p>
    <w:p w14:paraId="01F3F321" w14:textId="77777777" w:rsidR="00000000" w:rsidRDefault="00364BE1">
      <w:pPr>
        <w:pStyle w:val="a0"/>
        <w:rPr>
          <w:rFonts w:hint="cs"/>
          <w:rtl/>
        </w:rPr>
      </w:pPr>
    </w:p>
    <w:p w14:paraId="06C2DFA8" w14:textId="77777777" w:rsidR="00000000" w:rsidRDefault="00364BE1">
      <w:pPr>
        <w:pStyle w:val="a0"/>
        <w:rPr>
          <w:rFonts w:hint="cs"/>
          <w:rtl/>
        </w:rPr>
      </w:pPr>
      <w:r>
        <w:rPr>
          <w:rFonts w:hint="cs"/>
          <w:rtl/>
        </w:rPr>
        <w:t xml:space="preserve">פתחת ואמרת, ודיברת על </w:t>
      </w:r>
      <w:r>
        <w:rPr>
          <w:rFonts w:hint="cs"/>
          <w:rtl/>
        </w:rPr>
        <w:t>חוק-יסוד: כבוד האדם וחירותו, שהנושא של זכויות אזרח - החלק האזרחי שבחוק-יסוד: כבוד האדם וחירותו - הוא חוזר ונבדק, ועל-פיו מחוקקים חוקים רבים, ועיקר ספר החוקים שלנו מתייחס לחלק הזה של חוק-יסוד: כבוד האדם וחירותו, ואילו הצד היהודי של מדינה יהודית, לפי דעתך, פ</w:t>
      </w:r>
      <w:r>
        <w:rPr>
          <w:rFonts w:hint="cs"/>
          <w:rtl/>
        </w:rPr>
        <w:t xml:space="preserve">חות מדי בא לידי ביטוי. </w:t>
      </w:r>
    </w:p>
    <w:p w14:paraId="7D0AD904" w14:textId="77777777" w:rsidR="00000000" w:rsidRDefault="00364BE1">
      <w:pPr>
        <w:pStyle w:val="a0"/>
        <w:rPr>
          <w:rFonts w:hint="cs"/>
          <w:rtl/>
        </w:rPr>
      </w:pPr>
    </w:p>
    <w:p w14:paraId="24346D00" w14:textId="77777777" w:rsidR="00000000" w:rsidRDefault="00364BE1">
      <w:pPr>
        <w:pStyle w:val="a0"/>
        <w:rPr>
          <w:rFonts w:hint="cs"/>
          <w:rtl/>
        </w:rPr>
      </w:pPr>
      <w:r>
        <w:rPr>
          <w:rFonts w:hint="cs"/>
          <w:rtl/>
        </w:rPr>
        <w:t xml:space="preserve">אני חושב - מהיכרותי את הדברים - שאת הדברים הללו צריך לעורר פשוט על-ידי ערעור על החלטות בתי-המשפט ברמה הנמוכה והעברתן לרמה גבוהה יותר; אפילו מה שדיברת, על הפסיקה של השופטת דורנר - בבקשה, על הבסיס הזה תלך ותערער. </w:t>
      </w:r>
    </w:p>
    <w:p w14:paraId="0A465B9D" w14:textId="77777777" w:rsidR="00000000" w:rsidRDefault="00364BE1">
      <w:pPr>
        <w:pStyle w:val="a0"/>
        <w:rPr>
          <w:rFonts w:hint="cs"/>
          <w:rtl/>
        </w:rPr>
      </w:pPr>
    </w:p>
    <w:p w14:paraId="48355BDE" w14:textId="77777777" w:rsidR="00000000" w:rsidRDefault="00364BE1">
      <w:pPr>
        <w:pStyle w:val="a0"/>
        <w:rPr>
          <w:rFonts w:hint="cs"/>
          <w:rtl/>
        </w:rPr>
      </w:pPr>
      <w:r>
        <w:rPr>
          <w:rFonts w:hint="cs"/>
          <w:rtl/>
        </w:rPr>
        <w:t>נדמה לי - - -</w:t>
      </w:r>
    </w:p>
    <w:p w14:paraId="42123894" w14:textId="77777777" w:rsidR="00000000" w:rsidRDefault="00364BE1">
      <w:pPr>
        <w:pStyle w:val="a0"/>
        <w:rPr>
          <w:color w:val="0000FF"/>
          <w:szCs w:val="28"/>
          <w:rtl/>
        </w:rPr>
      </w:pPr>
    </w:p>
    <w:p w14:paraId="501152F1" w14:textId="77777777" w:rsidR="00000000" w:rsidRDefault="00364BE1">
      <w:pPr>
        <w:pStyle w:val="af0"/>
        <w:rPr>
          <w:rtl/>
        </w:rPr>
      </w:pPr>
      <w:r>
        <w:rPr>
          <w:rFonts w:hint="eastAsia"/>
          <w:rtl/>
        </w:rPr>
        <w:t>אבר</w:t>
      </w:r>
      <w:r>
        <w:rPr>
          <w:rFonts w:hint="eastAsia"/>
          <w:rtl/>
        </w:rPr>
        <w:t>הם</w:t>
      </w:r>
      <w:r>
        <w:rPr>
          <w:rtl/>
        </w:rPr>
        <w:t xml:space="preserve"> רביץ (יהדות התורה):</w:t>
      </w:r>
    </w:p>
    <w:p w14:paraId="43A7C4D6" w14:textId="77777777" w:rsidR="00000000" w:rsidRDefault="00364BE1">
      <w:pPr>
        <w:pStyle w:val="a0"/>
        <w:rPr>
          <w:rFonts w:hint="cs"/>
          <w:rtl/>
        </w:rPr>
      </w:pPr>
    </w:p>
    <w:p w14:paraId="1637250E" w14:textId="77777777" w:rsidR="00000000" w:rsidRDefault="00364BE1">
      <w:pPr>
        <w:pStyle w:val="a0"/>
        <w:rPr>
          <w:rFonts w:hint="cs"/>
          <w:rtl/>
        </w:rPr>
      </w:pPr>
      <w:r>
        <w:rPr>
          <w:rFonts w:hint="cs"/>
          <w:rtl/>
        </w:rPr>
        <w:t>11 שופטים הסכימו אתה. לא היה אפילו אחד - - -</w:t>
      </w:r>
    </w:p>
    <w:p w14:paraId="5C953F5C" w14:textId="77777777" w:rsidR="00000000" w:rsidRDefault="00364BE1">
      <w:pPr>
        <w:pStyle w:val="a0"/>
        <w:rPr>
          <w:rFonts w:hint="cs"/>
          <w:rtl/>
        </w:rPr>
      </w:pPr>
    </w:p>
    <w:p w14:paraId="64AC8BE1" w14:textId="77777777" w:rsidR="00000000" w:rsidRDefault="00364BE1">
      <w:pPr>
        <w:pStyle w:val="-"/>
        <w:rPr>
          <w:rtl/>
        </w:rPr>
      </w:pPr>
      <w:bookmarkStart w:id="655" w:name="FS000000474T10_03_2004_19_36_57"/>
      <w:bookmarkStart w:id="656" w:name="FS000000474T10_03_2004_19_37_04C"/>
      <w:bookmarkEnd w:id="655"/>
      <w:bookmarkEnd w:id="656"/>
      <w:r>
        <w:rPr>
          <w:rtl/>
        </w:rPr>
        <w:t>השר גדעון עזרא:</w:t>
      </w:r>
    </w:p>
    <w:p w14:paraId="4A7F2050" w14:textId="77777777" w:rsidR="00000000" w:rsidRDefault="00364BE1">
      <w:pPr>
        <w:pStyle w:val="a0"/>
        <w:rPr>
          <w:rtl/>
        </w:rPr>
      </w:pPr>
    </w:p>
    <w:p w14:paraId="0A077448" w14:textId="77777777" w:rsidR="00000000" w:rsidRDefault="00364BE1">
      <w:pPr>
        <w:pStyle w:val="a0"/>
        <w:rPr>
          <w:rFonts w:hint="cs"/>
          <w:rtl/>
        </w:rPr>
      </w:pPr>
      <w:r>
        <w:rPr>
          <w:rFonts w:hint="cs"/>
          <w:rtl/>
        </w:rPr>
        <w:t xml:space="preserve">אני מדבר על חקיקות אחרות. לדעתי, בנושא זכויות האדם, בנושא הדמוקרטי ערערו אין-ספור פעמים. בנושא היהודי, אני לא בטוח. </w:t>
      </w:r>
    </w:p>
    <w:p w14:paraId="5B04B21D" w14:textId="77777777" w:rsidR="00000000" w:rsidRDefault="00364BE1">
      <w:pPr>
        <w:pStyle w:val="a0"/>
        <w:rPr>
          <w:rFonts w:hint="cs"/>
          <w:rtl/>
        </w:rPr>
      </w:pPr>
    </w:p>
    <w:p w14:paraId="5E31F912" w14:textId="77777777" w:rsidR="00000000" w:rsidRDefault="00364BE1">
      <w:pPr>
        <w:pStyle w:val="a0"/>
        <w:rPr>
          <w:rFonts w:hint="cs"/>
          <w:rtl/>
        </w:rPr>
      </w:pPr>
      <w:r>
        <w:rPr>
          <w:rFonts w:hint="cs"/>
          <w:rtl/>
        </w:rPr>
        <w:t>בצד של ידיעת התורה, דיברת על ידיעת התורה, אני מוכרח</w:t>
      </w:r>
      <w:r>
        <w:rPr>
          <w:rFonts w:hint="cs"/>
          <w:rtl/>
        </w:rPr>
        <w:t xml:space="preserve"> להגיד שתוכניות חינוכיות במדינת ישראל מוקדשות במידה רבה ללימודי מורשת ויהדות. אולי לא מספיק. בנושא המשפחה היהודית, בנושא שמירת השבת, אני לא בטוח שאתה מיצית את כל המהלכים בנושא הזה והבאת את בית-המשפט העליון, על סמך מה שכתוב בתחילתו של חוק-יסוד: כבוד האדם וח</w:t>
      </w:r>
      <w:r>
        <w:rPr>
          <w:rFonts w:hint="cs"/>
          <w:rtl/>
        </w:rPr>
        <w:t>ירותו, הבאת אותו לכלל בדיקה מחדש.</w:t>
      </w:r>
    </w:p>
    <w:p w14:paraId="3E2D0F04" w14:textId="77777777" w:rsidR="00000000" w:rsidRDefault="00364BE1">
      <w:pPr>
        <w:pStyle w:val="a0"/>
        <w:rPr>
          <w:rFonts w:hint="cs"/>
          <w:rtl/>
        </w:rPr>
      </w:pPr>
    </w:p>
    <w:p w14:paraId="61A5E05F" w14:textId="77777777" w:rsidR="00000000" w:rsidRDefault="00364BE1">
      <w:pPr>
        <w:pStyle w:val="a0"/>
        <w:rPr>
          <w:rFonts w:hint="cs"/>
          <w:rtl/>
        </w:rPr>
      </w:pPr>
      <w:r>
        <w:rPr>
          <w:rFonts w:hint="cs"/>
          <w:rtl/>
        </w:rPr>
        <w:t>אני חושב שהנושא הזה חשוב. אני מציע להעביר אותו לוועדת החוקה, חוק ומשפט, כדי שייערך בו דיון בנוכחות שופטים, אולי. אי-אפשר לטאטא זאת אל מתחת לשטיח. תודה רבה.</w:t>
      </w:r>
    </w:p>
    <w:p w14:paraId="339D8723" w14:textId="77777777" w:rsidR="00000000" w:rsidRDefault="00364BE1">
      <w:pPr>
        <w:pStyle w:val="a0"/>
        <w:ind w:firstLine="0"/>
        <w:rPr>
          <w:rFonts w:hint="cs"/>
          <w:rtl/>
        </w:rPr>
      </w:pPr>
    </w:p>
    <w:p w14:paraId="3D560F66" w14:textId="77777777" w:rsidR="00000000" w:rsidRDefault="00364BE1">
      <w:pPr>
        <w:pStyle w:val="af1"/>
        <w:rPr>
          <w:rtl/>
        </w:rPr>
      </w:pPr>
      <w:r>
        <w:rPr>
          <w:rtl/>
        </w:rPr>
        <w:t>היו"ר משה כחלון:</w:t>
      </w:r>
    </w:p>
    <w:p w14:paraId="2999930C" w14:textId="77777777" w:rsidR="00000000" w:rsidRDefault="00364BE1">
      <w:pPr>
        <w:pStyle w:val="a0"/>
        <w:rPr>
          <w:rtl/>
        </w:rPr>
      </w:pPr>
    </w:p>
    <w:p w14:paraId="03AB08C8" w14:textId="77777777" w:rsidR="00000000" w:rsidRDefault="00364BE1">
      <w:pPr>
        <w:pStyle w:val="a0"/>
        <w:rPr>
          <w:rFonts w:hint="cs"/>
          <w:rtl/>
        </w:rPr>
      </w:pPr>
      <w:r>
        <w:rPr>
          <w:rFonts w:hint="cs"/>
          <w:rtl/>
        </w:rPr>
        <w:t>תודה רבה. הצעה אחרת לחבר הכנסת הרב אייכלר, בבק</w:t>
      </w:r>
      <w:r>
        <w:rPr>
          <w:rFonts w:hint="cs"/>
          <w:rtl/>
        </w:rPr>
        <w:t>שה.</w:t>
      </w:r>
    </w:p>
    <w:p w14:paraId="537C96D4" w14:textId="77777777" w:rsidR="00000000" w:rsidRDefault="00364BE1">
      <w:pPr>
        <w:pStyle w:val="a0"/>
        <w:ind w:firstLine="0"/>
        <w:rPr>
          <w:rFonts w:hint="cs"/>
          <w:rtl/>
        </w:rPr>
      </w:pPr>
    </w:p>
    <w:p w14:paraId="6DB3295D" w14:textId="77777777" w:rsidR="00000000" w:rsidRDefault="00364BE1">
      <w:pPr>
        <w:pStyle w:val="a"/>
        <w:rPr>
          <w:rtl/>
        </w:rPr>
      </w:pPr>
      <w:bookmarkStart w:id="657" w:name="FS000001057T10_03_2004_19_39_18"/>
      <w:bookmarkStart w:id="658" w:name="_Toc71352132"/>
      <w:bookmarkEnd w:id="657"/>
      <w:r>
        <w:rPr>
          <w:rFonts w:hint="eastAsia"/>
          <w:rtl/>
        </w:rPr>
        <w:t>ישראל</w:t>
      </w:r>
      <w:r>
        <w:rPr>
          <w:rtl/>
        </w:rPr>
        <w:t xml:space="preserve"> אייכלר (יהדות התורה):</w:t>
      </w:r>
      <w:bookmarkEnd w:id="658"/>
    </w:p>
    <w:p w14:paraId="0D46D9A3" w14:textId="77777777" w:rsidR="00000000" w:rsidRDefault="00364BE1">
      <w:pPr>
        <w:pStyle w:val="a0"/>
        <w:rPr>
          <w:rFonts w:hint="cs"/>
          <w:rtl/>
        </w:rPr>
      </w:pPr>
    </w:p>
    <w:p w14:paraId="7217F7A3" w14:textId="77777777" w:rsidR="00000000" w:rsidRDefault="00364BE1">
      <w:pPr>
        <w:pStyle w:val="a0"/>
        <w:rPr>
          <w:rFonts w:hint="cs"/>
          <w:rtl/>
        </w:rPr>
      </w:pPr>
      <w:r>
        <w:rPr>
          <w:rFonts w:hint="cs"/>
          <w:rtl/>
        </w:rPr>
        <w:t>אדוני היושב-ראש, אני רוצה לנצל את ההזדמנות ולהודות לרב אברהם רביץ, שהעלה נושא ערכי בכנסת, שלא יחשבו שעוסקים פה כל היום בהתפלמסויות פוליטיות או בחוקים להרס התא המשפחתי היהודי, אלא באמת מתחילים לחשוב מה זו מדינת ישראל. האם ה</w:t>
      </w:r>
      <w:r>
        <w:rPr>
          <w:rFonts w:hint="cs"/>
          <w:rtl/>
        </w:rPr>
        <w:t>יא מדינה יהודית, ואיך היא צריכה להיראות כמדינה יהודית.</w:t>
      </w:r>
    </w:p>
    <w:p w14:paraId="1C84159D" w14:textId="77777777" w:rsidR="00000000" w:rsidRDefault="00364BE1">
      <w:pPr>
        <w:pStyle w:val="a0"/>
        <w:rPr>
          <w:rFonts w:hint="cs"/>
          <w:rtl/>
        </w:rPr>
      </w:pPr>
    </w:p>
    <w:p w14:paraId="123DE302" w14:textId="77777777" w:rsidR="00000000" w:rsidRDefault="00364BE1">
      <w:pPr>
        <w:pStyle w:val="a0"/>
        <w:rPr>
          <w:rFonts w:hint="cs"/>
          <w:rtl/>
        </w:rPr>
      </w:pPr>
      <w:r>
        <w:rPr>
          <w:rFonts w:hint="cs"/>
          <w:rtl/>
        </w:rPr>
        <w:t>אני רוצה לציין שתי נקודות קצרות. א. במגילת העצמאות המלה "דמוקרטיה" אינה מוזכרת. תיאודור הרצל, ב"יומני הרצל", אינו אוחז בדמוקרטיה. דמוקרטיה היתה אילוץ מושכל, שכלי, אמיתי, שבחברה כל כך מורכבת, הדרך הטוב</w:t>
      </w:r>
      <w:r>
        <w:rPr>
          <w:rFonts w:hint="cs"/>
          <w:rtl/>
        </w:rPr>
        <w:t xml:space="preserve">ה ביותר לשלטון היא הדמוקרטיה. לא היה בזה שום עניין ערכי. הפכו את זה לערך דתי, כאילו יש איזו כנסיית הדמוקרטיה. זו פשוט טעות היסטורית. </w:t>
      </w:r>
    </w:p>
    <w:p w14:paraId="6B3A7554" w14:textId="77777777" w:rsidR="00000000" w:rsidRDefault="00364BE1">
      <w:pPr>
        <w:pStyle w:val="a0"/>
        <w:rPr>
          <w:rFonts w:hint="cs"/>
          <w:rtl/>
        </w:rPr>
      </w:pPr>
    </w:p>
    <w:p w14:paraId="3CB3FACC" w14:textId="77777777" w:rsidR="00000000" w:rsidRDefault="00364BE1">
      <w:pPr>
        <w:pStyle w:val="a0"/>
        <w:rPr>
          <w:rFonts w:hint="cs"/>
          <w:rtl/>
        </w:rPr>
      </w:pPr>
      <w:r>
        <w:rPr>
          <w:rFonts w:hint="cs"/>
          <w:rtl/>
        </w:rPr>
        <w:t>ב. נקודת החינוך. אם לא יחנכו את ילדי ישראל כולם לשאלה מהו יהודי, אז כל החקיקה של חוקי יהדות לא תוכל לבוא לידי ביטוי, כי ה</w:t>
      </w:r>
      <w:r>
        <w:rPr>
          <w:rFonts w:hint="cs"/>
          <w:rtl/>
        </w:rPr>
        <w:t>דור הצעיר פשוט איננו יודע מהו יהודי. כשהוא ידע מהו יהודי הוא כבר ידע לנסוך תוכן במושג "מדינה יהודית". תודה רבה.</w:t>
      </w:r>
    </w:p>
    <w:p w14:paraId="5FA93182" w14:textId="77777777" w:rsidR="00000000" w:rsidRDefault="00364BE1">
      <w:pPr>
        <w:pStyle w:val="a0"/>
        <w:ind w:firstLine="0"/>
        <w:rPr>
          <w:rFonts w:hint="cs"/>
          <w:rtl/>
        </w:rPr>
      </w:pPr>
    </w:p>
    <w:p w14:paraId="78DD3A6A" w14:textId="77777777" w:rsidR="00000000" w:rsidRDefault="00364BE1">
      <w:pPr>
        <w:pStyle w:val="af1"/>
        <w:rPr>
          <w:rtl/>
        </w:rPr>
      </w:pPr>
    </w:p>
    <w:p w14:paraId="5A16EDD1" w14:textId="77777777" w:rsidR="00000000" w:rsidRDefault="00364BE1">
      <w:pPr>
        <w:pStyle w:val="af1"/>
        <w:rPr>
          <w:rtl/>
        </w:rPr>
      </w:pPr>
      <w:r>
        <w:rPr>
          <w:rtl/>
        </w:rPr>
        <w:t>היו"ר משה כחלון:</w:t>
      </w:r>
    </w:p>
    <w:p w14:paraId="3CAE47C3" w14:textId="77777777" w:rsidR="00000000" w:rsidRDefault="00364BE1">
      <w:pPr>
        <w:pStyle w:val="a0"/>
        <w:rPr>
          <w:rtl/>
        </w:rPr>
      </w:pPr>
    </w:p>
    <w:p w14:paraId="0503DFB5" w14:textId="77777777" w:rsidR="00000000" w:rsidRDefault="00364BE1">
      <w:pPr>
        <w:pStyle w:val="a0"/>
        <w:rPr>
          <w:rFonts w:hint="cs"/>
          <w:rtl/>
        </w:rPr>
      </w:pPr>
      <w:r>
        <w:rPr>
          <w:rFonts w:hint="cs"/>
          <w:rtl/>
        </w:rPr>
        <w:t xml:space="preserve">תודה רבה. </w:t>
      </w:r>
    </w:p>
    <w:p w14:paraId="00A9CA65" w14:textId="77777777" w:rsidR="00000000" w:rsidRDefault="00364BE1">
      <w:pPr>
        <w:pStyle w:val="a0"/>
        <w:rPr>
          <w:rFonts w:hint="cs"/>
          <w:rtl/>
        </w:rPr>
      </w:pPr>
    </w:p>
    <w:p w14:paraId="0CC63B8B" w14:textId="77777777" w:rsidR="00000000" w:rsidRDefault="00364BE1">
      <w:pPr>
        <w:pStyle w:val="a0"/>
        <w:rPr>
          <w:rFonts w:hint="cs"/>
          <w:rtl/>
        </w:rPr>
      </w:pPr>
      <w:r>
        <w:rPr>
          <w:rFonts w:hint="cs"/>
          <w:rtl/>
        </w:rPr>
        <w:t>אנחנו ניגשים להצבעה. השר גדעון עזרא ביקש להעביר לוועדת החוקה, חוק ומשפט. חבר הכנסת רביץ מסכים. בעד - להעביר לווע</w:t>
      </w:r>
      <w:r>
        <w:rPr>
          <w:rFonts w:hint="cs"/>
          <w:rtl/>
        </w:rPr>
        <w:t>דת חוקה, חוק ומשפט; נגד - זה הסרה.</w:t>
      </w:r>
    </w:p>
    <w:p w14:paraId="2BE6F57A" w14:textId="77777777" w:rsidR="00000000" w:rsidRDefault="00364BE1">
      <w:pPr>
        <w:pStyle w:val="a0"/>
        <w:ind w:firstLine="0"/>
        <w:rPr>
          <w:rFonts w:hint="cs"/>
          <w:rtl/>
        </w:rPr>
      </w:pPr>
    </w:p>
    <w:p w14:paraId="56640E37" w14:textId="77777777" w:rsidR="00000000" w:rsidRDefault="00364BE1">
      <w:pPr>
        <w:pStyle w:val="ab"/>
        <w:bidi/>
        <w:rPr>
          <w:rFonts w:hint="cs"/>
          <w:rtl/>
        </w:rPr>
      </w:pPr>
      <w:r>
        <w:rPr>
          <w:rFonts w:hint="cs"/>
          <w:rtl/>
        </w:rPr>
        <w:t>הצבעה מס' 20</w:t>
      </w:r>
    </w:p>
    <w:p w14:paraId="578241B6" w14:textId="77777777" w:rsidR="00000000" w:rsidRDefault="00364BE1">
      <w:pPr>
        <w:pStyle w:val="a0"/>
        <w:rPr>
          <w:rFonts w:hint="cs"/>
          <w:rtl/>
        </w:rPr>
      </w:pPr>
    </w:p>
    <w:p w14:paraId="3B1FD0AA"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4E94D2AA" w14:textId="77777777" w:rsidR="00000000" w:rsidRDefault="00364BE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E62937B" w14:textId="77777777" w:rsidR="00000000" w:rsidRDefault="00364BE1">
      <w:pPr>
        <w:pStyle w:val="ac"/>
        <w:bidi/>
        <w:rPr>
          <w:rFonts w:hint="cs"/>
          <w:rtl/>
        </w:rPr>
      </w:pPr>
      <w:r>
        <w:rPr>
          <w:rFonts w:hint="cs"/>
          <w:rtl/>
        </w:rPr>
        <w:t xml:space="preserve">נמנעים </w:t>
      </w:r>
      <w:r>
        <w:rPr>
          <w:rtl/>
        </w:rPr>
        <w:t>–</w:t>
      </w:r>
      <w:r>
        <w:rPr>
          <w:rFonts w:hint="cs"/>
          <w:rtl/>
        </w:rPr>
        <w:t xml:space="preserve"> 1</w:t>
      </w:r>
    </w:p>
    <w:p w14:paraId="66C0B9B6" w14:textId="77777777" w:rsidR="00000000" w:rsidRDefault="00364BE1">
      <w:pPr>
        <w:pStyle w:val="ad"/>
        <w:bidi/>
        <w:rPr>
          <w:rFonts w:hint="cs"/>
          <w:rtl/>
        </w:rPr>
      </w:pPr>
      <w:r>
        <w:rPr>
          <w:rFonts w:hint="cs"/>
          <w:rtl/>
        </w:rPr>
        <w:t>ההצעה להעביר את הנושא לוועדת החוקה, חוק ומשפט נתקבלה.</w:t>
      </w:r>
    </w:p>
    <w:p w14:paraId="0AA167C4" w14:textId="77777777" w:rsidR="00000000" w:rsidRDefault="00364BE1">
      <w:pPr>
        <w:pStyle w:val="a0"/>
        <w:ind w:firstLine="0"/>
        <w:rPr>
          <w:rFonts w:hint="cs"/>
          <w:rtl/>
        </w:rPr>
      </w:pPr>
    </w:p>
    <w:p w14:paraId="6D168C36" w14:textId="77777777" w:rsidR="00000000" w:rsidRDefault="00364BE1">
      <w:pPr>
        <w:pStyle w:val="af1"/>
        <w:rPr>
          <w:rtl/>
        </w:rPr>
      </w:pPr>
      <w:r>
        <w:rPr>
          <w:rtl/>
        </w:rPr>
        <w:t>היו"ר משה כחלון:</w:t>
      </w:r>
    </w:p>
    <w:p w14:paraId="150DF4CC" w14:textId="77777777" w:rsidR="00000000" w:rsidRDefault="00364BE1">
      <w:pPr>
        <w:pStyle w:val="a0"/>
        <w:rPr>
          <w:rtl/>
        </w:rPr>
      </w:pPr>
    </w:p>
    <w:p w14:paraId="5374EF47" w14:textId="77777777" w:rsidR="00000000" w:rsidRDefault="00364BE1">
      <w:pPr>
        <w:pStyle w:val="a0"/>
        <w:rPr>
          <w:rFonts w:hint="cs"/>
          <w:rtl/>
        </w:rPr>
      </w:pPr>
      <w:r>
        <w:rPr>
          <w:rFonts w:hint="cs"/>
          <w:rtl/>
        </w:rPr>
        <w:t>שמונה בעד, אין נגד, נמנע אחד. הנושא יועב</w:t>
      </w:r>
      <w:r>
        <w:rPr>
          <w:rFonts w:hint="cs"/>
          <w:rtl/>
        </w:rPr>
        <w:t>ר לדיון בוועדת החוקה, חוק ומשפט של הכנסת.</w:t>
      </w:r>
    </w:p>
    <w:p w14:paraId="480C6756" w14:textId="77777777" w:rsidR="00000000" w:rsidRDefault="00364BE1">
      <w:pPr>
        <w:pStyle w:val="a0"/>
        <w:ind w:firstLine="0"/>
        <w:rPr>
          <w:rFonts w:hint="cs"/>
          <w:rtl/>
        </w:rPr>
      </w:pPr>
    </w:p>
    <w:p w14:paraId="1EE52157" w14:textId="77777777" w:rsidR="00000000" w:rsidRDefault="00364BE1">
      <w:pPr>
        <w:pStyle w:val="a2"/>
        <w:rPr>
          <w:rtl/>
        </w:rPr>
      </w:pPr>
    </w:p>
    <w:p w14:paraId="573CCAF0" w14:textId="77777777" w:rsidR="00000000" w:rsidRDefault="00364BE1">
      <w:pPr>
        <w:pStyle w:val="a2"/>
        <w:rPr>
          <w:rFonts w:hint="cs"/>
          <w:rtl/>
        </w:rPr>
      </w:pPr>
      <w:bookmarkStart w:id="659" w:name="CS23794FI0023794T10_03_2004_19_45_45"/>
      <w:bookmarkStart w:id="660" w:name="_Toc71352133"/>
      <w:bookmarkEnd w:id="659"/>
      <w:r>
        <w:rPr>
          <w:rFonts w:hint="cs"/>
          <w:rtl/>
        </w:rPr>
        <w:t>הצעה לסדר-היום</w:t>
      </w:r>
      <w:bookmarkEnd w:id="660"/>
    </w:p>
    <w:p w14:paraId="52424C34" w14:textId="77777777" w:rsidR="00000000" w:rsidRDefault="00364BE1">
      <w:pPr>
        <w:pStyle w:val="a2"/>
        <w:rPr>
          <w:rtl/>
        </w:rPr>
      </w:pPr>
      <w:bookmarkStart w:id="661" w:name="_Toc71352134"/>
      <w:r>
        <w:rPr>
          <w:rtl/>
        </w:rPr>
        <w:t>המצב הכל</w:t>
      </w:r>
      <w:r>
        <w:rPr>
          <w:rFonts w:hint="cs"/>
          <w:rtl/>
        </w:rPr>
        <w:t>כ</w:t>
      </w:r>
      <w:r>
        <w:rPr>
          <w:rtl/>
        </w:rPr>
        <w:t>לי הקשה של הרשויות הבדואיות בישראל</w:t>
      </w:r>
      <w:bookmarkEnd w:id="661"/>
    </w:p>
    <w:p w14:paraId="547239C3" w14:textId="77777777" w:rsidR="00000000" w:rsidRDefault="00364BE1">
      <w:pPr>
        <w:pStyle w:val="a0"/>
        <w:ind w:firstLine="0"/>
        <w:rPr>
          <w:rFonts w:hint="cs"/>
          <w:b/>
          <w:bCs/>
          <w:sz w:val="24"/>
          <w:szCs w:val="24"/>
          <w:u w:val="single"/>
          <w:rtl/>
          <w:lang w:eastAsia="en-US"/>
        </w:rPr>
      </w:pPr>
    </w:p>
    <w:p w14:paraId="3D1EC3A2" w14:textId="77777777" w:rsidR="00000000" w:rsidRDefault="00364BE1">
      <w:pPr>
        <w:pStyle w:val="af1"/>
        <w:rPr>
          <w:rtl/>
        </w:rPr>
      </w:pPr>
      <w:r>
        <w:rPr>
          <w:rtl/>
        </w:rPr>
        <w:t>היו"ר משה כחלון:</w:t>
      </w:r>
    </w:p>
    <w:p w14:paraId="6043F6DD" w14:textId="77777777" w:rsidR="00000000" w:rsidRDefault="00364BE1">
      <w:pPr>
        <w:pStyle w:val="a0"/>
        <w:rPr>
          <w:rtl/>
        </w:rPr>
      </w:pPr>
    </w:p>
    <w:p w14:paraId="2A627466" w14:textId="77777777" w:rsidR="00000000" w:rsidRDefault="00364BE1">
      <w:pPr>
        <w:pStyle w:val="a0"/>
        <w:rPr>
          <w:rFonts w:hint="cs"/>
          <w:rtl/>
        </w:rPr>
      </w:pPr>
      <w:r>
        <w:rPr>
          <w:rFonts w:hint="cs"/>
          <w:rtl/>
        </w:rPr>
        <w:t>אנחנו עוברים לנושא הבא שעל סדר-היום: המצב הכלכלי הקשה של הרשויות הבדואיות בישראל - הצעה לסדר-היום שמספרה 3045. חבר הכנסת איוב קרא, בבק</w:t>
      </w:r>
      <w:r>
        <w:rPr>
          <w:rFonts w:hint="cs"/>
          <w:rtl/>
        </w:rPr>
        <w:t>שה.</w:t>
      </w:r>
    </w:p>
    <w:p w14:paraId="1E18270D" w14:textId="77777777" w:rsidR="00000000" w:rsidRDefault="00364BE1">
      <w:pPr>
        <w:pStyle w:val="a0"/>
        <w:ind w:firstLine="0"/>
        <w:rPr>
          <w:rFonts w:hint="cs"/>
          <w:rtl/>
        </w:rPr>
      </w:pPr>
    </w:p>
    <w:p w14:paraId="1F9EE7D4" w14:textId="77777777" w:rsidR="00000000" w:rsidRDefault="00364BE1">
      <w:pPr>
        <w:pStyle w:val="a"/>
        <w:rPr>
          <w:rtl/>
        </w:rPr>
      </w:pPr>
      <w:bookmarkStart w:id="662" w:name="FS000000475T10_03_2004_19_46_28"/>
      <w:bookmarkStart w:id="663" w:name="_Toc71352135"/>
      <w:bookmarkEnd w:id="662"/>
      <w:r>
        <w:rPr>
          <w:rFonts w:hint="eastAsia"/>
          <w:rtl/>
        </w:rPr>
        <w:t>איוב</w:t>
      </w:r>
      <w:r>
        <w:rPr>
          <w:rtl/>
        </w:rPr>
        <w:t xml:space="preserve"> קרא (הליכוד):</w:t>
      </w:r>
      <w:bookmarkEnd w:id="663"/>
    </w:p>
    <w:p w14:paraId="2E307C25" w14:textId="77777777" w:rsidR="00000000" w:rsidRDefault="00364BE1">
      <w:pPr>
        <w:pStyle w:val="a0"/>
        <w:rPr>
          <w:rFonts w:hint="cs"/>
          <w:rtl/>
        </w:rPr>
      </w:pPr>
    </w:p>
    <w:p w14:paraId="15175FE6" w14:textId="77777777" w:rsidR="00000000" w:rsidRDefault="00364BE1">
      <w:pPr>
        <w:pStyle w:val="a0"/>
        <w:rPr>
          <w:rFonts w:hint="cs"/>
          <w:rtl/>
        </w:rPr>
      </w:pPr>
      <w:r>
        <w:rPr>
          <w:rFonts w:hint="cs"/>
          <w:rtl/>
        </w:rPr>
        <w:t>אדוני היושב-ראש, כנסת נכבדה, בשבוע שעבר היתה לי הזכות לבקר בכפר הבדואי בועינה-נוג'ידאת, אחרי הפגנות וסגירת הרשות המקומית עקב מצוקה כלכלית קשה. ראש המועצה מוכר לי באופן אישי שנים רבות. הוא נבחר לא מזמן לתפקידו, אדם מאוד לויאלי למערכ</w:t>
      </w:r>
      <w:r>
        <w:rPr>
          <w:rFonts w:hint="cs"/>
          <w:rtl/>
        </w:rPr>
        <w:t xml:space="preserve">ת, ובכל מקרה עושה הכול על מנת לעזור לרשות הזאת לעמוד על הרגליים. </w:t>
      </w:r>
    </w:p>
    <w:p w14:paraId="3CC6C6D5" w14:textId="77777777" w:rsidR="00000000" w:rsidRDefault="00364BE1">
      <w:pPr>
        <w:pStyle w:val="a0"/>
        <w:rPr>
          <w:rFonts w:hint="cs"/>
          <w:rtl/>
        </w:rPr>
      </w:pPr>
    </w:p>
    <w:p w14:paraId="30C6AFC6" w14:textId="77777777" w:rsidR="00000000" w:rsidRDefault="00364BE1">
      <w:pPr>
        <w:pStyle w:val="a0"/>
        <w:rPr>
          <w:rFonts w:hint="cs"/>
          <w:rtl/>
        </w:rPr>
      </w:pPr>
      <w:r>
        <w:rPr>
          <w:rFonts w:hint="cs"/>
          <w:rtl/>
        </w:rPr>
        <w:t>במשך 16 חודשים לא קיבלו העובדים משכורות. זה דבר שהביא בעצם לקריסה טוטלית של המערכת, אף  שיש שם 7,000 תושבים, ולצערי הרב, מבחינת מנגנון הרשות, מחזיקים 18 עובדים בלבד. לכן, אני משתומם ומתקומם</w:t>
      </w:r>
      <w:r>
        <w:rPr>
          <w:rFonts w:hint="cs"/>
          <w:rtl/>
        </w:rPr>
        <w:t xml:space="preserve">, מאחר שמדובר בבדואים לויאלים, שמשרתים ברובם בצה"ל, מאוד מיוחדים. זאת אוכלוסייה מאוד אוהדת, מאוד טובה. אני משתומם, כיצד אי-אפשר למצוא פתרון, אף שראש הרשות הגיש תוכנית הבראה, רצה לקדם את היישוב שלו. </w:t>
      </w:r>
    </w:p>
    <w:p w14:paraId="515202F7" w14:textId="77777777" w:rsidR="00000000" w:rsidRDefault="00364BE1">
      <w:pPr>
        <w:pStyle w:val="a0"/>
        <w:rPr>
          <w:rFonts w:hint="cs"/>
          <w:rtl/>
        </w:rPr>
      </w:pPr>
    </w:p>
    <w:p w14:paraId="524894DF" w14:textId="77777777" w:rsidR="00000000" w:rsidRDefault="00364BE1">
      <w:pPr>
        <w:pStyle w:val="a0"/>
        <w:rPr>
          <w:rFonts w:hint="cs"/>
          <w:rtl/>
        </w:rPr>
      </w:pPr>
      <w:r>
        <w:rPr>
          <w:rFonts w:hint="cs"/>
          <w:rtl/>
        </w:rPr>
        <w:t>ראיתי חיילים שמסתובבים שם, וחרה לי מאוד. האשפה נערמת ברח</w:t>
      </w:r>
      <w:r>
        <w:rPr>
          <w:rFonts w:hint="cs"/>
          <w:rtl/>
        </w:rPr>
        <w:t>וב בצורה חופשית. אנשים לא יודעים להבדיל בין יישובים לויאליים ליישובים פחות לויאליים. אבל אני, תמיד עומד לנגד עיני הנושא הזה, שבכל מאודי אעזור ואפעל למען אוכלוסיות לויאליות למדינת ישראל. לא רחוק משם גרה משפחת סועאד, שבנה נחטף בזמנו. לא רחוק משם גם גר עמוס י</w:t>
      </w:r>
      <w:r>
        <w:rPr>
          <w:rFonts w:hint="cs"/>
          <w:rtl/>
        </w:rPr>
        <w:t xml:space="preserve">רקוני, אחד הלוחמים הגדולים של צה"ל, מפקד סיירת "שקד", בדואי במוצאו אם מישהו לא יודע. </w:t>
      </w:r>
    </w:p>
    <w:p w14:paraId="4584125E" w14:textId="77777777" w:rsidR="00000000" w:rsidRDefault="00364BE1">
      <w:pPr>
        <w:pStyle w:val="a0"/>
        <w:rPr>
          <w:rFonts w:hint="cs"/>
          <w:rtl/>
        </w:rPr>
      </w:pPr>
    </w:p>
    <w:p w14:paraId="76C17471" w14:textId="77777777" w:rsidR="00000000" w:rsidRDefault="00364BE1">
      <w:pPr>
        <w:pStyle w:val="a0"/>
        <w:rPr>
          <w:rFonts w:hint="cs"/>
          <w:rtl/>
        </w:rPr>
      </w:pPr>
      <w:r>
        <w:rPr>
          <w:rFonts w:hint="cs"/>
          <w:rtl/>
        </w:rPr>
        <w:t xml:space="preserve">כשאני חושב על מצוקת הבדואים באופן כללי, הייתי רוצה, ברשותך, השר עזרא, מאחר שאתה מכיר את המערכת, שתיזום בממשלה להקים פעם אחת ולתמיד ועדה, שתבין את המצוקה, תבין את הצרכים </w:t>
      </w:r>
      <w:r>
        <w:rPr>
          <w:rFonts w:hint="cs"/>
          <w:rtl/>
        </w:rPr>
        <w:t xml:space="preserve">של האוכלוסייה ונביא למצב שנמשוך אותה, כמו בתקופת משה ארנס, שאז היתה נהירה לגיוס לצה"ל. פתאום אנחנו רואים נהירה לכיוון הדת, נעצר הליך הגיוס לצה"ל, באופן יחסי. זה עוד קיים, אבל כל הקיפוח הזה מביא לאווירה מאוד עכורה בקרב הבדואים, לצערי הרב. צריך פה להכות מכה </w:t>
      </w:r>
      <w:r>
        <w:rPr>
          <w:rFonts w:hint="cs"/>
          <w:rtl/>
        </w:rPr>
        <w:t xml:space="preserve">חזקה על השולחן בתוך הממשלה, כדי להחזיר עטרה ליושנה. אנחנו לא יכולים להרשות לעצמנו לפגוע כל כך קשה באוכלוסיות כל כך גדולות. </w:t>
      </w:r>
    </w:p>
    <w:p w14:paraId="769CFA26" w14:textId="77777777" w:rsidR="00000000" w:rsidRDefault="00364BE1">
      <w:pPr>
        <w:pStyle w:val="a0"/>
        <w:rPr>
          <w:rFonts w:hint="cs"/>
          <w:rtl/>
        </w:rPr>
      </w:pPr>
    </w:p>
    <w:p w14:paraId="7F35819B" w14:textId="77777777" w:rsidR="00000000" w:rsidRDefault="00364BE1">
      <w:pPr>
        <w:pStyle w:val="a0"/>
        <w:rPr>
          <w:rFonts w:hint="cs"/>
          <w:rtl/>
        </w:rPr>
      </w:pPr>
      <w:r>
        <w:rPr>
          <w:rFonts w:hint="cs"/>
          <w:rtl/>
        </w:rPr>
        <w:t>אתמול היו פה ראש עיריית דליית-אל-כרמל ועוספיא, ועמו מאות מפגינים. הם באו לכאן וזה לא מביא תעודת כבוד, לא לממשלה ולא לאיש, כאשר דווק</w:t>
      </w:r>
      <w:r>
        <w:rPr>
          <w:rFonts w:hint="cs"/>
          <w:rtl/>
        </w:rPr>
        <w:t xml:space="preserve">א האוכלוסיות הטובות במגזר הלא-יהודי מוצאות את עצמן מפגינות ומקופחות. ראש עיריית דליית-אל-כרמל נמצא בגירעון של מאות מיליונים, דבר שלא יכול לעלות על הדעת. מדובר בעובדים שלא קיבלו משכורות, כמו בבועינה-נוג'ידאת. </w:t>
      </w:r>
    </w:p>
    <w:p w14:paraId="42BA169D" w14:textId="77777777" w:rsidR="00000000" w:rsidRDefault="00364BE1">
      <w:pPr>
        <w:pStyle w:val="a0"/>
        <w:rPr>
          <w:rFonts w:hint="cs"/>
          <w:rtl/>
        </w:rPr>
      </w:pPr>
    </w:p>
    <w:p w14:paraId="78024FE3" w14:textId="77777777" w:rsidR="00000000" w:rsidRDefault="00364BE1">
      <w:pPr>
        <w:pStyle w:val="a0"/>
        <w:rPr>
          <w:rFonts w:hint="cs"/>
          <w:rtl/>
        </w:rPr>
      </w:pPr>
      <w:r>
        <w:rPr>
          <w:rFonts w:hint="cs"/>
          <w:rtl/>
        </w:rPr>
        <w:t>מילא, אם היינו יכולים לומר שבקטע של דליית-אל-כ</w:t>
      </w:r>
      <w:r>
        <w:rPr>
          <w:rFonts w:hint="cs"/>
          <w:rtl/>
        </w:rPr>
        <w:t>רמל הלכנו לאיחוד מתוך ראייה שאולי הדבר הזה יביא את הישועה. לא כך פני הדברים בבועינה-נוג'ידאת. אבל גם אם לא מוצאים פתרון למצוקה של עיר, שצריכה להיות פיילוט לאוכלוסייה כל כך גדולה, והממשלה לא נותנת את הדעת על כך, אדוני השר, משמעות העניין היא שמשהו לוקה בחסר,</w:t>
      </w:r>
      <w:r>
        <w:rPr>
          <w:rFonts w:hint="cs"/>
          <w:rtl/>
        </w:rPr>
        <w:t xml:space="preserve"> משהו חורק בגלגליה של הממשלה, ואנחנו לא יכולים לנצל את זה, לפגוע בכל דבר לויאלי במגזרים הללו ולהרים את הדגל של הקיפוח ולגרום  לאנשים שלא יתגייסו לצה"ל, שלא יהיו לויאלים למערכת. אני לא יכול להעלות על דעתי דבר כזה, ואני לא רוצה לחשוב שדברים כאלה יכולים לקרות</w:t>
      </w:r>
      <w:r>
        <w:rPr>
          <w:rFonts w:hint="cs"/>
          <w:rtl/>
        </w:rPr>
        <w:t xml:space="preserve"> בתוכנו. </w:t>
      </w:r>
    </w:p>
    <w:p w14:paraId="0BBFA2EA" w14:textId="77777777" w:rsidR="00000000" w:rsidRDefault="00364BE1">
      <w:pPr>
        <w:pStyle w:val="a0"/>
        <w:rPr>
          <w:rFonts w:hint="cs"/>
          <w:rtl/>
        </w:rPr>
      </w:pPr>
    </w:p>
    <w:p w14:paraId="51D9B0C4" w14:textId="77777777" w:rsidR="00000000" w:rsidRDefault="00364BE1">
      <w:pPr>
        <w:pStyle w:val="a0"/>
        <w:rPr>
          <w:rFonts w:hint="cs"/>
          <w:rtl/>
        </w:rPr>
      </w:pPr>
      <w:r>
        <w:rPr>
          <w:rFonts w:hint="cs"/>
          <w:rtl/>
        </w:rPr>
        <w:t>אני רוצה לראות כמה שיותר בדואים מתגייסים לצה"ל. אני רוצה שהממשלה תגבה כמה שיותר את הרשויות הדרוזיות, ואותו דבר לגבי האוכלוסייה הצ'רקסית. אני רוצה שידאגו לאנשי צד"ל, שנפגעו קשה, ואין משהו יותר חשוב מהדבר הזה. הרי זה לא חכם לבוא ולהיות דמוקרטי פה.</w:t>
      </w:r>
      <w:r>
        <w:rPr>
          <w:rFonts w:hint="cs"/>
          <w:rtl/>
        </w:rPr>
        <w:t xml:space="preserve"> אני רואה את הדמוקרטיה משתוללת. הרי אנשים לא באו לבנות פה רק דמוקרטיה. הם קודם כול באו לבנות מדינה. אנשים רוצים בחוץ-לארץ לפגוע במדינה. למה? הדמוקרטיה יותר חשובה מכל דבר אחר. מה? אנחנו רוצים מדינה חזקה, עם כושר הרתעה צבאי בלתי רגיל כמו בעבר, וכל זמן שאנחנו</w:t>
      </w:r>
      <w:r>
        <w:rPr>
          <w:rFonts w:hint="cs"/>
          <w:rtl/>
        </w:rPr>
        <w:t xml:space="preserve"> פוגעים באוכלוסיות הללו, זו בעצם קריאת תיגר על חוסנה הביטחוני של המדינה, לצערי הרב. זה מה שצריך לעמוד לנגד עינינו.</w:t>
      </w:r>
    </w:p>
    <w:p w14:paraId="275F2D2A" w14:textId="77777777" w:rsidR="00000000" w:rsidRDefault="00364BE1">
      <w:pPr>
        <w:pStyle w:val="a0"/>
        <w:rPr>
          <w:rFonts w:hint="cs"/>
          <w:rtl/>
        </w:rPr>
      </w:pPr>
      <w:r>
        <w:rPr>
          <w:rFonts w:hint="cs"/>
          <w:rtl/>
        </w:rPr>
        <w:t xml:space="preserve"> </w:t>
      </w:r>
    </w:p>
    <w:p w14:paraId="0954758F" w14:textId="77777777" w:rsidR="00000000" w:rsidRDefault="00364BE1">
      <w:pPr>
        <w:pStyle w:val="a0"/>
        <w:rPr>
          <w:rFonts w:hint="cs"/>
          <w:rtl/>
        </w:rPr>
      </w:pPr>
      <w:r>
        <w:rPr>
          <w:rFonts w:hint="cs"/>
          <w:rtl/>
        </w:rPr>
        <w:t>לפני כמה שבועות הייתי עם ביבי, שר האוצר, ונכנס ניר ברקת, שהתמודד על ראשות העיר ירושלים. במקרה, ביבי הכניס אותו ואמר: ראשי הרשויות הדרוזיות,</w:t>
      </w:r>
      <w:r>
        <w:rPr>
          <w:rFonts w:hint="cs"/>
          <w:rtl/>
        </w:rPr>
        <w:t xml:space="preserve"> קח אותם כפיילוט עסקי, תעזור להם. אז הוא אמר: שמע, אני לקחתי את ירושלים. ואז אמרתי לו: אדוני, אנחנו צאצאי יתרו והכוהנים של יתרו שמרו על הר-הבית. עכשיו, אנשי מג"ב שומרים על הר-הבית. אז מה, זה לא חלק מירושלים? אמר, שכנעת אותי. </w:t>
      </w:r>
    </w:p>
    <w:p w14:paraId="082EA580" w14:textId="77777777" w:rsidR="00000000" w:rsidRDefault="00364BE1">
      <w:pPr>
        <w:pStyle w:val="a0"/>
        <w:rPr>
          <w:rFonts w:hint="cs"/>
          <w:rtl/>
        </w:rPr>
      </w:pPr>
    </w:p>
    <w:p w14:paraId="008FDBF9" w14:textId="77777777" w:rsidR="00000000" w:rsidRDefault="00364BE1">
      <w:pPr>
        <w:pStyle w:val="a0"/>
        <w:rPr>
          <w:rFonts w:hint="cs"/>
          <w:rtl/>
        </w:rPr>
      </w:pPr>
      <w:r>
        <w:rPr>
          <w:rFonts w:hint="cs"/>
          <w:rtl/>
        </w:rPr>
        <w:t xml:space="preserve">השאלה, מי ידאג לאותם בדואים, </w:t>
      </w:r>
      <w:r>
        <w:rPr>
          <w:rFonts w:hint="cs"/>
          <w:rtl/>
        </w:rPr>
        <w:t>הם לא צאצאי יתרו, מה לעשות. צריך שיקרה משהו כדי שנוכל לעזור להם. אנחנו רואים חשבונות מעוקלים, השלטון המקומי והבנק שמים את ידיהם על כל דבר שמגיע לרשויות האלה. אנחנו עדים למצב, שגם כסף שעובר לרשויות הללו, אנחנו לא יכולים לקבל אותו, זה נספג שם. העברתי 3.5 מיל</w:t>
      </w:r>
      <w:r>
        <w:rPr>
          <w:rFonts w:hint="cs"/>
          <w:rtl/>
        </w:rPr>
        <w:t xml:space="preserve">יוני שקל לעיריית דליית-אל-כרמל, כלומר, הייתי עד לזה. אני מדבר עם ראש העיר והוא אומר לי, הם נספגו בדרך, איפה? מעוקלים. אז גם אם נעביר היום כסף לרשויות הללו, הן לא יוכלו לקבל אותם, כאילו שלא נתת שום דבר. </w:t>
      </w:r>
    </w:p>
    <w:p w14:paraId="29F682FA" w14:textId="77777777" w:rsidR="00000000" w:rsidRDefault="00364BE1">
      <w:pPr>
        <w:pStyle w:val="a0"/>
        <w:rPr>
          <w:rFonts w:hint="cs"/>
          <w:rtl/>
        </w:rPr>
      </w:pPr>
    </w:p>
    <w:p w14:paraId="710B680A" w14:textId="77777777" w:rsidR="00000000" w:rsidRDefault="00364BE1">
      <w:pPr>
        <w:pStyle w:val="a0"/>
        <w:rPr>
          <w:rFonts w:hint="cs"/>
          <w:rtl/>
        </w:rPr>
      </w:pPr>
      <w:r>
        <w:rPr>
          <w:rFonts w:hint="cs"/>
          <w:rtl/>
        </w:rPr>
        <w:t>לכן, צריך לעשות הסדר אחר, כדי להביא בשורה לאותה אוכל</w:t>
      </w:r>
      <w:r>
        <w:rPr>
          <w:rFonts w:hint="cs"/>
          <w:rtl/>
        </w:rPr>
        <w:t>וסייה סוציו-אקונומית חלשה. אנחנו עדים למצב שהאנשים האלה לא יכולים להמשיך להתקיים בצורה הזאת. בתוך האוכלוסייה הזאת, בתוך היישובים הללו גרים קצינים בכירים. בזרזיר הגיעו לדרגות אלוף-משנה, באבו-סנאן הגיעו לדרגת אלוף, ואנשים שמים בסימן שאלה את הנושא האזרחי.  אנ</w:t>
      </w:r>
      <w:r>
        <w:rPr>
          <w:rFonts w:hint="cs"/>
          <w:rtl/>
        </w:rPr>
        <w:t xml:space="preserve">י אומר לכם, בנושא הביטחוני הגענו למצב של אינטגרציה אמיתית, אין שום בעיה, כולם משתלבים בכל יחידה ובכל משימה, אין בעיה. הבעיה שלנו היא הנושא האזרחי, שצריך לגשר בו על פערים שנפתחו  במשך שנים. </w:t>
      </w:r>
    </w:p>
    <w:p w14:paraId="5DA34E51" w14:textId="77777777" w:rsidR="00000000" w:rsidRDefault="00364BE1">
      <w:pPr>
        <w:pStyle w:val="a0"/>
        <w:rPr>
          <w:rFonts w:hint="cs"/>
          <w:rtl/>
        </w:rPr>
      </w:pPr>
    </w:p>
    <w:p w14:paraId="5D005343" w14:textId="77777777" w:rsidR="00000000" w:rsidRDefault="00364BE1">
      <w:pPr>
        <w:pStyle w:val="a0"/>
        <w:rPr>
          <w:rFonts w:hint="cs"/>
          <w:rtl/>
        </w:rPr>
      </w:pPr>
      <w:r>
        <w:rPr>
          <w:rFonts w:hint="cs"/>
          <w:rtl/>
        </w:rPr>
        <w:t xml:space="preserve">עד 1977 הסתכלו על האוכלוסיות הללו כעל אוכלוסיות שלא צריך להתייחס </w:t>
      </w:r>
      <w:r>
        <w:rPr>
          <w:rFonts w:hint="cs"/>
          <w:rtl/>
        </w:rPr>
        <w:t xml:space="preserve">אליהן, לא חשוב מה אתה עושה או מה אתה תורם. ואז בא מנחם בגין ז"ל ואמר, מי שהולך אתי למלחמה, הולך אתי לשלום. והתחיל עם מסע שוויון בשיקום השכונות, גיבוי כל היישובים הללו והמגזרים שנדחקו הצדה במשך שנים, לרבות, כמובן, הספרדים - - - </w:t>
      </w:r>
    </w:p>
    <w:p w14:paraId="7087295F" w14:textId="77777777" w:rsidR="00000000" w:rsidRDefault="00364BE1">
      <w:pPr>
        <w:pStyle w:val="a0"/>
        <w:rPr>
          <w:rFonts w:hint="cs"/>
          <w:rtl/>
        </w:rPr>
      </w:pPr>
    </w:p>
    <w:p w14:paraId="0C4B2145" w14:textId="77777777" w:rsidR="00000000" w:rsidRDefault="00364BE1">
      <w:pPr>
        <w:pStyle w:val="af1"/>
        <w:rPr>
          <w:rtl/>
        </w:rPr>
      </w:pPr>
      <w:r>
        <w:rPr>
          <w:rtl/>
        </w:rPr>
        <w:t>היו"ר משה כחלון:</w:t>
      </w:r>
    </w:p>
    <w:p w14:paraId="3947FC01" w14:textId="77777777" w:rsidR="00000000" w:rsidRDefault="00364BE1">
      <w:pPr>
        <w:pStyle w:val="a0"/>
        <w:rPr>
          <w:rtl/>
        </w:rPr>
      </w:pPr>
    </w:p>
    <w:p w14:paraId="199B8516" w14:textId="77777777" w:rsidR="00000000" w:rsidRDefault="00364BE1">
      <w:pPr>
        <w:pStyle w:val="a0"/>
        <w:rPr>
          <w:rFonts w:hint="cs"/>
          <w:rtl/>
        </w:rPr>
      </w:pPr>
      <w:r>
        <w:rPr>
          <w:rFonts w:hint="cs"/>
          <w:rtl/>
        </w:rPr>
        <w:t>אתה מתכוו</w:t>
      </w:r>
      <w:r>
        <w:rPr>
          <w:rFonts w:hint="cs"/>
          <w:rtl/>
        </w:rPr>
        <w:t xml:space="preserve">ן לעדות המזרח. </w:t>
      </w:r>
    </w:p>
    <w:p w14:paraId="7E4D64D8" w14:textId="77777777" w:rsidR="00000000" w:rsidRDefault="00364BE1">
      <w:pPr>
        <w:pStyle w:val="a0"/>
        <w:rPr>
          <w:rFonts w:hint="cs"/>
          <w:rtl/>
        </w:rPr>
      </w:pPr>
    </w:p>
    <w:p w14:paraId="7A22BA16" w14:textId="77777777" w:rsidR="00000000" w:rsidRDefault="00364BE1">
      <w:pPr>
        <w:pStyle w:val="-"/>
        <w:rPr>
          <w:rtl/>
        </w:rPr>
      </w:pPr>
      <w:bookmarkStart w:id="664" w:name="FS000000475T10_03_2004_20_02_06C"/>
      <w:bookmarkEnd w:id="664"/>
      <w:r>
        <w:rPr>
          <w:rtl/>
        </w:rPr>
        <w:t>איוב קרא (הליכוד):</w:t>
      </w:r>
    </w:p>
    <w:p w14:paraId="2149D581" w14:textId="77777777" w:rsidR="00000000" w:rsidRDefault="00364BE1">
      <w:pPr>
        <w:pStyle w:val="a0"/>
        <w:rPr>
          <w:rtl/>
        </w:rPr>
      </w:pPr>
    </w:p>
    <w:p w14:paraId="289084EA" w14:textId="77777777" w:rsidR="00000000" w:rsidRDefault="00364BE1">
      <w:pPr>
        <w:pStyle w:val="a0"/>
        <w:rPr>
          <w:rFonts w:hint="cs"/>
          <w:rtl/>
        </w:rPr>
      </w:pPr>
      <w:r>
        <w:rPr>
          <w:rFonts w:hint="cs"/>
          <w:rtl/>
        </w:rPr>
        <w:t xml:space="preserve">אנחנו לקחנו חלק בקיפוח. אנחנו סמכנו על תורתו של בגין, אפילו ז'בוטינסקי, אלה שלא יודעים מה משנתו - הוא אמר פעם באחד המאמרים שלו: אני מייחל לרגע הזה שיובילו את ישראל בנאמנות ראש ממשלה יהודי, סגן לא יהודי, ולהיפך. כך היתה </w:t>
      </w:r>
      <w:r>
        <w:rPr>
          <w:rFonts w:hint="cs"/>
          <w:rtl/>
        </w:rPr>
        <w:t xml:space="preserve">התורה הרוויזיוניסטית. </w:t>
      </w:r>
    </w:p>
    <w:p w14:paraId="4B47D0AF" w14:textId="77777777" w:rsidR="00000000" w:rsidRDefault="00364BE1">
      <w:pPr>
        <w:pStyle w:val="a0"/>
        <w:rPr>
          <w:rFonts w:hint="cs"/>
          <w:rtl/>
        </w:rPr>
      </w:pPr>
    </w:p>
    <w:p w14:paraId="1D1DB4F3" w14:textId="77777777" w:rsidR="00000000" w:rsidRDefault="00364BE1">
      <w:pPr>
        <w:pStyle w:val="a0"/>
        <w:rPr>
          <w:rFonts w:hint="cs"/>
          <w:rtl/>
        </w:rPr>
      </w:pPr>
      <w:r>
        <w:rPr>
          <w:rFonts w:hint="cs"/>
          <w:rtl/>
        </w:rPr>
        <w:t xml:space="preserve">על בסיס זה אני רוצה לסיים בכמה דברים. אני לא רוצה שיהיו רדיפות של האנשים האלה, אני לא רוצה שאותם נוצרים-ציונים, שהם פגועים, אולי קומץ בעיני אנשים, אבל הגיבוי להם יכול לתת חוסן למדינת ישראל. אני לא רוצה שהצ'רקסים שיושבים בכפר-קמא או </w:t>
      </w:r>
      <w:r>
        <w:rPr>
          <w:rFonts w:hint="cs"/>
          <w:rtl/>
        </w:rPr>
        <w:t xml:space="preserve">בריחאניה ירגישו מקופחים, בסלנג </w:t>
      </w:r>
      <w:r>
        <w:rPr>
          <w:rtl/>
        </w:rPr>
        <w:t>–</w:t>
      </w:r>
      <w:r>
        <w:rPr>
          <w:rFonts w:hint="cs"/>
          <w:rtl/>
        </w:rPr>
        <w:t xml:space="preserve"> לא ב"פרונט" של המדינה, בגיבוי, למען השוויון הזה שאני מדבר עליו. </w:t>
      </w:r>
    </w:p>
    <w:p w14:paraId="17B38CEC" w14:textId="77777777" w:rsidR="00000000" w:rsidRDefault="00364BE1">
      <w:pPr>
        <w:pStyle w:val="a0"/>
        <w:rPr>
          <w:rFonts w:hint="cs"/>
          <w:rtl/>
        </w:rPr>
      </w:pPr>
    </w:p>
    <w:p w14:paraId="5E31E784" w14:textId="77777777" w:rsidR="00000000" w:rsidRDefault="00364BE1">
      <w:pPr>
        <w:pStyle w:val="a0"/>
        <w:rPr>
          <w:rFonts w:hint="cs"/>
          <w:rtl/>
        </w:rPr>
      </w:pPr>
      <w:r>
        <w:rPr>
          <w:rFonts w:hint="cs"/>
          <w:rtl/>
        </w:rPr>
        <w:t>אני קורא לכל מי שעיניו בראשו, גם העם היהודי היו גרים במצרים, הם הרגישו את הקיפוח שם. לא בכדי הוציא משה רבנו את העם מעבדות לחירות. אין מי שחווה יותר מהעם היהו</w:t>
      </w:r>
      <w:r>
        <w:rPr>
          <w:rFonts w:hint="cs"/>
          <w:rtl/>
        </w:rPr>
        <w:t>די את היותו מיעוט ואת ההרגשה הנוראה הכרוכה בכך.</w:t>
      </w:r>
    </w:p>
    <w:p w14:paraId="3B8B8C1E" w14:textId="77777777" w:rsidR="00000000" w:rsidRDefault="00364BE1">
      <w:pPr>
        <w:pStyle w:val="a0"/>
        <w:rPr>
          <w:rFonts w:hint="cs"/>
          <w:rtl/>
        </w:rPr>
      </w:pPr>
    </w:p>
    <w:p w14:paraId="738B3A94" w14:textId="77777777" w:rsidR="00000000" w:rsidRDefault="00364BE1">
      <w:pPr>
        <w:pStyle w:val="a0"/>
        <w:rPr>
          <w:rFonts w:hint="cs"/>
          <w:rtl/>
        </w:rPr>
      </w:pPr>
      <w:r>
        <w:rPr>
          <w:rFonts w:hint="cs"/>
          <w:rtl/>
        </w:rPr>
        <w:t>לכן, אני חושב שצריך לגבות את האוכלוסייה הבדואית, את הרשויות הבדואיות בצפון ובדרום. אני יכול לומר לך, שראש מועצת שגב-שלום, עמאר אבו-עמאר, אבא שלו הוא אחד האנשים שעזרו לאריק שרון, בתקופה שהיה אלוף, והיה אחד הנ</w:t>
      </w:r>
      <w:r>
        <w:rPr>
          <w:rFonts w:hint="cs"/>
          <w:rtl/>
        </w:rPr>
        <w:t xml:space="preserve">אמנים עליו. לכן, כשאנחנו מדברים על אוכלוסייה כזאת, צריך לגבות את הרשויות האלה ולעזור להן ככל שאנחנו יכולים, להביא להם בשורה טובה על מנת שיוכלו לחיות פה בישראל. </w:t>
      </w:r>
    </w:p>
    <w:p w14:paraId="3F533E3F" w14:textId="77777777" w:rsidR="00000000" w:rsidRDefault="00364BE1">
      <w:pPr>
        <w:pStyle w:val="a0"/>
        <w:ind w:firstLine="0"/>
        <w:rPr>
          <w:rFonts w:hint="cs"/>
          <w:rtl/>
        </w:rPr>
      </w:pPr>
    </w:p>
    <w:p w14:paraId="7787C1BD" w14:textId="77777777" w:rsidR="00000000" w:rsidRDefault="00364BE1">
      <w:pPr>
        <w:pStyle w:val="af1"/>
        <w:rPr>
          <w:rtl/>
        </w:rPr>
      </w:pPr>
      <w:r>
        <w:rPr>
          <w:rtl/>
        </w:rPr>
        <w:t>היו"ר משה כחלון:</w:t>
      </w:r>
    </w:p>
    <w:p w14:paraId="2E205B1C" w14:textId="77777777" w:rsidR="00000000" w:rsidRDefault="00364BE1">
      <w:pPr>
        <w:pStyle w:val="a0"/>
        <w:rPr>
          <w:rtl/>
        </w:rPr>
      </w:pPr>
    </w:p>
    <w:p w14:paraId="2A5406EF" w14:textId="77777777" w:rsidR="00000000" w:rsidRDefault="00364BE1">
      <w:pPr>
        <w:pStyle w:val="a0"/>
        <w:rPr>
          <w:rFonts w:hint="cs"/>
          <w:rtl/>
        </w:rPr>
      </w:pPr>
      <w:r>
        <w:rPr>
          <w:rFonts w:hint="cs"/>
          <w:rtl/>
        </w:rPr>
        <w:t xml:space="preserve">תודה רבה. השר גדעון עזרא. </w:t>
      </w:r>
    </w:p>
    <w:p w14:paraId="749AB66B" w14:textId="77777777" w:rsidR="00000000" w:rsidRDefault="00364BE1">
      <w:pPr>
        <w:pStyle w:val="a0"/>
        <w:rPr>
          <w:rFonts w:hint="cs"/>
          <w:rtl/>
        </w:rPr>
      </w:pPr>
    </w:p>
    <w:p w14:paraId="6E551E87" w14:textId="77777777" w:rsidR="00000000" w:rsidRDefault="00364BE1">
      <w:pPr>
        <w:pStyle w:val="a"/>
        <w:rPr>
          <w:rtl/>
        </w:rPr>
      </w:pPr>
      <w:bookmarkStart w:id="665" w:name="FS000000474T10_03_2004_19_34_13"/>
      <w:bookmarkStart w:id="666" w:name="_Toc71352136"/>
      <w:bookmarkEnd w:id="665"/>
      <w:r>
        <w:rPr>
          <w:rFonts w:hint="eastAsia"/>
          <w:rtl/>
        </w:rPr>
        <w:t>השר</w:t>
      </w:r>
      <w:r>
        <w:rPr>
          <w:rtl/>
        </w:rPr>
        <w:t xml:space="preserve"> גדעון עזרא:</w:t>
      </w:r>
      <w:bookmarkEnd w:id="666"/>
    </w:p>
    <w:p w14:paraId="52812464" w14:textId="77777777" w:rsidR="00000000" w:rsidRDefault="00364BE1">
      <w:pPr>
        <w:pStyle w:val="a0"/>
        <w:rPr>
          <w:rFonts w:hint="cs"/>
          <w:rtl/>
        </w:rPr>
      </w:pPr>
    </w:p>
    <w:p w14:paraId="3F5DFA34" w14:textId="77777777" w:rsidR="00000000" w:rsidRDefault="00364BE1">
      <w:pPr>
        <w:pStyle w:val="a0"/>
        <w:rPr>
          <w:rFonts w:hint="cs"/>
          <w:rtl/>
        </w:rPr>
      </w:pPr>
      <w:r>
        <w:rPr>
          <w:rFonts w:hint="cs"/>
          <w:rtl/>
        </w:rPr>
        <w:t>אדוני היושב-ראש, חברי חברי הכנס</w:t>
      </w:r>
      <w:r>
        <w:rPr>
          <w:rFonts w:hint="cs"/>
          <w:rtl/>
        </w:rPr>
        <w:t xml:space="preserve">ת, חבר הכנסת איוב קרא, אני מתייחס לנושא שהעלית, המצב הכלכלי הקשה של הרשויות הבדואיות בישראל, ולא לשום נושא אחר. אני מוכרח להגיד, שהוועדה לענייני המגזר הלא-יהודי, בראשות ראש הממשלה, כמעט את כל ישיבותיה הקדישה לנושא הזה. </w:t>
      </w:r>
    </w:p>
    <w:p w14:paraId="1354699F" w14:textId="77777777" w:rsidR="00000000" w:rsidRDefault="00364BE1">
      <w:pPr>
        <w:pStyle w:val="a0"/>
        <w:rPr>
          <w:rFonts w:hint="cs"/>
          <w:rtl/>
        </w:rPr>
      </w:pPr>
    </w:p>
    <w:p w14:paraId="2864AC3D" w14:textId="77777777" w:rsidR="00000000" w:rsidRDefault="00364BE1">
      <w:pPr>
        <w:pStyle w:val="a0"/>
        <w:rPr>
          <w:rFonts w:hint="cs"/>
          <w:rtl/>
        </w:rPr>
      </w:pPr>
      <w:r>
        <w:rPr>
          <w:rFonts w:hint="cs"/>
          <w:rtl/>
        </w:rPr>
        <w:t xml:space="preserve">לעצם העניין, שמעתי את דבריך בעניין </w:t>
      </w:r>
      <w:r>
        <w:rPr>
          <w:rFonts w:hint="cs"/>
          <w:rtl/>
        </w:rPr>
        <w:t xml:space="preserve">בועינה-נוג'ידאת ומקומות אחרים. אני מוכרח לומר לך, שאי-אפשר לנתק את מצבן של הרשויות הבדואיות ממצבן של כלל הרשויות המקומיות במדינה. </w:t>
      </w:r>
    </w:p>
    <w:p w14:paraId="393071D5" w14:textId="77777777" w:rsidR="00000000" w:rsidRDefault="00364BE1">
      <w:pPr>
        <w:pStyle w:val="a0"/>
        <w:rPr>
          <w:rFonts w:hint="cs"/>
          <w:rtl/>
        </w:rPr>
      </w:pPr>
    </w:p>
    <w:p w14:paraId="128BD1C5" w14:textId="77777777" w:rsidR="00000000" w:rsidRDefault="00364BE1">
      <w:pPr>
        <w:pStyle w:val="a0"/>
        <w:rPr>
          <w:rFonts w:hint="cs"/>
          <w:rtl/>
        </w:rPr>
      </w:pPr>
      <w:r>
        <w:rPr>
          <w:rFonts w:hint="cs"/>
          <w:rtl/>
        </w:rPr>
        <w:t>במשך השבועות האחרונים הועלו כאן בכנסת הצעות לסדר-היום והצעות אי-אמון שהנושא המשותף להן היה מצבן הכספי של הרשויות המקומיות. כ</w:t>
      </w:r>
      <w:r>
        <w:rPr>
          <w:rFonts w:hint="cs"/>
          <w:rtl/>
        </w:rPr>
        <w:t>שבדקנו את מצבן של הרשויות המקומיות במגזר הבדואי, הופתענו, אנשי משרד הפנים הופתעו. בדיקה השוואתית של מענקי האיזון שקיבלו הרשויות המקומיות העלתה כי אכן קיימת אפליה בין הרשויות המקומיות הבדואיות לבין שאר הרשויות המקומיות במדינה. בשנת 2002 קיבלו הרשויות הבדואי</w:t>
      </w:r>
      <w:r>
        <w:rPr>
          <w:rFonts w:hint="cs"/>
          <w:rtl/>
        </w:rPr>
        <w:t xml:space="preserve">ות מענקי איזון בהיקף של 140 מיליון ו-700,000 שקל.  מענקי איזון אלו ירדו בשנת 2003 ל-125 מיליון ו-400,000 שקל, במקום 140 מיליון. אבל, וכאן ההבדל, ירידה זו במענקי האיזון היא בשיעור של כמעט 11%, בעוד שבשאר המגזרים בשלטון המקומי הירידה הגיעה ל-15%. זאת אומרת, </w:t>
      </w:r>
      <w:r>
        <w:rPr>
          <w:rFonts w:hint="cs"/>
          <w:rtl/>
        </w:rPr>
        <w:t xml:space="preserve">אפליה, אבל אפליה מתקנת. </w:t>
      </w:r>
    </w:p>
    <w:p w14:paraId="18FB40CB" w14:textId="77777777" w:rsidR="00000000" w:rsidRDefault="00364BE1">
      <w:pPr>
        <w:pStyle w:val="a0"/>
        <w:rPr>
          <w:rFonts w:hint="cs"/>
          <w:rtl/>
        </w:rPr>
      </w:pPr>
    </w:p>
    <w:p w14:paraId="79F1777F" w14:textId="77777777" w:rsidR="00000000" w:rsidRDefault="00364BE1">
      <w:pPr>
        <w:pStyle w:val="a0"/>
        <w:rPr>
          <w:rFonts w:hint="cs"/>
          <w:rtl/>
        </w:rPr>
      </w:pPr>
      <w:r>
        <w:rPr>
          <w:rFonts w:hint="cs"/>
          <w:rtl/>
        </w:rPr>
        <w:t xml:space="preserve">גם השנה אין בשורות טובות לכלל הרשויות המקומיות מבחינת מענקי האיזון, שאמורים לרדת בסביבות 9%, וכך גם במגזר הבדואי. </w:t>
      </w:r>
    </w:p>
    <w:p w14:paraId="3F82357A" w14:textId="77777777" w:rsidR="00000000" w:rsidRDefault="00364BE1">
      <w:pPr>
        <w:pStyle w:val="a0"/>
        <w:rPr>
          <w:rFonts w:hint="cs"/>
          <w:rtl/>
        </w:rPr>
      </w:pPr>
    </w:p>
    <w:p w14:paraId="014A6A5B" w14:textId="77777777" w:rsidR="00000000" w:rsidRDefault="00364BE1">
      <w:pPr>
        <w:pStyle w:val="a0"/>
        <w:rPr>
          <w:rFonts w:hint="cs"/>
          <w:rtl/>
        </w:rPr>
      </w:pPr>
      <w:r>
        <w:rPr>
          <w:rFonts w:hint="cs"/>
          <w:rtl/>
        </w:rPr>
        <w:t>עם זאת, קיימת בעיה בתקציביהן של הרשויות המקומיות הבדואיות. בעייתיות זו מקורה בתחום ההכנסות המקומיות. רק במועצה מקו</w:t>
      </w:r>
      <w:r>
        <w:rPr>
          <w:rFonts w:hint="cs"/>
          <w:rtl/>
        </w:rPr>
        <w:t>מית אחת, זרזיר, שיעור גביית הארנונה עומד על 36.6% מסך החיוב. הממוצע של גבייה זו בכלל הרשויות הבדואיות עומד על 18.4% בלבד. יש רשויות ששיעור הגבייה בהן עומד על למטה מ-5%. מרבית המועצות שבהן הגבייה מגיעה לכ-5% הן בדרום. גם ממוצע גביית המים עומד במגזר זה על 33</w:t>
      </w:r>
      <w:r>
        <w:rPr>
          <w:rFonts w:hint="cs"/>
          <w:rtl/>
        </w:rPr>
        <w:t xml:space="preserve">.7% בלבד, והמשמעות של הנתונים הללו היא, שהרשויות האלה אינן יכולות לעמוד על רגליהן. </w:t>
      </w:r>
    </w:p>
    <w:p w14:paraId="1EDEE127" w14:textId="77777777" w:rsidR="00000000" w:rsidRDefault="00364BE1">
      <w:pPr>
        <w:pStyle w:val="a0"/>
        <w:rPr>
          <w:rFonts w:hint="cs"/>
          <w:rtl/>
        </w:rPr>
      </w:pPr>
    </w:p>
    <w:p w14:paraId="67706291" w14:textId="77777777" w:rsidR="00000000" w:rsidRDefault="00364BE1">
      <w:pPr>
        <w:pStyle w:val="a0"/>
        <w:rPr>
          <w:rFonts w:hint="cs"/>
          <w:rtl/>
        </w:rPr>
      </w:pPr>
      <w:r>
        <w:rPr>
          <w:rFonts w:hint="cs"/>
          <w:rtl/>
        </w:rPr>
        <w:t>בחינת מערך ההכנסות הכולל של הרשויות הללו מצביע על כך שמסך ההכנסות על-פי דוח מבוקר, דוח שנעשה ביישובים, 81.8% מקורן במשרדי הממשלה, כאשר מתוך משרדי הממשלה, משרד הפנים תורם א</w:t>
      </w:r>
      <w:r>
        <w:rPr>
          <w:rFonts w:hint="cs"/>
          <w:rtl/>
        </w:rPr>
        <w:t xml:space="preserve">ת חלקו - 34%, ורק כ-18%, או יותר נכון,  16.9% הם מתוך הכנסות עצמאיות. זה אחוז נמוך בהרבה מברשויות המקומיות היהודיות. צריך לדעת, שהדוח המבוקר נערך שנה מאוחר יותר. </w:t>
      </w:r>
    </w:p>
    <w:p w14:paraId="5D82525E" w14:textId="77777777" w:rsidR="00000000" w:rsidRDefault="00364BE1">
      <w:pPr>
        <w:pStyle w:val="a0"/>
        <w:rPr>
          <w:rFonts w:hint="cs"/>
          <w:rtl/>
        </w:rPr>
      </w:pPr>
    </w:p>
    <w:p w14:paraId="6B9EC1B4" w14:textId="77777777" w:rsidR="00000000" w:rsidRDefault="00364BE1">
      <w:pPr>
        <w:pStyle w:val="a0"/>
        <w:rPr>
          <w:rFonts w:hint="cs"/>
          <w:rtl/>
        </w:rPr>
      </w:pPr>
      <w:r>
        <w:rPr>
          <w:rFonts w:hint="cs"/>
          <w:rtl/>
        </w:rPr>
        <w:t>צריך גם לדעת, שנכון להיום, הגירעון המצטבר של הרשויות הבדואיות עומד על למעלה מ-72 מיליון שקלי</w:t>
      </w:r>
      <w:r>
        <w:rPr>
          <w:rFonts w:hint="cs"/>
          <w:rtl/>
        </w:rPr>
        <w:t xml:space="preserve">ם. </w:t>
      </w:r>
    </w:p>
    <w:p w14:paraId="447A0343" w14:textId="77777777" w:rsidR="00000000" w:rsidRDefault="00364BE1">
      <w:pPr>
        <w:pStyle w:val="a0"/>
        <w:rPr>
          <w:rFonts w:hint="cs"/>
          <w:rtl/>
        </w:rPr>
      </w:pPr>
    </w:p>
    <w:p w14:paraId="17DBF856" w14:textId="77777777" w:rsidR="00000000" w:rsidRDefault="00364BE1">
      <w:pPr>
        <w:pStyle w:val="a0"/>
        <w:rPr>
          <w:rFonts w:hint="cs"/>
          <w:rtl/>
        </w:rPr>
      </w:pPr>
      <w:r>
        <w:rPr>
          <w:rFonts w:hint="cs"/>
          <w:rtl/>
        </w:rPr>
        <w:t xml:space="preserve">המצב הכלכלי ברשויות הוא עגום. אני מציע להעביר את הנושא לדיון בוועדת הפנים של הכנסת. תודה. </w:t>
      </w:r>
    </w:p>
    <w:p w14:paraId="6CD2AA4B" w14:textId="77777777" w:rsidR="00000000" w:rsidRDefault="00364BE1">
      <w:pPr>
        <w:pStyle w:val="a0"/>
        <w:rPr>
          <w:rFonts w:hint="cs"/>
          <w:rtl/>
        </w:rPr>
      </w:pPr>
    </w:p>
    <w:p w14:paraId="68DC0225" w14:textId="77777777" w:rsidR="00000000" w:rsidRDefault="00364BE1">
      <w:pPr>
        <w:pStyle w:val="af1"/>
        <w:rPr>
          <w:rtl/>
        </w:rPr>
      </w:pPr>
      <w:r>
        <w:rPr>
          <w:rtl/>
        </w:rPr>
        <w:t>היו"ר משה כחלון:</w:t>
      </w:r>
    </w:p>
    <w:p w14:paraId="5B4B2BDE" w14:textId="77777777" w:rsidR="00000000" w:rsidRDefault="00364BE1">
      <w:pPr>
        <w:pStyle w:val="a0"/>
        <w:rPr>
          <w:rtl/>
        </w:rPr>
      </w:pPr>
    </w:p>
    <w:p w14:paraId="6DDEC919" w14:textId="77777777" w:rsidR="00000000" w:rsidRDefault="00364BE1">
      <w:pPr>
        <w:pStyle w:val="a0"/>
        <w:rPr>
          <w:rFonts w:hint="cs"/>
          <w:rtl/>
        </w:rPr>
      </w:pPr>
      <w:r>
        <w:rPr>
          <w:rFonts w:hint="cs"/>
          <w:rtl/>
        </w:rPr>
        <w:t xml:space="preserve">תודה רבה. חבר הכנסת נסים זאב, בבקשה, הצעה אחרת. </w:t>
      </w:r>
    </w:p>
    <w:p w14:paraId="16D5C20A" w14:textId="77777777" w:rsidR="00000000" w:rsidRDefault="00364BE1">
      <w:pPr>
        <w:pStyle w:val="a0"/>
        <w:rPr>
          <w:rFonts w:hint="cs"/>
          <w:rtl/>
        </w:rPr>
      </w:pPr>
    </w:p>
    <w:p w14:paraId="2181BA26" w14:textId="77777777" w:rsidR="00000000" w:rsidRDefault="00364BE1">
      <w:pPr>
        <w:pStyle w:val="a"/>
        <w:rPr>
          <w:rtl/>
        </w:rPr>
      </w:pPr>
      <w:bookmarkStart w:id="667" w:name="FS000000490T10_03_2004_19_38_47"/>
      <w:bookmarkStart w:id="668" w:name="_Toc71352137"/>
      <w:bookmarkEnd w:id="667"/>
      <w:r>
        <w:rPr>
          <w:rFonts w:hint="eastAsia"/>
          <w:rtl/>
        </w:rPr>
        <w:t>נסים</w:t>
      </w:r>
      <w:r>
        <w:rPr>
          <w:rtl/>
        </w:rPr>
        <w:t xml:space="preserve"> זאב (ש"ס):</w:t>
      </w:r>
      <w:bookmarkEnd w:id="668"/>
    </w:p>
    <w:p w14:paraId="08CF0658" w14:textId="77777777" w:rsidR="00000000" w:rsidRDefault="00364BE1">
      <w:pPr>
        <w:pStyle w:val="a0"/>
        <w:rPr>
          <w:rFonts w:hint="cs"/>
          <w:rtl/>
        </w:rPr>
      </w:pPr>
    </w:p>
    <w:p w14:paraId="09331CD6" w14:textId="77777777" w:rsidR="00000000" w:rsidRDefault="00364BE1">
      <w:pPr>
        <w:pStyle w:val="a0"/>
        <w:rPr>
          <w:rFonts w:hint="cs"/>
          <w:rtl/>
        </w:rPr>
      </w:pPr>
      <w:r>
        <w:rPr>
          <w:rFonts w:hint="cs"/>
          <w:rtl/>
        </w:rPr>
        <w:t>אדוני היושב-ראש, עשה טוב השר שהציע להעביר את הנושא לוועדת הפנים. אני מאמין</w:t>
      </w:r>
      <w:r>
        <w:rPr>
          <w:rFonts w:hint="cs"/>
          <w:rtl/>
        </w:rPr>
        <w:t xml:space="preserve"> שהוועדה הזאת תעשה רבות, כמו שהיא עושה בנושאים אחרים. אני אומר לך שלא יצא שום דבר מהוועדה הזאת, שום דבר. פטפוטי סרק. </w:t>
      </w:r>
    </w:p>
    <w:p w14:paraId="08E6006F" w14:textId="77777777" w:rsidR="00000000" w:rsidRDefault="00364BE1">
      <w:pPr>
        <w:pStyle w:val="a0"/>
        <w:rPr>
          <w:rFonts w:hint="cs"/>
          <w:rtl/>
        </w:rPr>
      </w:pPr>
    </w:p>
    <w:p w14:paraId="7AAB48C2" w14:textId="77777777" w:rsidR="00000000" w:rsidRDefault="00364BE1">
      <w:pPr>
        <w:pStyle w:val="af0"/>
        <w:rPr>
          <w:rtl/>
        </w:rPr>
      </w:pPr>
      <w:r>
        <w:rPr>
          <w:rFonts w:hint="eastAsia"/>
          <w:rtl/>
        </w:rPr>
        <w:t>איוב</w:t>
      </w:r>
      <w:r>
        <w:rPr>
          <w:rtl/>
        </w:rPr>
        <w:t xml:space="preserve"> קרא (הליכוד):</w:t>
      </w:r>
    </w:p>
    <w:p w14:paraId="181341A6" w14:textId="77777777" w:rsidR="00000000" w:rsidRDefault="00364BE1">
      <w:pPr>
        <w:pStyle w:val="a0"/>
        <w:rPr>
          <w:rFonts w:hint="cs"/>
          <w:rtl/>
        </w:rPr>
      </w:pPr>
    </w:p>
    <w:p w14:paraId="35CA4ADB" w14:textId="77777777" w:rsidR="00000000" w:rsidRDefault="00364BE1">
      <w:pPr>
        <w:pStyle w:val="a0"/>
        <w:rPr>
          <w:rFonts w:hint="cs"/>
          <w:rtl/>
        </w:rPr>
      </w:pPr>
      <w:r>
        <w:rPr>
          <w:rFonts w:hint="cs"/>
          <w:rtl/>
        </w:rPr>
        <w:t xml:space="preserve">אני מבקש להעביר לוועדת הכספים. </w:t>
      </w:r>
    </w:p>
    <w:p w14:paraId="2CA68D53" w14:textId="77777777" w:rsidR="00000000" w:rsidRDefault="00364BE1">
      <w:pPr>
        <w:pStyle w:val="a0"/>
        <w:rPr>
          <w:rFonts w:hint="cs"/>
          <w:rtl/>
        </w:rPr>
      </w:pPr>
    </w:p>
    <w:p w14:paraId="0C8873DC" w14:textId="77777777" w:rsidR="00000000" w:rsidRDefault="00364BE1">
      <w:pPr>
        <w:pStyle w:val="-"/>
        <w:rPr>
          <w:rtl/>
        </w:rPr>
      </w:pPr>
      <w:bookmarkStart w:id="669" w:name="FS000000490T10_03_2004_19_39_22C"/>
      <w:bookmarkEnd w:id="669"/>
      <w:r>
        <w:rPr>
          <w:rtl/>
        </w:rPr>
        <w:t>נסים זאב (ש"ס):</w:t>
      </w:r>
    </w:p>
    <w:p w14:paraId="69D17611" w14:textId="77777777" w:rsidR="00000000" w:rsidRDefault="00364BE1">
      <w:pPr>
        <w:pStyle w:val="a0"/>
        <w:rPr>
          <w:rtl/>
        </w:rPr>
      </w:pPr>
    </w:p>
    <w:p w14:paraId="23AB5E64" w14:textId="77777777" w:rsidR="00000000" w:rsidRDefault="00364BE1">
      <w:pPr>
        <w:pStyle w:val="a0"/>
        <w:rPr>
          <w:rFonts w:hint="cs"/>
          <w:rtl/>
        </w:rPr>
      </w:pPr>
      <w:r>
        <w:rPr>
          <w:rFonts w:hint="cs"/>
          <w:rtl/>
        </w:rPr>
        <w:t>הממשלה הזאת שכחה מהבדואים, כמו שהיא שכחה מכל העדות האחרות. מה היא ע</w:t>
      </w:r>
      <w:r>
        <w:rPr>
          <w:rFonts w:hint="cs"/>
          <w:rtl/>
        </w:rPr>
        <w:t xml:space="preserve">שתה בנושא הקשישים? היא גנבה את הכספים, את הביטוח הלאומי. אנשים משלמים ביטוח לאומי, לוקחים את הכסף הזה, אני לא יודע לאן מעבירים אותו, אני לא יודע לאן - למשרד ראש הממשלה. </w:t>
      </w:r>
    </w:p>
    <w:p w14:paraId="0050F19B" w14:textId="77777777" w:rsidR="00000000" w:rsidRDefault="00364BE1">
      <w:pPr>
        <w:pStyle w:val="a0"/>
        <w:rPr>
          <w:rFonts w:hint="cs"/>
          <w:rtl/>
        </w:rPr>
      </w:pPr>
    </w:p>
    <w:p w14:paraId="3C518187" w14:textId="77777777" w:rsidR="00000000" w:rsidRDefault="00364BE1">
      <w:pPr>
        <w:pStyle w:val="a0"/>
        <w:rPr>
          <w:rFonts w:hint="cs"/>
          <w:rtl/>
        </w:rPr>
      </w:pPr>
      <w:r>
        <w:rPr>
          <w:rFonts w:hint="cs"/>
          <w:rtl/>
        </w:rPr>
        <w:t>איוב קרא, לבי לבי עם הבדואים. אני חושב שמגיע להם. הפערים הם כל כך גדולים, שגם אם היום</w:t>
      </w:r>
      <w:r>
        <w:rPr>
          <w:rFonts w:hint="cs"/>
          <w:rtl/>
        </w:rPr>
        <w:t xml:space="preserve"> יש קיצוץ של 15% מול 11%, עדיין 11% קיצוץ לרשות מקומית של בדואים זה הרבה מאוד, כי הפערים הם מאוד רציניים. אני בעד לצמצם גם אצל היהודים וגם אצל הבדואים, אבל אל תשלה את עצמך שיצא משהו בוועדה הזאת. אתה כבר מכיר את ראש הממשלה. אני סומך עליך.</w:t>
      </w:r>
    </w:p>
    <w:p w14:paraId="1DE2F70E" w14:textId="77777777" w:rsidR="00000000" w:rsidRDefault="00364BE1">
      <w:pPr>
        <w:pStyle w:val="a0"/>
        <w:rPr>
          <w:rFonts w:hint="cs"/>
          <w:rtl/>
        </w:rPr>
      </w:pPr>
    </w:p>
    <w:p w14:paraId="272CA23D" w14:textId="77777777" w:rsidR="00000000" w:rsidRDefault="00364BE1">
      <w:pPr>
        <w:pStyle w:val="af1"/>
        <w:rPr>
          <w:rtl/>
        </w:rPr>
      </w:pPr>
      <w:r>
        <w:rPr>
          <w:rtl/>
        </w:rPr>
        <w:t>היו"ר משה כחלון:</w:t>
      </w:r>
    </w:p>
    <w:p w14:paraId="7658C2F1" w14:textId="77777777" w:rsidR="00000000" w:rsidRDefault="00364BE1">
      <w:pPr>
        <w:pStyle w:val="a0"/>
        <w:rPr>
          <w:rFonts w:hint="cs"/>
          <w:rtl/>
        </w:rPr>
      </w:pPr>
    </w:p>
    <w:p w14:paraId="463B8E03" w14:textId="77777777" w:rsidR="00000000" w:rsidRDefault="00364BE1">
      <w:pPr>
        <w:pStyle w:val="a0"/>
        <w:rPr>
          <w:rFonts w:hint="cs"/>
          <w:rtl/>
        </w:rPr>
      </w:pPr>
      <w:r>
        <w:rPr>
          <w:rFonts w:hint="cs"/>
          <w:rtl/>
        </w:rPr>
        <w:t>באופן חריג אני נותן את רשות הדיבור לחבר הכנסת דהאמשה.</w:t>
      </w:r>
    </w:p>
    <w:p w14:paraId="75C3E9AB" w14:textId="77777777" w:rsidR="00000000" w:rsidRDefault="00364BE1">
      <w:pPr>
        <w:pStyle w:val="af0"/>
        <w:rPr>
          <w:rFonts w:hint="cs"/>
          <w:rtl/>
        </w:rPr>
      </w:pPr>
    </w:p>
    <w:p w14:paraId="77E84A7E" w14:textId="77777777" w:rsidR="00000000" w:rsidRDefault="00364BE1">
      <w:pPr>
        <w:pStyle w:val="a"/>
        <w:rPr>
          <w:rFonts w:hint="cs"/>
          <w:rtl/>
        </w:rPr>
      </w:pPr>
    </w:p>
    <w:p w14:paraId="257EA9E7" w14:textId="77777777" w:rsidR="00000000" w:rsidRDefault="00364BE1">
      <w:pPr>
        <w:pStyle w:val="a"/>
        <w:rPr>
          <w:rtl/>
        </w:rPr>
      </w:pPr>
      <w:bookmarkStart w:id="670" w:name="_Toc71352138"/>
      <w:r>
        <w:rPr>
          <w:rFonts w:hint="eastAsia"/>
          <w:rtl/>
        </w:rPr>
        <w:t>עבד</w:t>
      </w:r>
      <w:r>
        <w:rPr>
          <w:rtl/>
        </w:rPr>
        <w:t>-אלמאלכ דהאמשה (רע"ם):</w:t>
      </w:r>
      <w:bookmarkEnd w:id="670"/>
    </w:p>
    <w:p w14:paraId="0748CC94" w14:textId="77777777" w:rsidR="00000000" w:rsidRDefault="00364BE1">
      <w:pPr>
        <w:pStyle w:val="a0"/>
        <w:rPr>
          <w:rFonts w:hint="cs"/>
          <w:rtl/>
        </w:rPr>
      </w:pPr>
    </w:p>
    <w:p w14:paraId="0EDCEC16" w14:textId="77777777" w:rsidR="00000000" w:rsidRDefault="00364BE1">
      <w:pPr>
        <w:pStyle w:val="af1"/>
        <w:spacing w:line="360" w:lineRule="auto"/>
        <w:rPr>
          <w:rFonts w:hint="cs"/>
          <w:b w:val="0"/>
          <w:bCs w:val="0"/>
          <w:u w:val="none"/>
          <w:rtl/>
        </w:rPr>
      </w:pPr>
      <w:r>
        <w:rPr>
          <w:rFonts w:hint="cs"/>
          <w:b w:val="0"/>
          <w:bCs w:val="0"/>
          <w:u w:val="none"/>
          <w:rtl/>
        </w:rPr>
        <w:tab/>
        <w:t>נגעו ללבי דבריו של נסים זאב, שאמר, לבי לבי עם הבדואים. אני חוזר על הדברים האלה. גם לבו של איוב קרא כנראה עם הבדואים. מרוב זה שלבבותינו  עם הבדואים, במיוחד הממשלה הזאת שהשר</w:t>
      </w:r>
      <w:r>
        <w:rPr>
          <w:rFonts w:hint="cs"/>
          <w:b w:val="0"/>
          <w:bCs w:val="0"/>
          <w:u w:val="none"/>
          <w:rtl/>
        </w:rPr>
        <w:t xml:space="preserve"> מייצג אותה, רק שלשום, ביום האשה הבין-לאומי, נהרסו שמונה בתים של הבדואים, ביתו של סלאמה אל-אטרש, מזרחית לחורה, ביתו של סלים אבו-מודירם, ביתו של אבו-זייד צפונית לרהט ושני בתים ושני מחסנים של אל-ג'רג'אווי בכפר ואדי אל-נעם. לבי לבי על הבדואים, כמה שרוצים לעזו</w:t>
      </w:r>
      <w:r>
        <w:rPr>
          <w:rFonts w:hint="cs"/>
          <w:b w:val="0"/>
          <w:bCs w:val="0"/>
          <w:u w:val="none"/>
          <w:rtl/>
        </w:rPr>
        <w:t>ר להם.</w:t>
      </w:r>
    </w:p>
    <w:p w14:paraId="4C59C2CF" w14:textId="77777777" w:rsidR="00000000" w:rsidRDefault="00364BE1">
      <w:pPr>
        <w:pStyle w:val="a0"/>
        <w:rPr>
          <w:rFonts w:hint="cs"/>
          <w:rtl/>
        </w:rPr>
      </w:pPr>
    </w:p>
    <w:p w14:paraId="2A936F98" w14:textId="77777777" w:rsidR="00000000" w:rsidRDefault="00364BE1">
      <w:pPr>
        <w:pStyle w:val="af1"/>
        <w:rPr>
          <w:rtl/>
        </w:rPr>
      </w:pPr>
      <w:r>
        <w:rPr>
          <w:rtl/>
        </w:rPr>
        <w:t>היו"ר משה כחלון:</w:t>
      </w:r>
    </w:p>
    <w:p w14:paraId="752CDF60" w14:textId="77777777" w:rsidR="00000000" w:rsidRDefault="00364BE1">
      <w:pPr>
        <w:pStyle w:val="a0"/>
        <w:rPr>
          <w:rtl/>
        </w:rPr>
      </w:pPr>
    </w:p>
    <w:p w14:paraId="558258D0" w14:textId="77777777" w:rsidR="00000000" w:rsidRDefault="00364BE1">
      <w:pPr>
        <w:pStyle w:val="a0"/>
        <w:rPr>
          <w:rFonts w:hint="cs"/>
          <w:rtl/>
        </w:rPr>
      </w:pPr>
      <w:r>
        <w:rPr>
          <w:rFonts w:hint="cs"/>
          <w:rtl/>
        </w:rPr>
        <w:t>אני חושב שזה יעבור לוועדת הכנסת, כי ביקשו פה שהנושא יעבור לוועדת הפנים ולוועדת הכספים. האם השר מסכים שהנושא יעבור לוועדת הכספים?</w:t>
      </w:r>
    </w:p>
    <w:p w14:paraId="049615FB" w14:textId="77777777" w:rsidR="00000000" w:rsidRDefault="00364BE1">
      <w:pPr>
        <w:pStyle w:val="a0"/>
        <w:rPr>
          <w:rFonts w:hint="cs"/>
          <w:rtl/>
        </w:rPr>
      </w:pPr>
    </w:p>
    <w:p w14:paraId="0CD5FFAD" w14:textId="77777777" w:rsidR="00000000" w:rsidRDefault="00364BE1">
      <w:pPr>
        <w:pStyle w:val="a"/>
        <w:rPr>
          <w:rtl/>
        </w:rPr>
      </w:pPr>
      <w:bookmarkStart w:id="671" w:name="FS000000474T10_03_2004_20_03_47"/>
      <w:bookmarkStart w:id="672" w:name="_Toc71352139"/>
      <w:bookmarkEnd w:id="671"/>
      <w:r>
        <w:rPr>
          <w:rFonts w:hint="eastAsia"/>
          <w:rtl/>
        </w:rPr>
        <w:t>השר</w:t>
      </w:r>
      <w:r>
        <w:rPr>
          <w:rtl/>
        </w:rPr>
        <w:t xml:space="preserve"> גדעון עזרא:</w:t>
      </w:r>
      <w:bookmarkEnd w:id="672"/>
    </w:p>
    <w:p w14:paraId="08BE39E3" w14:textId="77777777" w:rsidR="00000000" w:rsidRDefault="00364BE1">
      <w:pPr>
        <w:pStyle w:val="a0"/>
        <w:rPr>
          <w:rFonts w:hint="cs"/>
          <w:rtl/>
        </w:rPr>
      </w:pPr>
    </w:p>
    <w:p w14:paraId="04BF6920" w14:textId="77777777" w:rsidR="00000000" w:rsidRDefault="00364BE1">
      <w:pPr>
        <w:pStyle w:val="a0"/>
        <w:rPr>
          <w:rFonts w:hint="cs"/>
          <w:rtl/>
        </w:rPr>
      </w:pPr>
      <w:r>
        <w:rPr>
          <w:rFonts w:hint="cs"/>
          <w:rtl/>
        </w:rPr>
        <w:t>ועדת הכנסת תחליט.</w:t>
      </w:r>
    </w:p>
    <w:p w14:paraId="3E3091D2" w14:textId="77777777" w:rsidR="00000000" w:rsidRDefault="00364BE1">
      <w:pPr>
        <w:pStyle w:val="a0"/>
        <w:rPr>
          <w:rFonts w:hint="cs"/>
          <w:rtl/>
        </w:rPr>
      </w:pPr>
    </w:p>
    <w:p w14:paraId="6856EAAC" w14:textId="77777777" w:rsidR="00000000" w:rsidRDefault="00364BE1">
      <w:pPr>
        <w:pStyle w:val="af0"/>
        <w:rPr>
          <w:rtl/>
        </w:rPr>
      </w:pPr>
      <w:r>
        <w:rPr>
          <w:rFonts w:hint="eastAsia"/>
          <w:rtl/>
        </w:rPr>
        <w:t>נסים</w:t>
      </w:r>
      <w:r>
        <w:rPr>
          <w:rtl/>
        </w:rPr>
        <w:t xml:space="preserve"> זאב (ש"ס):</w:t>
      </w:r>
    </w:p>
    <w:p w14:paraId="6975A9F7" w14:textId="77777777" w:rsidR="00000000" w:rsidRDefault="00364BE1">
      <w:pPr>
        <w:pStyle w:val="a0"/>
        <w:rPr>
          <w:rFonts w:hint="cs"/>
          <w:rtl/>
        </w:rPr>
      </w:pPr>
    </w:p>
    <w:p w14:paraId="62064EA2" w14:textId="77777777" w:rsidR="00000000" w:rsidRDefault="00364BE1">
      <w:pPr>
        <w:pStyle w:val="a0"/>
        <w:rPr>
          <w:rFonts w:hint="cs"/>
          <w:rtl/>
        </w:rPr>
      </w:pPr>
      <w:r>
        <w:rPr>
          <w:rFonts w:hint="cs"/>
          <w:rtl/>
        </w:rPr>
        <w:t>פה מדובר במיליונים, לא נורא, אבל לגבי מערת-המכפ</w:t>
      </w:r>
      <w:r>
        <w:rPr>
          <w:rFonts w:hint="cs"/>
          <w:rtl/>
        </w:rPr>
        <w:t>לה - לא אישרתם את זה. אני אתחשבן אתכם.</w:t>
      </w:r>
    </w:p>
    <w:p w14:paraId="270377E4" w14:textId="77777777" w:rsidR="00000000" w:rsidRDefault="00364BE1">
      <w:pPr>
        <w:pStyle w:val="a0"/>
        <w:rPr>
          <w:rFonts w:hint="cs"/>
          <w:rtl/>
        </w:rPr>
      </w:pPr>
    </w:p>
    <w:p w14:paraId="4B1B33E7" w14:textId="77777777" w:rsidR="00000000" w:rsidRDefault="00364BE1">
      <w:pPr>
        <w:pStyle w:val="af1"/>
        <w:rPr>
          <w:rtl/>
        </w:rPr>
      </w:pPr>
      <w:r>
        <w:rPr>
          <w:rtl/>
        </w:rPr>
        <w:t>היו"ר משה כחלון:</w:t>
      </w:r>
    </w:p>
    <w:p w14:paraId="6DA30918" w14:textId="77777777" w:rsidR="00000000" w:rsidRDefault="00364BE1">
      <w:pPr>
        <w:pStyle w:val="a0"/>
        <w:rPr>
          <w:rtl/>
        </w:rPr>
      </w:pPr>
    </w:p>
    <w:p w14:paraId="22A0D84E" w14:textId="77777777" w:rsidR="00000000" w:rsidRDefault="00364BE1">
      <w:pPr>
        <w:pStyle w:val="a0"/>
        <w:rPr>
          <w:rFonts w:hint="cs"/>
          <w:rtl/>
        </w:rPr>
      </w:pPr>
      <w:r>
        <w:rPr>
          <w:rFonts w:hint="cs"/>
          <w:rtl/>
        </w:rPr>
        <w:t>אנחנו מתחילים בהצבעה. בעד זה ועדה, נגד זו הסרה.</w:t>
      </w:r>
    </w:p>
    <w:p w14:paraId="0F96E21C" w14:textId="77777777" w:rsidR="00000000" w:rsidRDefault="00364BE1">
      <w:pPr>
        <w:pStyle w:val="a0"/>
        <w:rPr>
          <w:rFonts w:hint="cs"/>
          <w:rtl/>
        </w:rPr>
      </w:pPr>
    </w:p>
    <w:p w14:paraId="2A6D015F" w14:textId="77777777" w:rsidR="00000000" w:rsidRDefault="00364BE1">
      <w:pPr>
        <w:pStyle w:val="a0"/>
        <w:rPr>
          <w:rFonts w:hint="cs"/>
          <w:rtl/>
        </w:rPr>
      </w:pPr>
    </w:p>
    <w:p w14:paraId="32DA7201" w14:textId="77777777" w:rsidR="00000000" w:rsidRDefault="00364BE1">
      <w:pPr>
        <w:pStyle w:val="ab"/>
        <w:bidi/>
        <w:rPr>
          <w:rFonts w:hint="cs"/>
          <w:rtl/>
        </w:rPr>
      </w:pPr>
      <w:r>
        <w:rPr>
          <w:rFonts w:hint="cs"/>
          <w:rtl/>
        </w:rPr>
        <w:t>הצבעה מס' 21</w:t>
      </w:r>
    </w:p>
    <w:p w14:paraId="015457B3" w14:textId="77777777" w:rsidR="00000000" w:rsidRDefault="00364BE1">
      <w:pPr>
        <w:pStyle w:val="a0"/>
        <w:rPr>
          <w:rFonts w:hint="cs"/>
          <w:rtl/>
        </w:rPr>
      </w:pPr>
    </w:p>
    <w:p w14:paraId="1BB51E82" w14:textId="77777777" w:rsidR="00000000" w:rsidRDefault="00364BE1">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0E6028B6" w14:textId="77777777" w:rsidR="00000000" w:rsidRDefault="00364BE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A069809" w14:textId="77777777" w:rsidR="00000000" w:rsidRDefault="00364BE1">
      <w:pPr>
        <w:pStyle w:val="ac"/>
        <w:bidi/>
        <w:rPr>
          <w:rFonts w:hint="cs"/>
          <w:rtl/>
        </w:rPr>
      </w:pPr>
      <w:r>
        <w:rPr>
          <w:rFonts w:hint="cs"/>
          <w:rtl/>
        </w:rPr>
        <w:t xml:space="preserve">נמנעים </w:t>
      </w:r>
      <w:r>
        <w:rPr>
          <w:rtl/>
        </w:rPr>
        <w:t>–</w:t>
      </w:r>
      <w:r>
        <w:rPr>
          <w:rFonts w:hint="cs"/>
          <w:rtl/>
        </w:rPr>
        <w:t xml:space="preserve"> 1</w:t>
      </w:r>
    </w:p>
    <w:p w14:paraId="0A035F29" w14:textId="77777777" w:rsidR="00000000" w:rsidRDefault="00364BE1">
      <w:pPr>
        <w:pStyle w:val="ad"/>
        <w:bidi/>
        <w:rPr>
          <w:rFonts w:hint="cs"/>
          <w:rtl/>
        </w:rPr>
      </w:pPr>
      <w:r>
        <w:rPr>
          <w:rFonts w:hint="cs"/>
          <w:rtl/>
        </w:rPr>
        <w:t>ההצעה להעביר את הנושא לוועדה שתקבע ועדת ה</w:t>
      </w:r>
      <w:r>
        <w:rPr>
          <w:rFonts w:hint="cs"/>
          <w:rtl/>
        </w:rPr>
        <w:t>כנסת נתקבלה.</w:t>
      </w:r>
    </w:p>
    <w:p w14:paraId="3E666779" w14:textId="77777777" w:rsidR="00000000" w:rsidRDefault="00364BE1">
      <w:pPr>
        <w:pStyle w:val="a0"/>
        <w:rPr>
          <w:rFonts w:hint="cs"/>
          <w:rtl/>
        </w:rPr>
      </w:pPr>
    </w:p>
    <w:p w14:paraId="799C584B" w14:textId="77777777" w:rsidR="00000000" w:rsidRDefault="00364BE1">
      <w:pPr>
        <w:pStyle w:val="af1"/>
        <w:rPr>
          <w:rtl/>
        </w:rPr>
      </w:pPr>
      <w:r>
        <w:rPr>
          <w:rtl/>
        </w:rPr>
        <w:t>היו"ר משה כחלון:</w:t>
      </w:r>
    </w:p>
    <w:p w14:paraId="7DF43AC4" w14:textId="77777777" w:rsidR="00000000" w:rsidRDefault="00364BE1">
      <w:pPr>
        <w:pStyle w:val="a0"/>
        <w:rPr>
          <w:rtl/>
        </w:rPr>
      </w:pPr>
    </w:p>
    <w:p w14:paraId="1D7F656B" w14:textId="77777777" w:rsidR="00000000" w:rsidRDefault="00364BE1">
      <w:pPr>
        <w:pStyle w:val="a0"/>
        <w:rPr>
          <w:rFonts w:hint="cs"/>
          <w:rtl/>
        </w:rPr>
      </w:pPr>
      <w:r>
        <w:rPr>
          <w:rFonts w:hint="cs"/>
          <w:rtl/>
        </w:rPr>
        <w:t xml:space="preserve">שמונה בעד, אין מתנגדים, נמנע אחד. הנושא יועבר לוועדת הכנסת, על מנת שתחליט לאיזו ועדה הוא יועבר. תודה רבה. </w:t>
      </w:r>
    </w:p>
    <w:p w14:paraId="3B628939" w14:textId="77777777" w:rsidR="00000000" w:rsidRDefault="00364BE1">
      <w:pPr>
        <w:pStyle w:val="a0"/>
        <w:rPr>
          <w:rFonts w:hint="cs"/>
          <w:rtl/>
        </w:rPr>
      </w:pPr>
    </w:p>
    <w:p w14:paraId="4E3710E5" w14:textId="77777777" w:rsidR="00000000" w:rsidRDefault="00364BE1">
      <w:pPr>
        <w:pStyle w:val="a0"/>
        <w:rPr>
          <w:rFonts w:hint="cs"/>
          <w:rtl/>
        </w:rPr>
      </w:pPr>
    </w:p>
    <w:p w14:paraId="318FFC15" w14:textId="77777777" w:rsidR="00000000" w:rsidRDefault="00364BE1">
      <w:pPr>
        <w:pStyle w:val="a2"/>
        <w:rPr>
          <w:rtl/>
        </w:rPr>
      </w:pPr>
    </w:p>
    <w:p w14:paraId="7BC671C4" w14:textId="77777777" w:rsidR="00000000" w:rsidRDefault="00364BE1">
      <w:pPr>
        <w:pStyle w:val="a2"/>
        <w:rPr>
          <w:rFonts w:hint="cs"/>
          <w:rtl/>
        </w:rPr>
      </w:pPr>
      <w:bookmarkStart w:id="673" w:name="CS23818FI0023818T10_03_2004_20_09_54"/>
      <w:bookmarkStart w:id="674" w:name="_Toc71352140"/>
      <w:bookmarkEnd w:id="673"/>
      <w:r>
        <w:rPr>
          <w:rFonts w:hint="cs"/>
          <w:rtl/>
        </w:rPr>
        <w:t>הצעה לסדר-היום</w:t>
      </w:r>
      <w:bookmarkEnd w:id="674"/>
    </w:p>
    <w:p w14:paraId="070758A1" w14:textId="77777777" w:rsidR="00000000" w:rsidRDefault="00364BE1">
      <w:pPr>
        <w:pStyle w:val="a2"/>
        <w:rPr>
          <w:rtl/>
        </w:rPr>
      </w:pPr>
      <w:bookmarkStart w:id="675" w:name="_Toc71352141"/>
      <w:r>
        <w:rPr>
          <w:rtl/>
        </w:rPr>
        <w:t>דברי יאיר גרבוז נגד הספרדים וש"ס בעקבות הצגת התערוכה "האשכנזים"</w:t>
      </w:r>
      <w:bookmarkEnd w:id="675"/>
    </w:p>
    <w:p w14:paraId="3FDFC5AC" w14:textId="77777777" w:rsidR="00000000" w:rsidRDefault="00364BE1">
      <w:pPr>
        <w:pStyle w:val="af1"/>
        <w:rPr>
          <w:rFonts w:hint="cs"/>
          <w:rtl/>
        </w:rPr>
      </w:pPr>
    </w:p>
    <w:p w14:paraId="06AF1F45" w14:textId="77777777" w:rsidR="00000000" w:rsidRDefault="00364BE1">
      <w:pPr>
        <w:pStyle w:val="af1"/>
        <w:rPr>
          <w:rtl/>
        </w:rPr>
      </w:pPr>
      <w:r>
        <w:rPr>
          <w:rtl/>
        </w:rPr>
        <w:t>היו"ר משה כחלון:</w:t>
      </w:r>
    </w:p>
    <w:p w14:paraId="074F4DFF" w14:textId="77777777" w:rsidR="00000000" w:rsidRDefault="00364BE1">
      <w:pPr>
        <w:pStyle w:val="a0"/>
        <w:rPr>
          <w:rtl/>
        </w:rPr>
      </w:pPr>
    </w:p>
    <w:p w14:paraId="086FDE65" w14:textId="77777777" w:rsidR="00000000" w:rsidRDefault="00364BE1">
      <w:pPr>
        <w:pStyle w:val="a0"/>
        <w:rPr>
          <w:rFonts w:hint="cs"/>
          <w:rtl/>
        </w:rPr>
      </w:pPr>
      <w:r>
        <w:rPr>
          <w:rFonts w:hint="cs"/>
          <w:rtl/>
        </w:rPr>
        <w:t>אנחנו ממשיכים עם</w:t>
      </w:r>
      <w:r>
        <w:rPr>
          <w:rFonts w:hint="cs"/>
          <w:rtl/>
        </w:rPr>
        <w:t xml:space="preserve"> הצעה לסדר-היום בנושא: </w:t>
      </w:r>
      <w:r>
        <w:rPr>
          <w:rtl/>
        </w:rPr>
        <w:t>דברי יאיר גרבוז נגד הספרדים וש"ס בעקבות הצגת התערוכה "האשכנזים"</w:t>
      </w:r>
      <w:r>
        <w:rPr>
          <w:rFonts w:hint="cs"/>
          <w:rtl/>
        </w:rPr>
        <w:t xml:space="preserve"> - הצעה לסדר-היום מס' 3058. חבר הכנסת יעקב מרגי, בבקשה.</w:t>
      </w:r>
    </w:p>
    <w:p w14:paraId="46B3895B" w14:textId="77777777" w:rsidR="00000000" w:rsidRDefault="00364BE1">
      <w:pPr>
        <w:pStyle w:val="a0"/>
        <w:rPr>
          <w:rFonts w:hint="cs"/>
          <w:rtl/>
        </w:rPr>
      </w:pPr>
    </w:p>
    <w:p w14:paraId="70A93887" w14:textId="77777777" w:rsidR="00000000" w:rsidRDefault="00364BE1">
      <w:pPr>
        <w:pStyle w:val="af0"/>
        <w:rPr>
          <w:rtl/>
        </w:rPr>
      </w:pPr>
      <w:r>
        <w:rPr>
          <w:rFonts w:hint="eastAsia"/>
          <w:rtl/>
        </w:rPr>
        <w:t>עבד</w:t>
      </w:r>
      <w:r>
        <w:rPr>
          <w:rtl/>
        </w:rPr>
        <w:t>-אלמאלכ דהאמשה (רע"ם):</w:t>
      </w:r>
    </w:p>
    <w:p w14:paraId="26EA9665" w14:textId="77777777" w:rsidR="00000000" w:rsidRDefault="00364BE1">
      <w:pPr>
        <w:pStyle w:val="a0"/>
        <w:rPr>
          <w:rFonts w:hint="cs"/>
          <w:rtl/>
        </w:rPr>
      </w:pPr>
    </w:p>
    <w:p w14:paraId="10986434" w14:textId="77777777" w:rsidR="00000000" w:rsidRDefault="00364BE1">
      <w:pPr>
        <w:pStyle w:val="a0"/>
        <w:rPr>
          <w:rFonts w:hint="cs"/>
          <w:rtl/>
        </w:rPr>
      </w:pPr>
      <w:r>
        <w:rPr>
          <w:rFonts w:hint="cs"/>
          <w:rtl/>
        </w:rPr>
        <w:t>מי זה גרבוז?</w:t>
      </w:r>
    </w:p>
    <w:p w14:paraId="4148EB9E" w14:textId="77777777" w:rsidR="00000000" w:rsidRDefault="00364BE1">
      <w:pPr>
        <w:pStyle w:val="a0"/>
        <w:rPr>
          <w:rFonts w:hint="cs"/>
          <w:rtl/>
        </w:rPr>
      </w:pPr>
    </w:p>
    <w:p w14:paraId="2583E63D" w14:textId="77777777" w:rsidR="00000000" w:rsidRDefault="00364BE1">
      <w:pPr>
        <w:pStyle w:val="a"/>
        <w:rPr>
          <w:rtl/>
        </w:rPr>
      </w:pPr>
      <w:bookmarkStart w:id="676" w:name="FS000001056T10_03_2004_19_44_12"/>
      <w:bookmarkStart w:id="677" w:name="_Toc71352142"/>
      <w:bookmarkEnd w:id="676"/>
      <w:r>
        <w:rPr>
          <w:rFonts w:hint="eastAsia"/>
          <w:rtl/>
        </w:rPr>
        <w:t>יעקב</w:t>
      </w:r>
      <w:r>
        <w:rPr>
          <w:rtl/>
        </w:rPr>
        <w:t xml:space="preserve"> מרגי (ש"ס):</w:t>
      </w:r>
      <w:bookmarkEnd w:id="677"/>
    </w:p>
    <w:p w14:paraId="502483D5" w14:textId="77777777" w:rsidR="00000000" w:rsidRDefault="00364BE1">
      <w:pPr>
        <w:pStyle w:val="a0"/>
        <w:rPr>
          <w:rFonts w:hint="cs"/>
          <w:rtl/>
        </w:rPr>
      </w:pPr>
    </w:p>
    <w:p w14:paraId="23E25BC5" w14:textId="77777777" w:rsidR="00000000" w:rsidRDefault="00364BE1">
      <w:pPr>
        <w:pStyle w:val="a0"/>
        <w:rPr>
          <w:rFonts w:hint="cs"/>
          <w:rtl/>
        </w:rPr>
      </w:pPr>
      <w:r>
        <w:rPr>
          <w:rFonts w:hint="cs"/>
          <w:rtl/>
        </w:rPr>
        <w:t xml:space="preserve">אתה תשמע עכשיו קווי אופי שלו, ואתה תדע בדיוק מיהו. </w:t>
      </w:r>
    </w:p>
    <w:p w14:paraId="3DE762CB" w14:textId="77777777" w:rsidR="00000000" w:rsidRDefault="00364BE1">
      <w:pPr>
        <w:pStyle w:val="a0"/>
        <w:rPr>
          <w:rFonts w:hint="cs"/>
          <w:rtl/>
        </w:rPr>
      </w:pPr>
    </w:p>
    <w:p w14:paraId="70C5D17F" w14:textId="77777777" w:rsidR="00000000" w:rsidRDefault="00364BE1">
      <w:pPr>
        <w:pStyle w:val="a0"/>
        <w:rPr>
          <w:rFonts w:hint="cs"/>
          <w:rtl/>
        </w:rPr>
      </w:pPr>
      <w:r>
        <w:rPr>
          <w:rFonts w:hint="cs"/>
          <w:rtl/>
        </w:rPr>
        <w:t>א</w:t>
      </w:r>
      <w:r>
        <w:rPr>
          <w:rFonts w:hint="cs"/>
          <w:rtl/>
        </w:rPr>
        <w:t>דוני היושב-ראש, חברי חברי הכנסת, כתוב במגילת איכה, ולפי חלק מהפרשנים קינת איכה, "היו צריה לראש". המפרשים אומרים, "כל המצר לישראל נעשה ראש", לצערנו הרב.</w:t>
      </w:r>
    </w:p>
    <w:p w14:paraId="7002E77A" w14:textId="77777777" w:rsidR="00000000" w:rsidRDefault="00364BE1">
      <w:pPr>
        <w:pStyle w:val="a0"/>
        <w:rPr>
          <w:rFonts w:hint="cs"/>
          <w:rtl/>
        </w:rPr>
      </w:pPr>
    </w:p>
    <w:p w14:paraId="3A77145A" w14:textId="77777777" w:rsidR="00000000" w:rsidRDefault="00364BE1">
      <w:pPr>
        <w:pStyle w:val="a0"/>
        <w:rPr>
          <w:rFonts w:hint="cs"/>
          <w:rtl/>
        </w:rPr>
      </w:pPr>
      <w:r>
        <w:rPr>
          <w:rFonts w:hint="cs"/>
          <w:rtl/>
        </w:rPr>
        <w:t>בעיתון "השבוע" משתלח הצייר יאיר גרבוז בכל מה שמסמל יהודי במדינה הזאת, משתלח בכל מה שמסמל ישראלי ובכל דב</w:t>
      </w:r>
      <w:r>
        <w:rPr>
          <w:rFonts w:hint="cs"/>
          <w:rtl/>
        </w:rPr>
        <w:t>ר טוב במדינה הזאת. אני קורא לו: קום לך מפה, מי צריך אותך פה. אני אומר לך, שהעם הזה לא מרגיש נוח אתך, כמו שאתה לא מרגיש נוח אתו.</w:t>
      </w:r>
    </w:p>
    <w:p w14:paraId="0554A33B" w14:textId="77777777" w:rsidR="00000000" w:rsidRDefault="00364BE1">
      <w:pPr>
        <w:pStyle w:val="a0"/>
        <w:rPr>
          <w:rFonts w:hint="cs"/>
          <w:rtl/>
        </w:rPr>
      </w:pPr>
    </w:p>
    <w:p w14:paraId="1B06BC71" w14:textId="77777777" w:rsidR="00000000" w:rsidRDefault="00364BE1">
      <w:pPr>
        <w:pStyle w:val="a0"/>
        <w:rPr>
          <w:rFonts w:hint="cs"/>
          <w:rtl/>
        </w:rPr>
      </w:pPr>
      <w:r>
        <w:rPr>
          <w:rFonts w:hint="cs"/>
          <w:rtl/>
        </w:rPr>
        <w:t xml:space="preserve">עומד אדם מתוסכל, שחרב עליו כנראה עולמו, מוחק את כולם, כולם לא בסדר חוץ ממנו, שהוא הכי מושלם. </w:t>
      </w:r>
    </w:p>
    <w:p w14:paraId="6C7802C1" w14:textId="77777777" w:rsidR="00000000" w:rsidRDefault="00364BE1">
      <w:pPr>
        <w:pStyle w:val="a0"/>
        <w:rPr>
          <w:rFonts w:hint="cs"/>
          <w:rtl/>
        </w:rPr>
      </w:pPr>
    </w:p>
    <w:p w14:paraId="530E9FCC" w14:textId="77777777" w:rsidR="00000000" w:rsidRDefault="00364BE1">
      <w:pPr>
        <w:pStyle w:val="a0"/>
        <w:rPr>
          <w:rFonts w:hint="cs"/>
          <w:rtl/>
        </w:rPr>
      </w:pPr>
      <w:r>
        <w:rPr>
          <w:rFonts w:hint="cs"/>
          <w:rtl/>
        </w:rPr>
        <w:t xml:space="preserve">אוי לאותה מכללה ישראלית שמעסיקה </w:t>
      </w:r>
      <w:r>
        <w:rPr>
          <w:rFonts w:hint="cs"/>
          <w:rtl/>
        </w:rPr>
        <w:t xml:space="preserve">אותו. אני מקווה שהתלמידים שלמדו אצלו קיימו את הפסוק, "תוכו אכול וקליפתו זרוק". </w:t>
      </w:r>
    </w:p>
    <w:p w14:paraId="73152E59" w14:textId="77777777" w:rsidR="00000000" w:rsidRDefault="00364BE1">
      <w:pPr>
        <w:pStyle w:val="a0"/>
        <w:rPr>
          <w:rFonts w:hint="cs"/>
          <w:rtl/>
        </w:rPr>
      </w:pPr>
    </w:p>
    <w:p w14:paraId="0E9FF2FD" w14:textId="77777777" w:rsidR="00000000" w:rsidRDefault="00364BE1">
      <w:pPr>
        <w:pStyle w:val="a0"/>
        <w:rPr>
          <w:rFonts w:hint="cs"/>
          <w:rtl/>
        </w:rPr>
      </w:pPr>
      <w:r>
        <w:rPr>
          <w:rFonts w:hint="cs"/>
          <w:rtl/>
        </w:rPr>
        <w:t>אביא בפניכם כמה הגיגים שלו מתוך הכתבה בעיתון "השבוע". הוא טוען שאחד הדברים המצחיקים זה שהוא מחנך. תבינו, מצחיק אותו שהוא מחנך. הוא קורא למדינת ישראל מדינה לא נאורה. אנחנו פה ב</w:t>
      </w:r>
      <w:r>
        <w:rPr>
          <w:rFonts w:hint="cs"/>
          <w:rtl/>
        </w:rPr>
        <w:t>מדינה לא חיים בהווה, כך הוא טוען. עוד הוא טוען, שאנחנו מתגעגעים למשהו שלא היה בכלל. מפריע לו שאנחנו חיים בשבתות וחגים. הוא מגדיר את כל מחפשי השורשים נמיות. לרמת-גן הוא קורא עיר מכוערת בכל קנה-מידה. הוא גאה בסנוביזם ואף מטפח אותו. מדינת ישראל היא מגדל בבל א</w:t>
      </w:r>
      <w:r>
        <w:rPr>
          <w:rFonts w:hint="cs"/>
          <w:rtl/>
        </w:rPr>
        <w:t>חד גדול, הוא טוען. הוא ממשיך ומתקומם על "תרבות היצפאן", והוא קורא לסנוב, לך לקונצרט. הוא קובר גם את הפילהרמונית. הוא מבקר את אלתרמן ואת עמוס עוז. את ש"ס הוא מבקש לרדוף פוליטית. במקרה הזה הוא מבקש את עזרת השם לצורך חזרתם בשאלה.</w:t>
      </w:r>
    </w:p>
    <w:p w14:paraId="293981B1" w14:textId="77777777" w:rsidR="00000000" w:rsidRDefault="00364BE1">
      <w:pPr>
        <w:pStyle w:val="a0"/>
        <w:rPr>
          <w:rFonts w:hint="cs"/>
          <w:rtl/>
        </w:rPr>
      </w:pPr>
    </w:p>
    <w:p w14:paraId="1E313C78" w14:textId="77777777" w:rsidR="00000000" w:rsidRDefault="00364BE1">
      <w:pPr>
        <w:pStyle w:val="a0"/>
        <w:rPr>
          <w:rFonts w:hint="cs"/>
          <w:rtl/>
        </w:rPr>
      </w:pPr>
      <w:r>
        <w:rPr>
          <w:rFonts w:hint="cs"/>
          <w:rtl/>
        </w:rPr>
        <w:t>אדוני היושב-ראש, ייאמר לזכות</w:t>
      </w:r>
      <w:r>
        <w:rPr>
          <w:rFonts w:hint="cs"/>
          <w:rtl/>
        </w:rPr>
        <w:t xml:space="preserve">ו שהוא שיבח את הפעולות הוולונטריות שש"ס עושה בקהילות החרדיות. </w:t>
      </w:r>
    </w:p>
    <w:p w14:paraId="61E980EA" w14:textId="77777777" w:rsidR="00000000" w:rsidRDefault="00364BE1">
      <w:pPr>
        <w:pStyle w:val="a0"/>
        <w:rPr>
          <w:rFonts w:hint="cs"/>
          <w:rtl/>
        </w:rPr>
      </w:pPr>
    </w:p>
    <w:p w14:paraId="5603691F" w14:textId="77777777" w:rsidR="00000000" w:rsidRDefault="00364BE1">
      <w:pPr>
        <w:pStyle w:val="a0"/>
        <w:rPr>
          <w:rFonts w:hint="cs"/>
          <w:rtl/>
        </w:rPr>
      </w:pPr>
      <w:r>
        <w:rPr>
          <w:rFonts w:hint="cs"/>
          <w:rtl/>
        </w:rPr>
        <w:t>הוא טוען שהוא חי בגלות פנימית, ואני אומר, אדוני היושב-ראש וחברי חברי הכנסת, לאחר שנתתי לכם קווי אופי של הצייר יאיר גרבוז, אני מרחם עליו. הוא כל כך לא מרוצה מהחברה, מהסביבה ומהמדינה.</w:t>
      </w:r>
    </w:p>
    <w:p w14:paraId="5BE4BB7A" w14:textId="77777777" w:rsidR="00000000" w:rsidRDefault="00364BE1">
      <w:pPr>
        <w:pStyle w:val="a0"/>
        <w:rPr>
          <w:rFonts w:hint="cs"/>
          <w:rtl/>
        </w:rPr>
      </w:pPr>
    </w:p>
    <w:p w14:paraId="70F922C4" w14:textId="77777777" w:rsidR="00000000" w:rsidRDefault="00364BE1">
      <w:pPr>
        <w:pStyle w:val="a0"/>
        <w:rPr>
          <w:rFonts w:hint="cs"/>
          <w:rtl/>
        </w:rPr>
      </w:pPr>
      <w:r>
        <w:rPr>
          <w:rFonts w:hint="cs"/>
          <w:rtl/>
        </w:rPr>
        <w:t>בשם שלו מ</w:t>
      </w:r>
      <w:r>
        <w:rPr>
          <w:rFonts w:hint="cs"/>
          <w:rtl/>
        </w:rPr>
        <w:t xml:space="preserve">ופיעים כל קווי האופי שמניתי. הוא מרגיש גר בארץ הזאת, והוא גם בז לכל מי שנמצא בארץ הזאת. זה גר-בוז. בשם שלו יש כל תכונות האופי שלו. </w:t>
      </w:r>
    </w:p>
    <w:p w14:paraId="20B7A52D" w14:textId="77777777" w:rsidR="00000000" w:rsidRDefault="00364BE1">
      <w:pPr>
        <w:pStyle w:val="a0"/>
        <w:rPr>
          <w:rFonts w:hint="cs"/>
          <w:rtl/>
        </w:rPr>
      </w:pPr>
    </w:p>
    <w:p w14:paraId="40487F72" w14:textId="77777777" w:rsidR="00000000" w:rsidRDefault="00364BE1">
      <w:pPr>
        <w:pStyle w:val="a0"/>
        <w:rPr>
          <w:rFonts w:hint="cs"/>
          <w:rtl/>
        </w:rPr>
      </w:pPr>
      <w:r>
        <w:rPr>
          <w:rFonts w:hint="cs"/>
          <w:rtl/>
        </w:rPr>
        <w:t xml:space="preserve">אני מפחד שאולי התרבות, האמנות והרוח מתסכלות את עושיהן. </w:t>
      </w:r>
    </w:p>
    <w:p w14:paraId="384E18EC" w14:textId="77777777" w:rsidR="00000000" w:rsidRDefault="00364BE1">
      <w:pPr>
        <w:pStyle w:val="a0"/>
        <w:rPr>
          <w:rFonts w:hint="cs"/>
          <w:rtl/>
        </w:rPr>
      </w:pPr>
    </w:p>
    <w:p w14:paraId="271EEDC7" w14:textId="77777777" w:rsidR="00000000" w:rsidRDefault="00364BE1">
      <w:pPr>
        <w:pStyle w:val="a0"/>
        <w:rPr>
          <w:rFonts w:hint="cs"/>
          <w:rtl/>
        </w:rPr>
      </w:pPr>
      <w:r>
        <w:rPr>
          <w:rFonts w:hint="cs"/>
          <w:rtl/>
        </w:rPr>
        <w:t>אני רוצה להזכיר לכם את אמירותיו של חיים חפר על תרבות ה"מופלטות". ה</w:t>
      </w:r>
      <w:r>
        <w:rPr>
          <w:rFonts w:hint="cs"/>
          <w:rtl/>
        </w:rPr>
        <w:t>וא קטל עדה שלמה. זה מה שיש לו לומר על עדה נאורה, שיצרה תרבות, הוגי דעות ומנהיגים. אני רוצה להזכיר לכם גם את דבריו של יגאל תומרקין על החרדים, ואת דבריה של בתיה גור על השלשול שקיבלה בגלות. היום נוסף עליהם גם יאיר גרבוז. אני קורא לכם: מתוסכלים, רדו מהבמה, צאו</w:t>
      </w:r>
      <w:r>
        <w:rPr>
          <w:rFonts w:hint="cs"/>
          <w:rtl/>
        </w:rPr>
        <w:t xml:space="preserve"> לנו מהחיים. </w:t>
      </w:r>
    </w:p>
    <w:p w14:paraId="6894AF2D" w14:textId="77777777" w:rsidR="00000000" w:rsidRDefault="00364BE1">
      <w:pPr>
        <w:pStyle w:val="a0"/>
        <w:ind w:firstLine="0"/>
        <w:rPr>
          <w:rFonts w:hint="cs"/>
          <w:rtl/>
        </w:rPr>
      </w:pPr>
    </w:p>
    <w:p w14:paraId="2B1140EB" w14:textId="77777777" w:rsidR="00000000" w:rsidRDefault="00364BE1">
      <w:pPr>
        <w:pStyle w:val="a0"/>
        <w:ind w:firstLine="0"/>
        <w:rPr>
          <w:rFonts w:hint="cs"/>
          <w:rtl/>
        </w:rPr>
      </w:pPr>
      <w:r>
        <w:rPr>
          <w:rFonts w:hint="cs"/>
          <w:rtl/>
        </w:rPr>
        <w:tab/>
        <w:t>מדינה שנותנת פרסים לאמנים מסיתים, מדיחים ומתוסכלים, כגון יגאל תומרקין, שמסוגל להבין את השואה והנאצים, ומדינה שמסוגלת לתת פרס לבארנבוים, שמסוגל לנגן את יצירותיו של הנאצי הארור, ואגנר, גוררת ענקי רוח אחרים להתבטא בצורה פובליציסטית שגובלת בהסת</w:t>
      </w:r>
      <w:r>
        <w:rPr>
          <w:rFonts w:hint="cs"/>
          <w:rtl/>
        </w:rPr>
        <w:t xml:space="preserve">ה ובאנטישמיות. אדוני היושב-ראש, כנראה כל אמן שרוצה לקבל פרס ישראל בשנה הבאה, יוצר לעצמו בשנה שלפני כן התבטאויות קשות וכואבות נגד אוכלוסיות רבות ונגד מדינת ישראל. אמרנו, כל המצר לישראל, נעשה ראש. </w:t>
      </w:r>
    </w:p>
    <w:p w14:paraId="4FF43C9B" w14:textId="77777777" w:rsidR="00000000" w:rsidRDefault="00364BE1">
      <w:pPr>
        <w:pStyle w:val="a0"/>
        <w:ind w:firstLine="0"/>
        <w:rPr>
          <w:rFonts w:hint="cs"/>
          <w:rtl/>
        </w:rPr>
      </w:pPr>
    </w:p>
    <w:p w14:paraId="67C5D9DA" w14:textId="77777777" w:rsidR="00000000" w:rsidRDefault="00364BE1">
      <w:pPr>
        <w:pStyle w:val="a0"/>
        <w:ind w:firstLine="720"/>
        <w:rPr>
          <w:rFonts w:hint="cs"/>
          <w:rtl/>
        </w:rPr>
      </w:pPr>
      <w:r>
        <w:rPr>
          <w:rFonts w:hint="cs"/>
          <w:rtl/>
        </w:rPr>
        <w:t>אני קורא לכל חברי הבית, אנא, בואו לא נעודד את הקוטביות ונלמ</w:t>
      </w:r>
      <w:r>
        <w:rPr>
          <w:rFonts w:hint="cs"/>
          <w:rtl/>
        </w:rPr>
        <w:t>ד סוף-סוף לדעת לחיות כולם יחד, למרות הבדלי הגישה, ההשקפה וההשכלה. אני קורא לאנשי הרוח, תתחילו להתעסק ברוח ואל תעשו רוח.</w:t>
      </w:r>
    </w:p>
    <w:p w14:paraId="2C436E57" w14:textId="77777777" w:rsidR="00000000" w:rsidRDefault="00364BE1">
      <w:pPr>
        <w:pStyle w:val="a0"/>
        <w:ind w:firstLine="720"/>
        <w:rPr>
          <w:rFonts w:hint="cs"/>
          <w:rtl/>
        </w:rPr>
      </w:pPr>
    </w:p>
    <w:p w14:paraId="31ECD9E5" w14:textId="77777777" w:rsidR="00000000" w:rsidRDefault="00364BE1">
      <w:pPr>
        <w:pStyle w:val="a0"/>
        <w:ind w:firstLine="720"/>
        <w:rPr>
          <w:rFonts w:hint="cs"/>
          <w:rtl/>
        </w:rPr>
      </w:pPr>
      <w:r>
        <w:rPr>
          <w:rFonts w:hint="cs"/>
          <w:rtl/>
        </w:rPr>
        <w:t xml:space="preserve"> קיצרתי לכבוד עסאם מח'ול. </w:t>
      </w:r>
    </w:p>
    <w:p w14:paraId="666FFB4F" w14:textId="77777777" w:rsidR="00000000" w:rsidRDefault="00364BE1">
      <w:pPr>
        <w:pStyle w:val="a0"/>
        <w:ind w:firstLine="0"/>
        <w:rPr>
          <w:rFonts w:hint="cs"/>
          <w:rtl/>
        </w:rPr>
      </w:pPr>
    </w:p>
    <w:p w14:paraId="7108ECB9" w14:textId="77777777" w:rsidR="00000000" w:rsidRDefault="00364BE1">
      <w:pPr>
        <w:pStyle w:val="af1"/>
        <w:rPr>
          <w:rtl/>
        </w:rPr>
      </w:pPr>
      <w:r>
        <w:rPr>
          <w:rFonts w:hint="eastAsia"/>
          <w:rtl/>
        </w:rPr>
        <w:t>היו</w:t>
      </w:r>
      <w:r>
        <w:rPr>
          <w:rtl/>
        </w:rPr>
        <w:t>"ר משה כחלון:</w:t>
      </w:r>
    </w:p>
    <w:p w14:paraId="7E6E6C0A" w14:textId="77777777" w:rsidR="00000000" w:rsidRDefault="00364BE1">
      <w:pPr>
        <w:pStyle w:val="a0"/>
        <w:rPr>
          <w:rFonts w:hint="cs"/>
          <w:rtl/>
        </w:rPr>
      </w:pPr>
    </w:p>
    <w:p w14:paraId="6D33BF21" w14:textId="77777777" w:rsidR="00000000" w:rsidRDefault="00364BE1">
      <w:pPr>
        <w:pStyle w:val="a0"/>
        <w:rPr>
          <w:rFonts w:hint="cs"/>
          <w:rtl/>
        </w:rPr>
      </w:pPr>
      <w:r>
        <w:rPr>
          <w:rFonts w:hint="cs"/>
          <w:rtl/>
        </w:rPr>
        <w:t>תודה רבה, השר גדעון עזרא, בבקשה.</w:t>
      </w:r>
    </w:p>
    <w:p w14:paraId="75384CCC" w14:textId="77777777" w:rsidR="00000000" w:rsidRDefault="00364BE1">
      <w:pPr>
        <w:pStyle w:val="a0"/>
        <w:rPr>
          <w:rFonts w:hint="cs"/>
          <w:rtl/>
        </w:rPr>
      </w:pPr>
    </w:p>
    <w:p w14:paraId="0BE71909" w14:textId="77777777" w:rsidR="00000000" w:rsidRDefault="00364BE1">
      <w:pPr>
        <w:pStyle w:val="a"/>
        <w:rPr>
          <w:rtl/>
        </w:rPr>
      </w:pPr>
      <w:bookmarkStart w:id="678" w:name="FS000000474T10_03_2004_20_31_26"/>
      <w:bookmarkStart w:id="679" w:name="_Toc71352143"/>
      <w:bookmarkEnd w:id="678"/>
      <w:r>
        <w:rPr>
          <w:rFonts w:hint="eastAsia"/>
          <w:rtl/>
        </w:rPr>
        <w:t>השר</w:t>
      </w:r>
      <w:r>
        <w:rPr>
          <w:rtl/>
        </w:rPr>
        <w:t xml:space="preserve"> גדעון עזרא:</w:t>
      </w:r>
      <w:bookmarkEnd w:id="679"/>
    </w:p>
    <w:p w14:paraId="3BB8298A" w14:textId="77777777" w:rsidR="00000000" w:rsidRDefault="00364BE1">
      <w:pPr>
        <w:pStyle w:val="a0"/>
        <w:rPr>
          <w:rFonts w:hint="cs"/>
          <w:rtl/>
        </w:rPr>
      </w:pPr>
    </w:p>
    <w:p w14:paraId="231E609C" w14:textId="77777777" w:rsidR="00000000" w:rsidRDefault="00364BE1">
      <w:pPr>
        <w:pStyle w:val="a0"/>
        <w:rPr>
          <w:rFonts w:hint="cs"/>
          <w:rtl/>
        </w:rPr>
      </w:pPr>
      <w:r>
        <w:rPr>
          <w:rFonts w:hint="cs"/>
          <w:rtl/>
        </w:rPr>
        <w:t>אדוני היושב-ראש, חברי חברי הכנסת, הממש</w:t>
      </w:r>
      <w:r>
        <w:rPr>
          <w:rFonts w:hint="cs"/>
          <w:rtl/>
        </w:rPr>
        <w:t xml:space="preserve">לה מתנגדת לצמצום חופש הביטוי הפוליטי, האמנותי והציבורי. </w:t>
      </w:r>
    </w:p>
    <w:p w14:paraId="5F6D1377" w14:textId="77777777" w:rsidR="00000000" w:rsidRDefault="00364BE1">
      <w:pPr>
        <w:pStyle w:val="a0"/>
        <w:rPr>
          <w:rFonts w:hint="cs"/>
          <w:rtl/>
        </w:rPr>
      </w:pPr>
    </w:p>
    <w:p w14:paraId="7690B16A" w14:textId="77777777" w:rsidR="00000000" w:rsidRDefault="00364BE1">
      <w:pPr>
        <w:pStyle w:val="a0"/>
        <w:rPr>
          <w:rFonts w:hint="cs"/>
          <w:rtl/>
        </w:rPr>
      </w:pPr>
      <w:r>
        <w:rPr>
          <w:rFonts w:hint="cs"/>
          <w:rtl/>
        </w:rPr>
        <w:t xml:space="preserve">ראוי שמגיש ההצעה ומגישי הצעות דומות אחרות יקפידו גם בקרב מפלגתם המותקפת, לכאורה, על התבטאויות מקרבות ומאחדות, שאין בהן כדי לפגוע בציבור או ביחידים בישראל. כך אולי יקודם שיח ציבורי הגון ונקי.   </w:t>
      </w:r>
    </w:p>
    <w:p w14:paraId="27F33302" w14:textId="77777777" w:rsidR="00000000" w:rsidRDefault="00364BE1">
      <w:pPr>
        <w:pStyle w:val="a0"/>
        <w:rPr>
          <w:rFonts w:hint="cs"/>
          <w:rtl/>
        </w:rPr>
      </w:pPr>
      <w:r>
        <w:rPr>
          <w:rFonts w:hint="cs"/>
          <w:rtl/>
        </w:rPr>
        <w:t xml:space="preserve"> </w:t>
      </w:r>
    </w:p>
    <w:p w14:paraId="37F8A52D" w14:textId="77777777" w:rsidR="00000000" w:rsidRDefault="00364BE1">
      <w:pPr>
        <w:pStyle w:val="af0"/>
        <w:rPr>
          <w:rtl/>
        </w:rPr>
      </w:pPr>
      <w:r>
        <w:rPr>
          <w:rFonts w:hint="eastAsia"/>
          <w:rtl/>
        </w:rPr>
        <w:t>יע</w:t>
      </w:r>
      <w:r>
        <w:rPr>
          <w:rFonts w:hint="eastAsia"/>
          <w:rtl/>
        </w:rPr>
        <w:t>קב</w:t>
      </w:r>
      <w:r>
        <w:rPr>
          <w:rtl/>
        </w:rPr>
        <w:t xml:space="preserve"> מרגי (ש"ס):</w:t>
      </w:r>
    </w:p>
    <w:p w14:paraId="58E573D5" w14:textId="77777777" w:rsidR="00000000" w:rsidRDefault="00364BE1">
      <w:pPr>
        <w:pStyle w:val="a0"/>
        <w:rPr>
          <w:rFonts w:hint="cs"/>
          <w:rtl/>
        </w:rPr>
      </w:pPr>
    </w:p>
    <w:p w14:paraId="75998CF7" w14:textId="77777777" w:rsidR="00000000" w:rsidRDefault="00364BE1">
      <w:pPr>
        <w:pStyle w:val="a0"/>
        <w:rPr>
          <w:rFonts w:hint="cs"/>
          <w:rtl/>
        </w:rPr>
      </w:pPr>
      <w:r>
        <w:rPr>
          <w:rFonts w:hint="cs"/>
          <w:rtl/>
        </w:rPr>
        <w:t>אני מוכן להתחרות עם כל אנשי הרוח בהתבטאויות שלהם מול ההתבטאויות של המפלגה שלנו.</w:t>
      </w:r>
    </w:p>
    <w:p w14:paraId="1EC1D0BA" w14:textId="77777777" w:rsidR="00000000" w:rsidRDefault="00364BE1">
      <w:pPr>
        <w:pStyle w:val="a0"/>
        <w:rPr>
          <w:rFonts w:hint="cs"/>
          <w:rtl/>
        </w:rPr>
      </w:pPr>
    </w:p>
    <w:p w14:paraId="0C711FC1" w14:textId="77777777" w:rsidR="00000000" w:rsidRDefault="00364BE1">
      <w:pPr>
        <w:pStyle w:val="-"/>
        <w:rPr>
          <w:rtl/>
        </w:rPr>
      </w:pPr>
      <w:bookmarkStart w:id="680" w:name="FS000000474T10_03_2004_20_33_35C"/>
      <w:bookmarkEnd w:id="680"/>
      <w:r>
        <w:rPr>
          <w:rtl/>
        </w:rPr>
        <w:t>השר גדעון עזרא:</w:t>
      </w:r>
    </w:p>
    <w:p w14:paraId="6ADBDAB8" w14:textId="77777777" w:rsidR="00000000" w:rsidRDefault="00364BE1">
      <w:pPr>
        <w:pStyle w:val="a0"/>
        <w:rPr>
          <w:rtl/>
        </w:rPr>
      </w:pPr>
    </w:p>
    <w:p w14:paraId="0F62BA1C" w14:textId="77777777" w:rsidR="00000000" w:rsidRDefault="00364BE1">
      <w:pPr>
        <w:pStyle w:val="a0"/>
        <w:rPr>
          <w:rFonts w:hint="cs"/>
          <w:rtl/>
        </w:rPr>
      </w:pPr>
      <w:r>
        <w:rPr>
          <w:rFonts w:hint="cs"/>
          <w:rtl/>
        </w:rPr>
        <w:t>תשאל את נסים זאב, אילו התבטאויות יש לו.</w:t>
      </w:r>
    </w:p>
    <w:p w14:paraId="598A81FD" w14:textId="77777777" w:rsidR="00000000" w:rsidRDefault="00364BE1">
      <w:pPr>
        <w:pStyle w:val="a0"/>
        <w:rPr>
          <w:rFonts w:hint="cs"/>
          <w:rtl/>
        </w:rPr>
      </w:pPr>
    </w:p>
    <w:p w14:paraId="31A99B21" w14:textId="77777777" w:rsidR="00000000" w:rsidRDefault="00364BE1">
      <w:pPr>
        <w:pStyle w:val="af0"/>
        <w:rPr>
          <w:rtl/>
        </w:rPr>
      </w:pPr>
      <w:r>
        <w:rPr>
          <w:rFonts w:hint="eastAsia"/>
          <w:rtl/>
        </w:rPr>
        <w:t>יעקב</w:t>
      </w:r>
      <w:r>
        <w:rPr>
          <w:rtl/>
        </w:rPr>
        <w:t xml:space="preserve"> מרגי (ש"ס):</w:t>
      </w:r>
    </w:p>
    <w:p w14:paraId="52B1211F" w14:textId="77777777" w:rsidR="00000000" w:rsidRDefault="00364BE1">
      <w:pPr>
        <w:pStyle w:val="a0"/>
        <w:rPr>
          <w:rFonts w:hint="cs"/>
          <w:rtl/>
        </w:rPr>
      </w:pPr>
    </w:p>
    <w:p w14:paraId="70507DD2" w14:textId="77777777" w:rsidR="00000000" w:rsidRDefault="00364BE1">
      <w:pPr>
        <w:pStyle w:val="a0"/>
        <w:rPr>
          <w:rFonts w:hint="cs"/>
          <w:rtl/>
        </w:rPr>
      </w:pPr>
      <w:r>
        <w:rPr>
          <w:rFonts w:hint="cs"/>
          <w:rtl/>
        </w:rPr>
        <w:t>מעולם לא אמרנו שאנחנו מבינים את הנאצים.</w:t>
      </w:r>
    </w:p>
    <w:p w14:paraId="5AF7E024" w14:textId="77777777" w:rsidR="00000000" w:rsidRDefault="00364BE1">
      <w:pPr>
        <w:pStyle w:val="a0"/>
        <w:rPr>
          <w:rFonts w:hint="cs"/>
          <w:rtl/>
        </w:rPr>
      </w:pPr>
    </w:p>
    <w:p w14:paraId="725EB2D8" w14:textId="77777777" w:rsidR="00000000" w:rsidRDefault="00364BE1">
      <w:pPr>
        <w:pStyle w:val="-"/>
        <w:rPr>
          <w:rtl/>
        </w:rPr>
      </w:pPr>
      <w:bookmarkStart w:id="681" w:name="FS000000474T10_03_2004_20_34_28C"/>
      <w:bookmarkEnd w:id="681"/>
      <w:r>
        <w:rPr>
          <w:rFonts w:hint="eastAsia"/>
          <w:rtl/>
        </w:rPr>
        <w:t>השר</w:t>
      </w:r>
      <w:r>
        <w:rPr>
          <w:rtl/>
        </w:rPr>
        <w:t xml:space="preserve"> גדעון עזרא:</w:t>
      </w:r>
    </w:p>
    <w:p w14:paraId="36000CA5" w14:textId="77777777" w:rsidR="00000000" w:rsidRDefault="00364BE1">
      <w:pPr>
        <w:pStyle w:val="a0"/>
        <w:rPr>
          <w:rFonts w:hint="cs"/>
          <w:rtl/>
        </w:rPr>
      </w:pPr>
    </w:p>
    <w:p w14:paraId="3AF1D94D" w14:textId="77777777" w:rsidR="00000000" w:rsidRDefault="00364BE1">
      <w:pPr>
        <w:pStyle w:val="a0"/>
        <w:rPr>
          <w:rFonts w:hint="cs"/>
          <w:rtl/>
        </w:rPr>
      </w:pPr>
      <w:r>
        <w:rPr>
          <w:rFonts w:hint="cs"/>
          <w:rtl/>
        </w:rPr>
        <w:t>תגובתה של שרת החינוך היא:</w:t>
      </w:r>
      <w:r>
        <w:rPr>
          <w:rFonts w:hint="cs"/>
          <w:rtl/>
        </w:rPr>
        <w:t xml:space="preserve"> "מדובר בדברים שאמר בריאיון אישי, שנערך עמו בעקבות תערוכה המוצגת בגלריה פרטית בתל-אביב. משרד החינוך, התרבות והספורט איננו אמון על התבטאויות פרטיות של אמנים". עמדת שרת החינוך כנגד הסתה מכל סוג גם היא ידועה וברורה. </w:t>
      </w:r>
    </w:p>
    <w:p w14:paraId="6B2A4420" w14:textId="77777777" w:rsidR="00000000" w:rsidRDefault="00364BE1">
      <w:pPr>
        <w:pStyle w:val="a0"/>
        <w:rPr>
          <w:rFonts w:hint="cs"/>
          <w:rtl/>
        </w:rPr>
      </w:pPr>
    </w:p>
    <w:p w14:paraId="4F8461B5" w14:textId="77777777" w:rsidR="00000000" w:rsidRDefault="00364BE1">
      <w:pPr>
        <w:pStyle w:val="a0"/>
        <w:rPr>
          <w:rFonts w:hint="cs"/>
          <w:rtl/>
        </w:rPr>
      </w:pPr>
      <w:r>
        <w:rPr>
          <w:rFonts w:hint="cs"/>
          <w:rtl/>
        </w:rPr>
        <w:t xml:space="preserve">מאחר שמדובר באירוע פרטי, אני מציע להסתפק </w:t>
      </w:r>
      <w:r>
        <w:rPr>
          <w:rFonts w:hint="cs"/>
          <w:rtl/>
        </w:rPr>
        <w:t>בהודעה זו ולהסיר את ההצעה מסדר-היום.</w:t>
      </w:r>
    </w:p>
    <w:p w14:paraId="24A52DC1" w14:textId="77777777" w:rsidR="00000000" w:rsidRDefault="00364BE1">
      <w:pPr>
        <w:pStyle w:val="a0"/>
        <w:rPr>
          <w:rFonts w:hint="cs"/>
          <w:rtl/>
        </w:rPr>
      </w:pPr>
    </w:p>
    <w:p w14:paraId="6FD90626" w14:textId="77777777" w:rsidR="00000000" w:rsidRDefault="00364BE1">
      <w:pPr>
        <w:pStyle w:val="af1"/>
        <w:rPr>
          <w:rtl/>
        </w:rPr>
      </w:pPr>
      <w:r>
        <w:rPr>
          <w:rFonts w:hint="eastAsia"/>
          <w:rtl/>
        </w:rPr>
        <w:t>היו</w:t>
      </w:r>
      <w:r>
        <w:rPr>
          <w:rtl/>
        </w:rPr>
        <w:t>"ר משה כחלון:</w:t>
      </w:r>
    </w:p>
    <w:p w14:paraId="73CDD31E" w14:textId="77777777" w:rsidR="00000000" w:rsidRDefault="00364BE1">
      <w:pPr>
        <w:pStyle w:val="a0"/>
        <w:rPr>
          <w:rFonts w:hint="cs"/>
          <w:rtl/>
        </w:rPr>
      </w:pPr>
    </w:p>
    <w:p w14:paraId="3A2914B8" w14:textId="77777777" w:rsidR="00000000" w:rsidRDefault="00364BE1">
      <w:pPr>
        <w:pStyle w:val="a0"/>
        <w:rPr>
          <w:rFonts w:hint="cs"/>
          <w:rtl/>
        </w:rPr>
      </w:pPr>
      <w:r>
        <w:rPr>
          <w:rFonts w:hint="cs"/>
          <w:rtl/>
        </w:rPr>
        <w:t xml:space="preserve">חבר הכנסת מרגי מסתפק בתשובת השר. תודה רבה. </w:t>
      </w:r>
    </w:p>
    <w:p w14:paraId="550CA332" w14:textId="77777777" w:rsidR="00000000" w:rsidRDefault="00364BE1">
      <w:pPr>
        <w:pStyle w:val="a0"/>
        <w:rPr>
          <w:rFonts w:hint="cs"/>
          <w:rtl/>
        </w:rPr>
      </w:pPr>
    </w:p>
    <w:p w14:paraId="60DD9286" w14:textId="77777777" w:rsidR="00000000" w:rsidRDefault="00364BE1">
      <w:pPr>
        <w:pStyle w:val="a0"/>
        <w:rPr>
          <w:rFonts w:hint="cs"/>
          <w:rtl/>
        </w:rPr>
      </w:pPr>
    </w:p>
    <w:p w14:paraId="2F4B04F5" w14:textId="77777777" w:rsidR="00000000" w:rsidRDefault="00364BE1">
      <w:pPr>
        <w:pStyle w:val="a0"/>
        <w:rPr>
          <w:rFonts w:hint="cs"/>
          <w:rtl/>
        </w:rPr>
      </w:pPr>
    </w:p>
    <w:p w14:paraId="6C0A0285" w14:textId="77777777" w:rsidR="00000000" w:rsidRDefault="00364BE1">
      <w:pPr>
        <w:pStyle w:val="a2"/>
        <w:rPr>
          <w:rFonts w:hint="cs"/>
          <w:rtl/>
        </w:rPr>
      </w:pPr>
      <w:bookmarkStart w:id="682" w:name="FS000000542T10_03_2004_19_50_21"/>
      <w:bookmarkStart w:id="683" w:name="_Toc71352144"/>
      <w:bookmarkEnd w:id="682"/>
      <w:r>
        <w:rPr>
          <w:rFonts w:hint="cs"/>
          <w:rtl/>
        </w:rPr>
        <w:t>הצעות לסדר-היום</w:t>
      </w:r>
      <w:bookmarkEnd w:id="683"/>
    </w:p>
    <w:p w14:paraId="570F8826" w14:textId="77777777" w:rsidR="00000000" w:rsidRDefault="00364BE1">
      <w:pPr>
        <w:pStyle w:val="a2"/>
        <w:rPr>
          <w:rFonts w:hint="cs"/>
          <w:rtl/>
        </w:rPr>
      </w:pPr>
      <w:bookmarkStart w:id="684" w:name="CS23917FI0023917T10_03_2004_23_32_55"/>
      <w:bookmarkStart w:id="685" w:name="_Toc71352145"/>
      <w:bookmarkEnd w:id="684"/>
      <w:r>
        <w:rPr>
          <w:rtl/>
        </w:rPr>
        <w:t>התגברות האלימות נגד נשים</w:t>
      </w:r>
      <w:bookmarkEnd w:id="685"/>
    </w:p>
    <w:p w14:paraId="09E6FFF0" w14:textId="77777777" w:rsidR="00000000" w:rsidRDefault="00364BE1">
      <w:pPr>
        <w:pStyle w:val="a0"/>
        <w:rPr>
          <w:rFonts w:hint="cs"/>
          <w:rtl/>
        </w:rPr>
      </w:pPr>
    </w:p>
    <w:p w14:paraId="7DF53D66" w14:textId="77777777" w:rsidR="00000000" w:rsidRDefault="00364BE1">
      <w:pPr>
        <w:pStyle w:val="af1"/>
        <w:rPr>
          <w:rtl/>
        </w:rPr>
      </w:pPr>
      <w:r>
        <w:rPr>
          <w:rtl/>
        </w:rPr>
        <w:t>היו"ר משה כחלון:</w:t>
      </w:r>
    </w:p>
    <w:p w14:paraId="4441807E" w14:textId="77777777" w:rsidR="00000000" w:rsidRDefault="00364BE1">
      <w:pPr>
        <w:pStyle w:val="a0"/>
        <w:rPr>
          <w:rtl/>
        </w:rPr>
      </w:pPr>
    </w:p>
    <w:p w14:paraId="1FEB4727" w14:textId="77777777" w:rsidR="00000000" w:rsidRDefault="00364BE1">
      <w:pPr>
        <w:pStyle w:val="a0"/>
        <w:rPr>
          <w:rFonts w:hint="cs"/>
        </w:rPr>
      </w:pPr>
      <w:r>
        <w:rPr>
          <w:rFonts w:hint="eastAsia"/>
          <w:rtl/>
        </w:rPr>
        <w:t>אנחנו</w:t>
      </w:r>
      <w:r>
        <w:rPr>
          <w:rtl/>
        </w:rPr>
        <w:t xml:space="preserve"> עוברים לנושא הבא בסדר</w:t>
      </w:r>
      <w:r>
        <w:rPr>
          <w:rFonts w:hint="cs"/>
          <w:rtl/>
        </w:rPr>
        <w:t>-</w:t>
      </w:r>
      <w:r>
        <w:rPr>
          <w:rtl/>
        </w:rPr>
        <w:t>היום</w:t>
      </w:r>
      <w:r>
        <w:rPr>
          <w:rFonts w:hint="cs"/>
          <w:rtl/>
        </w:rPr>
        <w:t>:</w:t>
      </w:r>
      <w:r>
        <w:rPr>
          <w:rtl/>
        </w:rPr>
        <w:t xml:space="preserve"> הת</w:t>
      </w:r>
      <w:r>
        <w:rPr>
          <w:rFonts w:hint="cs"/>
          <w:rtl/>
        </w:rPr>
        <w:t>גברות האלימות</w:t>
      </w:r>
      <w:r>
        <w:rPr>
          <w:rtl/>
        </w:rPr>
        <w:t xml:space="preserve"> </w:t>
      </w:r>
      <w:r>
        <w:rPr>
          <w:rFonts w:hint="eastAsia"/>
          <w:rtl/>
        </w:rPr>
        <w:t>נגד</w:t>
      </w:r>
      <w:r>
        <w:rPr>
          <w:rtl/>
        </w:rPr>
        <w:t xml:space="preserve"> נשים</w:t>
      </w:r>
      <w:r>
        <w:rPr>
          <w:rFonts w:hint="cs"/>
          <w:rtl/>
        </w:rPr>
        <w:t xml:space="preserve"> - הצעות לסדר-היום שמספריהן 3012, 3</w:t>
      </w:r>
      <w:r>
        <w:rPr>
          <w:rFonts w:hint="cs"/>
          <w:rtl/>
        </w:rPr>
        <w:t>020, 3025, 3030, 3053 ו-3061. חבר הכנסת עסאם מח'ול, בבקשה.</w:t>
      </w:r>
    </w:p>
    <w:p w14:paraId="201573CB" w14:textId="77777777" w:rsidR="00000000" w:rsidRDefault="00364BE1">
      <w:pPr>
        <w:pStyle w:val="a"/>
        <w:rPr>
          <w:rFonts w:hint="cs"/>
          <w:rtl/>
        </w:rPr>
      </w:pPr>
    </w:p>
    <w:p w14:paraId="7207F74E" w14:textId="77777777" w:rsidR="00000000" w:rsidRDefault="00364BE1">
      <w:pPr>
        <w:pStyle w:val="a"/>
        <w:rPr>
          <w:rtl/>
        </w:rPr>
      </w:pPr>
      <w:bookmarkStart w:id="686" w:name="_Toc71352146"/>
      <w:r>
        <w:rPr>
          <w:rtl/>
        </w:rPr>
        <w:t>עסאם מח'ול (חד"ש-תע"ל):</w:t>
      </w:r>
      <w:bookmarkEnd w:id="686"/>
    </w:p>
    <w:p w14:paraId="36A74CE5" w14:textId="77777777" w:rsidR="00000000" w:rsidRDefault="00364BE1">
      <w:pPr>
        <w:pStyle w:val="a0"/>
        <w:rPr>
          <w:rtl/>
        </w:rPr>
      </w:pPr>
    </w:p>
    <w:p w14:paraId="4B3DB3D9" w14:textId="77777777" w:rsidR="00000000" w:rsidRDefault="00364BE1">
      <w:pPr>
        <w:pStyle w:val="a0"/>
        <w:rPr>
          <w:rFonts w:hint="cs"/>
          <w:rtl/>
        </w:rPr>
      </w:pPr>
      <w:r>
        <w:rPr>
          <w:rFonts w:hint="cs"/>
          <w:rtl/>
        </w:rPr>
        <w:t xml:space="preserve">אדוני היושב-ראש, חברי הכנסת הנמצאים, השבוע השני בחודש מרס היה מדמם, אדום. במשך הימים הספורים שחלפו התבשרנו על הטרגדיה של קרול כהן, שנרצחה בתאילנד ובותרה. נתבשרנו על עליזה </w:t>
      </w:r>
      <w:r>
        <w:rPr>
          <w:rFonts w:hint="cs"/>
          <w:rtl/>
        </w:rPr>
        <w:t xml:space="preserve">אמבר, מקריית-מוצקין, שרק המקרה או המזל מנע את חיסולה הסופי, על ילנה זילברשטיין מאשדוד, שנפצעה פציעה קשה, ועל מריה לים מערד, שנרצחה. אכן השבוע השני במרס הוא מדמם, וכל החברה הישראלית צריכה לתת את המענה, את התשובה. </w:t>
      </w:r>
    </w:p>
    <w:p w14:paraId="192970B0" w14:textId="77777777" w:rsidR="00000000" w:rsidRDefault="00364BE1">
      <w:pPr>
        <w:pStyle w:val="a0"/>
        <w:rPr>
          <w:rFonts w:hint="cs"/>
          <w:rtl/>
        </w:rPr>
      </w:pPr>
    </w:p>
    <w:p w14:paraId="65D4D625" w14:textId="77777777" w:rsidR="00000000" w:rsidRDefault="00364BE1">
      <w:pPr>
        <w:pStyle w:val="af1"/>
        <w:rPr>
          <w:rtl/>
        </w:rPr>
      </w:pPr>
      <w:r>
        <w:rPr>
          <w:rtl/>
        </w:rPr>
        <w:t>היו"ר משה כחלון:</w:t>
      </w:r>
    </w:p>
    <w:p w14:paraId="31282AD9" w14:textId="77777777" w:rsidR="00000000" w:rsidRDefault="00364BE1">
      <w:pPr>
        <w:pStyle w:val="a0"/>
        <w:rPr>
          <w:rFonts w:hint="cs"/>
          <w:rtl/>
        </w:rPr>
      </w:pPr>
    </w:p>
    <w:p w14:paraId="6D00A5C4" w14:textId="77777777" w:rsidR="00000000" w:rsidRDefault="00364BE1">
      <w:pPr>
        <w:pStyle w:val="a0"/>
        <w:rPr>
          <w:rFonts w:hint="cs"/>
          <w:rtl/>
        </w:rPr>
      </w:pPr>
      <w:r>
        <w:rPr>
          <w:rFonts w:hint="cs"/>
          <w:rtl/>
        </w:rPr>
        <w:t>אולי אנחנו הראשונים, שצר</w:t>
      </w:r>
      <w:r>
        <w:rPr>
          <w:rFonts w:hint="cs"/>
          <w:rtl/>
        </w:rPr>
        <w:t xml:space="preserve">יכים לדבר בפני שניים-וחצי חברי כנסת. </w:t>
      </w:r>
    </w:p>
    <w:p w14:paraId="4CE42F5D" w14:textId="77777777" w:rsidR="00000000" w:rsidRDefault="00364BE1">
      <w:pPr>
        <w:pStyle w:val="a0"/>
        <w:rPr>
          <w:rFonts w:hint="cs"/>
          <w:rtl/>
        </w:rPr>
      </w:pPr>
    </w:p>
    <w:p w14:paraId="68F9D0A2" w14:textId="77777777" w:rsidR="00000000" w:rsidRDefault="00364BE1">
      <w:pPr>
        <w:pStyle w:val="-"/>
        <w:rPr>
          <w:rtl/>
        </w:rPr>
      </w:pPr>
      <w:bookmarkStart w:id="687" w:name="FS000000542T10_03_2004_19_50_52C"/>
      <w:bookmarkEnd w:id="687"/>
      <w:r>
        <w:rPr>
          <w:rtl/>
        </w:rPr>
        <w:t>עסאם מח'ול (חד"ש-תע"ל):</w:t>
      </w:r>
    </w:p>
    <w:p w14:paraId="52C5CC7D" w14:textId="77777777" w:rsidR="00000000" w:rsidRDefault="00364BE1">
      <w:pPr>
        <w:pStyle w:val="a0"/>
        <w:rPr>
          <w:rtl/>
        </w:rPr>
      </w:pPr>
    </w:p>
    <w:p w14:paraId="0942B7FF" w14:textId="77777777" w:rsidR="00000000" w:rsidRDefault="00364BE1">
      <w:pPr>
        <w:pStyle w:val="a0"/>
        <w:rPr>
          <w:rFonts w:hint="cs"/>
          <w:rtl/>
        </w:rPr>
      </w:pPr>
      <w:r>
        <w:rPr>
          <w:rFonts w:hint="cs"/>
          <w:rtl/>
        </w:rPr>
        <w:t xml:space="preserve">כן, אחת הבעיות היא שהנושא הזה, שהוגש כהצעה דחופה לסדר-היום, התקבל היום רק בערעור. אני חושב שזו אחת הבעיות, שהנושא הזה נמצא בסוף האג'נדה, לא רק בסוף סדר-היום של הדיונים. </w:t>
      </w:r>
    </w:p>
    <w:p w14:paraId="5F996A48" w14:textId="77777777" w:rsidR="00000000" w:rsidRDefault="00364BE1">
      <w:pPr>
        <w:pStyle w:val="a0"/>
        <w:rPr>
          <w:rFonts w:hint="cs"/>
          <w:rtl/>
        </w:rPr>
      </w:pPr>
    </w:p>
    <w:p w14:paraId="1B8F3249" w14:textId="77777777" w:rsidR="00000000" w:rsidRDefault="00364BE1">
      <w:pPr>
        <w:pStyle w:val="a0"/>
        <w:rPr>
          <w:rFonts w:hint="cs"/>
          <w:rtl/>
        </w:rPr>
      </w:pPr>
      <w:r>
        <w:rPr>
          <w:rFonts w:hint="cs"/>
          <w:rtl/>
        </w:rPr>
        <w:t xml:space="preserve">אם לא נשאל את השאלות </w:t>
      </w:r>
      <w:r>
        <w:rPr>
          <w:rFonts w:hint="cs"/>
          <w:rtl/>
        </w:rPr>
        <w:t>הנכונות, גם לא נגיע לתשובות. חלק מחברי הכנסת אמרו היום באחד הדיונים, שאולי עצם הדיון נותן רעיונות ומעלה עוד מחשבות אצל אנשים לעשות - - -</w:t>
      </w:r>
    </w:p>
    <w:p w14:paraId="5F88E419" w14:textId="77777777" w:rsidR="00000000" w:rsidRDefault="00364BE1">
      <w:pPr>
        <w:pStyle w:val="a0"/>
        <w:rPr>
          <w:rFonts w:hint="cs"/>
          <w:rtl/>
        </w:rPr>
      </w:pPr>
    </w:p>
    <w:p w14:paraId="21A37B29" w14:textId="77777777" w:rsidR="00000000" w:rsidRDefault="00364BE1">
      <w:pPr>
        <w:pStyle w:val="af1"/>
        <w:rPr>
          <w:rtl/>
        </w:rPr>
      </w:pPr>
      <w:r>
        <w:rPr>
          <w:rtl/>
        </w:rPr>
        <w:t>היו"ר משה כחלון:</w:t>
      </w:r>
    </w:p>
    <w:p w14:paraId="17B892D6" w14:textId="77777777" w:rsidR="00000000" w:rsidRDefault="00364BE1">
      <w:pPr>
        <w:pStyle w:val="a0"/>
        <w:rPr>
          <w:rtl/>
        </w:rPr>
      </w:pPr>
    </w:p>
    <w:p w14:paraId="1EE5E566" w14:textId="77777777" w:rsidR="00000000" w:rsidRDefault="00364BE1">
      <w:pPr>
        <w:pStyle w:val="a0"/>
        <w:rPr>
          <w:rFonts w:hint="cs"/>
          <w:rtl/>
        </w:rPr>
      </w:pPr>
      <w:r>
        <w:rPr>
          <w:rFonts w:hint="cs"/>
          <w:rtl/>
        </w:rPr>
        <w:t>חבר הכנסת מח'ול, אני חבר הנשיאות. ההחלטה שלא לאשר לא נבעה מכך שזה לא נושא מספיק חשוב, חלילה. ב-23 בח</w:t>
      </w:r>
      <w:r>
        <w:rPr>
          <w:rFonts w:hint="cs"/>
          <w:rtl/>
        </w:rPr>
        <w:t xml:space="preserve">ודש יתקיים דיון מלא במסגרת יום האשה. אמרנו שהנושא הזה יעלה אז. </w:t>
      </w:r>
    </w:p>
    <w:p w14:paraId="749E42BB" w14:textId="77777777" w:rsidR="00000000" w:rsidRDefault="00364BE1">
      <w:pPr>
        <w:pStyle w:val="a0"/>
        <w:rPr>
          <w:rFonts w:hint="cs"/>
          <w:rtl/>
        </w:rPr>
      </w:pPr>
    </w:p>
    <w:p w14:paraId="7673077A" w14:textId="77777777" w:rsidR="00000000" w:rsidRDefault="00364BE1">
      <w:pPr>
        <w:pStyle w:val="-"/>
        <w:rPr>
          <w:rtl/>
        </w:rPr>
      </w:pPr>
      <w:bookmarkStart w:id="688" w:name="FS000000542T10_03_2004_19_51_44C"/>
      <w:bookmarkEnd w:id="688"/>
      <w:r>
        <w:rPr>
          <w:rtl/>
        </w:rPr>
        <w:t>עסאם מח'ול (חד"ש-תע"ל):</w:t>
      </w:r>
    </w:p>
    <w:p w14:paraId="35F2C3CA" w14:textId="77777777" w:rsidR="00000000" w:rsidRDefault="00364BE1">
      <w:pPr>
        <w:pStyle w:val="a0"/>
        <w:rPr>
          <w:rtl/>
        </w:rPr>
      </w:pPr>
    </w:p>
    <w:p w14:paraId="3D4DE896" w14:textId="77777777" w:rsidR="00000000" w:rsidRDefault="00364BE1">
      <w:pPr>
        <w:pStyle w:val="a0"/>
        <w:rPr>
          <w:rFonts w:hint="cs"/>
          <w:rtl/>
        </w:rPr>
      </w:pPr>
      <w:r>
        <w:rPr>
          <w:rFonts w:hint="cs"/>
          <w:rtl/>
        </w:rPr>
        <w:t xml:space="preserve">אני מקבל את התיקון שלך, אדוני היושב-ראש. אומנם, יש מקום לדיון ביום האשה הבין-לאומי, ב-23 בחודש, אבל אחרי שבוע כזה אי-אפשר שלא לדון בנושא, גם אם יש דיון נוסף. </w:t>
      </w:r>
    </w:p>
    <w:p w14:paraId="70E091EA" w14:textId="77777777" w:rsidR="00000000" w:rsidRDefault="00364BE1">
      <w:pPr>
        <w:pStyle w:val="a0"/>
        <w:rPr>
          <w:rFonts w:hint="cs"/>
          <w:rtl/>
        </w:rPr>
      </w:pPr>
    </w:p>
    <w:p w14:paraId="724AAC86" w14:textId="77777777" w:rsidR="00000000" w:rsidRDefault="00364BE1">
      <w:pPr>
        <w:pStyle w:val="a0"/>
        <w:rPr>
          <w:rFonts w:hint="cs"/>
          <w:rtl/>
        </w:rPr>
      </w:pPr>
      <w:r>
        <w:rPr>
          <w:rFonts w:hint="cs"/>
          <w:rtl/>
        </w:rPr>
        <w:t>אני או</w:t>
      </w:r>
      <w:r>
        <w:rPr>
          <w:rFonts w:hint="cs"/>
          <w:rtl/>
        </w:rPr>
        <w:t xml:space="preserve">מר שאנחנו צריכים לשאול את השאלות האקוטיות, מה עומד מאחורי זה. אולי השאלה המרכזית שאנחנו צריכים לשאול היא: מה משדרת החברה הישראלית? </w:t>
      </w:r>
    </w:p>
    <w:p w14:paraId="35C98DE3" w14:textId="77777777" w:rsidR="00000000" w:rsidRDefault="00364BE1">
      <w:pPr>
        <w:pStyle w:val="a0"/>
        <w:rPr>
          <w:rFonts w:hint="cs"/>
          <w:rtl/>
        </w:rPr>
      </w:pPr>
    </w:p>
    <w:p w14:paraId="10550506" w14:textId="77777777" w:rsidR="00000000" w:rsidRDefault="00364BE1">
      <w:pPr>
        <w:pStyle w:val="a0"/>
        <w:rPr>
          <w:rFonts w:hint="cs"/>
          <w:rtl/>
        </w:rPr>
      </w:pPr>
      <w:r>
        <w:rPr>
          <w:rFonts w:hint="cs"/>
          <w:rtl/>
        </w:rPr>
        <w:t xml:space="preserve">אני לא אלאה אתכם עכשיו בנתונים, אבל בשנת 2003 היו 16 נרצחות, ארבע נרצחות יותר מאשר ב-2002. אנחנו מדברים על נתונים מדהימים, </w:t>
      </w:r>
      <w:r>
        <w:rPr>
          <w:rFonts w:hint="cs"/>
          <w:rtl/>
        </w:rPr>
        <w:t xml:space="preserve">שהתקבלו מאיגוד מרכזי הסיוע לנפגעי תקיפה מינית - ב-2003 התקבלו שם 5,063 פניות חדשות. אם אנחנו בודקים את ההתפלגות שלהן, אנחנו רואים שמדובר על תופעה שהופכת להיות מכת מדינה, והיא מוזנת ממה שמשדרת החברה שלנו. </w:t>
      </w:r>
    </w:p>
    <w:p w14:paraId="28AE7C91" w14:textId="77777777" w:rsidR="00000000" w:rsidRDefault="00364BE1">
      <w:pPr>
        <w:pStyle w:val="a0"/>
        <w:rPr>
          <w:rFonts w:hint="cs"/>
          <w:rtl/>
        </w:rPr>
      </w:pPr>
    </w:p>
    <w:p w14:paraId="48ED81CB" w14:textId="77777777" w:rsidR="00000000" w:rsidRDefault="00364BE1">
      <w:pPr>
        <w:pStyle w:val="a0"/>
        <w:rPr>
          <w:rFonts w:hint="cs"/>
          <w:rtl/>
        </w:rPr>
      </w:pPr>
      <w:r>
        <w:rPr>
          <w:rFonts w:hint="cs"/>
          <w:rtl/>
        </w:rPr>
        <w:t>החברה הישראלית משדרת עוני, רעב, אבטלה, הריסת בתים,</w:t>
      </w:r>
      <w:r>
        <w:rPr>
          <w:rFonts w:hint="cs"/>
          <w:rtl/>
        </w:rPr>
        <w:t xml:space="preserve"> חוסר רגישות, פגיעה בחינוך, פגיעה במרכזי סיוע, פגיעה ברווחה ובמוסדות הרווחה - אז למה אנחנו מצפים? אנשים לא יכולים לשאת את כל הסבל הזה, את כל העומס הזה, ולהישאר נורמלים. אנחנו לא נהיה חברה נורמלית. </w:t>
      </w:r>
    </w:p>
    <w:p w14:paraId="5A992EA6" w14:textId="77777777" w:rsidR="00000000" w:rsidRDefault="00364BE1">
      <w:pPr>
        <w:pStyle w:val="a0"/>
        <w:rPr>
          <w:rFonts w:hint="cs"/>
          <w:rtl/>
        </w:rPr>
      </w:pPr>
    </w:p>
    <w:p w14:paraId="419F7158" w14:textId="77777777" w:rsidR="00000000" w:rsidRDefault="00364BE1">
      <w:pPr>
        <w:pStyle w:val="a0"/>
        <w:rPr>
          <w:rFonts w:hint="cs"/>
          <w:rtl/>
        </w:rPr>
      </w:pPr>
      <w:r>
        <w:rPr>
          <w:rFonts w:hint="cs"/>
          <w:rtl/>
        </w:rPr>
        <w:t>אם נוסיף על זה את הפן של הכוחניות והאלימות כלפי העם הפלסט</w:t>
      </w:r>
      <w:r>
        <w:rPr>
          <w:rFonts w:hint="cs"/>
          <w:rtl/>
        </w:rPr>
        <w:t>יני, שנובעות ממה שקורה בעזה יום-יום, הצדקת ההרג של אזרחים וחפים מפשע בכל מיני אמתלות - ואני לא נכנס עכשיו לגופו של הדיון שהתקיים היום על העניין המדיני - והניסיון להצדיק ולהתיר את הריקודים על קברו של ברוך גולדשטיין, כל אלה משדרים לחברה הזאת אלימות, ויחבלו ב</w:t>
      </w:r>
      <w:r>
        <w:rPr>
          <w:rFonts w:hint="cs"/>
          <w:rtl/>
        </w:rPr>
        <w:t xml:space="preserve">חברה בצורה אלימה ביותר. זו חברה שתמשיך לדמם אם אנחנו לא נתעשת ונגיד ונחשוב שאלימות, כמו דמוקרטיה, אינן ניתנות לחלוקה. אם מתירים אותה, אם מעודדים אותה, אם מצדיקים אותה בצד הזה, היא תפגע בכל החברה הישראלית. </w:t>
      </w:r>
    </w:p>
    <w:p w14:paraId="1CCC0B0C" w14:textId="77777777" w:rsidR="00000000" w:rsidRDefault="00364BE1">
      <w:pPr>
        <w:pStyle w:val="a0"/>
        <w:rPr>
          <w:rFonts w:hint="cs"/>
          <w:rtl/>
        </w:rPr>
      </w:pPr>
    </w:p>
    <w:p w14:paraId="5AD0892D" w14:textId="77777777" w:rsidR="00000000" w:rsidRDefault="00364BE1">
      <w:pPr>
        <w:pStyle w:val="a0"/>
        <w:rPr>
          <w:rFonts w:hint="cs"/>
          <w:rtl/>
        </w:rPr>
      </w:pPr>
      <w:r>
        <w:rPr>
          <w:rFonts w:hint="cs"/>
          <w:rtl/>
        </w:rPr>
        <w:t>לכן, שאלת מעמד האשה והאלימות נגד נשים והאלימות במ</w:t>
      </w:r>
      <w:r>
        <w:rPr>
          <w:rFonts w:hint="cs"/>
          <w:rtl/>
        </w:rPr>
        <w:t>שפחה - זו שאלה מורכבת, שיש בה חלק חינוכי, כאשר מקצצים בחינוך. יש חלק שקשור לרווחה, כאשר מקצצים ברווחה. יש חלק שקשור למערכת המשפט, כאשר גם כאן צריך לשאול שאלות באשר לאכיפת החוק, למשטרה ולתפקיד שהיא ממלאת או לא ממלאת לפעמים, או מתמהמהת מלמלא לפעמים בנושא הזה</w:t>
      </w:r>
      <w:r>
        <w:rPr>
          <w:rFonts w:hint="cs"/>
          <w:rtl/>
        </w:rPr>
        <w:t xml:space="preserve">.  </w:t>
      </w:r>
    </w:p>
    <w:p w14:paraId="0D2B5792" w14:textId="77777777" w:rsidR="00000000" w:rsidRDefault="00364BE1">
      <w:pPr>
        <w:pStyle w:val="a0"/>
        <w:rPr>
          <w:rFonts w:hint="cs"/>
          <w:rtl/>
        </w:rPr>
      </w:pPr>
    </w:p>
    <w:p w14:paraId="52CB35CF" w14:textId="77777777" w:rsidR="00000000" w:rsidRDefault="00364BE1">
      <w:pPr>
        <w:pStyle w:val="a0"/>
        <w:rPr>
          <w:rFonts w:hint="cs"/>
          <w:rtl/>
        </w:rPr>
      </w:pPr>
      <w:r>
        <w:rPr>
          <w:rFonts w:hint="cs"/>
          <w:rtl/>
        </w:rPr>
        <w:t xml:space="preserve">אני חושב שכל השאלות האלה חייבות להפוך לנושא שיידון לא רק ב-8 במרס, ולא רק ב-23 במרס, אלא אולי כל יום, אם אנחנו לא מוצאים תשובות אחרות ומעשיות על הנושא הזה. </w:t>
      </w:r>
    </w:p>
    <w:p w14:paraId="58DC21C3" w14:textId="77777777" w:rsidR="00000000" w:rsidRDefault="00364BE1">
      <w:pPr>
        <w:pStyle w:val="a0"/>
        <w:rPr>
          <w:rtl/>
        </w:rPr>
      </w:pPr>
    </w:p>
    <w:p w14:paraId="10080E55" w14:textId="77777777" w:rsidR="00000000" w:rsidRDefault="00364BE1">
      <w:pPr>
        <w:pStyle w:val="a0"/>
        <w:rPr>
          <w:rFonts w:hint="cs"/>
          <w:rtl/>
        </w:rPr>
      </w:pPr>
    </w:p>
    <w:p w14:paraId="201A9A37" w14:textId="77777777" w:rsidR="00000000" w:rsidRDefault="00364BE1">
      <w:pPr>
        <w:pStyle w:val="af1"/>
        <w:rPr>
          <w:rtl/>
        </w:rPr>
      </w:pPr>
      <w:r>
        <w:rPr>
          <w:rtl/>
        </w:rPr>
        <w:t>היו"ר משה כחלון:</w:t>
      </w:r>
    </w:p>
    <w:p w14:paraId="379AE076" w14:textId="77777777" w:rsidR="00000000" w:rsidRDefault="00364BE1">
      <w:pPr>
        <w:pStyle w:val="a0"/>
        <w:rPr>
          <w:rtl/>
        </w:rPr>
      </w:pPr>
    </w:p>
    <w:p w14:paraId="4BA1D659" w14:textId="77777777" w:rsidR="00000000" w:rsidRDefault="00364BE1">
      <w:pPr>
        <w:pStyle w:val="a0"/>
        <w:rPr>
          <w:rFonts w:hint="cs"/>
          <w:rtl/>
        </w:rPr>
      </w:pPr>
      <w:r>
        <w:rPr>
          <w:rFonts w:hint="cs"/>
          <w:rtl/>
        </w:rPr>
        <w:t xml:space="preserve">תודה רבה. אני מסכים אתך ששלוש דקות זה מעט בשביל נושא כזה כבד, אבל אין לנו </w:t>
      </w:r>
      <w:r>
        <w:rPr>
          <w:rFonts w:hint="cs"/>
          <w:rtl/>
        </w:rPr>
        <w:t xml:space="preserve">ברירה. חבר הכנסת איתן כבל, בבקשה. </w:t>
      </w:r>
    </w:p>
    <w:p w14:paraId="1AA8F91D" w14:textId="77777777" w:rsidR="00000000" w:rsidRDefault="00364BE1">
      <w:pPr>
        <w:pStyle w:val="a0"/>
        <w:rPr>
          <w:rFonts w:hint="cs"/>
          <w:rtl/>
        </w:rPr>
      </w:pPr>
    </w:p>
    <w:p w14:paraId="5F698CC6" w14:textId="77777777" w:rsidR="00000000" w:rsidRDefault="00364BE1">
      <w:pPr>
        <w:pStyle w:val="a"/>
        <w:rPr>
          <w:rtl/>
        </w:rPr>
      </w:pPr>
      <w:bookmarkStart w:id="689" w:name="FS000000445T10_03_2004_19_55_42"/>
      <w:bookmarkStart w:id="690" w:name="_Toc71352147"/>
      <w:bookmarkEnd w:id="689"/>
      <w:r>
        <w:rPr>
          <w:rFonts w:hint="eastAsia"/>
          <w:rtl/>
        </w:rPr>
        <w:t>איתן</w:t>
      </w:r>
      <w:r>
        <w:rPr>
          <w:rtl/>
        </w:rPr>
        <w:t xml:space="preserve"> כבל (העבודה-מימד):</w:t>
      </w:r>
      <w:bookmarkEnd w:id="690"/>
    </w:p>
    <w:p w14:paraId="6F4A6D74" w14:textId="77777777" w:rsidR="00000000" w:rsidRDefault="00364BE1">
      <w:pPr>
        <w:pStyle w:val="a0"/>
        <w:rPr>
          <w:rFonts w:hint="cs"/>
          <w:rtl/>
        </w:rPr>
      </w:pPr>
    </w:p>
    <w:p w14:paraId="15560011" w14:textId="77777777" w:rsidR="00000000" w:rsidRDefault="00364BE1">
      <w:pPr>
        <w:pStyle w:val="a0"/>
        <w:rPr>
          <w:rFonts w:hint="cs"/>
          <w:rtl/>
        </w:rPr>
      </w:pPr>
      <w:r>
        <w:rPr>
          <w:rFonts w:hint="cs"/>
          <w:rtl/>
        </w:rPr>
        <w:t>אדוני היושב-ראש, חברי חברי הכנסת, אדוני סגן השר לביטחון פנים, זה היה אחד השבועות הקשים ביותר בצד האזרחי של החברה בישראל, ולכן החלטנו - לפחות אני - להגיש את ההצעה, אף שידענו שעומד להתקיים דיון בנו</w:t>
      </w:r>
      <w:r>
        <w:rPr>
          <w:rFonts w:hint="cs"/>
          <w:rtl/>
        </w:rPr>
        <w:t xml:space="preserve">שא. אבל, כפי שאמרתי גם בוועדת הכנסת, כנסת ישראל לא יכולה לעבור את השבוע הזה ללא התייחסות לנושא ברמה כלשהי. לציבור במדינת ישראל אין מושג, והוא לא יודע שמוקדש יום לנושא, שיתקיים דיון ויעסקו בעניין הזה. לכן חשבתי שלמרות הכול חשוב לקיים את הדיון. </w:t>
      </w:r>
    </w:p>
    <w:p w14:paraId="1F4D48A5" w14:textId="77777777" w:rsidR="00000000" w:rsidRDefault="00364BE1">
      <w:pPr>
        <w:pStyle w:val="a0"/>
        <w:rPr>
          <w:rFonts w:hint="cs"/>
          <w:rtl/>
        </w:rPr>
      </w:pPr>
    </w:p>
    <w:p w14:paraId="72E8ABD1" w14:textId="77777777" w:rsidR="00000000" w:rsidRDefault="00364BE1">
      <w:pPr>
        <w:pStyle w:val="a0"/>
        <w:rPr>
          <w:rFonts w:hint="cs"/>
          <w:rtl/>
        </w:rPr>
      </w:pPr>
      <w:r>
        <w:rPr>
          <w:rFonts w:hint="cs"/>
          <w:rtl/>
        </w:rPr>
        <w:t xml:space="preserve">אין לי ספק </w:t>
      </w:r>
      <w:r>
        <w:rPr>
          <w:rFonts w:hint="cs"/>
          <w:rtl/>
        </w:rPr>
        <w:t>שיש בחברה הישראלית התגברות מאוד-מאוד קשה של האלימות, האלימות לסוגיה, אלימות כפתרון בעיות. כשאתה מנסה להתמודד עם שאלות שקיימות בחברה בישראל - ויש לצערנו לא מעט בעיות ברמה החברתית, ברמה הכלכלית, ברמה המדינית והביטחונית - האווירה שמשודרת בכל אחד מהחלקים של המ</w:t>
      </w:r>
      <w:r>
        <w:rPr>
          <w:rFonts w:hint="cs"/>
          <w:rtl/>
        </w:rPr>
        <w:t xml:space="preserve">ערכת היא, שהדרך להתמודד, או הדרך לתת מענה או פתרון כמעט על כל בעיה היא באלימות; אלימות בכביש, אלימות בתוך המשפחה. </w:t>
      </w:r>
    </w:p>
    <w:p w14:paraId="631474DF" w14:textId="77777777" w:rsidR="00000000" w:rsidRDefault="00364BE1">
      <w:pPr>
        <w:pStyle w:val="a0"/>
        <w:rPr>
          <w:rFonts w:hint="cs"/>
          <w:rtl/>
        </w:rPr>
      </w:pPr>
    </w:p>
    <w:p w14:paraId="22D48A45" w14:textId="77777777" w:rsidR="00000000" w:rsidRDefault="00364BE1">
      <w:pPr>
        <w:pStyle w:val="a0"/>
        <w:rPr>
          <w:rFonts w:hint="cs"/>
          <w:rtl/>
        </w:rPr>
      </w:pPr>
      <w:r>
        <w:rPr>
          <w:rFonts w:hint="cs"/>
          <w:rtl/>
        </w:rPr>
        <w:t>הקשבתי היום בדרכי לכאן לריאיון עם אחיו של הרוצח אקהויז. נכון שהוא אח שלו, אבל היה לו קשה מאוד לגנות את מה שעשה אחיו, ולכל דבר יש הסבר. איך א</w:t>
      </w:r>
      <w:r>
        <w:rPr>
          <w:rFonts w:hint="cs"/>
          <w:rtl/>
        </w:rPr>
        <w:t xml:space="preserve">ומרים, כל משפחה היא עולם ומלואו, ואתה לעולם לא יודע באמת מה קורה בתוך המשפחה, אבל צריך להיות ברור שיש דרכים אחרות לפתרון גם של בעיות בתוך הבית. לא יכולה להיות מחשבה שהפתרון הוא אלימות. גם אני אינני מקבל את הסיבות של מצוקה ובעיות מכל סוג שהוא. </w:t>
      </w:r>
    </w:p>
    <w:p w14:paraId="4EC94B30" w14:textId="77777777" w:rsidR="00000000" w:rsidRDefault="00364BE1">
      <w:pPr>
        <w:pStyle w:val="a0"/>
        <w:rPr>
          <w:rFonts w:hint="cs"/>
          <w:rtl/>
        </w:rPr>
      </w:pPr>
    </w:p>
    <w:p w14:paraId="1B564D47" w14:textId="77777777" w:rsidR="00000000" w:rsidRDefault="00364BE1">
      <w:pPr>
        <w:pStyle w:val="af0"/>
        <w:rPr>
          <w:rtl/>
        </w:rPr>
      </w:pPr>
      <w:r>
        <w:rPr>
          <w:rFonts w:hint="eastAsia"/>
          <w:rtl/>
        </w:rPr>
        <w:t>עסאם</w:t>
      </w:r>
      <w:r>
        <w:rPr>
          <w:rtl/>
        </w:rPr>
        <w:t xml:space="preserve"> מח'ול </w:t>
      </w:r>
      <w:r>
        <w:rPr>
          <w:rtl/>
        </w:rPr>
        <w:t>(חד"ש-תע"ל):</w:t>
      </w:r>
    </w:p>
    <w:p w14:paraId="58DF524A" w14:textId="77777777" w:rsidR="00000000" w:rsidRDefault="00364BE1">
      <w:pPr>
        <w:pStyle w:val="a0"/>
        <w:rPr>
          <w:rFonts w:hint="cs"/>
          <w:rtl/>
        </w:rPr>
      </w:pPr>
    </w:p>
    <w:p w14:paraId="0A64D540" w14:textId="77777777" w:rsidR="00000000" w:rsidRDefault="00364BE1">
      <w:pPr>
        <w:pStyle w:val="a0"/>
        <w:rPr>
          <w:rFonts w:hint="cs"/>
          <w:rtl/>
        </w:rPr>
      </w:pPr>
      <w:r>
        <w:rPr>
          <w:rFonts w:hint="cs"/>
          <w:rtl/>
        </w:rPr>
        <w:t xml:space="preserve">מצוקה היא אלימות. </w:t>
      </w:r>
    </w:p>
    <w:p w14:paraId="5955AF19" w14:textId="77777777" w:rsidR="00000000" w:rsidRDefault="00364BE1">
      <w:pPr>
        <w:pStyle w:val="a0"/>
        <w:rPr>
          <w:rFonts w:hint="cs"/>
          <w:rtl/>
        </w:rPr>
      </w:pPr>
    </w:p>
    <w:p w14:paraId="472B2A6C" w14:textId="77777777" w:rsidR="00000000" w:rsidRDefault="00364BE1">
      <w:pPr>
        <w:pStyle w:val="-"/>
        <w:rPr>
          <w:rtl/>
        </w:rPr>
      </w:pPr>
      <w:bookmarkStart w:id="691" w:name="FS000000445T10_03_2004_19_58_33C"/>
      <w:bookmarkEnd w:id="691"/>
      <w:r>
        <w:rPr>
          <w:rtl/>
        </w:rPr>
        <w:t>איתן כבל (העבודה-מימד):</w:t>
      </w:r>
    </w:p>
    <w:p w14:paraId="5E0750FE" w14:textId="77777777" w:rsidR="00000000" w:rsidRDefault="00364BE1">
      <w:pPr>
        <w:pStyle w:val="a0"/>
        <w:rPr>
          <w:rtl/>
        </w:rPr>
      </w:pPr>
    </w:p>
    <w:p w14:paraId="59BAFF5B" w14:textId="77777777" w:rsidR="00000000" w:rsidRDefault="00364BE1">
      <w:pPr>
        <w:pStyle w:val="a0"/>
        <w:rPr>
          <w:rFonts w:hint="cs"/>
          <w:rtl/>
        </w:rPr>
      </w:pPr>
      <w:r>
        <w:rPr>
          <w:rFonts w:hint="cs"/>
          <w:rtl/>
        </w:rPr>
        <w:t>בדיוק, העניין הוא שאלימות היא אלימות היא אלימות, והיא לא פותרת בסוף שום בעיה, לא בצדדים המדיניים הביטחוניים, וגם לא בבית, במערכות החיים היומיומיות שלנו. בסופו של עניין, כשאשה נרצחת, ילד נרצח, זה עו</w:t>
      </w:r>
      <w:r>
        <w:rPr>
          <w:rFonts w:hint="cs"/>
          <w:rtl/>
        </w:rPr>
        <w:t xml:space="preserve">לם ומלואו. אחרי זה אין פתרון, ומיתוספת לעניין הזה מצוקה לא רק פיסית אלא גם נפשית. </w:t>
      </w:r>
    </w:p>
    <w:p w14:paraId="75E33327" w14:textId="77777777" w:rsidR="00000000" w:rsidRDefault="00364BE1">
      <w:pPr>
        <w:pStyle w:val="a0"/>
        <w:rPr>
          <w:rFonts w:hint="cs"/>
          <w:rtl/>
        </w:rPr>
      </w:pPr>
    </w:p>
    <w:p w14:paraId="282E4AFE" w14:textId="77777777" w:rsidR="00000000" w:rsidRDefault="00364BE1">
      <w:pPr>
        <w:pStyle w:val="a0"/>
        <w:rPr>
          <w:rFonts w:hint="cs"/>
          <w:rtl/>
        </w:rPr>
      </w:pPr>
      <w:r>
        <w:rPr>
          <w:rFonts w:hint="cs"/>
          <w:rtl/>
        </w:rPr>
        <w:t>אדוני סגן השר, אני לא רוצה להלקות את המשטרה כאן, אף שיש איזה סוג של "עליהום" על המשטרה בעניין הזה. נכון שבשנים האחרונות יש התקדמות גדולה מבחינת המודעות בצד של המשטרה ובתי-ה</w:t>
      </w:r>
      <w:r>
        <w:rPr>
          <w:rFonts w:hint="cs"/>
          <w:rtl/>
        </w:rPr>
        <w:t>משפט, וגם שלנו, בבית-המחוקקים. יש מי שמניפים את הדגל הזה ועושים עבודה מצוינת, אבל בסופו של דבר חייב להיות סינכרון בין כל הגורמים האלה, כי חלק מהבעיה זה חוסר תיאום, חוסר סינכרון - וואלה, זה קרה, אף שאשה התלוננה, אף שאשה אמרה שהיא בסכנה, ואיכשהו פתאום זה קור</w:t>
      </w:r>
      <w:r>
        <w:rPr>
          <w:rFonts w:hint="cs"/>
          <w:rtl/>
        </w:rPr>
        <w:t xml:space="preserve">ה. שום דבר לא קורה סתם. לעתים נדירות זה דבר שהוא יש מאין. </w:t>
      </w:r>
    </w:p>
    <w:p w14:paraId="12FFB470" w14:textId="77777777" w:rsidR="00000000" w:rsidRDefault="00364BE1">
      <w:pPr>
        <w:pStyle w:val="a0"/>
        <w:rPr>
          <w:rFonts w:hint="cs"/>
          <w:rtl/>
        </w:rPr>
      </w:pPr>
    </w:p>
    <w:p w14:paraId="76B9EF12" w14:textId="77777777" w:rsidR="00000000" w:rsidRDefault="00364BE1">
      <w:pPr>
        <w:pStyle w:val="a0"/>
        <w:rPr>
          <w:rFonts w:hint="cs"/>
          <w:rtl/>
        </w:rPr>
      </w:pPr>
      <w:r>
        <w:rPr>
          <w:rFonts w:hint="cs"/>
          <w:rtl/>
        </w:rPr>
        <w:t xml:space="preserve">לכן אני חושב, ופונה אליך </w:t>
      </w:r>
      <w:r>
        <w:rPr>
          <w:rtl/>
        </w:rPr>
        <w:t>–</w:t>
      </w:r>
      <w:r>
        <w:rPr>
          <w:rFonts w:hint="cs"/>
          <w:rtl/>
        </w:rPr>
        <w:t xml:space="preserve"> אף שקראתי סטטיסטיקות שישראל, יחסית למדינות אחרות בעולם, וכן הלאה, בנושא הזה של אלימות אין לזה בכלל משקל. אני לא רוצה לבדוק את עצמי מול שום מדינה. אני רוצה שבמדינה שלנו ה</w:t>
      </w:r>
      <w:r>
        <w:rPr>
          <w:rFonts w:hint="cs"/>
          <w:rtl/>
        </w:rPr>
        <w:t xml:space="preserve">אלימות נגד נשים, ובכלל נגד חפים מפשע, תרד למינימום שבמינימום. תודה, אדוני. </w:t>
      </w:r>
    </w:p>
    <w:p w14:paraId="56158331" w14:textId="77777777" w:rsidR="00000000" w:rsidRDefault="00364BE1">
      <w:pPr>
        <w:pStyle w:val="a0"/>
        <w:rPr>
          <w:rFonts w:hint="cs"/>
          <w:rtl/>
        </w:rPr>
      </w:pPr>
    </w:p>
    <w:p w14:paraId="1256E02C" w14:textId="77777777" w:rsidR="00000000" w:rsidRDefault="00364BE1">
      <w:pPr>
        <w:pStyle w:val="af1"/>
        <w:rPr>
          <w:rtl/>
        </w:rPr>
      </w:pPr>
      <w:r>
        <w:rPr>
          <w:rtl/>
        </w:rPr>
        <w:t>היו"ר משה כחלון:</w:t>
      </w:r>
    </w:p>
    <w:p w14:paraId="29E2A4A5" w14:textId="77777777" w:rsidR="00000000" w:rsidRDefault="00364BE1">
      <w:pPr>
        <w:pStyle w:val="a0"/>
        <w:rPr>
          <w:rtl/>
        </w:rPr>
      </w:pPr>
    </w:p>
    <w:p w14:paraId="76D30B4E" w14:textId="77777777" w:rsidR="00000000" w:rsidRDefault="00364BE1">
      <w:pPr>
        <w:pStyle w:val="a0"/>
        <w:rPr>
          <w:rFonts w:hint="cs"/>
          <w:rtl/>
        </w:rPr>
      </w:pPr>
      <w:r>
        <w:rPr>
          <w:rFonts w:hint="cs"/>
          <w:rtl/>
        </w:rPr>
        <w:t xml:space="preserve">תודה. חברת הכנסת גילה פינקלשטיין, בבקשה. </w:t>
      </w:r>
    </w:p>
    <w:p w14:paraId="1965A67A" w14:textId="77777777" w:rsidR="00000000" w:rsidRDefault="00364BE1">
      <w:pPr>
        <w:pStyle w:val="a0"/>
        <w:rPr>
          <w:rFonts w:hint="cs"/>
          <w:rtl/>
        </w:rPr>
      </w:pPr>
    </w:p>
    <w:p w14:paraId="6BB0429A" w14:textId="77777777" w:rsidR="00000000" w:rsidRDefault="00364BE1">
      <w:pPr>
        <w:pStyle w:val="a0"/>
        <w:rPr>
          <w:rFonts w:hint="cs"/>
          <w:rtl/>
        </w:rPr>
      </w:pPr>
      <w:r>
        <w:rPr>
          <w:rFonts w:hint="cs"/>
          <w:rtl/>
        </w:rPr>
        <w:t xml:space="preserve">אם אני לא טועה, סגן השר, בכל תחנת משטרה יש חוקר של אלימות במשפחה, כמעט, נכון? </w:t>
      </w:r>
    </w:p>
    <w:p w14:paraId="63F7F532" w14:textId="77777777" w:rsidR="00000000" w:rsidRDefault="00364BE1">
      <w:pPr>
        <w:pStyle w:val="a0"/>
        <w:rPr>
          <w:rFonts w:hint="cs"/>
          <w:rtl/>
        </w:rPr>
      </w:pPr>
    </w:p>
    <w:p w14:paraId="3A8664B1" w14:textId="77777777" w:rsidR="00000000" w:rsidRDefault="00364BE1">
      <w:pPr>
        <w:pStyle w:val="af0"/>
        <w:rPr>
          <w:rtl/>
        </w:rPr>
      </w:pPr>
      <w:r>
        <w:rPr>
          <w:rFonts w:hint="eastAsia"/>
          <w:rtl/>
        </w:rPr>
        <w:t>סגן</w:t>
      </w:r>
      <w:r>
        <w:rPr>
          <w:rtl/>
        </w:rPr>
        <w:t xml:space="preserve"> השר לביטחון פנים יעקב אדרי:</w:t>
      </w:r>
    </w:p>
    <w:p w14:paraId="50D1B8DC" w14:textId="77777777" w:rsidR="00000000" w:rsidRDefault="00364BE1">
      <w:pPr>
        <w:pStyle w:val="a0"/>
        <w:rPr>
          <w:rFonts w:hint="cs"/>
          <w:rtl/>
        </w:rPr>
      </w:pPr>
    </w:p>
    <w:p w14:paraId="18ADB29B" w14:textId="77777777" w:rsidR="00000000" w:rsidRDefault="00364BE1">
      <w:pPr>
        <w:pStyle w:val="a0"/>
        <w:rPr>
          <w:rFonts w:hint="cs"/>
          <w:rtl/>
        </w:rPr>
      </w:pPr>
      <w:r>
        <w:rPr>
          <w:rFonts w:hint="cs"/>
          <w:rtl/>
        </w:rPr>
        <w:t>אפילו</w:t>
      </w:r>
      <w:r>
        <w:rPr>
          <w:rFonts w:hint="cs"/>
          <w:rtl/>
        </w:rPr>
        <w:t xml:space="preserve"> שניים. </w:t>
      </w:r>
    </w:p>
    <w:p w14:paraId="5AA9A040" w14:textId="77777777" w:rsidR="00000000" w:rsidRDefault="00364BE1">
      <w:pPr>
        <w:pStyle w:val="a0"/>
        <w:rPr>
          <w:rFonts w:hint="cs"/>
          <w:rtl/>
        </w:rPr>
      </w:pPr>
    </w:p>
    <w:p w14:paraId="38759D14" w14:textId="77777777" w:rsidR="00000000" w:rsidRDefault="00364BE1">
      <w:pPr>
        <w:pStyle w:val="af1"/>
        <w:rPr>
          <w:rtl/>
        </w:rPr>
      </w:pPr>
      <w:r>
        <w:rPr>
          <w:rtl/>
        </w:rPr>
        <w:t>היו"ר משה כחלון:</w:t>
      </w:r>
    </w:p>
    <w:p w14:paraId="1317DC57" w14:textId="77777777" w:rsidR="00000000" w:rsidRDefault="00364BE1">
      <w:pPr>
        <w:pStyle w:val="a0"/>
        <w:rPr>
          <w:rtl/>
        </w:rPr>
      </w:pPr>
    </w:p>
    <w:p w14:paraId="156CA171" w14:textId="77777777" w:rsidR="00000000" w:rsidRDefault="00364BE1">
      <w:pPr>
        <w:pStyle w:val="a0"/>
        <w:rPr>
          <w:rFonts w:hint="cs"/>
          <w:rtl/>
        </w:rPr>
      </w:pPr>
      <w:r>
        <w:rPr>
          <w:rFonts w:hint="cs"/>
          <w:rtl/>
        </w:rPr>
        <w:t xml:space="preserve">חבר הכנסת כבל, זו התקדמות בלתי רגילה מלפני שנתיים, שלוש שנים, שבכל תחנת משטרה יש חוקר אלימות במשפחה. </w:t>
      </w:r>
    </w:p>
    <w:p w14:paraId="037A297F" w14:textId="77777777" w:rsidR="00000000" w:rsidRDefault="00364BE1">
      <w:pPr>
        <w:pStyle w:val="a0"/>
        <w:rPr>
          <w:rFonts w:hint="cs"/>
          <w:rtl/>
        </w:rPr>
      </w:pPr>
    </w:p>
    <w:p w14:paraId="00969E85" w14:textId="77777777" w:rsidR="00000000" w:rsidRDefault="00364BE1">
      <w:pPr>
        <w:pStyle w:val="a"/>
        <w:rPr>
          <w:rtl/>
        </w:rPr>
      </w:pPr>
      <w:bookmarkStart w:id="692" w:name="FS000001059T10_03_2004_20_19_24"/>
      <w:bookmarkStart w:id="693" w:name="_Toc71352148"/>
      <w:bookmarkEnd w:id="692"/>
      <w:r>
        <w:rPr>
          <w:rFonts w:hint="eastAsia"/>
          <w:rtl/>
        </w:rPr>
        <w:t>גילה</w:t>
      </w:r>
      <w:r>
        <w:rPr>
          <w:rtl/>
        </w:rPr>
        <w:t xml:space="preserve"> פינקלשטיין (מפד"ל):</w:t>
      </w:r>
      <w:bookmarkEnd w:id="693"/>
    </w:p>
    <w:p w14:paraId="2D4BFC54" w14:textId="77777777" w:rsidR="00000000" w:rsidRDefault="00364BE1">
      <w:pPr>
        <w:pStyle w:val="a0"/>
        <w:rPr>
          <w:rFonts w:hint="cs"/>
          <w:rtl/>
        </w:rPr>
      </w:pPr>
    </w:p>
    <w:p w14:paraId="571BFC34" w14:textId="77777777" w:rsidR="00000000" w:rsidRDefault="00364BE1">
      <w:pPr>
        <w:pStyle w:val="a0"/>
        <w:rPr>
          <w:rFonts w:hint="cs"/>
          <w:rtl/>
        </w:rPr>
      </w:pPr>
      <w:r>
        <w:rPr>
          <w:rFonts w:hint="cs"/>
          <w:rtl/>
        </w:rPr>
        <w:t>כבוד היושב-ראש, כנסת נכבדה, אי-אפשר להחריש עוד נוכח ריבוי המקרים של אלימות ורצח של נשים בידי בעליהן</w:t>
      </w:r>
      <w:r>
        <w:rPr>
          <w:rFonts w:hint="cs"/>
          <w:rtl/>
        </w:rPr>
        <w:t xml:space="preserve">. שלושה מקרים בימים האחרונים. אנחנו מוכרחים להתגייס כולנו - נשים וגברים כאחד, חברי הבית הזה ורשויות הממשלה, גורמי האכיפה והפרקליטות, לעשות יד אחת כדי לפעול ביעילות לזיהוי המקרים המסוכנים. עלינו לקבל על עצמנו מחויבות טוטלית למיגור התופעה המבישה, שהיא תעודת </w:t>
      </w:r>
      <w:r>
        <w:rPr>
          <w:rFonts w:hint="cs"/>
          <w:rtl/>
        </w:rPr>
        <w:t xml:space="preserve">עניות לכולנו כחברה המתיימרת להיות נאורה. </w:t>
      </w:r>
    </w:p>
    <w:p w14:paraId="67A74C7D" w14:textId="77777777" w:rsidR="00000000" w:rsidRDefault="00364BE1">
      <w:pPr>
        <w:pStyle w:val="a0"/>
        <w:rPr>
          <w:rFonts w:hint="cs"/>
          <w:rtl/>
        </w:rPr>
      </w:pPr>
    </w:p>
    <w:p w14:paraId="182E47A8" w14:textId="77777777" w:rsidR="00000000" w:rsidRDefault="00364BE1">
      <w:pPr>
        <w:pStyle w:val="a0"/>
        <w:rPr>
          <w:rFonts w:hint="cs"/>
          <w:rtl/>
        </w:rPr>
      </w:pPr>
      <w:r>
        <w:rPr>
          <w:rFonts w:hint="cs"/>
          <w:rtl/>
        </w:rPr>
        <w:t xml:space="preserve">נכון, המשטרה עסוקה עד מעל לראש בסיכול פיגועים ובמלחמה בפשע, שגם הוא ממריא לשיאים שטרם ידענו, אבל האלימות כלפי נשים מצד בני-זוגן בהווה או בעבר היא טרור לכל דבר, וכך יש להתייחס אליה. </w:t>
      </w:r>
    </w:p>
    <w:p w14:paraId="427FAF41" w14:textId="77777777" w:rsidR="00000000" w:rsidRDefault="00364BE1">
      <w:pPr>
        <w:pStyle w:val="a0"/>
        <w:rPr>
          <w:rFonts w:hint="cs"/>
          <w:rtl/>
        </w:rPr>
      </w:pPr>
    </w:p>
    <w:p w14:paraId="3773256F" w14:textId="77777777" w:rsidR="00000000" w:rsidRDefault="00364BE1">
      <w:pPr>
        <w:pStyle w:val="a0"/>
        <w:rPr>
          <w:rFonts w:hint="cs"/>
          <w:rtl/>
        </w:rPr>
      </w:pPr>
      <w:r>
        <w:rPr>
          <w:rFonts w:hint="cs"/>
          <w:rtl/>
        </w:rPr>
        <w:t>אומנם, אנחנו חייבים לראות את ה</w:t>
      </w:r>
      <w:r>
        <w:rPr>
          <w:rFonts w:hint="cs"/>
          <w:rtl/>
        </w:rPr>
        <w:t>תמונה בכללותה. הנתונים מלמדים שיש כ-200,000 נשים הסובלות מאלימות מצד בני-זוגן. פירוש הדבר - 200,000 משפחות הקרובות להרס. בהתחשב בממוצע של כשלושה ילדים למשפחה, הרי מדובר בכ-600,000 ילדים אשר עוברים גם הם חוויה טראומתית, ומצטרפים לכמות הגדולה מאוד, גדולה מדי</w:t>
      </w:r>
      <w:r>
        <w:rPr>
          <w:rFonts w:hint="cs"/>
          <w:rtl/>
        </w:rPr>
        <w:t xml:space="preserve">, של נשים שחוו זאת על בשרן. </w:t>
      </w:r>
    </w:p>
    <w:p w14:paraId="576FDE7A" w14:textId="77777777" w:rsidR="00000000" w:rsidRDefault="00364BE1">
      <w:pPr>
        <w:pStyle w:val="a0"/>
        <w:rPr>
          <w:rFonts w:hint="cs"/>
          <w:rtl/>
        </w:rPr>
      </w:pPr>
    </w:p>
    <w:p w14:paraId="79B6CF46" w14:textId="77777777" w:rsidR="00000000" w:rsidRDefault="00364BE1">
      <w:pPr>
        <w:pStyle w:val="a0"/>
        <w:rPr>
          <w:rFonts w:hint="cs"/>
          <w:rtl/>
        </w:rPr>
      </w:pPr>
      <w:r>
        <w:rPr>
          <w:rFonts w:hint="cs"/>
          <w:rtl/>
        </w:rPr>
        <w:t xml:space="preserve">יש להודות בצער, שמצב האלימות נגד נשים מדכדך למדי.  יותר מ-11% מהנשים, כלומר </w:t>
      </w:r>
      <w:r>
        <w:rPr>
          <w:rtl/>
        </w:rPr>
        <w:t>–</w:t>
      </w:r>
      <w:r>
        <w:rPr>
          <w:rFonts w:hint="cs"/>
          <w:rtl/>
        </w:rPr>
        <w:t xml:space="preserve"> יותר מ-40,000 נשים דיווחו בשנה החולפת על אלימות כלפיהן מצד בני-זוגן. זה נתון קשה. יש למצוא כל דרך אפשרית כדי לשנות אותו, והדבר, אני מקווה, נמצא בידי</w:t>
      </w:r>
      <w:r>
        <w:rPr>
          <w:rFonts w:hint="cs"/>
          <w:rtl/>
        </w:rPr>
        <w:t xml:space="preserve">נו. </w:t>
      </w:r>
    </w:p>
    <w:p w14:paraId="753AB247" w14:textId="77777777" w:rsidR="00000000" w:rsidRDefault="00364BE1">
      <w:pPr>
        <w:pStyle w:val="a0"/>
        <w:rPr>
          <w:rFonts w:hint="cs"/>
          <w:rtl/>
        </w:rPr>
      </w:pPr>
    </w:p>
    <w:p w14:paraId="67D645C0" w14:textId="77777777" w:rsidR="00000000" w:rsidRDefault="00364BE1">
      <w:pPr>
        <w:pStyle w:val="a0"/>
        <w:rPr>
          <w:rFonts w:hint="cs"/>
          <w:rtl/>
        </w:rPr>
      </w:pPr>
      <w:r>
        <w:rPr>
          <w:rFonts w:hint="cs"/>
          <w:rtl/>
        </w:rPr>
        <w:t xml:space="preserve">גם בתחום זה יש עלייה בדיווחים בקרב הנשים הדתיות, ואני מקווה שהדבר מעיד, לפחות, על עלייה במודעות לכך. </w:t>
      </w:r>
    </w:p>
    <w:p w14:paraId="223ECF9D" w14:textId="77777777" w:rsidR="00000000" w:rsidRDefault="00364BE1">
      <w:pPr>
        <w:pStyle w:val="a0"/>
        <w:rPr>
          <w:rFonts w:hint="cs"/>
          <w:rtl/>
        </w:rPr>
      </w:pPr>
    </w:p>
    <w:p w14:paraId="5EAF6CFC" w14:textId="77777777" w:rsidR="00000000" w:rsidRDefault="00364BE1">
      <w:pPr>
        <w:pStyle w:val="a0"/>
        <w:rPr>
          <w:rFonts w:hint="cs"/>
          <w:rtl/>
        </w:rPr>
      </w:pPr>
      <w:r>
        <w:rPr>
          <w:rFonts w:hint="cs"/>
          <w:rtl/>
        </w:rPr>
        <w:t>כדי לתת תמונה מלאה ראוי לציין, כי בשנת 2001 נרצחו 27 נשים על-ידי בני-זוגן או קרוב משפחתן. בשנת 2002 נרצחו 28 נשים, ועד כה, בשנה זו, נרצחו יותר מ-20</w:t>
      </w:r>
      <w:r>
        <w:rPr>
          <w:rFonts w:hint="cs"/>
          <w:rtl/>
        </w:rPr>
        <w:t xml:space="preserve"> נשים נוספות. </w:t>
      </w:r>
    </w:p>
    <w:p w14:paraId="0AF4ED2C" w14:textId="77777777" w:rsidR="00000000" w:rsidRDefault="00364BE1">
      <w:pPr>
        <w:pStyle w:val="a0"/>
        <w:rPr>
          <w:rFonts w:hint="cs"/>
          <w:rtl/>
        </w:rPr>
      </w:pPr>
    </w:p>
    <w:p w14:paraId="713B5A7E" w14:textId="77777777" w:rsidR="00000000" w:rsidRDefault="00364BE1">
      <w:pPr>
        <w:pStyle w:val="a0"/>
        <w:rPr>
          <w:rFonts w:hint="cs"/>
          <w:rtl/>
        </w:rPr>
      </w:pPr>
      <w:r>
        <w:rPr>
          <w:rFonts w:hint="cs"/>
          <w:rtl/>
        </w:rPr>
        <w:t>14 המקלטים לנשים אינם מספיקים, ויש בעיה קשה של חוסר מקום. בגלל הצפיפות והעדר מקום במקלטים לנשים מוכות נמנעים מלקבל נשים עם יותר משלושה ילדים. במקלטים מקבלים בנים רק עד גיל עשר; בנות - ללא הגבלת גיל. הילדים במקלטים זוכים לחינוך בבתי-הספר, וכ</w:t>
      </w:r>
      <w:r>
        <w:rPr>
          <w:rFonts w:hint="cs"/>
          <w:rtl/>
        </w:rPr>
        <w:t xml:space="preserve">ן לגני-חובה באזור המקלט. </w:t>
      </w:r>
    </w:p>
    <w:p w14:paraId="0D0B85BE" w14:textId="77777777" w:rsidR="00000000" w:rsidRDefault="00364BE1">
      <w:pPr>
        <w:pStyle w:val="a0"/>
        <w:rPr>
          <w:rFonts w:hint="cs"/>
          <w:rtl/>
        </w:rPr>
      </w:pPr>
    </w:p>
    <w:p w14:paraId="0E168824" w14:textId="77777777" w:rsidR="00000000" w:rsidRDefault="00364BE1">
      <w:pPr>
        <w:pStyle w:val="a0"/>
        <w:rPr>
          <w:rFonts w:hint="cs"/>
          <w:rtl/>
        </w:rPr>
      </w:pPr>
      <w:r>
        <w:rPr>
          <w:rFonts w:hint="cs"/>
          <w:rtl/>
        </w:rPr>
        <w:t>אני מבקשת לציין עוד נתונים אחדים שמסרה שדולת הנשים, ולפיהם - מתוך 20,931 תיקים פליליים בגין אלימות נגד נשים, 3,554 הם תיקים על עבירות מיניות. משנת 2000 חלה עלייה של כשליש במספר הנשים הנרצחות במשפחה, במקביל לעלייה בטרור ובאבטלה בק</w:t>
      </w:r>
      <w:r>
        <w:rPr>
          <w:rFonts w:hint="cs"/>
          <w:rtl/>
        </w:rPr>
        <w:t xml:space="preserve">רב גברים ונשים. נשים נכות ומוגבלות סובלות מאלימות יותר מנשים בריאות. כל נכה חמישית נחשפת למעשי אלימות, בכללם אונס, אלימות פיזית או אלימות מינית. נשים נכות בכיסאות גלגלים לא מתקבלות למקלטים לנשים מוכות בגלל העדר נגישות. הנתונים הללו קשים ובלתי נסבלים. </w:t>
      </w:r>
    </w:p>
    <w:p w14:paraId="117196D0" w14:textId="77777777" w:rsidR="00000000" w:rsidRDefault="00364BE1">
      <w:pPr>
        <w:pStyle w:val="a0"/>
        <w:rPr>
          <w:rFonts w:hint="cs"/>
          <w:rtl/>
        </w:rPr>
      </w:pPr>
    </w:p>
    <w:p w14:paraId="4DB352D9" w14:textId="77777777" w:rsidR="00000000" w:rsidRDefault="00364BE1">
      <w:pPr>
        <w:pStyle w:val="a0"/>
        <w:rPr>
          <w:rFonts w:hint="cs"/>
          <w:rtl/>
        </w:rPr>
      </w:pPr>
      <w:r>
        <w:rPr>
          <w:rFonts w:hint="cs"/>
          <w:rtl/>
        </w:rPr>
        <w:t>אני</w:t>
      </w:r>
      <w:r>
        <w:rPr>
          <w:rFonts w:hint="cs"/>
          <w:rtl/>
        </w:rPr>
        <w:t xml:space="preserve"> קוראת לנשים מוכות שלא להבליג, לא להסס ולהגיש תלונה למשטרה כשיש צורך בכך. </w:t>
      </w:r>
    </w:p>
    <w:p w14:paraId="737E2BE4" w14:textId="77777777" w:rsidR="00000000" w:rsidRDefault="00364BE1">
      <w:pPr>
        <w:pStyle w:val="a0"/>
        <w:rPr>
          <w:rFonts w:hint="cs"/>
          <w:rtl/>
        </w:rPr>
      </w:pPr>
    </w:p>
    <w:p w14:paraId="4A66BA98" w14:textId="77777777" w:rsidR="00000000" w:rsidRDefault="00364BE1">
      <w:pPr>
        <w:pStyle w:val="a0"/>
        <w:rPr>
          <w:rFonts w:hint="cs"/>
          <w:rtl/>
        </w:rPr>
      </w:pPr>
      <w:r>
        <w:rPr>
          <w:rFonts w:hint="cs"/>
          <w:rtl/>
        </w:rPr>
        <w:t xml:space="preserve">אני מאחלת לכולנו שנשכיל לפעול נכון ויעיל כדי למגר את התופעות הקשות הללו, והתחלות חשובות כבר יש בעצם העלאת הנושאים פעם אחר פעם לדיון ציבורי. תודה. </w:t>
      </w:r>
    </w:p>
    <w:p w14:paraId="6211414B" w14:textId="77777777" w:rsidR="00000000" w:rsidRDefault="00364BE1">
      <w:pPr>
        <w:pStyle w:val="a0"/>
        <w:rPr>
          <w:rFonts w:hint="cs"/>
          <w:rtl/>
        </w:rPr>
      </w:pPr>
    </w:p>
    <w:p w14:paraId="4B02BF8C" w14:textId="77777777" w:rsidR="00000000" w:rsidRDefault="00364BE1">
      <w:pPr>
        <w:pStyle w:val="af1"/>
        <w:rPr>
          <w:rtl/>
        </w:rPr>
      </w:pPr>
      <w:r>
        <w:rPr>
          <w:rtl/>
        </w:rPr>
        <w:t>היו"ר משה כחלון:</w:t>
      </w:r>
    </w:p>
    <w:p w14:paraId="437B4DE1" w14:textId="77777777" w:rsidR="00000000" w:rsidRDefault="00364BE1">
      <w:pPr>
        <w:pStyle w:val="a0"/>
        <w:rPr>
          <w:rtl/>
        </w:rPr>
      </w:pPr>
    </w:p>
    <w:p w14:paraId="6C67796B" w14:textId="77777777" w:rsidR="00000000" w:rsidRDefault="00364BE1">
      <w:pPr>
        <w:pStyle w:val="a0"/>
        <w:rPr>
          <w:rFonts w:hint="cs"/>
          <w:rtl/>
        </w:rPr>
      </w:pPr>
      <w:r>
        <w:rPr>
          <w:rFonts w:hint="cs"/>
          <w:rtl/>
        </w:rPr>
        <w:t>תודה רבה. חברת</w:t>
      </w:r>
      <w:r>
        <w:rPr>
          <w:rFonts w:hint="cs"/>
          <w:rtl/>
        </w:rPr>
        <w:t xml:space="preserve"> הכנסת ענבל גבריאלי - אינה נוכחת; חבר הכנסת דוד אזולאי - אינו נוכח; חבר הכנסת אברהם רביץ - אינו נוכח. סגן השר לביטחון הפנים, חבר הכנסת יעקב אדרי, בבקשה. </w:t>
      </w:r>
    </w:p>
    <w:p w14:paraId="58A9DF0D" w14:textId="77777777" w:rsidR="00000000" w:rsidRDefault="00364BE1">
      <w:pPr>
        <w:pStyle w:val="a0"/>
        <w:rPr>
          <w:rFonts w:hint="cs"/>
          <w:rtl/>
        </w:rPr>
      </w:pPr>
    </w:p>
    <w:p w14:paraId="07DEE632" w14:textId="77777777" w:rsidR="00000000" w:rsidRDefault="00364BE1">
      <w:pPr>
        <w:pStyle w:val="a"/>
        <w:rPr>
          <w:rtl/>
        </w:rPr>
      </w:pPr>
      <w:bookmarkStart w:id="694" w:name="FS000001031T10_03_2004_20_28_45"/>
      <w:bookmarkStart w:id="695" w:name="_Toc71352149"/>
      <w:bookmarkEnd w:id="694"/>
      <w:r>
        <w:rPr>
          <w:rFonts w:hint="eastAsia"/>
          <w:rtl/>
        </w:rPr>
        <w:t>סגן</w:t>
      </w:r>
      <w:r>
        <w:rPr>
          <w:rtl/>
        </w:rPr>
        <w:t xml:space="preserve"> השר לביטחון פנים יעקב אדרי:</w:t>
      </w:r>
      <w:bookmarkEnd w:id="695"/>
    </w:p>
    <w:p w14:paraId="0D31B1EE" w14:textId="77777777" w:rsidR="00000000" w:rsidRDefault="00364BE1">
      <w:pPr>
        <w:pStyle w:val="a0"/>
        <w:rPr>
          <w:rFonts w:hint="cs"/>
          <w:rtl/>
        </w:rPr>
      </w:pPr>
    </w:p>
    <w:p w14:paraId="4683BFEB" w14:textId="77777777" w:rsidR="00000000" w:rsidRDefault="00364BE1">
      <w:pPr>
        <w:pStyle w:val="a0"/>
        <w:rPr>
          <w:rFonts w:hint="cs"/>
          <w:rtl/>
        </w:rPr>
      </w:pPr>
      <w:r>
        <w:rPr>
          <w:rFonts w:hint="cs"/>
          <w:rtl/>
        </w:rPr>
        <w:t xml:space="preserve">אדוני היושב-ראש, חברי הכנסת, אני חושב שהיה ראוי שנושא כאוב זה יידון </w:t>
      </w:r>
      <w:r>
        <w:rPr>
          <w:rFonts w:hint="cs"/>
          <w:rtl/>
        </w:rPr>
        <w:t xml:space="preserve">בכנסת כאשר מרבית חברי הכנסת באולם. חבל שזה לא כך. חברי התייחסו לעניין הזה. הייתי גם רוצה שזה לא יהיה הנושא האחרון, אלא נושא שישתתפו בו הרבה מאוד אנשים. </w:t>
      </w:r>
    </w:p>
    <w:p w14:paraId="476666A6" w14:textId="77777777" w:rsidR="00000000" w:rsidRDefault="00364BE1">
      <w:pPr>
        <w:pStyle w:val="a0"/>
        <w:rPr>
          <w:rFonts w:hint="cs"/>
          <w:rtl/>
        </w:rPr>
      </w:pPr>
    </w:p>
    <w:p w14:paraId="3E7CC4B3" w14:textId="77777777" w:rsidR="00000000" w:rsidRDefault="00364BE1">
      <w:pPr>
        <w:pStyle w:val="af1"/>
        <w:rPr>
          <w:rtl/>
        </w:rPr>
      </w:pPr>
      <w:r>
        <w:rPr>
          <w:rtl/>
        </w:rPr>
        <w:t>היו"ר משה כחלון:</w:t>
      </w:r>
    </w:p>
    <w:p w14:paraId="5392CB10" w14:textId="77777777" w:rsidR="00000000" w:rsidRDefault="00364BE1">
      <w:pPr>
        <w:pStyle w:val="a0"/>
        <w:rPr>
          <w:rtl/>
        </w:rPr>
      </w:pPr>
    </w:p>
    <w:p w14:paraId="4184FBF4" w14:textId="77777777" w:rsidR="00000000" w:rsidRDefault="00364BE1">
      <w:pPr>
        <w:pStyle w:val="a0"/>
        <w:rPr>
          <w:rFonts w:hint="cs"/>
          <w:rtl/>
        </w:rPr>
      </w:pPr>
      <w:r>
        <w:rPr>
          <w:rFonts w:hint="cs"/>
          <w:rtl/>
        </w:rPr>
        <w:t xml:space="preserve">השעה היא רק 20:00, זה אמצע היום. </w:t>
      </w:r>
    </w:p>
    <w:p w14:paraId="25C2A2FF" w14:textId="77777777" w:rsidR="00000000" w:rsidRDefault="00364BE1">
      <w:pPr>
        <w:pStyle w:val="a0"/>
        <w:rPr>
          <w:rFonts w:hint="cs"/>
          <w:rtl/>
        </w:rPr>
      </w:pPr>
    </w:p>
    <w:p w14:paraId="36F3E4EF" w14:textId="77777777" w:rsidR="00000000" w:rsidRDefault="00364BE1">
      <w:pPr>
        <w:pStyle w:val="-"/>
        <w:rPr>
          <w:rtl/>
        </w:rPr>
      </w:pPr>
      <w:bookmarkStart w:id="696" w:name="FS000001031T10_03_2004_20_29_56C"/>
      <w:bookmarkEnd w:id="696"/>
      <w:r>
        <w:rPr>
          <w:rtl/>
        </w:rPr>
        <w:t>סגן השר לביטחון פנים יעקב אדרי:</w:t>
      </w:r>
    </w:p>
    <w:p w14:paraId="45A26590" w14:textId="77777777" w:rsidR="00000000" w:rsidRDefault="00364BE1">
      <w:pPr>
        <w:pStyle w:val="a0"/>
        <w:rPr>
          <w:rtl/>
        </w:rPr>
      </w:pPr>
    </w:p>
    <w:p w14:paraId="021F1CC2" w14:textId="77777777" w:rsidR="00000000" w:rsidRDefault="00364BE1">
      <w:pPr>
        <w:pStyle w:val="a0"/>
        <w:rPr>
          <w:rFonts w:hint="cs"/>
          <w:rtl/>
        </w:rPr>
      </w:pPr>
      <w:r>
        <w:rPr>
          <w:rFonts w:hint="cs"/>
          <w:rtl/>
        </w:rPr>
        <w:t>אמצע היום, אבל א</w:t>
      </w:r>
      <w:r>
        <w:rPr>
          <w:rFonts w:hint="cs"/>
          <w:rtl/>
        </w:rPr>
        <w:t xml:space="preserve">תה רואה מול כמה אנחנו עומדים, אבל בוודאי אני לא רוצה להעלות את הטענות שלי כלפי מי שכן נמצאים. </w:t>
      </w:r>
    </w:p>
    <w:p w14:paraId="7E9EF0FA" w14:textId="77777777" w:rsidR="00000000" w:rsidRDefault="00364BE1">
      <w:pPr>
        <w:pStyle w:val="a0"/>
        <w:rPr>
          <w:rFonts w:hint="cs"/>
          <w:rtl/>
        </w:rPr>
      </w:pPr>
    </w:p>
    <w:p w14:paraId="328F90FF" w14:textId="77777777" w:rsidR="00000000" w:rsidRDefault="00364BE1">
      <w:pPr>
        <w:pStyle w:val="a0"/>
        <w:rPr>
          <w:rFonts w:hint="cs"/>
          <w:rtl/>
        </w:rPr>
      </w:pPr>
      <w:r>
        <w:rPr>
          <w:rFonts w:hint="cs"/>
          <w:rtl/>
        </w:rPr>
        <w:t>אני חושב שנושא האלימות נגד נשים הוא אחת התופעות החמורות ביותר שיש כיום בחברה הישראלית. לצערי הרב, זה לא הדיון הראשון ולא הדיון האחרון בנושא זה. אני אומר את זה ב</w:t>
      </w:r>
      <w:r>
        <w:rPr>
          <w:rFonts w:hint="cs"/>
          <w:rtl/>
        </w:rPr>
        <w:t>צער רב. אבל, אני חושב שהבעיה, אולי, מתחילה כאן, בכנסת. אנחנו צריכים להתייחס לעניין הזה במלוא כובד הראש. אדוני היושב-ראש, אתה אמרת שב-26 בחודש - - -</w:t>
      </w:r>
    </w:p>
    <w:p w14:paraId="48BA5FE0" w14:textId="77777777" w:rsidR="00000000" w:rsidRDefault="00364BE1">
      <w:pPr>
        <w:pStyle w:val="a0"/>
        <w:rPr>
          <w:rFonts w:hint="cs"/>
          <w:rtl/>
        </w:rPr>
      </w:pPr>
    </w:p>
    <w:p w14:paraId="30FCFB07" w14:textId="77777777" w:rsidR="00000000" w:rsidRDefault="00364BE1">
      <w:pPr>
        <w:pStyle w:val="af1"/>
        <w:rPr>
          <w:rtl/>
        </w:rPr>
      </w:pPr>
      <w:r>
        <w:rPr>
          <w:rtl/>
        </w:rPr>
        <w:t>היו"ר משה כחלון:</w:t>
      </w:r>
    </w:p>
    <w:p w14:paraId="74370F89" w14:textId="77777777" w:rsidR="00000000" w:rsidRDefault="00364BE1">
      <w:pPr>
        <w:pStyle w:val="a0"/>
        <w:rPr>
          <w:rtl/>
        </w:rPr>
      </w:pPr>
    </w:p>
    <w:p w14:paraId="7F5BEC5B" w14:textId="77777777" w:rsidR="00000000" w:rsidRDefault="00364BE1">
      <w:pPr>
        <w:pStyle w:val="a0"/>
        <w:rPr>
          <w:rFonts w:hint="cs"/>
          <w:rtl/>
        </w:rPr>
      </w:pPr>
      <w:r>
        <w:rPr>
          <w:rFonts w:hint="cs"/>
          <w:rtl/>
        </w:rPr>
        <w:t xml:space="preserve">23 בחודש. </w:t>
      </w:r>
    </w:p>
    <w:p w14:paraId="04876D5A" w14:textId="77777777" w:rsidR="00000000" w:rsidRDefault="00364BE1">
      <w:pPr>
        <w:pStyle w:val="a0"/>
        <w:rPr>
          <w:rFonts w:hint="cs"/>
          <w:rtl/>
        </w:rPr>
      </w:pPr>
    </w:p>
    <w:p w14:paraId="5A7AC6C6" w14:textId="77777777" w:rsidR="00000000" w:rsidRDefault="00364BE1">
      <w:pPr>
        <w:pStyle w:val="-"/>
        <w:rPr>
          <w:rtl/>
        </w:rPr>
      </w:pPr>
      <w:bookmarkStart w:id="697" w:name="FS000001031T10_03_2004_20_31_31C"/>
      <w:bookmarkEnd w:id="697"/>
      <w:r>
        <w:rPr>
          <w:rtl/>
        </w:rPr>
        <w:t>סגן השר לביטחון פנים יעקב אדרי:</w:t>
      </w:r>
    </w:p>
    <w:p w14:paraId="332872CC" w14:textId="77777777" w:rsidR="00000000" w:rsidRDefault="00364BE1">
      <w:pPr>
        <w:pStyle w:val="a0"/>
        <w:rPr>
          <w:rtl/>
        </w:rPr>
      </w:pPr>
    </w:p>
    <w:p w14:paraId="31C8BFEC" w14:textId="77777777" w:rsidR="00000000" w:rsidRDefault="00364BE1">
      <w:pPr>
        <w:pStyle w:val="a0"/>
        <w:rPr>
          <w:rFonts w:hint="cs"/>
          <w:rtl/>
        </w:rPr>
      </w:pPr>
      <w:r>
        <w:rPr>
          <w:rFonts w:hint="cs"/>
          <w:rtl/>
        </w:rPr>
        <w:t xml:space="preserve">זה טוב, אבל הכנסת צריכה לתת בעניין הזה מענה </w:t>
      </w:r>
      <w:r>
        <w:rPr>
          <w:rFonts w:hint="cs"/>
          <w:rtl/>
        </w:rPr>
        <w:t>רציני. אני לא יודע איך, אבל אני חושב שחייבים לטפל בבעיה הזאת, כי לפי הנתונים והמספרים, היא רק הולכת ומחריפה. מובן שחברי הכנסת, קודמי, גם נגעו בסיבות. אז אני מסכים בהחלט שיש לנו חברה אלימה. התוצאות, המספרים והנתונים מראים את הדברים האלה. המצב הכלכלי הקשה הו</w:t>
      </w:r>
      <w:r>
        <w:rPr>
          <w:rFonts w:hint="cs"/>
          <w:rtl/>
        </w:rPr>
        <w:t xml:space="preserve">א חלק מהעניין. החברה שלנו היא קוטבית, לצערי הרב. יש הרבה מאוד קהילות, הרבה מאוד עדות - דתיים, חילונים, ערבים, יהודים, דרוזים, עולים חדשים, ותיקים, צעירים, זקנים. יש לנו חברה קוטבית. </w:t>
      </w:r>
    </w:p>
    <w:p w14:paraId="7D7782F8" w14:textId="77777777" w:rsidR="00000000" w:rsidRDefault="00364BE1">
      <w:pPr>
        <w:pStyle w:val="a0"/>
        <w:rPr>
          <w:rFonts w:hint="cs"/>
          <w:rtl/>
        </w:rPr>
      </w:pPr>
    </w:p>
    <w:p w14:paraId="6CE853CF" w14:textId="77777777" w:rsidR="00000000" w:rsidRDefault="00364BE1">
      <w:pPr>
        <w:pStyle w:val="af1"/>
        <w:rPr>
          <w:rtl/>
        </w:rPr>
      </w:pPr>
      <w:r>
        <w:rPr>
          <w:rtl/>
        </w:rPr>
        <w:t>היו"ר משה כחלון:</w:t>
      </w:r>
    </w:p>
    <w:p w14:paraId="27E425CF" w14:textId="77777777" w:rsidR="00000000" w:rsidRDefault="00364BE1">
      <w:pPr>
        <w:pStyle w:val="a0"/>
        <w:rPr>
          <w:rtl/>
        </w:rPr>
      </w:pPr>
    </w:p>
    <w:p w14:paraId="768B488B" w14:textId="77777777" w:rsidR="00000000" w:rsidRDefault="00364BE1">
      <w:pPr>
        <w:pStyle w:val="a0"/>
        <w:rPr>
          <w:rFonts w:hint="cs"/>
          <w:rtl/>
        </w:rPr>
      </w:pPr>
      <w:r>
        <w:rPr>
          <w:rFonts w:hint="cs"/>
          <w:rtl/>
        </w:rPr>
        <w:t xml:space="preserve">מכל טוב הארץ. </w:t>
      </w:r>
    </w:p>
    <w:p w14:paraId="586AEE3C" w14:textId="77777777" w:rsidR="00000000" w:rsidRDefault="00364BE1">
      <w:pPr>
        <w:pStyle w:val="a0"/>
        <w:rPr>
          <w:rFonts w:hint="cs"/>
          <w:rtl/>
        </w:rPr>
      </w:pPr>
    </w:p>
    <w:p w14:paraId="194269D0" w14:textId="77777777" w:rsidR="00000000" w:rsidRDefault="00364BE1">
      <w:pPr>
        <w:pStyle w:val="-"/>
        <w:rPr>
          <w:rtl/>
        </w:rPr>
      </w:pPr>
      <w:bookmarkStart w:id="698" w:name="FS000001031T10_03_2004_20_33_07C"/>
      <w:bookmarkEnd w:id="698"/>
      <w:r>
        <w:rPr>
          <w:rtl/>
        </w:rPr>
        <w:t>סגן השר לביטחון פנים יעקב אדרי:</w:t>
      </w:r>
    </w:p>
    <w:p w14:paraId="23E20743" w14:textId="77777777" w:rsidR="00000000" w:rsidRDefault="00364BE1">
      <w:pPr>
        <w:pStyle w:val="a0"/>
        <w:rPr>
          <w:rtl/>
        </w:rPr>
      </w:pPr>
    </w:p>
    <w:p w14:paraId="313D5FBF" w14:textId="77777777" w:rsidR="00000000" w:rsidRDefault="00364BE1">
      <w:pPr>
        <w:pStyle w:val="a0"/>
        <w:rPr>
          <w:rFonts w:hint="cs"/>
          <w:rtl/>
        </w:rPr>
      </w:pPr>
      <w:r>
        <w:rPr>
          <w:rFonts w:hint="cs"/>
          <w:rtl/>
        </w:rPr>
        <w:t>נכון.</w:t>
      </w:r>
      <w:r>
        <w:rPr>
          <w:rFonts w:hint="cs"/>
          <w:rtl/>
        </w:rPr>
        <w:t xml:space="preserve"> החינוך, לדעתי, גם הוא לקוי. את זה אפשר להגיד, ואת התוצאות אנחנו רואים בכל התחומים - באלימות נוער, בסמים, בפריצות, בגנבות. </w:t>
      </w:r>
    </w:p>
    <w:p w14:paraId="1A8EE407" w14:textId="77777777" w:rsidR="00000000" w:rsidRDefault="00364BE1">
      <w:pPr>
        <w:pStyle w:val="a0"/>
        <w:rPr>
          <w:rFonts w:hint="cs"/>
          <w:rtl/>
        </w:rPr>
      </w:pPr>
    </w:p>
    <w:p w14:paraId="76CE9883" w14:textId="77777777" w:rsidR="00000000" w:rsidRDefault="00364BE1">
      <w:pPr>
        <w:pStyle w:val="a0"/>
        <w:rPr>
          <w:rFonts w:hint="cs"/>
          <w:rtl/>
        </w:rPr>
      </w:pPr>
      <w:r>
        <w:rPr>
          <w:rFonts w:hint="cs"/>
          <w:rtl/>
        </w:rPr>
        <w:t>הדבר שאני מדגיש תמיד, בכל הזדמנות שיש לי כשאני עולה על הדוכן, הוא הענישה הקלה של בתי-המשפט. כאחד שעוקב אחרי העניין הזה, אני רוצה לה</w:t>
      </w:r>
      <w:r>
        <w:rPr>
          <w:rFonts w:hint="cs"/>
          <w:rtl/>
        </w:rPr>
        <w:t xml:space="preserve">יזהר בכבודם של בתי-המשפט ושל השופטים, אבל צריך להגיד את האמת בקול רם: רבותי, ניתנים עונשים מגוחכים, קלי דעת, ענישה שלא מרתיעה כלל. רבותי, כולנו צריכים לדעת את זה. עם ענישה כזאת לא תהיה שום הרתעה. ימשיכו לרצוח נשים, תימשך האלימות כלפי הנשים ובחברה בכלל. </w:t>
      </w:r>
    </w:p>
    <w:p w14:paraId="6EBDCDBA" w14:textId="77777777" w:rsidR="00000000" w:rsidRDefault="00364BE1">
      <w:pPr>
        <w:pStyle w:val="a0"/>
        <w:rPr>
          <w:rFonts w:hint="cs"/>
          <w:rtl/>
        </w:rPr>
      </w:pPr>
    </w:p>
    <w:p w14:paraId="028A4765" w14:textId="77777777" w:rsidR="00000000" w:rsidRDefault="00364BE1">
      <w:pPr>
        <w:pStyle w:val="a0"/>
        <w:rPr>
          <w:rFonts w:hint="cs"/>
          <w:rtl/>
        </w:rPr>
      </w:pPr>
      <w:r>
        <w:rPr>
          <w:rFonts w:hint="cs"/>
          <w:rtl/>
        </w:rPr>
        <w:t>א</w:t>
      </w:r>
      <w:r>
        <w:rPr>
          <w:rFonts w:hint="cs"/>
          <w:rtl/>
        </w:rPr>
        <w:t xml:space="preserve">גב, זה נכון, הנושא הזה של ענישה נכון לגבי כל התחומים. כל פעם שאני עולה לכאן אני אומר את זה במלוא הזהירות ובמלוא הכבוד לבתי-המשפט, אבל חייבים לנער את העניין הזה כי אי-אפשר רק לדבר ולדבר, וכאילו הרכבת ממשיכה לנסוע ואין מושיע. </w:t>
      </w:r>
    </w:p>
    <w:p w14:paraId="0DE193AF" w14:textId="77777777" w:rsidR="00000000" w:rsidRDefault="00364BE1">
      <w:pPr>
        <w:pStyle w:val="a0"/>
        <w:rPr>
          <w:rFonts w:hint="cs"/>
          <w:rtl/>
        </w:rPr>
      </w:pPr>
    </w:p>
    <w:p w14:paraId="21EB5793" w14:textId="77777777" w:rsidR="00000000" w:rsidRDefault="00364BE1">
      <w:pPr>
        <w:pStyle w:val="a0"/>
        <w:rPr>
          <w:rFonts w:hint="cs"/>
          <w:rtl/>
        </w:rPr>
      </w:pPr>
      <w:r>
        <w:rPr>
          <w:rFonts w:hint="cs"/>
          <w:rtl/>
        </w:rPr>
        <w:t>רבותי, לא אלאה אתכם במקרים האח</w:t>
      </w:r>
      <w:r>
        <w:rPr>
          <w:rFonts w:hint="cs"/>
          <w:rtl/>
        </w:rPr>
        <w:t>רונים שכולנו מכירים, וכולנו שמענו עליהם - האירוע הראשון בערד, השני באשדוד והשלישי בחיפה. אבל, הייתי רוצה, בכל זאת, לתת כמה נתונים שבהחלט יעניינו את הכנסת ואת הציבור בכלל: בשנת 2003 נרצחו  16 נשים בידי בני-זוגן. בשנת 2002 - 14, בשנת 2001 שוב - 13 מקרים. כמו</w:t>
      </w:r>
      <w:r>
        <w:rPr>
          <w:rFonts w:hint="cs"/>
          <w:rtl/>
        </w:rPr>
        <w:t>בן, יש גם נתונים נוספים, שהם מאוד קשים, בנושא תיקי האלימות, שזה פשוט מדהים. בכל שנה זה עולה כמעט ב-20% או ב-30% לעומת השנה הקודמת. רבותי, כבר היום, בשנת 2004, בחודשים ינואר-פברואר נפתחו יותר מ-3,000 תיקים בגין אלימות. המספרים הולכים ועולים, ובסוף השנה המספ</w:t>
      </w:r>
      <w:r>
        <w:rPr>
          <w:rFonts w:hint="cs"/>
          <w:rtl/>
        </w:rPr>
        <w:t>רים יהיו מאוד מאוד קשים.</w:t>
      </w:r>
    </w:p>
    <w:p w14:paraId="5C8B7951" w14:textId="77777777" w:rsidR="00000000" w:rsidRDefault="00364BE1">
      <w:pPr>
        <w:pStyle w:val="a0"/>
        <w:ind w:firstLine="0"/>
        <w:rPr>
          <w:rFonts w:hint="cs"/>
          <w:rtl/>
        </w:rPr>
      </w:pPr>
    </w:p>
    <w:p w14:paraId="6DBA0D3D" w14:textId="77777777" w:rsidR="00000000" w:rsidRDefault="00364BE1">
      <w:pPr>
        <w:pStyle w:val="a0"/>
        <w:ind w:firstLine="0"/>
        <w:rPr>
          <w:rFonts w:hint="cs"/>
          <w:rtl/>
        </w:rPr>
      </w:pPr>
      <w:r>
        <w:rPr>
          <w:rFonts w:hint="cs"/>
          <w:rtl/>
        </w:rPr>
        <w:tab/>
        <w:t>כדאי לומר בקול רם, שהבעיה היא בעיה של החברה הישראלית כולה, ולא רק של מגזר מסוים. אלימות כלפי נשים, ואני לא פוגע באף אחד, בשום קהל, קיימת אצל כולם, אצל כל העדות, אצל כל הקהילות. אני שמח שהנושא עכשיו יותר פתוח. פעם הוא היה נשמר בחמ</w:t>
      </w:r>
      <w:r>
        <w:rPr>
          <w:rFonts w:hint="cs"/>
          <w:rtl/>
        </w:rPr>
        <w:t>ולה, בבית, ברחוב, בשכונה, והיום הוא יוצא החוצה, והנשים כבר לא חוששות והולכות ומגישות תלונה, וגם הטיפול בהתאם.</w:t>
      </w:r>
    </w:p>
    <w:p w14:paraId="159ABDD2" w14:textId="77777777" w:rsidR="00000000" w:rsidRDefault="00364BE1">
      <w:pPr>
        <w:pStyle w:val="a0"/>
        <w:ind w:firstLine="0"/>
        <w:rPr>
          <w:rFonts w:hint="cs"/>
          <w:rtl/>
        </w:rPr>
      </w:pPr>
    </w:p>
    <w:p w14:paraId="6C70E10D" w14:textId="77777777" w:rsidR="00000000" w:rsidRDefault="00364BE1">
      <w:pPr>
        <w:pStyle w:val="a0"/>
        <w:ind w:firstLine="0"/>
        <w:rPr>
          <w:rFonts w:hint="cs"/>
          <w:rtl/>
        </w:rPr>
      </w:pPr>
      <w:r>
        <w:rPr>
          <w:rFonts w:hint="cs"/>
          <w:rtl/>
        </w:rPr>
        <w:tab/>
        <w:t>חבר הכנסת איתן כבל, אמרת את הדברים, והמשטרה לבדה לא יכולה לטפל. הנושא רחב מאוד. המשטרה שיפרה הרבה מאוד נושאים, כמו שהזכיר ידידי חבר הכנסת משה כח</w:t>
      </w:r>
      <w:r>
        <w:rPr>
          <w:rFonts w:hint="cs"/>
          <w:rtl/>
        </w:rPr>
        <w:t xml:space="preserve">לון, שטיפל בזה בעבודתו הקודמת. יש היום בכל תחנה שוטרים שמטפלים אך ורק בנושא הזה. זה לא מספיק, אני מקווה שבשנה הבאה כבר נגיע לשני שוטרים בתחנה, על מנת לתת מהר ככל האפשר תשובות בנושא הזה. לפעמים מרוב תיקים, אותו חוקר לא מספיק לטפל לבד בכל הבעיות. </w:t>
      </w:r>
    </w:p>
    <w:p w14:paraId="41769FAA" w14:textId="77777777" w:rsidR="00000000" w:rsidRDefault="00364BE1">
      <w:pPr>
        <w:pStyle w:val="a0"/>
        <w:ind w:firstLine="0"/>
        <w:rPr>
          <w:rFonts w:hint="cs"/>
          <w:rtl/>
        </w:rPr>
      </w:pPr>
    </w:p>
    <w:p w14:paraId="7ED824FB" w14:textId="77777777" w:rsidR="00000000" w:rsidRDefault="00364BE1">
      <w:pPr>
        <w:pStyle w:val="a0"/>
        <w:ind w:firstLine="0"/>
        <w:rPr>
          <w:rFonts w:hint="cs"/>
          <w:rtl/>
        </w:rPr>
      </w:pPr>
      <w:r>
        <w:rPr>
          <w:rFonts w:hint="cs"/>
          <w:rtl/>
        </w:rPr>
        <w:tab/>
        <w:t>אני מקוו</w:t>
      </w:r>
      <w:r>
        <w:rPr>
          <w:rFonts w:hint="cs"/>
          <w:rtl/>
        </w:rPr>
        <w:t>ה שלמשטרה יהיו יותר סמכויות, וזה תפקידנו וזו סמכותנו, לגבי העיכוב, המעצר, החקירה וההעמדה לדין. לפעמים המשטרה עומדת חסרת אונים בעניינים האלה. מביאים בעל מכה או אלים, והשופט משחרר אותו בתנאים כאלה ואחרים, ומהר מאוד הוא חוזר לסורו, ובינתיים הוא גם מאיים על הא</w:t>
      </w:r>
      <w:r>
        <w:rPr>
          <w:rFonts w:hint="cs"/>
          <w:rtl/>
        </w:rPr>
        <w:t xml:space="preserve">שה שתבטל את התלונה, והיא הולכת ומבטלת. </w:t>
      </w:r>
    </w:p>
    <w:p w14:paraId="450FA46C" w14:textId="77777777" w:rsidR="00000000" w:rsidRDefault="00364BE1">
      <w:pPr>
        <w:pStyle w:val="a0"/>
        <w:ind w:firstLine="0"/>
        <w:rPr>
          <w:rFonts w:hint="cs"/>
          <w:rtl/>
        </w:rPr>
      </w:pPr>
    </w:p>
    <w:p w14:paraId="0423AB2A" w14:textId="77777777" w:rsidR="00000000" w:rsidRDefault="00364BE1">
      <w:pPr>
        <w:pStyle w:val="a0"/>
        <w:ind w:firstLine="720"/>
        <w:rPr>
          <w:rFonts w:hint="cs"/>
          <w:rtl/>
        </w:rPr>
      </w:pPr>
      <w:r>
        <w:rPr>
          <w:rFonts w:hint="cs"/>
          <w:rtl/>
        </w:rPr>
        <w:t>אני מכיר את זה כראש עיר. ראיתי כמה מקרים כאלה שהאשה התחננה בפני שאדאג שיבטלו את התיק שהיא פתחה נגד בעלה. תאמינו לי, היו לי הרבה מקרים כאלה. חייתי את הנושאים האלה. והשופטים הם רחמנים בני רחמנים. זה פשוט איום ונורא. ה</w:t>
      </w:r>
      <w:r>
        <w:rPr>
          <w:rFonts w:hint="cs"/>
          <w:rtl/>
        </w:rPr>
        <w:t>משטרה, לפעמים ידיה כבולות. היא מביאה את העציר, עם כל ההוכחות, עם כל מה שצריך, והשופט מחליט על מעצר-בית, או על מעצר אצל השכן, או שלושה ימים אצל הדוד או אצל המשפחה. זה, אגב, דבר נפוץ. בתי-המשפט נותנים צו הרחקה מהבית ל-20 ק"מ. האם הוא לא יכול לאיים ולשלוח אנש</w:t>
      </w:r>
      <w:r>
        <w:rPr>
          <w:rFonts w:hint="cs"/>
          <w:rtl/>
        </w:rPr>
        <w:t>ים?</w:t>
      </w:r>
    </w:p>
    <w:p w14:paraId="676A1B42" w14:textId="77777777" w:rsidR="00000000" w:rsidRDefault="00364BE1">
      <w:pPr>
        <w:pStyle w:val="a0"/>
        <w:ind w:firstLine="0"/>
        <w:rPr>
          <w:rFonts w:hint="cs"/>
          <w:rtl/>
        </w:rPr>
      </w:pPr>
    </w:p>
    <w:p w14:paraId="6CA4AB3C" w14:textId="77777777" w:rsidR="00000000" w:rsidRDefault="00364BE1">
      <w:pPr>
        <w:pStyle w:val="a0"/>
        <w:ind w:firstLine="0"/>
        <w:rPr>
          <w:rFonts w:hint="cs"/>
          <w:rtl/>
        </w:rPr>
      </w:pPr>
      <w:r>
        <w:rPr>
          <w:rFonts w:hint="cs"/>
          <w:rtl/>
        </w:rPr>
        <w:tab/>
        <w:t>הכנסת צריכה לטפל בזה, ואסור לנו לברוח מהאחריות שלנו. המשטרה רוצה מאוד להחמיר, אבל בתי-המשפט הם שמטפלים בעניין הזה, ולא המשטרה. המשטרה הכניסה גורמים מקצועיים, עובדים סוציאליים שמלווים. על כל דבר כזה נפתח תיק, הוא ישר מדווח. לפעמים העובדים הסוציאליים מ</w:t>
      </w:r>
      <w:r>
        <w:rPr>
          <w:rFonts w:hint="cs"/>
          <w:rtl/>
        </w:rPr>
        <w:t>דווחים למשטרה, ולפעמים להיפך. כאשר נפתח תיק, מייד הוא מדווח לעובדת הסוציאלית. המשטרה מיחשבה את כל הנתונים האלה, על מנת להגיע מהר מאוד לתלונות מהעבר, שלא נעמוד בפני דברים שמתיישנים,  כשמתברר שלבעל הזה יש עבר עשיר מאוד בנושא תקיפה.</w:t>
      </w:r>
    </w:p>
    <w:p w14:paraId="044A0B18" w14:textId="77777777" w:rsidR="00000000" w:rsidRDefault="00364BE1">
      <w:pPr>
        <w:pStyle w:val="a0"/>
        <w:ind w:firstLine="0"/>
        <w:rPr>
          <w:rFonts w:hint="cs"/>
          <w:rtl/>
        </w:rPr>
      </w:pPr>
    </w:p>
    <w:p w14:paraId="27985995" w14:textId="77777777" w:rsidR="00000000" w:rsidRDefault="00364BE1">
      <w:pPr>
        <w:pStyle w:val="a0"/>
        <w:ind w:firstLine="0"/>
        <w:rPr>
          <w:rFonts w:hint="cs"/>
          <w:rtl/>
        </w:rPr>
      </w:pPr>
      <w:r>
        <w:rPr>
          <w:rFonts w:hint="cs"/>
          <w:rtl/>
        </w:rPr>
        <w:tab/>
        <w:t xml:space="preserve">בנושא של מדיניות מחמירה </w:t>
      </w:r>
      <w:r>
        <w:rPr>
          <w:rtl/>
        </w:rPr>
        <w:t>–</w:t>
      </w:r>
      <w:r>
        <w:rPr>
          <w:rFonts w:hint="cs"/>
          <w:rtl/>
        </w:rPr>
        <w:t xml:space="preserve"> בכל הנוגע לעבירות הפרת צו הגנה על-פי חוק למניעת אלימות במשפחה, אני מקווה שהעניין הזה גם ימצא את ביטויו בחקיקה. בנושאים מסוימים אני מנסה, בלי הצלחה, שיהיו עונשי מינימום, ובין המינימום למקסימום - לתת שיקול דעת לבתי-המשפט. אין רף תחתון. אני מציע לחברי הכנסת</w:t>
      </w:r>
      <w:r>
        <w:rPr>
          <w:rFonts w:hint="cs"/>
          <w:rtl/>
        </w:rPr>
        <w:t xml:space="preserve"> לראות את פסקי-הדין לאלפיהם, זה פשוט מקומם. כדאי לראות את זה. עשיתי עבודה בעניין הזה.</w:t>
      </w:r>
    </w:p>
    <w:p w14:paraId="1AB17602" w14:textId="77777777" w:rsidR="00000000" w:rsidRDefault="00364BE1">
      <w:pPr>
        <w:pStyle w:val="a0"/>
        <w:ind w:firstLine="0"/>
        <w:rPr>
          <w:rFonts w:hint="cs"/>
          <w:rtl/>
        </w:rPr>
      </w:pPr>
    </w:p>
    <w:p w14:paraId="2508EC24" w14:textId="77777777" w:rsidR="00000000" w:rsidRDefault="00364BE1">
      <w:pPr>
        <w:pStyle w:val="a0"/>
        <w:ind w:firstLine="0"/>
        <w:rPr>
          <w:rFonts w:hint="cs"/>
          <w:rtl/>
        </w:rPr>
      </w:pPr>
      <w:r>
        <w:rPr>
          <w:rFonts w:hint="cs"/>
          <w:rtl/>
        </w:rPr>
        <w:tab/>
        <w:t>בסופו של דבר אני מקווה שהכנסת תטיל את מלוא כובד משקלה בעניין הזה, על מנת למנוע את החרפה הזאת של האלימות, של הכאת הנשים. זו תופעה שהיתה כל הזמן, אבל סוף-סוף נשבר מחסום ה</w:t>
      </w:r>
      <w:r>
        <w:rPr>
          <w:rFonts w:hint="cs"/>
          <w:rtl/>
        </w:rPr>
        <w:t xml:space="preserve">פחד, והנשים יוצאות ומתלוננות, ואני שמח, לפחות בעניין הזה, שהיום אין החשש שהיה פעם, אבל זה לא מספיק. </w:t>
      </w:r>
    </w:p>
    <w:p w14:paraId="6257EA82" w14:textId="77777777" w:rsidR="00000000" w:rsidRDefault="00364BE1">
      <w:pPr>
        <w:pStyle w:val="a0"/>
        <w:ind w:firstLine="0"/>
        <w:rPr>
          <w:rFonts w:hint="cs"/>
          <w:rtl/>
        </w:rPr>
      </w:pPr>
    </w:p>
    <w:p w14:paraId="61CC575D" w14:textId="77777777" w:rsidR="00000000" w:rsidRDefault="00364BE1">
      <w:pPr>
        <w:pStyle w:val="a0"/>
        <w:ind w:firstLine="0"/>
        <w:rPr>
          <w:rFonts w:hint="cs"/>
          <w:rtl/>
        </w:rPr>
      </w:pPr>
      <w:r>
        <w:rPr>
          <w:rFonts w:hint="cs"/>
          <w:rtl/>
        </w:rPr>
        <w:tab/>
        <w:t>מובן שאנחנו צריכים לתת את הכלים בידי המשטרה, ואני מאוד מקווה שבדיון הגדול והרציני שיהיה, אני לא יודע אם הוא יהיה חגיגי, אני לא יודע מה מתכננים, כדאי שהכנ</w:t>
      </w:r>
      <w:r>
        <w:rPr>
          <w:rFonts w:hint="cs"/>
          <w:rtl/>
        </w:rPr>
        <w:t xml:space="preserve">סת באותו יום גם תביא חקיקה בעניין החמרת הענישה בנושאים האלה. אני מאוד מקווה שהדיון לא יהיה רק בבחינת ליטוף  גבן של הנשים. אנחנו צריכים באותו יום אולי להביא חקיקה שתיגע בנושא. </w:t>
      </w:r>
    </w:p>
    <w:p w14:paraId="77407854" w14:textId="77777777" w:rsidR="00000000" w:rsidRDefault="00364BE1">
      <w:pPr>
        <w:pStyle w:val="a0"/>
        <w:ind w:firstLine="0"/>
        <w:rPr>
          <w:rFonts w:hint="cs"/>
          <w:rtl/>
        </w:rPr>
      </w:pPr>
    </w:p>
    <w:p w14:paraId="7F551DC8" w14:textId="77777777" w:rsidR="00000000" w:rsidRDefault="00364BE1">
      <w:pPr>
        <w:pStyle w:val="a0"/>
        <w:ind w:firstLine="0"/>
        <w:rPr>
          <w:rFonts w:hint="cs"/>
          <w:rtl/>
        </w:rPr>
      </w:pPr>
      <w:r>
        <w:rPr>
          <w:rFonts w:hint="cs"/>
          <w:rtl/>
        </w:rPr>
        <w:tab/>
        <w:t xml:space="preserve">חברת הכנסת פינקלשטיין, אולי באמת כדאי שאת תטפלי בזה. אגב, את היחידה פה מחברות </w:t>
      </w:r>
      <w:r>
        <w:rPr>
          <w:rFonts w:hint="cs"/>
          <w:rtl/>
        </w:rPr>
        <w:t>הכנסת, ואני לא רוצה להישמע לא טוב. בנושאים האלה כדאי להביא חקיקה באותו יום, על מנת שכולנו נעמוד מאחוריה. אולי יהיה צעד חשוב בכך שכל חברי הכנסת יתמכו, ואני מאמין שכולם יתמכו בעניין הזה, ובכך תיקנו ועשינו צדק בעניין החשוב הזה.</w:t>
      </w:r>
    </w:p>
    <w:p w14:paraId="7F6477D1" w14:textId="77777777" w:rsidR="00000000" w:rsidRDefault="00364BE1">
      <w:pPr>
        <w:pStyle w:val="a0"/>
        <w:ind w:firstLine="0"/>
        <w:rPr>
          <w:rFonts w:hint="cs"/>
          <w:rtl/>
        </w:rPr>
      </w:pPr>
    </w:p>
    <w:p w14:paraId="4C5577FF" w14:textId="77777777" w:rsidR="00000000" w:rsidRDefault="00364BE1">
      <w:pPr>
        <w:pStyle w:val="af1"/>
        <w:rPr>
          <w:rtl/>
        </w:rPr>
      </w:pPr>
      <w:r>
        <w:rPr>
          <w:rtl/>
        </w:rPr>
        <w:t>היו"ר משה כחלון:</w:t>
      </w:r>
    </w:p>
    <w:p w14:paraId="05E96135" w14:textId="77777777" w:rsidR="00000000" w:rsidRDefault="00364BE1">
      <w:pPr>
        <w:pStyle w:val="a0"/>
        <w:rPr>
          <w:rtl/>
        </w:rPr>
      </w:pPr>
    </w:p>
    <w:p w14:paraId="6542F37C" w14:textId="77777777" w:rsidR="00000000" w:rsidRDefault="00364BE1">
      <w:pPr>
        <w:pStyle w:val="a0"/>
        <w:rPr>
          <w:rFonts w:hint="cs"/>
          <w:rtl/>
        </w:rPr>
      </w:pPr>
      <w:r>
        <w:rPr>
          <w:rFonts w:hint="cs"/>
          <w:rtl/>
        </w:rPr>
        <w:t>תודה רבה. מה</w:t>
      </w:r>
      <w:r>
        <w:rPr>
          <w:rFonts w:hint="cs"/>
          <w:rtl/>
        </w:rPr>
        <w:t xml:space="preserve"> אתה מציע, אדוני? אפשר מליאה, אפשר ועדה, אפשר להסתפק בתשובת השר.</w:t>
      </w:r>
    </w:p>
    <w:p w14:paraId="5483D5F4" w14:textId="77777777" w:rsidR="00000000" w:rsidRDefault="00364BE1">
      <w:pPr>
        <w:pStyle w:val="a0"/>
        <w:rPr>
          <w:rFonts w:hint="cs"/>
          <w:rtl/>
        </w:rPr>
      </w:pPr>
    </w:p>
    <w:p w14:paraId="60B3DFC9" w14:textId="77777777" w:rsidR="00000000" w:rsidRDefault="00364BE1">
      <w:pPr>
        <w:pStyle w:val="-"/>
        <w:rPr>
          <w:rtl/>
        </w:rPr>
      </w:pPr>
      <w:bookmarkStart w:id="699" w:name="FS000000524T10_03_2004_20_50_17C"/>
      <w:bookmarkStart w:id="700" w:name="FS000001031T10_03_2004_20_50_24"/>
      <w:bookmarkStart w:id="701" w:name="FS000001031T10_03_2004_20_50_28C"/>
      <w:bookmarkEnd w:id="699"/>
      <w:bookmarkEnd w:id="700"/>
      <w:bookmarkEnd w:id="701"/>
      <w:r>
        <w:rPr>
          <w:rtl/>
        </w:rPr>
        <w:t>סגן השר לביטחון פנים יעקב אדרי:</w:t>
      </w:r>
    </w:p>
    <w:p w14:paraId="6F9CFC4E" w14:textId="77777777" w:rsidR="00000000" w:rsidRDefault="00364BE1">
      <w:pPr>
        <w:pStyle w:val="a0"/>
        <w:rPr>
          <w:rtl/>
        </w:rPr>
      </w:pPr>
    </w:p>
    <w:p w14:paraId="748837D1" w14:textId="77777777" w:rsidR="00000000" w:rsidRDefault="00364BE1">
      <w:pPr>
        <w:pStyle w:val="a0"/>
        <w:rPr>
          <w:rFonts w:hint="cs"/>
          <w:rtl/>
        </w:rPr>
      </w:pPr>
      <w:r>
        <w:rPr>
          <w:rFonts w:hint="cs"/>
          <w:rtl/>
        </w:rPr>
        <w:t>כדאי לדבר על זה בכל מקום ובכל זמן.</w:t>
      </w:r>
    </w:p>
    <w:p w14:paraId="28D233F4" w14:textId="77777777" w:rsidR="00000000" w:rsidRDefault="00364BE1">
      <w:pPr>
        <w:pStyle w:val="a0"/>
        <w:rPr>
          <w:rFonts w:hint="cs"/>
          <w:rtl/>
        </w:rPr>
      </w:pPr>
    </w:p>
    <w:p w14:paraId="231FE831" w14:textId="77777777" w:rsidR="00000000" w:rsidRDefault="00364BE1">
      <w:pPr>
        <w:pStyle w:val="af1"/>
        <w:rPr>
          <w:rtl/>
        </w:rPr>
      </w:pPr>
      <w:r>
        <w:rPr>
          <w:rtl/>
        </w:rPr>
        <w:t>היו"ר משה כחלון:</w:t>
      </w:r>
    </w:p>
    <w:p w14:paraId="1A1B5D65" w14:textId="77777777" w:rsidR="00000000" w:rsidRDefault="00364BE1">
      <w:pPr>
        <w:pStyle w:val="a0"/>
        <w:rPr>
          <w:rtl/>
        </w:rPr>
      </w:pPr>
    </w:p>
    <w:p w14:paraId="26DAAB02" w14:textId="77777777" w:rsidR="00000000" w:rsidRDefault="00364BE1">
      <w:pPr>
        <w:pStyle w:val="a0"/>
        <w:rPr>
          <w:rFonts w:hint="cs"/>
          <w:rtl/>
        </w:rPr>
      </w:pPr>
      <w:r>
        <w:rPr>
          <w:rFonts w:hint="cs"/>
          <w:rtl/>
        </w:rPr>
        <w:t>ב-23 בחודש יהיה דיון. הצעות אחרות. חבר הכנסת דהאמשה, בבקשה.</w:t>
      </w:r>
    </w:p>
    <w:p w14:paraId="2DDF31DC" w14:textId="77777777" w:rsidR="00000000" w:rsidRDefault="00364BE1">
      <w:pPr>
        <w:pStyle w:val="a0"/>
        <w:rPr>
          <w:rFonts w:hint="cs"/>
          <w:rtl/>
        </w:rPr>
      </w:pPr>
    </w:p>
    <w:p w14:paraId="66889F5C" w14:textId="77777777" w:rsidR="00000000" w:rsidRDefault="00364BE1">
      <w:pPr>
        <w:pStyle w:val="a"/>
        <w:rPr>
          <w:rtl/>
        </w:rPr>
      </w:pPr>
      <w:bookmarkStart w:id="702" w:name="FS000000550T10_03_2004_20_50_57"/>
      <w:bookmarkStart w:id="703" w:name="_Toc71352150"/>
      <w:bookmarkEnd w:id="702"/>
      <w:r>
        <w:rPr>
          <w:rFonts w:hint="eastAsia"/>
          <w:rtl/>
        </w:rPr>
        <w:t>עבד</w:t>
      </w:r>
      <w:r>
        <w:rPr>
          <w:rtl/>
        </w:rPr>
        <w:t>-אלמאלכ דהאמשה (רע"ם):</w:t>
      </w:r>
      <w:bookmarkEnd w:id="703"/>
    </w:p>
    <w:p w14:paraId="22566F7B" w14:textId="77777777" w:rsidR="00000000" w:rsidRDefault="00364BE1">
      <w:pPr>
        <w:pStyle w:val="a0"/>
        <w:rPr>
          <w:rFonts w:hint="cs"/>
          <w:rtl/>
        </w:rPr>
      </w:pPr>
    </w:p>
    <w:p w14:paraId="68FF7A1A" w14:textId="77777777" w:rsidR="00000000" w:rsidRDefault="00364BE1">
      <w:pPr>
        <w:pStyle w:val="a0"/>
        <w:rPr>
          <w:rFonts w:hint="cs"/>
          <w:rtl/>
        </w:rPr>
      </w:pPr>
      <w:r>
        <w:rPr>
          <w:rFonts w:hint="cs"/>
          <w:rtl/>
        </w:rPr>
        <w:t>כבוד היושב-ראש,</w:t>
      </w:r>
      <w:r>
        <w:rPr>
          <w:rFonts w:hint="cs"/>
          <w:rtl/>
        </w:rPr>
        <w:t xml:space="preserve"> מכובדי סגן השר, חברי חברי הכנסת, האלימות כולה היא דבר מוקצה, דבר חמור, ויש לבער אותו מן השורש, והאלימות נגד נשים חמורה שבעתיים. </w:t>
      </w:r>
    </w:p>
    <w:p w14:paraId="2BFC2F08" w14:textId="77777777" w:rsidR="00000000" w:rsidRDefault="00364BE1">
      <w:pPr>
        <w:pStyle w:val="a0"/>
        <w:rPr>
          <w:rFonts w:hint="cs"/>
          <w:rtl/>
        </w:rPr>
      </w:pPr>
    </w:p>
    <w:p w14:paraId="04A51BDA" w14:textId="77777777" w:rsidR="00000000" w:rsidRDefault="00364BE1">
      <w:pPr>
        <w:pStyle w:val="a0"/>
        <w:rPr>
          <w:rFonts w:hint="cs"/>
          <w:rtl/>
        </w:rPr>
      </w:pPr>
      <w:r>
        <w:rPr>
          <w:rFonts w:hint="cs"/>
          <w:rtl/>
        </w:rPr>
        <w:t xml:space="preserve">שמעתי את סגן השר, אולי כיוון שלא היית בכנסת הקודמת ובזאת שקדמה לה אתה לא יודע שיש חקיקה, וחקיקה ענפה, עם עונשי מינימום, ואין </w:t>
      </w:r>
      <w:r>
        <w:rPr>
          <w:rFonts w:hint="cs"/>
          <w:rtl/>
        </w:rPr>
        <w:t>יום אשה שלא עוברים פה כמה חוקים. כל הדברים האלה קיימים.</w:t>
      </w:r>
    </w:p>
    <w:p w14:paraId="4D2A3AC8" w14:textId="77777777" w:rsidR="00000000" w:rsidRDefault="00364BE1">
      <w:pPr>
        <w:pStyle w:val="a0"/>
        <w:rPr>
          <w:rFonts w:hint="cs"/>
          <w:rtl/>
        </w:rPr>
      </w:pPr>
    </w:p>
    <w:p w14:paraId="681DFA86" w14:textId="77777777" w:rsidR="00000000" w:rsidRDefault="00364BE1">
      <w:pPr>
        <w:pStyle w:val="af0"/>
        <w:rPr>
          <w:rtl/>
        </w:rPr>
      </w:pPr>
      <w:r>
        <w:rPr>
          <w:rFonts w:hint="eastAsia"/>
          <w:rtl/>
        </w:rPr>
        <w:t>סגן</w:t>
      </w:r>
      <w:r>
        <w:rPr>
          <w:rtl/>
        </w:rPr>
        <w:t xml:space="preserve"> השר לביטחון פנים יעקב אדרי:</w:t>
      </w:r>
    </w:p>
    <w:p w14:paraId="6120C7C9" w14:textId="77777777" w:rsidR="00000000" w:rsidRDefault="00364BE1">
      <w:pPr>
        <w:pStyle w:val="a0"/>
        <w:rPr>
          <w:rFonts w:hint="cs"/>
          <w:rtl/>
        </w:rPr>
      </w:pPr>
    </w:p>
    <w:p w14:paraId="419D5372" w14:textId="77777777" w:rsidR="00000000" w:rsidRDefault="00364BE1">
      <w:pPr>
        <w:pStyle w:val="a0"/>
        <w:rPr>
          <w:rFonts w:hint="cs"/>
          <w:rtl/>
        </w:rPr>
      </w:pPr>
      <w:r>
        <w:rPr>
          <w:rFonts w:hint="cs"/>
          <w:rtl/>
        </w:rPr>
        <w:t>אני לא בטוח.</w:t>
      </w:r>
    </w:p>
    <w:p w14:paraId="4B9705B2" w14:textId="77777777" w:rsidR="00000000" w:rsidRDefault="00364BE1">
      <w:pPr>
        <w:pStyle w:val="a0"/>
        <w:rPr>
          <w:rFonts w:hint="cs"/>
          <w:rtl/>
        </w:rPr>
      </w:pPr>
    </w:p>
    <w:p w14:paraId="7BC249DD" w14:textId="77777777" w:rsidR="00000000" w:rsidRDefault="00364BE1">
      <w:pPr>
        <w:pStyle w:val="af1"/>
        <w:rPr>
          <w:rtl/>
        </w:rPr>
      </w:pPr>
      <w:r>
        <w:rPr>
          <w:rtl/>
        </w:rPr>
        <w:t>היו"ר משה כחלון:</w:t>
      </w:r>
    </w:p>
    <w:p w14:paraId="67989912" w14:textId="77777777" w:rsidR="00000000" w:rsidRDefault="00364BE1">
      <w:pPr>
        <w:pStyle w:val="a0"/>
        <w:rPr>
          <w:rtl/>
        </w:rPr>
      </w:pPr>
    </w:p>
    <w:p w14:paraId="6435360E" w14:textId="77777777" w:rsidR="00000000" w:rsidRDefault="00364BE1">
      <w:pPr>
        <w:pStyle w:val="a0"/>
        <w:rPr>
          <w:rFonts w:hint="cs"/>
          <w:rtl/>
        </w:rPr>
      </w:pPr>
      <w:r>
        <w:rPr>
          <w:rFonts w:hint="cs"/>
          <w:rtl/>
        </w:rPr>
        <w:t>יש עונשי מינימום?</w:t>
      </w:r>
    </w:p>
    <w:p w14:paraId="6867B437" w14:textId="77777777" w:rsidR="00000000" w:rsidRDefault="00364BE1">
      <w:pPr>
        <w:pStyle w:val="a0"/>
        <w:rPr>
          <w:rFonts w:hint="cs"/>
          <w:rtl/>
        </w:rPr>
      </w:pPr>
    </w:p>
    <w:p w14:paraId="6D7988DB" w14:textId="77777777" w:rsidR="00000000" w:rsidRDefault="00364BE1">
      <w:pPr>
        <w:pStyle w:val="-"/>
        <w:rPr>
          <w:rtl/>
        </w:rPr>
      </w:pPr>
      <w:bookmarkStart w:id="704" w:name="FS000000550T10_03_2004_20_52_48C"/>
      <w:bookmarkEnd w:id="704"/>
      <w:r>
        <w:rPr>
          <w:rtl/>
        </w:rPr>
        <w:t>עבד-אלמאלכ דהאמשה (רע"ם):</w:t>
      </w:r>
    </w:p>
    <w:p w14:paraId="6A842275" w14:textId="77777777" w:rsidR="00000000" w:rsidRDefault="00364BE1">
      <w:pPr>
        <w:pStyle w:val="a0"/>
        <w:rPr>
          <w:rtl/>
        </w:rPr>
      </w:pPr>
    </w:p>
    <w:p w14:paraId="6A2AC7BB" w14:textId="77777777" w:rsidR="00000000" w:rsidRDefault="00364BE1">
      <w:pPr>
        <w:pStyle w:val="a0"/>
        <w:rPr>
          <w:rFonts w:hint="cs"/>
          <w:rtl/>
        </w:rPr>
      </w:pPr>
      <w:r>
        <w:rPr>
          <w:rFonts w:hint="cs"/>
          <w:rtl/>
        </w:rPr>
        <w:t>בהרבה חוקים עברנו גם לעונשי מינימום. כנראה הפתרון הוא לא רק במישור הענישתי. הבעיה היא בע</w:t>
      </w:r>
      <w:r>
        <w:rPr>
          <w:rFonts w:hint="cs"/>
          <w:rtl/>
        </w:rPr>
        <w:t>יה חברתית, ויש לה פנים רבות, וצריך לטפל בה מכל הכיוונים. צריך לטפל בה גם במישור ההסברתי, במישור האידיאולוגי, אולי גם במישור הטיפולי. הנשים בסופו של דבר הן חלק מאתנו, והאשה הזאת על-פי רוב היא אם או אחות, והיא שזורה במשפחה, וצריך לאפשר לה, לא רק על-ידי ענישה</w:t>
      </w:r>
      <w:r>
        <w:rPr>
          <w:rFonts w:hint="cs"/>
          <w:rtl/>
        </w:rPr>
        <w:t xml:space="preserve"> - ענישת הצד האחר, אלא גם על-ידי תוכניות טיפוליות, לחזור לחיים תקינים.</w:t>
      </w:r>
    </w:p>
    <w:p w14:paraId="063D39FD" w14:textId="77777777" w:rsidR="00000000" w:rsidRDefault="00364BE1">
      <w:pPr>
        <w:pStyle w:val="a0"/>
        <w:rPr>
          <w:rFonts w:hint="cs"/>
          <w:rtl/>
        </w:rPr>
      </w:pPr>
    </w:p>
    <w:p w14:paraId="75E64558" w14:textId="77777777" w:rsidR="00000000" w:rsidRDefault="00364BE1">
      <w:pPr>
        <w:pStyle w:val="a0"/>
        <w:rPr>
          <w:rFonts w:hint="cs"/>
          <w:rtl/>
        </w:rPr>
      </w:pPr>
      <w:r>
        <w:rPr>
          <w:rFonts w:hint="cs"/>
          <w:rtl/>
        </w:rPr>
        <w:t>ברשותך, אדוני היושב-ראש, אני אוסיף עוד שני משפטים. אנחנו לא יכולים לדלג בדיון הזה על האשה הפלסטינית, במיוחד האשה הפלסטינית שחיה בתוכנו. אני מדבר על אסירות, אני מדבר על נשים שילדו במחסו</w:t>
      </w:r>
      <w:r>
        <w:rPr>
          <w:rFonts w:hint="cs"/>
          <w:rtl/>
        </w:rPr>
        <w:t>מים, אני מדבר על נשים שלא יכולות ללדת בבית-חולים, אני מדבר על נשים שילדו בבית-הסוהר. 13 אמהות יש לנו בבית-הסוהר, ושתיים ילדו בבית-הסוהר והתינוקות שלהן נמצאים שם. אנחנו אחראים גם לגורלן, וחייבים להקל את מצוקתן של הנשים כולן באשר הן. תודה רבה, אדוני.</w:t>
      </w:r>
    </w:p>
    <w:p w14:paraId="1DFF4824" w14:textId="77777777" w:rsidR="00000000" w:rsidRDefault="00364BE1">
      <w:pPr>
        <w:pStyle w:val="a0"/>
        <w:rPr>
          <w:rFonts w:hint="cs"/>
          <w:rtl/>
        </w:rPr>
      </w:pPr>
    </w:p>
    <w:p w14:paraId="657F5AA0" w14:textId="77777777" w:rsidR="00000000" w:rsidRDefault="00364BE1">
      <w:pPr>
        <w:pStyle w:val="af1"/>
        <w:rPr>
          <w:rtl/>
        </w:rPr>
      </w:pPr>
      <w:r>
        <w:rPr>
          <w:rtl/>
        </w:rPr>
        <w:t xml:space="preserve">היו"ר </w:t>
      </w:r>
      <w:r>
        <w:rPr>
          <w:rtl/>
        </w:rPr>
        <w:t>משה כחלון:</w:t>
      </w:r>
    </w:p>
    <w:p w14:paraId="61C4AC40" w14:textId="77777777" w:rsidR="00000000" w:rsidRDefault="00364BE1">
      <w:pPr>
        <w:pStyle w:val="a0"/>
        <w:rPr>
          <w:rtl/>
        </w:rPr>
      </w:pPr>
    </w:p>
    <w:p w14:paraId="51110451" w14:textId="77777777" w:rsidR="00000000" w:rsidRDefault="00364BE1">
      <w:pPr>
        <w:pStyle w:val="a0"/>
        <w:rPr>
          <w:rFonts w:hint="cs"/>
          <w:rtl/>
        </w:rPr>
      </w:pPr>
      <w:r>
        <w:rPr>
          <w:rFonts w:hint="cs"/>
          <w:rtl/>
        </w:rPr>
        <w:t>תודה רבה. סגן השר, מה ירתיע בן-אדם שרוצח את אשתו ומתאבד? עונש מינימום לא ירתיע אותו.</w:t>
      </w:r>
    </w:p>
    <w:p w14:paraId="14DF74F0" w14:textId="77777777" w:rsidR="00000000" w:rsidRDefault="00364BE1">
      <w:pPr>
        <w:pStyle w:val="a0"/>
        <w:rPr>
          <w:rFonts w:hint="cs"/>
          <w:rtl/>
        </w:rPr>
      </w:pPr>
    </w:p>
    <w:p w14:paraId="5B95E909" w14:textId="77777777" w:rsidR="00000000" w:rsidRDefault="00364BE1">
      <w:pPr>
        <w:pStyle w:val="af0"/>
        <w:rPr>
          <w:rtl/>
        </w:rPr>
      </w:pPr>
      <w:r>
        <w:rPr>
          <w:rFonts w:hint="eastAsia"/>
          <w:rtl/>
        </w:rPr>
        <w:t>איתן</w:t>
      </w:r>
      <w:r>
        <w:rPr>
          <w:rtl/>
        </w:rPr>
        <w:t xml:space="preserve"> כבל (העבודה-מימד):</w:t>
      </w:r>
    </w:p>
    <w:p w14:paraId="2119F3E9" w14:textId="77777777" w:rsidR="00000000" w:rsidRDefault="00364BE1">
      <w:pPr>
        <w:pStyle w:val="a0"/>
        <w:rPr>
          <w:rFonts w:hint="cs"/>
          <w:rtl/>
        </w:rPr>
      </w:pPr>
    </w:p>
    <w:p w14:paraId="7BAEEBDC" w14:textId="77777777" w:rsidR="00000000" w:rsidRDefault="00364BE1">
      <w:pPr>
        <w:pStyle w:val="a0"/>
        <w:rPr>
          <w:rFonts w:hint="cs"/>
          <w:rtl/>
        </w:rPr>
      </w:pPr>
      <w:r>
        <w:rPr>
          <w:rFonts w:hint="cs"/>
          <w:rtl/>
        </w:rPr>
        <w:t>צריך לעשות פעולות מניעה לפני כן.</w:t>
      </w:r>
    </w:p>
    <w:p w14:paraId="009B5C4C" w14:textId="77777777" w:rsidR="00000000" w:rsidRDefault="00364BE1">
      <w:pPr>
        <w:pStyle w:val="af1"/>
        <w:rPr>
          <w:rtl/>
        </w:rPr>
      </w:pPr>
    </w:p>
    <w:p w14:paraId="63308F5F" w14:textId="77777777" w:rsidR="00000000" w:rsidRDefault="00364BE1">
      <w:pPr>
        <w:pStyle w:val="af1"/>
        <w:rPr>
          <w:rtl/>
        </w:rPr>
      </w:pPr>
      <w:r>
        <w:rPr>
          <w:rtl/>
        </w:rPr>
        <w:t>היו"ר משה כחלון:</w:t>
      </w:r>
    </w:p>
    <w:p w14:paraId="58F91F74" w14:textId="77777777" w:rsidR="00000000" w:rsidRDefault="00364BE1">
      <w:pPr>
        <w:pStyle w:val="a0"/>
        <w:rPr>
          <w:rtl/>
        </w:rPr>
      </w:pPr>
    </w:p>
    <w:p w14:paraId="683898AE" w14:textId="77777777" w:rsidR="00000000" w:rsidRDefault="00364BE1">
      <w:pPr>
        <w:pStyle w:val="a0"/>
        <w:rPr>
          <w:rFonts w:hint="cs"/>
          <w:rtl/>
        </w:rPr>
      </w:pPr>
      <w:r>
        <w:rPr>
          <w:rFonts w:hint="cs"/>
          <w:rtl/>
        </w:rPr>
        <w:t>חבר הכנסת דהאמשה צודק, לא רק עונשים, צריך הסברה וצריך מניעה.</w:t>
      </w:r>
    </w:p>
    <w:p w14:paraId="5E46287F" w14:textId="77777777" w:rsidR="00000000" w:rsidRDefault="00364BE1">
      <w:pPr>
        <w:pStyle w:val="af0"/>
        <w:rPr>
          <w:rFonts w:hint="cs"/>
          <w:rtl/>
        </w:rPr>
      </w:pPr>
    </w:p>
    <w:p w14:paraId="448C6F72" w14:textId="77777777" w:rsidR="00000000" w:rsidRDefault="00364BE1">
      <w:pPr>
        <w:pStyle w:val="af0"/>
        <w:rPr>
          <w:rtl/>
        </w:rPr>
      </w:pPr>
      <w:r>
        <w:rPr>
          <w:rFonts w:hint="eastAsia"/>
          <w:rtl/>
        </w:rPr>
        <w:t>סגן</w:t>
      </w:r>
      <w:r>
        <w:rPr>
          <w:rtl/>
        </w:rPr>
        <w:t xml:space="preserve"> השר לביטחון פני</w:t>
      </w:r>
      <w:r>
        <w:rPr>
          <w:rtl/>
        </w:rPr>
        <w:t>ם יעקב אדרי:</w:t>
      </w:r>
    </w:p>
    <w:p w14:paraId="5A9C440D" w14:textId="77777777" w:rsidR="00000000" w:rsidRDefault="00364BE1">
      <w:pPr>
        <w:pStyle w:val="a0"/>
        <w:rPr>
          <w:rFonts w:hint="cs"/>
          <w:rtl/>
        </w:rPr>
      </w:pPr>
    </w:p>
    <w:p w14:paraId="37EB862F" w14:textId="77777777" w:rsidR="00000000" w:rsidRDefault="00364BE1">
      <w:pPr>
        <w:pStyle w:val="a0"/>
        <w:rPr>
          <w:rFonts w:hint="cs"/>
          <w:rtl/>
        </w:rPr>
      </w:pPr>
      <w:r>
        <w:rPr>
          <w:rFonts w:hint="cs"/>
          <w:rtl/>
        </w:rPr>
        <w:t>יש מכלול שלם של דברים.</w:t>
      </w:r>
    </w:p>
    <w:p w14:paraId="61877C48" w14:textId="77777777" w:rsidR="00000000" w:rsidRDefault="00364BE1">
      <w:pPr>
        <w:pStyle w:val="a0"/>
        <w:rPr>
          <w:rFonts w:hint="cs"/>
          <w:rtl/>
        </w:rPr>
      </w:pPr>
    </w:p>
    <w:p w14:paraId="25B7D3BD" w14:textId="77777777" w:rsidR="00000000" w:rsidRDefault="00364BE1">
      <w:pPr>
        <w:pStyle w:val="af0"/>
        <w:rPr>
          <w:rtl/>
        </w:rPr>
      </w:pPr>
      <w:r>
        <w:rPr>
          <w:rFonts w:hint="eastAsia"/>
          <w:rtl/>
        </w:rPr>
        <w:t>איתן</w:t>
      </w:r>
      <w:r>
        <w:rPr>
          <w:rtl/>
        </w:rPr>
        <w:t xml:space="preserve"> כבל (העבודה-מימד):</w:t>
      </w:r>
    </w:p>
    <w:p w14:paraId="1842BD9F" w14:textId="77777777" w:rsidR="00000000" w:rsidRDefault="00364BE1">
      <w:pPr>
        <w:pStyle w:val="a0"/>
        <w:rPr>
          <w:rFonts w:hint="cs"/>
          <w:rtl/>
        </w:rPr>
      </w:pPr>
    </w:p>
    <w:p w14:paraId="53714CEF" w14:textId="77777777" w:rsidR="00000000" w:rsidRDefault="00364BE1">
      <w:pPr>
        <w:pStyle w:val="a0"/>
        <w:rPr>
          <w:rFonts w:hint="cs"/>
          <w:rtl/>
        </w:rPr>
      </w:pPr>
      <w:r>
        <w:rPr>
          <w:rFonts w:hint="cs"/>
          <w:rtl/>
        </w:rPr>
        <w:t>אמרתי שזה משולב.</w:t>
      </w:r>
    </w:p>
    <w:p w14:paraId="3CA1544D" w14:textId="77777777" w:rsidR="00000000" w:rsidRDefault="00364BE1">
      <w:pPr>
        <w:pStyle w:val="a0"/>
        <w:rPr>
          <w:rFonts w:hint="cs"/>
          <w:rtl/>
        </w:rPr>
      </w:pPr>
    </w:p>
    <w:p w14:paraId="142BE1E5" w14:textId="77777777" w:rsidR="00000000" w:rsidRDefault="00364BE1">
      <w:pPr>
        <w:pStyle w:val="af1"/>
        <w:rPr>
          <w:rtl/>
        </w:rPr>
      </w:pPr>
      <w:r>
        <w:rPr>
          <w:rtl/>
        </w:rPr>
        <w:t>היו"ר משה כחלון:</w:t>
      </w:r>
    </w:p>
    <w:p w14:paraId="7285D273" w14:textId="77777777" w:rsidR="00000000" w:rsidRDefault="00364BE1">
      <w:pPr>
        <w:pStyle w:val="a0"/>
        <w:rPr>
          <w:rtl/>
        </w:rPr>
      </w:pPr>
    </w:p>
    <w:p w14:paraId="12E771D4" w14:textId="77777777" w:rsidR="00000000" w:rsidRDefault="00364BE1">
      <w:pPr>
        <w:pStyle w:val="a0"/>
        <w:rPr>
          <w:rFonts w:hint="cs"/>
          <w:rtl/>
        </w:rPr>
      </w:pPr>
      <w:r>
        <w:rPr>
          <w:rFonts w:hint="cs"/>
          <w:rtl/>
        </w:rPr>
        <w:t>חבר הכנסת נסים זאב, בבקשה - אחרון הדוברים לשבוע הזה.</w:t>
      </w:r>
    </w:p>
    <w:p w14:paraId="540682CB" w14:textId="77777777" w:rsidR="00000000" w:rsidRDefault="00364BE1">
      <w:pPr>
        <w:pStyle w:val="a0"/>
        <w:rPr>
          <w:rFonts w:hint="cs"/>
          <w:rtl/>
        </w:rPr>
      </w:pPr>
    </w:p>
    <w:p w14:paraId="18D4891B" w14:textId="77777777" w:rsidR="00000000" w:rsidRDefault="00364BE1">
      <w:pPr>
        <w:pStyle w:val="a"/>
        <w:rPr>
          <w:rtl/>
        </w:rPr>
      </w:pPr>
      <w:bookmarkStart w:id="705" w:name="FS000000490T10_03_2004_20_57_39"/>
      <w:bookmarkStart w:id="706" w:name="_Toc71352151"/>
      <w:bookmarkEnd w:id="705"/>
      <w:r>
        <w:rPr>
          <w:rFonts w:hint="eastAsia"/>
          <w:rtl/>
        </w:rPr>
        <w:t>נסים</w:t>
      </w:r>
      <w:r>
        <w:rPr>
          <w:rtl/>
        </w:rPr>
        <w:t xml:space="preserve"> זאב (ש"ס):</w:t>
      </w:r>
      <w:bookmarkEnd w:id="706"/>
    </w:p>
    <w:p w14:paraId="2C9C7EBE" w14:textId="77777777" w:rsidR="00000000" w:rsidRDefault="00364BE1">
      <w:pPr>
        <w:pStyle w:val="a0"/>
        <w:rPr>
          <w:rFonts w:hint="cs"/>
          <w:rtl/>
        </w:rPr>
      </w:pPr>
    </w:p>
    <w:p w14:paraId="0AB6FFC4" w14:textId="77777777" w:rsidR="00000000" w:rsidRDefault="00364BE1">
      <w:pPr>
        <w:pStyle w:val="a0"/>
        <w:rPr>
          <w:rFonts w:hint="cs"/>
          <w:rtl/>
        </w:rPr>
      </w:pPr>
      <w:r>
        <w:rPr>
          <w:rFonts w:hint="cs"/>
          <w:rtl/>
        </w:rPr>
        <w:t>אני לא חושב שיש איזה רוצח שחושב על ענישה בשעה שהוא בא לקחת את חיי הזולת. הוא חושב על ה</w:t>
      </w:r>
      <w:r>
        <w:rPr>
          <w:rFonts w:hint="cs"/>
          <w:rtl/>
        </w:rPr>
        <w:t xml:space="preserve">כלא, או על כמה שנים הוא ישב בכלא? יש לו מטרה לנגד עיניו </w:t>
      </w:r>
      <w:r>
        <w:rPr>
          <w:rtl/>
        </w:rPr>
        <w:t>–</w:t>
      </w:r>
      <w:r>
        <w:rPr>
          <w:rFonts w:hint="cs"/>
          <w:rtl/>
        </w:rPr>
        <w:t xml:space="preserve"> חיסול הזולת. </w:t>
      </w:r>
    </w:p>
    <w:p w14:paraId="297EB348" w14:textId="77777777" w:rsidR="00000000" w:rsidRDefault="00364BE1">
      <w:pPr>
        <w:pStyle w:val="a0"/>
        <w:rPr>
          <w:rFonts w:hint="cs"/>
          <w:rtl/>
        </w:rPr>
      </w:pPr>
    </w:p>
    <w:p w14:paraId="7CB0AA05" w14:textId="77777777" w:rsidR="00000000" w:rsidRDefault="00364BE1">
      <w:pPr>
        <w:pStyle w:val="a0"/>
        <w:rPr>
          <w:rFonts w:hint="cs"/>
          <w:rtl/>
        </w:rPr>
      </w:pPr>
      <w:r>
        <w:rPr>
          <w:rFonts w:hint="cs"/>
          <w:rtl/>
        </w:rPr>
        <w:t xml:space="preserve">מדברים על רצח נשים, האם שכחנו מה קרה בלוד רק השבוע? כמה מקרי רצח בעולם הפשע שלנו היו רק בשבוע האחרון? ארבעה נרצחו </w:t>
      </w:r>
      <w:r>
        <w:rPr>
          <w:rtl/>
        </w:rPr>
        <w:t>–</w:t>
      </w:r>
      <w:r>
        <w:rPr>
          <w:rFonts w:hint="cs"/>
          <w:rtl/>
        </w:rPr>
        <w:t xml:space="preserve"> לא מדברים על זה, זה כאילו דבר מובן מאליו. זה חלק מהגברת  האלימות שק</w:t>
      </w:r>
      <w:r>
        <w:rPr>
          <w:rFonts w:hint="cs"/>
          <w:rtl/>
        </w:rPr>
        <w:t>יימת במדינת ישראל. מה עם הרוצח מבנגקוק?</w:t>
      </w:r>
    </w:p>
    <w:p w14:paraId="20776BFE" w14:textId="77777777" w:rsidR="00000000" w:rsidRDefault="00364BE1">
      <w:pPr>
        <w:pStyle w:val="a0"/>
        <w:rPr>
          <w:rFonts w:hint="cs"/>
          <w:rtl/>
        </w:rPr>
      </w:pPr>
    </w:p>
    <w:p w14:paraId="2076B196" w14:textId="77777777" w:rsidR="00000000" w:rsidRDefault="00364BE1">
      <w:pPr>
        <w:pStyle w:val="af0"/>
        <w:rPr>
          <w:rtl/>
        </w:rPr>
      </w:pPr>
      <w:r>
        <w:rPr>
          <w:rFonts w:hint="eastAsia"/>
          <w:rtl/>
        </w:rPr>
        <w:t>עבד</w:t>
      </w:r>
      <w:r>
        <w:rPr>
          <w:rtl/>
        </w:rPr>
        <w:t>-אלמאלכ דהאמשה (רע"ם):</w:t>
      </w:r>
    </w:p>
    <w:p w14:paraId="048797D2" w14:textId="77777777" w:rsidR="00000000" w:rsidRDefault="00364BE1">
      <w:pPr>
        <w:pStyle w:val="a0"/>
        <w:rPr>
          <w:rFonts w:hint="cs"/>
          <w:rtl/>
        </w:rPr>
      </w:pPr>
    </w:p>
    <w:p w14:paraId="60D7FBF9" w14:textId="77777777" w:rsidR="00000000" w:rsidRDefault="00364BE1">
      <w:pPr>
        <w:pStyle w:val="a0"/>
        <w:rPr>
          <w:rFonts w:hint="cs"/>
          <w:rtl/>
        </w:rPr>
      </w:pPr>
      <w:r>
        <w:rPr>
          <w:rFonts w:hint="cs"/>
          <w:rtl/>
        </w:rPr>
        <w:t>מתאילנד.</w:t>
      </w:r>
    </w:p>
    <w:p w14:paraId="58EA717F" w14:textId="77777777" w:rsidR="00000000" w:rsidRDefault="00364BE1">
      <w:pPr>
        <w:pStyle w:val="a0"/>
        <w:rPr>
          <w:rFonts w:hint="cs"/>
          <w:rtl/>
        </w:rPr>
      </w:pPr>
    </w:p>
    <w:p w14:paraId="35110083" w14:textId="77777777" w:rsidR="00000000" w:rsidRDefault="00364BE1">
      <w:pPr>
        <w:pStyle w:val="a"/>
        <w:rPr>
          <w:rtl/>
        </w:rPr>
      </w:pPr>
      <w:bookmarkStart w:id="707" w:name="FS000000490T10_03_2004_20_19_10"/>
      <w:bookmarkStart w:id="708" w:name="_Toc71352152"/>
      <w:bookmarkEnd w:id="707"/>
      <w:r>
        <w:rPr>
          <w:rFonts w:hint="eastAsia"/>
          <w:rtl/>
        </w:rPr>
        <w:t>נסים</w:t>
      </w:r>
      <w:r>
        <w:rPr>
          <w:rtl/>
        </w:rPr>
        <w:t xml:space="preserve"> זאב (ש"ס):</w:t>
      </w:r>
      <w:bookmarkEnd w:id="708"/>
    </w:p>
    <w:p w14:paraId="684D603A" w14:textId="77777777" w:rsidR="00000000" w:rsidRDefault="00364BE1">
      <w:pPr>
        <w:pStyle w:val="a0"/>
        <w:rPr>
          <w:rFonts w:hint="cs"/>
          <w:rtl/>
        </w:rPr>
      </w:pPr>
    </w:p>
    <w:p w14:paraId="7B718B93" w14:textId="77777777" w:rsidR="00000000" w:rsidRDefault="00364BE1">
      <w:pPr>
        <w:pStyle w:val="a0"/>
        <w:rPr>
          <w:rFonts w:hint="cs"/>
          <w:rtl/>
        </w:rPr>
      </w:pPr>
      <w:r>
        <w:rPr>
          <w:rFonts w:hint="cs"/>
          <w:rtl/>
        </w:rPr>
        <w:t>אני לא אתפלא, אדוני היושב-ראש, אם מחר יהיו קניבלים, אוכלי אדם, כמו שיש באנגליה עכשיו. היה באנגליה מקרה השבוע, וגם בגרמניה, בשבוע שעבר. אני לא אתפלא.</w:t>
      </w:r>
    </w:p>
    <w:p w14:paraId="4E0485EE" w14:textId="77777777" w:rsidR="00000000" w:rsidRDefault="00364BE1">
      <w:pPr>
        <w:pStyle w:val="a0"/>
        <w:rPr>
          <w:rFonts w:hint="cs"/>
          <w:rtl/>
        </w:rPr>
      </w:pPr>
    </w:p>
    <w:p w14:paraId="1E92DB4C" w14:textId="77777777" w:rsidR="00000000" w:rsidRDefault="00364BE1">
      <w:pPr>
        <w:pStyle w:val="a0"/>
        <w:rPr>
          <w:rFonts w:hint="cs"/>
          <w:rtl/>
        </w:rPr>
      </w:pPr>
      <w:r>
        <w:rPr>
          <w:rFonts w:hint="cs"/>
          <w:rtl/>
        </w:rPr>
        <w:t>אני רוצה לה</w:t>
      </w:r>
      <w:r>
        <w:rPr>
          <w:rFonts w:hint="cs"/>
          <w:rtl/>
        </w:rPr>
        <w:t>עיר הערה שאולי לא קשורה לאלימות הזאת. מה המניע לאלימות? אם השופטת דורנר בשבוע שעבר נתנה היתר לסרטי מין - אלה סרטים אלימים, שמעודדים את הפדופיליה, ואחר כך אנחנו זועקים פה: איך קמים כל כך הרבה פדופילים במדינת ישראל? הלוא אנחנו במו-ידינו נותנים חרב בידם להורג</w:t>
      </w:r>
      <w:r>
        <w:rPr>
          <w:rFonts w:hint="cs"/>
          <w:rtl/>
        </w:rPr>
        <w:t>נו.</w:t>
      </w:r>
    </w:p>
    <w:p w14:paraId="02F3B24D" w14:textId="77777777" w:rsidR="00000000" w:rsidRDefault="00364BE1">
      <w:pPr>
        <w:pStyle w:val="a0"/>
        <w:rPr>
          <w:rFonts w:hint="cs"/>
          <w:rtl/>
        </w:rPr>
      </w:pPr>
    </w:p>
    <w:p w14:paraId="5A0BF695" w14:textId="77777777" w:rsidR="00000000" w:rsidRDefault="00364BE1">
      <w:pPr>
        <w:pStyle w:val="af1"/>
        <w:rPr>
          <w:rtl/>
        </w:rPr>
      </w:pPr>
      <w:r>
        <w:rPr>
          <w:rtl/>
        </w:rPr>
        <w:t>היו"ר משה כחלון:</w:t>
      </w:r>
    </w:p>
    <w:p w14:paraId="17FF9E55" w14:textId="77777777" w:rsidR="00000000" w:rsidRDefault="00364BE1">
      <w:pPr>
        <w:pStyle w:val="a0"/>
        <w:rPr>
          <w:rtl/>
        </w:rPr>
      </w:pPr>
    </w:p>
    <w:p w14:paraId="4469D215" w14:textId="77777777" w:rsidR="00000000" w:rsidRDefault="00364BE1">
      <w:pPr>
        <w:pStyle w:val="a0"/>
        <w:rPr>
          <w:rFonts w:hint="cs"/>
          <w:rtl/>
        </w:rPr>
      </w:pPr>
      <w:r>
        <w:rPr>
          <w:rFonts w:hint="cs"/>
          <w:rtl/>
        </w:rPr>
        <w:t>חבר הכנסת זאב, כבר עברת את חמש הדקות.</w:t>
      </w:r>
    </w:p>
    <w:p w14:paraId="2AAD5A1B" w14:textId="77777777" w:rsidR="00000000" w:rsidRDefault="00364BE1">
      <w:pPr>
        <w:pStyle w:val="a0"/>
        <w:rPr>
          <w:rFonts w:hint="cs"/>
          <w:rtl/>
        </w:rPr>
      </w:pPr>
    </w:p>
    <w:p w14:paraId="5766758E" w14:textId="77777777" w:rsidR="00000000" w:rsidRDefault="00364BE1">
      <w:pPr>
        <w:pStyle w:val="-"/>
        <w:rPr>
          <w:rtl/>
        </w:rPr>
      </w:pPr>
      <w:bookmarkStart w:id="709" w:name="FS000000490T10_03_2004_20_31_15"/>
      <w:bookmarkStart w:id="710" w:name="FS000000490T10_03_2004_20_31_16C"/>
      <w:bookmarkEnd w:id="709"/>
      <w:bookmarkEnd w:id="710"/>
      <w:r>
        <w:rPr>
          <w:rtl/>
        </w:rPr>
        <w:t>נסים זאב (ש"ס):</w:t>
      </w:r>
    </w:p>
    <w:p w14:paraId="10B8A7D3" w14:textId="77777777" w:rsidR="00000000" w:rsidRDefault="00364BE1">
      <w:pPr>
        <w:pStyle w:val="a0"/>
        <w:rPr>
          <w:rtl/>
        </w:rPr>
      </w:pPr>
    </w:p>
    <w:p w14:paraId="170AF7F6" w14:textId="77777777" w:rsidR="00000000" w:rsidRDefault="00364BE1">
      <w:pPr>
        <w:pStyle w:val="a0"/>
        <w:rPr>
          <w:rFonts w:hint="cs"/>
          <w:rtl/>
        </w:rPr>
      </w:pPr>
      <w:r>
        <w:rPr>
          <w:rFonts w:hint="cs"/>
          <w:rtl/>
        </w:rPr>
        <w:t>לכן, אני שמח שזה עולה לדיון  במסגרת יום האשה, וכולנו נתייחס לנושא הזה. אבל, נתייחס בעיקר למערכת החינוך, שנמצאת בקריסה טוטלית.</w:t>
      </w:r>
    </w:p>
    <w:p w14:paraId="1AD75596" w14:textId="77777777" w:rsidR="00000000" w:rsidRDefault="00364BE1">
      <w:pPr>
        <w:pStyle w:val="a0"/>
        <w:rPr>
          <w:rFonts w:hint="cs"/>
          <w:rtl/>
        </w:rPr>
      </w:pPr>
    </w:p>
    <w:p w14:paraId="51FB1E54" w14:textId="77777777" w:rsidR="00000000" w:rsidRDefault="00364BE1">
      <w:pPr>
        <w:pStyle w:val="af1"/>
        <w:rPr>
          <w:rtl/>
        </w:rPr>
      </w:pPr>
      <w:r>
        <w:rPr>
          <w:rtl/>
        </w:rPr>
        <w:t>היו"ר משה כחלון:</w:t>
      </w:r>
    </w:p>
    <w:p w14:paraId="29C75741" w14:textId="77777777" w:rsidR="00000000" w:rsidRDefault="00364BE1">
      <w:pPr>
        <w:pStyle w:val="a0"/>
        <w:rPr>
          <w:rtl/>
        </w:rPr>
      </w:pPr>
    </w:p>
    <w:p w14:paraId="5F6B312D" w14:textId="77777777" w:rsidR="00000000" w:rsidRDefault="00364BE1">
      <w:pPr>
        <w:pStyle w:val="a0"/>
        <w:rPr>
          <w:rFonts w:hint="cs"/>
          <w:rtl/>
        </w:rPr>
      </w:pPr>
      <w:r>
        <w:rPr>
          <w:rFonts w:hint="cs"/>
          <w:rtl/>
        </w:rPr>
        <w:t>תודה רבה. חבר הכנסת מח'ול, מה את</w:t>
      </w:r>
      <w:r>
        <w:rPr>
          <w:rFonts w:hint="cs"/>
          <w:rtl/>
        </w:rPr>
        <w:t>ה מציע?</w:t>
      </w:r>
    </w:p>
    <w:p w14:paraId="2E4A8003" w14:textId="77777777" w:rsidR="00000000" w:rsidRDefault="00364BE1">
      <w:pPr>
        <w:pStyle w:val="a0"/>
        <w:rPr>
          <w:rFonts w:hint="cs"/>
          <w:rtl/>
        </w:rPr>
      </w:pPr>
    </w:p>
    <w:p w14:paraId="7B1DC5CF" w14:textId="77777777" w:rsidR="00000000" w:rsidRDefault="00364BE1">
      <w:pPr>
        <w:pStyle w:val="af0"/>
        <w:rPr>
          <w:rtl/>
        </w:rPr>
      </w:pPr>
      <w:r>
        <w:rPr>
          <w:rFonts w:hint="eastAsia"/>
          <w:rtl/>
        </w:rPr>
        <w:t>עסאם</w:t>
      </w:r>
      <w:r>
        <w:rPr>
          <w:rtl/>
        </w:rPr>
        <w:t xml:space="preserve"> מח'ול (חד"ש-תע"ל):</w:t>
      </w:r>
    </w:p>
    <w:p w14:paraId="403A846B" w14:textId="77777777" w:rsidR="00000000" w:rsidRDefault="00364BE1">
      <w:pPr>
        <w:pStyle w:val="a0"/>
        <w:rPr>
          <w:rFonts w:hint="cs"/>
          <w:rtl/>
        </w:rPr>
      </w:pPr>
    </w:p>
    <w:p w14:paraId="1FF6DE35" w14:textId="77777777" w:rsidR="00000000" w:rsidRDefault="00364BE1">
      <w:pPr>
        <w:pStyle w:val="a0"/>
        <w:rPr>
          <w:rFonts w:hint="cs"/>
          <w:rtl/>
        </w:rPr>
      </w:pPr>
      <w:r>
        <w:rPr>
          <w:rFonts w:hint="cs"/>
          <w:rtl/>
        </w:rPr>
        <w:t>מליאה.</w:t>
      </w:r>
    </w:p>
    <w:p w14:paraId="5CB748DB" w14:textId="77777777" w:rsidR="00000000" w:rsidRDefault="00364BE1">
      <w:pPr>
        <w:pStyle w:val="a0"/>
        <w:rPr>
          <w:rFonts w:hint="cs"/>
          <w:rtl/>
        </w:rPr>
      </w:pPr>
    </w:p>
    <w:p w14:paraId="7E72DCD6" w14:textId="77777777" w:rsidR="00000000" w:rsidRDefault="00364BE1">
      <w:pPr>
        <w:pStyle w:val="af1"/>
        <w:rPr>
          <w:rtl/>
        </w:rPr>
      </w:pPr>
      <w:r>
        <w:rPr>
          <w:rtl/>
        </w:rPr>
        <w:t>היו"ר משה כחלון:</w:t>
      </w:r>
    </w:p>
    <w:p w14:paraId="178EF16F" w14:textId="77777777" w:rsidR="00000000" w:rsidRDefault="00364BE1">
      <w:pPr>
        <w:pStyle w:val="a0"/>
        <w:rPr>
          <w:rtl/>
        </w:rPr>
      </w:pPr>
    </w:p>
    <w:p w14:paraId="61D0F42E" w14:textId="77777777" w:rsidR="00000000" w:rsidRDefault="00364BE1">
      <w:pPr>
        <w:pStyle w:val="a0"/>
        <w:rPr>
          <w:rFonts w:hint="cs"/>
          <w:rtl/>
        </w:rPr>
      </w:pPr>
      <w:r>
        <w:rPr>
          <w:rFonts w:hint="cs"/>
          <w:rtl/>
        </w:rPr>
        <w:t>מליאה. אני חושב שאולי כדאי מליאה, משום שב-23 בחודש יהיה פה דיון.</w:t>
      </w:r>
    </w:p>
    <w:p w14:paraId="28348625" w14:textId="77777777" w:rsidR="00000000" w:rsidRDefault="00364BE1">
      <w:pPr>
        <w:pStyle w:val="a0"/>
        <w:rPr>
          <w:rFonts w:hint="cs"/>
          <w:rtl/>
        </w:rPr>
      </w:pPr>
    </w:p>
    <w:p w14:paraId="020AEF78" w14:textId="77777777" w:rsidR="00000000" w:rsidRDefault="00364BE1">
      <w:pPr>
        <w:pStyle w:val="a0"/>
        <w:rPr>
          <w:rFonts w:hint="cs"/>
          <w:rtl/>
        </w:rPr>
      </w:pPr>
      <w:r>
        <w:rPr>
          <w:rFonts w:hint="cs"/>
          <w:rtl/>
        </w:rPr>
        <w:t>חבר הכנסת איתן כבל?</w:t>
      </w:r>
    </w:p>
    <w:p w14:paraId="789180A5" w14:textId="77777777" w:rsidR="00000000" w:rsidRDefault="00364BE1">
      <w:pPr>
        <w:pStyle w:val="a0"/>
        <w:rPr>
          <w:rFonts w:hint="cs"/>
          <w:rtl/>
        </w:rPr>
      </w:pPr>
    </w:p>
    <w:p w14:paraId="010120AD" w14:textId="77777777" w:rsidR="00000000" w:rsidRDefault="00364BE1">
      <w:pPr>
        <w:pStyle w:val="af0"/>
        <w:rPr>
          <w:rtl/>
        </w:rPr>
      </w:pPr>
      <w:r>
        <w:rPr>
          <w:rFonts w:hint="eastAsia"/>
          <w:rtl/>
        </w:rPr>
        <w:t>איתן</w:t>
      </w:r>
      <w:r>
        <w:rPr>
          <w:rtl/>
        </w:rPr>
        <w:t xml:space="preserve"> כבל (העבודה-מימד):</w:t>
      </w:r>
    </w:p>
    <w:p w14:paraId="234F3217" w14:textId="77777777" w:rsidR="00000000" w:rsidRDefault="00364BE1">
      <w:pPr>
        <w:pStyle w:val="a0"/>
        <w:rPr>
          <w:rFonts w:hint="cs"/>
          <w:rtl/>
        </w:rPr>
      </w:pPr>
    </w:p>
    <w:p w14:paraId="30415A66" w14:textId="77777777" w:rsidR="00000000" w:rsidRDefault="00364BE1">
      <w:pPr>
        <w:pStyle w:val="a0"/>
        <w:rPr>
          <w:rFonts w:hint="cs"/>
          <w:rtl/>
        </w:rPr>
      </w:pPr>
      <w:r>
        <w:rPr>
          <w:rFonts w:hint="cs"/>
          <w:rtl/>
        </w:rPr>
        <w:t>מליאה.</w:t>
      </w:r>
    </w:p>
    <w:p w14:paraId="5635C951" w14:textId="77777777" w:rsidR="00000000" w:rsidRDefault="00364BE1">
      <w:pPr>
        <w:pStyle w:val="a0"/>
        <w:rPr>
          <w:rFonts w:hint="cs"/>
          <w:rtl/>
        </w:rPr>
      </w:pPr>
    </w:p>
    <w:p w14:paraId="68790AD8" w14:textId="77777777" w:rsidR="00000000" w:rsidRDefault="00364BE1">
      <w:pPr>
        <w:pStyle w:val="af1"/>
        <w:rPr>
          <w:rtl/>
        </w:rPr>
      </w:pPr>
      <w:r>
        <w:rPr>
          <w:rtl/>
        </w:rPr>
        <w:t>היו"ר משה כחלון:</w:t>
      </w:r>
    </w:p>
    <w:p w14:paraId="06A1DD89" w14:textId="77777777" w:rsidR="00000000" w:rsidRDefault="00364BE1">
      <w:pPr>
        <w:pStyle w:val="a0"/>
        <w:rPr>
          <w:rFonts w:hint="cs"/>
          <w:rtl/>
        </w:rPr>
      </w:pPr>
    </w:p>
    <w:p w14:paraId="0ABC74D0" w14:textId="77777777" w:rsidR="00000000" w:rsidRDefault="00364BE1">
      <w:pPr>
        <w:pStyle w:val="a0"/>
        <w:rPr>
          <w:rFonts w:hint="cs"/>
          <w:rtl/>
        </w:rPr>
      </w:pPr>
      <w:r>
        <w:rPr>
          <w:rFonts w:hint="cs"/>
          <w:rtl/>
        </w:rPr>
        <w:t>אנחנו עוברים להצבעה. הצבעה בעד - מליאה, הצבעה נגד - להסיר.</w:t>
      </w:r>
    </w:p>
    <w:p w14:paraId="7ADA1132" w14:textId="77777777" w:rsidR="00000000" w:rsidRDefault="00364BE1">
      <w:pPr>
        <w:pStyle w:val="a0"/>
        <w:rPr>
          <w:rFonts w:hint="cs"/>
          <w:rtl/>
        </w:rPr>
      </w:pPr>
    </w:p>
    <w:p w14:paraId="1AD2AFDD" w14:textId="77777777" w:rsidR="00000000" w:rsidRDefault="00364BE1">
      <w:pPr>
        <w:pStyle w:val="af0"/>
        <w:rPr>
          <w:rtl/>
        </w:rPr>
      </w:pPr>
      <w:r>
        <w:rPr>
          <w:rFonts w:hint="eastAsia"/>
          <w:rtl/>
        </w:rPr>
        <w:t>קריאה</w:t>
      </w:r>
      <w:r>
        <w:rPr>
          <w:rtl/>
        </w:rPr>
        <w:t>:</w:t>
      </w:r>
    </w:p>
    <w:p w14:paraId="1FB17F23" w14:textId="77777777" w:rsidR="00000000" w:rsidRDefault="00364BE1">
      <w:pPr>
        <w:pStyle w:val="a0"/>
        <w:rPr>
          <w:rFonts w:hint="cs"/>
          <w:rtl/>
        </w:rPr>
      </w:pPr>
    </w:p>
    <w:p w14:paraId="776730FC" w14:textId="77777777" w:rsidR="00000000" w:rsidRDefault="00364BE1">
      <w:pPr>
        <w:pStyle w:val="a0"/>
        <w:rPr>
          <w:rFonts w:hint="cs"/>
          <w:rtl/>
        </w:rPr>
      </w:pPr>
      <w:r>
        <w:rPr>
          <w:rFonts w:hint="cs"/>
          <w:rtl/>
        </w:rPr>
        <w:t>מליאה.</w:t>
      </w:r>
    </w:p>
    <w:p w14:paraId="4CCF3A7E" w14:textId="77777777" w:rsidR="00000000" w:rsidRDefault="00364BE1">
      <w:pPr>
        <w:pStyle w:val="af1"/>
        <w:rPr>
          <w:rtl/>
        </w:rPr>
      </w:pPr>
    </w:p>
    <w:p w14:paraId="4503D2DC" w14:textId="77777777" w:rsidR="00000000" w:rsidRDefault="00364BE1">
      <w:pPr>
        <w:pStyle w:val="af1"/>
        <w:rPr>
          <w:rtl/>
        </w:rPr>
      </w:pPr>
      <w:r>
        <w:rPr>
          <w:rtl/>
        </w:rPr>
        <w:t>היו"ר משה כחלון:</w:t>
      </w:r>
    </w:p>
    <w:p w14:paraId="3EBD08A8" w14:textId="77777777" w:rsidR="00000000" w:rsidRDefault="00364BE1">
      <w:pPr>
        <w:pStyle w:val="a0"/>
        <w:rPr>
          <w:rtl/>
        </w:rPr>
      </w:pPr>
    </w:p>
    <w:p w14:paraId="7501DA7D" w14:textId="77777777" w:rsidR="00000000" w:rsidRDefault="00364BE1">
      <w:pPr>
        <w:pStyle w:val="a0"/>
        <w:rPr>
          <w:rFonts w:hint="cs"/>
          <w:rtl/>
        </w:rPr>
      </w:pPr>
      <w:r>
        <w:rPr>
          <w:rFonts w:hint="cs"/>
          <w:rtl/>
        </w:rPr>
        <w:t>מליאה.</w:t>
      </w:r>
    </w:p>
    <w:p w14:paraId="6327D5DC" w14:textId="77777777" w:rsidR="00000000" w:rsidRDefault="00364BE1">
      <w:pPr>
        <w:pStyle w:val="a0"/>
        <w:rPr>
          <w:rFonts w:hint="cs"/>
          <w:rtl/>
        </w:rPr>
      </w:pPr>
    </w:p>
    <w:p w14:paraId="0A443ADB" w14:textId="77777777" w:rsidR="00000000" w:rsidRDefault="00364BE1">
      <w:pPr>
        <w:pStyle w:val="ab"/>
        <w:bidi/>
        <w:rPr>
          <w:rFonts w:hint="cs"/>
          <w:rtl/>
        </w:rPr>
      </w:pPr>
      <w:r>
        <w:rPr>
          <w:rFonts w:hint="cs"/>
          <w:rtl/>
        </w:rPr>
        <w:t>הצבעה מס' 22</w:t>
      </w:r>
    </w:p>
    <w:p w14:paraId="7692A68B" w14:textId="77777777" w:rsidR="00000000" w:rsidRDefault="00364BE1">
      <w:pPr>
        <w:pStyle w:val="a0"/>
        <w:rPr>
          <w:rFonts w:hint="cs"/>
          <w:rtl/>
        </w:rPr>
      </w:pPr>
    </w:p>
    <w:p w14:paraId="730C0B2B" w14:textId="77777777" w:rsidR="00000000" w:rsidRDefault="00364BE1">
      <w:pPr>
        <w:pStyle w:val="ac"/>
        <w:bidi/>
        <w:rPr>
          <w:rFonts w:hint="cs"/>
          <w:rtl/>
        </w:rPr>
      </w:pPr>
      <w:r>
        <w:rPr>
          <w:rFonts w:hint="cs"/>
          <w:rtl/>
        </w:rPr>
        <w:t>בעד ההצעה לכלול את הנושא בסדר-היום - 7</w:t>
      </w:r>
    </w:p>
    <w:p w14:paraId="30156762" w14:textId="77777777" w:rsidR="00000000" w:rsidRDefault="00364BE1">
      <w:pPr>
        <w:pStyle w:val="ac"/>
        <w:bidi/>
        <w:rPr>
          <w:rFonts w:hint="cs"/>
          <w:rtl/>
        </w:rPr>
      </w:pPr>
      <w:r>
        <w:rPr>
          <w:rFonts w:hint="cs"/>
          <w:rtl/>
        </w:rPr>
        <w:t>נגד - אין</w:t>
      </w:r>
    </w:p>
    <w:p w14:paraId="402BF0B2" w14:textId="77777777" w:rsidR="00000000" w:rsidRDefault="00364BE1">
      <w:pPr>
        <w:pStyle w:val="ac"/>
        <w:bidi/>
        <w:rPr>
          <w:rFonts w:hint="cs"/>
          <w:rtl/>
        </w:rPr>
      </w:pPr>
      <w:r>
        <w:rPr>
          <w:rFonts w:hint="cs"/>
          <w:rtl/>
        </w:rPr>
        <w:t>נמנעים - אין</w:t>
      </w:r>
    </w:p>
    <w:p w14:paraId="70BDAB30" w14:textId="77777777" w:rsidR="00000000" w:rsidRDefault="00364BE1">
      <w:pPr>
        <w:pStyle w:val="ad"/>
        <w:bidi/>
        <w:rPr>
          <w:rFonts w:hint="cs"/>
          <w:rtl/>
        </w:rPr>
      </w:pPr>
      <w:r>
        <w:rPr>
          <w:rFonts w:hint="cs"/>
          <w:rtl/>
        </w:rPr>
        <w:t>ההצעה לכלול את הנושא בסדר-היום של הכנסת נתקבלה.</w:t>
      </w:r>
    </w:p>
    <w:p w14:paraId="375D3810" w14:textId="77777777" w:rsidR="00000000" w:rsidRDefault="00364BE1">
      <w:pPr>
        <w:pStyle w:val="a0"/>
        <w:rPr>
          <w:rFonts w:hint="cs"/>
          <w:rtl/>
        </w:rPr>
      </w:pPr>
    </w:p>
    <w:p w14:paraId="0E3C9FBF" w14:textId="77777777" w:rsidR="00000000" w:rsidRDefault="00364BE1">
      <w:pPr>
        <w:pStyle w:val="af1"/>
        <w:rPr>
          <w:rtl/>
        </w:rPr>
      </w:pPr>
      <w:r>
        <w:rPr>
          <w:rtl/>
        </w:rPr>
        <w:t>היו"ר משה כחלון:</w:t>
      </w:r>
    </w:p>
    <w:p w14:paraId="46C9255F" w14:textId="77777777" w:rsidR="00000000" w:rsidRDefault="00364BE1">
      <w:pPr>
        <w:pStyle w:val="a0"/>
        <w:rPr>
          <w:rtl/>
        </w:rPr>
      </w:pPr>
    </w:p>
    <w:p w14:paraId="2DAB9630" w14:textId="77777777" w:rsidR="00000000" w:rsidRDefault="00364BE1">
      <w:pPr>
        <w:pStyle w:val="a0"/>
        <w:rPr>
          <w:rFonts w:hint="cs"/>
          <w:rtl/>
        </w:rPr>
      </w:pPr>
      <w:r>
        <w:rPr>
          <w:rFonts w:hint="cs"/>
          <w:rtl/>
        </w:rPr>
        <w:t>חבר הכנסת זאב, פספסת את ההצבעה.</w:t>
      </w:r>
    </w:p>
    <w:p w14:paraId="2AAD7FC3" w14:textId="77777777" w:rsidR="00000000" w:rsidRDefault="00364BE1">
      <w:pPr>
        <w:pStyle w:val="a0"/>
        <w:rPr>
          <w:rFonts w:hint="cs"/>
          <w:rtl/>
        </w:rPr>
      </w:pPr>
    </w:p>
    <w:p w14:paraId="5D0B2AE3" w14:textId="77777777" w:rsidR="00000000" w:rsidRDefault="00364BE1">
      <w:pPr>
        <w:pStyle w:val="af0"/>
        <w:rPr>
          <w:rtl/>
        </w:rPr>
      </w:pPr>
      <w:r>
        <w:rPr>
          <w:rFonts w:hint="eastAsia"/>
          <w:rtl/>
        </w:rPr>
        <w:t>נסים</w:t>
      </w:r>
      <w:r>
        <w:rPr>
          <w:rtl/>
        </w:rPr>
        <w:t xml:space="preserve"> זאב (ש"ס):</w:t>
      </w:r>
    </w:p>
    <w:p w14:paraId="10793882" w14:textId="77777777" w:rsidR="00000000" w:rsidRDefault="00364BE1">
      <w:pPr>
        <w:pStyle w:val="a0"/>
        <w:rPr>
          <w:rFonts w:hint="cs"/>
          <w:rtl/>
        </w:rPr>
      </w:pPr>
    </w:p>
    <w:p w14:paraId="1579983D" w14:textId="77777777" w:rsidR="00000000" w:rsidRDefault="00364BE1">
      <w:pPr>
        <w:pStyle w:val="a0"/>
        <w:rPr>
          <w:rFonts w:hint="cs"/>
          <w:rtl/>
        </w:rPr>
      </w:pPr>
      <w:r>
        <w:rPr>
          <w:rFonts w:hint="cs"/>
          <w:rtl/>
        </w:rPr>
        <w:t>- - -</w:t>
      </w:r>
    </w:p>
    <w:p w14:paraId="74D21ACC" w14:textId="77777777" w:rsidR="00000000" w:rsidRDefault="00364BE1">
      <w:pPr>
        <w:pStyle w:val="a0"/>
        <w:rPr>
          <w:rFonts w:hint="cs"/>
          <w:rtl/>
        </w:rPr>
      </w:pPr>
    </w:p>
    <w:p w14:paraId="3B5AFE9E" w14:textId="77777777" w:rsidR="00000000" w:rsidRDefault="00364BE1">
      <w:pPr>
        <w:pStyle w:val="af1"/>
        <w:rPr>
          <w:rtl/>
        </w:rPr>
      </w:pPr>
      <w:r>
        <w:rPr>
          <w:rtl/>
        </w:rPr>
        <w:t>היו"ר משה כח</w:t>
      </w:r>
      <w:r>
        <w:rPr>
          <w:rtl/>
        </w:rPr>
        <w:t>לון:</w:t>
      </w:r>
    </w:p>
    <w:p w14:paraId="2CE6CCA4" w14:textId="77777777" w:rsidR="00000000" w:rsidRDefault="00364BE1">
      <w:pPr>
        <w:pStyle w:val="a0"/>
        <w:rPr>
          <w:rtl/>
        </w:rPr>
      </w:pPr>
    </w:p>
    <w:p w14:paraId="2D456FDE" w14:textId="77777777" w:rsidR="00000000" w:rsidRDefault="00364BE1">
      <w:pPr>
        <w:pStyle w:val="a0"/>
        <w:rPr>
          <w:rFonts w:hint="cs"/>
          <w:rtl/>
        </w:rPr>
      </w:pPr>
      <w:r>
        <w:rPr>
          <w:rFonts w:hint="cs"/>
          <w:rtl/>
        </w:rPr>
        <w:t>הצבעת.</w:t>
      </w:r>
    </w:p>
    <w:p w14:paraId="5BE16BA4" w14:textId="77777777" w:rsidR="00000000" w:rsidRDefault="00364BE1">
      <w:pPr>
        <w:pStyle w:val="a0"/>
        <w:rPr>
          <w:rFonts w:hint="cs"/>
          <w:rtl/>
        </w:rPr>
      </w:pPr>
    </w:p>
    <w:p w14:paraId="71EB642B" w14:textId="77777777" w:rsidR="00000000" w:rsidRDefault="00364BE1">
      <w:pPr>
        <w:pStyle w:val="a0"/>
        <w:rPr>
          <w:rFonts w:hint="cs"/>
          <w:rtl/>
        </w:rPr>
      </w:pPr>
      <w:r>
        <w:rPr>
          <w:rFonts w:hint="cs"/>
          <w:rtl/>
        </w:rPr>
        <w:t>בעד - 7, נגד - אין. הנושא יועבר לדיון במליאה. אני מניח שזה יהיה ביום האשה.</w:t>
      </w:r>
    </w:p>
    <w:p w14:paraId="6E6EAD8B" w14:textId="77777777" w:rsidR="00000000" w:rsidRDefault="00364BE1">
      <w:pPr>
        <w:pStyle w:val="a0"/>
        <w:rPr>
          <w:rFonts w:hint="cs"/>
          <w:rtl/>
        </w:rPr>
      </w:pPr>
    </w:p>
    <w:p w14:paraId="2704AB4D" w14:textId="77777777" w:rsidR="00000000" w:rsidRDefault="00364BE1">
      <w:pPr>
        <w:pStyle w:val="a0"/>
        <w:rPr>
          <w:rFonts w:hint="cs"/>
          <w:rtl/>
        </w:rPr>
      </w:pPr>
      <w:r>
        <w:rPr>
          <w:rFonts w:hint="cs"/>
          <w:rtl/>
        </w:rPr>
        <w:t>תם סדר-היום. הישיבה הבאה תתקיים ביום שני, כ"ב באדר התשס"ד, 15 במרס 2004, בשעה 16:00. ישיבת הכנסת נעולה.</w:t>
      </w:r>
    </w:p>
    <w:p w14:paraId="792C81E9" w14:textId="77777777" w:rsidR="00000000" w:rsidRDefault="00364BE1">
      <w:pPr>
        <w:pStyle w:val="a0"/>
        <w:rPr>
          <w:rFonts w:hint="cs"/>
          <w:rtl/>
        </w:rPr>
      </w:pPr>
    </w:p>
    <w:p w14:paraId="3B80B8C9" w14:textId="77777777" w:rsidR="00000000" w:rsidRDefault="00364BE1">
      <w:pPr>
        <w:pStyle w:val="a0"/>
        <w:jc w:val="center"/>
        <w:rPr>
          <w:rFonts w:hint="cs"/>
          <w:rtl/>
        </w:rPr>
      </w:pPr>
      <w:r>
        <w:rPr>
          <w:rFonts w:hint="cs"/>
          <w:rtl/>
        </w:rPr>
        <w:t>הישיבה ננעלה בשעה 20:21.</w:t>
      </w:r>
    </w:p>
    <w:p w14:paraId="543DDBA6" w14:textId="77777777" w:rsidR="00000000" w:rsidRDefault="00364BE1">
      <w:pPr>
        <w:pStyle w:val="a0"/>
        <w:rPr>
          <w:rFonts w:hint="cs"/>
          <w:rtl/>
        </w:rPr>
      </w:pPr>
    </w:p>
    <w:p w14:paraId="642046F8" w14:textId="77777777" w:rsidR="00000000" w:rsidRDefault="00364BE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743F9" w14:textId="77777777" w:rsidR="00000000" w:rsidRDefault="00364BE1">
      <w:r>
        <w:separator/>
      </w:r>
    </w:p>
  </w:endnote>
  <w:endnote w:type="continuationSeparator" w:id="0">
    <w:p w14:paraId="05E201AD" w14:textId="77777777" w:rsidR="00000000" w:rsidRDefault="0036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0D9F4" w14:textId="77777777" w:rsidR="00000000" w:rsidRDefault="00364BE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175</w:t>
    </w:r>
    <w:r>
      <w:rPr>
        <w:rtl/>
      </w:rPr>
      <w:fldChar w:fldCharType="end"/>
    </w:r>
    <w:r>
      <w:rPr>
        <w:rtl/>
      </w:rPr>
      <w:t xml:space="preserve"> </w:t>
    </w:r>
    <w:r>
      <w:rPr>
        <w:rtl/>
      </w:rPr>
      <w:t xml:space="preserve">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254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F85DD" w14:textId="77777777" w:rsidR="00000000" w:rsidRDefault="00364BE1">
      <w:r>
        <w:separator/>
      </w:r>
    </w:p>
  </w:footnote>
  <w:footnote w:type="continuationSeparator" w:id="0">
    <w:p w14:paraId="29CD7B72" w14:textId="77777777" w:rsidR="00000000" w:rsidRDefault="00364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918519F"/>
    <w:multiLevelType w:val="hybridMultilevel"/>
    <w:tmpl w:val="AB3E0488"/>
    <w:lvl w:ilvl="0" w:tplc="0F1CF2BC">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3753_1-53.doc"/>
    <w:docVar w:name="Position" w:val="Merged1-53"/>
    <w:docVar w:name="Queue" w:val="1-53"/>
    <w:docVar w:name="SaveYN" w:val="N"/>
    <w:docVar w:name="Session" w:val="23753"/>
    <w:docVar w:name="SessionDate" w:val="10/03/04"/>
    <w:docVar w:name="SpeakersNum" w:val="0"/>
    <w:docVar w:name="StartMode" w:val="4"/>
  </w:docVars>
  <w:rsids>
    <w:rsidRoot w:val="00364BE1"/>
    <w:rsid w:val="00364B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6ADAF2"/>
  <w15:chartTrackingRefBased/>
  <w15:docId w15:val="{BC975C9F-A3AB-489E-A8B4-1E8D8E5C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51271</Words>
  <Characters>292247</Characters>
  <Application>Microsoft Office Word</Application>
  <DocSecurity>0</DocSecurity>
  <Lines>2435</Lines>
  <Paragraphs>685</Paragraphs>
  <ScaleCrop>false</ScaleCrop>
  <HeadingPairs>
    <vt:vector size="2" baseType="variant">
      <vt:variant>
        <vt:lpstr>שם</vt:lpstr>
      </vt:variant>
      <vt:variant>
        <vt:i4>1</vt:i4>
      </vt:variant>
    </vt:vector>
  </HeadingPairs>
  <TitlesOfParts>
    <vt:vector size="1" baseType="lpstr">
      <vt:lpstr>חוברת כ"א</vt:lpstr>
    </vt:vector>
  </TitlesOfParts>
  <Company>EDS</Company>
  <LinksUpToDate>false</LinksUpToDate>
  <CharactersWithSpaces>342833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117 מתאריך 10/03/2004</dc:title>
  <dc:subject/>
  <dc:creator>איטה אבן זוהר</dc:creator>
  <cp:keywords/>
  <dc:description/>
  <cp:lastModifiedBy>vladimir</cp:lastModifiedBy>
  <cp:revision>2</cp:revision>
  <cp:lastPrinted>2004-08-11T12:19:00Z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117.000000000000</vt:lpwstr>
  </property>
  <property fmtid="{D5CDD505-2E9C-101B-9397-08002B2CF9AE}" pid="4" name="Nose">
    <vt:lpwstr>_x000d_
</vt:lpwstr>
  </property>
  <property fmtid="{D5CDD505-2E9C-101B-9397-08002B2CF9AE}" pid="5" name="TaarichYeshiva">
    <vt:lpwstr>2004-03-10T00:00:00Z</vt:lpwstr>
  </property>
  <property fmtid="{D5CDD505-2E9C-101B-9397-08002B2CF9AE}" pid="6" name="Tor">
    <vt:lpwstr>1-53</vt:lpwstr>
  </property>
  <property fmtid="{D5CDD505-2E9C-101B-9397-08002B2CF9AE}" pid="7" name="סימוכין">
    <vt:i4>1734204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1734204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