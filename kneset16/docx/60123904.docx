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29A6B" w14:textId="77777777" w:rsidR="00000000" w:rsidRDefault="002703A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D0AE2F2" w14:textId="77777777" w:rsidR="00000000" w:rsidRDefault="002703A1">
      <w:pPr>
        <w:pStyle w:val="TOC1"/>
        <w:tabs>
          <w:tab w:val="right" w:leader="dot" w:pos="8296"/>
        </w:tabs>
        <w:rPr>
          <w:rFonts w:ascii="Times New Roman" w:hAnsi="Times New Roman" w:cs="Times New Roman"/>
          <w:sz w:val="24"/>
          <w:szCs w:val="24"/>
        </w:rPr>
      </w:pPr>
      <w:r>
        <w:rPr>
          <w:rtl/>
        </w:rPr>
        <w:t>דברי יושב-ראש הכנסת לציון יום האיחוד האירופי</w:t>
      </w:r>
      <w:r>
        <w:tab/>
      </w:r>
      <w:r>
        <w:fldChar w:fldCharType="begin"/>
      </w:r>
      <w:r>
        <w:instrText xml:space="preserve"> PAGEREF _Toc72672359 \h </w:instrText>
      </w:r>
      <w:r>
        <w:fldChar w:fldCharType="separate"/>
      </w:r>
      <w:r>
        <w:t>3</w:t>
      </w:r>
      <w:r>
        <w:fldChar w:fldCharType="end"/>
      </w:r>
    </w:p>
    <w:p w14:paraId="35B14338" w14:textId="77777777" w:rsidR="00000000" w:rsidRDefault="002703A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_Toc72672360 \h </w:instrText>
      </w:r>
      <w:r>
        <w:fldChar w:fldCharType="separate"/>
      </w:r>
      <w:r>
        <w:t>4</w:t>
      </w:r>
      <w:r>
        <w:fldChar w:fldCharType="end"/>
      </w:r>
    </w:p>
    <w:p w14:paraId="6C6C84FF" w14:textId="77777777" w:rsidR="00000000" w:rsidRDefault="002703A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_Toc72672361 \h </w:instrText>
      </w:r>
      <w:r>
        <w:fldChar w:fldCharType="separate"/>
      </w:r>
      <w:r>
        <w:t>4</w:t>
      </w:r>
      <w:r>
        <w:fldChar w:fldCharType="end"/>
      </w:r>
    </w:p>
    <w:p w14:paraId="1A3719AF" w14:textId="77777777" w:rsidR="00000000" w:rsidRDefault="002703A1">
      <w:pPr>
        <w:pStyle w:val="TOC1"/>
        <w:tabs>
          <w:tab w:val="right" w:leader="dot" w:pos="8296"/>
        </w:tabs>
        <w:rPr>
          <w:rFonts w:ascii="Times New Roman" w:hAnsi="Times New Roman" w:cs="Times New Roman"/>
          <w:sz w:val="24"/>
          <w:szCs w:val="24"/>
        </w:rPr>
      </w:pPr>
      <w:r>
        <w:rPr>
          <w:rtl/>
        </w:rPr>
        <w:t>הצעת סיעות</w:t>
      </w:r>
      <w:r>
        <w:rPr>
          <w:rtl/>
        </w:rPr>
        <w:t xml:space="preserve"> מרצ-</w:t>
      </w:r>
      <w:r>
        <w:t>-</w:t>
      </w:r>
      <w:r>
        <w:rPr>
          <w:rtl/>
        </w:rPr>
        <w:t>חד"ש-תע</w:t>
      </w:r>
      <w:r>
        <w:t>"</w:t>
      </w:r>
      <w:r>
        <w:rPr>
          <w:rtl/>
        </w:rPr>
        <w:t>ל-</w:t>
      </w:r>
      <w:r>
        <w:t>-</w:t>
      </w:r>
      <w:r>
        <w:rPr>
          <w:rtl/>
        </w:rPr>
        <w:t>בל"ד-</w:t>
      </w:r>
      <w:r>
        <w:t>-</w:t>
      </w:r>
      <w:r>
        <w:rPr>
          <w:rtl/>
        </w:rPr>
        <w:t>רע"ם</w:t>
      </w:r>
      <w:r>
        <w:t xml:space="preserve"> </w:t>
      </w:r>
      <w:r>
        <w:rPr>
          <w:rtl/>
        </w:rPr>
        <w:t>להביע אי</w:t>
      </w:r>
      <w:r>
        <w:t>-</w:t>
      </w:r>
      <w:r>
        <w:rPr>
          <w:rtl/>
        </w:rPr>
        <w:t xml:space="preserve">אמון בממשלה </w:t>
      </w:r>
      <w:r>
        <w:t xml:space="preserve"> </w:t>
      </w:r>
      <w:r>
        <w:rPr>
          <w:rtl/>
        </w:rPr>
        <w:t>בשל מדיניותה החברתית, הכלכלית והמדינית</w:t>
      </w:r>
      <w:r>
        <w:tab/>
      </w:r>
      <w:r>
        <w:fldChar w:fldCharType="begin"/>
      </w:r>
      <w:r>
        <w:instrText xml:space="preserve"> PAGEREF _Toc72672362 \h </w:instrText>
      </w:r>
      <w:r>
        <w:fldChar w:fldCharType="separate"/>
      </w:r>
      <w:r>
        <w:t>6</w:t>
      </w:r>
      <w:r>
        <w:fldChar w:fldCharType="end"/>
      </w:r>
    </w:p>
    <w:p w14:paraId="4EE1098B" w14:textId="77777777" w:rsidR="00000000" w:rsidRDefault="002703A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_Toc72672363 \h </w:instrText>
      </w:r>
      <w:r>
        <w:fldChar w:fldCharType="separate"/>
      </w:r>
      <w:r>
        <w:t>7</w:t>
      </w:r>
      <w:r>
        <w:fldChar w:fldCharType="end"/>
      </w:r>
    </w:p>
    <w:p w14:paraId="2A37F177" w14:textId="77777777" w:rsidR="00000000" w:rsidRDefault="002703A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_Toc72672364 \h </w:instrText>
      </w:r>
      <w:r>
        <w:fldChar w:fldCharType="separate"/>
      </w:r>
      <w:r>
        <w:t>17</w:t>
      </w:r>
      <w:r>
        <w:fldChar w:fldCharType="end"/>
      </w:r>
    </w:p>
    <w:p w14:paraId="3F371F26" w14:textId="77777777" w:rsidR="00000000" w:rsidRDefault="002703A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w:instrText>
      </w:r>
      <w:r>
        <w:instrText xml:space="preserve">PAGEREF _Toc72672365 \h </w:instrText>
      </w:r>
      <w:r>
        <w:fldChar w:fldCharType="separate"/>
      </w:r>
      <w:r>
        <w:t>27</w:t>
      </w:r>
      <w:r>
        <w:fldChar w:fldCharType="end"/>
      </w:r>
    </w:p>
    <w:p w14:paraId="40B2C222" w14:textId="77777777" w:rsidR="00000000" w:rsidRDefault="002703A1">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_Toc72672366 \h </w:instrText>
      </w:r>
      <w:r>
        <w:fldChar w:fldCharType="separate"/>
      </w:r>
      <w:r>
        <w:t>32</w:t>
      </w:r>
      <w:r>
        <w:fldChar w:fldCharType="end"/>
      </w:r>
    </w:p>
    <w:p w14:paraId="24CE5736" w14:textId="77777777" w:rsidR="00000000" w:rsidRDefault="002703A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_Toc72672367 \h </w:instrText>
      </w:r>
      <w:r>
        <w:fldChar w:fldCharType="separate"/>
      </w:r>
      <w:r>
        <w:t>41</w:t>
      </w:r>
      <w:r>
        <w:fldChar w:fldCharType="end"/>
      </w:r>
    </w:p>
    <w:p w14:paraId="1AF489B0" w14:textId="77777777" w:rsidR="00000000" w:rsidRDefault="002703A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_Toc72672368 \h </w:instrText>
      </w:r>
      <w:r>
        <w:fldChar w:fldCharType="separate"/>
      </w:r>
      <w:r>
        <w:t>49</w:t>
      </w:r>
      <w:r>
        <w:fldChar w:fldCharType="end"/>
      </w:r>
    </w:p>
    <w:p w14:paraId="3252DAF6" w14:textId="77777777" w:rsidR="00000000" w:rsidRDefault="002703A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_Toc72672369 \h </w:instrText>
      </w:r>
      <w:r>
        <w:fldChar w:fldCharType="separate"/>
      </w:r>
      <w:r>
        <w:t>49</w:t>
      </w:r>
      <w:r>
        <w:fldChar w:fldCharType="end"/>
      </w:r>
    </w:p>
    <w:p w14:paraId="2FA6E7C9" w14:textId="77777777" w:rsidR="00000000" w:rsidRDefault="002703A1">
      <w:pPr>
        <w:pStyle w:val="TOC1"/>
        <w:tabs>
          <w:tab w:val="right" w:leader="dot" w:pos="8296"/>
        </w:tabs>
        <w:rPr>
          <w:rFonts w:ascii="Times New Roman" w:hAnsi="Times New Roman" w:cs="Times New Roman"/>
          <w:sz w:val="24"/>
          <w:szCs w:val="24"/>
        </w:rPr>
      </w:pPr>
      <w:r>
        <w:rPr>
          <w:rtl/>
        </w:rPr>
        <w:t>הצע</w:t>
      </w:r>
      <w:r>
        <w:rPr>
          <w:rtl/>
        </w:rPr>
        <w:t>ת סיעות מרצ--חד"ש</w:t>
      </w:r>
      <w:r>
        <w:t>-</w:t>
      </w:r>
      <w:r>
        <w:rPr>
          <w:rtl/>
        </w:rPr>
        <w:t>תעל</w:t>
      </w:r>
      <w:r>
        <w:t>--</w:t>
      </w:r>
      <w:r>
        <w:rPr>
          <w:rtl/>
        </w:rPr>
        <w:t>בל"ד</w:t>
      </w:r>
      <w:r>
        <w:t>--</w:t>
      </w:r>
      <w:r>
        <w:rPr>
          <w:rtl/>
        </w:rPr>
        <w:t>רע"ם</w:t>
      </w:r>
      <w:r>
        <w:t xml:space="preserve"> </w:t>
      </w:r>
      <w:r>
        <w:rPr>
          <w:rtl/>
        </w:rPr>
        <w:t>להביע אי</w:t>
      </w:r>
      <w:r>
        <w:t>-</w:t>
      </w:r>
      <w:r>
        <w:rPr>
          <w:rtl/>
        </w:rPr>
        <w:t xml:space="preserve">אמון בממשלה </w:t>
      </w:r>
      <w:r>
        <w:t xml:space="preserve"> </w:t>
      </w:r>
      <w:r>
        <w:rPr>
          <w:rtl/>
        </w:rPr>
        <w:t>בשל מדיניותה החברתית, הכלכלית והמדינית</w:t>
      </w:r>
      <w:r>
        <w:tab/>
      </w:r>
      <w:r>
        <w:fldChar w:fldCharType="begin"/>
      </w:r>
      <w:r>
        <w:instrText xml:space="preserve"> PAGEREF _Toc72672370 \h </w:instrText>
      </w:r>
      <w:r>
        <w:fldChar w:fldCharType="separate"/>
      </w:r>
      <w:r>
        <w:t>50</w:t>
      </w:r>
      <w:r>
        <w:fldChar w:fldCharType="end"/>
      </w:r>
    </w:p>
    <w:p w14:paraId="3116CA62" w14:textId="77777777" w:rsidR="00000000" w:rsidRDefault="002703A1">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_Toc72672371 \h </w:instrText>
      </w:r>
      <w:r>
        <w:fldChar w:fldCharType="separate"/>
      </w:r>
      <w:r>
        <w:t>50</w:t>
      </w:r>
      <w:r>
        <w:fldChar w:fldCharType="end"/>
      </w:r>
    </w:p>
    <w:p w14:paraId="525EEC90" w14:textId="77777777" w:rsidR="00000000" w:rsidRDefault="002703A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_Toc72672372 \h </w:instrText>
      </w:r>
      <w:r>
        <w:fldChar w:fldCharType="separate"/>
      </w:r>
      <w:r>
        <w:t>52</w:t>
      </w:r>
      <w:r>
        <w:fldChar w:fldCharType="end"/>
      </w:r>
    </w:p>
    <w:p w14:paraId="1EA63DC9" w14:textId="77777777" w:rsidR="00000000" w:rsidRDefault="002703A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w:t>
      </w:r>
      <w:r>
        <w:rPr>
          <w:rtl/>
        </w:rPr>
        <w:t>כה (חד"ש-תע"ל):</w:t>
      </w:r>
      <w:r>
        <w:tab/>
      </w:r>
      <w:r>
        <w:fldChar w:fldCharType="begin"/>
      </w:r>
      <w:r>
        <w:instrText xml:space="preserve"> PAGEREF _Toc72672373 \h </w:instrText>
      </w:r>
      <w:r>
        <w:fldChar w:fldCharType="separate"/>
      </w:r>
      <w:r>
        <w:t>54</w:t>
      </w:r>
      <w:r>
        <w:fldChar w:fldCharType="end"/>
      </w:r>
    </w:p>
    <w:p w14:paraId="6A9D09F4" w14:textId="77777777" w:rsidR="00000000" w:rsidRDefault="002703A1">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_Toc72672374 \h </w:instrText>
      </w:r>
      <w:r>
        <w:fldChar w:fldCharType="separate"/>
      </w:r>
      <w:r>
        <w:t>55</w:t>
      </w:r>
      <w:r>
        <w:fldChar w:fldCharType="end"/>
      </w:r>
    </w:p>
    <w:p w14:paraId="2593CFDA" w14:textId="77777777" w:rsidR="00000000" w:rsidRDefault="002703A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_Toc72672375 \h </w:instrText>
      </w:r>
      <w:r>
        <w:fldChar w:fldCharType="separate"/>
      </w:r>
      <w:r>
        <w:t>56</w:t>
      </w:r>
      <w:r>
        <w:fldChar w:fldCharType="end"/>
      </w:r>
    </w:p>
    <w:p w14:paraId="32999B7D" w14:textId="77777777" w:rsidR="00000000" w:rsidRDefault="002703A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_Toc72672376 \h </w:instrText>
      </w:r>
      <w:r>
        <w:fldChar w:fldCharType="separate"/>
      </w:r>
      <w:r>
        <w:t>59</w:t>
      </w:r>
      <w:r>
        <w:fldChar w:fldCharType="end"/>
      </w:r>
    </w:p>
    <w:p w14:paraId="49EED437" w14:textId="77777777" w:rsidR="00000000" w:rsidRDefault="002703A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_Toc72672377 \</w:instrText>
      </w:r>
      <w:r>
        <w:instrText xml:space="preserve">h </w:instrText>
      </w:r>
      <w:r>
        <w:fldChar w:fldCharType="separate"/>
      </w:r>
      <w:r>
        <w:t>63</w:t>
      </w:r>
      <w:r>
        <w:fldChar w:fldCharType="end"/>
      </w:r>
    </w:p>
    <w:p w14:paraId="6A501898" w14:textId="77777777" w:rsidR="00000000" w:rsidRDefault="002703A1">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_Toc72672378 \h </w:instrText>
      </w:r>
      <w:r>
        <w:fldChar w:fldCharType="separate"/>
      </w:r>
      <w:r>
        <w:t>65</w:t>
      </w:r>
      <w:r>
        <w:fldChar w:fldCharType="end"/>
      </w:r>
    </w:p>
    <w:p w14:paraId="1DCC7E86" w14:textId="77777777" w:rsidR="00000000" w:rsidRDefault="002703A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_Toc72672379 \h </w:instrText>
      </w:r>
      <w:r>
        <w:fldChar w:fldCharType="separate"/>
      </w:r>
      <w:r>
        <w:t>66</w:t>
      </w:r>
      <w:r>
        <w:fldChar w:fldCharType="end"/>
      </w:r>
    </w:p>
    <w:p w14:paraId="491EA575" w14:textId="77777777" w:rsidR="00000000" w:rsidRDefault="002703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_Toc72672380 \h </w:instrText>
      </w:r>
      <w:r>
        <w:fldChar w:fldCharType="separate"/>
      </w:r>
      <w:r>
        <w:t>68</w:t>
      </w:r>
      <w:r>
        <w:fldChar w:fldCharType="end"/>
      </w:r>
    </w:p>
    <w:p w14:paraId="37BE5DFC" w14:textId="77777777" w:rsidR="00000000" w:rsidRDefault="002703A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_Toc72672381 \h </w:instrText>
      </w:r>
      <w:r>
        <w:fldChar w:fldCharType="separate"/>
      </w:r>
      <w:r>
        <w:t>70</w:t>
      </w:r>
      <w:r>
        <w:fldChar w:fldCharType="end"/>
      </w:r>
    </w:p>
    <w:p w14:paraId="1D285647" w14:textId="77777777" w:rsidR="00000000" w:rsidRDefault="002703A1">
      <w:pPr>
        <w:pStyle w:val="TOC1"/>
        <w:tabs>
          <w:tab w:val="right" w:leader="dot" w:pos="8296"/>
        </w:tabs>
        <w:rPr>
          <w:rFonts w:ascii="Times New Roman" w:hAnsi="Times New Roman" w:cs="Times New Roman"/>
          <w:sz w:val="24"/>
          <w:szCs w:val="24"/>
        </w:rPr>
      </w:pPr>
      <w:r>
        <w:rPr>
          <w:rtl/>
        </w:rPr>
        <w:t xml:space="preserve">הצעת חוק ניירות ערך (תיקון מס' 23), </w:t>
      </w:r>
      <w:r>
        <w:rPr>
          <w:rtl/>
        </w:rPr>
        <w:t>התשס"ד-2004</w:t>
      </w:r>
      <w:r>
        <w:tab/>
      </w:r>
      <w:r>
        <w:fldChar w:fldCharType="begin"/>
      </w:r>
      <w:r>
        <w:instrText xml:space="preserve"> PAGEREF _Toc72672382 \h </w:instrText>
      </w:r>
      <w:r>
        <w:fldChar w:fldCharType="separate"/>
      </w:r>
      <w:r>
        <w:t>80</w:t>
      </w:r>
      <w:r>
        <w:fldChar w:fldCharType="end"/>
      </w:r>
    </w:p>
    <w:p w14:paraId="2F82B171" w14:textId="77777777" w:rsidR="00000000" w:rsidRDefault="002703A1">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_Toc72672383 \h </w:instrText>
      </w:r>
      <w:r>
        <w:fldChar w:fldCharType="separate"/>
      </w:r>
      <w:r>
        <w:t>81</w:t>
      </w:r>
      <w:r>
        <w:fldChar w:fldCharType="end"/>
      </w:r>
    </w:p>
    <w:p w14:paraId="43DE191D" w14:textId="77777777" w:rsidR="00000000" w:rsidRDefault="002703A1">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_Toc72672384 \h </w:instrText>
      </w:r>
      <w:r>
        <w:fldChar w:fldCharType="separate"/>
      </w:r>
      <w:r>
        <w:t>81</w:t>
      </w:r>
      <w:r>
        <w:fldChar w:fldCharType="end"/>
      </w:r>
    </w:p>
    <w:p w14:paraId="3A7637F1" w14:textId="77777777" w:rsidR="00000000" w:rsidRDefault="002703A1">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_Toc72672385 \h </w:instrText>
      </w:r>
      <w:r>
        <w:fldChar w:fldCharType="separate"/>
      </w:r>
      <w:r>
        <w:t>82</w:t>
      </w:r>
      <w:r>
        <w:fldChar w:fldCharType="end"/>
      </w:r>
    </w:p>
    <w:p w14:paraId="644CDA30" w14:textId="77777777" w:rsidR="00000000" w:rsidRDefault="002703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w:instrText>
      </w:r>
      <w:r>
        <w:instrText xml:space="preserve">F _Toc72672386 \h </w:instrText>
      </w:r>
      <w:r>
        <w:fldChar w:fldCharType="separate"/>
      </w:r>
      <w:r>
        <w:t>83</w:t>
      </w:r>
      <w:r>
        <w:fldChar w:fldCharType="end"/>
      </w:r>
    </w:p>
    <w:p w14:paraId="735B41C5" w14:textId="77777777" w:rsidR="00000000" w:rsidRDefault="002703A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_Toc72672387 \h </w:instrText>
      </w:r>
      <w:r>
        <w:fldChar w:fldCharType="separate"/>
      </w:r>
      <w:r>
        <w:t>85</w:t>
      </w:r>
      <w:r>
        <w:fldChar w:fldCharType="end"/>
      </w:r>
    </w:p>
    <w:p w14:paraId="0EF716B5" w14:textId="77777777" w:rsidR="00000000" w:rsidRDefault="002703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_Toc72672388 \h </w:instrText>
      </w:r>
      <w:r>
        <w:fldChar w:fldCharType="separate"/>
      </w:r>
      <w:r>
        <w:t>86</w:t>
      </w:r>
      <w:r>
        <w:fldChar w:fldCharType="end"/>
      </w:r>
    </w:p>
    <w:p w14:paraId="382EE636" w14:textId="77777777" w:rsidR="00000000" w:rsidRDefault="002703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_Toc72672389 \h </w:instrText>
      </w:r>
      <w:r>
        <w:fldChar w:fldCharType="separate"/>
      </w:r>
      <w:r>
        <w:t>88</w:t>
      </w:r>
      <w:r>
        <w:fldChar w:fldCharType="end"/>
      </w:r>
    </w:p>
    <w:p w14:paraId="7A4271E4" w14:textId="77777777" w:rsidR="00000000" w:rsidRDefault="002703A1">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_Toc72672390 \h </w:instrText>
      </w:r>
      <w:r>
        <w:fldChar w:fldCharType="separate"/>
      </w:r>
      <w:r>
        <w:t>90</w:t>
      </w:r>
      <w:r>
        <w:fldChar w:fldCharType="end"/>
      </w:r>
    </w:p>
    <w:p w14:paraId="62183495" w14:textId="77777777" w:rsidR="00000000" w:rsidRDefault="002703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w:t>
      </w:r>
      <w:r>
        <w:rPr>
          <w:rtl/>
        </w:rPr>
        <w:t>ב (ש"ס):</w:t>
      </w:r>
      <w:r>
        <w:tab/>
      </w:r>
      <w:r>
        <w:fldChar w:fldCharType="begin"/>
      </w:r>
      <w:r>
        <w:instrText xml:space="preserve"> PAGEREF _Toc72672391 \h </w:instrText>
      </w:r>
      <w:r>
        <w:fldChar w:fldCharType="separate"/>
      </w:r>
      <w:r>
        <w:t>92</w:t>
      </w:r>
      <w:r>
        <w:fldChar w:fldCharType="end"/>
      </w:r>
    </w:p>
    <w:p w14:paraId="55A6229A" w14:textId="77777777" w:rsidR="00000000" w:rsidRDefault="002703A1">
      <w:pPr>
        <w:pStyle w:val="TOC2"/>
        <w:tabs>
          <w:tab w:val="right" w:leader="dot" w:pos="8296"/>
        </w:tabs>
        <w:ind w:right="0"/>
        <w:rPr>
          <w:rFonts w:ascii="Times New Roman" w:hAnsi="Times New Roman" w:cs="Times New Roman"/>
          <w:sz w:val="24"/>
          <w:szCs w:val="24"/>
        </w:rPr>
      </w:pPr>
      <w:r>
        <w:rPr>
          <w:rtl/>
        </w:rPr>
        <w:lastRenderedPageBreak/>
        <w:t>משה</w:t>
      </w:r>
      <w:r>
        <w:t xml:space="preserve"> </w:t>
      </w:r>
      <w:r>
        <w:rPr>
          <w:rtl/>
        </w:rPr>
        <w:t>גפני (יהדות התורה):</w:t>
      </w:r>
      <w:r>
        <w:tab/>
      </w:r>
      <w:r>
        <w:fldChar w:fldCharType="begin"/>
      </w:r>
      <w:r>
        <w:instrText xml:space="preserve"> PAGEREF _Toc72672392 \h </w:instrText>
      </w:r>
      <w:r>
        <w:fldChar w:fldCharType="separate"/>
      </w:r>
      <w:r>
        <w:t>93</w:t>
      </w:r>
      <w:r>
        <w:fldChar w:fldCharType="end"/>
      </w:r>
    </w:p>
    <w:p w14:paraId="618A4C0E" w14:textId="77777777" w:rsidR="00000000" w:rsidRDefault="002703A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_Toc72672393 \h </w:instrText>
      </w:r>
      <w:r>
        <w:fldChar w:fldCharType="separate"/>
      </w:r>
      <w:r>
        <w:t>97</w:t>
      </w:r>
      <w:r>
        <w:fldChar w:fldCharType="end"/>
      </w:r>
    </w:p>
    <w:p w14:paraId="11949453" w14:textId="77777777" w:rsidR="00000000" w:rsidRDefault="002703A1">
      <w:pPr>
        <w:pStyle w:val="TOC1"/>
        <w:tabs>
          <w:tab w:val="right" w:leader="dot" w:pos="8296"/>
        </w:tabs>
        <w:rPr>
          <w:rFonts w:ascii="Times New Roman" w:hAnsi="Times New Roman" w:cs="Times New Roman"/>
          <w:sz w:val="24"/>
          <w:szCs w:val="24"/>
        </w:rPr>
      </w:pPr>
      <w:r>
        <w:rPr>
          <w:rtl/>
        </w:rPr>
        <w:t>הצעת חוק פיקוח על מחירי מצרכים ושירותים (תיקון מס' 3), התשס"ד-2004</w:t>
      </w:r>
      <w:r>
        <w:tab/>
      </w:r>
      <w:r>
        <w:fldChar w:fldCharType="begin"/>
      </w:r>
      <w:r>
        <w:instrText xml:space="preserve"> PAGEREF _Toc72672394 \h </w:instrText>
      </w:r>
      <w:r>
        <w:fldChar w:fldCharType="separate"/>
      </w:r>
      <w:r>
        <w:t>99</w:t>
      </w:r>
      <w:r>
        <w:fldChar w:fldCharType="end"/>
      </w:r>
    </w:p>
    <w:p w14:paraId="0C0AE276" w14:textId="77777777" w:rsidR="00000000" w:rsidRDefault="002703A1">
      <w:pPr>
        <w:pStyle w:val="TOC1"/>
        <w:tabs>
          <w:tab w:val="right" w:leader="dot" w:pos="8296"/>
        </w:tabs>
        <w:rPr>
          <w:rFonts w:ascii="Times New Roman" w:hAnsi="Times New Roman" w:cs="Times New Roman"/>
          <w:sz w:val="24"/>
          <w:szCs w:val="24"/>
        </w:rPr>
      </w:pPr>
      <w:r>
        <w:t>(</w:t>
      </w:r>
      <w:r>
        <w:rPr>
          <w:rtl/>
        </w:rPr>
        <w:t>קר</w:t>
      </w:r>
      <w:r>
        <w:rPr>
          <w:rtl/>
        </w:rPr>
        <w:t>יאה ראשונה)</w:t>
      </w:r>
      <w:r>
        <w:tab/>
      </w:r>
      <w:r>
        <w:fldChar w:fldCharType="begin"/>
      </w:r>
      <w:r>
        <w:instrText xml:space="preserve"> PAGEREF _Toc72672395 \h </w:instrText>
      </w:r>
      <w:r>
        <w:fldChar w:fldCharType="separate"/>
      </w:r>
      <w:r>
        <w:t>99</w:t>
      </w:r>
      <w:r>
        <w:fldChar w:fldCharType="end"/>
      </w:r>
    </w:p>
    <w:p w14:paraId="189E8616" w14:textId="77777777" w:rsidR="00000000" w:rsidRDefault="002703A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_Toc72672396 \h </w:instrText>
      </w:r>
      <w:r>
        <w:fldChar w:fldCharType="separate"/>
      </w:r>
      <w:r>
        <w:t>99</w:t>
      </w:r>
      <w:r>
        <w:fldChar w:fldCharType="end"/>
      </w:r>
    </w:p>
    <w:p w14:paraId="148ABCD5" w14:textId="77777777" w:rsidR="00000000" w:rsidRDefault="002703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_Toc72672397 \h </w:instrText>
      </w:r>
      <w:r>
        <w:fldChar w:fldCharType="separate"/>
      </w:r>
      <w:r>
        <w:t>101</w:t>
      </w:r>
      <w:r>
        <w:fldChar w:fldCharType="end"/>
      </w:r>
    </w:p>
    <w:p w14:paraId="297AEBC1" w14:textId="77777777" w:rsidR="00000000" w:rsidRDefault="002703A1">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_Toc72672398 \h </w:instrText>
      </w:r>
      <w:r>
        <w:fldChar w:fldCharType="separate"/>
      </w:r>
      <w:r>
        <w:t>104</w:t>
      </w:r>
      <w:r>
        <w:fldChar w:fldCharType="end"/>
      </w:r>
    </w:p>
    <w:p w14:paraId="6BB323AD" w14:textId="77777777" w:rsidR="00000000" w:rsidRDefault="002703A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w:instrText>
      </w:r>
      <w:r>
        <w:instrText xml:space="preserve">REF _Toc72672399 \h </w:instrText>
      </w:r>
      <w:r>
        <w:fldChar w:fldCharType="separate"/>
      </w:r>
      <w:r>
        <w:t>106</w:t>
      </w:r>
      <w:r>
        <w:fldChar w:fldCharType="end"/>
      </w:r>
    </w:p>
    <w:p w14:paraId="526C9883" w14:textId="77777777" w:rsidR="00000000" w:rsidRDefault="002703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_Toc72672400 \h </w:instrText>
      </w:r>
      <w:r>
        <w:fldChar w:fldCharType="separate"/>
      </w:r>
      <w:r>
        <w:t>107</w:t>
      </w:r>
      <w:r>
        <w:fldChar w:fldCharType="end"/>
      </w:r>
    </w:p>
    <w:p w14:paraId="2B23AC63" w14:textId="77777777" w:rsidR="00000000" w:rsidRDefault="002703A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_Toc72672401 \h </w:instrText>
      </w:r>
      <w:r>
        <w:fldChar w:fldCharType="separate"/>
      </w:r>
      <w:r>
        <w:t>108</w:t>
      </w:r>
      <w:r>
        <w:fldChar w:fldCharType="end"/>
      </w:r>
    </w:p>
    <w:p w14:paraId="129920CB" w14:textId="77777777" w:rsidR="00000000" w:rsidRDefault="002703A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_Toc72672402 \h </w:instrText>
      </w:r>
      <w:r>
        <w:fldChar w:fldCharType="separate"/>
      </w:r>
      <w:r>
        <w:t>110</w:t>
      </w:r>
      <w:r>
        <w:fldChar w:fldCharType="end"/>
      </w:r>
    </w:p>
    <w:p w14:paraId="178BC285" w14:textId="77777777" w:rsidR="00000000" w:rsidRDefault="002703A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_Toc72672403 \h </w:instrText>
      </w:r>
      <w:r>
        <w:fldChar w:fldCharType="separate"/>
      </w:r>
      <w:r>
        <w:t>112</w:t>
      </w:r>
      <w:r>
        <w:fldChar w:fldCharType="end"/>
      </w:r>
    </w:p>
    <w:p w14:paraId="67B239B0" w14:textId="77777777" w:rsidR="00000000" w:rsidRDefault="002703A1">
      <w:pPr>
        <w:pStyle w:val="TOC2"/>
        <w:tabs>
          <w:tab w:val="right" w:leader="dot" w:pos="8296"/>
        </w:tabs>
        <w:ind w:right="0"/>
        <w:rPr>
          <w:rFonts w:ascii="Times New Roman" w:hAnsi="Times New Roman" w:cs="Times New Roman"/>
          <w:sz w:val="24"/>
          <w:szCs w:val="24"/>
        </w:rPr>
      </w:pPr>
      <w:r>
        <w:rPr>
          <w:rtl/>
        </w:rPr>
        <w:t>נסי</w:t>
      </w:r>
      <w:r>
        <w:rPr>
          <w:rtl/>
        </w:rPr>
        <w:t>ם</w:t>
      </w:r>
      <w:r>
        <w:t xml:space="preserve"> </w:t>
      </w:r>
      <w:r>
        <w:rPr>
          <w:rtl/>
        </w:rPr>
        <w:t>זאב (ש"ס):</w:t>
      </w:r>
      <w:r>
        <w:tab/>
      </w:r>
      <w:r>
        <w:fldChar w:fldCharType="begin"/>
      </w:r>
      <w:r>
        <w:instrText xml:space="preserve"> PAGEREF _Toc72672404 \h </w:instrText>
      </w:r>
      <w:r>
        <w:fldChar w:fldCharType="separate"/>
      </w:r>
      <w:r>
        <w:t>115</w:t>
      </w:r>
      <w:r>
        <w:fldChar w:fldCharType="end"/>
      </w:r>
    </w:p>
    <w:p w14:paraId="3B5BF8D1" w14:textId="77777777" w:rsidR="00000000" w:rsidRDefault="002703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_Toc72672405 \h </w:instrText>
      </w:r>
      <w:r>
        <w:fldChar w:fldCharType="separate"/>
      </w:r>
      <w:r>
        <w:t>117</w:t>
      </w:r>
      <w:r>
        <w:fldChar w:fldCharType="end"/>
      </w:r>
    </w:p>
    <w:p w14:paraId="526548A2" w14:textId="77777777" w:rsidR="00000000" w:rsidRDefault="002703A1">
      <w:pPr>
        <w:pStyle w:val="TOC1"/>
        <w:tabs>
          <w:tab w:val="right" w:leader="dot" w:pos="8296"/>
        </w:tabs>
        <w:rPr>
          <w:rFonts w:ascii="Times New Roman" w:hAnsi="Times New Roman" w:cs="Times New Roman"/>
          <w:sz w:val="24"/>
          <w:szCs w:val="24"/>
        </w:rPr>
      </w:pPr>
      <w:r>
        <w:rPr>
          <w:rtl/>
        </w:rPr>
        <w:t xml:space="preserve">הצעת חוק הכניסה לישראל (תיקון מס' 13) (הארכת אשרה לעובד זר), </w:t>
      </w:r>
      <w:r>
        <w:t xml:space="preserve"> </w:t>
      </w:r>
      <w:r>
        <w:rPr>
          <w:rtl/>
        </w:rPr>
        <w:t>התשס"ד-2004</w:t>
      </w:r>
      <w:r>
        <w:tab/>
      </w:r>
      <w:r>
        <w:fldChar w:fldCharType="begin"/>
      </w:r>
      <w:r>
        <w:instrText xml:space="preserve"> PAGEREF _Toc72672406 \h </w:instrText>
      </w:r>
      <w:r>
        <w:fldChar w:fldCharType="separate"/>
      </w:r>
      <w:r>
        <w:t>120</w:t>
      </w:r>
      <w:r>
        <w:fldChar w:fldCharType="end"/>
      </w:r>
    </w:p>
    <w:p w14:paraId="12A05F79" w14:textId="77777777" w:rsidR="00000000" w:rsidRDefault="002703A1">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_Toc72672407 \h </w:instrText>
      </w:r>
      <w:r>
        <w:fldChar w:fldCharType="separate"/>
      </w:r>
      <w:r>
        <w:t>121</w:t>
      </w:r>
      <w:r>
        <w:fldChar w:fldCharType="end"/>
      </w:r>
    </w:p>
    <w:p w14:paraId="2D7B58A9" w14:textId="77777777" w:rsidR="00000000" w:rsidRDefault="002703A1">
      <w:pPr>
        <w:pStyle w:val="TOC2"/>
        <w:tabs>
          <w:tab w:val="right" w:leader="dot" w:pos="8296"/>
        </w:tabs>
        <w:ind w:right="0"/>
        <w:rPr>
          <w:rFonts w:ascii="Times New Roman" w:hAnsi="Times New Roman" w:cs="Times New Roman"/>
          <w:sz w:val="24"/>
          <w:szCs w:val="24"/>
        </w:rPr>
      </w:pPr>
      <w:r>
        <w:rPr>
          <w:rtl/>
        </w:rPr>
        <w:t>רשף</w:t>
      </w:r>
      <w:r>
        <w:rPr>
          <w:rtl/>
        </w:rPr>
        <w:t xml:space="preserve"> חן (שינוי):</w:t>
      </w:r>
      <w:r>
        <w:tab/>
      </w:r>
      <w:r>
        <w:fldChar w:fldCharType="begin"/>
      </w:r>
      <w:r>
        <w:instrText xml:space="preserve"> PAGEREF _Toc72672408 \h </w:instrText>
      </w:r>
      <w:r>
        <w:fldChar w:fldCharType="separate"/>
      </w:r>
      <w:r>
        <w:t>121</w:t>
      </w:r>
      <w:r>
        <w:fldChar w:fldCharType="end"/>
      </w:r>
    </w:p>
    <w:p w14:paraId="70050B9B" w14:textId="77777777" w:rsidR="00000000" w:rsidRDefault="002703A1">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_Toc72672409 \h </w:instrText>
      </w:r>
      <w:r>
        <w:fldChar w:fldCharType="separate"/>
      </w:r>
      <w:r>
        <w:t>122</w:t>
      </w:r>
      <w:r>
        <w:fldChar w:fldCharType="end"/>
      </w:r>
    </w:p>
    <w:p w14:paraId="0C9B2CB4" w14:textId="77777777" w:rsidR="00000000" w:rsidRDefault="002703A1">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_Toc72672410 \h </w:instrText>
      </w:r>
      <w:r>
        <w:fldChar w:fldCharType="separate"/>
      </w:r>
      <w:r>
        <w:t>123</w:t>
      </w:r>
      <w:r>
        <w:fldChar w:fldCharType="end"/>
      </w:r>
    </w:p>
    <w:p w14:paraId="380E9E61" w14:textId="77777777" w:rsidR="00000000" w:rsidRDefault="002703A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_Toc72672411 \h </w:instrText>
      </w:r>
      <w:r>
        <w:fldChar w:fldCharType="separate"/>
      </w:r>
      <w:r>
        <w:t>124</w:t>
      </w:r>
      <w:r>
        <w:fldChar w:fldCharType="end"/>
      </w:r>
    </w:p>
    <w:p w14:paraId="23DEB06E" w14:textId="77777777" w:rsidR="00000000" w:rsidRDefault="002703A1">
      <w:pPr>
        <w:pStyle w:val="TOC1"/>
        <w:tabs>
          <w:tab w:val="right" w:leader="dot" w:pos="8296"/>
        </w:tabs>
        <w:rPr>
          <w:rFonts w:ascii="Times New Roman" w:hAnsi="Times New Roman" w:cs="Times New Roman"/>
          <w:sz w:val="24"/>
          <w:szCs w:val="24"/>
        </w:rPr>
      </w:pPr>
      <w:r>
        <w:rPr>
          <w:rtl/>
        </w:rPr>
        <w:t xml:space="preserve">הצעת חוק הכניסה לישראל (תיקון מס' </w:t>
      </w:r>
      <w:r>
        <w:rPr>
          <w:rtl/>
        </w:rPr>
        <w:t xml:space="preserve">13) </w:t>
      </w:r>
      <w:r>
        <w:t xml:space="preserve"> (</w:t>
      </w:r>
      <w:r>
        <w:rPr>
          <w:rtl/>
        </w:rPr>
        <w:t xml:space="preserve">הארכת אשרה לעובד זר), התשס"ד-2004 </w:t>
      </w:r>
      <w:r>
        <w:t xml:space="preserve"> (</w:t>
      </w:r>
      <w:r>
        <w:rPr>
          <w:rtl/>
        </w:rPr>
        <w:t>קריאה ראשונה)</w:t>
      </w:r>
      <w:r>
        <w:tab/>
      </w:r>
      <w:r>
        <w:fldChar w:fldCharType="begin"/>
      </w:r>
      <w:r>
        <w:instrText xml:space="preserve"> PAGEREF _Toc72672412 \h </w:instrText>
      </w:r>
      <w:r>
        <w:fldChar w:fldCharType="separate"/>
      </w:r>
      <w:r>
        <w:t>125</w:t>
      </w:r>
      <w:r>
        <w:fldChar w:fldCharType="end"/>
      </w:r>
    </w:p>
    <w:p w14:paraId="3123207D" w14:textId="77777777" w:rsidR="00000000" w:rsidRDefault="002703A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_Toc72672413 \h </w:instrText>
      </w:r>
      <w:r>
        <w:fldChar w:fldCharType="separate"/>
      </w:r>
      <w:r>
        <w:t>125</w:t>
      </w:r>
      <w:r>
        <w:fldChar w:fldCharType="end"/>
      </w:r>
    </w:p>
    <w:p w14:paraId="2BA21B8D" w14:textId="77777777" w:rsidR="00000000" w:rsidRDefault="002703A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_Toc72672414 \h </w:instrText>
      </w:r>
      <w:r>
        <w:fldChar w:fldCharType="separate"/>
      </w:r>
      <w:r>
        <w:t>126</w:t>
      </w:r>
      <w:r>
        <w:fldChar w:fldCharType="end"/>
      </w:r>
    </w:p>
    <w:p w14:paraId="0507B649" w14:textId="77777777" w:rsidR="00000000" w:rsidRDefault="002703A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w:instrText>
      </w:r>
      <w:r>
        <w:instrText xml:space="preserve">_Toc72672415 \h </w:instrText>
      </w:r>
      <w:r>
        <w:fldChar w:fldCharType="separate"/>
      </w:r>
      <w:r>
        <w:t>126</w:t>
      </w:r>
      <w:r>
        <w:fldChar w:fldCharType="end"/>
      </w:r>
    </w:p>
    <w:p w14:paraId="13E8BBA1" w14:textId="77777777" w:rsidR="00000000" w:rsidRDefault="002703A1">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_Toc72672416 \h </w:instrText>
      </w:r>
      <w:r>
        <w:fldChar w:fldCharType="separate"/>
      </w:r>
      <w:r>
        <w:t>127</w:t>
      </w:r>
      <w:r>
        <w:fldChar w:fldCharType="end"/>
      </w:r>
    </w:p>
    <w:p w14:paraId="6272D04D" w14:textId="77777777" w:rsidR="00000000" w:rsidRDefault="002703A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_Toc72672417 \h </w:instrText>
      </w:r>
      <w:r>
        <w:fldChar w:fldCharType="separate"/>
      </w:r>
      <w:r>
        <w:t>128</w:t>
      </w:r>
      <w:r>
        <w:fldChar w:fldCharType="end"/>
      </w:r>
    </w:p>
    <w:p w14:paraId="69ADF861" w14:textId="77777777" w:rsidR="00000000" w:rsidRDefault="002703A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_Toc72672418 \h </w:instrText>
      </w:r>
      <w:r>
        <w:fldChar w:fldCharType="separate"/>
      </w:r>
      <w:r>
        <w:t>131</w:t>
      </w:r>
      <w:r>
        <w:fldChar w:fldCharType="end"/>
      </w:r>
    </w:p>
    <w:p w14:paraId="521E9C58" w14:textId="77777777" w:rsidR="00000000" w:rsidRDefault="002703A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_Toc7267241</w:instrText>
      </w:r>
      <w:r>
        <w:instrText xml:space="preserve">9 \h </w:instrText>
      </w:r>
      <w:r>
        <w:fldChar w:fldCharType="separate"/>
      </w:r>
      <w:r>
        <w:t>132</w:t>
      </w:r>
      <w:r>
        <w:fldChar w:fldCharType="end"/>
      </w:r>
    </w:p>
    <w:p w14:paraId="7B60C683" w14:textId="77777777" w:rsidR="00000000" w:rsidRDefault="002703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_Toc72672420 \h </w:instrText>
      </w:r>
      <w:r>
        <w:fldChar w:fldCharType="separate"/>
      </w:r>
      <w:r>
        <w:t>133</w:t>
      </w:r>
      <w:r>
        <w:fldChar w:fldCharType="end"/>
      </w:r>
    </w:p>
    <w:p w14:paraId="4AAC9B08" w14:textId="77777777" w:rsidR="00000000" w:rsidRDefault="002703A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_Toc72672421 \h </w:instrText>
      </w:r>
      <w:r>
        <w:fldChar w:fldCharType="separate"/>
      </w:r>
      <w:r>
        <w:t>134</w:t>
      </w:r>
      <w:r>
        <w:fldChar w:fldCharType="end"/>
      </w:r>
    </w:p>
    <w:p w14:paraId="5AC45D18" w14:textId="77777777" w:rsidR="00000000" w:rsidRDefault="002703A1">
      <w:pPr>
        <w:pStyle w:val="a0"/>
        <w:jc w:val="center"/>
        <w:rPr>
          <w:rtl/>
        </w:rPr>
      </w:pPr>
      <w:r>
        <w:rPr>
          <w:bCs/>
          <w:szCs w:val="36"/>
          <w:u w:val="single"/>
          <w:rtl/>
        </w:rPr>
        <w:fldChar w:fldCharType="end"/>
      </w:r>
    </w:p>
    <w:p w14:paraId="3A343DBB" w14:textId="77777777" w:rsidR="00000000" w:rsidRDefault="002703A1">
      <w:pPr>
        <w:pStyle w:val="a0"/>
        <w:rPr>
          <w:rtl/>
        </w:rPr>
      </w:pPr>
      <w:r>
        <w:rPr>
          <w:rtl/>
        </w:rPr>
        <w:br w:type="page"/>
      </w:r>
    </w:p>
    <w:p w14:paraId="01310AE0" w14:textId="77777777" w:rsidR="00000000" w:rsidRDefault="002703A1">
      <w:pPr>
        <w:pStyle w:val="a0"/>
        <w:ind w:firstLine="0"/>
        <w:rPr>
          <w:rtl/>
        </w:rPr>
      </w:pPr>
      <w:r>
        <w:rPr>
          <w:rFonts w:hint="cs"/>
          <w:rtl/>
        </w:rPr>
        <w:t>דברי הכנסת</w:t>
      </w:r>
    </w:p>
    <w:p w14:paraId="517AE1FB" w14:textId="77777777" w:rsidR="00000000" w:rsidRDefault="002703A1">
      <w:pPr>
        <w:pStyle w:val="a0"/>
        <w:ind w:firstLine="0"/>
        <w:rPr>
          <w:rFonts w:hint="cs"/>
          <w:rtl/>
        </w:rPr>
      </w:pPr>
      <w:r>
        <w:rPr>
          <w:rFonts w:hint="cs"/>
          <w:rtl/>
        </w:rPr>
        <w:t>כה / מושב שני / ישיבות קכ"ה</w:t>
      </w:r>
      <w:r>
        <w:rPr>
          <w:rtl/>
        </w:rPr>
        <w:t>—</w:t>
      </w:r>
      <w:r>
        <w:rPr>
          <w:rFonts w:hint="cs"/>
          <w:rtl/>
        </w:rPr>
        <w:t>קכ"ז /</w:t>
      </w:r>
    </w:p>
    <w:p w14:paraId="723C3346" w14:textId="77777777" w:rsidR="00000000" w:rsidRDefault="002703A1">
      <w:pPr>
        <w:pStyle w:val="a0"/>
        <w:ind w:firstLine="0"/>
        <w:rPr>
          <w:rFonts w:hint="cs"/>
          <w:rtl/>
        </w:rPr>
      </w:pPr>
      <w:r>
        <w:rPr>
          <w:rFonts w:hint="cs"/>
          <w:rtl/>
        </w:rPr>
        <w:t>י"ב</w:t>
      </w:r>
      <w:r>
        <w:rPr>
          <w:rtl/>
        </w:rPr>
        <w:t>—</w:t>
      </w:r>
      <w:r>
        <w:rPr>
          <w:rFonts w:hint="cs"/>
          <w:rtl/>
        </w:rPr>
        <w:t>י"ד באייר התשס"ד / 3-5 במאי 2004 / 25</w:t>
      </w:r>
    </w:p>
    <w:p w14:paraId="0A87E89D" w14:textId="77777777" w:rsidR="00000000" w:rsidRDefault="002703A1">
      <w:pPr>
        <w:pStyle w:val="a0"/>
        <w:ind w:firstLine="0"/>
        <w:rPr>
          <w:rFonts w:hint="cs"/>
          <w:rtl/>
        </w:rPr>
      </w:pPr>
      <w:r>
        <w:rPr>
          <w:rFonts w:hint="cs"/>
          <w:rtl/>
        </w:rPr>
        <w:t>חוברת כ"ה</w:t>
      </w:r>
    </w:p>
    <w:p w14:paraId="1AF37CF8" w14:textId="77777777" w:rsidR="00000000" w:rsidRDefault="002703A1">
      <w:pPr>
        <w:pStyle w:val="a0"/>
        <w:ind w:firstLine="0"/>
        <w:rPr>
          <w:rFonts w:hint="cs"/>
          <w:rtl/>
        </w:rPr>
      </w:pPr>
      <w:r>
        <w:rPr>
          <w:rFonts w:hint="cs"/>
          <w:rtl/>
        </w:rPr>
        <w:t>ישיבה קכ"ה</w:t>
      </w:r>
    </w:p>
    <w:p w14:paraId="0A0DF6D6" w14:textId="77777777" w:rsidR="00000000" w:rsidRDefault="002703A1">
      <w:pPr>
        <w:pStyle w:val="a0"/>
        <w:ind w:firstLine="0"/>
        <w:rPr>
          <w:rFonts w:hint="cs"/>
          <w:rtl/>
        </w:rPr>
      </w:pPr>
    </w:p>
    <w:p w14:paraId="54C320D2" w14:textId="77777777" w:rsidR="00000000" w:rsidRDefault="002703A1">
      <w:pPr>
        <w:pStyle w:val="a5"/>
        <w:bidi/>
        <w:rPr>
          <w:rtl/>
        </w:rPr>
      </w:pPr>
    </w:p>
    <w:p w14:paraId="5CCEF127" w14:textId="77777777" w:rsidR="00000000" w:rsidRDefault="002703A1">
      <w:pPr>
        <w:pStyle w:val="a5"/>
        <w:bidi/>
        <w:rPr>
          <w:rFonts w:hint="cs"/>
          <w:rtl/>
        </w:rPr>
      </w:pPr>
    </w:p>
    <w:p w14:paraId="0A064F58" w14:textId="77777777" w:rsidR="00000000" w:rsidRDefault="002703A1">
      <w:pPr>
        <w:pStyle w:val="a5"/>
        <w:bidi/>
        <w:rPr>
          <w:rFonts w:hint="cs"/>
          <w:rtl/>
        </w:rPr>
      </w:pPr>
    </w:p>
    <w:p w14:paraId="2F1EA535" w14:textId="77777777" w:rsidR="00000000" w:rsidRDefault="002703A1">
      <w:pPr>
        <w:pStyle w:val="a0"/>
        <w:rPr>
          <w:rFonts w:hint="cs"/>
          <w:rtl/>
        </w:rPr>
      </w:pPr>
    </w:p>
    <w:p w14:paraId="45B4AB9C" w14:textId="77777777" w:rsidR="00000000" w:rsidRDefault="002703A1">
      <w:pPr>
        <w:pStyle w:val="a0"/>
        <w:rPr>
          <w:rFonts w:hint="cs"/>
          <w:rtl/>
        </w:rPr>
      </w:pPr>
    </w:p>
    <w:p w14:paraId="3F2852D8" w14:textId="77777777" w:rsidR="00000000" w:rsidRDefault="002703A1">
      <w:pPr>
        <w:pStyle w:val="a0"/>
        <w:rPr>
          <w:rFonts w:hint="cs"/>
          <w:rtl/>
        </w:rPr>
      </w:pPr>
    </w:p>
    <w:p w14:paraId="08FEF3C6" w14:textId="77777777" w:rsidR="00000000" w:rsidRDefault="002703A1">
      <w:pPr>
        <w:pStyle w:val="a0"/>
        <w:rPr>
          <w:rFonts w:hint="cs"/>
          <w:rtl/>
        </w:rPr>
      </w:pPr>
    </w:p>
    <w:p w14:paraId="37DABB76" w14:textId="77777777" w:rsidR="00000000" w:rsidRDefault="002703A1">
      <w:pPr>
        <w:pStyle w:val="a0"/>
        <w:rPr>
          <w:rFonts w:hint="cs"/>
          <w:rtl/>
        </w:rPr>
      </w:pPr>
    </w:p>
    <w:p w14:paraId="5D56711C" w14:textId="77777777" w:rsidR="00000000" w:rsidRDefault="002703A1">
      <w:pPr>
        <w:pStyle w:val="a0"/>
        <w:rPr>
          <w:rFonts w:hint="cs"/>
          <w:rtl/>
        </w:rPr>
      </w:pPr>
    </w:p>
    <w:p w14:paraId="583E37CE" w14:textId="77777777" w:rsidR="00000000" w:rsidRDefault="002703A1">
      <w:pPr>
        <w:pStyle w:val="a5"/>
        <w:bidi/>
        <w:rPr>
          <w:rFonts w:hint="cs"/>
          <w:rtl/>
        </w:rPr>
      </w:pPr>
    </w:p>
    <w:p w14:paraId="65EFC49B" w14:textId="77777777" w:rsidR="00000000" w:rsidRDefault="002703A1">
      <w:pPr>
        <w:pStyle w:val="a5"/>
        <w:bidi/>
        <w:rPr>
          <w:rFonts w:hint="cs"/>
          <w:rtl/>
        </w:rPr>
      </w:pPr>
    </w:p>
    <w:p w14:paraId="3A56684B" w14:textId="77777777" w:rsidR="00000000" w:rsidRDefault="002703A1">
      <w:pPr>
        <w:pStyle w:val="a5"/>
        <w:bidi/>
        <w:rPr>
          <w:rFonts w:hint="cs"/>
          <w:rtl/>
        </w:rPr>
      </w:pPr>
      <w:r>
        <w:rPr>
          <w:rtl/>
        </w:rPr>
        <w:t>הישיבה ה</w:t>
      </w:r>
      <w:r>
        <w:rPr>
          <w:rFonts w:hint="cs"/>
          <w:rtl/>
        </w:rPr>
        <w:t>מאה-ועשרים-וחמש</w:t>
      </w:r>
      <w:r>
        <w:rPr>
          <w:rtl/>
        </w:rPr>
        <w:t xml:space="preserve"> של הכנסת ה</w:t>
      </w:r>
      <w:r>
        <w:rPr>
          <w:rFonts w:hint="cs"/>
          <w:rtl/>
        </w:rPr>
        <w:t>שש-עשרה</w:t>
      </w:r>
    </w:p>
    <w:p w14:paraId="1FEBD3FF" w14:textId="77777777" w:rsidR="00000000" w:rsidRDefault="002703A1">
      <w:pPr>
        <w:pStyle w:val="a6"/>
        <w:bidi/>
        <w:rPr>
          <w:rtl/>
        </w:rPr>
      </w:pPr>
      <w:r>
        <w:rPr>
          <w:rtl/>
        </w:rPr>
        <w:t>יום שני,</w:t>
      </w:r>
      <w:r>
        <w:rPr>
          <w:rFonts w:hint="cs"/>
          <w:rtl/>
        </w:rPr>
        <w:t xml:space="preserve"> </w:t>
      </w:r>
      <w:r>
        <w:rPr>
          <w:rtl/>
        </w:rPr>
        <w:t xml:space="preserve">י"ב באייר </w:t>
      </w:r>
      <w:r>
        <w:rPr>
          <w:rFonts w:hint="cs"/>
          <w:rtl/>
        </w:rPr>
        <w:t>ה</w:t>
      </w:r>
      <w:r>
        <w:rPr>
          <w:rtl/>
        </w:rPr>
        <w:t>תשס"ד (3 במאי 2004)</w:t>
      </w:r>
    </w:p>
    <w:p w14:paraId="3530B3CE" w14:textId="77777777" w:rsidR="00000000" w:rsidRDefault="002703A1">
      <w:pPr>
        <w:pStyle w:val="a7"/>
        <w:bidi/>
        <w:rPr>
          <w:rFonts w:hint="cs"/>
          <w:rtl/>
        </w:rPr>
      </w:pPr>
      <w:r>
        <w:rPr>
          <w:rtl/>
        </w:rPr>
        <w:t>ירושלים, הכנסת, שעה 16:0</w:t>
      </w:r>
      <w:r>
        <w:rPr>
          <w:rFonts w:hint="cs"/>
          <w:rtl/>
        </w:rPr>
        <w:t>1</w:t>
      </w:r>
    </w:p>
    <w:p w14:paraId="286EBB55" w14:textId="77777777" w:rsidR="00000000" w:rsidRDefault="002703A1">
      <w:pPr>
        <w:pStyle w:val="a2"/>
        <w:rPr>
          <w:rtl/>
        </w:rPr>
      </w:pPr>
    </w:p>
    <w:p w14:paraId="3B156905" w14:textId="77777777" w:rsidR="00000000" w:rsidRDefault="002703A1">
      <w:pPr>
        <w:pStyle w:val="a2"/>
        <w:rPr>
          <w:rtl/>
        </w:rPr>
      </w:pPr>
      <w:bookmarkStart w:id="0" w:name="CS25093FI0025093T03_05_2004_15_00_30"/>
      <w:bookmarkStart w:id="1" w:name="_Toc72672359"/>
      <w:bookmarkEnd w:id="0"/>
      <w:r>
        <w:rPr>
          <w:rtl/>
        </w:rPr>
        <w:t>דברי יושב-ראש הכנסת לציון יום האיחוד האירופי</w:t>
      </w:r>
      <w:bookmarkEnd w:id="1"/>
      <w:r>
        <w:rPr>
          <w:rtl/>
        </w:rPr>
        <w:t xml:space="preserve"> </w:t>
      </w:r>
    </w:p>
    <w:p w14:paraId="3F6AC70C" w14:textId="77777777" w:rsidR="00000000" w:rsidRDefault="002703A1">
      <w:pPr>
        <w:pStyle w:val="-0"/>
        <w:rPr>
          <w:rFonts w:hint="cs"/>
          <w:rtl/>
        </w:rPr>
      </w:pPr>
    </w:p>
    <w:p w14:paraId="7E62F637" w14:textId="77777777" w:rsidR="00000000" w:rsidRDefault="002703A1">
      <w:pPr>
        <w:pStyle w:val="af1"/>
        <w:rPr>
          <w:rtl/>
        </w:rPr>
      </w:pPr>
      <w:r>
        <w:rPr>
          <w:rtl/>
        </w:rPr>
        <w:t>היו"ר ראובן ריבלין:</w:t>
      </w:r>
    </w:p>
    <w:p w14:paraId="358C9A89" w14:textId="77777777" w:rsidR="00000000" w:rsidRDefault="002703A1">
      <w:pPr>
        <w:pStyle w:val="a0"/>
        <w:rPr>
          <w:rtl/>
        </w:rPr>
      </w:pPr>
    </w:p>
    <w:p w14:paraId="6E114BAA" w14:textId="77777777" w:rsidR="00000000" w:rsidRDefault="002703A1">
      <w:pPr>
        <w:pStyle w:val="a0"/>
        <w:rPr>
          <w:rFonts w:hint="cs"/>
          <w:rtl/>
        </w:rPr>
      </w:pPr>
      <w:r>
        <w:rPr>
          <w:rFonts w:hint="cs"/>
          <w:rtl/>
        </w:rPr>
        <w:t>רבותי חברי הכנסת, היום יום שני, י"ב באייר התשס"ד, 3 בחודש מאי 2004 למניינם.</w:t>
      </w:r>
      <w:r>
        <w:rPr>
          <w:rFonts w:hint="cs"/>
          <w:rtl/>
        </w:rPr>
        <w:t xml:space="preserve"> הנני מתכבד לפתוח את ישיבת הכנסת. הנני מתכבד לפתוח את כנס הקיץ של המושב השני של הכנסת השש-עשרה. היו ברוכים. </w:t>
      </w:r>
    </w:p>
    <w:p w14:paraId="2890A70E" w14:textId="77777777" w:rsidR="00000000" w:rsidRDefault="002703A1">
      <w:pPr>
        <w:pStyle w:val="a0"/>
        <w:rPr>
          <w:rFonts w:hint="cs"/>
          <w:rtl/>
        </w:rPr>
      </w:pPr>
    </w:p>
    <w:p w14:paraId="506585F2" w14:textId="77777777" w:rsidR="00000000" w:rsidRDefault="002703A1">
      <w:pPr>
        <w:pStyle w:val="a0"/>
        <w:rPr>
          <w:rFonts w:hint="cs"/>
          <w:rtl/>
        </w:rPr>
      </w:pPr>
      <w:r>
        <w:rPr>
          <w:rFonts w:hint="cs"/>
          <w:rtl/>
        </w:rPr>
        <w:t>אני מברך את הערוץ החדש, ערוץ הטלוויזיה, אשר עלה לשידורים היום בשעה 08:00. אני מקווה שהוא יהיה גשר וקשר בין הכנסת לבין הציבור. אני מקווה שהערוץ הזה</w:t>
      </w:r>
      <w:r>
        <w:rPr>
          <w:rFonts w:hint="cs"/>
          <w:rtl/>
        </w:rPr>
        <w:t xml:space="preserve"> יוכל לשמש לצופים, ולאזרחי ישראל כולם, דרך להכיר ביתר שאת וביתר און וביתר פרטים את עבודתה של הכנסת ואת חשיבות המוסד, שהוא היכלה של הדמוקרטיה. </w:t>
      </w:r>
    </w:p>
    <w:p w14:paraId="61D08827" w14:textId="77777777" w:rsidR="00000000" w:rsidRDefault="002703A1">
      <w:pPr>
        <w:pStyle w:val="a0"/>
        <w:rPr>
          <w:rFonts w:hint="cs"/>
          <w:rtl/>
        </w:rPr>
      </w:pPr>
    </w:p>
    <w:p w14:paraId="180427F2" w14:textId="77777777" w:rsidR="00000000" w:rsidRDefault="002703A1">
      <w:pPr>
        <w:pStyle w:val="a0"/>
        <w:rPr>
          <w:rFonts w:hint="cs"/>
          <w:rtl/>
        </w:rPr>
      </w:pPr>
      <w:r>
        <w:rPr>
          <w:rFonts w:hint="cs"/>
          <w:rtl/>
        </w:rPr>
        <w:t>רבותי חברי הכנסת, אני מתכבד לציין את יום האיחוד האירופי, אשר צוין בשבת, 1 במאי 2004. כמדינה שבה המסורת הדמוקרטית</w:t>
      </w:r>
      <w:r>
        <w:rPr>
          <w:rFonts w:hint="cs"/>
          <w:rtl/>
        </w:rPr>
        <w:t xml:space="preserve"> קרובה לרוח הדמוקרטיה האירופית הפלורליסטית, אנו מברכים את האיחוד האירופי על הצטרפותן של עשר המדינות החדשות, ומקווים שעם הרחבת מסגרת האיחוד תגדל הנכונות להאזין גם לישראל, על כל מגוון דעותיה. הכנסת מלווה את עשר החברות החדשות שצורפו לאיחוד האירופי, ומאחלת להן</w:t>
      </w:r>
      <w:r>
        <w:rPr>
          <w:rFonts w:hint="cs"/>
          <w:rtl/>
        </w:rPr>
        <w:t xml:space="preserve"> קליטה מהירה ומזל טוב. </w:t>
      </w:r>
    </w:p>
    <w:p w14:paraId="727D3857" w14:textId="77777777" w:rsidR="00000000" w:rsidRDefault="002703A1">
      <w:pPr>
        <w:pStyle w:val="a0"/>
        <w:rPr>
          <w:rFonts w:hint="cs"/>
          <w:rtl/>
        </w:rPr>
      </w:pPr>
    </w:p>
    <w:p w14:paraId="48E7621B" w14:textId="77777777" w:rsidR="00000000" w:rsidRDefault="002703A1">
      <w:pPr>
        <w:pStyle w:val="a0"/>
        <w:rPr>
          <w:rFonts w:hint="cs"/>
          <w:rtl/>
        </w:rPr>
      </w:pPr>
      <w:r>
        <w:rPr>
          <w:rFonts w:hint="cs"/>
          <w:rtl/>
        </w:rPr>
        <w:t xml:space="preserve">חבר הכנסת ברונפמן הוא אחד מהאנשים שנמצא בקשר, יותר מכל אחד בכנסת זו, עם האיחוד האירופי. אני מבקש, גם באמצעותו, לברך את האיחוד האירופי ולהעביר בדרך הבלתי-אמצעית שלו את דברה של הכנסת ביום חגה של האחדות האירופית. </w:t>
      </w:r>
    </w:p>
    <w:p w14:paraId="6FAB936D" w14:textId="77777777" w:rsidR="00000000" w:rsidRDefault="002703A1">
      <w:pPr>
        <w:pStyle w:val="a0"/>
        <w:rPr>
          <w:rFonts w:hint="cs"/>
          <w:rtl/>
        </w:rPr>
      </w:pPr>
    </w:p>
    <w:p w14:paraId="2443B2D6" w14:textId="77777777" w:rsidR="00000000" w:rsidRDefault="002703A1">
      <w:pPr>
        <w:pStyle w:val="a0"/>
        <w:rPr>
          <w:rFonts w:hint="cs"/>
          <w:rtl/>
        </w:rPr>
      </w:pPr>
      <w:r>
        <w:rPr>
          <w:rFonts w:hint="cs"/>
          <w:rtl/>
        </w:rPr>
        <w:t>רבותי חברי הכנסת, א</w:t>
      </w:r>
      <w:r>
        <w:rPr>
          <w:rFonts w:hint="cs"/>
          <w:rtl/>
        </w:rPr>
        <w:t xml:space="preserve">ין כתוב בחוק שמי מהממשלה, בוודאי לא ראש הממשלה, צריך לפתוח את כנס הקיץ של מושב הכנסת. הדרך לפתוח כל מושב ומושב היא דבריו של ראש הממשלה בכנס החורף, שהוא הכנס הפותח את המושב. לכן, רבותי חברי הכנסת, אנחנו עוברים לסדר-היום. </w:t>
      </w:r>
    </w:p>
    <w:p w14:paraId="5430877E" w14:textId="77777777" w:rsidR="00000000" w:rsidRDefault="002703A1">
      <w:pPr>
        <w:pStyle w:val="a2"/>
        <w:rPr>
          <w:rtl/>
        </w:rPr>
      </w:pPr>
    </w:p>
    <w:p w14:paraId="64CADF1D" w14:textId="77777777" w:rsidR="00000000" w:rsidRDefault="002703A1">
      <w:pPr>
        <w:pStyle w:val="a2"/>
        <w:rPr>
          <w:rFonts w:hint="cs"/>
          <w:rtl/>
        </w:rPr>
      </w:pPr>
    </w:p>
    <w:p w14:paraId="55DE3C6B" w14:textId="77777777" w:rsidR="00000000" w:rsidRDefault="002703A1">
      <w:pPr>
        <w:pStyle w:val="a2"/>
        <w:rPr>
          <w:rtl/>
        </w:rPr>
      </w:pPr>
      <w:bookmarkStart w:id="2" w:name="_Toc72672360"/>
      <w:r>
        <w:rPr>
          <w:rtl/>
        </w:rPr>
        <w:t>מסמכים שהונחו על שולחן הכנסת</w:t>
      </w:r>
      <w:bookmarkEnd w:id="2"/>
    </w:p>
    <w:p w14:paraId="49C0A964" w14:textId="77777777" w:rsidR="00000000" w:rsidRDefault="002703A1">
      <w:pPr>
        <w:pStyle w:val="-0"/>
        <w:rPr>
          <w:rFonts w:hint="cs"/>
          <w:rtl/>
        </w:rPr>
      </w:pPr>
    </w:p>
    <w:p w14:paraId="7F2F36F8" w14:textId="77777777" w:rsidR="00000000" w:rsidRDefault="002703A1">
      <w:pPr>
        <w:pStyle w:val="af1"/>
        <w:rPr>
          <w:rtl/>
        </w:rPr>
      </w:pPr>
      <w:r>
        <w:rPr>
          <w:rtl/>
        </w:rPr>
        <w:t>היו</w:t>
      </w:r>
      <w:r>
        <w:rPr>
          <w:rtl/>
        </w:rPr>
        <w:t>"ר ראובן ריבלין:</w:t>
      </w:r>
    </w:p>
    <w:p w14:paraId="515CB989" w14:textId="77777777" w:rsidR="00000000" w:rsidRDefault="002703A1">
      <w:pPr>
        <w:pStyle w:val="a0"/>
        <w:rPr>
          <w:rtl/>
        </w:rPr>
      </w:pPr>
    </w:p>
    <w:p w14:paraId="6D4696E8" w14:textId="77777777" w:rsidR="00000000" w:rsidRDefault="002703A1">
      <w:pPr>
        <w:pStyle w:val="a0"/>
        <w:rPr>
          <w:rFonts w:hint="cs"/>
          <w:rtl/>
        </w:rPr>
      </w:pPr>
      <w:r>
        <w:rPr>
          <w:rFonts w:hint="cs"/>
          <w:rtl/>
        </w:rPr>
        <w:t>הודעה למזכיר הכנסת, בבקשה.</w:t>
      </w:r>
    </w:p>
    <w:p w14:paraId="48182FD4" w14:textId="77777777" w:rsidR="00000000" w:rsidRDefault="002703A1">
      <w:pPr>
        <w:pStyle w:val="a0"/>
        <w:rPr>
          <w:rFonts w:hint="cs"/>
          <w:rtl/>
        </w:rPr>
      </w:pPr>
    </w:p>
    <w:p w14:paraId="62EFA112" w14:textId="77777777" w:rsidR="00000000" w:rsidRDefault="002703A1">
      <w:pPr>
        <w:pStyle w:val="a"/>
        <w:rPr>
          <w:rtl/>
        </w:rPr>
      </w:pPr>
      <w:bookmarkStart w:id="3" w:name="FS000000661T03_05_2004_15_05_10"/>
      <w:bookmarkStart w:id="4" w:name="_Toc72672361"/>
      <w:bookmarkEnd w:id="3"/>
      <w:r>
        <w:rPr>
          <w:rFonts w:hint="eastAsia"/>
          <w:rtl/>
        </w:rPr>
        <w:t>מזכיר</w:t>
      </w:r>
      <w:r>
        <w:rPr>
          <w:rtl/>
        </w:rPr>
        <w:t xml:space="preserve"> הכנסת אריה האן:</w:t>
      </w:r>
      <w:bookmarkEnd w:id="4"/>
    </w:p>
    <w:p w14:paraId="1E030D34" w14:textId="77777777" w:rsidR="00000000" w:rsidRDefault="002703A1">
      <w:pPr>
        <w:pStyle w:val="a0"/>
        <w:rPr>
          <w:rFonts w:hint="cs"/>
          <w:rtl/>
        </w:rPr>
      </w:pPr>
    </w:p>
    <w:p w14:paraId="761E3950" w14:textId="77777777" w:rsidR="00000000" w:rsidRDefault="002703A1">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0899F76" w14:textId="77777777" w:rsidR="00000000" w:rsidRDefault="002703A1">
      <w:pPr>
        <w:pStyle w:val="a0"/>
        <w:rPr>
          <w:rFonts w:hint="cs"/>
          <w:rtl/>
        </w:rPr>
      </w:pPr>
    </w:p>
    <w:p w14:paraId="3AB72CD6" w14:textId="77777777" w:rsidR="00000000" w:rsidRDefault="002703A1">
      <w:pPr>
        <w:pStyle w:val="a0"/>
      </w:pPr>
      <w:r>
        <w:rPr>
          <w:rFonts w:hint="cs"/>
          <w:rtl/>
        </w:rPr>
        <w:t xml:space="preserve">לדיון מוקדם: </w:t>
      </w:r>
      <w:r>
        <w:rPr>
          <w:rtl/>
        </w:rPr>
        <w:t>הצעת חוק העונשין (תיקון - איסור פרסום בדבר שירותי זנות של בגיר), התשס"ד-2004, מאת חבר הכנסת אילן ליב</w:t>
      </w:r>
      <w:r>
        <w:rPr>
          <w:rtl/>
        </w:rPr>
        <w:t xml:space="preserve">וביץ; הצעת חוק לקידום הפעילות למען שחרורו של יהונתן פולארד, התשס"ד-2004, מאת חבר הכנסת גלעד ארדן; הצעת חוק נישואין וגירושין, התשס"ד-2004, מאת חבר הכנסת רומן ברונפמן  וקבוצת חברי הכנסת; הצעת חוק הבחירות לכנסת [נוסח משולב] (תיקון - מניעת הצבעה לאסירי עולם), </w:t>
      </w:r>
      <w:r>
        <w:rPr>
          <w:rtl/>
        </w:rPr>
        <w:t>התשס"ד-2004, מאת חבר הכנסת דני יתום; הצעת חוק הקאדים</w:t>
      </w:r>
      <w:r>
        <w:rPr>
          <w:rFonts w:hint="cs"/>
          <w:rtl/>
        </w:rPr>
        <w:t xml:space="preserve"> (תיקון)</w:t>
      </w:r>
      <w:r>
        <w:rPr>
          <w:rtl/>
        </w:rPr>
        <w:t>, התשס"ד-2004, מאת חבר</w:t>
      </w:r>
      <w:r>
        <w:rPr>
          <w:rFonts w:hint="cs"/>
          <w:rtl/>
        </w:rPr>
        <w:t>י</w:t>
      </w:r>
      <w:r>
        <w:rPr>
          <w:rtl/>
        </w:rPr>
        <w:t xml:space="preserve"> הכנסת ואסל טאהא, עזמי בשארה</w:t>
      </w:r>
      <w:r>
        <w:rPr>
          <w:rFonts w:hint="cs"/>
          <w:rtl/>
        </w:rPr>
        <w:t xml:space="preserve"> ו</w:t>
      </w:r>
      <w:r>
        <w:rPr>
          <w:rtl/>
        </w:rPr>
        <w:t>ג'מאל זחאלקה; הצעת חוק הפיקוח על עסקי ביטוח (תיקון - חובת רישום פרטי הפוליסה), התשס"ד-2004, מאת חבר</w:t>
      </w:r>
      <w:r>
        <w:rPr>
          <w:rFonts w:hint="cs"/>
          <w:rtl/>
        </w:rPr>
        <w:t>ת</w:t>
      </w:r>
      <w:r>
        <w:rPr>
          <w:rtl/>
        </w:rPr>
        <w:t xml:space="preserve"> הכנסת רוחמה אברהם; הצעת חוק מס ערך מוסף (ת</w:t>
      </w:r>
      <w:r>
        <w:rPr>
          <w:rtl/>
        </w:rPr>
        <w:t xml:space="preserve">יקון - שיעור מס אפס על מוצרי יסוד ותרופות), </w:t>
      </w:r>
      <w:r>
        <w:rPr>
          <w:rFonts w:hint="cs"/>
          <w:rtl/>
        </w:rPr>
        <w:t xml:space="preserve"> </w:t>
      </w:r>
      <w:r>
        <w:rPr>
          <w:rtl/>
        </w:rPr>
        <w:t>התשס"ד-2004, מאת חבר</w:t>
      </w:r>
      <w:r>
        <w:rPr>
          <w:rFonts w:hint="cs"/>
          <w:rtl/>
        </w:rPr>
        <w:t>ת</w:t>
      </w:r>
      <w:r>
        <w:rPr>
          <w:rtl/>
        </w:rPr>
        <w:t xml:space="preserve"> הכנסת אורית נוקד; הצעת חוק לתיקון פקודת מס הכנסה (זיכוי הוצאות מעון של בן זוג עובד), התשס"ד-2004, מאת חבר הכנסת חמי דורון  וקבוצת חברי הכנסת; הצעת חוק הבטחת הכנסה (תיקון - הוראות לענ</w:t>
      </w:r>
      <w:r>
        <w:rPr>
          <w:rFonts w:hint="cs"/>
          <w:rtl/>
        </w:rPr>
        <w:t>י</w:t>
      </w:r>
      <w:r>
        <w:rPr>
          <w:rtl/>
        </w:rPr>
        <w:t>ין נכס</w:t>
      </w:r>
      <w:r>
        <w:rPr>
          <w:rtl/>
        </w:rPr>
        <w:t xml:space="preserve"> שהוא רכב מנועי), התשס"ד-2004, מאת חבר</w:t>
      </w:r>
      <w:r>
        <w:rPr>
          <w:rFonts w:hint="cs"/>
          <w:rtl/>
        </w:rPr>
        <w:t>ת</w:t>
      </w:r>
      <w:r>
        <w:rPr>
          <w:rtl/>
        </w:rPr>
        <w:t xml:space="preserve"> הכנסת אתי לבני  וקבוצת חברי הכנסת; הצעת חוק הפיקוח על עסקי ביטוח (איסור הפליה ושקילת שיקולי כדאיות בביטוח), התשס"ד-2004, מאת חבר הכנסת יעקב מרגי; הצעת חוק מעונות במקומות עבודה, התשס"ד-2004, מאת חבר</w:t>
      </w:r>
      <w:r>
        <w:rPr>
          <w:rFonts w:hint="cs"/>
          <w:rtl/>
        </w:rPr>
        <w:t>ת</w:t>
      </w:r>
      <w:r>
        <w:rPr>
          <w:rtl/>
        </w:rPr>
        <w:t xml:space="preserve"> הכנסת נעמי בלומנט</w:t>
      </w:r>
      <w:r>
        <w:rPr>
          <w:rtl/>
        </w:rPr>
        <w:t>ל וקבוצת חברי הכנסת; הצעת חוק לתיקון פקודת ביטוח רכב מנועי (ביטוח אופנועים), התשס"ד-2004, מאת חבר הכנסת אליעזר כהן; הצעת חוק לפיצוי מפוני אזור יהודה, השומרון וחבל</w:t>
      </w:r>
      <w:r>
        <w:rPr>
          <w:rFonts w:hint="cs"/>
          <w:rtl/>
        </w:rPr>
        <w:t>-</w:t>
      </w:r>
      <w:r>
        <w:rPr>
          <w:rtl/>
        </w:rPr>
        <w:t>עזה, התשס"ד-2004, מאת חבר הכנסת יצחק הרצוג; הצעת חוק למניעת העסקה של עברייני מין במוסד המכוון</w:t>
      </w:r>
      <w:r>
        <w:rPr>
          <w:rtl/>
        </w:rPr>
        <w:t xml:space="preserve"> למתן שירות לקטינים (תיקון - מוסד המכוון למתן שירות לאנשים עם פיגור שכלי), התשס"ד-2004, מאת חבר הכנסת יצחק הרצוג; הצעת חוק העונשין (תיקון - איסור שידול חבר </w:t>
      </w:r>
      <w:r>
        <w:rPr>
          <w:rFonts w:hint="cs"/>
          <w:rtl/>
        </w:rPr>
        <w:t>ה</w:t>
      </w:r>
      <w:r>
        <w:rPr>
          <w:rtl/>
        </w:rPr>
        <w:t>כנסת או שר תמורת דבר), התשס"ד-2004, מאת חבר הכנסת יוסי שריד וקבוצת חברי הכנסת; הצעת חוק המדיניות הכ</w:t>
      </w:r>
      <w:r>
        <w:rPr>
          <w:rtl/>
        </w:rPr>
        <w:t xml:space="preserve">לכלית לשנת הכספים 2004 (תיקוני חקיקה) (תיקון - ביטול הגדלת ההפרשות לביטוח לאומי ולביטוח </w:t>
      </w:r>
      <w:r>
        <w:rPr>
          <w:rFonts w:hint="cs"/>
          <w:rtl/>
        </w:rPr>
        <w:t xml:space="preserve">בריאות </w:t>
      </w:r>
      <w:r>
        <w:rPr>
          <w:rtl/>
        </w:rPr>
        <w:t>לגמלאים שיצאו לפרישה מוקדמת), התשס"ד-2004, מאת חבר הכנסת בנימין בן-אליעזר וקבוצת חברי הכנסת; הצעת חוק הביטוח הלאומי (תיקון - שלילת זכאות לדמי ביטוח עקב מרמה), הת</w:t>
      </w:r>
      <w:r>
        <w:rPr>
          <w:rtl/>
        </w:rPr>
        <w:t>שס"ד-2004, מאת חבר הכנסת יגאל יאסינוב; הצעת חוק הרכב ועדה רפואית, התשס"ד-2004, מאת חבר</w:t>
      </w:r>
      <w:r>
        <w:rPr>
          <w:rFonts w:hint="cs"/>
          <w:rtl/>
        </w:rPr>
        <w:t>י</w:t>
      </w:r>
      <w:r>
        <w:rPr>
          <w:rtl/>
        </w:rPr>
        <w:t xml:space="preserve"> הכנסת יגאל יאסינוב, רוני בריזון, אהוד רצאבי</w:t>
      </w:r>
      <w:r>
        <w:rPr>
          <w:rFonts w:hint="cs"/>
          <w:rtl/>
        </w:rPr>
        <w:t xml:space="preserve"> ו</w:t>
      </w:r>
      <w:r>
        <w:rPr>
          <w:rtl/>
        </w:rPr>
        <w:t>חמי דורון; הצעת חוק מעונות יום שיקומיים (תיקון - אמות מידה לזכאות), התשס"ד-2004, מאת חבר הכנסת נסים דהן, חבר הכנסת מיכאל מל</w:t>
      </w:r>
      <w:r>
        <w:rPr>
          <w:rtl/>
        </w:rPr>
        <w:t>כיאור  וקבוצת חברי הכנסת; הצעת חוק ביטוח בריאות ממלכתי (תיקון</w:t>
      </w:r>
      <w:r>
        <w:rPr>
          <w:rFonts w:hint="cs"/>
          <w:rtl/>
        </w:rPr>
        <w:t xml:space="preserve"> </w:t>
      </w:r>
      <w:r>
        <w:rPr>
          <w:rtl/>
        </w:rPr>
        <w:t>-</w:t>
      </w:r>
      <w:r>
        <w:rPr>
          <w:rFonts w:hint="cs"/>
          <w:rtl/>
        </w:rPr>
        <w:t xml:space="preserve"> </w:t>
      </w:r>
      <w:r>
        <w:rPr>
          <w:rtl/>
        </w:rPr>
        <w:t>עדכון קבוע לסל הבריאות), התשס"ד-2004, מאת  חבר</w:t>
      </w:r>
      <w:r>
        <w:rPr>
          <w:rFonts w:hint="cs"/>
          <w:rtl/>
        </w:rPr>
        <w:t>ת</w:t>
      </w:r>
      <w:r>
        <w:rPr>
          <w:rtl/>
        </w:rPr>
        <w:t xml:space="preserve"> הכנסת רוחמה אברהם; הצעת חוק הרשויות המקומיות (ממונה על תלונות הציבור), התשס"ד-2004, מאת חבר</w:t>
      </w:r>
      <w:r>
        <w:rPr>
          <w:rFonts w:hint="cs"/>
          <w:rtl/>
        </w:rPr>
        <w:t>ת</w:t>
      </w:r>
      <w:r>
        <w:rPr>
          <w:rtl/>
        </w:rPr>
        <w:t xml:space="preserve"> הכנסת גילה גמליאל; הצעת חוק לתיקון פקודת התעבורה (ח</w:t>
      </w:r>
      <w:r>
        <w:rPr>
          <w:rtl/>
        </w:rPr>
        <w:t>ידוש רשיון לנהגי רכב מסחרי, רכב עבודה ורכב ציבורי שמשקלם עולה על 4</w:t>
      </w:r>
      <w:r>
        <w:rPr>
          <w:rFonts w:hint="cs"/>
          <w:rtl/>
        </w:rPr>
        <w:t>,</w:t>
      </w:r>
      <w:r>
        <w:rPr>
          <w:rtl/>
        </w:rPr>
        <w:t>000 ק"ג), התשס"ד-2004, מאת חבר</w:t>
      </w:r>
      <w:r>
        <w:rPr>
          <w:rFonts w:hint="cs"/>
          <w:rtl/>
        </w:rPr>
        <w:t>י</w:t>
      </w:r>
      <w:r>
        <w:rPr>
          <w:rtl/>
        </w:rPr>
        <w:t xml:space="preserve"> הכנסת ענבל גבריאלי </w:t>
      </w:r>
      <w:r>
        <w:rPr>
          <w:rFonts w:hint="cs"/>
          <w:rtl/>
        </w:rPr>
        <w:t>ו</w:t>
      </w:r>
      <w:r>
        <w:rPr>
          <w:rtl/>
        </w:rPr>
        <w:t>ישראל אייכלר; הצעת חוק הביטוח הלאומי (תיקון - דמי אבטלה לעצמאים), התשס"ד-2004, מאת חבר</w:t>
      </w:r>
      <w:r>
        <w:rPr>
          <w:rFonts w:hint="cs"/>
          <w:rtl/>
        </w:rPr>
        <w:t>ת</w:t>
      </w:r>
      <w:r>
        <w:rPr>
          <w:rtl/>
        </w:rPr>
        <w:t xml:space="preserve"> הכנסת אתי לבני וקבוצת חברי הכנסת; הצעת חוק רישוי </w:t>
      </w:r>
      <w:r>
        <w:rPr>
          <w:rtl/>
        </w:rPr>
        <w:t>עסקים (תיקון - הגבלת מפלס הרעש במקומות בילוי), התשס"ד-2004, מאת חבר הכנסת אריה אלדד; הצעת חוק שוויון זכויות לאנשים עם מוגבלות (תיקון - תעסוקה), התשס"ד-2004, מאת חבר</w:t>
      </w:r>
      <w:r>
        <w:rPr>
          <w:rFonts w:hint="cs"/>
          <w:rtl/>
        </w:rPr>
        <w:t>ת</w:t>
      </w:r>
      <w:r>
        <w:rPr>
          <w:rtl/>
        </w:rPr>
        <w:t xml:space="preserve"> הכנסת רוחמה אברהם; הצעת חוק אחדות הצבא (תיקוני חקיקה), התשס"ד-2004, מאת חבר הכנסת אריה אלד</w:t>
      </w:r>
      <w:r>
        <w:rPr>
          <w:rtl/>
        </w:rPr>
        <w:t>ד; הצעת חוק תמיכה בישראלים העצורים במדינות זרות עקב פעילותם למען מדינת ישראל, התשס"ד-2004, מאת חבר</w:t>
      </w:r>
      <w:r>
        <w:rPr>
          <w:rFonts w:hint="cs"/>
          <w:rtl/>
        </w:rPr>
        <w:t>י</w:t>
      </w:r>
      <w:r>
        <w:rPr>
          <w:rtl/>
        </w:rPr>
        <w:t xml:space="preserve"> הכנסת יגאל יאסינוב, רוני בריזון, אהוד רצאבי</w:t>
      </w:r>
      <w:r>
        <w:rPr>
          <w:rFonts w:hint="cs"/>
          <w:rtl/>
        </w:rPr>
        <w:t xml:space="preserve"> ו</w:t>
      </w:r>
      <w:r>
        <w:rPr>
          <w:rtl/>
        </w:rPr>
        <w:t>חמי דורון; הצעת חוק לתיקון פקודת העיריות (זכויות חברי המועצה), התשס"ד-2004, מאת חבר הכנסת חמי דורון וקבוצת חברי</w:t>
      </w:r>
      <w:r>
        <w:rPr>
          <w:rtl/>
        </w:rPr>
        <w:t xml:space="preserve"> הכנסת; הצעת חוק יסודות התקציב (תיקון - חוק הסדרים במשק המדינה), התשס"ד-2004, מאת חבר</w:t>
      </w:r>
      <w:r>
        <w:rPr>
          <w:rFonts w:hint="cs"/>
          <w:rtl/>
        </w:rPr>
        <w:t>ת</w:t>
      </w:r>
      <w:r>
        <w:rPr>
          <w:rtl/>
        </w:rPr>
        <w:t xml:space="preserve"> הכנסת אתי לבני וקבוצת חברי הכנסת; הצעת חוק חובת שימוע לעובד מפוטר, התשס"ד-2004, מאת חבר</w:t>
      </w:r>
      <w:r>
        <w:rPr>
          <w:rFonts w:hint="cs"/>
          <w:rtl/>
        </w:rPr>
        <w:t>ת</w:t>
      </w:r>
      <w:r>
        <w:rPr>
          <w:rtl/>
        </w:rPr>
        <w:t xml:space="preserve"> הכנסת רוחמה אברהם; הצעת חוק המזונות (הבטחת תשלום)</w:t>
      </w:r>
      <w:r>
        <w:rPr>
          <w:rFonts w:hint="cs"/>
          <w:rtl/>
        </w:rPr>
        <w:t xml:space="preserve"> </w:t>
      </w:r>
      <w:r>
        <w:rPr>
          <w:rtl/>
        </w:rPr>
        <w:t>(תיקון - איסור העברה, ערבות או</w:t>
      </w:r>
      <w:r>
        <w:rPr>
          <w:rtl/>
        </w:rPr>
        <w:t xml:space="preserve"> עיקול), התשס"ד-2004, מאת חבר הכנסת דניאל בנלולו; הצעת חוק הגנת הצרכן (תיקון - ביטול מחיר האגורה), התשס"ד-2004, מאת חבר הכנסת אריה אלדד; הצעת חוק לתיקון פקודת התעבורה (חבישת קסדה), התשס"ד-2004, מאת חבר הכנסת איוב קרא; הצעת חוק הגנת הצרכן (תיקון - הרשות לסח</w:t>
      </w:r>
      <w:r>
        <w:rPr>
          <w:rtl/>
        </w:rPr>
        <w:t>ר הוגן), התשס"ד-2004, מאת חבר</w:t>
      </w:r>
      <w:r>
        <w:rPr>
          <w:rFonts w:hint="cs"/>
          <w:rtl/>
        </w:rPr>
        <w:t>י</w:t>
      </w:r>
      <w:r>
        <w:rPr>
          <w:rtl/>
        </w:rPr>
        <w:t xml:space="preserve"> הכנסת דליה איציק </w:t>
      </w:r>
      <w:r>
        <w:rPr>
          <w:rFonts w:hint="cs"/>
          <w:rtl/>
        </w:rPr>
        <w:t>ו</w:t>
      </w:r>
      <w:r>
        <w:rPr>
          <w:rtl/>
        </w:rPr>
        <w:t>שלום שמחון; הצעת חוק לשיפור המאזן הדמוגרפי בנגב ובגליל, התשס"ד-2004, מאת חבר</w:t>
      </w:r>
      <w:r>
        <w:rPr>
          <w:rFonts w:hint="cs"/>
          <w:rtl/>
        </w:rPr>
        <w:t>י</w:t>
      </w:r>
      <w:r>
        <w:rPr>
          <w:rtl/>
        </w:rPr>
        <w:t xml:space="preserve"> הכנסת יעקב מרגי, נסים זאב, אליעזר כהן</w:t>
      </w:r>
      <w:r>
        <w:rPr>
          <w:rFonts w:hint="cs"/>
          <w:rtl/>
        </w:rPr>
        <w:t xml:space="preserve"> ו</w:t>
      </w:r>
      <w:r>
        <w:rPr>
          <w:rtl/>
        </w:rPr>
        <w:t>אורי יהודה אריאל; הצעת חוק המועצה לענף הלול (ייצור ושיווק) (תיקון - פינוי עודפים), התשס"ד-</w:t>
      </w:r>
      <w:r>
        <w:rPr>
          <w:rtl/>
        </w:rPr>
        <w:t>2004, מאת חבר</w:t>
      </w:r>
      <w:r>
        <w:rPr>
          <w:rFonts w:hint="cs"/>
          <w:rtl/>
        </w:rPr>
        <w:t>ת</w:t>
      </w:r>
      <w:r>
        <w:rPr>
          <w:rtl/>
        </w:rPr>
        <w:t xml:space="preserve"> הכנסת אורית נוקד  וקבוצת חברי הכנסת; הצעת חוק הבנקאות (שירות ללקוח) (תיקון - הקלות במעבר לקוחות בין בנקים ובסגירת חשבון), התשס"ד-2004, מאת חבר</w:t>
      </w:r>
      <w:r>
        <w:rPr>
          <w:rFonts w:hint="cs"/>
          <w:rtl/>
        </w:rPr>
        <w:t>י הכנ</w:t>
      </w:r>
      <w:r>
        <w:rPr>
          <w:rtl/>
        </w:rPr>
        <w:t>סת גלעד ארדן</w:t>
      </w:r>
      <w:r>
        <w:rPr>
          <w:rFonts w:hint="cs"/>
          <w:rtl/>
        </w:rPr>
        <w:t xml:space="preserve"> ו</w:t>
      </w:r>
      <w:r>
        <w:rPr>
          <w:rtl/>
        </w:rPr>
        <w:t>איתן כבל; הצעת חוק התקשורת (בזק ושידורים) (תיקון - חבילת ערוצים בסיסית), התשס"ד-</w:t>
      </w:r>
      <w:r>
        <w:rPr>
          <w:rtl/>
        </w:rPr>
        <w:t>2004, מאת חבר</w:t>
      </w:r>
      <w:r>
        <w:rPr>
          <w:rFonts w:hint="cs"/>
          <w:rtl/>
        </w:rPr>
        <w:t>י</w:t>
      </w:r>
      <w:r>
        <w:rPr>
          <w:rtl/>
        </w:rPr>
        <w:t xml:space="preserve"> הכנסת אבשלום וילן </w:t>
      </w:r>
      <w:r>
        <w:rPr>
          <w:rFonts w:hint="cs"/>
          <w:rtl/>
        </w:rPr>
        <w:t>ו</w:t>
      </w:r>
      <w:r>
        <w:rPr>
          <w:rtl/>
        </w:rPr>
        <w:t>שלום שמחון; הצעת חוק הגבלת הפרסומת למוצרי טבק לעישון (תיקון - הגבלת פרסום), התשס"ד-2004, מאת חבר</w:t>
      </w:r>
      <w:r>
        <w:rPr>
          <w:rFonts w:hint="cs"/>
          <w:rtl/>
        </w:rPr>
        <w:t>י</w:t>
      </w:r>
      <w:r>
        <w:rPr>
          <w:rtl/>
        </w:rPr>
        <w:t xml:space="preserve"> הכנסת חיים אורון, אפרים סנה</w:t>
      </w:r>
      <w:r>
        <w:rPr>
          <w:rFonts w:hint="cs"/>
          <w:rtl/>
        </w:rPr>
        <w:t xml:space="preserve"> ו</w:t>
      </w:r>
      <w:r>
        <w:rPr>
          <w:rtl/>
        </w:rPr>
        <w:t>נסים דהן; הצעת חוק הגבלת שידור משחקים בתשלום (תיקוני חקיקה), התשס"ד-2004, מאת חבר הכנסת איתן כב</w:t>
      </w:r>
      <w:r>
        <w:rPr>
          <w:rtl/>
        </w:rPr>
        <w:t>ל; הצעת חוק מקרקעי ישראל, התשס"ד-2004, מאת  חבר</w:t>
      </w:r>
      <w:r>
        <w:rPr>
          <w:rFonts w:hint="cs"/>
          <w:rtl/>
        </w:rPr>
        <w:t>ת</w:t>
      </w:r>
      <w:r>
        <w:rPr>
          <w:rtl/>
        </w:rPr>
        <w:t xml:space="preserve"> הכנסת רוחמה אברהם</w:t>
      </w:r>
      <w:r>
        <w:rPr>
          <w:rFonts w:hint="cs"/>
          <w:rtl/>
        </w:rPr>
        <w:t>.</w:t>
      </w:r>
      <w:r>
        <w:rPr>
          <w:rtl/>
        </w:rPr>
        <w:t xml:space="preserve"> </w:t>
      </w:r>
    </w:p>
    <w:p w14:paraId="203FE5B6" w14:textId="77777777" w:rsidR="00000000" w:rsidRDefault="002703A1">
      <w:pPr>
        <w:pStyle w:val="a0"/>
        <w:rPr>
          <w:rFonts w:hint="cs"/>
          <w:rtl/>
        </w:rPr>
      </w:pPr>
    </w:p>
    <w:p w14:paraId="4E5C3F7F" w14:textId="77777777" w:rsidR="00000000" w:rsidRDefault="002703A1">
      <w:pPr>
        <w:pStyle w:val="a0"/>
        <w:rPr>
          <w:rFonts w:hint="cs"/>
          <w:rtl/>
        </w:rPr>
      </w:pPr>
      <w:r>
        <w:rPr>
          <w:rFonts w:hint="cs"/>
          <w:rtl/>
        </w:rPr>
        <w:t xml:space="preserve">מסקנות ועדת הפנים ואיכות הסביבה, בעקבות דיון מהיר, בנושאים אלו: א. סכנת התמוטטות של מבנים ארכיאולוגיים באתר מצדה; ב. הקמת יישוב חדש סמוך לעיר ירוחם; ג. הריסת שכונת נווה-עמק בירוחם. </w:t>
      </w:r>
    </w:p>
    <w:p w14:paraId="43FCD6CF" w14:textId="77777777" w:rsidR="00000000" w:rsidRDefault="002703A1">
      <w:pPr>
        <w:pStyle w:val="a0"/>
        <w:rPr>
          <w:rFonts w:hint="cs"/>
          <w:rtl/>
        </w:rPr>
      </w:pPr>
    </w:p>
    <w:p w14:paraId="55C99DB6" w14:textId="77777777" w:rsidR="00000000" w:rsidRDefault="002703A1">
      <w:pPr>
        <w:pStyle w:val="a0"/>
        <w:rPr>
          <w:rFonts w:hint="cs"/>
          <w:rtl/>
        </w:rPr>
      </w:pPr>
      <w:r>
        <w:rPr>
          <w:rFonts w:hint="cs"/>
          <w:rtl/>
        </w:rPr>
        <w:t>חוב</w:t>
      </w:r>
      <w:r>
        <w:rPr>
          <w:rFonts w:hint="cs"/>
          <w:rtl/>
        </w:rPr>
        <w:t xml:space="preserve">רת סיכומים והצעות של הוועדה לענייני ביקורת המדינה לדוח מבקר המדינה מס' 53ב. </w:t>
      </w:r>
    </w:p>
    <w:p w14:paraId="32B43924" w14:textId="77777777" w:rsidR="00000000" w:rsidRDefault="002703A1">
      <w:pPr>
        <w:pStyle w:val="a0"/>
        <w:rPr>
          <w:rFonts w:hint="cs"/>
          <w:rtl/>
        </w:rPr>
      </w:pPr>
    </w:p>
    <w:p w14:paraId="4700F4BE" w14:textId="77777777" w:rsidR="00000000" w:rsidRDefault="002703A1">
      <w:pPr>
        <w:pStyle w:val="a0"/>
        <w:rPr>
          <w:rFonts w:hint="cs"/>
          <w:rtl/>
        </w:rPr>
      </w:pPr>
      <w:r>
        <w:rPr>
          <w:rFonts w:hint="cs"/>
          <w:rtl/>
        </w:rPr>
        <w:t xml:space="preserve">מפתח הצעות חוק התשס"ג. תודה רבה. </w:t>
      </w:r>
    </w:p>
    <w:p w14:paraId="0AB9EEA0" w14:textId="77777777" w:rsidR="00000000" w:rsidRDefault="002703A1">
      <w:pPr>
        <w:pStyle w:val="a0"/>
        <w:rPr>
          <w:rFonts w:hint="cs"/>
          <w:rtl/>
        </w:rPr>
      </w:pPr>
    </w:p>
    <w:p w14:paraId="1A041C2F" w14:textId="77777777" w:rsidR="00000000" w:rsidRDefault="002703A1">
      <w:pPr>
        <w:pStyle w:val="af1"/>
        <w:rPr>
          <w:rtl/>
        </w:rPr>
      </w:pPr>
      <w:r>
        <w:rPr>
          <w:rtl/>
        </w:rPr>
        <w:t>היו"ר ראובן ריבלין:</w:t>
      </w:r>
    </w:p>
    <w:p w14:paraId="2ABA096C" w14:textId="77777777" w:rsidR="00000000" w:rsidRDefault="002703A1">
      <w:pPr>
        <w:pStyle w:val="a0"/>
        <w:rPr>
          <w:rtl/>
        </w:rPr>
      </w:pPr>
    </w:p>
    <w:p w14:paraId="3E083F9D" w14:textId="77777777" w:rsidR="00000000" w:rsidRDefault="002703A1">
      <w:pPr>
        <w:pStyle w:val="a0"/>
        <w:rPr>
          <w:rFonts w:hint="cs"/>
          <w:rtl/>
        </w:rPr>
      </w:pPr>
      <w:r>
        <w:rPr>
          <w:rFonts w:hint="cs"/>
          <w:rtl/>
        </w:rPr>
        <w:t xml:space="preserve">תודה למזכיר הכנסת. </w:t>
      </w:r>
    </w:p>
    <w:p w14:paraId="5D7D3988" w14:textId="77777777" w:rsidR="00000000" w:rsidRDefault="002703A1">
      <w:pPr>
        <w:pStyle w:val="a0"/>
        <w:rPr>
          <w:rFonts w:hint="cs"/>
          <w:rtl/>
        </w:rPr>
      </w:pPr>
    </w:p>
    <w:p w14:paraId="28150BE5" w14:textId="77777777" w:rsidR="00000000" w:rsidRDefault="002703A1">
      <w:pPr>
        <w:pStyle w:val="a0"/>
        <w:rPr>
          <w:rtl/>
        </w:rPr>
      </w:pPr>
    </w:p>
    <w:p w14:paraId="4A7622D6" w14:textId="77777777" w:rsidR="00000000" w:rsidRDefault="002703A1">
      <w:pPr>
        <w:pStyle w:val="a0"/>
        <w:rPr>
          <w:rFonts w:hint="cs"/>
          <w:rtl/>
        </w:rPr>
      </w:pPr>
    </w:p>
    <w:p w14:paraId="312352FF" w14:textId="77777777" w:rsidR="00000000" w:rsidRDefault="002703A1">
      <w:pPr>
        <w:pStyle w:val="a2"/>
        <w:rPr>
          <w:rFonts w:hint="cs"/>
          <w:rtl/>
        </w:rPr>
      </w:pPr>
      <w:bookmarkStart w:id="5" w:name="CS24733FI0024733T03_05_2004_15_04_22"/>
      <w:bookmarkStart w:id="6" w:name="_Toc72672362"/>
      <w:bookmarkEnd w:id="5"/>
      <w:r>
        <w:rPr>
          <w:rtl/>
        </w:rPr>
        <w:t>הצעת סיעות מר</w:t>
      </w:r>
      <w:r>
        <w:rPr>
          <w:rFonts w:hint="cs"/>
          <w:rtl/>
        </w:rPr>
        <w:t>צ-</w:t>
      </w:r>
      <w:r>
        <w:rPr>
          <w:rtl/>
        </w:rPr>
        <w:t>-חד"ש-תע</w:t>
      </w:r>
      <w:r>
        <w:rPr>
          <w:rFonts w:hint="cs"/>
          <w:rtl/>
        </w:rPr>
        <w:t>"</w:t>
      </w:r>
      <w:r>
        <w:rPr>
          <w:rtl/>
        </w:rPr>
        <w:t>ל-</w:t>
      </w:r>
      <w:r>
        <w:rPr>
          <w:rFonts w:hint="cs"/>
          <w:rtl/>
        </w:rPr>
        <w:t>-</w:t>
      </w:r>
      <w:r>
        <w:rPr>
          <w:rtl/>
        </w:rPr>
        <w:t>בל"ד-</w:t>
      </w:r>
      <w:r>
        <w:rPr>
          <w:rFonts w:hint="cs"/>
          <w:rtl/>
        </w:rPr>
        <w:t>-</w:t>
      </w:r>
      <w:r>
        <w:rPr>
          <w:rtl/>
        </w:rPr>
        <w:t>רע"</w:t>
      </w:r>
      <w:r>
        <w:rPr>
          <w:rFonts w:hint="cs"/>
          <w:rtl/>
        </w:rPr>
        <w:t>ם</w:t>
      </w:r>
      <w:r>
        <w:rPr>
          <w:rtl/>
        </w:rPr>
        <w:t xml:space="preserve"> להביע אי</w:t>
      </w:r>
      <w:r>
        <w:rPr>
          <w:rFonts w:hint="cs"/>
          <w:rtl/>
        </w:rPr>
        <w:t>-</w:t>
      </w:r>
      <w:r>
        <w:rPr>
          <w:rtl/>
        </w:rPr>
        <w:t xml:space="preserve">אמון בממשלה </w:t>
      </w:r>
      <w:r>
        <w:rPr>
          <w:rFonts w:hint="cs"/>
          <w:rtl/>
        </w:rPr>
        <w:br/>
      </w:r>
      <w:r>
        <w:rPr>
          <w:rtl/>
        </w:rPr>
        <w:t>בשל מדיניותה החברתית, הכלכלית והמדינית</w:t>
      </w:r>
      <w:bookmarkEnd w:id="6"/>
    </w:p>
    <w:p w14:paraId="3333BFA7" w14:textId="77777777" w:rsidR="00000000" w:rsidRDefault="002703A1">
      <w:pPr>
        <w:pStyle w:val="a0"/>
        <w:rPr>
          <w:rFonts w:hint="cs"/>
          <w:rtl/>
        </w:rPr>
      </w:pPr>
    </w:p>
    <w:p w14:paraId="634C3A4A" w14:textId="77777777" w:rsidR="00000000" w:rsidRDefault="002703A1">
      <w:pPr>
        <w:pStyle w:val="af1"/>
        <w:rPr>
          <w:rtl/>
        </w:rPr>
      </w:pPr>
      <w:r>
        <w:rPr>
          <w:rtl/>
        </w:rPr>
        <w:t>היו"ר ראובן ריבלין:</w:t>
      </w:r>
    </w:p>
    <w:p w14:paraId="7E6513CD" w14:textId="77777777" w:rsidR="00000000" w:rsidRDefault="002703A1">
      <w:pPr>
        <w:pStyle w:val="a0"/>
        <w:rPr>
          <w:rtl/>
        </w:rPr>
      </w:pPr>
    </w:p>
    <w:p w14:paraId="06B5A765" w14:textId="77777777" w:rsidR="00000000" w:rsidRDefault="002703A1">
      <w:pPr>
        <w:pStyle w:val="a0"/>
        <w:rPr>
          <w:rFonts w:hint="cs"/>
          <w:rtl/>
        </w:rPr>
      </w:pPr>
      <w:r>
        <w:rPr>
          <w:rFonts w:hint="cs"/>
          <w:rtl/>
        </w:rPr>
        <w:t>הצעות סיעות מרצ--חד"ש-תע"ל--בל"ד--רע"ם להביע אי-אמון בממשלה בשל מדיניותה החברתית, הכלכלית והמדינית. חבר הכנסת אחמד טיבי יעלה ויבוא וישמיע טענותיו. אני מקווה שהוא ירחיב את פירוט טענותיו בעניין אחד מבין השלושה, שכן אחרת אני לא בטוח שעשר</w:t>
      </w:r>
      <w:r>
        <w:rPr>
          <w:rFonts w:hint="cs"/>
          <w:rtl/>
        </w:rPr>
        <w:t xml:space="preserve"> דקות יספיקו. </w:t>
      </w:r>
    </w:p>
    <w:p w14:paraId="01E3945A" w14:textId="77777777" w:rsidR="00000000" w:rsidRDefault="002703A1">
      <w:pPr>
        <w:pStyle w:val="a0"/>
        <w:rPr>
          <w:rFonts w:hint="cs"/>
          <w:rtl/>
        </w:rPr>
      </w:pPr>
    </w:p>
    <w:p w14:paraId="12BEFF30" w14:textId="77777777" w:rsidR="00000000" w:rsidRDefault="002703A1">
      <w:pPr>
        <w:pStyle w:val="af0"/>
        <w:rPr>
          <w:rtl/>
        </w:rPr>
      </w:pPr>
      <w:r>
        <w:rPr>
          <w:rFonts w:hint="eastAsia"/>
          <w:rtl/>
        </w:rPr>
        <w:t>נסים</w:t>
      </w:r>
      <w:r>
        <w:rPr>
          <w:rtl/>
        </w:rPr>
        <w:t xml:space="preserve"> זאב (ש"ס):</w:t>
      </w:r>
    </w:p>
    <w:p w14:paraId="44509AA6" w14:textId="77777777" w:rsidR="00000000" w:rsidRDefault="002703A1">
      <w:pPr>
        <w:pStyle w:val="a0"/>
        <w:rPr>
          <w:rFonts w:hint="cs"/>
          <w:rtl/>
        </w:rPr>
      </w:pPr>
    </w:p>
    <w:p w14:paraId="6349A459" w14:textId="77777777" w:rsidR="00000000" w:rsidRDefault="002703A1">
      <w:pPr>
        <w:pStyle w:val="a0"/>
        <w:rPr>
          <w:rFonts w:hint="cs"/>
          <w:rtl/>
        </w:rPr>
      </w:pPr>
      <w:r>
        <w:rPr>
          <w:rFonts w:hint="cs"/>
          <w:rtl/>
        </w:rPr>
        <w:t>הוא מדבר במקום ראש הממשלה?</w:t>
      </w:r>
    </w:p>
    <w:p w14:paraId="1B32E691" w14:textId="77777777" w:rsidR="00000000" w:rsidRDefault="002703A1">
      <w:pPr>
        <w:pStyle w:val="a0"/>
        <w:rPr>
          <w:rFonts w:hint="cs"/>
          <w:rtl/>
        </w:rPr>
      </w:pPr>
    </w:p>
    <w:p w14:paraId="0AC4024D" w14:textId="77777777" w:rsidR="00000000" w:rsidRDefault="002703A1">
      <w:pPr>
        <w:pStyle w:val="af1"/>
        <w:rPr>
          <w:rtl/>
        </w:rPr>
      </w:pPr>
      <w:r>
        <w:rPr>
          <w:rtl/>
        </w:rPr>
        <w:t>היו"ר ראובן ריבלין:</w:t>
      </w:r>
    </w:p>
    <w:p w14:paraId="1C98EB3D" w14:textId="77777777" w:rsidR="00000000" w:rsidRDefault="002703A1">
      <w:pPr>
        <w:pStyle w:val="a0"/>
        <w:rPr>
          <w:rtl/>
        </w:rPr>
      </w:pPr>
    </w:p>
    <w:p w14:paraId="31853D88" w14:textId="77777777" w:rsidR="00000000" w:rsidRDefault="002703A1">
      <w:pPr>
        <w:pStyle w:val="a0"/>
        <w:rPr>
          <w:rFonts w:hint="cs"/>
          <w:rtl/>
        </w:rPr>
      </w:pPr>
      <w:r>
        <w:rPr>
          <w:rFonts w:hint="cs"/>
          <w:rtl/>
        </w:rPr>
        <w:t xml:space="preserve">חבר הכנסת זאב, כל חבר כנסת יכול להיות ראש ממשלה. רק מי שאינו חבר הכנסת לא יכול להיות ראש ממשלה. </w:t>
      </w:r>
    </w:p>
    <w:p w14:paraId="5F9650FD" w14:textId="77777777" w:rsidR="00000000" w:rsidRDefault="002703A1">
      <w:pPr>
        <w:pStyle w:val="a0"/>
        <w:rPr>
          <w:rFonts w:hint="cs"/>
          <w:rtl/>
        </w:rPr>
      </w:pPr>
    </w:p>
    <w:p w14:paraId="24ADD7CC" w14:textId="77777777" w:rsidR="00000000" w:rsidRDefault="002703A1">
      <w:pPr>
        <w:pStyle w:val="af0"/>
        <w:rPr>
          <w:rtl/>
        </w:rPr>
      </w:pPr>
      <w:r>
        <w:rPr>
          <w:rFonts w:hint="eastAsia"/>
          <w:rtl/>
        </w:rPr>
        <w:t>חיים</w:t>
      </w:r>
      <w:r>
        <w:rPr>
          <w:rtl/>
        </w:rPr>
        <w:t xml:space="preserve"> אורון (מרצ):</w:t>
      </w:r>
    </w:p>
    <w:p w14:paraId="3C3C7770" w14:textId="77777777" w:rsidR="00000000" w:rsidRDefault="002703A1">
      <w:pPr>
        <w:pStyle w:val="a0"/>
        <w:rPr>
          <w:rFonts w:hint="cs"/>
          <w:rtl/>
        </w:rPr>
      </w:pPr>
    </w:p>
    <w:p w14:paraId="76BEE4B7" w14:textId="77777777" w:rsidR="00000000" w:rsidRDefault="002703A1">
      <w:pPr>
        <w:pStyle w:val="a0"/>
        <w:rPr>
          <w:rFonts w:hint="cs"/>
          <w:rtl/>
        </w:rPr>
      </w:pPr>
      <w:r>
        <w:rPr>
          <w:rFonts w:hint="cs"/>
          <w:rtl/>
        </w:rPr>
        <w:t xml:space="preserve">אדוני היושב-ראש, מי השר שמשיב, השר פריצקי? </w:t>
      </w:r>
    </w:p>
    <w:p w14:paraId="1459494D" w14:textId="77777777" w:rsidR="00000000" w:rsidRDefault="002703A1">
      <w:pPr>
        <w:pStyle w:val="a0"/>
        <w:rPr>
          <w:rFonts w:hint="cs"/>
          <w:rtl/>
        </w:rPr>
      </w:pPr>
    </w:p>
    <w:p w14:paraId="405DDC86" w14:textId="77777777" w:rsidR="00000000" w:rsidRDefault="002703A1">
      <w:pPr>
        <w:pStyle w:val="af1"/>
        <w:rPr>
          <w:rtl/>
        </w:rPr>
      </w:pPr>
      <w:r>
        <w:rPr>
          <w:rtl/>
        </w:rPr>
        <w:t xml:space="preserve">היו"ר ראובן </w:t>
      </w:r>
      <w:r>
        <w:rPr>
          <w:rtl/>
        </w:rPr>
        <w:t>ריבלין:</w:t>
      </w:r>
    </w:p>
    <w:p w14:paraId="6BE1DA71" w14:textId="77777777" w:rsidR="00000000" w:rsidRDefault="002703A1">
      <w:pPr>
        <w:pStyle w:val="a0"/>
        <w:rPr>
          <w:rtl/>
        </w:rPr>
      </w:pPr>
    </w:p>
    <w:p w14:paraId="5286121E" w14:textId="77777777" w:rsidR="00000000" w:rsidRDefault="002703A1">
      <w:pPr>
        <w:pStyle w:val="a0"/>
        <w:rPr>
          <w:rFonts w:hint="cs"/>
          <w:rtl/>
        </w:rPr>
      </w:pPr>
      <w:r>
        <w:rPr>
          <w:rFonts w:hint="cs"/>
          <w:rtl/>
        </w:rPr>
        <w:t xml:space="preserve">השר גדעון עזרא נמצא כאן בכל עת ובכל שעה. </w:t>
      </w:r>
    </w:p>
    <w:p w14:paraId="7C71E67B" w14:textId="77777777" w:rsidR="00000000" w:rsidRDefault="002703A1">
      <w:pPr>
        <w:pStyle w:val="a0"/>
        <w:rPr>
          <w:rFonts w:hint="cs"/>
          <w:rtl/>
        </w:rPr>
      </w:pPr>
    </w:p>
    <w:p w14:paraId="38A3F7DE" w14:textId="77777777" w:rsidR="00000000" w:rsidRDefault="002703A1">
      <w:pPr>
        <w:pStyle w:val="af0"/>
        <w:rPr>
          <w:rtl/>
        </w:rPr>
      </w:pPr>
      <w:r>
        <w:rPr>
          <w:rFonts w:hint="eastAsia"/>
          <w:rtl/>
        </w:rPr>
        <w:t>עבד</w:t>
      </w:r>
      <w:r>
        <w:rPr>
          <w:rtl/>
        </w:rPr>
        <w:t>-אלמאלכ דהאמשה (רע"ם):</w:t>
      </w:r>
    </w:p>
    <w:p w14:paraId="0568CACE" w14:textId="77777777" w:rsidR="00000000" w:rsidRDefault="002703A1">
      <w:pPr>
        <w:pStyle w:val="a0"/>
        <w:rPr>
          <w:rFonts w:hint="cs"/>
          <w:rtl/>
        </w:rPr>
      </w:pPr>
    </w:p>
    <w:p w14:paraId="2038FB6F" w14:textId="77777777" w:rsidR="00000000" w:rsidRDefault="002703A1">
      <w:pPr>
        <w:pStyle w:val="a0"/>
        <w:rPr>
          <w:rFonts w:hint="cs"/>
          <w:rtl/>
        </w:rPr>
      </w:pPr>
      <w:r>
        <w:rPr>
          <w:rFonts w:hint="cs"/>
          <w:rtl/>
        </w:rPr>
        <w:t>יש לנו עדיין ממשלה?</w:t>
      </w:r>
    </w:p>
    <w:p w14:paraId="45128673" w14:textId="77777777" w:rsidR="00000000" w:rsidRDefault="002703A1">
      <w:pPr>
        <w:pStyle w:val="a0"/>
        <w:rPr>
          <w:rFonts w:hint="cs"/>
          <w:rtl/>
        </w:rPr>
      </w:pPr>
    </w:p>
    <w:p w14:paraId="72BCBB4C" w14:textId="77777777" w:rsidR="00000000" w:rsidRDefault="002703A1">
      <w:pPr>
        <w:pStyle w:val="af1"/>
        <w:rPr>
          <w:rtl/>
        </w:rPr>
      </w:pPr>
      <w:r>
        <w:rPr>
          <w:rtl/>
        </w:rPr>
        <w:t>היו"ר ראובן ריבלין:</w:t>
      </w:r>
    </w:p>
    <w:p w14:paraId="4D6A446D" w14:textId="77777777" w:rsidR="00000000" w:rsidRDefault="002703A1">
      <w:pPr>
        <w:pStyle w:val="a0"/>
        <w:rPr>
          <w:rtl/>
        </w:rPr>
      </w:pPr>
    </w:p>
    <w:p w14:paraId="00CFE025" w14:textId="77777777" w:rsidR="00000000" w:rsidRDefault="002703A1">
      <w:pPr>
        <w:pStyle w:val="a0"/>
        <w:rPr>
          <w:rFonts w:hint="cs"/>
          <w:rtl/>
        </w:rPr>
      </w:pPr>
      <w:r>
        <w:rPr>
          <w:rFonts w:hint="cs"/>
          <w:rtl/>
        </w:rPr>
        <w:t xml:space="preserve">חבר הכנסת דהאמשה, אני לא יודע אם זה מוצא חן בעיניך או לא, אבל יש ממשלה בישראל. גם כאשר ממשלה מתפטרת, היא משמשת כממשלת מעבר. </w:t>
      </w:r>
    </w:p>
    <w:p w14:paraId="41D6970D" w14:textId="77777777" w:rsidR="00000000" w:rsidRDefault="002703A1">
      <w:pPr>
        <w:pStyle w:val="a0"/>
        <w:rPr>
          <w:rFonts w:hint="cs"/>
          <w:rtl/>
        </w:rPr>
      </w:pPr>
    </w:p>
    <w:p w14:paraId="606D9C9F" w14:textId="77777777" w:rsidR="00000000" w:rsidRDefault="002703A1">
      <w:pPr>
        <w:pStyle w:val="af0"/>
        <w:rPr>
          <w:rtl/>
        </w:rPr>
      </w:pPr>
      <w:r>
        <w:rPr>
          <w:rFonts w:hint="eastAsia"/>
          <w:rtl/>
        </w:rPr>
        <w:t>אבשלום</w:t>
      </w:r>
      <w:r>
        <w:rPr>
          <w:rtl/>
        </w:rPr>
        <w:t xml:space="preserve"> וי</w:t>
      </w:r>
      <w:r>
        <w:rPr>
          <w:rtl/>
        </w:rPr>
        <w:t>לן (מרצ):</w:t>
      </w:r>
    </w:p>
    <w:p w14:paraId="681E6F54" w14:textId="77777777" w:rsidR="00000000" w:rsidRDefault="002703A1">
      <w:pPr>
        <w:pStyle w:val="a0"/>
        <w:rPr>
          <w:rFonts w:hint="cs"/>
          <w:rtl/>
        </w:rPr>
      </w:pPr>
    </w:p>
    <w:p w14:paraId="72A1D51C" w14:textId="77777777" w:rsidR="00000000" w:rsidRDefault="002703A1">
      <w:pPr>
        <w:pStyle w:val="a0"/>
        <w:rPr>
          <w:rFonts w:hint="cs"/>
          <w:rtl/>
        </w:rPr>
      </w:pPr>
      <w:r>
        <w:rPr>
          <w:rFonts w:hint="cs"/>
          <w:rtl/>
        </w:rPr>
        <w:t xml:space="preserve">אדוני היושב-ראש, פתיחת המושב </w:t>
      </w:r>
      <w:r>
        <w:rPr>
          <w:rtl/>
        </w:rPr>
        <w:t>–</w:t>
      </w:r>
      <w:r>
        <w:rPr>
          <w:rFonts w:hint="cs"/>
          <w:rtl/>
        </w:rPr>
        <w:t xml:space="preserve"> מדוע ראש הממשלה אינו נוכח?</w:t>
      </w:r>
    </w:p>
    <w:p w14:paraId="45798D15" w14:textId="77777777" w:rsidR="00000000" w:rsidRDefault="002703A1">
      <w:pPr>
        <w:pStyle w:val="a0"/>
        <w:rPr>
          <w:rFonts w:hint="cs"/>
          <w:rtl/>
        </w:rPr>
      </w:pPr>
    </w:p>
    <w:p w14:paraId="6326267C" w14:textId="77777777" w:rsidR="00000000" w:rsidRDefault="002703A1">
      <w:pPr>
        <w:pStyle w:val="af1"/>
        <w:rPr>
          <w:rtl/>
        </w:rPr>
      </w:pPr>
      <w:r>
        <w:rPr>
          <w:rtl/>
        </w:rPr>
        <w:t>היו"ר ראובן ריבלין:</w:t>
      </w:r>
    </w:p>
    <w:p w14:paraId="499F444E" w14:textId="77777777" w:rsidR="00000000" w:rsidRDefault="002703A1">
      <w:pPr>
        <w:pStyle w:val="a0"/>
        <w:rPr>
          <w:rtl/>
        </w:rPr>
      </w:pPr>
    </w:p>
    <w:p w14:paraId="7E0C3554" w14:textId="77777777" w:rsidR="00000000" w:rsidRDefault="002703A1">
      <w:pPr>
        <w:pStyle w:val="a0"/>
        <w:rPr>
          <w:rFonts w:hint="cs"/>
          <w:rtl/>
        </w:rPr>
      </w:pPr>
      <w:r>
        <w:rPr>
          <w:rFonts w:hint="cs"/>
          <w:rtl/>
        </w:rPr>
        <w:t xml:space="preserve">חבר הכנסת וילן, לצערי הרב אדוני איחר בכמה דקות. </w:t>
      </w:r>
    </w:p>
    <w:p w14:paraId="3566E548" w14:textId="77777777" w:rsidR="00000000" w:rsidRDefault="002703A1">
      <w:pPr>
        <w:pStyle w:val="a0"/>
        <w:rPr>
          <w:rFonts w:hint="cs"/>
          <w:rtl/>
        </w:rPr>
      </w:pPr>
    </w:p>
    <w:p w14:paraId="4776C81C" w14:textId="77777777" w:rsidR="00000000" w:rsidRDefault="002703A1">
      <w:pPr>
        <w:pStyle w:val="a"/>
        <w:rPr>
          <w:rtl/>
        </w:rPr>
      </w:pPr>
      <w:bookmarkStart w:id="7" w:name="FS000000560T03_05_2004_16_36_27"/>
      <w:bookmarkStart w:id="8" w:name="_Toc72672363"/>
      <w:bookmarkEnd w:id="7"/>
      <w:r>
        <w:rPr>
          <w:rFonts w:hint="eastAsia"/>
          <w:rtl/>
        </w:rPr>
        <w:t>אחמד</w:t>
      </w:r>
      <w:r>
        <w:rPr>
          <w:rtl/>
        </w:rPr>
        <w:t xml:space="preserve"> טיבי (חד"ש-תע"ל):</w:t>
      </w:r>
      <w:bookmarkEnd w:id="8"/>
    </w:p>
    <w:p w14:paraId="32E7A28E" w14:textId="77777777" w:rsidR="00000000" w:rsidRDefault="002703A1">
      <w:pPr>
        <w:pStyle w:val="a0"/>
        <w:rPr>
          <w:rFonts w:hint="cs"/>
          <w:rtl/>
        </w:rPr>
      </w:pPr>
    </w:p>
    <w:p w14:paraId="7B53E6E4" w14:textId="77777777" w:rsidR="00000000" w:rsidRDefault="002703A1">
      <w:pPr>
        <w:pStyle w:val="a0"/>
        <w:rPr>
          <w:rFonts w:hint="cs"/>
          <w:rtl/>
        </w:rPr>
      </w:pPr>
      <w:r>
        <w:rPr>
          <w:rFonts w:hint="cs"/>
          <w:rtl/>
        </w:rPr>
        <w:t xml:space="preserve">נמסר לי שהוא נמצא בהתייעצויות עם ממלא-מקומו בקשר לתגובות שהוא אמור למסור בקרוב. </w:t>
      </w:r>
    </w:p>
    <w:p w14:paraId="5CCDB9B4" w14:textId="77777777" w:rsidR="00000000" w:rsidRDefault="002703A1">
      <w:pPr>
        <w:pStyle w:val="a0"/>
        <w:rPr>
          <w:rFonts w:hint="cs"/>
          <w:rtl/>
        </w:rPr>
      </w:pPr>
    </w:p>
    <w:p w14:paraId="5B5A186A" w14:textId="77777777" w:rsidR="00000000" w:rsidRDefault="002703A1">
      <w:pPr>
        <w:pStyle w:val="af1"/>
        <w:rPr>
          <w:rtl/>
        </w:rPr>
      </w:pPr>
      <w:r>
        <w:rPr>
          <w:rtl/>
        </w:rPr>
        <w:t>היו"ר ראו</w:t>
      </w:r>
      <w:r>
        <w:rPr>
          <w:rtl/>
        </w:rPr>
        <w:t>בן ריבלין:</w:t>
      </w:r>
    </w:p>
    <w:p w14:paraId="2A67752C" w14:textId="77777777" w:rsidR="00000000" w:rsidRDefault="002703A1">
      <w:pPr>
        <w:pStyle w:val="a0"/>
        <w:rPr>
          <w:rtl/>
        </w:rPr>
      </w:pPr>
    </w:p>
    <w:p w14:paraId="5E06EA94" w14:textId="77777777" w:rsidR="00000000" w:rsidRDefault="002703A1">
      <w:pPr>
        <w:pStyle w:val="a0"/>
        <w:rPr>
          <w:rFonts w:hint="cs"/>
          <w:rtl/>
        </w:rPr>
      </w:pPr>
      <w:r>
        <w:rPr>
          <w:rFonts w:hint="cs"/>
          <w:rtl/>
        </w:rPr>
        <w:t xml:space="preserve">אין חובה. חברי הכנסת, אני מודה לכם על כל השאלות. השבתי את כל התשובות. אין חובה על ראש ממשלה, והדבר לא הפך למסורת, שראש ממשלה פותח את כנס הקיץ של הכנסת. היו מקרים שכך היה. </w:t>
      </w:r>
    </w:p>
    <w:p w14:paraId="4A62288D" w14:textId="77777777" w:rsidR="00000000" w:rsidRDefault="002703A1">
      <w:pPr>
        <w:pStyle w:val="a0"/>
        <w:rPr>
          <w:rFonts w:hint="cs"/>
          <w:rtl/>
        </w:rPr>
      </w:pPr>
    </w:p>
    <w:p w14:paraId="32BA7B92" w14:textId="77777777" w:rsidR="00000000" w:rsidRDefault="002703A1">
      <w:pPr>
        <w:pStyle w:val="af0"/>
        <w:rPr>
          <w:rtl/>
        </w:rPr>
      </w:pPr>
      <w:r>
        <w:rPr>
          <w:rFonts w:hint="eastAsia"/>
          <w:rtl/>
        </w:rPr>
        <w:t>עבד</w:t>
      </w:r>
      <w:r>
        <w:rPr>
          <w:rtl/>
        </w:rPr>
        <w:t>-אלמאלכ דהאמשה (רע"ם):</w:t>
      </w:r>
    </w:p>
    <w:p w14:paraId="37235B6B" w14:textId="77777777" w:rsidR="00000000" w:rsidRDefault="002703A1">
      <w:pPr>
        <w:pStyle w:val="a0"/>
        <w:rPr>
          <w:rFonts w:hint="cs"/>
          <w:rtl/>
        </w:rPr>
      </w:pPr>
    </w:p>
    <w:p w14:paraId="6276E75E" w14:textId="77777777" w:rsidR="00000000" w:rsidRDefault="002703A1">
      <w:pPr>
        <w:pStyle w:val="a0"/>
        <w:rPr>
          <w:rFonts w:hint="cs"/>
          <w:rtl/>
        </w:rPr>
      </w:pPr>
      <w:r>
        <w:rPr>
          <w:rFonts w:hint="cs"/>
          <w:rtl/>
        </w:rPr>
        <w:t xml:space="preserve">קרה פעם שראש הממשלה לא היה בתחילת המושב? </w:t>
      </w:r>
    </w:p>
    <w:p w14:paraId="0696F6A4" w14:textId="77777777" w:rsidR="00000000" w:rsidRDefault="002703A1">
      <w:pPr>
        <w:pStyle w:val="a0"/>
        <w:rPr>
          <w:rFonts w:hint="cs"/>
          <w:rtl/>
        </w:rPr>
      </w:pPr>
    </w:p>
    <w:p w14:paraId="68809DDC" w14:textId="77777777" w:rsidR="00000000" w:rsidRDefault="002703A1">
      <w:pPr>
        <w:pStyle w:val="af1"/>
        <w:rPr>
          <w:rtl/>
        </w:rPr>
      </w:pPr>
      <w:r>
        <w:rPr>
          <w:rtl/>
        </w:rPr>
        <w:t>ה</w:t>
      </w:r>
      <w:r>
        <w:rPr>
          <w:rtl/>
        </w:rPr>
        <w:t>יו"ר ראובן ריבלין:</w:t>
      </w:r>
    </w:p>
    <w:p w14:paraId="2934E82D" w14:textId="77777777" w:rsidR="00000000" w:rsidRDefault="002703A1">
      <w:pPr>
        <w:pStyle w:val="a0"/>
        <w:rPr>
          <w:rtl/>
        </w:rPr>
      </w:pPr>
    </w:p>
    <w:p w14:paraId="6DBBC55C" w14:textId="77777777" w:rsidR="00000000" w:rsidRDefault="002703A1">
      <w:pPr>
        <w:pStyle w:val="a0"/>
        <w:rPr>
          <w:rFonts w:hint="cs"/>
          <w:rtl/>
        </w:rPr>
      </w:pPr>
      <w:r>
        <w:rPr>
          <w:rFonts w:hint="cs"/>
          <w:rtl/>
        </w:rPr>
        <w:t>האם אדוני מוותר על דבריו של חבר הכנסת טיבי?</w:t>
      </w:r>
    </w:p>
    <w:p w14:paraId="578F5168" w14:textId="77777777" w:rsidR="00000000" w:rsidRDefault="002703A1">
      <w:pPr>
        <w:pStyle w:val="a0"/>
        <w:rPr>
          <w:rFonts w:hint="cs"/>
          <w:rtl/>
        </w:rPr>
      </w:pPr>
    </w:p>
    <w:p w14:paraId="3032EDB5" w14:textId="77777777" w:rsidR="00000000" w:rsidRDefault="002703A1">
      <w:pPr>
        <w:pStyle w:val="af0"/>
        <w:rPr>
          <w:rtl/>
        </w:rPr>
      </w:pPr>
      <w:r>
        <w:rPr>
          <w:rFonts w:hint="eastAsia"/>
          <w:rtl/>
        </w:rPr>
        <w:t>אבשלום</w:t>
      </w:r>
      <w:r>
        <w:rPr>
          <w:rtl/>
        </w:rPr>
        <w:t xml:space="preserve"> וילן (מרצ):</w:t>
      </w:r>
    </w:p>
    <w:p w14:paraId="2CD5F3F3" w14:textId="77777777" w:rsidR="00000000" w:rsidRDefault="002703A1">
      <w:pPr>
        <w:pStyle w:val="a0"/>
        <w:rPr>
          <w:rFonts w:hint="cs"/>
          <w:rtl/>
        </w:rPr>
      </w:pPr>
    </w:p>
    <w:p w14:paraId="26FC77C9" w14:textId="77777777" w:rsidR="00000000" w:rsidRDefault="002703A1">
      <w:pPr>
        <w:pStyle w:val="a0"/>
        <w:rPr>
          <w:rFonts w:hint="cs"/>
          <w:rtl/>
        </w:rPr>
      </w:pPr>
      <w:r>
        <w:rPr>
          <w:rFonts w:hint="cs"/>
          <w:rtl/>
        </w:rPr>
        <w:t>האם ייתכן כי אריק ברח?</w:t>
      </w:r>
    </w:p>
    <w:p w14:paraId="3E8C30F0" w14:textId="77777777" w:rsidR="00000000" w:rsidRDefault="002703A1">
      <w:pPr>
        <w:pStyle w:val="a0"/>
        <w:rPr>
          <w:rFonts w:hint="cs"/>
          <w:rtl/>
        </w:rPr>
      </w:pPr>
    </w:p>
    <w:p w14:paraId="233E35A4" w14:textId="77777777" w:rsidR="00000000" w:rsidRDefault="002703A1">
      <w:pPr>
        <w:pStyle w:val="af1"/>
        <w:rPr>
          <w:rtl/>
        </w:rPr>
      </w:pPr>
      <w:r>
        <w:rPr>
          <w:rtl/>
        </w:rPr>
        <w:t>היו"ר ראובן ריבלין:</w:t>
      </w:r>
    </w:p>
    <w:p w14:paraId="249C8EE0" w14:textId="77777777" w:rsidR="00000000" w:rsidRDefault="002703A1">
      <w:pPr>
        <w:pStyle w:val="a0"/>
        <w:rPr>
          <w:rtl/>
        </w:rPr>
      </w:pPr>
    </w:p>
    <w:p w14:paraId="2521E6FE" w14:textId="77777777" w:rsidR="00000000" w:rsidRDefault="002703A1">
      <w:pPr>
        <w:pStyle w:val="a0"/>
        <w:rPr>
          <w:rFonts w:hint="cs"/>
          <w:rtl/>
        </w:rPr>
      </w:pPr>
      <w:r>
        <w:rPr>
          <w:rFonts w:hint="cs"/>
          <w:rtl/>
        </w:rPr>
        <w:t>חבר הכנסת וילן, מרגע זה אני מעביר את רשות הדיבור לחבר הכנסת טיבי. אם הרשיתי להפריע לי, אני לא מרשה להפריע לחבר הכנסת טיבי. בבק</w:t>
      </w:r>
      <w:r>
        <w:rPr>
          <w:rFonts w:hint="cs"/>
          <w:rtl/>
        </w:rPr>
        <w:t xml:space="preserve">שה. </w:t>
      </w:r>
    </w:p>
    <w:p w14:paraId="20A759EB" w14:textId="77777777" w:rsidR="00000000" w:rsidRDefault="002703A1">
      <w:pPr>
        <w:pStyle w:val="a0"/>
        <w:rPr>
          <w:rFonts w:hint="cs"/>
          <w:rtl/>
        </w:rPr>
      </w:pPr>
    </w:p>
    <w:p w14:paraId="4F315653" w14:textId="77777777" w:rsidR="00000000" w:rsidRDefault="002703A1">
      <w:pPr>
        <w:pStyle w:val="-"/>
        <w:rPr>
          <w:rtl/>
        </w:rPr>
      </w:pPr>
      <w:bookmarkStart w:id="9" w:name="FS000000560T03_05_2004_16_39_00C"/>
      <w:bookmarkEnd w:id="9"/>
      <w:r>
        <w:rPr>
          <w:rtl/>
        </w:rPr>
        <w:t>אחמד טיבי (חד"ש-תע"ל):</w:t>
      </w:r>
    </w:p>
    <w:p w14:paraId="32C992B5" w14:textId="77777777" w:rsidR="00000000" w:rsidRDefault="002703A1">
      <w:pPr>
        <w:pStyle w:val="a0"/>
        <w:rPr>
          <w:rtl/>
        </w:rPr>
      </w:pPr>
    </w:p>
    <w:p w14:paraId="7A0DFA73" w14:textId="77777777" w:rsidR="00000000" w:rsidRDefault="002703A1">
      <w:pPr>
        <w:pStyle w:val="a0"/>
        <w:rPr>
          <w:rFonts w:hint="cs"/>
          <w:rtl/>
        </w:rPr>
      </w:pPr>
      <w:r>
        <w:rPr>
          <w:rFonts w:hint="cs"/>
          <w:rtl/>
        </w:rPr>
        <w:t xml:space="preserve">אני מודה לך. </w:t>
      </w:r>
    </w:p>
    <w:p w14:paraId="054DFFAC" w14:textId="77777777" w:rsidR="00000000" w:rsidRDefault="002703A1">
      <w:pPr>
        <w:pStyle w:val="a0"/>
        <w:rPr>
          <w:rFonts w:hint="cs"/>
          <w:rtl/>
        </w:rPr>
      </w:pPr>
    </w:p>
    <w:p w14:paraId="1C56208F" w14:textId="77777777" w:rsidR="00000000" w:rsidRDefault="002703A1">
      <w:pPr>
        <w:pStyle w:val="a0"/>
        <w:rPr>
          <w:rFonts w:hint="cs"/>
          <w:rtl/>
        </w:rPr>
      </w:pPr>
      <w:r>
        <w:rPr>
          <w:rFonts w:hint="cs"/>
          <w:rtl/>
        </w:rPr>
        <w:t xml:space="preserve">אדוני היושב-ראש, רבותי חברי הכנסת, לפני שאתייחס באופן טבעי לתוצאות המשאל, אני הייתי עד, כמו רבים אחרים בארץ, למחזות שאולי רק אני וחברי סבלנו מהם </w:t>
      </w:r>
      <w:r>
        <w:rPr>
          <w:rtl/>
        </w:rPr>
        <w:t>–</w:t>
      </w:r>
      <w:r>
        <w:rPr>
          <w:rFonts w:hint="cs"/>
          <w:rtl/>
        </w:rPr>
        <w:t xml:space="preserve"> ניסיון לתקוף פיזית את חבר הכנסת עמרי שרון ואת חבר הכנסת אלי אפלל</w:t>
      </w:r>
      <w:r>
        <w:rPr>
          <w:rFonts w:hint="cs"/>
          <w:rtl/>
        </w:rPr>
        <w:t>ו, ומילולית את השר אהוד אולמרט. ראיתי את המחזות האלה והרגשתי הרגשה של דז'ה-וו. במובן מסוים היינו שם. היינו במחזות האלה, כאשר קיצונים, אנשים פנאטים, בשל חילוקי דעות, התנפלו, קראו קריאות גנאי, תקפו באופן פיזי ואיימו. ומי עודד את האנשים האלה בדרך כלל? עודדה א</w:t>
      </w:r>
      <w:r>
        <w:rPr>
          <w:rFonts w:hint="cs"/>
          <w:rtl/>
        </w:rPr>
        <w:t xml:space="preserve">ת האנשים האלה אותה קבוצה, אותה סיעה, אותו מחנה פוליטי שהצמיח, חבר הכנסת אהוד יתום - - - </w:t>
      </w:r>
    </w:p>
    <w:p w14:paraId="2F2BD4D5" w14:textId="77777777" w:rsidR="00000000" w:rsidRDefault="002703A1">
      <w:pPr>
        <w:pStyle w:val="a0"/>
        <w:rPr>
          <w:rFonts w:hint="cs"/>
          <w:rtl/>
        </w:rPr>
      </w:pPr>
    </w:p>
    <w:p w14:paraId="3F90C2C6" w14:textId="77777777" w:rsidR="00000000" w:rsidRDefault="002703A1">
      <w:pPr>
        <w:pStyle w:val="af1"/>
        <w:rPr>
          <w:rtl/>
        </w:rPr>
      </w:pPr>
      <w:r>
        <w:rPr>
          <w:rtl/>
        </w:rPr>
        <w:t>היו"ר ראובן ריבלין:</w:t>
      </w:r>
    </w:p>
    <w:p w14:paraId="2F8D0624" w14:textId="77777777" w:rsidR="00000000" w:rsidRDefault="002703A1">
      <w:pPr>
        <w:pStyle w:val="a0"/>
        <w:rPr>
          <w:rtl/>
        </w:rPr>
      </w:pPr>
    </w:p>
    <w:p w14:paraId="50314F3F" w14:textId="77777777" w:rsidR="00000000" w:rsidRDefault="002703A1">
      <w:pPr>
        <w:pStyle w:val="a0"/>
        <w:rPr>
          <w:rFonts w:hint="cs"/>
          <w:rtl/>
        </w:rPr>
      </w:pPr>
      <w:r>
        <w:rPr>
          <w:rFonts w:hint="cs"/>
          <w:rtl/>
        </w:rPr>
        <w:t xml:space="preserve">חבר הכנסת יתום, גבך נאה אבל לא מספיק. </w:t>
      </w:r>
    </w:p>
    <w:p w14:paraId="0EB9F842" w14:textId="77777777" w:rsidR="00000000" w:rsidRDefault="002703A1">
      <w:pPr>
        <w:pStyle w:val="a0"/>
        <w:rPr>
          <w:rFonts w:hint="cs"/>
          <w:rtl/>
        </w:rPr>
      </w:pPr>
    </w:p>
    <w:p w14:paraId="0F75C3B0" w14:textId="77777777" w:rsidR="00000000" w:rsidRDefault="002703A1">
      <w:pPr>
        <w:pStyle w:val="af0"/>
        <w:rPr>
          <w:rtl/>
        </w:rPr>
      </w:pPr>
      <w:r>
        <w:rPr>
          <w:rFonts w:hint="eastAsia"/>
          <w:rtl/>
        </w:rPr>
        <w:t>אהוד</w:t>
      </w:r>
      <w:r>
        <w:rPr>
          <w:rtl/>
        </w:rPr>
        <w:t xml:space="preserve"> יתום (הליכוד):</w:t>
      </w:r>
    </w:p>
    <w:p w14:paraId="33E0E3E5" w14:textId="77777777" w:rsidR="00000000" w:rsidRDefault="002703A1">
      <w:pPr>
        <w:pStyle w:val="a0"/>
        <w:rPr>
          <w:rFonts w:hint="cs"/>
          <w:rtl/>
        </w:rPr>
      </w:pPr>
    </w:p>
    <w:p w14:paraId="5593A16E" w14:textId="77777777" w:rsidR="00000000" w:rsidRDefault="002703A1">
      <w:pPr>
        <w:pStyle w:val="a0"/>
        <w:rPr>
          <w:rFonts w:hint="cs"/>
          <w:rtl/>
        </w:rPr>
      </w:pPr>
      <w:r>
        <w:rPr>
          <w:rFonts w:hint="cs"/>
          <w:rtl/>
        </w:rPr>
        <w:t xml:space="preserve">אני מתנצל, אדוני היושב-ראש; אני מתנצל, חבר הכנסת טיבי. </w:t>
      </w:r>
    </w:p>
    <w:p w14:paraId="1BA4DF9E" w14:textId="77777777" w:rsidR="00000000" w:rsidRDefault="002703A1">
      <w:pPr>
        <w:pStyle w:val="a0"/>
        <w:rPr>
          <w:rFonts w:hint="cs"/>
          <w:rtl/>
        </w:rPr>
      </w:pPr>
    </w:p>
    <w:p w14:paraId="1F235E08" w14:textId="77777777" w:rsidR="00000000" w:rsidRDefault="002703A1">
      <w:pPr>
        <w:pStyle w:val="-"/>
        <w:rPr>
          <w:rtl/>
        </w:rPr>
      </w:pPr>
      <w:bookmarkStart w:id="10" w:name="FS000000560T03_05_2004_16_46_27C"/>
      <w:bookmarkEnd w:id="10"/>
      <w:r>
        <w:rPr>
          <w:rtl/>
        </w:rPr>
        <w:t>אחמד טיבי (חד"ש-תע"ל):</w:t>
      </w:r>
    </w:p>
    <w:p w14:paraId="2ADB2423" w14:textId="77777777" w:rsidR="00000000" w:rsidRDefault="002703A1">
      <w:pPr>
        <w:pStyle w:val="a0"/>
        <w:rPr>
          <w:rtl/>
        </w:rPr>
      </w:pPr>
    </w:p>
    <w:p w14:paraId="34061447" w14:textId="77777777" w:rsidR="00000000" w:rsidRDefault="002703A1">
      <w:pPr>
        <w:pStyle w:val="a0"/>
        <w:rPr>
          <w:rFonts w:hint="cs"/>
          <w:rtl/>
        </w:rPr>
      </w:pPr>
      <w:r>
        <w:rPr>
          <w:rFonts w:hint="cs"/>
          <w:rtl/>
        </w:rPr>
        <w:t>- -</w:t>
      </w:r>
      <w:r>
        <w:rPr>
          <w:rFonts w:hint="cs"/>
          <w:rtl/>
        </w:rPr>
        <w:t xml:space="preserve"> - אותו מחנה פוליטי שהצמיח תופעות של התלהמות והעדר סובלנות, שהתבטאו בניסיון לתקוף פיזית את חברי הכנסת מהימין. היינו שם, וכאשר אמרנו שהדבר הזה הוא מדרון חלקלק, לא הקשיבו, בעיקר אלה שהותקפו. </w:t>
      </w:r>
    </w:p>
    <w:p w14:paraId="6844BF28" w14:textId="77777777" w:rsidR="00000000" w:rsidRDefault="002703A1">
      <w:pPr>
        <w:pStyle w:val="a0"/>
        <w:rPr>
          <w:rFonts w:hint="cs"/>
          <w:rtl/>
        </w:rPr>
      </w:pPr>
    </w:p>
    <w:p w14:paraId="306659CB" w14:textId="77777777" w:rsidR="00000000" w:rsidRDefault="002703A1">
      <w:pPr>
        <w:pStyle w:val="a0"/>
        <w:rPr>
          <w:rFonts w:hint="cs"/>
          <w:rtl/>
        </w:rPr>
      </w:pPr>
      <w:r>
        <w:rPr>
          <w:rFonts w:hint="cs"/>
          <w:rtl/>
        </w:rPr>
        <w:t>אדוני היושב-ראש, שר האוצר בנימין נתניהו סיכל באופן ממוקד את ראש ה</w:t>
      </w:r>
      <w:r>
        <w:rPr>
          <w:rFonts w:hint="cs"/>
          <w:rtl/>
        </w:rPr>
        <w:t>ממשלה אריאל שרון. שרון אומנם לא חוסל, אבל הוא נפצע קשה. הוא נפצע קשה באמצעות טיל "הלפייר", שנקרא משה פייגלין וחבורתו, שהשתלטו על מפלגת השלטון. מדובר בחבורה כהניסטית, גזענית ופאשיסטית שמוציאה אפילו שם רע לפאשיסטים בעולם. היא השתלטה על הצמתים החשובים ביותר ב</w:t>
      </w:r>
      <w:r>
        <w:rPr>
          <w:rFonts w:hint="cs"/>
          <w:rtl/>
        </w:rPr>
        <w:t xml:space="preserve">החלטות גורליות במערכת של החלטה דמוקרטית של מפלגת שלטון, שאתמול הפכה להיות מפלגת קצה רדיקלית שלא ראויה להנהיג. </w:t>
      </w:r>
    </w:p>
    <w:p w14:paraId="618F88AD" w14:textId="77777777" w:rsidR="00000000" w:rsidRDefault="002703A1">
      <w:pPr>
        <w:pStyle w:val="a0"/>
        <w:rPr>
          <w:rFonts w:hint="cs"/>
          <w:rtl/>
        </w:rPr>
      </w:pPr>
    </w:p>
    <w:p w14:paraId="5A7B3D12" w14:textId="77777777" w:rsidR="00000000" w:rsidRDefault="002703A1">
      <w:pPr>
        <w:pStyle w:val="a0"/>
        <w:rPr>
          <w:rFonts w:hint="cs"/>
          <w:rtl/>
        </w:rPr>
      </w:pPr>
      <w:r>
        <w:rPr>
          <w:rFonts w:hint="cs"/>
          <w:rtl/>
        </w:rPr>
        <w:t>בגילוי נאות אני רוצה לומר מלכתחילה שגם אני מתנגד לחבילה הזאת שנקראת התוכנית של שרון, מנקודת מבט אחרת, כמובן. איך אני יכול לתמוך בתוכנית שאביה-מו</w:t>
      </w:r>
      <w:r>
        <w:rPr>
          <w:rFonts w:hint="cs"/>
          <w:rtl/>
        </w:rPr>
        <w:t xml:space="preserve">לידה אומר שהיא הדבר הגרוע ביותר שקרה לפלסטינים. חשבתי שבדרך כלל תוכניות מדיניות צריכות לקדם אפשרות של תהליך מדיני, של פשרה ושל הסכמים, אבל בא ראש הממשלה ואמר שזה הדבר הגרוע ביותר שיכול לקרות לפלסטינים. לכן מהצד הזה אני מסויג ודוחה. </w:t>
      </w:r>
    </w:p>
    <w:p w14:paraId="44E2CEC7" w14:textId="77777777" w:rsidR="00000000" w:rsidRDefault="002703A1">
      <w:pPr>
        <w:pStyle w:val="a0"/>
        <w:rPr>
          <w:rFonts w:hint="cs"/>
          <w:rtl/>
        </w:rPr>
      </w:pPr>
    </w:p>
    <w:p w14:paraId="4C239011" w14:textId="77777777" w:rsidR="00000000" w:rsidRDefault="002703A1">
      <w:pPr>
        <w:pStyle w:val="a0"/>
        <w:rPr>
          <w:rFonts w:hint="cs"/>
          <w:rtl/>
        </w:rPr>
      </w:pPr>
      <w:r>
        <w:rPr>
          <w:rFonts w:hint="cs"/>
          <w:rtl/>
        </w:rPr>
        <w:t xml:space="preserve">אבל ראש הממשלה התחייב </w:t>
      </w:r>
      <w:r>
        <w:rPr>
          <w:rFonts w:hint="cs"/>
          <w:rtl/>
        </w:rPr>
        <w:t>בפני נשיא ארצות-הברית להעביר את התוכנית הזאת, את תוכנית ההתנתקות, כך הוא קרא לה. הוא יכול היה להעביר אותה כאן בכנסת, היה יכול לזכות ברוב. הוא היה יכול להעביר אותה בממשלה ולזכות ברוב בממשלה. הוא קיבל עצת אחיתופל, אדוני היושב-ראש, והחליט להעביר אותה בין מתפק</w:t>
      </w:r>
      <w:r>
        <w:rPr>
          <w:rFonts w:hint="cs"/>
          <w:rtl/>
        </w:rPr>
        <w:t xml:space="preserve">די הליכוד. </w:t>
      </w:r>
    </w:p>
    <w:p w14:paraId="0B5ACBF9" w14:textId="77777777" w:rsidR="00000000" w:rsidRDefault="002703A1">
      <w:pPr>
        <w:pStyle w:val="a0"/>
        <w:rPr>
          <w:rFonts w:hint="cs"/>
          <w:rtl/>
        </w:rPr>
      </w:pPr>
    </w:p>
    <w:p w14:paraId="354FC33C" w14:textId="77777777" w:rsidR="00000000" w:rsidRDefault="002703A1">
      <w:pPr>
        <w:pStyle w:val="a0"/>
        <w:rPr>
          <w:rFonts w:hint="cs"/>
          <w:rtl/>
        </w:rPr>
      </w:pPr>
      <w:r>
        <w:rPr>
          <w:rFonts w:hint="cs"/>
          <w:rtl/>
        </w:rPr>
        <w:t xml:space="preserve">הדבר, אדוני היושב-ראש, כשר אבל מסריח. לא מקבלים החלטות הרות גורל, שנוגעות לעתידו של העם, לעתידם של עמים ולאפשרות של קביעת דרך גורלית בסכסוך, באמצעות מתפקדים מפלגתיים. הדבר הזה לא כשר. מדובר, אדוני היושב-ראש, במצביעים שהם פחות מ-50% מהמתפקדים, </w:t>
      </w:r>
      <w:r>
        <w:rPr>
          <w:rFonts w:hint="cs"/>
          <w:rtl/>
        </w:rPr>
        <w:t xml:space="preserve">שהם פחות מ-1% מכלל אזרחי מדינת ישראל. הם שקובעים את התנהלות העניינים במזרח התיכון ובמדינה? אי-אפשר לעבור על זה לסדר-היום. </w:t>
      </w:r>
    </w:p>
    <w:p w14:paraId="50019BFA" w14:textId="77777777" w:rsidR="00000000" w:rsidRDefault="002703A1">
      <w:pPr>
        <w:pStyle w:val="a0"/>
        <w:rPr>
          <w:rFonts w:hint="cs"/>
          <w:rtl/>
        </w:rPr>
      </w:pPr>
    </w:p>
    <w:p w14:paraId="68C9B516" w14:textId="77777777" w:rsidR="00000000" w:rsidRDefault="002703A1">
      <w:pPr>
        <w:pStyle w:val="a0"/>
        <w:rPr>
          <w:rFonts w:hint="cs"/>
          <w:rtl/>
        </w:rPr>
      </w:pPr>
      <w:r>
        <w:rPr>
          <w:rFonts w:hint="cs"/>
          <w:rtl/>
        </w:rPr>
        <w:t>העיתונות הישראלית כשלה כישלון חמור כאשר היא התמקדה בשאלות אם זה יפגע בשרון, אם זה יעלה את קרנו של שרון, אם זה התהליך המבריק ביותר שר</w:t>
      </w:r>
      <w:r>
        <w:rPr>
          <w:rFonts w:hint="cs"/>
          <w:rtl/>
        </w:rPr>
        <w:t xml:space="preserve">אש הממשלה עשה. התהליך היה צריך לזכות בדה-לגיטימציה מראש, והיה צריך לבטל באופן ציבורי את ההחלטה הזאת, החלטה חמורה שהתוצאה שלה חמורה פי כמה. </w:t>
      </w:r>
    </w:p>
    <w:p w14:paraId="1D350315" w14:textId="77777777" w:rsidR="00000000" w:rsidRDefault="002703A1">
      <w:pPr>
        <w:pStyle w:val="a0"/>
        <w:rPr>
          <w:rFonts w:hint="cs"/>
          <w:rtl/>
        </w:rPr>
      </w:pPr>
    </w:p>
    <w:p w14:paraId="15C3FA4C" w14:textId="77777777" w:rsidR="00000000" w:rsidRDefault="002703A1">
      <w:pPr>
        <w:pStyle w:val="a0"/>
        <w:rPr>
          <w:rFonts w:hint="cs"/>
          <w:rtl/>
        </w:rPr>
      </w:pPr>
      <w:r>
        <w:rPr>
          <w:rFonts w:hint="cs"/>
          <w:rtl/>
        </w:rPr>
        <w:t>רק בשל תוכנית ההתנתקות זכה ראש הממשלה בהבטחות של נשיא ארצות-הברית בכל מה שקשור לפליטים ולגושי ההתנחלויות. זה הזמן ש</w:t>
      </w:r>
      <w:r>
        <w:rPr>
          <w:rFonts w:hint="cs"/>
          <w:rtl/>
        </w:rPr>
        <w:t>נשיא ארצות-הברית יחזור בו מההתחייבויות האלה ויבטל את ההתחייבויות שמהוות פגיעה בהחלטות האו"ם, פגיעה בהסכמים, פגיעה במפת הדרכים, פגיעה בהחלטות מועצת הביטחון ופגיעה בנושאים ש-</w:t>
      </w:r>
      <w:r>
        <w:rPr>
          <w:rFonts w:hint="cs"/>
        </w:rPr>
        <w:t>by definition</w:t>
      </w:r>
      <w:r>
        <w:rPr>
          <w:rFonts w:hint="cs"/>
          <w:rtl/>
        </w:rPr>
        <w:t xml:space="preserve"> הם שייכים לשיחות על הסדר הקבע. זה הזמן שנשיא ארצות-הברית צריך לחזור בו</w:t>
      </w:r>
      <w:r>
        <w:rPr>
          <w:rFonts w:hint="cs"/>
          <w:rtl/>
        </w:rPr>
        <w:t xml:space="preserve">. </w:t>
      </w:r>
    </w:p>
    <w:p w14:paraId="1A65FBE5" w14:textId="77777777" w:rsidR="00000000" w:rsidRDefault="002703A1">
      <w:pPr>
        <w:pStyle w:val="a0"/>
        <w:rPr>
          <w:rFonts w:hint="cs"/>
          <w:rtl/>
        </w:rPr>
      </w:pPr>
    </w:p>
    <w:p w14:paraId="557D4234" w14:textId="77777777" w:rsidR="00000000" w:rsidRDefault="002703A1">
      <w:pPr>
        <w:pStyle w:val="af0"/>
        <w:rPr>
          <w:rtl/>
        </w:rPr>
      </w:pPr>
      <w:r>
        <w:rPr>
          <w:rFonts w:hint="eastAsia"/>
          <w:rtl/>
        </w:rPr>
        <w:t>רוני</w:t>
      </w:r>
      <w:r>
        <w:rPr>
          <w:rtl/>
        </w:rPr>
        <w:t xml:space="preserve"> בר-און (הליכוד):</w:t>
      </w:r>
    </w:p>
    <w:p w14:paraId="41619FB4" w14:textId="77777777" w:rsidR="00000000" w:rsidRDefault="002703A1">
      <w:pPr>
        <w:pStyle w:val="a0"/>
        <w:rPr>
          <w:rFonts w:hint="cs"/>
          <w:rtl/>
        </w:rPr>
      </w:pPr>
    </w:p>
    <w:p w14:paraId="59389BEC" w14:textId="77777777" w:rsidR="00000000" w:rsidRDefault="002703A1">
      <w:pPr>
        <w:pStyle w:val="a0"/>
        <w:rPr>
          <w:rFonts w:hint="cs"/>
          <w:rtl/>
        </w:rPr>
      </w:pPr>
      <w:r>
        <w:rPr>
          <w:rFonts w:hint="cs"/>
          <w:rtl/>
        </w:rPr>
        <w:t xml:space="preserve">בוש לא מבין מה זה </w:t>
      </w:r>
      <w:r>
        <w:t>by definition</w:t>
      </w:r>
      <w:r>
        <w:rPr>
          <w:rFonts w:hint="cs"/>
          <w:rtl/>
        </w:rPr>
        <w:t>.</w:t>
      </w:r>
    </w:p>
    <w:p w14:paraId="6BC29D46" w14:textId="77777777" w:rsidR="00000000" w:rsidRDefault="002703A1">
      <w:pPr>
        <w:pStyle w:val="a0"/>
        <w:rPr>
          <w:rFonts w:hint="cs"/>
          <w:rtl/>
        </w:rPr>
      </w:pPr>
    </w:p>
    <w:p w14:paraId="24187FE4" w14:textId="77777777" w:rsidR="00000000" w:rsidRDefault="002703A1">
      <w:pPr>
        <w:pStyle w:val="-"/>
        <w:rPr>
          <w:rtl/>
        </w:rPr>
      </w:pPr>
      <w:bookmarkStart w:id="11" w:name="FS000000560T03_05_2004_16_55_29C"/>
      <w:bookmarkEnd w:id="11"/>
      <w:r>
        <w:rPr>
          <w:rtl/>
        </w:rPr>
        <w:t>אחמד טיבי (חד"ש-תע"ל):</w:t>
      </w:r>
    </w:p>
    <w:p w14:paraId="5AEF123D" w14:textId="77777777" w:rsidR="00000000" w:rsidRDefault="002703A1">
      <w:pPr>
        <w:pStyle w:val="a0"/>
        <w:rPr>
          <w:rtl/>
        </w:rPr>
      </w:pPr>
    </w:p>
    <w:p w14:paraId="209B81C8" w14:textId="77777777" w:rsidR="00000000" w:rsidRDefault="002703A1">
      <w:pPr>
        <w:pStyle w:val="a0"/>
        <w:rPr>
          <w:rFonts w:hint="cs"/>
          <w:rtl/>
        </w:rPr>
      </w:pPr>
      <w:r>
        <w:rPr>
          <w:rFonts w:hint="cs"/>
          <w:rtl/>
        </w:rPr>
        <w:t xml:space="preserve">הוא לא מבין כמעט כלום. זה אדם שאמר, למשל, שרוב היבוא שלנו מגיע מחו"ל. את זה אמר נשיא ארצות-הברית. הוא אמר שרוב היבוא לארצות-הברית מגיע מחו"ל. </w:t>
      </w:r>
    </w:p>
    <w:p w14:paraId="08CEA469" w14:textId="77777777" w:rsidR="00000000" w:rsidRDefault="002703A1">
      <w:pPr>
        <w:pStyle w:val="a0"/>
        <w:rPr>
          <w:rFonts w:hint="cs"/>
          <w:rtl/>
        </w:rPr>
      </w:pPr>
    </w:p>
    <w:p w14:paraId="7A85FFF2" w14:textId="77777777" w:rsidR="00000000" w:rsidRDefault="002703A1">
      <w:pPr>
        <w:pStyle w:val="af0"/>
        <w:rPr>
          <w:rtl/>
        </w:rPr>
      </w:pPr>
      <w:r>
        <w:rPr>
          <w:rFonts w:hint="eastAsia"/>
          <w:rtl/>
        </w:rPr>
        <w:t>רוני</w:t>
      </w:r>
      <w:r>
        <w:rPr>
          <w:rtl/>
        </w:rPr>
        <w:t xml:space="preserve"> בר-און (הליכוד):</w:t>
      </w:r>
    </w:p>
    <w:p w14:paraId="01B8E2C6" w14:textId="77777777" w:rsidR="00000000" w:rsidRDefault="002703A1">
      <w:pPr>
        <w:pStyle w:val="a0"/>
        <w:rPr>
          <w:rFonts w:hint="cs"/>
          <w:rtl/>
        </w:rPr>
      </w:pPr>
    </w:p>
    <w:p w14:paraId="2CE08326" w14:textId="77777777" w:rsidR="00000000" w:rsidRDefault="002703A1">
      <w:pPr>
        <w:pStyle w:val="a0"/>
        <w:rPr>
          <w:rFonts w:hint="cs"/>
          <w:rtl/>
        </w:rPr>
      </w:pPr>
      <w:r>
        <w:rPr>
          <w:rFonts w:hint="cs"/>
          <w:rtl/>
        </w:rPr>
        <w:t xml:space="preserve">הוא </w:t>
      </w:r>
      <w:r>
        <w:rPr>
          <w:rFonts w:hint="cs"/>
          <w:rtl/>
        </w:rPr>
        <w:t>לא צודק?</w:t>
      </w:r>
    </w:p>
    <w:p w14:paraId="3C140BA5" w14:textId="77777777" w:rsidR="00000000" w:rsidRDefault="002703A1">
      <w:pPr>
        <w:pStyle w:val="a0"/>
        <w:rPr>
          <w:rFonts w:hint="cs"/>
          <w:rtl/>
        </w:rPr>
      </w:pPr>
    </w:p>
    <w:p w14:paraId="680F8451" w14:textId="77777777" w:rsidR="00000000" w:rsidRDefault="002703A1">
      <w:pPr>
        <w:pStyle w:val="-"/>
        <w:rPr>
          <w:rtl/>
        </w:rPr>
      </w:pPr>
      <w:bookmarkStart w:id="12" w:name="FS000000560T03_05_2004_16_56_06C"/>
      <w:bookmarkEnd w:id="12"/>
      <w:r>
        <w:rPr>
          <w:rtl/>
        </w:rPr>
        <w:t>אחמד טיבי (חד"ש-תע"ל):</w:t>
      </w:r>
    </w:p>
    <w:p w14:paraId="36540D4A" w14:textId="77777777" w:rsidR="00000000" w:rsidRDefault="002703A1">
      <w:pPr>
        <w:pStyle w:val="a0"/>
        <w:rPr>
          <w:rtl/>
        </w:rPr>
      </w:pPr>
    </w:p>
    <w:p w14:paraId="518E9F02" w14:textId="77777777" w:rsidR="00000000" w:rsidRDefault="002703A1">
      <w:pPr>
        <w:pStyle w:val="a0"/>
        <w:rPr>
          <w:rFonts w:hint="cs"/>
          <w:rtl/>
        </w:rPr>
      </w:pPr>
      <w:r>
        <w:rPr>
          <w:rFonts w:hint="cs"/>
          <w:rtl/>
        </w:rPr>
        <w:t xml:space="preserve">הוא צודק. כמעט, חלקית. הוא צודק חלקית. </w:t>
      </w:r>
    </w:p>
    <w:p w14:paraId="6776E25F" w14:textId="77777777" w:rsidR="00000000" w:rsidRDefault="002703A1">
      <w:pPr>
        <w:pStyle w:val="a0"/>
        <w:rPr>
          <w:rFonts w:hint="cs"/>
          <w:rtl/>
        </w:rPr>
      </w:pPr>
    </w:p>
    <w:p w14:paraId="56D73DC3" w14:textId="77777777" w:rsidR="00000000" w:rsidRDefault="002703A1">
      <w:pPr>
        <w:pStyle w:val="a0"/>
        <w:rPr>
          <w:rFonts w:hint="cs"/>
          <w:rtl/>
        </w:rPr>
      </w:pPr>
      <w:r>
        <w:rPr>
          <w:rFonts w:hint="cs"/>
          <w:rtl/>
        </w:rPr>
        <w:t>אדוני היושב-ראש, רבים שואלים מה יעשה ראש הממשלה. יש הרבה פרשנים, ואנשים נשאלים על ימין ועל שמאל; גם עיתונאים, גם פרשנים, גם חברי כנסת, גם פוליטיקאים לשעבר, גם פוליטיקאים לעתיד. כולם</w:t>
      </w:r>
      <w:r>
        <w:rPr>
          <w:rFonts w:hint="cs"/>
          <w:rtl/>
        </w:rPr>
        <w:t xml:space="preserve"> יודעים. אני אומר לכם, רבותי, שראש הממשלה עצמו לא יודע מה הוא רוצה לעשות. הוא אומנם מכונס בשעה זו עם ממלא-מקומו ועם כמה עוזרים על מנת לקבוע מה תהיה התגובה, כשהוא עצמו לא יודע מה תהיה התגובה. </w:t>
      </w:r>
    </w:p>
    <w:p w14:paraId="1A694738" w14:textId="77777777" w:rsidR="00000000" w:rsidRDefault="002703A1">
      <w:pPr>
        <w:pStyle w:val="a0"/>
        <w:rPr>
          <w:rFonts w:hint="cs"/>
          <w:rtl/>
        </w:rPr>
      </w:pPr>
    </w:p>
    <w:p w14:paraId="53DDFFF7" w14:textId="77777777" w:rsidR="00000000" w:rsidRDefault="002703A1">
      <w:pPr>
        <w:pStyle w:val="a0"/>
        <w:rPr>
          <w:rFonts w:hint="cs"/>
          <w:rtl/>
        </w:rPr>
      </w:pPr>
      <w:r>
        <w:rPr>
          <w:rFonts w:hint="cs"/>
          <w:rtl/>
        </w:rPr>
        <w:t>האם יקבל את הדין? נראה שלא. האם יפטר את מי ששלח לעברו טיל חיסול</w:t>
      </w:r>
      <w:r>
        <w:rPr>
          <w:rFonts w:hint="cs"/>
          <w:rtl/>
        </w:rPr>
        <w:t>-סיכול ממוקד, את בנימין נתניהו, שוורבלית תמך בתוכנית, אבל המחנה שלו פעל באופן עקבי וסיסטמתי בכל פינה ובכל סניף כדי להפיל את ראש הממשלה שאמר: תמיכה בתוכנית היא תמיכה בי והתנגדות לתוכנית היא התנגדות לי. לכן נתניהו נתן הוראה לאנשיו להצביע נגד התוכנית, להפיל א</w:t>
      </w:r>
      <w:r>
        <w:rPr>
          <w:rFonts w:hint="cs"/>
          <w:rtl/>
        </w:rPr>
        <w:t xml:space="preserve">ת שרון, לקעקע את מעמדו, ולכן ראש הממשלה היום נראה כמו ברווז צולע. </w:t>
      </w:r>
    </w:p>
    <w:p w14:paraId="06B191A8" w14:textId="77777777" w:rsidR="00000000" w:rsidRDefault="002703A1">
      <w:pPr>
        <w:pStyle w:val="a0"/>
        <w:rPr>
          <w:rFonts w:hint="cs"/>
          <w:rtl/>
        </w:rPr>
      </w:pPr>
    </w:p>
    <w:p w14:paraId="652D9539" w14:textId="77777777" w:rsidR="00000000" w:rsidRDefault="002703A1">
      <w:pPr>
        <w:pStyle w:val="af1"/>
        <w:rPr>
          <w:rtl/>
        </w:rPr>
      </w:pPr>
      <w:r>
        <w:rPr>
          <w:rtl/>
        </w:rPr>
        <w:t>היו"ר ראובן ריבלין:</w:t>
      </w:r>
    </w:p>
    <w:p w14:paraId="20C29894" w14:textId="77777777" w:rsidR="00000000" w:rsidRDefault="002703A1">
      <w:pPr>
        <w:pStyle w:val="a0"/>
        <w:rPr>
          <w:rtl/>
        </w:rPr>
      </w:pPr>
    </w:p>
    <w:p w14:paraId="64643CAE" w14:textId="77777777" w:rsidR="00000000" w:rsidRDefault="002703A1">
      <w:pPr>
        <w:pStyle w:val="a0"/>
        <w:rPr>
          <w:rFonts w:hint="cs"/>
          <w:rtl/>
        </w:rPr>
      </w:pPr>
      <w:r>
        <w:rPr>
          <w:rFonts w:hint="cs"/>
          <w:rtl/>
        </w:rPr>
        <w:t xml:space="preserve">חבר הכנסת טיבי, עד היום חשבתי שאתה יודע רק מה נעשה אצל ערפאת ועכשיו אני רואה שאתה יודע גם מה נעשה אצל נתניהו. </w:t>
      </w:r>
    </w:p>
    <w:p w14:paraId="7478D405" w14:textId="77777777" w:rsidR="00000000" w:rsidRDefault="002703A1">
      <w:pPr>
        <w:pStyle w:val="-"/>
        <w:rPr>
          <w:rtl/>
        </w:rPr>
      </w:pPr>
      <w:bookmarkStart w:id="13" w:name="FS000000560T03_05_2004_16_59_41C"/>
      <w:bookmarkEnd w:id="13"/>
    </w:p>
    <w:p w14:paraId="5A6ACAD6" w14:textId="77777777" w:rsidR="00000000" w:rsidRDefault="002703A1">
      <w:pPr>
        <w:pStyle w:val="-"/>
        <w:rPr>
          <w:rtl/>
        </w:rPr>
      </w:pPr>
      <w:r>
        <w:rPr>
          <w:rtl/>
        </w:rPr>
        <w:t>אחמד טיבי (חד"ש-תע"ל):</w:t>
      </w:r>
    </w:p>
    <w:p w14:paraId="4DF459DE" w14:textId="77777777" w:rsidR="00000000" w:rsidRDefault="002703A1">
      <w:pPr>
        <w:pStyle w:val="a0"/>
        <w:rPr>
          <w:rtl/>
        </w:rPr>
      </w:pPr>
    </w:p>
    <w:p w14:paraId="32288998" w14:textId="77777777" w:rsidR="00000000" w:rsidRDefault="002703A1">
      <w:pPr>
        <w:pStyle w:val="a0"/>
        <w:rPr>
          <w:rFonts w:hint="cs"/>
          <w:rtl/>
        </w:rPr>
      </w:pPr>
      <w:r>
        <w:rPr>
          <w:rFonts w:hint="cs"/>
          <w:rtl/>
        </w:rPr>
        <w:t>אני יודע מה נעשה בכנסת. אני יוד</w:t>
      </w:r>
      <w:r>
        <w:rPr>
          <w:rFonts w:hint="cs"/>
          <w:rtl/>
        </w:rPr>
        <w:t xml:space="preserve">ע מה נעשה בכנסת הרבה יותר טוב מאנשים שיושבים כאן, אדוני היושב-ראש. לא כל ערבי צריך לדעת רק מה שקורה אצל ערבים. </w:t>
      </w:r>
    </w:p>
    <w:p w14:paraId="58334DEE" w14:textId="77777777" w:rsidR="00000000" w:rsidRDefault="002703A1">
      <w:pPr>
        <w:pStyle w:val="a0"/>
        <w:rPr>
          <w:rFonts w:hint="cs"/>
          <w:rtl/>
        </w:rPr>
      </w:pPr>
    </w:p>
    <w:p w14:paraId="434188C4" w14:textId="77777777" w:rsidR="00000000" w:rsidRDefault="002703A1">
      <w:pPr>
        <w:pStyle w:val="af1"/>
        <w:rPr>
          <w:rtl/>
        </w:rPr>
      </w:pPr>
      <w:r>
        <w:rPr>
          <w:rtl/>
        </w:rPr>
        <w:t>היו"ר ראובן ריבלין:</w:t>
      </w:r>
    </w:p>
    <w:p w14:paraId="442890DC" w14:textId="77777777" w:rsidR="00000000" w:rsidRDefault="002703A1">
      <w:pPr>
        <w:pStyle w:val="a0"/>
        <w:rPr>
          <w:rtl/>
        </w:rPr>
      </w:pPr>
    </w:p>
    <w:p w14:paraId="634A109A" w14:textId="77777777" w:rsidR="00000000" w:rsidRDefault="002703A1">
      <w:pPr>
        <w:pStyle w:val="a0"/>
        <w:rPr>
          <w:rFonts w:hint="cs"/>
          <w:rtl/>
        </w:rPr>
      </w:pPr>
      <w:r>
        <w:rPr>
          <w:rFonts w:hint="cs"/>
          <w:rtl/>
        </w:rPr>
        <w:t xml:space="preserve">בטוח שלא. </w:t>
      </w:r>
    </w:p>
    <w:p w14:paraId="2B6BC521" w14:textId="77777777" w:rsidR="00000000" w:rsidRDefault="002703A1">
      <w:pPr>
        <w:pStyle w:val="a0"/>
        <w:rPr>
          <w:rFonts w:hint="cs"/>
          <w:rtl/>
        </w:rPr>
      </w:pPr>
    </w:p>
    <w:p w14:paraId="60764D04" w14:textId="77777777" w:rsidR="00000000" w:rsidRDefault="002703A1">
      <w:pPr>
        <w:pStyle w:val="-"/>
        <w:rPr>
          <w:rtl/>
        </w:rPr>
      </w:pPr>
      <w:bookmarkStart w:id="14" w:name="FS000000560T03_05_2004_17_00_16C"/>
      <w:bookmarkEnd w:id="14"/>
      <w:r>
        <w:rPr>
          <w:rtl/>
        </w:rPr>
        <w:t>אחמד טיבי (חד"ש-תע"ל):</w:t>
      </w:r>
    </w:p>
    <w:p w14:paraId="35757DFA" w14:textId="77777777" w:rsidR="00000000" w:rsidRDefault="002703A1">
      <w:pPr>
        <w:pStyle w:val="a0"/>
        <w:rPr>
          <w:rtl/>
        </w:rPr>
      </w:pPr>
    </w:p>
    <w:p w14:paraId="776EAC65" w14:textId="77777777" w:rsidR="00000000" w:rsidRDefault="002703A1">
      <w:pPr>
        <w:pStyle w:val="a0"/>
        <w:rPr>
          <w:rFonts w:hint="cs"/>
          <w:rtl/>
        </w:rPr>
      </w:pPr>
      <w:r>
        <w:rPr>
          <w:rFonts w:hint="cs"/>
          <w:rtl/>
        </w:rPr>
        <w:t>בהחלט. הערה מעניינת, אגב, מאוד פלורליסטית. על כל פנים, אדוני היושב-ראש, אני אשמח אם את</w:t>
      </w:r>
      <w:r>
        <w:rPr>
          <w:rFonts w:hint="cs"/>
          <w:rtl/>
        </w:rPr>
        <w:t xml:space="preserve">ה תתחיל להכיר את הערבים כמו שאני מכיר את היהודים. </w:t>
      </w:r>
    </w:p>
    <w:p w14:paraId="6BD890F4" w14:textId="77777777" w:rsidR="00000000" w:rsidRDefault="002703A1">
      <w:pPr>
        <w:pStyle w:val="a0"/>
        <w:rPr>
          <w:rFonts w:hint="cs"/>
          <w:rtl/>
        </w:rPr>
      </w:pPr>
    </w:p>
    <w:p w14:paraId="6E3DE0FE" w14:textId="77777777" w:rsidR="00000000" w:rsidRDefault="002703A1">
      <w:pPr>
        <w:pStyle w:val="af1"/>
        <w:rPr>
          <w:rtl/>
        </w:rPr>
      </w:pPr>
      <w:r>
        <w:rPr>
          <w:rtl/>
        </w:rPr>
        <w:t>היו"ר ראובן ריבלין:</w:t>
      </w:r>
    </w:p>
    <w:p w14:paraId="56ED4FF5" w14:textId="77777777" w:rsidR="00000000" w:rsidRDefault="002703A1">
      <w:pPr>
        <w:pStyle w:val="a0"/>
        <w:rPr>
          <w:rtl/>
        </w:rPr>
      </w:pPr>
    </w:p>
    <w:p w14:paraId="69214231" w14:textId="77777777" w:rsidR="00000000" w:rsidRDefault="002703A1">
      <w:pPr>
        <w:pStyle w:val="a0"/>
        <w:rPr>
          <w:rFonts w:hint="cs"/>
          <w:rtl/>
        </w:rPr>
      </w:pPr>
      <w:r>
        <w:rPr>
          <w:rFonts w:hint="cs"/>
          <w:rtl/>
        </w:rPr>
        <w:t xml:space="preserve">אני משתדל. </w:t>
      </w:r>
    </w:p>
    <w:p w14:paraId="3BF549FD" w14:textId="77777777" w:rsidR="00000000" w:rsidRDefault="002703A1">
      <w:pPr>
        <w:pStyle w:val="a0"/>
        <w:rPr>
          <w:rFonts w:hint="cs"/>
          <w:rtl/>
        </w:rPr>
      </w:pPr>
    </w:p>
    <w:p w14:paraId="4C242FDF" w14:textId="77777777" w:rsidR="00000000" w:rsidRDefault="002703A1">
      <w:pPr>
        <w:pStyle w:val="-"/>
        <w:rPr>
          <w:rtl/>
        </w:rPr>
      </w:pPr>
      <w:bookmarkStart w:id="15" w:name="FS000000560T03_05_2004_17_00_47C"/>
      <w:bookmarkEnd w:id="15"/>
      <w:r>
        <w:rPr>
          <w:rtl/>
        </w:rPr>
        <w:t>אחמד טיבי (חד"ש-תע"ל):</w:t>
      </w:r>
    </w:p>
    <w:p w14:paraId="234D6A5C" w14:textId="77777777" w:rsidR="00000000" w:rsidRDefault="002703A1">
      <w:pPr>
        <w:pStyle w:val="a0"/>
        <w:rPr>
          <w:rtl/>
        </w:rPr>
      </w:pPr>
    </w:p>
    <w:p w14:paraId="6BF617EC" w14:textId="77777777" w:rsidR="00000000" w:rsidRDefault="002703A1">
      <w:pPr>
        <w:pStyle w:val="a0"/>
        <w:rPr>
          <w:rFonts w:hint="cs"/>
          <w:rtl/>
        </w:rPr>
      </w:pPr>
      <w:r>
        <w:rPr>
          <w:rFonts w:hint="cs"/>
          <w:rtl/>
        </w:rPr>
        <w:t xml:space="preserve">זה ייקח לך הרבה זמן. </w:t>
      </w:r>
    </w:p>
    <w:p w14:paraId="5B00A408" w14:textId="77777777" w:rsidR="00000000" w:rsidRDefault="002703A1">
      <w:pPr>
        <w:pStyle w:val="a0"/>
        <w:rPr>
          <w:rFonts w:hint="cs"/>
          <w:rtl/>
        </w:rPr>
      </w:pPr>
    </w:p>
    <w:p w14:paraId="42A1A4F1" w14:textId="77777777" w:rsidR="00000000" w:rsidRDefault="002703A1">
      <w:pPr>
        <w:pStyle w:val="a0"/>
        <w:rPr>
          <w:rFonts w:hint="cs"/>
          <w:rtl/>
        </w:rPr>
      </w:pPr>
      <w:r>
        <w:rPr>
          <w:rFonts w:hint="cs"/>
          <w:rtl/>
        </w:rPr>
        <w:t>אדוני היושב-ראש, רבותי חברי הכנסת, הליכוד שולט במדינה, כהניסטים שולטים בליכוד. הליכוד שולט במדינה וחבורה של פרחחים פוליטיים</w:t>
      </w:r>
      <w:r>
        <w:rPr>
          <w:rFonts w:hint="cs"/>
          <w:rtl/>
        </w:rPr>
        <w:t xml:space="preserve"> מובילה את החברה הישראלית אל תקופות חשוכות, אל עימות מתמשך. הם רוצים להשליט ולהשתלט, הם רוצים לדכא ולמשול בכל מחיר. הם מבטלים הכרעות והחלטות דמוקרטיות באמצעים דמוקרטיים. </w:t>
      </w:r>
    </w:p>
    <w:p w14:paraId="4E4189D1" w14:textId="77777777" w:rsidR="00000000" w:rsidRDefault="002703A1">
      <w:pPr>
        <w:pStyle w:val="a0"/>
        <w:rPr>
          <w:rFonts w:hint="cs"/>
          <w:rtl/>
        </w:rPr>
      </w:pPr>
    </w:p>
    <w:p w14:paraId="4350EFB7" w14:textId="77777777" w:rsidR="00000000" w:rsidRDefault="002703A1">
      <w:pPr>
        <w:pStyle w:val="a0"/>
        <w:rPr>
          <w:rFonts w:hint="cs"/>
          <w:rtl/>
        </w:rPr>
      </w:pPr>
      <w:r>
        <w:rPr>
          <w:rFonts w:hint="cs"/>
          <w:rtl/>
        </w:rPr>
        <w:t xml:space="preserve">היום הזה הוא יום שחור לאגף הזה של הבית. היום הזה הוא יום שחור לכל אלה שחושבים מחשבה </w:t>
      </w:r>
      <w:r>
        <w:rPr>
          <w:rFonts w:hint="cs"/>
          <w:rtl/>
        </w:rPr>
        <w:t xml:space="preserve">עצמאית, לכל אלה שיכולים ורוצים לקבל החלטות אמיצות, שמטרתן אמורה להיות אחת ויחידה - סיום הכיבוש. כל תוכנית שיש בה ניסיון להסדיר מחדש את הכיבוש, או להעמיק אותו בגדה המערבית כאשר נסוגים מהתנחלויות בעזה, לא יוביל לפשרה, לא יוביל לפריצת דרך. </w:t>
      </w:r>
    </w:p>
    <w:p w14:paraId="130922B0" w14:textId="77777777" w:rsidR="00000000" w:rsidRDefault="002703A1">
      <w:pPr>
        <w:pStyle w:val="a0"/>
        <w:rPr>
          <w:rFonts w:hint="cs"/>
          <w:rtl/>
        </w:rPr>
      </w:pPr>
    </w:p>
    <w:p w14:paraId="6084804B" w14:textId="77777777" w:rsidR="00000000" w:rsidRDefault="002703A1">
      <w:pPr>
        <w:pStyle w:val="a0"/>
        <w:rPr>
          <w:rFonts w:hint="cs"/>
          <w:rtl/>
        </w:rPr>
      </w:pPr>
      <w:r>
        <w:rPr>
          <w:rFonts w:hint="cs"/>
          <w:rtl/>
        </w:rPr>
        <w:t xml:space="preserve">אדוני היושב-ראש, </w:t>
      </w:r>
      <w:r>
        <w:rPr>
          <w:rFonts w:hint="cs"/>
          <w:rtl/>
        </w:rPr>
        <w:t xml:space="preserve">רבותי חברי הכנסת, אין לתת לפחות מ-1% מהאוכלוסייה להחליט, גם אם מדובר בחברים במפלגת שלטון. אין לתת לחברים במפלגת שלטון להכריע בעתידו של אזור. </w:t>
      </w:r>
    </w:p>
    <w:p w14:paraId="563AAC97" w14:textId="77777777" w:rsidR="00000000" w:rsidRDefault="002703A1">
      <w:pPr>
        <w:pStyle w:val="a0"/>
        <w:rPr>
          <w:rFonts w:hint="cs"/>
          <w:rtl/>
        </w:rPr>
      </w:pPr>
    </w:p>
    <w:p w14:paraId="23FBF38D" w14:textId="77777777" w:rsidR="00000000" w:rsidRDefault="002703A1">
      <w:pPr>
        <w:pStyle w:val="a0"/>
        <w:rPr>
          <w:rtl/>
        </w:rPr>
      </w:pPr>
      <w:r>
        <w:rPr>
          <w:rFonts w:hint="cs"/>
          <w:rtl/>
        </w:rPr>
        <w:t xml:space="preserve">אדוני היושב-ראש, ההתנהלות אתמול היתה התנהלות עילגת, נלעגת. ההתנהלות אתמול, אדוני היושב-ראש, הציגה את ממשלת ישראל </w:t>
      </w:r>
      <w:r>
        <w:rPr>
          <w:rFonts w:hint="cs"/>
          <w:rtl/>
        </w:rPr>
        <w:t xml:space="preserve">כחבורה של עסקנים פוליטיים שגורלו של עם הוא דבר משני מבחינתה, הוא </w:t>
      </w:r>
      <w:r>
        <w:t>by-product</w:t>
      </w:r>
      <w:r>
        <w:rPr>
          <w:rFonts w:hint="cs"/>
          <w:rtl/>
        </w:rPr>
        <w:t xml:space="preserve"> לרצונות האישיים והמפלגתיים שלהם. </w:t>
      </w:r>
    </w:p>
    <w:p w14:paraId="13BB21C5" w14:textId="77777777" w:rsidR="00000000" w:rsidRDefault="002703A1">
      <w:pPr>
        <w:pStyle w:val="a0"/>
        <w:rPr>
          <w:rtl/>
        </w:rPr>
      </w:pPr>
    </w:p>
    <w:p w14:paraId="0D0B493A" w14:textId="77777777" w:rsidR="00000000" w:rsidRDefault="002703A1">
      <w:pPr>
        <w:pStyle w:val="a0"/>
        <w:rPr>
          <w:rFonts w:hint="cs"/>
          <w:rtl/>
        </w:rPr>
      </w:pPr>
      <w:r>
        <w:rPr>
          <w:rFonts w:hint="cs"/>
          <w:rtl/>
        </w:rPr>
        <w:t xml:space="preserve">אדוני היושב-ראש, מה לא עשה ראש הממשלה כדי לקדם את תוכנית ההתנתקות שלו? הוא חיסל את רנתיסי, הוא איים לחסל את ערפאת, הכול למען התוכנית, אבל הוא לא </w:t>
      </w:r>
      <w:r>
        <w:rPr>
          <w:rFonts w:hint="cs"/>
          <w:rtl/>
        </w:rPr>
        <w:t xml:space="preserve">העז להתקרב ולנצח אפילו כהניסט אחד במפלגתו רוויית הכהניסטים. הוא לא העז להתקרב לפייגלין. אבל לא רק הוא. כל האמיצים שיושבים באגף הזה כרעו ברך לפני פייגלין. התמוגגו מפחד, לא מנחת, בפני האיש הזה, שהשליט מורא ופחד ושלטון של טרור במרכז הליכוד. מי חבר הכנסת שיעז </w:t>
      </w:r>
      <w:r>
        <w:rPr>
          <w:rFonts w:hint="cs"/>
          <w:rtl/>
        </w:rPr>
        <w:t>לצאת נגדו? היו אחד או שניים, והם התחבאו לאחר מכן.</w:t>
      </w:r>
    </w:p>
    <w:p w14:paraId="0504F490" w14:textId="77777777" w:rsidR="00000000" w:rsidRDefault="002703A1">
      <w:pPr>
        <w:pStyle w:val="a0"/>
        <w:ind w:firstLine="0"/>
        <w:rPr>
          <w:rFonts w:hint="cs"/>
          <w:rtl/>
        </w:rPr>
      </w:pPr>
    </w:p>
    <w:p w14:paraId="2A26FE86" w14:textId="77777777" w:rsidR="00000000" w:rsidRDefault="002703A1">
      <w:pPr>
        <w:pStyle w:val="af0"/>
        <w:rPr>
          <w:rtl/>
        </w:rPr>
      </w:pPr>
      <w:r>
        <w:rPr>
          <w:rtl/>
        </w:rPr>
        <w:t>יעקב מרגי (ש"ס):</w:t>
      </w:r>
    </w:p>
    <w:p w14:paraId="34FF15B9" w14:textId="77777777" w:rsidR="00000000" w:rsidRDefault="002703A1">
      <w:pPr>
        <w:pStyle w:val="a0"/>
        <w:rPr>
          <w:rtl/>
        </w:rPr>
      </w:pPr>
    </w:p>
    <w:p w14:paraId="38F13924" w14:textId="77777777" w:rsidR="00000000" w:rsidRDefault="002703A1">
      <w:pPr>
        <w:pStyle w:val="a0"/>
        <w:rPr>
          <w:rFonts w:hint="cs"/>
          <w:rtl/>
        </w:rPr>
      </w:pPr>
      <w:r>
        <w:rPr>
          <w:rFonts w:hint="cs"/>
          <w:rtl/>
        </w:rPr>
        <w:t>מה עם הפיגוע בכיסופים?</w:t>
      </w:r>
    </w:p>
    <w:p w14:paraId="1929F93D" w14:textId="77777777" w:rsidR="00000000" w:rsidRDefault="002703A1">
      <w:pPr>
        <w:pStyle w:val="a0"/>
        <w:ind w:firstLine="0"/>
        <w:rPr>
          <w:rFonts w:hint="cs"/>
          <w:rtl/>
        </w:rPr>
      </w:pPr>
      <w:r>
        <w:rPr>
          <w:rFonts w:hint="cs"/>
          <w:rtl/>
        </w:rPr>
        <w:tab/>
      </w:r>
    </w:p>
    <w:p w14:paraId="7A4B66DC" w14:textId="77777777" w:rsidR="00000000" w:rsidRDefault="002703A1">
      <w:pPr>
        <w:pStyle w:val="-"/>
        <w:rPr>
          <w:rFonts w:hint="cs"/>
          <w:rtl/>
        </w:rPr>
      </w:pPr>
      <w:bookmarkStart w:id="16" w:name="FS000000560T03_05_2004_16_41_30"/>
      <w:bookmarkStart w:id="17" w:name="FS000000560T03_05_2004_16_41_34C"/>
      <w:bookmarkEnd w:id="16"/>
      <w:bookmarkEnd w:id="17"/>
      <w:r>
        <w:rPr>
          <w:rtl/>
        </w:rPr>
        <w:t>אחמד טיבי (חד"ש-תע"ל):</w:t>
      </w:r>
    </w:p>
    <w:p w14:paraId="39B5EDA0" w14:textId="77777777" w:rsidR="00000000" w:rsidRDefault="002703A1">
      <w:pPr>
        <w:pStyle w:val="a0"/>
        <w:rPr>
          <w:rFonts w:hint="cs"/>
          <w:rtl/>
        </w:rPr>
      </w:pPr>
    </w:p>
    <w:p w14:paraId="1369D597" w14:textId="77777777" w:rsidR="00000000" w:rsidRDefault="002703A1">
      <w:pPr>
        <w:pStyle w:val="a0"/>
        <w:ind w:firstLine="0"/>
        <w:rPr>
          <w:rFonts w:hint="cs"/>
          <w:rtl/>
        </w:rPr>
      </w:pPr>
      <w:r>
        <w:rPr>
          <w:rFonts w:hint="cs"/>
          <w:rtl/>
        </w:rPr>
        <w:t xml:space="preserve"> </w:t>
      </w:r>
      <w:r>
        <w:rPr>
          <w:rFonts w:hint="cs"/>
          <w:rtl/>
        </w:rPr>
        <w:tab/>
        <w:t>שרים אינם מעזים לצאת נגדו, נגד החבורה הזאת. השתלטו לכם על המפלגה, מפלגת שלטון. הייתם מפלגה ימנית, הפכתם להיות מפלגה ימנית רדיקלית, מפלגת</w:t>
      </w:r>
      <w:r>
        <w:rPr>
          <w:rFonts w:hint="cs"/>
          <w:rtl/>
        </w:rPr>
        <w:t xml:space="preserve"> קצה. </w:t>
      </w:r>
    </w:p>
    <w:p w14:paraId="5E33B9C0" w14:textId="77777777" w:rsidR="00000000" w:rsidRDefault="002703A1">
      <w:pPr>
        <w:pStyle w:val="a0"/>
        <w:ind w:firstLine="0"/>
        <w:rPr>
          <w:rFonts w:hint="cs"/>
          <w:rtl/>
        </w:rPr>
      </w:pPr>
    </w:p>
    <w:p w14:paraId="0169E7ED" w14:textId="77777777" w:rsidR="00000000" w:rsidRDefault="002703A1">
      <w:pPr>
        <w:pStyle w:val="af0"/>
        <w:rPr>
          <w:rtl/>
        </w:rPr>
      </w:pPr>
      <w:r>
        <w:rPr>
          <w:rFonts w:hint="eastAsia"/>
          <w:rtl/>
        </w:rPr>
        <w:t>דניאל</w:t>
      </w:r>
      <w:r>
        <w:rPr>
          <w:rtl/>
        </w:rPr>
        <w:t xml:space="preserve"> בנלולו (הליכוד):</w:t>
      </w:r>
    </w:p>
    <w:p w14:paraId="56F31529" w14:textId="77777777" w:rsidR="00000000" w:rsidRDefault="002703A1">
      <w:pPr>
        <w:pStyle w:val="a0"/>
        <w:rPr>
          <w:rFonts w:hint="cs"/>
          <w:rtl/>
        </w:rPr>
      </w:pPr>
    </w:p>
    <w:p w14:paraId="467FAA3A" w14:textId="77777777" w:rsidR="00000000" w:rsidRDefault="002703A1">
      <w:pPr>
        <w:pStyle w:val="a0"/>
        <w:rPr>
          <w:rFonts w:hint="cs"/>
          <w:rtl/>
        </w:rPr>
      </w:pPr>
      <w:r>
        <w:rPr>
          <w:rFonts w:hint="cs"/>
          <w:rtl/>
        </w:rPr>
        <w:t>כמו שאתם לא מסוגלים לעצור את הטרור.</w:t>
      </w:r>
    </w:p>
    <w:p w14:paraId="2AB23A54" w14:textId="77777777" w:rsidR="00000000" w:rsidRDefault="002703A1">
      <w:pPr>
        <w:pStyle w:val="a0"/>
        <w:ind w:firstLine="0"/>
        <w:rPr>
          <w:rFonts w:hint="cs"/>
          <w:rtl/>
        </w:rPr>
      </w:pPr>
    </w:p>
    <w:p w14:paraId="12747864" w14:textId="77777777" w:rsidR="00000000" w:rsidRDefault="002703A1">
      <w:pPr>
        <w:pStyle w:val="-"/>
        <w:rPr>
          <w:rtl/>
        </w:rPr>
      </w:pPr>
      <w:bookmarkStart w:id="18" w:name="FS000000560T03_05_2004_16_42_21C"/>
      <w:bookmarkEnd w:id="18"/>
      <w:r>
        <w:rPr>
          <w:rtl/>
        </w:rPr>
        <w:t>אחמד טיבי (חד"ש-תע"ל):</w:t>
      </w:r>
    </w:p>
    <w:p w14:paraId="193B5FEF" w14:textId="77777777" w:rsidR="00000000" w:rsidRDefault="002703A1">
      <w:pPr>
        <w:pStyle w:val="a0"/>
        <w:rPr>
          <w:rtl/>
        </w:rPr>
      </w:pPr>
    </w:p>
    <w:p w14:paraId="15DC11DE" w14:textId="77777777" w:rsidR="00000000" w:rsidRDefault="002703A1">
      <w:pPr>
        <w:pStyle w:val="a0"/>
        <w:rPr>
          <w:rFonts w:hint="cs"/>
          <w:rtl/>
        </w:rPr>
      </w:pPr>
      <w:r>
        <w:rPr>
          <w:rFonts w:hint="cs"/>
          <w:rtl/>
        </w:rPr>
        <w:t xml:space="preserve">אני שמח על ההשוואה. אני מודה לך. אני מודה לך על ההודאה, חבר הכנסת בנלולו. בנלולו, טוב שהודית. אין כמוך. </w:t>
      </w:r>
    </w:p>
    <w:p w14:paraId="36A63469" w14:textId="77777777" w:rsidR="00000000" w:rsidRDefault="002703A1">
      <w:pPr>
        <w:pStyle w:val="a0"/>
        <w:ind w:firstLine="0"/>
        <w:rPr>
          <w:rFonts w:hint="cs"/>
          <w:rtl/>
        </w:rPr>
      </w:pPr>
    </w:p>
    <w:p w14:paraId="213573EB" w14:textId="77777777" w:rsidR="00000000" w:rsidRDefault="002703A1">
      <w:pPr>
        <w:pStyle w:val="af0"/>
        <w:rPr>
          <w:rtl/>
        </w:rPr>
      </w:pPr>
      <w:r>
        <w:rPr>
          <w:rFonts w:hint="eastAsia"/>
          <w:rtl/>
        </w:rPr>
        <w:t>דניאל</w:t>
      </w:r>
      <w:r>
        <w:rPr>
          <w:rtl/>
        </w:rPr>
        <w:t xml:space="preserve"> בנלולו (הליכוד):</w:t>
      </w:r>
    </w:p>
    <w:p w14:paraId="1AACB4B2" w14:textId="77777777" w:rsidR="00000000" w:rsidRDefault="002703A1">
      <w:pPr>
        <w:pStyle w:val="a0"/>
        <w:rPr>
          <w:rFonts w:hint="cs"/>
          <w:rtl/>
        </w:rPr>
      </w:pPr>
    </w:p>
    <w:p w14:paraId="6E9CDE96" w14:textId="77777777" w:rsidR="00000000" w:rsidRDefault="002703A1">
      <w:pPr>
        <w:pStyle w:val="a0"/>
        <w:rPr>
          <w:rFonts w:hint="cs"/>
          <w:rtl/>
        </w:rPr>
      </w:pPr>
      <w:r>
        <w:rPr>
          <w:rFonts w:hint="cs"/>
          <w:rtl/>
        </w:rPr>
        <w:t xml:space="preserve">- - - </w:t>
      </w:r>
    </w:p>
    <w:p w14:paraId="13141D1A" w14:textId="77777777" w:rsidR="00000000" w:rsidRDefault="002703A1">
      <w:pPr>
        <w:pStyle w:val="a0"/>
        <w:ind w:firstLine="0"/>
        <w:rPr>
          <w:rFonts w:hint="cs"/>
          <w:rtl/>
        </w:rPr>
      </w:pPr>
    </w:p>
    <w:p w14:paraId="05AD249F" w14:textId="77777777" w:rsidR="00000000" w:rsidRDefault="002703A1">
      <w:pPr>
        <w:pStyle w:val="-"/>
        <w:rPr>
          <w:rtl/>
        </w:rPr>
      </w:pPr>
      <w:bookmarkStart w:id="19" w:name="FS000000560T03_05_2004_16_42_56C"/>
      <w:bookmarkEnd w:id="19"/>
      <w:r>
        <w:rPr>
          <w:rtl/>
        </w:rPr>
        <w:t>אחמד טיבי (חד"ש-תע"ל):</w:t>
      </w:r>
    </w:p>
    <w:p w14:paraId="5E62A7C0" w14:textId="77777777" w:rsidR="00000000" w:rsidRDefault="002703A1">
      <w:pPr>
        <w:pStyle w:val="a0"/>
        <w:rPr>
          <w:rtl/>
        </w:rPr>
      </w:pPr>
    </w:p>
    <w:p w14:paraId="09CA4F3D" w14:textId="77777777" w:rsidR="00000000" w:rsidRDefault="002703A1">
      <w:pPr>
        <w:pStyle w:val="a0"/>
        <w:rPr>
          <w:rFonts w:hint="cs"/>
          <w:rtl/>
        </w:rPr>
      </w:pPr>
      <w:r>
        <w:rPr>
          <w:rFonts w:hint="cs"/>
          <w:rtl/>
        </w:rPr>
        <w:t>ב</w:t>
      </w:r>
      <w:r>
        <w:rPr>
          <w:rFonts w:hint="cs"/>
          <w:rtl/>
        </w:rPr>
        <w:t xml:space="preserve">דיוק שיחקת לידי, חבר הכנסת בנלולו. </w:t>
      </w:r>
    </w:p>
    <w:p w14:paraId="314E8C83" w14:textId="77777777" w:rsidR="00000000" w:rsidRDefault="002703A1">
      <w:pPr>
        <w:pStyle w:val="a0"/>
        <w:ind w:firstLine="0"/>
        <w:rPr>
          <w:rFonts w:hint="cs"/>
          <w:rtl/>
        </w:rPr>
      </w:pPr>
    </w:p>
    <w:p w14:paraId="2D713DA8" w14:textId="77777777" w:rsidR="00000000" w:rsidRDefault="002703A1">
      <w:pPr>
        <w:pStyle w:val="af1"/>
        <w:rPr>
          <w:rtl/>
        </w:rPr>
      </w:pPr>
      <w:r>
        <w:rPr>
          <w:rtl/>
        </w:rPr>
        <w:t>היו"ר ראובן ריבלין:</w:t>
      </w:r>
    </w:p>
    <w:p w14:paraId="6C57151E" w14:textId="77777777" w:rsidR="00000000" w:rsidRDefault="002703A1">
      <w:pPr>
        <w:pStyle w:val="a0"/>
        <w:rPr>
          <w:rtl/>
        </w:rPr>
      </w:pPr>
    </w:p>
    <w:p w14:paraId="63D21DDA" w14:textId="77777777" w:rsidR="00000000" w:rsidRDefault="002703A1">
      <w:pPr>
        <w:pStyle w:val="a0"/>
        <w:rPr>
          <w:rFonts w:hint="cs"/>
          <w:rtl/>
        </w:rPr>
      </w:pPr>
      <w:r>
        <w:rPr>
          <w:rFonts w:hint="cs"/>
          <w:rtl/>
        </w:rPr>
        <w:t xml:space="preserve">חבר הכנסת בנלולו, האם אדוני רמז שיש מישהו במפלגתו שהוא דומה - - - </w:t>
      </w:r>
    </w:p>
    <w:p w14:paraId="0ED01B13" w14:textId="77777777" w:rsidR="00000000" w:rsidRDefault="002703A1">
      <w:pPr>
        <w:pStyle w:val="a0"/>
        <w:ind w:firstLine="0"/>
        <w:rPr>
          <w:rFonts w:hint="cs"/>
          <w:rtl/>
        </w:rPr>
      </w:pPr>
    </w:p>
    <w:p w14:paraId="60AB6A70" w14:textId="77777777" w:rsidR="00000000" w:rsidRDefault="002703A1">
      <w:pPr>
        <w:pStyle w:val="af0"/>
        <w:rPr>
          <w:rtl/>
        </w:rPr>
      </w:pPr>
      <w:r>
        <w:rPr>
          <w:rFonts w:hint="eastAsia"/>
          <w:rtl/>
        </w:rPr>
        <w:t>אחמד</w:t>
      </w:r>
      <w:r>
        <w:rPr>
          <w:rtl/>
        </w:rPr>
        <w:t xml:space="preserve"> טיבי (חד"ש-תע"ל):</w:t>
      </w:r>
    </w:p>
    <w:p w14:paraId="2B1F2FEB" w14:textId="77777777" w:rsidR="00000000" w:rsidRDefault="002703A1">
      <w:pPr>
        <w:pStyle w:val="a0"/>
        <w:rPr>
          <w:rFonts w:hint="cs"/>
          <w:rtl/>
        </w:rPr>
      </w:pPr>
    </w:p>
    <w:p w14:paraId="667E0D0E" w14:textId="77777777" w:rsidR="00000000" w:rsidRDefault="002703A1">
      <w:pPr>
        <w:pStyle w:val="a0"/>
        <w:rPr>
          <w:rFonts w:hint="cs"/>
          <w:rtl/>
        </w:rPr>
      </w:pPr>
      <w:r>
        <w:rPr>
          <w:rFonts w:hint="cs"/>
          <w:rtl/>
        </w:rPr>
        <w:t>חלילה, אין דבר כזה.</w:t>
      </w:r>
    </w:p>
    <w:p w14:paraId="0CC7C541" w14:textId="77777777" w:rsidR="00000000" w:rsidRDefault="002703A1">
      <w:pPr>
        <w:pStyle w:val="a0"/>
        <w:ind w:firstLine="0"/>
        <w:rPr>
          <w:rFonts w:hint="cs"/>
          <w:rtl/>
        </w:rPr>
      </w:pPr>
    </w:p>
    <w:p w14:paraId="66E7090E" w14:textId="77777777" w:rsidR="00000000" w:rsidRDefault="002703A1">
      <w:pPr>
        <w:pStyle w:val="af1"/>
        <w:rPr>
          <w:rtl/>
        </w:rPr>
      </w:pPr>
      <w:r>
        <w:rPr>
          <w:rtl/>
        </w:rPr>
        <w:t>היו"ר ראובן ריבלין:</w:t>
      </w:r>
    </w:p>
    <w:p w14:paraId="48535200" w14:textId="77777777" w:rsidR="00000000" w:rsidRDefault="002703A1">
      <w:pPr>
        <w:pStyle w:val="a0"/>
        <w:rPr>
          <w:rtl/>
        </w:rPr>
      </w:pPr>
    </w:p>
    <w:p w14:paraId="3F7DA3C4" w14:textId="77777777" w:rsidR="00000000" w:rsidRDefault="002703A1">
      <w:pPr>
        <w:pStyle w:val="a0"/>
        <w:rPr>
          <w:rFonts w:hint="cs"/>
          <w:rtl/>
        </w:rPr>
      </w:pPr>
      <w:r>
        <w:rPr>
          <w:rFonts w:hint="cs"/>
          <w:rtl/>
        </w:rPr>
        <w:t>אז שאדוני ישמע מה הוא מדבר. כדאי שאדוני ישמע מה הוא מדבר. גם בקר</w:t>
      </w:r>
      <w:r>
        <w:rPr>
          <w:rFonts w:hint="cs"/>
          <w:rtl/>
        </w:rPr>
        <w:t>יאות ביניים צריך אדוני לשים לב.</w:t>
      </w:r>
    </w:p>
    <w:p w14:paraId="520060E8" w14:textId="77777777" w:rsidR="00000000" w:rsidRDefault="002703A1">
      <w:pPr>
        <w:pStyle w:val="a0"/>
        <w:rPr>
          <w:rFonts w:hint="cs"/>
          <w:rtl/>
        </w:rPr>
      </w:pPr>
    </w:p>
    <w:p w14:paraId="739281CA" w14:textId="77777777" w:rsidR="00000000" w:rsidRDefault="002703A1">
      <w:pPr>
        <w:pStyle w:val="-"/>
        <w:rPr>
          <w:rtl/>
        </w:rPr>
      </w:pPr>
      <w:bookmarkStart w:id="20" w:name="FS000000560T03_05_2004_16_44_03C"/>
      <w:bookmarkEnd w:id="20"/>
      <w:r>
        <w:rPr>
          <w:rtl/>
        </w:rPr>
        <w:t>אחמד טיבי (חד"ש-תע"ל):</w:t>
      </w:r>
    </w:p>
    <w:p w14:paraId="568A1698" w14:textId="77777777" w:rsidR="00000000" w:rsidRDefault="002703A1">
      <w:pPr>
        <w:pStyle w:val="a0"/>
        <w:rPr>
          <w:rtl/>
        </w:rPr>
      </w:pPr>
    </w:p>
    <w:p w14:paraId="0A91BAEF" w14:textId="77777777" w:rsidR="00000000" w:rsidRDefault="002703A1">
      <w:pPr>
        <w:pStyle w:val="a0"/>
        <w:rPr>
          <w:rFonts w:hint="cs"/>
          <w:rtl/>
        </w:rPr>
      </w:pPr>
      <w:r>
        <w:rPr>
          <w:rFonts w:hint="cs"/>
          <w:rtl/>
        </w:rPr>
        <w:t xml:space="preserve">צריך לחשוב מדי פעם. </w:t>
      </w:r>
    </w:p>
    <w:p w14:paraId="13BD2404" w14:textId="77777777" w:rsidR="00000000" w:rsidRDefault="002703A1">
      <w:pPr>
        <w:pStyle w:val="a0"/>
        <w:ind w:firstLine="0"/>
        <w:rPr>
          <w:rFonts w:hint="cs"/>
          <w:rtl/>
        </w:rPr>
      </w:pPr>
    </w:p>
    <w:p w14:paraId="5A1B61FA" w14:textId="77777777" w:rsidR="00000000" w:rsidRDefault="002703A1">
      <w:pPr>
        <w:pStyle w:val="af0"/>
        <w:rPr>
          <w:rtl/>
        </w:rPr>
      </w:pPr>
      <w:r>
        <w:rPr>
          <w:rFonts w:hint="eastAsia"/>
          <w:rtl/>
        </w:rPr>
        <w:t>יוסי</w:t>
      </w:r>
      <w:r>
        <w:rPr>
          <w:rtl/>
        </w:rPr>
        <w:t xml:space="preserve"> שריד (מרצ):</w:t>
      </w:r>
    </w:p>
    <w:p w14:paraId="678A9A52" w14:textId="77777777" w:rsidR="00000000" w:rsidRDefault="002703A1">
      <w:pPr>
        <w:pStyle w:val="a0"/>
        <w:rPr>
          <w:rFonts w:hint="cs"/>
          <w:rtl/>
        </w:rPr>
      </w:pPr>
    </w:p>
    <w:p w14:paraId="4B4F2836" w14:textId="77777777" w:rsidR="00000000" w:rsidRDefault="002703A1">
      <w:pPr>
        <w:pStyle w:val="a0"/>
        <w:rPr>
          <w:rFonts w:hint="cs"/>
          <w:rtl/>
        </w:rPr>
      </w:pPr>
      <w:r>
        <w:rPr>
          <w:rFonts w:hint="cs"/>
          <w:rtl/>
        </w:rPr>
        <w:t>לא שמעתי את קריאת הביניים.</w:t>
      </w:r>
    </w:p>
    <w:p w14:paraId="36C67317" w14:textId="77777777" w:rsidR="00000000" w:rsidRDefault="002703A1">
      <w:pPr>
        <w:pStyle w:val="a0"/>
        <w:ind w:firstLine="0"/>
        <w:rPr>
          <w:rFonts w:hint="cs"/>
          <w:rtl/>
        </w:rPr>
      </w:pPr>
    </w:p>
    <w:p w14:paraId="7639FA2A" w14:textId="77777777" w:rsidR="00000000" w:rsidRDefault="002703A1">
      <w:pPr>
        <w:pStyle w:val="af1"/>
        <w:rPr>
          <w:rtl/>
        </w:rPr>
      </w:pPr>
      <w:r>
        <w:rPr>
          <w:rtl/>
        </w:rPr>
        <w:t>היו"ר ראובן ריבלין:</w:t>
      </w:r>
    </w:p>
    <w:p w14:paraId="293F2208" w14:textId="77777777" w:rsidR="00000000" w:rsidRDefault="002703A1">
      <w:pPr>
        <w:pStyle w:val="a0"/>
        <w:rPr>
          <w:rtl/>
        </w:rPr>
      </w:pPr>
    </w:p>
    <w:p w14:paraId="760961A6" w14:textId="77777777" w:rsidR="00000000" w:rsidRDefault="002703A1">
      <w:pPr>
        <w:pStyle w:val="a0"/>
        <w:rPr>
          <w:rFonts w:hint="cs"/>
          <w:rtl/>
        </w:rPr>
      </w:pPr>
      <w:r>
        <w:rPr>
          <w:rFonts w:hint="cs"/>
          <w:rtl/>
        </w:rPr>
        <w:t xml:space="preserve">אני לא מבקש לחזור. היום בערוץ החדש, שהוא של כולנו, יש כותרות, והכותרת אומרת במפורש, מאחורי התמונה של טיבי, על </w:t>
      </w:r>
      <w:r>
        <w:rPr>
          <w:rFonts w:hint="cs"/>
          <w:rtl/>
        </w:rPr>
        <w:t xml:space="preserve">מה הוא מדבר. </w:t>
      </w:r>
    </w:p>
    <w:p w14:paraId="60F407DA" w14:textId="77777777" w:rsidR="00000000" w:rsidRDefault="002703A1">
      <w:pPr>
        <w:pStyle w:val="a0"/>
        <w:ind w:firstLine="0"/>
        <w:rPr>
          <w:rFonts w:hint="cs"/>
          <w:rtl/>
        </w:rPr>
      </w:pPr>
    </w:p>
    <w:p w14:paraId="0CDE1B6D" w14:textId="77777777" w:rsidR="00000000" w:rsidRDefault="002703A1">
      <w:pPr>
        <w:pStyle w:val="af0"/>
        <w:rPr>
          <w:rtl/>
        </w:rPr>
      </w:pPr>
      <w:r>
        <w:rPr>
          <w:rFonts w:hint="eastAsia"/>
          <w:rtl/>
        </w:rPr>
        <w:t>רוני</w:t>
      </w:r>
      <w:r>
        <w:rPr>
          <w:rtl/>
        </w:rPr>
        <w:t xml:space="preserve"> בר-און (הליכוד):</w:t>
      </w:r>
    </w:p>
    <w:p w14:paraId="3FCEE749" w14:textId="77777777" w:rsidR="00000000" w:rsidRDefault="002703A1">
      <w:pPr>
        <w:pStyle w:val="a0"/>
        <w:rPr>
          <w:rFonts w:hint="cs"/>
          <w:rtl/>
        </w:rPr>
      </w:pPr>
    </w:p>
    <w:p w14:paraId="7F8BA851" w14:textId="77777777" w:rsidR="00000000" w:rsidRDefault="002703A1">
      <w:pPr>
        <w:pStyle w:val="a0"/>
        <w:rPr>
          <w:rFonts w:hint="cs"/>
          <w:rtl/>
        </w:rPr>
      </w:pPr>
      <w:r>
        <w:rPr>
          <w:rFonts w:hint="cs"/>
          <w:rtl/>
        </w:rPr>
        <w:t xml:space="preserve">- - -  הטרוריסט הכי גדול - - - </w:t>
      </w:r>
    </w:p>
    <w:p w14:paraId="2BC53299" w14:textId="77777777" w:rsidR="00000000" w:rsidRDefault="002703A1">
      <w:pPr>
        <w:pStyle w:val="a0"/>
        <w:ind w:firstLine="0"/>
        <w:rPr>
          <w:rFonts w:hint="cs"/>
          <w:rtl/>
        </w:rPr>
      </w:pPr>
    </w:p>
    <w:p w14:paraId="4732E522" w14:textId="77777777" w:rsidR="00000000" w:rsidRDefault="002703A1">
      <w:pPr>
        <w:pStyle w:val="af0"/>
        <w:rPr>
          <w:rtl/>
        </w:rPr>
      </w:pPr>
      <w:r>
        <w:rPr>
          <w:rFonts w:hint="eastAsia"/>
          <w:rtl/>
        </w:rPr>
        <w:t>יוסי</w:t>
      </w:r>
      <w:r>
        <w:rPr>
          <w:rtl/>
        </w:rPr>
        <w:t xml:space="preserve"> שריד (מרצ):</w:t>
      </w:r>
    </w:p>
    <w:p w14:paraId="068D231F" w14:textId="77777777" w:rsidR="00000000" w:rsidRDefault="002703A1">
      <w:pPr>
        <w:pStyle w:val="a0"/>
        <w:rPr>
          <w:rFonts w:hint="cs"/>
          <w:rtl/>
        </w:rPr>
      </w:pPr>
    </w:p>
    <w:p w14:paraId="6F890099" w14:textId="77777777" w:rsidR="00000000" w:rsidRDefault="002703A1">
      <w:pPr>
        <w:pStyle w:val="a0"/>
        <w:rPr>
          <w:rFonts w:hint="cs"/>
          <w:rtl/>
        </w:rPr>
      </w:pPr>
      <w:r>
        <w:rPr>
          <w:rFonts w:hint="cs"/>
          <w:rtl/>
        </w:rPr>
        <w:t>אם שמיעתי לא כתמול שלשום, אין זה אומר שחלקי צריך להיגרע.</w:t>
      </w:r>
    </w:p>
    <w:p w14:paraId="75E8F174" w14:textId="77777777" w:rsidR="00000000" w:rsidRDefault="002703A1">
      <w:pPr>
        <w:pStyle w:val="a0"/>
        <w:ind w:firstLine="0"/>
        <w:rPr>
          <w:rFonts w:hint="cs"/>
          <w:rtl/>
        </w:rPr>
      </w:pPr>
    </w:p>
    <w:p w14:paraId="0483E35C" w14:textId="77777777" w:rsidR="00000000" w:rsidRDefault="002703A1">
      <w:pPr>
        <w:pStyle w:val="af1"/>
        <w:rPr>
          <w:rtl/>
        </w:rPr>
      </w:pPr>
      <w:r>
        <w:rPr>
          <w:rtl/>
        </w:rPr>
        <w:t>היו"ר ראובן ריבלין:</w:t>
      </w:r>
    </w:p>
    <w:p w14:paraId="52B5E968" w14:textId="77777777" w:rsidR="00000000" w:rsidRDefault="002703A1">
      <w:pPr>
        <w:pStyle w:val="a0"/>
        <w:rPr>
          <w:rtl/>
        </w:rPr>
      </w:pPr>
    </w:p>
    <w:p w14:paraId="27C82255" w14:textId="77777777" w:rsidR="00000000" w:rsidRDefault="002703A1">
      <w:pPr>
        <w:pStyle w:val="a0"/>
        <w:rPr>
          <w:rFonts w:hint="cs"/>
          <w:rtl/>
        </w:rPr>
      </w:pPr>
      <w:r>
        <w:rPr>
          <w:rFonts w:hint="cs"/>
          <w:rtl/>
        </w:rPr>
        <w:t>חבר הכנסת שריד, כמוך כמוני, גם אני כבר בא בימים וגם שמיעתי. בגלל זה אני מקשיב ביתר שאת.</w:t>
      </w:r>
    </w:p>
    <w:p w14:paraId="43D9F1C4" w14:textId="77777777" w:rsidR="00000000" w:rsidRDefault="002703A1">
      <w:pPr>
        <w:pStyle w:val="a0"/>
        <w:ind w:firstLine="0"/>
        <w:rPr>
          <w:rFonts w:hint="cs"/>
          <w:rtl/>
        </w:rPr>
      </w:pPr>
    </w:p>
    <w:p w14:paraId="1B1CD2B5" w14:textId="77777777" w:rsidR="00000000" w:rsidRDefault="002703A1">
      <w:pPr>
        <w:pStyle w:val="-"/>
        <w:rPr>
          <w:rtl/>
        </w:rPr>
      </w:pPr>
      <w:bookmarkStart w:id="21" w:name="FS000000560T03_05_2004_16_46_52C"/>
      <w:bookmarkEnd w:id="21"/>
      <w:r>
        <w:rPr>
          <w:rtl/>
        </w:rPr>
        <w:t>אחמד טיבי (חד"ש-תע"ל):</w:t>
      </w:r>
    </w:p>
    <w:p w14:paraId="3BCC2FD0" w14:textId="77777777" w:rsidR="00000000" w:rsidRDefault="002703A1">
      <w:pPr>
        <w:pStyle w:val="a0"/>
        <w:rPr>
          <w:rtl/>
        </w:rPr>
      </w:pPr>
    </w:p>
    <w:p w14:paraId="23531209" w14:textId="77777777" w:rsidR="00000000" w:rsidRDefault="002703A1">
      <w:pPr>
        <w:pStyle w:val="a0"/>
        <w:rPr>
          <w:rFonts w:hint="cs"/>
          <w:rtl/>
        </w:rPr>
      </w:pPr>
      <w:r>
        <w:rPr>
          <w:rFonts w:hint="cs"/>
          <w:rtl/>
        </w:rPr>
        <w:t>אמרתי שיש בליכוד אנשים שמשליטים טרור.</w:t>
      </w:r>
    </w:p>
    <w:p w14:paraId="44E7A415" w14:textId="77777777" w:rsidR="00000000" w:rsidRDefault="002703A1">
      <w:pPr>
        <w:pStyle w:val="a0"/>
        <w:ind w:firstLine="0"/>
        <w:rPr>
          <w:rFonts w:hint="cs"/>
          <w:rtl/>
        </w:rPr>
      </w:pPr>
    </w:p>
    <w:p w14:paraId="058E980B" w14:textId="77777777" w:rsidR="00000000" w:rsidRDefault="002703A1">
      <w:pPr>
        <w:pStyle w:val="af1"/>
        <w:rPr>
          <w:rtl/>
        </w:rPr>
      </w:pPr>
      <w:r>
        <w:rPr>
          <w:rtl/>
        </w:rPr>
        <w:t>היו"ר ראובן ריבלין:</w:t>
      </w:r>
    </w:p>
    <w:p w14:paraId="4A6B8C60" w14:textId="77777777" w:rsidR="00000000" w:rsidRDefault="002703A1">
      <w:pPr>
        <w:pStyle w:val="a0"/>
        <w:rPr>
          <w:rtl/>
        </w:rPr>
      </w:pPr>
    </w:p>
    <w:p w14:paraId="1AF5296D" w14:textId="77777777" w:rsidR="00000000" w:rsidRDefault="002703A1">
      <w:pPr>
        <w:pStyle w:val="a0"/>
        <w:rPr>
          <w:rFonts w:hint="cs"/>
          <w:rtl/>
        </w:rPr>
      </w:pPr>
      <w:r>
        <w:rPr>
          <w:rFonts w:hint="cs"/>
          <w:rtl/>
        </w:rPr>
        <w:t xml:space="preserve">לא, לא, אדוני. </w:t>
      </w:r>
      <w:bookmarkStart w:id="22" w:name="FS000000560T03_05_2004_16_47_05C"/>
      <w:bookmarkEnd w:id="22"/>
      <w:r>
        <w:rPr>
          <w:rFonts w:hint="cs"/>
          <w:rtl/>
        </w:rPr>
        <w:t>אני אפעיל את השעון.</w:t>
      </w:r>
    </w:p>
    <w:p w14:paraId="4A42F950" w14:textId="77777777" w:rsidR="00000000" w:rsidRDefault="002703A1">
      <w:pPr>
        <w:pStyle w:val="af0"/>
        <w:rPr>
          <w:rtl/>
        </w:rPr>
      </w:pPr>
    </w:p>
    <w:p w14:paraId="06634D2E" w14:textId="77777777" w:rsidR="00000000" w:rsidRDefault="002703A1">
      <w:pPr>
        <w:pStyle w:val="af0"/>
        <w:rPr>
          <w:rtl/>
        </w:rPr>
      </w:pPr>
      <w:r>
        <w:rPr>
          <w:rFonts w:hint="eastAsia"/>
          <w:rtl/>
        </w:rPr>
        <w:t>רוני</w:t>
      </w:r>
      <w:r>
        <w:rPr>
          <w:rtl/>
        </w:rPr>
        <w:t xml:space="preserve"> בר-און (הליכוד):</w:t>
      </w:r>
    </w:p>
    <w:p w14:paraId="2A948C65" w14:textId="77777777" w:rsidR="00000000" w:rsidRDefault="002703A1">
      <w:pPr>
        <w:pStyle w:val="a0"/>
        <w:rPr>
          <w:rFonts w:hint="cs"/>
          <w:rtl/>
        </w:rPr>
      </w:pPr>
    </w:p>
    <w:p w14:paraId="1FDAB863" w14:textId="77777777" w:rsidR="00000000" w:rsidRDefault="002703A1">
      <w:pPr>
        <w:pStyle w:val="a0"/>
        <w:rPr>
          <w:rFonts w:hint="cs"/>
          <w:rtl/>
        </w:rPr>
      </w:pPr>
      <w:r>
        <w:rPr>
          <w:rFonts w:hint="cs"/>
          <w:rtl/>
        </w:rPr>
        <w:t xml:space="preserve">אבל בעיות השמיעה אינן משפיעות על כושר הדיבור. </w:t>
      </w:r>
    </w:p>
    <w:p w14:paraId="24E08290" w14:textId="77777777" w:rsidR="00000000" w:rsidRDefault="002703A1">
      <w:pPr>
        <w:pStyle w:val="a0"/>
        <w:rPr>
          <w:rFonts w:hint="cs"/>
          <w:rtl/>
        </w:rPr>
      </w:pPr>
    </w:p>
    <w:p w14:paraId="53FD848F" w14:textId="77777777" w:rsidR="00000000" w:rsidRDefault="002703A1">
      <w:pPr>
        <w:pStyle w:val="af1"/>
        <w:rPr>
          <w:rtl/>
        </w:rPr>
      </w:pPr>
      <w:r>
        <w:rPr>
          <w:rtl/>
        </w:rPr>
        <w:t>היו"ר ראובן ריבלין:</w:t>
      </w:r>
    </w:p>
    <w:p w14:paraId="3FD34F45" w14:textId="77777777" w:rsidR="00000000" w:rsidRDefault="002703A1">
      <w:pPr>
        <w:pStyle w:val="a0"/>
        <w:rPr>
          <w:rtl/>
        </w:rPr>
      </w:pPr>
    </w:p>
    <w:p w14:paraId="2894E46F" w14:textId="77777777" w:rsidR="00000000" w:rsidRDefault="002703A1">
      <w:pPr>
        <w:pStyle w:val="a0"/>
        <w:rPr>
          <w:rFonts w:hint="cs"/>
          <w:rtl/>
        </w:rPr>
      </w:pPr>
      <w:r>
        <w:rPr>
          <w:rFonts w:hint="cs"/>
          <w:rtl/>
        </w:rPr>
        <w:t xml:space="preserve">חברי הכנסת, אני מבקש, נותרה דקה לחבר הכנסת </w:t>
      </w:r>
      <w:r>
        <w:rPr>
          <w:rFonts w:hint="cs"/>
          <w:rtl/>
        </w:rPr>
        <w:t xml:space="preserve">טיבי. אני אוסיף לו דקה בשל כך שבזבזנו לו דקה. </w:t>
      </w:r>
    </w:p>
    <w:p w14:paraId="730C2C0C" w14:textId="77777777" w:rsidR="00000000" w:rsidRDefault="002703A1">
      <w:pPr>
        <w:pStyle w:val="a0"/>
        <w:ind w:firstLine="0"/>
        <w:rPr>
          <w:rFonts w:hint="cs"/>
          <w:rtl/>
        </w:rPr>
      </w:pPr>
    </w:p>
    <w:p w14:paraId="3502AB44" w14:textId="77777777" w:rsidR="00000000" w:rsidRDefault="002703A1">
      <w:pPr>
        <w:pStyle w:val="af0"/>
        <w:rPr>
          <w:rtl/>
        </w:rPr>
      </w:pPr>
      <w:r>
        <w:rPr>
          <w:rFonts w:hint="eastAsia"/>
          <w:rtl/>
        </w:rPr>
        <w:t>רוני</w:t>
      </w:r>
      <w:r>
        <w:rPr>
          <w:rtl/>
        </w:rPr>
        <w:t xml:space="preserve"> בר-און (הליכוד):</w:t>
      </w:r>
    </w:p>
    <w:p w14:paraId="4271208D" w14:textId="77777777" w:rsidR="00000000" w:rsidRDefault="002703A1">
      <w:pPr>
        <w:pStyle w:val="a0"/>
        <w:rPr>
          <w:rFonts w:hint="cs"/>
          <w:rtl/>
        </w:rPr>
      </w:pPr>
    </w:p>
    <w:p w14:paraId="08FA9AB1" w14:textId="77777777" w:rsidR="00000000" w:rsidRDefault="002703A1">
      <w:pPr>
        <w:pStyle w:val="a0"/>
        <w:rPr>
          <w:rFonts w:hint="cs"/>
          <w:rtl/>
        </w:rPr>
      </w:pPr>
      <w:r>
        <w:rPr>
          <w:rFonts w:hint="cs"/>
          <w:rtl/>
        </w:rPr>
        <w:t xml:space="preserve">- - - </w:t>
      </w:r>
    </w:p>
    <w:p w14:paraId="110D2722" w14:textId="77777777" w:rsidR="00000000" w:rsidRDefault="002703A1">
      <w:pPr>
        <w:pStyle w:val="a0"/>
        <w:ind w:firstLine="0"/>
        <w:rPr>
          <w:rFonts w:hint="cs"/>
          <w:rtl/>
        </w:rPr>
      </w:pPr>
    </w:p>
    <w:p w14:paraId="40A30AFC" w14:textId="77777777" w:rsidR="00000000" w:rsidRDefault="002703A1">
      <w:pPr>
        <w:pStyle w:val="af1"/>
        <w:rPr>
          <w:rtl/>
        </w:rPr>
      </w:pPr>
      <w:r>
        <w:rPr>
          <w:rtl/>
        </w:rPr>
        <w:t>היו"ר ראובן ריבלין:</w:t>
      </w:r>
    </w:p>
    <w:p w14:paraId="49E931E6" w14:textId="77777777" w:rsidR="00000000" w:rsidRDefault="002703A1">
      <w:pPr>
        <w:pStyle w:val="a0"/>
        <w:rPr>
          <w:rtl/>
        </w:rPr>
      </w:pPr>
    </w:p>
    <w:p w14:paraId="122C21EB" w14:textId="77777777" w:rsidR="00000000" w:rsidRDefault="002703A1">
      <w:pPr>
        <w:pStyle w:val="a0"/>
        <w:rPr>
          <w:rFonts w:hint="cs"/>
          <w:rtl/>
        </w:rPr>
      </w:pPr>
      <w:r>
        <w:rPr>
          <w:rFonts w:hint="cs"/>
          <w:rtl/>
        </w:rPr>
        <w:t>מרגע זה אני מבקש מחברי הכנסת לאפשר לחבר הכנסת טיבי להתחיל לסיים את דבריו.</w:t>
      </w:r>
    </w:p>
    <w:p w14:paraId="421DF449" w14:textId="77777777" w:rsidR="00000000" w:rsidRDefault="002703A1">
      <w:pPr>
        <w:pStyle w:val="a0"/>
        <w:ind w:firstLine="0"/>
        <w:rPr>
          <w:rFonts w:hint="cs"/>
          <w:rtl/>
        </w:rPr>
      </w:pPr>
    </w:p>
    <w:p w14:paraId="12316C0A" w14:textId="77777777" w:rsidR="00000000" w:rsidRDefault="002703A1">
      <w:pPr>
        <w:pStyle w:val="-"/>
        <w:rPr>
          <w:rtl/>
        </w:rPr>
      </w:pPr>
      <w:bookmarkStart w:id="23" w:name="FS000000560T03_05_2004_16_48_40C"/>
      <w:bookmarkEnd w:id="23"/>
      <w:r>
        <w:rPr>
          <w:rtl/>
        </w:rPr>
        <w:t>אחמד טיבי (חד"ש-תע"ל):</w:t>
      </w:r>
    </w:p>
    <w:p w14:paraId="0D0A751B" w14:textId="77777777" w:rsidR="00000000" w:rsidRDefault="002703A1">
      <w:pPr>
        <w:pStyle w:val="a0"/>
        <w:rPr>
          <w:rtl/>
        </w:rPr>
      </w:pPr>
    </w:p>
    <w:p w14:paraId="653B4C7F" w14:textId="77777777" w:rsidR="00000000" w:rsidRDefault="002703A1">
      <w:pPr>
        <w:pStyle w:val="a0"/>
        <w:rPr>
          <w:rFonts w:hint="cs"/>
          <w:rtl/>
        </w:rPr>
      </w:pPr>
      <w:r>
        <w:rPr>
          <w:rFonts w:hint="cs"/>
          <w:rtl/>
        </w:rPr>
        <w:t>אדוני היושב-ראש, הקטטות בליכוד פוגעות בכולם, ובו בזמן יוש</w:t>
      </w:r>
      <w:r>
        <w:rPr>
          <w:rFonts w:hint="cs"/>
          <w:rtl/>
        </w:rPr>
        <w:t xml:space="preserve">בת לה מפלגה ובה 15 חברי כנסת ונותנת  מטרייה פוליטית, חבר הכנסת יוסי שריד, לקיפאון מדיני ולשלטון של כהניסטים. אתם, חברי הכנסת של שינוי, נותנים יד לעוולה פוליטית, לאפשרות של נסיגה אחרי נסיגה לא רק בתהליך המדיני אלא במצב הכלכלי, החברתי, הביטחוני. שינוי נדבקת </w:t>
      </w:r>
      <w:r>
        <w:rPr>
          <w:rFonts w:hint="cs"/>
          <w:rtl/>
        </w:rPr>
        <w:t xml:space="preserve">אל הכיסאות, חבר הכנסת פריצקי, ומסרבת להינתק - - - </w:t>
      </w:r>
    </w:p>
    <w:p w14:paraId="2EF28D1D" w14:textId="77777777" w:rsidR="00000000" w:rsidRDefault="002703A1">
      <w:pPr>
        <w:pStyle w:val="a0"/>
        <w:ind w:firstLine="0"/>
        <w:rPr>
          <w:rFonts w:hint="cs"/>
          <w:rtl/>
        </w:rPr>
      </w:pPr>
    </w:p>
    <w:p w14:paraId="2A1C575F" w14:textId="77777777" w:rsidR="00000000" w:rsidRDefault="002703A1">
      <w:pPr>
        <w:pStyle w:val="af0"/>
        <w:rPr>
          <w:rtl/>
        </w:rPr>
      </w:pPr>
      <w:r>
        <w:rPr>
          <w:rFonts w:hint="eastAsia"/>
          <w:rtl/>
        </w:rPr>
        <w:t>שר</w:t>
      </w:r>
      <w:r>
        <w:rPr>
          <w:rtl/>
        </w:rPr>
        <w:t xml:space="preserve"> התשתיות הלאומיות יוסף פריצקי:</w:t>
      </w:r>
    </w:p>
    <w:p w14:paraId="1C509614" w14:textId="77777777" w:rsidR="00000000" w:rsidRDefault="002703A1">
      <w:pPr>
        <w:pStyle w:val="a0"/>
        <w:rPr>
          <w:rFonts w:hint="cs"/>
          <w:rtl/>
        </w:rPr>
      </w:pPr>
    </w:p>
    <w:p w14:paraId="5A9A4A71" w14:textId="77777777" w:rsidR="00000000" w:rsidRDefault="002703A1">
      <w:pPr>
        <w:pStyle w:val="a0"/>
        <w:rPr>
          <w:rFonts w:hint="cs"/>
          <w:rtl/>
        </w:rPr>
      </w:pPr>
      <w:r>
        <w:rPr>
          <w:rFonts w:hint="cs"/>
          <w:rtl/>
        </w:rPr>
        <w:t>הנה, אני עומד.</w:t>
      </w:r>
    </w:p>
    <w:p w14:paraId="6C26AE56" w14:textId="77777777" w:rsidR="00000000" w:rsidRDefault="002703A1">
      <w:pPr>
        <w:pStyle w:val="a0"/>
        <w:ind w:firstLine="0"/>
        <w:rPr>
          <w:rFonts w:hint="cs"/>
          <w:rtl/>
        </w:rPr>
      </w:pPr>
    </w:p>
    <w:p w14:paraId="22FAF88E" w14:textId="77777777" w:rsidR="00000000" w:rsidRDefault="002703A1">
      <w:pPr>
        <w:pStyle w:val="-"/>
        <w:rPr>
          <w:rtl/>
        </w:rPr>
      </w:pPr>
      <w:bookmarkStart w:id="24" w:name="FS000000560T03_05_2004_16_49_49C"/>
      <w:bookmarkEnd w:id="24"/>
      <w:r>
        <w:rPr>
          <w:rtl/>
        </w:rPr>
        <w:t>אחמד טיבי (חד"ש-תע"ל):</w:t>
      </w:r>
    </w:p>
    <w:p w14:paraId="111E14DD" w14:textId="77777777" w:rsidR="00000000" w:rsidRDefault="002703A1">
      <w:pPr>
        <w:pStyle w:val="a0"/>
        <w:rPr>
          <w:rtl/>
        </w:rPr>
      </w:pPr>
    </w:p>
    <w:p w14:paraId="4A131B61" w14:textId="77777777" w:rsidR="00000000" w:rsidRDefault="002703A1">
      <w:pPr>
        <w:pStyle w:val="a0"/>
        <w:rPr>
          <w:rFonts w:hint="cs"/>
          <w:rtl/>
        </w:rPr>
      </w:pPr>
      <w:r>
        <w:rPr>
          <w:rFonts w:hint="cs"/>
          <w:rtl/>
        </w:rPr>
        <w:t>אתה כמעט התנתקת.</w:t>
      </w:r>
    </w:p>
    <w:p w14:paraId="5A0E41D0" w14:textId="77777777" w:rsidR="00000000" w:rsidRDefault="002703A1">
      <w:pPr>
        <w:pStyle w:val="a0"/>
        <w:ind w:firstLine="0"/>
        <w:rPr>
          <w:rFonts w:hint="cs"/>
          <w:rtl/>
        </w:rPr>
      </w:pPr>
    </w:p>
    <w:p w14:paraId="6FFF9FC7" w14:textId="77777777" w:rsidR="00000000" w:rsidRDefault="002703A1">
      <w:pPr>
        <w:pStyle w:val="af1"/>
        <w:rPr>
          <w:rtl/>
        </w:rPr>
      </w:pPr>
      <w:r>
        <w:rPr>
          <w:rtl/>
        </w:rPr>
        <w:t>היו"ר ראובן ריבלין:</w:t>
      </w:r>
    </w:p>
    <w:p w14:paraId="3CA17F9E" w14:textId="77777777" w:rsidR="00000000" w:rsidRDefault="002703A1">
      <w:pPr>
        <w:pStyle w:val="a0"/>
        <w:rPr>
          <w:rtl/>
        </w:rPr>
      </w:pPr>
    </w:p>
    <w:p w14:paraId="1AA9A0A6" w14:textId="77777777" w:rsidR="00000000" w:rsidRDefault="002703A1">
      <w:pPr>
        <w:pStyle w:val="a0"/>
        <w:rPr>
          <w:rFonts w:hint="cs"/>
          <w:rtl/>
        </w:rPr>
      </w:pPr>
      <w:r>
        <w:rPr>
          <w:rFonts w:hint="cs"/>
          <w:rtl/>
        </w:rPr>
        <w:t>השר פריצקי, אדוני יכול לקרוא קריאות ביניים רק בישיבה.</w:t>
      </w:r>
    </w:p>
    <w:p w14:paraId="7884C862" w14:textId="77777777" w:rsidR="00000000" w:rsidRDefault="002703A1">
      <w:pPr>
        <w:pStyle w:val="a0"/>
        <w:ind w:firstLine="0"/>
        <w:rPr>
          <w:rFonts w:hint="cs"/>
          <w:rtl/>
        </w:rPr>
      </w:pPr>
    </w:p>
    <w:p w14:paraId="19084DC4" w14:textId="77777777" w:rsidR="00000000" w:rsidRDefault="002703A1">
      <w:pPr>
        <w:pStyle w:val="-"/>
        <w:rPr>
          <w:rtl/>
        </w:rPr>
      </w:pPr>
      <w:bookmarkStart w:id="25" w:name="FS000000560T03_05_2004_16_50_05C"/>
      <w:bookmarkEnd w:id="25"/>
      <w:r>
        <w:rPr>
          <w:rtl/>
        </w:rPr>
        <w:t>אחמד טיבי (חד"ש-תע"ל):</w:t>
      </w:r>
    </w:p>
    <w:p w14:paraId="6E9C1CE9" w14:textId="77777777" w:rsidR="00000000" w:rsidRDefault="002703A1">
      <w:pPr>
        <w:pStyle w:val="a0"/>
        <w:rPr>
          <w:rtl/>
        </w:rPr>
      </w:pPr>
    </w:p>
    <w:p w14:paraId="760E0623" w14:textId="77777777" w:rsidR="00000000" w:rsidRDefault="002703A1">
      <w:pPr>
        <w:pStyle w:val="a0"/>
        <w:rPr>
          <w:rFonts w:hint="cs"/>
          <w:rtl/>
        </w:rPr>
      </w:pPr>
      <w:r>
        <w:rPr>
          <w:rFonts w:hint="cs"/>
          <w:rtl/>
        </w:rPr>
        <w:t>היא מסרבת לה</w:t>
      </w:r>
      <w:r>
        <w:rPr>
          <w:rFonts w:hint="cs"/>
          <w:rtl/>
        </w:rPr>
        <w:t xml:space="preserve">ינתק. </w:t>
      </w:r>
    </w:p>
    <w:p w14:paraId="130E5159" w14:textId="77777777" w:rsidR="00000000" w:rsidRDefault="002703A1">
      <w:pPr>
        <w:pStyle w:val="a0"/>
        <w:rPr>
          <w:rFonts w:hint="cs"/>
          <w:rtl/>
        </w:rPr>
      </w:pPr>
    </w:p>
    <w:p w14:paraId="275374B6" w14:textId="77777777" w:rsidR="00000000" w:rsidRDefault="002703A1">
      <w:pPr>
        <w:pStyle w:val="af0"/>
        <w:rPr>
          <w:rtl/>
        </w:rPr>
      </w:pPr>
      <w:r>
        <w:rPr>
          <w:rFonts w:hint="eastAsia"/>
          <w:rtl/>
        </w:rPr>
        <w:t>שר</w:t>
      </w:r>
      <w:r>
        <w:rPr>
          <w:rtl/>
        </w:rPr>
        <w:t xml:space="preserve"> התשתיות הלאומיות יוסף פריצקי:</w:t>
      </w:r>
    </w:p>
    <w:p w14:paraId="47B1387E" w14:textId="77777777" w:rsidR="00000000" w:rsidRDefault="002703A1">
      <w:pPr>
        <w:pStyle w:val="a0"/>
        <w:rPr>
          <w:rFonts w:hint="cs"/>
          <w:rtl/>
        </w:rPr>
      </w:pPr>
    </w:p>
    <w:p w14:paraId="74D11376" w14:textId="77777777" w:rsidR="00000000" w:rsidRDefault="002703A1">
      <w:pPr>
        <w:pStyle w:val="a0"/>
        <w:rPr>
          <w:rFonts w:hint="cs"/>
          <w:rtl/>
        </w:rPr>
      </w:pPr>
      <w:r>
        <w:rPr>
          <w:rFonts w:hint="cs"/>
          <w:rtl/>
        </w:rPr>
        <w:t xml:space="preserve">- - - </w:t>
      </w:r>
    </w:p>
    <w:p w14:paraId="13E47FF8" w14:textId="77777777" w:rsidR="00000000" w:rsidRDefault="002703A1">
      <w:pPr>
        <w:pStyle w:val="a0"/>
        <w:ind w:firstLine="0"/>
        <w:rPr>
          <w:rFonts w:hint="cs"/>
          <w:rtl/>
        </w:rPr>
      </w:pPr>
    </w:p>
    <w:p w14:paraId="400E085D" w14:textId="77777777" w:rsidR="00000000" w:rsidRDefault="002703A1">
      <w:pPr>
        <w:pStyle w:val="-"/>
        <w:rPr>
          <w:rtl/>
        </w:rPr>
      </w:pPr>
      <w:bookmarkStart w:id="26" w:name="FS000000560T03_05_2004_16_50_40C"/>
      <w:bookmarkEnd w:id="26"/>
      <w:r>
        <w:rPr>
          <w:rtl/>
        </w:rPr>
        <w:t>אחמד טיבי (חד"ש-תע"ל):</w:t>
      </w:r>
    </w:p>
    <w:p w14:paraId="7563A542" w14:textId="77777777" w:rsidR="00000000" w:rsidRDefault="002703A1">
      <w:pPr>
        <w:pStyle w:val="a0"/>
        <w:rPr>
          <w:rtl/>
        </w:rPr>
      </w:pPr>
    </w:p>
    <w:p w14:paraId="0AC7CE24" w14:textId="77777777" w:rsidR="00000000" w:rsidRDefault="002703A1">
      <w:pPr>
        <w:pStyle w:val="a0"/>
        <w:rPr>
          <w:rFonts w:hint="cs"/>
          <w:rtl/>
        </w:rPr>
      </w:pPr>
      <w:r>
        <w:rPr>
          <w:rFonts w:hint="cs"/>
          <w:rtl/>
        </w:rPr>
        <w:t>הדרך הטובה ביותר להגיע להסדר, אדוני סגן שר הביטחון, היא במשא-ומתן בילטרלי. אי-אפשר גם להיות כובש, גם להגיע להסדר עם עצמך, או במקרה הרע להגיע להסדר עם הצד הפלסטיני המיוצג על-ידי קונדו</w:t>
      </w:r>
      <w:r>
        <w:rPr>
          <w:rFonts w:hint="cs"/>
          <w:rtl/>
        </w:rPr>
        <w:t xml:space="preserve">ליסה רייס. זה בלתי ישים, לא מעשי לחלוטין. לעם הפלסטיני יש נציגים. לא קונדוליסה רייס מייצגת את העם הפלסטיני, וגם לא פקידים בכירים בישראל. </w:t>
      </w:r>
    </w:p>
    <w:p w14:paraId="2E3BE39E" w14:textId="77777777" w:rsidR="00000000" w:rsidRDefault="002703A1">
      <w:pPr>
        <w:pStyle w:val="a0"/>
        <w:ind w:firstLine="0"/>
        <w:rPr>
          <w:rFonts w:hint="cs"/>
          <w:rtl/>
        </w:rPr>
      </w:pPr>
    </w:p>
    <w:p w14:paraId="4A97E224" w14:textId="77777777" w:rsidR="00000000" w:rsidRDefault="002703A1">
      <w:pPr>
        <w:pStyle w:val="af0"/>
        <w:rPr>
          <w:rtl/>
        </w:rPr>
      </w:pPr>
      <w:r>
        <w:rPr>
          <w:rFonts w:hint="eastAsia"/>
          <w:rtl/>
        </w:rPr>
        <w:t>זאב</w:t>
      </w:r>
      <w:r>
        <w:rPr>
          <w:rtl/>
        </w:rPr>
        <w:t xml:space="preserve"> בוים (הליכוד):</w:t>
      </w:r>
    </w:p>
    <w:p w14:paraId="3FCB4C54" w14:textId="77777777" w:rsidR="00000000" w:rsidRDefault="002703A1">
      <w:pPr>
        <w:pStyle w:val="a0"/>
        <w:rPr>
          <w:rFonts w:hint="cs"/>
          <w:rtl/>
        </w:rPr>
      </w:pPr>
    </w:p>
    <w:p w14:paraId="753C16C4" w14:textId="77777777" w:rsidR="00000000" w:rsidRDefault="002703A1">
      <w:pPr>
        <w:pStyle w:val="a0"/>
        <w:rPr>
          <w:rFonts w:hint="cs"/>
          <w:rtl/>
        </w:rPr>
      </w:pPr>
      <w:r>
        <w:rPr>
          <w:rFonts w:hint="cs"/>
          <w:rtl/>
        </w:rPr>
        <w:t>- - -</w:t>
      </w:r>
    </w:p>
    <w:p w14:paraId="1D425EC2" w14:textId="77777777" w:rsidR="00000000" w:rsidRDefault="002703A1">
      <w:pPr>
        <w:pStyle w:val="a0"/>
        <w:ind w:firstLine="0"/>
        <w:rPr>
          <w:rFonts w:hint="cs"/>
          <w:rtl/>
        </w:rPr>
      </w:pPr>
    </w:p>
    <w:p w14:paraId="1639EE34" w14:textId="77777777" w:rsidR="00000000" w:rsidRDefault="002703A1">
      <w:pPr>
        <w:pStyle w:val="af1"/>
        <w:rPr>
          <w:rtl/>
        </w:rPr>
      </w:pPr>
      <w:r>
        <w:rPr>
          <w:rtl/>
        </w:rPr>
        <w:t>היו"ר ראובן ריבלין:</w:t>
      </w:r>
    </w:p>
    <w:p w14:paraId="4773FD6F" w14:textId="77777777" w:rsidR="00000000" w:rsidRDefault="002703A1">
      <w:pPr>
        <w:pStyle w:val="a0"/>
        <w:rPr>
          <w:rtl/>
        </w:rPr>
      </w:pPr>
    </w:p>
    <w:p w14:paraId="47CE5C2C" w14:textId="77777777" w:rsidR="00000000" w:rsidRDefault="002703A1">
      <w:pPr>
        <w:pStyle w:val="a0"/>
        <w:rPr>
          <w:rFonts w:hint="cs"/>
          <w:rtl/>
        </w:rPr>
      </w:pPr>
      <w:r>
        <w:rPr>
          <w:rFonts w:hint="cs"/>
          <w:rtl/>
        </w:rPr>
        <w:t xml:space="preserve">אבקש מחברי הכנסת לא להעיר הערות ליושב-ראש. היושב-ראש יודע בדיוק מתי. </w:t>
      </w:r>
      <w:r>
        <w:rPr>
          <w:rFonts w:hint="cs"/>
          <w:rtl/>
        </w:rPr>
        <w:t>אם לא היו קוראים קריאות ביניים, גם השעון היה עובד.</w:t>
      </w:r>
    </w:p>
    <w:p w14:paraId="52B2DD73" w14:textId="77777777" w:rsidR="00000000" w:rsidRDefault="002703A1">
      <w:pPr>
        <w:pStyle w:val="a0"/>
        <w:ind w:firstLine="0"/>
        <w:rPr>
          <w:rFonts w:hint="cs"/>
          <w:rtl/>
        </w:rPr>
      </w:pPr>
    </w:p>
    <w:p w14:paraId="32E659F9" w14:textId="77777777" w:rsidR="00000000" w:rsidRDefault="002703A1">
      <w:pPr>
        <w:pStyle w:val="af0"/>
        <w:rPr>
          <w:rtl/>
        </w:rPr>
      </w:pPr>
      <w:r>
        <w:rPr>
          <w:rFonts w:hint="eastAsia"/>
          <w:rtl/>
        </w:rPr>
        <w:t>זאב</w:t>
      </w:r>
      <w:r>
        <w:rPr>
          <w:rtl/>
        </w:rPr>
        <w:t xml:space="preserve"> בוים (הליכוד):</w:t>
      </w:r>
    </w:p>
    <w:p w14:paraId="4A166D17" w14:textId="77777777" w:rsidR="00000000" w:rsidRDefault="002703A1">
      <w:pPr>
        <w:pStyle w:val="a0"/>
        <w:rPr>
          <w:rFonts w:hint="cs"/>
          <w:rtl/>
        </w:rPr>
      </w:pPr>
    </w:p>
    <w:p w14:paraId="5963D7B5" w14:textId="77777777" w:rsidR="00000000" w:rsidRDefault="002703A1">
      <w:pPr>
        <w:pStyle w:val="a0"/>
        <w:rPr>
          <w:rFonts w:hint="cs"/>
          <w:rtl/>
        </w:rPr>
      </w:pPr>
      <w:r>
        <w:rPr>
          <w:rFonts w:hint="cs"/>
          <w:rtl/>
        </w:rPr>
        <w:t>קריאות ביניים הן חלק מהעבודה פה.</w:t>
      </w:r>
    </w:p>
    <w:p w14:paraId="6657181D" w14:textId="77777777" w:rsidR="00000000" w:rsidRDefault="002703A1">
      <w:pPr>
        <w:pStyle w:val="a0"/>
        <w:ind w:firstLine="0"/>
        <w:rPr>
          <w:rFonts w:hint="cs"/>
          <w:rtl/>
        </w:rPr>
      </w:pPr>
    </w:p>
    <w:p w14:paraId="3644F6D0" w14:textId="77777777" w:rsidR="00000000" w:rsidRDefault="002703A1">
      <w:pPr>
        <w:pStyle w:val="af1"/>
        <w:rPr>
          <w:rtl/>
        </w:rPr>
      </w:pPr>
      <w:r>
        <w:rPr>
          <w:rtl/>
        </w:rPr>
        <w:t>היו"ר ראובן ריבלין:</w:t>
      </w:r>
    </w:p>
    <w:p w14:paraId="0EBD6115" w14:textId="77777777" w:rsidR="00000000" w:rsidRDefault="002703A1">
      <w:pPr>
        <w:pStyle w:val="a0"/>
        <w:rPr>
          <w:rtl/>
        </w:rPr>
      </w:pPr>
    </w:p>
    <w:p w14:paraId="12421C1A" w14:textId="77777777" w:rsidR="00000000" w:rsidRDefault="002703A1">
      <w:pPr>
        <w:pStyle w:val="a0"/>
        <w:rPr>
          <w:rFonts w:hint="cs"/>
          <w:rtl/>
        </w:rPr>
      </w:pPr>
      <w:r>
        <w:rPr>
          <w:rFonts w:hint="cs"/>
          <w:rtl/>
        </w:rPr>
        <w:t>הן לא חלק מהזמן של הנואם, ואני מבקש להפסיק.</w:t>
      </w:r>
    </w:p>
    <w:p w14:paraId="0D3CD123" w14:textId="77777777" w:rsidR="00000000" w:rsidRDefault="002703A1">
      <w:pPr>
        <w:pStyle w:val="a0"/>
        <w:ind w:firstLine="0"/>
        <w:rPr>
          <w:rFonts w:hint="cs"/>
          <w:rtl/>
        </w:rPr>
      </w:pPr>
    </w:p>
    <w:p w14:paraId="712FEE53" w14:textId="77777777" w:rsidR="00000000" w:rsidRDefault="002703A1">
      <w:pPr>
        <w:pStyle w:val="af0"/>
        <w:rPr>
          <w:rtl/>
        </w:rPr>
      </w:pPr>
      <w:r>
        <w:rPr>
          <w:rFonts w:hint="eastAsia"/>
          <w:rtl/>
        </w:rPr>
        <w:t>יוסי</w:t>
      </w:r>
      <w:r>
        <w:rPr>
          <w:rtl/>
        </w:rPr>
        <w:t xml:space="preserve"> שריד (מרצ):</w:t>
      </w:r>
    </w:p>
    <w:p w14:paraId="56D6D259" w14:textId="77777777" w:rsidR="00000000" w:rsidRDefault="002703A1">
      <w:pPr>
        <w:pStyle w:val="a0"/>
        <w:rPr>
          <w:rFonts w:hint="cs"/>
          <w:rtl/>
        </w:rPr>
      </w:pPr>
    </w:p>
    <w:p w14:paraId="0A508544" w14:textId="77777777" w:rsidR="00000000" w:rsidRDefault="002703A1">
      <w:pPr>
        <w:pStyle w:val="a0"/>
        <w:rPr>
          <w:rFonts w:hint="cs"/>
          <w:rtl/>
        </w:rPr>
      </w:pPr>
      <w:r>
        <w:rPr>
          <w:rFonts w:hint="cs"/>
          <w:rtl/>
        </w:rPr>
        <w:t>מה עם מפלגת העבודה?</w:t>
      </w:r>
    </w:p>
    <w:p w14:paraId="4E152884" w14:textId="77777777" w:rsidR="00000000" w:rsidRDefault="002703A1">
      <w:pPr>
        <w:pStyle w:val="a0"/>
        <w:ind w:firstLine="0"/>
        <w:rPr>
          <w:rFonts w:hint="cs"/>
          <w:rtl/>
        </w:rPr>
      </w:pPr>
    </w:p>
    <w:p w14:paraId="1CC02D3E" w14:textId="77777777" w:rsidR="00000000" w:rsidRDefault="002703A1">
      <w:pPr>
        <w:pStyle w:val="-"/>
        <w:rPr>
          <w:rtl/>
        </w:rPr>
      </w:pPr>
      <w:bookmarkStart w:id="27" w:name="FS000000560T03_05_2004_16_52_50C"/>
      <w:bookmarkEnd w:id="27"/>
      <w:r>
        <w:rPr>
          <w:rtl/>
        </w:rPr>
        <w:t>אחמד טיבי (חד"ש-תע"ל):</w:t>
      </w:r>
    </w:p>
    <w:p w14:paraId="13945C79" w14:textId="77777777" w:rsidR="00000000" w:rsidRDefault="002703A1">
      <w:pPr>
        <w:pStyle w:val="a0"/>
        <w:rPr>
          <w:rtl/>
        </w:rPr>
      </w:pPr>
    </w:p>
    <w:p w14:paraId="3DAC433B" w14:textId="77777777" w:rsidR="00000000" w:rsidRDefault="002703A1">
      <w:pPr>
        <w:pStyle w:val="a0"/>
        <w:rPr>
          <w:rFonts w:hint="cs"/>
          <w:rtl/>
        </w:rPr>
      </w:pPr>
      <w:r>
        <w:rPr>
          <w:rFonts w:hint="cs"/>
          <w:rtl/>
        </w:rPr>
        <w:t xml:space="preserve">מייד, אדוני. </w:t>
      </w:r>
    </w:p>
    <w:p w14:paraId="149C0DE5" w14:textId="77777777" w:rsidR="00000000" w:rsidRDefault="002703A1">
      <w:pPr>
        <w:pStyle w:val="a0"/>
        <w:ind w:firstLine="0"/>
        <w:rPr>
          <w:rFonts w:hint="cs"/>
          <w:rtl/>
        </w:rPr>
      </w:pPr>
    </w:p>
    <w:p w14:paraId="41CDCD67" w14:textId="77777777" w:rsidR="00000000" w:rsidRDefault="002703A1">
      <w:pPr>
        <w:pStyle w:val="af1"/>
        <w:rPr>
          <w:rtl/>
        </w:rPr>
      </w:pPr>
      <w:r>
        <w:rPr>
          <w:rtl/>
        </w:rPr>
        <w:t xml:space="preserve">היו"ר </w:t>
      </w:r>
      <w:r>
        <w:rPr>
          <w:rtl/>
        </w:rPr>
        <w:t>ראובן ריבלין:</w:t>
      </w:r>
    </w:p>
    <w:p w14:paraId="0F4DBFA3" w14:textId="77777777" w:rsidR="00000000" w:rsidRDefault="002703A1">
      <w:pPr>
        <w:pStyle w:val="a0"/>
        <w:rPr>
          <w:rtl/>
        </w:rPr>
      </w:pPr>
    </w:p>
    <w:p w14:paraId="34BD942D" w14:textId="77777777" w:rsidR="00000000" w:rsidRDefault="002703A1">
      <w:pPr>
        <w:pStyle w:val="a0"/>
        <w:rPr>
          <w:rFonts w:hint="cs"/>
          <w:rtl/>
        </w:rPr>
      </w:pPr>
      <w:r>
        <w:rPr>
          <w:rFonts w:hint="cs"/>
          <w:rtl/>
        </w:rPr>
        <w:t>אין לך הרבה זמן. נא לסיים עם מפלגת העבודה.</w:t>
      </w:r>
    </w:p>
    <w:p w14:paraId="67EA5285" w14:textId="77777777" w:rsidR="00000000" w:rsidRDefault="002703A1">
      <w:pPr>
        <w:pStyle w:val="a0"/>
        <w:ind w:firstLine="0"/>
        <w:rPr>
          <w:rFonts w:hint="cs"/>
          <w:rtl/>
        </w:rPr>
      </w:pPr>
    </w:p>
    <w:p w14:paraId="236C9FCB" w14:textId="77777777" w:rsidR="00000000" w:rsidRDefault="002703A1">
      <w:pPr>
        <w:pStyle w:val="-"/>
        <w:rPr>
          <w:rtl/>
        </w:rPr>
      </w:pPr>
      <w:bookmarkStart w:id="28" w:name="FS000000560T03_05_2004_16_53_08C"/>
      <w:bookmarkEnd w:id="28"/>
      <w:r>
        <w:rPr>
          <w:rtl/>
        </w:rPr>
        <w:t>אחמד טיבי (חד"ש-תע"ל):</w:t>
      </w:r>
    </w:p>
    <w:p w14:paraId="193B02AB" w14:textId="77777777" w:rsidR="00000000" w:rsidRDefault="002703A1">
      <w:pPr>
        <w:pStyle w:val="a0"/>
        <w:rPr>
          <w:rtl/>
        </w:rPr>
      </w:pPr>
    </w:p>
    <w:p w14:paraId="07E21E62" w14:textId="77777777" w:rsidR="00000000" w:rsidRDefault="002703A1">
      <w:pPr>
        <w:pStyle w:val="a0"/>
        <w:rPr>
          <w:rFonts w:hint="cs"/>
          <w:rtl/>
        </w:rPr>
      </w:pPr>
      <w:r>
        <w:rPr>
          <w:rFonts w:hint="cs"/>
          <w:rtl/>
        </w:rPr>
        <w:t xml:space="preserve">צודק חבר הכנסת שריד. לאחרונה אני שומע על מפלגת העבודה אך ורק כאשר אומרים "מצטרפת לקואליציה או לא מצטרפת לקואליציה". זה לא תפקידה של אופוזיציה, חבר הכנסת אופיר פינס. </w:t>
      </w:r>
    </w:p>
    <w:p w14:paraId="08B45B4A" w14:textId="77777777" w:rsidR="00000000" w:rsidRDefault="002703A1">
      <w:pPr>
        <w:pStyle w:val="a0"/>
        <w:ind w:firstLine="0"/>
        <w:rPr>
          <w:rFonts w:hint="cs"/>
          <w:rtl/>
        </w:rPr>
      </w:pPr>
    </w:p>
    <w:p w14:paraId="0A1ED684" w14:textId="77777777" w:rsidR="00000000" w:rsidRDefault="002703A1">
      <w:pPr>
        <w:pStyle w:val="af0"/>
        <w:rPr>
          <w:rtl/>
        </w:rPr>
      </w:pPr>
      <w:r>
        <w:rPr>
          <w:rFonts w:hint="eastAsia"/>
          <w:rtl/>
        </w:rPr>
        <w:t>אופיר</w:t>
      </w:r>
      <w:r>
        <w:rPr>
          <w:rtl/>
        </w:rPr>
        <w:t xml:space="preserve"> </w:t>
      </w:r>
      <w:r>
        <w:rPr>
          <w:rtl/>
        </w:rPr>
        <w:t>פינס-פז (העבודה-מימד):</w:t>
      </w:r>
    </w:p>
    <w:p w14:paraId="5C183502" w14:textId="77777777" w:rsidR="00000000" w:rsidRDefault="002703A1">
      <w:pPr>
        <w:pStyle w:val="a0"/>
        <w:rPr>
          <w:rFonts w:hint="cs"/>
          <w:rtl/>
        </w:rPr>
      </w:pPr>
    </w:p>
    <w:p w14:paraId="27B66A44" w14:textId="77777777" w:rsidR="00000000" w:rsidRDefault="002703A1">
      <w:pPr>
        <w:pStyle w:val="a0"/>
        <w:rPr>
          <w:rFonts w:hint="cs"/>
          <w:rtl/>
        </w:rPr>
      </w:pPr>
      <w:r>
        <w:rPr>
          <w:rFonts w:hint="cs"/>
          <w:rtl/>
        </w:rPr>
        <w:t xml:space="preserve">- - - </w:t>
      </w:r>
    </w:p>
    <w:p w14:paraId="1C1772B2" w14:textId="77777777" w:rsidR="00000000" w:rsidRDefault="002703A1">
      <w:pPr>
        <w:pStyle w:val="a0"/>
        <w:ind w:firstLine="0"/>
        <w:rPr>
          <w:rFonts w:hint="cs"/>
          <w:rtl/>
        </w:rPr>
      </w:pPr>
    </w:p>
    <w:p w14:paraId="4A97CEC9" w14:textId="77777777" w:rsidR="00000000" w:rsidRDefault="002703A1">
      <w:pPr>
        <w:pStyle w:val="-"/>
        <w:rPr>
          <w:rtl/>
        </w:rPr>
      </w:pPr>
      <w:bookmarkStart w:id="29" w:name="FS000000560T03_05_2004_16_53_47C"/>
      <w:bookmarkEnd w:id="29"/>
      <w:r>
        <w:rPr>
          <w:rtl/>
        </w:rPr>
        <w:t>אחמד טיבי (חד"ש-תע"ל):</w:t>
      </w:r>
    </w:p>
    <w:p w14:paraId="3CE4D0BB" w14:textId="77777777" w:rsidR="00000000" w:rsidRDefault="002703A1">
      <w:pPr>
        <w:pStyle w:val="a0"/>
        <w:rPr>
          <w:rtl/>
        </w:rPr>
      </w:pPr>
    </w:p>
    <w:p w14:paraId="31287C5D" w14:textId="77777777" w:rsidR="00000000" w:rsidRDefault="002703A1">
      <w:pPr>
        <w:pStyle w:val="a0"/>
        <w:rPr>
          <w:rFonts w:hint="cs"/>
          <w:rtl/>
        </w:rPr>
      </w:pPr>
      <w:r>
        <w:rPr>
          <w:rFonts w:hint="cs"/>
          <w:rtl/>
        </w:rPr>
        <w:t>אתה אחד האנשים הבולטים ביותר, דור העתיד של ההנהגה. אני מרגיש נבוך כאשר ההקשר היחיד של מפלגת אופוזיציה הוא אם היא נכנסת לקואליציה או לא נכנסת לקואליציה. הקואליציה הזאת נמצאת בשיא השפל שלה, רבותי חברי ה</w:t>
      </w:r>
      <w:r>
        <w:rPr>
          <w:rFonts w:hint="cs"/>
          <w:rtl/>
        </w:rPr>
        <w:t>כנסת. היא נמצאת עמוק באדמה, קברה את עצמה, ואתם עוזרים להם לצאת ולהרים את הראש ולנשום. אל תיתנו יד לגופה הפוליטית הזאת ואל תיתנו לה לנשום. תנו לשרון ללכת, עליו להתפטר. תודה רבה, אדוני.</w:t>
      </w:r>
    </w:p>
    <w:p w14:paraId="7937BADF" w14:textId="77777777" w:rsidR="00000000" w:rsidRDefault="002703A1">
      <w:pPr>
        <w:pStyle w:val="a0"/>
        <w:ind w:firstLine="0"/>
        <w:rPr>
          <w:rFonts w:hint="cs"/>
          <w:rtl/>
        </w:rPr>
      </w:pPr>
    </w:p>
    <w:p w14:paraId="6A08FAF7" w14:textId="77777777" w:rsidR="00000000" w:rsidRDefault="002703A1">
      <w:pPr>
        <w:pStyle w:val="af1"/>
        <w:rPr>
          <w:rtl/>
        </w:rPr>
      </w:pPr>
      <w:r>
        <w:rPr>
          <w:rtl/>
        </w:rPr>
        <w:t>היו"ר ראובן ריבלין:</w:t>
      </w:r>
    </w:p>
    <w:p w14:paraId="7590BC9B" w14:textId="77777777" w:rsidR="00000000" w:rsidRDefault="002703A1">
      <w:pPr>
        <w:pStyle w:val="a0"/>
        <w:rPr>
          <w:rtl/>
        </w:rPr>
      </w:pPr>
    </w:p>
    <w:p w14:paraId="4CA06F35" w14:textId="77777777" w:rsidR="00000000" w:rsidRDefault="002703A1">
      <w:pPr>
        <w:pStyle w:val="a0"/>
        <w:rPr>
          <w:rFonts w:hint="cs"/>
          <w:rtl/>
        </w:rPr>
      </w:pPr>
      <w:r>
        <w:rPr>
          <w:rFonts w:hint="cs"/>
          <w:rtl/>
        </w:rPr>
        <w:t>תודה רבה לחבר הכנסת טיבי. השר גדעון עזרא ישיב על ה</w:t>
      </w:r>
      <w:r>
        <w:rPr>
          <w:rFonts w:hint="cs"/>
          <w:rtl/>
        </w:rPr>
        <w:t>צעת האי-אמון, ולאחר מכן נתחיל בדיון.</w:t>
      </w:r>
    </w:p>
    <w:p w14:paraId="41D7297B" w14:textId="77777777" w:rsidR="00000000" w:rsidRDefault="002703A1">
      <w:pPr>
        <w:pStyle w:val="a0"/>
        <w:rPr>
          <w:rFonts w:hint="cs"/>
          <w:rtl/>
        </w:rPr>
      </w:pPr>
    </w:p>
    <w:p w14:paraId="765F3CBB" w14:textId="77777777" w:rsidR="00000000" w:rsidRDefault="002703A1">
      <w:pPr>
        <w:pStyle w:val="a0"/>
        <w:rPr>
          <w:rFonts w:hint="cs"/>
          <w:rtl/>
        </w:rPr>
      </w:pPr>
      <w:r>
        <w:rPr>
          <w:rFonts w:hint="cs"/>
          <w:rtl/>
        </w:rPr>
        <w:t xml:space="preserve">רבותי חברי הכנסת, עד שכבוד השר יגיע לדוכן אני רוצה להודיע לכם, שהוספנו שתי אופציות במסך העומד לרשותכם: האחת </w:t>
      </w:r>
      <w:r>
        <w:rPr>
          <w:rtl/>
        </w:rPr>
        <w:t>–</w:t>
      </w:r>
      <w:r>
        <w:rPr>
          <w:rFonts w:hint="cs"/>
          <w:rtl/>
        </w:rPr>
        <w:t xml:space="preserve"> לחצו על "סדרן", והוא יבוא אליכם; השנייה </w:t>
      </w:r>
      <w:r>
        <w:rPr>
          <w:rtl/>
        </w:rPr>
        <w:t>–</w:t>
      </w:r>
      <w:r>
        <w:rPr>
          <w:rFonts w:hint="cs"/>
          <w:rtl/>
        </w:rPr>
        <w:t xml:space="preserve"> חדשות שאתם יכולים לקבל בזמן אמת על המסך, חדשות שמתרגשות עלינו מדי </w:t>
      </w:r>
      <w:r>
        <w:rPr>
          <w:rFonts w:hint="cs"/>
          <w:rtl/>
        </w:rPr>
        <w:t xml:space="preserve">רגע. </w:t>
      </w:r>
    </w:p>
    <w:p w14:paraId="3EA9C519" w14:textId="77777777" w:rsidR="00000000" w:rsidRDefault="002703A1">
      <w:pPr>
        <w:pStyle w:val="a0"/>
        <w:ind w:firstLine="0"/>
        <w:rPr>
          <w:rFonts w:hint="cs"/>
          <w:rtl/>
        </w:rPr>
      </w:pPr>
    </w:p>
    <w:p w14:paraId="11FB30F8" w14:textId="77777777" w:rsidR="00000000" w:rsidRDefault="002703A1">
      <w:pPr>
        <w:pStyle w:val="af0"/>
        <w:rPr>
          <w:rtl/>
        </w:rPr>
      </w:pPr>
      <w:r>
        <w:rPr>
          <w:rFonts w:hint="eastAsia"/>
          <w:rtl/>
        </w:rPr>
        <w:t>אופיר</w:t>
      </w:r>
      <w:r>
        <w:rPr>
          <w:rtl/>
        </w:rPr>
        <w:t xml:space="preserve"> פינס-פז (העבודה-מימד):</w:t>
      </w:r>
    </w:p>
    <w:p w14:paraId="6C92483F" w14:textId="77777777" w:rsidR="00000000" w:rsidRDefault="002703A1">
      <w:pPr>
        <w:pStyle w:val="a0"/>
        <w:rPr>
          <w:rFonts w:hint="cs"/>
          <w:rtl/>
        </w:rPr>
      </w:pPr>
    </w:p>
    <w:p w14:paraId="42EA94E5" w14:textId="77777777" w:rsidR="00000000" w:rsidRDefault="002703A1">
      <w:pPr>
        <w:pStyle w:val="a0"/>
        <w:rPr>
          <w:rFonts w:hint="cs"/>
          <w:rtl/>
        </w:rPr>
      </w:pPr>
      <w:r>
        <w:rPr>
          <w:rFonts w:hint="cs"/>
          <w:rtl/>
        </w:rPr>
        <w:t>אדוני היושב-ראש, החדשות הן מה שחבר הכנסת טיבי אמר מעל הדוכן?</w:t>
      </w:r>
    </w:p>
    <w:p w14:paraId="3C5EE058" w14:textId="77777777" w:rsidR="00000000" w:rsidRDefault="002703A1">
      <w:pPr>
        <w:pStyle w:val="af1"/>
        <w:rPr>
          <w:rtl/>
        </w:rPr>
      </w:pPr>
    </w:p>
    <w:p w14:paraId="1ED170EE" w14:textId="77777777" w:rsidR="00000000" w:rsidRDefault="002703A1">
      <w:pPr>
        <w:pStyle w:val="af1"/>
        <w:rPr>
          <w:rtl/>
        </w:rPr>
      </w:pPr>
      <w:r>
        <w:rPr>
          <w:rtl/>
        </w:rPr>
        <w:t>היו"ר ראובן ריבלין:</w:t>
      </w:r>
    </w:p>
    <w:p w14:paraId="63E60F95" w14:textId="77777777" w:rsidR="00000000" w:rsidRDefault="002703A1">
      <w:pPr>
        <w:pStyle w:val="a0"/>
        <w:rPr>
          <w:rtl/>
        </w:rPr>
      </w:pPr>
    </w:p>
    <w:p w14:paraId="0BF0BF05" w14:textId="77777777" w:rsidR="00000000" w:rsidRDefault="002703A1">
      <w:pPr>
        <w:pStyle w:val="a0"/>
        <w:rPr>
          <w:rFonts w:hint="cs"/>
          <w:rtl/>
        </w:rPr>
      </w:pPr>
      <w:r>
        <w:rPr>
          <w:rFonts w:hint="cs"/>
          <w:rtl/>
        </w:rPr>
        <w:t>החדשות הן כאלה שכנראה צריכות לעניין אותך.</w:t>
      </w:r>
    </w:p>
    <w:p w14:paraId="2DDCC7E8" w14:textId="77777777" w:rsidR="00000000" w:rsidRDefault="002703A1">
      <w:pPr>
        <w:pStyle w:val="a0"/>
        <w:ind w:firstLine="0"/>
        <w:rPr>
          <w:rFonts w:hint="cs"/>
          <w:rtl/>
        </w:rPr>
      </w:pPr>
    </w:p>
    <w:p w14:paraId="09EDE5C1" w14:textId="77777777" w:rsidR="00000000" w:rsidRDefault="002703A1">
      <w:pPr>
        <w:pStyle w:val="af0"/>
        <w:rPr>
          <w:rtl/>
        </w:rPr>
      </w:pPr>
      <w:r>
        <w:rPr>
          <w:rFonts w:hint="eastAsia"/>
          <w:rtl/>
        </w:rPr>
        <w:t>מאיר</w:t>
      </w:r>
      <w:r>
        <w:rPr>
          <w:rtl/>
        </w:rPr>
        <w:t xml:space="preserve"> פרוש (יהדות התורה):</w:t>
      </w:r>
    </w:p>
    <w:p w14:paraId="0693C1C2" w14:textId="77777777" w:rsidR="00000000" w:rsidRDefault="002703A1">
      <w:pPr>
        <w:pStyle w:val="a0"/>
        <w:rPr>
          <w:rFonts w:hint="cs"/>
          <w:rtl/>
        </w:rPr>
      </w:pPr>
    </w:p>
    <w:p w14:paraId="6D7CDC22" w14:textId="77777777" w:rsidR="00000000" w:rsidRDefault="002703A1">
      <w:pPr>
        <w:pStyle w:val="a0"/>
        <w:rPr>
          <w:rFonts w:hint="cs"/>
          <w:rtl/>
        </w:rPr>
      </w:pPr>
      <w:r>
        <w:rPr>
          <w:rFonts w:hint="cs"/>
          <w:rtl/>
        </w:rPr>
        <w:t>יש פה מה חבר הכנסת טיבי אמר על נתניהו.</w:t>
      </w:r>
    </w:p>
    <w:p w14:paraId="6A15E814" w14:textId="77777777" w:rsidR="00000000" w:rsidRDefault="002703A1">
      <w:pPr>
        <w:pStyle w:val="a0"/>
        <w:ind w:firstLine="0"/>
        <w:rPr>
          <w:rFonts w:hint="cs"/>
          <w:rtl/>
        </w:rPr>
      </w:pPr>
    </w:p>
    <w:p w14:paraId="65753E79" w14:textId="77777777" w:rsidR="00000000" w:rsidRDefault="002703A1">
      <w:pPr>
        <w:pStyle w:val="af1"/>
        <w:rPr>
          <w:rtl/>
        </w:rPr>
      </w:pPr>
      <w:r>
        <w:rPr>
          <w:rtl/>
        </w:rPr>
        <w:t>היו"ר ראובן ריבלין:</w:t>
      </w:r>
    </w:p>
    <w:p w14:paraId="5DEAA7C8" w14:textId="77777777" w:rsidR="00000000" w:rsidRDefault="002703A1">
      <w:pPr>
        <w:pStyle w:val="a0"/>
        <w:rPr>
          <w:rtl/>
        </w:rPr>
      </w:pPr>
    </w:p>
    <w:p w14:paraId="0E339F37" w14:textId="77777777" w:rsidR="00000000" w:rsidRDefault="002703A1">
      <w:pPr>
        <w:pStyle w:val="a0"/>
        <w:rPr>
          <w:rFonts w:hint="cs"/>
          <w:rtl/>
        </w:rPr>
      </w:pPr>
      <w:r>
        <w:rPr>
          <w:rFonts w:hint="cs"/>
          <w:rtl/>
        </w:rPr>
        <w:t>בבקשה,</w:t>
      </w:r>
      <w:r>
        <w:rPr>
          <w:rFonts w:hint="cs"/>
          <w:rtl/>
        </w:rPr>
        <w:t xml:space="preserve"> השר גדעון עזרא. </w:t>
      </w:r>
    </w:p>
    <w:p w14:paraId="6D6FC89C" w14:textId="77777777" w:rsidR="00000000" w:rsidRDefault="002703A1">
      <w:pPr>
        <w:pStyle w:val="a0"/>
        <w:ind w:firstLine="0"/>
        <w:rPr>
          <w:rFonts w:hint="cs"/>
          <w:rtl/>
        </w:rPr>
      </w:pPr>
    </w:p>
    <w:p w14:paraId="746FFB62" w14:textId="77777777" w:rsidR="00000000" w:rsidRDefault="002703A1">
      <w:pPr>
        <w:pStyle w:val="af0"/>
        <w:rPr>
          <w:rtl/>
        </w:rPr>
      </w:pPr>
      <w:r>
        <w:rPr>
          <w:rFonts w:hint="eastAsia"/>
          <w:rtl/>
        </w:rPr>
        <w:t>רוני</w:t>
      </w:r>
      <w:r>
        <w:rPr>
          <w:rtl/>
        </w:rPr>
        <w:t xml:space="preserve"> בר-און (הליכוד):</w:t>
      </w:r>
    </w:p>
    <w:p w14:paraId="070BE267" w14:textId="77777777" w:rsidR="00000000" w:rsidRDefault="002703A1">
      <w:pPr>
        <w:pStyle w:val="a0"/>
        <w:rPr>
          <w:rFonts w:hint="cs"/>
          <w:rtl/>
        </w:rPr>
      </w:pPr>
    </w:p>
    <w:p w14:paraId="6DF9505F" w14:textId="77777777" w:rsidR="00000000" w:rsidRDefault="002703A1">
      <w:pPr>
        <w:pStyle w:val="a0"/>
        <w:rPr>
          <w:rFonts w:hint="cs"/>
          <w:rtl/>
        </w:rPr>
      </w:pPr>
      <w:r>
        <w:rPr>
          <w:rFonts w:hint="cs"/>
          <w:rtl/>
        </w:rPr>
        <w:t>מי עורך את החדשות האלה?</w:t>
      </w:r>
    </w:p>
    <w:p w14:paraId="108D4D3E" w14:textId="77777777" w:rsidR="00000000" w:rsidRDefault="002703A1">
      <w:pPr>
        <w:pStyle w:val="a0"/>
        <w:ind w:firstLine="0"/>
        <w:rPr>
          <w:rFonts w:hint="cs"/>
          <w:rtl/>
        </w:rPr>
      </w:pPr>
    </w:p>
    <w:p w14:paraId="17D8F966" w14:textId="77777777" w:rsidR="00000000" w:rsidRDefault="002703A1">
      <w:pPr>
        <w:pStyle w:val="a"/>
        <w:rPr>
          <w:rtl/>
        </w:rPr>
      </w:pPr>
      <w:bookmarkStart w:id="30" w:name="FS000000474T03_05_2004_16_57_24"/>
      <w:bookmarkStart w:id="31" w:name="_Toc72672364"/>
      <w:bookmarkEnd w:id="30"/>
      <w:r>
        <w:rPr>
          <w:rFonts w:hint="eastAsia"/>
          <w:rtl/>
        </w:rPr>
        <w:t>השר</w:t>
      </w:r>
      <w:r>
        <w:rPr>
          <w:rtl/>
        </w:rPr>
        <w:t xml:space="preserve"> גדעון עזרא:</w:t>
      </w:r>
      <w:bookmarkEnd w:id="31"/>
    </w:p>
    <w:p w14:paraId="79E48888" w14:textId="77777777" w:rsidR="00000000" w:rsidRDefault="002703A1">
      <w:pPr>
        <w:pStyle w:val="a0"/>
        <w:rPr>
          <w:rFonts w:hint="cs"/>
          <w:rtl/>
        </w:rPr>
      </w:pPr>
    </w:p>
    <w:p w14:paraId="4F56B860" w14:textId="77777777" w:rsidR="00000000" w:rsidRDefault="002703A1">
      <w:pPr>
        <w:pStyle w:val="a0"/>
        <w:rPr>
          <w:rFonts w:hint="cs"/>
          <w:rtl/>
        </w:rPr>
      </w:pPr>
      <w:r>
        <w:rPr>
          <w:rFonts w:hint="cs"/>
          <w:rtl/>
        </w:rPr>
        <w:t>אדוני היושב-ראש, חברי חברי הכנסת, אני לתומי חשבתי שכאשר חבר הכנסת טיבי מביא הנה הצעת אי-אמון בממשלה, גם בשמה של סיעת מרצ, אולי הוא יגיד שתי מלים על רצח נואל - -</w:t>
      </w:r>
    </w:p>
    <w:p w14:paraId="4CEC152A" w14:textId="77777777" w:rsidR="00000000" w:rsidRDefault="002703A1">
      <w:pPr>
        <w:pStyle w:val="a0"/>
        <w:ind w:firstLine="0"/>
        <w:rPr>
          <w:rFonts w:hint="cs"/>
          <w:rtl/>
        </w:rPr>
      </w:pPr>
    </w:p>
    <w:p w14:paraId="17F4C161" w14:textId="77777777" w:rsidR="00000000" w:rsidRDefault="002703A1">
      <w:pPr>
        <w:pStyle w:val="af0"/>
        <w:rPr>
          <w:rtl/>
        </w:rPr>
      </w:pPr>
      <w:r>
        <w:rPr>
          <w:rFonts w:hint="eastAsia"/>
          <w:rtl/>
        </w:rPr>
        <w:t>אחמד</w:t>
      </w:r>
      <w:r>
        <w:rPr>
          <w:rtl/>
        </w:rPr>
        <w:t xml:space="preserve"> טיבי </w:t>
      </w:r>
      <w:r>
        <w:rPr>
          <w:rtl/>
        </w:rPr>
        <w:t>(חד"ש-תע"ל):</w:t>
      </w:r>
    </w:p>
    <w:p w14:paraId="23AB66E7" w14:textId="77777777" w:rsidR="00000000" w:rsidRDefault="002703A1">
      <w:pPr>
        <w:pStyle w:val="a0"/>
        <w:rPr>
          <w:rFonts w:hint="cs"/>
          <w:rtl/>
        </w:rPr>
      </w:pPr>
    </w:p>
    <w:p w14:paraId="01977C65" w14:textId="77777777" w:rsidR="00000000" w:rsidRDefault="002703A1">
      <w:pPr>
        <w:pStyle w:val="a0"/>
        <w:rPr>
          <w:rFonts w:hint="cs"/>
          <w:rtl/>
        </w:rPr>
      </w:pPr>
      <w:r>
        <w:rPr>
          <w:rFonts w:hint="cs"/>
          <w:rtl/>
        </w:rPr>
        <w:t>אמרתי.</w:t>
      </w:r>
    </w:p>
    <w:p w14:paraId="2B8BE551" w14:textId="77777777" w:rsidR="00000000" w:rsidRDefault="002703A1">
      <w:pPr>
        <w:pStyle w:val="a0"/>
        <w:ind w:firstLine="0"/>
        <w:rPr>
          <w:rFonts w:hint="cs"/>
          <w:rtl/>
        </w:rPr>
      </w:pPr>
    </w:p>
    <w:p w14:paraId="30E917DD" w14:textId="77777777" w:rsidR="00000000" w:rsidRDefault="002703A1">
      <w:pPr>
        <w:pStyle w:val="-"/>
        <w:rPr>
          <w:rtl/>
        </w:rPr>
      </w:pPr>
      <w:bookmarkStart w:id="32" w:name="FS000000474T03_05_2004_16_57_56C"/>
      <w:bookmarkEnd w:id="32"/>
      <w:r>
        <w:rPr>
          <w:rtl/>
        </w:rPr>
        <w:t>השר גדעון עזרא:</w:t>
      </w:r>
    </w:p>
    <w:p w14:paraId="79454A8B" w14:textId="77777777" w:rsidR="00000000" w:rsidRDefault="002703A1">
      <w:pPr>
        <w:pStyle w:val="a0"/>
        <w:rPr>
          <w:rtl/>
        </w:rPr>
      </w:pPr>
    </w:p>
    <w:p w14:paraId="7249A31A" w14:textId="77777777" w:rsidR="00000000" w:rsidRDefault="002703A1">
      <w:pPr>
        <w:pStyle w:val="a0"/>
        <w:rPr>
          <w:rFonts w:hint="cs"/>
          <w:rtl/>
        </w:rPr>
      </w:pPr>
      <w:r>
        <w:rPr>
          <w:rFonts w:hint="cs"/>
          <w:rtl/>
        </w:rPr>
        <w:t>לא אמרת אפילו פעם אחת מעל הבמה הזאת.</w:t>
      </w:r>
    </w:p>
    <w:p w14:paraId="0E03148F" w14:textId="77777777" w:rsidR="00000000" w:rsidRDefault="002703A1">
      <w:pPr>
        <w:pStyle w:val="a0"/>
        <w:ind w:firstLine="0"/>
        <w:rPr>
          <w:rFonts w:hint="cs"/>
          <w:rtl/>
        </w:rPr>
      </w:pPr>
    </w:p>
    <w:p w14:paraId="27386C05" w14:textId="77777777" w:rsidR="00000000" w:rsidRDefault="002703A1">
      <w:pPr>
        <w:pStyle w:val="af0"/>
        <w:rPr>
          <w:rtl/>
        </w:rPr>
      </w:pPr>
      <w:r>
        <w:rPr>
          <w:rFonts w:hint="eastAsia"/>
          <w:rtl/>
        </w:rPr>
        <w:t>אחמד</w:t>
      </w:r>
      <w:r>
        <w:rPr>
          <w:rtl/>
        </w:rPr>
        <w:t xml:space="preserve"> טיבי (חד"ש-תע"ל):</w:t>
      </w:r>
    </w:p>
    <w:p w14:paraId="3A94CCE4" w14:textId="77777777" w:rsidR="00000000" w:rsidRDefault="002703A1">
      <w:pPr>
        <w:pStyle w:val="a0"/>
        <w:rPr>
          <w:rFonts w:hint="cs"/>
          <w:rtl/>
        </w:rPr>
      </w:pPr>
    </w:p>
    <w:p w14:paraId="79850ED5" w14:textId="77777777" w:rsidR="00000000" w:rsidRDefault="002703A1">
      <w:pPr>
        <w:pStyle w:val="a0"/>
        <w:rPr>
          <w:rFonts w:hint="cs"/>
          <w:rtl/>
        </w:rPr>
      </w:pPr>
      <w:r>
        <w:rPr>
          <w:rFonts w:hint="cs"/>
          <w:rtl/>
        </w:rPr>
        <w:t>מהבוקר אני אומר זאת. אני אומר זאת גם עכשיו. זה מזעזע.</w:t>
      </w:r>
    </w:p>
    <w:p w14:paraId="0096F094" w14:textId="77777777" w:rsidR="00000000" w:rsidRDefault="002703A1">
      <w:pPr>
        <w:pStyle w:val="a0"/>
        <w:ind w:firstLine="0"/>
        <w:rPr>
          <w:rFonts w:hint="cs"/>
          <w:rtl/>
        </w:rPr>
      </w:pPr>
    </w:p>
    <w:p w14:paraId="39980029" w14:textId="77777777" w:rsidR="00000000" w:rsidRDefault="002703A1">
      <w:pPr>
        <w:pStyle w:val="-"/>
        <w:rPr>
          <w:rtl/>
        </w:rPr>
      </w:pPr>
      <w:bookmarkStart w:id="33" w:name="FS000000474T03_05_2004_16_58_17C"/>
      <w:bookmarkEnd w:id="33"/>
      <w:r>
        <w:rPr>
          <w:rtl/>
        </w:rPr>
        <w:t>השר גדעון עזרא:</w:t>
      </w:r>
    </w:p>
    <w:p w14:paraId="174AE6B0" w14:textId="77777777" w:rsidR="00000000" w:rsidRDefault="002703A1">
      <w:pPr>
        <w:pStyle w:val="a0"/>
        <w:rPr>
          <w:rtl/>
        </w:rPr>
      </w:pPr>
    </w:p>
    <w:p w14:paraId="2F8098F3" w14:textId="77777777" w:rsidR="00000000" w:rsidRDefault="002703A1">
      <w:pPr>
        <w:pStyle w:val="a0"/>
        <w:rPr>
          <w:rFonts w:hint="cs"/>
          <w:rtl/>
        </w:rPr>
      </w:pPr>
      <w:r>
        <w:rPr>
          <w:rFonts w:hint="cs"/>
          <w:rtl/>
        </w:rPr>
        <w:t>- - של משפחה, של טלי וילדיה - הילה, רוני, מירב והדר, שנרצחו בפיגוע אכזרי נורא.</w:t>
      </w:r>
    </w:p>
    <w:p w14:paraId="73785FCA" w14:textId="77777777" w:rsidR="00000000" w:rsidRDefault="002703A1">
      <w:pPr>
        <w:pStyle w:val="a0"/>
        <w:ind w:firstLine="0"/>
        <w:rPr>
          <w:rFonts w:hint="cs"/>
          <w:rtl/>
        </w:rPr>
      </w:pPr>
    </w:p>
    <w:p w14:paraId="6BFFCD74" w14:textId="77777777" w:rsidR="00000000" w:rsidRDefault="002703A1">
      <w:pPr>
        <w:pStyle w:val="af0"/>
        <w:rPr>
          <w:rtl/>
        </w:rPr>
      </w:pPr>
      <w:r>
        <w:rPr>
          <w:rFonts w:hint="eastAsia"/>
          <w:rtl/>
        </w:rPr>
        <w:t>רונ</w:t>
      </w:r>
      <w:r>
        <w:rPr>
          <w:rFonts w:hint="eastAsia"/>
          <w:rtl/>
        </w:rPr>
        <w:t>י</w:t>
      </w:r>
      <w:r>
        <w:rPr>
          <w:rtl/>
        </w:rPr>
        <w:t xml:space="preserve"> בר-און (הליכוד):</w:t>
      </w:r>
    </w:p>
    <w:p w14:paraId="4F79CBC2" w14:textId="77777777" w:rsidR="00000000" w:rsidRDefault="002703A1">
      <w:pPr>
        <w:pStyle w:val="a0"/>
        <w:rPr>
          <w:rFonts w:hint="cs"/>
          <w:rtl/>
        </w:rPr>
      </w:pPr>
    </w:p>
    <w:p w14:paraId="0E8AAB9E" w14:textId="77777777" w:rsidR="00000000" w:rsidRDefault="002703A1">
      <w:pPr>
        <w:pStyle w:val="a0"/>
        <w:rPr>
          <w:rFonts w:hint="cs"/>
          <w:rtl/>
        </w:rPr>
      </w:pPr>
      <w:r>
        <w:rPr>
          <w:rFonts w:hint="cs"/>
          <w:rtl/>
        </w:rPr>
        <w:t>השם וצה"ל ייקום דמם.</w:t>
      </w:r>
    </w:p>
    <w:p w14:paraId="78E69394" w14:textId="77777777" w:rsidR="00000000" w:rsidRDefault="002703A1">
      <w:pPr>
        <w:pStyle w:val="a0"/>
        <w:ind w:firstLine="0"/>
        <w:rPr>
          <w:rFonts w:hint="cs"/>
          <w:rtl/>
        </w:rPr>
      </w:pPr>
    </w:p>
    <w:p w14:paraId="40B88409" w14:textId="77777777" w:rsidR="00000000" w:rsidRDefault="002703A1">
      <w:pPr>
        <w:pStyle w:val="af0"/>
        <w:rPr>
          <w:rtl/>
        </w:rPr>
      </w:pPr>
      <w:r>
        <w:rPr>
          <w:rFonts w:hint="eastAsia"/>
          <w:rtl/>
        </w:rPr>
        <w:t>עסאם</w:t>
      </w:r>
      <w:r>
        <w:rPr>
          <w:rtl/>
        </w:rPr>
        <w:t xml:space="preserve"> מח'ול (חד"ש-תע"ל):</w:t>
      </w:r>
    </w:p>
    <w:p w14:paraId="01AE1D13" w14:textId="77777777" w:rsidR="00000000" w:rsidRDefault="002703A1">
      <w:pPr>
        <w:pStyle w:val="a0"/>
        <w:rPr>
          <w:rFonts w:hint="cs"/>
          <w:rtl/>
        </w:rPr>
      </w:pPr>
    </w:p>
    <w:p w14:paraId="0F9E002D" w14:textId="77777777" w:rsidR="00000000" w:rsidRDefault="002703A1">
      <w:pPr>
        <w:pStyle w:val="a0"/>
        <w:rPr>
          <w:rFonts w:hint="cs"/>
          <w:rtl/>
        </w:rPr>
      </w:pPr>
      <w:r>
        <w:rPr>
          <w:rFonts w:hint="cs"/>
          <w:rtl/>
        </w:rPr>
        <w:t xml:space="preserve">- - - </w:t>
      </w:r>
    </w:p>
    <w:p w14:paraId="3B798083" w14:textId="77777777" w:rsidR="00000000" w:rsidRDefault="002703A1">
      <w:pPr>
        <w:pStyle w:val="a0"/>
        <w:ind w:firstLine="0"/>
        <w:rPr>
          <w:rFonts w:hint="cs"/>
          <w:rtl/>
        </w:rPr>
      </w:pPr>
    </w:p>
    <w:p w14:paraId="3F43FAFB" w14:textId="77777777" w:rsidR="00000000" w:rsidRDefault="002703A1">
      <w:pPr>
        <w:pStyle w:val="-"/>
        <w:rPr>
          <w:rtl/>
        </w:rPr>
      </w:pPr>
      <w:bookmarkStart w:id="34" w:name="FS000000474T03_05_2004_16_59_34C"/>
      <w:bookmarkEnd w:id="34"/>
      <w:r>
        <w:rPr>
          <w:rtl/>
        </w:rPr>
        <w:t>השר גדעון עזרא:</w:t>
      </w:r>
    </w:p>
    <w:p w14:paraId="2E003D69" w14:textId="77777777" w:rsidR="00000000" w:rsidRDefault="002703A1">
      <w:pPr>
        <w:pStyle w:val="a0"/>
        <w:rPr>
          <w:rtl/>
        </w:rPr>
      </w:pPr>
    </w:p>
    <w:p w14:paraId="5A40B0E5" w14:textId="77777777" w:rsidR="00000000" w:rsidRDefault="002703A1">
      <w:pPr>
        <w:pStyle w:val="a0"/>
        <w:rPr>
          <w:rFonts w:hint="cs"/>
          <w:rtl/>
        </w:rPr>
      </w:pPr>
      <w:r>
        <w:rPr>
          <w:rFonts w:hint="cs"/>
          <w:rtl/>
        </w:rPr>
        <w:t xml:space="preserve">ממשלת ישראל - - - </w:t>
      </w:r>
    </w:p>
    <w:p w14:paraId="7ECF3387" w14:textId="77777777" w:rsidR="00000000" w:rsidRDefault="002703A1">
      <w:pPr>
        <w:pStyle w:val="a0"/>
        <w:ind w:firstLine="0"/>
        <w:rPr>
          <w:rFonts w:hint="cs"/>
          <w:rtl/>
        </w:rPr>
      </w:pPr>
    </w:p>
    <w:p w14:paraId="6DF8C949" w14:textId="77777777" w:rsidR="00000000" w:rsidRDefault="002703A1">
      <w:pPr>
        <w:pStyle w:val="af0"/>
        <w:rPr>
          <w:rtl/>
        </w:rPr>
      </w:pPr>
      <w:r>
        <w:rPr>
          <w:rFonts w:hint="eastAsia"/>
          <w:rtl/>
        </w:rPr>
        <w:t>עסאם</w:t>
      </w:r>
      <w:r>
        <w:rPr>
          <w:rtl/>
        </w:rPr>
        <w:t xml:space="preserve"> מח'ול (חד"ש-תע"ל):</w:t>
      </w:r>
    </w:p>
    <w:p w14:paraId="7C4EF079" w14:textId="77777777" w:rsidR="00000000" w:rsidRDefault="002703A1">
      <w:pPr>
        <w:pStyle w:val="a0"/>
        <w:rPr>
          <w:rFonts w:hint="cs"/>
          <w:rtl/>
        </w:rPr>
      </w:pPr>
    </w:p>
    <w:p w14:paraId="7B6C5501" w14:textId="77777777" w:rsidR="00000000" w:rsidRDefault="002703A1">
      <w:pPr>
        <w:pStyle w:val="a0"/>
        <w:rPr>
          <w:rFonts w:hint="cs"/>
          <w:rtl/>
        </w:rPr>
      </w:pPr>
      <w:r>
        <w:rPr>
          <w:rFonts w:hint="cs"/>
          <w:rtl/>
        </w:rPr>
        <w:t xml:space="preserve">- - - </w:t>
      </w:r>
    </w:p>
    <w:p w14:paraId="0605FBBB" w14:textId="77777777" w:rsidR="00000000" w:rsidRDefault="002703A1">
      <w:pPr>
        <w:pStyle w:val="a0"/>
        <w:ind w:firstLine="0"/>
        <w:rPr>
          <w:rFonts w:hint="cs"/>
          <w:rtl/>
        </w:rPr>
      </w:pPr>
    </w:p>
    <w:p w14:paraId="2E96EBDC" w14:textId="77777777" w:rsidR="00000000" w:rsidRDefault="002703A1">
      <w:pPr>
        <w:pStyle w:val="af1"/>
        <w:rPr>
          <w:rtl/>
        </w:rPr>
      </w:pPr>
      <w:r>
        <w:rPr>
          <w:rtl/>
        </w:rPr>
        <w:t>היו"ר ראובן ריבלין:</w:t>
      </w:r>
    </w:p>
    <w:p w14:paraId="6EE30FDD" w14:textId="77777777" w:rsidR="00000000" w:rsidRDefault="002703A1">
      <w:pPr>
        <w:pStyle w:val="a0"/>
        <w:rPr>
          <w:rtl/>
        </w:rPr>
      </w:pPr>
    </w:p>
    <w:p w14:paraId="17E4934A" w14:textId="77777777" w:rsidR="00000000" w:rsidRDefault="002703A1">
      <w:pPr>
        <w:pStyle w:val="a0"/>
        <w:rPr>
          <w:rFonts w:hint="cs"/>
          <w:rtl/>
        </w:rPr>
      </w:pPr>
      <w:r>
        <w:rPr>
          <w:rFonts w:hint="cs"/>
          <w:rtl/>
        </w:rPr>
        <w:t>חבר הכנסת מח'ול, אני מציע שכאשר השר או כל מי שעומד על הדוכן מזכיר אנשים חפים מפשע שנמחקו מ</w:t>
      </w:r>
      <w:r>
        <w:rPr>
          <w:rFonts w:hint="cs"/>
          <w:rtl/>
        </w:rPr>
        <w:t xml:space="preserve">על פני האדמה, משפחה שלמה, זה ממש זוועה, לא נקרא קריאת ביניים. אחרי זה אדוני יוכל לומר - - - </w:t>
      </w:r>
    </w:p>
    <w:p w14:paraId="36F3370E" w14:textId="77777777" w:rsidR="00000000" w:rsidRDefault="002703A1">
      <w:pPr>
        <w:pStyle w:val="a0"/>
        <w:ind w:firstLine="0"/>
        <w:rPr>
          <w:rFonts w:hint="cs"/>
          <w:rtl/>
        </w:rPr>
      </w:pPr>
    </w:p>
    <w:p w14:paraId="2B93DE44" w14:textId="77777777" w:rsidR="00000000" w:rsidRDefault="002703A1">
      <w:pPr>
        <w:pStyle w:val="af0"/>
        <w:rPr>
          <w:rtl/>
        </w:rPr>
      </w:pPr>
      <w:r>
        <w:rPr>
          <w:rFonts w:hint="eastAsia"/>
          <w:rtl/>
        </w:rPr>
        <w:t>עסאם</w:t>
      </w:r>
      <w:r>
        <w:rPr>
          <w:rtl/>
        </w:rPr>
        <w:t xml:space="preserve"> מח'ול (חד"ש-תע"ל):</w:t>
      </w:r>
    </w:p>
    <w:p w14:paraId="62C2A9CC" w14:textId="77777777" w:rsidR="00000000" w:rsidRDefault="002703A1">
      <w:pPr>
        <w:pStyle w:val="a0"/>
        <w:rPr>
          <w:rFonts w:hint="cs"/>
          <w:rtl/>
        </w:rPr>
      </w:pPr>
    </w:p>
    <w:p w14:paraId="60F8E1CE" w14:textId="77777777" w:rsidR="00000000" w:rsidRDefault="002703A1">
      <w:pPr>
        <w:pStyle w:val="a0"/>
        <w:rPr>
          <w:rFonts w:hint="cs"/>
          <w:rtl/>
        </w:rPr>
      </w:pPr>
      <w:r>
        <w:rPr>
          <w:rFonts w:hint="cs"/>
          <w:rtl/>
        </w:rPr>
        <w:t>הוא מתפרץ לדלת פתוחה.</w:t>
      </w:r>
    </w:p>
    <w:p w14:paraId="46FB8EDA" w14:textId="77777777" w:rsidR="00000000" w:rsidRDefault="002703A1">
      <w:pPr>
        <w:pStyle w:val="a0"/>
        <w:ind w:firstLine="0"/>
        <w:rPr>
          <w:rFonts w:hint="cs"/>
          <w:rtl/>
        </w:rPr>
      </w:pPr>
    </w:p>
    <w:p w14:paraId="3BA41411" w14:textId="77777777" w:rsidR="00000000" w:rsidRDefault="002703A1">
      <w:pPr>
        <w:pStyle w:val="af1"/>
        <w:rPr>
          <w:rtl/>
        </w:rPr>
      </w:pPr>
      <w:r>
        <w:rPr>
          <w:rtl/>
        </w:rPr>
        <w:t>היו"ר ראובן ריבלין:</w:t>
      </w:r>
    </w:p>
    <w:p w14:paraId="20A2A5F9" w14:textId="77777777" w:rsidR="00000000" w:rsidRDefault="002703A1">
      <w:pPr>
        <w:pStyle w:val="a0"/>
        <w:rPr>
          <w:rtl/>
        </w:rPr>
      </w:pPr>
    </w:p>
    <w:p w14:paraId="1AC5F41C" w14:textId="77777777" w:rsidR="00000000" w:rsidRDefault="002703A1">
      <w:pPr>
        <w:pStyle w:val="a0"/>
        <w:rPr>
          <w:rFonts w:hint="cs"/>
          <w:rtl/>
        </w:rPr>
      </w:pPr>
      <w:r>
        <w:rPr>
          <w:rFonts w:hint="cs"/>
          <w:rtl/>
        </w:rPr>
        <w:t>בסדר, אבל אתה לא צריך לומר לו זאת. חבר הכנסת מח'ול, הוא לא דיבר אליך, הוא דיבר לציבור כולו.</w:t>
      </w:r>
    </w:p>
    <w:p w14:paraId="3732A7EB" w14:textId="77777777" w:rsidR="00000000" w:rsidRDefault="002703A1">
      <w:pPr>
        <w:pStyle w:val="a0"/>
        <w:ind w:firstLine="0"/>
        <w:rPr>
          <w:rFonts w:hint="cs"/>
          <w:rtl/>
        </w:rPr>
      </w:pPr>
    </w:p>
    <w:p w14:paraId="2D60C2BB" w14:textId="77777777" w:rsidR="00000000" w:rsidRDefault="002703A1">
      <w:pPr>
        <w:pStyle w:val="af0"/>
        <w:rPr>
          <w:rtl/>
        </w:rPr>
      </w:pPr>
      <w:r>
        <w:rPr>
          <w:rFonts w:hint="eastAsia"/>
          <w:rtl/>
        </w:rPr>
        <w:t>עסאם</w:t>
      </w:r>
      <w:r>
        <w:rPr>
          <w:rtl/>
        </w:rPr>
        <w:t xml:space="preserve"> מח'ול (חד"ש-תע"ל):</w:t>
      </w:r>
    </w:p>
    <w:p w14:paraId="741B4A09" w14:textId="77777777" w:rsidR="00000000" w:rsidRDefault="002703A1">
      <w:pPr>
        <w:pStyle w:val="a0"/>
        <w:rPr>
          <w:rFonts w:hint="cs"/>
          <w:rtl/>
        </w:rPr>
      </w:pPr>
    </w:p>
    <w:p w14:paraId="55F42DC2" w14:textId="77777777" w:rsidR="00000000" w:rsidRDefault="002703A1">
      <w:pPr>
        <w:pStyle w:val="a0"/>
        <w:rPr>
          <w:rFonts w:hint="cs"/>
          <w:rtl/>
        </w:rPr>
      </w:pPr>
      <w:r>
        <w:rPr>
          <w:rFonts w:hint="cs"/>
          <w:rtl/>
        </w:rPr>
        <w:t>שלא ירקוד על הדם.</w:t>
      </w:r>
    </w:p>
    <w:p w14:paraId="138C5A4C" w14:textId="77777777" w:rsidR="00000000" w:rsidRDefault="002703A1">
      <w:pPr>
        <w:pStyle w:val="a0"/>
        <w:ind w:firstLine="0"/>
        <w:rPr>
          <w:rFonts w:hint="cs"/>
          <w:rtl/>
        </w:rPr>
      </w:pPr>
    </w:p>
    <w:p w14:paraId="0A70E1E4" w14:textId="77777777" w:rsidR="00000000" w:rsidRDefault="002703A1">
      <w:pPr>
        <w:pStyle w:val="-"/>
        <w:rPr>
          <w:rtl/>
        </w:rPr>
      </w:pPr>
      <w:bookmarkStart w:id="35" w:name="FS000000474T03_05_2004_17_00_56C"/>
      <w:bookmarkEnd w:id="35"/>
      <w:r>
        <w:rPr>
          <w:rtl/>
        </w:rPr>
        <w:t>השר גדעון עזרא:</w:t>
      </w:r>
    </w:p>
    <w:p w14:paraId="279697DC" w14:textId="77777777" w:rsidR="00000000" w:rsidRDefault="002703A1">
      <w:pPr>
        <w:pStyle w:val="a0"/>
        <w:rPr>
          <w:rtl/>
        </w:rPr>
      </w:pPr>
    </w:p>
    <w:p w14:paraId="574C96F5" w14:textId="77777777" w:rsidR="00000000" w:rsidRDefault="002703A1">
      <w:pPr>
        <w:pStyle w:val="a0"/>
        <w:rPr>
          <w:rFonts w:hint="cs"/>
          <w:rtl/>
        </w:rPr>
      </w:pPr>
      <w:r>
        <w:rPr>
          <w:rFonts w:hint="cs"/>
          <w:rtl/>
        </w:rPr>
        <w:t xml:space="preserve">ממשלת ישראל שולחת את תנחומיה העמוקים והכנים - - - </w:t>
      </w:r>
    </w:p>
    <w:p w14:paraId="30480C26" w14:textId="77777777" w:rsidR="00000000" w:rsidRDefault="002703A1">
      <w:pPr>
        <w:pStyle w:val="a0"/>
        <w:ind w:firstLine="0"/>
        <w:rPr>
          <w:rFonts w:hint="cs"/>
          <w:rtl/>
        </w:rPr>
      </w:pPr>
    </w:p>
    <w:p w14:paraId="5706CACC" w14:textId="77777777" w:rsidR="00000000" w:rsidRDefault="002703A1">
      <w:pPr>
        <w:pStyle w:val="af0"/>
        <w:rPr>
          <w:rtl/>
        </w:rPr>
      </w:pPr>
      <w:r>
        <w:rPr>
          <w:rFonts w:hint="eastAsia"/>
          <w:rtl/>
        </w:rPr>
        <w:t>עבד</w:t>
      </w:r>
      <w:r>
        <w:rPr>
          <w:rtl/>
        </w:rPr>
        <w:t>-אלמאלכ דהאמשה (רע"ם):</w:t>
      </w:r>
    </w:p>
    <w:p w14:paraId="3A9EC868" w14:textId="77777777" w:rsidR="00000000" w:rsidRDefault="002703A1">
      <w:pPr>
        <w:pStyle w:val="a0"/>
        <w:rPr>
          <w:rFonts w:hint="cs"/>
          <w:rtl/>
        </w:rPr>
      </w:pPr>
    </w:p>
    <w:p w14:paraId="787AFE84" w14:textId="77777777" w:rsidR="00000000" w:rsidRDefault="002703A1">
      <w:pPr>
        <w:pStyle w:val="a0"/>
        <w:rPr>
          <w:rFonts w:hint="cs"/>
          <w:rtl/>
        </w:rPr>
      </w:pPr>
      <w:r>
        <w:rPr>
          <w:rFonts w:hint="cs"/>
          <w:rtl/>
        </w:rPr>
        <w:t xml:space="preserve">- - - </w:t>
      </w:r>
    </w:p>
    <w:p w14:paraId="21830BC3" w14:textId="77777777" w:rsidR="00000000" w:rsidRDefault="002703A1">
      <w:pPr>
        <w:pStyle w:val="a0"/>
        <w:ind w:firstLine="0"/>
        <w:rPr>
          <w:rFonts w:hint="cs"/>
          <w:rtl/>
        </w:rPr>
      </w:pPr>
    </w:p>
    <w:p w14:paraId="3B66EA6B" w14:textId="77777777" w:rsidR="00000000" w:rsidRDefault="002703A1">
      <w:pPr>
        <w:pStyle w:val="-"/>
        <w:rPr>
          <w:rtl/>
        </w:rPr>
      </w:pPr>
      <w:bookmarkStart w:id="36" w:name="FS000000474T03_05_2004_17_01_09C"/>
      <w:bookmarkEnd w:id="36"/>
      <w:r>
        <w:rPr>
          <w:rtl/>
        </w:rPr>
        <w:t>השר גדעון עזרא:</w:t>
      </w:r>
    </w:p>
    <w:p w14:paraId="763BD5A6" w14:textId="77777777" w:rsidR="00000000" w:rsidRDefault="002703A1">
      <w:pPr>
        <w:pStyle w:val="a0"/>
        <w:rPr>
          <w:rtl/>
        </w:rPr>
      </w:pPr>
    </w:p>
    <w:p w14:paraId="708025C8" w14:textId="77777777" w:rsidR="00000000" w:rsidRDefault="002703A1">
      <w:pPr>
        <w:pStyle w:val="a0"/>
        <w:rPr>
          <w:rFonts w:hint="cs"/>
          <w:rtl/>
        </w:rPr>
      </w:pPr>
      <w:r>
        <w:rPr>
          <w:rFonts w:hint="cs"/>
          <w:rtl/>
        </w:rPr>
        <w:t>לא מעניין אותם. פשוט לא מעניין אותם הנושא הזה. רק יהודים נהרגו.</w:t>
      </w:r>
    </w:p>
    <w:p w14:paraId="7F3659D2" w14:textId="77777777" w:rsidR="00000000" w:rsidRDefault="002703A1">
      <w:pPr>
        <w:pStyle w:val="a0"/>
        <w:rPr>
          <w:rFonts w:hint="cs"/>
          <w:rtl/>
        </w:rPr>
      </w:pPr>
    </w:p>
    <w:p w14:paraId="6320CA58" w14:textId="77777777" w:rsidR="00000000" w:rsidRDefault="002703A1">
      <w:pPr>
        <w:pStyle w:val="af0"/>
        <w:rPr>
          <w:rtl/>
        </w:rPr>
      </w:pPr>
      <w:r>
        <w:rPr>
          <w:rFonts w:hint="eastAsia"/>
          <w:rtl/>
        </w:rPr>
        <w:t>עסאם</w:t>
      </w:r>
      <w:r>
        <w:rPr>
          <w:rtl/>
        </w:rPr>
        <w:t xml:space="preserve"> מח'ול (חד"ש-תע"ל):</w:t>
      </w:r>
    </w:p>
    <w:p w14:paraId="7BFF71F3" w14:textId="77777777" w:rsidR="00000000" w:rsidRDefault="002703A1">
      <w:pPr>
        <w:pStyle w:val="a0"/>
        <w:rPr>
          <w:rFonts w:hint="cs"/>
          <w:rtl/>
        </w:rPr>
      </w:pPr>
    </w:p>
    <w:p w14:paraId="11C36B45" w14:textId="77777777" w:rsidR="00000000" w:rsidRDefault="002703A1">
      <w:pPr>
        <w:pStyle w:val="a0"/>
        <w:rPr>
          <w:rFonts w:hint="cs"/>
          <w:rtl/>
        </w:rPr>
      </w:pPr>
      <w:r>
        <w:rPr>
          <w:rFonts w:hint="cs"/>
          <w:rtl/>
        </w:rPr>
        <w:t>ד</w:t>
      </w:r>
      <w:r>
        <w:rPr>
          <w:rFonts w:hint="cs"/>
          <w:rtl/>
        </w:rPr>
        <w:t>מם על ראשך.</w:t>
      </w:r>
    </w:p>
    <w:p w14:paraId="10F6F070" w14:textId="77777777" w:rsidR="00000000" w:rsidRDefault="002703A1">
      <w:pPr>
        <w:pStyle w:val="a0"/>
        <w:ind w:firstLine="0"/>
        <w:rPr>
          <w:rFonts w:hint="cs"/>
          <w:rtl/>
        </w:rPr>
      </w:pPr>
    </w:p>
    <w:p w14:paraId="6C72BF44" w14:textId="77777777" w:rsidR="00000000" w:rsidRDefault="002703A1">
      <w:pPr>
        <w:pStyle w:val="af1"/>
        <w:rPr>
          <w:rtl/>
        </w:rPr>
      </w:pPr>
      <w:r>
        <w:rPr>
          <w:rtl/>
        </w:rPr>
        <w:t>היו"ר ראובן ריבלין:</w:t>
      </w:r>
    </w:p>
    <w:p w14:paraId="092097F5" w14:textId="77777777" w:rsidR="00000000" w:rsidRDefault="002703A1">
      <w:pPr>
        <w:pStyle w:val="a0"/>
        <w:rPr>
          <w:rtl/>
        </w:rPr>
      </w:pPr>
    </w:p>
    <w:p w14:paraId="4272360B" w14:textId="77777777" w:rsidR="00000000" w:rsidRDefault="002703A1">
      <w:pPr>
        <w:pStyle w:val="a0"/>
        <w:rPr>
          <w:rFonts w:hint="cs"/>
          <w:rtl/>
        </w:rPr>
      </w:pPr>
      <w:r>
        <w:rPr>
          <w:rFonts w:hint="cs"/>
          <w:rtl/>
        </w:rPr>
        <w:t>חבר הכנסת מח'ול.</w:t>
      </w:r>
    </w:p>
    <w:p w14:paraId="32902BFF" w14:textId="77777777" w:rsidR="00000000" w:rsidRDefault="002703A1">
      <w:pPr>
        <w:pStyle w:val="a0"/>
        <w:ind w:firstLine="0"/>
        <w:rPr>
          <w:rFonts w:hint="cs"/>
          <w:rtl/>
        </w:rPr>
      </w:pPr>
    </w:p>
    <w:p w14:paraId="5FF4B3F8" w14:textId="77777777" w:rsidR="00000000" w:rsidRDefault="002703A1">
      <w:pPr>
        <w:pStyle w:val="af0"/>
        <w:rPr>
          <w:rtl/>
        </w:rPr>
      </w:pPr>
      <w:r>
        <w:rPr>
          <w:rFonts w:hint="eastAsia"/>
          <w:rtl/>
        </w:rPr>
        <w:t>עבד</w:t>
      </w:r>
      <w:r>
        <w:rPr>
          <w:rtl/>
        </w:rPr>
        <w:t>-אלמאלכ דהאמשה (רע"ם):</w:t>
      </w:r>
    </w:p>
    <w:p w14:paraId="49A9253B" w14:textId="77777777" w:rsidR="00000000" w:rsidRDefault="002703A1">
      <w:pPr>
        <w:pStyle w:val="a0"/>
        <w:rPr>
          <w:rFonts w:hint="cs"/>
          <w:rtl/>
        </w:rPr>
      </w:pPr>
    </w:p>
    <w:p w14:paraId="79063719" w14:textId="77777777" w:rsidR="00000000" w:rsidRDefault="002703A1">
      <w:pPr>
        <w:pStyle w:val="a0"/>
        <w:rPr>
          <w:rFonts w:hint="cs"/>
          <w:rtl/>
        </w:rPr>
      </w:pPr>
      <w:r>
        <w:rPr>
          <w:rFonts w:hint="cs"/>
          <w:rtl/>
        </w:rPr>
        <w:t xml:space="preserve">- - - </w:t>
      </w:r>
    </w:p>
    <w:p w14:paraId="7E7CC525" w14:textId="77777777" w:rsidR="00000000" w:rsidRDefault="002703A1">
      <w:pPr>
        <w:pStyle w:val="a0"/>
        <w:ind w:firstLine="0"/>
        <w:rPr>
          <w:rFonts w:hint="cs"/>
          <w:rtl/>
        </w:rPr>
      </w:pPr>
    </w:p>
    <w:p w14:paraId="13A42171" w14:textId="77777777" w:rsidR="00000000" w:rsidRDefault="002703A1">
      <w:pPr>
        <w:pStyle w:val="af1"/>
        <w:rPr>
          <w:rtl/>
        </w:rPr>
      </w:pPr>
      <w:r>
        <w:rPr>
          <w:rtl/>
        </w:rPr>
        <w:t>היו"ר ראובן ריבלין:</w:t>
      </w:r>
    </w:p>
    <w:p w14:paraId="1AA3AF6A" w14:textId="77777777" w:rsidR="00000000" w:rsidRDefault="002703A1">
      <w:pPr>
        <w:pStyle w:val="a0"/>
        <w:rPr>
          <w:rtl/>
        </w:rPr>
      </w:pPr>
    </w:p>
    <w:p w14:paraId="148D344D" w14:textId="77777777" w:rsidR="00000000" w:rsidRDefault="002703A1">
      <w:pPr>
        <w:pStyle w:val="a0"/>
        <w:rPr>
          <w:rFonts w:hint="cs"/>
          <w:rtl/>
        </w:rPr>
      </w:pPr>
      <w:r>
        <w:rPr>
          <w:rFonts w:hint="cs"/>
          <w:rtl/>
        </w:rPr>
        <w:t xml:space="preserve">חבר הכנסת דהאמשה, חבר הכנסת מח'ול, מספיק. </w:t>
      </w:r>
    </w:p>
    <w:p w14:paraId="081C29B2" w14:textId="77777777" w:rsidR="00000000" w:rsidRDefault="002703A1">
      <w:pPr>
        <w:pStyle w:val="a0"/>
        <w:ind w:firstLine="0"/>
        <w:rPr>
          <w:rFonts w:hint="cs"/>
          <w:rtl/>
        </w:rPr>
      </w:pPr>
    </w:p>
    <w:p w14:paraId="3B783C39" w14:textId="77777777" w:rsidR="00000000" w:rsidRDefault="002703A1">
      <w:pPr>
        <w:pStyle w:val="-"/>
        <w:rPr>
          <w:rtl/>
        </w:rPr>
      </w:pPr>
      <w:bookmarkStart w:id="37" w:name="FS000000474T03_05_2004_17_02_21C"/>
      <w:bookmarkEnd w:id="37"/>
      <w:r>
        <w:rPr>
          <w:rtl/>
        </w:rPr>
        <w:t>השר גדעון עזרא:</w:t>
      </w:r>
    </w:p>
    <w:p w14:paraId="0EAB3725" w14:textId="77777777" w:rsidR="00000000" w:rsidRDefault="002703A1">
      <w:pPr>
        <w:pStyle w:val="a0"/>
        <w:rPr>
          <w:rtl/>
        </w:rPr>
      </w:pPr>
    </w:p>
    <w:p w14:paraId="596F3126" w14:textId="77777777" w:rsidR="00000000" w:rsidRDefault="002703A1">
      <w:pPr>
        <w:pStyle w:val="a0"/>
        <w:rPr>
          <w:rFonts w:hint="cs"/>
          <w:rtl/>
        </w:rPr>
      </w:pPr>
      <w:r>
        <w:rPr>
          <w:rFonts w:hint="cs"/>
          <w:rtl/>
        </w:rPr>
        <w:t>ממשלת ישראל שולחת את תנחומיה העמוקים והכנים למשפחת חטואל, ומאחלת החלמה מהירה לפצועים.</w:t>
      </w:r>
    </w:p>
    <w:p w14:paraId="19BD6D2D" w14:textId="77777777" w:rsidR="00000000" w:rsidRDefault="002703A1">
      <w:pPr>
        <w:pStyle w:val="a0"/>
        <w:rPr>
          <w:rFonts w:hint="cs"/>
          <w:rtl/>
        </w:rPr>
      </w:pPr>
    </w:p>
    <w:p w14:paraId="1312202E" w14:textId="77777777" w:rsidR="00000000" w:rsidRDefault="002703A1">
      <w:pPr>
        <w:pStyle w:val="a0"/>
        <w:rPr>
          <w:rFonts w:hint="cs"/>
          <w:rtl/>
        </w:rPr>
      </w:pPr>
      <w:r>
        <w:rPr>
          <w:rFonts w:hint="cs"/>
          <w:rtl/>
        </w:rPr>
        <w:t>הממשלה מבקשת להדגיש, שכל מי ששולח ידו, במישרין או בעקיפין, ביהודים ובישראלים, צריך לדעת כי דמו בראשו. ישראל תמשיך ותרדוף אחר המרצחים ושולחיהם בכל מקום. איש מהם לא יינקה. גם אתמול פגעה ישראל במנהיגי המחבלים בשכם, ותמשיך לעשות זאת כל עוד לא חוסלו תשתיות הטרו</w:t>
      </w:r>
      <w:r>
        <w:rPr>
          <w:rFonts w:hint="cs"/>
          <w:rtl/>
        </w:rPr>
        <w:t xml:space="preserve">ר. </w:t>
      </w:r>
    </w:p>
    <w:p w14:paraId="39694D78" w14:textId="77777777" w:rsidR="00000000" w:rsidRDefault="002703A1">
      <w:pPr>
        <w:pStyle w:val="a0"/>
        <w:rPr>
          <w:rFonts w:hint="cs"/>
          <w:rtl/>
        </w:rPr>
      </w:pPr>
    </w:p>
    <w:p w14:paraId="17CDB662" w14:textId="77777777" w:rsidR="00000000" w:rsidRDefault="002703A1">
      <w:pPr>
        <w:pStyle w:val="a0"/>
        <w:rPr>
          <w:rFonts w:hint="cs"/>
          <w:rtl/>
        </w:rPr>
      </w:pPr>
      <w:r>
        <w:rPr>
          <w:rFonts w:hint="cs"/>
          <w:rtl/>
        </w:rPr>
        <w:t xml:space="preserve">חשבתי הרגע שטיבי שכח שהוא כבר לא בדיוני הליגה הערבית. הוא חשב לרגע שהוא עוד לא חזר משם. </w:t>
      </w:r>
    </w:p>
    <w:p w14:paraId="49DA9382" w14:textId="77777777" w:rsidR="00000000" w:rsidRDefault="002703A1">
      <w:pPr>
        <w:pStyle w:val="a0"/>
        <w:rPr>
          <w:rFonts w:hint="cs"/>
          <w:rtl/>
        </w:rPr>
      </w:pPr>
    </w:p>
    <w:p w14:paraId="6159CE1F" w14:textId="77777777" w:rsidR="00000000" w:rsidRDefault="002703A1">
      <w:pPr>
        <w:pStyle w:val="a0"/>
        <w:rPr>
          <w:rFonts w:hint="cs"/>
          <w:rtl/>
        </w:rPr>
      </w:pPr>
      <w:r>
        <w:rPr>
          <w:rFonts w:hint="cs"/>
          <w:rtl/>
        </w:rPr>
        <w:t>לו זה היה תלוי בראש הממשלה ובנשיא בוש, הרשות הפלסטינית כבר מזמן יכלה להיות במשא-ומתן עם ישראל, אם היא היתה מבצעת את אשר עליה לבצע. היא לא ביצעה כלום, היא לא רצתה</w:t>
      </w:r>
      <w:r>
        <w:rPr>
          <w:rFonts w:hint="cs"/>
          <w:rtl/>
        </w:rPr>
        <w:t xml:space="preserve"> לבצע כלום, היא לא רוצה לבצע כלום. </w:t>
      </w:r>
    </w:p>
    <w:p w14:paraId="4D456AAE" w14:textId="77777777" w:rsidR="00000000" w:rsidRDefault="002703A1">
      <w:pPr>
        <w:pStyle w:val="a0"/>
        <w:ind w:firstLine="0"/>
        <w:rPr>
          <w:rFonts w:hint="cs"/>
          <w:rtl/>
        </w:rPr>
      </w:pPr>
    </w:p>
    <w:p w14:paraId="7B1A72DE" w14:textId="77777777" w:rsidR="00000000" w:rsidRDefault="002703A1">
      <w:pPr>
        <w:pStyle w:val="af0"/>
        <w:rPr>
          <w:rtl/>
        </w:rPr>
      </w:pPr>
      <w:r>
        <w:rPr>
          <w:rFonts w:hint="eastAsia"/>
          <w:rtl/>
        </w:rPr>
        <w:t>עבד</w:t>
      </w:r>
      <w:r>
        <w:rPr>
          <w:rtl/>
        </w:rPr>
        <w:t>-אלמאלכ דהאמשה (רע"ם):</w:t>
      </w:r>
    </w:p>
    <w:p w14:paraId="40B5B0CD" w14:textId="77777777" w:rsidR="00000000" w:rsidRDefault="002703A1">
      <w:pPr>
        <w:pStyle w:val="a0"/>
        <w:rPr>
          <w:rFonts w:hint="cs"/>
          <w:rtl/>
        </w:rPr>
      </w:pPr>
    </w:p>
    <w:p w14:paraId="154C6F95" w14:textId="77777777" w:rsidR="00000000" w:rsidRDefault="002703A1">
      <w:pPr>
        <w:pStyle w:val="a0"/>
        <w:rPr>
          <w:rFonts w:hint="cs"/>
          <w:rtl/>
        </w:rPr>
      </w:pPr>
      <w:r>
        <w:rPr>
          <w:rFonts w:hint="cs"/>
          <w:rtl/>
        </w:rPr>
        <w:t xml:space="preserve">- - - השטחים - - - הם לא רוצים. </w:t>
      </w:r>
    </w:p>
    <w:p w14:paraId="30616911" w14:textId="77777777" w:rsidR="00000000" w:rsidRDefault="002703A1">
      <w:pPr>
        <w:pStyle w:val="a0"/>
        <w:ind w:firstLine="0"/>
        <w:rPr>
          <w:rFonts w:hint="cs"/>
          <w:rtl/>
        </w:rPr>
      </w:pPr>
    </w:p>
    <w:p w14:paraId="24088506" w14:textId="77777777" w:rsidR="00000000" w:rsidRDefault="002703A1">
      <w:pPr>
        <w:pStyle w:val="-"/>
        <w:rPr>
          <w:rtl/>
        </w:rPr>
      </w:pPr>
      <w:bookmarkStart w:id="38" w:name="FS000000474T03_05_2004_17_04_52C"/>
      <w:bookmarkEnd w:id="38"/>
      <w:r>
        <w:rPr>
          <w:rtl/>
        </w:rPr>
        <w:t>השר גדעון עזרא:</w:t>
      </w:r>
    </w:p>
    <w:p w14:paraId="75E3F478" w14:textId="77777777" w:rsidR="00000000" w:rsidRDefault="002703A1">
      <w:pPr>
        <w:pStyle w:val="a0"/>
        <w:rPr>
          <w:rtl/>
        </w:rPr>
      </w:pPr>
    </w:p>
    <w:p w14:paraId="45268FC3" w14:textId="77777777" w:rsidR="00000000" w:rsidRDefault="002703A1">
      <w:pPr>
        <w:pStyle w:val="a0"/>
        <w:rPr>
          <w:rFonts w:hint="cs"/>
          <w:rtl/>
        </w:rPr>
      </w:pPr>
      <w:r>
        <w:rPr>
          <w:rFonts w:hint="cs"/>
          <w:rtl/>
        </w:rPr>
        <w:t>ולכן, רבותי, אל לכם לבוא בטענות אלא לעצמכם ואל חבריך.</w:t>
      </w:r>
    </w:p>
    <w:p w14:paraId="73660287" w14:textId="77777777" w:rsidR="00000000" w:rsidRDefault="002703A1">
      <w:pPr>
        <w:pStyle w:val="a0"/>
        <w:rPr>
          <w:rFonts w:hint="cs"/>
          <w:rtl/>
        </w:rPr>
      </w:pPr>
    </w:p>
    <w:p w14:paraId="2B7BFB51" w14:textId="77777777" w:rsidR="00000000" w:rsidRDefault="002703A1">
      <w:pPr>
        <w:pStyle w:val="a0"/>
        <w:rPr>
          <w:rFonts w:hint="cs"/>
          <w:rtl/>
        </w:rPr>
      </w:pPr>
      <w:r>
        <w:rPr>
          <w:rFonts w:hint="cs"/>
          <w:rtl/>
        </w:rPr>
        <w:t>בליכוד היתה אתמול התוצאה כפי שהיתה, אבל לפי דעתי זו היתה במידה רבה חגיגה של דמוקרטיה ע</w:t>
      </w:r>
      <w:r>
        <w:rPr>
          <w:rFonts w:hint="cs"/>
          <w:rtl/>
        </w:rPr>
        <w:t>ם סדרי בחירות הוגנים והגונים.</w:t>
      </w:r>
    </w:p>
    <w:p w14:paraId="4E651915" w14:textId="77777777" w:rsidR="00000000" w:rsidRDefault="002703A1">
      <w:pPr>
        <w:pStyle w:val="a0"/>
        <w:ind w:firstLine="0"/>
        <w:rPr>
          <w:rFonts w:hint="cs"/>
          <w:rtl/>
        </w:rPr>
      </w:pPr>
    </w:p>
    <w:p w14:paraId="17801F7C" w14:textId="77777777" w:rsidR="00000000" w:rsidRDefault="002703A1">
      <w:pPr>
        <w:pStyle w:val="af0"/>
        <w:rPr>
          <w:rtl/>
        </w:rPr>
      </w:pPr>
      <w:r>
        <w:rPr>
          <w:rFonts w:hint="eastAsia"/>
          <w:rtl/>
        </w:rPr>
        <w:t>רומן</w:t>
      </w:r>
      <w:r>
        <w:rPr>
          <w:rtl/>
        </w:rPr>
        <w:t xml:space="preserve"> ברונפמן (מרצ):</w:t>
      </w:r>
    </w:p>
    <w:p w14:paraId="29449E42" w14:textId="77777777" w:rsidR="00000000" w:rsidRDefault="002703A1">
      <w:pPr>
        <w:pStyle w:val="a0"/>
        <w:rPr>
          <w:rFonts w:hint="cs"/>
          <w:rtl/>
        </w:rPr>
      </w:pPr>
    </w:p>
    <w:p w14:paraId="48780505" w14:textId="77777777" w:rsidR="00000000" w:rsidRDefault="002703A1">
      <w:pPr>
        <w:pStyle w:val="a0"/>
        <w:rPr>
          <w:rFonts w:hint="cs"/>
          <w:rtl/>
        </w:rPr>
      </w:pPr>
      <w:r>
        <w:rPr>
          <w:rFonts w:hint="cs"/>
          <w:rtl/>
        </w:rPr>
        <w:t>לפחות קצת אינטליגנציה.</w:t>
      </w:r>
    </w:p>
    <w:p w14:paraId="3F656FC0" w14:textId="77777777" w:rsidR="00000000" w:rsidRDefault="002703A1">
      <w:pPr>
        <w:pStyle w:val="a0"/>
        <w:ind w:firstLine="0"/>
        <w:rPr>
          <w:rFonts w:hint="cs"/>
          <w:rtl/>
        </w:rPr>
      </w:pPr>
    </w:p>
    <w:p w14:paraId="317CF7E9" w14:textId="77777777" w:rsidR="00000000" w:rsidRDefault="002703A1">
      <w:pPr>
        <w:pStyle w:val="af0"/>
        <w:rPr>
          <w:rtl/>
        </w:rPr>
      </w:pPr>
      <w:r>
        <w:rPr>
          <w:rFonts w:hint="eastAsia"/>
          <w:rtl/>
        </w:rPr>
        <w:t>זהבה</w:t>
      </w:r>
      <w:r>
        <w:rPr>
          <w:rtl/>
        </w:rPr>
        <w:t xml:space="preserve"> גלאון (מרצ):</w:t>
      </w:r>
    </w:p>
    <w:p w14:paraId="223F7359" w14:textId="77777777" w:rsidR="00000000" w:rsidRDefault="002703A1">
      <w:pPr>
        <w:pStyle w:val="a0"/>
        <w:rPr>
          <w:rFonts w:hint="cs"/>
          <w:rtl/>
        </w:rPr>
      </w:pPr>
    </w:p>
    <w:p w14:paraId="7738DEAB" w14:textId="77777777" w:rsidR="00000000" w:rsidRDefault="002703A1">
      <w:pPr>
        <w:pStyle w:val="a0"/>
        <w:rPr>
          <w:rFonts w:hint="cs"/>
          <w:rtl/>
        </w:rPr>
      </w:pPr>
      <w:r>
        <w:rPr>
          <w:rFonts w:hint="cs"/>
          <w:rtl/>
        </w:rPr>
        <w:t xml:space="preserve">- - - </w:t>
      </w:r>
    </w:p>
    <w:p w14:paraId="5BC32EF2" w14:textId="77777777" w:rsidR="00000000" w:rsidRDefault="002703A1">
      <w:pPr>
        <w:pStyle w:val="a0"/>
        <w:ind w:firstLine="0"/>
        <w:rPr>
          <w:rFonts w:hint="cs"/>
          <w:rtl/>
        </w:rPr>
      </w:pPr>
    </w:p>
    <w:p w14:paraId="69ECD83F" w14:textId="77777777" w:rsidR="00000000" w:rsidRDefault="002703A1">
      <w:pPr>
        <w:pStyle w:val="-"/>
        <w:rPr>
          <w:rtl/>
        </w:rPr>
      </w:pPr>
      <w:bookmarkStart w:id="39" w:name="FS000000474T03_05_2004_17_07_49C"/>
      <w:bookmarkEnd w:id="39"/>
      <w:r>
        <w:rPr>
          <w:rtl/>
        </w:rPr>
        <w:t>השר גדעון עזרא:</w:t>
      </w:r>
    </w:p>
    <w:p w14:paraId="3E30DD07" w14:textId="77777777" w:rsidR="00000000" w:rsidRDefault="002703A1">
      <w:pPr>
        <w:pStyle w:val="a0"/>
        <w:rPr>
          <w:rtl/>
        </w:rPr>
      </w:pPr>
    </w:p>
    <w:p w14:paraId="739C1DD9" w14:textId="77777777" w:rsidR="00000000" w:rsidRDefault="002703A1">
      <w:pPr>
        <w:pStyle w:val="a0"/>
        <w:rPr>
          <w:rFonts w:hint="cs"/>
          <w:rtl/>
        </w:rPr>
      </w:pPr>
      <w:r>
        <w:rPr>
          <w:rFonts w:hint="cs"/>
          <w:rtl/>
        </w:rPr>
        <w:t>חגיגה של דמוקרטיה - -</w:t>
      </w:r>
    </w:p>
    <w:p w14:paraId="4731F289" w14:textId="77777777" w:rsidR="00000000" w:rsidRDefault="002703A1">
      <w:pPr>
        <w:pStyle w:val="a0"/>
        <w:ind w:firstLine="0"/>
        <w:rPr>
          <w:rFonts w:hint="cs"/>
          <w:rtl/>
        </w:rPr>
      </w:pPr>
    </w:p>
    <w:p w14:paraId="62325067" w14:textId="77777777" w:rsidR="00000000" w:rsidRDefault="002703A1">
      <w:pPr>
        <w:pStyle w:val="af0"/>
        <w:rPr>
          <w:rtl/>
        </w:rPr>
      </w:pPr>
      <w:r>
        <w:rPr>
          <w:rFonts w:hint="eastAsia"/>
          <w:rtl/>
        </w:rPr>
        <w:t>רומן</w:t>
      </w:r>
      <w:r>
        <w:rPr>
          <w:rtl/>
        </w:rPr>
        <w:t xml:space="preserve"> ברונפמן (מרצ):</w:t>
      </w:r>
    </w:p>
    <w:p w14:paraId="3F436911" w14:textId="77777777" w:rsidR="00000000" w:rsidRDefault="002703A1">
      <w:pPr>
        <w:pStyle w:val="a0"/>
        <w:rPr>
          <w:rFonts w:hint="cs"/>
          <w:rtl/>
        </w:rPr>
      </w:pPr>
    </w:p>
    <w:p w14:paraId="18228F5D" w14:textId="77777777" w:rsidR="00000000" w:rsidRDefault="002703A1">
      <w:pPr>
        <w:pStyle w:val="a0"/>
        <w:rPr>
          <w:rFonts w:hint="cs"/>
          <w:rtl/>
        </w:rPr>
      </w:pPr>
      <w:r>
        <w:rPr>
          <w:rFonts w:hint="cs"/>
          <w:rtl/>
        </w:rPr>
        <w:t>איזו דמוקרטיה? חגיגה לדמוקרטיה?</w:t>
      </w:r>
    </w:p>
    <w:p w14:paraId="00E2A2A1" w14:textId="77777777" w:rsidR="00000000" w:rsidRDefault="002703A1">
      <w:pPr>
        <w:pStyle w:val="a0"/>
        <w:ind w:firstLine="0"/>
        <w:rPr>
          <w:rFonts w:hint="cs"/>
          <w:rtl/>
        </w:rPr>
      </w:pPr>
    </w:p>
    <w:p w14:paraId="1185A4AD" w14:textId="77777777" w:rsidR="00000000" w:rsidRDefault="002703A1">
      <w:pPr>
        <w:pStyle w:val="-"/>
        <w:rPr>
          <w:rtl/>
        </w:rPr>
      </w:pPr>
      <w:bookmarkStart w:id="40" w:name="FS000000474T03_05_2004_17_08_20C"/>
      <w:bookmarkEnd w:id="40"/>
      <w:r>
        <w:rPr>
          <w:rtl/>
        </w:rPr>
        <w:t>השר גדעון עזרא:</w:t>
      </w:r>
    </w:p>
    <w:p w14:paraId="4F0B3E70" w14:textId="77777777" w:rsidR="00000000" w:rsidRDefault="002703A1">
      <w:pPr>
        <w:pStyle w:val="a0"/>
        <w:rPr>
          <w:rtl/>
        </w:rPr>
      </w:pPr>
    </w:p>
    <w:p w14:paraId="7D673FDD" w14:textId="77777777" w:rsidR="00000000" w:rsidRDefault="002703A1">
      <w:pPr>
        <w:pStyle w:val="a0"/>
        <w:rPr>
          <w:rFonts w:hint="cs"/>
          <w:rtl/>
        </w:rPr>
      </w:pPr>
      <w:r>
        <w:rPr>
          <w:rFonts w:hint="cs"/>
          <w:rtl/>
        </w:rPr>
        <w:t xml:space="preserve">- - עם סדרי בחירה ראויים. </w:t>
      </w:r>
    </w:p>
    <w:p w14:paraId="7D09FC77" w14:textId="77777777" w:rsidR="00000000" w:rsidRDefault="002703A1">
      <w:pPr>
        <w:pStyle w:val="a0"/>
        <w:ind w:firstLine="0"/>
        <w:rPr>
          <w:rFonts w:hint="cs"/>
          <w:rtl/>
        </w:rPr>
      </w:pPr>
    </w:p>
    <w:p w14:paraId="032752C0" w14:textId="77777777" w:rsidR="00000000" w:rsidRDefault="002703A1">
      <w:pPr>
        <w:pStyle w:val="af1"/>
        <w:rPr>
          <w:rtl/>
        </w:rPr>
      </w:pPr>
      <w:r>
        <w:rPr>
          <w:rtl/>
        </w:rPr>
        <w:t>היו"ר ראובן רי</w:t>
      </w:r>
      <w:r>
        <w:rPr>
          <w:rtl/>
        </w:rPr>
        <w:t>בלין:</w:t>
      </w:r>
    </w:p>
    <w:p w14:paraId="169E4A6C" w14:textId="77777777" w:rsidR="00000000" w:rsidRDefault="002703A1">
      <w:pPr>
        <w:pStyle w:val="a0"/>
        <w:rPr>
          <w:rtl/>
        </w:rPr>
      </w:pPr>
    </w:p>
    <w:p w14:paraId="5199CD54" w14:textId="77777777" w:rsidR="00000000" w:rsidRDefault="002703A1">
      <w:pPr>
        <w:pStyle w:val="a0"/>
        <w:rPr>
          <w:rFonts w:hint="cs"/>
          <w:rtl/>
        </w:rPr>
      </w:pPr>
      <w:r>
        <w:rPr>
          <w:rFonts w:hint="cs"/>
          <w:rtl/>
        </w:rPr>
        <w:t>רבותי חברי הכנסת, קריאת ביניים מותרת לאחד בשעה.</w:t>
      </w:r>
    </w:p>
    <w:p w14:paraId="1466F3EC" w14:textId="77777777" w:rsidR="00000000" w:rsidRDefault="002703A1">
      <w:pPr>
        <w:pStyle w:val="a0"/>
        <w:ind w:firstLine="0"/>
        <w:rPr>
          <w:rFonts w:hint="cs"/>
          <w:rtl/>
        </w:rPr>
      </w:pPr>
    </w:p>
    <w:p w14:paraId="4CA8677F" w14:textId="77777777" w:rsidR="00000000" w:rsidRDefault="002703A1">
      <w:pPr>
        <w:pStyle w:val="af0"/>
        <w:rPr>
          <w:rtl/>
        </w:rPr>
      </w:pPr>
      <w:r>
        <w:rPr>
          <w:rFonts w:hint="eastAsia"/>
          <w:rtl/>
        </w:rPr>
        <w:t>טלב</w:t>
      </w:r>
      <w:r>
        <w:rPr>
          <w:rtl/>
        </w:rPr>
        <w:t xml:space="preserve"> אלסאנע (רע"ם):</w:t>
      </w:r>
    </w:p>
    <w:p w14:paraId="739746E7" w14:textId="77777777" w:rsidR="00000000" w:rsidRDefault="002703A1">
      <w:pPr>
        <w:pStyle w:val="a0"/>
        <w:rPr>
          <w:rFonts w:hint="cs"/>
          <w:rtl/>
        </w:rPr>
      </w:pPr>
    </w:p>
    <w:p w14:paraId="0D880EF9" w14:textId="77777777" w:rsidR="00000000" w:rsidRDefault="002703A1">
      <w:pPr>
        <w:pStyle w:val="a0"/>
        <w:rPr>
          <w:rFonts w:hint="cs"/>
          <w:rtl/>
        </w:rPr>
      </w:pPr>
      <w:r>
        <w:rPr>
          <w:rFonts w:hint="cs"/>
          <w:rtl/>
        </w:rPr>
        <w:t xml:space="preserve">אבל זה לא הזמן לבדיחות. </w:t>
      </w:r>
    </w:p>
    <w:p w14:paraId="37B30E18" w14:textId="77777777" w:rsidR="00000000" w:rsidRDefault="002703A1">
      <w:pPr>
        <w:pStyle w:val="a0"/>
        <w:ind w:firstLine="0"/>
        <w:rPr>
          <w:rFonts w:hint="cs"/>
          <w:rtl/>
        </w:rPr>
      </w:pPr>
    </w:p>
    <w:p w14:paraId="6B308BED" w14:textId="77777777" w:rsidR="00000000" w:rsidRDefault="002703A1">
      <w:pPr>
        <w:pStyle w:val="af1"/>
        <w:rPr>
          <w:rtl/>
        </w:rPr>
      </w:pPr>
      <w:r>
        <w:rPr>
          <w:rtl/>
        </w:rPr>
        <w:t>היו"ר ראובן ריבלין:</w:t>
      </w:r>
    </w:p>
    <w:p w14:paraId="407501CD" w14:textId="77777777" w:rsidR="00000000" w:rsidRDefault="002703A1">
      <w:pPr>
        <w:pStyle w:val="a0"/>
        <w:rPr>
          <w:rtl/>
        </w:rPr>
      </w:pPr>
    </w:p>
    <w:p w14:paraId="63D2F54E" w14:textId="77777777" w:rsidR="00000000" w:rsidRDefault="002703A1">
      <w:pPr>
        <w:pStyle w:val="a0"/>
        <w:rPr>
          <w:rFonts w:hint="cs"/>
          <w:rtl/>
        </w:rPr>
      </w:pPr>
      <w:r>
        <w:rPr>
          <w:rFonts w:hint="cs"/>
          <w:rtl/>
        </w:rPr>
        <w:t>תודה רבה. חבר הכנסת טלב אלסאנע. חבר הכנסת ברונפמן.</w:t>
      </w:r>
    </w:p>
    <w:p w14:paraId="2F199764" w14:textId="77777777" w:rsidR="00000000" w:rsidRDefault="002703A1">
      <w:pPr>
        <w:pStyle w:val="af0"/>
        <w:rPr>
          <w:rtl/>
        </w:rPr>
      </w:pPr>
    </w:p>
    <w:p w14:paraId="03D199F2" w14:textId="77777777" w:rsidR="00000000" w:rsidRDefault="002703A1">
      <w:pPr>
        <w:pStyle w:val="af0"/>
        <w:rPr>
          <w:rtl/>
        </w:rPr>
      </w:pPr>
      <w:r>
        <w:rPr>
          <w:rFonts w:hint="eastAsia"/>
          <w:rtl/>
        </w:rPr>
        <w:t>אבשלום</w:t>
      </w:r>
      <w:r>
        <w:rPr>
          <w:rtl/>
        </w:rPr>
        <w:t xml:space="preserve"> וילן (מרצ):</w:t>
      </w:r>
    </w:p>
    <w:p w14:paraId="1B0B7863" w14:textId="77777777" w:rsidR="00000000" w:rsidRDefault="002703A1">
      <w:pPr>
        <w:pStyle w:val="a0"/>
        <w:rPr>
          <w:rFonts w:hint="cs"/>
          <w:rtl/>
        </w:rPr>
      </w:pPr>
    </w:p>
    <w:p w14:paraId="22162C88" w14:textId="77777777" w:rsidR="00000000" w:rsidRDefault="002703A1">
      <w:pPr>
        <w:pStyle w:val="a0"/>
        <w:rPr>
          <w:rFonts w:hint="cs"/>
          <w:rtl/>
        </w:rPr>
      </w:pPr>
      <w:r>
        <w:rPr>
          <w:rFonts w:hint="cs"/>
          <w:rtl/>
        </w:rPr>
        <w:t>ראש ממשלה מובס במשאל. זה דמוקרטיה?</w:t>
      </w:r>
    </w:p>
    <w:p w14:paraId="47B72A95" w14:textId="77777777" w:rsidR="00000000" w:rsidRDefault="002703A1">
      <w:pPr>
        <w:pStyle w:val="a0"/>
        <w:ind w:firstLine="0"/>
        <w:rPr>
          <w:rFonts w:hint="cs"/>
          <w:rtl/>
        </w:rPr>
      </w:pPr>
    </w:p>
    <w:p w14:paraId="58E9736A" w14:textId="77777777" w:rsidR="00000000" w:rsidRDefault="002703A1">
      <w:pPr>
        <w:pStyle w:val="af1"/>
        <w:rPr>
          <w:rtl/>
        </w:rPr>
      </w:pPr>
      <w:r>
        <w:rPr>
          <w:rtl/>
        </w:rPr>
        <w:t>היו"ר ראובן ריבלין:</w:t>
      </w:r>
    </w:p>
    <w:p w14:paraId="0EFD88D2" w14:textId="77777777" w:rsidR="00000000" w:rsidRDefault="002703A1">
      <w:pPr>
        <w:pStyle w:val="a0"/>
        <w:rPr>
          <w:rtl/>
        </w:rPr>
      </w:pPr>
    </w:p>
    <w:p w14:paraId="2F769590" w14:textId="77777777" w:rsidR="00000000" w:rsidRDefault="002703A1">
      <w:pPr>
        <w:pStyle w:val="a0"/>
        <w:rPr>
          <w:rFonts w:hint="cs"/>
          <w:rtl/>
        </w:rPr>
      </w:pPr>
      <w:r>
        <w:rPr>
          <w:rFonts w:hint="cs"/>
          <w:rtl/>
        </w:rPr>
        <w:t xml:space="preserve">חבר </w:t>
      </w:r>
      <w:r>
        <w:rPr>
          <w:rFonts w:hint="cs"/>
          <w:rtl/>
        </w:rPr>
        <w:t xml:space="preserve">הכנסת וילן, הוא שמע אותך. עכשיו הוא ישיב. הרי אתם ביקשתם להביע אי-אמון בממשלה כדי שהיא תשיב. </w:t>
      </w:r>
    </w:p>
    <w:p w14:paraId="735494C5" w14:textId="77777777" w:rsidR="00000000" w:rsidRDefault="002703A1">
      <w:pPr>
        <w:pStyle w:val="a0"/>
        <w:ind w:firstLine="0"/>
        <w:rPr>
          <w:rFonts w:hint="cs"/>
          <w:rtl/>
        </w:rPr>
      </w:pPr>
    </w:p>
    <w:p w14:paraId="0EDC3325" w14:textId="77777777" w:rsidR="00000000" w:rsidRDefault="002703A1">
      <w:pPr>
        <w:pStyle w:val="af0"/>
        <w:rPr>
          <w:rtl/>
        </w:rPr>
      </w:pPr>
      <w:r>
        <w:rPr>
          <w:rFonts w:hint="eastAsia"/>
          <w:rtl/>
        </w:rPr>
        <w:t>יוסי</w:t>
      </w:r>
      <w:r>
        <w:rPr>
          <w:rtl/>
        </w:rPr>
        <w:t xml:space="preserve"> שריד (מרצ):</w:t>
      </w:r>
    </w:p>
    <w:p w14:paraId="30A2C35F" w14:textId="77777777" w:rsidR="00000000" w:rsidRDefault="002703A1">
      <w:pPr>
        <w:pStyle w:val="a0"/>
        <w:rPr>
          <w:rFonts w:hint="cs"/>
          <w:rtl/>
        </w:rPr>
      </w:pPr>
    </w:p>
    <w:p w14:paraId="6F2DDE70" w14:textId="77777777" w:rsidR="00000000" w:rsidRDefault="002703A1">
      <w:pPr>
        <w:pStyle w:val="a0"/>
        <w:rPr>
          <w:rFonts w:hint="cs"/>
          <w:rtl/>
        </w:rPr>
      </w:pPr>
      <w:r>
        <w:rPr>
          <w:rFonts w:hint="cs"/>
          <w:rtl/>
        </w:rPr>
        <w:t xml:space="preserve">האם ועדת-כהן - - - </w:t>
      </w:r>
    </w:p>
    <w:p w14:paraId="4DBB611A" w14:textId="77777777" w:rsidR="00000000" w:rsidRDefault="002703A1">
      <w:pPr>
        <w:pStyle w:val="a0"/>
        <w:ind w:firstLine="0"/>
        <w:rPr>
          <w:rFonts w:hint="cs"/>
          <w:rtl/>
        </w:rPr>
      </w:pPr>
    </w:p>
    <w:p w14:paraId="28890A5F" w14:textId="77777777" w:rsidR="00000000" w:rsidRDefault="002703A1">
      <w:pPr>
        <w:pStyle w:val="af1"/>
        <w:rPr>
          <w:rtl/>
        </w:rPr>
      </w:pPr>
      <w:r>
        <w:rPr>
          <w:rtl/>
        </w:rPr>
        <w:t>היו"ר ראובן ריבלין:</w:t>
      </w:r>
    </w:p>
    <w:p w14:paraId="2C5FB5E1" w14:textId="77777777" w:rsidR="00000000" w:rsidRDefault="002703A1">
      <w:pPr>
        <w:pStyle w:val="a0"/>
        <w:rPr>
          <w:rtl/>
        </w:rPr>
      </w:pPr>
    </w:p>
    <w:p w14:paraId="6ED14AA2" w14:textId="77777777" w:rsidR="00000000" w:rsidRDefault="002703A1">
      <w:pPr>
        <w:pStyle w:val="a0"/>
        <w:rPr>
          <w:rFonts w:hint="cs"/>
          <w:rtl/>
        </w:rPr>
      </w:pPr>
      <w:r>
        <w:rPr>
          <w:rFonts w:hint="cs"/>
          <w:rtl/>
        </w:rPr>
        <w:t>תודה רבה. אני לא מציע לדבר על אנשים שאינם נמצאים כאן.</w:t>
      </w:r>
    </w:p>
    <w:p w14:paraId="6E291725" w14:textId="77777777" w:rsidR="00000000" w:rsidRDefault="002703A1">
      <w:pPr>
        <w:pStyle w:val="a0"/>
        <w:ind w:firstLine="0"/>
        <w:rPr>
          <w:rFonts w:hint="cs"/>
          <w:rtl/>
        </w:rPr>
      </w:pPr>
    </w:p>
    <w:p w14:paraId="3969CEAB" w14:textId="77777777" w:rsidR="00000000" w:rsidRDefault="002703A1">
      <w:pPr>
        <w:pStyle w:val="af0"/>
        <w:rPr>
          <w:rtl/>
        </w:rPr>
      </w:pPr>
      <w:r>
        <w:rPr>
          <w:rFonts w:hint="eastAsia"/>
          <w:rtl/>
        </w:rPr>
        <w:t>יוסי</w:t>
      </w:r>
      <w:r>
        <w:rPr>
          <w:rtl/>
        </w:rPr>
        <w:t xml:space="preserve"> שריד (מרצ):</w:t>
      </w:r>
    </w:p>
    <w:p w14:paraId="2B2A4313" w14:textId="77777777" w:rsidR="00000000" w:rsidRDefault="002703A1">
      <w:pPr>
        <w:pStyle w:val="a0"/>
        <w:rPr>
          <w:rFonts w:hint="cs"/>
          <w:rtl/>
        </w:rPr>
      </w:pPr>
    </w:p>
    <w:p w14:paraId="0F5BF849" w14:textId="77777777" w:rsidR="00000000" w:rsidRDefault="002703A1">
      <w:pPr>
        <w:pStyle w:val="a0"/>
        <w:rPr>
          <w:rFonts w:hint="cs"/>
          <w:rtl/>
        </w:rPr>
      </w:pPr>
      <w:r>
        <w:rPr>
          <w:rFonts w:hint="cs"/>
          <w:rtl/>
        </w:rPr>
        <w:t>זו היתה הפעם האחרונה שהיתה ח</w:t>
      </w:r>
      <w:r>
        <w:rPr>
          <w:rFonts w:hint="cs"/>
          <w:rtl/>
        </w:rPr>
        <w:t xml:space="preserve">גיגה לדמוקרטיה. </w:t>
      </w:r>
    </w:p>
    <w:p w14:paraId="5650CDD4" w14:textId="77777777" w:rsidR="00000000" w:rsidRDefault="002703A1">
      <w:pPr>
        <w:pStyle w:val="a0"/>
        <w:rPr>
          <w:rtl/>
        </w:rPr>
      </w:pPr>
    </w:p>
    <w:p w14:paraId="74F51887" w14:textId="77777777" w:rsidR="00000000" w:rsidRDefault="002703A1">
      <w:pPr>
        <w:pStyle w:val="-"/>
        <w:rPr>
          <w:rtl/>
        </w:rPr>
      </w:pPr>
      <w:bookmarkStart w:id="41" w:name="FS000000474T03_05_2004_17_19_36"/>
      <w:bookmarkStart w:id="42" w:name="FS000000474T03_05_2004_17_20_26C"/>
      <w:bookmarkEnd w:id="41"/>
      <w:bookmarkEnd w:id="42"/>
      <w:r>
        <w:rPr>
          <w:rtl/>
        </w:rPr>
        <w:t>השר גדעון עזרא:</w:t>
      </w:r>
    </w:p>
    <w:p w14:paraId="79BADD10" w14:textId="77777777" w:rsidR="00000000" w:rsidRDefault="002703A1">
      <w:pPr>
        <w:pStyle w:val="a0"/>
        <w:rPr>
          <w:rtl/>
        </w:rPr>
      </w:pPr>
    </w:p>
    <w:p w14:paraId="10BFAFEB" w14:textId="77777777" w:rsidR="00000000" w:rsidRDefault="002703A1">
      <w:pPr>
        <w:pStyle w:val="a0"/>
        <w:rPr>
          <w:rFonts w:hint="cs"/>
          <w:rtl/>
        </w:rPr>
      </w:pPr>
      <w:r>
        <w:rPr>
          <w:rFonts w:hint="cs"/>
          <w:rtl/>
        </w:rPr>
        <w:t>לפני כחודש פנה ראש הממשלה לשרי הליכוד וביקש מהם להביע את דעתם בכל הנוגע לתוכנית ההתנתקות, שאותה יזם והוביל, שיתוף של מדינת ישראל וארצות-הברית. ראש הממשלה ציין בהודעתו, כי מעולם לא זכתה ישראל בתמיכה כה גדולה, משמעותית והיס</w:t>
      </w:r>
      <w:r>
        <w:rPr>
          <w:rFonts w:hint="cs"/>
          <w:rtl/>
        </w:rPr>
        <w:t>טורית, כפי שהעניקה לה ארצות-הברית. הוא הודה אתמול לנשיא ארצות-הברית, ג'ורג' בוש, על ידידותו העמוקה לישראל ועל המנהיגות שהפגין.</w:t>
      </w:r>
    </w:p>
    <w:p w14:paraId="24CC7CA6" w14:textId="77777777" w:rsidR="00000000" w:rsidRDefault="002703A1">
      <w:pPr>
        <w:pStyle w:val="a0"/>
        <w:rPr>
          <w:rFonts w:hint="cs"/>
          <w:rtl/>
        </w:rPr>
      </w:pPr>
    </w:p>
    <w:p w14:paraId="53D6C192" w14:textId="77777777" w:rsidR="00000000" w:rsidRDefault="002703A1">
      <w:pPr>
        <w:pStyle w:val="a0"/>
        <w:rPr>
          <w:rFonts w:hint="cs"/>
          <w:rtl/>
        </w:rPr>
      </w:pPr>
      <w:r>
        <w:rPr>
          <w:rFonts w:hint="cs"/>
          <w:rtl/>
        </w:rPr>
        <w:t xml:space="preserve">ראש הממשלה קיבל בצער את תוצאות משאל המתפקדים בליכוד, אך הודיע כי הוא מכבד את התוצאות. תמיכתם של רבים בציבור הישראלי בתוכנית באה </w:t>
      </w:r>
      <w:r>
        <w:rPr>
          <w:rFonts w:hint="cs"/>
          <w:rtl/>
        </w:rPr>
        <w:t>לידי ביטוי בתקופה האחרונה, ואני מניח שגם הם חשים אכזבה מתוצאות המשאל. אבל המשאל היה וציבור מתפקדי הליכוד אמר את דברו וסיעת הליכוד מקבלת את ההחלטה.</w:t>
      </w:r>
    </w:p>
    <w:p w14:paraId="70CCF300" w14:textId="77777777" w:rsidR="00000000" w:rsidRDefault="002703A1">
      <w:pPr>
        <w:pStyle w:val="a0"/>
        <w:rPr>
          <w:rFonts w:hint="cs"/>
          <w:rtl/>
        </w:rPr>
      </w:pPr>
    </w:p>
    <w:p w14:paraId="01933599" w14:textId="77777777" w:rsidR="00000000" w:rsidRDefault="002703A1">
      <w:pPr>
        <w:pStyle w:val="a0"/>
        <w:rPr>
          <w:rFonts w:hint="cs"/>
          <w:rtl/>
        </w:rPr>
      </w:pPr>
      <w:r>
        <w:rPr>
          <w:rFonts w:hint="cs"/>
          <w:rtl/>
        </w:rPr>
        <w:t>לפנינו ימים של הכרעות קשות. בימים הקרובים יקיים ראש הממשלה התייעצויות עם שרי הממשלה, סיעת הליכוד וסיעות הקוא</w:t>
      </w:r>
      <w:r>
        <w:rPr>
          <w:rFonts w:hint="cs"/>
          <w:rtl/>
        </w:rPr>
        <w:t>ליציה - - -</w:t>
      </w:r>
    </w:p>
    <w:p w14:paraId="077BE5F5" w14:textId="77777777" w:rsidR="00000000" w:rsidRDefault="002703A1">
      <w:pPr>
        <w:pStyle w:val="a0"/>
        <w:rPr>
          <w:rFonts w:hint="cs"/>
          <w:rtl/>
        </w:rPr>
      </w:pPr>
    </w:p>
    <w:p w14:paraId="3731A466" w14:textId="77777777" w:rsidR="00000000" w:rsidRDefault="002703A1">
      <w:pPr>
        <w:pStyle w:val="af0"/>
        <w:rPr>
          <w:rtl/>
        </w:rPr>
      </w:pPr>
      <w:r>
        <w:rPr>
          <w:rFonts w:hint="eastAsia"/>
          <w:rtl/>
        </w:rPr>
        <w:t>יוסי</w:t>
      </w:r>
      <w:r>
        <w:rPr>
          <w:rtl/>
        </w:rPr>
        <w:t xml:space="preserve"> שריד (מרצ):</w:t>
      </w:r>
    </w:p>
    <w:p w14:paraId="067CAB79" w14:textId="77777777" w:rsidR="00000000" w:rsidRDefault="002703A1">
      <w:pPr>
        <w:pStyle w:val="a0"/>
        <w:rPr>
          <w:rFonts w:hint="cs"/>
          <w:rtl/>
        </w:rPr>
      </w:pPr>
    </w:p>
    <w:p w14:paraId="77CAE49F" w14:textId="77777777" w:rsidR="00000000" w:rsidRDefault="002703A1">
      <w:pPr>
        <w:pStyle w:val="a0"/>
        <w:rPr>
          <w:rFonts w:hint="cs"/>
          <w:rtl/>
        </w:rPr>
      </w:pPr>
      <w:r>
        <w:rPr>
          <w:rFonts w:hint="cs"/>
          <w:rtl/>
        </w:rPr>
        <w:t>אנחנו לא שומעים אותך - - -</w:t>
      </w:r>
    </w:p>
    <w:p w14:paraId="3DB19349" w14:textId="77777777" w:rsidR="00000000" w:rsidRDefault="002703A1">
      <w:pPr>
        <w:pStyle w:val="a0"/>
        <w:rPr>
          <w:rFonts w:hint="cs"/>
          <w:rtl/>
        </w:rPr>
      </w:pPr>
    </w:p>
    <w:p w14:paraId="606C242B" w14:textId="77777777" w:rsidR="00000000" w:rsidRDefault="002703A1">
      <w:pPr>
        <w:pStyle w:val="af1"/>
        <w:rPr>
          <w:rtl/>
        </w:rPr>
      </w:pPr>
      <w:r>
        <w:rPr>
          <w:rtl/>
        </w:rPr>
        <w:t>היו"ר ראובן ריבלין:</w:t>
      </w:r>
    </w:p>
    <w:p w14:paraId="2FB47EDB" w14:textId="77777777" w:rsidR="00000000" w:rsidRDefault="002703A1">
      <w:pPr>
        <w:pStyle w:val="a0"/>
        <w:rPr>
          <w:rtl/>
        </w:rPr>
      </w:pPr>
    </w:p>
    <w:p w14:paraId="3A736D5A" w14:textId="77777777" w:rsidR="00000000" w:rsidRDefault="002703A1">
      <w:pPr>
        <w:pStyle w:val="a0"/>
        <w:rPr>
          <w:rFonts w:hint="cs"/>
          <w:rtl/>
        </w:rPr>
      </w:pPr>
      <w:r>
        <w:rPr>
          <w:rFonts w:hint="cs"/>
          <w:rtl/>
        </w:rPr>
        <w:t xml:space="preserve">גם לו מותר קריאת ביניים אחת, חבר הכנסת שריד. חבר הכנסת שריד, זה שאתה לא שומע, זה דבר שמטריד אותך, אבל כשאנחנו לא שומעים אותך </w:t>
      </w:r>
      <w:r>
        <w:rPr>
          <w:rtl/>
        </w:rPr>
        <w:t>–</w:t>
      </w:r>
      <w:r>
        <w:rPr>
          <w:rFonts w:hint="cs"/>
          <w:rtl/>
        </w:rPr>
        <w:t xml:space="preserve"> אנחנו לא שומעים אותו, זאת הבעיה.</w:t>
      </w:r>
    </w:p>
    <w:p w14:paraId="7936EEB5" w14:textId="77777777" w:rsidR="00000000" w:rsidRDefault="002703A1">
      <w:pPr>
        <w:pStyle w:val="a0"/>
        <w:rPr>
          <w:rFonts w:hint="cs"/>
          <w:rtl/>
        </w:rPr>
      </w:pPr>
    </w:p>
    <w:p w14:paraId="4B708DDD" w14:textId="77777777" w:rsidR="00000000" w:rsidRDefault="002703A1">
      <w:pPr>
        <w:pStyle w:val="af0"/>
        <w:rPr>
          <w:rtl/>
        </w:rPr>
      </w:pPr>
      <w:r>
        <w:rPr>
          <w:rFonts w:hint="eastAsia"/>
          <w:rtl/>
        </w:rPr>
        <w:t>חיים</w:t>
      </w:r>
      <w:r>
        <w:rPr>
          <w:rtl/>
        </w:rPr>
        <w:t xml:space="preserve"> אורון (מרצ</w:t>
      </w:r>
      <w:r>
        <w:rPr>
          <w:rtl/>
        </w:rPr>
        <w:t>):</w:t>
      </w:r>
    </w:p>
    <w:p w14:paraId="37FF37B8" w14:textId="77777777" w:rsidR="00000000" w:rsidRDefault="002703A1">
      <w:pPr>
        <w:pStyle w:val="a0"/>
        <w:rPr>
          <w:rFonts w:hint="cs"/>
          <w:rtl/>
        </w:rPr>
      </w:pPr>
    </w:p>
    <w:p w14:paraId="55095EEA" w14:textId="77777777" w:rsidR="00000000" w:rsidRDefault="002703A1">
      <w:pPr>
        <w:pStyle w:val="a0"/>
        <w:rPr>
          <w:rFonts w:hint="cs"/>
          <w:rtl/>
        </w:rPr>
      </w:pPr>
      <w:r>
        <w:rPr>
          <w:rFonts w:hint="cs"/>
          <w:rtl/>
        </w:rPr>
        <w:t>הוא שומע סטריאופונית - לפני חצי שעה את ראש הממשלה ברדיו, ועכשיו את השר עזרא הוא שומע פה - - -</w:t>
      </w:r>
    </w:p>
    <w:p w14:paraId="638B2560" w14:textId="77777777" w:rsidR="00000000" w:rsidRDefault="002703A1">
      <w:pPr>
        <w:pStyle w:val="a0"/>
        <w:rPr>
          <w:rFonts w:hint="cs"/>
          <w:rtl/>
        </w:rPr>
      </w:pPr>
    </w:p>
    <w:p w14:paraId="6C25C311" w14:textId="77777777" w:rsidR="00000000" w:rsidRDefault="002703A1">
      <w:pPr>
        <w:pStyle w:val="-"/>
        <w:rPr>
          <w:rtl/>
        </w:rPr>
      </w:pPr>
      <w:bookmarkStart w:id="43" w:name="FS000000474T03_05_2004_17_26_38C"/>
      <w:bookmarkEnd w:id="43"/>
      <w:r>
        <w:rPr>
          <w:rtl/>
        </w:rPr>
        <w:t>השר גדעון עזרא:</w:t>
      </w:r>
    </w:p>
    <w:p w14:paraId="7FB9524A" w14:textId="77777777" w:rsidR="00000000" w:rsidRDefault="002703A1">
      <w:pPr>
        <w:pStyle w:val="a0"/>
        <w:rPr>
          <w:rtl/>
        </w:rPr>
      </w:pPr>
    </w:p>
    <w:p w14:paraId="0396EF7A" w14:textId="77777777" w:rsidR="00000000" w:rsidRDefault="002703A1">
      <w:pPr>
        <w:pStyle w:val="a0"/>
        <w:rPr>
          <w:rFonts w:hint="cs"/>
          <w:rtl/>
        </w:rPr>
      </w:pPr>
      <w:r>
        <w:rPr>
          <w:rFonts w:hint="cs"/>
          <w:rtl/>
        </w:rPr>
        <w:t>שלא ישמע רדיו.</w:t>
      </w:r>
    </w:p>
    <w:p w14:paraId="506DC1E8" w14:textId="77777777" w:rsidR="00000000" w:rsidRDefault="002703A1">
      <w:pPr>
        <w:pStyle w:val="af1"/>
        <w:rPr>
          <w:rFonts w:hint="cs"/>
          <w:rtl/>
        </w:rPr>
      </w:pPr>
    </w:p>
    <w:p w14:paraId="1DB4D007" w14:textId="77777777" w:rsidR="00000000" w:rsidRDefault="002703A1">
      <w:pPr>
        <w:pStyle w:val="af1"/>
        <w:rPr>
          <w:rtl/>
        </w:rPr>
      </w:pPr>
      <w:r>
        <w:rPr>
          <w:rtl/>
        </w:rPr>
        <w:t>היו"ר ראובן ריבלין:</w:t>
      </w:r>
    </w:p>
    <w:p w14:paraId="3C9D61DA" w14:textId="77777777" w:rsidR="00000000" w:rsidRDefault="002703A1">
      <w:pPr>
        <w:pStyle w:val="a0"/>
        <w:rPr>
          <w:rtl/>
        </w:rPr>
      </w:pPr>
    </w:p>
    <w:p w14:paraId="7CBFC2B5" w14:textId="77777777" w:rsidR="00000000" w:rsidRDefault="002703A1">
      <w:pPr>
        <w:pStyle w:val="a0"/>
        <w:rPr>
          <w:rFonts w:hint="cs"/>
          <w:rtl/>
        </w:rPr>
      </w:pPr>
      <w:r>
        <w:rPr>
          <w:rFonts w:hint="cs"/>
          <w:rtl/>
        </w:rPr>
        <w:t xml:space="preserve">חבר הכנסת אורון, אדוני רוצה להכתיב לו? קודם הציע רן כהן </w:t>
      </w:r>
      <w:r>
        <w:rPr>
          <w:rtl/>
        </w:rPr>
        <w:t>–</w:t>
      </w:r>
      <w:r>
        <w:rPr>
          <w:rFonts w:hint="cs"/>
          <w:rtl/>
        </w:rPr>
        <w:t xml:space="preserve"> אדוני רוצה להכתיב את הנאום לשר?</w:t>
      </w:r>
    </w:p>
    <w:p w14:paraId="639D83C7" w14:textId="77777777" w:rsidR="00000000" w:rsidRDefault="002703A1">
      <w:pPr>
        <w:pStyle w:val="a0"/>
        <w:rPr>
          <w:rFonts w:hint="cs"/>
          <w:rtl/>
        </w:rPr>
      </w:pPr>
    </w:p>
    <w:p w14:paraId="2CD54408" w14:textId="77777777" w:rsidR="00000000" w:rsidRDefault="002703A1">
      <w:pPr>
        <w:pStyle w:val="af0"/>
        <w:rPr>
          <w:rtl/>
        </w:rPr>
      </w:pPr>
      <w:r>
        <w:rPr>
          <w:rFonts w:hint="eastAsia"/>
          <w:rtl/>
        </w:rPr>
        <w:t>יוסי</w:t>
      </w:r>
      <w:r>
        <w:rPr>
          <w:rtl/>
        </w:rPr>
        <w:t xml:space="preserve"> שריד (מ</w:t>
      </w:r>
      <w:r>
        <w:rPr>
          <w:rtl/>
        </w:rPr>
        <w:t>רצ):</w:t>
      </w:r>
    </w:p>
    <w:p w14:paraId="0C9FBF7A" w14:textId="77777777" w:rsidR="00000000" w:rsidRDefault="002703A1">
      <w:pPr>
        <w:pStyle w:val="a0"/>
        <w:rPr>
          <w:rFonts w:hint="cs"/>
          <w:rtl/>
        </w:rPr>
      </w:pPr>
    </w:p>
    <w:p w14:paraId="67815341" w14:textId="77777777" w:rsidR="00000000" w:rsidRDefault="002703A1">
      <w:pPr>
        <w:pStyle w:val="a0"/>
        <w:ind w:left="719" w:firstLine="0"/>
        <w:rPr>
          <w:rFonts w:hint="cs"/>
          <w:rtl/>
        </w:rPr>
      </w:pPr>
      <w:r>
        <w:rPr>
          <w:rFonts w:hint="cs"/>
          <w:rtl/>
        </w:rPr>
        <w:t>- - -</w:t>
      </w:r>
    </w:p>
    <w:p w14:paraId="6763DDB2" w14:textId="77777777" w:rsidR="00000000" w:rsidRDefault="002703A1">
      <w:pPr>
        <w:pStyle w:val="a0"/>
        <w:rPr>
          <w:rFonts w:hint="cs"/>
          <w:rtl/>
        </w:rPr>
      </w:pPr>
    </w:p>
    <w:p w14:paraId="7D3CE3E1" w14:textId="77777777" w:rsidR="00000000" w:rsidRDefault="002703A1">
      <w:pPr>
        <w:pStyle w:val="af1"/>
        <w:rPr>
          <w:rtl/>
        </w:rPr>
      </w:pPr>
      <w:r>
        <w:rPr>
          <w:rtl/>
        </w:rPr>
        <w:t>היו"ר ראובן ריבלין:</w:t>
      </w:r>
    </w:p>
    <w:p w14:paraId="23FF365C" w14:textId="77777777" w:rsidR="00000000" w:rsidRDefault="002703A1">
      <w:pPr>
        <w:pStyle w:val="a0"/>
        <w:rPr>
          <w:rtl/>
        </w:rPr>
      </w:pPr>
    </w:p>
    <w:p w14:paraId="10D53893" w14:textId="77777777" w:rsidR="00000000" w:rsidRDefault="002703A1">
      <w:pPr>
        <w:pStyle w:val="a0"/>
        <w:rPr>
          <w:rFonts w:hint="cs"/>
          <w:rtl/>
        </w:rPr>
      </w:pPr>
      <w:r>
        <w:rPr>
          <w:rFonts w:hint="cs"/>
          <w:rtl/>
        </w:rPr>
        <w:t>חבר הכנסת שריד, בבקשה. רבותי.</w:t>
      </w:r>
    </w:p>
    <w:p w14:paraId="5EE80803" w14:textId="77777777" w:rsidR="00000000" w:rsidRDefault="002703A1">
      <w:pPr>
        <w:pStyle w:val="a0"/>
        <w:rPr>
          <w:rFonts w:hint="cs"/>
          <w:rtl/>
        </w:rPr>
      </w:pPr>
    </w:p>
    <w:p w14:paraId="0688462B" w14:textId="77777777" w:rsidR="00000000" w:rsidRDefault="002703A1">
      <w:pPr>
        <w:pStyle w:val="-"/>
        <w:rPr>
          <w:rtl/>
        </w:rPr>
      </w:pPr>
      <w:bookmarkStart w:id="44" w:name="FS000000474T03_05_2004_17_27_29C"/>
      <w:bookmarkEnd w:id="44"/>
      <w:r>
        <w:rPr>
          <w:rtl/>
        </w:rPr>
        <w:t>השר גדעון עזרא:</w:t>
      </w:r>
    </w:p>
    <w:p w14:paraId="34F88264" w14:textId="77777777" w:rsidR="00000000" w:rsidRDefault="002703A1">
      <w:pPr>
        <w:pStyle w:val="a0"/>
        <w:rPr>
          <w:rtl/>
        </w:rPr>
      </w:pPr>
    </w:p>
    <w:p w14:paraId="3CAEF498" w14:textId="77777777" w:rsidR="00000000" w:rsidRDefault="002703A1">
      <w:pPr>
        <w:pStyle w:val="a0"/>
        <w:rPr>
          <w:rFonts w:hint="cs"/>
          <w:rtl/>
        </w:rPr>
      </w:pPr>
      <w:r>
        <w:rPr>
          <w:rFonts w:hint="cs"/>
          <w:rtl/>
        </w:rPr>
        <w:t>מה אתה נותן לי עצות כל הזמן? אם הייתי מקבל את העצות שלך היינו יושבים שם, בספסלים האחוריים. אנחנו יושבים פה, במרכז, כיוון שלא קיבלנו את העצות שלך.</w:t>
      </w:r>
    </w:p>
    <w:p w14:paraId="1EEA42E3" w14:textId="77777777" w:rsidR="00000000" w:rsidRDefault="002703A1">
      <w:pPr>
        <w:pStyle w:val="a0"/>
        <w:rPr>
          <w:rFonts w:hint="cs"/>
          <w:rtl/>
        </w:rPr>
      </w:pPr>
    </w:p>
    <w:p w14:paraId="1C14C5E0" w14:textId="77777777" w:rsidR="00000000" w:rsidRDefault="002703A1">
      <w:pPr>
        <w:pStyle w:val="af0"/>
        <w:rPr>
          <w:rtl/>
        </w:rPr>
      </w:pPr>
      <w:r>
        <w:rPr>
          <w:rFonts w:hint="eastAsia"/>
          <w:rtl/>
        </w:rPr>
        <w:t>יוסי</w:t>
      </w:r>
      <w:r>
        <w:rPr>
          <w:rtl/>
        </w:rPr>
        <w:t xml:space="preserve"> שריד (מרצ):</w:t>
      </w:r>
    </w:p>
    <w:p w14:paraId="63F7D9D2" w14:textId="77777777" w:rsidR="00000000" w:rsidRDefault="002703A1">
      <w:pPr>
        <w:pStyle w:val="a0"/>
        <w:rPr>
          <w:rFonts w:hint="cs"/>
          <w:rtl/>
        </w:rPr>
      </w:pPr>
    </w:p>
    <w:p w14:paraId="366C3704" w14:textId="77777777" w:rsidR="00000000" w:rsidRDefault="002703A1">
      <w:pPr>
        <w:pStyle w:val="a0"/>
        <w:ind w:left="719" w:firstLine="0"/>
        <w:rPr>
          <w:rFonts w:hint="cs"/>
          <w:rtl/>
        </w:rPr>
      </w:pPr>
      <w:r>
        <w:rPr>
          <w:rFonts w:hint="cs"/>
          <w:rtl/>
        </w:rPr>
        <w:t xml:space="preserve">- - - את </w:t>
      </w:r>
      <w:r>
        <w:rPr>
          <w:rFonts w:hint="cs"/>
          <w:rtl/>
        </w:rPr>
        <w:t>העצות שלי.</w:t>
      </w:r>
    </w:p>
    <w:p w14:paraId="7087533E" w14:textId="77777777" w:rsidR="00000000" w:rsidRDefault="002703A1">
      <w:pPr>
        <w:pStyle w:val="a0"/>
        <w:rPr>
          <w:rFonts w:hint="cs"/>
          <w:rtl/>
        </w:rPr>
      </w:pPr>
    </w:p>
    <w:p w14:paraId="1291539C" w14:textId="77777777" w:rsidR="00000000" w:rsidRDefault="002703A1">
      <w:pPr>
        <w:pStyle w:val="af1"/>
        <w:rPr>
          <w:rtl/>
        </w:rPr>
      </w:pPr>
      <w:r>
        <w:rPr>
          <w:rtl/>
        </w:rPr>
        <w:t>היו"ר ראובן ריבלין:</w:t>
      </w:r>
    </w:p>
    <w:p w14:paraId="6C41324E" w14:textId="77777777" w:rsidR="00000000" w:rsidRDefault="002703A1">
      <w:pPr>
        <w:pStyle w:val="a0"/>
        <w:rPr>
          <w:rtl/>
        </w:rPr>
      </w:pPr>
    </w:p>
    <w:p w14:paraId="1C33C1BD" w14:textId="77777777" w:rsidR="00000000" w:rsidRDefault="002703A1">
      <w:pPr>
        <w:pStyle w:val="a0"/>
        <w:rPr>
          <w:rFonts w:hint="cs"/>
          <w:rtl/>
        </w:rPr>
      </w:pPr>
      <w:r>
        <w:rPr>
          <w:rFonts w:hint="cs"/>
          <w:rtl/>
        </w:rPr>
        <w:t xml:space="preserve">חבר הכנסת שריד. בבקשה, אדוני השר. </w:t>
      </w:r>
    </w:p>
    <w:p w14:paraId="089C3C9D" w14:textId="77777777" w:rsidR="00000000" w:rsidRDefault="002703A1">
      <w:pPr>
        <w:pStyle w:val="a0"/>
        <w:rPr>
          <w:rFonts w:hint="cs"/>
          <w:rtl/>
        </w:rPr>
      </w:pPr>
    </w:p>
    <w:p w14:paraId="6CCE1B6A" w14:textId="77777777" w:rsidR="00000000" w:rsidRDefault="002703A1">
      <w:pPr>
        <w:pStyle w:val="af0"/>
        <w:rPr>
          <w:rtl/>
        </w:rPr>
      </w:pPr>
      <w:r>
        <w:rPr>
          <w:rFonts w:hint="eastAsia"/>
          <w:rtl/>
        </w:rPr>
        <w:t>זהבה</w:t>
      </w:r>
      <w:r>
        <w:rPr>
          <w:rtl/>
        </w:rPr>
        <w:t xml:space="preserve"> גלאון (מרצ):</w:t>
      </w:r>
    </w:p>
    <w:p w14:paraId="39FE9D2E" w14:textId="77777777" w:rsidR="00000000" w:rsidRDefault="002703A1">
      <w:pPr>
        <w:pStyle w:val="a0"/>
        <w:rPr>
          <w:rFonts w:hint="cs"/>
          <w:rtl/>
        </w:rPr>
      </w:pPr>
    </w:p>
    <w:p w14:paraId="77E0C84C" w14:textId="77777777" w:rsidR="00000000" w:rsidRDefault="002703A1">
      <w:pPr>
        <w:pStyle w:val="a0"/>
        <w:rPr>
          <w:rFonts w:hint="cs"/>
          <w:rtl/>
        </w:rPr>
      </w:pPr>
      <w:r>
        <w:rPr>
          <w:rFonts w:hint="cs"/>
          <w:rtl/>
        </w:rPr>
        <w:t>למה ראש הממשלה לא הגיע לכנסת?</w:t>
      </w:r>
    </w:p>
    <w:p w14:paraId="0570FC9B" w14:textId="77777777" w:rsidR="00000000" w:rsidRDefault="002703A1">
      <w:pPr>
        <w:pStyle w:val="a0"/>
        <w:rPr>
          <w:rFonts w:hint="cs"/>
          <w:rtl/>
        </w:rPr>
      </w:pPr>
    </w:p>
    <w:p w14:paraId="5A97767C" w14:textId="77777777" w:rsidR="00000000" w:rsidRDefault="002703A1">
      <w:pPr>
        <w:pStyle w:val="-"/>
        <w:rPr>
          <w:rtl/>
        </w:rPr>
      </w:pPr>
      <w:bookmarkStart w:id="45" w:name="FS000000474T03_05_2004_17_29_03C"/>
      <w:bookmarkEnd w:id="45"/>
      <w:r>
        <w:rPr>
          <w:rtl/>
        </w:rPr>
        <w:t>השר גדעון עזרא:</w:t>
      </w:r>
    </w:p>
    <w:p w14:paraId="7FA96B61" w14:textId="77777777" w:rsidR="00000000" w:rsidRDefault="002703A1">
      <w:pPr>
        <w:pStyle w:val="a0"/>
        <w:rPr>
          <w:rtl/>
        </w:rPr>
      </w:pPr>
    </w:p>
    <w:p w14:paraId="21895D81" w14:textId="77777777" w:rsidR="00000000" w:rsidRDefault="002703A1">
      <w:pPr>
        <w:pStyle w:val="a0"/>
        <w:rPr>
          <w:rFonts w:hint="cs"/>
          <w:rtl/>
        </w:rPr>
      </w:pPr>
      <w:r>
        <w:rPr>
          <w:rFonts w:hint="cs"/>
          <w:rtl/>
        </w:rPr>
        <w:t>מה מפריע לכם כל כך? מה כל כך מפריע לכם?</w:t>
      </w:r>
    </w:p>
    <w:p w14:paraId="2DD4DBAE" w14:textId="77777777" w:rsidR="00000000" w:rsidRDefault="002703A1">
      <w:pPr>
        <w:pStyle w:val="a0"/>
        <w:rPr>
          <w:rFonts w:hint="cs"/>
          <w:rtl/>
        </w:rPr>
      </w:pPr>
    </w:p>
    <w:p w14:paraId="59FC766E" w14:textId="77777777" w:rsidR="00000000" w:rsidRDefault="002703A1">
      <w:pPr>
        <w:pStyle w:val="af1"/>
        <w:rPr>
          <w:rtl/>
        </w:rPr>
      </w:pPr>
      <w:r>
        <w:rPr>
          <w:rtl/>
        </w:rPr>
        <w:t>היו"ר ראובן ריבלין:</w:t>
      </w:r>
    </w:p>
    <w:p w14:paraId="45583A18" w14:textId="77777777" w:rsidR="00000000" w:rsidRDefault="002703A1">
      <w:pPr>
        <w:pStyle w:val="a0"/>
        <w:rPr>
          <w:rtl/>
        </w:rPr>
      </w:pPr>
    </w:p>
    <w:p w14:paraId="64B98647" w14:textId="77777777" w:rsidR="00000000" w:rsidRDefault="002703A1">
      <w:pPr>
        <w:pStyle w:val="a0"/>
        <w:rPr>
          <w:rFonts w:hint="cs"/>
          <w:rtl/>
        </w:rPr>
      </w:pPr>
      <w:r>
        <w:rPr>
          <w:rFonts w:hint="cs"/>
          <w:rtl/>
        </w:rPr>
        <w:t>חברת הכנסת גלאון, למה את כועסת על השר עזרא שנמצא פה?</w:t>
      </w:r>
    </w:p>
    <w:p w14:paraId="3C6150A6" w14:textId="77777777" w:rsidR="00000000" w:rsidRDefault="002703A1">
      <w:pPr>
        <w:pStyle w:val="af0"/>
        <w:rPr>
          <w:rFonts w:hint="cs"/>
          <w:rtl/>
        </w:rPr>
      </w:pPr>
    </w:p>
    <w:p w14:paraId="7C5FB7A2" w14:textId="77777777" w:rsidR="00000000" w:rsidRDefault="002703A1">
      <w:pPr>
        <w:pStyle w:val="af0"/>
        <w:rPr>
          <w:rtl/>
        </w:rPr>
      </w:pPr>
      <w:r>
        <w:rPr>
          <w:rFonts w:hint="eastAsia"/>
          <w:rtl/>
        </w:rPr>
        <w:t>זהבה</w:t>
      </w:r>
      <w:r>
        <w:rPr>
          <w:rtl/>
        </w:rPr>
        <w:t xml:space="preserve"> גלאון (מרצ):</w:t>
      </w:r>
    </w:p>
    <w:p w14:paraId="7F14BF0E" w14:textId="77777777" w:rsidR="00000000" w:rsidRDefault="002703A1">
      <w:pPr>
        <w:pStyle w:val="a0"/>
        <w:rPr>
          <w:rFonts w:hint="cs"/>
          <w:rtl/>
        </w:rPr>
      </w:pPr>
    </w:p>
    <w:p w14:paraId="59F26A01" w14:textId="77777777" w:rsidR="00000000" w:rsidRDefault="002703A1">
      <w:pPr>
        <w:pStyle w:val="a0"/>
        <w:ind w:left="719" w:firstLine="0"/>
        <w:rPr>
          <w:rFonts w:hint="cs"/>
          <w:rtl/>
        </w:rPr>
      </w:pPr>
      <w:r>
        <w:rPr>
          <w:rFonts w:hint="cs"/>
          <w:rtl/>
        </w:rPr>
        <w:t>- - -</w:t>
      </w:r>
    </w:p>
    <w:p w14:paraId="43D9942F" w14:textId="77777777" w:rsidR="00000000" w:rsidRDefault="002703A1">
      <w:pPr>
        <w:pStyle w:val="a0"/>
        <w:rPr>
          <w:rFonts w:hint="cs"/>
          <w:rtl/>
        </w:rPr>
      </w:pPr>
    </w:p>
    <w:p w14:paraId="0D16B787" w14:textId="77777777" w:rsidR="00000000" w:rsidRDefault="002703A1">
      <w:pPr>
        <w:pStyle w:val="af1"/>
        <w:rPr>
          <w:rtl/>
        </w:rPr>
      </w:pPr>
      <w:r>
        <w:rPr>
          <w:rtl/>
        </w:rPr>
        <w:t>היו"ר ראובן ריבלין:</w:t>
      </w:r>
    </w:p>
    <w:p w14:paraId="3B8B7176" w14:textId="77777777" w:rsidR="00000000" w:rsidRDefault="002703A1">
      <w:pPr>
        <w:pStyle w:val="a0"/>
        <w:rPr>
          <w:rtl/>
        </w:rPr>
      </w:pPr>
    </w:p>
    <w:p w14:paraId="6F8C9747" w14:textId="77777777" w:rsidR="00000000" w:rsidRDefault="002703A1">
      <w:pPr>
        <w:pStyle w:val="a0"/>
        <w:rPr>
          <w:rFonts w:hint="cs"/>
          <w:rtl/>
        </w:rPr>
      </w:pPr>
      <w:r>
        <w:rPr>
          <w:rFonts w:hint="cs"/>
          <w:rtl/>
        </w:rPr>
        <w:t>אז כשראש הממשלה יבוא, תכתבי לו מכתב. בבקשה, רבותי. די. חברת הכנסת גלאון.</w:t>
      </w:r>
    </w:p>
    <w:p w14:paraId="7F946FB5" w14:textId="77777777" w:rsidR="00000000" w:rsidRDefault="002703A1">
      <w:pPr>
        <w:pStyle w:val="a0"/>
        <w:rPr>
          <w:rFonts w:hint="cs"/>
          <w:rtl/>
        </w:rPr>
      </w:pPr>
    </w:p>
    <w:p w14:paraId="7C8E68C3" w14:textId="77777777" w:rsidR="00000000" w:rsidRDefault="002703A1">
      <w:pPr>
        <w:pStyle w:val="af0"/>
        <w:rPr>
          <w:rtl/>
        </w:rPr>
      </w:pPr>
      <w:r>
        <w:rPr>
          <w:rFonts w:hint="eastAsia"/>
          <w:rtl/>
        </w:rPr>
        <w:t>עבד</w:t>
      </w:r>
      <w:r>
        <w:rPr>
          <w:rtl/>
        </w:rPr>
        <w:t>-אלמאלכ דהאמשה (רע"ם):</w:t>
      </w:r>
    </w:p>
    <w:p w14:paraId="7E560456" w14:textId="77777777" w:rsidR="00000000" w:rsidRDefault="002703A1">
      <w:pPr>
        <w:pStyle w:val="a0"/>
        <w:rPr>
          <w:rFonts w:hint="cs"/>
          <w:rtl/>
        </w:rPr>
      </w:pPr>
    </w:p>
    <w:p w14:paraId="44F14F0D" w14:textId="77777777" w:rsidR="00000000" w:rsidRDefault="002703A1">
      <w:pPr>
        <w:pStyle w:val="a0"/>
        <w:ind w:left="719" w:firstLine="0"/>
        <w:rPr>
          <w:rFonts w:hint="cs"/>
          <w:rtl/>
        </w:rPr>
      </w:pPr>
      <w:r>
        <w:rPr>
          <w:rFonts w:hint="cs"/>
          <w:rtl/>
        </w:rPr>
        <w:t>- - -</w:t>
      </w:r>
    </w:p>
    <w:p w14:paraId="787290A4" w14:textId="77777777" w:rsidR="00000000" w:rsidRDefault="002703A1">
      <w:pPr>
        <w:pStyle w:val="a0"/>
        <w:rPr>
          <w:rFonts w:hint="cs"/>
          <w:rtl/>
        </w:rPr>
      </w:pPr>
    </w:p>
    <w:p w14:paraId="5E23EB7F" w14:textId="77777777" w:rsidR="00000000" w:rsidRDefault="002703A1">
      <w:pPr>
        <w:pStyle w:val="af1"/>
        <w:rPr>
          <w:rtl/>
        </w:rPr>
      </w:pPr>
      <w:r>
        <w:rPr>
          <w:rtl/>
        </w:rPr>
        <w:t>היו"ר ראובן ריבלין:</w:t>
      </w:r>
    </w:p>
    <w:p w14:paraId="230E5429" w14:textId="77777777" w:rsidR="00000000" w:rsidRDefault="002703A1">
      <w:pPr>
        <w:pStyle w:val="a0"/>
        <w:rPr>
          <w:rtl/>
        </w:rPr>
      </w:pPr>
    </w:p>
    <w:p w14:paraId="77BF6762" w14:textId="77777777" w:rsidR="00000000" w:rsidRDefault="002703A1">
      <w:pPr>
        <w:pStyle w:val="a0"/>
        <w:rPr>
          <w:rFonts w:hint="cs"/>
          <w:rtl/>
        </w:rPr>
      </w:pPr>
      <w:r>
        <w:rPr>
          <w:rFonts w:hint="cs"/>
          <w:rtl/>
        </w:rPr>
        <w:t>חבר הכנסת דהאמשה, לא שומעים אותך.</w:t>
      </w:r>
    </w:p>
    <w:p w14:paraId="04EE072D" w14:textId="77777777" w:rsidR="00000000" w:rsidRDefault="002703A1">
      <w:pPr>
        <w:pStyle w:val="a0"/>
        <w:rPr>
          <w:rFonts w:hint="cs"/>
          <w:rtl/>
        </w:rPr>
      </w:pPr>
    </w:p>
    <w:p w14:paraId="3A960477" w14:textId="77777777" w:rsidR="00000000" w:rsidRDefault="002703A1">
      <w:pPr>
        <w:pStyle w:val="af0"/>
        <w:rPr>
          <w:rtl/>
        </w:rPr>
      </w:pPr>
      <w:r>
        <w:rPr>
          <w:rFonts w:hint="eastAsia"/>
          <w:rtl/>
        </w:rPr>
        <w:t>עבד</w:t>
      </w:r>
      <w:r>
        <w:rPr>
          <w:rtl/>
        </w:rPr>
        <w:t>-אלמאלכ דהאמשה (רע"ם):</w:t>
      </w:r>
    </w:p>
    <w:p w14:paraId="28362F22" w14:textId="77777777" w:rsidR="00000000" w:rsidRDefault="002703A1">
      <w:pPr>
        <w:pStyle w:val="a0"/>
        <w:rPr>
          <w:rFonts w:hint="cs"/>
          <w:rtl/>
        </w:rPr>
      </w:pPr>
    </w:p>
    <w:p w14:paraId="41BB0664" w14:textId="77777777" w:rsidR="00000000" w:rsidRDefault="002703A1">
      <w:pPr>
        <w:pStyle w:val="a0"/>
        <w:rPr>
          <w:rFonts w:hint="cs"/>
          <w:rtl/>
        </w:rPr>
      </w:pPr>
      <w:r>
        <w:rPr>
          <w:rFonts w:hint="cs"/>
          <w:rtl/>
        </w:rPr>
        <w:t>שאלה לעניין.</w:t>
      </w:r>
    </w:p>
    <w:p w14:paraId="3EF0F867" w14:textId="77777777" w:rsidR="00000000" w:rsidRDefault="002703A1">
      <w:pPr>
        <w:pStyle w:val="a0"/>
        <w:rPr>
          <w:rFonts w:hint="cs"/>
          <w:rtl/>
        </w:rPr>
      </w:pPr>
    </w:p>
    <w:p w14:paraId="3D766B99" w14:textId="77777777" w:rsidR="00000000" w:rsidRDefault="002703A1">
      <w:pPr>
        <w:pStyle w:val="af1"/>
        <w:rPr>
          <w:rtl/>
        </w:rPr>
      </w:pPr>
      <w:r>
        <w:rPr>
          <w:rtl/>
        </w:rPr>
        <w:t>היו"ר רא</w:t>
      </w:r>
      <w:r>
        <w:rPr>
          <w:rtl/>
        </w:rPr>
        <w:t>ובן ריבלין:</w:t>
      </w:r>
    </w:p>
    <w:p w14:paraId="030AA0CE" w14:textId="77777777" w:rsidR="00000000" w:rsidRDefault="002703A1">
      <w:pPr>
        <w:pStyle w:val="a0"/>
        <w:rPr>
          <w:rtl/>
        </w:rPr>
      </w:pPr>
    </w:p>
    <w:p w14:paraId="49C7B89B" w14:textId="77777777" w:rsidR="00000000" w:rsidRDefault="002703A1">
      <w:pPr>
        <w:pStyle w:val="a0"/>
        <w:rPr>
          <w:rFonts w:hint="cs"/>
          <w:rtl/>
        </w:rPr>
      </w:pPr>
      <w:r>
        <w:rPr>
          <w:rFonts w:hint="cs"/>
          <w:rtl/>
        </w:rPr>
        <w:t xml:space="preserve">חבר הכנסת דהאמשה, לא שומעים אותך. חברי הכנסת. כבוד השר, בבקשה. </w:t>
      </w:r>
    </w:p>
    <w:p w14:paraId="0E01EDE0" w14:textId="77777777" w:rsidR="00000000" w:rsidRDefault="002703A1">
      <w:pPr>
        <w:pStyle w:val="a0"/>
        <w:rPr>
          <w:rFonts w:hint="cs"/>
          <w:rtl/>
        </w:rPr>
      </w:pPr>
    </w:p>
    <w:p w14:paraId="7B0F7380" w14:textId="77777777" w:rsidR="00000000" w:rsidRDefault="002703A1">
      <w:pPr>
        <w:pStyle w:val="-"/>
        <w:rPr>
          <w:rtl/>
        </w:rPr>
      </w:pPr>
      <w:bookmarkStart w:id="46" w:name="FS000000474T03_05_2004_17_31_34C"/>
      <w:bookmarkEnd w:id="46"/>
      <w:r>
        <w:rPr>
          <w:rtl/>
        </w:rPr>
        <w:t>השר גדעון עזרא:</w:t>
      </w:r>
    </w:p>
    <w:p w14:paraId="1ACF007F" w14:textId="77777777" w:rsidR="00000000" w:rsidRDefault="002703A1">
      <w:pPr>
        <w:pStyle w:val="a0"/>
        <w:rPr>
          <w:rtl/>
        </w:rPr>
      </w:pPr>
    </w:p>
    <w:p w14:paraId="1252B985" w14:textId="77777777" w:rsidR="00000000" w:rsidRDefault="002703A1">
      <w:pPr>
        <w:pStyle w:val="a0"/>
        <w:rPr>
          <w:rFonts w:hint="cs"/>
          <w:rtl/>
        </w:rPr>
      </w:pPr>
      <w:r>
        <w:rPr>
          <w:rFonts w:hint="cs"/>
          <w:rtl/>
        </w:rPr>
        <w:t>לפנינו ימים של הכרעות קשות. בימים הקרובים יקיים ראש הממשלה התייעצויות עם שרי הממשלה, סיעת הליכוד וסיעות הקואליציה, ויבחן את ההשלכות של תוצאות המשאל ואת הפעולות ה</w:t>
      </w:r>
      <w:r>
        <w:rPr>
          <w:rFonts w:hint="cs"/>
          <w:rtl/>
        </w:rPr>
        <w:t>נדרשות כדי להמשיך ולהוביל את ישראל בדרך הנכונה. אין שום כוונה להקפיא תהליך שחייב להימשך. כיצד יהיה התהליך? מה יהיו השינויים?</w:t>
      </w:r>
    </w:p>
    <w:p w14:paraId="0AA3CB55" w14:textId="77777777" w:rsidR="00000000" w:rsidRDefault="002703A1">
      <w:pPr>
        <w:pStyle w:val="a0"/>
        <w:rPr>
          <w:rFonts w:hint="cs"/>
          <w:rtl/>
        </w:rPr>
      </w:pPr>
    </w:p>
    <w:p w14:paraId="48BC2F34" w14:textId="77777777" w:rsidR="00000000" w:rsidRDefault="002703A1">
      <w:pPr>
        <w:pStyle w:val="af0"/>
        <w:rPr>
          <w:rtl/>
        </w:rPr>
      </w:pPr>
      <w:r>
        <w:rPr>
          <w:rFonts w:hint="eastAsia"/>
          <w:rtl/>
        </w:rPr>
        <w:t>אופיר</w:t>
      </w:r>
      <w:r>
        <w:rPr>
          <w:rtl/>
        </w:rPr>
        <w:t xml:space="preserve"> פינס-פז (העבודה-מימד):</w:t>
      </w:r>
    </w:p>
    <w:p w14:paraId="766BC7FC" w14:textId="77777777" w:rsidR="00000000" w:rsidRDefault="002703A1">
      <w:pPr>
        <w:pStyle w:val="a0"/>
        <w:rPr>
          <w:rFonts w:hint="cs"/>
          <w:rtl/>
        </w:rPr>
      </w:pPr>
    </w:p>
    <w:p w14:paraId="1FE4168B" w14:textId="77777777" w:rsidR="00000000" w:rsidRDefault="002703A1">
      <w:pPr>
        <w:pStyle w:val="a0"/>
        <w:rPr>
          <w:rFonts w:hint="cs"/>
          <w:rtl/>
        </w:rPr>
      </w:pPr>
      <w:r>
        <w:rPr>
          <w:rFonts w:hint="cs"/>
          <w:rtl/>
        </w:rPr>
        <w:t>לא יבחרו אותך לליכוד.</w:t>
      </w:r>
    </w:p>
    <w:p w14:paraId="0C41A00D" w14:textId="77777777" w:rsidR="00000000" w:rsidRDefault="002703A1">
      <w:pPr>
        <w:pStyle w:val="a0"/>
        <w:rPr>
          <w:rFonts w:hint="cs"/>
          <w:rtl/>
        </w:rPr>
      </w:pPr>
    </w:p>
    <w:p w14:paraId="4CA5C61F" w14:textId="77777777" w:rsidR="00000000" w:rsidRDefault="002703A1">
      <w:pPr>
        <w:pStyle w:val="-"/>
        <w:rPr>
          <w:rtl/>
        </w:rPr>
      </w:pPr>
      <w:bookmarkStart w:id="47" w:name="FS000000474T03_05_2004_17_38_19C"/>
      <w:bookmarkEnd w:id="47"/>
      <w:r>
        <w:rPr>
          <w:rtl/>
        </w:rPr>
        <w:t>השר גדעון עזרא:</w:t>
      </w:r>
    </w:p>
    <w:p w14:paraId="0EAE8455" w14:textId="77777777" w:rsidR="00000000" w:rsidRDefault="002703A1">
      <w:pPr>
        <w:pStyle w:val="a0"/>
        <w:rPr>
          <w:rtl/>
        </w:rPr>
      </w:pPr>
    </w:p>
    <w:p w14:paraId="58176806" w14:textId="77777777" w:rsidR="00000000" w:rsidRDefault="002703A1">
      <w:pPr>
        <w:pStyle w:val="a0"/>
        <w:rPr>
          <w:rFonts w:hint="cs"/>
          <w:rtl/>
        </w:rPr>
      </w:pPr>
      <w:r>
        <w:rPr>
          <w:rFonts w:hint="cs"/>
          <w:rtl/>
        </w:rPr>
        <w:t>סלח לי. מה יהיו השינויים בתוכנית? כל הדברים האלו יידונו בהמש</w:t>
      </w:r>
      <w:r>
        <w:rPr>
          <w:rFonts w:hint="cs"/>
          <w:rtl/>
        </w:rPr>
        <w:t>ך.</w:t>
      </w:r>
    </w:p>
    <w:p w14:paraId="14FEA265" w14:textId="77777777" w:rsidR="00000000" w:rsidRDefault="002703A1">
      <w:pPr>
        <w:pStyle w:val="af1"/>
        <w:rPr>
          <w:rFonts w:hint="cs"/>
          <w:rtl/>
        </w:rPr>
      </w:pPr>
    </w:p>
    <w:p w14:paraId="07A8CBF8" w14:textId="77777777" w:rsidR="00000000" w:rsidRDefault="002703A1">
      <w:pPr>
        <w:pStyle w:val="af1"/>
        <w:rPr>
          <w:rFonts w:hint="cs"/>
          <w:rtl/>
        </w:rPr>
      </w:pPr>
    </w:p>
    <w:p w14:paraId="71A5A34F" w14:textId="77777777" w:rsidR="00000000" w:rsidRDefault="002703A1">
      <w:pPr>
        <w:pStyle w:val="af1"/>
        <w:rPr>
          <w:rtl/>
        </w:rPr>
      </w:pPr>
      <w:r>
        <w:rPr>
          <w:rtl/>
        </w:rPr>
        <w:t>היו"ר ראובן ריבלין:</w:t>
      </w:r>
    </w:p>
    <w:p w14:paraId="7A771311" w14:textId="77777777" w:rsidR="00000000" w:rsidRDefault="002703A1">
      <w:pPr>
        <w:pStyle w:val="a0"/>
        <w:rPr>
          <w:rtl/>
        </w:rPr>
      </w:pPr>
    </w:p>
    <w:p w14:paraId="45237FAB" w14:textId="77777777" w:rsidR="00000000" w:rsidRDefault="002703A1">
      <w:pPr>
        <w:pStyle w:val="a0"/>
        <w:rPr>
          <w:rFonts w:hint="cs"/>
          <w:rtl/>
        </w:rPr>
      </w:pPr>
      <w:r>
        <w:rPr>
          <w:rFonts w:hint="cs"/>
          <w:rtl/>
        </w:rPr>
        <w:t>חבר הכנסת פינס, דאגתך נוגעת ללב.</w:t>
      </w:r>
    </w:p>
    <w:p w14:paraId="7DE58CC6" w14:textId="77777777" w:rsidR="00000000" w:rsidRDefault="002703A1">
      <w:pPr>
        <w:pStyle w:val="a0"/>
        <w:rPr>
          <w:rFonts w:hint="cs"/>
          <w:rtl/>
        </w:rPr>
      </w:pPr>
    </w:p>
    <w:p w14:paraId="6A5676F9" w14:textId="77777777" w:rsidR="00000000" w:rsidRDefault="002703A1">
      <w:pPr>
        <w:pStyle w:val="af0"/>
        <w:rPr>
          <w:rtl/>
        </w:rPr>
      </w:pPr>
      <w:bookmarkStart w:id="48" w:name="FS000000474T03_05_2004_17_38_35C"/>
      <w:bookmarkEnd w:id="48"/>
      <w:r>
        <w:rPr>
          <w:rFonts w:hint="eastAsia"/>
          <w:rtl/>
        </w:rPr>
        <w:t>אופיר</w:t>
      </w:r>
      <w:r>
        <w:rPr>
          <w:rtl/>
        </w:rPr>
        <w:t xml:space="preserve"> פינס-פז (העבודה-מימד):</w:t>
      </w:r>
    </w:p>
    <w:p w14:paraId="121F0FCB" w14:textId="77777777" w:rsidR="00000000" w:rsidRDefault="002703A1">
      <w:pPr>
        <w:pStyle w:val="a0"/>
        <w:rPr>
          <w:rFonts w:hint="cs"/>
          <w:rtl/>
        </w:rPr>
      </w:pPr>
    </w:p>
    <w:p w14:paraId="4CAD9059" w14:textId="77777777" w:rsidR="00000000" w:rsidRDefault="002703A1">
      <w:pPr>
        <w:pStyle w:val="a0"/>
        <w:ind w:left="719" w:firstLine="0"/>
        <w:rPr>
          <w:rFonts w:hint="cs"/>
          <w:rtl/>
        </w:rPr>
      </w:pPr>
      <w:r>
        <w:rPr>
          <w:rFonts w:hint="cs"/>
          <w:rtl/>
        </w:rPr>
        <w:t>- - -</w:t>
      </w:r>
    </w:p>
    <w:p w14:paraId="3987899D" w14:textId="77777777" w:rsidR="00000000" w:rsidRDefault="002703A1">
      <w:pPr>
        <w:pStyle w:val="a0"/>
        <w:ind w:left="719" w:firstLine="0"/>
        <w:rPr>
          <w:rFonts w:hint="cs"/>
          <w:rtl/>
        </w:rPr>
      </w:pPr>
    </w:p>
    <w:p w14:paraId="1FB7195D" w14:textId="77777777" w:rsidR="00000000" w:rsidRDefault="002703A1">
      <w:pPr>
        <w:pStyle w:val="-"/>
        <w:rPr>
          <w:rtl/>
        </w:rPr>
      </w:pPr>
      <w:r>
        <w:rPr>
          <w:rtl/>
        </w:rPr>
        <w:t>השר גדעון עזרא:</w:t>
      </w:r>
    </w:p>
    <w:p w14:paraId="4E54C9A5" w14:textId="77777777" w:rsidR="00000000" w:rsidRDefault="002703A1">
      <w:pPr>
        <w:pStyle w:val="a0"/>
        <w:rPr>
          <w:rtl/>
        </w:rPr>
      </w:pPr>
    </w:p>
    <w:p w14:paraId="25C89603" w14:textId="77777777" w:rsidR="00000000" w:rsidRDefault="002703A1">
      <w:pPr>
        <w:pStyle w:val="a0"/>
        <w:rPr>
          <w:rFonts w:hint="cs"/>
          <w:rtl/>
        </w:rPr>
      </w:pPr>
      <w:r>
        <w:rPr>
          <w:rFonts w:hint="cs"/>
          <w:rtl/>
        </w:rPr>
        <w:t>אני מבקש להצביע - - -</w:t>
      </w:r>
    </w:p>
    <w:p w14:paraId="1B2FA71E" w14:textId="77777777" w:rsidR="00000000" w:rsidRDefault="002703A1">
      <w:pPr>
        <w:pStyle w:val="a0"/>
        <w:rPr>
          <w:rFonts w:hint="cs"/>
          <w:rtl/>
        </w:rPr>
      </w:pPr>
    </w:p>
    <w:p w14:paraId="0E2ADBF4" w14:textId="77777777" w:rsidR="00000000" w:rsidRDefault="002703A1">
      <w:pPr>
        <w:pStyle w:val="af1"/>
        <w:rPr>
          <w:rtl/>
        </w:rPr>
      </w:pPr>
      <w:r>
        <w:rPr>
          <w:rtl/>
        </w:rPr>
        <w:t>היו"ר ראובן ריבלין:</w:t>
      </w:r>
    </w:p>
    <w:p w14:paraId="1D44E002" w14:textId="77777777" w:rsidR="00000000" w:rsidRDefault="002703A1">
      <w:pPr>
        <w:pStyle w:val="a0"/>
        <w:rPr>
          <w:rtl/>
        </w:rPr>
      </w:pPr>
    </w:p>
    <w:p w14:paraId="76526153" w14:textId="77777777" w:rsidR="00000000" w:rsidRDefault="002703A1">
      <w:pPr>
        <w:pStyle w:val="a0"/>
        <w:rPr>
          <w:rFonts w:hint="cs"/>
          <w:rtl/>
        </w:rPr>
      </w:pPr>
      <w:r>
        <w:rPr>
          <w:rFonts w:hint="cs"/>
          <w:rtl/>
        </w:rPr>
        <w:t>רבותי, חברי הכנסת. חבר הכנסת רן כהן.</w:t>
      </w:r>
    </w:p>
    <w:p w14:paraId="516C9A9F" w14:textId="77777777" w:rsidR="00000000" w:rsidRDefault="002703A1">
      <w:pPr>
        <w:pStyle w:val="a0"/>
        <w:rPr>
          <w:rFonts w:hint="cs"/>
          <w:rtl/>
        </w:rPr>
      </w:pPr>
    </w:p>
    <w:p w14:paraId="4E74AE23" w14:textId="77777777" w:rsidR="00000000" w:rsidRDefault="002703A1">
      <w:pPr>
        <w:pStyle w:val="-"/>
        <w:rPr>
          <w:rtl/>
        </w:rPr>
      </w:pPr>
      <w:bookmarkStart w:id="49" w:name="FS000000474T03_05_2004_17_40_10C"/>
      <w:bookmarkEnd w:id="49"/>
      <w:r>
        <w:rPr>
          <w:rtl/>
        </w:rPr>
        <w:t>השר גדעון עזרא:</w:t>
      </w:r>
    </w:p>
    <w:p w14:paraId="6D494F87" w14:textId="77777777" w:rsidR="00000000" w:rsidRDefault="002703A1">
      <w:pPr>
        <w:pStyle w:val="a0"/>
        <w:rPr>
          <w:rtl/>
        </w:rPr>
      </w:pPr>
    </w:p>
    <w:p w14:paraId="307CCD94" w14:textId="77777777" w:rsidR="00000000" w:rsidRDefault="002703A1">
      <w:pPr>
        <w:pStyle w:val="a0"/>
        <w:rPr>
          <w:rFonts w:hint="cs"/>
          <w:rtl/>
        </w:rPr>
      </w:pPr>
      <w:r>
        <w:rPr>
          <w:rFonts w:hint="cs"/>
          <w:rtl/>
        </w:rPr>
        <w:t>מה מטריד אותך?</w:t>
      </w:r>
    </w:p>
    <w:p w14:paraId="3EE77105" w14:textId="77777777" w:rsidR="00000000" w:rsidRDefault="002703A1">
      <w:pPr>
        <w:pStyle w:val="a0"/>
        <w:rPr>
          <w:rFonts w:hint="cs"/>
          <w:rtl/>
        </w:rPr>
      </w:pPr>
    </w:p>
    <w:p w14:paraId="4FE7A6E1" w14:textId="77777777" w:rsidR="00000000" w:rsidRDefault="002703A1">
      <w:pPr>
        <w:pStyle w:val="af0"/>
        <w:rPr>
          <w:rtl/>
        </w:rPr>
      </w:pPr>
      <w:r>
        <w:rPr>
          <w:rFonts w:hint="eastAsia"/>
          <w:rtl/>
        </w:rPr>
        <w:t>אופיר</w:t>
      </w:r>
      <w:r>
        <w:rPr>
          <w:rtl/>
        </w:rPr>
        <w:t xml:space="preserve"> פינס-פז (העבודה-מימד)</w:t>
      </w:r>
      <w:r>
        <w:rPr>
          <w:rtl/>
        </w:rPr>
        <w:t>:</w:t>
      </w:r>
    </w:p>
    <w:p w14:paraId="04F9EC52" w14:textId="77777777" w:rsidR="00000000" w:rsidRDefault="002703A1">
      <w:pPr>
        <w:pStyle w:val="a0"/>
        <w:rPr>
          <w:rFonts w:hint="cs"/>
          <w:rtl/>
        </w:rPr>
      </w:pPr>
    </w:p>
    <w:p w14:paraId="02EBAC75" w14:textId="77777777" w:rsidR="00000000" w:rsidRDefault="002703A1">
      <w:pPr>
        <w:pStyle w:val="a0"/>
        <w:rPr>
          <w:rFonts w:hint="cs"/>
          <w:rtl/>
        </w:rPr>
      </w:pPr>
      <w:r>
        <w:rPr>
          <w:rFonts w:hint="cs"/>
          <w:rtl/>
        </w:rPr>
        <w:t>החלטתם שלא עושים יותר כלום.</w:t>
      </w:r>
    </w:p>
    <w:p w14:paraId="2643AD7E" w14:textId="77777777" w:rsidR="00000000" w:rsidRDefault="002703A1">
      <w:pPr>
        <w:pStyle w:val="a0"/>
        <w:rPr>
          <w:rFonts w:hint="cs"/>
          <w:rtl/>
        </w:rPr>
      </w:pPr>
    </w:p>
    <w:p w14:paraId="0D637BF8" w14:textId="77777777" w:rsidR="00000000" w:rsidRDefault="002703A1">
      <w:pPr>
        <w:pStyle w:val="-"/>
        <w:rPr>
          <w:rtl/>
        </w:rPr>
      </w:pPr>
      <w:bookmarkStart w:id="50" w:name="FS000000474T03_05_2004_17_40_38C"/>
      <w:bookmarkStart w:id="51" w:name="FS000000474T03_05_2004_17_41_22C"/>
      <w:bookmarkEnd w:id="50"/>
      <w:bookmarkEnd w:id="51"/>
      <w:r>
        <w:rPr>
          <w:rtl/>
        </w:rPr>
        <w:t>השר גדעון עזרא:</w:t>
      </w:r>
    </w:p>
    <w:p w14:paraId="3C977E42" w14:textId="77777777" w:rsidR="00000000" w:rsidRDefault="002703A1">
      <w:pPr>
        <w:pStyle w:val="a0"/>
        <w:rPr>
          <w:rtl/>
        </w:rPr>
      </w:pPr>
    </w:p>
    <w:p w14:paraId="1AD3876A" w14:textId="77777777" w:rsidR="00000000" w:rsidRDefault="002703A1">
      <w:pPr>
        <w:pStyle w:val="a0"/>
        <w:rPr>
          <w:rFonts w:hint="cs"/>
          <w:rtl/>
        </w:rPr>
      </w:pPr>
      <w:r>
        <w:rPr>
          <w:rFonts w:hint="cs"/>
          <w:rtl/>
        </w:rPr>
        <w:t>לא שלא עושים כלום. החלטנו שהתוכנית הזאת, כפי שהוצגה אתמול בפני מתפקדי הליכוד, היא תוכנית שנדחתה. צריך עכשיו לבחון כיצד מקדמים את בעיותיה של מדינת ישראל אל מול הטרור, אל מול ארצות-הברית, בנושא הכלכלה וכיוצא ב</w:t>
      </w:r>
      <w:r>
        <w:rPr>
          <w:rFonts w:hint="cs"/>
          <w:rtl/>
        </w:rPr>
        <w:t xml:space="preserve">זה. </w:t>
      </w:r>
    </w:p>
    <w:p w14:paraId="3FFEB464" w14:textId="77777777" w:rsidR="00000000" w:rsidRDefault="002703A1">
      <w:pPr>
        <w:pStyle w:val="a0"/>
        <w:rPr>
          <w:rFonts w:hint="cs"/>
          <w:rtl/>
        </w:rPr>
      </w:pPr>
    </w:p>
    <w:p w14:paraId="295B33BA" w14:textId="77777777" w:rsidR="00000000" w:rsidRDefault="002703A1">
      <w:pPr>
        <w:pStyle w:val="af0"/>
        <w:rPr>
          <w:rtl/>
        </w:rPr>
      </w:pPr>
      <w:r>
        <w:rPr>
          <w:rFonts w:hint="eastAsia"/>
          <w:rtl/>
        </w:rPr>
        <w:t>עסאם</w:t>
      </w:r>
      <w:r>
        <w:rPr>
          <w:rtl/>
        </w:rPr>
        <w:t xml:space="preserve"> מח'ול (חד"ש-תע"ל):</w:t>
      </w:r>
    </w:p>
    <w:p w14:paraId="2ADC206B" w14:textId="77777777" w:rsidR="00000000" w:rsidRDefault="002703A1">
      <w:pPr>
        <w:pStyle w:val="a0"/>
        <w:rPr>
          <w:rFonts w:hint="cs"/>
          <w:rtl/>
        </w:rPr>
      </w:pPr>
    </w:p>
    <w:p w14:paraId="59D4650A" w14:textId="77777777" w:rsidR="00000000" w:rsidRDefault="002703A1">
      <w:pPr>
        <w:pStyle w:val="a0"/>
        <w:rPr>
          <w:rFonts w:hint="cs"/>
          <w:rtl/>
        </w:rPr>
      </w:pPr>
      <w:r>
        <w:rPr>
          <w:rFonts w:hint="cs"/>
          <w:rtl/>
        </w:rPr>
        <w:t>לאן אתה רוצה ללכת?</w:t>
      </w:r>
    </w:p>
    <w:p w14:paraId="44350501" w14:textId="77777777" w:rsidR="00000000" w:rsidRDefault="002703A1">
      <w:pPr>
        <w:pStyle w:val="a0"/>
        <w:rPr>
          <w:rFonts w:hint="cs"/>
          <w:rtl/>
        </w:rPr>
      </w:pPr>
    </w:p>
    <w:p w14:paraId="410DBF12" w14:textId="77777777" w:rsidR="00000000" w:rsidRDefault="002703A1">
      <w:pPr>
        <w:pStyle w:val="af0"/>
        <w:rPr>
          <w:rtl/>
        </w:rPr>
      </w:pPr>
      <w:r>
        <w:rPr>
          <w:rFonts w:hint="eastAsia"/>
          <w:rtl/>
        </w:rPr>
        <w:t>קריאות</w:t>
      </w:r>
      <w:r>
        <w:rPr>
          <w:rtl/>
        </w:rPr>
        <w:t>:</w:t>
      </w:r>
    </w:p>
    <w:p w14:paraId="4767E8DC" w14:textId="77777777" w:rsidR="00000000" w:rsidRDefault="002703A1">
      <w:pPr>
        <w:pStyle w:val="a0"/>
        <w:rPr>
          <w:rFonts w:hint="cs"/>
          <w:rtl/>
        </w:rPr>
      </w:pPr>
    </w:p>
    <w:p w14:paraId="785D1929" w14:textId="77777777" w:rsidR="00000000" w:rsidRDefault="002703A1">
      <w:pPr>
        <w:pStyle w:val="a0"/>
        <w:ind w:left="719" w:firstLine="0"/>
        <w:rPr>
          <w:rFonts w:hint="cs"/>
          <w:rtl/>
        </w:rPr>
      </w:pPr>
      <w:r>
        <w:rPr>
          <w:rFonts w:hint="cs"/>
          <w:rtl/>
        </w:rPr>
        <w:t>- - -</w:t>
      </w:r>
    </w:p>
    <w:p w14:paraId="269B208C" w14:textId="77777777" w:rsidR="00000000" w:rsidRDefault="002703A1">
      <w:pPr>
        <w:pStyle w:val="a0"/>
        <w:rPr>
          <w:rFonts w:hint="cs"/>
          <w:rtl/>
        </w:rPr>
      </w:pPr>
    </w:p>
    <w:p w14:paraId="283C6F01" w14:textId="77777777" w:rsidR="00000000" w:rsidRDefault="002703A1">
      <w:pPr>
        <w:pStyle w:val="af1"/>
        <w:rPr>
          <w:rtl/>
        </w:rPr>
      </w:pPr>
      <w:r>
        <w:rPr>
          <w:rtl/>
        </w:rPr>
        <w:t>היו"ר ראובן ריבלין:</w:t>
      </w:r>
    </w:p>
    <w:p w14:paraId="317B5287" w14:textId="77777777" w:rsidR="00000000" w:rsidRDefault="002703A1">
      <w:pPr>
        <w:pStyle w:val="a0"/>
        <w:rPr>
          <w:rtl/>
        </w:rPr>
      </w:pPr>
    </w:p>
    <w:p w14:paraId="6319E4B9" w14:textId="77777777" w:rsidR="00000000" w:rsidRDefault="002703A1">
      <w:pPr>
        <w:pStyle w:val="a0"/>
        <w:rPr>
          <w:rFonts w:hint="cs"/>
          <w:rtl/>
        </w:rPr>
      </w:pPr>
      <w:r>
        <w:rPr>
          <w:rFonts w:hint="cs"/>
          <w:rtl/>
        </w:rPr>
        <w:t>חבר הכנסת מח'ול. שמעו אותך, אופיר פינס.</w:t>
      </w:r>
    </w:p>
    <w:p w14:paraId="73688BAF" w14:textId="77777777" w:rsidR="00000000" w:rsidRDefault="002703A1">
      <w:pPr>
        <w:pStyle w:val="a0"/>
        <w:rPr>
          <w:rFonts w:hint="cs"/>
          <w:rtl/>
        </w:rPr>
      </w:pPr>
    </w:p>
    <w:p w14:paraId="0CC3A9CB" w14:textId="77777777" w:rsidR="00000000" w:rsidRDefault="002703A1">
      <w:pPr>
        <w:pStyle w:val="-"/>
        <w:rPr>
          <w:rtl/>
        </w:rPr>
      </w:pPr>
      <w:bookmarkStart w:id="52" w:name="FS000000474T03_05_2004_17_43_13C"/>
      <w:bookmarkEnd w:id="52"/>
      <w:r>
        <w:rPr>
          <w:rtl/>
        </w:rPr>
        <w:t>השר גדעון עזרא:</w:t>
      </w:r>
    </w:p>
    <w:p w14:paraId="495595E8" w14:textId="77777777" w:rsidR="00000000" w:rsidRDefault="002703A1">
      <w:pPr>
        <w:pStyle w:val="a0"/>
        <w:rPr>
          <w:rtl/>
        </w:rPr>
      </w:pPr>
    </w:p>
    <w:p w14:paraId="7364B1DB" w14:textId="77777777" w:rsidR="00000000" w:rsidRDefault="002703A1">
      <w:pPr>
        <w:pStyle w:val="a0"/>
        <w:rPr>
          <w:rFonts w:hint="cs"/>
          <w:rtl/>
        </w:rPr>
      </w:pPr>
      <w:r>
        <w:rPr>
          <w:rFonts w:hint="cs"/>
          <w:rtl/>
        </w:rPr>
        <w:t xml:space="preserve">אני מציע לך שתמתין ותראה. הדברים טריים, הדברים דורשים עיון, הדברים דורשים טיפול, ואין לי כל ספק שבסופו של דבר </w:t>
      </w:r>
      <w:r>
        <w:rPr>
          <w:rFonts w:hint="cs"/>
          <w:rtl/>
        </w:rPr>
        <w:t xml:space="preserve">תוצג התוכנית גם בפני הבית הזה. </w:t>
      </w:r>
    </w:p>
    <w:p w14:paraId="790810D2" w14:textId="77777777" w:rsidR="00000000" w:rsidRDefault="002703A1">
      <w:pPr>
        <w:pStyle w:val="a0"/>
        <w:rPr>
          <w:rFonts w:hint="cs"/>
          <w:rtl/>
        </w:rPr>
      </w:pPr>
    </w:p>
    <w:p w14:paraId="457A48A4" w14:textId="77777777" w:rsidR="00000000" w:rsidRDefault="002703A1">
      <w:pPr>
        <w:pStyle w:val="af0"/>
        <w:rPr>
          <w:rtl/>
        </w:rPr>
      </w:pPr>
      <w:r>
        <w:rPr>
          <w:rFonts w:hint="eastAsia"/>
          <w:rtl/>
        </w:rPr>
        <w:t>זהבה</w:t>
      </w:r>
      <w:r>
        <w:rPr>
          <w:rtl/>
        </w:rPr>
        <w:t xml:space="preserve"> גלאון (מרצ):</w:t>
      </w:r>
    </w:p>
    <w:p w14:paraId="7F419B42" w14:textId="77777777" w:rsidR="00000000" w:rsidRDefault="002703A1">
      <w:pPr>
        <w:pStyle w:val="a0"/>
        <w:rPr>
          <w:rFonts w:hint="cs"/>
          <w:rtl/>
        </w:rPr>
      </w:pPr>
    </w:p>
    <w:p w14:paraId="12EE3175" w14:textId="77777777" w:rsidR="00000000" w:rsidRDefault="002703A1">
      <w:pPr>
        <w:pStyle w:val="a0"/>
        <w:rPr>
          <w:rFonts w:hint="cs"/>
          <w:rtl/>
        </w:rPr>
      </w:pPr>
      <w:r>
        <w:rPr>
          <w:rFonts w:hint="cs"/>
          <w:rtl/>
        </w:rPr>
        <w:t>איזו תוכנית?</w:t>
      </w:r>
    </w:p>
    <w:p w14:paraId="56EC205B" w14:textId="77777777" w:rsidR="00000000" w:rsidRDefault="002703A1">
      <w:pPr>
        <w:pStyle w:val="a0"/>
        <w:rPr>
          <w:rFonts w:hint="cs"/>
          <w:rtl/>
        </w:rPr>
      </w:pPr>
    </w:p>
    <w:p w14:paraId="3BA22E82" w14:textId="77777777" w:rsidR="00000000" w:rsidRDefault="002703A1">
      <w:pPr>
        <w:pStyle w:val="-"/>
        <w:rPr>
          <w:rtl/>
        </w:rPr>
      </w:pPr>
      <w:bookmarkStart w:id="53" w:name="FS000000474T03_05_2004_17_46_19C"/>
      <w:bookmarkEnd w:id="53"/>
      <w:r>
        <w:rPr>
          <w:rtl/>
        </w:rPr>
        <w:t>השר גדעון עזרא:</w:t>
      </w:r>
    </w:p>
    <w:p w14:paraId="57DEF6D5" w14:textId="77777777" w:rsidR="00000000" w:rsidRDefault="002703A1">
      <w:pPr>
        <w:pStyle w:val="a0"/>
        <w:rPr>
          <w:rtl/>
        </w:rPr>
      </w:pPr>
    </w:p>
    <w:p w14:paraId="1FB03FC5" w14:textId="77777777" w:rsidR="00000000" w:rsidRDefault="002703A1">
      <w:pPr>
        <w:pStyle w:val="a0"/>
        <w:rPr>
          <w:rFonts w:hint="cs"/>
          <w:rtl/>
        </w:rPr>
      </w:pPr>
      <w:r>
        <w:rPr>
          <w:rFonts w:hint="cs"/>
          <w:rtl/>
        </w:rPr>
        <w:t>אנחנו מבקשים לדחות את הצעת האי-אמון של הסיעות.</w:t>
      </w:r>
    </w:p>
    <w:p w14:paraId="478B1BBE" w14:textId="77777777" w:rsidR="00000000" w:rsidRDefault="002703A1">
      <w:pPr>
        <w:pStyle w:val="a0"/>
        <w:rPr>
          <w:rFonts w:hint="cs"/>
          <w:rtl/>
        </w:rPr>
      </w:pPr>
    </w:p>
    <w:p w14:paraId="3EB42430" w14:textId="77777777" w:rsidR="00000000" w:rsidRDefault="002703A1">
      <w:pPr>
        <w:pStyle w:val="af0"/>
        <w:rPr>
          <w:rtl/>
        </w:rPr>
      </w:pPr>
      <w:r>
        <w:rPr>
          <w:rFonts w:hint="eastAsia"/>
          <w:rtl/>
        </w:rPr>
        <w:t>זהבה</w:t>
      </w:r>
      <w:r>
        <w:rPr>
          <w:rtl/>
        </w:rPr>
        <w:t xml:space="preserve"> גלאון (מרצ):</w:t>
      </w:r>
    </w:p>
    <w:p w14:paraId="1FDD08F3" w14:textId="77777777" w:rsidR="00000000" w:rsidRDefault="002703A1">
      <w:pPr>
        <w:pStyle w:val="a0"/>
        <w:rPr>
          <w:rFonts w:hint="cs"/>
          <w:rtl/>
        </w:rPr>
      </w:pPr>
    </w:p>
    <w:p w14:paraId="7DAD1F00" w14:textId="77777777" w:rsidR="00000000" w:rsidRDefault="002703A1">
      <w:pPr>
        <w:pStyle w:val="a0"/>
        <w:ind w:left="719" w:firstLine="0"/>
        <w:rPr>
          <w:rFonts w:hint="cs"/>
          <w:rtl/>
        </w:rPr>
      </w:pPr>
      <w:r>
        <w:rPr>
          <w:rFonts w:hint="cs"/>
          <w:rtl/>
        </w:rPr>
        <w:t>- - -</w:t>
      </w:r>
    </w:p>
    <w:p w14:paraId="758B4333" w14:textId="77777777" w:rsidR="00000000" w:rsidRDefault="002703A1">
      <w:pPr>
        <w:pStyle w:val="a0"/>
        <w:rPr>
          <w:rFonts w:hint="cs"/>
          <w:rtl/>
        </w:rPr>
      </w:pPr>
    </w:p>
    <w:p w14:paraId="7A9DF3A2" w14:textId="77777777" w:rsidR="00000000" w:rsidRDefault="002703A1">
      <w:pPr>
        <w:pStyle w:val="af1"/>
        <w:rPr>
          <w:rtl/>
        </w:rPr>
      </w:pPr>
      <w:r>
        <w:rPr>
          <w:rtl/>
        </w:rPr>
        <w:t>היו"ר ראובן ריבלין:</w:t>
      </w:r>
    </w:p>
    <w:p w14:paraId="189894A6" w14:textId="77777777" w:rsidR="00000000" w:rsidRDefault="002703A1">
      <w:pPr>
        <w:pStyle w:val="a0"/>
        <w:rPr>
          <w:rtl/>
        </w:rPr>
      </w:pPr>
    </w:p>
    <w:p w14:paraId="308B7574" w14:textId="77777777" w:rsidR="00000000" w:rsidRDefault="002703A1">
      <w:pPr>
        <w:pStyle w:val="a0"/>
        <w:rPr>
          <w:rFonts w:hint="cs"/>
          <w:rtl/>
        </w:rPr>
      </w:pPr>
      <w:r>
        <w:rPr>
          <w:rFonts w:hint="cs"/>
          <w:rtl/>
        </w:rPr>
        <w:t>תודה. חברת הכנסת גלאון, פה קרה דבר מופלא. אתם הגשתם הצעת אי-אמון לפני שבועיים,</w:t>
      </w:r>
      <w:r>
        <w:rPr>
          <w:rFonts w:hint="cs"/>
          <w:rtl/>
        </w:rPr>
        <w:t xml:space="preserve"> כאשר לא ידעתם בכלל מה תהיינה התוצאות. </w:t>
      </w:r>
    </w:p>
    <w:p w14:paraId="7125B21D" w14:textId="77777777" w:rsidR="00000000" w:rsidRDefault="002703A1">
      <w:pPr>
        <w:pStyle w:val="a0"/>
        <w:rPr>
          <w:rFonts w:hint="cs"/>
          <w:rtl/>
        </w:rPr>
      </w:pPr>
    </w:p>
    <w:p w14:paraId="4E2EED9B" w14:textId="77777777" w:rsidR="00000000" w:rsidRDefault="002703A1">
      <w:pPr>
        <w:pStyle w:val="af0"/>
        <w:rPr>
          <w:rtl/>
        </w:rPr>
      </w:pPr>
      <w:r>
        <w:rPr>
          <w:rFonts w:hint="eastAsia"/>
          <w:rtl/>
        </w:rPr>
        <w:t>חיים</w:t>
      </w:r>
      <w:r>
        <w:rPr>
          <w:rtl/>
        </w:rPr>
        <w:t xml:space="preserve"> אורון (מרצ):</w:t>
      </w:r>
    </w:p>
    <w:p w14:paraId="795E42E0" w14:textId="77777777" w:rsidR="00000000" w:rsidRDefault="002703A1">
      <w:pPr>
        <w:pStyle w:val="a0"/>
        <w:rPr>
          <w:rFonts w:hint="cs"/>
          <w:rtl/>
        </w:rPr>
      </w:pPr>
    </w:p>
    <w:p w14:paraId="303876F9" w14:textId="77777777" w:rsidR="00000000" w:rsidRDefault="002703A1">
      <w:pPr>
        <w:pStyle w:val="a0"/>
        <w:rPr>
          <w:rFonts w:hint="cs"/>
          <w:rtl/>
        </w:rPr>
      </w:pPr>
      <w:r>
        <w:rPr>
          <w:rFonts w:hint="cs"/>
          <w:rtl/>
        </w:rPr>
        <w:t xml:space="preserve">הערכנו, הערכנו. </w:t>
      </w:r>
    </w:p>
    <w:p w14:paraId="01390202" w14:textId="77777777" w:rsidR="00000000" w:rsidRDefault="002703A1">
      <w:pPr>
        <w:pStyle w:val="a0"/>
        <w:rPr>
          <w:rFonts w:hint="cs"/>
          <w:rtl/>
        </w:rPr>
      </w:pPr>
    </w:p>
    <w:p w14:paraId="030EA826" w14:textId="77777777" w:rsidR="00000000" w:rsidRDefault="002703A1">
      <w:pPr>
        <w:pStyle w:val="af1"/>
        <w:rPr>
          <w:rtl/>
        </w:rPr>
      </w:pPr>
      <w:r>
        <w:rPr>
          <w:rtl/>
        </w:rPr>
        <w:t>היו"ר ראובן ריבלין:</w:t>
      </w:r>
    </w:p>
    <w:p w14:paraId="64556DBB" w14:textId="77777777" w:rsidR="00000000" w:rsidRDefault="002703A1">
      <w:pPr>
        <w:pStyle w:val="a0"/>
        <w:rPr>
          <w:rtl/>
        </w:rPr>
      </w:pPr>
    </w:p>
    <w:p w14:paraId="3C5F7F8D" w14:textId="77777777" w:rsidR="00000000" w:rsidRDefault="002703A1">
      <w:pPr>
        <w:pStyle w:val="a0"/>
        <w:rPr>
          <w:rFonts w:hint="cs"/>
          <w:rtl/>
        </w:rPr>
      </w:pPr>
      <w:r>
        <w:rPr>
          <w:rFonts w:hint="cs"/>
          <w:rtl/>
        </w:rPr>
        <w:t xml:space="preserve">הערכתם. וחבר הכנסת טיבי הרחיב את הדיבור על ההתנתקות ועל המשאל. גם הוא צפה את אשר הולך לקרות והשר עזרא גם נתן תשובה. </w:t>
      </w:r>
    </w:p>
    <w:p w14:paraId="36AD22EF" w14:textId="77777777" w:rsidR="00000000" w:rsidRDefault="002703A1">
      <w:pPr>
        <w:pStyle w:val="a0"/>
        <w:rPr>
          <w:rFonts w:hint="cs"/>
          <w:rtl/>
        </w:rPr>
      </w:pPr>
    </w:p>
    <w:p w14:paraId="2B21F514" w14:textId="77777777" w:rsidR="00000000" w:rsidRDefault="002703A1">
      <w:pPr>
        <w:pStyle w:val="a0"/>
        <w:rPr>
          <w:rFonts w:hint="cs"/>
          <w:rtl/>
        </w:rPr>
      </w:pPr>
      <w:r>
        <w:rPr>
          <w:rFonts w:hint="cs"/>
          <w:rtl/>
        </w:rPr>
        <w:t>אנחנו אישרנו דיון בכנסת לפי סעיף 86 מחר</w:t>
      </w:r>
      <w:r>
        <w:rPr>
          <w:rFonts w:hint="cs"/>
          <w:rtl/>
        </w:rPr>
        <w:t xml:space="preserve"> על על נושא ההתנתקות בליכוד </w:t>
      </w:r>
      <w:r>
        <w:rPr>
          <w:rtl/>
        </w:rPr>
        <w:t>–</w:t>
      </w:r>
      <w:r>
        <w:rPr>
          <w:rFonts w:hint="cs"/>
          <w:rtl/>
        </w:rPr>
        <w:t xml:space="preserve"> סליחה, על נושא המשאל בליכוד. כמובן תהיה לכם מחר הזדמנות לשמוע את השר עזרא פעם נוספת משיב לכל הנואמים.</w:t>
      </w:r>
    </w:p>
    <w:p w14:paraId="50C3DA54" w14:textId="77777777" w:rsidR="00000000" w:rsidRDefault="002703A1">
      <w:pPr>
        <w:pStyle w:val="a0"/>
        <w:rPr>
          <w:rFonts w:hint="cs"/>
          <w:rtl/>
        </w:rPr>
      </w:pPr>
    </w:p>
    <w:p w14:paraId="049BAF19" w14:textId="77777777" w:rsidR="00000000" w:rsidRDefault="002703A1">
      <w:pPr>
        <w:pStyle w:val="af0"/>
        <w:rPr>
          <w:rtl/>
        </w:rPr>
      </w:pPr>
      <w:r>
        <w:rPr>
          <w:rFonts w:hint="eastAsia"/>
          <w:rtl/>
        </w:rPr>
        <w:t>ג</w:t>
      </w:r>
      <w:r>
        <w:rPr>
          <w:rtl/>
        </w:rPr>
        <w:t>'מאל זחאלקה (בל"ד):</w:t>
      </w:r>
    </w:p>
    <w:p w14:paraId="6398F8BE" w14:textId="77777777" w:rsidR="00000000" w:rsidRDefault="002703A1">
      <w:pPr>
        <w:pStyle w:val="a0"/>
        <w:rPr>
          <w:rFonts w:hint="cs"/>
          <w:rtl/>
        </w:rPr>
      </w:pPr>
    </w:p>
    <w:p w14:paraId="7E8B86BB" w14:textId="77777777" w:rsidR="00000000" w:rsidRDefault="002703A1">
      <w:pPr>
        <w:pStyle w:val="a0"/>
        <w:rPr>
          <w:rFonts w:hint="cs"/>
          <w:rtl/>
        </w:rPr>
      </w:pPr>
      <w:r>
        <w:rPr>
          <w:rFonts w:hint="cs"/>
          <w:rtl/>
        </w:rPr>
        <w:t>זה עונש כבד מדי, לא מגיע לנו.</w:t>
      </w:r>
    </w:p>
    <w:p w14:paraId="49BCC1D9" w14:textId="77777777" w:rsidR="00000000" w:rsidRDefault="002703A1">
      <w:pPr>
        <w:pStyle w:val="a0"/>
        <w:rPr>
          <w:rFonts w:hint="cs"/>
          <w:rtl/>
        </w:rPr>
      </w:pPr>
    </w:p>
    <w:p w14:paraId="69657CDE" w14:textId="77777777" w:rsidR="00000000" w:rsidRDefault="002703A1">
      <w:pPr>
        <w:pStyle w:val="af1"/>
        <w:rPr>
          <w:rtl/>
        </w:rPr>
      </w:pPr>
      <w:r>
        <w:rPr>
          <w:rtl/>
        </w:rPr>
        <w:t>היו"ר ראובן ריבלין:</w:t>
      </w:r>
    </w:p>
    <w:p w14:paraId="75744516" w14:textId="77777777" w:rsidR="00000000" w:rsidRDefault="002703A1">
      <w:pPr>
        <w:pStyle w:val="a0"/>
        <w:rPr>
          <w:rtl/>
        </w:rPr>
      </w:pPr>
    </w:p>
    <w:p w14:paraId="088B412D" w14:textId="77777777" w:rsidR="00000000" w:rsidRDefault="002703A1">
      <w:pPr>
        <w:pStyle w:val="a0"/>
        <w:rPr>
          <w:rFonts w:hint="cs"/>
          <w:rtl/>
        </w:rPr>
      </w:pPr>
      <w:r>
        <w:rPr>
          <w:rFonts w:hint="cs"/>
          <w:rtl/>
        </w:rPr>
        <w:t xml:space="preserve">חבר הכנסת זחאלקה, אדוני יכול לחזור בו מהצעתו ואז </w:t>
      </w:r>
      <w:r>
        <w:rPr>
          <w:rFonts w:hint="cs"/>
          <w:rtl/>
        </w:rPr>
        <w:t>אולי אנחנו נימנע מדיון לפי סעיף  86.</w:t>
      </w:r>
    </w:p>
    <w:p w14:paraId="61500947" w14:textId="77777777" w:rsidR="00000000" w:rsidRDefault="002703A1">
      <w:pPr>
        <w:pStyle w:val="a0"/>
        <w:rPr>
          <w:rFonts w:hint="cs"/>
          <w:rtl/>
        </w:rPr>
      </w:pPr>
    </w:p>
    <w:p w14:paraId="5680CFE5" w14:textId="77777777" w:rsidR="00000000" w:rsidRDefault="002703A1">
      <w:pPr>
        <w:pStyle w:val="af0"/>
        <w:rPr>
          <w:rtl/>
        </w:rPr>
      </w:pPr>
      <w:r>
        <w:rPr>
          <w:rFonts w:hint="eastAsia"/>
          <w:rtl/>
        </w:rPr>
        <w:t>יוסי</w:t>
      </w:r>
      <w:r>
        <w:rPr>
          <w:rtl/>
        </w:rPr>
        <w:t xml:space="preserve"> שריד (מרצ):</w:t>
      </w:r>
    </w:p>
    <w:p w14:paraId="26B45BA2" w14:textId="77777777" w:rsidR="00000000" w:rsidRDefault="002703A1">
      <w:pPr>
        <w:pStyle w:val="a0"/>
        <w:rPr>
          <w:rFonts w:hint="cs"/>
          <w:rtl/>
        </w:rPr>
      </w:pPr>
    </w:p>
    <w:p w14:paraId="702C2EB7" w14:textId="77777777" w:rsidR="00000000" w:rsidRDefault="002703A1">
      <w:pPr>
        <w:pStyle w:val="a0"/>
        <w:rPr>
          <w:rFonts w:hint="cs"/>
          <w:rtl/>
        </w:rPr>
      </w:pPr>
      <w:r>
        <w:rPr>
          <w:rFonts w:hint="cs"/>
          <w:rtl/>
        </w:rPr>
        <w:t>איך נוכל - - -</w:t>
      </w:r>
    </w:p>
    <w:p w14:paraId="6A090CA7" w14:textId="77777777" w:rsidR="00000000" w:rsidRDefault="002703A1">
      <w:pPr>
        <w:pStyle w:val="a0"/>
        <w:rPr>
          <w:rFonts w:hint="cs"/>
          <w:rtl/>
        </w:rPr>
      </w:pPr>
    </w:p>
    <w:p w14:paraId="78374B57" w14:textId="77777777" w:rsidR="00000000" w:rsidRDefault="002703A1">
      <w:pPr>
        <w:pStyle w:val="af1"/>
        <w:rPr>
          <w:rtl/>
        </w:rPr>
      </w:pPr>
      <w:r>
        <w:rPr>
          <w:rtl/>
        </w:rPr>
        <w:t>היו"ר ראובן ריבלין:</w:t>
      </w:r>
    </w:p>
    <w:p w14:paraId="7C523F4A" w14:textId="77777777" w:rsidR="00000000" w:rsidRDefault="002703A1">
      <w:pPr>
        <w:pStyle w:val="a0"/>
        <w:rPr>
          <w:rtl/>
        </w:rPr>
      </w:pPr>
    </w:p>
    <w:p w14:paraId="7A52EF4B" w14:textId="77777777" w:rsidR="00000000" w:rsidRDefault="002703A1">
      <w:pPr>
        <w:pStyle w:val="a0"/>
        <w:rPr>
          <w:rFonts w:hint="cs"/>
          <w:rtl/>
        </w:rPr>
      </w:pPr>
      <w:r>
        <w:rPr>
          <w:rFonts w:hint="cs"/>
          <w:rtl/>
        </w:rPr>
        <w:t>נו, מה נוכל לעשות? רבותי חברי הכנסת, תהיה להם הזדמנות לפניכם, שכן אנחנו עוברים עכשיו לדיון הסיעתי בהצעת האי-אמון של סיעות מרצ, חד"ש-תע"ל, בל"ד ורע"ם, וועדת הכנסת ק</w:t>
      </w:r>
      <w:r>
        <w:rPr>
          <w:rFonts w:hint="cs"/>
          <w:rtl/>
        </w:rPr>
        <w:t xml:space="preserve">בעה שהודעות הסיעות יהיו 20 דקות לליכוד, עשר דקות לעבודה-מימד, שבע דקות לשינוי, חמש דקות ליתר הסיעות - כל אחת חמש דקות. ראשון הדוברים </w:t>
      </w:r>
      <w:r>
        <w:rPr>
          <w:rtl/>
        </w:rPr>
        <w:t>–</w:t>
      </w:r>
      <w:r>
        <w:rPr>
          <w:rFonts w:hint="cs"/>
          <w:rtl/>
        </w:rPr>
        <w:t xml:space="preserve"> חבר הכנסת אברהם בייגה שוחט. לרשות אדוני עשר דקות תמימות. </w:t>
      </w:r>
    </w:p>
    <w:p w14:paraId="5AB3025C" w14:textId="77777777" w:rsidR="00000000" w:rsidRDefault="002703A1">
      <w:pPr>
        <w:pStyle w:val="a0"/>
        <w:rPr>
          <w:rFonts w:hint="cs"/>
          <w:rtl/>
        </w:rPr>
      </w:pPr>
    </w:p>
    <w:p w14:paraId="206E75D7" w14:textId="77777777" w:rsidR="00000000" w:rsidRDefault="002703A1">
      <w:pPr>
        <w:pStyle w:val="af0"/>
        <w:rPr>
          <w:rtl/>
        </w:rPr>
      </w:pPr>
      <w:r>
        <w:rPr>
          <w:rFonts w:hint="eastAsia"/>
          <w:rtl/>
        </w:rPr>
        <w:t>אבשלום</w:t>
      </w:r>
      <w:r>
        <w:rPr>
          <w:rtl/>
        </w:rPr>
        <w:t xml:space="preserve"> וילן (מרצ):</w:t>
      </w:r>
    </w:p>
    <w:p w14:paraId="48AB7A98" w14:textId="77777777" w:rsidR="00000000" w:rsidRDefault="002703A1">
      <w:pPr>
        <w:pStyle w:val="a0"/>
        <w:rPr>
          <w:rFonts w:hint="cs"/>
          <w:rtl/>
        </w:rPr>
      </w:pPr>
    </w:p>
    <w:p w14:paraId="758AE99D" w14:textId="77777777" w:rsidR="00000000" w:rsidRDefault="002703A1">
      <w:pPr>
        <w:pStyle w:val="a0"/>
        <w:rPr>
          <w:rFonts w:hint="cs"/>
          <w:rtl/>
        </w:rPr>
      </w:pPr>
      <w:r>
        <w:rPr>
          <w:rFonts w:hint="cs"/>
          <w:rtl/>
        </w:rPr>
        <w:t>הליכוד זו מפלגה אחת או פלגים?</w:t>
      </w:r>
    </w:p>
    <w:p w14:paraId="6D31286A" w14:textId="77777777" w:rsidR="00000000" w:rsidRDefault="002703A1">
      <w:pPr>
        <w:pStyle w:val="a0"/>
        <w:rPr>
          <w:rFonts w:hint="cs"/>
          <w:rtl/>
        </w:rPr>
      </w:pPr>
    </w:p>
    <w:p w14:paraId="11E8586E" w14:textId="77777777" w:rsidR="00000000" w:rsidRDefault="002703A1">
      <w:pPr>
        <w:pStyle w:val="af1"/>
        <w:rPr>
          <w:rtl/>
        </w:rPr>
      </w:pPr>
      <w:r>
        <w:rPr>
          <w:rtl/>
        </w:rPr>
        <w:t>היו"ר ראובן</w:t>
      </w:r>
      <w:r>
        <w:rPr>
          <w:rtl/>
        </w:rPr>
        <w:t xml:space="preserve"> ריבלין:</w:t>
      </w:r>
    </w:p>
    <w:p w14:paraId="1995396C" w14:textId="77777777" w:rsidR="00000000" w:rsidRDefault="002703A1">
      <w:pPr>
        <w:pStyle w:val="a0"/>
        <w:rPr>
          <w:rtl/>
        </w:rPr>
      </w:pPr>
    </w:p>
    <w:p w14:paraId="0CC8A653" w14:textId="77777777" w:rsidR="00000000" w:rsidRDefault="002703A1">
      <w:pPr>
        <w:pStyle w:val="a0"/>
        <w:rPr>
          <w:rFonts w:hint="cs"/>
          <w:rtl/>
        </w:rPr>
      </w:pPr>
      <w:r>
        <w:rPr>
          <w:rFonts w:hint="cs"/>
          <w:rtl/>
        </w:rPr>
        <w:t xml:space="preserve">הליכוד יכול לעשות ב-20 הדקות שלו </w:t>
      </w:r>
      <w:r>
        <w:rPr>
          <w:rtl/>
        </w:rPr>
        <w:t>–</w:t>
      </w:r>
      <w:r>
        <w:rPr>
          <w:rFonts w:hint="cs"/>
          <w:rtl/>
        </w:rPr>
        <w:t xml:space="preserve"> סיעת הליכוד היא סיעה אחת. </w:t>
      </w:r>
    </w:p>
    <w:p w14:paraId="08A17993" w14:textId="77777777" w:rsidR="00000000" w:rsidRDefault="002703A1">
      <w:pPr>
        <w:pStyle w:val="a0"/>
        <w:rPr>
          <w:rFonts w:hint="cs"/>
          <w:rtl/>
        </w:rPr>
      </w:pPr>
    </w:p>
    <w:p w14:paraId="35C1B174" w14:textId="77777777" w:rsidR="00000000" w:rsidRDefault="002703A1">
      <w:pPr>
        <w:pStyle w:val="a"/>
        <w:rPr>
          <w:rtl/>
        </w:rPr>
      </w:pPr>
      <w:bookmarkStart w:id="54" w:name="FS000000459T03_05_2004_17_52_12"/>
      <w:bookmarkStart w:id="55" w:name="_Toc72672365"/>
      <w:bookmarkEnd w:id="54"/>
      <w:r>
        <w:rPr>
          <w:rFonts w:hint="eastAsia"/>
          <w:rtl/>
        </w:rPr>
        <w:t>אברהם</w:t>
      </w:r>
      <w:r>
        <w:rPr>
          <w:rtl/>
        </w:rPr>
        <w:t xml:space="preserve"> בייגה שוחט (העבודה-מימד):</w:t>
      </w:r>
      <w:bookmarkEnd w:id="55"/>
    </w:p>
    <w:p w14:paraId="62C179B1" w14:textId="77777777" w:rsidR="00000000" w:rsidRDefault="002703A1">
      <w:pPr>
        <w:pStyle w:val="a0"/>
        <w:rPr>
          <w:rFonts w:hint="cs"/>
          <w:rtl/>
        </w:rPr>
      </w:pPr>
    </w:p>
    <w:p w14:paraId="3366713D" w14:textId="77777777" w:rsidR="00000000" w:rsidRDefault="002703A1">
      <w:pPr>
        <w:pStyle w:val="a0"/>
        <w:rPr>
          <w:rFonts w:hint="cs"/>
          <w:rtl/>
        </w:rPr>
      </w:pPr>
      <w:r>
        <w:rPr>
          <w:rFonts w:hint="cs"/>
          <w:rtl/>
        </w:rPr>
        <w:t>אדוני היושב-ראש, רבותי חברי הכנסת, מי שאומר שאתמול היה איזה דבר שולי והתקיימה הצבעה ואפשר ללכת הלאה ולתקן את הדברים, לפי דעתי אינו יודע מה הוא סח. נפל</w:t>
      </w:r>
      <w:r>
        <w:rPr>
          <w:rFonts w:hint="cs"/>
          <w:rtl/>
        </w:rPr>
        <w:t xml:space="preserve"> דבר בישראל, והדברים שקרו אתמול יש להם משמעות שלא ניתן לטשטש אותה, לא ניתן להחביא אותה מתחת לשטיח. אני חושב שראינו מצב שבו מפלגה חשפה בעצם את דמותה האמיתית, את עמדותיה, ומנהיגה, שניסה לעשות מהלך כזה או אחר, בדרך כזאת או אחרת, נשאר עירום ועריה כאשר נגזזו שע</w:t>
      </w:r>
      <w:r>
        <w:rPr>
          <w:rFonts w:hint="cs"/>
          <w:rtl/>
        </w:rPr>
        <w:t>רותיו, כמו שקרה לשמשון - הוא איבד את כוחו, הוא איבד את השפעתו, וכל התרגילים שהוא מנסה לעשות עכשיו הם בעצם פרפורי גסיסה של יכולתו לשלוט במדינה ולשלוט במפלגה.</w:t>
      </w:r>
    </w:p>
    <w:p w14:paraId="7C130740" w14:textId="77777777" w:rsidR="00000000" w:rsidRDefault="002703A1">
      <w:pPr>
        <w:pStyle w:val="a0"/>
        <w:rPr>
          <w:rFonts w:hint="cs"/>
          <w:rtl/>
        </w:rPr>
      </w:pPr>
    </w:p>
    <w:p w14:paraId="010A1724" w14:textId="77777777" w:rsidR="00000000" w:rsidRDefault="002703A1">
      <w:pPr>
        <w:pStyle w:val="a0"/>
        <w:rPr>
          <w:rFonts w:hint="cs"/>
          <w:rtl/>
        </w:rPr>
      </w:pPr>
      <w:r>
        <w:rPr>
          <w:rFonts w:hint="cs"/>
          <w:rtl/>
        </w:rPr>
        <w:t>אני הייתי מציע לראש הממשלה, לשר הביטחון, אולי גם לממלא-מקום ראש הממשלה, לשבת במשך השבוע, בתור עונש</w:t>
      </w:r>
      <w:r>
        <w:rPr>
          <w:rFonts w:hint="cs"/>
          <w:rtl/>
        </w:rPr>
        <w:t xml:space="preserve"> קטן, ולשמוע מה שהם אמרו בטלוויזיה במשך שלושת הימים האחרונים, מה שהם אמרו בכל הרשתות ברדיו, לגבי המשמעות של התוכנית הזאת; מה הם אמרו שחס וחלילה יקרה למדינת ישראל אם התוכנית לא תתקיים. אנחנו צפויים למדינה שבה תהיה נסיגה כלכלית, נסיגה חברתית ונסיגה ביטחונית,</w:t>
      </w:r>
      <w:r>
        <w:rPr>
          <w:rFonts w:hint="cs"/>
          <w:rtl/>
        </w:rPr>
        <w:t xml:space="preserve"> אדוני היושב-ראש, וארצות העולם יסתכלו עלינו כמו על חבורת מצורעים, ואירופה ואמריקה חמתן תעלה עלינו על שכך אנחנו מתנהגים, ואלה הם הדברים שנאמרו אין ספור פעמים. דרך אגב, אם מותר לי להעיר, במידה חריגה ובלתי סבירה של העמדת אמצעי התקשורת למערכת התעמולה הזאת, אבל</w:t>
      </w:r>
      <w:r>
        <w:rPr>
          <w:rFonts w:hint="cs"/>
          <w:rtl/>
        </w:rPr>
        <w:t xml:space="preserve"> זאת פרשה נפרדת. </w:t>
      </w:r>
    </w:p>
    <w:p w14:paraId="7B268156" w14:textId="77777777" w:rsidR="00000000" w:rsidRDefault="002703A1">
      <w:pPr>
        <w:pStyle w:val="a0"/>
        <w:rPr>
          <w:rFonts w:hint="cs"/>
          <w:rtl/>
        </w:rPr>
      </w:pPr>
    </w:p>
    <w:p w14:paraId="0F3CC877" w14:textId="77777777" w:rsidR="00000000" w:rsidRDefault="002703A1">
      <w:pPr>
        <w:pStyle w:val="a0"/>
        <w:rPr>
          <w:rFonts w:hint="cs"/>
          <w:rtl/>
        </w:rPr>
      </w:pPr>
      <w:r>
        <w:rPr>
          <w:rFonts w:hint="cs"/>
          <w:rtl/>
        </w:rPr>
        <w:t xml:space="preserve">והיום אנחנו שומעים מפי כבוד השר, שראש הממשלה בוחן את ההשפעות של התוצאות של המפלה. מה הוא בוחן? שישמע את נאומיו, שיקרא את מאמריו ויבין בדיוק איזה אסון נפל על מדינת ישראל, ומי הביא את האסון הזה ומה יש לו בכלל לבחון. </w:t>
      </w:r>
    </w:p>
    <w:p w14:paraId="29E344CA" w14:textId="77777777" w:rsidR="00000000" w:rsidRDefault="002703A1">
      <w:pPr>
        <w:pStyle w:val="a0"/>
        <w:rPr>
          <w:rFonts w:hint="cs"/>
          <w:rtl/>
        </w:rPr>
      </w:pPr>
    </w:p>
    <w:p w14:paraId="0ED2BEC5" w14:textId="77777777" w:rsidR="00000000" w:rsidRDefault="002703A1">
      <w:pPr>
        <w:pStyle w:val="a0"/>
        <w:ind w:firstLine="720"/>
        <w:rPr>
          <w:rFonts w:hint="cs"/>
          <w:rtl/>
        </w:rPr>
      </w:pPr>
      <w:r>
        <w:rPr>
          <w:rFonts w:hint="cs"/>
          <w:rtl/>
        </w:rPr>
        <w:t xml:space="preserve">אני הייתי אומר, שבכל </w:t>
      </w:r>
      <w:r>
        <w:rPr>
          <w:rFonts w:hint="cs"/>
          <w:rtl/>
        </w:rPr>
        <w:t>מדינה מערבית מתוקנת ראש ממשלה לא היה נשאר בתפקידו דקה אחרי עניין כזה. דקה אחת. מבחינתי, הוא היה צריך ללכת בגלל הסיבות האחרות, האישיות, שכרוכות בהתנהלות ציבורית, אבל נעזוב את זה. זה כבר באלף ואחד דיונים וטיפולים אחרים. נשים את זה בצד. מבחינתי הוא גם לא ראוי</w:t>
      </w:r>
      <w:r>
        <w:rPr>
          <w:rFonts w:hint="cs"/>
          <w:rtl/>
        </w:rPr>
        <w:t xml:space="preserve"> לעמוד בראש הממשלה בגלל הסיבות ההן. אבל כאשר הוא בא ואומר, חבר הכנסת יתום, שבעצם ביטחונה של מדינת ישראל תלוי בקבלת ההחלטה הזאת, והוא אומר את זה לעם, אז אנחנו שומעים בהודעה שלו שהוא בוחן את ההשפעות של אי-קבלת התוכנית. הרי הוא אמר שתהיינה השפעות </w:t>
      </w:r>
      <w:r>
        <w:rPr>
          <w:rFonts w:hint="eastAsia"/>
          <w:rtl/>
        </w:rPr>
        <w:t>–</w:t>
      </w:r>
      <w:r>
        <w:rPr>
          <w:rFonts w:hint="cs"/>
          <w:rtl/>
        </w:rPr>
        <w:t xml:space="preserve"> הוא עצמו א</w:t>
      </w:r>
      <w:r>
        <w:rPr>
          <w:rFonts w:hint="cs"/>
          <w:rtl/>
        </w:rPr>
        <w:t>מר את זה. מה יש לו לבחון, חברי הכנסת של הליכוד? הוא אמר לנו, לכל אזרחי ישראל: זה אסון מבחינתה של מדינת ישראל.</w:t>
      </w:r>
    </w:p>
    <w:p w14:paraId="45ED46AF" w14:textId="77777777" w:rsidR="00000000" w:rsidRDefault="002703A1">
      <w:pPr>
        <w:pStyle w:val="a0"/>
        <w:ind w:firstLine="0"/>
        <w:rPr>
          <w:rFonts w:hint="cs"/>
          <w:rtl/>
        </w:rPr>
      </w:pPr>
    </w:p>
    <w:p w14:paraId="3ABD8D7A" w14:textId="77777777" w:rsidR="00000000" w:rsidRDefault="002703A1">
      <w:pPr>
        <w:pStyle w:val="a0"/>
        <w:ind w:firstLine="0"/>
        <w:rPr>
          <w:rFonts w:hint="cs"/>
          <w:rtl/>
        </w:rPr>
      </w:pPr>
      <w:r>
        <w:rPr>
          <w:rFonts w:hint="cs"/>
          <w:rtl/>
        </w:rPr>
        <w:tab/>
        <w:t>ולכן, ראש הממשלה, לדעתי ולטעמי, יש לו בדיוק שתי אפשרויות: או להישאר בממשלה, לא לעשות שום דבר אמיתי ולהיות סמרטוט בידיהם של חברי סיעת הליכוד, שבע</w:t>
      </w:r>
      <w:r>
        <w:rPr>
          <w:rFonts w:hint="cs"/>
          <w:rtl/>
        </w:rPr>
        <w:t xml:space="preserve">צם לא רוצים אותו, לא מאמינים בו, לא נותנים בו אמון, לא חושבים שהדרכים שהוא רצה ללכת בהן נכונות, וזה ניסיון להיאחז בקרנות המזבח </w:t>
      </w:r>
      <w:r>
        <w:rPr>
          <w:rFonts w:hint="eastAsia"/>
          <w:rtl/>
        </w:rPr>
        <w:t>–</w:t>
      </w:r>
      <w:r>
        <w:rPr>
          <w:rFonts w:hint="cs"/>
          <w:rtl/>
        </w:rPr>
        <w:t xml:space="preserve"> כפי שאנחנו כעת מבינים </w:t>
      </w:r>
      <w:r>
        <w:rPr>
          <w:rFonts w:hint="eastAsia"/>
          <w:rtl/>
        </w:rPr>
        <w:t>–</w:t>
      </w:r>
      <w:r>
        <w:rPr>
          <w:rFonts w:hint="cs"/>
          <w:rtl/>
        </w:rPr>
        <w:t xml:space="preserve"> תוך ניסיון למצוא פשרה. איזו פשרה יכולה להיות כשלב העניין הוכרע על-ידי רוב מצביעי הליכוד והוא התחייב מרא</w:t>
      </w:r>
      <w:r>
        <w:rPr>
          <w:rFonts w:hint="cs"/>
          <w:rtl/>
        </w:rPr>
        <w:t>ש לקבל את ההחלטה הזאת?</w:t>
      </w:r>
    </w:p>
    <w:p w14:paraId="14E95C5C" w14:textId="77777777" w:rsidR="00000000" w:rsidRDefault="002703A1">
      <w:pPr>
        <w:pStyle w:val="a0"/>
        <w:ind w:firstLine="0"/>
        <w:rPr>
          <w:rFonts w:hint="cs"/>
          <w:rtl/>
        </w:rPr>
      </w:pPr>
    </w:p>
    <w:p w14:paraId="5789037F" w14:textId="77777777" w:rsidR="00000000" w:rsidRDefault="002703A1">
      <w:pPr>
        <w:pStyle w:val="a0"/>
        <w:ind w:firstLine="0"/>
        <w:rPr>
          <w:rFonts w:hint="cs"/>
          <w:rtl/>
        </w:rPr>
      </w:pPr>
      <w:r>
        <w:rPr>
          <w:rFonts w:hint="cs"/>
          <w:rtl/>
        </w:rPr>
        <w:tab/>
        <w:t xml:space="preserve">אני יודע שהתגלגלו רעיונות </w:t>
      </w:r>
      <w:r>
        <w:rPr>
          <w:rFonts w:hint="eastAsia"/>
          <w:rtl/>
        </w:rPr>
        <w:t>–</w:t>
      </w:r>
      <w:r>
        <w:rPr>
          <w:rFonts w:hint="cs"/>
          <w:rtl/>
        </w:rPr>
        <w:t xml:space="preserve"> שונים ומשונים לטעמי </w:t>
      </w:r>
      <w:r>
        <w:rPr>
          <w:rFonts w:hint="eastAsia"/>
          <w:rtl/>
        </w:rPr>
        <w:t>–</w:t>
      </w:r>
      <w:r>
        <w:rPr>
          <w:rFonts w:hint="cs"/>
          <w:rtl/>
        </w:rPr>
        <w:t xml:space="preserve"> של משאל-עם או משהו דומה לזה. אני, דרך אגב, מאלה שלא כועסים על ההצבעה בליכוד, כי למה הלכו להצבעה בליכוד? הרי הלכו להצבעה בליכוד כי לראש הממשלה לא היה רוב בוועידת הליכוד, שיש בה רק 2,</w:t>
      </w:r>
      <w:r>
        <w:rPr>
          <w:rFonts w:hint="cs"/>
          <w:rtl/>
        </w:rPr>
        <w:t xml:space="preserve">600 איש, ואם היה לו רוב שם הוא היה הולך לוועידת הליכוד ומקבל את ההסכמה ולא היה עושה את המשאל. </w:t>
      </w:r>
    </w:p>
    <w:p w14:paraId="3E580351" w14:textId="77777777" w:rsidR="00000000" w:rsidRDefault="002703A1">
      <w:pPr>
        <w:pStyle w:val="a0"/>
        <w:ind w:firstLine="0"/>
        <w:rPr>
          <w:rFonts w:hint="cs"/>
          <w:rtl/>
        </w:rPr>
      </w:pPr>
    </w:p>
    <w:p w14:paraId="51840EA5" w14:textId="77777777" w:rsidR="00000000" w:rsidRDefault="002703A1">
      <w:pPr>
        <w:pStyle w:val="a0"/>
        <w:ind w:firstLine="0"/>
        <w:rPr>
          <w:rFonts w:hint="cs"/>
          <w:rtl/>
        </w:rPr>
      </w:pPr>
      <w:r>
        <w:rPr>
          <w:rFonts w:hint="cs"/>
          <w:rtl/>
        </w:rPr>
        <w:tab/>
        <w:t xml:space="preserve">המשאל הוא בסדר בעיני. הצביעו 50% </w:t>
      </w:r>
      <w:r>
        <w:rPr>
          <w:rFonts w:hint="eastAsia"/>
          <w:rtl/>
        </w:rPr>
        <w:t>–</w:t>
      </w:r>
      <w:r>
        <w:rPr>
          <w:rFonts w:hint="cs"/>
          <w:rtl/>
        </w:rPr>
        <w:t xml:space="preserve"> לא נורא, כנראה ב-50% הנותרים יש גם אי-אלו אלמנטים של חברים שעמרי שרון פקד אותם והם אפילו לא יודעים שהם חברים בליכוד אז חלקם </w:t>
      </w:r>
      <w:r>
        <w:rPr>
          <w:rFonts w:hint="cs"/>
          <w:rtl/>
        </w:rPr>
        <w:t xml:space="preserve">לא בא להצביע, כי מישהו אחר שילם את דמי המפקד כדי שיהיה אפשר לשלוח נציגים לוועידת הליכוד. אז הם לא באו להצביע </w:t>
      </w:r>
      <w:r>
        <w:rPr>
          <w:rFonts w:hint="eastAsia"/>
          <w:rtl/>
        </w:rPr>
        <w:t>–</w:t>
      </w:r>
      <w:r>
        <w:rPr>
          <w:rFonts w:hint="cs"/>
          <w:rtl/>
        </w:rPr>
        <w:t xml:space="preserve"> הם לא קיימים, הם אינם </w:t>
      </w:r>
      <w:r>
        <w:rPr>
          <w:rFonts w:hint="eastAsia"/>
          <w:rtl/>
        </w:rPr>
        <w:t>–</w:t>
      </w:r>
      <w:r>
        <w:rPr>
          <w:rFonts w:hint="cs"/>
          <w:rtl/>
        </w:rPr>
        <w:t xml:space="preserve"> אנחנו מכירים את הסיפורים האלה.</w:t>
      </w:r>
    </w:p>
    <w:p w14:paraId="5232B013" w14:textId="77777777" w:rsidR="00000000" w:rsidRDefault="002703A1">
      <w:pPr>
        <w:pStyle w:val="a0"/>
        <w:ind w:firstLine="0"/>
        <w:rPr>
          <w:rFonts w:hint="cs"/>
          <w:rtl/>
        </w:rPr>
      </w:pPr>
    </w:p>
    <w:p w14:paraId="7D99A476" w14:textId="77777777" w:rsidR="00000000" w:rsidRDefault="002703A1">
      <w:pPr>
        <w:pStyle w:val="a0"/>
        <w:ind w:firstLine="0"/>
        <w:rPr>
          <w:rFonts w:hint="cs"/>
          <w:rtl/>
        </w:rPr>
      </w:pPr>
      <w:r>
        <w:rPr>
          <w:rFonts w:hint="cs"/>
          <w:rtl/>
        </w:rPr>
        <w:tab/>
        <w:t xml:space="preserve">אבל, לבוא ולהציג משאל-עם </w:t>
      </w:r>
      <w:r>
        <w:rPr>
          <w:rFonts w:hint="eastAsia"/>
          <w:rtl/>
        </w:rPr>
        <w:t>–</w:t>
      </w:r>
      <w:r>
        <w:rPr>
          <w:rFonts w:hint="cs"/>
          <w:rtl/>
        </w:rPr>
        <w:t xml:space="preserve"> ודאי שיהיה רוב בעד ההתנתקות, אבל בשיטת השלטון הקיימת אצלנו הב</w:t>
      </w:r>
      <w:r>
        <w:rPr>
          <w:rFonts w:hint="cs"/>
          <w:rtl/>
        </w:rPr>
        <w:t xml:space="preserve">חירות הן של מפלגות </w:t>
      </w:r>
      <w:r>
        <w:rPr>
          <w:rFonts w:hint="eastAsia"/>
          <w:rtl/>
        </w:rPr>
        <w:t>–</w:t>
      </w:r>
      <w:r>
        <w:rPr>
          <w:rFonts w:hint="cs"/>
          <w:rtl/>
        </w:rPr>
        <w:t xml:space="preserve"> נגיד שיהיה משאל-עם, והמפלגות הערביות ואנחנו ויחד נצביע בעד ההתנתקות והשותפים הקואליציוניים שלו יצביעו נגד, זו מערכת שלטונית סבירה בשיטת הממשל הקיימת אצלנו היום, כשאפילו הבחירות אינן ישירות אלא ההצבעות הן למפלגות? זה דבר סביר לחלוטין? ז</w:t>
      </w:r>
      <w:r>
        <w:rPr>
          <w:rFonts w:hint="cs"/>
          <w:rtl/>
        </w:rPr>
        <w:t xml:space="preserve">ה דבר שמתקבל על הדעת? </w:t>
      </w:r>
    </w:p>
    <w:p w14:paraId="0A4741B9" w14:textId="77777777" w:rsidR="00000000" w:rsidRDefault="002703A1">
      <w:pPr>
        <w:pStyle w:val="a0"/>
        <w:ind w:firstLine="0"/>
        <w:rPr>
          <w:rFonts w:hint="cs"/>
          <w:rtl/>
        </w:rPr>
      </w:pPr>
    </w:p>
    <w:p w14:paraId="6AB11D9D" w14:textId="77777777" w:rsidR="00000000" w:rsidRDefault="002703A1">
      <w:pPr>
        <w:pStyle w:val="a0"/>
        <w:ind w:firstLine="0"/>
        <w:rPr>
          <w:rFonts w:hint="cs"/>
          <w:rtl/>
        </w:rPr>
      </w:pPr>
      <w:r>
        <w:rPr>
          <w:rFonts w:hint="cs"/>
          <w:rtl/>
        </w:rPr>
        <w:tab/>
        <w:t>משאל-עם אפשר לעשות אם נגיע נגיד להסכמה על חוקה, ויגידו: נושא כמו חוקה, שהוא לא בדיוק נושא מפלגתי, יש בו גם אלמנטים כאלה, אבל אנחנו רוצים לדעת מה דעת הציבור במדינת ישראל על חוקה. זה דבר סביר. אבל ללכת על אלמנט כזה ולעשות מניפולציה מ</w:t>
      </w:r>
      <w:r>
        <w:rPr>
          <w:rFonts w:hint="cs"/>
          <w:rtl/>
        </w:rPr>
        <w:t xml:space="preserve">הסוג הזה, אני חושב שחבל על הזמן, ולכן אנחנו יכולים ללכת לפתרון אחד בלבד, והפתרון היחיד הוא להתייצב אל מול עם ישראל </w:t>
      </w:r>
      <w:r>
        <w:rPr>
          <w:rFonts w:hint="eastAsia"/>
          <w:rtl/>
        </w:rPr>
        <w:t>–</w:t>
      </w:r>
      <w:r>
        <w:rPr>
          <w:rFonts w:hint="cs"/>
          <w:rtl/>
        </w:rPr>
        <w:t xml:space="preserve"> כאשר המעטה של הליכוד כמפלגה מרכזית שמוכנה ללכת לפתרונות נקרע לחלוטין, והיום אנחנו יודעים מי מכוון את הליכוד, והיום אנחנו יודעים מה חברי הלי</w:t>
      </w:r>
      <w:r>
        <w:rPr>
          <w:rFonts w:hint="cs"/>
          <w:rtl/>
        </w:rPr>
        <w:t xml:space="preserve">כוד רוצים, והיום אנחנו יודעים גם מה הם גרמו בכלכלה ובחברה </w:t>
      </w:r>
      <w:r>
        <w:rPr>
          <w:rFonts w:hint="eastAsia"/>
          <w:rtl/>
        </w:rPr>
        <w:t>–</w:t>
      </w:r>
      <w:r>
        <w:rPr>
          <w:rFonts w:hint="cs"/>
          <w:rtl/>
        </w:rPr>
        <w:t xml:space="preserve"> ואנחנו צריכים לבוא ולהגיד: מה שקרה אתמול מחייב </w:t>
      </w:r>
      <w:r>
        <w:rPr>
          <w:rFonts w:hint="eastAsia"/>
          <w:rtl/>
        </w:rPr>
        <w:t>–</w:t>
      </w:r>
      <w:r>
        <w:rPr>
          <w:rFonts w:hint="cs"/>
          <w:rtl/>
        </w:rPr>
        <w:t xml:space="preserve"> מחייב את הכנסת להחליט על הקדמת הבחירות, כדי שנוכל לעמוד, כל אחד וכל קבוצה, עם העמדות האמיתיות. </w:t>
      </w:r>
    </w:p>
    <w:p w14:paraId="27C9EDD9" w14:textId="77777777" w:rsidR="00000000" w:rsidRDefault="002703A1">
      <w:pPr>
        <w:pStyle w:val="a0"/>
        <w:ind w:firstLine="0"/>
        <w:rPr>
          <w:rFonts w:hint="cs"/>
          <w:rtl/>
        </w:rPr>
      </w:pPr>
    </w:p>
    <w:p w14:paraId="08B66132" w14:textId="77777777" w:rsidR="00000000" w:rsidRDefault="002703A1">
      <w:pPr>
        <w:pStyle w:val="a0"/>
        <w:ind w:firstLine="0"/>
        <w:rPr>
          <w:rFonts w:hint="cs"/>
          <w:rtl/>
        </w:rPr>
      </w:pPr>
      <w:r>
        <w:rPr>
          <w:rFonts w:hint="cs"/>
          <w:rtl/>
        </w:rPr>
        <w:tab/>
        <w:t xml:space="preserve">יכול להיות שאריק שרון לא יהיה במפלגה אחת עם עוזי </w:t>
      </w:r>
      <w:r>
        <w:rPr>
          <w:rFonts w:hint="cs"/>
          <w:rtl/>
        </w:rPr>
        <w:t>לנדאו. יכול להיות שזה יהיה מבחינתו דבר חשוב, יכול להיות שהם יסכימו ביניהם - - -</w:t>
      </w:r>
    </w:p>
    <w:p w14:paraId="57BB79F4" w14:textId="77777777" w:rsidR="00000000" w:rsidRDefault="002703A1">
      <w:pPr>
        <w:pStyle w:val="af0"/>
        <w:rPr>
          <w:rtl/>
        </w:rPr>
      </w:pPr>
      <w:r>
        <w:rPr>
          <w:b w:val="0"/>
          <w:bCs w:val="0"/>
          <w:u w:val="none"/>
          <w:rtl/>
        </w:rPr>
        <w:br/>
      </w:r>
      <w:r>
        <w:rPr>
          <w:rtl/>
        </w:rPr>
        <w:t>אורי יהודה אריאל (האיחוד הלאומי - ישראל ביתנו):</w:t>
      </w:r>
    </w:p>
    <w:p w14:paraId="4E4267B9" w14:textId="77777777" w:rsidR="00000000" w:rsidRDefault="002703A1">
      <w:pPr>
        <w:pStyle w:val="a0"/>
        <w:rPr>
          <w:rtl/>
        </w:rPr>
      </w:pPr>
    </w:p>
    <w:p w14:paraId="6491F521" w14:textId="77777777" w:rsidR="00000000" w:rsidRDefault="002703A1">
      <w:pPr>
        <w:pStyle w:val="a0"/>
        <w:rPr>
          <w:rFonts w:hint="cs"/>
          <w:rtl/>
        </w:rPr>
      </w:pPr>
      <w:r>
        <w:rPr>
          <w:rFonts w:hint="cs"/>
          <w:rtl/>
        </w:rPr>
        <w:t>בייגה, מה שאתה מציע זה על דעתו של שמעון פרס?</w:t>
      </w:r>
    </w:p>
    <w:p w14:paraId="4E75D36C" w14:textId="77777777" w:rsidR="00000000" w:rsidRDefault="002703A1">
      <w:pPr>
        <w:pStyle w:val="-"/>
        <w:rPr>
          <w:rtl/>
        </w:rPr>
      </w:pPr>
      <w:r>
        <w:rPr>
          <w:rtl/>
        </w:rPr>
        <w:br/>
      </w:r>
      <w:bookmarkStart w:id="56" w:name="FS000000459T03_05_2004_17_21_05"/>
      <w:bookmarkStart w:id="57" w:name="FS000000459T03_05_2004_17_21_40C"/>
      <w:bookmarkEnd w:id="56"/>
      <w:bookmarkEnd w:id="57"/>
      <w:r>
        <w:rPr>
          <w:rtl/>
        </w:rPr>
        <w:t>אברהם בייגה שוחט (העבודה-מימד):</w:t>
      </w:r>
    </w:p>
    <w:p w14:paraId="193CA74F" w14:textId="77777777" w:rsidR="00000000" w:rsidRDefault="002703A1">
      <w:pPr>
        <w:pStyle w:val="a0"/>
        <w:rPr>
          <w:rFonts w:hint="cs"/>
          <w:rtl/>
        </w:rPr>
      </w:pPr>
    </w:p>
    <w:p w14:paraId="46EB49B5" w14:textId="77777777" w:rsidR="00000000" w:rsidRDefault="002703A1">
      <w:pPr>
        <w:pStyle w:val="a0"/>
        <w:rPr>
          <w:rFonts w:hint="cs"/>
          <w:rtl/>
        </w:rPr>
      </w:pPr>
      <w:r>
        <w:rPr>
          <w:rFonts w:hint="cs"/>
          <w:rtl/>
        </w:rPr>
        <w:t>אני יכול להגיד שמפלגת העבודה רואה בהקדמת הבחירו</w:t>
      </w:r>
      <w:r>
        <w:rPr>
          <w:rFonts w:hint="cs"/>
          <w:rtl/>
        </w:rPr>
        <w:t>ת צורך חיוני לאור מה שקרה. נקודה.</w:t>
      </w:r>
    </w:p>
    <w:p w14:paraId="4B776D95" w14:textId="77777777" w:rsidR="00000000" w:rsidRDefault="002703A1">
      <w:pPr>
        <w:pStyle w:val="a0"/>
        <w:rPr>
          <w:rFonts w:hint="cs"/>
          <w:rtl/>
        </w:rPr>
      </w:pPr>
    </w:p>
    <w:p w14:paraId="3FB3DC3F" w14:textId="77777777" w:rsidR="00000000" w:rsidRDefault="002703A1">
      <w:pPr>
        <w:pStyle w:val="a0"/>
        <w:rPr>
          <w:rFonts w:hint="cs"/>
          <w:rtl/>
        </w:rPr>
      </w:pPr>
      <w:r>
        <w:rPr>
          <w:rFonts w:hint="cs"/>
          <w:rtl/>
        </w:rPr>
        <w:t xml:space="preserve">עכשיו אני רוצה להגיד משהו לחברי משינוי. אני לא יודע מה אתם עושים שם </w:t>
      </w:r>
      <w:r>
        <w:rPr>
          <w:rFonts w:hint="eastAsia"/>
          <w:rtl/>
        </w:rPr>
        <w:t>–</w:t>
      </w:r>
      <w:r>
        <w:rPr>
          <w:rFonts w:hint="cs"/>
          <w:rtl/>
        </w:rPr>
        <w:t xml:space="preserve"> אני לא מבין אתכם. אתם חוסמים את ש"ס, זה בסדר; אתם - - -</w:t>
      </w:r>
    </w:p>
    <w:p w14:paraId="72154509" w14:textId="77777777" w:rsidR="00000000" w:rsidRDefault="002703A1">
      <w:pPr>
        <w:pStyle w:val="af0"/>
        <w:rPr>
          <w:rtl/>
        </w:rPr>
      </w:pPr>
      <w:r>
        <w:rPr>
          <w:rtl/>
        </w:rPr>
        <w:br/>
        <w:t>אילן שלגי (שינוי):</w:t>
      </w:r>
    </w:p>
    <w:p w14:paraId="3506568B" w14:textId="77777777" w:rsidR="00000000" w:rsidRDefault="002703A1">
      <w:pPr>
        <w:pStyle w:val="a0"/>
        <w:rPr>
          <w:rtl/>
        </w:rPr>
      </w:pPr>
    </w:p>
    <w:p w14:paraId="4F32D81B" w14:textId="77777777" w:rsidR="00000000" w:rsidRDefault="002703A1">
      <w:pPr>
        <w:pStyle w:val="a0"/>
        <w:rPr>
          <w:rFonts w:hint="cs"/>
          <w:rtl/>
        </w:rPr>
      </w:pPr>
      <w:r>
        <w:rPr>
          <w:rFonts w:hint="cs"/>
          <w:rtl/>
        </w:rPr>
        <w:t xml:space="preserve">אתה רוצה שאנחנו נצא והם ייכנסו? זה מה שאתה מאחל למדינת ישראל? </w:t>
      </w:r>
    </w:p>
    <w:p w14:paraId="6C9953D4" w14:textId="77777777" w:rsidR="00000000" w:rsidRDefault="002703A1">
      <w:pPr>
        <w:pStyle w:val="-"/>
        <w:rPr>
          <w:rtl/>
        </w:rPr>
      </w:pPr>
      <w:r>
        <w:rPr>
          <w:rtl/>
        </w:rPr>
        <w:br/>
      </w:r>
      <w:bookmarkStart w:id="58" w:name="FS000000459T03_05_2004_17_23_33C"/>
      <w:bookmarkEnd w:id="58"/>
      <w:r>
        <w:rPr>
          <w:rtl/>
        </w:rPr>
        <w:t>אברהם בייג</w:t>
      </w:r>
      <w:r>
        <w:rPr>
          <w:rtl/>
        </w:rPr>
        <w:t>ה שוחט (העבודה-מימד):</w:t>
      </w:r>
    </w:p>
    <w:p w14:paraId="5131EBEB" w14:textId="77777777" w:rsidR="00000000" w:rsidRDefault="002703A1">
      <w:pPr>
        <w:pStyle w:val="a0"/>
        <w:rPr>
          <w:rtl/>
        </w:rPr>
      </w:pPr>
    </w:p>
    <w:p w14:paraId="0334729D" w14:textId="77777777" w:rsidR="00000000" w:rsidRDefault="002703A1">
      <w:pPr>
        <w:pStyle w:val="a0"/>
        <w:rPr>
          <w:rFonts w:hint="cs"/>
          <w:rtl/>
        </w:rPr>
      </w:pPr>
      <w:r>
        <w:rPr>
          <w:rFonts w:hint="cs"/>
          <w:rtl/>
        </w:rPr>
        <w:t xml:space="preserve">אל תגיד לי. התפקיד שלך </w:t>
      </w:r>
      <w:r>
        <w:rPr>
          <w:rFonts w:hint="eastAsia"/>
          <w:rtl/>
        </w:rPr>
        <w:t>–</w:t>
      </w:r>
      <w:r>
        <w:rPr>
          <w:rFonts w:hint="cs"/>
          <w:rtl/>
        </w:rPr>
        <w:t xml:space="preserve"> אתה לא סטופר ולא חסם, אתה חבר הכנסת, ויש לך דעות, ואם חסימת ש"ס יותר חשובה לך מהשלום אתה גם לא ראוי להיות חבר הכנסת. זה הכול. </w:t>
      </w:r>
    </w:p>
    <w:p w14:paraId="0E1D9527" w14:textId="77777777" w:rsidR="00000000" w:rsidRDefault="002703A1">
      <w:pPr>
        <w:pStyle w:val="af0"/>
        <w:rPr>
          <w:rtl/>
        </w:rPr>
      </w:pPr>
      <w:r>
        <w:rPr>
          <w:rtl/>
        </w:rPr>
        <w:br/>
        <w:t>מל פולישוק-בלוך (שינוי):</w:t>
      </w:r>
    </w:p>
    <w:p w14:paraId="1FEFC1C7" w14:textId="77777777" w:rsidR="00000000" w:rsidRDefault="002703A1">
      <w:pPr>
        <w:pStyle w:val="a0"/>
        <w:rPr>
          <w:rtl/>
        </w:rPr>
      </w:pPr>
    </w:p>
    <w:p w14:paraId="4BE9BA25" w14:textId="77777777" w:rsidR="00000000" w:rsidRDefault="002703A1">
      <w:pPr>
        <w:pStyle w:val="a0"/>
        <w:rPr>
          <w:rFonts w:hint="cs"/>
          <w:rtl/>
        </w:rPr>
      </w:pPr>
      <w:r>
        <w:rPr>
          <w:rFonts w:hint="cs"/>
          <w:rtl/>
        </w:rPr>
        <w:t xml:space="preserve">אתמול </w:t>
      </w:r>
      <w:r>
        <w:rPr>
          <w:rFonts w:hint="eastAsia"/>
          <w:rtl/>
        </w:rPr>
        <w:t>–</w:t>
      </w:r>
      <w:r>
        <w:rPr>
          <w:rFonts w:hint="cs"/>
          <w:rtl/>
        </w:rPr>
        <w:t xml:space="preserve"> שרון הלך בדרך שלנו, אז מה אתה מציע? </w:t>
      </w:r>
    </w:p>
    <w:p w14:paraId="609708E3" w14:textId="77777777" w:rsidR="00000000" w:rsidRDefault="002703A1">
      <w:pPr>
        <w:pStyle w:val="af1"/>
        <w:rPr>
          <w:rtl/>
        </w:rPr>
      </w:pPr>
      <w:r>
        <w:rPr>
          <w:rtl/>
        </w:rPr>
        <w:br/>
        <w:t>היו"ר רא</w:t>
      </w:r>
      <w:r>
        <w:rPr>
          <w:rtl/>
        </w:rPr>
        <w:t>ובן ריבלין:</w:t>
      </w:r>
    </w:p>
    <w:p w14:paraId="1D3CD870" w14:textId="77777777" w:rsidR="00000000" w:rsidRDefault="002703A1">
      <w:pPr>
        <w:pStyle w:val="a0"/>
        <w:rPr>
          <w:rtl/>
        </w:rPr>
      </w:pPr>
    </w:p>
    <w:p w14:paraId="424810B6" w14:textId="77777777" w:rsidR="00000000" w:rsidRDefault="002703A1">
      <w:pPr>
        <w:pStyle w:val="a0"/>
        <w:rPr>
          <w:rFonts w:hint="cs"/>
          <w:rtl/>
        </w:rPr>
      </w:pPr>
      <w:r>
        <w:rPr>
          <w:rFonts w:hint="cs"/>
          <w:rtl/>
        </w:rPr>
        <w:t>חברת הכנסת פולישוק.</w:t>
      </w:r>
    </w:p>
    <w:p w14:paraId="61B5EFA8" w14:textId="77777777" w:rsidR="00000000" w:rsidRDefault="002703A1">
      <w:pPr>
        <w:pStyle w:val="-"/>
        <w:rPr>
          <w:rtl/>
        </w:rPr>
      </w:pPr>
      <w:r>
        <w:rPr>
          <w:rtl/>
        </w:rPr>
        <w:br/>
      </w:r>
      <w:bookmarkStart w:id="59" w:name="FS000000459T03_05_2004_17_25_53C"/>
      <w:bookmarkEnd w:id="59"/>
      <w:r>
        <w:rPr>
          <w:rtl/>
        </w:rPr>
        <w:t>אברהם בייגה שוחט (העבודה-מימד):</w:t>
      </w:r>
    </w:p>
    <w:p w14:paraId="1BB7DC32" w14:textId="77777777" w:rsidR="00000000" w:rsidRDefault="002703A1">
      <w:pPr>
        <w:pStyle w:val="a0"/>
        <w:rPr>
          <w:rtl/>
        </w:rPr>
      </w:pPr>
    </w:p>
    <w:p w14:paraId="77872DAC" w14:textId="77777777" w:rsidR="00000000" w:rsidRDefault="002703A1">
      <w:pPr>
        <w:pStyle w:val="a0"/>
        <w:rPr>
          <w:rFonts w:hint="cs"/>
          <w:rtl/>
        </w:rPr>
      </w:pPr>
      <w:r>
        <w:rPr>
          <w:rFonts w:hint="cs"/>
          <w:rtl/>
        </w:rPr>
        <w:t xml:space="preserve">אני רוצה להגיד לכם שאם אריק שרון לא מביא את התוכנית </w:t>
      </w:r>
      <w:r>
        <w:rPr>
          <w:rFonts w:hint="eastAsia"/>
          <w:rtl/>
        </w:rPr>
        <w:t>–</w:t>
      </w:r>
      <w:r>
        <w:rPr>
          <w:rFonts w:hint="cs"/>
          <w:rtl/>
        </w:rPr>
        <w:t xml:space="preserve"> והוא לא יכול להביא את התוכנית - -</w:t>
      </w:r>
    </w:p>
    <w:p w14:paraId="17F01294" w14:textId="77777777" w:rsidR="00000000" w:rsidRDefault="002703A1">
      <w:pPr>
        <w:pStyle w:val="af0"/>
        <w:rPr>
          <w:rtl/>
        </w:rPr>
      </w:pPr>
      <w:r>
        <w:rPr>
          <w:rtl/>
        </w:rPr>
        <w:br/>
        <w:t>מל פולישוק-בלוך (שינוי):</w:t>
      </w:r>
    </w:p>
    <w:p w14:paraId="70056B3D" w14:textId="77777777" w:rsidR="00000000" w:rsidRDefault="002703A1">
      <w:pPr>
        <w:pStyle w:val="a0"/>
        <w:rPr>
          <w:rtl/>
        </w:rPr>
      </w:pPr>
    </w:p>
    <w:p w14:paraId="1AEFFB33" w14:textId="77777777" w:rsidR="00000000" w:rsidRDefault="002703A1">
      <w:pPr>
        <w:pStyle w:val="a0"/>
        <w:rPr>
          <w:rFonts w:hint="cs"/>
          <w:rtl/>
        </w:rPr>
      </w:pPr>
      <w:r>
        <w:rPr>
          <w:rFonts w:hint="cs"/>
          <w:rtl/>
        </w:rPr>
        <w:t>נחכה ונראה.</w:t>
      </w:r>
    </w:p>
    <w:p w14:paraId="038486B5" w14:textId="77777777" w:rsidR="00000000" w:rsidRDefault="002703A1">
      <w:pPr>
        <w:pStyle w:val="-"/>
        <w:rPr>
          <w:rtl/>
        </w:rPr>
      </w:pPr>
      <w:r>
        <w:rPr>
          <w:rtl/>
        </w:rPr>
        <w:br/>
      </w:r>
      <w:bookmarkStart w:id="60" w:name="FS000000459T03_05_2004_17_27_18C"/>
      <w:bookmarkEnd w:id="60"/>
      <w:r>
        <w:rPr>
          <w:rtl/>
        </w:rPr>
        <w:t>אברהם בייגה שוחט (העבודה-מימד):</w:t>
      </w:r>
    </w:p>
    <w:p w14:paraId="0E30838E" w14:textId="77777777" w:rsidR="00000000" w:rsidRDefault="002703A1">
      <w:pPr>
        <w:pStyle w:val="a0"/>
        <w:rPr>
          <w:rtl/>
        </w:rPr>
      </w:pPr>
    </w:p>
    <w:p w14:paraId="7633A218" w14:textId="77777777" w:rsidR="00000000" w:rsidRDefault="002703A1">
      <w:pPr>
        <w:pStyle w:val="a0"/>
        <w:rPr>
          <w:rFonts w:hint="cs"/>
          <w:rtl/>
        </w:rPr>
      </w:pPr>
      <w:r>
        <w:rPr>
          <w:rFonts w:hint="cs"/>
          <w:rtl/>
        </w:rPr>
        <w:t>- -  כי אין לו רוב בממשלה, א</w:t>
      </w:r>
      <w:r>
        <w:rPr>
          <w:rFonts w:hint="cs"/>
          <w:rtl/>
        </w:rPr>
        <w:t xml:space="preserve">ין לו רוב בסיעה - - </w:t>
      </w:r>
    </w:p>
    <w:p w14:paraId="35DE65CF" w14:textId="77777777" w:rsidR="00000000" w:rsidRDefault="002703A1">
      <w:pPr>
        <w:pStyle w:val="af0"/>
        <w:rPr>
          <w:rtl/>
        </w:rPr>
      </w:pPr>
      <w:r>
        <w:rPr>
          <w:rtl/>
        </w:rPr>
        <w:br/>
        <w:t>אילן שלגי (שינוי):</w:t>
      </w:r>
    </w:p>
    <w:p w14:paraId="2FF4900A" w14:textId="77777777" w:rsidR="00000000" w:rsidRDefault="002703A1">
      <w:pPr>
        <w:pStyle w:val="a0"/>
        <w:rPr>
          <w:rtl/>
        </w:rPr>
      </w:pPr>
    </w:p>
    <w:p w14:paraId="5446A14E" w14:textId="77777777" w:rsidR="00000000" w:rsidRDefault="002703A1">
      <w:pPr>
        <w:pStyle w:val="a0"/>
        <w:rPr>
          <w:rFonts w:hint="cs"/>
          <w:rtl/>
        </w:rPr>
      </w:pPr>
      <w:r>
        <w:rPr>
          <w:rFonts w:hint="cs"/>
          <w:rtl/>
        </w:rPr>
        <w:t>אנחנו לא רוצים - - -</w:t>
      </w:r>
    </w:p>
    <w:p w14:paraId="34A706BA" w14:textId="77777777" w:rsidR="00000000" w:rsidRDefault="002703A1">
      <w:pPr>
        <w:pStyle w:val="-"/>
        <w:rPr>
          <w:rtl/>
        </w:rPr>
      </w:pPr>
      <w:r>
        <w:rPr>
          <w:rtl/>
        </w:rPr>
        <w:br/>
      </w:r>
      <w:bookmarkStart w:id="61" w:name="FS000000459T03_05_2004_17_28_49C"/>
      <w:bookmarkEnd w:id="61"/>
      <w:r>
        <w:rPr>
          <w:rtl/>
        </w:rPr>
        <w:t>אברהם בייגה שוחט (העבודה-מימד):</w:t>
      </w:r>
    </w:p>
    <w:p w14:paraId="06B9DBCD" w14:textId="77777777" w:rsidR="00000000" w:rsidRDefault="002703A1">
      <w:pPr>
        <w:pStyle w:val="a0"/>
        <w:rPr>
          <w:rtl/>
        </w:rPr>
      </w:pPr>
    </w:p>
    <w:p w14:paraId="2331ECDD" w14:textId="77777777" w:rsidR="00000000" w:rsidRDefault="002703A1">
      <w:pPr>
        <w:pStyle w:val="a0"/>
        <w:rPr>
          <w:rFonts w:hint="cs"/>
          <w:rtl/>
        </w:rPr>
      </w:pPr>
      <w:r>
        <w:rPr>
          <w:rFonts w:hint="cs"/>
          <w:rtl/>
        </w:rPr>
        <w:t xml:space="preserve">- - אין לו רוב במפלגה שלו. אתם לא יכולים להישאר בממשלה, אם אתם באמת </w:t>
      </w:r>
      <w:r>
        <w:rPr>
          <w:rFonts w:hint="eastAsia"/>
          <w:rtl/>
        </w:rPr>
        <w:t xml:space="preserve">– באמת </w:t>
      </w:r>
      <w:r>
        <w:rPr>
          <w:rFonts w:hint="cs"/>
          <w:rtl/>
        </w:rPr>
        <w:t>ובתמים נושאים דגל כלשהו של רצון להגיע להסכם של שלום - - -</w:t>
      </w:r>
    </w:p>
    <w:p w14:paraId="4D58A643" w14:textId="77777777" w:rsidR="00000000" w:rsidRDefault="002703A1">
      <w:pPr>
        <w:pStyle w:val="af0"/>
        <w:rPr>
          <w:rtl/>
        </w:rPr>
      </w:pPr>
      <w:r>
        <w:rPr>
          <w:rtl/>
        </w:rPr>
        <w:br/>
        <w:t>אילן שלגי (שינוי):</w:t>
      </w:r>
    </w:p>
    <w:p w14:paraId="5CEF3938" w14:textId="77777777" w:rsidR="00000000" w:rsidRDefault="002703A1">
      <w:pPr>
        <w:pStyle w:val="a0"/>
        <w:rPr>
          <w:rtl/>
        </w:rPr>
      </w:pPr>
    </w:p>
    <w:p w14:paraId="60731439" w14:textId="77777777" w:rsidR="00000000" w:rsidRDefault="002703A1">
      <w:pPr>
        <w:pStyle w:val="a0"/>
        <w:rPr>
          <w:rFonts w:hint="cs"/>
          <w:rtl/>
        </w:rPr>
      </w:pPr>
      <w:r>
        <w:rPr>
          <w:rFonts w:hint="cs"/>
          <w:rtl/>
        </w:rPr>
        <w:t>בייגה</w:t>
      </w:r>
      <w:r>
        <w:rPr>
          <w:rFonts w:hint="cs"/>
          <w:rtl/>
        </w:rPr>
        <w:t>, עוד חודש אתה בממשלה.</w:t>
      </w:r>
    </w:p>
    <w:p w14:paraId="39DBCAB7" w14:textId="77777777" w:rsidR="00000000" w:rsidRDefault="002703A1">
      <w:pPr>
        <w:pStyle w:val="af1"/>
        <w:rPr>
          <w:rtl/>
        </w:rPr>
      </w:pPr>
      <w:r>
        <w:rPr>
          <w:rtl/>
        </w:rPr>
        <w:br/>
        <w:t>היו"ר ראובן ריבלין:</w:t>
      </w:r>
    </w:p>
    <w:p w14:paraId="3FFC998F" w14:textId="77777777" w:rsidR="00000000" w:rsidRDefault="002703A1">
      <w:pPr>
        <w:pStyle w:val="a0"/>
        <w:rPr>
          <w:rtl/>
        </w:rPr>
      </w:pPr>
    </w:p>
    <w:p w14:paraId="589BDCF0" w14:textId="77777777" w:rsidR="00000000" w:rsidRDefault="002703A1">
      <w:pPr>
        <w:pStyle w:val="a0"/>
        <w:rPr>
          <w:rFonts w:hint="cs"/>
          <w:rtl/>
        </w:rPr>
      </w:pPr>
      <w:r>
        <w:rPr>
          <w:rFonts w:hint="cs"/>
          <w:rtl/>
        </w:rPr>
        <w:t xml:space="preserve">חבר הכנסת שלגי, חבר הכנסת ליבוביץ עומד לשאת את דבריו לא הרבה זמן אחרי חבר הכנסת שוחט. הוא ודאי יענה לו. </w:t>
      </w:r>
    </w:p>
    <w:p w14:paraId="6E77C2CB" w14:textId="77777777" w:rsidR="00000000" w:rsidRDefault="002703A1">
      <w:pPr>
        <w:pStyle w:val="-"/>
        <w:rPr>
          <w:rtl/>
        </w:rPr>
      </w:pPr>
      <w:r>
        <w:rPr>
          <w:rtl/>
        </w:rPr>
        <w:br/>
      </w:r>
      <w:bookmarkStart w:id="62" w:name="FS000000459T03_05_2004_17_30_00C"/>
      <w:bookmarkEnd w:id="62"/>
      <w:r>
        <w:rPr>
          <w:rtl/>
        </w:rPr>
        <w:t>אברהם בייגה שוחט (העבודה-מימד):</w:t>
      </w:r>
    </w:p>
    <w:p w14:paraId="0378DD43" w14:textId="77777777" w:rsidR="00000000" w:rsidRDefault="002703A1">
      <w:pPr>
        <w:pStyle w:val="a0"/>
        <w:rPr>
          <w:rtl/>
        </w:rPr>
      </w:pPr>
    </w:p>
    <w:p w14:paraId="4ECCFC06" w14:textId="77777777" w:rsidR="00000000" w:rsidRDefault="002703A1">
      <w:pPr>
        <w:pStyle w:val="a0"/>
        <w:rPr>
          <w:rFonts w:hint="cs"/>
          <w:rtl/>
        </w:rPr>
      </w:pPr>
      <w:r>
        <w:rPr>
          <w:rFonts w:hint="cs"/>
          <w:rtl/>
        </w:rPr>
        <w:t xml:space="preserve">הפרימט בעיניך הוא חסימת ש"ס </w:t>
      </w:r>
      <w:r>
        <w:rPr>
          <w:rFonts w:hint="eastAsia"/>
          <w:rtl/>
        </w:rPr>
        <w:t>–</w:t>
      </w:r>
      <w:r>
        <w:rPr>
          <w:rFonts w:hint="cs"/>
          <w:rtl/>
        </w:rPr>
        <w:t xml:space="preserve"> אדוני היקר, מבחינת עם ישראל ומדינת ישראל ה</w:t>
      </w:r>
      <w:r>
        <w:rPr>
          <w:rFonts w:hint="cs"/>
          <w:rtl/>
        </w:rPr>
        <w:t xml:space="preserve">דבר העליון והחשוב ביותר הוא לנסות לנפץ את הקיפאון שקיים במערכת היחסים בינינו לבין הפלסטינים - - </w:t>
      </w:r>
    </w:p>
    <w:p w14:paraId="28ED6439" w14:textId="77777777" w:rsidR="00000000" w:rsidRDefault="002703A1">
      <w:pPr>
        <w:pStyle w:val="af0"/>
        <w:rPr>
          <w:rtl/>
        </w:rPr>
      </w:pPr>
      <w:r>
        <w:rPr>
          <w:rtl/>
        </w:rPr>
        <w:br/>
        <w:t>מל פולישוק-בלוך (שינוי):</w:t>
      </w:r>
    </w:p>
    <w:p w14:paraId="362AA3B8" w14:textId="77777777" w:rsidR="00000000" w:rsidRDefault="002703A1">
      <w:pPr>
        <w:pStyle w:val="a0"/>
        <w:rPr>
          <w:rtl/>
        </w:rPr>
      </w:pPr>
    </w:p>
    <w:p w14:paraId="1CD7887C" w14:textId="77777777" w:rsidR="00000000" w:rsidRDefault="002703A1">
      <w:pPr>
        <w:pStyle w:val="a0"/>
        <w:rPr>
          <w:rFonts w:hint="cs"/>
          <w:rtl/>
        </w:rPr>
      </w:pPr>
      <w:r>
        <w:rPr>
          <w:rFonts w:hint="cs"/>
          <w:rtl/>
        </w:rPr>
        <w:t>בדיוק בשביל זה אנחנו שם - - -</w:t>
      </w:r>
    </w:p>
    <w:p w14:paraId="139BD132" w14:textId="77777777" w:rsidR="00000000" w:rsidRDefault="002703A1">
      <w:pPr>
        <w:pStyle w:val="-"/>
        <w:rPr>
          <w:rtl/>
        </w:rPr>
      </w:pPr>
      <w:r>
        <w:rPr>
          <w:rtl/>
        </w:rPr>
        <w:br/>
      </w:r>
      <w:bookmarkStart w:id="63" w:name="FS000000459T03_05_2004_17_39_28C"/>
      <w:bookmarkEnd w:id="63"/>
      <w:r>
        <w:rPr>
          <w:rtl/>
        </w:rPr>
        <w:t>אברהם בייגה שוחט (העבודה-מימד):</w:t>
      </w:r>
    </w:p>
    <w:p w14:paraId="5BB51DF7" w14:textId="77777777" w:rsidR="00000000" w:rsidRDefault="002703A1">
      <w:pPr>
        <w:pStyle w:val="a0"/>
        <w:rPr>
          <w:rtl/>
        </w:rPr>
      </w:pPr>
    </w:p>
    <w:p w14:paraId="4E4B6C6A" w14:textId="77777777" w:rsidR="00000000" w:rsidRDefault="002703A1">
      <w:pPr>
        <w:pStyle w:val="a0"/>
        <w:rPr>
          <w:rFonts w:hint="cs"/>
          <w:rtl/>
        </w:rPr>
      </w:pPr>
      <w:r>
        <w:rPr>
          <w:rFonts w:hint="cs"/>
          <w:rtl/>
        </w:rPr>
        <w:t xml:space="preserve">- - להפסיק את הכיבוש ולצאת משם. </w:t>
      </w:r>
    </w:p>
    <w:p w14:paraId="3E8AF6A0" w14:textId="77777777" w:rsidR="00000000" w:rsidRDefault="002703A1">
      <w:pPr>
        <w:pStyle w:val="af1"/>
        <w:rPr>
          <w:rtl/>
        </w:rPr>
      </w:pPr>
      <w:r>
        <w:rPr>
          <w:rtl/>
        </w:rPr>
        <w:br/>
        <w:t>היו"ר ראובן ריבלין:</w:t>
      </w:r>
    </w:p>
    <w:p w14:paraId="742422FA" w14:textId="77777777" w:rsidR="00000000" w:rsidRDefault="002703A1">
      <w:pPr>
        <w:pStyle w:val="a0"/>
        <w:rPr>
          <w:rtl/>
        </w:rPr>
      </w:pPr>
    </w:p>
    <w:p w14:paraId="295EBC45" w14:textId="77777777" w:rsidR="00000000" w:rsidRDefault="002703A1">
      <w:pPr>
        <w:pStyle w:val="a0"/>
        <w:rPr>
          <w:rFonts w:hint="cs"/>
          <w:rtl/>
        </w:rPr>
      </w:pPr>
      <w:r>
        <w:rPr>
          <w:rFonts w:hint="cs"/>
          <w:rtl/>
        </w:rPr>
        <w:t>חברת הכנסת פו</w:t>
      </w:r>
      <w:r>
        <w:rPr>
          <w:rFonts w:hint="cs"/>
          <w:rtl/>
        </w:rPr>
        <w:t xml:space="preserve">לישוק. </w:t>
      </w:r>
    </w:p>
    <w:p w14:paraId="326968D3" w14:textId="77777777" w:rsidR="00000000" w:rsidRDefault="002703A1">
      <w:pPr>
        <w:pStyle w:val="-"/>
        <w:rPr>
          <w:rtl/>
        </w:rPr>
      </w:pPr>
      <w:r>
        <w:rPr>
          <w:rtl/>
        </w:rPr>
        <w:br/>
      </w:r>
      <w:bookmarkStart w:id="64" w:name="FS000000459T03_05_2004_17_40_15C"/>
      <w:bookmarkEnd w:id="64"/>
      <w:r>
        <w:rPr>
          <w:rtl/>
        </w:rPr>
        <w:t>אברהם בייגה שוחט (העבודה-מימד):</w:t>
      </w:r>
    </w:p>
    <w:p w14:paraId="10E7449E" w14:textId="77777777" w:rsidR="00000000" w:rsidRDefault="002703A1">
      <w:pPr>
        <w:pStyle w:val="a0"/>
        <w:rPr>
          <w:rtl/>
        </w:rPr>
      </w:pPr>
    </w:p>
    <w:p w14:paraId="13400C56" w14:textId="77777777" w:rsidR="00000000" w:rsidRDefault="002703A1">
      <w:pPr>
        <w:pStyle w:val="a0"/>
        <w:rPr>
          <w:rFonts w:hint="cs"/>
          <w:rtl/>
        </w:rPr>
      </w:pPr>
      <w:r>
        <w:rPr>
          <w:rFonts w:hint="cs"/>
          <w:rtl/>
        </w:rPr>
        <w:t>אם אתם תשבו ותיתנו גיבוי לעוזי לנדאו - -</w:t>
      </w:r>
    </w:p>
    <w:p w14:paraId="1B25F5CB" w14:textId="77777777" w:rsidR="00000000" w:rsidRDefault="002703A1">
      <w:pPr>
        <w:pStyle w:val="af0"/>
        <w:rPr>
          <w:rtl/>
        </w:rPr>
      </w:pPr>
      <w:r>
        <w:rPr>
          <w:rtl/>
        </w:rPr>
        <w:br/>
        <w:t>מל פולישוק-בלוך (שינוי):</w:t>
      </w:r>
    </w:p>
    <w:p w14:paraId="1A532937" w14:textId="77777777" w:rsidR="00000000" w:rsidRDefault="002703A1">
      <w:pPr>
        <w:pStyle w:val="a0"/>
        <w:rPr>
          <w:rtl/>
        </w:rPr>
      </w:pPr>
    </w:p>
    <w:p w14:paraId="0360ECDD" w14:textId="77777777" w:rsidR="00000000" w:rsidRDefault="002703A1">
      <w:pPr>
        <w:pStyle w:val="a0"/>
        <w:rPr>
          <w:rFonts w:hint="cs"/>
          <w:rtl/>
        </w:rPr>
      </w:pPr>
      <w:r>
        <w:rPr>
          <w:rFonts w:hint="cs"/>
          <w:rtl/>
        </w:rPr>
        <w:t>לא ניתן גיבוי לעוזי לנדאו - - -</w:t>
      </w:r>
    </w:p>
    <w:p w14:paraId="386B9182" w14:textId="77777777" w:rsidR="00000000" w:rsidRDefault="002703A1">
      <w:pPr>
        <w:pStyle w:val="-"/>
        <w:rPr>
          <w:rtl/>
        </w:rPr>
      </w:pPr>
      <w:r>
        <w:rPr>
          <w:rtl/>
        </w:rPr>
        <w:br/>
      </w:r>
      <w:bookmarkStart w:id="65" w:name="FS000000459T03_05_2004_17_40_47C"/>
      <w:bookmarkEnd w:id="65"/>
      <w:r>
        <w:rPr>
          <w:rtl/>
        </w:rPr>
        <w:t>אברהם בייגה שוחט (העבודה-מימד):</w:t>
      </w:r>
    </w:p>
    <w:p w14:paraId="11B9FD0C" w14:textId="77777777" w:rsidR="00000000" w:rsidRDefault="002703A1">
      <w:pPr>
        <w:pStyle w:val="a0"/>
        <w:rPr>
          <w:rtl/>
        </w:rPr>
      </w:pPr>
    </w:p>
    <w:p w14:paraId="272D8084" w14:textId="77777777" w:rsidR="00000000" w:rsidRDefault="002703A1">
      <w:pPr>
        <w:pStyle w:val="a0"/>
        <w:rPr>
          <w:rFonts w:hint="cs"/>
          <w:rtl/>
        </w:rPr>
      </w:pPr>
      <w:r>
        <w:rPr>
          <w:rFonts w:hint="cs"/>
          <w:rtl/>
        </w:rPr>
        <w:t>- - ותיתנו גיבוי לצבי הנדל - - -</w:t>
      </w:r>
    </w:p>
    <w:p w14:paraId="17A8028D" w14:textId="77777777" w:rsidR="00000000" w:rsidRDefault="002703A1">
      <w:pPr>
        <w:pStyle w:val="af0"/>
        <w:rPr>
          <w:rtl/>
        </w:rPr>
      </w:pPr>
      <w:r>
        <w:rPr>
          <w:rtl/>
        </w:rPr>
        <w:br/>
        <w:t>אילן שלגי (שינוי):</w:t>
      </w:r>
    </w:p>
    <w:p w14:paraId="23769059" w14:textId="77777777" w:rsidR="00000000" w:rsidRDefault="002703A1">
      <w:pPr>
        <w:pStyle w:val="a0"/>
        <w:rPr>
          <w:rtl/>
        </w:rPr>
      </w:pPr>
    </w:p>
    <w:p w14:paraId="168C77DB" w14:textId="77777777" w:rsidR="00000000" w:rsidRDefault="002703A1">
      <w:pPr>
        <w:pStyle w:val="a0"/>
        <w:rPr>
          <w:rFonts w:hint="cs"/>
          <w:rtl/>
        </w:rPr>
      </w:pPr>
      <w:r>
        <w:rPr>
          <w:rFonts w:hint="cs"/>
          <w:rtl/>
        </w:rPr>
        <w:t xml:space="preserve"> אל תדאג. </w:t>
      </w:r>
    </w:p>
    <w:p w14:paraId="25DED803" w14:textId="77777777" w:rsidR="00000000" w:rsidRDefault="002703A1">
      <w:pPr>
        <w:pStyle w:val="af0"/>
        <w:rPr>
          <w:rtl/>
        </w:rPr>
      </w:pPr>
      <w:r>
        <w:rPr>
          <w:rtl/>
        </w:rPr>
        <w:br/>
        <w:t>מל פולישוק-בלו</w:t>
      </w:r>
      <w:r>
        <w:rPr>
          <w:rtl/>
        </w:rPr>
        <w:t>ך (שינוי):</w:t>
      </w:r>
    </w:p>
    <w:p w14:paraId="7111C18E" w14:textId="77777777" w:rsidR="00000000" w:rsidRDefault="002703A1">
      <w:pPr>
        <w:pStyle w:val="a0"/>
        <w:rPr>
          <w:rtl/>
        </w:rPr>
      </w:pPr>
    </w:p>
    <w:p w14:paraId="513B55F4" w14:textId="77777777" w:rsidR="00000000" w:rsidRDefault="002703A1">
      <w:pPr>
        <w:pStyle w:val="a0"/>
        <w:rPr>
          <w:rFonts w:hint="cs"/>
          <w:rtl/>
        </w:rPr>
      </w:pPr>
      <w:r>
        <w:rPr>
          <w:rFonts w:hint="cs"/>
          <w:rtl/>
        </w:rPr>
        <w:t>אל תדאג.</w:t>
      </w:r>
    </w:p>
    <w:p w14:paraId="6C5D44BC" w14:textId="77777777" w:rsidR="00000000" w:rsidRDefault="002703A1">
      <w:pPr>
        <w:pStyle w:val="-"/>
        <w:rPr>
          <w:rtl/>
        </w:rPr>
      </w:pPr>
      <w:r>
        <w:rPr>
          <w:rtl/>
        </w:rPr>
        <w:br/>
      </w:r>
      <w:bookmarkStart w:id="66" w:name="FS000000459T03_05_2004_17_41_18C"/>
      <w:bookmarkEnd w:id="66"/>
      <w:r>
        <w:rPr>
          <w:rtl/>
        </w:rPr>
        <w:t>אברהם בייגה שוחט (העבודה-מימד):</w:t>
      </w:r>
    </w:p>
    <w:p w14:paraId="5122CAFE" w14:textId="77777777" w:rsidR="00000000" w:rsidRDefault="002703A1">
      <w:pPr>
        <w:pStyle w:val="a0"/>
        <w:rPr>
          <w:rtl/>
        </w:rPr>
      </w:pPr>
    </w:p>
    <w:p w14:paraId="3ED2654A" w14:textId="77777777" w:rsidR="00000000" w:rsidRDefault="002703A1">
      <w:pPr>
        <w:pStyle w:val="a0"/>
        <w:rPr>
          <w:rFonts w:hint="cs"/>
          <w:rtl/>
        </w:rPr>
      </w:pPr>
      <w:r>
        <w:rPr>
          <w:rFonts w:hint="cs"/>
          <w:rtl/>
        </w:rPr>
        <w:t>- - - זה מה שאתם הולכים לעשות</w:t>
      </w:r>
      <w:bookmarkStart w:id="67" w:name="FS000000459T03_05_2004_17_41_44C"/>
      <w:bookmarkEnd w:id="67"/>
      <w:r>
        <w:rPr>
          <w:rFonts w:hint="cs"/>
          <w:rtl/>
        </w:rPr>
        <w:t xml:space="preserve">. </w:t>
      </w:r>
    </w:p>
    <w:p w14:paraId="28849AC1" w14:textId="77777777" w:rsidR="00000000" w:rsidRDefault="002703A1">
      <w:pPr>
        <w:pStyle w:val="a0"/>
        <w:rPr>
          <w:rFonts w:hint="cs"/>
          <w:rtl/>
        </w:rPr>
      </w:pPr>
    </w:p>
    <w:p w14:paraId="0231B3E9" w14:textId="77777777" w:rsidR="00000000" w:rsidRDefault="002703A1">
      <w:pPr>
        <w:pStyle w:val="a0"/>
        <w:rPr>
          <w:rFonts w:hint="cs"/>
          <w:rtl/>
        </w:rPr>
      </w:pPr>
      <w:r>
        <w:rPr>
          <w:rFonts w:hint="cs"/>
          <w:rtl/>
        </w:rPr>
        <w:t>לאור הדברים האלה - -</w:t>
      </w:r>
    </w:p>
    <w:p w14:paraId="47CFA44C" w14:textId="77777777" w:rsidR="00000000" w:rsidRDefault="002703A1">
      <w:pPr>
        <w:pStyle w:val="af0"/>
        <w:rPr>
          <w:rtl/>
        </w:rPr>
      </w:pPr>
      <w:r>
        <w:rPr>
          <w:rtl/>
        </w:rPr>
        <w:br/>
        <w:t>ישראל אייכלר (יהדות התורה):</w:t>
      </w:r>
    </w:p>
    <w:p w14:paraId="03DEC95D" w14:textId="77777777" w:rsidR="00000000" w:rsidRDefault="002703A1">
      <w:pPr>
        <w:pStyle w:val="a0"/>
        <w:rPr>
          <w:rtl/>
        </w:rPr>
      </w:pPr>
    </w:p>
    <w:p w14:paraId="14DF9F6C" w14:textId="77777777" w:rsidR="00000000" w:rsidRDefault="002703A1">
      <w:pPr>
        <w:pStyle w:val="a0"/>
        <w:rPr>
          <w:rFonts w:hint="cs"/>
          <w:rtl/>
        </w:rPr>
      </w:pPr>
      <w:r>
        <w:rPr>
          <w:rFonts w:hint="cs"/>
          <w:rtl/>
        </w:rPr>
        <w:t>- - - אנטישמיות בממשלה - - -</w:t>
      </w:r>
    </w:p>
    <w:p w14:paraId="61F3B345" w14:textId="77777777" w:rsidR="00000000" w:rsidRDefault="002703A1">
      <w:pPr>
        <w:pStyle w:val="af0"/>
        <w:rPr>
          <w:rtl/>
        </w:rPr>
      </w:pPr>
      <w:r>
        <w:rPr>
          <w:rtl/>
        </w:rPr>
        <w:br/>
        <w:t>קריאות:</w:t>
      </w:r>
    </w:p>
    <w:p w14:paraId="5D315161" w14:textId="77777777" w:rsidR="00000000" w:rsidRDefault="002703A1">
      <w:pPr>
        <w:pStyle w:val="a0"/>
        <w:rPr>
          <w:rtl/>
        </w:rPr>
      </w:pPr>
    </w:p>
    <w:p w14:paraId="480BE4FB" w14:textId="77777777" w:rsidR="00000000" w:rsidRDefault="002703A1">
      <w:pPr>
        <w:pStyle w:val="a0"/>
        <w:rPr>
          <w:rFonts w:hint="cs"/>
          <w:rtl/>
        </w:rPr>
      </w:pPr>
      <w:r>
        <w:rPr>
          <w:rFonts w:hint="cs"/>
          <w:rtl/>
        </w:rPr>
        <w:t>- - -</w:t>
      </w:r>
    </w:p>
    <w:p w14:paraId="0B5C5CDC" w14:textId="77777777" w:rsidR="00000000" w:rsidRDefault="002703A1">
      <w:pPr>
        <w:pStyle w:val="af1"/>
        <w:rPr>
          <w:rtl/>
        </w:rPr>
      </w:pPr>
      <w:r>
        <w:rPr>
          <w:rtl/>
        </w:rPr>
        <w:br/>
        <w:t>היו"ר ראובן ריבלין:</w:t>
      </w:r>
    </w:p>
    <w:p w14:paraId="71631812" w14:textId="77777777" w:rsidR="00000000" w:rsidRDefault="002703A1">
      <w:pPr>
        <w:pStyle w:val="a0"/>
        <w:rPr>
          <w:rtl/>
        </w:rPr>
      </w:pPr>
    </w:p>
    <w:p w14:paraId="019F5491" w14:textId="77777777" w:rsidR="00000000" w:rsidRDefault="002703A1">
      <w:pPr>
        <w:pStyle w:val="a0"/>
        <w:rPr>
          <w:rFonts w:hint="cs"/>
          <w:rtl/>
        </w:rPr>
      </w:pPr>
      <w:r>
        <w:rPr>
          <w:rFonts w:hint="cs"/>
          <w:rtl/>
        </w:rPr>
        <w:t>חבר הכנסת אייכלר. חבר הכנסת אייכלר. חברי הכנסת משי</w:t>
      </w:r>
      <w:r>
        <w:rPr>
          <w:rFonts w:hint="cs"/>
          <w:rtl/>
        </w:rPr>
        <w:t>נוי. חבר כנסת ליבוביץ, אדוני לא רוצה לדבר?</w:t>
      </w:r>
    </w:p>
    <w:p w14:paraId="587BF30D" w14:textId="77777777" w:rsidR="00000000" w:rsidRDefault="002703A1">
      <w:pPr>
        <w:pStyle w:val="-"/>
        <w:rPr>
          <w:rtl/>
        </w:rPr>
      </w:pPr>
      <w:r>
        <w:rPr>
          <w:rtl/>
        </w:rPr>
        <w:br/>
      </w:r>
      <w:bookmarkStart w:id="68" w:name="FS000000459T03_05_2004_17_42_12C"/>
      <w:bookmarkEnd w:id="68"/>
      <w:r>
        <w:rPr>
          <w:rtl/>
        </w:rPr>
        <w:t>אברהם בייגה שוחט (העבודה-מימד):</w:t>
      </w:r>
    </w:p>
    <w:p w14:paraId="2628124A" w14:textId="77777777" w:rsidR="00000000" w:rsidRDefault="002703A1">
      <w:pPr>
        <w:pStyle w:val="a0"/>
        <w:rPr>
          <w:rtl/>
        </w:rPr>
      </w:pPr>
    </w:p>
    <w:p w14:paraId="6A527AA5" w14:textId="77777777" w:rsidR="00000000" w:rsidRDefault="002703A1">
      <w:pPr>
        <w:pStyle w:val="a0"/>
        <w:rPr>
          <w:rFonts w:hint="cs"/>
          <w:rtl/>
        </w:rPr>
      </w:pPr>
      <w:r>
        <w:rPr>
          <w:rFonts w:hint="cs"/>
          <w:rtl/>
        </w:rPr>
        <w:t xml:space="preserve">- - אחרי שהתברר הניסיון של ראש הממשלה </w:t>
      </w:r>
      <w:r>
        <w:rPr>
          <w:rFonts w:hint="eastAsia"/>
          <w:rtl/>
        </w:rPr>
        <w:t>–</w:t>
      </w:r>
      <w:r>
        <w:rPr>
          <w:rFonts w:hint="cs"/>
          <w:rtl/>
        </w:rPr>
        <w:t xml:space="preserve"> ואני לא בוחן את השגיאות שנעשו ואת העמדות שהיו, אבל ברור שהוא לא פועל בחלל ריק, הוא לא נבחר בבחירות אישיות, הוא נבחר בשמה של רשימה, דמותה של</w:t>
      </w:r>
      <w:r>
        <w:rPr>
          <w:rFonts w:hint="cs"/>
          <w:rtl/>
        </w:rPr>
        <w:t xml:space="preserve"> הרשימה נקבעה אתמול, או הבוקר, כאשר קיבלנו את התוצאות הסופיות </w:t>
      </w:r>
      <w:r>
        <w:rPr>
          <w:rFonts w:hint="eastAsia"/>
          <w:rtl/>
        </w:rPr>
        <w:t>–</w:t>
      </w:r>
      <w:r>
        <w:rPr>
          <w:rFonts w:hint="cs"/>
          <w:rtl/>
        </w:rPr>
        <w:t xml:space="preserve"> אנחנו יודעים שיש לנו רשימה במפלגה גדולה, בעלת אחריות, שלא רוצה להגיע לפתרון. היא מובלת על-ידי קיצונים, היא תגרום לכך שנמשיך לשלוט על עם זר וניהרס מבפנים. </w:t>
      </w:r>
    </w:p>
    <w:p w14:paraId="7937FD01" w14:textId="77777777" w:rsidR="00000000" w:rsidRDefault="002703A1">
      <w:pPr>
        <w:pStyle w:val="a0"/>
        <w:rPr>
          <w:rFonts w:hint="cs"/>
          <w:rtl/>
        </w:rPr>
      </w:pPr>
    </w:p>
    <w:p w14:paraId="73F2133C" w14:textId="77777777" w:rsidR="00000000" w:rsidRDefault="002703A1">
      <w:pPr>
        <w:pStyle w:val="a0"/>
        <w:rPr>
          <w:rFonts w:hint="cs"/>
          <w:rtl/>
        </w:rPr>
      </w:pPr>
      <w:r>
        <w:rPr>
          <w:rFonts w:hint="cs"/>
          <w:rtl/>
        </w:rPr>
        <w:t>אנחנו חושבים, כמובן, שאין שום אפשרות</w:t>
      </w:r>
      <w:r>
        <w:rPr>
          <w:rFonts w:hint="cs"/>
          <w:rtl/>
        </w:rPr>
        <w:t xml:space="preserve"> להביע אמון כלשהו בממשלה הזאת, ואנחנו קוראים לכנסת ולמפלגות לשקול את פיזור הכנסת, הליכה לבחירות בהצגת מצגי אמת על העמדות של המפלגות השונות, ובעיקר של הליכוד, כאשר התברר לנו שמה שקורה שם זה מצג שווא </w:t>
      </w:r>
      <w:r>
        <w:rPr>
          <w:rFonts w:hint="eastAsia"/>
          <w:rtl/>
        </w:rPr>
        <w:t>–</w:t>
      </w:r>
      <w:r>
        <w:rPr>
          <w:rFonts w:hint="cs"/>
          <w:rtl/>
        </w:rPr>
        <w:t xml:space="preserve"> זאת לא תוכנית אמיתית, זה לא רצון להגיע לשלום, ויש לנו רא</w:t>
      </w:r>
      <w:r>
        <w:rPr>
          <w:rFonts w:hint="cs"/>
          <w:rtl/>
        </w:rPr>
        <w:t xml:space="preserve">ש ממשלה שבעצם פועל ללא כוח וללא סמכות. תודה רבה, אדוני היושב-ראש. </w:t>
      </w:r>
    </w:p>
    <w:p w14:paraId="28D8D903" w14:textId="77777777" w:rsidR="00000000" w:rsidRDefault="002703A1">
      <w:pPr>
        <w:pStyle w:val="af0"/>
        <w:rPr>
          <w:rtl/>
        </w:rPr>
      </w:pPr>
      <w:r>
        <w:rPr>
          <w:rtl/>
        </w:rPr>
        <w:br/>
        <w:t>מל פולישוק-בלוך (שינוי):</w:t>
      </w:r>
    </w:p>
    <w:p w14:paraId="220A1771" w14:textId="77777777" w:rsidR="00000000" w:rsidRDefault="002703A1">
      <w:pPr>
        <w:pStyle w:val="a0"/>
        <w:rPr>
          <w:rtl/>
        </w:rPr>
      </w:pPr>
    </w:p>
    <w:p w14:paraId="78320B3C" w14:textId="77777777" w:rsidR="00000000" w:rsidRDefault="002703A1">
      <w:pPr>
        <w:pStyle w:val="a0"/>
        <w:rPr>
          <w:rFonts w:hint="cs"/>
          <w:rtl/>
        </w:rPr>
      </w:pPr>
      <w:r>
        <w:rPr>
          <w:rFonts w:hint="cs"/>
          <w:rtl/>
        </w:rPr>
        <w:t xml:space="preserve">אז תיתן לו את הכוח. </w:t>
      </w:r>
    </w:p>
    <w:p w14:paraId="32E5FE0D" w14:textId="77777777" w:rsidR="00000000" w:rsidRDefault="002703A1">
      <w:pPr>
        <w:pStyle w:val="af1"/>
        <w:rPr>
          <w:rtl/>
        </w:rPr>
      </w:pPr>
      <w:r>
        <w:rPr>
          <w:rtl/>
        </w:rPr>
        <w:br/>
        <w:t>היו"ר ראובן ריבלין:</w:t>
      </w:r>
    </w:p>
    <w:p w14:paraId="3C4FF8F0" w14:textId="77777777" w:rsidR="00000000" w:rsidRDefault="002703A1">
      <w:pPr>
        <w:pStyle w:val="a0"/>
        <w:rPr>
          <w:rtl/>
        </w:rPr>
      </w:pPr>
    </w:p>
    <w:p w14:paraId="630DDC36" w14:textId="77777777" w:rsidR="00000000" w:rsidRDefault="002703A1">
      <w:pPr>
        <w:pStyle w:val="a0"/>
        <w:rPr>
          <w:rFonts w:hint="cs"/>
          <w:rtl/>
        </w:rPr>
      </w:pPr>
      <w:r>
        <w:rPr>
          <w:rFonts w:hint="cs"/>
          <w:rtl/>
        </w:rPr>
        <w:t>תודה רבה לחבר הכנסת אברהם בייגה שוחט גם על כך שעמד בלוח הזמנים. אני מזמין את חבר הכנסת רוני בר-און. חמש דקות. למה פיצלת</w:t>
      </w:r>
      <w:r>
        <w:rPr>
          <w:rFonts w:hint="cs"/>
          <w:rtl/>
        </w:rPr>
        <w:t>ם?</w:t>
      </w:r>
    </w:p>
    <w:p w14:paraId="25C5F955" w14:textId="77777777" w:rsidR="00000000" w:rsidRDefault="002703A1">
      <w:pPr>
        <w:pStyle w:val="af0"/>
        <w:rPr>
          <w:rtl/>
        </w:rPr>
      </w:pPr>
      <w:r>
        <w:rPr>
          <w:rtl/>
        </w:rPr>
        <w:br/>
        <w:t>יוסי שריד (מרצ):</w:t>
      </w:r>
    </w:p>
    <w:p w14:paraId="36FAF311" w14:textId="77777777" w:rsidR="00000000" w:rsidRDefault="002703A1">
      <w:pPr>
        <w:pStyle w:val="a0"/>
        <w:rPr>
          <w:rtl/>
        </w:rPr>
      </w:pPr>
    </w:p>
    <w:p w14:paraId="544BAE10" w14:textId="77777777" w:rsidR="00000000" w:rsidRDefault="002703A1">
      <w:pPr>
        <w:pStyle w:val="a0"/>
        <w:rPr>
          <w:rFonts w:hint="cs"/>
          <w:rtl/>
        </w:rPr>
      </w:pPr>
      <w:r>
        <w:rPr>
          <w:rFonts w:hint="cs"/>
          <w:rtl/>
        </w:rPr>
        <w:t>- - -</w:t>
      </w:r>
    </w:p>
    <w:p w14:paraId="76618250" w14:textId="77777777" w:rsidR="00000000" w:rsidRDefault="002703A1">
      <w:pPr>
        <w:pStyle w:val="af1"/>
        <w:rPr>
          <w:rtl/>
        </w:rPr>
      </w:pPr>
      <w:r>
        <w:rPr>
          <w:rtl/>
        </w:rPr>
        <w:br/>
        <w:t>היו"ר ראובן ריבלין:</w:t>
      </w:r>
    </w:p>
    <w:p w14:paraId="15D1237D" w14:textId="77777777" w:rsidR="00000000" w:rsidRDefault="002703A1">
      <w:pPr>
        <w:pStyle w:val="a0"/>
        <w:rPr>
          <w:rtl/>
        </w:rPr>
      </w:pPr>
    </w:p>
    <w:p w14:paraId="134B1F98" w14:textId="77777777" w:rsidR="00000000" w:rsidRDefault="002703A1">
      <w:pPr>
        <w:pStyle w:val="a0"/>
        <w:rPr>
          <w:rFonts w:hint="cs"/>
          <w:rtl/>
        </w:rPr>
      </w:pPr>
      <w:r>
        <w:rPr>
          <w:rFonts w:hint="cs"/>
          <w:rtl/>
        </w:rPr>
        <w:t>לא הבינותי, חבר הכנסת שריד.</w:t>
      </w:r>
    </w:p>
    <w:p w14:paraId="4407D200" w14:textId="77777777" w:rsidR="00000000" w:rsidRDefault="002703A1">
      <w:pPr>
        <w:pStyle w:val="af0"/>
        <w:rPr>
          <w:rtl/>
        </w:rPr>
      </w:pPr>
      <w:r>
        <w:rPr>
          <w:rtl/>
        </w:rPr>
        <w:br/>
        <w:t>יוסי שריד (מרצ):</w:t>
      </w:r>
    </w:p>
    <w:p w14:paraId="7B102449" w14:textId="77777777" w:rsidR="00000000" w:rsidRDefault="002703A1">
      <w:pPr>
        <w:pStyle w:val="a0"/>
        <w:rPr>
          <w:rtl/>
        </w:rPr>
      </w:pPr>
    </w:p>
    <w:p w14:paraId="354D0001" w14:textId="77777777" w:rsidR="00000000" w:rsidRDefault="002703A1">
      <w:pPr>
        <w:pStyle w:val="a0"/>
        <w:rPr>
          <w:rFonts w:hint="cs"/>
          <w:rtl/>
        </w:rPr>
      </w:pPr>
      <w:r>
        <w:rPr>
          <w:rFonts w:hint="cs"/>
          <w:rtl/>
        </w:rPr>
        <w:t xml:space="preserve">יש הרבה השקפות, והן צריכות לבוא לידי ביטוי. </w:t>
      </w:r>
    </w:p>
    <w:p w14:paraId="6605E706" w14:textId="77777777" w:rsidR="00000000" w:rsidRDefault="002703A1">
      <w:pPr>
        <w:pStyle w:val="af1"/>
        <w:rPr>
          <w:rtl/>
        </w:rPr>
      </w:pPr>
      <w:r>
        <w:rPr>
          <w:rtl/>
        </w:rPr>
        <w:br/>
        <w:t>היו"ר ראובן ריבלין:</w:t>
      </w:r>
    </w:p>
    <w:p w14:paraId="0B7CC805" w14:textId="77777777" w:rsidR="00000000" w:rsidRDefault="002703A1">
      <w:pPr>
        <w:pStyle w:val="a0"/>
        <w:rPr>
          <w:rtl/>
        </w:rPr>
      </w:pPr>
    </w:p>
    <w:p w14:paraId="4D121E70" w14:textId="77777777" w:rsidR="00000000" w:rsidRDefault="002703A1">
      <w:pPr>
        <w:pStyle w:val="a0"/>
        <w:rPr>
          <w:rFonts w:hint="cs"/>
          <w:rtl/>
        </w:rPr>
      </w:pPr>
      <w:r>
        <w:rPr>
          <w:rFonts w:hint="cs"/>
          <w:rtl/>
        </w:rPr>
        <w:t xml:space="preserve">בכל פעם תהיה להם הזדמנות. אחר כך </w:t>
      </w:r>
      <w:r>
        <w:rPr>
          <w:rFonts w:hint="eastAsia"/>
          <w:rtl/>
        </w:rPr>
        <w:t>–</w:t>
      </w:r>
      <w:r>
        <w:rPr>
          <w:rFonts w:hint="cs"/>
          <w:rtl/>
        </w:rPr>
        <w:t xml:space="preserve"> חמש דקות </w:t>
      </w:r>
      <w:r>
        <w:rPr>
          <w:rFonts w:hint="eastAsia"/>
          <w:rtl/>
        </w:rPr>
        <w:t>–</w:t>
      </w:r>
      <w:r>
        <w:rPr>
          <w:rFonts w:hint="cs"/>
          <w:rtl/>
        </w:rPr>
        <w:t xml:space="preserve"> יש בעיה עם הזמן, כי אנשים לא מספיקים אפילו - -</w:t>
      </w:r>
      <w:r>
        <w:rPr>
          <w:rFonts w:hint="cs"/>
          <w:rtl/>
        </w:rPr>
        <w:t xml:space="preserve"> -</w:t>
      </w:r>
    </w:p>
    <w:p w14:paraId="4B26987C" w14:textId="77777777" w:rsidR="00000000" w:rsidRDefault="002703A1">
      <w:pPr>
        <w:pStyle w:val="a"/>
        <w:rPr>
          <w:rtl/>
        </w:rPr>
      </w:pPr>
    </w:p>
    <w:p w14:paraId="22B4B92C" w14:textId="77777777" w:rsidR="00000000" w:rsidRDefault="002703A1">
      <w:pPr>
        <w:pStyle w:val="a"/>
        <w:rPr>
          <w:rtl/>
        </w:rPr>
      </w:pPr>
      <w:r>
        <w:rPr>
          <w:rtl/>
        </w:rPr>
        <w:br/>
      </w:r>
      <w:bookmarkStart w:id="69" w:name="FS000001038T03_05_2004_17_49_52"/>
      <w:bookmarkStart w:id="70" w:name="_Toc72672366"/>
      <w:bookmarkEnd w:id="69"/>
      <w:r>
        <w:rPr>
          <w:rtl/>
        </w:rPr>
        <w:t>רוני בר-און (הליכוד):</w:t>
      </w:r>
      <w:bookmarkEnd w:id="70"/>
    </w:p>
    <w:p w14:paraId="0A308496" w14:textId="77777777" w:rsidR="00000000" w:rsidRDefault="002703A1">
      <w:pPr>
        <w:pStyle w:val="a0"/>
        <w:rPr>
          <w:rtl/>
        </w:rPr>
      </w:pPr>
    </w:p>
    <w:p w14:paraId="025B196E" w14:textId="77777777" w:rsidR="00000000" w:rsidRDefault="002703A1">
      <w:pPr>
        <w:pStyle w:val="a0"/>
        <w:rPr>
          <w:rFonts w:hint="cs"/>
          <w:rtl/>
        </w:rPr>
      </w:pPr>
      <w:r>
        <w:rPr>
          <w:rFonts w:hint="cs"/>
          <w:rtl/>
        </w:rPr>
        <w:t xml:space="preserve">יכול להיות שהעניין הזה של השמיעה הוא אפקט פבלובי? ככל שאתה לא שומע כך אתה מדבר יותר, יוסי? </w:t>
      </w:r>
    </w:p>
    <w:p w14:paraId="7BEB4781" w14:textId="77777777" w:rsidR="00000000" w:rsidRDefault="002703A1">
      <w:pPr>
        <w:pStyle w:val="af1"/>
        <w:rPr>
          <w:rtl/>
        </w:rPr>
      </w:pPr>
      <w:r>
        <w:rPr>
          <w:rtl/>
        </w:rPr>
        <w:br/>
        <w:t>היו"ר ראובן ריבלין:</w:t>
      </w:r>
    </w:p>
    <w:p w14:paraId="0C232910" w14:textId="77777777" w:rsidR="00000000" w:rsidRDefault="002703A1">
      <w:pPr>
        <w:pStyle w:val="a0"/>
        <w:rPr>
          <w:rtl/>
        </w:rPr>
      </w:pPr>
    </w:p>
    <w:p w14:paraId="3BEB0555" w14:textId="77777777" w:rsidR="00000000" w:rsidRDefault="002703A1">
      <w:pPr>
        <w:pStyle w:val="a0"/>
        <w:rPr>
          <w:rFonts w:hint="cs"/>
          <w:rtl/>
        </w:rPr>
      </w:pPr>
      <w:r>
        <w:rPr>
          <w:rFonts w:hint="cs"/>
          <w:rtl/>
        </w:rPr>
        <w:t>בבקשה.</w:t>
      </w:r>
    </w:p>
    <w:p w14:paraId="42386266" w14:textId="77777777" w:rsidR="00000000" w:rsidRDefault="002703A1">
      <w:pPr>
        <w:pStyle w:val="-"/>
        <w:rPr>
          <w:rtl/>
        </w:rPr>
      </w:pPr>
      <w:r>
        <w:rPr>
          <w:rtl/>
        </w:rPr>
        <w:br/>
      </w:r>
      <w:bookmarkStart w:id="71" w:name="FS000001038T03_05_2004_17_52_21C"/>
      <w:bookmarkEnd w:id="71"/>
      <w:r>
        <w:rPr>
          <w:rtl/>
        </w:rPr>
        <w:t>רוני בר-און (הליכוד):</w:t>
      </w:r>
    </w:p>
    <w:p w14:paraId="0823B8B4" w14:textId="77777777" w:rsidR="00000000" w:rsidRDefault="002703A1">
      <w:pPr>
        <w:pStyle w:val="a0"/>
        <w:rPr>
          <w:rtl/>
        </w:rPr>
      </w:pPr>
    </w:p>
    <w:p w14:paraId="5D71761B" w14:textId="77777777" w:rsidR="00000000" w:rsidRDefault="002703A1">
      <w:pPr>
        <w:pStyle w:val="a0"/>
        <w:rPr>
          <w:rFonts w:hint="cs"/>
          <w:rtl/>
        </w:rPr>
      </w:pPr>
      <w:r>
        <w:rPr>
          <w:rFonts w:hint="cs"/>
          <w:rtl/>
        </w:rPr>
        <w:t>אדוני היושב-ראש, רבותי השרים, חברי חברי הכנסת, כאילו לא היתה פגרה. יום שני, ארבע אח</w:t>
      </w:r>
      <w:r>
        <w:rPr>
          <w:rFonts w:hint="cs"/>
          <w:rtl/>
        </w:rPr>
        <w:t xml:space="preserve">ר-הצהריים, שוב הריטואל הקבוע </w:t>
      </w:r>
      <w:r>
        <w:rPr>
          <w:rFonts w:hint="eastAsia"/>
          <w:rtl/>
        </w:rPr>
        <w:t>–</w:t>
      </w:r>
      <w:r>
        <w:rPr>
          <w:rFonts w:hint="cs"/>
          <w:rtl/>
        </w:rPr>
        <w:t xml:space="preserve"> אי-אמון - -</w:t>
      </w:r>
    </w:p>
    <w:p w14:paraId="64CCC3CC" w14:textId="77777777" w:rsidR="00000000" w:rsidRDefault="002703A1">
      <w:pPr>
        <w:pStyle w:val="af0"/>
        <w:rPr>
          <w:rtl/>
        </w:rPr>
      </w:pPr>
      <w:r>
        <w:rPr>
          <w:rtl/>
        </w:rPr>
        <w:br/>
        <w:t>אליעזר כהן (האיחוד הלאומי - ישראל ביתנו):</w:t>
      </w:r>
    </w:p>
    <w:p w14:paraId="1E8048B8" w14:textId="77777777" w:rsidR="00000000" w:rsidRDefault="002703A1">
      <w:pPr>
        <w:pStyle w:val="a0"/>
        <w:rPr>
          <w:rtl/>
        </w:rPr>
      </w:pPr>
    </w:p>
    <w:p w14:paraId="3A728BFE" w14:textId="77777777" w:rsidR="00000000" w:rsidRDefault="002703A1">
      <w:pPr>
        <w:pStyle w:val="a0"/>
        <w:rPr>
          <w:rFonts w:hint="cs"/>
          <w:rtl/>
        </w:rPr>
      </w:pPr>
      <w:r>
        <w:rPr>
          <w:rFonts w:hint="cs"/>
          <w:rtl/>
        </w:rPr>
        <w:t>עד שיימאס להם.</w:t>
      </w:r>
    </w:p>
    <w:p w14:paraId="57715E3F" w14:textId="77777777" w:rsidR="00000000" w:rsidRDefault="002703A1">
      <w:pPr>
        <w:pStyle w:val="-"/>
        <w:rPr>
          <w:rtl/>
        </w:rPr>
      </w:pPr>
      <w:r>
        <w:rPr>
          <w:rtl/>
        </w:rPr>
        <w:br/>
      </w:r>
      <w:bookmarkStart w:id="72" w:name="FS000001038T03_05_2004_17_53_18C"/>
      <w:bookmarkEnd w:id="72"/>
      <w:r>
        <w:rPr>
          <w:rtl/>
        </w:rPr>
        <w:t>רוני בר-און (הליכוד):</w:t>
      </w:r>
    </w:p>
    <w:p w14:paraId="333981F6" w14:textId="77777777" w:rsidR="00000000" w:rsidRDefault="002703A1">
      <w:pPr>
        <w:pStyle w:val="a0"/>
        <w:rPr>
          <w:rtl/>
        </w:rPr>
      </w:pPr>
    </w:p>
    <w:p w14:paraId="403B837F" w14:textId="77777777" w:rsidR="00000000" w:rsidRDefault="002703A1">
      <w:pPr>
        <w:pStyle w:val="a0"/>
        <w:rPr>
          <w:rFonts w:hint="cs"/>
          <w:rtl/>
        </w:rPr>
      </w:pPr>
      <w:r>
        <w:rPr>
          <w:rFonts w:hint="cs"/>
          <w:rtl/>
        </w:rPr>
        <w:t xml:space="preserve">- - מפלגת ז'נבה, מרצ, עם כל החברותא </w:t>
      </w:r>
      <w:r>
        <w:rPr>
          <w:rFonts w:hint="eastAsia"/>
          <w:rtl/>
        </w:rPr>
        <w:t>–</w:t>
      </w:r>
      <w:r>
        <w:rPr>
          <w:rFonts w:hint="cs"/>
          <w:rtl/>
        </w:rPr>
        <w:t xml:space="preserve"> חד"ש, ותע"ל, ובל"ד ורע"ם </w:t>
      </w:r>
      <w:r>
        <w:rPr>
          <w:rFonts w:hint="eastAsia"/>
          <w:rtl/>
        </w:rPr>
        <w:t>–</w:t>
      </w:r>
      <w:r>
        <w:rPr>
          <w:rFonts w:hint="cs"/>
          <w:rtl/>
        </w:rPr>
        <w:t xml:space="preserve"> שוב אי-אמון. ומה האי-אמון? - - </w:t>
      </w:r>
    </w:p>
    <w:p w14:paraId="463083C4" w14:textId="77777777" w:rsidR="00000000" w:rsidRDefault="002703A1">
      <w:pPr>
        <w:pStyle w:val="af0"/>
        <w:rPr>
          <w:rtl/>
        </w:rPr>
      </w:pPr>
      <w:r>
        <w:rPr>
          <w:rtl/>
        </w:rPr>
        <w:br/>
        <w:t>דני יתום (העבודה-מימד):</w:t>
      </w:r>
    </w:p>
    <w:p w14:paraId="4E3BCDDE" w14:textId="77777777" w:rsidR="00000000" w:rsidRDefault="002703A1">
      <w:pPr>
        <w:pStyle w:val="a0"/>
        <w:rPr>
          <w:rtl/>
        </w:rPr>
      </w:pPr>
    </w:p>
    <w:p w14:paraId="6755AB6B" w14:textId="77777777" w:rsidR="00000000" w:rsidRDefault="002703A1">
      <w:pPr>
        <w:pStyle w:val="a0"/>
        <w:rPr>
          <w:rFonts w:hint="cs"/>
          <w:rtl/>
        </w:rPr>
      </w:pPr>
      <w:r>
        <w:rPr>
          <w:rFonts w:hint="cs"/>
          <w:rtl/>
        </w:rPr>
        <w:t>אתם הצב</w:t>
      </w:r>
      <w:r>
        <w:rPr>
          <w:rFonts w:hint="cs"/>
          <w:rtl/>
        </w:rPr>
        <w:t>עתם אי-אמון בראש הממשלה - - -</w:t>
      </w:r>
    </w:p>
    <w:p w14:paraId="5C9E05AE" w14:textId="77777777" w:rsidR="00000000" w:rsidRDefault="002703A1">
      <w:pPr>
        <w:pStyle w:val="-"/>
        <w:rPr>
          <w:rtl/>
        </w:rPr>
      </w:pPr>
      <w:r>
        <w:rPr>
          <w:rtl/>
        </w:rPr>
        <w:br/>
      </w:r>
      <w:bookmarkStart w:id="73" w:name="FS000001038T03_05_2004_17_56_39C"/>
      <w:bookmarkEnd w:id="73"/>
      <w:r>
        <w:rPr>
          <w:rtl/>
        </w:rPr>
        <w:t>רוני בר-און (הליכוד):</w:t>
      </w:r>
    </w:p>
    <w:p w14:paraId="354CCDF0" w14:textId="77777777" w:rsidR="00000000" w:rsidRDefault="002703A1">
      <w:pPr>
        <w:pStyle w:val="a0"/>
        <w:rPr>
          <w:rtl/>
        </w:rPr>
      </w:pPr>
    </w:p>
    <w:p w14:paraId="5E852EFA" w14:textId="77777777" w:rsidR="00000000" w:rsidRDefault="002703A1">
      <w:pPr>
        <w:pStyle w:val="a0"/>
        <w:rPr>
          <w:rFonts w:hint="cs"/>
          <w:rtl/>
        </w:rPr>
      </w:pPr>
      <w:r>
        <w:rPr>
          <w:rFonts w:hint="cs"/>
          <w:rtl/>
        </w:rPr>
        <w:t xml:space="preserve">- - גם כלכלי, גם חברתי וגם מדיני. זה כמו החולה הזה, שבא לחדר מיון, נשכב על המיטה, בא רופא ואומר לו: מה כואב לך? והוא אומר: תבדוק את הכול, מלמעלה עד למטה. חברתי, כלכלי ומדיני. </w:t>
      </w:r>
    </w:p>
    <w:p w14:paraId="36680EE7" w14:textId="77777777" w:rsidR="00000000" w:rsidRDefault="002703A1">
      <w:pPr>
        <w:pStyle w:val="af0"/>
        <w:rPr>
          <w:rtl/>
        </w:rPr>
      </w:pPr>
      <w:r>
        <w:rPr>
          <w:rtl/>
        </w:rPr>
        <w:br/>
        <w:t>חיים אורון (מרצ):</w:t>
      </w:r>
    </w:p>
    <w:p w14:paraId="511084D7" w14:textId="77777777" w:rsidR="00000000" w:rsidRDefault="002703A1">
      <w:pPr>
        <w:pStyle w:val="a0"/>
        <w:rPr>
          <w:rtl/>
        </w:rPr>
      </w:pPr>
    </w:p>
    <w:p w14:paraId="01C50C8B" w14:textId="77777777" w:rsidR="00000000" w:rsidRDefault="002703A1">
      <w:pPr>
        <w:pStyle w:val="a0"/>
        <w:rPr>
          <w:rFonts w:hint="cs"/>
          <w:rtl/>
        </w:rPr>
      </w:pPr>
      <w:r>
        <w:rPr>
          <w:rFonts w:hint="cs"/>
          <w:rtl/>
        </w:rPr>
        <w:t>אם אתה</w:t>
      </w:r>
      <w:r>
        <w:rPr>
          <w:rFonts w:hint="cs"/>
          <w:rtl/>
        </w:rPr>
        <w:t xml:space="preserve"> הפציינט, אתה חושב שזה יכול להיות אחרת? </w:t>
      </w:r>
    </w:p>
    <w:p w14:paraId="7F7EDB34" w14:textId="77777777" w:rsidR="00000000" w:rsidRDefault="002703A1">
      <w:pPr>
        <w:pStyle w:val="-"/>
        <w:rPr>
          <w:rtl/>
        </w:rPr>
      </w:pPr>
      <w:r>
        <w:rPr>
          <w:rtl/>
        </w:rPr>
        <w:br/>
      </w:r>
      <w:bookmarkStart w:id="74" w:name="FS000001038T03_05_2004_17_58_32C"/>
      <w:bookmarkEnd w:id="74"/>
      <w:r>
        <w:rPr>
          <w:rtl/>
        </w:rPr>
        <w:t>רוני בר-און (הליכוד):</w:t>
      </w:r>
    </w:p>
    <w:p w14:paraId="40AC4843" w14:textId="77777777" w:rsidR="00000000" w:rsidRDefault="002703A1">
      <w:pPr>
        <w:pStyle w:val="a0"/>
        <w:rPr>
          <w:rtl/>
        </w:rPr>
      </w:pPr>
    </w:p>
    <w:p w14:paraId="2C5D122D" w14:textId="77777777" w:rsidR="00000000" w:rsidRDefault="002703A1">
      <w:pPr>
        <w:pStyle w:val="a0"/>
        <w:rPr>
          <w:rFonts w:hint="cs"/>
          <w:rtl/>
        </w:rPr>
      </w:pPr>
      <w:r>
        <w:rPr>
          <w:rFonts w:hint="cs"/>
          <w:rtl/>
        </w:rPr>
        <w:t>זה די מוכיח שבעצם פני האופוזיציה, הייתי אומר, כפני הצעות האי-אמון שלה. גם מבולבלת - - -</w:t>
      </w:r>
    </w:p>
    <w:p w14:paraId="098F080A" w14:textId="77777777" w:rsidR="00000000" w:rsidRDefault="002703A1">
      <w:pPr>
        <w:pStyle w:val="af0"/>
        <w:rPr>
          <w:rtl/>
        </w:rPr>
      </w:pPr>
      <w:r>
        <w:rPr>
          <w:rtl/>
        </w:rPr>
        <w:br/>
      </w:r>
      <w:r>
        <w:rPr>
          <w:rFonts w:hint="cs"/>
          <w:rtl/>
        </w:rPr>
        <w:br/>
      </w:r>
      <w:r>
        <w:rPr>
          <w:rtl/>
        </w:rPr>
        <w:t>חיים אורון (מרצ):</w:t>
      </w:r>
    </w:p>
    <w:p w14:paraId="4F342A3E" w14:textId="77777777" w:rsidR="00000000" w:rsidRDefault="002703A1">
      <w:pPr>
        <w:pStyle w:val="a0"/>
        <w:rPr>
          <w:rtl/>
        </w:rPr>
      </w:pPr>
    </w:p>
    <w:p w14:paraId="1F4578B9" w14:textId="77777777" w:rsidR="00000000" w:rsidRDefault="002703A1">
      <w:pPr>
        <w:pStyle w:val="a0"/>
        <w:rPr>
          <w:rFonts w:hint="cs"/>
          <w:rtl/>
        </w:rPr>
      </w:pPr>
      <w:r>
        <w:rPr>
          <w:rFonts w:hint="cs"/>
          <w:rtl/>
        </w:rPr>
        <w:t>תעשה טובה, דבר על הקואליציה פעם - -</w:t>
      </w:r>
    </w:p>
    <w:p w14:paraId="47350FC6" w14:textId="77777777" w:rsidR="00000000" w:rsidRDefault="002703A1">
      <w:pPr>
        <w:pStyle w:val="-"/>
        <w:rPr>
          <w:rtl/>
        </w:rPr>
      </w:pPr>
      <w:r>
        <w:rPr>
          <w:rtl/>
        </w:rPr>
        <w:br/>
      </w:r>
      <w:bookmarkStart w:id="75" w:name="FS000001038T03_05_2004_17_59_52C"/>
      <w:bookmarkEnd w:id="75"/>
      <w:r>
        <w:rPr>
          <w:rtl/>
        </w:rPr>
        <w:t>רוני בר-און (הליכוד):</w:t>
      </w:r>
    </w:p>
    <w:p w14:paraId="59AAEC1B" w14:textId="77777777" w:rsidR="00000000" w:rsidRDefault="002703A1">
      <w:pPr>
        <w:pStyle w:val="a0"/>
        <w:rPr>
          <w:rtl/>
        </w:rPr>
      </w:pPr>
    </w:p>
    <w:p w14:paraId="0D30A519" w14:textId="77777777" w:rsidR="00000000" w:rsidRDefault="002703A1">
      <w:pPr>
        <w:pStyle w:val="a0"/>
        <w:rPr>
          <w:rFonts w:hint="cs"/>
          <w:rtl/>
        </w:rPr>
      </w:pPr>
      <w:r>
        <w:rPr>
          <w:rFonts w:hint="cs"/>
          <w:rtl/>
        </w:rPr>
        <w:t xml:space="preserve">מייד, עוד שנייה. </w:t>
      </w:r>
    </w:p>
    <w:p w14:paraId="1E3A6908" w14:textId="77777777" w:rsidR="00000000" w:rsidRDefault="002703A1">
      <w:pPr>
        <w:pStyle w:val="af0"/>
        <w:rPr>
          <w:rtl/>
        </w:rPr>
      </w:pPr>
      <w:r>
        <w:rPr>
          <w:rtl/>
        </w:rPr>
        <w:br/>
        <w:t>חיי</w:t>
      </w:r>
      <w:r>
        <w:rPr>
          <w:rtl/>
        </w:rPr>
        <w:t>ם אורון (מרצ):</w:t>
      </w:r>
    </w:p>
    <w:p w14:paraId="41DC0D2E" w14:textId="77777777" w:rsidR="00000000" w:rsidRDefault="002703A1">
      <w:pPr>
        <w:pStyle w:val="a0"/>
        <w:rPr>
          <w:rtl/>
        </w:rPr>
      </w:pPr>
    </w:p>
    <w:p w14:paraId="31F27D2C" w14:textId="77777777" w:rsidR="00000000" w:rsidRDefault="002703A1">
      <w:pPr>
        <w:pStyle w:val="a0"/>
        <w:rPr>
          <w:rFonts w:hint="cs"/>
          <w:rtl/>
        </w:rPr>
      </w:pPr>
      <w:r>
        <w:rPr>
          <w:rFonts w:hint="cs"/>
          <w:rtl/>
        </w:rPr>
        <w:t xml:space="preserve">- - תדבר על הקואליציה הפעם. </w:t>
      </w:r>
    </w:p>
    <w:p w14:paraId="3EB8C432" w14:textId="77777777" w:rsidR="00000000" w:rsidRDefault="002703A1">
      <w:pPr>
        <w:pStyle w:val="-"/>
        <w:rPr>
          <w:rtl/>
        </w:rPr>
      </w:pPr>
      <w:r>
        <w:rPr>
          <w:rtl/>
        </w:rPr>
        <w:br/>
      </w:r>
      <w:bookmarkStart w:id="76" w:name="FS000001038T03_05_2004_18_00_26C"/>
      <w:bookmarkEnd w:id="76"/>
      <w:r>
        <w:rPr>
          <w:rtl/>
        </w:rPr>
        <w:t>רוני בר-און (הליכוד):</w:t>
      </w:r>
    </w:p>
    <w:p w14:paraId="514B8961" w14:textId="77777777" w:rsidR="00000000" w:rsidRDefault="002703A1">
      <w:pPr>
        <w:pStyle w:val="a0"/>
        <w:rPr>
          <w:rtl/>
        </w:rPr>
      </w:pPr>
    </w:p>
    <w:p w14:paraId="59E2388F" w14:textId="77777777" w:rsidR="00000000" w:rsidRDefault="002703A1">
      <w:pPr>
        <w:pStyle w:val="a0"/>
        <w:rPr>
          <w:rFonts w:hint="cs"/>
          <w:rtl/>
        </w:rPr>
      </w:pPr>
      <w:r>
        <w:rPr>
          <w:rFonts w:hint="cs"/>
          <w:rtl/>
        </w:rPr>
        <w:t xml:space="preserve">- - - תיכף לעניין? גם מבולבלת, גם מבלבלת וגם חסרת שחר </w:t>
      </w:r>
      <w:r>
        <w:rPr>
          <w:rFonts w:hint="eastAsia"/>
          <w:rtl/>
        </w:rPr>
        <w:t>–</w:t>
      </w:r>
      <w:r>
        <w:rPr>
          <w:rFonts w:hint="cs"/>
          <w:rtl/>
        </w:rPr>
        <w:t xml:space="preserve"> גם ההצעה וגם האופוזיציה. עוד לפני שחברי הליכוד אמרו את דברם </w:t>
      </w:r>
      <w:r>
        <w:rPr>
          <w:rFonts w:hint="eastAsia"/>
          <w:rtl/>
        </w:rPr>
        <w:t>–</w:t>
      </w:r>
      <w:r>
        <w:rPr>
          <w:rFonts w:hint="cs"/>
          <w:rtl/>
        </w:rPr>
        <w:t xml:space="preserve"> חיכיתם, קיוויתם, היתה לכם אמונה, כמו שלחלק מאתנו היתה אמונה </w:t>
      </w:r>
      <w:r>
        <w:rPr>
          <w:rFonts w:hint="eastAsia"/>
          <w:rtl/>
        </w:rPr>
        <w:t>–</w:t>
      </w:r>
      <w:r>
        <w:rPr>
          <w:rFonts w:hint="cs"/>
          <w:rtl/>
        </w:rPr>
        <w:t xml:space="preserve"> עוד לפנ</w:t>
      </w:r>
      <w:r>
        <w:rPr>
          <w:rFonts w:hint="cs"/>
          <w:rtl/>
        </w:rPr>
        <w:t>י שידעתם מה התוצאות קפצתם: אי-אמון. למה? מדיניות - - -</w:t>
      </w:r>
    </w:p>
    <w:p w14:paraId="56A0BC7C" w14:textId="77777777" w:rsidR="00000000" w:rsidRDefault="002703A1">
      <w:pPr>
        <w:pStyle w:val="a0"/>
        <w:rPr>
          <w:rFonts w:hint="cs"/>
          <w:rtl/>
        </w:rPr>
      </w:pPr>
    </w:p>
    <w:p w14:paraId="6F6BC885" w14:textId="77777777" w:rsidR="00000000" w:rsidRDefault="002703A1">
      <w:pPr>
        <w:pStyle w:val="a0"/>
        <w:rPr>
          <w:rFonts w:hint="cs"/>
          <w:rtl/>
        </w:rPr>
      </w:pPr>
      <w:r>
        <w:rPr>
          <w:rFonts w:hint="cs"/>
          <w:rtl/>
        </w:rPr>
        <w:t xml:space="preserve">איך הייתם נראים אם ההצעה הזאת היתה עוברת ואתמול ההצעה של ראש הממשלה </w:t>
      </w:r>
      <w:r>
        <w:rPr>
          <w:rFonts w:hint="eastAsia"/>
          <w:rtl/>
        </w:rPr>
        <w:t>–</w:t>
      </w:r>
      <w:r>
        <w:rPr>
          <w:rFonts w:hint="cs"/>
          <w:rtl/>
        </w:rPr>
        <w:t xml:space="preserve"> היו מצביעים בעדה במשאל? </w:t>
      </w:r>
    </w:p>
    <w:p w14:paraId="14F8909A" w14:textId="77777777" w:rsidR="00000000" w:rsidRDefault="002703A1">
      <w:pPr>
        <w:pStyle w:val="af0"/>
        <w:rPr>
          <w:rtl/>
        </w:rPr>
      </w:pPr>
      <w:r>
        <w:rPr>
          <w:rtl/>
        </w:rPr>
        <w:br/>
        <w:t>מל פולישוק-בלוך (שינוי):</w:t>
      </w:r>
    </w:p>
    <w:p w14:paraId="1ED02835" w14:textId="77777777" w:rsidR="00000000" w:rsidRDefault="002703A1">
      <w:pPr>
        <w:pStyle w:val="a0"/>
        <w:rPr>
          <w:rtl/>
        </w:rPr>
      </w:pPr>
    </w:p>
    <w:p w14:paraId="32A33EF0" w14:textId="77777777" w:rsidR="00000000" w:rsidRDefault="002703A1">
      <w:pPr>
        <w:pStyle w:val="a0"/>
        <w:rPr>
          <w:rFonts w:hint="cs"/>
          <w:rtl/>
        </w:rPr>
      </w:pPr>
      <w:r>
        <w:rPr>
          <w:rFonts w:hint="cs"/>
          <w:rtl/>
        </w:rPr>
        <w:t>אתם הייתם נראים נהדר, וזה מה שאתה צריך לזכור. אבל זה לא קרה - - -</w:t>
      </w:r>
    </w:p>
    <w:p w14:paraId="3BB2542E" w14:textId="77777777" w:rsidR="00000000" w:rsidRDefault="002703A1">
      <w:pPr>
        <w:pStyle w:val="-"/>
        <w:rPr>
          <w:rtl/>
        </w:rPr>
      </w:pPr>
      <w:r>
        <w:rPr>
          <w:rtl/>
        </w:rPr>
        <w:br/>
      </w:r>
      <w:bookmarkStart w:id="77" w:name="FS000001038T03_05_2004_18_03_36C"/>
      <w:bookmarkEnd w:id="77"/>
      <w:r>
        <w:rPr>
          <w:rtl/>
        </w:rPr>
        <w:t>רוני בר-און</w:t>
      </w:r>
      <w:r>
        <w:rPr>
          <w:rtl/>
        </w:rPr>
        <w:t xml:space="preserve"> (הליכוד):</w:t>
      </w:r>
    </w:p>
    <w:p w14:paraId="43543E21" w14:textId="77777777" w:rsidR="00000000" w:rsidRDefault="002703A1">
      <w:pPr>
        <w:pStyle w:val="a0"/>
        <w:rPr>
          <w:rtl/>
        </w:rPr>
      </w:pPr>
    </w:p>
    <w:p w14:paraId="11E05487" w14:textId="77777777" w:rsidR="00000000" w:rsidRDefault="002703A1">
      <w:pPr>
        <w:pStyle w:val="a0"/>
        <w:rPr>
          <w:rFonts w:hint="cs"/>
          <w:rtl/>
        </w:rPr>
      </w:pPr>
      <w:r>
        <w:rPr>
          <w:rFonts w:hint="cs"/>
          <w:rtl/>
        </w:rPr>
        <w:t xml:space="preserve">טוב, טוב, אני מדבר אל האופוזיציה </w:t>
      </w:r>
      <w:r>
        <w:rPr>
          <w:rFonts w:hint="eastAsia"/>
          <w:rtl/>
        </w:rPr>
        <w:t>–</w:t>
      </w:r>
      <w:r>
        <w:rPr>
          <w:rFonts w:hint="cs"/>
          <w:rtl/>
        </w:rPr>
        <w:t xml:space="preserve"> אני מבין שזה בוער בעצמותייך, אני מקווה שבאמת תגיעי גם לספסלים האלה.</w:t>
      </w:r>
    </w:p>
    <w:p w14:paraId="66177F08" w14:textId="77777777" w:rsidR="00000000" w:rsidRDefault="002703A1">
      <w:pPr>
        <w:pStyle w:val="af0"/>
        <w:rPr>
          <w:rtl/>
        </w:rPr>
      </w:pPr>
      <w:r>
        <w:rPr>
          <w:rtl/>
        </w:rPr>
        <w:br/>
        <w:t>מל פולישוק-בלוך (שינוי):</w:t>
      </w:r>
    </w:p>
    <w:p w14:paraId="2E713464" w14:textId="77777777" w:rsidR="00000000" w:rsidRDefault="002703A1">
      <w:pPr>
        <w:pStyle w:val="a0"/>
        <w:rPr>
          <w:rtl/>
        </w:rPr>
      </w:pPr>
    </w:p>
    <w:p w14:paraId="47F3BC0A" w14:textId="77777777" w:rsidR="00000000" w:rsidRDefault="002703A1">
      <w:pPr>
        <w:pStyle w:val="a0"/>
        <w:rPr>
          <w:rFonts w:hint="cs"/>
          <w:rtl/>
        </w:rPr>
      </w:pPr>
      <w:r>
        <w:rPr>
          <w:rFonts w:hint="cs"/>
          <w:rtl/>
        </w:rPr>
        <w:t>- - -</w:t>
      </w:r>
    </w:p>
    <w:p w14:paraId="6C81B20F" w14:textId="77777777" w:rsidR="00000000" w:rsidRDefault="002703A1">
      <w:pPr>
        <w:pStyle w:val="af1"/>
        <w:rPr>
          <w:rtl/>
        </w:rPr>
      </w:pPr>
      <w:r>
        <w:rPr>
          <w:rtl/>
        </w:rPr>
        <w:br/>
        <w:t>היו"ר ראובן ריבלין:</w:t>
      </w:r>
    </w:p>
    <w:p w14:paraId="4698CEE7" w14:textId="77777777" w:rsidR="00000000" w:rsidRDefault="002703A1">
      <w:pPr>
        <w:pStyle w:val="a0"/>
        <w:rPr>
          <w:rtl/>
        </w:rPr>
      </w:pPr>
    </w:p>
    <w:p w14:paraId="6F464BA8" w14:textId="77777777" w:rsidR="00000000" w:rsidRDefault="002703A1">
      <w:pPr>
        <w:pStyle w:val="a0"/>
        <w:rPr>
          <w:rFonts w:hint="cs"/>
          <w:rtl/>
        </w:rPr>
      </w:pPr>
      <w:r>
        <w:rPr>
          <w:rFonts w:hint="cs"/>
          <w:rtl/>
        </w:rPr>
        <w:t xml:space="preserve">חברת הכנסת פולישוק, אני איאלץ לקרוא אותך לסדר. </w:t>
      </w:r>
    </w:p>
    <w:p w14:paraId="76D160C4" w14:textId="77777777" w:rsidR="00000000" w:rsidRDefault="002703A1">
      <w:pPr>
        <w:pStyle w:val="af0"/>
        <w:rPr>
          <w:rtl/>
        </w:rPr>
      </w:pPr>
      <w:r>
        <w:rPr>
          <w:rtl/>
        </w:rPr>
        <w:br/>
        <w:t>קריאות:</w:t>
      </w:r>
    </w:p>
    <w:p w14:paraId="597A3F67" w14:textId="77777777" w:rsidR="00000000" w:rsidRDefault="002703A1">
      <w:pPr>
        <w:pStyle w:val="a0"/>
        <w:rPr>
          <w:rtl/>
        </w:rPr>
      </w:pPr>
    </w:p>
    <w:p w14:paraId="41DF4A87" w14:textId="77777777" w:rsidR="00000000" w:rsidRDefault="002703A1">
      <w:pPr>
        <w:pStyle w:val="a0"/>
        <w:rPr>
          <w:rFonts w:hint="cs"/>
          <w:rtl/>
        </w:rPr>
      </w:pPr>
      <w:r>
        <w:rPr>
          <w:rFonts w:hint="cs"/>
          <w:rtl/>
        </w:rPr>
        <w:t>- - -</w:t>
      </w:r>
    </w:p>
    <w:p w14:paraId="2E3AFD67" w14:textId="77777777" w:rsidR="00000000" w:rsidRDefault="002703A1">
      <w:pPr>
        <w:pStyle w:val="-"/>
        <w:rPr>
          <w:rtl/>
        </w:rPr>
      </w:pPr>
      <w:r>
        <w:rPr>
          <w:rtl/>
        </w:rPr>
        <w:br/>
      </w:r>
      <w:bookmarkStart w:id="78" w:name="FS000001038T03_05_2004_18_05_43C"/>
      <w:bookmarkEnd w:id="78"/>
      <w:r>
        <w:rPr>
          <w:rtl/>
        </w:rPr>
        <w:t>רוני בר-און (הליכוד):</w:t>
      </w:r>
    </w:p>
    <w:p w14:paraId="28182286" w14:textId="77777777" w:rsidR="00000000" w:rsidRDefault="002703A1">
      <w:pPr>
        <w:pStyle w:val="a0"/>
        <w:rPr>
          <w:rFonts w:hint="cs"/>
          <w:rtl/>
        </w:rPr>
      </w:pPr>
    </w:p>
    <w:p w14:paraId="40F13ACF" w14:textId="77777777" w:rsidR="00000000" w:rsidRDefault="002703A1">
      <w:pPr>
        <w:pStyle w:val="a0"/>
        <w:rPr>
          <w:rFonts w:hint="cs"/>
          <w:rtl/>
        </w:rPr>
      </w:pPr>
      <w:r>
        <w:rPr>
          <w:rFonts w:hint="cs"/>
          <w:rtl/>
        </w:rPr>
        <w:t>אני באמת אשמח מאוד לשמוע אותך מהצד הזה.</w:t>
      </w:r>
    </w:p>
    <w:p w14:paraId="0169DFA9" w14:textId="77777777" w:rsidR="00000000" w:rsidRDefault="002703A1">
      <w:pPr>
        <w:pStyle w:val="af0"/>
        <w:rPr>
          <w:rFonts w:hint="cs"/>
          <w:rtl/>
        </w:rPr>
      </w:pPr>
    </w:p>
    <w:p w14:paraId="55B5FC4F" w14:textId="77777777" w:rsidR="00000000" w:rsidRDefault="002703A1">
      <w:pPr>
        <w:pStyle w:val="af0"/>
        <w:rPr>
          <w:rtl/>
        </w:rPr>
      </w:pPr>
      <w:r>
        <w:rPr>
          <w:rtl/>
        </w:rPr>
        <w:t>דני יתום (העבודה-מימד):</w:t>
      </w:r>
    </w:p>
    <w:p w14:paraId="419D3918" w14:textId="77777777" w:rsidR="00000000" w:rsidRDefault="002703A1">
      <w:pPr>
        <w:pStyle w:val="a0"/>
        <w:rPr>
          <w:rtl/>
        </w:rPr>
      </w:pPr>
    </w:p>
    <w:p w14:paraId="47A41D38" w14:textId="77777777" w:rsidR="00000000" w:rsidRDefault="002703A1">
      <w:pPr>
        <w:pStyle w:val="a0"/>
        <w:rPr>
          <w:rFonts w:hint="cs"/>
          <w:rtl/>
        </w:rPr>
      </w:pPr>
      <w:r>
        <w:rPr>
          <w:rFonts w:hint="cs"/>
          <w:rtl/>
        </w:rPr>
        <w:t xml:space="preserve">מה היתה עמדתך בנושא ההתנתקות? </w:t>
      </w:r>
    </w:p>
    <w:p w14:paraId="7E01BC77" w14:textId="77777777" w:rsidR="00000000" w:rsidRDefault="002703A1">
      <w:pPr>
        <w:pStyle w:val="-"/>
        <w:rPr>
          <w:rtl/>
        </w:rPr>
      </w:pPr>
      <w:r>
        <w:rPr>
          <w:rtl/>
        </w:rPr>
        <w:br/>
      </w:r>
      <w:bookmarkStart w:id="79" w:name="FS000001038T03_05_2004_18_07_02C"/>
      <w:bookmarkEnd w:id="79"/>
      <w:r>
        <w:rPr>
          <w:rtl/>
        </w:rPr>
        <w:t>רוני בר-און (הליכוד):</w:t>
      </w:r>
    </w:p>
    <w:p w14:paraId="23A81A3E" w14:textId="77777777" w:rsidR="00000000" w:rsidRDefault="002703A1">
      <w:pPr>
        <w:pStyle w:val="a0"/>
        <w:rPr>
          <w:rtl/>
        </w:rPr>
      </w:pPr>
    </w:p>
    <w:p w14:paraId="03037D7E" w14:textId="77777777" w:rsidR="00000000" w:rsidRDefault="002703A1">
      <w:pPr>
        <w:pStyle w:val="a0"/>
        <w:rPr>
          <w:rFonts w:hint="cs"/>
          <w:rtl/>
        </w:rPr>
      </w:pPr>
      <w:r>
        <w:rPr>
          <w:rFonts w:hint="cs"/>
          <w:rtl/>
        </w:rPr>
        <w:t>הליכוד עבר אתמול - ומי שאת זה לא יאמר לא יאמר אמת - הליכוד עבר אתמול טלטלה קשה וחשובה. את ההחלטה של הליכוד, שהיתה החלטה ברוב של 60 מו</w:t>
      </w:r>
      <w:r>
        <w:rPr>
          <w:rFonts w:hint="cs"/>
          <w:rtl/>
        </w:rPr>
        <w:t xml:space="preserve">ל 40, בבחירות שלפחות למראית-עין, ואני אומר שגם הרבה מעבר למראית-עין, התנהלו בצורה מסודרת, קלפיות מבודדות וספירה, הכול באמת יפה מאוד </w:t>
      </w:r>
      <w:r>
        <w:rPr>
          <w:rtl/>
        </w:rPr>
        <w:t>–</w:t>
      </w:r>
      <w:r>
        <w:rPr>
          <w:rFonts w:hint="cs"/>
          <w:rtl/>
        </w:rPr>
        <w:t xml:space="preserve"> את ההחלטה הזאת יש לכבד, גם בליכוד וגם מחוץ לליכוד. </w:t>
      </w:r>
    </w:p>
    <w:p w14:paraId="37F1EA65" w14:textId="77777777" w:rsidR="00000000" w:rsidRDefault="002703A1">
      <w:pPr>
        <w:pStyle w:val="a0"/>
        <w:rPr>
          <w:rFonts w:hint="cs"/>
          <w:rtl/>
        </w:rPr>
      </w:pPr>
    </w:p>
    <w:p w14:paraId="56B9F132" w14:textId="77777777" w:rsidR="00000000" w:rsidRDefault="002703A1">
      <w:pPr>
        <w:pStyle w:val="a0"/>
        <w:rPr>
          <w:rFonts w:hint="cs"/>
          <w:rtl/>
        </w:rPr>
      </w:pPr>
      <w:r>
        <w:rPr>
          <w:rFonts w:hint="cs"/>
          <w:rtl/>
        </w:rPr>
        <w:t xml:space="preserve">ראש הממשלה אמר שהוא מקבל את ההחלטה. הוא מקבל אותה בצער, אבל הוא מקבל </w:t>
      </w:r>
      <w:r>
        <w:rPr>
          <w:rFonts w:hint="cs"/>
          <w:rtl/>
        </w:rPr>
        <w:t xml:space="preserve">אותה. הוא גם אמר, ושב ואמר היום בפני הסיעה, שהוא יתייעץ, שהוא יביא תוכנית חדשה </w:t>
      </w:r>
      <w:r>
        <w:rPr>
          <w:rtl/>
        </w:rPr>
        <w:t>–</w:t>
      </w:r>
      <w:r>
        <w:rPr>
          <w:rFonts w:hint="cs"/>
          <w:rtl/>
        </w:rPr>
        <w:t xml:space="preserve"> הוא אמר את זה בצורה הנחרצת והברורה ביותר </w:t>
      </w:r>
      <w:r>
        <w:rPr>
          <w:rtl/>
        </w:rPr>
        <w:t>–</w:t>
      </w:r>
      <w:r>
        <w:rPr>
          <w:rFonts w:hint="cs"/>
          <w:rtl/>
        </w:rPr>
        <w:t xml:space="preserve"> והוא ינסה לצמצם את הנזק האסטרטגי שנגרם למדינת ישראל, לדעתו, כתוצאה מכך שהתוכנית שלו לא קיבלה את הרוב הדרוש.</w:t>
      </w:r>
    </w:p>
    <w:p w14:paraId="3666E71A" w14:textId="77777777" w:rsidR="00000000" w:rsidRDefault="002703A1">
      <w:pPr>
        <w:pStyle w:val="a0"/>
        <w:rPr>
          <w:rFonts w:hint="cs"/>
          <w:rtl/>
        </w:rPr>
      </w:pPr>
    </w:p>
    <w:p w14:paraId="24BCA56A" w14:textId="77777777" w:rsidR="00000000" w:rsidRDefault="002703A1">
      <w:pPr>
        <w:pStyle w:val="a0"/>
        <w:rPr>
          <w:rFonts w:hint="cs"/>
          <w:rtl/>
        </w:rPr>
      </w:pPr>
      <w:r>
        <w:rPr>
          <w:rFonts w:hint="cs"/>
          <w:rtl/>
        </w:rPr>
        <w:t>אבל אתם לא יכולים להמתי</w:t>
      </w:r>
      <w:r>
        <w:rPr>
          <w:rFonts w:hint="cs"/>
          <w:rtl/>
        </w:rPr>
        <w:t xml:space="preserve">ן באופוזיציה, במיוחד מפלגת העבודה. אצלנו קורית טלטלה כזאת ואנחנו מדברים על מה יהיה בעתיד. אצלכם כל משב רוח </w:t>
      </w:r>
      <w:r>
        <w:rPr>
          <w:rtl/>
        </w:rPr>
        <w:t>–</w:t>
      </w:r>
      <w:r>
        <w:rPr>
          <w:rFonts w:hint="cs"/>
          <w:rtl/>
        </w:rPr>
        <w:t xml:space="preserve"> ישר מהפכה, ישר עורפים ראשים. ספרתם כמה היו מ-1999? אהוד ברק יושב-ראש המפלגה, בורג לשעתיים יושב-ראש המפלגה, פואד לשלושה חודשים יושב-ראש המפלגה, מצנע</w:t>
      </w:r>
      <w:r>
        <w:rPr>
          <w:rFonts w:hint="cs"/>
          <w:rtl/>
        </w:rPr>
        <w:t xml:space="preserve"> לכמה חודשים יושב-ראש המפלגה, פרס יושב-ראש זמני, וכולם </w:t>
      </w:r>
      <w:r>
        <w:rPr>
          <w:rtl/>
        </w:rPr>
        <w:t>–</w:t>
      </w:r>
      <w:r>
        <w:rPr>
          <w:rFonts w:hint="cs"/>
          <w:rtl/>
        </w:rPr>
        <w:t xml:space="preserve"> וגם שוחט יהיה ודליה תהיה. כמה יש לכם, 19? בקצב הזה כולם יהיו ראשי התנועה. תכבדו את העניין הזה.</w:t>
      </w:r>
    </w:p>
    <w:p w14:paraId="7422AC98" w14:textId="77777777" w:rsidR="00000000" w:rsidRDefault="002703A1">
      <w:pPr>
        <w:pStyle w:val="a0"/>
        <w:rPr>
          <w:rFonts w:hint="cs"/>
          <w:rtl/>
        </w:rPr>
      </w:pPr>
    </w:p>
    <w:p w14:paraId="7144424B" w14:textId="77777777" w:rsidR="00000000" w:rsidRDefault="002703A1">
      <w:pPr>
        <w:pStyle w:val="a0"/>
        <w:rPr>
          <w:rFonts w:hint="cs"/>
          <w:rtl/>
        </w:rPr>
      </w:pPr>
      <w:r>
        <w:rPr>
          <w:rFonts w:hint="cs"/>
          <w:rtl/>
        </w:rPr>
        <w:t xml:space="preserve">אצלנו, אני אומר לכם באחריות - - - </w:t>
      </w:r>
    </w:p>
    <w:p w14:paraId="62B039D8" w14:textId="77777777" w:rsidR="00000000" w:rsidRDefault="002703A1">
      <w:pPr>
        <w:pStyle w:val="a0"/>
        <w:rPr>
          <w:rFonts w:hint="cs"/>
          <w:rtl/>
        </w:rPr>
      </w:pPr>
    </w:p>
    <w:p w14:paraId="1DA80463" w14:textId="77777777" w:rsidR="00000000" w:rsidRDefault="002703A1">
      <w:pPr>
        <w:pStyle w:val="af0"/>
        <w:rPr>
          <w:rtl/>
        </w:rPr>
      </w:pPr>
      <w:r>
        <w:rPr>
          <w:rFonts w:hint="eastAsia"/>
          <w:rtl/>
        </w:rPr>
        <w:t>חיים</w:t>
      </w:r>
      <w:r>
        <w:rPr>
          <w:rtl/>
        </w:rPr>
        <w:t xml:space="preserve"> אורון (מרצ):</w:t>
      </w:r>
    </w:p>
    <w:p w14:paraId="51BD198A" w14:textId="77777777" w:rsidR="00000000" w:rsidRDefault="002703A1">
      <w:pPr>
        <w:pStyle w:val="a0"/>
        <w:rPr>
          <w:rFonts w:hint="cs"/>
          <w:rtl/>
        </w:rPr>
      </w:pPr>
    </w:p>
    <w:p w14:paraId="5E899939" w14:textId="77777777" w:rsidR="00000000" w:rsidRDefault="002703A1">
      <w:pPr>
        <w:pStyle w:val="a0"/>
        <w:rPr>
          <w:rFonts w:hint="cs"/>
          <w:rtl/>
        </w:rPr>
      </w:pPr>
      <w:r>
        <w:rPr>
          <w:rFonts w:hint="cs"/>
          <w:rtl/>
        </w:rPr>
        <w:t xml:space="preserve">מלה זאת מלה. ביבי תומך </w:t>
      </w:r>
      <w:r>
        <w:rPr>
          <w:rtl/>
        </w:rPr>
        <w:t>–</w:t>
      </w:r>
      <w:r>
        <w:rPr>
          <w:rFonts w:hint="cs"/>
          <w:rtl/>
        </w:rPr>
        <w:t xml:space="preserve"> אז הוא תומך. סילבן תומך</w:t>
      </w:r>
      <w:r>
        <w:rPr>
          <w:rFonts w:hint="cs"/>
          <w:rtl/>
        </w:rPr>
        <w:t xml:space="preserve"> </w:t>
      </w:r>
      <w:r>
        <w:rPr>
          <w:rtl/>
        </w:rPr>
        <w:t>–</w:t>
      </w:r>
      <w:r>
        <w:rPr>
          <w:rFonts w:hint="cs"/>
          <w:rtl/>
        </w:rPr>
        <w:t xml:space="preserve"> אז הוא תומך.</w:t>
      </w:r>
    </w:p>
    <w:p w14:paraId="5FC81498" w14:textId="77777777" w:rsidR="00000000" w:rsidRDefault="002703A1">
      <w:pPr>
        <w:pStyle w:val="a0"/>
        <w:rPr>
          <w:rFonts w:hint="cs"/>
          <w:rtl/>
        </w:rPr>
      </w:pPr>
    </w:p>
    <w:p w14:paraId="19CAF2D9" w14:textId="77777777" w:rsidR="00000000" w:rsidRDefault="002703A1">
      <w:pPr>
        <w:pStyle w:val="af1"/>
        <w:rPr>
          <w:rtl/>
        </w:rPr>
      </w:pPr>
      <w:r>
        <w:rPr>
          <w:rtl/>
        </w:rPr>
        <w:t>היו"ר ראובן ריבלין:</w:t>
      </w:r>
    </w:p>
    <w:p w14:paraId="19D32A54" w14:textId="77777777" w:rsidR="00000000" w:rsidRDefault="002703A1">
      <w:pPr>
        <w:pStyle w:val="a0"/>
        <w:rPr>
          <w:rtl/>
        </w:rPr>
      </w:pPr>
    </w:p>
    <w:p w14:paraId="550B9488" w14:textId="77777777" w:rsidR="00000000" w:rsidRDefault="002703A1">
      <w:pPr>
        <w:pStyle w:val="a0"/>
        <w:rPr>
          <w:rFonts w:hint="cs"/>
          <w:rtl/>
        </w:rPr>
      </w:pPr>
      <w:r>
        <w:rPr>
          <w:rFonts w:hint="cs"/>
          <w:rtl/>
        </w:rPr>
        <w:t>חבר הכנסת אורון, הבהרת את עמדתך.</w:t>
      </w:r>
    </w:p>
    <w:p w14:paraId="384E1234" w14:textId="77777777" w:rsidR="00000000" w:rsidRDefault="002703A1">
      <w:pPr>
        <w:pStyle w:val="a0"/>
        <w:rPr>
          <w:rFonts w:hint="cs"/>
          <w:rtl/>
        </w:rPr>
      </w:pPr>
    </w:p>
    <w:p w14:paraId="261D24D7" w14:textId="77777777" w:rsidR="00000000" w:rsidRDefault="002703A1">
      <w:pPr>
        <w:pStyle w:val="af0"/>
        <w:rPr>
          <w:rtl/>
        </w:rPr>
      </w:pPr>
      <w:r>
        <w:rPr>
          <w:rFonts w:hint="eastAsia"/>
          <w:rtl/>
        </w:rPr>
        <w:t>חיים</w:t>
      </w:r>
      <w:r>
        <w:rPr>
          <w:rtl/>
        </w:rPr>
        <w:t xml:space="preserve"> אורון (מרצ):</w:t>
      </w:r>
    </w:p>
    <w:p w14:paraId="471B1EAD" w14:textId="77777777" w:rsidR="00000000" w:rsidRDefault="002703A1">
      <w:pPr>
        <w:pStyle w:val="a0"/>
        <w:rPr>
          <w:rFonts w:hint="cs"/>
          <w:rtl/>
        </w:rPr>
      </w:pPr>
    </w:p>
    <w:p w14:paraId="7674B321" w14:textId="77777777" w:rsidR="00000000" w:rsidRDefault="002703A1">
      <w:pPr>
        <w:pStyle w:val="a0"/>
        <w:rPr>
          <w:rFonts w:hint="cs"/>
          <w:rtl/>
        </w:rPr>
      </w:pPr>
      <w:r>
        <w:rPr>
          <w:rFonts w:hint="cs"/>
          <w:rtl/>
        </w:rPr>
        <w:t>תאמין לי שהוא מסכים אתי.</w:t>
      </w:r>
    </w:p>
    <w:p w14:paraId="7608E27C" w14:textId="77777777" w:rsidR="00000000" w:rsidRDefault="002703A1">
      <w:pPr>
        <w:pStyle w:val="a0"/>
        <w:rPr>
          <w:rFonts w:hint="cs"/>
          <w:rtl/>
        </w:rPr>
      </w:pPr>
    </w:p>
    <w:p w14:paraId="4DE5A5A8" w14:textId="77777777" w:rsidR="00000000" w:rsidRDefault="002703A1">
      <w:pPr>
        <w:pStyle w:val="-"/>
        <w:rPr>
          <w:rtl/>
        </w:rPr>
      </w:pPr>
      <w:bookmarkStart w:id="80" w:name="FS000001038T03_05_2004_17_21_59C"/>
      <w:bookmarkEnd w:id="80"/>
      <w:r>
        <w:rPr>
          <w:rtl/>
        </w:rPr>
        <w:t>רוני בר-און (הליכוד):</w:t>
      </w:r>
    </w:p>
    <w:p w14:paraId="7E110C8C" w14:textId="77777777" w:rsidR="00000000" w:rsidRDefault="002703A1">
      <w:pPr>
        <w:pStyle w:val="a0"/>
        <w:rPr>
          <w:rtl/>
        </w:rPr>
      </w:pPr>
    </w:p>
    <w:p w14:paraId="6F1B53FD" w14:textId="77777777" w:rsidR="00000000" w:rsidRDefault="002703A1">
      <w:pPr>
        <w:pStyle w:val="a0"/>
        <w:rPr>
          <w:rFonts w:hint="cs"/>
          <w:rtl/>
        </w:rPr>
      </w:pPr>
      <w:r>
        <w:rPr>
          <w:rFonts w:hint="cs"/>
          <w:rtl/>
        </w:rPr>
        <w:t>תאמינו לי, ההספדים שלכם והיללות שלכם והודעות האבל שלכם הם כולם מוקדמים מדי.</w:t>
      </w:r>
    </w:p>
    <w:p w14:paraId="0671F7F1" w14:textId="77777777" w:rsidR="00000000" w:rsidRDefault="002703A1">
      <w:pPr>
        <w:pStyle w:val="af1"/>
        <w:rPr>
          <w:rFonts w:hint="cs"/>
          <w:rtl/>
        </w:rPr>
      </w:pPr>
    </w:p>
    <w:p w14:paraId="5D4182BC" w14:textId="77777777" w:rsidR="00000000" w:rsidRDefault="002703A1">
      <w:pPr>
        <w:pStyle w:val="af1"/>
        <w:rPr>
          <w:rtl/>
        </w:rPr>
      </w:pPr>
      <w:r>
        <w:rPr>
          <w:rtl/>
        </w:rPr>
        <w:t>היו"ר ראובן ריבלין:</w:t>
      </w:r>
    </w:p>
    <w:p w14:paraId="35414A41" w14:textId="77777777" w:rsidR="00000000" w:rsidRDefault="002703A1">
      <w:pPr>
        <w:pStyle w:val="a0"/>
        <w:rPr>
          <w:rtl/>
        </w:rPr>
      </w:pPr>
    </w:p>
    <w:p w14:paraId="24CA5EEE" w14:textId="77777777" w:rsidR="00000000" w:rsidRDefault="002703A1">
      <w:pPr>
        <w:pStyle w:val="a0"/>
        <w:rPr>
          <w:rFonts w:hint="cs"/>
          <w:rtl/>
        </w:rPr>
      </w:pPr>
      <w:r>
        <w:rPr>
          <w:rFonts w:hint="cs"/>
          <w:rtl/>
        </w:rPr>
        <w:t>למה אתה כועס על בר</w:t>
      </w:r>
      <w:r>
        <w:rPr>
          <w:rFonts w:hint="cs"/>
          <w:rtl/>
        </w:rPr>
        <w:t>-און? בסך הכול היה משאל-עם על הדעות שלך והחליטו פעם  נוספת שלא מקבלים אותן.</w:t>
      </w:r>
    </w:p>
    <w:p w14:paraId="02A89699" w14:textId="77777777" w:rsidR="00000000" w:rsidRDefault="002703A1">
      <w:pPr>
        <w:pStyle w:val="a0"/>
        <w:rPr>
          <w:rFonts w:hint="cs"/>
          <w:rtl/>
        </w:rPr>
      </w:pPr>
    </w:p>
    <w:p w14:paraId="18A61FA9" w14:textId="77777777" w:rsidR="00000000" w:rsidRDefault="002703A1">
      <w:pPr>
        <w:pStyle w:val="af0"/>
        <w:rPr>
          <w:rtl/>
        </w:rPr>
      </w:pPr>
      <w:r>
        <w:rPr>
          <w:rFonts w:hint="eastAsia"/>
          <w:rtl/>
        </w:rPr>
        <w:t>חיים</w:t>
      </w:r>
      <w:r>
        <w:rPr>
          <w:rtl/>
        </w:rPr>
        <w:t xml:space="preserve"> אורון (מרצ):</w:t>
      </w:r>
    </w:p>
    <w:p w14:paraId="38195317" w14:textId="77777777" w:rsidR="00000000" w:rsidRDefault="002703A1">
      <w:pPr>
        <w:pStyle w:val="a0"/>
        <w:rPr>
          <w:rFonts w:hint="cs"/>
          <w:rtl/>
        </w:rPr>
      </w:pPr>
    </w:p>
    <w:p w14:paraId="3E9568C8" w14:textId="77777777" w:rsidR="00000000" w:rsidRDefault="002703A1">
      <w:pPr>
        <w:pStyle w:val="a0"/>
        <w:rPr>
          <w:rFonts w:hint="cs"/>
          <w:rtl/>
        </w:rPr>
      </w:pPr>
      <w:r>
        <w:rPr>
          <w:rFonts w:hint="cs"/>
          <w:rtl/>
        </w:rPr>
        <w:t>אבל הוא תמך בהן.</w:t>
      </w:r>
    </w:p>
    <w:p w14:paraId="04E188D1" w14:textId="77777777" w:rsidR="00000000" w:rsidRDefault="002703A1">
      <w:pPr>
        <w:pStyle w:val="a0"/>
        <w:rPr>
          <w:rFonts w:hint="cs"/>
          <w:rtl/>
        </w:rPr>
      </w:pPr>
    </w:p>
    <w:p w14:paraId="5B4A6A54" w14:textId="77777777" w:rsidR="00000000" w:rsidRDefault="002703A1">
      <w:pPr>
        <w:pStyle w:val="af0"/>
        <w:rPr>
          <w:rtl/>
        </w:rPr>
      </w:pPr>
      <w:r>
        <w:rPr>
          <w:rFonts w:hint="eastAsia"/>
          <w:rtl/>
        </w:rPr>
        <w:t>רשף</w:t>
      </w:r>
      <w:r>
        <w:rPr>
          <w:rtl/>
        </w:rPr>
        <w:t xml:space="preserve"> חן (שינוי):</w:t>
      </w:r>
    </w:p>
    <w:p w14:paraId="50DDFF64" w14:textId="77777777" w:rsidR="00000000" w:rsidRDefault="002703A1">
      <w:pPr>
        <w:pStyle w:val="a0"/>
        <w:rPr>
          <w:rFonts w:hint="cs"/>
          <w:rtl/>
        </w:rPr>
      </w:pPr>
    </w:p>
    <w:p w14:paraId="6F9B883A" w14:textId="77777777" w:rsidR="00000000" w:rsidRDefault="002703A1">
      <w:pPr>
        <w:pStyle w:val="a0"/>
        <w:rPr>
          <w:rFonts w:hint="cs"/>
          <w:rtl/>
        </w:rPr>
      </w:pPr>
      <w:r>
        <w:rPr>
          <w:rFonts w:hint="cs"/>
          <w:rtl/>
        </w:rPr>
        <w:t xml:space="preserve">- - - </w:t>
      </w:r>
    </w:p>
    <w:p w14:paraId="3CC5FE4D" w14:textId="77777777" w:rsidR="00000000" w:rsidRDefault="002703A1">
      <w:pPr>
        <w:pStyle w:val="a0"/>
        <w:rPr>
          <w:rFonts w:hint="cs"/>
          <w:rtl/>
        </w:rPr>
      </w:pPr>
    </w:p>
    <w:p w14:paraId="12B992BD" w14:textId="77777777" w:rsidR="00000000" w:rsidRDefault="002703A1">
      <w:pPr>
        <w:pStyle w:val="af0"/>
        <w:rPr>
          <w:rtl/>
        </w:rPr>
      </w:pPr>
      <w:r>
        <w:rPr>
          <w:rFonts w:hint="eastAsia"/>
          <w:rtl/>
        </w:rPr>
        <w:t>רן</w:t>
      </w:r>
      <w:r>
        <w:rPr>
          <w:rtl/>
        </w:rPr>
        <w:t xml:space="preserve"> כהן (מרצ):</w:t>
      </w:r>
    </w:p>
    <w:p w14:paraId="743F0A10" w14:textId="77777777" w:rsidR="00000000" w:rsidRDefault="002703A1">
      <w:pPr>
        <w:pStyle w:val="a0"/>
        <w:rPr>
          <w:rFonts w:hint="cs"/>
          <w:rtl/>
        </w:rPr>
      </w:pPr>
    </w:p>
    <w:p w14:paraId="31720ADD" w14:textId="77777777" w:rsidR="00000000" w:rsidRDefault="002703A1">
      <w:pPr>
        <w:pStyle w:val="a0"/>
        <w:rPr>
          <w:rFonts w:hint="cs"/>
          <w:rtl/>
        </w:rPr>
      </w:pPr>
      <w:r>
        <w:rPr>
          <w:rFonts w:hint="cs"/>
          <w:rtl/>
        </w:rPr>
        <w:t>הוא שאל על הדעות שלנו, אבל אתמול הצביעו על דעתו של ראש הממשלה.</w:t>
      </w:r>
    </w:p>
    <w:p w14:paraId="7F178E48" w14:textId="77777777" w:rsidR="00000000" w:rsidRDefault="002703A1">
      <w:pPr>
        <w:pStyle w:val="a0"/>
        <w:rPr>
          <w:rFonts w:hint="cs"/>
          <w:rtl/>
        </w:rPr>
      </w:pPr>
    </w:p>
    <w:p w14:paraId="45BA63BB" w14:textId="77777777" w:rsidR="00000000" w:rsidRDefault="002703A1">
      <w:pPr>
        <w:pStyle w:val="-"/>
        <w:rPr>
          <w:rtl/>
        </w:rPr>
      </w:pPr>
      <w:bookmarkStart w:id="81" w:name="FS000001038T03_05_2004_17_23_51C"/>
      <w:bookmarkEnd w:id="81"/>
      <w:r>
        <w:rPr>
          <w:rtl/>
        </w:rPr>
        <w:t>רוני בר-און (הליכוד):</w:t>
      </w:r>
    </w:p>
    <w:p w14:paraId="1A90D547" w14:textId="77777777" w:rsidR="00000000" w:rsidRDefault="002703A1">
      <w:pPr>
        <w:pStyle w:val="a0"/>
        <w:rPr>
          <w:rtl/>
        </w:rPr>
      </w:pPr>
    </w:p>
    <w:p w14:paraId="4152BE30" w14:textId="77777777" w:rsidR="00000000" w:rsidRDefault="002703A1">
      <w:pPr>
        <w:pStyle w:val="a0"/>
        <w:rPr>
          <w:rFonts w:hint="cs"/>
          <w:rtl/>
        </w:rPr>
      </w:pPr>
      <w:r>
        <w:rPr>
          <w:rFonts w:hint="cs"/>
          <w:rtl/>
        </w:rPr>
        <w:t>עכשיו כל הגיבור</w:t>
      </w:r>
      <w:r>
        <w:rPr>
          <w:rFonts w:hint="cs"/>
          <w:rtl/>
        </w:rPr>
        <w:t xml:space="preserve">ים אינם כאן. חיים רמון איננו כאן ואופיר פינס איננו כאן. אתם זוכרים את השיר הזה של שימי תבורי: "אתמול בערב היית שונה"? אתמול בערב הם דיברו כמו מיניסטרים, כל אחד היה מיניסטר. פתאום עברו 12 שעות - - - </w:t>
      </w:r>
    </w:p>
    <w:p w14:paraId="1E571686" w14:textId="77777777" w:rsidR="00000000" w:rsidRDefault="002703A1">
      <w:pPr>
        <w:pStyle w:val="a0"/>
        <w:rPr>
          <w:rFonts w:hint="cs"/>
          <w:rtl/>
        </w:rPr>
      </w:pPr>
    </w:p>
    <w:p w14:paraId="0E07D96A" w14:textId="77777777" w:rsidR="00000000" w:rsidRDefault="002703A1">
      <w:pPr>
        <w:pStyle w:val="af0"/>
        <w:rPr>
          <w:rtl/>
        </w:rPr>
      </w:pPr>
      <w:r>
        <w:rPr>
          <w:rFonts w:hint="eastAsia"/>
          <w:rtl/>
        </w:rPr>
        <w:t>שמעון</w:t>
      </w:r>
      <w:r>
        <w:rPr>
          <w:rtl/>
        </w:rPr>
        <w:t xml:space="preserve"> פרס (העבודה-מימד):</w:t>
      </w:r>
    </w:p>
    <w:p w14:paraId="5E2C7CF7" w14:textId="77777777" w:rsidR="00000000" w:rsidRDefault="002703A1">
      <w:pPr>
        <w:pStyle w:val="a0"/>
        <w:rPr>
          <w:rFonts w:hint="cs"/>
          <w:rtl/>
        </w:rPr>
      </w:pPr>
    </w:p>
    <w:p w14:paraId="6BC2F82E" w14:textId="77777777" w:rsidR="00000000" w:rsidRDefault="002703A1">
      <w:pPr>
        <w:pStyle w:val="a0"/>
        <w:rPr>
          <w:rFonts w:hint="cs"/>
          <w:rtl/>
        </w:rPr>
      </w:pPr>
      <w:r>
        <w:rPr>
          <w:rFonts w:hint="cs"/>
          <w:rtl/>
        </w:rPr>
        <w:t>מה רע בזה?</w:t>
      </w:r>
    </w:p>
    <w:p w14:paraId="31B7DE7E" w14:textId="77777777" w:rsidR="00000000" w:rsidRDefault="002703A1">
      <w:pPr>
        <w:pStyle w:val="a0"/>
        <w:rPr>
          <w:rFonts w:hint="cs"/>
          <w:rtl/>
        </w:rPr>
      </w:pPr>
    </w:p>
    <w:p w14:paraId="75DF6342" w14:textId="77777777" w:rsidR="00000000" w:rsidRDefault="002703A1">
      <w:pPr>
        <w:pStyle w:val="-"/>
        <w:rPr>
          <w:rtl/>
        </w:rPr>
      </w:pPr>
      <w:bookmarkStart w:id="82" w:name="FS000001038T03_05_2004_17_25_41C"/>
      <w:bookmarkEnd w:id="82"/>
      <w:r>
        <w:rPr>
          <w:rtl/>
        </w:rPr>
        <w:t>רוני בר-און (הליכו</w:t>
      </w:r>
      <w:r>
        <w:rPr>
          <w:rtl/>
        </w:rPr>
        <w:t>ד):</w:t>
      </w:r>
    </w:p>
    <w:p w14:paraId="15EFD2DD" w14:textId="77777777" w:rsidR="00000000" w:rsidRDefault="002703A1">
      <w:pPr>
        <w:pStyle w:val="a0"/>
        <w:rPr>
          <w:rtl/>
        </w:rPr>
      </w:pPr>
    </w:p>
    <w:p w14:paraId="2C7933BD" w14:textId="77777777" w:rsidR="00000000" w:rsidRDefault="002703A1">
      <w:pPr>
        <w:pStyle w:val="a0"/>
        <w:rPr>
          <w:rFonts w:hint="cs"/>
          <w:rtl/>
        </w:rPr>
      </w:pPr>
      <w:r>
        <w:rPr>
          <w:rFonts w:hint="cs"/>
          <w:rtl/>
        </w:rPr>
        <w:t>אוה, על פרס עוד לא דיברנו. מצוין. מה רע בלהיות מיניסטר? מי כמוך יודע שזה מצוין. אתמול בערב דיברתם כמו מיניסטרים.</w:t>
      </w:r>
    </w:p>
    <w:p w14:paraId="40C2B021" w14:textId="77777777" w:rsidR="00000000" w:rsidRDefault="002703A1">
      <w:pPr>
        <w:pStyle w:val="a0"/>
        <w:rPr>
          <w:rFonts w:hint="cs"/>
          <w:rtl/>
        </w:rPr>
      </w:pPr>
    </w:p>
    <w:p w14:paraId="07EBACFF" w14:textId="77777777" w:rsidR="00000000" w:rsidRDefault="002703A1">
      <w:pPr>
        <w:pStyle w:val="af0"/>
        <w:rPr>
          <w:rtl/>
        </w:rPr>
      </w:pPr>
      <w:r>
        <w:rPr>
          <w:rFonts w:hint="eastAsia"/>
          <w:rtl/>
        </w:rPr>
        <w:t>דני</w:t>
      </w:r>
      <w:r>
        <w:rPr>
          <w:rtl/>
        </w:rPr>
        <w:t xml:space="preserve"> יתום (העבודה-מימד):</w:t>
      </w:r>
    </w:p>
    <w:p w14:paraId="77585F4A" w14:textId="77777777" w:rsidR="00000000" w:rsidRDefault="002703A1">
      <w:pPr>
        <w:pStyle w:val="a0"/>
        <w:rPr>
          <w:rFonts w:hint="cs"/>
          <w:rtl/>
        </w:rPr>
      </w:pPr>
    </w:p>
    <w:p w14:paraId="144CA3FB" w14:textId="77777777" w:rsidR="00000000" w:rsidRDefault="002703A1">
      <w:pPr>
        <w:pStyle w:val="a0"/>
        <w:rPr>
          <w:rFonts w:hint="cs"/>
          <w:rtl/>
        </w:rPr>
      </w:pPr>
      <w:r>
        <w:rPr>
          <w:rFonts w:hint="cs"/>
          <w:rtl/>
        </w:rPr>
        <w:t>היום גם המיניסטרים לא יכולים לדבר כמו מיניסטרים.</w:t>
      </w:r>
    </w:p>
    <w:p w14:paraId="5B3B7EAB" w14:textId="77777777" w:rsidR="00000000" w:rsidRDefault="002703A1">
      <w:pPr>
        <w:pStyle w:val="a0"/>
        <w:rPr>
          <w:rFonts w:hint="cs"/>
          <w:rtl/>
        </w:rPr>
      </w:pPr>
    </w:p>
    <w:p w14:paraId="14773F97" w14:textId="77777777" w:rsidR="00000000" w:rsidRDefault="002703A1">
      <w:pPr>
        <w:pStyle w:val="-"/>
        <w:rPr>
          <w:rtl/>
        </w:rPr>
      </w:pPr>
      <w:bookmarkStart w:id="83" w:name="FS000001038T03_05_2004_17_26_30C"/>
      <w:bookmarkEnd w:id="83"/>
      <w:r>
        <w:rPr>
          <w:rtl/>
        </w:rPr>
        <w:t>רוני בר-און (הליכוד):</w:t>
      </w:r>
    </w:p>
    <w:p w14:paraId="3DCF32B0" w14:textId="77777777" w:rsidR="00000000" w:rsidRDefault="002703A1">
      <w:pPr>
        <w:pStyle w:val="a0"/>
        <w:rPr>
          <w:rtl/>
        </w:rPr>
      </w:pPr>
    </w:p>
    <w:p w14:paraId="50D85191" w14:textId="77777777" w:rsidR="00000000" w:rsidRDefault="002703A1">
      <w:pPr>
        <w:pStyle w:val="a0"/>
        <w:rPr>
          <w:rFonts w:hint="cs"/>
          <w:rtl/>
        </w:rPr>
      </w:pPr>
      <w:r>
        <w:rPr>
          <w:rFonts w:hint="cs"/>
          <w:rtl/>
        </w:rPr>
        <w:t xml:space="preserve">עכשיו בייגה שוחט עולה, גם הוא היה כמעט </w:t>
      </w:r>
      <w:r>
        <w:rPr>
          <w:rFonts w:hint="cs"/>
          <w:rtl/>
        </w:rPr>
        <w:t>מיניסטר.</w:t>
      </w:r>
    </w:p>
    <w:p w14:paraId="15BE1A65" w14:textId="77777777" w:rsidR="00000000" w:rsidRDefault="002703A1">
      <w:pPr>
        <w:pStyle w:val="a0"/>
        <w:rPr>
          <w:rFonts w:hint="cs"/>
          <w:rtl/>
        </w:rPr>
      </w:pPr>
    </w:p>
    <w:p w14:paraId="39074BB1" w14:textId="77777777" w:rsidR="00000000" w:rsidRDefault="002703A1">
      <w:pPr>
        <w:pStyle w:val="af1"/>
        <w:rPr>
          <w:rtl/>
        </w:rPr>
      </w:pPr>
      <w:r>
        <w:rPr>
          <w:rtl/>
        </w:rPr>
        <w:t>היו"ר ראובן ריבלין:</w:t>
      </w:r>
    </w:p>
    <w:p w14:paraId="67EF8536" w14:textId="77777777" w:rsidR="00000000" w:rsidRDefault="002703A1">
      <w:pPr>
        <w:pStyle w:val="a0"/>
        <w:rPr>
          <w:rtl/>
        </w:rPr>
      </w:pPr>
    </w:p>
    <w:p w14:paraId="6AD6667F" w14:textId="77777777" w:rsidR="00000000" w:rsidRDefault="002703A1">
      <w:pPr>
        <w:pStyle w:val="a0"/>
        <w:rPr>
          <w:rFonts w:hint="cs"/>
          <w:rtl/>
        </w:rPr>
      </w:pPr>
      <w:r>
        <w:rPr>
          <w:rFonts w:hint="cs"/>
          <w:rtl/>
        </w:rPr>
        <w:t>בייגה שוחט היה מיניסטר.</w:t>
      </w:r>
    </w:p>
    <w:p w14:paraId="3E26F5F8" w14:textId="77777777" w:rsidR="00000000" w:rsidRDefault="002703A1">
      <w:pPr>
        <w:pStyle w:val="a0"/>
        <w:rPr>
          <w:rFonts w:hint="cs"/>
          <w:rtl/>
        </w:rPr>
      </w:pPr>
    </w:p>
    <w:p w14:paraId="77B71138" w14:textId="77777777" w:rsidR="00000000" w:rsidRDefault="002703A1">
      <w:pPr>
        <w:pStyle w:val="-"/>
        <w:rPr>
          <w:rtl/>
        </w:rPr>
      </w:pPr>
      <w:bookmarkStart w:id="84" w:name="FS000001038T03_05_2004_17_26_50C"/>
      <w:bookmarkEnd w:id="84"/>
      <w:r>
        <w:rPr>
          <w:rtl/>
        </w:rPr>
        <w:t>רוני בר-און (הליכוד):</w:t>
      </w:r>
    </w:p>
    <w:p w14:paraId="451C8149" w14:textId="77777777" w:rsidR="00000000" w:rsidRDefault="002703A1">
      <w:pPr>
        <w:pStyle w:val="a0"/>
        <w:rPr>
          <w:rtl/>
        </w:rPr>
      </w:pPr>
    </w:p>
    <w:p w14:paraId="7198B5BE" w14:textId="77777777" w:rsidR="00000000" w:rsidRDefault="002703A1">
      <w:pPr>
        <w:pStyle w:val="a0"/>
        <w:rPr>
          <w:rFonts w:hint="cs"/>
          <w:rtl/>
        </w:rPr>
      </w:pPr>
      <w:r>
        <w:rPr>
          <w:rFonts w:hint="cs"/>
          <w:rtl/>
        </w:rPr>
        <w:t>לא, אני מדבר על אתמול בערב, לפני פרסום התוצאות. אני לא מדבר על מה שהיה לפני שנים. הוא היה מיניסטר מצוין.</w:t>
      </w:r>
    </w:p>
    <w:p w14:paraId="0A812D44" w14:textId="77777777" w:rsidR="00000000" w:rsidRDefault="002703A1">
      <w:pPr>
        <w:pStyle w:val="a0"/>
        <w:rPr>
          <w:rFonts w:hint="cs"/>
          <w:rtl/>
        </w:rPr>
      </w:pPr>
    </w:p>
    <w:p w14:paraId="18B24B45" w14:textId="77777777" w:rsidR="00000000" w:rsidRDefault="002703A1">
      <w:pPr>
        <w:pStyle w:val="af0"/>
        <w:rPr>
          <w:rtl/>
        </w:rPr>
      </w:pPr>
      <w:r>
        <w:rPr>
          <w:rFonts w:hint="eastAsia"/>
          <w:rtl/>
        </w:rPr>
        <w:t>שמעון</w:t>
      </w:r>
      <w:r>
        <w:rPr>
          <w:rtl/>
        </w:rPr>
        <w:t xml:space="preserve"> פרס (העבודה-מימד):</w:t>
      </w:r>
    </w:p>
    <w:p w14:paraId="0AFE4713" w14:textId="77777777" w:rsidR="00000000" w:rsidRDefault="002703A1">
      <w:pPr>
        <w:pStyle w:val="a0"/>
        <w:rPr>
          <w:rFonts w:hint="cs"/>
          <w:rtl/>
        </w:rPr>
      </w:pPr>
    </w:p>
    <w:p w14:paraId="57F94F6F" w14:textId="77777777" w:rsidR="00000000" w:rsidRDefault="002703A1">
      <w:pPr>
        <w:pStyle w:val="a0"/>
        <w:rPr>
          <w:rFonts w:hint="cs"/>
          <w:rtl/>
        </w:rPr>
      </w:pPr>
      <w:r>
        <w:rPr>
          <w:rFonts w:hint="cs"/>
          <w:rtl/>
        </w:rPr>
        <w:t>מצב המיניסטרים כל כך טוב? מי רוצה להיות מיניס</w:t>
      </w:r>
      <w:r>
        <w:rPr>
          <w:rFonts w:hint="cs"/>
          <w:rtl/>
        </w:rPr>
        <w:t>טר?</w:t>
      </w:r>
    </w:p>
    <w:p w14:paraId="1269439F" w14:textId="77777777" w:rsidR="00000000" w:rsidRDefault="002703A1">
      <w:pPr>
        <w:pStyle w:val="a0"/>
        <w:rPr>
          <w:rFonts w:hint="cs"/>
          <w:rtl/>
        </w:rPr>
      </w:pPr>
    </w:p>
    <w:p w14:paraId="6B53EC9F" w14:textId="77777777" w:rsidR="00000000" w:rsidRDefault="002703A1">
      <w:pPr>
        <w:pStyle w:val="-"/>
        <w:rPr>
          <w:rtl/>
        </w:rPr>
      </w:pPr>
      <w:bookmarkStart w:id="85" w:name="FS000001038T03_05_2004_17_27_37C"/>
      <w:bookmarkEnd w:id="85"/>
      <w:r>
        <w:rPr>
          <w:rtl/>
        </w:rPr>
        <w:t>רוני בר-און (הליכוד):</w:t>
      </w:r>
    </w:p>
    <w:p w14:paraId="0DA98301" w14:textId="77777777" w:rsidR="00000000" w:rsidRDefault="002703A1">
      <w:pPr>
        <w:pStyle w:val="a0"/>
        <w:rPr>
          <w:rtl/>
        </w:rPr>
      </w:pPr>
    </w:p>
    <w:p w14:paraId="3B137EED" w14:textId="77777777" w:rsidR="00000000" w:rsidRDefault="002703A1">
      <w:pPr>
        <w:pStyle w:val="a0"/>
        <w:rPr>
          <w:rFonts w:hint="cs"/>
          <w:rtl/>
        </w:rPr>
      </w:pPr>
      <w:r>
        <w:rPr>
          <w:rFonts w:hint="cs"/>
          <w:rtl/>
        </w:rPr>
        <w:t>הא, מי רוצה להיות מיניסטר?</w:t>
      </w:r>
    </w:p>
    <w:p w14:paraId="75F92176" w14:textId="77777777" w:rsidR="00000000" w:rsidRDefault="002703A1">
      <w:pPr>
        <w:pStyle w:val="a0"/>
        <w:rPr>
          <w:rFonts w:hint="cs"/>
          <w:rtl/>
        </w:rPr>
      </w:pPr>
    </w:p>
    <w:p w14:paraId="7185A420" w14:textId="77777777" w:rsidR="00000000" w:rsidRDefault="002703A1">
      <w:pPr>
        <w:pStyle w:val="af1"/>
        <w:rPr>
          <w:rtl/>
        </w:rPr>
      </w:pPr>
      <w:r>
        <w:rPr>
          <w:rtl/>
        </w:rPr>
        <w:t>היו"ר ראובן ריבלין:</w:t>
      </w:r>
    </w:p>
    <w:p w14:paraId="2EF64DFF" w14:textId="77777777" w:rsidR="00000000" w:rsidRDefault="002703A1">
      <w:pPr>
        <w:pStyle w:val="a0"/>
        <w:rPr>
          <w:rtl/>
        </w:rPr>
      </w:pPr>
    </w:p>
    <w:p w14:paraId="3A1AF88B" w14:textId="77777777" w:rsidR="00000000" w:rsidRDefault="002703A1">
      <w:pPr>
        <w:pStyle w:val="a0"/>
        <w:rPr>
          <w:rFonts w:hint="cs"/>
          <w:rtl/>
        </w:rPr>
      </w:pPr>
      <w:r>
        <w:rPr>
          <w:rFonts w:hint="cs"/>
          <w:rtl/>
        </w:rPr>
        <w:t xml:space="preserve">אני מוכרח לומר לכבוד ראש הממשלה לשעבר וראש האופוזיציה, טוב מאוד להיות מיניסטר. </w:t>
      </w:r>
    </w:p>
    <w:p w14:paraId="37BDBC38" w14:textId="77777777" w:rsidR="00000000" w:rsidRDefault="002703A1">
      <w:pPr>
        <w:pStyle w:val="a0"/>
        <w:rPr>
          <w:rFonts w:hint="cs"/>
          <w:rtl/>
        </w:rPr>
      </w:pPr>
    </w:p>
    <w:p w14:paraId="04EA9460" w14:textId="77777777" w:rsidR="00000000" w:rsidRDefault="002703A1">
      <w:pPr>
        <w:pStyle w:val="-"/>
        <w:rPr>
          <w:rtl/>
        </w:rPr>
      </w:pPr>
      <w:bookmarkStart w:id="86" w:name="FS000001038T03_05_2004_17_28_02C"/>
      <w:bookmarkEnd w:id="86"/>
      <w:r>
        <w:rPr>
          <w:rtl/>
        </w:rPr>
        <w:t>רוני בר-און (הליכוד):</w:t>
      </w:r>
    </w:p>
    <w:p w14:paraId="364AED29" w14:textId="77777777" w:rsidR="00000000" w:rsidRDefault="002703A1">
      <w:pPr>
        <w:pStyle w:val="a0"/>
        <w:rPr>
          <w:rtl/>
        </w:rPr>
      </w:pPr>
    </w:p>
    <w:p w14:paraId="7378FFE7" w14:textId="77777777" w:rsidR="00000000" w:rsidRDefault="002703A1">
      <w:pPr>
        <w:pStyle w:val="a0"/>
        <w:rPr>
          <w:rFonts w:hint="cs"/>
          <w:rtl/>
        </w:rPr>
      </w:pPr>
      <w:r>
        <w:rPr>
          <w:rFonts w:hint="cs"/>
          <w:rtl/>
        </w:rPr>
        <w:t>הוא יודע טוב מכולם.</w:t>
      </w:r>
    </w:p>
    <w:p w14:paraId="03FE4219" w14:textId="77777777" w:rsidR="00000000" w:rsidRDefault="002703A1">
      <w:pPr>
        <w:pStyle w:val="a0"/>
        <w:rPr>
          <w:rFonts w:hint="cs"/>
          <w:rtl/>
        </w:rPr>
      </w:pPr>
    </w:p>
    <w:p w14:paraId="4C3A7240" w14:textId="77777777" w:rsidR="00000000" w:rsidRDefault="002703A1">
      <w:pPr>
        <w:pStyle w:val="af1"/>
        <w:rPr>
          <w:rtl/>
        </w:rPr>
      </w:pPr>
      <w:r>
        <w:rPr>
          <w:rtl/>
        </w:rPr>
        <w:t>היו"ר ראובן ריבלין:</w:t>
      </w:r>
    </w:p>
    <w:p w14:paraId="793DF1CA" w14:textId="77777777" w:rsidR="00000000" w:rsidRDefault="002703A1">
      <w:pPr>
        <w:pStyle w:val="a0"/>
        <w:rPr>
          <w:rtl/>
        </w:rPr>
      </w:pPr>
    </w:p>
    <w:p w14:paraId="5871CBD7" w14:textId="77777777" w:rsidR="00000000" w:rsidRDefault="002703A1">
      <w:pPr>
        <w:pStyle w:val="a0"/>
        <w:rPr>
          <w:rFonts w:hint="cs"/>
          <w:rtl/>
        </w:rPr>
      </w:pPr>
      <w:r>
        <w:rPr>
          <w:rFonts w:hint="cs"/>
          <w:rtl/>
        </w:rPr>
        <w:t>אני אומר לך, טוב מאוד להיות מיניס</w:t>
      </w:r>
      <w:r>
        <w:rPr>
          <w:rFonts w:hint="cs"/>
          <w:rtl/>
        </w:rPr>
        <w:t>טר. אפילו חבר הכנסת שריד וחבר הכנסת רן כהן יסכימו, טוב להיות מיניסטר.</w:t>
      </w:r>
    </w:p>
    <w:p w14:paraId="20A5E1E1" w14:textId="77777777" w:rsidR="00000000" w:rsidRDefault="002703A1">
      <w:pPr>
        <w:pStyle w:val="a0"/>
        <w:rPr>
          <w:rFonts w:hint="cs"/>
          <w:rtl/>
        </w:rPr>
      </w:pPr>
    </w:p>
    <w:p w14:paraId="16D7485C" w14:textId="77777777" w:rsidR="00000000" w:rsidRDefault="002703A1">
      <w:pPr>
        <w:pStyle w:val="-"/>
        <w:rPr>
          <w:rtl/>
        </w:rPr>
      </w:pPr>
      <w:bookmarkStart w:id="87" w:name="FS000001038T03_05_2004_17_28_36C"/>
      <w:bookmarkEnd w:id="87"/>
      <w:r>
        <w:rPr>
          <w:rtl/>
        </w:rPr>
        <w:t>רוני בר-און (הליכוד):</w:t>
      </w:r>
    </w:p>
    <w:p w14:paraId="5BFFC02C" w14:textId="77777777" w:rsidR="00000000" w:rsidRDefault="002703A1">
      <w:pPr>
        <w:pStyle w:val="a0"/>
        <w:rPr>
          <w:rtl/>
        </w:rPr>
      </w:pPr>
    </w:p>
    <w:p w14:paraId="7D7C2E26" w14:textId="77777777" w:rsidR="00000000" w:rsidRDefault="002703A1">
      <w:pPr>
        <w:pStyle w:val="a0"/>
        <w:rPr>
          <w:rFonts w:hint="cs"/>
          <w:rtl/>
        </w:rPr>
      </w:pPr>
      <w:r>
        <w:rPr>
          <w:rFonts w:hint="cs"/>
          <w:rtl/>
        </w:rPr>
        <w:t>יושב-ראש האופוזיציה יודע יותר מכולם.</w:t>
      </w:r>
    </w:p>
    <w:p w14:paraId="200363AA" w14:textId="77777777" w:rsidR="00000000" w:rsidRDefault="002703A1">
      <w:pPr>
        <w:pStyle w:val="a0"/>
        <w:rPr>
          <w:rFonts w:hint="cs"/>
          <w:rtl/>
        </w:rPr>
      </w:pPr>
    </w:p>
    <w:p w14:paraId="3D132DFA" w14:textId="77777777" w:rsidR="00000000" w:rsidRDefault="002703A1">
      <w:pPr>
        <w:pStyle w:val="af0"/>
        <w:rPr>
          <w:rtl/>
        </w:rPr>
      </w:pPr>
      <w:r>
        <w:rPr>
          <w:rFonts w:hint="eastAsia"/>
          <w:rtl/>
        </w:rPr>
        <w:t>רן</w:t>
      </w:r>
      <w:r>
        <w:rPr>
          <w:rtl/>
        </w:rPr>
        <w:t xml:space="preserve"> כהן (מרצ):</w:t>
      </w:r>
    </w:p>
    <w:p w14:paraId="23D792A9" w14:textId="77777777" w:rsidR="00000000" w:rsidRDefault="002703A1">
      <w:pPr>
        <w:pStyle w:val="a0"/>
        <w:rPr>
          <w:rFonts w:hint="cs"/>
          <w:rtl/>
        </w:rPr>
      </w:pPr>
    </w:p>
    <w:p w14:paraId="202211C6" w14:textId="77777777" w:rsidR="00000000" w:rsidRDefault="002703A1">
      <w:pPr>
        <w:pStyle w:val="a0"/>
        <w:rPr>
          <w:rFonts w:hint="cs"/>
          <w:rtl/>
        </w:rPr>
      </w:pPr>
      <w:r>
        <w:rPr>
          <w:rFonts w:hint="cs"/>
          <w:rtl/>
        </w:rPr>
        <w:t>להיות מיניסטרים דמיוניים לשעבר, זה עוד לא קרה.</w:t>
      </w:r>
    </w:p>
    <w:p w14:paraId="56108B21" w14:textId="77777777" w:rsidR="00000000" w:rsidRDefault="002703A1">
      <w:pPr>
        <w:pStyle w:val="a0"/>
        <w:rPr>
          <w:rFonts w:hint="cs"/>
          <w:rtl/>
        </w:rPr>
      </w:pPr>
    </w:p>
    <w:p w14:paraId="53B665A7" w14:textId="77777777" w:rsidR="00000000" w:rsidRDefault="002703A1">
      <w:pPr>
        <w:pStyle w:val="-"/>
        <w:rPr>
          <w:rtl/>
        </w:rPr>
      </w:pPr>
      <w:bookmarkStart w:id="88" w:name="FS000001038T03_05_2004_17_29_08C"/>
      <w:bookmarkEnd w:id="88"/>
      <w:r>
        <w:rPr>
          <w:rtl/>
        </w:rPr>
        <w:t>רוני בר-און (הליכוד):</w:t>
      </w:r>
    </w:p>
    <w:p w14:paraId="17668A64" w14:textId="77777777" w:rsidR="00000000" w:rsidRDefault="002703A1">
      <w:pPr>
        <w:pStyle w:val="a0"/>
        <w:rPr>
          <w:rtl/>
        </w:rPr>
      </w:pPr>
    </w:p>
    <w:p w14:paraId="53D7E62F" w14:textId="77777777" w:rsidR="00000000" w:rsidRDefault="002703A1">
      <w:pPr>
        <w:pStyle w:val="a0"/>
        <w:rPr>
          <w:rFonts w:hint="cs"/>
          <w:rtl/>
        </w:rPr>
      </w:pPr>
      <w:r>
        <w:rPr>
          <w:rFonts w:hint="cs"/>
          <w:rtl/>
        </w:rPr>
        <w:t>אתם יודעים מה, אתם עשיתם את הבלתי-אפשר</w:t>
      </w:r>
      <w:r>
        <w:rPr>
          <w:rFonts w:hint="cs"/>
          <w:rtl/>
        </w:rPr>
        <w:t>י. הרי אי-אפשר לשמוע את רחש המגהץ כשהוא עובר על בד החליפות. אצלכם שמעו אפילו את רחש הגיהוץ על החליפות.</w:t>
      </w:r>
    </w:p>
    <w:p w14:paraId="1CA67A55" w14:textId="77777777" w:rsidR="00000000" w:rsidRDefault="002703A1">
      <w:pPr>
        <w:pStyle w:val="a0"/>
        <w:rPr>
          <w:rFonts w:hint="cs"/>
          <w:rtl/>
        </w:rPr>
      </w:pPr>
    </w:p>
    <w:p w14:paraId="39AFDFE1" w14:textId="77777777" w:rsidR="00000000" w:rsidRDefault="002703A1">
      <w:pPr>
        <w:pStyle w:val="af0"/>
        <w:rPr>
          <w:rtl/>
        </w:rPr>
      </w:pPr>
      <w:r>
        <w:rPr>
          <w:rFonts w:hint="eastAsia"/>
          <w:rtl/>
        </w:rPr>
        <w:t>יוסי</w:t>
      </w:r>
      <w:r>
        <w:rPr>
          <w:rtl/>
        </w:rPr>
        <w:t xml:space="preserve"> שריד (מרצ):</w:t>
      </w:r>
    </w:p>
    <w:p w14:paraId="2B2C7BC7" w14:textId="77777777" w:rsidR="00000000" w:rsidRDefault="002703A1">
      <w:pPr>
        <w:pStyle w:val="a0"/>
        <w:rPr>
          <w:rFonts w:hint="cs"/>
          <w:rtl/>
        </w:rPr>
      </w:pPr>
    </w:p>
    <w:p w14:paraId="64954E3E" w14:textId="77777777" w:rsidR="00000000" w:rsidRDefault="002703A1">
      <w:pPr>
        <w:pStyle w:val="a0"/>
        <w:rPr>
          <w:rFonts w:hint="cs"/>
          <w:rtl/>
        </w:rPr>
      </w:pPr>
      <w:r>
        <w:rPr>
          <w:rFonts w:hint="cs"/>
          <w:rtl/>
        </w:rPr>
        <w:t>לא רע להיות מיניסטר, אבל מר פרס לא כל כך אוהב את זה.</w:t>
      </w:r>
    </w:p>
    <w:p w14:paraId="4EE78F44" w14:textId="77777777" w:rsidR="00000000" w:rsidRDefault="002703A1">
      <w:pPr>
        <w:pStyle w:val="a0"/>
        <w:rPr>
          <w:rFonts w:hint="cs"/>
          <w:rtl/>
        </w:rPr>
      </w:pPr>
    </w:p>
    <w:p w14:paraId="24700F61" w14:textId="77777777" w:rsidR="00000000" w:rsidRDefault="002703A1">
      <w:pPr>
        <w:pStyle w:val="-"/>
        <w:rPr>
          <w:rtl/>
        </w:rPr>
      </w:pPr>
      <w:bookmarkStart w:id="89" w:name="FS000001038T03_05_2004_17_30_03C"/>
      <w:bookmarkEnd w:id="89"/>
      <w:r>
        <w:rPr>
          <w:rtl/>
        </w:rPr>
        <w:t>רוני בר-און (הליכוד):</w:t>
      </w:r>
    </w:p>
    <w:p w14:paraId="7A0AB063" w14:textId="77777777" w:rsidR="00000000" w:rsidRDefault="002703A1">
      <w:pPr>
        <w:pStyle w:val="a0"/>
        <w:rPr>
          <w:rtl/>
        </w:rPr>
      </w:pPr>
    </w:p>
    <w:p w14:paraId="071DAFFE" w14:textId="77777777" w:rsidR="00000000" w:rsidRDefault="002703A1">
      <w:pPr>
        <w:pStyle w:val="a0"/>
        <w:rPr>
          <w:rFonts w:hint="cs"/>
          <w:rtl/>
        </w:rPr>
      </w:pPr>
      <w:r>
        <w:rPr>
          <w:rFonts w:hint="cs"/>
          <w:rtl/>
        </w:rPr>
        <w:t xml:space="preserve">נכון. </w:t>
      </w:r>
    </w:p>
    <w:p w14:paraId="18F557A7" w14:textId="77777777" w:rsidR="00000000" w:rsidRDefault="002703A1">
      <w:pPr>
        <w:pStyle w:val="a0"/>
        <w:rPr>
          <w:rFonts w:hint="cs"/>
          <w:rtl/>
        </w:rPr>
      </w:pPr>
    </w:p>
    <w:p w14:paraId="173053DF" w14:textId="77777777" w:rsidR="00000000" w:rsidRDefault="002703A1">
      <w:pPr>
        <w:pStyle w:val="a0"/>
        <w:rPr>
          <w:rFonts w:hint="cs"/>
          <w:rtl/>
        </w:rPr>
      </w:pPr>
      <w:r>
        <w:rPr>
          <w:rFonts w:hint="cs"/>
          <w:rtl/>
        </w:rPr>
        <w:t>בואו נסתכל לרגע עליכם, עזבו את הציניות. יש לכם תו</w:t>
      </w:r>
      <w:r>
        <w:rPr>
          <w:rFonts w:hint="cs"/>
          <w:rtl/>
        </w:rPr>
        <w:t xml:space="preserve">כנית? יש לכם המלצה </w:t>
      </w:r>
      <w:r>
        <w:rPr>
          <w:rtl/>
        </w:rPr>
        <w:t>–</w:t>
      </w:r>
      <w:r>
        <w:rPr>
          <w:rFonts w:hint="cs"/>
          <w:rtl/>
        </w:rPr>
        <w:t xml:space="preserve"> למרצ, לסיעות הערביות, לעבודה? אם יש תמימות דעים אצל כולם, זה שלכם אין שום תוכנית - פשוט מדברים מהבוקר ועד הלילה, אף מלה לא לעניין.</w:t>
      </w:r>
    </w:p>
    <w:p w14:paraId="340E6050" w14:textId="77777777" w:rsidR="00000000" w:rsidRDefault="002703A1">
      <w:pPr>
        <w:pStyle w:val="a0"/>
        <w:rPr>
          <w:rFonts w:hint="cs"/>
          <w:rtl/>
        </w:rPr>
      </w:pPr>
    </w:p>
    <w:p w14:paraId="2691AFC9" w14:textId="77777777" w:rsidR="00000000" w:rsidRDefault="002703A1">
      <w:pPr>
        <w:pStyle w:val="af0"/>
        <w:rPr>
          <w:rtl/>
        </w:rPr>
      </w:pPr>
      <w:r>
        <w:rPr>
          <w:rFonts w:hint="eastAsia"/>
          <w:rtl/>
        </w:rPr>
        <w:t>דני</w:t>
      </w:r>
      <w:r>
        <w:rPr>
          <w:rtl/>
        </w:rPr>
        <w:t xml:space="preserve"> יתום (העבודה-מימד):</w:t>
      </w:r>
    </w:p>
    <w:p w14:paraId="3E1179E0" w14:textId="77777777" w:rsidR="00000000" w:rsidRDefault="002703A1">
      <w:pPr>
        <w:pStyle w:val="a0"/>
        <w:rPr>
          <w:rFonts w:hint="cs"/>
          <w:rtl/>
        </w:rPr>
      </w:pPr>
    </w:p>
    <w:p w14:paraId="3F7D67A2" w14:textId="77777777" w:rsidR="00000000" w:rsidRDefault="002703A1">
      <w:pPr>
        <w:pStyle w:val="a0"/>
        <w:rPr>
          <w:rFonts w:hint="cs"/>
          <w:rtl/>
        </w:rPr>
      </w:pPr>
      <w:r>
        <w:rPr>
          <w:rFonts w:hint="cs"/>
          <w:rtl/>
        </w:rPr>
        <w:t xml:space="preserve">איך אתה לא מתבייש? אתה הרי יודע ששרון אימץ את התוכנית שלנו. </w:t>
      </w:r>
    </w:p>
    <w:p w14:paraId="48FD82D9" w14:textId="77777777" w:rsidR="00000000" w:rsidRDefault="002703A1">
      <w:pPr>
        <w:pStyle w:val="a0"/>
        <w:rPr>
          <w:rFonts w:hint="cs"/>
          <w:rtl/>
        </w:rPr>
      </w:pPr>
    </w:p>
    <w:p w14:paraId="4091A63C" w14:textId="77777777" w:rsidR="00000000" w:rsidRDefault="002703A1">
      <w:pPr>
        <w:pStyle w:val="-"/>
        <w:rPr>
          <w:rtl/>
        </w:rPr>
      </w:pPr>
      <w:bookmarkStart w:id="90" w:name="FS000001038T03_05_2004_17_32_14C"/>
      <w:bookmarkEnd w:id="90"/>
      <w:r>
        <w:rPr>
          <w:rtl/>
        </w:rPr>
        <w:t>רוני בר-און (הלי</w:t>
      </w:r>
      <w:r>
        <w:rPr>
          <w:rtl/>
        </w:rPr>
        <w:t>כוד):</w:t>
      </w:r>
    </w:p>
    <w:p w14:paraId="2EA318C0" w14:textId="77777777" w:rsidR="00000000" w:rsidRDefault="002703A1">
      <w:pPr>
        <w:pStyle w:val="a0"/>
        <w:rPr>
          <w:rtl/>
        </w:rPr>
      </w:pPr>
    </w:p>
    <w:p w14:paraId="41F94622" w14:textId="77777777" w:rsidR="00000000" w:rsidRDefault="002703A1">
      <w:pPr>
        <w:pStyle w:val="a0"/>
        <w:rPr>
          <w:rFonts w:hint="cs"/>
          <w:rtl/>
        </w:rPr>
      </w:pPr>
      <w:r>
        <w:rPr>
          <w:rFonts w:hint="cs"/>
          <w:rtl/>
        </w:rPr>
        <w:t>איך אני לא מתבייש? תראה איך אני לא מתבייש. הנה, אני עומד ואני לא מתבייש. אין לכם תוכנית.</w:t>
      </w:r>
    </w:p>
    <w:p w14:paraId="13044BAA" w14:textId="77777777" w:rsidR="00000000" w:rsidRDefault="002703A1">
      <w:pPr>
        <w:pStyle w:val="a0"/>
        <w:rPr>
          <w:rFonts w:hint="cs"/>
          <w:rtl/>
        </w:rPr>
      </w:pPr>
    </w:p>
    <w:p w14:paraId="26D76CE9" w14:textId="77777777" w:rsidR="00000000" w:rsidRDefault="002703A1">
      <w:pPr>
        <w:pStyle w:val="af0"/>
        <w:rPr>
          <w:rtl/>
        </w:rPr>
      </w:pPr>
      <w:r>
        <w:rPr>
          <w:rFonts w:hint="eastAsia"/>
          <w:rtl/>
        </w:rPr>
        <w:t>דני</w:t>
      </w:r>
      <w:r>
        <w:rPr>
          <w:rtl/>
        </w:rPr>
        <w:t xml:space="preserve"> יתום (העבודה-מימד):</w:t>
      </w:r>
    </w:p>
    <w:p w14:paraId="3179EA4E" w14:textId="77777777" w:rsidR="00000000" w:rsidRDefault="002703A1">
      <w:pPr>
        <w:pStyle w:val="a0"/>
        <w:rPr>
          <w:rFonts w:hint="cs"/>
          <w:rtl/>
        </w:rPr>
      </w:pPr>
    </w:p>
    <w:p w14:paraId="2D1E8D00" w14:textId="77777777" w:rsidR="00000000" w:rsidRDefault="002703A1">
      <w:pPr>
        <w:pStyle w:val="a0"/>
        <w:rPr>
          <w:rFonts w:hint="cs"/>
          <w:rtl/>
        </w:rPr>
      </w:pPr>
      <w:r>
        <w:rPr>
          <w:rFonts w:hint="cs"/>
          <w:rtl/>
        </w:rPr>
        <w:t>נדמה לך שאתה לא מתבייש.</w:t>
      </w:r>
    </w:p>
    <w:p w14:paraId="08140A9A" w14:textId="77777777" w:rsidR="00000000" w:rsidRDefault="002703A1">
      <w:pPr>
        <w:pStyle w:val="a0"/>
        <w:rPr>
          <w:rFonts w:hint="cs"/>
          <w:rtl/>
        </w:rPr>
      </w:pPr>
    </w:p>
    <w:p w14:paraId="03E76202" w14:textId="77777777" w:rsidR="00000000" w:rsidRDefault="002703A1">
      <w:pPr>
        <w:pStyle w:val="-"/>
        <w:rPr>
          <w:rtl/>
        </w:rPr>
      </w:pPr>
      <w:bookmarkStart w:id="91" w:name="FS000001038T03_05_2004_17_32_46C"/>
      <w:bookmarkEnd w:id="91"/>
      <w:r>
        <w:rPr>
          <w:rtl/>
        </w:rPr>
        <w:t>רוני בר-און (הליכוד):</w:t>
      </w:r>
    </w:p>
    <w:p w14:paraId="5EA792B5" w14:textId="77777777" w:rsidR="00000000" w:rsidRDefault="002703A1">
      <w:pPr>
        <w:pStyle w:val="a0"/>
        <w:rPr>
          <w:rtl/>
        </w:rPr>
      </w:pPr>
    </w:p>
    <w:p w14:paraId="5DB41B7E" w14:textId="77777777" w:rsidR="00000000" w:rsidRDefault="002703A1">
      <w:pPr>
        <w:pStyle w:val="a0"/>
        <w:rPr>
          <w:rFonts w:hint="cs"/>
          <w:rtl/>
        </w:rPr>
      </w:pPr>
      <w:r>
        <w:rPr>
          <w:rFonts w:hint="cs"/>
          <w:rtl/>
        </w:rPr>
        <w:t>אף פעם לא היתה לכם. הכול קשקושים, הכול פטפוטי סרק.</w:t>
      </w:r>
    </w:p>
    <w:p w14:paraId="618FA6A2" w14:textId="77777777" w:rsidR="00000000" w:rsidRDefault="002703A1">
      <w:pPr>
        <w:pStyle w:val="a0"/>
        <w:rPr>
          <w:rFonts w:hint="cs"/>
          <w:rtl/>
        </w:rPr>
      </w:pPr>
    </w:p>
    <w:p w14:paraId="5EF88A56" w14:textId="77777777" w:rsidR="00000000" w:rsidRDefault="002703A1">
      <w:pPr>
        <w:pStyle w:val="af0"/>
        <w:rPr>
          <w:rtl/>
        </w:rPr>
      </w:pPr>
      <w:r>
        <w:rPr>
          <w:rFonts w:hint="eastAsia"/>
          <w:rtl/>
        </w:rPr>
        <w:t>יוסי</w:t>
      </w:r>
      <w:r>
        <w:rPr>
          <w:rtl/>
        </w:rPr>
        <w:t xml:space="preserve"> שריד (מרצ):</w:t>
      </w:r>
    </w:p>
    <w:p w14:paraId="7FDFFE3F" w14:textId="77777777" w:rsidR="00000000" w:rsidRDefault="002703A1">
      <w:pPr>
        <w:pStyle w:val="a0"/>
        <w:rPr>
          <w:rFonts w:hint="cs"/>
          <w:rtl/>
        </w:rPr>
      </w:pPr>
    </w:p>
    <w:p w14:paraId="4F29C480" w14:textId="77777777" w:rsidR="00000000" w:rsidRDefault="002703A1">
      <w:pPr>
        <w:pStyle w:val="a0"/>
        <w:rPr>
          <w:rFonts w:hint="cs"/>
          <w:rtl/>
        </w:rPr>
      </w:pPr>
      <w:r>
        <w:rPr>
          <w:rFonts w:hint="cs"/>
          <w:rtl/>
        </w:rPr>
        <w:t xml:space="preserve">הרי אתמול הלכתם </w:t>
      </w:r>
      <w:r>
        <w:rPr>
          <w:rFonts w:hint="cs"/>
          <w:rtl/>
        </w:rPr>
        <w:t xml:space="preserve">למבחן - - - </w:t>
      </w:r>
    </w:p>
    <w:p w14:paraId="10644808" w14:textId="77777777" w:rsidR="00000000" w:rsidRDefault="002703A1">
      <w:pPr>
        <w:pStyle w:val="a0"/>
        <w:rPr>
          <w:rFonts w:hint="cs"/>
          <w:rtl/>
        </w:rPr>
      </w:pPr>
    </w:p>
    <w:p w14:paraId="722C131A" w14:textId="77777777" w:rsidR="00000000" w:rsidRDefault="002703A1">
      <w:pPr>
        <w:pStyle w:val="af1"/>
        <w:rPr>
          <w:rtl/>
        </w:rPr>
      </w:pPr>
      <w:r>
        <w:rPr>
          <w:rtl/>
        </w:rPr>
        <w:t>היו"ר ראובן ריבלין:</w:t>
      </w:r>
    </w:p>
    <w:p w14:paraId="1FE5AF21" w14:textId="77777777" w:rsidR="00000000" w:rsidRDefault="002703A1">
      <w:pPr>
        <w:pStyle w:val="a0"/>
        <w:rPr>
          <w:rtl/>
        </w:rPr>
      </w:pPr>
    </w:p>
    <w:p w14:paraId="497C4101" w14:textId="77777777" w:rsidR="00000000" w:rsidRDefault="002703A1">
      <w:pPr>
        <w:pStyle w:val="a0"/>
        <w:rPr>
          <w:rFonts w:hint="cs"/>
          <w:rtl/>
        </w:rPr>
      </w:pPr>
      <w:r>
        <w:rPr>
          <w:rFonts w:hint="cs"/>
          <w:rtl/>
        </w:rPr>
        <w:t xml:space="preserve">חבר הכנסת שריד, אם אדוני רוצה לקרוא קריאת ביניים, רק בישיבה. </w:t>
      </w:r>
    </w:p>
    <w:p w14:paraId="3ED6B029" w14:textId="77777777" w:rsidR="00000000" w:rsidRDefault="002703A1">
      <w:pPr>
        <w:pStyle w:val="a0"/>
        <w:rPr>
          <w:rFonts w:hint="cs"/>
          <w:rtl/>
        </w:rPr>
      </w:pPr>
    </w:p>
    <w:p w14:paraId="4D30E4D8" w14:textId="77777777" w:rsidR="00000000" w:rsidRDefault="002703A1">
      <w:pPr>
        <w:pStyle w:val="-"/>
        <w:rPr>
          <w:rtl/>
        </w:rPr>
      </w:pPr>
      <w:bookmarkStart w:id="92" w:name="FS000001038T03_05_2004_17_33_32C"/>
      <w:bookmarkEnd w:id="92"/>
      <w:r>
        <w:rPr>
          <w:rtl/>
        </w:rPr>
        <w:t>רוני בר-און (הליכוד):</w:t>
      </w:r>
    </w:p>
    <w:p w14:paraId="67C8050A" w14:textId="77777777" w:rsidR="00000000" w:rsidRDefault="002703A1">
      <w:pPr>
        <w:pStyle w:val="a0"/>
        <w:rPr>
          <w:rtl/>
        </w:rPr>
      </w:pPr>
    </w:p>
    <w:p w14:paraId="7F7630EA" w14:textId="77777777" w:rsidR="00000000" w:rsidRDefault="002703A1">
      <w:pPr>
        <w:pStyle w:val="a0"/>
        <w:rPr>
          <w:rFonts w:hint="cs"/>
          <w:rtl/>
        </w:rPr>
      </w:pPr>
      <w:r>
        <w:rPr>
          <w:rFonts w:hint="cs"/>
          <w:rtl/>
        </w:rPr>
        <w:t>אני אתלה באילן גבוה ואצטט את יוסי שריד. איך אמר יוסי שריד לפני שלושה חודשים? אין אלטרנטיבה, אין אופוזיציה, אין עבודה, קשה, קשה. כך אמרת</w:t>
      </w:r>
      <w:r>
        <w:rPr>
          <w:rFonts w:hint="cs"/>
          <w:rtl/>
        </w:rPr>
        <w:t xml:space="preserve">, אני לא יודע לעשות את זה טוב כמוך. אין אלטרנטיבה, אין אופוזיציה, בעיקר אין עבודה. </w:t>
      </w:r>
    </w:p>
    <w:p w14:paraId="743F6A81" w14:textId="77777777" w:rsidR="00000000" w:rsidRDefault="002703A1">
      <w:pPr>
        <w:pStyle w:val="a0"/>
        <w:rPr>
          <w:rFonts w:hint="cs"/>
          <w:rtl/>
        </w:rPr>
      </w:pPr>
    </w:p>
    <w:p w14:paraId="3FE5CD7A" w14:textId="77777777" w:rsidR="00000000" w:rsidRDefault="002703A1">
      <w:pPr>
        <w:pStyle w:val="a0"/>
        <w:rPr>
          <w:rFonts w:hint="cs"/>
          <w:rtl/>
        </w:rPr>
      </w:pPr>
      <w:r>
        <w:rPr>
          <w:rFonts w:hint="cs"/>
          <w:rtl/>
        </w:rPr>
        <w:t>תפסיקו כל הזמן עם הקנטורים המביכים האלה, שבעצם מביכים לא אותנו אלא מביכים אתכם.</w:t>
      </w:r>
    </w:p>
    <w:p w14:paraId="6E088979" w14:textId="77777777" w:rsidR="00000000" w:rsidRDefault="002703A1">
      <w:pPr>
        <w:pStyle w:val="a0"/>
        <w:rPr>
          <w:rFonts w:hint="cs"/>
          <w:rtl/>
        </w:rPr>
      </w:pPr>
    </w:p>
    <w:p w14:paraId="588EE416" w14:textId="77777777" w:rsidR="00000000" w:rsidRDefault="002703A1">
      <w:pPr>
        <w:pStyle w:val="af0"/>
        <w:rPr>
          <w:rtl/>
        </w:rPr>
      </w:pPr>
      <w:r>
        <w:rPr>
          <w:rFonts w:hint="eastAsia"/>
          <w:rtl/>
        </w:rPr>
        <w:t>דני</w:t>
      </w:r>
      <w:r>
        <w:rPr>
          <w:rtl/>
        </w:rPr>
        <w:t xml:space="preserve"> יתום (העבודה-מימד):</w:t>
      </w:r>
    </w:p>
    <w:p w14:paraId="7CD10704" w14:textId="77777777" w:rsidR="00000000" w:rsidRDefault="002703A1">
      <w:pPr>
        <w:pStyle w:val="a0"/>
        <w:rPr>
          <w:rFonts w:hint="cs"/>
          <w:rtl/>
        </w:rPr>
      </w:pPr>
    </w:p>
    <w:p w14:paraId="7A071B49" w14:textId="77777777" w:rsidR="00000000" w:rsidRDefault="002703A1">
      <w:pPr>
        <w:pStyle w:val="a0"/>
        <w:rPr>
          <w:rFonts w:hint="cs"/>
          <w:rtl/>
        </w:rPr>
      </w:pPr>
      <w:r>
        <w:rPr>
          <w:rFonts w:hint="cs"/>
          <w:rtl/>
        </w:rPr>
        <w:t>אמרת שאתמול נפל דבר, איזו טלטלה. אתה אפילו מתייחס אל העניין כאל מ</w:t>
      </w:r>
      <w:r>
        <w:rPr>
          <w:rFonts w:hint="cs"/>
          <w:rtl/>
        </w:rPr>
        <w:t xml:space="preserve">שב רוח - - - </w:t>
      </w:r>
    </w:p>
    <w:p w14:paraId="7DAEC304" w14:textId="77777777" w:rsidR="00000000" w:rsidRDefault="002703A1">
      <w:pPr>
        <w:pStyle w:val="a0"/>
        <w:rPr>
          <w:rFonts w:hint="cs"/>
          <w:rtl/>
        </w:rPr>
      </w:pPr>
    </w:p>
    <w:p w14:paraId="347C6844" w14:textId="77777777" w:rsidR="00000000" w:rsidRDefault="002703A1">
      <w:pPr>
        <w:pStyle w:val="af1"/>
        <w:rPr>
          <w:rtl/>
        </w:rPr>
      </w:pPr>
      <w:r>
        <w:rPr>
          <w:rtl/>
        </w:rPr>
        <w:t>היו"ר ראובן ריבלין:</w:t>
      </w:r>
    </w:p>
    <w:p w14:paraId="23B8BD44" w14:textId="77777777" w:rsidR="00000000" w:rsidRDefault="002703A1">
      <w:pPr>
        <w:pStyle w:val="a0"/>
        <w:rPr>
          <w:rtl/>
        </w:rPr>
      </w:pPr>
    </w:p>
    <w:p w14:paraId="014194E7" w14:textId="77777777" w:rsidR="00000000" w:rsidRDefault="002703A1">
      <w:pPr>
        <w:pStyle w:val="a0"/>
        <w:rPr>
          <w:rFonts w:hint="cs"/>
          <w:rtl/>
        </w:rPr>
      </w:pPr>
      <w:r>
        <w:rPr>
          <w:rFonts w:hint="cs"/>
          <w:rtl/>
        </w:rPr>
        <w:t>תודה, חבר הכנסת יתום, תודה רבה. נא לאפשר לו להמשיך בדבריו על מנת שהוא יגיע לעידן הסיום.</w:t>
      </w:r>
    </w:p>
    <w:p w14:paraId="4BFA0210" w14:textId="77777777" w:rsidR="00000000" w:rsidRDefault="002703A1">
      <w:pPr>
        <w:pStyle w:val="a0"/>
        <w:rPr>
          <w:rFonts w:hint="cs"/>
          <w:rtl/>
        </w:rPr>
      </w:pPr>
    </w:p>
    <w:p w14:paraId="512DF6BB" w14:textId="77777777" w:rsidR="00000000" w:rsidRDefault="002703A1">
      <w:pPr>
        <w:pStyle w:val="-"/>
        <w:rPr>
          <w:rtl/>
        </w:rPr>
      </w:pPr>
      <w:bookmarkStart w:id="93" w:name="FS000001038T03_05_2004_17_35_46C"/>
      <w:bookmarkEnd w:id="93"/>
      <w:r>
        <w:rPr>
          <w:rtl/>
        </w:rPr>
        <w:t>רוני בר-און (הליכוד):</w:t>
      </w:r>
    </w:p>
    <w:p w14:paraId="6B5F3DD8" w14:textId="77777777" w:rsidR="00000000" w:rsidRDefault="002703A1">
      <w:pPr>
        <w:pStyle w:val="a0"/>
        <w:rPr>
          <w:rtl/>
        </w:rPr>
      </w:pPr>
    </w:p>
    <w:p w14:paraId="3FD48679" w14:textId="77777777" w:rsidR="00000000" w:rsidRDefault="002703A1">
      <w:pPr>
        <w:pStyle w:val="a0"/>
        <w:rPr>
          <w:rFonts w:hint="cs"/>
          <w:rtl/>
        </w:rPr>
      </w:pPr>
      <w:r>
        <w:rPr>
          <w:rFonts w:hint="cs"/>
          <w:rtl/>
        </w:rPr>
        <w:t xml:space="preserve">אני באמת שמח שאתה במיטבך. </w:t>
      </w:r>
    </w:p>
    <w:p w14:paraId="5737A54D" w14:textId="77777777" w:rsidR="00000000" w:rsidRDefault="002703A1">
      <w:pPr>
        <w:pStyle w:val="a0"/>
        <w:rPr>
          <w:rFonts w:hint="cs"/>
          <w:rtl/>
        </w:rPr>
      </w:pPr>
    </w:p>
    <w:p w14:paraId="0CCD508B" w14:textId="77777777" w:rsidR="00000000" w:rsidRDefault="002703A1">
      <w:pPr>
        <w:pStyle w:val="a0"/>
        <w:rPr>
          <w:rFonts w:hint="cs"/>
          <w:rtl/>
        </w:rPr>
      </w:pPr>
      <w:r>
        <w:rPr>
          <w:rFonts w:hint="cs"/>
          <w:rtl/>
        </w:rPr>
        <w:t xml:space="preserve">דווקא על רקע הפעלתנות שלנו, והיתה כאן פעלתנות במשך שלושה-ארבעה חודשים, מאז הציג </w:t>
      </w:r>
      <w:r>
        <w:rPr>
          <w:rFonts w:hint="cs"/>
          <w:rtl/>
        </w:rPr>
        <w:t xml:space="preserve">ראש הממשלה את התוכנית, דווקא על רקע היוזמות שהיו אצלנו, דווקא על רקע ההתלבטות </w:t>
      </w:r>
      <w:r>
        <w:rPr>
          <w:rtl/>
        </w:rPr>
        <w:t>–</w:t>
      </w:r>
      <w:r>
        <w:rPr>
          <w:rFonts w:hint="cs"/>
          <w:rtl/>
        </w:rPr>
        <w:t xml:space="preserve"> וזאת התלבטות קשה לכל אחד ואחד מאתנו, ודווקא על רקע ההכרעה שהיתה אתמול בליכוד כל כך בולט, כל כך צועק לשמים השקט שלכם, החידלון שלכם, האפסות שלכם. פשוט כלי ריק.</w:t>
      </w:r>
    </w:p>
    <w:p w14:paraId="3B97A89B" w14:textId="77777777" w:rsidR="00000000" w:rsidRDefault="002703A1">
      <w:pPr>
        <w:pStyle w:val="a0"/>
        <w:rPr>
          <w:rFonts w:hint="cs"/>
          <w:rtl/>
        </w:rPr>
      </w:pPr>
    </w:p>
    <w:p w14:paraId="442C206B" w14:textId="77777777" w:rsidR="00000000" w:rsidRDefault="002703A1">
      <w:pPr>
        <w:pStyle w:val="a0"/>
        <w:rPr>
          <w:rFonts w:hint="cs"/>
          <w:rtl/>
        </w:rPr>
      </w:pPr>
      <w:r>
        <w:rPr>
          <w:rFonts w:hint="cs"/>
          <w:rtl/>
        </w:rPr>
        <w:t>אתם מדברים על הענ</w:t>
      </w:r>
      <w:r>
        <w:rPr>
          <w:rFonts w:hint="cs"/>
          <w:rtl/>
        </w:rPr>
        <w:t>יין הכלכלי. אליבא דכל האנליסטים, על-פי כל הניתוחים, על-פי כל ההסברים, לא של הממשלה אלא של הכלכלנים בארץ, חבר הכנסת אורון, ושל הכלכלנים בעולם, על-פי כל האנליסטים האלה, לפחות ההתחלה של התוכנית מובילה את הכלכלה בזהירות, קמעה קמעה, עקב בצד אגודל לקראת תוצאות ש</w:t>
      </w:r>
      <w:r>
        <w:rPr>
          <w:rFonts w:hint="cs"/>
          <w:rtl/>
        </w:rPr>
        <w:t xml:space="preserve">כולנו מקווים שיקרו. אתם צחקתם על התוכנית הזאת, אתם לעגתם ליוזמות של שר האוצר. </w:t>
      </w:r>
    </w:p>
    <w:p w14:paraId="6BE4881A" w14:textId="77777777" w:rsidR="00000000" w:rsidRDefault="002703A1">
      <w:pPr>
        <w:pStyle w:val="a0"/>
        <w:rPr>
          <w:rFonts w:hint="cs"/>
          <w:rtl/>
        </w:rPr>
      </w:pPr>
    </w:p>
    <w:p w14:paraId="3946487A" w14:textId="77777777" w:rsidR="00000000" w:rsidRDefault="002703A1">
      <w:pPr>
        <w:pStyle w:val="af0"/>
        <w:rPr>
          <w:rtl/>
        </w:rPr>
      </w:pPr>
      <w:r>
        <w:rPr>
          <w:rFonts w:hint="eastAsia"/>
          <w:rtl/>
        </w:rPr>
        <w:t>רן</w:t>
      </w:r>
      <w:r>
        <w:rPr>
          <w:rtl/>
        </w:rPr>
        <w:t xml:space="preserve"> כהן (מרצ):</w:t>
      </w:r>
    </w:p>
    <w:p w14:paraId="5857540C" w14:textId="77777777" w:rsidR="00000000" w:rsidRDefault="002703A1">
      <w:pPr>
        <w:pStyle w:val="a0"/>
        <w:rPr>
          <w:rFonts w:hint="cs"/>
          <w:rtl/>
        </w:rPr>
      </w:pPr>
    </w:p>
    <w:p w14:paraId="2940477F" w14:textId="77777777" w:rsidR="00000000" w:rsidRDefault="002703A1">
      <w:pPr>
        <w:pStyle w:val="a0"/>
        <w:rPr>
          <w:rFonts w:hint="cs"/>
          <w:rtl/>
        </w:rPr>
      </w:pPr>
      <w:r>
        <w:rPr>
          <w:rFonts w:hint="cs"/>
          <w:rtl/>
        </w:rPr>
        <w:t>האבטלה עלתה ב-4% בגלל כל המדיניות הזאת.</w:t>
      </w:r>
    </w:p>
    <w:p w14:paraId="2203A5A3" w14:textId="77777777" w:rsidR="00000000" w:rsidRDefault="002703A1">
      <w:pPr>
        <w:pStyle w:val="a0"/>
        <w:rPr>
          <w:rFonts w:hint="cs"/>
          <w:rtl/>
        </w:rPr>
      </w:pPr>
    </w:p>
    <w:p w14:paraId="00F6112C" w14:textId="77777777" w:rsidR="00000000" w:rsidRDefault="002703A1">
      <w:pPr>
        <w:pStyle w:val="af1"/>
        <w:rPr>
          <w:rtl/>
        </w:rPr>
      </w:pPr>
      <w:r>
        <w:rPr>
          <w:rtl/>
        </w:rPr>
        <w:t>היו"ר ראובן ריבלין:</w:t>
      </w:r>
    </w:p>
    <w:p w14:paraId="7AFD65E0" w14:textId="77777777" w:rsidR="00000000" w:rsidRDefault="002703A1">
      <w:pPr>
        <w:pStyle w:val="a0"/>
        <w:rPr>
          <w:rtl/>
        </w:rPr>
      </w:pPr>
    </w:p>
    <w:p w14:paraId="663A389C" w14:textId="77777777" w:rsidR="00000000" w:rsidRDefault="002703A1">
      <w:pPr>
        <w:pStyle w:val="a0"/>
        <w:rPr>
          <w:rFonts w:hint="cs"/>
          <w:rtl/>
        </w:rPr>
      </w:pPr>
      <w:r>
        <w:rPr>
          <w:rFonts w:hint="cs"/>
          <w:rtl/>
        </w:rPr>
        <w:t>נגמר עכשיו. יהיה לנו דיון מיוחד על האבטלה.</w:t>
      </w:r>
    </w:p>
    <w:p w14:paraId="629AB62D" w14:textId="77777777" w:rsidR="00000000" w:rsidRDefault="002703A1">
      <w:pPr>
        <w:pStyle w:val="a0"/>
        <w:rPr>
          <w:rFonts w:hint="cs"/>
          <w:rtl/>
        </w:rPr>
      </w:pPr>
    </w:p>
    <w:p w14:paraId="644BBFB3" w14:textId="77777777" w:rsidR="00000000" w:rsidRDefault="002703A1">
      <w:pPr>
        <w:pStyle w:val="-"/>
        <w:rPr>
          <w:rtl/>
        </w:rPr>
      </w:pPr>
      <w:bookmarkStart w:id="94" w:name="FS000001038T03_05_2004_17_39_20C"/>
      <w:bookmarkEnd w:id="94"/>
      <w:r>
        <w:rPr>
          <w:rtl/>
        </w:rPr>
        <w:t>רוני בר-און (הליכוד):</w:t>
      </w:r>
    </w:p>
    <w:p w14:paraId="490630AF" w14:textId="77777777" w:rsidR="00000000" w:rsidRDefault="002703A1">
      <w:pPr>
        <w:pStyle w:val="a0"/>
        <w:rPr>
          <w:rtl/>
        </w:rPr>
      </w:pPr>
    </w:p>
    <w:p w14:paraId="0D8690AE" w14:textId="77777777" w:rsidR="00000000" w:rsidRDefault="002703A1">
      <w:pPr>
        <w:pStyle w:val="a0"/>
        <w:rPr>
          <w:rFonts w:hint="cs"/>
          <w:rtl/>
        </w:rPr>
      </w:pPr>
      <w:r>
        <w:rPr>
          <w:rFonts w:hint="cs"/>
          <w:rtl/>
        </w:rPr>
        <w:t xml:space="preserve">חלפה כמעט שנה ואתם צריכים לבלוע </w:t>
      </w:r>
      <w:r>
        <w:rPr>
          <w:rFonts w:hint="cs"/>
          <w:rtl/>
        </w:rPr>
        <w:t>את הצחוק הזה, צריכים לבלוע את הניירות, את הנאומים המלומדים, את הכובעים שנפנפתם בהם. ואתם יושבים ושותקים, יושבים ושותקים, ולא מציעים שום דבר. מה אתם מציעים בעצם? אתם לא מציעים שום דבר.</w:t>
      </w:r>
    </w:p>
    <w:p w14:paraId="7E691449" w14:textId="77777777" w:rsidR="00000000" w:rsidRDefault="002703A1">
      <w:pPr>
        <w:pStyle w:val="a0"/>
        <w:rPr>
          <w:rFonts w:hint="cs"/>
          <w:rtl/>
        </w:rPr>
      </w:pPr>
    </w:p>
    <w:p w14:paraId="203C33C0" w14:textId="77777777" w:rsidR="00000000" w:rsidRDefault="002703A1">
      <w:pPr>
        <w:pStyle w:val="af0"/>
        <w:rPr>
          <w:rtl/>
        </w:rPr>
      </w:pPr>
      <w:r>
        <w:rPr>
          <w:rFonts w:hint="eastAsia"/>
          <w:rtl/>
        </w:rPr>
        <w:t>דני</w:t>
      </w:r>
      <w:r>
        <w:rPr>
          <w:rtl/>
        </w:rPr>
        <w:t xml:space="preserve"> יתום (העבודה-מימד):</w:t>
      </w:r>
    </w:p>
    <w:p w14:paraId="409A10B6" w14:textId="77777777" w:rsidR="00000000" w:rsidRDefault="002703A1">
      <w:pPr>
        <w:pStyle w:val="a0"/>
        <w:rPr>
          <w:rFonts w:hint="cs"/>
          <w:rtl/>
        </w:rPr>
      </w:pPr>
    </w:p>
    <w:p w14:paraId="717FE64A" w14:textId="77777777" w:rsidR="00000000" w:rsidRDefault="002703A1">
      <w:pPr>
        <w:pStyle w:val="a0"/>
        <w:rPr>
          <w:rFonts w:hint="cs"/>
          <w:rtl/>
        </w:rPr>
      </w:pPr>
      <w:r>
        <w:rPr>
          <w:rFonts w:hint="cs"/>
          <w:rtl/>
        </w:rPr>
        <w:t>אנחנו משתתפים בצערכם.</w:t>
      </w:r>
    </w:p>
    <w:p w14:paraId="52B28C5C" w14:textId="77777777" w:rsidR="00000000" w:rsidRDefault="002703A1">
      <w:pPr>
        <w:pStyle w:val="a0"/>
        <w:rPr>
          <w:rFonts w:hint="cs"/>
          <w:rtl/>
        </w:rPr>
      </w:pPr>
    </w:p>
    <w:p w14:paraId="26BF796B" w14:textId="77777777" w:rsidR="00000000" w:rsidRDefault="002703A1">
      <w:pPr>
        <w:pStyle w:val="-"/>
        <w:rPr>
          <w:rtl/>
        </w:rPr>
      </w:pPr>
      <w:bookmarkStart w:id="95" w:name="FS000001038T03_05_2004_17_41_33C"/>
      <w:bookmarkEnd w:id="95"/>
      <w:r>
        <w:rPr>
          <w:rtl/>
        </w:rPr>
        <w:t>רוני בר-און (הליכוד):</w:t>
      </w:r>
    </w:p>
    <w:p w14:paraId="1AA1C91A" w14:textId="77777777" w:rsidR="00000000" w:rsidRDefault="002703A1">
      <w:pPr>
        <w:pStyle w:val="a0"/>
        <w:rPr>
          <w:rtl/>
        </w:rPr>
      </w:pPr>
    </w:p>
    <w:p w14:paraId="4BACAC02" w14:textId="77777777" w:rsidR="00000000" w:rsidRDefault="002703A1">
      <w:pPr>
        <w:pStyle w:val="a0"/>
        <w:rPr>
          <w:rFonts w:hint="cs"/>
          <w:rtl/>
        </w:rPr>
      </w:pPr>
      <w:r>
        <w:rPr>
          <w:rFonts w:hint="cs"/>
          <w:rtl/>
        </w:rPr>
        <w:t>ראש הממשלה אמר, ויש לי יסוד מוחלט להאמין לכל מלה שיצאה מפיו, גם בתקשורת וגם היום בסיעה, שהוא פונה לסבב התייעצויות והוא יביא תוכנית אחרת. אל תנסו לצייר את הליכוד כפי שאתם תמיד אוהבים, משום שהליכוד אמר יותר מפעם אחת, שכאשר תובא לו תוכנית טובה, כאשר יובא לו ה</w:t>
      </w:r>
      <w:r>
        <w:rPr>
          <w:rFonts w:hint="cs"/>
          <w:rtl/>
        </w:rPr>
        <w:t>סכם נכון, כאשר יהיה עם מי לדבר, העניין של פינוי ישובים הוא לא טבו אצלו. אתם יודעים, אנחנו יודעים, כולם יודעים.</w:t>
      </w:r>
    </w:p>
    <w:p w14:paraId="3A4FA018" w14:textId="77777777" w:rsidR="00000000" w:rsidRDefault="002703A1">
      <w:pPr>
        <w:pStyle w:val="a0"/>
        <w:rPr>
          <w:rFonts w:hint="cs"/>
          <w:rtl/>
        </w:rPr>
      </w:pPr>
    </w:p>
    <w:p w14:paraId="1BBD8A9E" w14:textId="77777777" w:rsidR="00000000" w:rsidRDefault="002703A1">
      <w:pPr>
        <w:pStyle w:val="af0"/>
        <w:rPr>
          <w:rtl/>
        </w:rPr>
      </w:pPr>
      <w:r>
        <w:rPr>
          <w:rFonts w:hint="eastAsia"/>
          <w:rtl/>
        </w:rPr>
        <w:t>חיים</w:t>
      </w:r>
      <w:r>
        <w:rPr>
          <w:rtl/>
        </w:rPr>
        <w:t xml:space="preserve"> אורון (מרצ):</w:t>
      </w:r>
    </w:p>
    <w:p w14:paraId="517B9754" w14:textId="77777777" w:rsidR="00000000" w:rsidRDefault="002703A1">
      <w:pPr>
        <w:pStyle w:val="a0"/>
        <w:rPr>
          <w:rFonts w:hint="cs"/>
          <w:rtl/>
        </w:rPr>
      </w:pPr>
    </w:p>
    <w:p w14:paraId="0D6959BF" w14:textId="77777777" w:rsidR="00000000" w:rsidRDefault="002703A1">
      <w:pPr>
        <w:pStyle w:val="a0"/>
        <w:rPr>
          <w:rFonts w:hint="cs"/>
          <w:rtl/>
        </w:rPr>
      </w:pPr>
      <w:r>
        <w:rPr>
          <w:rFonts w:hint="cs"/>
          <w:rtl/>
        </w:rPr>
        <w:t xml:space="preserve">אתמול הובאה תוכנית לא טובה? אני רוצה להבין אותו. </w:t>
      </w:r>
    </w:p>
    <w:p w14:paraId="1DA49AE7" w14:textId="77777777" w:rsidR="00000000" w:rsidRDefault="002703A1">
      <w:pPr>
        <w:pStyle w:val="a0"/>
        <w:rPr>
          <w:rFonts w:hint="cs"/>
          <w:rtl/>
        </w:rPr>
      </w:pPr>
    </w:p>
    <w:p w14:paraId="4ED75154" w14:textId="77777777" w:rsidR="00000000" w:rsidRDefault="002703A1">
      <w:pPr>
        <w:pStyle w:val="af1"/>
        <w:rPr>
          <w:rtl/>
        </w:rPr>
      </w:pPr>
      <w:r>
        <w:rPr>
          <w:rtl/>
        </w:rPr>
        <w:t>היו"ר ראובן ריבלין:</w:t>
      </w:r>
    </w:p>
    <w:p w14:paraId="3557F34F" w14:textId="77777777" w:rsidR="00000000" w:rsidRDefault="002703A1">
      <w:pPr>
        <w:pStyle w:val="a0"/>
        <w:rPr>
          <w:rtl/>
        </w:rPr>
      </w:pPr>
    </w:p>
    <w:p w14:paraId="0A1DF7D7" w14:textId="77777777" w:rsidR="00000000" w:rsidRDefault="002703A1">
      <w:pPr>
        <w:pStyle w:val="a0"/>
        <w:rPr>
          <w:rFonts w:hint="cs"/>
          <w:rtl/>
        </w:rPr>
      </w:pPr>
      <w:r>
        <w:rPr>
          <w:rFonts w:hint="cs"/>
          <w:rtl/>
        </w:rPr>
        <w:t xml:space="preserve">חבר הכנסת אורון, אתה לא יכול לקרוא קריאות ביניים, כי </w:t>
      </w:r>
      <w:r>
        <w:rPr>
          <w:rFonts w:hint="cs"/>
          <w:rtl/>
        </w:rPr>
        <w:t>חבר הכנסת בר-און כבר סיים את דבריו, הוא רק לא יודע על כך.</w:t>
      </w:r>
    </w:p>
    <w:p w14:paraId="3AB9BA4A" w14:textId="77777777" w:rsidR="00000000" w:rsidRDefault="002703A1">
      <w:pPr>
        <w:pStyle w:val="a0"/>
        <w:rPr>
          <w:rFonts w:hint="cs"/>
          <w:rtl/>
        </w:rPr>
      </w:pPr>
    </w:p>
    <w:p w14:paraId="022C71CB" w14:textId="77777777" w:rsidR="00000000" w:rsidRDefault="002703A1">
      <w:pPr>
        <w:pStyle w:val="af0"/>
        <w:rPr>
          <w:rtl/>
        </w:rPr>
      </w:pPr>
      <w:r>
        <w:rPr>
          <w:rFonts w:hint="eastAsia"/>
          <w:rtl/>
        </w:rPr>
        <w:t>חיים</w:t>
      </w:r>
      <w:r>
        <w:rPr>
          <w:rtl/>
        </w:rPr>
        <w:t xml:space="preserve"> אורון (מרצ):</w:t>
      </w:r>
    </w:p>
    <w:p w14:paraId="7E16221A" w14:textId="77777777" w:rsidR="00000000" w:rsidRDefault="002703A1">
      <w:pPr>
        <w:pStyle w:val="a0"/>
        <w:rPr>
          <w:rFonts w:hint="cs"/>
          <w:rtl/>
        </w:rPr>
      </w:pPr>
    </w:p>
    <w:p w14:paraId="322749D7" w14:textId="77777777" w:rsidR="00000000" w:rsidRDefault="002703A1">
      <w:pPr>
        <w:pStyle w:val="a0"/>
        <w:rPr>
          <w:rFonts w:hint="cs"/>
          <w:rtl/>
        </w:rPr>
      </w:pPr>
      <w:r>
        <w:rPr>
          <w:rFonts w:hint="cs"/>
          <w:rtl/>
        </w:rPr>
        <w:t xml:space="preserve">אתמול הובאה תוכנית לא טובה? חשוב לדעת. אם היא היתה טובה היו מאשרים אותה. </w:t>
      </w:r>
    </w:p>
    <w:p w14:paraId="28489A65" w14:textId="77777777" w:rsidR="00000000" w:rsidRDefault="002703A1">
      <w:pPr>
        <w:pStyle w:val="a0"/>
        <w:rPr>
          <w:rFonts w:hint="cs"/>
          <w:rtl/>
        </w:rPr>
      </w:pPr>
    </w:p>
    <w:p w14:paraId="0457CDA4" w14:textId="77777777" w:rsidR="00000000" w:rsidRDefault="002703A1">
      <w:pPr>
        <w:pStyle w:val="-"/>
        <w:rPr>
          <w:rtl/>
        </w:rPr>
      </w:pPr>
      <w:bookmarkStart w:id="96" w:name="FS000001038T03_05_2004_17_44_11C"/>
      <w:bookmarkEnd w:id="96"/>
      <w:r>
        <w:rPr>
          <w:rtl/>
        </w:rPr>
        <w:t>רוני בר-און (הליכוד):</w:t>
      </w:r>
    </w:p>
    <w:p w14:paraId="3778C1DA" w14:textId="77777777" w:rsidR="00000000" w:rsidRDefault="002703A1">
      <w:pPr>
        <w:pStyle w:val="a0"/>
        <w:rPr>
          <w:rtl/>
        </w:rPr>
      </w:pPr>
    </w:p>
    <w:p w14:paraId="2EB1A7A8" w14:textId="77777777" w:rsidR="00000000" w:rsidRDefault="002703A1">
      <w:pPr>
        <w:pStyle w:val="a0"/>
        <w:rPr>
          <w:rFonts w:hint="cs"/>
          <w:rtl/>
        </w:rPr>
      </w:pPr>
      <w:r>
        <w:rPr>
          <w:rFonts w:hint="cs"/>
          <w:rtl/>
        </w:rPr>
        <w:t xml:space="preserve">אני מסכים אתך. </w:t>
      </w:r>
    </w:p>
    <w:p w14:paraId="70799B3D" w14:textId="77777777" w:rsidR="00000000" w:rsidRDefault="002703A1">
      <w:pPr>
        <w:pStyle w:val="a0"/>
        <w:rPr>
          <w:rFonts w:hint="cs"/>
          <w:rtl/>
        </w:rPr>
      </w:pPr>
    </w:p>
    <w:p w14:paraId="044570BE" w14:textId="77777777" w:rsidR="00000000" w:rsidRDefault="002703A1">
      <w:pPr>
        <w:pStyle w:val="af1"/>
        <w:rPr>
          <w:rtl/>
        </w:rPr>
      </w:pPr>
      <w:r>
        <w:rPr>
          <w:rtl/>
        </w:rPr>
        <w:t>היו"ר ראובן ריבלין:</w:t>
      </w:r>
    </w:p>
    <w:p w14:paraId="7702ECFB" w14:textId="77777777" w:rsidR="00000000" w:rsidRDefault="002703A1">
      <w:pPr>
        <w:pStyle w:val="a0"/>
        <w:rPr>
          <w:rtl/>
        </w:rPr>
      </w:pPr>
    </w:p>
    <w:p w14:paraId="464A4FB8" w14:textId="77777777" w:rsidR="00000000" w:rsidRDefault="002703A1">
      <w:pPr>
        <w:pStyle w:val="a0"/>
        <w:rPr>
          <w:rFonts w:hint="cs"/>
          <w:rtl/>
        </w:rPr>
      </w:pPr>
      <w:r>
        <w:rPr>
          <w:rFonts w:hint="cs"/>
          <w:rtl/>
        </w:rPr>
        <w:t xml:space="preserve">חבר הכנסת אורון, אולי אדוני לא שומע אותי. </w:t>
      </w:r>
      <w:r>
        <w:rPr>
          <w:rFonts w:hint="cs"/>
          <w:rtl/>
        </w:rPr>
        <w:t>אל תענה לו. עכשיו חבר הכנסת בר-און מסיים את דבריו, בבקשה.</w:t>
      </w:r>
    </w:p>
    <w:p w14:paraId="2BE12D79" w14:textId="77777777" w:rsidR="00000000" w:rsidRDefault="002703A1">
      <w:pPr>
        <w:pStyle w:val="a0"/>
        <w:rPr>
          <w:rFonts w:hint="cs"/>
          <w:rtl/>
        </w:rPr>
      </w:pPr>
    </w:p>
    <w:p w14:paraId="789A3672" w14:textId="77777777" w:rsidR="00000000" w:rsidRDefault="002703A1">
      <w:pPr>
        <w:pStyle w:val="-"/>
        <w:rPr>
          <w:rtl/>
        </w:rPr>
      </w:pPr>
      <w:bookmarkStart w:id="97" w:name="FS000001038T03_05_2004_17_44_47C"/>
      <w:bookmarkEnd w:id="97"/>
      <w:r>
        <w:rPr>
          <w:rtl/>
        </w:rPr>
        <w:t>רוני בר-און (הליכוד):</w:t>
      </w:r>
    </w:p>
    <w:p w14:paraId="4F27BC28" w14:textId="77777777" w:rsidR="00000000" w:rsidRDefault="002703A1">
      <w:pPr>
        <w:pStyle w:val="a0"/>
        <w:rPr>
          <w:rtl/>
        </w:rPr>
      </w:pPr>
    </w:p>
    <w:p w14:paraId="426A3767" w14:textId="77777777" w:rsidR="00000000" w:rsidRDefault="002703A1">
      <w:pPr>
        <w:pStyle w:val="a0"/>
        <w:rPr>
          <w:rFonts w:hint="cs"/>
          <w:rtl/>
        </w:rPr>
      </w:pPr>
      <w:r>
        <w:rPr>
          <w:rFonts w:hint="cs"/>
          <w:rtl/>
        </w:rPr>
        <w:t xml:space="preserve">התוכנית אתמול הוכרה על-ידי - - - </w:t>
      </w:r>
    </w:p>
    <w:p w14:paraId="7FDC4155" w14:textId="77777777" w:rsidR="00000000" w:rsidRDefault="002703A1">
      <w:pPr>
        <w:pStyle w:val="a0"/>
        <w:rPr>
          <w:rFonts w:hint="cs"/>
          <w:rtl/>
        </w:rPr>
      </w:pPr>
    </w:p>
    <w:p w14:paraId="3FC34EB1" w14:textId="77777777" w:rsidR="00000000" w:rsidRDefault="002703A1">
      <w:pPr>
        <w:pStyle w:val="af1"/>
        <w:rPr>
          <w:rtl/>
        </w:rPr>
      </w:pPr>
      <w:r>
        <w:rPr>
          <w:rtl/>
        </w:rPr>
        <w:t>היו"ר ראובן ריבלין:</w:t>
      </w:r>
    </w:p>
    <w:p w14:paraId="42AEBD09" w14:textId="77777777" w:rsidR="00000000" w:rsidRDefault="002703A1">
      <w:pPr>
        <w:pStyle w:val="a0"/>
        <w:rPr>
          <w:rtl/>
        </w:rPr>
      </w:pPr>
    </w:p>
    <w:p w14:paraId="4496C8DA" w14:textId="77777777" w:rsidR="00000000" w:rsidRDefault="002703A1">
      <w:pPr>
        <w:pStyle w:val="a0"/>
        <w:rPr>
          <w:rFonts w:hint="cs"/>
          <w:rtl/>
        </w:rPr>
      </w:pPr>
      <w:r>
        <w:rPr>
          <w:rFonts w:hint="cs"/>
          <w:rtl/>
        </w:rPr>
        <w:t>אין לך זמן לענות לו. אני מבקש ממך לסיים את דבריך לא במתן תשובה לחבר הכנסת אורון, כי אתה לא בשעת שאלות. הוא שאל אותך שא</w:t>
      </w:r>
      <w:r>
        <w:rPr>
          <w:rFonts w:hint="cs"/>
          <w:rtl/>
        </w:rPr>
        <w:t>לה רטורית לחלוטין. לכן אני נותן לך את הזכות לסיים.</w:t>
      </w:r>
    </w:p>
    <w:p w14:paraId="67A43114" w14:textId="77777777" w:rsidR="00000000" w:rsidRDefault="002703A1">
      <w:pPr>
        <w:pStyle w:val="a0"/>
        <w:rPr>
          <w:rFonts w:hint="cs"/>
          <w:rtl/>
        </w:rPr>
      </w:pPr>
    </w:p>
    <w:p w14:paraId="20FBBCF6" w14:textId="77777777" w:rsidR="00000000" w:rsidRDefault="002703A1">
      <w:pPr>
        <w:pStyle w:val="-"/>
        <w:rPr>
          <w:rtl/>
        </w:rPr>
      </w:pPr>
      <w:bookmarkStart w:id="98" w:name="FS000001038T03_05_2004_17_45_42C"/>
      <w:bookmarkEnd w:id="98"/>
      <w:r>
        <w:rPr>
          <w:rtl/>
        </w:rPr>
        <w:t>רוני בר-און (הליכוד):</w:t>
      </w:r>
    </w:p>
    <w:p w14:paraId="748CE408" w14:textId="77777777" w:rsidR="00000000" w:rsidRDefault="002703A1">
      <w:pPr>
        <w:pStyle w:val="a0"/>
        <w:rPr>
          <w:rtl/>
        </w:rPr>
      </w:pPr>
    </w:p>
    <w:p w14:paraId="5C150FB9" w14:textId="77777777" w:rsidR="00000000" w:rsidRDefault="002703A1">
      <w:pPr>
        <w:pStyle w:val="a0"/>
        <w:rPr>
          <w:rFonts w:hint="cs"/>
          <w:rtl/>
        </w:rPr>
      </w:pPr>
      <w:r>
        <w:rPr>
          <w:rFonts w:hint="cs"/>
          <w:rtl/>
        </w:rPr>
        <w:t xml:space="preserve">תודה רבה, אדוני היושב-ראש. </w:t>
      </w:r>
    </w:p>
    <w:p w14:paraId="2F09201F" w14:textId="77777777" w:rsidR="00000000" w:rsidRDefault="002703A1">
      <w:pPr>
        <w:pStyle w:val="a0"/>
        <w:rPr>
          <w:rFonts w:hint="cs"/>
          <w:rtl/>
        </w:rPr>
      </w:pPr>
    </w:p>
    <w:p w14:paraId="0C221F08" w14:textId="77777777" w:rsidR="00000000" w:rsidRDefault="002703A1">
      <w:pPr>
        <w:pStyle w:val="af1"/>
        <w:rPr>
          <w:rtl/>
        </w:rPr>
      </w:pPr>
      <w:r>
        <w:rPr>
          <w:rtl/>
        </w:rPr>
        <w:t>היו"ר ראובן ריבלין:</w:t>
      </w:r>
    </w:p>
    <w:p w14:paraId="140D1A40" w14:textId="77777777" w:rsidR="00000000" w:rsidRDefault="002703A1">
      <w:pPr>
        <w:pStyle w:val="a0"/>
        <w:rPr>
          <w:rtl/>
        </w:rPr>
      </w:pPr>
    </w:p>
    <w:p w14:paraId="55B4C065" w14:textId="77777777" w:rsidR="00000000" w:rsidRDefault="002703A1">
      <w:pPr>
        <w:pStyle w:val="a0"/>
        <w:rPr>
          <w:rFonts w:hint="cs"/>
          <w:rtl/>
        </w:rPr>
      </w:pPr>
      <w:r>
        <w:rPr>
          <w:rFonts w:hint="cs"/>
          <w:rtl/>
        </w:rPr>
        <w:t>אני מודה לך מאוד. חבר הכנסת אילן ליבוביץ - בבקשה, אדוני.</w:t>
      </w:r>
    </w:p>
    <w:p w14:paraId="1245D6E9" w14:textId="77777777" w:rsidR="00000000" w:rsidRDefault="002703A1">
      <w:pPr>
        <w:pStyle w:val="a0"/>
        <w:rPr>
          <w:rFonts w:hint="cs"/>
          <w:rtl/>
        </w:rPr>
      </w:pPr>
    </w:p>
    <w:p w14:paraId="1C52518F" w14:textId="77777777" w:rsidR="00000000" w:rsidRDefault="002703A1">
      <w:pPr>
        <w:pStyle w:val="a"/>
        <w:rPr>
          <w:rtl/>
        </w:rPr>
      </w:pPr>
      <w:bookmarkStart w:id="99" w:name="FS000001052T03_05_2004_17_46_08"/>
      <w:bookmarkStart w:id="100" w:name="_Toc72672367"/>
      <w:bookmarkEnd w:id="99"/>
      <w:r>
        <w:rPr>
          <w:rFonts w:hint="eastAsia"/>
          <w:rtl/>
        </w:rPr>
        <w:t>אילן</w:t>
      </w:r>
      <w:r>
        <w:rPr>
          <w:rtl/>
        </w:rPr>
        <w:t xml:space="preserve"> ליבוביץ (שינוי):</w:t>
      </w:r>
      <w:bookmarkEnd w:id="100"/>
    </w:p>
    <w:p w14:paraId="1D0F952C" w14:textId="77777777" w:rsidR="00000000" w:rsidRDefault="002703A1">
      <w:pPr>
        <w:pStyle w:val="a0"/>
        <w:rPr>
          <w:rFonts w:hint="cs"/>
          <w:rtl/>
        </w:rPr>
      </w:pPr>
    </w:p>
    <w:p w14:paraId="79DA71A1" w14:textId="77777777" w:rsidR="00000000" w:rsidRDefault="002703A1">
      <w:pPr>
        <w:pStyle w:val="a0"/>
        <w:rPr>
          <w:rFonts w:hint="cs"/>
          <w:rtl/>
        </w:rPr>
      </w:pPr>
      <w:r>
        <w:rPr>
          <w:rFonts w:hint="cs"/>
          <w:rtl/>
        </w:rPr>
        <w:t>אדוני היושב-ראש, חברות וחברי הכנסת, אני רוצה לפתוח</w:t>
      </w:r>
      <w:r>
        <w:rPr>
          <w:rFonts w:hint="cs"/>
          <w:rtl/>
        </w:rPr>
        <w:t xml:space="preserve"> את דברי בהבעת תנחומים למשפחת חטואל על אובדן חמשת יקיריהם על-ידי רוצחים שפלים ונתעבים. הרצח המזעזע הזה לצערי רק מוכיח את העובדה כי אין לנו מה לעשות ברצועת-עזה. אפילו מאות החיילים שנמצאים שם ועושים עבודת קודש יומם וליל לא מצליחים להגן על התושבים ולתת להם מא</w:t>
      </w:r>
      <w:r>
        <w:rPr>
          <w:rFonts w:hint="cs"/>
          <w:rtl/>
        </w:rPr>
        <w:t>ה אחוזי הגנה.</w:t>
      </w:r>
    </w:p>
    <w:p w14:paraId="4C46139D" w14:textId="77777777" w:rsidR="00000000" w:rsidRDefault="002703A1">
      <w:pPr>
        <w:pStyle w:val="a0"/>
        <w:rPr>
          <w:rFonts w:hint="cs"/>
          <w:rtl/>
        </w:rPr>
      </w:pPr>
    </w:p>
    <w:p w14:paraId="376B5E0E" w14:textId="77777777" w:rsidR="00000000" w:rsidRDefault="002703A1">
      <w:pPr>
        <w:pStyle w:val="a0"/>
        <w:rPr>
          <w:rFonts w:hint="cs"/>
          <w:rtl/>
        </w:rPr>
      </w:pPr>
      <w:r>
        <w:rPr>
          <w:rFonts w:hint="cs"/>
          <w:rtl/>
        </w:rPr>
        <w:t xml:space="preserve">ממשלת ישראל עומדת בימים אלה בפני הכרעות מדיניות ופוליטיות מכריעות. </w:t>
      </w:r>
    </w:p>
    <w:p w14:paraId="2D0407C5" w14:textId="77777777" w:rsidR="00000000" w:rsidRDefault="002703A1">
      <w:pPr>
        <w:pStyle w:val="a0"/>
        <w:rPr>
          <w:rFonts w:hint="cs"/>
          <w:rtl/>
        </w:rPr>
      </w:pPr>
    </w:p>
    <w:p w14:paraId="0EAACB63" w14:textId="77777777" w:rsidR="00000000" w:rsidRDefault="002703A1">
      <w:pPr>
        <w:pStyle w:val="af1"/>
        <w:rPr>
          <w:rtl/>
        </w:rPr>
      </w:pPr>
      <w:r>
        <w:rPr>
          <w:rtl/>
        </w:rPr>
        <w:t>היו"ר ראובן ריבלין:</w:t>
      </w:r>
    </w:p>
    <w:p w14:paraId="49495EFE" w14:textId="77777777" w:rsidR="00000000" w:rsidRDefault="002703A1">
      <w:pPr>
        <w:pStyle w:val="a0"/>
        <w:rPr>
          <w:rtl/>
        </w:rPr>
      </w:pPr>
    </w:p>
    <w:p w14:paraId="1ECE21CC" w14:textId="77777777" w:rsidR="00000000" w:rsidRDefault="002703A1">
      <w:pPr>
        <w:pStyle w:val="a0"/>
        <w:rPr>
          <w:rFonts w:hint="cs"/>
          <w:rtl/>
        </w:rPr>
      </w:pPr>
      <w:r>
        <w:rPr>
          <w:rFonts w:hint="cs"/>
          <w:rtl/>
        </w:rPr>
        <w:t>חבר הכנסת ליבוביץ, אנשים יוכלו לפרש את זה, שאם חלילה זה יקרה בתל-אביב, למשל, לא נוכל להיות בתל-אביב? אני לא מבין את הקשר.</w:t>
      </w:r>
    </w:p>
    <w:p w14:paraId="64F35BAF" w14:textId="77777777" w:rsidR="00000000" w:rsidRDefault="002703A1">
      <w:pPr>
        <w:pStyle w:val="a0"/>
        <w:rPr>
          <w:rFonts w:hint="cs"/>
          <w:rtl/>
        </w:rPr>
      </w:pPr>
    </w:p>
    <w:p w14:paraId="67113AD6" w14:textId="77777777" w:rsidR="00000000" w:rsidRDefault="002703A1">
      <w:pPr>
        <w:pStyle w:val="af0"/>
        <w:rPr>
          <w:rtl/>
        </w:rPr>
      </w:pPr>
      <w:r>
        <w:rPr>
          <w:rFonts w:hint="eastAsia"/>
          <w:rtl/>
        </w:rPr>
        <w:t>דני</w:t>
      </w:r>
      <w:r>
        <w:rPr>
          <w:rtl/>
        </w:rPr>
        <w:t xml:space="preserve"> יתום (העבודה-מימד):</w:t>
      </w:r>
    </w:p>
    <w:p w14:paraId="1B0B2406" w14:textId="77777777" w:rsidR="00000000" w:rsidRDefault="002703A1">
      <w:pPr>
        <w:pStyle w:val="a0"/>
        <w:rPr>
          <w:rFonts w:hint="cs"/>
          <w:rtl/>
        </w:rPr>
      </w:pPr>
    </w:p>
    <w:p w14:paraId="1571AC76" w14:textId="77777777" w:rsidR="00000000" w:rsidRDefault="002703A1">
      <w:pPr>
        <w:pStyle w:val="a0"/>
        <w:rPr>
          <w:rFonts w:hint="cs"/>
          <w:rtl/>
        </w:rPr>
      </w:pPr>
      <w:r>
        <w:rPr>
          <w:rFonts w:hint="cs"/>
          <w:rtl/>
        </w:rPr>
        <w:t>אנס</w:t>
      </w:r>
      <w:r>
        <w:rPr>
          <w:rFonts w:hint="cs"/>
          <w:rtl/>
        </w:rPr>
        <w:t xml:space="preserve">ה לעזור לך. התשובה היא שקל הרבה יותר להגן על תל-אביב. </w:t>
      </w:r>
    </w:p>
    <w:p w14:paraId="44F1D9C6" w14:textId="77777777" w:rsidR="00000000" w:rsidRDefault="002703A1">
      <w:pPr>
        <w:pStyle w:val="a0"/>
        <w:rPr>
          <w:rFonts w:hint="cs"/>
          <w:rtl/>
        </w:rPr>
      </w:pPr>
    </w:p>
    <w:p w14:paraId="0D3C4F88" w14:textId="77777777" w:rsidR="00000000" w:rsidRDefault="002703A1">
      <w:pPr>
        <w:pStyle w:val="-"/>
        <w:rPr>
          <w:rtl/>
        </w:rPr>
      </w:pPr>
      <w:bookmarkStart w:id="101" w:name="FS000001052T03_05_2004_17_49_25C"/>
      <w:bookmarkEnd w:id="101"/>
      <w:r>
        <w:rPr>
          <w:rtl/>
        </w:rPr>
        <w:t>אילן ליבוביץ (שינוי):</w:t>
      </w:r>
    </w:p>
    <w:p w14:paraId="5DC3DCA3" w14:textId="77777777" w:rsidR="00000000" w:rsidRDefault="002703A1">
      <w:pPr>
        <w:pStyle w:val="a0"/>
        <w:rPr>
          <w:rtl/>
        </w:rPr>
      </w:pPr>
    </w:p>
    <w:p w14:paraId="3DF436F3" w14:textId="77777777" w:rsidR="00000000" w:rsidRDefault="002703A1">
      <w:pPr>
        <w:pStyle w:val="a0"/>
        <w:rPr>
          <w:rFonts w:hint="cs"/>
          <w:rtl/>
        </w:rPr>
      </w:pPr>
      <w:r>
        <w:rPr>
          <w:rFonts w:hint="cs"/>
          <w:rtl/>
        </w:rPr>
        <w:t>אדוני היושב-ראש, אני אסביר לך, הקשר הוא פשוט מאוד. כאשר 8,000 ישראלים חיים בקרב מיליון וחצי פלסטינים, ההגנה עליהם קשה ואי-אפשר לתת להם את מאת אחוזי ההגנה. אני חושב שהקשר ברור מא</w:t>
      </w:r>
      <w:r>
        <w:rPr>
          <w:rFonts w:hint="cs"/>
          <w:rtl/>
        </w:rPr>
        <w:t xml:space="preserve">וד, אדוני היושב-ראש. </w:t>
      </w:r>
    </w:p>
    <w:p w14:paraId="5CECEB08" w14:textId="77777777" w:rsidR="00000000" w:rsidRDefault="002703A1">
      <w:pPr>
        <w:pStyle w:val="a0"/>
        <w:rPr>
          <w:rFonts w:hint="cs"/>
          <w:rtl/>
        </w:rPr>
      </w:pPr>
    </w:p>
    <w:p w14:paraId="08017B2F" w14:textId="77777777" w:rsidR="00000000" w:rsidRDefault="002703A1">
      <w:pPr>
        <w:pStyle w:val="af1"/>
        <w:rPr>
          <w:rtl/>
        </w:rPr>
      </w:pPr>
      <w:bookmarkStart w:id="102" w:name="FS000001052T03_05_2004_16_00_39"/>
      <w:bookmarkEnd w:id="102"/>
      <w:r>
        <w:rPr>
          <w:rtl/>
        </w:rPr>
        <w:t>היו"ר ראובן ריבלין:</w:t>
      </w:r>
    </w:p>
    <w:p w14:paraId="3BDF756B" w14:textId="77777777" w:rsidR="00000000" w:rsidRDefault="002703A1">
      <w:pPr>
        <w:pStyle w:val="a0"/>
        <w:rPr>
          <w:rtl/>
        </w:rPr>
      </w:pPr>
    </w:p>
    <w:p w14:paraId="06A85E52" w14:textId="77777777" w:rsidR="00000000" w:rsidRDefault="002703A1">
      <w:pPr>
        <w:pStyle w:val="a0"/>
        <w:rPr>
          <w:rFonts w:hint="cs"/>
          <w:rtl/>
        </w:rPr>
      </w:pPr>
      <w:r>
        <w:rPr>
          <w:rFonts w:hint="cs"/>
          <w:rtl/>
        </w:rPr>
        <w:t xml:space="preserve">עכשיו אדוני הבהיר את זה  יותר טוב. </w:t>
      </w:r>
    </w:p>
    <w:p w14:paraId="0437181B" w14:textId="77777777" w:rsidR="00000000" w:rsidRDefault="002703A1">
      <w:pPr>
        <w:pStyle w:val="a"/>
        <w:rPr>
          <w:rFonts w:hint="cs"/>
          <w:rtl/>
        </w:rPr>
      </w:pPr>
    </w:p>
    <w:p w14:paraId="50A46CA5" w14:textId="77777777" w:rsidR="00000000" w:rsidRDefault="002703A1">
      <w:pPr>
        <w:pStyle w:val="-"/>
        <w:rPr>
          <w:rtl/>
        </w:rPr>
      </w:pPr>
      <w:r>
        <w:rPr>
          <w:rtl/>
        </w:rPr>
        <w:t>אילן ליבוביץ (שינוי):</w:t>
      </w:r>
    </w:p>
    <w:p w14:paraId="4EE8CF8E" w14:textId="77777777" w:rsidR="00000000" w:rsidRDefault="002703A1">
      <w:pPr>
        <w:pStyle w:val="a0"/>
        <w:rPr>
          <w:rFonts w:hint="cs"/>
          <w:rtl/>
        </w:rPr>
      </w:pPr>
    </w:p>
    <w:p w14:paraId="546F5DB7" w14:textId="77777777" w:rsidR="00000000" w:rsidRDefault="002703A1">
      <w:pPr>
        <w:pStyle w:val="a0"/>
        <w:rPr>
          <w:rFonts w:hint="cs"/>
          <w:rtl/>
        </w:rPr>
      </w:pPr>
      <w:r>
        <w:rPr>
          <w:rFonts w:hint="cs"/>
          <w:rtl/>
        </w:rPr>
        <w:t xml:space="preserve">מלכתחילה כאשר העלה ראש הממשלה את תוכניתו להתנתקות חד-צדדית ברצועת-עזה וביישובים בצפון השומרון, חשבתי שהתוכנית בעייתית. חשבתי שהיא בעייתית, מכיוון שהדרך </w:t>
      </w:r>
      <w:r>
        <w:rPr>
          <w:rFonts w:hint="cs"/>
          <w:rtl/>
        </w:rPr>
        <w:t>להגיע לכל פתרון צריכה להיות במשא-ומתן עם הצד השני ולא על-ידי צעדים חד-צדדיים. אי-אפשר לצאת מעזה, לפחות לדעתי הצנועה, באופן חד-צדדי; יש פועלים שעוברים בין עזה לישראל, יש סחורות שעוברות בין עזה לישראל, יש קשר בין עזה לישראל שאי-אפשר לנתק אותו. לכן, כל דבר כז</w:t>
      </w:r>
      <w:r>
        <w:rPr>
          <w:rFonts w:hint="cs"/>
          <w:rtl/>
        </w:rPr>
        <w:t xml:space="preserve">ה צריך להיות במשא-ומתן. </w:t>
      </w:r>
    </w:p>
    <w:p w14:paraId="4F6B1B3C" w14:textId="77777777" w:rsidR="00000000" w:rsidRDefault="002703A1">
      <w:pPr>
        <w:pStyle w:val="a0"/>
        <w:rPr>
          <w:rFonts w:hint="cs"/>
          <w:rtl/>
        </w:rPr>
      </w:pPr>
    </w:p>
    <w:p w14:paraId="5B0099E6" w14:textId="77777777" w:rsidR="00000000" w:rsidRDefault="002703A1">
      <w:pPr>
        <w:pStyle w:val="a0"/>
        <w:rPr>
          <w:rFonts w:hint="cs"/>
          <w:rtl/>
        </w:rPr>
      </w:pPr>
      <w:r>
        <w:rPr>
          <w:rFonts w:hint="cs"/>
          <w:rtl/>
        </w:rPr>
        <w:t>אבל משהלך ראש הממשלה אל נשיא ארצות-הברית וקיבל אותן התחייבויות, ולאחר שנעשו כל הצעדים, לדעתי אי-אפשר לחזור מהתוכנית הזאת. גם היום אני חושב, שאי-אפשר לחזור מהתוכנית הזאת, כי זה הרע במיעוטו. מרגע שאמרנו שאין לנו עם מי לדבר בצד השני,</w:t>
      </w:r>
      <w:r>
        <w:rPr>
          <w:rFonts w:hint="cs"/>
          <w:rtl/>
        </w:rPr>
        <w:t xml:space="preserve"> ומרגע שהבנו ש-8,000 המתיישבים בחבל-עזה לא יכולים להישאר שם ולא יישארו שם בפתרון הסופי, אני חושב שזה ברור בסיכומו של דבר - - -</w:t>
      </w:r>
    </w:p>
    <w:p w14:paraId="411CE2DF" w14:textId="77777777" w:rsidR="00000000" w:rsidRDefault="002703A1">
      <w:pPr>
        <w:pStyle w:val="a0"/>
        <w:rPr>
          <w:rFonts w:hint="cs"/>
          <w:rtl/>
        </w:rPr>
      </w:pPr>
    </w:p>
    <w:p w14:paraId="0C386872" w14:textId="77777777" w:rsidR="00000000" w:rsidRDefault="002703A1">
      <w:pPr>
        <w:pStyle w:val="af0"/>
        <w:rPr>
          <w:rtl/>
        </w:rPr>
      </w:pPr>
      <w:r>
        <w:rPr>
          <w:rFonts w:hint="eastAsia"/>
          <w:rtl/>
        </w:rPr>
        <w:t>דני</w:t>
      </w:r>
      <w:r>
        <w:rPr>
          <w:rtl/>
        </w:rPr>
        <w:t xml:space="preserve"> יתום (העבודה-מימד):</w:t>
      </w:r>
    </w:p>
    <w:p w14:paraId="6B0B9250" w14:textId="77777777" w:rsidR="00000000" w:rsidRDefault="002703A1">
      <w:pPr>
        <w:pStyle w:val="a0"/>
        <w:rPr>
          <w:rFonts w:hint="cs"/>
          <w:rtl/>
        </w:rPr>
      </w:pPr>
    </w:p>
    <w:p w14:paraId="35F8EA0B" w14:textId="77777777" w:rsidR="00000000" w:rsidRDefault="002703A1">
      <w:pPr>
        <w:pStyle w:val="a0"/>
        <w:rPr>
          <w:rFonts w:hint="cs"/>
          <w:rtl/>
        </w:rPr>
      </w:pPr>
      <w:r>
        <w:rPr>
          <w:rFonts w:hint="cs"/>
          <w:rtl/>
        </w:rPr>
        <w:t xml:space="preserve">בפתרון הקבע. </w:t>
      </w:r>
    </w:p>
    <w:p w14:paraId="29377FE4" w14:textId="77777777" w:rsidR="00000000" w:rsidRDefault="002703A1">
      <w:pPr>
        <w:pStyle w:val="a0"/>
        <w:rPr>
          <w:rFonts w:hint="cs"/>
          <w:rtl/>
        </w:rPr>
      </w:pPr>
    </w:p>
    <w:p w14:paraId="513203C7" w14:textId="77777777" w:rsidR="00000000" w:rsidRDefault="002703A1">
      <w:pPr>
        <w:pStyle w:val="-"/>
        <w:rPr>
          <w:rtl/>
        </w:rPr>
      </w:pPr>
      <w:bookmarkStart w:id="103" w:name="FS000001052T03_05_2004_17_29_25"/>
      <w:bookmarkEnd w:id="103"/>
      <w:r>
        <w:rPr>
          <w:rFonts w:hint="eastAsia"/>
          <w:rtl/>
        </w:rPr>
        <w:t>אילן</w:t>
      </w:r>
      <w:r>
        <w:rPr>
          <w:rtl/>
        </w:rPr>
        <w:t xml:space="preserve"> ליבוביץ (שינוי):</w:t>
      </w:r>
    </w:p>
    <w:p w14:paraId="06C7BABE" w14:textId="77777777" w:rsidR="00000000" w:rsidRDefault="002703A1">
      <w:pPr>
        <w:pStyle w:val="a0"/>
        <w:rPr>
          <w:rFonts w:hint="cs"/>
          <w:rtl/>
        </w:rPr>
      </w:pPr>
    </w:p>
    <w:p w14:paraId="3753CF82" w14:textId="77777777" w:rsidR="00000000" w:rsidRDefault="002703A1">
      <w:pPr>
        <w:pStyle w:val="a0"/>
        <w:rPr>
          <w:rFonts w:hint="cs"/>
          <w:rtl/>
        </w:rPr>
      </w:pPr>
      <w:r>
        <w:rPr>
          <w:rFonts w:hint="cs"/>
          <w:rtl/>
        </w:rPr>
        <w:t xml:space="preserve">בפתרון הקבע. - - - לא יישארו שם בהסכם הקבע, הדרך לעשות את זה היא </w:t>
      </w:r>
      <w:r>
        <w:rPr>
          <w:rFonts w:hint="cs"/>
          <w:rtl/>
        </w:rPr>
        <w:t>עכשיו וכמה שיותר מהר. אין צורך להשאיר אותם לסבול את הקטל, כמו שסבלו אתמול, עוד שנה, שנתיים וחמש שנים.</w:t>
      </w:r>
    </w:p>
    <w:p w14:paraId="254C88D1" w14:textId="77777777" w:rsidR="00000000" w:rsidRDefault="002703A1">
      <w:pPr>
        <w:pStyle w:val="a0"/>
        <w:rPr>
          <w:rFonts w:hint="cs"/>
          <w:rtl/>
        </w:rPr>
      </w:pPr>
      <w:r>
        <w:rPr>
          <w:rFonts w:hint="cs"/>
          <w:rtl/>
        </w:rPr>
        <w:t xml:space="preserve"> </w:t>
      </w:r>
    </w:p>
    <w:p w14:paraId="0429848F" w14:textId="77777777" w:rsidR="00000000" w:rsidRDefault="002703A1">
      <w:pPr>
        <w:pStyle w:val="af0"/>
        <w:rPr>
          <w:rtl/>
        </w:rPr>
      </w:pPr>
      <w:r>
        <w:rPr>
          <w:rFonts w:hint="eastAsia"/>
          <w:rtl/>
        </w:rPr>
        <w:t>משה</w:t>
      </w:r>
      <w:r>
        <w:rPr>
          <w:rtl/>
        </w:rPr>
        <w:t xml:space="preserve"> גפני (יהדות התורה):</w:t>
      </w:r>
    </w:p>
    <w:p w14:paraId="47CF1221" w14:textId="77777777" w:rsidR="00000000" w:rsidRDefault="002703A1">
      <w:pPr>
        <w:pStyle w:val="a0"/>
        <w:rPr>
          <w:rFonts w:hint="cs"/>
          <w:rtl/>
        </w:rPr>
      </w:pPr>
    </w:p>
    <w:p w14:paraId="6DF74DF5" w14:textId="77777777" w:rsidR="00000000" w:rsidRDefault="002703A1">
      <w:pPr>
        <w:pStyle w:val="a0"/>
        <w:rPr>
          <w:rFonts w:hint="cs"/>
          <w:rtl/>
        </w:rPr>
      </w:pPr>
      <w:r>
        <w:rPr>
          <w:rFonts w:hint="cs"/>
          <w:rtl/>
        </w:rPr>
        <w:t xml:space="preserve">אז בעקבות המשאל בליכוד תפרשו מהממשלה? </w:t>
      </w:r>
    </w:p>
    <w:p w14:paraId="4376A544" w14:textId="77777777" w:rsidR="00000000" w:rsidRDefault="002703A1">
      <w:pPr>
        <w:pStyle w:val="a0"/>
        <w:ind w:firstLine="0"/>
        <w:rPr>
          <w:rFonts w:hint="cs"/>
          <w:rtl/>
        </w:rPr>
      </w:pPr>
    </w:p>
    <w:p w14:paraId="39AF05E2" w14:textId="77777777" w:rsidR="00000000" w:rsidRDefault="002703A1">
      <w:pPr>
        <w:pStyle w:val="-"/>
        <w:rPr>
          <w:rtl/>
        </w:rPr>
      </w:pPr>
      <w:bookmarkStart w:id="104" w:name="FS000001052T03_05_2004_17_30_18C"/>
      <w:bookmarkEnd w:id="104"/>
      <w:r>
        <w:rPr>
          <w:rtl/>
        </w:rPr>
        <w:t>אילן ליבוביץ (שינוי):</w:t>
      </w:r>
    </w:p>
    <w:p w14:paraId="0A818353" w14:textId="77777777" w:rsidR="00000000" w:rsidRDefault="002703A1">
      <w:pPr>
        <w:pStyle w:val="a0"/>
        <w:rPr>
          <w:rtl/>
        </w:rPr>
      </w:pPr>
    </w:p>
    <w:p w14:paraId="2597C0ED" w14:textId="77777777" w:rsidR="00000000" w:rsidRDefault="002703A1">
      <w:pPr>
        <w:pStyle w:val="a0"/>
        <w:rPr>
          <w:rFonts w:hint="cs"/>
          <w:rtl/>
        </w:rPr>
      </w:pPr>
      <w:r>
        <w:rPr>
          <w:rFonts w:hint="cs"/>
          <w:rtl/>
        </w:rPr>
        <w:t xml:space="preserve">אם תיתן לי לסיים אולי תבין. </w:t>
      </w:r>
    </w:p>
    <w:p w14:paraId="49D0F94C" w14:textId="77777777" w:rsidR="00000000" w:rsidRDefault="002703A1">
      <w:pPr>
        <w:pStyle w:val="af0"/>
        <w:rPr>
          <w:rtl/>
        </w:rPr>
      </w:pPr>
    </w:p>
    <w:p w14:paraId="70F8B119" w14:textId="77777777" w:rsidR="00000000" w:rsidRDefault="002703A1">
      <w:pPr>
        <w:pStyle w:val="af0"/>
        <w:rPr>
          <w:rtl/>
        </w:rPr>
      </w:pPr>
      <w:r>
        <w:rPr>
          <w:rFonts w:hint="eastAsia"/>
          <w:rtl/>
        </w:rPr>
        <w:t>מל</w:t>
      </w:r>
      <w:r>
        <w:rPr>
          <w:rtl/>
        </w:rPr>
        <w:t xml:space="preserve"> פולישוק-בלוך (שינוי):</w:t>
      </w:r>
    </w:p>
    <w:p w14:paraId="0FAEF9C8" w14:textId="77777777" w:rsidR="00000000" w:rsidRDefault="002703A1">
      <w:pPr>
        <w:pStyle w:val="a0"/>
        <w:rPr>
          <w:rFonts w:hint="cs"/>
          <w:rtl/>
        </w:rPr>
      </w:pPr>
    </w:p>
    <w:p w14:paraId="46B11E23" w14:textId="77777777" w:rsidR="00000000" w:rsidRDefault="002703A1">
      <w:pPr>
        <w:pStyle w:val="a0"/>
        <w:rPr>
          <w:rFonts w:hint="cs"/>
          <w:rtl/>
        </w:rPr>
      </w:pPr>
      <w:r>
        <w:rPr>
          <w:rFonts w:hint="cs"/>
          <w:rtl/>
        </w:rPr>
        <w:t>נודיע לך</w:t>
      </w:r>
      <w:r>
        <w:rPr>
          <w:rFonts w:hint="cs"/>
          <w:rtl/>
        </w:rPr>
        <w:t xml:space="preserve"> את כוונותינו. </w:t>
      </w:r>
    </w:p>
    <w:p w14:paraId="13DDEC33" w14:textId="77777777" w:rsidR="00000000" w:rsidRDefault="002703A1">
      <w:pPr>
        <w:pStyle w:val="af1"/>
        <w:rPr>
          <w:rFonts w:hint="cs"/>
          <w:rtl/>
        </w:rPr>
      </w:pPr>
    </w:p>
    <w:p w14:paraId="43BB1EF1" w14:textId="77777777" w:rsidR="00000000" w:rsidRDefault="002703A1">
      <w:pPr>
        <w:pStyle w:val="af1"/>
        <w:rPr>
          <w:rtl/>
        </w:rPr>
      </w:pPr>
      <w:r>
        <w:rPr>
          <w:rtl/>
        </w:rPr>
        <w:t>היו"ר ראובן ריבלין:</w:t>
      </w:r>
    </w:p>
    <w:p w14:paraId="7C9EE926" w14:textId="77777777" w:rsidR="00000000" w:rsidRDefault="002703A1">
      <w:pPr>
        <w:pStyle w:val="a0"/>
        <w:rPr>
          <w:rtl/>
        </w:rPr>
      </w:pPr>
    </w:p>
    <w:p w14:paraId="776362B1" w14:textId="77777777" w:rsidR="00000000" w:rsidRDefault="002703A1">
      <w:pPr>
        <w:pStyle w:val="a0"/>
        <w:rPr>
          <w:rFonts w:hint="cs"/>
          <w:rtl/>
        </w:rPr>
      </w:pPr>
      <w:r>
        <w:rPr>
          <w:rFonts w:hint="cs"/>
          <w:rtl/>
        </w:rPr>
        <w:t xml:space="preserve">חברת הכנסת פולישוק, אין לך צורך לעזור לחבר כנסת ליבוביץ. חבר הכנסת גפני. </w:t>
      </w:r>
    </w:p>
    <w:p w14:paraId="3ACE254D" w14:textId="77777777" w:rsidR="00000000" w:rsidRDefault="002703A1">
      <w:pPr>
        <w:pStyle w:val="a0"/>
        <w:rPr>
          <w:rFonts w:hint="cs"/>
          <w:rtl/>
        </w:rPr>
      </w:pPr>
    </w:p>
    <w:p w14:paraId="1179BE56" w14:textId="77777777" w:rsidR="00000000" w:rsidRDefault="002703A1">
      <w:pPr>
        <w:pStyle w:val="af0"/>
        <w:rPr>
          <w:rtl/>
        </w:rPr>
      </w:pPr>
      <w:r>
        <w:rPr>
          <w:rFonts w:hint="eastAsia"/>
          <w:rtl/>
        </w:rPr>
        <w:t>משה</w:t>
      </w:r>
      <w:r>
        <w:rPr>
          <w:rtl/>
        </w:rPr>
        <w:t xml:space="preserve"> גפני (יהדות התורה):</w:t>
      </w:r>
    </w:p>
    <w:p w14:paraId="0687A809" w14:textId="77777777" w:rsidR="00000000" w:rsidRDefault="002703A1">
      <w:pPr>
        <w:pStyle w:val="a0"/>
        <w:rPr>
          <w:rFonts w:hint="cs"/>
          <w:rtl/>
        </w:rPr>
      </w:pPr>
    </w:p>
    <w:p w14:paraId="1D461CFD" w14:textId="77777777" w:rsidR="00000000" w:rsidRDefault="002703A1">
      <w:pPr>
        <w:pStyle w:val="a0"/>
        <w:rPr>
          <w:rFonts w:hint="cs"/>
          <w:rtl/>
        </w:rPr>
      </w:pPr>
      <w:r>
        <w:rPr>
          <w:rFonts w:hint="cs"/>
          <w:rtl/>
        </w:rPr>
        <w:t xml:space="preserve">רק רציתי לדעת אם שינוי תפרוש. </w:t>
      </w:r>
    </w:p>
    <w:p w14:paraId="25D2E6D6" w14:textId="77777777" w:rsidR="00000000" w:rsidRDefault="002703A1">
      <w:pPr>
        <w:pStyle w:val="a0"/>
        <w:ind w:firstLine="0"/>
        <w:rPr>
          <w:rFonts w:hint="cs"/>
          <w:rtl/>
        </w:rPr>
      </w:pPr>
    </w:p>
    <w:p w14:paraId="26EE59D0" w14:textId="77777777" w:rsidR="00000000" w:rsidRDefault="002703A1">
      <w:pPr>
        <w:pStyle w:val="af1"/>
        <w:rPr>
          <w:rtl/>
        </w:rPr>
      </w:pPr>
      <w:r>
        <w:rPr>
          <w:rtl/>
        </w:rPr>
        <w:t>היו"ר ראובן ריבלין:</w:t>
      </w:r>
    </w:p>
    <w:p w14:paraId="20F851A3" w14:textId="77777777" w:rsidR="00000000" w:rsidRDefault="002703A1">
      <w:pPr>
        <w:pStyle w:val="a0"/>
        <w:rPr>
          <w:rtl/>
        </w:rPr>
      </w:pPr>
    </w:p>
    <w:p w14:paraId="7160A238" w14:textId="77777777" w:rsidR="00000000" w:rsidRDefault="002703A1">
      <w:pPr>
        <w:pStyle w:val="a0"/>
        <w:rPr>
          <w:rFonts w:hint="cs"/>
          <w:rtl/>
        </w:rPr>
      </w:pPr>
      <w:r>
        <w:rPr>
          <w:rFonts w:hint="cs"/>
          <w:rtl/>
        </w:rPr>
        <w:t xml:space="preserve">שמעתי. אפילו אני השכלתי לשמוע. </w:t>
      </w:r>
    </w:p>
    <w:p w14:paraId="233C2D8A" w14:textId="77777777" w:rsidR="00000000" w:rsidRDefault="002703A1">
      <w:pPr>
        <w:pStyle w:val="a0"/>
        <w:rPr>
          <w:rFonts w:hint="cs"/>
          <w:rtl/>
        </w:rPr>
      </w:pPr>
    </w:p>
    <w:p w14:paraId="56ABCFE3" w14:textId="77777777" w:rsidR="00000000" w:rsidRDefault="002703A1">
      <w:pPr>
        <w:pStyle w:val="af0"/>
        <w:rPr>
          <w:rtl/>
        </w:rPr>
      </w:pPr>
      <w:r>
        <w:rPr>
          <w:rFonts w:hint="eastAsia"/>
          <w:rtl/>
        </w:rPr>
        <w:t>רשף</w:t>
      </w:r>
      <w:r>
        <w:rPr>
          <w:rtl/>
        </w:rPr>
        <w:t xml:space="preserve"> חן (שינוי):</w:t>
      </w:r>
    </w:p>
    <w:p w14:paraId="18531F9E" w14:textId="77777777" w:rsidR="00000000" w:rsidRDefault="002703A1">
      <w:pPr>
        <w:pStyle w:val="a0"/>
        <w:rPr>
          <w:rFonts w:hint="cs"/>
          <w:rtl/>
        </w:rPr>
      </w:pPr>
    </w:p>
    <w:p w14:paraId="47F0B64E" w14:textId="77777777" w:rsidR="00000000" w:rsidRDefault="002703A1">
      <w:pPr>
        <w:pStyle w:val="a0"/>
        <w:rPr>
          <w:rFonts w:hint="cs"/>
          <w:rtl/>
        </w:rPr>
      </w:pPr>
      <w:r>
        <w:rPr>
          <w:rFonts w:hint="cs"/>
          <w:rtl/>
        </w:rPr>
        <w:t xml:space="preserve">אתה רוצה לדעת? </w:t>
      </w:r>
    </w:p>
    <w:p w14:paraId="788EBA3B" w14:textId="77777777" w:rsidR="00000000" w:rsidRDefault="002703A1">
      <w:pPr>
        <w:pStyle w:val="a0"/>
        <w:rPr>
          <w:rFonts w:hint="cs"/>
          <w:rtl/>
        </w:rPr>
      </w:pPr>
    </w:p>
    <w:p w14:paraId="168B58DB" w14:textId="77777777" w:rsidR="00000000" w:rsidRDefault="002703A1">
      <w:pPr>
        <w:pStyle w:val="af1"/>
        <w:rPr>
          <w:rtl/>
        </w:rPr>
      </w:pPr>
      <w:r>
        <w:rPr>
          <w:rtl/>
        </w:rPr>
        <w:t>היו"ר ראובן ריבלין:</w:t>
      </w:r>
    </w:p>
    <w:p w14:paraId="7ADC80ED" w14:textId="77777777" w:rsidR="00000000" w:rsidRDefault="002703A1">
      <w:pPr>
        <w:pStyle w:val="a0"/>
        <w:rPr>
          <w:rtl/>
        </w:rPr>
      </w:pPr>
    </w:p>
    <w:p w14:paraId="784B0D37" w14:textId="77777777" w:rsidR="00000000" w:rsidRDefault="002703A1">
      <w:pPr>
        <w:pStyle w:val="a0"/>
        <w:rPr>
          <w:rFonts w:hint="cs"/>
          <w:rtl/>
        </w:rPr>
      </w:pPr>
      <w:r>
        <w:rPr>
          <w:rFonts w:hint="cs"/>
          <w:rtl/>
        </w:rPr>
        <w:t xml:space="preserve">חבר הכנסת חן. </w:t>
      </w:r>
    </w:p>
    <w:p w14:paraId="7246E067" w14:textId="77777777" w:rsidR="00000000" w:rsidRDefault="002703A1">
      <w:pPr>
        <w:pStyle w:val="a0"/>
        <w:rPr>
          <w:rFonts w:hint="cs"/>
          <w:rtl/>
        </w:rPr>
      </w:pPr>
    </w:p>
    <w:p w14:paraId="241BBF23" w14:textId="77777777" w:rsidR="00000000" w:rsidRDefault="002703A1">
      <w:pPr>
        <w:pStyle w:val="af0"/>
        <w:rPr>
          <w:rtl/>
        </w:rPr>
      </w:pPr>
      <w:r>
        <w:rPr>
          <w:rFonts w:hint="eastAsia"/>
          <w:rtl/>
        </w:rPr>
        <w:t>מל</w:t>
      </w:r>
      <w:r>
        <w:rPr>
          <w:rtl/>
        </w:rPr>
        <w:t xml:space="preserve"> פולישוק-בלוך (שינוי):</w:t>
      </w:r>
    </w:p>
    <w:p w14:paraId="578074F6" w14:textId="77777777" w:rsidR="00000000" w:rsidRDefault="002703A1">
      <w:pPr>
        <w:pStyle w:val="a0"/>
        <w:rPr>
          <w:rFonts w:hint="cs"/>
          <w:rtl/>
        </w:rPr>
      </w:pPr>
    </w:p>
    <w:p w14:paraId="7613D3A3" w14:textId="77777777" w:rsidR="00000000" w:rsidRDefault="002703A1">
      <w:pPr>
        <w:pStyle w:val="a0"/>
        <w:rPr>
          <w:rFonts w:hint="cs"/>
          <w:rtl/>
        </w:rPr>
      </w:pPr>
      <w:r>
        <w:rPr>
          <w:rFonts w:hint="cs"/>
          <w:rtl/>
        </w:rPr>
        <w:t xml:space="preserve">נודיע לו ספציפית. </w:t>
      </w:r>
    </w:p>
    <w:p w14:paraId="71AAFEFC" w14:textId="77777777" w:rsidR="00000000" w:rsidRDefault="002703A1">
      <w:pPr>
        <w:pStyle w:val="a0"/>
        <w:ind w:firstLine="0"/>
        <w:rPr>
          <w:rFonts w:hint="cs"/>
          <w:rtl/>
        </w:rPr>
      </w:pPr>
    </w:p>
    <w:p w14:paraId="4805039B" w14:textId="77777777" w:rsidR="00000000" w:rsidRDefault="002703A1">
      <w:pPr>
        <w:pStyle w:val="af0"/>
        <w:rPr>
          <w:rtl/>
        </w:rPr>
      </w:pPr>
      <w:r>
        <w:rPr>
          <w:rFonts w:hint="eastAsia"/>
          <w:rtl/>
        </w:rPr>
        <w:t>משה</w:t>
      </w:r>
      <w:r>
        <w:rPr>
          <w:rtl/>
        </w:rPr>
        <w:t xml:space="preserve"> גפני (יהדות התורה):</w:t>
      </w:r>
    </w:p>
    <w:p w14:paraId="0368271B" w14:textId="77777777" w:rsidR="00000000" w:rsidRDefault="002703A1">
      <w:pPr>
        <w:pStyle w:val="a0"/>
        <w:rPr>
          <w:rFonts w:hint="cs"/>
          <w:rtl/>
        </w:rPr>
      </w:pPr>
    </w:p>
    <w:p w14:paraId="4DB0E976" w14:textId="77777777" w:rsidR="00000000" w:rsidRDefault="002703A1">
      <w:pPr>
        <w:pStyle w:val="a0"/>
        <w:rPr>
          <w:rFonts w:hint="cs"/>
          <w:rtl/>
        </w:rPr>
      </w:pPr>
      <w:r>
        <w:rPr>
          <w:rFonts w:hint="cs"/>
          <w:rtl/>
        </w:rPr>
        <w:t xml:space="preserve">הנה השר פריצקי, אולי הוא יכול לענות. </w:t>
      </w:r>
    </w:p>
    <w:p w14:paraId="16F9259E" w14:textId="77777777" w:rsidR="00000000" w:rsidRDefault="002703A1">
      <w:pPr>
        <w:pStyle w:val="a0"/>
        <w:rPr>
          <w:rFonts w:hint="cs"/>
          <w:rtl/>
        </w:rPr>
      </w:pPr>
    </w:p>
    <w:p w14:paraId="6F24D864" w14:textId="77777777" w:rsidR="00000000" w:rsidRDefault="002703A1">
      <w:pPr>
        <w:pStyle w:val="af1"/>
        <w:rPr>
          <w:rtl/>
        </w:rPr>
      </w:pPr>
      <w:r>
        <w:rPr>
          <w:rtl/>
        </w:rPr>
        <w:t>היו"ר ראובן ריבלין:</w:t>
      </w:r>
    </w:p>
    <w:p w14:paraId="738E64CB" w14:textId="77777777" w:rsidR="00000000" w:rsidRDefault="002703A1">
      <w:pPr>
        <w:pStyle w:val="a0"/>
        <w:rPr>
          <w:rtl/>
        </w:rPr>
      </w:pPr>
    </w:p>
    <w:p w14:paraId="38BDB250" w14:textId="77777777" w:rsidR="00000000" w:rsidRDefault="002703A1">
      <w:pPr>
        <w:pStyle w:val="a0"/>
        <w:rPr>
          <w:rFonts w:hint="cs"/>
          <w:rtl/>
        </w:rPr>
      </w:pPr>
      <w:r>
        <w:rPr>
          <w:rFonts w:hint="cs"/>
          <w:rtl/>
        </w:rPr>
        <w:t xml:space="preserve">חבר הכנסת גפני, אדוני לא מבין מה אמרתי לו? </w:t>
      </w:r>
    </w:p>
    <w:p w14:paraId="606E768F" w14:textId="77777777" w:rsidR="00000000" w:rsidRDefault="002703A1">
      <w:pPr>
        <w:pStyle w:val="a0"/>
        <w:rPr>
          <w:rFonts w:hint="cs"/>
          <w:rtl/>
        </w:rPr>
      </w:pPr>
    </w:p>
    <w:p w14:paraId="08C74171" w14:textId="77777777" w:rsidR="00000000" w:rsidRDefault="002703A1">
      <w:pPr>
        <w:pStyle w:val="af0"/>
        <w:rPr>
          <w:rtl/>
        </w:rPr>
      </w:pPr>
      <w:r>
        <w:rPr>
          <w:rFonts w:hint="eastAsia"/>
          <w:rtl/>
        </w:rPr>
        <w:t>משה</w:t>
      </w:r>
      <w:r>
        <w:rPr>
          <w:rtl/>
        </w:rPr>
        <w:t xml:space="preserve"> גפני (יהדות התורה):</w:t>
      </w:r>
    </w:p>
    <w:p w14:paraId="5F263855" w14:textId="77777777" w:rsidR="00000000" w:rsidRDefault="002703A1">
      <w:pPr>
        <w:pStyle w:val="a0"/>
        <w:rPr>
          <w:rFonts w:hint="cs"/>
          <w:rtl/>
        </w:rPr>
      </w:pPr>
    </w:p>
    <w:p w14:paraId="584BFC21" w14:textId="77777777" w:rsidR="00000000" w:rsidRDefault="002703A1">
      <w:pPr>
        <w:pStyle w:val="a0"/>
        <w:rPr>
          <w:rFonts w:hint="cs"/>
          <w:rtl/>
        </w:rPr>
      </w:pPr>
      <w:r>
        <w:rPr>
          <w:rFonts w:hint="cs"/>
          <w:rtl/>
        </w:rPr>
        <w:t>אנחנו במתח.</w:t>
      </w:r>
    </w:p>
    <w:p w14:paraId="7614635D" w14:textId="77777777" w:rsidR="00000000" w:rsidRDefault="002703A1">
      <w:pPr>
        <w:pStyle w:val="a0"/>
        <w:rPr>
          <w:rFonts w:hint="cs"/>
          <w:rtl/>
        </w:rPr>
      </w:pPr>
    </w:p>
    <w:p w14:paraId="0734DDC6" w14:textId="77777777" w:rsidR="00000000" w:rsidRDefault="002703A1">
      <w:pPr>
        <w:pStyle w:val="af1"/>
        <w:rPr>
          <w:rtl/>
        </w:rPr>
      </w:pPr>
      <w:r>
        <w:rPr>
          <w:rtl/>
        </w:rPr>
        <w:t>היו</w:t>
      </w:r>
      <w:r>
        <w:rPr>
          <w:rtl/>
        </w:rPr>
        <w:t>"ר ראובן ריבלין:</w:t>
      </w:r>
    </w:p>
    <w:p w14:paraId="122CB97E" w14:textId="77777777" w:rsidR="00000000" w:rsidRDefault="002703A1">
      <w:pPr>
        <w:pStyle w:val="a0"/>
        <w:rPr>
          <w:rtl/>
        </w:rPr>
      </w:pPr>
    </w:p>
    <w:p w14:paraId="58D4D1F7" w14:textId="77777777" w:rsidR="00000000" w:rsidRDefault="002703A1">
      <w:pPr>
        <w:pStyle w:val="a0"/>
        <w:rPr>
          <w:rFonts w:hint="cs"/>
          <w:rtl/>
        </w:rPr>
      </w:pPr>
      <w:r>
        <w:rPr>
          <w:rFonts w:hint="cs"/>
          <w:rtl/>
        </w:rPr>
        <w:t xml:space="preserve">אם אדוני לא עומד במתח, יצא החוצה.  </w:t>
      </w:r>
    </w:p>
    <w:p w14:paraId="7787DD99" w14:textId="77777777" w:rsidR="00000000" w:rsidRDefault="002703A1">
      <w:pPr>
        <w:pStyle w:val="a0"/>
        <w:rPr>
          <w:rFonts w:hint="cs"/>
          <w:rtl/>
        </w:rPr>
      </w:pPr>
    </w:p>
    <w:p w14:paraId="324D33DD" w14:textId="77777777" w:rsidR="00000000" w:rsidRDefault="002703A1">
      <w:pPr>
        <w:pStyle w:val="-"/>
        <w:rPr>
          <w:rtl/>
        </w:rPr>
      </w:pPr>
      <w:bookmarkStart w:id="105" w:name="FS000001052T03_05_2004_17_33_06C"/>
      <w:bookmarkEnd w:id="105"/>
      <w:r>
        <w:rPr>
          <w:rtl/>
        </w:rPr>
        <w:t>אילן ליבוביץ (שינוי):</w:t>
      </w:r>
    </w:p>
    <w:p w14:paraId="56CB73BC" w14:textId="77777777" w:rsidR="00000000" w:rsidRDefault="002703A1">
      <w:pPr>
        <w:pStyle w:val="a0"/>
        <w:rPr>
          <w:rtl/>
        </w:rPr>
      </w:pPr>
    </w:p>
    <w:p w14:paraId="5623D3F4" w14:textId="77777777" w:rsidR="00000000" w:rsidRDefault="002703A1">
      <w:pPr>
        <w:pStyle w:val="a0"/>
        <w:rPr>
          <w:rFonts w:hint="cs"/>
          <w:rtl/>
        </w:rPr>
      </w:pPr>
      <w:r>
        <w:rPr>
          <w:rFonts w:hint="cs"/>
          <w:rtl/>
        </w:rPr>
        <w:t xml:space="preserve">חבר הכנסת גפני, אני אשלח לך הודעה בשלושה העתקים, שתוכל לשלוח את זה גם לאדמו"ר, שכולם יהיו רגועים. </w:t>
      </w:r>
    </w:p>
    <w:p w14:paraId="37871D9E" w14:textId="77777777" w:rsidR="00000000" w:rsidRDefault="002703A1">
      <w:pPr>
        <w:pStyle w:val="a0"/>
        <w:rPr>
          <w:rFonts w:hint="cs"/>
          <w:rtl/>
        </w:rPr>
      </w:pPr>
    </w:p>
    <w:p w14:paraId="55881867" w14:textId="77777777" w:rsidR="00000000" w:rsidRDefault="002703A1">
      <w:pPr>
        <w:pStyle w:val="af1"/>
        <w:rPr>
          <w:rtl/>
        </w:rPr>
      </w:pPr>
      <w:r>
        <w:rPr>
          <w:rtl/>
        </w:rPr>
        <w:t>היו"ר ראובן ריבלין:</w:t>
      </w:r>
    </w:p>
    <w:p w14:paraId="611D17BC" w14:textId="77777777" w:rsidR="00000000" w:rsidRDefault="002703A1">
      <w:pPr>
        <w:pStyle w:val="a0"/>
        <w:rPr>
          <w:rtl/>
        </w:rPr>
      </w:pPr>
    </w:p>
    <w:p w14:paraId="34246BDA" w14:textId="77777777" w:rsidR="00000000" w:rsidRDefault="002703A1">
      <w:pPr>
        <w:pStyle w:val="a0"/>
        <w:rPr>
          <w:rFonts w:hint="cs"/>
          <w:rtl/>
        </w:rPr>
      </w:pPr>
      <w:r>
        <w:rPr>
          <w:rFonts w:hint="cs"/>
          <w:rtl/>
        </w:rPr>
        <w:t xml:space="preserve">בשביל מה עכשיו להיכנס לזה? </w:t>
      </w:r>
    </w:p>
    <w:p w14:paraId="744A5AE4" w14:textId="77777777" w:rsidR="00000000" w:rsidRDefault="002703A1">
      <w:pPr>
        <w:pStyle w:val="a0"/>
        <w:rPr>
          <w:rFonts w:hint="cs"/>
          <w:rtl/>
        </w:rPr>
      </w:pPr>
    </w:p>
    <w:p w14:paraId="638DCEB8" w14:textId="77777777" w:rsidR="00000000" w:rsidRDefault="002703A1">
      <w:pPr>
        <w:pStyle w:val="af0"/>
        <w:rPr>
          <w:rtl/>
        </w:rPr>
      </w:pPr>
      <w:r>
        <w:rPr>
          <w:rFonts w:hint="eastAsia"/>
          <w:rtl/>
        </w:rPr>
        <w:t>יעקב</w:t>
      </w:r>
      <w:r>
        <w:rPr>
          <w:rtl/>
        </w:rPr>
        <w:t xml:space="preserve"> ליצמן (יהדות התורה):</w:t>
      </w:r>
    </w:p>
    <w:p w14:paraId="52404647" w14:textId="77777777" w:rsidR="00000000" w:rsidRDefault="002703A1">
      <w:pPr>
        <w:pStyle w:val="a0"/>
        <w:rPr>
          <w:rFonts w:hint="cs"/>
          <w:rtl/>
        </w:rPr>
      </w:pPr>
    </w:p>
    <w:p w14:paraId="06D4FF0B" w14:textId="77777777" w:rsidR="00000000" w:rsidRDefault="002703A1">
      <w:pPr>
        <w:pStyle w:val="a0"/>
        <w:rPr>
          <w:rFonts w:hint="cs"/>
          <w:rtl/>
        </w:rPr>
      </w:pPr>
      <w:r>
        <w:rPr>
          <w:rFonts w:hint="cs"/>
          <w:rtl/>
        </w:rPr>
        <w:t>א</w:t>
      </w:r>
      <w:r>
        <w:rPr>
          <w:rFonts w:hint="cs"/>
          <w:rtl/>
        </w:rPr>
        <w:t xml:space="preserve">ולי אתה מוכן להגיד לאיזה אדמו"ר? </w:t>
      </w:r>
    </w:p>
    <w:p w14:paraId="3448F607" w14:textId="77777777" w:rsidR="00000000" w:rsidRDefault="002703A1">
      <w:pPr>
        <w:pStyle w:val="a0"/>
        <w:rPr>
          <w:rFonts w:hint="cs"/>
          <w:rtl/>
        </w:rPr>
      </w:pPr>
    </w:p>
    <w:p w14:paraId="6E134AC0" w14:textId="77777777" w:rsidR="00000000" w:rsidRDefault="002703A1">
      <w:pPr>
        <w:pStyle w:val="af1"/>
        <w:rPr>
          <w:rtl/>
        </w:rPr>
      </w:pPr>
      <w:r>
        <w:rPr>
          <w:rtl/>
        </w:rPr>
        <w:t>היו"ר ראובן ריבלין:</w:t>
      </w:r>
    </w:p>
    <w:p w14:paraId="75278A47" w14:textId="77777777" w:rsidR="00000000" w:rsidRDefault="002703A1">
      <w:pPr>
        <w:pStyle w:val="a0"/>
        <w:rPr>
          <w:rtl/>
        </w:rPr>
      </w:pPr>
    </w:p>
    <w:p w14:paraId="08F0C09B" w14:textId="77777777" w:rsidR="00000000" w:rsidRDefault="002703A1">
      <w:pPr>
        <w:pStyle w:val="a0"/>
        <w:rPr>
          <w:rFonts w:hint="cs"/>
          <w:rtl/>
        </w:rPr>
      </w:pPr>
      <w:r>
        <w:rPr>
          <w:rFonts w:hint="cs"/>
          <w:rtl/>
        </w:rPr>
        <w:t xml:space="preserve">בשינוי לא מבחינים בין מתנגדים לחסידים. </w:t>
      </w:r>
    </w:p>
    <w:p w14:paraId="1719A2B3" w14:textId="77777777" w:rsidR="00000000" w:rsidRDefault="002703A1">
      <w:pPr>
        <w:pStyle w:val="a0"/>
        <w:rPr>
          <w:rFonts w:hint="cs"/>
          <w:rtl/>
        </w:rPr>
      </w:pPr>
    </w:p>
    <w:p w14:paraId="4D835CD5" w14:textId="77777777" w:rsidR="00000000" w:rsidRDefault="002703A1">
      <w:pPr>
        <w:pStyle w:val="af0"/>
        <w:rPr>
          <w:rtl/>
        </w:rPr>
      </w:pPr>
      <w:r>
        <w:rPr>
          <w:rFonts w:hint="eastAsia"/>
          <w:rtl/>
        </w:rPr>
        <w:t>משה</w:t>
      </w:r>
      <w:r>
        <w:rPr>
          <w:rtl/>
        </w:rPr>
        <w:t xml:space="preserve"> גפני (יהדות התורה):</w:t>
      </w:r>
    </w:p>
    <w:p w14:paraId="438D2CDF" w14:textId="77777777" w:rsidR="00000000" w:rsidRDefault="002703A1">
      <w:pPr>
        <w:pStyle w:val="a0"/>
        <w:rPr>
          <w:rFonts w:hint="cs"/>
          <w:rtl/>
        </w:rPr>
      </w:pPr>
    </w:p>
    <w:p w14:paraId="19FF4A85" w14:textId="77777777" w:rsidR="00000000" w:rsidRDefault="002703A1">
      <w:pPr>
        <w:pStyle w:val="a0"/>
        <w:rPr>
          <w:rFonts w:hint="cs"/>
          <w:rtl/>
        </w:rPr>
      </w:pPr>
      <w:r>
        <w:rPr>
          <w:rFonts w:hint="cs"/>
          <w:rtl/>
        </w:rPr>
        <w:t xml:space="preserve">מועצת חכמי התורה של שינוי מורכבת מרב אחד. </w:t>
      </w:r>
    </w:p>
    <w:p w14:paraId="71DA8C2E" w14:textId="77777777" w:rsidR="00000000" w:rsidRDefault="002703A1">
      <w:pPr>
        <w:pStyle w:val="a0"/>
        <w:rPr>
          <w:rFonts w:hint="cs"/>
          <w:rtl/>
        </w:rPr>
      </w:pPr>
    </w:p>
    <w:p w14:paraId="6840C5EE" w14:textId="77777777" w:rsidR="00000000" w:rsidRDefault="002703A1">
      <w:pPr>
        <w:pStyle w:val="af0"/>
        <w:rPr>
          <w:rtl/>
        </w:rPr>
      </w:pPr>
      <w:r>
        <w:rPr>
          <w:rFonts w:hint="eastAsia"/>
          <w:rtl/>
        </w:rPr>
        <w:t>משולם</w:t>
      </w:r>
      <w:r>
        <w:rPr>
          <w:rtl/>
        </w:rPr>
        <w:t xml:space="preserve"> נהרי (ש"ס):</w:t>
      </w:r>
    </w:p>
    <w:p w14:paraId="17F63A2B" w14:textId="77777777" w:rsidR="00000000" w:rsidRDefault="002703A1">
      <w:pPr>
        <w:pStyle w:val="a0"/>
        <w:rPr>
          <w:rFonts w:hint="cs"/>
          <w:rtl/>
        </w:rPr>
      </w:pPr>
    </w:p>
    <w:p w14:paraId="5C223D04" w14:textId="77777777" w:rsidR="00000000" w:rsidRDefault="002703A1">
      <w:pPr>
        <w:pStyle w:val="a0"/>
        <w:rPr>
          <w:rFonts w:hint="cs"/>
          <w:rtl/>
        </w:rPr>
      </w:pPr>
      <w:r>
        <w:rPr>
          <w:rFonts w:hint="cs"/>
          <w:rtl/>
        </w:rPr>
        <w:t xml:space="preserve">- - - </w:t>
      </w:r>
    </w:p>
    <w:p w14:paraId="288BA18A" w14:textId="77777777" w:rsidR="00000000" w:rsidRDefault="002703A1">
      <w:pPr>
        <w:pStyle w:val="a0"/>
        <w:rPr>
          <w:rFonts w:hint="cs"/>
          <w:rtl/>
        </w:rPr>
      </w:pPr>
    </w:p>
    <w:p w14:paraId="0FC0F1DE" w14:textId="77777777" w:rsidR="00000000" w:rsidRDefault="002703A1">
      <w:pPr>
        <w:pStyle w:val="af1"/>
        <w:rPr>
          <w:rtl/>
        </w:rPr>
      </w:pPr>
      <w:r>
        <w:rPr>
          <w:rtl/>
        </w:rPr>
        <w:t>היו"ר ראובן ריבלין:</w:t>
      </w:r>
    </w:p>
    <w:p w14:paraId="780B971B" w14:textId="77777777" w:rsidR="00000000" w:rsidRDefault="002703A1">
      <w:pPr>
        <w:pStyle w:val="a0"/>
        <w:rPr>
          <w:rtl/>
        </w:rPr>
      </w:pPr>
    </w:p>
    <w:p w14:paraId="6FB0CF42" w14:textId="77777777" w:rsidR="00000000" w:rsidRDefault="002703A1">
      <w:pPr>
        <w:pStyle w:val="a0"/>
        <w:rPr>
          <w:rFonts w:hint="cs"/>
          <w:rtl/>
        </w:rPr>
      </w:pPr>
      <w:r>
        <w:rPr>
          <w:rFonts w:hint="cs"/>
          <w:rtl/>
        </w:rPr>
        <w:t>חבר הכנסת נהרי. חבר הכנסת גפני, אחת מהשתיי</w:t>
      </w:r>
      <w:r>
        <w:rPr>
          <w:rFonts w:hint="cs"/>
          <w:rtl/>
        </w:rPr>
        <w:t xml:space="preserve">ם, או שאדוני ישמע שאני מעיר לו, ואם ימשיך, אני איאלץ לעשות דברים - - - </w:t>
      </w:r>
    </w:p>
    <w:p w14:paraId="6D0BF8E8" w14:textId="77777777" w:rsidR="00000000" w:rsidRDefault="002703A1">
      <w:pPr>
        <w:pStyle w:val="a0"/>
        <w:ind w:firstLine="0"/>
        <w:rPr>
          <w:rFonts w:hint="cs"/>
          <w:rtl/>
        </w:rPr>
      </w:pPr>
    </w:p>
    <w:p w14:paraId="7F58C5B4" w14:textId="77777777" w:rsidR="00000000" w:rsidRDefault="002703A1">
      <w:pPr>
        <w:pStyle w:val="af0"/>
        <w:rPr>
          <w:rtl/>
        </w:rPr>
      </w:pPr>
      <w:r>
        <w:rPr>
          <w:rFonts w:hint="eastAsia"/>
          <w:rtl/>
        </w:rPr>
        <w:t>יעקב</w:t>
      </w:r>
      <w:r>
        <w:rPr>
          <w:rtl/>
        </w:rPr>
        <w:t xml:space="preserve"> ליצמן (יהדות התורה):</w:t>
      </w:r>
    </w:p>
    <w:p w14:paraId="0BA57A1D" w14:textId="77777777" w:rsidR="00000000" w:rsidRDefault="002703A1">
      <w:pPr>
        <w:pStyle w:val="a0"/>
        <w:rPr>
          <w:rFonts w:hint="cs"/>
          <w:rtl/>
        </w:rPr>
      </w:pPr>
    </w:p>
    <w:p w14:paraId="664A576A" w14:textId="77777777" w:rsidR="00000000" w:rsidRDefault="002703A1">
      <w:pPr>
        <w:pStyle w:val="a0"/>
        <w:rPr>
          <w:rFonts w:hint="cs"/>
          <w:rtl/>
        </w:rPr>
      </w:pPr>
      <w:r>
        <w:rPr>
          <w:rFonts w:hint="cs"/>
          <w:rtl/>
        </w:rPr>
        <w:t xml:space="preserve">היום זה שידור חי. </w:t>
      </w:r>
    </w:p>
    <w:p w14:paraId="4D087624" w14:textId="77777777" w:rsidR="00000000" w:rsidRDefault="002703A1">
      <w:pPr>
        <w:pStyle w:val="af1"/>
        <w:rPr>
          <w:rtl/>
        </w:rPr>
      </w:pPr>
    </w:p>
    <w:p w14:paraId="58A92DDA" w14:textId="77777777" w:rsidR="00000000" w:rsidRDefault="002703A1">
      <w:pPr>
        <w:pStyle w:val="af1"/>
        <w:rPr>
          <w:rtl/>
        </w:rPr>
      </w:pPr>
      <w:r>
        <w:rPr>
          <w:rtl/>
        </w:rPr>
        <w:t>היו"ר ראובן ריבלין:</w:t>
      </w:r>
    </w:p>
    <w:p w14:paraId="6D50D7D0" w14:textId="77777777" w:rsidR="00000000" w:rsidRDefault="002703A1">
      <w:pPr>
        <w:pStyle w:val="a0"/>
        <w:rPr>
          <w:rtl/>
        </w:rPr>
      </w:pPr>
    </w:p>
    <w:p w14:paraId="51743BAD" w14:textId="77777777" w:rsidR="00000000" w:rsidRDefault="002703A1">
      <w:pPr>
        <w:pStyle w:val="a0"/>
        <w:rPr>
          <w:rFonts w:hint="cs"/>
          <w:rtl/>
        </w:rPr>
      </w:pPr>
      <w:r>
        <w:rPr>
          <w:rFonts w:hint="cs"/>
          <w:rtl/>
        </w:rPr>
        <w:t xml:space="preserve">כל הזמן אנחנו בשידור חי וכל הזמן אנחנו במצב תוסס, אבל יש גם להקפיד על לוח הזמנים. בבקשה, אדוני. </w:t>
      </w:r>
    </w:p>
    <w:p w14:paraId="73223216" w14:textId="77777777" w:rsidR="00000000" w:rsidRDefault="002703A1">
      <w:pPr>
        <w:pStyle w:val="a0"/>
        <w:rPr>
          <w:rFonts w:hint="cs"/>
          <w:rtl/>
        </w:rPr>
      </w:pPr>
    </w:p>
    <w:p w14:paraId="01E878D2" w14:textId="77777777" w:rsidR="00000000" w:rsidRDefault="002703A1">
      <w:pPr>
        <w:pStyle w:val="af0"/>
        <w:rPr>
          <w:rtl/>
        </w:rPr>
      </w:pPr>
      <w:r>
        <w:rPr>
          <w:rFonts w:hint="eastAsia"/>
          <w:rtl/>
        </w:rPr>
        <w:t>משה</w:t>
      </w:r>
      <w:r>
        <w:rPr>
          <w:rtl/>
        </w:rPr>
        <w:t xml:space="preserve"> גפני (יהדות ה</w:t>
      </w:r>
      <w:r>
        <w:rPr>
          <w:rtl/>
        </w:rPr>
        <w:t>תורה):</w:t>
      </w:r>
    </w:p>
    <w:p w14:paraId="4E6FC975" w14:textId="77777777" w:rsidR="00000000" w:rsidRDefault="002703A1">
      <w:pPr>
        <w:pStyle w:val="a0"/>
        <w:rPr>
          <w:rFonts w:hint="cs"/>
          <w:rtl/>
        </w:rPr>
      </w:pPr>
    </w:p>
    <w:p w14:paraId="31907E0D" w14:textId="77777777" w:rsidR="00000000" w:rsidRDefault="002703A1">
      <w:pPr>
        <w:pStyle w:val="a0"/>
        <w:rPr>
          <w:rFonts w:hint="cs"/>
          <w:rtl/>
        </w:rPr>
      </w:pPr>
      <w:r>
        <w:rPr>
          <w:rFonts w:hint="cs"/>
          <w:rtl/>
        </w:rPr>
        <w:t xml:space="preserve">אני מניח שגם היושב-ראש - - - </w:t>
      </w:r>
    </w:p>
    <w:p w14:paraId="0F407C76" w14:textId="77777777" w:rsidR="00000000" w:rsidRDefault="002703A1">
      <w:pPr>
        <w:pStyle w:val="a0"/>
        <w:rPr>
          <w:rFonts w:hint="cs"/>
          <w:rtl/>
        </w:rPr>
      </w:pPr>
    </w:p>
    <w:p w14:paraId="37F37623" w14:textId="77777777" w:rsidR="00000000" w:rsidRDefault="002703A1">
      <w:pPr>
        <w:pStyle w:val="af1"/>
        <w:rPr>
          <w:rtl/>
        </w:rPr>
      </w:pPr>
      <w:r>
        <w:rPr>
          <w:rtl/>
        </w:rPr>
        <w:t>היו"ר ראובן ריבלין:</w:t>
      </w:r>
    </w:p>
    <w:p w14:paraId="1207EA32" w14:textId="77777777" w:rsidR="00000000" w:rsidRDefault="002703A1">
      <w:pPr>
        <w:pStyle w:val="a0"/>
        <w:rPr>
          <w:rtl/>
        </w:rPr>
      </w:pPr>
    </w:p>
    <w:p w14:paraId="54B02C98" w14:textId="77777777" w:rsidR="00000000" w:rsidRDefault="002703A1">
      <w:pPr>
        <w:pStyle w:val="a0"/>
        <w:rPr>
          <w:rFonts w:hint="cs"/>
          <w:rtl/>
        </w:rPr>
      </w:pPr>
      <w:r>
        <w:rPr>
          <w:rFonts w:hint="cs"/>
          <w:rtl/>
        </w:rPr>
        <w:t xml:space="preserve">חבר הכנסת גפני, אל תניח יותר, מיצית את קריאות הביניים שלך. בבקשה, חבר הכנסת ליבוביץ. </w:t>
      </w:r>
    </w:p>
    <w:p w14:paraId="05ABB869" w14:textId="77777777" w:rsidR="00000000" w:rsidRDefault="002703A1">
      <w:pPr>
        <w:pStyle w:val="a0"/>
        <w:rPr>
          <w:rFonts w:hint="cs"/>
          <w:rtl/>
        </w:rPr>
      </w:pPr>
    </w:p>
    <w:p w14:paraId="27CE4AEB" w14:textId="77777777" w:rsidR="00000000" w:rsidRDefault="002703A1">
      <w:pPr>
        <w:pStyle w:val="-"/>
        <w:rPr>
          <w:rtl/>
        </w:rPr>
      </w:pPr>
      <w:bookmarkStart w:id="106" w:name="FS000001052T03_05_2004_16_03_05C"/>
      <w:bookmarkEnd w:id="106"/>
      <w:r>
        <w:rPr>
          <w:rtl/>
        </w:rPr>
        <w:t>אילן ליבוביץ (שינוי):</w:t>
      </w:r>
    </w:p>
    <w:p w14:paraId="301CEABF" w14:textId="77777777" w:rsidR="00000000" w:rsidRDefault="002703A1">
      <w:pPr>
        <w:pStyle w:val="a0"/>
        <w:rPr>
          <w:rtl/>
        </w:rPr>
      </w:pPr>
    </w:p>
    <w:p w14:paraId="60665EE7" w14:textId="77777777" w:rsidR="00000000" w:rsidRDefault="002703A1">
      <w:pPr>
        <w:pStyle w:val="a0"/>
        <w:rPr>
          <w:rFonts w:hint="cs"/>
          <w:rtl/>
        </w:rPr>
      </w:pPr>
      <w:r>
        <w:rPr>
          <w:rFonts w:hint="cs"/>
          <w:rtl/>
        </w:rPr>
        <w:t>אתמול, אדוני היושב-ראש, נפל דבר בישראל. אני חושב שראש הממשלה טעה טעות חמורה כשהחליט לה</w:t>
      </w:r>
      <w:r>
        <w:rPr>
          <w:rFonts w:hint="cs"/>
          <w:rtl/>
        </w:rPr>
        <w:t>ביא את התוכנית הזאת למשאל בקרב מתפקדי הליכוד. ראשית, מפני שהוא יצר תקדים מסוכן, ולא צריך להיות נביא כדי להבין שלא מדובר במשאל אחרון מסוגו, עוד נהיה עדים לראשי ממשלות שנאלצים להביא סוגיות מדיניות ופוליטיות להכרעת חברי מפלגתם. אך חשוב מכך, ראש הממשלה טעה בכך</w:t>
      </w:r>
      <w:r>
        <w:rPr>
          <w:rFonts w:hint="cs"/>
          <w:rtl/>
        </w:rPr>
        <w:t xml:space="preserve"> ששם את עתיד המדינה ותושביה בידי כמה עשרות אלפי אנשים אשר אינם משקפים את הלך הרוח של הציבור בישראל, ואשר חלקם מונעים משיקולים פוליטיים ואינטרסנטיים אחרים. לא יעלה על הדעת שמתפקדי הליכוד יחליטו כיצד ייראו פניה של המדינה וכיצד תתנהל מדינת ישראל. </w:t>
      </w:r>
    </w:p>
    <w:p w14:paraId="5253A2A0" w14:textId="77777777" w:rsidR="00000000" w:rsidRDefault="002703A1">
      <w:pPr>
        <w:pStyle w:val="a0"/>
        <w:rPr>
          <w:rFonts w:hint="cs"/>
          <w:rtl/>
        </w:rPr>
      </w:pPr>
    </w:p>
    <w:p w14:paraId="6D92C4BD" w14:textId="77777777" w:rsidR="00000000" w:rsidRDefault="002703A1">
      <w:pPr>
        <w:pStyle w:val="a0"/>
        <w:rPr>
          <w:rFonts w:hint="cs"/>
          <w:rtl/>
        </w:rPr>
      </w:pPr>
      <w:r>
        <w:rPr>
          <w:rFonts w:hint="cs"/>
          <w:rtl/>
        </w:rPr>
        <w:t>אני מבקש מ</w:t>
      </w:r>
      <w:r>
        <w:rPr>
          <w:rFonts w:hint="cs"/>
          <w:rtl/>
        </w:rPr>
        <w:t xml:space="preserve">כם, חברי הכנסת, ומכולנו, להכניס בסך הכול את תוצאות המשאל הזה לפרופורציות הנכונות. 51% ממתפקדי הליכוד השתתפו במשאל, בסך הכול קצת יותר מ-90,000 איש. מתוכם הצביעו 60%, שהם פחות מ-60,000 איש, נגד התוכנית. 60,000 זה אפילו לא 1% מאוכלוסיית מדינת ישראל; 1% בלבד. </w:t>
      </w:r>
      <w:r>
        <w:rPr>
          <w:rFonts w:hint="cs"/>
          <w:rtl/>
        </w:rPr>
        <w:t xml:space="preserve">לא ייתכן שניתן ל-1% מתושבי המדינה לקבוע את גורלנו כאן. </w:t>
      </w:r>
    </w:p>
    <w:p w14:paraId="32928717" w14:textId="77777777" w:rsidR="00000000" w:rsidRDefault="002703A1">
      <w:pPr>
        <w:pStyle w:val="a0"/>
        <w:rPr>
          <w:rFonts w:hint="cs"/>
          <w:rtl/>
        </w:rPr>
      </w:pPr>
    </w:p>
    <w:p w14:paraId="3A553DB8" w14:textId="77777777" w:rsidR="00000000" w:rsidRDefault="002703A1">
      <w:pPr>
        <w:pStyle w:val="a0"/>
        <w:rPr>
          <w:rFonts w:hint="cs"/>
          <w:rtl/>
        </w:rPr>
      </w:pPr>
      <w:r>
        <w:rPr>
          <w:rFonts w:hint="cs"/>
          <w:rtl/>
        </w:rPr>
        <w:t xml:space="preserve">בפני ראש הממשלה עומדות כמה ברירות - - - </w:t>
      </w:r>
    </w:p>
    <w:p w14:paraId="732D96CE" w14:textId="77777777" w:rsidR="00000000" w:rsidRDefault="002703A1">
      <w:pPr>
        <w:pStyle w:val="a0"/>
        <w:rPr>
          <w:rFonts w:hint="cs"/>
          <w:rtl/>
        </w:rPr>
      </w:pPr>
    </w:p>
    <w:p w14:paraId="36FF4A4F" w14:textId="77777777" w:rsidR="00000000" w:rsidRDefault="002703A1">
      <w:pPr>
        <w:pStyle w:val="af0"/>
        <w:rPr>
          <w:rtl/>
        </w:rPr>
      </w:pPr>
      <w:r>
        <w:rPr>
          <w:rFonts w:hint="eastAsia"/>
          <w:rtl/>
        </w:rPr>
        <w:t>אברהם</w:t>
      </w:r>
      <w:r>
        <w:rPr>
          <w:rtl/>
        </w:rPr>
        <w:t xml:space="preserve"> בייגה שוחט (העבודה-מימד):</w:t>
      </w:r>
    </w:p>
    <w:p w14:paraId="7AD27AB5" w14:textId="77777777" w:rsidR="00000000" w:rsidRDefault="002703A1">
      <w:pPr>
        <w:pStyle w:val="a0"/>
        <w:rPr>
          <w:rFonts w:hint="cs"/>
          <w:rtl/>
        </w:rPr>
      </w:pPr>
    </w:p>
    <w:p w14:paraId="77BA72ED" w14:textId="77777777" w:rsidR="00000000" w:rsidRDefault="002703A1">
      <w:pPr>
        <w:pStyle w:val="a0"/>
        <w:rPr>
          <w:rFonts w:hint="cs"/>
          <w:rtl/>
        </w:rPr>
      </w:pPr>
      <w:r>
        <w:rPr>
          <w:rFonts w:hint="cs"/>
          <w:rtl/>
        </w:rPr>
        <w:t xml:space="preserve">מה אתה מציע? </w:t>
      </w:r>
    </w:p>
    <w:p w14:paraId="46D7F3FF" w14:textId="77777777" w:rsidR="00000000" w:rsidRDefault="002703A1">
      <w:pPr>
        <w:pStyle w:val="a0"/>
        <w:rPr>
          <w:rFonts w:hint="cs"/>
          <w:rtl/>
        </w:rPr>
      </w:pPr>
    </w:p>
    <w:p w14:paraId="65B847E4" w14:textId="77777777" w:rsidR="00000000" w:rsidRDefault="002703A1">
      <w:pPr>
        <w:pStyle w:val="af0"/>
        <w:rPr>
          <w:rtl/>
        </w:rPr>
      </w:pPr>
      <w:r>
        <w:rPr>
          <w:rFonts w:hint="eastAsia"/>
          <w:rtl/>
        </w:rPr>
        <w:t>משה</w:t>
      </w:r>
      <w:r>
        <w:rPr>
          <w:rtl/>
        </w:rPr>
        <w:t xml:space="preserve"> גפני (יהדות התורה):</w:t>
      </w:r>
    </w:p>
    <w:p w14:paraId="69AACFE4" w14:textId="77777777" w:rsidR="00000000" w:rsidRDefault="002703A1">
      <w:pPr>
        <w:pStyle w:val="a0"/>
        <w:rPr>
          <w:rFonts w:hint="cs"/>
          <w:rtl/>
        </w:rPr>
      </w:pPr>
    </w:p>
    <w:p w14:paraId="58F64467" w14:textId="77777777" w:rsidR="00000000" w:rsidRDefault="002703A1">
      <w:pPr>
        <w:pStyle w:val="a0"/>
        <w:rPr>
          <w:rFonts w:hint="cs"/>
          <w:rtl/>
        </w:rPr>
      </w:pPr>
      <w:r>
        <w:rPr>
          <w:rFonts w:hint="cs"/>
          <w:rtl/>
        </w:rPr>
        <w:t xml:space="preserve">מה ההצעה באמת? </w:t>
      </w:r>
    </w:p>
    <w:p w14:paraId="7AAB16CE" w14:textId="77777777" w:rsidR="00000000" w:rsidRDefault="002703A1">
      <w:pPr>
        <w:pStyle w:val="a0"/>
        <w:rPr>
          <w:rFonts w:hint="cs"/>
          <w:rtl/>
        </w:rPr>
      </w:pPr>
    </w:p>
    <w:p w14:paraId="1096D28D" w14:textId="77777777" w:rsidR="00000000" w:rsidRDefault="002703A1">
      <w:pPr>
        <w:pStyle w:val="-"/>
        <w:rPr>
          <w:rtl/>
        </w:rPr>
      </w:pPr>
      <w:bookmarkStart w:id="107" w:name="FS000001052T03_05_2004_17_42_43C"/>
      <w:bookmarkEnd w:id="107"/>
      <w:r>
        <w:rPr>
          <w:rtl/>
        </w:rPr>
        <w:t>אילן ליבוביץ (שינוי):</w:t>
      </w:r>
    </w:p>
    <w:p w14:paraId="05182C7D" w14:textId="77777777" w:rsidR="00000000" w:rsidRDefault="002703A1">
      <w:pPr>
        <w:pStyle w:val="a0"/>
        <w:rPr>
          <w:rtl/>
        </w:rPr>
      </w:pPr>
    </w:p>
    <w:p w14:paraId="0B6F72E8" w14:textId="77777777" w:rsidR="00000000" w:rsidRDefault="002703A1">
      <w:pPr>
        <w:pStyle w:val="a0"/>
        <w:rPr>
          <w:rFonts w:hint="cs"/>
          <w:rtl/>
        </w:rPr>
      </w:pPr>
      <w:r>
        <w:rPr>
          <w:rFonts w:hint="cs"/>
          <w:rtl/>
        </w:rPr>
        <w:t xml:space="preserve">אם תהיה סובלני, חבר הכנסת גפני, ולא תאוץ לך </w:t>
      </w:r>
      <w:r>
        <w:rPr>
          <w:rFonts w:hint="cs"/>
          <w:rtl/>
        </w:rPr>
        <w:t xml:space="preserve">הדרך, אולי תשמע את הצעתי. </w:t>
      </w:r>
    </w:p>
    <w:p w14:paraId="4D97EA4C" w14:textId="77777777" w:rsidR="00000000" w:rsidRDefault="002703A1">
      <w:pPr>
        <w:pStyle w:val="a0"/>
        <w:rPr>
          <w:rFonts w:hint="cs"/>
          <w:rtl/>
        </w:rPr>
      </w:pPr>
    </w:p>
    <w:p w14:paraId="58045267" w14:textId="77777777" w:rsidR="00000000" w:rsidRDefault="002703A1">
      <w:pPr>
        <w:pStyle w:val="af0"/>
        <w:rPr>
          <w:rtl/>
        </w:rPr>
      </w:pPr>
      <w:r>
        <w:rPr>
          <w:rFonts w:hint="eastAsia"/>
          <w:rtl/>
        </w:rPr>
        <w:t>גלעד</w:t>
      </w:r>
      <w:r>
        <w:rPr>
          <w:rtl/>
        </w:rPr>
        <w:t xml:space="preserve"> ארדן (הליכוד):</w:t>
      </w:r>
    </w:p>
    <w:p w14:paraId="38DA2FBB" w14:textId="77777777" w:rsidR="00000000" w:rsidRDefault="002703A1">
      <w:pPr>
        <w:pStyle w:val="a0"/>
        <w:rPr>
          <w:rFonts w:hint="cs"/>
          <w:rtl/>
        </w:rPr>
      </w:pPr>
    </w:p>
    <w:p w14:paraId="2565EB82" w14:textId="77777777" w:rsidR="00000000" w:rsidRDefault="002703A1">
      <w:pPr>
        <w:pStyle w:val="a0"/>
        <w:rPr>
          <w:rFonts w:hint="cs"/>
          <w:rtl/>
        </w:rPr>
      </w:pPr>
      <w:r>
        <w:rPr>
          <w:rFonts w:hint="cs"/>
          <w:rtl/>
        </w:rPr>
        <w:t xml:space="preserve">דרך אגב, בבחירה של שרון השתתפו פחות. </w:t>
      </w:r>
    </w:p>
    <w:p w14:paraId="52089425" w14:textId="77777777" w:rsidR="00000000" w:rsidRDefault="002703A1">
      <w:pPr>
        <w:pStyle w:val="a0"/>
        <w:rPr>
          <w:rFonts w:hint="cs"/>
          <w:rtl/>
        </w:rPr>
      </w:pPr>
    </w:p>
    <w:p w14:paraId="2E2838F1" w14:textId="77777777" w:rsidR="00000000" w:rsidRDefault="002703A1">
      <w:pPr>
        <w:pStyle w:val="-"/>
        <w:rPr>
          <w:rtl/>
        </w:rPr>
      </w:pPr>
      <w:bookmarkStart w:id="108" w:name="FS000001052T03_05_2004_17_43_17C"/>
      <w:bookmarkEnd w:id="108"/>
      <w:r>
        <w:rPr>
          <w:rtl/>
        </w:rPr>
        <w:t>אילן ליבוביץ (שינוי):</w:t>
      </w:r>
    </w:p>
    <w:p w14:paraId="581D45CC" w14:textId="77777777" w:rsidR="00000000" w:rsidRDefault="002703A1">
      <w:pPr>
        <w:pStyle w:val="a0"/>
        <w:rPr>
          <w:rtl/>
        </w:rPr>
      </w:pPr>
    </w:p>
    <w:p w14:paraId="760B918D" w14:textId="77777777" w:rsidR="00000000" w:rsidRDefault="002703A1">
      <w:pPr>
        <w:pStyle w:val="a0"/>
        <w:rPr>
          <w:rFonts w:hint="cs"/>
          <w:rtl/>
        </w:rPr>
      </w:pPr>
      <w:r>
        <w:rPr>
          <w:rFonts w:hint="cs"/>
          <w:rtl/>
        </w:rPr>
        <w:t xml:space="preserve">הליכוד קיבל מיליון קולות בבחירות לכנסת ולא 60,000 קולות, וזה מה שהביא אותו להיות ראש הממשלה, חבר הכנסת ארדן, ולא קומץ פייגלינים. </w:t>
      </w:r>
    </w:p>
    <w:p w14:paraId="34DBC463" w14:textId="77777777" w:rsidR="00000000" w:rsidRDefault="002703A1">
      <w:pPr>
        <w:pStyle w:val="a0"/>
        <w:rPr>
          <w:rFonts w:hint="cs"/>
          <w:rtl/>
        </w:rPr>
      </w:pPr>
    </w:p>
    <w:p w14:paraId="6E09CEAC" w14:textId="77777777" w:rsidR="00000000" w:rsidRDefault="002703A1">
      <w:pPr>
        <w:pStyle w:val="-"/>
        <w:rPr>
          <w:rtl/>
        </w:rPr>
      </w:pPr>
      <w:bookmarkStart w:id="109" w:name="FS000001052T03_05_2004_16_05_03C"/>
      <w:bookmarkEnd w:id="109"/>
      <w:r>
        <w:rPr>
          <w:rtl/>
        </w:rPr>
        <w:t>אילן ליבוביץ (</w:t>
      </w:r>
      <w:r>
        <w:rPr>
          <w:rtl/>
        </w:rPr>
        <w:t>שינוי):</w:t>
      </w:r>
    </w:p>
    <w:p w14:paraId="094A8BFB" w14:textId="77777777" w:rsidR="00000000" w:rsidRDefault="002703A1">
      <w:pPr>
        <w:pStyle w:val="a0"/>
        <w:rPr>
          <w:rtl/>
        </w:rPr>
      </w:pPr>
    </w:p>
    <w:p w14:paraId="0BE8DA74" w14:textId="77777777" w:rsidR="00000000" w:rsidRDefault="002703A1">
      <w:pPr>
        <w:pStyle w:val="a0"/>
        <w:rPr>
          <w:rFonts w:hint="cs"/>
          <w:rtl/>
        </w:rPr>
      </w:pPr>
      <w:r>
        <w:rPr>
          <w:rFonts w:hint="cs"/>
          <w:rtl/>
        </w:rPr>
        <w:t xml:space="preserve">ראש הממשלה של ישראל, חבר הכנסת גלעד ארדן, הוא היה פעם חישוקאי והיום חישקתם אותו אתם בדרך אחרת, אבל בסדר. </w:t>
      </w:r>
    </w:p>
    <w:p w14:paraId="7F114571" w14:textId="77777777" w:rsidR="00000000" w:rsidRDefault="002703A1">
      <w:pPr>
        <w:pStyle w:val="a0"/>
        <w:rPr>
          <w:rFonts w:hint="cs"/>
          <w:rtl/>
        </w:rPr>
      </w:pPr>
    </w:p>
    <w:p w14:paraId="54A1EDD2" w14:textId="77777777" w:rsidR="00000000" w:rsidRDefault="002703A1">
      <w:pPr>
        <w:pStyle w:val="af0"/>
        <w:rPr>
          <w:rtl/>
        </w:rPr>
      </w:pPr>
      <w:r>
        <w:rPr>
          <w:rFonts w:hint="eastAsia"/>
          <w:rtl/>
        </w:rPr>
        <w:t>גלעד</w:t>
      </w:r>
      <w:r>
        <w:rPr>
          <w:rtl/>
        </w:rPr>
        <w:t xml:space="preserve"> ארדן (הליכוד):</w:t>
      </w:r>
    </w:p>
    <w:p w14:paraId="632D6F2C" w14:textId="77777777" w:rsidR="00000000" w:rsidRDefault="002703A1">
      <w:pPr>
        <w:pStyle w:val="a0"/>
        <w:rPr>
          <w:rFonts w:hint="cs"/>
          <w:rtl/>
        </w:rPr>
      </w:pPr>
    </w:p>
    <w:p w14:paraId="610EDBAD" w14:textId="77777777" w:rsidR="00000000" w:rsidRDefault="002703A1">
      <w:pPr>
        <w:pStyle w:val="a0"/>
        <w:rPr>
          <w:rFonts w:hint="cs"/>
          <w:rtl/>
        </w:rPr>
      </w:pPr>
      <w:r>
        <w:rPr>
          <w:rFonts w:hint="cs"/>
          <w:rtl/>
        </w:rPr>
        <w:t xml:space="preserve">דמוקרטיה זאת בעיה. </w:t>
      </w:r>
    </w:p>
    <w:p w14:paraId="120E5CE2" w14:textId="77777777" w:rsidR="00000000" w:rsidRDefault="002703A1">
      <w:pPr>
        <w:pStyle w:val="a0"/>
        <w:rPr>
          <w:rFonts w:hint="cs"/>
          <w:rtl/>
        </w:rPr>
      </w:pPr>
    </w:p>
    <w:p w14:paraId="4C0E0632" w14:textId="77777777" w:rsidR="00000000" w:rsidRDefault="002703A1">
      <w:pPr>
        <w:pStyle w:val="af1"/>
        <w:rPr>
          <w:rtl/>
        </w:rPr>
      </w:pPr>
      <w:r>
        <w:rPr>
          <w:rtl/>
        </w:rPr>
        <w:t>היו"ר יולי-יואל אדלשטיין:</w:t>
      </w:r>
    </w:p>
    <w:p w14:paraId="51107990" w14:textId="77777777" w:rsidR="00000000" w:rsidRDefault="002703A1">
      <w:pPr>
        <w:pStyle w:val="a0"/>
        <w:rPr>
          <w:rtl/>
        </w:rPr>
      </w:pPr>
    </w:p>
    <w:p w14:paraId="00147B82" w14:textId="77777777" w:rsidR="00000000" w:rsidRDefault="002703A1">
      <w:pPr>
        <w:pStyle w:val="a0"/>
        <w:rPr>
          <w:rFonts w:hint="cs"/>
          <w:rtl/>
        </w:rPr>
      </w:pPr>
      <w:r>
        <w:rPr>
          <w:rFonts w:hint="cs"/>
          <w:rtl/>
        </w:rPr>
        <w:t>חבר הכנסת ליבוביץ, אם תבחר להתעמת עם חברי כנסת, לא אוכל להגן עליך, אם ז</w:t>
      </w:r>
      <w:r>
        <w:rPr>
          <w:rFonts w:hint="cs"/>
          <w:rtl/>
        </w:rPr>
        <w:t xml:space="preserve">את בחירתך. בבקשה. </w:t>
      </w:r>
    </w:p>
    <w:p w14:paraId="2CD2D6CF" w14:textId="77777777" w:rsidR="00000000" w:rsidRDefault="002703A1">
      <w:pPr>
        <w:pStyle w:val="a0"/>
        <w:rPr>
          <w:rFonts w:hint="cs"/>
          <w:rtl/>
        </w:rPr>
      </w:pPr>
    </w:p>
    <w:p w14:paraId="2F879FF7" w14:textId="77777777" w:rsidR="00000000" w:rsidRDefault="002703A1">
      <w:pPr>
        <w:pStyle w:val="-"/>
        <w:rPr>
          <w:rtl/>
        </w:rPr>
      </w:pPr>
      <w:bookmarkStart w:id="110" w:name="FS000001052T03_05_2004_16_05_18C"/>
      <w:bookmarkEnd w:id="110"/>
      <w:r>
        <w:rPr>
          <w:rtl/>
        </w:rPr>
        <w:t>אילן ליבוביץ (שינוי):</w:t>
      </w:r>
    </w:p>
    <w:p w14:paraId="011082E7" w14:textId="77777777" w:rsidR="00000000" w:rsidRDefault="002703A1">
      <w:pPr>
        <w:pStyle w:val="a0"/>
        <w:rPr>
          <w:rtl/>
        </w:rPr>
      </w:pPr>
    </w:p>
    <w:p w14:paraId="717A85EC" w14:textId="77777777" w:rsidR="00000000" w:rsidRDefault="002703A1">
      <w:pPr>
        <w:pStyle w:val="a0"/>
        <w:rPr>
          <w:rFonts w:hint="cs"/>
          <w:rtl/>
        </w:rPr>
      </w:pPr>
      <w:r>
        <w:rPr>
          <w:rFonts w:hint="cs"/>
          <w:rtl/>
        </w:rPr>
        <w:t>בפני ראש הממשלה עומדות היום כמה ברירות. אם יבחר ראש הממשלה להמשיך בתוכניתו האמיצה להתנתקות ולפינוי יישובים מרצועת-עזה ומיהודה ושומרון, ולחתירה להסכם מדיני עם הפלסטינים, הרי שמדינת ישראל תצעד אולי, אחרי כמעט ארבע ש</w:t>
      </w:r>
      <w:r>
        <w:rPr>
          <w:rFonts w:hint="cs"/>
          <w:rtl/>
        </w:rPr>
        <w:t xml:space="preserve">נים של שפיכות דמים, במסלול של תקווה ויציאה מהמשבר. </w:t>
      </w:r>
    </w:p>
    <w:p w14:paraId="04709CCF" w14:textId="77777777" w:rsidR="00000000" w:rsidRDefault="002703A1">
      <w:pPr>
        <w:pStyle w:val="a0"/>
        <w:rPr>
          <w:rFonts w:hint="cs"/>
          <w:rtl/>
        </w:rPr>
      </w:pPr>
    </w:p>
    <w:p w14:paraId="6F3C69C4" w14:textId="77777777" w:rsidR="00000000" w:rsidRDefault="002703A1">
      <w:pPr>
        <w:pStyle w:val="af0"/>
        <w:rPr>
          <w:rtl/>
        </w:rPr>
      </w:pPr>
    </w:p>
    <w:p w14:paraId="7BB289B9" w14:textId="77777777" w:rsidR="00000000" w:rsidRDefault="002703A1">
      <w:pPr>
        <w:pStyle w:val="af0"/>
        <w:rPr>
          <w:rtl/>
        </w:rPr>
      </w:pPr>
      <w:r>
        <w:rPr>
          <w:rFonts w:hint="eastAsia"/>
          <w:rtl/>
        </w:rPr>
        <w:t>אברהם</w:t>
      </w:r>
      <w:r>
        <w:rPr>
          <w:rtl/>
        </w:rPr>
        <w:t xml:space="preserve"> בייגה שוחט (העבודה-מימד):</w:t>
      </w:r>
    </w:p>
    <w:p w14:paraId="0B5A726D" w14:textId="77777777" w:rsidR="00000000" w:rsidRDefault="002703A1">
      <w:pPr>
        <w:pStyle w:val="a0"/>
        <w:rPr>
          <w:rFonts w:hint="cs"/>
          <w:rtl/>
        </w:rPr>
      </w:pPr>
    </w:p>
    <w:p w14:paraId="27E46896" w14:textId="77777777" w:rsidR="00000000" w:rsidRDefault="002703A1">
      <w:pPr>
        <w:pStyle w:val="a0"/>
        <w:rPr>
          <w:rFonts w:hint="cs"/>
          <w:rtl/>
        </w:rPr>
      </w:pPr>
      <w:r>
        <w:rPr>
          <w:rFonts w:hint="cs"/>
          <w:rtl/>
        </w:rPr>
        <w:t xml:space="preserve">אילן, איך הוא יעשה את זה אם אין לו רוב בסיעה? </w:t>
      </w:r>
    </w:p>
    <w:p w14:paraId="008D03AF" w14:textId="77777777" w:rsidR="00000000" w:rsidRDefault="002703A1">
      <w:pPr>
        <w:pStyle w:val="a0"/>
        <w:rPr>
          <w:rFonts w:hint="cs"/>
          <w:rtl/>
        </w:rPr>
      </w:pPr>
    </w:p>
    <w:p w14:paraId="3CD30519" w14:textId="77777777" w:rsidR="00000000" w:rsidRDefault="002703A1">
      <w:pPr>
        <w:pStyle w:val="-"/>
        <w:rPr>
          <w:rtl/>
        </w:rPr>
      </w:pPr>
      <w:bookmarkStart w:id="111" w:name="FS000001052T03_05_2004_16_05_52C"/>
      <w:bookmarkEnd w:id="111"/>
      <w:r>
        <w:rPr>
          <w:rtl/>
        </w:rPr>
        <w:t>אילן ליבוביץ (שינוי):</w:t>
      </w:r>
    </w:p>
    <w:p w14:paraId="06777697" w14:textId="77777777" w:rsidR="00000000" w:rsidRDefault="002703A1">
      <w:pPr>
        <w:pStyle w:val="a0"/>
        <w:rPr>
          <w:rtl/>
        </w:rPr>
      </w:pPr>
    </w:p>
    <w:p w14:paraId="300D2A04" w14:textId="77777777" w:rsidR="00000000" w:rsidRDefault="002703A1">
      <w:pPr>
        <w:pStyle w:val="a0"/>
        <w:rPr>
          <w:rFonts w:hint="cs"/>
          <w:rtl/>
        </w:rPr>
      </w:pPr>
      <w:r>
        <w:rPr>
          <w:rFonts w:hint="cs"/>
          <w:rtl/>
        </w:rPr>
        <w:t>על ראש הממשלה יהיה להציג קו מדיני ברור ולהמשיך באומץ ובנחישות בתוכנית ההתנתקות ולהביאה להכרעת הממש</w:t>
      </w:r>
      <w:r>
        <w:rPr>
          <w:rFonts w:hint="cs"/>
          <w:rtl/>
        </w:rPr>
        <w:t>לה והכנסת, שאני חושב שהיא משקפת את האוכלוסייה הישראלית טוב יותר ממתפקדי הליכוד. אם לעומת זאת הוא יבחר  להיכנע לקומץ ימני קיצוני, פייגליני, מבין חברי מפלגתו, ולוותר על תוכנית ההיפרדות החד-צדדית או לסרסה ולהוציאה מכל תוכן, הרי שאנחנו לפחות, בשינוי, נצטרך לבח</w:t>
      </w:r>
      <w:r>
        <w:rPr>
          <w:rFonts w:hint="cs"/>
          <w:rtl/>
        </w:rPr>
        <w:t xml:space="preserve">ון את דרכנו, שכן לא נוכל להמשיך ולהיות חלק ממשלה שאינה מציגה אופק מדיני כלשהו לציבור בישראל. </w:t>
      </w:r>
    </w:p>
    <w:p w14:paraId="0411A6E9" w14:textId="77777777" w:rsidR="00000000" w:rsidRDefault="002703A1">
      <w:pPr>
        <w:pStyle w:val="a0"/>
        <w:rPr>
          <w:rFonts w:hint="cs"/>
          <w:rtl/>
        </w:rPr>
      </w:pPr>
    </w:p>
    <w:p w14:paraId="343CE8C0" w14:textId="77777777" w:rsidR="00000000" w:rsidRDefault="002703A1">
      <w:pPr>
        <w:pStyle w:val="af0"/>
        <w:rPr>
          <w:rtl/>
        </w:rPr>
      </w:pPr>
      <w:r>
        <w:rPr>
          <w:rFonts w:hint="eastAsia"/>
          <w:rtl/>
        </w:rPr>
        <w:t>אברהם</w:t>
      </w:r>
      <w:r>
        <w:rPr>
          <w:rtl/>
        </w:rPr>
        <w:t xml:space="preserve"> בייגה שוחט (העבודה-מימד):</w:t>
      </w:r>
    </w:p>
    <w:p w14:paraId="1FB9D8C1" w14:textId="77777777" w:rsidR="00000000" w:rsidRDefault="002703A1">
      <w:pPr>
        <w:pStyle w:val="a0"/>
        <w:rPr>
          <w:rFonts w:hint="cs"/>
          <w:rtl/>
        </w:rPr>
      </w:pPr>
    </w:p>
    <w:p w14:paraId="37BD3722" w14:textId="77777777" w:rsidR="00000000" w:rsidRDefault="002703A1">
      <w:pPr>
        <w:pStyle w:val="a0"/>
        <w:rPr>
          <w:rFonts w:hint="cs"/>
          <w:rtl/>
        </w:rPr>
      </w:pPr>
      <w:r>
        <w:rPr>
          <w:rFonts w:hint="cs"/>
          <w:rtl/>
        </w:rPr>
        <w:t xml:space="preserve">בתוך כמה זמן? </w:t>
      </w:r>
    </w:p>
    <w:p w14:paraId="70F8F714" w14:textId="77777777" w:rsidR="00000000" w:rsidRDefault="002703A1">
      <w:pPr>
        <w:pStyle w:val="a0"/>
        <w:rPr>
          <w:rFonts w:hint="cs"/>
          <w:rtl/>
        </w:rPr>
      </w:pPr>
    </w:p>
    <w:p w14:paraId="1A2BB167" w14:textId="77777777" w:rsidR="00000000" w:rsidRDefault="002703A1">
      <w:pPr>
        <w:pStyle w:val="af0"/>
        <w:rPr>
          <w:rtl/>
        </w:rPr>
      </w:pPr>
      <w:r>
        <w:rPr>
          <w:rFonts w:hint="eastAsia"/>
          <w:rtl/>
        </w:rPr>
        <w:t>חיים</w:t>
      </w:r>
      <w:r>
        <w:rPr>
          <w:rtl/>
        </w:rPr>
        <w:t xml:space="preserve"> אורון (מרצ):</w:t>
      </w:r>
    </w:p>
    <w:p w14:paraId="19418F11" w14:textId="77777777" w:rsidR="00000000" w:rsidRDefault="002703A1">
      <w:pPr>
        <w:pStyle w:val="a0"/>
        <w:rPr>
          <w:rFonts w:hint="cs"/>
          <w:rtl/>
        </w:rPr>
      </w:pPr>
    </w:p>
    <w:p w14:paraId="031A4011" w14:textId="77777777" w:rsidR="00000000" w:rsidRDefault="002703A1">
      <w:pPr>
        <w:pStyle w:val="a0"/>
        <w:rPr>
          <w:rFonts w:hint="cs"/>
          <w:rtl/>
        </w:rPr>
      </w:pPr>
      <w:r>
        <w:rPr>
          <w:rFonts w:hint="cs"/>
          <w:rtl/>
        </w:rPr>
        <w:t>לדעתי, שרון לא נרדם הלילה.</w:t>
      </w:r>
    </w:p>
    <w:p w14:paraId="21188B31" w14:textId="77777777" w:rsidR="00000000" w:rsidRDefault="002703A1">
      <w:pPr>
        <w:pStyle w:val="a0"/>
        <w:rPr>
          <w:rFonts w:hint="cs"/>
          <w:rtl/>
        </w:rPr>
      </w:pPr>
    </w:p>
    <w:p w14:paraId="45A0A76D" w14:textId="77777777" w:rsidR="00000000" w:rsidRDefault="002703A1">
      <w:pPr>
        <w:pStyle w:val="-"/>
        <w:rPr>
          <w:rtl/>
        </w:rPr>
      </w:pPr>
      <w:bookmarkStart w:id="112" w:name="FS000001052T03_05_2004_17_49_08C"/>
      <w:bookmarkEnd w:id="112"/>
      <w:r>
        <w:rPr>
          <w:rtl/>
        </w:rPr>
        <w:t>אילן ליבוביץ (שינוי):</w:t>
      </w:r>
    </w:p>
    <w:p w14:paraId="3F43DC29" w14:textId="77777777" w:rsidR="00000000" w:rsidRDefault="002703A1">
      <w:pPr>
        <w:pStyle w:val="a0"/>
        <w:rPr>
          <w:rtl/>
        </w:rPr>
      </w:pPr>
    </w:p>
    <w:p w14:paraId="2961E963" w14:textId="77777777" w:rsidR="00000000" w:rsidRDefault="002703A1">
      <w:pPr>
        <w:pStyle w:val="a0"/>
        <w:rPr>
          <w:rFonts w:hint="cs"/>
          <w:rtl/>
        </w:rPr>
      </w:pPr>
      <w:r>
        <w:rPr>
          <w:rFonts w:hint="cs"/>
          <w:rtl/>
        </w:rPr>
        <w:t>בטח שהוא לא נרדם כשהוא יודע שמרצ הגדולה נו</w:t>
      </w:r>
      <w:r>
        <w:rPr>
          <w:rFonts w:hint="cs"/>
          <w:rtl/>
        </w:rPr>
        <w:t xml:space="preserve">שפת בעורפו. זה בסדר. </w:t>
      </w:r>
    </w:p>
    <w:p w14:paraId="2C43424C" w14:textId="77777777" w:rsidR="00000000" w:rsidRDefault="002703A1">
      <w:pPr>
        <w:pStyle w:val="a0"/>
        <w:rPr>
          <w:rFonts w:hint="cs"/>
          <w:rtl/>
        </w:rPr>
      </w:pPr>
    </w:p>
    <w:p w14:paraId="2B533474" w14:textId="77777777" w:rsidR="00000000" w:rsidRDefault="002703A1">
      <w:pPr>
        <w:pStyle w:val="af0"/>
        <w:rPr>
          <w:rtl/>
        </w:rPr>
      </w:pPr>
      <w:r>
        <w:rPr>
          <w:rFonts w:hint="eastAsia"/>
          <w:rtl/>
        </w:rPr>
        <w:t>חיים</w:t>
      </w:r>
      <w:r>
        <w:rPr>
          <w:rtl/>
        </w:rPr>
        <w:t xml:space="preserve"> אורון (מרצ):</w:t>
      </w:r>
    </w:p>
    <w:p w14:paraId="32100DA0" w14:textId="77777777" w:rsidR="00000000" w:rsidRDefault="002703A1">
      <w:pPr>
        <w:pStyle w:val="a0"/>
        <w:rPr>
          <w:rFonts w:hint="cs"/>
          <w:rtl/>
        </w:rPr>
      </w:pPr>
    </w:p>
    <w:p w14:paraId="2CE7718B" w14:textId="77777777" w:rsidR="00000000" w:rsidRDefault="002703A1">
      <w:pPr>
        <w:pStyle w:val="a0"/>
        <w:rPr>
          <w:rFonts w:hint="cs"/>
          <w:rtl/>
        </w:rPr>
      </w:pPr>
      <w:r>
        <w:rPr>
          <w:rFonts w:hint="cs"/>
          <w:rtl/>
        </w:rPr>
        <w:t xml:space="preserve">עזוב גדולה, קטנה, אתם מחזיקים את המפתח לעסק. תודיעו היום שבתוך שבועיים אתם פורשים, נראה אתכם. מה אתם מבלבלים את הראש כל הזמן? קומץ, קומץ. </w:t>
      </w:r>
    </w:p>
    <w:p w14:paraId="45FBA0BC" w14:textId="77777777" w:rsidR="00000000" w:rsidRDefault="002703A1">
      <w:pPr>
        <w:pStyle w:val="a0"/>
        <w:rPr>
          <w:rFonts w:hint="cs"/>
          <w:rtl/>
        </w:rPr>
      </w:pPr>
    </w:p>
    <w:p w14:paraId="615231D3" w14:textId="77777777" w:rsidR="00000000" w:rsidRDefault="002703A1">
      <w:pPr>
        <w:pStyle w:val="af0"/>
        <w:rPr>
          <w:rtl/>
        </w:rPr>
      </w:pPr>
      <w:r>
        <w:rPr>
          <w:rFonts w:hint="eastAsia"/>
          <w:rtl/>
        </w:rPr>
        <w:t>משולם</w:t>
      </w:r>
      <w:r>
        <w:rPr>
          <w:rtl/>
        </w:rPr>
        <w:t xml:space="preserve"> נהרי (ש"ס):</w:t>
      </w:r>
    </w:p>
    <w:p w14:paraId="294E4A37" w14:textId="77777777" w:rsidR="00000000" w:rsidRDefault="002703A1">
      <w:pPr>
        <w:pStyle w:val="a0"/>
        <w:rPr>
          <w:rFonts w:hint="cs"/>
          <w:rtl/>
        </w:rPr>
      </w:pPr>
    </w:p>
    <w:p w14:paraId="3B81DC4C" w14:textId="77777777" w:rsidR="00000000" w:rsidRDefault="002703A1">
      <w:pPr>
        <w:pStyle w:val="a0"/>
        <w:rPr>
          <w:rFonts w:hint="cs"/>
          <w:rtl/>
        </w:rPr>
      </w:pPr>
      <w:r>
        <w:rPr>
          <w:rFonts w:hint="cs"/>
          <w:rtl/>
        </w:rPr>
        <w:t>תן לוח זמנים.</w:t>
      </w:r>
    </w:p>
    <w:p w14:paraId="7FED31E9" w14:textId="77777777" w:rsidR="00000000" w:rsidRDefault="002703A1">
      <w:pPr>
        <w:pStyle w:val="a0"/>
        <w:rPr>
          <w:rFonts w:hint="cs"/>
          <w:rtl/>
        </w:rPr>
      </w:pPr>
    </w:p>
    <w:p w14:paraId="49A0C3D6" w14:textId="77777777" w:rsidR="00000000" w:rsidRDefault="002703A1">
      <w:pPr>
        <w:pStyle w:val="af1"/>
        <w:rPr>
          <w:rtl/>
        </w:rPr>
      </w:pPr>
      <w:r>
        <w:rPr>
          <w:rtl/>
        </w:rPr>
        <w:t>היו"ר יולי-יואל אדלשטיין:</w:t>
      </w:r>
    </w:p>
    <w:p w14:paraId="3785BCE3" w14:textId="77777777" w:rsidR="00000000" w:rsidRDefault="002703A1">
      <w:pPr>
        <w:pStyle w:val="a0"/>
        <w:rPr>
          <w:rtl/>
        </w:rPr>
      </w:pPr>
    </w:p>
    <w:p w14:paraId="20AC29A2" w14:textId="77777777" w:rsidR="00000000" w:rsidRDefault="002703A1">
      <w:pPr>
        <w:pStyle w:val="a0"/>
        <w:rPr>
          <w:rFonts w:hint="cs"/>
          <w:rtl/>
        </w:rPr>
      </w:pPr>
      <w:r>
        <w:rPr>
          <w:rFonts w:hint="cs"/>
          <w:rtl/>
        </w:rPr>
        <w:t>תודה. חבר הכנ</w:t>
      </w:r>
      <w:r>
        <w:rPr>
          <w:rFonts w:hint="cs"/>
          <w:rtl/>
        </w:rPr>
        <w:t xml:space="preserve">סת ליבוביץ ימשיך. </w:t>
      </w:r>
    </w:p>
    <w:p w14:paraId="07C5E52D" w14:textId="77777777" w:rsidR="00000000" w:rsidRDefault="002703A1">
      <w:pPr>
        <w:pStyle w:val="a0"/>
        <w:rPr>
          <w:rFonts w:hint="cs"/>
          <w:rtl/>
        </w:rPr>
      </w:pPr>
    </w:p>
    <w:p w14:paraId="4DF5A119" w14:textId="77777777" w:rsidR="00000000" w:rsidRDefault="002703A1">
      <w:pPr>
        <w:pStyle w:val="-"/>
        <w:rPr>
          <w:rtl/>
        </w:rPr>
      </w:pPr>
      <w:bookmarkStart w:id="113" w:name="FS000001052T03_05_2004_16_06_50C"/>
      <w:bookmarkEnd w:id="113"/>
      <w:r>
        <w:rPr>
          <w:rtl/>
        </w:rPr>
        <w:t>אילן ליבוביץ (שינוי):</w:t>
      </w:r>
    </w:p>
    <w:p w14:paraId="63322D4C" w14:textId="77777777" w:rsidR="00000000" w:rsidRDefault="002703A1">
      <w:pPr>
        <w:pStyle w:val="a0"/>
        <w:rPr>
          <w:rtl/>
        </w:rPr>
      </w:pPr>
    </w:p>
    <w:p w14:paraId="1700A80F" w14:textId="77777777" w:rsidR="00000000" w:rsidRDefault="002703A1">
      <w:pPr>
        <w:pStyle w:val="a0"/>
        <w:rPr>
          <w:rFonts w:hint="cs"/>
          <w:rtl/>
        </w:rPr>
      </w:pPr>
      <w:r>
        <w:rPr>
          <w:rFonts w:hint="cs"/>
          <w:rtl/>
        </w:rPr>
        <w:t xml:space="preserve">אני מציע לכל סיעות הבית - - - </w:t>
      </w:r>
    </w:p>
    <w:p w14:paraId="0F3C0D10" w14:textId="77777777" w:rsidR="00000000" w:rsidRDefault="002703A1">
      <w:pPr>
        <w:pStyle w:val="a0"/>
        <w:rPr>
          <w:rFonts w:hint="cs"/>
          <w:rtl/>
        </w:rPr>
      </w:pPr>
    </w:p>
    <w:p w14:paraId="0DCDC87A" w14:textId="77777777" w:rsidR="00000000" w:rsidRDefault="002703A1">
      <w:pPr>
        <w:pStyle w:val="af0"/>
        <w:rPr>
          <w:rtl/>
        </w:rPr>
      </w:pPr>
      <w:r>
        <w:rPr>
          <w:rFonts w:hint="eastAsia"/>
          <w:rtl/>
        </w:rPr>
        <w:t>משה</w:t>
      </w:r>
      <w:r>
        <w:rPr>
          <w:rtl/>
        </w:rPr>
        <w:t xml:space="preserve"> גפני (יהדות התורה):</w:t>
      </w:r>
    </w:p>
    <w:p w14:paraId="2A90A37F" w14:textId="77777777" w:rsidR="00000000" w:rsidRDefault="002703A1">
      <w:pPr>
        <w:pStyle w:val="a0"/>
        <w:rPr>
          <w:rFonts w:hint="cs"/>
          <w:rtl/>
        </w:rPr>
      </w:pPr>
    </w:p>
    <w:p w14:paraId="09DD1B4D" w14:textId="77777777" w:rsidR="00000000" w:rsidRDefault="002703A1">
      <w:pPr>
        <w:pStyle w:val="a0"/>
        <w:rPr>
          <w:rFonts w:hint="cs"/>
          <w:rtl/>
        </w:rPr>
      </w:pPr>
      <w:r>
        <w:rPr>
          <w:rFonts w:hint="cs"/>
          <w:rtl/>
        </w:rPr>
        <w:t>רגע, עד מתי?</w:t>
      </w:r>
    </w:p>
    <w:p w14:paraId="026D1C7D" w14:textId="77777777" w:rsidR="00000000" w:rsidRDefault="002703A1">
      <w:pPr>
        <w:pStyle w:val="a0"/>
        <w:rPr>
          <w:rFonts w:hint="cs"/>
          <w:rtl/>
        </w:rPr>
      </w:pPr>
    </w:p>
    <w:p w14:paraId="2EEA8DC6" w14:textId="77777777" w:rsidR="00000000" w:rsidRDefault="002703A1">
      <w:pPr>
        <w:pStyle w:val="af1"/>
        <w:rPr>
          <w:rtl/>
        </w:rPr>
      </w:pPr>
      <w:r>
        <w:rPr>
          <w:rtl/>
        </w:rPr>
        <w:t>היו"ר יולי-יואל אדלשטיין:</w:t>
      </w:r>
    </w:p>
    <w:p w14:paraId="774DBEC5" w14:textId="77777777" w:rsidR="00000000" w:rsidRDefault="002703A1">
      <w:pPr>
        <w:pStyle w:val="a0"/>
        <w:rPr>
          <w:rtl/>
        </w:rPr>
      </w:pPr>
    </w:p>
    <w:p w14:paraId="7C9C743D" w14:textId="77777777" w:rsidR="00000000" w:rsidRDefault="002703A1">
      <w:pPr>
        <w:pStyle w:val="a0"/>
        <w:rPr>
          <w:rFonts w:hint="cs"/>
          <w:rtl/>
        </w:rPr>
      </w:pPr>
      <w:r>
        <w:rPr>
          <w:rFonts w:hint="cs"/>
          <w:rtl/>
        </w:rPr>
        <w:t xml:space="preserve">חבר הכנסת גפני, כרגע הוא התכוון להמשיך. תודה רבה. </w:t>
      </w:r>
    </w:p>
    <w:p w14:paraId="19243EED" w14:textId="77777777" w:rsidR="00000000" w:rsidRDefault="002703A1">
      <w:pPr>
        <w:pStyle w:val="a0"/>
        <w:rPr>
          <w:rFonts w:hint="cs"/>
          <w:rtl/>
        </w:rPr>
      </w:pPr>
    </w:p>
    <w:p w14:paraId="1E8EB9D4" w14:textId="77777777" w:rsidR="00000000" w:rsidRDefault="002703A1">
      <w:pPr>
        <w:pStyle w:val="af0"/>
        <w:rPr>
          <w:rtl/>
        </w:rPr>
      </w:pPr>
      <w:r>
        <w:rPr>
          <w:rFonts w:hint="eastAsia"/>
          <w:rtl/>
        </w:rPr>
        <w:t>משה</w:t>
      </w:r>
      <w:r>
        <w:rPr>
          <w:rtl/>
        </w:rPr>
        <w:t xml:space="preserve"> גפני (יהדות התורה):</w:t>
      </w:r>
    </w:p>
    <w:p w14:paraId="647BC88A" w14:textId="77777777" w:rsidR="00000000" w:rsidRDefault="002703A1">
      <w:pPr>
        <w:pStyle w:val="a0"/>
        <w:rPr>
          <w:rFonts w:hint="cs"/>
          <w:rtl/>
        </w:rPr>
      </w:pPr>
    </w:p>
    <w:p w14:paraId="7BC93DC1" w14:textId="77777777" w:rsidR="00000000" w:rsidRDefault="002703A1">
      <w:pPr>
        <w:pStyle w:val="a0"/>
        <w:rPr>
          <w:rFonts w:hint="cs"/>
          <w:rtl/>
        </w:rPr>
      </w:pPr>
      <w:r>
        <w:rPr>
          <w:rFonts w:hint="cs"/>
          <w:rtl/>
        </w:rPr>
        <w:t>מה הוא  מציע? קודם  שיגיד מה הוא מציע?</w:t>
      </w:r>
      <w:r>
        <w:rPr>
          <w:rFonts w:hint="cs"/>
          <w:rtl/>
        </w:rPr>
        <w:t xml:space="preserve"> </w:t>
      </w:r>
    </w:p>
    <w:p w14:paraId="72531D55" w14:textId="77777777" w:rsidR="00000000" w:rsidRDefault="002703A1">
      <w:pPr>
        <w:pStyle w:val="a0"/>
        <w:rPr>
          <w:rFonts w:hint="cs"/>
          <w:rtl/>
        </w:rPr>
      </w:pPr>
    </w:p>
    <w:p w14:paraId="79992868" w14:textId="77777777" w:rsidR="00000000" w:rsidRDefault="002703A1">
      <w:pPr>
        <w:pStyle w:val="af1"/>
        <w:rPr>
          <w:rtl/>
        </w:rPr>
      </w:pPr>
      <w:r>
        <w:rPr>
          <w:rtl/>
        </w:rPr>
        <w:t>היו"ר יולי-יואל אדלשטיין:</w:t>
      </w:r>
    </w:p>
    <w:p w14:paraId="03B01898" w14:textId="77777777" w:rsidR="00000000" w:rsidRDefault="002703A1">
      <w:pPr>
        <w:pStyle w:val="a0"/>
        <w:rPr>
          <w:rtl/>
        </w:rPr>
      </w:pPr>
    </w:p>
    <w:p w14:paraId="15AC279C" w14:textId="77777777" w:rsidR="00000000" w:rsidRDefault="002703A1">
      <w:pPr>
        <w:pStyle w:val="a0"/>
        <w:rPr>
          <w:rFonts w:hint="cs"/>
          <w:rtl/>
        </w:rPr>
      </w:pPr>
      <w:r>
        <w:rPr>
          <w:rFonts w:hint="cs"/>
          <w:rtl/>
        </w:rPr>
        <w:t xml:space="preserve">אם תיתן לו לסיים, הוא יציע. </w:t>
      </w:r>
    </w:p>
    <w:p w14:paraId="08783B7B" w14:textId="77777777" w:rsidR="00000000" w:rsidRDefault="002703A1">
      <w:pPr>
        <w:pStyle w:val="a0"/>
        <w:rPr>
          <w:rFonts w:hint="cs"/>
          <w:rtl/>
        </w:rPr>
      </w:pPr>
    </w:p>
    <w:p w14:paraId="078E8CD1" w14:textId="77777777" w:rsidR="00000000" w:rsidRDefault="002703A1">
      <w:pPr>
        <w:pStyle w:val="af0"/>
        <w:rPr>
          <w:rtl/>
        </w:rPr>
      </w:pPr>
      <w:r>
        <w:rPr>
          <w:rFonts w:hint="eastAsia"/>
          <w:rtl/>
        </w:rPr>
        <w:t>משה</w:t>
      </w:r>
      <w:r>
        <w:rPr>
          <w:rtl/>
        </w:rPr>
        <w:t xml:space="preserve"> גפני (יהדות התורה):</w:t>
      </w:r>
    </w:p>
    <w:p w14:paraId="02BCEB12" w14:textId="77777777" w:rsidR="00000000" w:rsidRDefault="002703A1">
      <w:pPr>
        <w:pStyle w:val="a0"/>
        <w:rPr>
          <w:rFonts w:hint="cs"/>
          <w:rtl/>
        </w:rPr>
      </w:pPr>
    </w:p>
    <w:p w14:paraId="2492CD69" w14:textId="77777777" w:rsidR="00000000" w:rsidRDefault="002703A1">
      <w:pPr>
        <w:pStyle w:val="a0"/>
        <w:rPr>
          <w:rFonts w:hint="cs"/>
          <w:rtl/>
        </w:rPr>
      </w:pPr>
      <w:r>
        <w:rPr>
          <w:rFonts w:hint="cs"/>
          <w:rtl/>
        </w:rPr>
        <w:t xml:space="preserve"> הוא לא אומר תאריך, אדוני היושב-ראש. </w:t>
      </w:r>
    </w:p>
    <w:p w14:paraId="2EDEEDA5" w14:textId="77777777" w:rsidR="00000000" w:rsidRDefault="002703A1">
      <w:pPr>
        <w:pStyle w:val="a0"/>
        <w:rPr>
          <w:rFonts w:hint="cs"/>
          <w:rtl/>
        </w:rPr>
      </w:pPr>
    </w:p>
    <w:p w14:paraId="394F9BC6" w14:textId="77777777" w:rsidR="00000000" w:rsidRDefault="002703A1">
      <w:pPr>
        <w:pStyle w:val="af0"/>
        <w:rPr>
          <w:rtl/>
        </w:rPr>
      </w:pPr>
      <w:r>
        <w:rPr>
          <w:rFonts w:hint="eastAsia"/>
          <w:rtl/>
        </w:rPr>
        <w:t>משולם</w:t>
      </w:r>
      <w:r>
        <w:rPr>
          <w:rtl/>
        </w:rPr>
        <w:t xml:space="preserve"> נהרי (ש"ס):</w:t>
      </w:r>
    </w:p>
    <w:p w14:paraId="3E17C3AF" w14:textId="77777777" w:rsidR="00000000" w:rsidRDefault="002703A1">
      <w:pPr>
        <w:pStyle w:val="a0"/>
        <w:rPr>
          <w:rFonts w:hint="cs"/>
          <w:rtl/>
        </w:rPr>
      </w:pPr>
    </w:p>
    <w:p w14:paraId="30BAF8BA" w14:textId="77777777" w:rsidR="00000000" w:rsidRDefault="002703A1">
      <w:pPr>
        <w:pStyle w:val="a0"/>
        <w:rPr>
          <w:rFonts w:hint="cs"/>
          <w:rtl/>
        </w:rPr>
      </w:pPr>
      <w:r>
        <w:rPr>
          <w:rFonts w:hint="cs"/>
          <w:rtl/>
        </w:rPr>
        <w:t xml:space="preserve">הוא יעשה משאל על התנתקות שלהם. </w:t>
      </w:r>
    </w:p>
    <w:p w14:paraId="0FE4BD7B" w14:textId="77777777" w:rsidR="00000000" w:rsidRDefault="002703A1">
      <w:pPr>
        <w:pStyle w:val="a0"/>
        <w:rPr>
          <w:rFonts w:hint="cs"/>
          <w:rtl/>
        </w:rPr>
      </w:pPr>
    </w:p>
    <w:p w14:paraId="5545DD37" w14:textId="77777777" w:rsidR="00000000" w:rsidRDefault="002703A1">
      <w:pPr>
        <w:pStyle w:val="af1"/>
        <w:rPr>
          <w:rtl/>
        </w:rPr>
      </w:pPr>
      <w:r>
        <w:rPr>
          <w:rtl/>
        </w:rPr>
        <w:t>היו"ר יולי-יואל אדלשטיין:</w:t>
      </w:r>
    </w:p>
    <w:p w14:paraId="74447665" w14:textId="77777777" w:rsidR="00000000" w:rsidRDefault="002703A1">
      <w:pPr>
        <w:pStyle w:val="a0"/>
        <w:rPr>
          <w:rtl/>
        </w:rPr>
      </w:pPr>
    </w:p>
    <w:p w14:paraId="017F04B8" w14:textId="77777777" w:rsidR="00000000" w:rsidRDefault="002703A1">
      <w:pPr>
        <w:pStyle w:val="a0"/>
        <w:rPr>
          <w:rFonts w:hint="cs"/>
          <w:rtl/>
        </w:rPr>
      </w:pPr>
      <w:r>
        <w:rPr>
          <w:rFonts w:hint="cs"/>
          <w:rtl/>
        </w:rPr>
        <w:t xml:space="preserve">חבר הכנסת נהרי, תודה. </w:t>
      </w:r>
    </w:p>
    <w:p w14:paraId="00E4BC6C" w14:textId="77777777" w:rsidR="00000000" w:rsidRDefault="002703A1">
      <w:pPr>
        <w:pStyle w:val="a0"/>
        <w:rPr>
          <w:rFonts w:hint="cs"/>
          <w:rtl/>
        </w:rPr>
      </w:pPr>
    </w:p>
    <w:p w14:paraId="621D29D7" w14:textId="77777777" w:rsidR="00000000" w:rsidRDefault="002703A1">
      <w:pPr>
        <w:pStyle w:val="af0"/>
        <w:rPr>
          <w:rtl/>
        </w:rPr>
      </w:pPr>
      <w:r>
        <w:rPr>
          <w:rFonts w:hint="eastAsia"/>
          <w:rtl/>
        </w:rPr>
        <w:t>גלעד</w:t>
      </w:r>
      <w:r>
        <w:rPr>
          <w:rtl/>
        </w:rPr>
        <w:t xml:space="preserve"> ארדן (הליכוד):</w:t>
      </w:r>
    </w:p>
    <w:p w14:paraId="13DB01B3" w14:textId="77777777" w:rsidR="00000000" w:rsidRDefault="002703A1">
      <w:pPr>
        <w:pStyle w:val="a0"/>
        <w:rPr>
          <w:rFonts w:hint="cs"/>
          <w:rtl/>
        </w:rPr>
      </w:pPr>
    </w:p>
    <w:p w14:paraId="53DCDA10" w14:textId="77777777" w:rsidR="00000000" w:rsidRDefault="002703A1">
      <w:pPr>
        <w:pStyle w:val="a0"/>
        <w:rPr>
          <w:rFonts w:hint="cs"/>
          <w:rtl/>
        </w:rPr>
      </w:pPr>
      <w:r>
        <w:rPr>
          <w:rFonts w:hint="cs"/>
          <w:rtl/>
        </w:rPr>
        <w:t xml:space="preserve">הם סגרו </w:t>
      </w:r>
      <w:r>
        <w:rPr>
          <w:rFonts w:hint="cs"/>
          <w:rtl/>
        </w:rPr>
        <w:t xml:space="preserve">את המפקד, 2,000 איש. </w:t>
      </w:r>
    </w:p>
    <w:p w14:paraId="5AA66DD4" w14:textId="77777777" w:rsidR="00000000" w:rsidRDefault="002703A1">
      <w:pPr>
        <w:pStyle w:val="a0"/>
        <w:rPr>
          <w:rFonts w:hint="cs"/>
          <w:rtl/>
        </w:rPr>
      </w:pPr>
    </w:p>
    <w:p w14:paraId="3DD04BF0" w14:textId="77777777" w:rsidR="00000000" w:rsidRDefault="002703A1">
      <w:pPr>
        <w:pStyle w:val="af0"/>
        <w:rPr>
          <w:rtl/>
        </w:rPr>
      </w:pPr>
      <w:r>
        <w:rPr>
          <w:rFonts w:hint="eastAsia"/>
          <w:rtl/>
        </w:rPr>
        <w:t>משה</w:t>
      </w:r>
      <w:r>
        <w:rPr>
          <w:rtl/>
        </w:rPr>
        <w:t xml:space="preserve"> גפני (יהדות התורה):</w:t>
      </w:r>
    </w:p>
    <w:p w14:paraId="7AFDFB91" w14:textId="77777777" w:rsidR="00000000" w:rsidRDefault="002703A1">
      <w:pPr>
        <w:pStyle w:val="a0"/>
        <w:rPr>
          <w:rFonts w:hint="cs"/>
          <w:rtl/>
        </w:rPr>
      </w:pPr>
    </w:p>
    <w:p w14:paraId="7CA8F184" w14:textId="77777777" w:rsidR="00000000" w:rsidRDefault="002703A1">
      <w:pPr>
        <w:pStyle w:val="a0"/>
        <w:rPr>
          <w:rFonts w:hint="cs"/>
          <w:rtl/>
        </w:rPr>
      </w:pPr>
      <w:r>
        <w:rPr>
          <w:rFonts w:hint="cs"/>
          <w:rtl/>
        </w:rPr>
        <w:t xml:space="preserve">זה משפחתי, לא? </w:t>
      </w:r>
    </w:p>
    <w:p w14:paraId="7846614A" w14:textId="77777777" w:rsidR="00000000" w:rsidRDefault="002703A1">
      <w:pPr>
        <w:pStyle w:val="a0"/>
        <w:rPr>
          <w:rFonts w:hint="cs"/>
          <w:rtl/>
        </w:rPr>
      </w:pPr>
    </w:p>
    <w:p w14:paraId="3F0F5C54" w14:textId="77777777" w:rsidR="00000000" w:rsidRDefault="002703A1">
      <w:pPr>
        <w:pStyle w:val="-"/>
        <w:rPr>
          <w:rtl/>
        </w:rPr>
      </w:pPr>
      <w:bookmarkStart w:id="114" w:name="FS000001052T03_05_2004_16_07_21C"/>
      <w:bookmarkEnd w:id="114"/>
      <w:r>
        <w:rPr>
          <w:rtl/>
        </w:rPr>
        <w:t>אילן ליבוביץ (שינוי):</w:t>
      </w:r>
    </w:p>
    <w:p w14:paraId="4B55D383" w14:textId="77777777" w:rsidR="00000000" w:rsidRDefault="002703A1">
      <w:pPr>
        <w:pStyle w:val="a0"/>
        <w:rPr>
          <w:rtl/>
        </w:rPr>
      </w:pPr>
    </w:p>
    <w:p w14:paraId="36A02FFE" w14:textId="77777777" w:rsidR="00000000" w:rsidRDefault="002703A1">
      <w:pPr>
        <w:pStyle w:val="a0"/>
        <w:rPr>
          <w:rFonts w:hint="cs"/>
          <w:rtl/>
        </w:rPr>
      </w:pPr>
      <w:r>
        <w:rPr>
          <w:rFonts w:hint="cs"/>
          <w:rtl/>
        </w:rPr>
        <w:t xml:space="preserve">לפחות יש מפלגה, לא איזה שלד, חבר הכנסת גפני. </w:t>
      </w:r>
    </w:p>
    <w:p w14:paraId="3A5DF03A" w14:textId="77777777" w:rsidR="00000000" w:rsidRDefault="002703A1">
      <w:pPr>
        <w:pStyle w:val="a0"/>
        <w:rPr>
          <w:rFonts w:hint="cs"/>
          <w:rtl/>
        </w:rPr>
      </w:pPr>
    </w:p>
    <w:p w14:paraId="40D5A974" w14:textId="77777777" w:rsidR="00000000" w:rsidRDefault="002703A1">
      <w:pPr>
        <w:pStyle w:val="a0"/>
        <w:rPr>
          <w:rFonts w:hint="cs"/>
          <w:rtl/>
        </w:rPr>
      </w:pPr>
      <w:r>
        <w:rPr>
          <w:rFonts w:hint="cs"/>
          <w:rtl/>
        </w:rPr>
        <w:t>אני מציע לכל סיעות הבית לתת לראש הממשלה ולממשלה תקופת הסתגלות של כמה שבועות. זאת הדרך האחראית והראויה, וכך תעשה שינוי כסי</w:t>
      </w:r>
      <w:r>
        <w:rPr>
          <w:rFonts w:hint="cs"/>
          <w:rtl/>
        </w:rPr>
        <w:t xml:space="preserve">עה אחראית ורצינית. בתקופה הזאת יצטרך ראש הממשלה להחליט אם הוא ראש ממשלה של כל אזרחי ישראל, או שמא הוא ראש ממשלה רק של קומץ ימני רדיקלי, של מתנחלים קיצונים שלא רואים - - - </w:t>
      </w:r>
    </w:p>
    <w:p w14:paraId="5FD28C73" w14:textId="77777777" w:rsidR="00000000" w:rsidRDefault="002703A1">
      <w:pPr>
        <w:pStyle w:val="a0"/>
        <w:rPr>
          <w:rFonts w:hint="cs"/>
          <w:rtl/>
        </w:rPr>
      </w:pPr>
    </w:p>
    <w:p w14:paraId="2B62F24B" w14:textId="77777777" w:rsidR="00000000" w:rsidRDefault="002703A1">
      <w:pPr>
        <w:pStyle w:val="af0"/>
        <w:rPr>
          <w:rtl/>
        </w:rPr>
      </w:pPr>
      <w:r>
        <w:rPr>
          <w:rFonts w:hint="eastAsia"/>
          <w:rtl/>
        </w:rPr>
        <w:t>חיים</w:t>
      </w:r>
      <w:r>
        <w:rPr>
          <w:rtl/>
        </w:rPr>
        <w:t xml:space="preserve"> אורון (מרצ):</w:t>
      </w:r>
    </w:p>
    <w:p w14:paraId="0DF5EAE9" w14:textId="77777777" w:rsidR="00000000" w:rsidRDefault="002703A1">
      <w:pPr>
        <w:pStyle w:val="a0"/>
        <w:rPr>
          <w:rFonts w:hint="cs"/>
          <w:rtl/>
        </w:rPr>
      </w:pPr>
    </w:p>
    <w:p w14:paraId="2E41A0F2" w14:textId="77777777" w:rsidR="00000000" w:rsidRDefault="002703A1">
      <w:pPr>
        <w:pStyle w:val="a0"/>
        <w:rPr>
          <w:rFonts w:hint="cs"/>
          <w:rtl/>
        </w:rPr>
      </w:pPr>
      <w:r>
        <w:rPr>
          <w:rFonts w:hint="cs"/>
          <w:rtl/>
        </w:rPr>
        <w:t>הממשלה שלו החליטה ברוב, מה אתם עוצמים את העיניים? עשיתם מזה קומץ</w:t>
      </w:r>
      <w:r>
        <w:rPr>
          <w:rFonts w:hint="cs"/>
          <w:rtl/>
        </w:rPr>
        <w:t>.</w:t>
      </w:r>
    </w:p>
    <w:p w14:paraId="26C83583" w14:textId="77777777" w:rsidR="00000000" w:rsidRDefault="002703A1">
      <w:pPr>
        <w:pStyle w:val="a0"/>
        <w:rPr>
          <w:rFonts w:hint="cs"/>
          <w:rtl/>
        </w:rPr>
      </w:pPr>
    </w:p>
    <w:p w14:paraId="69B9B502" w14:textId="77777777" w:rsidR="00000000" w:rsidRDefault="002703A1">
      <w:pPr>
        <w:pStyle w:val="af1"/>
        <w:rPr>
          <w:rtl/>
        </w:rPr>
      </w:pPr>
      <w:r>
        <w:rPr>
          <w:rtl/>
        </w:rPr>
        <w:t>היו"ר יולי-יואל אדלשטיין:</w:t>
      </w:r>
    </w:p>
    <w:p w14:paraId="14620670" w14:textId="77777777" w:rsidR="00000000" w:rsidRDefault="002703A1">
      <w:pPr>
        <w:pStyle w:val="a0"/>
        <w:rPr>
          <w:rtl/>
        </w:rPr>
      </w:pPr>
    </w:p>
    <w:p w14:paraId="0F9DC212" w14:textId="77777777" w:rsidR="00000000" w:rsidRDefault="002703A1">
      <w:pPr>
        <w:pStyle w:val="a0"/>
        <w:rPr>
          <w:rFonts w:hint="cs"/>
          <w:rtl/>
        </w:rPr>
      </w:pPr>
      <w:r>
        <w:rPr>
          <w:rFonts w:hint="cs"/>
          <w:rtl/>
        </w:rPr>
        <w:t xml:space="preserve">אנחנו במפלגתו שמחים על תמיכתך הבלתי-צפויה. </w:t>
      </w:r>
    </w:p>
    <w:p w14:paraId="322AD5AD" w14:textId="77777777" w:rsidR="00000000" w:rsidRDefault="002703A1">
      <w:pPr>
        <w:pStyle w:val="a0"/>
        <w:rPr>
          <w:rFonts w:hint="cs"/>
          <w:rtl/>
        </w:rPr>
      </w:pPr>
    </w:p>
    <w:p w14:paraId="30541CF9" w14:textId="77777777" w:rsidR="00000000" w:rsidRDefault="002703A1">
      <w:pPr>
        <w:pStyle w:val="af0"/>
        <w:rPr>
          <w:rtl/>
        </w:rPr>
      </w:pPr>
      <w:r>
        <w:rPr>
          <w:rFonts w:hint="eastAsia"/>
          <w:rtl/>
        </w:rPr>
        <w:t>מל</w:t>
      </w:r>
      <w:r>
        <w:rPr>
          <w:rtl/>
        </w:rPr>
        <w:t xml:space="preserve"> פולישוק-בלוך (שינוי):</w:t>
      </w:r>
    </w:p>
    <w:p w14:paraId="25E84F1B" w14:textId="77777777" w:rsidR="00000000" w:rsidRDefault="002703A1">
      <w:pPr>
        <w:pStyle w:val="a0"/>
        <w:rPr>
          <w:rFonts w:hint="cs"/>
          <w:rtl/>
        </w:rPr>
      </w:pPr>
    </w:p>
    <w:p w14:paraId="5C2F7FB2" w14:textId="77777777" w:rsidR="00000000" w:rsidRDefault="002703A1">
      <w:pPr>
        <w:pStyle w:val="a0"/>
        <w:rPr>
          <w:rFonts w:hint="cs"/>
          <w:rtl/>
        </w:rPr>
      </w:pPr>
      <w:r>
        <w:rPr>
          <w:rFonts w:hint="cs"/>
          <w:rtl/>
        </w:rPr>
        <w:t xml:space="preserve">אז מה אם המפלגה שלו החליטה? </w:t>
      </w:r>
    </w:p>
    <w:p w14:paraId="2542B50B" w14:textId="77777777" w:rsidR="00000000" w:rsidRDefault="002703A1">
      <w:pPr>
        <w:pStyle w:val="a0"/>
        <w:rPr>
          <w:rFonts w:hint="cs"/>
          <w:rtl/>
        </w:rPr>
      </w:pPr>
    </w:p>
    <w:p w14:paraId="0B28379F" w14:textId="77777777" w:rsidR="00000000" w:rsidRDefault="002703A1">
      <w:pPr>
        <w:pStyle w:val="af1"/>
        <w:rPr>
          <w:rtl/>
        </w:rPr>
      </w:pPr>
      <w:r>
        <w:rPr>
          <w:rtl/>
        </w:rPr>
        <w:t>היו"ר יולי-יואל אדלשטיין:</w:t>
      </w:r>
    </w:p>
    <w:p w14:paraId="20EA9353" w14:textId="77777777" w:rsidR="00000000" w:rsidRDefault="002703A1">
      <w:pPr>
        <w:pStyle w:val="a0"/>
        <w:rPr>
          <w:rtl/>
        </w:rPr>
      </w:pPr>
    </w:p>
    <w:p w14:paraId="62229258" w14:textId="77777777" w:rsidR="00000000" w:rsidRDefault="002703A1">
      <w:pPr>
        <w:pStyle w:val="a0"/>
        <w:rPr>
          <w:rFonts w:hint="cs"/>
          <w:rtl/>
        </w:rPr>
      </w:pPr>
      <w:r>
        <w:rPr>
          <w:rFonts w:hint="cs"/>
          <w:rtl/>
        </w:rPr>
        <w:t xml:space="preserve">תודה, חברת הכנסת פולישוק-בלוק. </w:t>
      </w:r>
    </w:p>
    <w:p w14:paraId="635526D6" w14:textId="77777777" w:rsidR="00000000" w:rsidRDefault="002703A1">
      <w:pPr>
        <w:pStyle w:val="a0"/>
        <w:rPr>
          <w:rFonts w:hint="cs"/>
          <w:rtl/>
        </w:rPr>
      </w:pPr>
    </w:p>
    <w:p w14:paraId="54BFDD05" w14:textId="77777777" w:rsidR="00000000" w:rsidRDefault="002703A1">
      <w:pPr>
        <w:pStyle w:val="af0"/>
        <w:rPr>
          <w:rtl/>
        </w:rPr>
      </w:pPr>
      <w:r>
        <w:rPr>
          <w:rFonts w:hint="eastAsia"/>
          <w:rtl/>
        </w:rPr>
        <w:t>חיים</w:t>
      </w:r>
      <w:r>
        <w:rPr>
          <w:rtl/>
        </w:rPr>
        <w:t xml:space="preserve"> אורון (מרצ):</w:t>
      </w:r>
    </w:p>
    <w:p w14:paraId="5F8EFDA1" w14:textId="77777777" w:rsidR="00000000" w:rsidRDefault="002703A1">
      <w:pPr>
        <w:pStyle w:val="a0"/>
        <w:rPr>
          <w:rFonts w:hint="cs"/>
          <w:rtl/>
        </w:rPr>
      </w:pPr>
    </w:p>
    <w:p w14:paraId="0BA4EA26" w14:textId="77777777" w:rsidR="00000000" w:rsidRDefault="002703A1">
      <w:pPr>
        <w:pStyle w:val="a0"/>
        <w:rPr>
          <w:rFonts w:hint="cs"/>
          <w:rtl/>
        </w:rPr>
      </w:pPr>
      <w:r>
        <w:rPr>
          <w:rFonts w:hint="cs"/>
          <w:rtl/>
        </w:rPr>
        <w:t xml:space="preserve">מה קרה - - - </w:t>
      </w:r>
    </w:p>
    <w:p w14:paraId="50B7736B" w14:textId="77777777" w:rsidR="00000000" w:rsidRDefault="002703A1">
      <w:pPr>
        <w:pStyle w:val="a0"/>
        <w:rPr>
          <w:rFonts w:hint="cs"/>
          <w:rtl/>
        </w:rPr>
      </w:pPr>
    </w:p>
    <w:p w14:paraId="28D3B1E1" w14:textId="77777777" w:rsidR="00000000" w:rsidRDefault="002703A1">
      <w:pPr>
        <w:pStyle w:val="af1"/>
        <w:rPr>
          <w:rtl/>
        </w:rPr>
      </w:pPr>
      <w:r>
        <w:rPr>
          <w:rtl/>
        </w:rPr>
        <w:t>היו"ר יולי-יואל אדלשטיין:</w:t>
      </w:r>
    </w:p>
    <w:p w14:paraId="5C5BCEB1" w14:textId="77777777" w:rsidR="00000000" w:rsidRDefault="002703A1">
      <w:pPr>
        <w:pStyle w:val="a0"/>
        <w:rPr>
          <w:rtl/>
        </w:rPr>
      </w:pPr>
    </w:p>
    <w:p w14:paraId="491540DB" w14:textId="77777777" w:rsidR="00000000" w:rsidRDefault="002703A1">
      <w:pPr>
        <w:pStyle w:val="a0"/>
        <w:rPr>
          <w:rFonts w:hint="cs"/>
          <w:rtl/>
        </w:rPr>
      </w:pPr>
      <w:r>
        <w:rPr>
          <w:rFonts w:hint="cs"/>
          <w:rtl/>
        </w:rPr>
        <w:t xml:space="preserve">חבר </w:t>
      </w:r>
      <w:r>
        <w:rPr>
          <w:rFonts w:hint="cs"/>
          <w:rtl/>
        </w:rPr>
        <w:t xml:space="preserve">הכנסת אורון, מספיק, עמדתך נרשמה. חבר הכנסת גפני, כנ"ל. חברי סיעת שינוי, אני בטוח שאתם רוצים לשמוע את אילן ליבוביץ, כמוני, תאפשרו לו להמשיך, תודה. </w:t>
      </w:r>
    </w:p>
    <w:p w14:paraId="4F65E241" w14:textId="77777777" w:rsidR="00000000" w:rsidRDefault="002703A1">
      <w:pPr>
        <w:pStyle w:val="a0"/>
        <w:rPr>
          <w:rFonts w:hint="cs"/>
          <w:rtl/>
        </w:rPr>
      </w:pPr>
    </w:p>
    <w:p w14:paraId="12A5C982" w14:textId="77777777" w:rsidR="00000000" w:rsidRDefault="002703A1">
      <w:pPr>
        <w:pStyle w:val="-"/>
        <w:rPr>
          <w:rtl/>
        </w:rPr>
      </w:pPr>
      <w:bookmarkStart w:id="115" w:name="FS000001052T03_05_2004_16_08_15C"/>
      <w:bookmarkEnd w:id="115"/>
      <w:r>
        <w:rPr>
          <w:rtl/>
        </w:rPr>
        <w:t>אילן ליבוביץ (שינוי):</w:t>
      </w:r>
    </w:p>
    <w:p w14:paraId="7D30374C" w14:textId="77777777" w:rsidR="00000000" w:rsidRDefault="002703A1">
      <w:pPr>
        <w:pStyle w:val="a0"/>
        <w:rPr>
          <w:rtl/>
        </w:rPr>
      </w:pPr>
    </w:p>
    <w:p w14:paraId="3DC64BDB" w14:textId="77777777" w:rsidR="00000000" w:rsidRDefault="002703A1">
      <w:pPr>
        <w:pStyle w:val="a0"/>
        <w:rPr>
          <w:rFonts w:hint="cs"/>
          <w:rtl/>
        </w:rPr>
      </w:pPr>
      <w:r>
        <w:rPr>
          <w:rFonts w:hint="cs"/>
          <w:rtl/>
        </w:rPr>
        <w:t>שינוי כסיעה אחראית תיתן לראש הממשלה ארכה להתארגן, אך אם  לא יעשה כך, כפי שאמרתי,  נצט</w:t>
      </w:r>
      <w:r>
        <w:rPr>
          <w:rFonts w:hint="cs"/>
          <w:rtl/>
        </w:rPr>
        <w:t xml:space="preserve">רך לבחון מחדש את המשך השתתפותנו בממשלה הזאת. תודה רבה, אדוני היושב-ראש. </w:t>
      </w:r>
    </w:p>
    <w:p w14:paraId="7B58E41A" w14:textId="77777777" w:rsidR="00000000" w:rsidRDefault="002703A1">
      <w:pPr>
        <w:pStyle w:val="af0"/>
        <w:rPr>
          <w:rFonts w:hint="cs"/>
          <w:b w:val="0"/>
          <w:bCs w:val="0"/>
          <w:u w:val="none"/>
          <w:rtl/>
        </w:rPr>
      </w:pPr>
    </w:p>
    <w:p w14:paraId="1C33A798" w14:textId="77777777" w:rsidR="00000000" w:rsidRDefault="002703A1">
      <w:pPr>
        <w:pStyle w:val="af1"/>
        <w:rPr>
          <w:rtl/>
        </w:rPr>
      </w:pPr>
      <w:r>
        <w:rPr>
          <w:rtl/>
        </w:rPr>
        <w:t>היו"ר יולי-יואל אדלשטיין:</w:t>
      </w:r>
    </w:p>
    <w:p w14:paraId="04B1264C" w14:textId="77777777" w:rsidR="00000000" w:rsidRDefault="002703A1">
      <w:pPr>
        <w:pStyle w:val="a0"/>
        <w:rPr>
          <w:rtl/>
        </w:rPr>
      </w:pPr>
    </w:p>
    <w:p w14:paraId="1B16EE4E" w14:textId="77777777" w:rsidR="00000000" w:rsidRDefault="002703A1">
      <w:pPr>
        <w:pStyle w:val="a0"/>
        <w:rPr>
          <w:rFonts w:hint="cs"/>
          <w:rtl/>
        </w:rPr>
      </w:pPr>
      <w:r>
        <w:rPr>
          <w:rFonts w:hint="cs"/>
          <w:rtl/>
        </w:rPr>
        <w:t xml:space="preserve">תודה לחבר הכנסת ליבוביץ, שלמרות ההפרעות עמד יפה בלוח הזמנים. </w:t>
      </w:r>
    </w:p>
    <w:p w14:paraId="59C0DEC1" w14:textId="77777777" w:rsidR="00000000" w:rsidRDefault="002703A1">
      <w:pPr>
        <w:pStyle w:val="a2"/>
        <w:rPr>
          <w:rFonts w:hint="cs"/>
          <w:rtl/>
        </w:rPr>
      </w:pPr>
    </w:p>
    <w:p w14:paraId="572E89B3" w14:textId="77777777" w:rsidR="00000000" w:rsidRDefault="002703A1">
      <w:pPr>
        <w:pStyle w:val="a0"/>
        <w:rPr>
          <w:rFonts w:hint="cs"/>
          <w:rtl/>
        </w:rPr>
      </w:pPr>
    </w:p>
    <w:p w14:paraId="2F656DF9" w14:textId="77777777" w:rsidR="00000000" w:rsidRDefault="002703A1">
      <w:pPr>
        <w:pStyle w:val="a2"/>
        <w:rPr>
          <w:rFonts w:hint="cs"/>
          <w:rtl/>
        </w:rPr>
      </w:pPr>
      <w:bookmarkStart w:id="116" w:name="_Toc72672368"/>
      <w:r>
        <w:rPr>
          <w:rFonts w:hint="cs"/>
          <w:rtl/>
        </w:rPr>
        <w:t>מסמכים שהונחו על שולחן הכנסת</w:t>
      </w:r>
      <w:bookmarkEnd w:id="116"/>
    </w:p>
    <w:p w14:paraId="6138AA0B" w14:textId="77777777" w:rsidR="00000000" w:rsidRDefault="002703A1">
      <w:pPr>
        <w:pStyle w:val="af0"/>
        <w:rPr>
          <w:rFonts w:hint="cs"/>
          <w:b w:val="0"/>
          <w:bCs w:val="0"/>
          <w:u w:val="none"/>
          <w:rtl/>
        </w:rPr>
      </w:pPr>
    </w:p>
    <w:p w14:paraId="55E057DD" w14:textId="77777777" w:rsidR="00000000" w:rsidRDefault="002703A1">
      <w:pPr>
        <w:pStyle w:val="af1"/>
        <w:rPr>
          <w:rtl/>
        </w:rPr>
      </w:pPr>
      <w:r>
        <w:rPr>
          <w:rtl/>
        </w:rPr>
        <w:t>היו"ר יולי-יואל אדלשטיין:</w:t>
      </w:r>
    </w:p>
    <w:p w14:paraId="1A979A65" w14:textId="77777777" w:rsidR="00000000" w:rsidRDefault="002703A1">
      <w:pPr>
        <w:pStyle w:val="a0"/>
        <w:rPr>
          <w:rtl/>
        </w:rPr>
      </w:pPr>
    </w:p>
    <w:p w14:paraId="450AD7C1" w14:textId="77777777" w:rsidR="00000000" w:rsidRDefault="002703A1">
      <w:pPr>
        <w:pStyle w:val="a0"/>
        <w:rPr>
          <w:rFonts w:hint="cs"/>
          <w:rtl/>
        </w:rPr>
      </w:pPr>
      <w:r>
        <w:rPr>
          <w:rFonts w:hint="cs"/>
          <w:rtl/>
        </w:rPr>
        <w:t xml:space="preserve">הודעה למזכיר הכנסת, בבקשה. </w:t>
      </w:r>
    </w:p>
    <w:p w14:paraId="4C03D065" w14:textId="77777777" w:rsidR="00000000" w:rsidRDefault="002703A1">
      <w:pPr>
        <w:pStyle w:val="a0"/>
        <w:rPr>
          <w:rFonts w:hint="cs"/>
          <w:rtl/>
        </w:rPr>
      </w:pPr>
    </w:p>
    <w:p w14:paraId="495E7EE5" w14:textId="77777777" w:rsidR="00000000" w:rsidRDefault="002703A1">
      <w:pPr>
        <w:pStyle w:val="a"/>
        <w:rPr>
          <w:rtl/>
        </w:rPr>
      </w:pPr>
      <w:bookmarkStart w:id="117" w:name="FS000000661T03_05_2004_16_09_07"/>
      <w:bookmarkStart w:id="118" w:name="_Toc72672369"/>
      <w:bookmarkEnd w:id="117"/>
      <w:r>
        <w:rPr>
          <w:rFonts w:hint="eastAsia"/>
          <w:rtl/>
        </w:rPr>
        <w:t>מזכיר</w:t>
      </w:r>
      <w:r>
        <w:rPr>
          <w:rtl/>
        </w:rPr>
        <w:t xml:space="preserve"> הכנסת אריה האן:</w:t>
      </w:r>
      <w:bookmarkEnd w:id="118"/>
    </w:p>
    <w:p w14:paraId="4936E69D" w14:textId="77777777" w:rsidR="00000000" w:rsidRDefault="002703A1">
      <w:pPr>
        <w:pStyle w:val="a0"/>
        <w:rPr>
          <w:rFonts w:hint="cs"/>
          <w:rtl/>
        </w:rPr>
      </w:pPr>
    </w:p>
    <w:p w14:paraId="5A3A038E" w14:textId="77777777" w:rsidR="00000000" w:rsidRDefault="002703A1">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7EA73559" w14:textId="77777777" w:rsidR="00000000" w:rsidRDefault="002703A1">
      <w:pPr>
        <w:pStyle w:val="a0"/>
        <w:rPr>
          <w:rFonts w:hint="cs"/>
          <w:rtl/>
        </w:rPr>
      </w:pPr>
    </w:p>
    <w:p w14:paraId="6FB6A492" w14:textId="77777777" w:rsidR="00000000" w:rsidRDefault="002703A1">
      <w:pPr>
        <w:pStyle w:val="a0"/>
        <w:rPr>
          <w:rFonts w:hint="cs"/>
          <w:rtl/>
        </w:rPr>
      </w:pPr>
      <w:r>
        <w:rPr>
          <w:rFonts w:hint="cs"/>
          <w:rtl/>
        </w:rPr>
        <w:t xml:space="preserve">לקריאה ראשונה, מטעם הממשלה: הצעת חוק העובדים הסוציאליים (תיקון), התשס"ד-2004; הצעת חוק מס הכנסה (פטור ממס על הכנסה מהשכרת דירת מגורים) (הוראת שעה) (תיקון מס' 11), </w:t>
      </w:r>
      <w:r>
        <w:rPr>
          <w:rFonts w:hint="cs"/>
          <w:rtl/>
        </w:rPr>
        <w:t xml:space="preserve">התשס"ד-2004. </w:t>
      </w:r>
    </w:p>
    <w:p w14:paraId="4CD45E03" w14:textId="77777777" w:rsidR="00000000" w:rsidRDefault="002703A1">
      <w:pPr>
        <w:pStyle w:val="a0"/>
        <w:rPr>
          <w:rFonts w:hint="cs"/>
          <w:rtl/>
        </w:rPr>
      </w:pPr>
    </w:p>
    <w:p w14:paraId="0A27855D" w14:textId="77777777" w:rsidR="00000000" w:rsidRDefault="002703A1">
      <w:pPr>
        <w:pStyle w:val="a0"/>
        <w:rPr>
          <w:rFonts w:hint="cs"/>
          <w:rtl/>
        </w:rPr>
      </w:pPr>
      <w:r>
        <w:rPr>
          <w:rFonts w:hint="cs"/>
          <w:rtl/>
        </w:rPr>
        <w:t xml:space="preserve">לקריאה ראשונה, מטעם חברי הכנסת: הצעת חוק משכן הכנסת ורחבתו (תיקון  מס' 12) (סמכויות משמר הכנסת וסדרניה), התשס"ד-2004, מטעם ועדת הכנסת; הצעת חוק חסינות חברי הכנסת, זכויותיהם וחובותיהם (תיקון מס' 32) (אבטחת חברי הכנסת), התשס"ד-2004, מטעם ועדת </w:t>
      </w:r>
      <w:r>
        <w:rPr>
          <w:rFonts w:hint="cs"/>
          <w:rtl/>
        </w:rPr>
        <w:t>הכנסת; הצעת חוק ההתיישנות (תיקון מס' 3) (חישוב תקופת ההתיישנות לתובע עם ליקוי נפשי או שכלי), התשס"ד-2004, של חברי הכנסת מיכאל איתן ואופיר פינס-פז; הצעת חוק סדר הדין הפלילי (תיקון מס' 41) (תיעוד חזותי של עדות מוקדמת), התשס"ד-2004, של חבר הכנסת רשף חן וקבוצת</w:t>
      </w:r>
      <w:r>
        <w:rPr>
          <w:rFonts w:hint="cs"/>
          <w:rtl/>
        </w:rPr>
        <w:t xml:space="preserve"> חברי הכנסת; הצעת חוק הגבלת הפרסומת למוצרי טבק לעישון (תיקון מס' 6) (הרחבת תחולת החוק), התשס"ד-2004, של חבר הכנסת איוב קרא.</w:t>
      </w:r>
    </w:p>
    <w:p w14:paraId="29340652" w14:textId="77777777" w:rsidR="00000000" w:rsidRDefault="002703A1">
      <w:pPr>
        <w:pStyle w:val="a0"/>
        <w:rPr>
          <w:rFonts w:hint="cs"/>
          <w:rtl/>
        </w:rPr>
      </w:pPr>
    </w:p>
    <w:p w14:paraId="4BE340D8" w14:textId="77777777" w:rsidR="00000000" w:rsidRDefault="002703A1">
      <w:pPr>
        <w:pStyle w:val="a0"/>
        <w:rPr>
          <w:rFonts w:hint="cs"/>
          <w:rtl/>
        </w:rPr>
      </w:pPr>
      <w:r>
        <w:rPr>
          <w:rFonts w:hint="cs"/>
          <w:rtl/>
        </w:rPr>
        <w:t xml:space="preserve">החלטות של ועדת הכספים בדבר: 1. צו תעריף המכס והפטורים ומס קנייה על טובין (תיקון מס' 6), התשס"ד-2004; 2. צו תעריף המכס והפטורים ומס </w:t>
      </w:r>
      <w:r>
        <w:rPr>
          <w:rFonts w:hint="cs"/>
          <w:rtl/>
        </w:rPr>
        <w:t xml:space="preserve">קנייה על טובין (תיקון מס' 8), התשס"ד-2004. תודה רבה. </w:t>
      </w:r>
    </w:p>
    <w:p w14:paraId="683B7C21" w14:textId="77777777" w:rsidR="00000000" w:rsidRDefault="002703A1">
      <w:pPr>
        <w:pStyle w:val="a0"/>
        <w:ind w:firstLine="0"/>
        <w:rPr>
          <w:rFonts w:hint="cs"/>
          <w:b/>
          <w:bCs/>
          <w:u w:val="single"/>
          <w:rtl/>
        </w:rPr>
      </w:pPr>
    </w:p>
    <w:p w14:paraId="4D15D9C6" w14:textId="77777777" w:rsidR="00000000" w:rsidRDefault="002703A1">
      <w:pPr>
        <w:pStyle w:val="af1"/>
        <w:rPr>
          <w:rtl/>
        </w:rPr>
      </w:pPr>
      <w:r>
        <w:rPr>
          <w:rtl/>
        </w:rPr>
        <w:t>היו"ר</w:t>
      </w:r>
      <w:r>
        <w:rPr>
          <w:rFonts w:hint="cs"/>
          <w:rtl/>
        </w:rPr>
        <w:t xml:space="preserve"> משה כחלון</w:t>
      </w:r>
      <w:r>
        <w:rPr>
          <w:rtl/>
        </w:rPr>
        <w:t>:</w:t>
      </w:r>
    </w:p>
    <w:p w14:paraId="5A506E53" w14:textId="77777777" w:rsidR="00000000" w:rsidRDefault="002703A1">
      <w:pPr>
        <w:pStyle w:val="a0"/>
        <w:rPr>
          <w:rtl/>
        </w:rPr>
      </w:pPr>
    </w:p>
    <w:p w14:paraId="5AA5477C" w14:textId="77777777" w:rsidR="00000000" w:rsidRDefault="002703A1">
      <w:pPr>
        <w:pStyle w:val="a0"/>
        <w:rPr>
          <w:rFonts w:hint="cs"/>
          <w:rtl/>
        </w:rPr>
      </w:pPr>
      <w:r>
        <w:rPr>
          <w:rFonts w:hint="cs"/>
          <w:rtl/>
        </w:rPr>
        <w:t xml:space="preserve">תודה רבה. </w:t>
      </w:r>
    </w:p>
    <w:p w14:paraId="11B43804" w14:textId="77777777" w:rsidR="00000000" w:rsidRDefault="002703A1">
      <w:pPr>
        <w:pStyle w:val="a0"/>
        <w:rPr>
          <w:rFonts w:hint="cs"/>
          <w:rtl/>
        </w:rPr>
      </w:pPr>
    </w:p>
    <w:p w14:paraId="49D5AE5F" w14:textId="77777777" w:rsidR="00000000" w:rsidRDefault="002703A1">
      <w:pPr>
        <w:pStyle w:val="a2"/>
        <w:rPr>
          <w:rtl/>
        </w:rPr>
      </w:pPr>
    </w:p>
    <w:p w14:paraId="258F3FD7" w14:textId="77777777" w:rsidR="00000000" w:rsidRDefault="002703A1">
      <w:pPr>
        <w:pStyle w:val="a2"/>
        <w:rPr>
          <w:rFonts w:hint="cs"/>
          <w:rtl/>
        </w:rPr>
      </w:pPr>
      <w:bookmarkStart w:id="119" w:name="CS24733FI0024733T03_05_2004_17_42_15"/>
      <w:bookmarkStart w:id="120" w:name="_Toc72672370"/>
      <w:bookmarkEnd w:id="119"/>
      <w:r>
        <w:rPr>
          <w:rtl/>
        </w:rPr>
        <w:t>הצעת סיעות מר</w:t>
      </w:r>
      <w:r>
        <w:rPr>
          <w:rFonts w:hint="cs"/>
          <w:rtl/>
        </w:rPr>
        <w:t>צ--</w:t>
      </w:r>
      <w:r>
        <w:rPr>
          <w:rtl/>
        </w:rPr>
        <w:t>חד"ש</w:t>
      </w:r>
      <w:r>
        <w:rPr>
          <w:rFonts w:hint="cs"/>
          <w:rtl/>
        </w:rPr>
        <w:t>-</w:t>
      </w:r>
      <w:r>
        <w:rPr>
          <w:rtl/>
        </w:rPr>
        <w:t>תעל</w:t>
      </w:r>
      <w:r>
        <w:rPr>
          <w:rFonts w:hint="cs"/>
          <w:rtl/>
        </w:rPr>
        <w:t>--</w:t>
      </w:r>
      <w:r>
        <w:rPr>
          <w:rtl/>
        </w:rPr>
        <w:t>בל"ד</w:t>
      </w:r>
      <w:r>
        <w:rPr>
          <w:rFonts w:hint="cs"/>
          <w:rtl/>
        </w:rPr>
        <w:t>--</w:t>
      </w:r>
      <w:r>
        <w:rPr>
          <w:rtl/>
        </w:rPr>
        <w:t>רע"</w:t>
      </w:r>
      <w:r>
        <w:rPr>
          <w:rFonts w:hint="cs"/>
          <w:rtl/>
        </w:rPr>
        <w:t>ם</w:t>
      </w:r>
      <w:r>
        <w:rPr>
          <w:rtl/>
        </w:rPr>
        <w:t xml:space="preserve"> להביע אי</w:t>
      </w:r>
      <w:r>
        <w:rPr>
          <w:rFonts w:hint="cs"/>
          <w:rtl/>
        </w:rPr>
        <w:t>-</w:t>
      </w:r>
      <w:r>
        <w:rPr>
          <w:rtl/>
        </w:rPr>
        <w:t xml:space="preserve">אמון בממשלה </w:t>
      </w:r>
      <w:r>
        <w:rPr>
          <w:rFonts w:hint="cs"/>
          <w:rtl/>
        </w:rPr>
        <w:br/>
      </w:r>
      <w:r>
        <w:rPr>
          <w:rtl/>
        </w:rPr>
        <w:t>בשל מדיניותה החברתית, הכלכלית והמדינית</w:t>
      </w:r>
      <w:bookmarkEnd w:id="120"/>
    </w:p>
    <w:p w14:paraId="0390DFF8" w14:textId="77777777" w:rsidR="00000000" w:rsidRDefault="002703A1">
      <w:pPr>
        <w:pStyle w:val="a"/>
        <w:rPr>
          <w:rFonts w:hint="cs"/>
          <w:rtl/>
        </w:rPr>
      </w:pPr>
    </w:p>
    <w:p w14:paraId="67ECDDCC" w14:textId="77777777" w:rsidR="00000000" w:rsidRDefault="002703A1">
      <w:pPr>
        <w:pStyle w:val="af1"/>
        <w:rPr>
          <w:rtl/>
        </w:rPr>
      </w:pPr>
      <w:r>
        <w:rPr>
          <w:rtl/>
        </w:rPr>
        <w:t>היו"ר</w:t>
      </w:r>
      <w:r>
        <w:rPr>
          <w:rFonts w:hint="cs"/>
          <w:rtl/>
        </w:rPr>
        <w:t xml:space="preserve"> משה כחלון</w:t>
      </w:r>
      <w:r>
        <w:rPr>
          <w:rtl/>
        </w:rPr>
        <w:t>:</w:t>
      </w:r>
    </w:p>
    <w:p w14:paraId="0505B780" w14:textId="77777777" w:rsidR="00000000" w:rsidRDefault="002703A1">
      <w:pPr>
        <w:pStyle w:val="a0"/>
        <w:rPr>
          <w:rtl/>
        </w:rPr>
      </w:pPr>
    </w:p>
    <w:p w14:paraId="475D5B8D" w14:textId="77777777" w:rsidR="00000000" w:rsidRDefault="002703A1">
      <w:pPr>
        <w:pStyle w:val="a0"/>
        <w:rPr>
          <w:rFonts w:hint="cs"/>
          <w:rtl/>
        </w:rPr>
      </w:pPr>
      <w:r>
        <w:rPr>
          <w:rFonts w:hint="cs"/>
          <w:rtl/>
        </w:rPr>
        <w:t>חבר הכנסת יאיר פרץ, בבקשה. אחריו - חבר הכנסת יורי שטר</w:t>
      </w:r>
      <w:r>
        <w:rPr>
          <w:rFonts w:hint="cs"/>
          <w:rtl/>
        </w:rPr>
        <w:t>ן.</w:t>
      </w:r>
    </w:p>
    <w:p w14:paraId="638E16F3" w14:textId="77777777" w:rsidR="00000000" w:rsidRDefault="002703A1">
      <w:pPr>
        <w:pStyle w:val="a0"/>
        <w:rPr>
          <w:rFonts w:hint="cs"/>
          <w:rtl/>
        </w:rPr>
      </w:pPr>
    </w:p>
    <w:p w14:paraId="5D13433D" w14:textId="77777777" w:rsidR="00000000" w:rsidRDefault="002703A1">
      <w:pPr>
        <w:pStyle w:val="a"/>
        <w:rPr>
          <w:rtl/>
        </w:rPr>
      </w:pPr>
      <w:bookmarkStart w:id="121" w:name="_Toc72672371"/>
      <w:r>
        <w:rPr>
          <w:rtl/>
        </w:rPr>
        <w:t>יאיר פרץ (ש"ס):</w:t>
      </w:r>
      <w:bookmarkEnd w:id="121"/>
    </w:p>
    <w:p w14:paraId="470768A1" w14:textId="77777777" w:rsidR="00000000" w:rsidRDefault="002703A1">
      <w:pPr>
        <w:pStyle w:val="a0"/>
        <w:rPr>
          <w:rtl/>
        </w:rPr>
      </w:pPr>
    </w:p>
    <w:p w14:paraId="0245D0CB" w14:textId="77777777" w:rsidR="00000000" w:rsidRDefault="002703A1">
      <w:pPr>
        <w:pStyle w:val="a0"/>
        <w:rPr>
          <w:rFonts w:hint="cs"/>
          <w:rtl/>
        </w:rPr>
      </w:pPr>
      <w:r>
        <w:rPr>
          <w:rFonts w:hint="cs"/>
          <w:rtl/>
        </w:rPr>
        <w:t xml:space="preserve">אדוני היושב-ראש, עמיתי חברי הכנסת, אני רוצה לשלוח תנחומים למשפחת חטואל ואיחולי החלמה מהירה לפצועים שנפגעו אתמול מידי בן-בלייעל אשר רצח בדם קר ארבעה תינוקות ואם שכל חטאה היה שהיא יהודייה שגרה ביישוב בחבל-עזה. </w:t>
      </w:r>
    </w:p>
    <w:p w14:paraId="4B67A93A" w14:textId="77777777" w:rsidR="00000000" w:rsidRDefault="002703A1">
      <w:pPr>
        <w:pStyle w:val="a0"/>
        <w:rPr>
          <w:rFonts w:hint="cs"/>
          <w:rtl/>
        </w:rPr>
      </w:pPr>
    </w:p>
    <w:p w14:paraId="62D3F9BA" w14:textId="77777777" w:rsidR="00000000" w:rsidRDefault="002703A1">
      <w:pPr>
        <w:pStyle w:val="a0"/>
        <w:rPr>
          <w:rFonts w:hint="cs"/>
          <w:rtl/>
        </w:rPr>
      </w:pPr>
      <w:r>
        <w:rPr>
          <w:rFonts w:hint="cs"/>
          <w:rtl/>
        </w:rPr>
        <w:t>אדוני היושב-ראש, הצעת האי</w:t>
      </w:r>
      <w:r>
        <w:rPr>
          <w:rFonts w:hint="cs"/>
          <w:rtl/>
        </w:rPr>
        <w:t>-אמון המונחת לפנינו היום באה להביע אי-אמון בממשלה ובעומד בראשה בשל המצב הכלכלי והמצב המדיני. אדוני היושב-ראש, לפני חודשים מספר הניחה הממשלה את תקציב המדינה. התבשרנו אז שהולכים לצמיחה כלכלית, לשגשוג כלכלי. לא עוברים חודשיים, אדוני היושב-ראש, ומביאים קיצוץ נ</w:t>
      </w:r>
      <w:r>
        <w:rPr>
          <w:rFonts w:hint="cs"/>
          <w:rtl/>
        </w:rPr>
        <w:t xml:space="preserve">וסף של 2 מיליארדי ש"ח. אדוני היושב-ראש, גם אז עמד כאן שר האוצר, וגם השר שטרית שהבטיח הרים וגבעות עמד כאן. הוא אמר שיהיה שגשוג, שאנשים יצאו לשוק העבודה. וכל זה על חשבון מי? במי מקצצים? </w:t>
      </w:r>
      <w:r>
        <w:rPr>
          <w:rFonts w:hint="eastAsia"/>
          <w:rtl/>
        </w:rPr>
        <w:t>–</w:t>
      </w:r>
      <w:r>
        <w:rPr>
          <w:rFonts w:hint="cs"/>
          <w:rtl/>
        </w:rPr>
        <w:t xml:space="preserve"> באותן שכבות חלשות, באותם ילדים בסיכון, באותם קשישים שאין מקום בבתי-אבו</w:t>
      </w:r>
      <w:r>
        <w:rPr>
          <w:rFonts w:hint="cs"/>
          <w:rtl/>
        </w:rPr>
        <w:t xml:space="preserve">ת להכניס אותם </w:t>
      </w:r>
      <w:r>
        <w:rPr>
          <w:rFonts w:hint="eastAsia"/>
          <w:rtl/>
        </w:rPr>
        <w:t>–</w:t>
      </w:r>
      <w:r>
        <w:rPr>
          <w:rFonts w:hint="cs"/>
          <w:rtl/>
        </w:rPr>
        <w:t xml:space="preserve"> אלה שבנו את המדינה </w:t>
      </w:r>
      <w:r>
        <w:rPr>
          <w:rFonts w:hint="eastAsia"/>
          <w:rtl/>
        </w:rPr>
        <w:t>–</w:t>
      </w:r>
      <w:r>
        <w:rPr>
          <w:rFonts w:hint="cs"/>
          <w:rtl/>
        </w:rPr>
        <w:t xml:space="preserve"> באותן משפחות ברוכות ילדים, באותן חד-הוריות. היום אנחנו עדים לתופעות קשות </w:t>
      </w:r>
      <w:r>
        <w:rPr>
          <w:rFonts w:hint="eastAsia"/>
          <w:rtl/>
        </w:rPr>
        <w:t>–</w:t>
      </w:r>
      <w:r>
        <w:rPr>
          <w:rFonts w:hint="cs"/>
          <w:rtl/>
        </w:rPr>
        <w:t xml:space="preserve"> אנשים שמנתקים להם חשמל ומים, שמוציאים אותם מדירותיהם </w:t>
      </w:r>
      <w:r>
        <w:rPr>
          <w:rFonts w:hint="eastAsia"/>
          <w:rtl/>
        </w:rPr>
        <w:t>–</w:t>
      </w:r>
      <w:r>
        <w:rPr>
          <w:rFonts w:hint="cs"/>
          <w:rtl/>
        </w:rPr>
        <w:t xml:space="preserve"> זאת תוכנית כלכלית? זאת תפארתה של ממשלת ישראל? זה השגשוג? זאת מציאת מקומות עבודה?</w:t>
      </w:r>
    </w:p>
    <w:p w14:paraId="79203560" w14:textId="77777777" w:rsidR="00000000" w:rsidRDefault="002703A1">
      <w:pPr>
        <w:pStyle w:val="a0"/>
        <w:rPr>
          <w:rFonts w:hint="cs"/>
          <w:rtl/>
        </w:rPr>
      </w:pPr>
    </w:p>
    <w:p w14:paraId="63AC97CA" w14:textId="77777777" w:rsidR="00000000" w:rsidRDefault="002703A1">
      <w:pPr>
        <w:pStyle w:val="a0"/>
        <w:rPr>
          <w:rFonts w:hint="cs"/>
          <w:rtl/>
        </w:rPr>
      </w:pPr>
      <w:r>
        <w:rPr>
          <w:rFonts w:hint="cs"/>
          <w:rtl/>
        </w:rPr>
        <w:t>מאז יצא</w:t>
      </w:r>
      <w:r>
        <w:rPr>
          <w:rFonts w:hint="cs"/>
          <w:rtl/>
        </w:rPr>
        <w:t>ה התוכנית הזאת לדרך גדלה האבטלה, גדל מספר העניים במדינת ישראל,  ילדים הגיעו לפת לחם. זו ממשלה שאינה ראויה לאמון וצריך להפיל אותה מהר ככל האפשר.</w:t>
      </w:r>
    </w:p>
    <w:p w14:paraId="6F47FA38" w14:textId="77777777" w:rsidR="00000000" w:rsidRDefault="002703A1">
      <w:pPr>
        <w:pStyle w:val="a0"/>
        <w:rPr>
          <w:rFonts w:hint="cs"/>
          <w:rtl/>
        </w:rPr>
      </w:pPr>
    </w:p>
    <w:p w14:paraId="37572E61" w14:textId="77777777" w:rsidR="00000000" w:rsidRDefault="002703A1">
      <w:pPr>
        <w:pStyle w:val="a0"/>
        <w:rPr>
          <w:rFonts w:hint="cs"/>
          <w:rtl/>
        </w:rPr>
      </w:pPr>
      <w:r>
        <w:rPr>
          <w:rFonts w:hint="cs"/>
          <w:rtl/>
        </w:rPr>
        <w:t xml:space="preserve">אדוני היושב-ראש, אתמול נפל דבר בישראל. גם בנושא החשוב שראש הממשלה יצר, תוכנית ההתנתקות </w:t>
      </w:r>
      <w:r>
        <w:rPr>
          <w:rFonts w:hint="eastAsia"/>
          <w:rtl/>
        </w:rPr>
        <w:t>–</w:t>
      </w:r>
      <w:r>
        <w:rPr>
          <w:rFonts w:hint="cs"/>
          <w:rtl/>
        </w:rPr>
        <w:t xml:space="preserve"> לפני שבוע הוא חזר מארצ</w:t>
      </w:r>
      <w:r>
        <w:rPr>
          <w:rFonts w:hint="cs"/>
          <w:rtl/>
        </w:rPr>
        <w:t xml:space="preserve">ות-הברית עם הבטחות מבוש, עם סקרים שניבאו לו תוצאות טובות </w:t>
      </w:r>
      <w:r>
        <w:rPr>
          <w:rFonts w:hint="eastAsia"/>
          <w:rtl/>
        </w:rPr>
        <w:t>–</w:t>
      </w:r>
      <w:r>
        <w:rPr>
          <w:rFonts w:hint="cs"/>
          <w:rtl/>
        </w:rPr>
        <w:t xml:space="preserve"> הוא הלך בביטחון לנתק את ההתיישבות, להתנתק מהפלסטינים, לעקור יישובים, לעקור משפחות. </w:t>
      </w:r>
    </w:p>
    <w:p w14:paraId="269B18C8" w14:textId="77777777" w:rsidR="00000000" w:rsidRDefault="002703A1">
      <w:pPr>
        <w:pStyle w:val="a0"/>
        <w:rPr>
          <w:rFonts w:hint="cs"/>
          <w:rtl/>
        </w:rPr>
      </w:pPr>
    </w:p>
    <w:p w14:paraId="27126675" w14:textId="77777777" w:rsidR="00000000" w:rsidRDefault="002703A1">
      <w:pPr>
        <w:pStyle w:val="a0"/>
        <w:rPr>
          <w:rFonts w:hint="cs"/>
          <w:rtl/>
        </w:rPr>
      </w:pPr>
      <w:r>
        <w:rPr>
          <w:rFonts w:hint="cs"/>
          <w:rtl/>
        </w:rPr>
        <w:t>שאלו איך זה שמרן הרב עובדיה יוסף פסק במוצאי-שבת שאסור להצביע בעד ההתנתקות הזאת. שאלו: מה קרה, איך זה שהרב עובדיה</w:t>
      </w:r>
      <w:r>
        <w:rPr>
          <w:rFonts w:hint="cs"/>
          <w:rtl/>
        </w:rPr>
        <w:t xml:space="preserve"> יוסף </w:t>
      </w:r>
      <w:r>
        <w:rPr>
          <w:rFonts w:hint="eastAsia"/>
          <w:rtl/>
        </w:rPr>
        <w:t>–</w:t>
      </w:r>
      <w:r>
        <w:rPr>
          <w:rFonts w:hint="cs"/>
          <w:rtl/>
        </w:rPr>
        <w:t xml:space="preserve">הרי הוא בעד שלום? אכן, אנחנו בעד שלום, אבל אי-אפשר לתת מתנה לפלסטינים שינצלו את זה מחר בבוקר. שימו לב מה יקרה, הם יגלגלו את הטרור לאשקלון ולשדרות, לאופקים ולקריית-גת. גם משם אנחנו נתנתק </w:t>
      </w:r>
      <w:r>
        <w:rPr>
          <w:rtl/>
        </w:rPr>
        <w:t>–</w:t>
      </w:r>
      <w:r>
        <w:rPr>
          <w:rFonts w:hint="cs"/>
          <w:rtl/>
        </w:rPr>
        <w:t xml:space="preserve"> גם מקריית-גת, מאשקלון ומההתיישבות מסביב נתנתק. לכן מרן הרב עו</w:t>
      </w:r>
      <w:r>
        <w:rPr>
          <w:rFonts w:hint="cs"/>
          <w:rtl/>
        </w:rPr>
        <w:t xml:space="preserve">בדיה יוסף אמר שזה לא שלום. שלום צריך לבוא במשא-ומתן, כשיש לך פרטנר, כשיש לך עם מי לדבר, אבל ראש הממשלה הלך ונתן להם על מגש כסף את כל ההתיישבות שכל הממשלות במשך כל השנים עמלו עליה. </w:t>
      </w:r>
    </w:p>
    <w:p w14:paraId="07F15A05" w14:textId="77777777" w:rsidR="00000000" w:rsidRDefault="002703A1">
      <w:pPr>
        <w:pStyle w:val="a0"/>
        <w:rPr>
          <w:rFonts w:hint="cs"/>
          <w:rtl/>
        </w:rPr>
      </w:pPr>
    </w:p>
    <w:p w14:paraId="5117182E" w14:textId="77777777" w:rsidR="00000000" w:rsidRDefault="002703A1">
      <w:pPr>
        <w:pStyle w:val="a0"/>
        <w:rPr>
          <w:rFonts w:hint="cs"/>
          <w:rtl/>
        </w:rPr>
      </w:pPr>
      <w:r>
        <w:rPr>
          <w:rFonts w:hint="cs"/>
          <w:rtl/>
        </w:rPr>
        <w:t xml:space="preserve">לכן, אדוני היושב-ראש, חבל מאוד, אתמול נפל דבר בישראל </w:t>
      </w:r>
      <w:r>
        <w:rPr>
          <w:rtl/>
        </w:rPr>
        <w:t>–</w:t>
      </w:r>
      <w:r>
        <w:rPr>
          <w:rFonts w:hint="cs"/>
          <w:rtl/>
        </w:rPr>
        <w:t xml:space="preserve"> מתפקדי הליכוד הצביע</w:t>
      </w:r>
      <w:r>
        <w:rPr>
          <w:rFonts w:hint="cs"/>
          <w:rtl/>
        </w:rPr>
        <w:t>ו כפי שהצביעו. אני רוצה לשאול את ראש הממשלה: לאן פניך, אדוני ראש הממשלה? האם אתה מתנתק מתוכנית ההתנתקות, או שאתה ממשיך בלי שום משא-ומתן, בלי שום תמורה למה שאתה נותן, לתת היום במתנה לאותם פלסטינים התיישבות משגשגת ופורחת? אנחנו בעד שלום, אדוני ראש הממשלה, אב</w:t>
      </w:r>
      <w:r>
        <w:rPr>
          <w:rFonts w:hint="cs"/>
          <w:rtl/>
        </w:rPr>
        <w:t>ל שלום שיהיה עם משא-ומתן, עם בטוחות שהטרור לא ישתולל בקרב עם ישראל, שלא יישפך דם יהודי. לשלום הזה נלך, וניתן לך גיבוי מרבי, ניתן לך את כל התמיכה, ניתן לך את כל פסקי ההלכה על כך שפיקוח נפש דוחה גם שטחים וכל דבר אחר.</w:t>
      </w:r>
    </w:p>
    <w:p w14:paraId="7E07768C" w14:textId="77777777" w:rsidR="00000000" w:rsidRDefault="002703A1">
      <w:pPr>
        <w:pStyle w:val="a0"/>
        <w:rPr>
          <w:rFonts w:hint="cs"/>
          <w:rtl/>
        </w:rPr>
      </w:pPr>
    </w:p>
    <w:p w14:paraId="7F5BD0E4" w14:textId="77777777" w:rsidR="00000000" w:rsidRDefault="002703A1">
      <w:pPr>
        <w:pStyle w:val="a0"/>
        <w:rPr>
          <w:rFonts w:hint="cs"/>
          <w:rtl/>
        </w:rPr>
      </w:pPr>
      <w:r>
        <w:rPr>
          <w:rFonts w:hint="cs"/>
          <w:rtl/>
        </w:rPr>
        <w:t>לכן, אדוני היושב-ראש, אם לא, הממשלה הזאת</w:t>
      </w:r>
      <w:r>
        <w:rPr>
          <w:rFonts w:hint="cs"/>
          <w:rtl/>
        </w:rPr>
        <w:t xml:space="preserve"> אינה ראויה לאמון וצריך להחליף אותה בממשלה שתוכל להנהיג באמת את העם בישראל. תודה רבה. </w:t>
      </w:r>
    </w:p>
    <w:p w14:paraId="0069BABC" w14:textId="77777777" w:rsidR="00000000" w:rsidRDefault="002703A1">
      <w:pPr>
        <w:pStyle w:val="a0"/>
        <w:rPr>
          <w:rFonts w:hint="cs"/>
          <w:rtl/>
        </w:rPr>
      </w:pPr>
    </w:p>
    <w:p w14:paraId="732D742B" w14:textId="77777777" w:rsidR="00000000" w:rsidRDefault="002703A1">
      <w:pPr>
        <w:pStyle w:val="af1"/>
        <w:rPr>
          <w:rtl/>
        </w:rPr>
      </w:pPr>
      <w:r>
        <w:rPr>
          <w:rtl/>
        </w:rPr>
        <w:t>היו"ר</w:t>
      </w:r>
      <w:r>
        <w:rPr>
          <w:rFonts w:hint="cs"/>
          <w:rtl/>
        </w:rPr>
        <w:t xml:space="preserve"> משה כחלון</w:t>
      </w:r>
      <w:r>
        <w:rPr>
          <w:rtl/>
        </w:rPr>
        <w:t>:</w:t>
      </w:r>
    </w:p>
    <w:p w14:paraId="31CE8677" w14:textId="77777777" w:rsidR="00000000" w:rsidRDefault="002703A1">
      <w:pPr>
        <w:pStyle w:val="a0"/>
        <w:rPr>
          <w:rtl/>
        </w:rPr>
      </w:pPr>
    </w:p>
    <w:p w14:paraId="5B095A39" w14:textId="77777777" w:rsidR="00000000" w:rsidRDefault="002703A1">
      <w:pPr>
        <w:pStyle w:val="a0"/>
        <w:rPr>
          <w:rFonts w:hint="cs"/>
          <w:rtl/>
        </w:rPr>
      </w:pPr>
      <w:r>
        <w:rPr>
          <w:rFonts w:hint="cs"/>
          <w:rtl/>
        </w:rPr>
        <w:t xml:space="preserve">תודה רבה. חבר הכנסת יורי שטרן, בבקשה. </w:t>
      </w:r>
    </w:p>
    <w:p w14:paraId="10D71221" w14:textId="77777777" w:rsidR="00000000" w:rsidRDefault="002703A1">
      <w:pPr>
        <w:pStyle w:val="a0"/>
        <w:rPr>
          <w:rFonts w:hint="cs"/>
          <w:rtl/>
        </w:rPr>
      </w:pPr>
    </w:p>
    <w:p w14:paraId="25DF322A" w14:textId="77777777" w:rsidR="00000000" w:rsidRDefault="002703A1">
      <w:pPr>
        <w:pStyle w:val="a"/>
        <w:rPr>
          <w:rtl/>
        </w:rPr>
      </w:pPr>
      <w:bookmarkStart w:id="122" w:name="FS000000430T03_05_2004_16_17_21"/>
      <w:bookmarkStart w:id="123" w:name="_Toc72672372"/>
      <w:bookmarkEnd w:id="122"/>
      <w:r>
        <w:rPr>
          <w:rFonts w:hint="eastAsia"/>
          <w:rtl/>
        </w:rPr>
        <w:t>יורי</w:t>
      </w:r>
      <w:r>
        <w:rPr>
          <w:rtl/>
        </w:rPr>
        <w:t xml:space="preserve"> שטרן (האיחוד הלאומי - ישראל ביתנו):</w:t>
      </w:r>
      <w:bookmarkEnd w:id="123"/>
    </w:p>
    <w:p w14:paraId="7E94353E" w14:textId="77777777" w:rsidR="00000000" w:rsidRDefault="002703A1">
      <w:pPr>
        <w:pStyle w:val="a0"/>
        <w:rPr>
          <w:rFonts w:hint="cs"/>
          <w:rtl/>
        </w:rPr>
      </w:pPr>
    </w:p>
    <w:p w14:paraId="16CB9060" w14:textId="77777777" w:rsidR="00000000" w:rsidRDefault="002703A1">
      <w:pPr>
        <w:pStyle w:val="a0"/>
        <w:rPr>
          <w:rFonts w:hint="cs"/>
          <w:rtl/>
        </w:rPr>
      </w:pPr>
      <w:r>
        <w:rPr>
          <w:rFonts w:hint="cs"/>
          <w:rtl/>
        </w:rPr>
        <w:t>כבוד היושב-ראש, חברי הכנסת, אתחיל בקריאת שמותיהם של בני משפחת חטואל,</w:t>
      </w:r>
      <w:r>
        <w:rPr>
          <w:rFonts w:hint="cs"/>
          <w:rtl/>
        </w:rPr>
        <w:t xml:space="preserve"> שנרצחו אתמול בדם קר: מירב, בת שנתיים; רוני, בת שבע; הדר, בת תשע; הילה, בת 11; האם, טלי חטואל, והבן שלא נולד. יהיה זכרם ברוך. תנחומים לאב המשפחה, דוד חטואל, לבני המשפחה, למשפחה הגדולה של מתיישבי חבל-עזה. </w:t>
      </w:r>
    </w:p>
    <w:p w14:paraId="1A6E684D" w14:textId="77777777" w:rsidR="00000000" w:rsidRDefault="002703A1">
      <w:pPr>
        <w:pStyle w:val="a0"/>
        <w:rPr>
          <w:rFonts w:hint="cs"/>
          <w:rtl/>
        </w:rPr>
      </w:pPr>
    </w:p>
    <w:p w14:paraId="18A41902" w14:textId="77777777" w:rsidR="00000000" w:rsidRDefault="002703A1">
      <w:pPr>
        <w:pStyle w:val="a0"/>
        <w:rPr>
          <w:rFonts w:hint="cs"/>
          <w:rtl/>
        </w:rPr>
      </w:pPr>
      <w:r>
        <w:rPr>
          <w:rFonts w:hint="cs"/>
          <w:rtl/>
        </w:rPr>
        <w:t xml:space="preserve">אנחנו חוטאים בזה </w:t>
      </w:r>
      <w:r>
        <w:rPr>
          <w:rtl/>
        </w:rPr>
        <w:t>–</w:t>
      </w:r>
      <w:r>
        <w:rPr>
          <w:rFonts w:hint="cs"/>
          <w:rtl/>
        </w:rPr>
        <w:t xml:space="preserve"> המדינה כולה, הציבור כולו, כל חב</w:t>
      </w:r>
      <w:r>
        <w:rPr>
          <w:rFonts w:hint="cs"/>
          <w:rtl/>
        </w:rPr>
        <w:t xml:space="preserve">רי הכנסת </w:t>
      </w:r>
      <w:r>
        <w:rPr>
          <w:rFonts w:hint="eastAsia"/>
          <w:rtl/>
        </w:rPr>
        <w:t>–</w:t>
      </w:r>
      <w:r>
        <w:rPr>
          <w:rFonts w:hint="cs"/>
          <w:rtl/>
        </w:rPr>
        <w:t xml:space="preserve">  שאנחנו מאפשרים לרצח הזה להיות עוד נקודה, רוטינה, בסדר-יומה של המדינה. איך יכול להיות </w:t>
      </w:r>
      <w:r>
        <w:rPr>
          <w:rFonts w:hint="eastAsia"/>
          <w:rtl/>
        </w:rPr>
        <w:t>–</w:t>
      </w:r>
      <w:r>
        <w:rPr>
          <w:rFonts w:hint="cs"/>
          <w:rtl/>
        </w:rPr>
        <w:t xml:space="preserve"> אני מתבייש, כאזרח מדינת ישראל, שהרצח הזה נשאר ללא תגובה. פוצצו בית ריק </w:t>
      </w:r>
      <w:r>
        <w:rPr>
          <w:rFonts w:hint="eastAsia"/>
          <w:rtl/>
        </w:rPr>
        <w:t>–</w:t>
      </w:r>
      <w:r>
        <w:rPr>
          <w:rFonts w:hint="cs"/>
          <w:rtl/>
        </w:rPr>
        <w:t xml:space="preserve"> בושה וחרפה לצה"ל. בושה וחרפה לשר הביטחון. בושה וחרפה לנו, חברי הכנסת, על כך שאנחנו מ</w:t>
      </w:r>
      <w:r>
        <w:rPr>
          <w:rFonts w:hint="cs"/>
          <w:rtl/>
        </w:rPr>
        <w:t xml:space="preserve">שאירים את הזירה הזאת ומשאירים את הרצח הזה ללא תגובה, רצח מחריד שלא היה כמותו. </w:t>
      </w:r>
    </w:p>
    <w:p w14:paraId="6A601CB1" w14:textId="77777777" w:rsidR="00000000" w:rsidRDefault="002703A1">
      <w:pPr>
        <w:pStyle w:val="a0"/>
        <w:rPr>
          <w:rFonts w:hint="cs"/>
          <w:rtl/>
        </w:rPr>
      </w:pPr>
    </w:p>
    <w:p w14:paraId="0439B0A2" w14:textId="77777777" w:rsidR="00000000" w:rsidRDefault="002703A1">
      <w:pPr>
        <w:pStyle w:val="a0"/>
        <w:rPr>
          <w:rFonts w:hint="cs"/>
          <w:rtl/>
        </w:rPr>
      </w:pPr>
      <w:r>
        <w:rPr>
          <w:rFonts w:hint="cs"/>
          <w:rtl/>
        </w:rPr>
        <w:t>עולה לבמה חבר כנסת ואומר שהמסקנה מהרצח היא שאנחנו צריכים להתקפל מגוש-קטיף. אני מזכיר לכם אירוע טרגי אחר, מציוני הדרך באינתיפאדה הנוראה הזאת, הפיגוע ב"דולפינריום". 23 צעירים נהר</w:t>
      </w:r>
      <w:r>
        <w:rPr>
          <w:rFonts w:hint="cs"/>
          <w:rtl/>
        </w:rPr>
        <w:t>גו. אז נברח מתל-אביב? אם בכל מקום שרוצחים לנו אנשים המסקנה היא להתקפל ולברוח, לאן נגיע?</w:t>
      </w:r>
    </w:p>
    <w:p w14:paraId="3439F3C5" w14:textId="77777777" w:rsidR="00000000" w:rsidRDefault="002703A1">
      <w:pPr>
        <w:pStyle w:val="a0"/>
        <w:rPr>
          <w:rFonts w:hint="cs"/>
          <w:rtl/>
        </w:rPr>
      </w:pPr>
    </w:p>
    <w:p w14:paraId="2E4999E5" w14:textId="77777777" w:rsidR="00000000" w:rsidRDefault="002703A1">
      <w:pPr>
        <w:pStyle w:val="a0"/>
        <w:rPr>
          <w:rFonts w:hint="cs"/>
          <w:rtl/>
        </w:rPr>
      </w:pPr>
      <w:r>
        <w:rPr>
          <w:rFonts w:hint="cs"/>
          <w:rtl/>
        </w:rPr>
        <w:t>התשובה לא יכולה להיות בריחה. התשובה יכולה להיות הכרעה במלחמה בטרור. זאת המלחמה הראשונה שמדינת ישראל מנהלת שבה אין לצה"ל פקודה ברורה - הגדרת המצב כמלחמה ופקודה להכריע ט</w:t>
      </w:r>
      <w:r>
        <w:rPr>
          <w:rFonts w:hint="cs"/>
          <w:rtl/>
        </w:rPr>
        <w:t>רור. מה זה להכריע טרור? זה להביא למצב שהצד השני יודע שהטרור לא משתלם, לא כדאי לו; לא כדאי למנהיגים ולא כדאי לעמך. איך אנחנו מביאים להכרעה כזאת כאשר כתגובה על הטרור אנחנו מציעים לתת חינם אין-כסף את מה שנקנה בדמים של המתיישבים ושל החיילים? כך אנחנו מעודדים ט</w:t>
      </w:r>
      <w:r>
        <w:rPr>
          <w:rFonts w:hint="cs"/>
          <w:rtl/>
        </w:rPr>
        <w:t xml:space="preserve">רור. כך אי-אפשר להכריע. </w:t>
      </w:r>
    </w:p>
    <w:p w14:paraId="58A1AB0D" w14:textId="77777777" w:rsidR="00000000" w:rsidRDefault="002703A1">
      <w:pPr>
        <w:pStyle w:val="a0"/>
        <w:rPr>
          <w:rFonts w:hint="cs"/>
          <w:rtl/>
        </w:rPr>
      </w:pPr>
    </w:p>
    <w:p w14:paraId="4D2BE8CA" w14:textId="77777777" w:rsidR="00000000" w:rsidRDefault="002703A1">
      <w:pPr>
        <w:pStyle w:val="a0"/>
        <w:rPr>
          <w:rFonts w:hint="cs"/>
          <w:rtl/>
        </w:rPr>
      </w:pPr>
      <w:r>
        <w:rPr>
          <w:rFonts w:hint="cs"/>
          <w:rtl/>
        </w:rPr>
        <w:t>אומרים פה, שההכרעה של חברי הליכוד היא לא הכרעה דמוקרטית, היא לא יכולה לקבוע את סדר-היום של האומה. איזה מין שטות זאת? הרי איך הדמוקרטיה בנויה? הדמוקרטיה הפרלמנטרית נבנית על-ידי זה שאנשים בוחרים את הרשימות של המפלגות, את חברי הכנסת.</w:t>
      </w:r>
      <w:r>
        <w:rPr>
          <w:rFonts w:hint="cs"/>
          <w:rtl/>
        </w:rPr>
        <w:t xml:space="preserve"> חברי הכנסת צריכים להיות שליחים של המפלגה שלהם והם צריכים לקבל את דין התנועה שלהם. כך המדינה מתנהלת. לכן, כשקבע הבוחר והביא לשלטון את הקואליציה של המחנה הלאומי ובראשה מפלגת הליכוד, הוא נתן לחברי הליכוד את המפתחות לניהול המדינה. אם חברי הליכוד קבעו את הקו ש</w:t>
      </w:r>
      <w:r>
        <w:rPr>
          <w:rFonts w:hint="cs"/>
          <w:rtl/>
        </w:rPr>
        <w:t xml:space="preserve">להם, שמחייב את חברי הכנסת והשרים של המפלגה הזאת, זה התהליך הדמוקרטי הנורמלי. מי שמעיר על כך, פשוט אומר לא-אמת, או שלא מתמצא בדמוקרטיה. </w:t>
      </w:r>
    </w:p>
    <w:p w14:paraId="288E69C5" w14:textId="77777777" w:rsidR="00000000" w:rsidRDefault="002703A1">
      <w:pPr>
        <w:pStyle w:val="a0"/>
        <w:rPr>
          <w:rFonts w:hint="cs"/>
          <w:rtl/>
        </w:rPr>
      </w:pPr>
    </w:p>
    <w:p w14:paraId="7A7C82FB" w14:textId="77777777" w:rsidR="00000000" w:rsidRDefault="002703A1">
      <w:pPr>
        <w:pStyle w:val="a0"/>
        <w:rPr>
          <w:rFonts w:hint="cs"/>
          <w:rtl/>
        </w:rPr>
      </w:pPr>
      <w:r>
        <w:rPr>
          <w:rFonts w:hint="cs"/>
          <w:rtl/>
        </w:rPr>
        <w:t>מי שאמר שהליכוד הפך לקובץ של מתנחלים רדיקלים - - -</w:t>
      </w:r>
    </w:p>
    <w:p w14:paraId="15B9BDEA" w14:textId="77777777" w:rsidR="00000000" w:rsidRDefault="002703A1">
      <w:pPr>
        <w:pStyle w:val="a0"/>
        <w:ind w:firstLine="0"/>
        <w:rPr>
          <w:rFonts w:hint="cs"/>
          <w:rtl/>
        </w:rPr>
      </w:pPr>
    </w:p>
    <w:p w14:paraId="11B76EB0" w14:textId="77777777" w:rsidR="00000000" w:rsidRDefault="002703A1">
      <w:pPr>
        <w:pStyle w:val="af0"/>
        <w:rPr>
          <w:rtl/>
        </w:rPr>
      </w:pPr>
      <w:r>
        <w:rPr>
          <w:rFonts w:hint="eastAsia"/>
          <w:rtl/>
        </w:rPr>
        <w:t>עבד</w:t>
      </w:r>
      <w:r>
        <w:rPr>
          <w:rtl/>
        </w:rPr>
        <w:t>-אלמאלכ דהאמשה (רע"ם):</w:t>
      </w:r>
    </w:p>
    <w:p w14:paraId="451DFDA6" w14:textId="77777777" w:rsidR="00000000" w:rsidRDefault="002703A1">
      <w:pPr>
        <w:pStyle w:val="a0"/>
        <w:rPr>
          <w:rFonts w:hint="cs"/>
          <w:rtl/>
        </w:rPr>
      </w:pPr>
    </w:p>
    <w:p w14:paraId="2A98AD7C" w14:textId="77777777" w:rsidR="00000000" w:rsidRDefault="002703A1">
      <w:pPr>
        <w:pStyle w:val="a0"/>
        <w:rPr>
          <w:rFonts w:hint="cs"/>
          <w:rtl/>
        </w:rPr>
      </w:pPr>
      <w:r>
        <w:rPr>
          <w:rFonts w:hint="cs"/>
          <w:rtl/>
        </w:rPr>
        <w:t>- - -</w:t>
      </w:r>
    </w:p>
    <w:p w14:paraId="3E444244" w14:textId="77777777" w:rsidR="00000000" w:rsidRDefault="002703A1">
      <w:pPr>
        <w:pStyle w:val="a0"/>
        <w:ind w:firstLine="0"/>
        <w:rPr>
          <w:rFonts w:hint="cs"/>
          <w:rtl/>
        </w:rPr>
      </w:pPr>
    </w:p>
    <w:p w14:paraId="5BAF0AD6" w14:textId="77777777" w:rsidR="00000000" w:rsidRDefault="002703A1">
      <w:pPr>
        <w:pStyle w:val="-"/>
        <w:rPr>
          <w:rtl/>
        </w:rPr>
      </w:pPr>
      <w:bookmarkStart w:id="124" w:name="FS000000430T03_05_2004_18_13_21"/>
      <w:bookmarkStart w:id="125" w:name="FS000000430T03_05_2004_18_13_29C"/>
      <w:bookmarkEnd w:id="124"/>
      <w:bookmarkEnd w:id="125"/>
      <w:r>
        <w:rPr>
          <w:rtl/>
        </w:rPr>
        <w:t xml:space="preserve">יורי שטרן (האיחוד הלאומי - ישראל </w:t>
      </w:r>
      <w:r>
        <w:rPr>
          <w:rtl/>
        </w:rPr>
        <w:t>ביתנו):</w:t>
      </w:r>
    </w:p>
    <w:p w14:paraId="653F8F4D" w14:textId="77777777" w:rsidR="00000000" w:rsidRDefault="002703A1">
      <w:pPr>
        <w:pStyle w:val="a0"/>
        <w:rPr>
          <w:rtl/>
        </w:rPr>
      </w:pPr>
    </w:p>
    <w:p w14:paraId="52697BD3" w14:textId="77777777" w:rsidR="00000000" w:rsidRDefault="002703A1">
      <w:pPr>
        <w:pStyle w:val="a0"/>
        <w:rPr>
          <w:rFonts w:hint="cs"/>
          <w:rtl/>
        </w:rPr>
      </w:pPr>
      <w:r>
        <w:rPr>
          <w:rFonts w:hint="cs"/>
          <w:rtl/>
        </w:rPr>
        <w:t xml:space="preserve">- - - אני רוצה לשאול, עם איזה מצע בא הליכוד לבחירות? האם במצע של הליכוד בבחירות היתה התקפלות מעזה? האם במצע של הליכוד בבחירות היתה עקירת היישובים? היה טרנספר של היהודים? היתה נסיגה מול כוחות הטרור? זה לא היה במצע של הליכוד, ואף אחד לא אמר אז שאלה </w:t>
      </w:r>
      <w:r>
        <w:rPr>
          <w:rFonts w:hint="cs"/>
          <w:rtl/>
        </w:rPr>
        <w:t>רדיקלים קיצונים. ראש הממשלה, לפני חצי שנה, היה יודע להסביר לנו למה אסור לנו לצאת מנצרים וכי דין נצרים כדין תל-אביב. כך אמר ראש הממשלה. אז הוא היה קיצוני ועכשיו הוא הפך למרכז?</w:t>
      </w:r>
    </w:p>
    <w:p w14:paraId="33C03B59" w14:textId="77777777" w:rsidR="00000000" w:rsidRDefault="002703A1">
      <w:pPr>
        <w:pStyle w:val="a0"/>
        <w:rPr>
          <w:rFonts w:hint="cs"/>
          <w:rtl/>
        </w:rPr>
      </w:pPr>
    </w:p>
    <w:p w14:paraId="70B19C2C" w14:textId="77777777" w:rsidR="00000000" w:rsidRDefault="002703A1">
      <w:pPr>
        <w:pStyle w:val="a0"/>
        <w:rPr>
          <w:rFonts w:hint="cs"/>
          <w:rtl/>
        </w:rPr>
      </w:pPr>
      <w:r>
        <w:rPr>
          <w:rFonts w:hint="cs"/>
          <w:rtl/>
        </w:rPr>
        <w:t>אלה דברים פשוט לא נכונים, ולא מדובר פה על שום התנתקות. מה שדחה הבוחר והמתפקד בלי</w:t>
      </w:r>
      <w:r>
        <w:rPr>
          <w:rFonts w:hint="cs"/>
          <w:rtl/>
        </w:rPr>
        <w:t>כוד, זה לא את תוכנית ההתנתקות, אלא תוכנית של נסיגה בפני טרור, כי שום התנתקות לא הציעו. לא שמו את הערבים האלה בצד השני של הגדר. לבהמות שרצחו אתמול את משפחת חטואל רצו לתת את הבתים שלנו ולהעביר להם את הכסף ולהמשיך להחיות אותם ולפרנס אותם ולתת להם עוד ועוד איש</w:t>
      </w:r>
      <w:r>
        <w:rPr>
          <w:rFonts w:hint="cs"/>
          <w:rtl/>
        </w:rPr>
        <w:t>ורי כניסה לישראל. זאת התנתקות? לכן בחרו חברי הליכוד, כמפלגה שמייצגת את המחנה הלאומי, את הקו האחר. הקו האחר הוא קו של הכרעת הטרור, ואין דרך אחרת.</w:t>
      </w:r>
    </w:p>
    <w:p w14:paraId="68C131D4" w14:textId="77777777" w:rsidR="00000000" w:rsidRDefault="002703A1">
      <w:pPr>
        <w:pStyle w:val="a0"/>
        <w:ind w:firstLine="0"/>
        <w:rPr>
          <w:rFonts w:hint="cs"/>
          <w:rtl/>
        </w:rPr>
      </w:pPr>
    </w:p>
    <w:p w14:paraId="56A176F1" w14:textId="77777777" w:rsidR="00000000" w:rsidRDefault="002703A1">
      <w:pPr>
        <w:pStyle w:val="af1"/>
        <w:rPr>
          <w:rtl/>
        </w:rPr>
      </w:pPr>
      <w:r>
        <w:rPr>
          <w:rtl/>
        </w:rPr>
        <w:t>היו"ר יולי-יואל אדלשטיין:</w:t>
      </w:r>
    </w:p>
    <w:p w14:paraId="0B5CEF18" w14:textId="77777777" w:rsidR="00000000" w:rsidRDefault="002703A1">
      <w:pPr>
        <w:pStyle w:val="a0"/>
        <w:rPr>
          <w:rtl/>
        </w:rPr>
      </w:pPr>
    </w:p>
    <w:p w14:paraId="074D22A5" w14:textId="77777777" w:rsidR="00000000" w:rsidRDefault="002703A1">
      <w:pPr>
        <w:pStyle w:val="a0"/>
        <w:rPr>
          <w:rFonts w:hint="cs"/>
          <w:rtl/>
        </w:rPr>
      </w:pPr>
      <w:r>
        <w:rPr>
          <w:rFonts w:hint="cs"/>
          <w:rtl/>
        </w:rPr>
        <w:t xml:space="preserve">תודה לחבר הכנסת יורי שטרן. חבר הכנסת יחיאל חזן - לא נמצא כאן. חבר הכנסת חיים אורון </w:t>
      </w:r>
      <w:r>
        <w:rPr>
          <w:rFonts w:hint="cs"/>
          <w:rtl/>
        </w:rPr>
        <w:t xml:space="preserve">- לא נמצא. חבר הכנסת ניסן סלומינסקי - מה קרה? לא רוצים לדבר היום? חבר כנסת יעקב ליצמן, בבקשה. </w:t>
      </w:r>
    </w:p>
    <w:p w14:paraId="3536CCE3" w14:textId="77777777" w:rsidR="00000000" w:rsidRDefault="002703A1">
      <w:pPr>
        <w:pStyle w:val="a0"/>
        <w:ind w:firstLine="0"/>
        <w:rPr>
          <w:rFonts w:hint="cs"/>
          <w:rtl/>
        </w:rPr>
      </w:pPr>
    </w:p>
    <w:p w14:paraId="125EFC1B" w14:textId="77777777" w:rsidR="00000000" w:rsidRDefault="002703A1">
      <w:pPr>
        <w:pStyle w:val="af0"/>
        <w:rPr>
          <w:rtl/>
        </w:rPr>
      </w:pPr>
      <w:r>
        <w:rPr>
          <w:rFonts w:hint="eastAsia"/>
          <w:rtl/>
        </w:rPr>
        <w:t>איתן</w:t>
      </w:r>
      <w:r>
        <w:rPr>
          <w:rtl/>
        </w:rPr>
        <w:t xml:space="preserve"> כבל (העבודה-מימד):</w:t>
      </w:r>
    </w:p>
    <w:p w14:paraId="60FA50E7" w14:textId="77777777" w:rsidR="00000000" w:rsidRDefault="002703A1">
      <w:pPr>
        <w:pStyle w:val="a0"/>
        <w:rPr>
          <w:rFonts w:hint="cs"/>
          <w:rtl/>
        </w:rPr>
      </w:pPr>
    </w:p>
    <w:p w14:paraId="7DFE977D" w14:textId="77777777" w:rsidR="00000000" w:rsidRDefault="002703A1">
      <w:pPr>
        <w:pStyle w:val="a0"/>
        <w:rPr>
          <w:rFonts w:hint="cs"/>
          <w:rtl/>
        </w:rPr>
      </w:pPr>
      <w:r>
        <w:rPr>
          <w:rFonts w:hint="cs"/>
          <w:rtl/>
        </w:rPr>
        <w:t>הם עייפים מאתמול.</w:t>
      </w:r>
    </w:p>
    <w:p w14:paraId="2B0693FE" w14:textId="77777777" w:rsidR="00000000" w:rsidRDefault="002703A1">
      <w:pPr>
        <w:pStyle w:val="a0"/>
        <w:ind w:firstLine="0"/>
        <w:rPr>
          <w:rFonts w:hint="cs"/>
          <w:rtl/>
        </w:rPr>
      </w:pPr>
    </w:p>
    <w:p w14:paraId="36683B3C" w14:textId="77777777" w:rsidR="00000000" w:rsidRDefault="002703A1">
      <w:pPr>
        <w:pStyle w:val="af1"/>
        <w:rPr>
          <w:rtl/>
        </w:rPr>
      </w:pPr>
      <w:r>
        <w:rPr>
          <w:rtl/>
        </w:rPr>
        <w:t>היו"ר יולי-יואל אדלשטיין:</w:t>
      </w:r>
    </w:p>
    <w:p w14:paraId="57B53CF8" w14:textId="77777777" w:rsidR="00000000" w:rsidRDefault="002703A1">
      <w:pPr>
        <w:pStyle w:val="a0"/>
        <w:rPr>
          <w:rtl/>
        </w:rPr>
      </w:pPr>
    </w:p>
    <w:p w14:paraId="5EF0DD91" w14:textId="77777777" w:rsidR="00000000" w:rsidRDefault="002703A1">
      <w:pPr>
        <w:pStyle w:val="a0"/>
        <w:rPr>
          <w:rFonts w:hint="cs"/>
          <w:rtl/>
        </w:rPr>
      </w:pPr>
      <w:r>
        <w:rPr>
          <w:rFonts w:hint="cs"/>
          <w:rtl/>
        </w:rPr>
        <w:t>כן, חיים אורון עבד חזק אתמול ברפרנדום של הליכוד. חבר הכנסת מוחמד ברכה, בהסכמה של חבר הכנס</w:t>
      </w:r>
      <w:r>
        <w:rPr>
          <w:rFonts w:hint="cs"/>
          <w:rtl/>
        </w:rPr>
        <w:t>ת ליצמן. אחריו - חבר הכנסת ליצמן. בבקשה, עד חמש דקות לרשות אדוני.</w:t>
      </w:r>
    </w:p>
    <w:p w14:paraId="5970FDF5" w14:textId="77777777" w:rsidR="00000000" w:rsidRDefault="002703A1">
      <w:pPr>
        <w:pStyle w:val="a0"/>
        <w:ind w:firstLine="0"/>
        <w:rPr>
          <w:rFonts w:hint="cs"/>
          <w:rtl/>
        </w:rPr>
      </w:pPr>
    </w:p>
    <w:p w14:paraId="5ECB8AA0" w14:textId="77777777" w:rsidR="00000000" w:rsidRDefault="002703A1">
      <w:pPr>
        <w:pStyle w:val="a"/>
        <w:rPr>
          <w:rtl/>
        </w:rPr>
      </w:pPr>
      <w:bookmarkStart w:id="126" w:name="FS000000540T03_05_2004_18_18_02"/>
      <w:bookmarkStart w:id="127" w:name="_Toc72672373"/>
      <w:bookmarkEnd w:id="126"/>
      <w:r>
        <w:rPr>
          <w:rFonts w:hint="eastAsia"/>
          <w:rtl/>
        </w:rPr>
        <w:t>מוחמד</w:t>
      </w:r>
      <w:r>
        <w:rPr>
          <w:rtl/>
        </w:rPr>
        <w:t xml:space="preserve"> ברכה (חד"ש-תע"ל):</w:t>
      </w:r>
      <w:bookmarkEnd w:id="127"/>
    </w:p>
    <w:p w14:paraId="4192082C" w14:textId="77777777" w:rsidR="00000000" w:rsidRDefault="002703A1">
      <w:pPr>
        <w:pStyle w:val="a0"/>
        <w:rPr>
          <w:rFonts w:hint="cs"/>
          <w:rtl/>
        </w:rPr>
      </w:pPr>
    </w:p>
    <w:p w14:paraId="1A5056FB" w14:textId="77777777" w:rsidR="00000000" w:rsidRDefault="002703A1">
      <w:pPr>
        <w:pStyle w:val="a0"/>
        <w:rPr>
          <w:rFonts w:hint="cs"/>
          <w:rtl/>
        </w:rPr>
      </w:pPr>
      <w:r>
        <w:rPr>
          <w:rFonts w:hint="cs"/>
          <w:rtl/>
        </w:rPr>
        <w:t>אדוני היושב-ראש, כנסת נכבדה, הידיעות על הפיכת הליכוד למפלגה מרכזית ופרגמטית, המקיימת קשרים עם המציאות, היו כנראה מוקדמות ומוגזמות מדי. הליכוד, מתברר, עדיין מסרב לשו</w:t>
      </w:r>
      <w:r>
        <w:rPr>
          <w:rFonts w:hint="cs"/>
          <w:rtl/>
        </w:rPr>
        <w:t>ב ממסעות ההזיה והחופשה שהוא נוטל מן המציאות והוא ממאן לחזור אליה. הליכוד הפך למפלגה קנאית, מפלגת אף שעל. למעשה, כת הזויה, שלאומנות ושחיתות משמשות בה בערבוביה. הצלילה של מדינת ישראל אל התהומות בעידן השלטון הזה תימשך.</w:t>
      </w:r>
    </w:p>
    <w:p w14:paraId="17258A3E" w14:textId="77777777" w:rsidR="00000000" w:rsidRDefault="002703A1">
      <w:pPr>
        <w:pStyle w:val="a0"/>
        <w:rPr>
          <w:rFonts w:hint="cs"/>
          <w:rtl/>
        </w:rPr>
      </w:pPr>
    </w:p>
    <w:p w14:paraId="163522B3" w14:textId="77777777" w:rsidR="00000000" w:rsidRDefault="002703A1">
      <w:pPr>
        <w:pStyle w:val="a0"/>
        <w:rPr>
          <w:rFonts w:hint="cs"/>
          <w:rtl/>
        </w:rPr>
      </w:pPr>
      <w:r>
        <w:rPr>
          <w:rFonts w:hint="cs"/>
          <w:rtl/>
        </w:rPr>
        <w:t>הממשלה הזאת היא תיאטרון בובות שכמה מתנח</w:t>
      </w:r>
      <w:r>
        <w:rPr>
          <w:rFonts w:hint="cs"/>
          <w:rtl/>
        </w:rPr>
        <w:t xml:space="preserve">לים אמריקנים מושכים בחוטיה. לפחות הקמפיין האגרסיבי שמנהלת ישראל זה שלוש שנים וחצי, המבקש לצייר את הפלסטינים כסרבנים וככאלה שלא רוצים פשרה, הגיע לסיומו אתמול בלילה. </w:t>
      </w:r>
    </w:p>
    <w:p w14:paraId="0F80ED05" w14:textId="77777777" w:rsidR="00000000" w:rsidRDefault="002703A1">
      <w:pPr>
        <w:pStyle w:val="a0"/>
        <w:rPr>
          <w:rFonts w:hint="cs"/>
          <w:rtl/>
        </w:rPr>
      </w:pPr>
    </w:p>
    <w:p w14:paraId="601190F0" w14:textId="77777777" w:rsidR="00000000" w:rsidRDefault="002703A1">
      <w:pPr>
        <w:pStyle w:val="a0"/>
        <w:rPr>
          <w:rFonts w:hint="cs"/>
          <w:rtl/>
        </w:rPr>
      </w:pPr>
      <w:r>
        <w:rPr>
          <w:rFonts w:hint="cs"/>
          <w:rtl/>
        </w:rPr>
        <w:t>מהלך ההתנתקות שיזם שרון והאופן שבו נעשו הדברים וההתעקשות שלו לבצע מהלך נעדר הקשר ונעדר פרט</w:t>
      </w:r>
      <w:r>
        <w:rPr>
          <w:rFonts w:hint="cs"/>
          <w:rtl/>
        </w:rPr>
        <w:t>נר, כל אלה עומדים ביסוד החשד שמצוקתו האישית והמשפטית שיחקו תפקיד מרכזי במדיניותו.</w:t>
      </w:r>
    </w:p>
    <w:p w14:paraId="1CF222E7" w14:textId="77777777" w:rsidR="00000000" w:rsidRDefault="002703A1">
      <w:pPr>
        <w:pStyle w:val="a0"/>
        <w:rPr>
          <w:rFonts w:hint="cs"/>
          <w:rtl/>
        </w:rPr>
      </w:pPr>
    </w:p>
    <w:p w14:paraId="1031B7FC" w14:textId="77777777" w:rsidR="00000000" w:rsidRDefault="002703A1">
      <w:pPr>
        <w:pStyle w:val="a0"/>
        <w:rPr>
          <w:rFonts w:hint="cs"/>
          <w:rtl/>
        </w:rPr>
      </w:pPr>
      <w:r>
        <w:rPr>
          <w:rFonts w:hint="cs"/>
          <w:rtl/>
        </w:rPr>
        <w:t>אנחנו תקועים עם ממשלה חסרת כל תוחלת ותקווה מדינית, גסה ואלימה בתחום החברתי ורקובה בתחום הנורמטיבי. זו ממשלה אדישה לדימום המתמשך של שני העמים; לייאוש העמוק ולהשפלה של המובטלי</w:t>
      </w:r>
      <w:r>
        <w:rPr>
          <w:rFonts w:hint="cs"/>
          <w:rtl/>
        </w:rPr>
        <w:t>ם, שמספרם רק הולך וגדל; לניכור ולמיאוס שחשים חלקים רחבים באוכלוסייה כלפי המשחק הדמוקרטי בכללותו.</w:t>
      </w:r>
    </w:p>
    <w:p w14:paraId="5E6BFDA3" w14:textId="77777777" w:rsidR="00000000" w:rsidRDefault="002703A1">
      <w:pPr>
        <w:pStyle w:val="a0"/>
        <w:rPr>
          <w:rFonts w:hint="cs"/>
          <w:rtl/>
        </w:rPr>
      </w:pPr>
    </w:p>
    <w:p w14:paraId="6FEE2DCE" w14:textId="77777777" w:rsidR="00000000" w:rsidRDefault="002703A1">
      <w:pPr>
        <w:pStyle w:val="a0"/>
        <w:rPr>
          <w:rFonts w:hint="cs"/>
          <w:rtl/>
        </w:rPr>
      </w:pPr>
      <w:r>
        <w:rPr>
          <w:rFonts w:hint="cs"/>
          <w:rtl/>
        </w:rPr>
        <w:t xml:space="preserve">אדוני היושב-ראש, הפארסה שהיתה אתמול היא מין ניסיון לצייר בפני העולם כאילו תהליך השלום קשור במשא-ומתן בין מר שרון לבין מפלגתו. משא-ומתן וקידום תהליך השלום הוא </w:t>
      </w:r>
      <w:r>
        <w:rPr>
          <w:rFonts w:hint="cs"/>
          <w:rtl/>
        </w:rPr>
        <w:t>דבר שכן מתבקש, אבל לא על-ידי חיסול ממוקד של השותף או כליאתו של היושב-ראש ערפאת, זה כשלוש שנים. בעצם, הוויכוח שהיה אתמול בליכוד הוא לא בין שתי אסכולות, בין שתי גישות, אלא זה דיון על השאלה איך ליישם אותה גישה, עם מסכה, כפי ששרון רוצה, או בלי מסכה, כפי שרצה ה</w:t>
      </w:r>
      <w:r>
        <w:rPr>
          <w:rFonts w:hint="cs"/>
          <w:rtl/>
        </w:rPr>
        <w:t>רוב אתמול. בעצם, אין מחלוקת בממשלה הזאת ולא במפלגת השלטון בנושא המשך דיכויו של העם הפלסטיני ושלילת חירותו, שלילת אפשרותו להיות פרטנר למשא-ומתן. אין מחלוקת על הדברים האלה. המחלוקת היא אם החיילים יהיו בתוך ההתנחלויות, בתוך הרצועה, או סביב הרצועה, תוך טרפוד כ</w:t>
      </w:r>
      <w:r>
        <w:rPr>
          <w:rFonts w:hint="cs"/>
          <w:rtl/>
        </w:rPr>
        <w:t xml:space="preserve">ל פעילות בנמל, כל פעילות בשדה התעופה, תוך השתלטות על מי התהום, תוך השתלטות על הגבול בין הרצועה לבין מצרים. זו לא נסיגה, זו היערכות מחדש של הכיבוש ושל הכובש. </w:t>
      </w:r>
    </w:p>
    <w:p w14:paraId="1F601EA4" w14:textId="77777777" w:rsidR="00000000" w:rsidRDefault="002703A1">
      <w:pPr>
        <w:pStyle w:val="a0"/>
        <w:rPr>
          <w:rFonts w:hint="cs"/>
          <w:rtl/>
        </w:rPr>
      </w:pPr>
    </w:p>
    <w:p w14:paraId="45843525" w14:textId="77777777" w:rsidR="00000000" w:rsidRDefault="002703A1">
      <w:pPr>
        <w:pStyle w:val="a0"/>
        <w:rPr>
          <w:rFonts w:hint="cs"/>
          <w:rtl/>
        </w:rPr>
      </w:pPr>
      <w:r>
        <w:rPr>
          <w:rFonts w:hint="cs"/>
          <w:rtl/>
        </w:rPr>
        <w:t>אם אנחנו מחברים לעניין הזה את העובדה שממשיכים לבנות את הגדר הגזענית בגדה המערבית ואת הניסיון לחלק</w:t>
      </w:r>
      <w:r>
        <w:rPr>
          <w:rFonts w:hint="cs"/>
          <w:rtl/>
        </w:rPr>
        <w:t xml:space="preserve"> את הגדה המערבית לארבעה אזורים, ארבעה קנטונים של ריכוזי אוכלוסייה פלסטינית, הריכוז הראשון בשכם-ג'נין, הריכוז השני ברמאללה וסביבותיה, הריכוז השלישי בבית-לחם וחברון והרביעי בירושלים המזרחית ועוטף-ירושלים, עם כל ההתנחלויות שנבנו שם, זה בסופו של דבר מסגיר את ה</w:t>
      </w:r>
      <w:r>
        <w:rPr>
          <w:rFonts w:hint="cs"/>
          <w:rtl/>
        </w:rPr>
        <w:t xml:space="preserve">כוונות האמיתיות של הממשלה הזאת ומסגיר את הכוונות האמיתיות של ממשלת הליכוד. </w:t>
      </w:r>
    </w:p>
    <w:p w14:paraId="7BF7B5CA" w14:textId="77777777" w:rsidR="00000000" w:rsidRDefault="002703A1">
      <w:pPr>
        <w:pStyle w:val="a0"/>
        <w:rPr>
          <w:rFonts w:hint="cs"/>
          <w:rtl/>
        </w:rPr>
      </w:pPr>
    </w:p>
    <w:p w14:paraId="6905EF0E" w14:textId="77777777" w:rsidR="00000000" w:rsidRDefault="002703A1">
      <w:pPr>
        <w:pStyle w:val="a0"/>
        <w:rPr>
          <w:rFonts w:hint="cs"/>
          <w:rtl/>
        </w:rPr>
      </w:pPr>
      <w:r>
        <w:rPr>
          <w:rFonts w:hint="cs"/>
          <w:rtl/>
        </w:rPr>
        <w:t>אני אומר בלי הרבה ציניות: יכול להיות שטוב שנפלה המסכה מעל פני מפלגת השלטון אתמול. טוב שפשוט האמת היא בלי המסכה שניסה שרון להדביק לפרצופו של הליכוד והיא נפלה; להראות שכל ההצהרות של</w:t>
      </w:r>
      <w:r>
        <w:rPr>
          <w:rFonts w:hint="cs"/>
          <w:rtl/>
        </w:rPr>
        <w:t xml:space="preserve"> בוש מקעקעות כל אפשרות למשא-ומתן על הנושאים של הסדר הקבע, כשהוא אומר שגבולות 1967 לא הכרחיים, או שהנסיגה לגבולות 1967 אינה הכרחית, כשהוא אומר שזכות השיבה היא רק לתחום המדינה הפלסטינית. בעצם, ארבעת הנושאים של הסדר הקבע - הנושא של ההתנחלויות, הנושא של זכות ה</w:t>
      </w:r>
      <w:r>
        <w:rPr>
          <w:rFonts w:hint="cs"/>
          <w:rtl/>
        </w:rPr>
        <w:t>שיבה והפליטים, הנושא של ירושלים, הנושא של הגבולות, כולם הוכרעו על-ידי שרון בגלל הבטחות שווא ותוכנית שווא, שהפיץ אריק שרון.</w:t>
      </w:r>
    </w:p>
    <w:p w14:paraId="23B0E2D9" w14:textId="77777777" w:rsidR="00000000" w:rsidRDefault="002703A1">
      <w:pPr>
        <w:pStyle w:val="a0"/>
        <w:rPr>
          <w:rFonts w:hint="cs"/>
          <w:rtl/>
        </w:rPr>
      </w:pPr>
    </w:p>
    <w:p w14:paraId="53FB74D9" w14:textId="77777777" w:rsidR="00000000" w:rsidRDefault="002703A1">
      <w:pPr>
        <w:pStyle w:val="a0"/>
        <w:rPr>
          <w:rFonts w:hint="cs"/>
          <w:rtl/>
        </w:rPr>
      </w:pPr>
      <w:r>
        <w:rPr>
          <w:rFonts w:hint="cs"/>
          <w:rtl/>
        </w:rPr>
        <w:t>רוב אנשי הליכוד עשו טוב אתמול כשלא נתנו למסכה הזאת להיות מולבשת על פרצופו המכוער. תודה רבה, אדוני.</w:t>
      </w:r>
    </w:p>
    <w:p w14:paraId="70BE96C0" w14:textId="77777777" w:rsidR="00000000" w:rsidRDefault="002703A1">
      <w:pPr>
        <w:pStyle w:val="a0"/>
        <w:ind w:firstLine="0"/>
        <w:rPr>
          <w:rFonts w:hint="cs"/>
          <w:rtl/>
        </w:rPr>
      </w:pPr>
    </w:p>
    <w:p w14:paraId="5AAA2F7F" w14:textId="77777777" w:rsidR="00000000" w:rsidRDefault="002703A1">
      <w:pPr>
        <w:pStyle w:val="af1"/>
        <w:rPr>
          <w:rtl/>
        </w:rPr>
      </w:pPr>
      <w:r>
        <w:rPr>
          <w:rtl/>
        </w:rPr>
        <w:t>היו"ר יולי-יואל אדלשטיין:</w:t>
      </w:r>
    </w:p>
    <w:p w14:paraId="4DECFCC5" w14:textId="77777777" w:rsidR="00000000" w:rsidRDefault="002703A1">
      <w:pPr>
        <w:pStyle w:val="a0"/>
        <w:rPr>
          <w:rtl/>
        </w:rPr>
      </w:pPr>
    </w:p>
    <w:p w14:paraId="17A9DF0C" w14:textId="77777777" w:rsidR="00000000" w:rsidRDefault="002703A1">
      <w:pPr>
        <w:pStyle w:val="a0"/>
        <w:rPr>
          <w:rFonts w:hint="cs"/>
          <w:rtl/>
        </w:rPr>
      </w:pPr>
      <w:r>
        <w:rPr>
          <w:rFonts w:hint="cs"/>
          <w:rtl/>
        </w:rPr>
        <w:t xml:space="preserve">תודה </w:t>
      </w:r>
      <w:r>
        <w:rPr>
          <w:rFonts w:hint="cs"/>
          <w:rtl/>
        </w:rPr>
        <w:t>לחבר הכנסת ברכה. חבר הכנסת יעקב ליצמן, ולאחר מכן נחזור לאלה שהפסידו את תורם, חבר הכנסת חיים אורון וחבר הכנסת ניסן סלומינסקי. עד חמש דקות לרשות כל הדוברים.</w:t>
      </w:r>
    </w:p>
    <w:p w14:paraId="6ADE7BCA" w14:textId="77777777" w:rsidR="00000000" w:rsidRDefault="002703A1">
      <w:pPr>
        <w:pStyle w:val="a0"/>
        <w:ind w:firstLine="0"/>
        <w:rPr>
          <w:rFonts w:hint="cs"/>
          <w:rtl/>
        </w:rPr>
      </w:pPr>
    </w:p>
    <w:p w14:paraId="743FE991" w14:textId="77777777" w:rsidR="00000000" w:rsidRDefault="002703A1">
      <w:pPr>
        <w:pStyle w:val="a"/>
        <w:rPr>
          <w:rtl/>
        </w:rPr>
      </w:pPr>
      <w:bookmarkStart w:id="128" w:name="FS000000528T03_05_2004_17_45_11"/>
      <w:bookmarkStart w:id="129" w:name="_Toc72672374"/>
      <w:bookmarkEnd w:id="128"/>
      <w:r>
        <w:rPr>
          <w:rtl/>
        </w:rPr>
        <w:t>יעקב ליצמן (יהדות התורה):</w:t>
      </w:r>
      <w:bookmarkEnd w:id="129"/>
    </w:p>
    <w:p w14:paraId="52F0632D" w14:textId="77777777" w:rsidR="00000000" w:rsidRDefault="002703A1">
      <w:pPr>
        <w:pStyle w:val="a0"/>
        <w:rPr>
          <w:rtl/>
        </w:rPr>
      </w:pPr>
    </w:p>
    <w:p w14:paraId="6B1986CB" w14:textId="77777777" w:rsidR="00000000" w:rsidRDefault="002703A1">
      <w:pPr>
        <w:pStyle w:val="a0"/>
        <w:rPr>
          <w:rFonts w:hint="cs"/>
          <w:rtl/>
        </w:rPr>
      </w:pPr>
      <w:r>
        <w:rPr>
          <w:rFonts w:hint="cs"/>
          <w:rtl/>
        </w:rPr>
        <w:t>אדוני היושב-ראש, כנסת נכבדה, אתמול היה משאל-עם בקרב בוחרי הליכוד על ההתנת</w:t>
      </w:r>
      <w:r>
        <w:rPr>
          <w:rFonts w:hint="cs"/>
          <w:rtl/>
        </w:rPr>
        <w:t xml:space="preserve">קות מחבל-עזה. ראש הממשלה נכשל כישלון צורב, 60%-40%, ולא הצליח להעביר בתוך מפלגתו שלו את התוכנית שהוא עבד עליה הרבה זמן עם הממשל בארצות-הברית. אבל אני חייב להתייחס לקשר ההתנתקות של ראש הממשלה מהציבור החרדי. גם שם היתה התנתקות. והייתי מציע לראש הממשלה, אולי </w:t>
      </w:r>
      <w:r>
        <w:rPr>
          <w:rFonts w:hint="cs"/>
          <w:rtl/>
        </w:rPr>
        <w:t xml:space="preserve">יעשה גם משאל-עם בקרב בוחרי הליכוד לגבי ההתנתקות מהציבור החרדי. ואני בטוח שלא יהיה 60%-40%, ואני בטוח שיהיה 80%-20%. </w:t>
      </w:r>
    </w:p>
    <w:p w14:paraId="4D550498" w14:textId="77777777" w:rsidR="00000000" w:rsidRDefault="002703A1">
      <w:pPr>
        <w:pStyle w:val="a0"/>
        <w:rPr>
          <w:rFonts w:hint="cs"/>
          <w:rtl/>
        </w:rPr>
      </w:pPr>
    </w:p>
    <w:p w14:paraId="519E15F5" w14:textId="77777777" w:rsidR="00000000" w:rsidRDefault="002703A1">
      <w:pPr>
        <w:pStyle w:val="af0"/>
        <w:rPr>
          <w:rtl/>
        </w:rPr>
      </w:pPr>
      <w:r>
        <w:rPr>
          <w:rFonts w:hint="eastAsia"/>
          <w:rtl/>
        </w:rPr>
        <w:t>אברהם</w:t>
      </w:r>
      <w:r>
        <w:rPr>
          <w:rtl/>
        </w:rPr>
        <w:t xml:space="preserve"> רביץ (יהדות התורה):</w:t>
      </w:r>
    </w:p>
    <w:p w14:paraId="38BD3092" w14:textId="77777777" w:rsidR="00000000" w:rsidRDefault="002703A1">
      <w:pPr>
        <w:pStyle w:val="a0"/>
        <w:rPr>
          <w:rFonts w:hint="cs"/>
          <w:rtl/>
        </w:rPr>
      </w:pPr>
    </w:p>
    <w:p w14:paraId="4CFD1F57" w14:textId="77777777" w:rsidR="00000000" w:rsidRDefault="002703A1">
      <w:pPr>
        <w:pStyle w:val="a0"/>
        <w:rPr>
          <w:rFonts w:hint="cs"/>
          <w:rtl/>
        </w:rPr>
      </w:pPr>
      <w:r>
        <w:rPr>
          <w:rFonts w:hint="cs"/>
          <w:rtl/>
        </w:rPr>
        <w:t>80% לאיזה צד?</w:t>
      </w:r>
    </w:p>
    <w:p w14:paraId="25A81F54" w14:textId="77777777" w:rsidR="00000000" w:rsidRDefault="002703A1">
      <w:pPr>
        <w:pStyle w:val="a0"/>
        <w:rPr>
          <w:rFonts w:hint="cs"/>
          <w:rtl/>
        </w:rPr>
      </w:pPr>
    </w:p>
    <w:p w14:paraId="3DC6A15F" w14:textId="77777777" w:rsidR="00000000" w:rsidRDefault="002703A1">
      <w:pPr>
        <w:pStyle w:val="-"/>
        <w:rPr>
          <w:rtl/>
        </w:rPr>
      </w:pPr>
      <w:bookmarkStart w:id="130" w:name="FS000000528T03_05_2004_16_30_53"/>
      <w:bookmarkEnd w:id="130"/>
      <w:r>
        <w:rPr>
          <w:rFonts w:hint="eastAsia"/>
          <w:rtl/>
        </w:rPr>
        <w:t>יעקב</w:t>
      </w:r>
      <w:r>
        <w:rPr>
          <w:rtl/>
        </w:rPr>
        <w:t xml:space="preserve"> ליצמן (יהדות התורה):</w:t>
      </w:r>
    </w:p>
    <w:p w14:paraId="08299AC6" w14:textId="77777777" w:rsidR="00000000" w:rsidRDefault="002703A1">
      <w:pPr>
        <w:pStyle w:val="a0"/>
        <w:rPr>
          <w:rFonts w:hint="cs"/>
          <w:rtl/>
        </w:rPr>
      </w:pPr>
    </w:p>
    <w:p w14:paraId="3F234890" w14:textId="77777777" w:rsidR="00000000" w:rsidRDefault="002703A1">
      <w:pPr>
        <w:pStyle w:val="a0"/>
        <w:rPr>
          <w:rFonts w:hint="cs"/>
          <w:rtl/>
        </w:rPr>
      </w:pPr>
      <w:r>
        <w:rPr>
          <w:rFonts w:hint="cs"/>
          <w:rtl/>
        </w:rPr>
        <w:t xml:space="preserve">לאיזה צד? לא להתנתק. כל הכישלון של ראש הממשלה התחיל כשהוא בגד בציבור </w:t>
      </w:r>
      <w:r>
        <w:rPr>
          <w:rFonts w:hint="cs"/>
          <w:rtl/>
        </w:rPr>
        <w:t xml:space="preserve">החרדי שהלך אתו כברת דרך כל השנים, עם הליכוד ואתו במיוחד, וכמובן אחר כך הוא כבר עבר לתוכנית של מה שהיה ידוע כל השנים כארץ-ישראל השלמה, ופתאום גם בזה הוא בגד. הוא מביא תוכניות אחרות, ואומר: אי-אפשר. </w:t>
      </w:r>
    </w:p>
    <w:p w14:paraId="47A3A3B7" w14:textId="77777777" w:rsidR="00000000" w:rsidRDefault="002703A1">
      <w:pPr>
        <w:pStyle w:val="a0"/>
        <w:rPr>
          <w:rFonts w:hint="cs"/>
          <w:rtl/>
        </w:rPr>
      </w:pPr>
    </w:p>
    <w:p w14:paraId="6BCC706E" w14:textId="77777777" w:rsidR="00000000" w:rsidRDefault="002703A1">
      <w:pPr>
        <w:pStyle w:val="a0"/>
        <w:rPr>
          <w:rFonts w:hint="cs"/>
          <w:rtl/>
        </w:rPr>
      </w:pPr>
      <w:r>
        <w:rPr>
          <w:rFonts w:hint="cs"/>
          <w:rtl/>
        </w:rPr>
        <w:t>הנושא של האי-אמון אצלנו, אצל הציבור החרדי, אצל חברי הכנסת</w:t>
      </w:r>
      <w:r>
        <w:rPr>
          <w:rFonts w:hint="cs"/>
          <w:rtl/>
        </w:rPr>
        <w:t xml:space="preserve"> הדתיים כאן, זה לא דבר חדש. מהיום הראשון הממשלה הזאת פוגעת בכל דבר שנוגע לציבור הזה. זה מתחיל באי-אכיפת חוקים, למשל בעניין מכירת חמץ בפסח, ואחר כך אפילו בנושאים של סגירת המים בפסח, שזה לא מפריע לאף אחד, גם על זה, אם לא ההתערבות שהיתה ברגע האחרון, גם זאת הי</w:t>
      </w:r>
      <w:r>
        <w:rPr>
          <w:rFonts w:hint="cs"/>
          <w:rtl/>
        </w:rPr>
        <w:t>תה בעיה. זה עבר גם בחוק הנוגע לאזרחים, ומשרד הפנים נותן אזרחות לכל אחד, גם ללא-יהודים. זה עובר בתוכנית ליבה של משרד החינוך, זה נוגע גם לכך שמשרד החינוך מנסה לחסל את כל הסמינרים. אני לא צריך לדבר על קצבאות ילדים. הממשלה פוגעת בכל דבר, במשפחות חלשות, היא מחס</w:t>
      </w:r>
      <w:r>
        <w:rPr>
          <w:rFonts w:hint="cs"/>
          <w:rtl/>
        </w:rPr>
        <w:t xml:space="preserve">לת פשוט את כל הקצבאות. מה שהיה פעם ידוע כחברתי - היום אין שום חברתי. בכל דבר, עשירים </w:t>
      </w:r>
      <w:r>
        <w:rPr>
          <w:rtl/>
        </w:rPr>
        <w:t>–</w:t>
      </w:r>
      <w:r>
        <w:rPr>
          <w:rFonts w:hint="cs"/>
          <w:rtl/>
        </w:rPr>
        <w:t xml:space="preserve"> מוסיפים להם, עניים - מורידים להם. אני לא מדבר על ישיבות שלא מקבלות כסף. אין שום דבר שהממשלה הנוכחית לא פגעה בו. </w:t>
      </w:r>
    </w:p>
    <w:p w14:paraId="1D021AB5" w14:textId="77777777" w:rsidR="00000000" w:rsidRDefault="002703A1">
      <w:pPr>
        <w:pStyle w:val="a0"/>
        <w:rPr>
          <w:rFonts w:hint="cs"/>
          <w:rtl/>
        </w:rPr>
      </w:pPr>
    </w:p>
    <w:p w14:paraId="74C75736" w14:textId="77777777" w:rsidR="00000000" w:rsidRDefault="002703A1">
      <w:pPr>
        <w:pStyle w:val="a0"/>
        <w:rPr>
          <w:rFonts w:hint="cs"/>
          <w:rtl/>
        </w:rPr>
      </w:pPr>
      <w:r>
        <w:rPr>
          <w:rFonts w:hint="cs"/>
          <w:rtl/>
        </w:rPr>
        <w:t xml:space="preserve">וזה ברור, אני חייב להגיד, שאנחנו לא בוכים על זה שאנחנו </w:t>
      </w:r>
      <w:r>
        <w:rPr>
          <w:rFonts w:hint="cs"/>
          <w:rtl/>
        </w:rPr>
        <w:t>לא בתוך הקואליציה. לא היינו יכולים לתמוך בדבר מהגזירות שהממשלה הזאת העבירה, גם בתוך הקואליציה. אני חושב שכשהייתי יושב-ראש ועדת הכספים גם הוכחתי את זה, שלא תמכתי בכל הגזירות האלה ולא נתתי, עד כדי כך שרצו להדיח אותי. אבל אני מדבר על יחס. אין שום יחס בין הליכ</w:t>
      </w:r>
      <w:r>
        <w:rPr>
          <w:rFonts w:hint="cs"/>
          <w:rtl/>
        </w:rPr>
        <w:t xml:space="preserve">וד, ראשי הליכוד, ראש הממשלה, לציבור הזה. יש לפחות למזער את כל הפגיעות בציבור הזה. </w:t>
      </w:r>
    </w:p>
    <w:p w14:paraId="1E699B12" w14:textId="77777777" w:rsidR="00000000" w:rsidRDefault="002703A1">
      <w:pPr>
        <w:pStyle w:val="a0"/>
        <w:rPr>
          <w:rFonts w:hint="cs"/>
          <w:rtl/>
        </w:rPr>
      </w:pPr>
    </w:p>
    <w:p w14:paraId="546EBD1B" w14:textId="77777777" w:rsidR="00000000" w:rsidRDefault="002703A1">
      <w:pPr>
        <w:pStyle w:val="a0"/>
        <w:rPr>
          <w:rFonts w:hint="cs"/>
          <w:rtl/>
        </w:rPr>
      </w:pPr>
      <w:r>
        <w:rPr>
          <w:rFonts w:hint="cs"/>
          <w:rtl/>
        </w:rPr>
        <w:t>ראש הממשלה דיבר באחת מתוכניות הרדיו כאילו הוא משבח את הסמינרים של החרדים. אבל זה רק מלל. הוא משבח, ומצד שני שרת החינוך לא מפסיקה לפגוע בכל דבר שנוגע לציבור החרדי. תוכנית הל</w:t>
      </w:r>
      <w:r>
        <w:rPr>
          <w:rFonts w:hint="cs"/>
          <w:rtl/>
        </w:rPr>
        <w:t xml:space="preserve">יבה זה הרס, ואנחנו לא ניתן לה להעביר אותה, והתוכנית שהיא עושה כאן גם היום לגבי הסמינרים, גם זה חיסול. ואני לא מדבר על ועדת-דברת, מה שהיא אומרת כבר להוציא, ואנחנו לא יודעים בדיוק את כל המסקנות, אבל לפי מה שאנחנו שומעים גם זה הולך להיות פגיעה בציבור החרדים. </w:t>
      </w:r>
    </w:p>
    <w:p w14:paraId="37599E29" w14:textId="77777777" w:rsidR="00000000" w:rsidRDefault="002703A1">
      <w:pPr>
        <w:pStyle w:val="a0"/>
        <w:rPr>
          <w:rFonts w:hint="cs"/>
          <w:rtl/>
        </w:rPr>
      </w:pPr>
    </w:p>
    <w:p w14:paraId="04154D36" w14:textId="77777777" w:rsidR="00000000" w:rsidRDefault="002703A1">
      <w:pPr>
        <w:pStyle w:val="a0"/>
        <w:rPr>
          <w:rFonts w:hint="cs"/>
          <w:rtl/>
        </w:rPr>
      </w:pPr>
      <w:r>
        <w:rPr>
          <w:rFonts w:hint="cs"/>
          <w:rtl/>
        </w:rPr>
        <w:t xml:space="preserve">ולכן, אני אומר, מיותר מצדנו אפילו להסביר למה אנחנו מצביעים אי-אמון. תודה. </w:t>
      </w:r>
    </w:p>
    <w:p w14:paraId="403FBA94" w14:textId="77777777" w:rsidR="00000000" w:rsidRDefault="002703A1">
      <w:pPr>
        <w:pStyle w:val="a0"/>
        <w:rPr>
          <w:rFonts w:hint="cs"/>
          <w:rtl/>
        </w:rPr>
      </w:pPr>
    </w:p>
    <w:p w14:paraId="67E58ED0" w14:textId="77777777" w:rsidR="00000000" w:rsidRDefault="002703A1">
      <w:pPr>
        <w:pStyle w:val="af1"/>
        <w:rPr>
          <w:rtl/>
        </w:rPr>
      </w:pPr>
      <w:r>
        <w:rPr>
          <w:rtl/>
        </w:rPr>
        <w:t>היו"ר יולי-יואל אדלשטיין:</w:t>
      </w:r>
    </w:p>
    <w:p w14:paraId="6CA4B39A" w14:textId="77777777" w:rsidR="00000000" w:rsidRDefault="002703A1">
      <w:pPr>
        <w:pStyle w:val="a0"/>
        <w:rPr>
          <w:rtl/>
        </w:rPr>
      </w:pPr>
    </w:p>
    <w:p w14:paraId="058B0652" w14:textId="77777777" w:rsidR="00000000" w:rsidRDefault="002703A1">
      <w:pPr>
        <w:pStyle w:val="a0"/>
        <w:rPr>
          <w:rFonts w:hint="cs"/>
          <w:rtl/>
        </w:rPr>
      </w:pPr>
      <w:r>
        <w:rPr>
          <w:rFonts w:hint="cs"/>
          <w:rtl/>
        </w:rPr>
        <w:t xml:space="preserve">תודה לחבר הכנסת יעקב ליצמן. חבר הכנסת חיים אורון, ואחריו </w:t>
      </w:r>
      <w:r>
        <w:rPr>
          <w:rtl/>
        </w:rPr>
        <w:t>–</w:t>
      </w:r>
      <w:r>
        <w:rPr>
          <w:rFonts w:hint="cs"/>
          <w:rtl/>
        </w:rPr>
        <w:t xml:space="preserve"> חבר הכנסת ניסן סלומינסקי. אחריו </w:t>
      </w:r>
      <w:r>
        <w:rPr>
          <w:rtl/>
        </w:rPr>
        <w:t>–</w:t>
      </w:r>
      <w:r>
        <w:rPr>
          <w:rFonts w:hint="cs"/>
          <w:rtl/>
        </w:rPr>
        <w:t xml:space="preserve"> חבר הכנסת מגלי והבה, ואחריו </w:t>
      </w:r>
      <w:r>
        <w:rPr>
          <w:rtl/>
        </w:rPr>
        <w:t>–</w:t>
      </w:r>
      <w:r>
        <w:rPr>
          <w:rFonts w:hint="cs"/>
          <w:rtl/>
        </w:rPr>
        <w:t xml:space="preserve"> חבר הכנסת עמיר פרץ. זאת הרשי</w:t>
      </w:r>
      <w:r>
        <w:rPr>
          <w:rFonts w:hint="cs"/>
          <w:rtl/>
        </w:rPr>
        <w:t xml:space="preserve">מה ואין בלתה. </w:t>
      </w:r>
    </w:p>
    <w:p w14:paraId="417E3681" w14:textId="77777777" w:rsidR="00000000" w:rsidRDefault="002703A1">
      <w:pPr>
        <w:pStyle w:val="a0"/>
        <w:rPr>
          <w:rFonts w:hint="cs"/>
          <w:rtl/>
        </w:rPr>
      </w:pPr>
    </w:p>
    <w:p w14:paraId="21FDCDFA" w14:textId="77777777" w:rsidR="00000000" w:rsidRDefault="002703A1">
      <w:pPr>
        <w:pStyle w:val="a"/>
        <w:rPr>
          <w:rtl/>
        </w:rPr>
      </w:pPr>
      <w:bookmarkStart w:id="131" w:name="FS000001065T03_05_2004_16_35_04"/>
      <w:bookmarkStart w:id="132" w:name="_Toc72672375"/>
      <w:bookmarkEnd w:id="131"/>
      <w:r>
        <w:rPr>
          <w:rFonts w:hint="eastAsia"/>
          <w:rtl/>
        </w:rPr>
        <w:t>חיים</w:t>
      </w:r>
      <w:r>
        <w:rPr>
          <w:rtl/>
        </w:rPr>
        <w:t xml:space="preserve"> אורון (מרצ):</w:t>
      </w:r>
      <w:bookmarkEnd w:id="132"/>
    </w:p>
    <w:p w14:paraId="20D3C4DE" w14:textId="77777777" w:rsidR="00000000" w:rsidRDefault="002703A1">
      <w:pPr>
        <w:pStyle w:val="a0"/>
        <w:rPr>
          <w:rFonts w:hint="cs"/>
          <w:rtl/>
        </w:rPr>
      </w:pPr>
    </w:p>
    <w:p w14:paraId="77343257" w14:textId="77777777" w:rsidR="00000000" w:rsidRDefault="002703A1">
      <w:pPr>
        <w:pStyle w:val="a0"/>
        <w:rPr>
          <w:rFonts w:hint="cs"/>
          <w:rtl/>
        </w:rPr>
      </w:pPr>
      <w:r>
        <w:rPr>
          <w:rFonts w:hint="cs"/>
          <w:rtl/>
        </w:rPr>
        <w:t xml:space="preserve">תודה. </w:t>
      </w:r>
    </w:p>
    <w:p w14:paraId="287C2E91" w14:textId="77777777" w:rsidR="00000000" w:rsidRDefault="002703A1">
      <w:pPr>
        <w:pStyle w:val="a0"/>
        <w:rPr>
          <w:rFonts w:hint="cs"/>
          <w:rtl/>
        </w:rPr>
      </w:pPr>
    </w:p>
    <w:p w14:paraId="3F132700" w14:textId="77777777" w:rsidR="00000000" w:rsidRDefault="002703A1">
      <w:pPr>
        <w:pStyle w:val="a0"/>
        <w:rPr>
          <w:rFonts w:hint="cs"/>
          <w:rtl/>
        </w:rPr>
      </w:pPr>
      <w:r>
        <w:rPr>
          <w:rFonts w:hint="cs"/>
          <w:rtl/>
        </w:rPr>
        <w:t xml:space="preserve">אדוני היושב-ראש, חברי הכנסת, חבר הכנסת רוני בר-און, שדיבר פה בשם הליכוד - - </w:t>
      </w:r>
    </w:p>
    <w:p w14:paraId="5CCBF8ED" w14:textId="77777777" w:rsidR="00000000" w:rsidRDefault="002703A1">
      <w:pPr>
        <w:pStyle w:val="a0"/>
        <w:rPr>
          <w:rFonts w:hint="cs"/>
          <w:rtl/>
        </w:rPr>
      </w:pPr>
    </w:p>
    <w:p w14:paraId="18197258" w14:textId="77777777" w:rsidR="00000000" w:rsidRDefault="002703A1">
      <w:pPr>
        <w:pStyle w:val="af0"/>
        <w:rPr>
          <w:rtl/>
        </w:rPr>
      </w:pPr>
      <w:r>
        <w:rPr>
          <w:rFonts w:hint="eastAsia"/>
          <w:rtl/>
        </w:rPr>
        <w:t>יעקב</w:t>
      </w:r>
      <w:r>
        <w:rPr>
          <w:rtl/>
        </w:rPr>
        <w:t xml:space="preserve"> ליצמן (יהדות התורה):</w:t>
      </w:r>
    </w:p>
    <w:p w14:paraId="23445012" w14:textId="77777777" w:rsidR="00000000" w:rsidRDefault="002703A1">
      <w:pPr>
        <w:pStyle w:val="a0"/>
        <w:rPr>
          <w:rFonts w:hint="cs"/>
          <w:rtl/>
        </w:rPr>
      </w:pPr>
    </w:p>
    <w:p w14:paraId="0EC07B90" w14:textId="77777777" w:rsidR="00000000" w:rsidRDefault="002703A1">
      <w:pPr>
        <w:pStyle w:val="a0"/>
        <w:rPr>
          <w:rFonts w:hint="cs"/>
          <w:rtl/>
        </w:rPr>
      </w:pPr>
      <w:r>
        <w:rPr>
          <w:rFonts w:hint="cs"/>
          <w:rtl/>
        </w:rPr>
        <w:t xml:space="preserve">לא, זה רק חצי. </w:t>
      </w:r>
    </w:p>
    <w:p w14:paraId="0950FF8F" w14:textId="77777777" w:rsidR="00000000" w:rsidRDefault="002703A1">
      <w:pPr>
        <w:pStyle w:val="a0"/>
        <w:rPr>
          <w:rFonts w:hint="cs"/>
          <w:rtl/>
        </w:rPr>
      </w:pPr>
    </w:p>
    <w:p w14:paraId="0368C5ED" w14:textId="77777777" w:rsidR="00000000" w:rsidRDefault="002703A1">
      <w:pPr>
        <w:pStyle w:val="-"/>
        <w:rPr>
          <w:rtl/>
        </w:rPr>
      </w:pPr>
      <w:bookmarkStart w:id="133" w:name="FS000001065T03_05_2004_16_35_22C"/>
      <w:bookmarkEnd w:id="133"/>
      <w:r>
        <w:rPr>
          <w:rtl/>
        </w:rPr>
        <w:t>חיים אורון (מרצ):</w:t>
      </w:r>
    </w:p>
    <w:p w14:paraId="657DD8AE" w14:textId="77777777" w:rsidR="00000000" w:rsidRDefault="002703A1">
      <w:pPr>
        <w:pStyle w:val="a0"/>
        <w:rPr>
          <w:rtl/>
        </w:rPr>
      </w:pPr>
    </w:p>
    <w:p w14:paraId="27EE8545" w14:textId="77777777" w:rsidR="00000000" w:rsidRDefault="002703A1">
      <w:pPr>
        <w:pStyle w:val="a0"/>
        <w:rPr>
          <w:rFonts w:hint="cs"/>
          <w:rtl/>
        </w:rPr>
      </w:pPr>
      <w:r>
        <w:rPr>
          <w:rFonts w:hint="cs"/>
          <w:rtl/>
        </w:rPr>
        <w:t xml:space="preserve">אני לא טעיתי. </w:t>
      </w:r>
    </w:p>
    <w:p w14:paraId="047B7DCA" w14:textId="77777777" w:rsidR="00000000" w:rsidRDefault="002703A1">
      <w:pPr>
        <w:pStyle w:val="a0"/>
        <w:rPr>
          <w:rFonts w:hint="cs"/>
          <w:rtl/>
        </w:rPr>
      </w:pPr>
    </w:p>
    <w:p w14:paraId="10955A12" w14:textId="77777777" w:rsidR="00000000" w:rsidRDefault="002703A1">
      <w:pPr>
        <w:pStyle w:val="a0"/>
        <w:rPr>
          <w:rFonts w:hint="cs"/>
          <w:rtl/>
        </w:rPr>
      </w:pPr>
      <w:r>
        <w:rPr>
          <w:rFonts w:hint="cs"/>
          <w:rtl/>
        </w:rPr>
        <w:t>- - ביקש מאתנו להתייחס בכבוד להחלטת מפלגתו. ואני מודה, א</w:t>
      </w:r>
      <w:r>
        <w:rPr>
          <w:rFonts w:hint="cs"/>
          <w:rtl/>
        </w:rPr>
        <w:t xml:space="preserve">דוני היושב-ראש, אני מתייחס בכבוד להחלטה שהתקבלה באורח דמוקרטי, כפי שהתקבלה - להחלטת מפלגתו, אגב, בתוכנית שהיא לא רק תוכנית שלנו - במסלול דמוקרטי, לפי דעתי משובש מאין כמותו. אבל אני עוזב את הדברים הללו, כי אני לא רוצה לעסוק בשאלות של הפרוצדורה. </w:t>
      </w:r>
    </w:p>
    <w:p w14:paraId="4CAD140B" w14:textId="77777777" w:rsidR="00000000" w:rsidRDefault="002703A1">
      <w:pPr>
        <w:pStyle w:val="a0"/>
        <w:rPr>
          <w:rFonts w:hint="cs"/>
          <w:rtl/>
        </w:rPr>
      </w:pPr>
    </w:p>
    <w:p w14:paraId="26E6C9FB" w14:textId="77777777" w:rsidR="00000000" w:rsidRDefault="002703A1">
      <w:pPr>
        <w:pStyle w:val="a0"/>
        <w:rPr>
          <w:rFonts w:hint="cs"/>
          <w:rtl/>
        </w:rPr>
      </w:pPr>
      <w:r>
        <w:rPr>
          <w:rFonts w:hint="cs"/>
          <w:rtl/>
        </w:rPr>
        <w:t>אבל, ראש ה</w:t>
      </w:r>
      <w:r>
        <w:rPr>
          <w:rFonts w:hint="cs"/>
          <w:rtl/>
        </w:rPr>
        <w:t>ממשלה, ממלא-מקומו, אמרו שהם מציעים את ההצעה הזאת, משום שאי-קבלתה היא קטסטרופה. הם השתמשו במלים האלה: מסכנת את קיומה של מדינת ישראל. ואז אני בכל זאת שואל אותך, אדוני היושב-ראש, עד כמה הכבוד שלי צריך להגיע גם לתוכנית שראש הממשלה של המפלגה שבחרה בו אומר שלא ה</w:t>
      </w:r>
      <w:r>
        <w:rPr>
          <w:rFonts w:hint="cs"/>
          <w:rtl/>
        </w:rPr>
        <w:t xml:space="preserve">תוכנית, אלא דחייתה מסכנת את קיומה של מדינת ישראל. עם כל הכבוד לכל הוויכוחים, אם זה 50% מצביעים, ואם זה רק 1% מהאוכלוסייה, זאת בעיני השאלה העיקרית. </w:t>
      </w:r>
    </w:p>
    <w:p w14:paraId="7EDF6FCE" w14:textId="77777777" w:rsidR="00000000" w:rsidRDefault="002703A1">
      <w:pPr>
        <w:pStyle w:val="a0"/>
        <w:rPr>
          <w:rFonts w:hint="cs"/>
          <w:rtl/>
        </w:rPr>
      </w:pPr>
    </w:p>
    <w:p w14:paraId="5CD138EE" w14:textId="77777777" w:rsidR="00000000" w:rsidRDefault="002703A1">
      <w:pPr>
        <w:pStyle w:val="a0"/>
        <w:rPr>
          <w:rFonts w:hint="cs"/>
          <w:rtl/>
        </w:rPr>
      </w:pPr>
      <w:r>
        <w:rPr>
          <w:rFonts w:hint="cs"/>
          <w:rtl/>
        </w:rPr>
        <w:t>השאלה העיקרית היא מה המשמעות של אי-קבלת התוכנית. אומר חבר הכנסת בר-און: אתם מוכרחים להיות פתוחים יותר לטראו</w:t>
      </w:r>
      <w:r>
        <w:rPr>
          <w:rFonts w:hint="cs"/>
          <w:rtl/>
        </w:rPr>
        <w:t>מה שאנשי הליכוד עוברים. האמן לי, אדוני היושב-ראש, אני פתוח לטראומה, גם אם אתם יצרתם את הטראומה הזאת. הרי אתם עשיתם אותה. אני עשיתי אותה? אני הפגנתי נגד היתד הראשונה שתקעו בגדה המערבית לפני 36 שנים. לא אני יצרתי אותה. אתם רוצים ממני הבנה לגבי הטראומה? אני מ</w:t>
      </w:r>
      <w:r>
        <w:rPr>
          <w:rFonts w:hint="cs"/>
          <w:rtl/>
        </w:rPr>
        <w:t xml:space="preserve">בין. אתם רוצים מאתנו הבנה לגבי השאלה איך מתגברים עליה? אני מבין. אבל מה עושים עם אדם שכבר יודע שיש טראומה, שיודע שיש מחיר, רק הוא לא רוצה להשתחרר ממנה? הוא מטיל עלי את כל האחריות ואת כל המחירים. איך קוראים לזה בדיוק בעברית? מה המשמעות של זה? </w:t>
      </w:r>
    </w:p>
    <w:p w14:paraId="6181EF7B" w14:textId="77777777" w:rsidR="00000000" w:rsidRDefault="002703A1">
      <w:pPr>
        <w:pStyle w:val="a0"/>
        <w:rPr>
          <w:rFonts w:hint="cs"/>
          <w:rtl/>
        </w:rPr>
      </w:pPr>
    </w:p>
    <w:p w14:paraId="50CD2689" w14:textId="77777777" w:rsidR="00000000" w:rsidRDefault="002703A1">
      <w:pPr>
        <w:pStyle w:val="a0"/>
        <w:rPr>
          <w:rFonts w:hint="cs"/>
          <w:rtl/>
        </w:rPr>
      </w:pPr>
      <w:r>
        <w:rPr>
          <w:rFonts w:hint="cs"/>
          <w:rtl/>
        </w:rPr>
        <w:t>אתם לא יכולי</w:t>
      </w:r>
      <w:r>
        <w:rPr>
          <w:rFonts w:hint="cs"/>
          <w:rtl/>
        </w:rPr>
        <w:t xml:space="preserve">ם? תלכו הביתה. הבטחתם שאתם יודעים לעשות את זה יותר טוב. שלוש שנים וחצי נתנו לכם מה שאתם רוצים. עשיתם מה שאתם רוצים. איך אמר פה חבר הכנסת בר-און? אתם האופוזיציה הקטנה, ובכלל, מי זה, מרצ, יחד, בתוך האופוזיציה - עשיתם מה שאתם רוצים. אז מה אתם בעצם אומרים לנו </w:t>
      </w:r>
      <w:r>
        <w:rPr>
          <w:rFonts w:hint="cs"/>
          <w:rtl/>
        </w:rPr>
        <w:t xml:space="preserve">היום? לא לנו, אתם אומרים לעצמכם. אין לנו דרך. </w:t>
      </w:r>
    </w:p>
    <w:p w14:paraId="694C4257" w14:textId="77777777" w:rsidR="00000000" w:rsidRDefault="002703A1">
      <w:pPr>
        <w:pStyle w:val="a0"/>
        <w:rPr>
          <w:rFonts w:hint="cs"/>
          <w:rtl/>
        </w:rPr>
      </w:pPr>
    </w:p>
    <w:p w14:paraId="2D99E504" w14:textId="77777777" w:rsidR="00000000" w:rsidRDefault="002703A1">
      <w:pPr>
        <w:pStyle w:val="a0"/>
        <w:rPr>
          <w:rFonts w:hint="cs"/>
          <w:rtl/>
        </w:rPr>
      </w:pPr>
      <w:r>
        <w:rPr>
          <w:rFonts w:hint="cs"/>
          <w:rtl/>
        </w:rPr>
        <w:t xml:space="preserve">עכשיו אני שואל אותך בכל זאת, אדוני היושב-ראש, כמה פעמים לקנות את הסיפור, אני לא רוצה להגיד מכונית ישנה. נבחר ראש הממשלה ואמר: אני יודע, אני מביא שלום וביטחון. נו. אחר כך הוא אמר במשך שנה: יש לי תוכנית כואבת, </w:t>
      </w:r>
      <w:r>
        <w:rPr>
          <w:rFonts w:hint="cs"/>
          <w:rtl/>
        </w:rPr>
        <w:t>עוד תשמעו עליה. אחר כך הוא הביא תוכנית חד-צדדית, חלקית, לא שלמה - אני חושב שהיא שגויה - בסדר. עכשיו הוא אומר היום בצהריים: חכו ממני לאטריות המבושלות בפעם הרביעית. אני שואל אותך, את המרק שבישלו ארבע פעמים היית אוכל, גם אם אין לך ברירה? עכשיו, לי יש ברירה, כ</w:t>
      </w:r>
      <w:r>
        <w:rPr>
          <w:rFonts w:hint="cs"/>
          <w:rtl/>
        </w:rPr>
        <w:t>י אני מציע לך מרק אחד. לא לך, לציבור. ואתם אומרים לנו: אין ברירה. אתם חייבים לאכול את המרק הזה שכבר מבשלים אותו פעם רביעית וחמישית על-ידי אותו טבח, שכל פעם או שורף את המרק, או מקדיח את התבשיל, או מאכיל אותנו מרורים. ועם כל הכבוד, המרורים הללו מאוד מאוד מאו</w:t>
      </w:r>
      <w:r>
        <w:rPr>
          <w:rFonts w:hint="cs"/>
          <w:rtl/>
        </w:rPr>
        <w:t xml:space="preserve">ד כואבים.  </w:t>
      </w:r>
    </w:p>
    <w:p w14:paraId="03F38307" w14:textId="77777777" w:rsidR="00000000" w:rsidRDefault="002703A1">
      <w:pPr>
        <w:pStyle w:val="a0"/>
        <w:rPr>
          <w:rFonts w:hint="cs"/>
          <w:rtl/>
        </w:rPr>
      </w:pPr>
    </w:p>
    <w:p w14:paraId="2FF65C57" w14:textId="77777777" w:rsidR="00000000" w:rsidRDefault="002703A1">
      <w:pPr>
        <w:pStyle w:val="a0"/>
        <w:rPr>
          <w:rFonts w:hint="cs"/>
          <w:rtl/>
        </w:rPr>
      </w:pPr>
      <w:r>
        <w:rPr>
          <w:rFonts w:hint="cs"/>
          <w:rtl/>
        </w:rPr>
        <w:t xml:space="preserve">יושבים פה חברי שינוי, שהיו יכולים לעשות היום דבר מאוד פשוט </w:t>
      </w:r>
      <w:r>
        <w:rPr>
          <w:rFonts w:hint="eastAsia"/>
          <w:rtl/>
        </w:rPr>
        <w:t>–</w:t>
      </w:r>
      <w:r>
        <w:rPr>
          <w:rFonts w:hint="cs"/>
          <w:rtl/>
        </w:rPr>
        <w:t xml:space="preserve"> הם בכלל הסתובבו בעיר ואמרו: מעשי ידינו נעשים על-ידי ראש הממשלה. אגב, חבר הכנסת רביץ, שמעתי ששינוי ביקשו לפנות את נצרים. ישבו כל הלילה, ובבוקר חמשת שרי שינוי </w:t>
      </w:r>
      <w:r>
        <w:rPr>
          <w:rtl/>
        </w:rPr>
        <w:t>–</w:t>
      </w:r>
      <w:r>
        <w:rPr>
          <w:rFonts w:hint="cs"/>
          <w:rtl/>
        </w:rPr>
        <w:t xml:space="preserve"> אולי אחד הצביע נגד, כי </w:t>
      </w:r>
      <w:r>
        <w:rPr>
          <w:rFonts w:hint="cs"/>
          <w:rtl/>
        </w:rPr>
        <w:t xml:space="preserve">מודי זנדברג גם נגד פינוי נצרים </w:t>
      </w:r>
      <w:r>
        <w:rPr>
          <w:rtl/>
        </w:rPr>
        <w:t>–</w:t>
      </w:r>
      <w:r>
        <w:rPr>
          <w:rFonts w:hint="cs"/>
          <w:rtl/>
        </w:rPr>
        <w:t xml:space="preserve"> אמרו: יש לנו תוכנית: פינוי נצרים. בא ראש הממשלה ואמר: מה פתאום נצרים? כל ה-17 באופן חד-צדדי, ועוד ארבעה יישובים בגדה המערבית. אתמול הוא אמר: אנחנו לא נהיה בידי קבוצה שולית. חברי שינוי, אתם לא בידי שום קבוצה שולית, אתם בידי </w:t>
      </w:r>
      <w:r>
        <w:rPr>
          <w:rFonts w:hint="cs"/>
          <w:rtl/>
        </w:rPr>
        <w:t xml:space="preserve">הליכוד, שכך החליט על דרכו. אז במקום לומר: אם זו דרכנו </w:t>
      </w:r>
      <w:r>
        <w:rPr>
          <w:rFonts w:hint="eastAsia"/>
          <w:rtl/>
        </w:rPr>
        <w:t>–</w:t>
      </w:r>
      <w:r>
        <w:rPr>
          <w:rFonts w:hint="cs"/>
          <w:rtl/>
        </w:rPr>
        <w:t xml:space="preserve"> יש לך שבוע, בשיקול דעת, חס וחלילה לא בפזיזות, לשיקול דעת צריך שבועיים? שבועיים; שלושה שבועות? שלושה שבועות </w:t>
      </w:r>
      <w:r>
        <w:rPr>
          <w:rFonts w:hint="eastAsia"/>
          <w:rtl/>
        </w:rPr>
        <w:t>–</w:t>
      </w:r>
      <w:r>
        <w:rPr>
          <w:rFonts w:hint="cs"/>
          <w:rtl/>
        </w:rPr>
        <w:t xml:space="preserve"> אם בתוך שלושה שבועות אתה לא מביא את ההחלטה לממשלה, אנחנו לא שם. פרוש, אתה מאמין שזה יקרה?</w:t>
      </w:r>
    </w:p>
    <w:p w14:paraId="1941434F" w14:textId="77777777" w:rsidR="00000000" w:rsidRDefault="002703A1">
      <w:pPr>
        <w:pStyle w:val="a0"/>
        <w:rPr>
          <w:rFonts w:hint="cs"/>
          <w:rtl/>
        </w:rPr>
      </w:pPr>
    </w:p>
    <w:p w14:paraId="77BFEF09" w14:textId="77777777" w:rsidR="00000000" w:rsidRDefault="002703A1">
      <w:pPr>
        <w:pStyle w:val="af0"/>
        <w:rPr>
          <w:rtl/>
        </w:rPr>
      </w:pPr>
      <w:r>
        <w:rPr>
          <w:rFonts w:hint="eastAsia"/>
          <w:rtl/>
        </w:rPr>
        <w:t>מאיר</w:t>
      </w:r>
      <w:r>
        <w:rPr>
          <w:rtl/>
        </w:rPr>
        <w:t xml:space="preserve"> פרוש (יהדות התורה):</w:t>
      </w:r>
    </w:p>
    <w:p w14:paraId="19421519" w14:textId="77777777" w:rsidR="00000000" w:rsidRDefault="002703A1">
      <w:pPr>
        <w:pStyle w:val="a0"/>
        <w:rPr>
          <w:rFonts w:hint="cs"/>
          <w:rtl/>
        </w:rPr>
      </w:pPr>
    </w:p>
    <w:p w14:paraId="1730180E" w14:textId="77777777" w:rsidR="00000000" w:rsidRDefault="002703A1">
      <w:pPr>
        <w:pStyle w:val="a0"/>
        <w:rPr>
          <w:rFonts w:hint="cs"/>
          <w:rtl/>
        </w:rPr>
      </w:pPr>
      <w:r>
        <w:rPr>
          <w:rFonts w:hint="cs"/>
          <w:rtl/>
        </w:rPr>
        <w:t xml:space="preserve">שינוי? לעולם לא. </w:t>
      </w:r>
    </w:p>
    <w:p w14:paraId="2B179EDD" w14:textId="77777777" w:rsidR="00000000" w:rsidRDefault="002703A1">
      <w:pPr>
        <w:pStyle w:val="a0"/>
        <w:rPr>
          <w:rFonts w:hint="cs"/>
          <w:rtl/>
        </w:rPr>
      </w:pPr>
    </w:p>
    <w:p w14:paraId="44364C97" w14:textId="77777777" w:rsidR="00000000" w:rsidRDefault="002703A1">
      <w:pPr>
        <w:pStyle w:val="-"/>
        <w:rPr>
          <w:rtl/>
        </w:rPr>
      </w:pPr>
      <w:bookmarkStart w:id="134" w:name="FS000001065T03_05_2004_17_58_40"/>
      <w:bookmarkStart w:id="135" w:name="FS000001065T03_05_2004_17_58_44C"/>
      <w:bookmarkEnd w:id="134"/>
      <w:bookmarkEnd w:id="135"/>
      <w:r>
        <w:rPr>
          <w:rtl/>
        </w:rPr>
        <w:t>חיים אורון (מרצ):</w:t>
      </w:r>
    </w:p>
    <w:p w14:paraId="7225218E" w14:textId="77777777" w:rsidR="00000000" w:rsidRDefault="002703A1">
      <w:pPr>
        <w:pStyle w:val="a0"/>
        <w:rPr>
          <w:rtl/>
        </w:rPr>
      </w:pPr>
    </w:p>
    <w:p w14:paraId="15854996" w14:textId="77777777" w:rsidR="00000000" w:rsidRDefault="002703A1">
      <w:pPr>
        <w:pStyle w:val="a0"/>
        <w:rPr>
          <w:rFonts w:hint="cs"/>
          <w:rtl/>
        </w:rPr>
      </w:pPr>
      <w:r>
        <w:rPr>
          <w:rFonts w:hint="cs"/>
          <w:rtl/>
        </w:rPr>
        <w:t>מה פתאום? הם ישקלו את צעדיהם באופן רציני. למה? כי הם נורא-נורא רוצים להמשיך לאכול את האטריות המכוערות הללו פעם רביעית וחמישית, כי יש להם רק סיבה אחת לקיומם עלי אדמות: למנוע מש"ס להיכנס לממשלה.</w:t>
      </w:r>
      <w:r>
        <w:rPr>
          <w:rFonts w:hint="cs"/>
          <w:rtl/>
        </w:rPr>
        <w:t xml:space="preserve"> זהו. על כל השאר ייחרב העולם. </w:t>
      </w:r>
    </w:p>
    <w:p w14:paraId="3564C2DB" w14:textId="77777777" w:rsidR="00000000" w:rsidRDefault="002703A1">
      <w:pPr>
        <w:pStyle w:val="a0"/>
        <w:rPr>
          <w:rFonts w:hint="cs"/>
          <w:rtl/>
        </w:rPr>
      </w:pPr>
    </w:p>
    <w:p w14:paraId="75940A58" w14:textId="77777777" w:rsidR="00000000" w:rsidRDefault="002703A1">
      <w:pPr>
        <w:pStyle w:val="af1"/>
        <w:rPr>
          <w:rtl/>
        </w:rPr>
      </w:pPr>
      <w:r>
        <w:rPr>
          <w:rtl/>
        </w:rPr>
        <w:t>היו"ר יולי-יואל אדלשטיין:</w:t>
      </w:r>
    </w:p>
    <w:p w14:paraId="4B5DDA6A" w14:textId="77777777" w:rsidR="00000000" w:rsidRDefault="002703A1">
      <w:pPr>
        <w:pStyle w:val="a0"/>
        <w:rPr>
          <w:rtl/>
        </w:rPr>
      </w:pPr>
    </w:p>
    <w:p w14:paraId="6A90E581" w14:textId="77777777" w:rsidR="00000000" w:rsidRDefault="002703A1">
      <w:pPr>
        <w:pStyle w:val="a0"/>
        <w:rPr>
          <w:rFonts w:hint="cs"/>
          <w:rtl/>
        </w:rPr>
      </w:pPr>
      <w:r>
        <w:rPr>
          <w:rFonts w:hint="cs"/>
          <w:rtl/>
        </w:rPr>
        <w:t xml:space="preserve">תודה רבה. חבר הכנסת ניסן סלומינסקי, ואחריו - חבר הכנסת מגלי והבה. </w:t>
      </w:r>
    </w:p>
    <w:p w14:paraId="53C16D43" w14:textId="77777777" w:rsidR="00000000" w:rsidRDefault="002703A1">
      <w:pPr>
        <w:pStyle w:val="a0"/>
        <w:rPr>
          <w:rFonts w:hint="cs"/>
          <w:rtl/>
        </w:rPr>
      </w:pPr>
    </w:p>
    <w:p w14:paraId="3E8996A8" w14:textId="77777777" w:rsidR="00000000" w:rsidRDefault="002703A1">
      <w:pPr>
        <w:pStyle w:val="af0"/>
        <w:rPr>
          <w:rtl/>
        </w:rPr>
      </w:pPr>
      <w:r>
        <w:rPr>
          <w:rFonts w:hint="eastAsia"/>
          <w:rtl/>
        </w:rPr>
        <w:t>משה</w:t>
      </w:r>
      <w:r>
        <w:rPr>
          <w:rtl/>
        </w:rPr>
        <w:t xml:space="preserve"> גפני (יהדות התורה):</w:t>
      </w:r>
    </w:p>
    <w:p w14:paraId="3F65736A" w14:textId="77777777" w:rsidR="00000000" w:rsidRDefault="002703A1">
      <w:pPr>
        <w:pStyle w:val="a0"/>
        <w:rPr>
          <w:rFonts w:hint="cs"/>
          <w:rtl/>
        </w:rPr>
      </w:pPr>
    </w:p>
    <w:p w14:paraId="32096ED1" w14:textId="77777777" w:rsidR="00000000" w:rsidRDefault="002703A1">
      <w:pPr>
        <w:pStyle w:val="a0"/>
        <w:rPr>
          <w:rFonts w:hint="cs"/>
          <w:rtl/>
        </w:rPr>
      </w:pPr>
      <w:r>
        <w:rPr>
          <w:rFonts w:hint="cs"/>
          <w:rtl/>
        </w:rPr>
        <w:t xml:space="preserve">אגב, אומרים שהם מסכימים היום גם עם ש"ס. </w:t>
      </w:r>
    </w:p>
    <w:p w14:paraId="2EED2271" w14:textId="77777777" w:rsidR="00000000" w:rsidRDefault="002703A1">
      <w:pPr>
        <w:pStyle w:val="a0"/>
        <w:rPr>
          <w:rFonts w:hint="cs"/>
          <w:rtl/>
        </w:rPr>
      </w:pPr>
    </w:p>
    <w:p w14:paraId="5A4F0CB6" w14:textId="77777777" w:rsidR="00000000" w:rsidRDefault="002703A1">
      <w:pPr>
        <w:pStyle w:val="af0"/>
        <w:rPr>
          <w:rtl/>
        </w:rPr>
      </w:pPr>
      <w:r>
        <w:rPr>
          <w:rFonts w:hint="eastAsia"/>
          <w:rtl/>
        </w:rPr>
        <w:t>חיים</w:t>
      </w:r>
      <w:r>
        <w:rPr>
          <w:rtl/>
        </w:rPr>
        <w:t xml:space="preserve"> אורון (מרצ):</w:t>
      </w:r>
    </w:p>
    <w:p w14:paraId="25A77CC8" w14:textId="77777777" w:rsidR="00000000" w:rsidRDefault="002703A1">
      <w:pPr>
        <w:pStyle w:val="a0"/>
        <w:rPr>
          <w:rFonts w:hint="cs"/>
          <w:rtl/>
        </w:rPr>
      </w:pPr>
    </w:p>
    <w:p w14:paraId="256AD641" w14:textId="77777777" w:rsidR="00000000" w:rsidRDefault="002703A1">
      <w:pPr>
        <w:pStyle w:val="a0"/>
        <w:rPr>
          <w:rFonts w:hint="cs"/>
          <w:rtl/>
        </w:rPr>
      </w:pPr>
      <w:r>
        <w:rPr>
          <w:rFonts w:hint="cs"/>
          <w:rtl/>
        </w:rPr>
        <w:t xml:space="preserve">אתכם הם לא ישבו. </w:t>
      </w:r>
    </w:p>
    <w:p w14:paraId="0EAA4E0A" w14:textId="77777777" w:rsidR="00000000" w:rsidRDefault="002703A1">
      <w:pPr>
        <w:pStyle w:val="a0"/>
        <w:rPr>
          <w:rFonts w:hint="cs"/>
          <w:rtl/>
        </w:rPr>
      </w:pPr>
    </w:p>
    <w:p w14:paraId="3680819E" w14:textId="77777777" w:rsidR="00000000" w:rsidRDefault="002703A1">
      <w:pPr>
        <w:pStyle w:val="af0"/>
        <w:rPr>
          <w:rtl/>
        </w:rPr>
      </w:pPr>
      <w:r>
        <w:rPr>
          <w:rFonts w:hint="eastAsia"/>
          <w:rtl/>
        </w:rPr>
        <w:t>משה</w:t>
      </w:r>
      <w:r>
        <w:rPr>
          <w:rtl/>
        </w:rPr>
        <w:t xml:space="preserve"> גפני (יהדות התורה):</w:t>
      </w:r>
    </w:p>
    <w:p w14:paraId="7AF955C6" w14:textId="77777777" w:rsidR="00000000" w:rsidRDefault="002703A1">
      <w:pPr>
        <w:pStyle w:val="a0"/>
        <w:rPr>
          <w:rFonts w:hint="cs"/>
          <w:rtl/>
        </w:rPr>
      </w:pPr>
    </w:p>
    <w:p w14:paraId="4A5C82CB" w14:textId="77777777" w:rsidR="00000000" w:rsidRDefault="002703A1">
      <w:pPr>
        <w:pStyle w:val="a0"/>
        <w:rPr>
          <w:rFonts w:hint="cs"/>
          <w:rtl/>
        </w:rPr>
      </w:pPr>
      <w:r>
        <w:rPr>
          <w:rFonts w:hint="cs"/>
          <w:rtl/>
        </w:rPr>
        <w:t xml:space="preserve">אתנו הם מסכימים בכל מקרה, אנחנו אשכנזים. </w:t>
      </w:r>
    </w:p>
    <w:p w14:paraId="5A1274F2" w14:textId="77777777" w:rsidR="00000000" w:rsidRDefault="002703A1">
      <w:pPr>
        <w:pStyle w:val="a0"/>
        <w:rPr>
          <w:rFonts w:hint="cs"/>
          <w:rtl/>
        </w:rPr>
      </w:pPr>
    </w:p>
    <w:p w14:paraId="111D4188" w14:textId="77777777" w:rsidR="00000000" w:rsidRDefault="002703A1">
      <w:pPr>
        <w:pStyle w:val="af1"/>
        <w:rPr>
          <w:rtl/>
        </w:rPr>
      </w:pPr>
      <w:r>
        <w:rPr>
          <w:rtl/>
        </w:rPr>
        <w:t>היו"ר יולי-יואל אדלשטיין:</w:t>
      </w:r>
    </w:p>
    <w:p w14:paraId="2A67BB2D" w14:textId="77777777" w:rsidR="00000000" w:rsidRDefault="002703A1">
      <w:pPr>
        <w:pStyle w:val="a0"/>
        <w:rPr>
          <w:rtl/>
        </w:rPr>
      </w:pPr>
    </w:p>
    <w:p w14:paraId="68846CBC" w14:textId="77777777" w:rsidR="00000000" w:rsidRDefault="002703A1">
      <w:pPr>
        <w:pStyle w:val="a0"/>
        <w:rPr>
          <w:rFonts w:hint="cs"/>
          <w:rtl/>
        </w:rPr>
      </w:pPr>
      <w:r>
        <w:rPr>
          <w:rFonts w:hint="cs"/>
          <w:rtl/>
        </w:rPr>
        <w:t xml:space="preserve">בבקשה, אדוני. עד חמש דקות. </w:t>
      </w:r>
    </w:p>
    <w:p w14:paraId="3B4C5BC3" w14:textId="77777777" w:rsidR="00000000" w:rsidRDefault="002703A1">
      <w:pPr>
        <w:pStyle w:val="a0"/>
        <w:rPr>
          <w:rFonts w:hint="cs"/>
          <w:rtl/>
        </w:rPr>
      </w:pPr>
    </w:p>
    <w:p w14:paraId="7B691E27" w14:textId="77777777" w:rsidR="00000000" w:rsidRDefault="002703A1">
      <w:pPr>
        <w:pStyle w:val="a"/>
        <w:rPr>
          <w:rtl/>
        </w:rPr>
      </w:pPr>
      <w:bookmarkStart w:id="136" w:name="FS000001068T03_05_2004_18_02_28"/>
      <w:bookmarkStart w:id="137" w:name="_Toc72672376"/>
      <w:bookmarkEnd w:id="136"/>
      <w:r>
        <w:rPr>
          <w:rFonts w:hint="eastAsia"/>
          <w:rtl/>
        </w:rPr>
        <w:t>ניסן</w:t>
      </w:r>
      <w:r>
        <w:rPr>
          <w:rtl/>
        </w:rPr>
        <w:t xml:space="preserve"> סלומינסקי (מפד"ל):</w:t>
      </w:r>
      <w:bookmarkEnd w:id="137"/>
    </w:p>
    <w:p w14:paraId="0AB6C7F7" w14:textId="77777777" w:rsidR="00000000" w:rsidRDefault="002703A1">
      <w:pPr>
        <w:pStyle w:val="a0"/>
        <w:rPr>
          <w:rFonts w:hint="cs"/>
          <w:rtl/>
        </w:rPr>
      </w:pPr>
    </w:p>
    <w:p w14:paraId="212203B5" w14:textId="77777777" w:rsidR="00000000" w:rsidRDefault="002703A1">
      <w:pPr>
        <w:pStyle w:val="a0"/>
        <w:rPr>
          <w:rFonts w:hint="cs"/>
          <w:rtl/>
        </w:rPr>
      </w:pPr>
      <w:r>
        <w:rPr>
          <w:rFonts w:hint="cs"/>
          <w:rtl/>
        </w:rPr>
        <w:t>אדוני היושב-ראש, חברי חברי הכנסת, אין פה שר?</w:t>
      </w:r>
    </w:p>
    <w:p w14:paraId="30F4FA57" w14:textId="77777777" w:rsidR="00000000" w:rsidRDefault="002703A1">
      <w:pPr>
        <w:pStyle w:val="a0"/>
        <w:rPr>
          <w:rFonts w:hint="cs"/>
          <w:rtl/>
        </w:rPr>
      </w:pPr>
    </w:p>
    <w:p w14:paraId="4134AF4D" w14:textId="77777777" w:rsidR="00000000" w:rsidRDefault="002703A1">
      <w:pPr>
        <w:pStyle w:val="af0"/>
        <w:rPr>
          <w:rtl/>
        </w:rPr>
      </w:pPr>
      <w:r>
        <w:rPr>
          <w:rFonts w:hint="eastAsia"/>
          <w:rtl/>
        </w:rPr>
        <w:t>חיים</w:t>
      </w:r>
      <w:r>
        <w:rPr>
          <w:rtl/>
        </w:rPr>
        <w:t xml:space="preserve"> אורון (מרצ):</w:t>
      </w:r>
    </w:p>
    <w:p w14:paraId="1D35F2B1" w14:textId="77777777" w:rsidR="00000000" w:rsidRDefault="002703A1">
      <w:pPr>
        <w:pStyle w:val="a0"/>
        <w:rPr>
          <w:rFonts w:hint="cs"/>
          <w:rtl/>
        </w:rPr>
      </w:pPr>
    </w:p>
    <w:p w14:paraId="39AC4259" w14:textId="77777777" w:rsidR="00000000" w:rsidRDefault="002703A1">
      <w:pPr>
        <w:pStyle w:val="a0"/>
        <w:rPr>
          <w:rFonts w:hint="cs"/>
          <w:rtl/>
        </w:rPr>
      </w:pPr>
      <w:r>
        <w:rPr>
          <w:rFonts w:hint="cs"/>
          <w:rtl/>
        </w:rPr>
        <w:t xml:space="preserve">אתה לא צריך שר, אתם בממשלה. </w:t>
      </w:r>
    </w:p>
    <w:p w14:paraId="207A2634" w14:textId="77777777" w:rsidR="00000000" w:rsidRDefault="002703A1">
      <w:pPr>
        <w:pStyle w:val="a0"/>
        <w:rPr>
          <w:rFonts w:hint="cs"/>
          <w:rtl/>
        </w:rPr>
      </w:pPr>
    </w:p>
    <w:p w14:paraId="09185284" w14:textId="77777777" w:rsidR="00000000" w:rsidRDefault="002703A1">
      <w:pPr>
        <w:pStyle w:val="-"/>
        <w:rPr>
          <w:rtl/>
        </w:rPr>
      </w:pPr>
      <w:bookmarkStart w:id="138" w:name="FS000001068T03_05_2004_18_02_54C"/>
      <w:bookmarkEnd w:id="138"/>
      <w:r>
        <w:rPr>
          <w:rtl/>
        </w:rPr>
        <w:t>ניסן סלומינסקי (מפד"ל):</w:t>
      </w:r>
    </w:p>
    <w:p w14:paraId="05223938" w14:textId="77777777" w:rsidR="00000000" w:rsidRDefault="002703A1">
      <w:pPr>
        <w:pStyle w:val="a0"/>
        <w:rPr>
          <w:rtl/>
        </w:rPr>
      </w:pPr>
    </w:p>
    <w:p w14:paraId="0CF9D3B7" w14:textId="77777777" w:rsidR="00000000" w:rsidRDefault="002703A1">
      <w:pPr>
        <w:pStyle w:val="a0"/>
        <w:rPr>
          <w:rFonts w:hint="cs"/>
          <w:rtl/>
        </w:rPr>
      </w:pPr>
      <w:r>
        <w:rPr>
          <w:rFonts w:hint="cs"/>
          <w:rtl/>
        </w:rPr>
        <w:t>תודה, את זה</w:t>
      </w:r>
      <w:r>
        <w:rPr>
          <w:rFonts w:hint="cs"/>
          <w:rtl/>
        </w:rPr>
        <w:t xml:space="preserve"> אני יודע. הבעיה היא שראש הממשלה עוד לא יודע. </w:t>
      </w:r>
    </w:p>
    <w:p w14:paraId="673BDA10" w14:textId="77777777" w:rsidR="00000000" w:rsidRDefault="002703A1">
      <w:pPr>
        <w:pStyle w:val="a0"/>
        <w:rPr>
          <w:rFonts w:hint="cs"/>
          <w:rtl/>
        </w:rPr>
      </w:pPr>
    </w:p>
    <w:p w14:paraId="7E2975B2" w14:textId="77777777" w:rsidR="00000000" w:rsidRDefault="002703A1">
      <w:pPr>
        <w:pStyle w:val="af0"/>
        <w:rPr>
          <w:rtl/>
        </w:rPr>
      </w:pPr>
      <w:r>
        <w:rPr>
          <w:rFonts w:hint="eastAsia"/>
          <w:rtl/>
        </w:rPr>
        <w:t>משה</w:t>
      </w:r>
      <w:r>
        <w:rPr>
          <w:rtl/>
        </w:rPr>
        <w:t xml:space="preserve"> גפני (יהדות התורה):</w:t>
      </w:r>
    </w:p>
    <w:p w14:paraId="17951E5C" w14:textId="77777777" w:rsidR="00000000" w:rsidRDefault="002703A1">
      <w:pPr>
        <w:pStyle w:val="a0"/>
        <w:rPr>
          <w:rFonts w:hint="cs"/>
          <w:rtl/>
        </w:rPr>
      </w:pPr>
    </w:p>
    <w:p w14:paraId="4EBA6A17" w14:textId="77777777" w:rsidR="00000000" w:rsidRDefault="002703A1">
      <w:pPr>
        <w:pStyle w:val="a0"/>
        <w:rPr>
          <w:rFonts w:hint="cs"/>
          <w:rtl/>
        </w:rPr>
      </w:pPr>
      <w:r>
        <w:rPr>
          <w:rFonts w:hint="cs"/>
          <w:rtl/>
        </w:rPr>
        <w:t xml:space="preserve">אדוני היושב-ראש, זאת הפעם הראשונה שבהצעת אי-אמון לא יושב שר. </w:t>
      </w:r>
    </w:p>
    <w:p w14:paraId="6084D6CF" w14:textId="77777777" w:rsidR="00000000" w:rsidRDefault="002703A1">
      <w:pPr>
        <w:pStyle w:val="a0"/>
        <w:rPr>
          <w:rFonts w:hint="cs"/>
          <w:rtl/>
        </w:rPr>
      </w:pPr>
    </w:p>
    <w:p w14:paraId="6331B6F6" w14:textId="77777777" w:rsidR="00000000" w:rsidRDefault="002703A1">
      <w:pPr>
        <w:pStyle w:val="-"/>
        <w:rPr>
          <w:rtl/>
        </w:rPr>
      </w:pPr>
      <w:bookmarkStart w:id="139" w:name="FS000001068T03_05_2004_18_03_25C"/>
      <w:bookmarkEnd w:id="139"/>
      <w:r>
        <w:rPr>
          <w:rtl/>
        </w:rPr>
        <w:t>ניסן סלומינסקי (מפד"ל):</w:t>
      </w:r>
    </w:p>
    <w:p w14:paraId="0544ED90" w14:textId="77777777" w:rsidR="00000000" w:rsidRDefault="002703A1">
      <w:pPr>
        <w:pStyle w:val="a0"/>
        <w:rPr>
          <w:rtl/>
        </w:rPr>
      </w:pPr>
    </w:p>
    <w:p w14:paraId="405A59E5" w14:textId="77777777" w:rsidR="00000000" w:rsidRDefault="002703A1">
      <w:pPr>
        <w:pStyle w:val="a0"/>
        <w:rPr>
          <w:rFonts w:hint="cs"/>
          <w:rtl/>
        </w:rPr>
      </w:pPr>
      <w:r>
        <w:rPr>
          <w:rFonts w:hint="cs"/>
          <w:rtl/>
        </w:rPr>
        <w:t xml:space="preserve">יש כאן שרים בפוטנציה. </w:t>
      </w:r>
    </w:p>
    <w:p w14:paraId="653782F3" w14:textId="77777777" w:rsidR="00000000" w:rsidRDefault="002703A1">
      <w:pPr>
        <w:pStyle w:val="a0"/>
        <w:rPr>
          <w:rFonts w:hint="cs"/>
          <w:rtl/>
        </w:rPr>
      </w:pPr>
    </w:p>
    <w:p w14:paraId="1DA79F89" w14:textId="77777777" w:rsidR="00000000" w:rsidRDefault="002703A1">
      <w:pPr>
        <w:pStyle w:val="af0"/>
        <w:rPr>
          <w:rtl/>
        </w:rPr>
      </w:pPr>
      <w:r>
        <w:rPr>
          <w:rFonts w:hint="eastAsia"/>
          <w:rtl/>
        </w:rPr>
        <w:t>משה</w:t>
      </w:r>
      <w:r>
        <w:rPr>
          <w:rtl/>
        </w:rPr>
        <w:t xml:space="preserve"> גפני (יהדות התורה):</w:t>
      </w:r>
    </w:p>
    <w:p w14:paraId="42A01CE4" w14:textId="77777777" w:rsidR="00000000" w:rsidRDefault="002703A1">
      <w:pPr>
        <w:pStyle w:val="a0"/>
        <w:rPr>
          <w:rFonts w:hint="cs"/>
          <w:rtl/>
        </w:rPr>
      </w:pPr>
    </w:p>
    <w:p w14:paraId="138133AB" w14:textId="77777777" w:rsidR="00000000" w:rsidRDefault="002703A1">
      <w:pPr>
        <w:pStyle w:val="a0"/>
        <w:rPr>
          <w:rFonts w:hint="cs"/>
          <w:rtl/>
        </w:rPr>
      </w:pPr>
      <w:r>
        <w:rPr>
          <w:rFonts w:hint="cs"/>
          <w:rtl/>
        </w:rPr>
        <w:t xml:space="preserve">זה לא מספיק. </w:t>
      </w:r>
    </w:p>
    <w:p w14:paraId="5EA7DC9E" w14:textId="77777777" w:rsidR="00000000" w:rsidRDefault="002703A1">
      <w:pPr>
        <w:pStyle w:val="a0"/>
        <w:rPr>
          <w:rFonts w:hint="cs"/>
          <w:rtl/>
        </w:rPr>
      </w:pPr>
    </w:p>
    <w:p w14:paraId="68C78DC3" w14:textId="77777777" w:rsidR="00000000" w:rsidRDefault="002703A1">
      <w:pPr>
        <w:pStyle w:val="af0"/>
        <w:rPr>
          <w:rtl/>
        </w:rPr>
      </w:pPr>
      <w:r>
        <w:rPr>
          <w:rFonts w:hint="eastAsia"/>
          <w:rtl/>
        </w:rPr>
        <w:t>אבשלום</w:t>
      </w:r>
      <w:r>
        <w:rPr>
          <w:rtl/>
        </w:rPr>
        <w:t xml:space="preserve"> וילן (מרצ):</w:t>
      </w:r>
    </w:p>
    <w:p w14:paraId="4A964F0D" w14:textId="77777777" w:rsidR="00000000" w:rsidRDefault="002703A1">
      <w:pPr>
        <w:pStyle w:val="a0"/>
        <w:rPr>
          <w:rFonts w:hint="cs"/>
          <w:rtl/>
        </w:rPr>
      </w:pPr>
    </w:p>
    <w:p w14:paraId="03637E11" w14:textId="77777777" w:rsidR="00000000" w:rsidRDefault="002703A1">
      <w:pPr>
        <w:pStyle w:val="a0"/>
        <w:rPr>
          <w:rFonts w:hint="cs"/>
          <w:rtl/>
        </w:rPr>
      </w:pPr>
      <w:r>
        <w:rPr>
          <w:rFonts w:hint="cs"/>
          <w:rtl/>
        </w:rPr>
        <w:t>אתם הפלתם א</w:t>
      </w:r>
      <w:r>
        <w:rPr>
          <w:rFonts w:hint="cs"/>
          <w:rtl/>
        </w:rPr>
        <w:t xml:space="preserve">ת רבין הראשון והפלתם את שמיר ואת ביבי. </w:t>
      </w:r>
    </w:p>
    <w:p w14:paraId="1AE80B93" w14:textId="77777777" w:rsidR="00000000" w:rsidRDefault="002703A1">
      <w:pPr>
        <w:pStyle w:val="a0"/>
        <w:rPr>
          <w:rFonts w:hint="cs"/>
          <w:rtl/>
        </w:rPr>
      </w:pPr>
    </w:p>
    <w:p w14:paraId="5310BF1F" w14:textId="77777777" w:rsidR="00000000" w:rsidRDefault="002703A1">
      <w:pPr>
        <w:pStyle w:val="-"/>
        <w:rPr>
          <w:rtl/>
        </w:rPr>
      </w:pPr>
      <w:bookmarkStart w:id="140" w:name="FS000001068T03_05_2004_18_04_14C"/>
      <w:bookmarkEnd w:id="140"/>
      <w:r>
        <w:rPr>
          <w:rtl/>
        </w:rPr>
        <w:t>ניסן סלומינסקי (מפד"ל):</w:t>
      </w:r>
    </w:p>
    <w:p w14:paraId="4480F55B" w14:textId="77777777" w:rsidR="00000000" w:rsidRDefault="002703A1">
      <w:pPr>
        <w:pStyle w:val="a0"/>
        <w:rPr>
          <w:rtl/>
        </w:rPr>
      </w:pPr>
    </w:p>
    <w:p w14:paraId="22518FE2" w14:textId="77777777" w:rsidR="00000000" w:rsidRDefault="002703A1">
      <w:pPr>
        <w:pStyle w:val="a0"/>
        <w:rPr>
          <w:rFonts w:hint="cs"/>
          <w:rtl/>
        </w:rPr>
      </w:pPr>
      <w:r>
        <w:rPr>
          <w:rFonts w:hint="cs"/>
          <w:rtl/>
        </w:rPr>
        <w:t xml:space="preserve">או, הפלנו. </w:t>
      </w:r>
    </w:p>
    <w:p w14:paraId="2E099331" w14:textId="77777777" w:rsidR="00000000" w:rsidRDefault="002703A1">
      <w:pPr>
        <w:pStyle w:val="a0"/>
        <w:rPr>
          <w:rFonts w:hint="cs"/>
          <w:rtl/>
        </w:rPr>
      </w:pPr>
    </w:p>
    <w:p w14:paraId="40607A38" w14:textId="77777777" w:rsidR="00000000" w:rsidRDefault="002703A1">
      <w:pPr>
        <w:pStyle w:val="af1"/>
        <w:rPr>
          <w:rtl/>
        </w:rPr>
      </w:pPr>
      <w:r>
        <w:rPr>
          <w:rtl/>
        </w:rPr>
        <w:t>היו"ר יולי-יואל אדלשטיין:</w:t>
      </w:r>
    </w:p>
    <w:p w14:paraId="503D91C1" w14:textId="77777777" w:rsidR="00000000" w:rsidRDefault="002703A1">
      <w:pPr>
        <w:pStyle w:val="a0"/>
        <w:rPr>
          <w:rtl/>
        </w:rPr>
      </w:pPr>
    </w:p>
    <w:p w14:paraId="650D8A07" w14:textId="77777777" w:rsidR="00000000" w:rsidRDefault="002703A1">
      <w:pPr>
        <w:pStyle w:val="a0"/>
        <w:rPr>
          <w:rFonts w:hint="cs"/>
          <w:rtl/>
        </w:rPr>
      </w:pPr>
      <w:r>
        <w:rPr>
          <w:rFonts w:hint="cs"/>
          <w:rtl/>
        </w:rPr>
        <w:t xml:space="preserve">חברי האופוזיציה הנמרצים ביום הראשון, נא לאפשר לחבר הכנסת סלומינסקי לדבר. </w:t>
      </w:r>
    </w:p>
    <w:p w14:paraId="5375247B" w14:textId="77777777" w:rsidR="00000000" w:rsidRDefault="002703A1">
      <w:pPr>
        <w:pStyle w:val="a0"/>
        <w:rPr>
          <w:rFonts w:hint="cs"/>
          <w:rtl/>
        </w:rPr>
      </w:pPr>
    </w:p>
    <w:p w14:paraId="500558C7" w14:textId="77777777" w:rsidR="00000000" w:rsidRDefault="002703A1">
      <w:pPr>
        <w:pStyle w:val="-"/>
        <w:rPr>
          <w:rtl/>
        </w:rPr>
      </w:pPr>
      <w:bookmarkStart w:id="141" w:name="FS000001068T03_05_2004_18_04_46C"/>
      <w:bookmarkEnd w:id="141"/>
      <w:r>
        <w:rPr>
          <w:rtl/>
        </w:rPr>
        <w:t>ניסן סלומינסקי (מפד"ל):</w:t>
      </w:r>
    </w:p>
    <w:p w14:paraId="782B98D1" w14:textId="77777777" w:rsidR="00000000" w:rsidRDefault="002703A1">
      <w:pPr>
        <w:pStyle w:val="a0"/>
        <w:rPr>
          <w:rtl/>
        </w:rPr>
      </w:pPr>
    </w:p>
    <w:p w14:paraId="3B92718D" w14:textId="77777777" w:rsidR="00000000" w:rsidRDefault="002703A1">
      <w:pPr>
        <w:pStyle w:val="a0"/>
        <w:rPr>
          <w:rFonts w:hint="cs"/>
          <w:rtl/>
        </w:rPr>
      </w:pPr>
      <w:r>
        <w:rPr>
          <w:rFonts w:hint="cs"/>
          <w:rtl/>
        </w:rPr>
        <w:t>בשמי ובשם מפלגתי אני רוצה לברך ברכה חמה מקרב לב את</w:t>
      </w:r>
      <w:r>
        <w:rPr>
          <w:rFonts w:hint="cs"/>
          <w:rtl/>
        </w:rPr>
        <w:t xml:space="preserve"> מתפקדי הליכוד, שהוכיחו בגרות, ללא חשש ואף שהופעל לחץ כבד, כמו שכל שלטון יודע להפעיל כדי שאנשים יקבלו את עמדותיו. למרות הכול ואף-על-פי-כן הם הביעו את עמדתם באופן ברור, וגלוי וחד - - </w:t>
      </w:r>
    </w:p>
    <w:p w14:paraId="7C1B1027" w14:textId="77777777" w:rsidR="00000000" w:rsidRDefault="002703A1">
      <w:pPr>
        <w:pStyle w:val="a0"/>
        <w:rPr>
          <w:rFonts w:hint="cs"/>
          <w:rtl/>
        </w:rPr>
      </w:pPr>
    </w:p>
    <w:p w14:paraId="35479185" w14:textId="77777777" w:rsidR="00000000" w:rsidRDefault="002703A1">
      <w:pPr>
        <w:pStyle w:val="af0"/>
        <w:rPr>
          <w:rtl/>
        </w:rPr>
      </w:pPr>
      <w:r>
        <w:rPr>
          <w:rFonts w:hint="eastAsia"/>
          <w:rtl/>
        </w:rPr>
        <w:t>עבד</w:t>
      </w:r>
      <w:r>
        <w:rPr>
          <w:rtl/>
        </w:rPr>
        <w:t>-אלמאלכ דהאמשה (רע"ם):</w:t>
      </w:r>
    </w:p>
    <w:p w14:paraId="15A65DC8" w14:textId="77777777" w:rsidR="00000000" w:rsidRDefault="002703A1">
      <w:pPr>
        <w:pStyle w:val="a0"/>
        <w:rPr>
          <w:rFonts w:hint="cs"/>
          <w:rtl/>
        </w:rPr>
      </w:pPr>
    </w:p>
    <w:p w14:paraId="2A68798E" w14:textId="77777777" w:rsidR="00000000" w:rsidRDefault="002703A1">
      <w:pPr>
        <w:pStyle w:val="a0"/>
        <w:rPr>
          <w:rFonts w:hint="cs"/>
          <w:rtl/>
        </w:rPr>
      </w:pPr>
      <w:r>
        <w:rPr>
          <w:rFonts w:hint="cs"/>
          <w:rtl/>
        </w:rPr>
        <w:t xml:space="preserve">היתה קצת אלימות. </w:t>
      </w:r>
    </w:p>
    <w:p w14:paraId="050C0366" w14:textId="77777777" w:rsidR="00000000" w:rsidRDefault="002703A1">
      <w:pPr>
        <w:pStyle w:val="a0"/>
        <w:rPr>
          <w:rFonts w:hint="cs"/>
          <w:rtl/>
        </w:rPr>
      </w:pPr>
    </w:p>
    <w:p w14:paraId="38EB061E" w14:textId="77777777" w:rsidR="00000000" w:rsidRDefault="002703A1">
      <w:pPr>
        <w:pStyle w:val="-"/>
        <w:rPr>
          <w:rtl/>
        </w:rPr>
      </w:pPr>
      <w:bookmarkStart w:id="142" w:name="FS000001068T03_05_2004_18_06_23C"/>
      <w:bookmarkEnd w:id="142"/>
      <w:r>
        <w:rPr>
          <w:rtl/>
        </w:rPr>
        <w:t>ניסן סלומינסקי (מפד"ל):</w:t>
      </w:r>
    </w:p>
    <w:p w14:paraId="2B56913B" w14:textId="77777777" w:rsidR="00000000" w:rsidRDefault="002703A1">
      <w:pPr>
        <w:pStyle w:val="a0"/>
        <w:rPr>
          <w:rtl/>
        </w:rPr>
      </w:pPr>
    </w:p>
    <w:p w14:paraId="330E403A" w14:textId="77777777" w:rsidR="00000000" w:rsidRDefault="002703A1">
      <w:pPr>
        <w:pStyle w:val="a0"/>
        <w:rPr>
          <w:rFonts w:hint="cs"/>
          <w:rtl/>
        </w:rPr>
      </w:pPr>
      <w:r>
        <w:rPr>
          <w:rFonts w:hint="cs"/>
          <w:rtl/>
        </w:rPr>
        <w:t>-</w:t>
      </w:r>
      <w:r>
        <w:rPr>
          <w:rFonts w:hint="cs"/>
          <w:rtl/>
        </w:rPr>
        <w:t xml:space="preserve"> - שלבם עם ארץ-ישראל, שלבם עם המתיישבים. דבר נוסף </w:t>
      </w:r>
      <w:r>
        <w:rPr>
          <w:rFonts w:hint="eastAsia"/>
          <w:rtl/>
        </w:rPr>
        <w:t>–</w:t>
      </w:r>
      <w:r>
        <w:rPr>
          <w:rFonts w:hint="cs"/>
          <w:rtl/>
        </w:rPr>
        <w:t xml:space="preserve"> הם חושבים שהקואליציה הקיימת היום היא הקואליציה הטובה ביותר, והם מתנגדים לכל שינוי. </w:t>
      </w:r>
    </w:p>
    <w:p w14:paraId="44C2C8F6" w14:textId="77777777" w:rsidR="00000000" w:rsidRDefault="002703A1">
      <w:pPr>
        <w:pStyle w:val="a0"/>
        <w:rPr>
          <w:rFonts w:hint="cs"/>
          <w:rtl/>
        </w:rPr>
      </w:pPr>
    </w:p>
    <w:p w14:paraId="7FA461AD" w14:textId="77777777" w:rsidR="00000000" w:rsidRDefault="002703A1">
      <w:pPr>
        <w:pStyle w:val="a0"/>
        <w:rPr>
          <w:rFonts w:hint="cs"/>
          <w:rtl/>
        </w:rPr>
      </w:pPr>
      <w:r>
        <w:rPr>
          <w:rFonts w:hint="cs"/>
          <w:rtl/>
        </w:rPr>
        <w:t>אני רוצה לשלוח את ברכתנו לאותם חברי הליכוד, חברי הכנסת, סגני השרים והשרים, בהווה ובעבר, שעמדו בגבורה ואף שבתחילה נראה ה</w:t>
      </w:r>
      <w:r>
        <w:rPr>
          <w:rFonts w:hint="cs"/>
          <w:rtl/>
        </w:rPr>
        <w:t xml:space="preserve">יה כאילו הכול אבוד הם המשיכו, ובסופו של דבר - - - </w:t>
      </w:r>
    </w:p>
    <w:p w14:paraId="604421A8" w14:textId="77777777" w:rsidR="00000000" w:rsidRDefault="002703A1">
      <w:pPr>
        <w:pStyle w:val="a0"/>
        <w:rPr>
          <w:rFonts w:hint="cs"/>
          <w:rtl/>
        </w:rPr>
      </w:pPr>
    </w:p>
    <w:p w14:paraId="30CC14F5" w14:textId="77777777" w:rsidR="00000000" w:rsidRDefault="002703A1">
      <w:pPr>
        <w:pStyle w:val="af0"/>
        <w:rPr>
          <w:rtl/>
        </w:rPr>
      </w:pPr>
      <w:r>
        <w:rPr>
          <w:rFonts w:hint="eastAsia"/>
          <w:rtl/>
        </w:rPr>
        <w:t>אבשלום</w:t>
      </w:r>
      <w:r>
        <w:rPr>
          <w:rtl/>
        </w:rPr>
        <w:t xml:space="preserve"> וילן (מרצ):</w:t>
      </w:r>
    </w:p>
    <w:p w14:paraId="204CB633" w14:textId="77777777" w:rsidR="00000000" w:rsidRDefault="002703A1">
      <w:pPr>
        <w:pStyle w:val="a0"/>
        <w:rPr>
          <w:rFonts w:hint="cs"/>
          <w:rtl/>
        </w:rPr>
      </w:pPr>
    </w:p>
    <w:p w14:paraId="39F68909" w14:textId="77777777" w:rsidR="00000000" w:rsidRDefault="002703A1">
      <w:pPr>
        <w:pStyle w:val="a0"/>
        <w:rPr>
          <w:rFonts w:hint="cs"/>
          <w:rtl/>
        </w:rPr>
      </w:pPr>
      <w:r>
        <w:rPr>
          <w:rFonts w:hint="cs"/>
          <w:rtl/>
        </w:rPr>
        <w:t xml:space="preserve">בנימין נתניהו זה גבורה? סילבן זה גבורה? לימור לבנת זה גבורה? </w:t>
      </w:r>
    </w:p>
    <w:p w14:paraId="41F3F530" w14:textId="77777777" w:rsidR="00000000" w:rsidRDefault="002703A1">
      <w:pPr>
        <w:pStyle w:val="a0"/>
        <w:rPr>
          <w:rFonts w:hint="cs"/>
          <w:rtl/>
        </w:rPr>
      </w:pPr>
    </w:p>
    <w:p w14:paraId="471200E3" w14:textId="77777777" w:rsidR="00000000" w:rsidRDefault="002703A1">
      <w:pPr>
        <w:pStyle w:val="-"/>
        <w:rPr>
          <w:rtl/>
        </w:rPr>
      </w:pPr>
      <w:bookmarkStart w:id="143" w:name="FS000001068T03_05_2004_18_08_56C"/>
      <w:bookmarkEnd w:id="143"/>
      <w:r>
        <w:rPr>
          <w:rtl/>
        </w:rPr>
        <w:t>ניסן סלומינסקי (מפד"ל):</w:t>
      </w:r>
    </w:p>
    <w:p w14:paraId="18B8E520" w14:textId="77777777" w:rsidR="00000000" w:rsidRDefault="002703A1">
      <w:pPr>
        <w:pStyle w:val="a0"/>
        <w:rPr>
          <w:rtl/>
        </w:rPr>
      </w:pPr>
    </w:p>
    <w:p w14:paraId="083ABC3E" w14:textId="77777777" w:rsidR="00000000" w:rsidRDefault="002703A1">
      <w:pPr>
        <w:pStyle w:val="a0"/>
        <w:rPr>
          <w:rFonts w:hint="cs"/>
          <w:rtl/>
        </w:rPr>
      </w:pPr>
      <w:r>
        <w:rPr>
          <w:rFonts w:hint="cs"/>
          <w:rtl/>
        </w:rPr>
        <w:t xml:space="preserve">אני דיברתי עליהם? </w:t>
      </w:r>
    </w:p>
    <w:p w14:paraId="5054522A" w14:textId="77777777" w:rsidR="00000000" w:rsidRDefault="002703A1">
      <w:pPr>
        <w:pStyle w:val="a0"/>
        <w:rPr>
          <w:rFonts w:hint="cs"/>
          <w:rtl/>
        </w:rPr>
      </w:pPr>
    </w:p>
    <w:p w14:paraId="4DE10593" w14:textId="77777777" w:rsidR="00000000" w:rsidRDefault="002703A1">
      <w:pPr>
        <w:pStyle w:val="af1"/>
        <w:rPr>
          <w:rtl/>
        </w:rPr>
      </w:pPr>
      <w:r>
        <w:rPr>
          <w:rtl/>
        </w:rPr>
        <w:t>היו"ר יולי-יואל אדלשטיין:</w:t>
      </w:r>
    </w:p>
    <w:p w14:paraId="4C9FBCF5" w14:textId="77777777" w:rsidR="00000000" w:rsidRDefault="002703A1">
      <w:pPr>
        <w:pStyle w:val="a0"/>
        <w:rPr>
          <w:rtl/>
        </w:rPr>
      </w:pPr>
    </w:p>
    <w:p w14:paraId="2720D3B4" w14:textId="77777777" w:rsidR="00000000" w:rsidRDefault="002703A1">
      <w:pPr>
        <w:pStyle w:val="a0"/>
        <w:rPr>
          <w:rFonts w:hint="cs"/>
          <w:rtl/>
        </w:rPr>
      </w:pPr>
      <w:r>
        <w:rPr>
          <w:rFonts w:hint="cs"/>
          <w:rtl/>
        </w:rPr>
        <w:t>אני חושב שחבר הכנסת וילן צודק, אתה חייב למסור כאן</w:t>
      </w:r>
      <w:r>
        <w:rPr>
          <w:rFonts w:hint="cs"/>
          <w:rtl/>
        </w:rPr>
        <w:t xml:space="preserve"> רשימה שמית, ואני אוסיף לך 30 שניות לפירוט השמות. </w:t>
      </w:r>
    </w:p>
    <w:p w14:paraId="31666BEB" w14:textId="77777777" w:rsidR="00000000" w:rsidRDefault="002703A1">
      <w:pPr>
        <w:pStyle w:val="a0"/>
        <w:rPr>
          <w:rFonts w:hint="cs"/>
          <w:rtl/>
        </w:rPr>
      </w:pPr>
    </w:p>
    <w:p w14:paraId="4146F3CF" w14:textId="77777777" w:rsidR="00000000" w:rsidRDefault="002703A1">
      <w:pPr>
        <w:pStyle w:val="-"/>
        <w:rPr>
          <w:rtl/>
        </w:rPr>
      </w:pPr>
      <w:bookmarkStart w:id="144" w:name="FS000001068T03_05_2004_18_10_14C"/>
      <w:bookmarkEnd w:id="144"/>
      <w:r>
        <w:rPr>
          <w:rtl/>
        </w:rPr>
        <w:t>ניסן סלומינסקי (מפד"ל):</w:t>
      </w:r>
    </w:p>
    <w:p w14:paraId="5A041315" w14:textId="77777777" w:rsidR="00000000" w:rsidRDefault="002703A1">
      <w:pPr>
        <w:pStyle w:val="a0"/>
        <w:rPr>
          <w:rtl/>
        </w:rPr>
      </w:pPr>
    </w:p>
    <w:p w14:paraId="695CE006" w14:textId="77777777" w:rsidR="00000000" w:rsidRDefault="002703A1">
      <w:pPr>
        <w:pStyle w:val="a0"/>
        <w:rPr>
          <w:rFonts w:hint="cs"/>
          <w:rtl/>
        </w:rPr>
      </w:pPr>
      <w:r>
        <w:rPr>
          <w:rFonts w:hint="cs"/>
          <w:rtl/>
        </w:rPr>
        <w:t xml:space="preserve">אני חושב שבמשך שלושת השבועות האלו הצלחנו, חברי ואני ועוד הרבה אחרים, להכיר את מתפקדי הליכוד היכרות אמיתית </w:t>
      </w:r>
      <w:r>
        <w:rPr>
          <w:rFonts w:hint="eastAsia"/>
          <w:rtl/>
        </w:rPr>
        <w:t>–</w:t>
      </w:r>
      <w:r>
        <w:rPr>
          <w:rFonts w:hint="cs"/>
          <w:rtl/>
        </w:rPr>
        <w:t xml:space="preserve"> את המתפקדים בשטח. להערכתי יש נתק מוחלט, והנתק האמיתי הוא בין חלק מהנהגת</w:t>
      </w:r>
      <w:r>
        <w:rPr>
          <w:rFonts w:hint="cs"/>
          <w:rtl/>
        </w:rPr>
        <w:t xml:space="preserve"> הליכוד לבין המצביעים שלהם. </w:t>
      </w:r>
    </w:p>
    <w:p w14:paraId="2B0B2664" w14:textId="77777777" w:rsidR="00000000" w:rsidRDefault="002703A1">
      <w:pPr>
        <w:pStyle w:val="a0"/>
        <w:rPr>
          <w:rFonts w:hint="cs"/>
          <w:rtl/>
        </w:rPr>
      </w:pPr>
    </w:p>
    <w:p w14:paraId="65CC867E" w14:textId="77777777" w:rsidR="00000000" w:rsidRDefault="002703A1">
      <w:pPr>
        <w:pStyle w:val="af0"/>
        <w:rPr>
          <w:rtl/>
        </w:rPr>
      </w:pPr>
      <w:r>
        <w:rPr>
          <w:rFonts w:hint="eastAsia"/>
          <w:rtl/>
        </w:rPr>
        <w:t>חיים</w:t>
      </w:r>
      <w:r>
        <w:rPr>
          <w:rtl/>
        </w:rPr>
        <w:t xml:space="preserve"> אורון (מרצ):</w:t>
      </w:r>
    </w:p>
    <w:p w14:paraId="72508A81" w14:textId="77777777" w:rsidR="00000000" w:rsidRDefault="002703A1">
      <w:pPr>
        <w:pStyle w:val="a0"/>
        <w:rPr>
          <w:rFonts w:hint="cs"/>
          <w:rtl/>
        </w:rPr>
      </w:pPr>
    </w:p>
    <w:p w14:paraId="16DE64F0" w14:textId="77777777" w:rsidR="00000000" w:rsidRDefault="002703A1">
      <w:pPr>
        <w:pStyle w:val="a0"/>
        <w:rPr>
          <w:rFonts w:hint="cs"/>
          <w:rtl/>
        </w:rPr>
      </w:pPr>
      <w:r>
        <w:rPr>
          <w:rFonts w:hint="cs"/>
          <w:rtl/>
        </w:rPr>
        <w:t xml:space="preserve">תנו להם את אפי איתם. </w:t>
      </w:r>
    </w:p>
    <w:p w14:paraId="6CD2F838" w14:textId="77777777" w:rsidR="00000000" w:rsidRDefault="002703A1">
      <w:pPr>
        <w:pStyle w:val="a0"/>
        <w:rPr>
          <w:rFonts w:hint="cs"/>
          <w:rtl/>
        </w:rPr>
      </w:pPr>
    </w:p>
    <w:p w14:paraId="74895C8C" w14:textId="77777777" w:rsidR="00000000" w:rsidRDefault="002703A1">
      <w:pPr>
        <w:pStyle w:val="af0"/>
        <w:rPr>
          <w:rtl/>
        </w:rPr>
      </w:pPr>
      <w:r>
        <w:rPr>
          <w:rFonts w:hint="eastAsia"/>
          <w:rtl/>
        </w:rPr>
        <w:t>אבשלום</w:t>
      </w:r>
      <w:r>
        <w:rPr>
          <w:rtl/>
        </w:rPr>
        <w:t xml:space="preserve"> וילן (מרצ):</w:t>
      </w:r>
    </w:p>
    <w:p w14:paraId="54B06FC1" w14:textId="77777777" w:rsidR="00000000" w:rsidRDefault="002703A1">
      <w:pPr>
        <w:pStyle w:val="a0"/>
        <w:rPr>
          <w:rFonts w:hint="cs"/>
          <w:rtl/>
        </w:rPr>
      </w:pPr>
    </w:p>
    <w:p w14:paraId="0FBC1390" w14:textId="77777777" w:rsidR="00000000" w:rsidRDefault="002703A1">
      <w:pPr>
        <w:pStyle w:val="a0"/>
        <w:rPr>
          <w:rFonts w:hint="cs"/>
          <w:rtl/>
        </w:rPr>
      </w:pPr>
      <w:r>
        <w:rPr>
          <w:rFonts w:hint="cs"/>
          <w:rtl/>
        </w:rPr>
        <w:t xml:space="preserve">יש נתק ביניכם לבין 75% מהציבור, שרוצים להתנתק מעזה. </w:t>
      </w:r>
    </w:p>
    <w:p w14:paraId="3D4723A0" w14:textId="77777777" w:rsidR="00000000" w:rsidRDefault="002703A1">
      <w:pPr>
        <w:pStyle w:val="a0"/>
        <w:rPr>
          <w:rFonts w:hint="cs"/>
          <w:rtl/>
        </w:rPr>
      </w:pPr>
    </w:p>
    <w:p w14:paraId="6D2E8052" w14:textId="77777777" w:rsidR="00000000" w:rsidRDefault="002703A1">
      <w:pPr>
        <w:pStyle w:val="-"/>
        <w:rPr>
          <w:rtl/>
        </w:rPr>
      </w:pPr>
      <w:bookmarkStart w:id="145" w:name="FS000001068T03_05_2004_18_11_42C"/>
      <w:bookmarkEnd w:id="145"/>
      <w:r>
        <w:rPr>
          <w:rtl/>
        </w:rPr>
        <w:t>ניסן סלומינסקי (מפד"ל):</w:t>
      </w:r>
    </w:p>
    <w:p w14:paraId="2BFDC9C5" w14:textId="77777777" w:rsidR="00000000" w:rsidRDefault="002703A1">
      <w:pPr>
        <w:pStyle w:val="a0"/>
        <w:rPr>
          <w:rtl/>
        </w:rPr>
      </w:pPr>
    </w:p>
    <w:p w14:paraId="42324755" w14:textId="77777777" w:rsidR="00000000" w:rsidRDefault="002703A1">
      <w:pPr>
        <w:pStyle w:val="a0"/>
        <w:rPr>
          <w:rFonts w:hint="cs"/>
          <w:rtl/>
        </w:rPr>
      </w:pPr>
      <w:r>
        <w:rPr>
          <w:rFonts w:hint="cs"/>
          <w:rtl/>
        </w:rPr>
        <w:t>גם לפני כן אמרו שהרוב המוחלט הוא בעד להשתחרר וכו', וברגע שהגעת ודיברת עם האנשים, פתאו</w:t>
      </w:r>
      <w:r>
        <w:rPr>
          <w:rFonts w:hint="cs"/>
          <w:rtl/>
        </w:rPr>
        <w:t xml:space="preserve">ם התברר שעם ישראל הוא שונה. אני מודיע לך שזה כך לא רק בקרב מתפקדי הליכוד </w:t>
      </w:r>
      <w:r>
        <w:rPr>
          <w:rFonts w:hint="eastAsia"/>
          <w:rtl/>
        </w:rPr>
        <w:t>–</w:t>
      </w:r>
      <w:r>
        <w:rPr>
          <w:rFonts w:hint="cs"/>
          <w:rtl/>
        </w:rPr>
        <w:t xml:space="preserve"> גם כשתגיע לציבור האחר יהיו לך הפתעות, ואל תבדוק את זה. </w:t>
      </w:r>
    </w:p>
    <w:p w14:paraId="1DE76DA2" w14:textId="77777777" w:rsidR="00000000" w:rsidRDefault="002703A1">
      <w:pPr>
        <w:pStyle w:val="a0"/>
        <w:rPr>
          <w:rFonts w:hint="cs"/>
          <w:rtl/>
        </w:rPr>
      </w:pPr>
    </w:p>
    <w:p w14:paraId="5265ACF4" w14:textId="77777777" w:rsidR="00000000" w:rsidRDefault="002703A1">
      <w:pPr>
        <w:pStyle w:val="af0"/>
        <w:rPr>
          <w:rtl/>
        </w:rPr>
      </w:pPr>
      <w:r>
        <w:rPr>
          <w:rFonts w:hint="eastAsia"/>
          <w:rtl/>
        </w:rPr>
        <w:t>אבשלום</w:t>
      </w:r>
      <w:r>
        <w:rPr>
          <w:rtl/>
        </w:rPr>
        <w:t xml:space="preserve"> וילן (מרצ):</w:t>
      </w:r>
    </w:p>
    <w:p w14:paraId="21A8E2F6" w14:textId="77777777" w:rsidR="00000000" w:rsidRDefault="002703A1">
      <w:pPr>
        <w:pStyle w:val="a0"/>
        <w:rPr>
          <w:rFonts w:hint="cs"/>
          <w:rtl/>
        </w:rPr>
      </w:pPr>
    </w:p>
    <w:p w14:paraId="6717B46F" w14:textId="77777777" w:rsidR="00000000" w:rsidRDefault="002703A1">
      <w:pPr>
        <w:pStyle w:val="a0"/>
        <w:rPr>
          <w:rFonts w:hint="cs"/>
          <w:rtl/>
        </w:rPr>
      </w:pPr>
      <w:r>
        <w:rPr>
          <w:rFonts w:hint="cs"/>
          <w:rtl/>
        </w:rPr>
        <w:t xml:space="preserve">לא יהיו שום הפתעות. אתמול הפלתם את הליכוד, והספירה לאחור החלה. </w:t>
      </w:r>
    </w:p>
    <w:p w14:paraId="1371E197" w14:textId="77777777" w:rsidR="00000000" w:rsidRDefault="002703A1">
      <w:pPr>
        <w:pStyle w:val="a0"/>
        <w:rPr>
          <w:rFonts w:hint="cs"/>
          <w:rtl/>
        </w:rPr>
      </w:pPr>
    </w:p>
    <w:p w14:paraId="12E81A7A" w14:textId="77777777" w:rsidR="00000000" w:rsidRDefault="002703A1">
      <w:pPr>
        <w:pStyle w:val="-"/>
        <w:rPr>
          <w:rtl/>
        </w:rPr>
      </w:pPr>
      <w:bookmarkStart w:id="146" w:name="FS000001068T03_05_2004_18_13_38C"/>
      <w:bookmarkEnd w:id="146"/>
      <w:r>
        <w:rPr>
          <w:rtl/>
        </w:rPr>
        <w:t>ניסן סלומינסקי (מפד"ל):</w:t>
      </w:r>
    </w:p>
    <w:p w14:paraId="6D4C6BC5" w14:textId="77777777" w:rsidR="00000000" w:rsidRDefault="002703A1">
      <w:pPr>
        <w:pStyle w:val="a0"/>
        <w:rPr>
          <w:rtl/>
        </w:rPr>
      </w:pPr>
    </w:p>
    <w:p w14:paraId="27CF6046" w14:textId="77777777" w:rsidR="00000000" w:rsidRDefault="002703A1">
      <w:pPr>
        <w:pStyle w:val="a0"/>
        <w:rPr>
          <w:rFonts w:hint="cs"/>
          <w:rtl/>
        </w:rPr>
      </w:pPr>
      <w:r>
        <w:rPr>
          <w:rFonts w:hint="cs"/>
          <w:rtl/>
        </w:rPr>
        <w:t xml:space="preserve">ליהודים יש לב </w:t>
      </w:r>
      <w:r>
        <w:rPr>
          <w:rFonts w:hint="cs"/>
          <w:rtl/>
        </w:rPr>
        <w:t xml:space="preserve">חם </w:t>
      </w:r>
      <w:r>
        <w:rPr>
          <w:rtl/>
        </w:rPr>
        <w:t>–</w:t>
      </w:r>
      <w:r>
        <w:rPr>
          <w:rFonts w:hint="cs"/>
          <w:rtl/>
        </w:rPr>
        <w:t xml:space="preserve"> אני לא מדבר על הפוליטיקאים </w:t>
      </w:r>
      <w:r>
        <w:rPr>
          <w:rtl/>
        </w:rPr>
        <w:t>–</w:t>
      </w:r>
      <w:r>
        <w:rPr>
          <w:rFonts w:hint="cs"/>
          <w:rtl/>
        </w:rPr>
        <w:t xml:space="preserve"> הם יודעים מה זה, והם לא יוותרו, ודאי לא בחינם. גם הציבור הרחב לא יסכים לוותר, ואל תעמיד את זה במבחן כי גם שם תתאכזב. גם אז יהיה לך תירוץ ותגיד: בואו נעשה משאל בכל העולם כולו. אתם הרי תגיעו לכל דבר שאפשר. </w:t>
      </w:r>
    </w:p>
    <w:p w14:paraId="59AD3312" w14:textId="77777777" w:rsidR="00000000" w:rsidRDefault="002703A1">
      <w:pPr>
        <w:pStyle w:val="a0"/>
        <w:rPr>
          <w:rFonts w:hint="cs"/>
          <w:rtl/>
        </w:rPr>
      </w:pPr>
    </w:p>
    <w:p w14:paraId="648D2AFB" w14:textId="77777777" w:rsidR="00000000" w:rsidRDefault="002703A1">
      <w:pPr>
        <w:pStyle w:val="af0"/>
        <w:rPr>
          <w:rtl/>
        </w:rPr>
      </w:pPr>
      <w:r>
        <w:rPr>
          <w:rFonts w:hint="eastAsia"/>
          <w:rtl/>
        </w:rPr>
        <w:t>אבשלום</w:t>
      </w:r>
      <w:r>
        <w:rPr>
          <w:rtl/>
        </w:rPr>
        <w:t xml:space="preserve"> וילן (מרצ</w:t>
      </w:r>
      <w:r>
        <w:rPr>
          <w:rtl/>
        </w:rPr>
        <w:t>):</w:t>
      </w:r>
    </w:p>
    <w:p w14:paraId="16B6B92D" w14:textId="77777777" w:rsidR="00000000" w:rsidRDefault="002703A1">
      <w:pPr>
        <w:pStyle w:val="a0"/>
        <w:rPr>
          <w:rFonts w:hint="cs"/>
          <w:rtl/>
        </w:rPr>
      </w:pPr>
    </w:p>
    <w:p w14:paraId="7AEAAC97" w14:textId="77777777" w:rsidR="00000000" w:rsidRDefault="002703A1">
      <w:pPr>
        <w:pStyle w:val="a0"/>
        <w:rPr>
          <w:rFonts w:hint="cs"/>
          <w:rtl/>
        </w:rPr>
      </w:pPr>
      <w:r>
        <w:rPr>
          <w:rFonts w:hint="cs"/>
          <w:rtl/>
        </w:rPr>
        <w:t>בהסדר כן?</w:t>
      </w:r>
    </w:p>
    <w:p w14:paraId="17EC145E" w14:textId="77777777" w:rsidR="00000000" w:rsidRDefault="002703A1">
      <w:pPr>
        <w:pStyle w:val="a0"/>
        <w:rPr>
          <w:rFonts w:hint="cs"/>
          <w:rtl/>
        </w:rPr>
      </w:pPr>
    </w:p>
    <w:p w14:paraId="56D62932" w14:textId="77777777" w:rsidR="00000000" w:rsidRDefault="002703A1">
      <w:pPr>
        <w:pStyle w:val="af1"/>
        <w:rPr>
          <w:rtl/>
        </w:rPr>
      </w:pPr>
      <w:r>
        <w:rPr>
          <w:rtl/>
        </w:rPr>
        <w:t>היו"ר יולי-יואל אדלשטיין:</w:t>
      </w:r>
    </w:p>
    <w:p w14:paraId="70F75534" w14:textId="77777777" w:rsidR="00000000" w:rsidRDefault="002703A1">
      <w:pPr>
        <w:pStyle w:val="a0"/>
        <w:rPr>
          <w:rtl/>
        </w:rPr>
      </w:pPr>
    </w:p>
    <w:p w14:paraId="5B8C9743" w14:textId="77777777" w:rsidR="00000000" w:rsidRDefault="002703A1">
      <w:pPr>
        <w:pStyle w:val="a0"/>
        <w:rPr>
          <w:rFonts w:hint="cs"/>
          <w:rtl/>
        </w:rPr>
      </w:pPr>
      <w:r>
        <w:rPr>
          <w:rFonts w:hint="cs"/>
          <w:rtl/>
        </w:rPr>
        <w:t xml:space="preserve">חבר הכנסת וילן, כשביקשת את השמות של המתנגדים דיברת דברי טעם ולא התנגדתי. עכשיו תפסיק בבקשה את קריאות הביניים. </w:t>
      </w:r>
    </w:p>
    <w:p w14:paraId="3B93CA6B" w14:textId="77777777" w:rsidR="00000000" w:rsidRDefault="002703A1">
      <w:pPr>
        <w:pStyle w:val="a0"/>
        <w:rPr>
          <w:rFonts w:hint="cs"/>
          <w:rtl/>
        </w:rPr>
      </w:pPr>
    </w:p>
    <w:p w14:paraId="2FC945FC" w14:textId="77777777" w:rsidR="00000000" w:rsidRDefault="002703A1">
      <w:pPr>
        <w:pStyle w:val="af0"/>
        <w:rPr>
          <w:rtl/>
        </w:rPr>
      </w:pPr>
      <w:r>
        <w:rPr>
          <w:rFonts w:hint="eastAsia"/>
          <w:rtl/>
        </w:rPr>
        <w:t>אבשלום</w:t>
      </w:r>
      <w:r>
        <w:rPr>
          <w:rtl/>
        </w:rPr>
        <w:t xml:space="preserve"> וילן (מרצ):</w:t>
      </w:r>
    </w:p>
    <w:p w14:paraId="578EA997" w14:textId="77777777" w:rsidR="00000000" w:rsidRDefault="002703A1">
      <w:pPr>
        <w:pStyle w:val="a0"/>
        <w:rPr>
          <w:rFonts w:hint="cs"/>
          <w:rtl/>
        </w:rPr>
      </w:pPr>
    </w:p>
    <w:p w14:paraId="170CE5EB" w14:textId="77777777" w:rsidR="00000000" w:rsidRDefault="002703A1">
      <w:pPr>
        <w:pStyle w:val="a0"/>
        <w:rPr>
          <w:rFonts w:hint="cs"/>
          <w:rtl/>
        </w:rPr>
      </w:pPr>
      <w:r>
        <w:rPr>
          <w:rFonts w:hint="cs"/>
          <w:rtl/>
        </w:rPr>
        <w:t xml:space="preserve">אבל לא קיבלתי את הרשימה. </w:t>
      </w:r>
    </w:p>
    <w:p w14:paraId="64DD169A" w14:textId="77777777" w:rsidR="00000000" w:rsidRDefault="002703A1">
      <w:pPr>
        <w:pStyle w:val="a0"/>
        <w:rPr>
          <w:rFonts w:hint="cs"/>
          <w:rtl/>
        </w:rPr>
      </w:pPr>
    </w:p>
    <w:p w14:paraId="10B8EE8F" w14:textId="77777777" w:rsidR="00000000" w:rsidRDefault="002703A1">
      <w:pPr>
        <w:pStyle w:val="-"/>
        <w:rPr>
          <w:rtl/>
        </w:rPr>
      </w:pPr>
      <w:bookmarkStart w:id="147" w:name="FS000001068T03_05_2004_18_15_52C"/>
      <w:bookmarkEnd w:id="147"/>
      <w:r>
        <w:rPr>
          <w:rtl/>
        </w:rPr>
        <w:t>ניסן סלומינסקי (מפד"ל):</w:t>
      </w:r>
    </w:p>
    <w:p w14:paraId="21A4AAE9" w14:textId="77777777" w:rsidR="00000000" w:rsidRDefault="002703A1">
      <w:pPr>
        <w:pStyle w:val="a0"/>
        <w:rPr>
          <w:rtl/>
        </w:rPr>
      </w:pPr>
    </w:p>
    <w:p w14:paraId="453D60A5" w14:textId="77777777" w:rsidR="00000000" w:rsidRDefault="002703A1">
      <w:pPr>
        <w:pStyle w:val="a0"/>
        <w:rPr>
          <w:rFonts w:hint="cs"/>
          <w:rtl/>
        </w:rPr>
      </w:pPr>
      <w:r>
        <w:rPr>
          <w:rFonts w:hint="cs"/>
          <w:rtl/>
        </w:rPr>
        <w:t xml:space="preserve">מתפקדי הליכוד קבעו עובדה. ראש </w:t>
      </w:r>
      <w:r>
        <w:rPr>
          <w:rFonts w:hint="cs"/>
          <w:rtl/>
        </w:rPr>
        <w:t xml:space="preserve">הממשלה ומוסדות הליכוד אמרו שהם יקבלו את החלטת המתפקדים. אם ראש הממשלה ילך בפשטות </w:t>
      </w:r>
      <w:r>
        <w:rPr>
          <w:rFonts w:hint="eastAsia"/>
          <w:rtl/>
        </w:rPr>
        <w:t>–</w:t>
      </w:r>
      <w:r>
        <w:rPr>
          <w:rFonts w:hint="cs"/>
          <w:rtl/>
        </w:rPr>
        <w:t xml:space="preserve"> וכמו שצריך להיות, וכך אני מקווה שיהיה, כמו רצון הציבור של הליכוד </w:t>
      </w:r>
      <w:r>
        <w:rPr>
          <w:rFonts w:hint="eastAsia"/>
          <w:rtl/>
        </w:rPr>
        <w:t>–</w:t>
      </w:r>
      <w:r>
        <w:rPr>
          <w:rFonts w:hint="cs"/>
          <w:rtl/>
        </w:rPr>
        <w:t xml:space="preserve"> הממשלה הקיימת והקואליציה הקיימת ימשיכו להתקיים. אם ראש הממשלה רוצה להוביל תהליכים מדיניים, יבחר תהליכים מד</w:t>
      </w:r>
      <w:r>
        <w:rPr>
          <w:rFonts w:hint="cs"/>
          <w:rtl/>
        </w:rPr>
        <w:t xml:space="preserve">יניים שאין בתוכם פינוי יהודים מאדמתם, לפחות לא בלי תמורה. זה המסר הברור. </w:t>
      </w:r>
    </w:p>
    <w:p w14:paraId="5EB17607" w14:textId="77777777" w:rsidR="00000000" w:rsidRDefault="002703A1">
      <w:pPr>
        <w:pStyle w:val="a0"/>
        <w:rPr>
          <w:rFonts w:hint="cs"/>
          <w:rtl/>
        </w:rPr>
      </w:pPr>
    </w:p>
    <w:p w14:paraId="5909CD72" w14:textId="77777777" w:rsidR="00000000" w:rsidRDefault="002703A1">
      <w:pPr>
        <w:pStyle w:val="a0"/>
        <w:rPr>
          <w:rFonts w:hint="cs"/>
          <w:rtl/>
        </w:rPr>
      </w:pPr>
      <w:r>
        <w:rPr>
          <w:rFonts w:hint="cs"/>
          <w:rtl/>
        </w:rPr>
        <w:t xml:space="preserve">אני שומע עכשיו הרבה שמועות, ואנחנו מחכים. בתוך שבוע או שבועיים האבק ישקע ונראה את האמת, כך שאנחנו לא מתייחסים כרגע לשמועות. אבל אנחנו לא ראינו בזה </w:t>
      </w:r>
      <w:r>
        <w:rPr>
          <w:rFonts w:hint="eastAsia"/>
          <w:rtl/>
        </w:rPr>
        <w:t>–</w:t>
      </w:r>
      <w:r>
        <w:rPr>
          <w:rFonts w:hint="cs"/>
          <w:rtl/>
        </w:rPr>
        <w:t xml:space="preserve"> ואני חושב שאף אחד לא ראה בזה </w:t>
      </w:r>
      <w:r>
        <w:rPr>
          <w:rFonts w:hint="eastAsia"/>
          <w:rtl/>
        </w:rPr>
        <w:t xml:space="preserve">– </w:t>
      </w:r>
      <w:r>
        <w:rPr>
          <w:rFonts w:hint="cs"/>
          <w:rtl/>
        </w:rPr>
        <w:t>ה</w:t>
      </w:r>
      <w:r>
        <w:rPr>
          <w:rFonts w:hint="cs"/>
          <w:rtl/>
        </w:rPr>
        <w:t>צבעת אי-אמון בראש הממשלה עצמו, אלא הבעת אי-אמון בתוכנית, שאני לא יודע מאיפה היא צצה. יום אחד הוא קם, כאילו היה לו גילוי אליהו בלילה, ועם העוצמה האדירה שיש לו הוא הניע את כל המערכות כאן, כשכולם היו נגד. את הקואליציה שלו, את השרים שלו ואפילו את בוש, שהיה נגד</w:t>
      </w:r>
      <w:r>
        <w:rPr>
          <w:rFonts w:hint="cs"/>
          <w:rtl/>
        </w:rPr>
        <w:t xml:space="preserve">, הוא הניע בלי בסיס </w:t>
      </w:r>
      <w:r>
        <w:rPr>
          <w:rFonts w:hint="eastAsia"/>
          <w:rtl/>
        </w:rPr>
        <w:t>–</w:t>
      </w:r>
      <w:r>
        <w:rPr>
          <w:rFonts w:hint="cs"/>
          <w:rtl/>
        </w:rPr>
        <w:t xml:space="preserve"> עד שהתברר שאין לזה בסיס. </w:t>
      </w:r>
    </w:p>
    <w:p w14:paraId="681B859F" w14:textId="77777777" w:rsidR="00000000" w:rsidRDefault="002703A1">
      <w:pPr>
        <w:pStyle w:val="a0"/>
        <w:rPr>
          <w:rFonts w:hint="cs"/>
          <w:rtl/>
        </w:rPr>
      </w:pPr>
    </w:p>
    <w:p w14:paraId="02E22498" w14:textId="77777777" w:rsidR="00000000" w:rsidRDefault="002703A1">
      <w:pPr>
        <w:pStyle w:val="af0"/>
        <w:rPr>
          <w:rtl/>
        </w:rPr>
      </w:pPr>
      <w:r>
        <w:rPr>
          <w:rFonts w:hint="eastAsia"/>
          <w:rtl/>
        </w:rPr>
        <w:t>ג</w:t>
      </w:r>
      <w:r>
        <w:rPr>
          <w:rtl/>
        </w:rPr>
        <w:t>'מאל זחאלקה (בל"ד):</w:t>
      </w:r>
    </w:p>
    <w:p w14:paraId="38A28A0D" w14:textId="77777777" w:rsidR="00000000" w:rsidRDefault="002703A1">
      <w:pPr>
        <w:pStyle w:val="a0"/>
        <w:rPr>
          <w:rFonts w:hint="cs"/>
          <w:rtl/>
        </w:rPr>
      </w:pPr>
    </w:p>
    <w:p w14:paraId="4E96DC5B" w14:textId="77777777" w:rsidR="00000000" w:rsidRDefault="002703A1">
      <w:pPr>
        <w:pStyle w:val="a0"/>
        <w:rPr>
          <w:rFonts w:hint="cs"/>
          <w:rtl/>
        </w:rPr>
      </w:pPr>
      <w:r>
        <w:rPr>
          <w:rFonts w:hint="cs"/>
          <w:rtl/>
        </w:rPr>
        <w:t>מה עם שרי המפד"ל?</w:t>
      </w:r>
    </w:p>
    <w:p w14:paraId="0C90726B" w14:textId="77777777" w:rsidR="00000000" w:rsidRDefault="002703A1">
      <w:pPr>
        <w:pStyle w:val="a0"/>
        <w:rPr>
          <w:rFonts w:hint="cs"/>
          <w:rtl/>
        </w:rPr>
      </w:pPr>
    </w:p>
    <w:p w14:paraId="1C8220CE" w14:textId="77777777" w:rsidR="00000000" w:rsidRDefault="002703A1">
      <w:pPr>
        <w:pStyle w:val="af0"/>
        <w:rPr>
          <w:rtl/>
        </w:rPr>
      </w:pPr>
      <w:r>
        <w:rPr>
          <w:rFonts w:hint="eastAsia"/>
          <w:rtl/>
        </w:rPr>
        <w:t>מאיר</w:t>
      </w:r>
      <w:r>
        <w:rPr>
          <w:rtl/>
        </w:rPr>
        <w:t xml:space="preserve"> פרוש (יהדות התורה):</w:t>
      </w:r>
    </w:p>
    <w:p w14:paraId="47313F93" w14:textId="77777777" w:rsidR="00000000" w:rsidRDefault="002703A1">
      <w:pPr>
        <w:pStyle w:val="a0"/>
        <w:rPr>
          <w:rFonts w:hint="cs"/>
          <w:rtl/>
        </w:rPr>
      </w:pPr>
    </w:p>
    <w:p w14:paraId="4760C1D8" w14:textId="77777777" w:rsidR="00000000" w:rsidRDefault="002703A1">
      <w:pPr>
        <w:pStyle w:val="a0"/>
        <w:rPr>
          <w:rFonts w:hint="cs"/>
          <w:rtl/>
        </w:rPr>
      </w:pPr>
      <w:r>
        <w:rPr>
          <w:rFonts w:hint="cs"/>
          <w:rtl/>
        </w:rPr>
        <w:t>מה זה גילוי אליהו?</w:t>
      </w:r>
    </w:p>
    <w:p w14:paraId="65F95455" w14:textId="77777777" w:rsidR="00000000" w:rsidRDefault="002703A1">
      <w:pPr>
        <w:pStyle w:val="a0"/>
        <w:rPr>
          <w:rFonts w:hint="cs"/>
          <w:rtl/>
        </w:rPr>
      </w:pPr>
    </w:p>
    <w:p w14:paraId="29252B0E" w14:textId="77777777" w:rsidR="00000000" w:rsidRDefault="002703A1">
      <w:pPr>
        <w:pStyle w:val="-"/>
        <w:rPr>
          <w:rtl/>
        </w:rPr>
      </w:pPr>
      <w:bookmarkStart w:id="148" w:name="FS000001068T03_05_2004_18_21_33C"/>
      <w:bookmarkEnd w:id="148"/>
      <w:r>
        <w:rPr>
          <w:rtl/>
        </w:rPr>
        <w:t>ניסן סלומינסקי (מפד"ל):</w:t>
      </w:r>
    </w:p>
    <w:p w14:paraId="11F17A53" w14:textId="77777777" w:rsidR="00000000" w:rsidRDefault="002703A1">
      <w:pPr>
        <w:pStyle w:val="a0"/>
        <w:rPr>
          <w:rtl/>
        </w:rPr>
      </w:pPr>
    </w:p>
    <w:p w14:paraId="77EE8B81" w14:textId="77777777" w:rsidR="00000000" w:rsidRDefault="002703A1">
      <w:pPr>
        <w:pStyle w:val="a0"/>
        <w:rPr>
          <w:rFonts w:hint="cs"/>
          <w:rtl/>
        </w:rPr>
      </w:pPr>
      <w:r>
        <w:rPr>
          <w:rFonts w:hint="cs"/>
          <w:rtl/>
        </w:rPr>
        <w:t>אדוני ראש הממשלה, שמור על הקואליציה הקיימת, כי הקואליציה חזקה. הייתי שמח אם יצרפו גם את האחרים,</w:t>
      </w:r>
      <w:r>
        <w:rPr>
          <w:rFonts w:hint="cs"/>
          <w:rtl/>
        </w:rPr>
        <w:t xml:space="preserve"> אבל לפחות אל תלך לרעיונות אחרים שיפילו אותך בסופו של דבר. אל תסמוך על נדיבים. </w:t>
      </w:r>
    </w:p>
    <w:p w14:paraId="156ACD66" w14:textId="77777777" w:rsidR="00000000" w:rsidRDefault="002703A1">
      <w:pPr>
        <w:pStyle w:val="a0"/>
        <w:rPr>
          <w:rFonts w:hint="cs"/>
          <w:rtl/>
        </w:rPr>
      </w:pPr>
    </w:p>
    <w:p w14:paraId="3D568D82" w14:textId="77777777" w:rsidR="00000000" w:rsidRDefault="002703A1">
      <w:pPr>
        <w:pStyle w:val="af0"/>
        <w:rPr>
          <w:rtl/>
        </w:rPr>
      </w:pPr>
      <w:r>
        <w:rPr>
          <w:rFonts w:hint="eastAsia"/>
          <w:rtl/>
        </w:rPr>
        <w:t>משה</w:t>
      </w:r>
      <w:r>
        <w:rPr>
          <w:rtl/>
        </w:rPr>
        <w:t xml:space="preserve"> גפני (יהדות התורה):</w:t>
      </w:r>
    </w:p>
    <w:p w14:paraId="3C7F8AB2" w14:textId="77777777" w:rsidR="00000000" w:rsidRDefault="002703A1">
      <w:pPr>
        <w:pStyle w:val="a0"/>
        <w:rPr>
          <w:rFonts w:hint="cs"/>
          <w:rtl/>
        </w:rPr>
      </w:pPr>
    </w:p>
    <w:p w14:paraId="03F899AC" w14:textId="77777777" w:rsidR="00000000" w:rsidRDefault="002703A1">
      <w:pPr>
        <w:pStyle w:val="a0"/>
        <w:rPr>
          <w:rFonts w:hint="cs"/>
          <w:rtl/>
        </w:rPr>
      </w:pPr>
      <w:r>
        <w:rPr>
          <w:rFonts w:hint="cs"/>
          <w:rtl/>
        </w:rPr>
        <w:t>למה זה לא אי-אמון בראש הממשלה?</w:t>
      </w:r>
    </w:p>
    <w:p w14:paraId="732C0824" w14:textId="77777777" w:rsidR="00000000" w:rsidRDefault="002703A1">
      <w:pPr>
        <w:pStyle w:val="a0"/>
        <w:rPr>
          <w:rFonts w:hint="cs"/>
          <w:rtl/>
        </w:rPr>
      </w:pPr>
    </w:p>
    <w:p w14:paraId="7B4130CE" w14:textId="77777777" w:rsidR="00000000" w:rsidRDefault="002703A1">
      <w:pPr>
        <w:pStyle w:val="af0"/>
        <w:rPr>
          <w:rtl/>
        </w:rPr>
      </w:pPr>
      <w:r>
        <w:rPr>
          <w:rFonts w:hint="eastAsia"/>
          <w:rtl/>
        </w:rPr>
        <w:t>אבשלום</w:t>
      </w:r>
      <w:r>
        <w:rPr>
          <w:rtl/>
        </w:rPr>
        <w:t xml:space="preserve"> וילן (מרצ):</w:t>
      </w:r>
    </w:p>
    <w:p w14:paraId="0EFA460D" w14:textId="77777777" w:rsidR="00000000" w:rsidRDefault="002703A1">
      <w:pPr>
        <w:pStyle w:val="a0"/>
        <w:rPr>
          <w:rFonts w:hint="cs"/>
          <w:rtl/>
        </w:rPr>
      </w:pPr>
    </w:p>
    <w:p w14:paraId="325E13E6" w14:textId="77777777" w:rsidR="00000000" w:rsidRDefault="002703A1">
      <w:pPr>
        <w:pStyle w:val="a0"/>
        <w:rPr>
          <w:rFonts w:hint="cs"/>
          <w:rtl/>
        </w:rPr>
      </w:pPr>
      <w:r>
        <w:rPr>
          <w:rFonts w:hint="cs"/>
          <w:rtl/>
        </w:rPr>
        <w:t xml:space="preserve">אתמול קיבלתם את ביבי כראש הממשלה. קיבלתם אותו פעם. </w:t>
      </w:r>
    </w:p>
    <w:p w14:paraId="5E2E3AB7" w14:textId="77777777" w:rsidR="00000000" w:rsidRDefault="002703A1">
      <w:pPr>
        <w:pStyle w:val="a0"/>
        <w:rPr>
          <w:rFonts w:hint="cs"/>
          <w:rtl/>
        </w:rPr>
      </w:pPr>
    </w:p>
    <w:p w14:paraId="2E8F685B" w14:textId="77777777" w:rsidR="00000000" w:rsidRDefault="002703A1">
      <w:pPr>
        <w:pStyle w:val="af1"/>
        <w:rPr>
          <w:rtl/>
        </w:rPr>
      </w:pPr>
      <w:r>
        <w:rPr>
          <w:rtl/>
        </w:rPr>
        <w:t>היו"ר יולי-יואל אדלשטיין:</w:t>
      </w:r>
    </w:p>
    <w:p w14:paraId="4EA337C9" w14:textId="77777777" w:rsidR="00000000" w:rsidRDefault="002703A1">
      <w:pPr>
        <w:pStyle w:val="a0"/>
        <w:rPr>
          <w:rtl/>
        </w:rPr>
      </w:pPr>
    </w:p>
    <w:p w14:paraId="669FF3DB" w14:textId="77777777" w:rsidR="00000000" w:rsidRDefault="002703A1">
      <w:pPr>
        <w:pStyle w:val="a0"/>
        <w:rPr>
          <w:rFonts w:hint="cs"/>
          <w:rtl/>
        </w:rPr>
      </w:pPr>
      <w:r>
        <w:rPr>
          <w:rFonts w:hint="cs"/>
          <w:rtl/>
        </w:rPr>
        <w:t>חבר הכנסת וילן, זה</w:t>
      </w:r>
      <w:r>
        <w:rPr>
          <w:rFonts w:hint="cs"/>
          <w:rtl/>
        </w:rPr>
        <w:t xml:space="preserve"> כבר בזמן פציעות. </w:t>
      </w:r>
    </w:p>
    <w:p w14:paraId="215B1099" w14:textId="77777777" w:rsidR="00000000" w:rsidRDefault="002703A1">
      <w:pPr>
        <w:pStyle w:val="a0"/>
        <w:rPr>
          <w:rFonts w:hint="cs"/>
          <w:rtl/>
        </w:rPr>
      </w:pPr>
    </w:p>
    <w:p w14:paraId="3D98709C" w14:textId="77777777" w:rsidR="00000000" w:rsidRDefault="002703A1">
      <w:pPr>
        <w:pStyle w:val="-"/>
        <w:rPr>
          <w:rtl/>
        </w:rPr>
      </w:pPr>
      <w:bookmarkStart w:id="149" w:name="FS000001068T03_05_2004_18_23_11C"/>
      <w:bookmarkEnd w:id="149"/>
      <w:r>
        <w:rPr>
          <w:rtl/>
        </w:rPr>
        <w:t>ניסן סלומינסקי (מפד"ל):</w:t>
      </w:r>
    </w:p>
    <w:p w14:paraId="1C24DEE6" w14:textId="77777777" w:rsidR="00000000" w:rsidRDefault="002703A1">
      <w:pPr>
        <w:pStyle w:val="a0"/>
        <w:rPr>
          <w:rtl/>
        </w:rPr>
      </w:pPr>
    </w:p>
    <w:p w14:paraId="4D87E94F" w14:textId="77777777" w:rsidR="00000000" w:rsidRDefault="002703A1">
      <w:pPr>
        <w:pStyle w:val="a0"/>
        <w:rPr>
          <w:rFonts w:hint="cs"/>
          <w:rtl/>
        </w:rPr>
      </w:pPr>
      <w:r>
        <w:rPr>
          <w:rFonts w:hint="cs"/>
          <w:rtl/>
        </w:rPr>
        <w:t xml:space="preserve">לכן אני מציע לך, אדוני ראש הממשלה, שתשמע בקולו של היהודי הפשוט מהשטח, היהודי הטוב </w:t>
      </w:r>
      <w:r>
        <w:rPr>
          <w:rFonts w:hint="eastAsia"/>
          <w:rtl/>
        </w:rPr>
        <w:t>–</w:t>
      </w:r>
      <w:r>
        <w:rPr>
          <w:rFonts w:hint="cs"/>
          <w:rtl/>
        </w:rPr>
        <w:t xml:space="preserve"> תמשיך עם הקואליציה הזאת, ויחד נמשיך הלאה. לא חייבים לקבל את מה שחיים אורון אומר, שתמיד חייבים להציע תוכנית, ואם היא לא מוצאת חן</w:t>
      </w:r>
      <w:r>
        <w:rPr>
          <w:rFonts w:hint="cs"/>
          <w:rtl/>
        </w:rPr>
        <w:t xml:space="preserve"> בעיני הערבים היא לא שווה ומשנים אותה. לא, קודם כול נדביר את הטרור ורק אז נמצא את הדרך לשלום. </w:t>
      </w:r>
    </w:p>
    <w:p w14:paraId="720E47AC" w14:textId="77777777" w:rsidR="00000000" w:rsidRDefault="002703A1">
      <w:pPr>
        <w:pStyle w:val="a0"/>
        <w:rPr>
          <w:rFonts w:hint="cs"/>
          <w:rtl/>
        </w:rPr>
      </w:pPr>
    </w:p>
    <w:p w14:paraId="28E098BB" w14:textId="77777777" w:rsidR="00000000" w:rsidRDefault="002703A1">
      <w:pPr>
        <w:pStyle w:val="af1"/>
        <w:rPr>
          <w:rtl/>
        </w:rPr>
      </w:pPr>
      <w:r>
        <w:rPr>
          <w:rtl/>
        </w:rPr>
        <w:t>היו"ר יולי-יואל אדלשטיין:</w:t>
      </w:r>
    </w:p>
    <w:p w14:paraId="4B501287" w14:textId="77777777" w:rsidR="00000000" w:rsidRDefault="002703A1">
      <w:pPr>
        <w:pStyle w:val="a0"/>
        <w:rPr>
          <w:rtl/>
        </w:rPr>
      </w:pPr>
    </w:p>
    <w:p w14:paraId="59E3A1A7" w14:textId="77777777" w:rsidR="00000000" w:rsidRDefault="002703A1">
      <w:pPr>
        <w:pStyle w:val="a0"/>
        <w:rPr>
          <w:rFonts w:hint="cs"/>
          <w:rtl/>
        </w:rPr>
      </w:pPr>
      <w:r>
        <w:rPr>
          <w:rFonts w:hint="cs"/>
          <w:rtl/>
        </w:rPr>
        <w:t>תודה לחבר הכנסת סלומינסקי. חבר הכנסת מגלי והבה, בבקשה. אחריו - חבר הכנסת עמיר פרץ, ואחריו - חבר הכנסת עזמי בשארה. לרשות חבר הכנסת והב</w:t>
      </w:r>
      <w:r>
        <w:rPr>
          <w:rFonts w:hint="cs"/>
          <w:rtl/>
        </w:rPr>
        <w:t xml:space="preserve">ה עד חמש דקות. </w:t>
      </w:r>
    </w:p>
    <w:p w14:paraId="0CBD70FE" w14:textId="77777777" w:rsidR="00000000" w:rsidRDefault="002703A1">
      <w:pPr>
        <w:pStyle w:val="a0"/>
        <w:rPr>
          <w:rFonts w:hint="cs"/>
          <w:rtl/>
        </w:rPr>
      </w:pPr>
    </w:p>
    <w:p w14:paraId="5AA47446" w14:textId="77777777" w:rsidR="00000000" w:rsidRDefault="002703A1">
      <w:pPr>
        <w:pStyle w:val="af0"/>
        <w:rPr>
          <w:rtl/>
        </w:rPr>
      </w:pPr>
      <w:r>
        <w:rPr>
          <w:rFonts w:hint="eastAsia"/>
          <w:rtl/>
        </w:rPr>
        <w:t>משה</w:t>
      </w:r>
      <w:r>
        <w:rPr>
          <w:rtl/>
        </w:rPr>
        <w:t xml:space="preserve"> גפני (יהדות התורה):</w:t>
      </w:r>
    </w:p>
    <w:p w14:paraId="720D7D84" w14:textId="77777777" w:rsidR="00000000" w:rsidRDefault="002703A1">
      <w:pPr>
        <w:pStyle w:val="a0"/>
        <w:rPr>
          <w:rFonts w:hint="cs"/>
          <w:rtl/>
        </w:rPr>
      </w:pPr>
    </w:p>
    <w:p w14:paraId="0A9513DD" w14:textId="77777777" w:rsidR="00000000" w:rsidRDefault="002703A1">
      <w:pPr>
        <w:pStyle w:val="a0"/>
        <w:rPr>
          <w:rFonts w:hint="cs"/>
          <w:rtl/>
        </w:rPr>
      </w:pPr>
      <w:r>
        <w:rPr>
          <w:rFonts w:hint="cs"/>
          <w:rtl/>
        </w:rPr>
        <w:t>מה טוב בקואליציה הזאת, עם שינוי?</w:t>
      </w:r>
    </w:p>
    <w:p w14:paraId="1427AFC6" w14:textId="77777777" w:rsidR="00000000" w:rsidRDefault="002703A1">
      <w:pPr>
        <w:pStyle w:val="a0"/>
        <w:rPr>
          <w:rFonts w:hint="cs"/>
          <w:rtl/>
        </w:rPr>
      </w:pPr>
    </w:p>
    <w:p w14:paraId="518EF208" w14:textId="77777777" w:rsidR="00000000" w:rsidRDefault="002703A1">
      <w:pPr>
        <w:pStyle w:val="af0"/>
        <w:rPr>
          <w:rtl/>
        </w:rPr>
      </w:pPr>
      <w:r>
        <w:rPr>
          <w:rFonts w:hint="eastAsia"/>
          <w:rtl/>
        </w:rPr>
        <w:t>ניסן</w:t>
      </w:r>
      <w:r>
        <w:rPr>
          <w:rtl/>
        </w:rPr>
        <w:t xml:space="preserve"> סלומינסקי (מפד"ל):</w:t>
      </w:r>
    </w:p>
    <w:p w14:paraId="73E7F219" w14:textId="77777777" w:rsidR="00000000" w:rsidRDefault="002703A1">
      <w:pPr>
        <w:pStyle w:val="a0"/>
        <w:rPr>
          <w:rFonts w:hint="cs"/>
          <w:rtl/>
        </w:rPr>
      </w:pPr>
    </w:p>
    <w:p w14:paraId="243F9714" w14:textId="77777777" w:rsidR="00000000" w:rsidRDefault="002703A1">
      <w:pPr>
        <w:pStyle w:val="a0"/>
        <w:rPr>
          <w:rFonts w:hint="cs"/>
          <w:rtl/>
        </w:rPr>
      </w:pPr>
      <w:r>
        <w:rPr>
          <w:rFonts w:hint="cs"/>
          <w:rtl/>
        </w:rPr>
        <w:t xml:space="preserve">לא אמרתי את זה </w:t>
      </w:r>
      <w:r>
        <w:rPr>
          <w:rFonts w:hint="eastAsia"/>
          <w:rtl/>
        </w:rPr>
        <w:t>–</w:t>
      </w:r>
      <w:r>
        <w:rPr>
          <w:rFonts w:hint="cs"/>
          <w:rtl/>
        </w:rPr>
        <w:t xml:space="preserve"> אמרתי שנשמח אם יכניסו אתכם, אבל לא את מפלגת העבודה. </w:t>
      </w:r>
    </w:p>
    <w:p w14:paraId="3693A69E" w14:textId="77777777" w:rsidR="00000000" w:rsidRDefault="002703A1">
      <w:pPr>
        <w:pStyle w:val="a0"/>
        <w:rPr>
          <w:rFonts w:hint="cs"/>
          <w:rtl/>
        </w:rPr>
      </w:pPr>
    </w:p>
    <w:p w14:paraId="596BD8C2" w14:textId="77777777" w:rsidR="00000000" w:rsidRDefault="002703A1">
      <w:pPr>
        <w:pStyle w:val="a"/>
        <w:rPr>
          <w:rtl/>
        </w:rPr>
      </w:pPr>
      <w:bookmarkStart w:id="150" w:name="FS000001030T03_05_2004_18_25_54"/>
      <w:bookmarkStart w:id="151" w:name="_Toc72672377"/>
      <w:bookmarkEnd w:id="150"/>
      <w:r>
        <w:rPr>
          <w:rFonts w:hint="eastAsia"/>
          <w:rtl/>
        </w:rPr>
        <w:t>מגלי</w:t>
      </w:r>
      <w:r>
        <w:rPr>
          <w:rtl/>
        </w:rPr>
        <w:t xml:space="preserve"> והבה (הליכוד):</w:t>
      </w:r>
      <w:bookmarkEnd w:id="151"/>
    </w:p>
    <w:p w14:paraId="196770C2" w14:textId="77777777" w:rsidR="00000000" w:rsidRDefault="002703A1">
      <w:pPr>
        <w:pStyle w:val="a0"/>
        <w:rPr>
          <w:rFonts w:hint="cs"/>
          <w:rtl/>
        </w:rPr>
      </w:pPr>
    </w:p>
    <w:p w14:paraId="305D73A1" w14:textId="77777777" w:rsidR="00000000" w:rsidRDefault="002703A1">
      <w:pPr>
        <w:pStyle w:val="a0"/>
        <w:rPr>
          <w:rFonts w:hint="cs"/>
          <w:rtl/>
        </w:rPr>
      </w:pPr>
      <w:r>
        <w:rPr>
          <w:rFonts w:hint="cs"/>
          <w:rtl/>
        </w:rPr>
        <w:t>אדוני היושב-ראש, חברי חברי הכנסת, אני נמנה עם אלה שתמכו ועמלו ק</w:t>
      </w:r>
      <w:r>
        <w:rPr>
          <w:rFonts w:hint="cs"/>
          <w:rtl/>
        </w:rPr>
        <w:t>שה כדי שתוכנית ראש הממשלה תתקבל, כי האמנתי בתמיכה שלי ובתמיכה של המגזר שלי, במיוחד כשתוצאות המשאל אצלנו היו ש-75%</w:t>
      </w:r>
      <w:r>
        <w:rPr>
          <w:rFonts w:hint="eastAsia"/>
          <w:rtl/>
        </w:rPr>
        <w:t>–</w:t>
      </w:r>
      <w:r>
        <w:rPr>
          <w:rFonts w:hint="cs"/>
          <w:rtl/>
        </w:rPr>
        <w:t xml:space="preserve">90% תומכים בתוכנית הזאת. התוכנית הזאת נותנת לנו אופציות, כמדינת ישראל, להתקדם ולהניע תהליך מדיני. </w:t>
      </w:r>
    </w:p>
    <w:p w14:paraId="0C29C753" w14:textId="77777777" w:rsidR="00000000" w:rsidRDefault="002703A1">
      <w:pPr>
        <w:pStyle w:val="a0"/>
        <w:rPr>
          <w:rFonts w:hint="cs"/>
          <w:rtl/>
        </w:rPr>
      </w:pPr>
    </w:p>
    <w:p w14:paraId="39D07AD8" w14:textId="77777777" w:rsidR="00000000" w:rsidRDefault="002703A1">
      <w:pPr>
        <w:pStyle w:val="af0"/>
        <w:rPr>
          <w:rtl/>
        </w:rPr>
      </w:pPr>
      <w:r>
        <w:rPr>
          <w:rFonts w:hint="eastAsia"/>
          <w:rtl/>
        </w:rPr>
        <w:t>ניסן</w:t>
      </w:r>
      <w:r>
        <w:rPr>
          <w:rtl/>
        </w:rPr>
        <w:t xml:space="preserve"> סלומינסקי (מפד"ל):</w:t>
      </w:r>
    </w:p>
    <w:p w14:paraId="0E057315" w14:textId="77777777" w:rsidR="00000000" w:rsidRDefault="002703A1">
      <w:pPr>
        <w:pStyle w:val="a0"/>
        <w:rPr>
          <w:rFonts w:hint="cs"/>
          <w:rtl/>
        </w:rPr>
      </w:pPr>
    </w:p>
    <w:p w14:paraId="021CB277" w14:textId="77777777" w:rsidR="00000000" w:rsidRDefault="002703A1">
      <w:pPr>
        <w:pStyle w:val="a0"/>
        <w:rPr>
          <w:rFonts w:hint="cs"/>
          <w:rtl/>
        </w:rPr>
      </w:pPr>
      <w:r>
        <w:rPr>
          <w:rFonts w:hint="cs"/>
          <w:rtl/>
        </w:rPr>
        <w:t>למה?</w:t>
      </w:r>
    </w:p>
    <w:p w14:paraId="21F73DCC" w14:textId="77777777" w:rsidR="00000000" w:rsidRDefault="002703A1">
      <w:pPr>
        <w:pStyle w:val="a0"/>
        <w:rPr>
          <w:rFonts w:hint="cs"/>
          <w:rtl/>
        </w:rPr>
      </w:pPr>
    </w:p>
    <w:p w14:paraId="250A884A" w14:textId="77777777" w:rsidR="00000000" w:rsidRDefault="002703A1">
      <w:pPr>
        <w:pStyle w:val="-"/>
        <w:rPr>
          <w:rtl/>
        </w:rPr>
      </w:pPr>
      <w:bookmarkStart w:id="152" w:name="FS000001030T03_05_2004_18_28_25C"/>
      <w:bookmarkEnd w:id="152"/>
      <w:r>
        <w:rPr>
          <w:rtl/>
        </w:rPr>
        <w:t>מגלי והבה (</w:t>
      </w:r>
      <w:r>
        <w:rPr>
          <w:rtl/>
        </w:rPr>
        <w:t>הליכוד):</w:t>
      </w:r>
    </w:p>
    <w:p w14:paraId="201B4CCF" w14:textId="77777777" w:rsidR="00000000" w:rsidRDefault="002703A1">
      <w:pPr>
        <w:pStyle w:val="a0"/>
        <w:rPr>
          <w:rtl/>
        </w:rPr>
      </w:pPr>
    </w:p>
    <w:p w14:paraId="525E7771" w14:textId="77777777" w:rsidR="00000000" w:rsidRDefault="002703A1">
      <w:pPr>
        <w:pStyle w:val="a0"/>
        <w:rPr>
          <w:rFonts w:hint="cs"/>
          <w:rtl/>
        </w:rPr>
      </w:pPr>
      <w:r>
        <w:rPr>
          <w:rFonts w:hint="cs"/>
          <w:rtl/>
        </w:rPr>
        <w:t xml:space="preserve">אני לא יודע כמה אתם השקעתם במשאל הזה, אבל אנחנו, שתמכנו בתוכנית, לדעתי לא השקענו מספיק מאמצים ולא מספיק זמן. </w:t>
      </w:r>
    </w:p>
    <w:p w14:paraId="0D190684" w14:textId="77777777" w:rsidR="00000000" w:rsidRDefault="002703A1">
      <w:pPr>
        <w:pStyle w:val="a0"/>
        <w:rPr>
          <w:rFonts w:hint="cs"/>
          <w:rtl/>
        </w:rPr>
      </w:pPr>
    </w:p>
    <w:p w14:paraId="141BAEFA" w14:textId="77777777" w:rsidR="00000000" w:rsidRDefault="002703A1">
      <w:pPr>
        <w:pStyle w:val="af0"/>
        <w:rPr>
          <w:rtl/>
        </w:rPr>
      </w:pPr>
      <w:r>
        <w:rPr>
          <w:rFonts w:hint="eastAsia"/>
          <w:rtl/>
        </w:rPr>
        <w:t>ניסן</w:t>
      </w:r>
      <w:r>
        <w:rPr>
          <w:rtl/>
        </w:rPr>
        <w:t xml:space="preserve"> סלומינסקי (מפד"ל):</w:t>
      </w:r>
    </w:p>
    <w:p w14:paraId="05146911" w14:textId="77777777" w:rsidR="00000000" w:rsidRDefault="002703A1">
      <w:pPr>
        <w:pStyle w:val="a0"/>
        <w:rPr>
          <w:rFonts w:hint="cs"/>
          <w:rtl/>
        </w:rPr>
      </w:pPr>
    </w:p>
    <w:p w14:paraId="7B0F6626" w14:textId="77777777" w:rsidR="00000000" w:rsidRDefault="002703A1">
      <w:pPr>
        <w:pStyle w:val="a0"/>
        <w:rPr>
          <w:rFonts w:hint="cs"/>
          <w:rtl/>
        </w:rPr>
      </w:pPr>
      <w:r>
        <w:rPr>
          <w:rFonts w:hint="cs"/>
          <w:rtl/>
        </w:rPr>
        <w:t xml:space="preserve">אבל אין לתוכנית התקדמות, היא נעצרת. </w:t>
      </w:r>
    </w:p>
    <w:p w14:paraId="18CEA9C2" w14:textId="77777777" w:rsidR="00000000" w:rsidRDefault="002703A1">
      <w:pPr>
        <w:pStyle w:val="a0"/>
        <w:rPr>
          <w:rFonts w:hint="cs"/>
          <w:rtl/>
        </w:rPr>
      </w:pPr>
    </w:p>
    <w:p w14:paraId="4B5324F5" w14:textId="77777777" w:rsidR="00000000" w:rsidRDefault="002703A1">
      <w:pPr>
        <w:pStyle w:val="-"/>
        <w:rPr>
          <w:rtl/>
        </w:rPr>
      </w:pPr>
      <w:bookmarkStart w:id="153" w:name="FS000001030T03_05_2004_18_37_28"/>
      <w:bookmarkEnd w:id="153"/>
      <w:r>
        <w:rPr>
          <w:rtl/>
        </w:rPr>
        <w:t>מגלי והבה (הליכוד):</w:t>
      </w:r>
    </w:p>
    <w:p w14:paraId="4FBDAEA8" w14:textId="77777777" w:rsidR="00000000" w:rsidRDefault="002703A1">
      <w:pPr>
        <w:pStyle w:val="a0"/>
        <w:rPr>
          <w:rtl/>
        </w:rPr>
      </w:pPr>
    </w:p>
    <w:p w14:paraId="3AE25333" w14:textId="77777777" w:rsidR="00000000" w:rsidRDefault="002703A1">
      <w:pPr>
        <w:pStyle w:val="a0"/>
        <w:rPr>
          <w:rFonts w:hint="cs"/>
          <w:rtl/>
        </w:rPr>
      </w:pPr>
      <w:r>
        <w:rPr>
          <w:rFonts w:hint="cs"/>
          <w:rtl/>
        </w:rPr>
        <w:t xml:space="preserve">אני יודע שאיפה שטוב לכם ואיפה שאתם נמצאים, לשם אתם </w:t>
      </w:r>
      <w:r>
        <w:rPr>
          <w:rFonts w:hint="cs"/>
          <w:rtl/>
        </w:rPr>
        <w:t>תלכו. זאת הדרך שלכם. התוכנית של ראש הממשלה נתנה לנו יתרונות מדיניים שמעולם לא קיבלנו ומעולם אף ממשלה קודמת לא קיבלה. את הנקודות שחלק מחברי הכנסת מהאופוזיציה הזכירו לשלילה, אני דווקא מזכיר לחיוב. זה שפעם ראשונה נשיא אמריקני אומר שאין חזרה לגבולות 1967, מבחי</w:t>
      </w:r>
      <w:r>
        <w:rPr>
          <w:rFonts w:hint="cs"/>
          <w:rtl/>
        </w:rPr>
        <w:t xml:space="preserve">נת האינטרס הישראלי זה הישג מדיני שאין כמותו. זה שנשיא אמריקני אומר שהוא נגד זכות השיבה לתוך שטחי ישראל, זה הישג מדיני חשוב. כל אלה הישגים שאנחנו יכולים למנות, וראש הממשלה חשב שהוא יכול לצאת מרצועת-עזה ולהוציא את כל מי שנמצא שם, לרבות המתיישבים, כי בכל זאת </w:t>
      </w:r>
      <w:r>
        <w:rPr>
          <w:rFonts w:hint="cs"/>
          <w:rtl/>
        </w:rPr>
        <w:t xml:space="preserve">צריך לשלם מחיר. ההישגים האלה יכולים לתת אופציה ותמיכה לא רק מהאמריקנים, כי ראינו שיש תמיכה ועידוד גם מהאירופים. המטרה, בסופו של דבר, היא להביא אותנו למצב שבו נוכל להניע תהליך מדיני ונוכל לשמור על האינטרסים שלנו. </w:t>
      </w:r>
    </w:p>
    <w:p w14:paraId="179EA226" w14:textId="77777777" w:rsidR="00000000" w:rsidRDefault="002703A1">
      <w:pPr>
        <w:pStyle w:val="a0"/>
        <w:rPr>
          <w:rFonts w:hint="cs"/>
          <w:rtl/>
        </w:rPr>
      </w:pPr>
    </w:p>
    <w:p w14:paraId="3BBF3E62" w14:textId="77777777" w:rsidR="00000000" w:rsidRDefault="002703A1">
      <w:pPr>
        <w:pStyle w:val="a0"/>
        <w:rPr>
          <w:rFonts w:hint="cs"/>
          <w:rtl/>
        </w:rPr>
      </w:pPr>
      <w:r>
        <w:rPr>
          <w:rFonts w:hint="cs"/>
          <w:rtl/>
        </w:rPr>
        <w:t xml:space="preserve">הלכנו למשאל, ובמשאל הזה היתה הכרעה. אומנם </w:t>
      </w:r>
      <w:r>
        <w:rPr>
          <w:rFonts w:hint="cs"/>
          <w:rtl/>
        </w:rPr>
        <w:t xml:space="preserve">לא הסכמתי ולא הצבעתי עם אלה שהתנגדו, אבל היתה הכרעה, והיא מחייבת אותנו לשקול את צעדינו מחדש ולהביא תוכנית. אני מעודד את ראש הממשלה שימשיך באותה תוכנית, כי יש לה הסיכוי הטוב ביותר שתוכל להתקבל ותוכל לזכות לתמיכה רחבה ולהביא לנו הישגים מדיניים, שחלק מהאנשים </w:t>
      </w:r>
      <w:r>
        <w:rPr>
          <w:rFonts w:hint="cs"/>
          <w:rtl/>
        </w:rPr>
        <w:t xml:space="preserve">עדיין חולמים עליהם. ראינו את השינוי במדיניות האמריקנית, שאף נשיא קודם ואף ראש ממשלה ישראלי או ממשלה ישראלית לא הצליחו להשיג. אני שוב אומר שהצטערתי על התוצאה, אבל ברגע שיש הכרעת רוב, רוב דמוקרטי, אני מקבל אותה. </w:t>
      </w:r>
    </w:p>
    <w:p w14:paraId="32C90062" w14:textId="77777777" w:rsidR="00000000" w:rsidRDefault="002703A1">
      <w:pPr>
        <w:pStyle w:val="a0"/>
        <w:rPr>
          <w:rFonts w:hint="cs"/>
          <w:rtl/>
        </w:rPr>
      </w:pPr>
    </w:p>
    <w:p w14:paraId="64206DB7" w14:textId="77777777" w:rsidR="00000000" w:rsidRDefault="002703A1">
      <w:pPr>
        <w:pStyle w:val="a0"/>
        <w:rPr>
          <w:rFonts w:hint="cs"/>
          <w:rtl/>
        </w:rPr>
      </w:pPr>
      <w:r>
        <w:rPr>
          <w:rFonts w:hint="cs"/>
          <w:rtl/>
        </w:rPr>
        <w:t>ציפיתי שלפחות מהאופוזיציה תהיה תמיכה בתוכנית</w:t>
      </w:r>
      <w:r>
        <w:rPr>
          <w:rFonts w:hint="cs"/>
          <w:rtl/>
        </w:rPr>
        <w:t xml:space="preserve"> המדינית של ראש הממשלה בצורה כזאת שהיא תמשיך לחזק את ידיו ולא תנסה להמשיך ולתקוף אותו באותם עניינים. הרבה זמן האופוזיציה מנסה לחזור על אותם נושאים בהתקפות על ראש הממשלה. עוד לא התחלנו את המושב, וכבר יש הצעות אי-אמון כדי לחזור על אותן מנגינות. שמעתי את הדבר</w:t>
      </w:r>
      <w:r>
        <w:rPr>
          <w:rFonts w:hint="cs"/>
          <w:rtl/>
        </w:rPr>
        <w:t xml:space="preserve">ים מכל דוברי האופוזיציה. </w:t>
      </w:r>
    </w:p>
    <w:p w14:paraId="4B1DF593" w14:textId="77777777" w:rsidR="00000000" w:rsidRDefault="002703A1">
      <w:pPr>
        <w:pStyle w:val="a0"/>
        <w:rPr>
          <w:rFonts w:hint="cs"/>
          <w:rtl/>
        </w:rPr>
      </w:pPr>
    </w:p>
    <w:p w14:paraId="5762D80D" w14:textId="77777777" w:rsidR="00000000" w:rsidRDefault="002703A1">
      <w:pPr>
        <w:pStyle w:val="a0"/>
        <w:rPr>
          <w:rFonts w:hint="cs"/>
          <w:rtl/>
        </w:rPr>
      </w:pPr>
      <w:r>
        <w:rPr>
          <w:rFonts w:hint="cs"/>
          <w:rtl/>
        </w:rPr>
        <w:t xml:space="preserve">שמעתי היום בסיעה שראש הממשלה מתכונן לשבת, להתייעץ ולחשוב ולבוא עם תוכנית שמטרתה, בסופו של דבר, לשרת את האינטרסים שלנו ולהניע את תהליך השלום. תודה רבה. </w:t>
      </w:r>
    </w:p>
    <w:p w14:paraId="060747CA" w14:textId="77777777" w:rsidR="00000000" w:rsidRDefault="002703A1">
      <w:pPr>
        <w:pStyle w:val="a0"/>
        <w:rPr>
          <w:rFonts w:hint="cs"/>
          <w:rtl/>
        </w:rPr>
      </w:pPr>
    </w:p>
    <w:p w14:paraId="6059B46C" w14:textId="77777777" w:rsidR="00000000" w:rsidRDefault="002703A1">
      <w:pPr>
        <w:pStyle w:val="af1"/>
        <w:rPr>
          <w:rtl/>
        </w:rPr>
      </w:pPr>
      <w:r>
        <w:rPr>
          <w:rtl/>
        </w:rPr>
        <w:t>היו"ר יולי-יואל אדלשטיין:</w:t>
      </w:r>
    </w:p>
    <w:p w14:paraId="6C6B7B3C" w14:textId="77777777" w:rsidR="00000000" w:rsidRDefault="002703A1">
      <w:pPr>
        <w:pStyle w:val="a0"/>
        <w:rPr>
          <w:rtl/>
        </w:rPr>
      </w:pPr>
    </w:p>
    <w:p w14:paraId="72638B21" w14:textId="77777777" w:rsidR="00000000" w:rsidRDefault="002703A1">
      <w:pPr>
        <w:pStyle w:val="a0"/>
        <w:rPr>
          <w:rFonts w:hint="cs"/>
          <w:rtl/>
        </w:rPr>
      </w:pPr>
      <w:r>
        <w:rPr>
          <w:rFonts w:hint="cs"/>
          <w:rtl/>
        </w:rPr>
        <w:t>תודה לחבר הכנסת מגלי והבה. חבר הכנסת עמיר פרץ, בב</w:t>
      </w:r>
      <w:r>
        <w:rPr>
          <w:rFonts w:hint="cs"/>
          <w:rtl/>
        </w:rPr>
        <w:t xml:space="preserve">קשה. אחריו </w:t>
      </w:r>
      <w:r>
        <w:rPr>
          <w:rtl/>
        </w:rPr>
        <w:t>–</w:t>
      </w:r>
      <w:r>
        <w:rPr>
          <w:rFonts w:hint="cs"/>
          <w:rtl/>
        </w:rPr>
        <w:t xml:space="preserve"> חברי הכנסת עזמי בשארה ועבד-אלמאלכ דהאמשה, ואחרון הדוברים - יושב-ראש הקואליציה, חבר הכנסת גדעון סער. בבקשה, אדוני, עד חמש דקות לרשותך. </w:t>
      </w:r>
    </w:p>
    <w:p w14:paraId="6FDD6533" w14:textId="77777777" w:rsidR="00000000" w:rsidRDefault="002703A1">
      <w:pPr>
        <w:pStyle w:val="a0"/>
        <w:rPr>
          <w:rFonts w:hint="cs"/>
          <w:rtl/>
        </w:rPr>
      </w:pPr>
    </w:p>
    <w:p w14:paraId="1B804B3E" w14:textId="77777777" w:rsidR="00000000" w:rsidRDefault="002703A1">
      <w:pPr>
        <w:pStyle w:val="a"/>
        <w:rPr>
          <w:rtl/>
        </w:rPr>
      </w:pPr>
      <w:bookmarkStart w:id="154" w:name="FS000000557T03_05_2004_18_45_46"/>
      <w:bookmarkStart w:id="155" w:name="_Toc72672378"/>
      <w:bookmarkEnd w:id="154"/>
      <w:r>
        <w:rPr>
          <w:rFonts w:hint="eastAsia"/>
          <w:rtl/>
        </w:rPr>
        <w:t>עמיר</w:t>
      </w:r>
      <w:r>
        <w:rPr>
          <w:rtl/>
        </w:rPr>
        <w:t xml:space="preserve"> פרץ (עם אחד):</w:t>
      </w:r>
      <w:bookmarkEnd w:id="155"/>
    </w:p>
    <w:p w14:paraId="23D34ACA" w14:textId="77777777" w:rsidR="00000000" w:rsidRDefault="002703A1">
      <w:pPr>
        <w:pStyle w:val="a0"/>
        <w:rPr>
          <w:rFonts w:hint="cs"/>
          <w:rtl/>
        </w:rPr>
      </w:pPr>
    </w:p>
    <w:p w14:paraId="7BE8E2DF" w14:textId="77777777" w:rsidR="00000000" w:rsidRDefault="002703A1">
      <w:pPr>
        <w:pStyle w:val="a0"/>
        <w:rPr>
          <w:rFonts w:hint="cs"/>
          <w:rtl/>
        </w:rPr>
      </w:pPr>
      <w:r>
        <w:rPr>
          <w:rFonts w:hint="cs"/>
          <w:rtl/>
        </w:rPr>
        <w:t>אדוני היושב-ראש, חברי הכנסת, אתמול היה יום עצוב בישראל. כולנו ראינו את המחזה הנורא כאשר</w:t>
      </w:r>
      <w:r>
        <w:rPr>
          <w:rFonts w:hint="cs"/>
          <w:rtl/>
        </w:rPr>
        <w:t xml:space="preserve"> משפחה שלמה נקטלת בדרך אכזרית ביותר. אפילו בג'ונגל, שבו חיות טורפות האחת את השנייה, לא היו יורים בדם קר בילדים שנמצאים במכוניתם, קשורים לכיסאות ילדים בתוך המכונית. ודאי, כולנו יודעים שהדבר הקשה ביותר שקורה באזורנו הוא שהקיצונים הם אלה שמכתיבים לנו את עתידנ</w:t>
      </w:r>
      <w:r>
        <w:rPr>
          <w:rFonts w:hint="cs"/>
          <w:rtl/>
        </w:rPr>
        <w:t>ו. הקיצונים הם אלה שמשפיעים על האווירה בהליכים פנימיים בתוך מדינת ישראל והם גם אלה שמשפיעים על הליכים דמוקרטיים בתוך מפלגות. אני שולח מכאן את תנחומי למשפחה ומקווה שהמראות האלה יהיו מראות שיגונו על-ידי כל אדם שפוי, על-ידי כל אדם שצלם אנוש הוא דבר שעומד לנגד</w:t>
      </w:r>
      <w:r>
        <w:rPr>
          <w:rFonts w:hint="cs"/>
          <w:rtl/>
        </w:rPr>
        <w:t xml:space="preserve"> עיניו. </w:t>
      </w:r>
    </w:p>
    <w:p w14:paraId="30548DC2" w14:textId="77777777" w:rsidR="00000000" w:rsidRDefault="002703A1">
      <w:pPr>
        <w:pStyle w:val="a0"/>
        <w:rPr>
          <w:rFonts w:hint="cs"/>
          <w:rtl/>
        </w:rPr>
      </w:pPr>
    </w:p>
    <w:p w14:paraId="36CF11FC" w14:textId="77777777" w:rsidR="00000000" w:rsidRDefault="002703A1">
      <w:pPr>
        <w:pStyle w:val="a0"/>
        <w:rPr>
          <w:rFonts w:hint="cs"/>
          <w:rtl/>
        </w:rPr>
      </w:pPr>
      <w:r>
        <w:rPr>
          <w:rFonts w:hint="cs"/>
          <w:rtl/>
        </w:rPr>
        <w:t>אתמול גם היינו עדים למהלך שבו נקבעו כללי דמוקרטיה חדשים. העיקרון החשוב ואולי המשמעותי ביותר בדמוקרטיה הוא עקרון הייצוג, העיקרון שלפיו מי שנבחר לוקח על עצמו אחריות ולא משחרר את עצמו מאחריות. זה נכון בכל פורום, גם כשהולכים תלמידים לרבם הם יודעים שה</w:t>
      </w:r>
      <w:r>
        <w:rPr>
          <w:rFonts w:hint="cs"/>
          <w:rtl/>
        </w:rPr>
        <w:t xml:space="preserve">אחריות על רבם כשהוא פוסק. ייתכן מאוד שראש הממשלה בחר לעצמו מהלך שאולי היה משחרר אותו מהצורך להתעמת בתוך מפלגתו עם שרים ועם חברי כנסת, אבל זהו מהלך שיש בו מצב חדש בישראל, מכיוון שמעבירים את האחריות לידי אזרחים שאין להם כל הכלים, אין להם כל האינפורמציה, אין </w:t>
      </w:r>
      <w:r>
        <w:rPr>
          <w:rFonts w:hint="cs"/>
          <w:rtl/>
        </w:rPr>
        <w:t xml:space="preserve">להם כל התמונה, הם לא יודעים מה קרה בדיוק בחדרי החדרים בארצות-הברית. באים לאותו מתפקד בודד ואומרים לו: קח על עצמך אחריות כל כך מורכבת. מה זה? מנהיגים צריכים לקחת אחריות. איך אפשר לגלגל את זה? </w:t>
      </w:r>
    </w:p>
    <w:p w14:paraId="40F1C777" w14:textId="77777777" w:rsidR="00000000" w:rsidRDefault="002703A1">
      <w:pPr>
        <w:pStyle w:val="a0"/>
        <w:rPr>
          <w:rFonts w:hint="cs"/>
          <w:rtl/>
        </w:rPr>
      </w:pPr>
    </w:p>
    <w:p w14:paraId="167DEEAF" w14:textId="77777777" w:rsidR="00000000" w:rsidRDefault="002703A1">
      <w:pPr>
        <w:pStyle w:val="a0"/>
        <w:rPr>
          <w:rFonts w:hint="cs"/>
          <w:rtl/>
        </w:rPr>
      </w:pPr>
      <w:r>
        <w:rPr>
          <w:rFonts w:hint="cs"/>
          <w:rtl/>
        </w:rPr>
        <w:t xml:space="preserve">אבל אומרים: מתפקדים גם בוחרים חברי כנסת ובוחרים שרים. זה נכון, </w:t>
      </w:r>
      <w:r>
        <w:rPr>
          <w:rFonts w:hint="cs"/>
          <w:rtl/>
        </w:rPr>
        <w:t xml:space="preserve">אבל בוחרים אותם כדי שאחר כך הם יקבלו החלטות בעצמם. מי צריך כנסת? מי צריך ממשלה? עם כל דבר נלך לציבור, עם כל דבר נלך לעם. נעשה פה מכונה של משאלים והכול יהיה בסדר. </w:t>
      </w:r>
    </w:p>
    <w:p w14:paraId="783A69DE" w14:textId="77777777" w:rsidR="00000000" w:rsidRDefault="002703A1">
      <w:pPr>
        <w:pStyle w:val="a0"/>
        <w:rPr>
          <w:rFonts w:hint="cs"/>
          <w:rtl/>
        </w:rPr>
      </w:pPr>
    </w:p>
    <w:p w14:paraId="73FC4F9F" w14:textId="77777777" w:rsidR="00000000" w:rsidRDefault="002703A1">
      <w:pPr>
        <w:pStyle w:val="a0"/>
        <w:rPr>
          <w:rFonts w:hint="cs"/>
          <w:rtl/>
        </w:rPr>
      </w:pPr>
      <w:r>
        <w:rPr>
          <w:rFonts w:hint="cs"/>
          <w:rtl/>
        </w:rPr>
        <w:t>זאת היתה אולי החלטה שחיפשה מסלול נוח כדי להעביר החלטה, אולי החשובה ביותר שהיתה בתקופה האחרונ</w:t>
      </w:r>
      <w:r>
        <w:rPr>
          <w:rFonts w:hint="cs"/>
          <w:rtl/>
        </w:rPr>
        <w:t xml:space="preserve">ה. </w:t>
      </w:r>
    </w:p>
    <w:p w14:paraId="31878F35" w14:textId="77777777" w:rsidR="00000000" w:rsidRDefault="002703A1">
      <w:pPr>
        <w:pStyle w:val="a0"/>
        <w:rPr>
          <w:rFonts w:hint="cs"/>
          <w:rtl/>
        </w:rPr>
      </w:pPr>
    </w:p>
    <w:p w14:paraId="388DB541" w14:textId="77777777" w:rsidR="00000000" w:rsidRDefault="002703A1">
      <w:pPr>
        <w:pStyle w:val="a0"/>
        <w:rPr>
          <w:rFonts w:hint="cs"/>
          <w:rtl/>
        </w:rPr>
      </w:pPr>
      <w:r>
        <w:rPr>
          <w:rFonts w:hint="cs"/>
          <w:rtl/>
        </w:rPr>
        <w:t>כמי שגר בשדרות, עיר ה"קסאמים", העיר שאתמול היתה לאחד המוקדים המרכזיים למצביעים ולמצביעים נגד, אני אומר לכל מי שרצה לבוא ולתאר מחזות אימה ותסריטים מבהילים שהנה מטחי ה"קסאמים" ייפלו על שדרות מייד עם ההתנתקות, שהמרחק מבית-חאנון לשדרות לא משתנה אם תהיה הת</w:t>
      </w:r>
      <w:r>
        <w:rPr>
          <w:rFonts w:hint="cs"/>
          <w:rtl/>
        </w:rPr>
        <w:t xml:space="preserve">נתקות או לא תהיה התנתקות. היכולת של אותם גורמים שיורים "קסאמים" לירות אותם עם המתיישבים או בלי המתיישבים לא משתנה כהוא זה. </w:t>
      </w:r>
    </w:p>
    <w:p w14:paraId="2F6F3FA7" w14:textId="77777777" w:rsidR="00000000" w:rsidRDefault="002703A1">
      <w:pPr>
        <w:pStyle w:val="a0"/>
        <w:rPr>
          <w:rFonts w:hint="cs"/>
          <w:rtl/>
        </w:rPr>
      </w:pPr>
    </w:p>
    <w:p w14:paraId="59E9B69E" w14:textId="77777777" w:rsidR="00000000" w:rsidRDefault="002703A1">
      <w:pPr>
        <w:pStyle w:val="a0"/>
        <w:rPr>
          <w:rFonts w:hint="cs"/>
          <w:rtl/>
        </w:rPr>
      </w:pPr>
      <w:r>
        <w:rPr>
          <w:rFonts w:hint="cs"/>
          <w:rtl/>
        </w:rPr>
        <w:t xml:space="preserve">כל אותם גורמים שהיו נגד התוכנית המדינית ובעצם הניפו את הדגל שאומר שאין עם מי לדבר, אחרי ההחלטה של אתמול כל העולם אומר היום שבמדינת </w:t>
      </w:r>
      <w:r>
        <w:rPr>
          <w:rFonts w:hint="cs"/>
          <w:rtl/>
        </w:rPr>
        <w:t xml:space="preserve">ישראל אין עם מי לדבר. הרי העולם לא מבין איך יכול להיות שראש ממשלה בא למוסד, למפלגתו </w:t>
      </w:r>
      <w:r>
        <w:rPr>
          <w:rtl/>
        </w:rPr>
        <w:t>–</w:t>
      </w:r>
      <w:r>
        <w:rPr>
          <w:rFonts w:hint="cs"/>
          <w:rtl/>
        </w:rPr>
        <w:t xml:space="preserve"> אין ספק שכולם בטוחים שראש הממשלה עשה זאת מתוך אחריות לאומית ומתוך ראיית עתיד מדינת ישראל </w:t>
      </w:r>
      <w:r>
        <w:rPr>
          <w:rtl/>
        </w:rPr>
        <w:t>–</w:t>
      </w:r>
      <w:r>
        <w:rPr>
          <w:rFonts w:hint="cs"/>
          <w:rtl/>
        </w:rPr>
        <w:t xml:space="preserve"> ומקבל הצבעה כל כך משמעותית נגד. </w:t>
      </w:r>
    </w:p>
    <w:p w14:paraId="760FBA24" w14:textId="77777777" w:rsidR="00000000" w:rsidRDefault="002703A1">
      <w:pPr>
        <w:pStyle w:val="a0"/>
        <w:rPr>
          <w:rtl/>
        </w:rPr>
      </w:pPr>
    </w:p>
    <w:p w14:paraId="5464E2C0" w14:textId="77777777" w:rsidR="00000000" w:rsidRDefault="002703A1">
      <w:pPr>
        <w:pStyle w:val="a0"/>
        <w:rPr>
          <w:rFonts w:hint="cs"/>
          <w:rtl/>
        </w:rPr>
      </w:pPr>
      <w:r>
        <w:rPr>
          <w:rFonts w:hint="cs"/>
          <w:rtl/>
        </w:rPr>
        <w:t>אני שואל פה במסדרונות הרבה מאוד חברים מכל הסי</w:t>
      </w:r>
      <w:r>
        <w:rPr>
          <w:rFonts w:hint="cs"/>
          <w:rtl/>
        </w:rPr>
        <w:t xml:space="preserve">עות, מה הולך להיות. מישהו יודע? אומרים לי: ראש הממשלה מתייעץ. עם מי הוא מתייעץ? עם אותם יועצים שהציעו לו ללכת למסלול הבחירה במשאל? עם מי הוא מתייעץ? האם ההתייעצות הזאת תביא לנו איזו בשורה? </w:t>
      </w:r>
    </w:p>
    <w:p w14:paraId="3D5BBA57" w14:textId="77777777" w:rsidR="00000000" w:rsidRDefault="002703A1">
      <w:pPr>
        <w:pStyle w:val="a0"/>
        <w:rPr>
          <w:rFonts w:hint="cs"/>
          <w:rtl/>
        </w:rPr>
      </w:pPr>
    </w:p>
    <w:p w14:paraId="0308663D" w14:textId="77777777" w:rsidR="00000000" w:rsidRDefault="002703A1">
      <w:pPr>
        <w:pStyle w:val="a0"/>
        <w:rPr>
          <w:rFonts w:hint="cs"/>
          <w:rtl/>
        </w:rPr>
      </w:pPr>
      <w:r>
        <w:rPr>
          <w:rFonts w:hint="cs"/>
          <w:rtl/>
        </w:rPr>
        <w:t>אני חושב שלראש הממשלה אין ברירה. הוא צריך לקבל החלטה שהוא בא לכנס</w:t>
      </w:r>
      <w:r>
        <w:rPr>
          <w:rFonts w:hint="cs"/>
          <w:rtl/>
        </w:rPr>
        <w:t>ת ובאומץ מעמיד את המשאל הזה למבחן הכנסת, מעמיד את תוכנית ההתנתקות שלו בפני הכנסת. אם לא, הוא חייב להתפטר מתפקידו. הוא חייב להביא לציבור, לכלל הציבור הישראלי, את ההזדמנות להכריע. אי-אפשר להשאיר את מדינת ישראל תקועה בגלל המבוכה ששוררת היום בליכוד. עם כל הכבו</w:t>
      </w:r>
      <w:r>
        <w:rPr>
          <w:rFonts w:hint="cs"/>
          <w:rtl/>
        </w:rPr>
        <w:t>ד, הליכוד הוא לא מדינת ישראל, ועם כל הכבוד, החלטות מדיניות הן לא באחריות של הליכוד בלבד.</w:t>
      </w:r>
    </w:p>
    <w:p w14:paraId="7446E256" w14:textId="77777777" w:rsidR="00000000" w:rsidRDefault="002703A1">
      <w:pPr>
        <w:pStyle w:val="a0"/>
        <w:ind w:firstLine="0"/>
        <w:rPr>
          <w:rFonts w:hint="cs"/>
          <w:b/>
          <w:bCs/>
          <w:sz w:val="20"/>
          <w:szCs w:val="20"/>
          <w:rtl/>
          <w:lang w:eastAsia="en-US"/>
        </w:rPr>
      </w:pPr>
    </w:p>
    <w:p w14:paraId="5E65F594" w14:textId="77777777" w:rsidR="00000000" w:rsidRDefault="002703A1">
      <w:pPr>
        <w:pStyle w:val="af1"/>
        <w:rPr>
          <w:rtl/>
        </w:rPr>
      </w:pPr>
      <w:r>
        <w:rPr>
          <w:rtl/>
        </w:rPr>
        <w:t>היו"ר יולי-יואל אדלשטיין:</w:t>
      </w:r>
    </w:p>
    <w:p w14:paraId="088B14BF" w14:textId="77777777" w:rsidR="00000000" w:rsidRDefault="002703A1">
      <w:pPr>
        <w:pStyle w:val="a0"/>
        <w:rPr>
          <w:rtl/>
        </w:rPr>
      </w:pPr>
    </w:p>
    <w:p w14:paraId="5AA79F07" w14:textId="77777777" w:rsidR="00000000" w:rsidRDefault="002703A1">
      <w:pPr>
        <w:pStyle w:val="a0"/>
        <w:rPr>
          <w:rFonts w:hint="cs"/>
          <w:rtl/>
        </w:rPr>
      </w:pPr>
      <w:r>
        <w:rPr>
          <w:rFonts w:hint="cs"/>
          <w:rtl/>
        </w:rPr>
        <w:t xml:space="preserve">תודה רבה לחבר הכנסת פרץ. רשות הדיבור לחבר הכנסת עזמי בשארה. </w:t>
      </w:r>
    </w:p>
    <w:p w14:paraId="6B8CBFDC" w14:textId="77777777" w:rsidR="00000000" w:rsidRDefault="002703A1">
      <w:pPr>
        <w:pStyle w:val="a0"/>
        <w:rPr>
          <w:rFonts w:hint="cs"/>
          <w:rtl/>
        </w:rPr>
      </w:pPr>
    </w:p>
    <w:p w14:paraId="11A93F7B" w14:textId="77777777" w:rsidR="00000000" w:rsidRDefault="002703A1">
      <w:pPr>
        <w:pStyle w:val="a0"/>
        <w:rPr>
          <w:rFonts w:hint="cs"/>
          <w:rtl/>
        </w:rPr>
      </w:pPr>
      <w:r>
        <w:rPr>
          <w:rFonts w:hint="cs"/>
          <w:rtl/>
        </w:rPr>
        <w:t xml:space="preserve">רק נזכיר לחבר הכנסת עמיר פרץ דבר שהוא ודאי יודע, שאם ראש הממשלה מתפטר </w:t>
      </w:r>
      <w:r>
        <w:rPr>
          <w:rFonts w:hint="eastAsia"/>
          <w:rtl/>
        </w:rPr>
        <w:t>–</w:t>
      </w:r>
      <w:r>
        <w:rPr>
          <w:rFonts w:hint="cs"/>
          <w:rtl/>
        </w:rPr>
        <w:t xml:space="preserve"> והוא </w:t>
      </w:r>
      <w:r>
        <w:rPr>
          <w:rFonts w:hint="cs"/>
          <w:rtl/>
        </w:rPr>
        <w:t xml:space="preserve">לא מתכוון לעשות זאת, אבל אם כן </w:t>
      </w:r>
      <w:r>
        <w:rPr>
          <w:rFonts w:hint="eastAsia"/>
          <w:rtl/>
        </w:rPr>
        <w:t>–</w:t>
      </w:r>
      <w:r>
        <w:rPr>
          <w:rFonts w:hint="cs"/>
          <w:rtl/>
        </w:rPr>
        <w:t xml:space="preserve"> אין בחירות חדשות. חוק הבחירה הישירה עבר מן העולם. בבקשה, חבר הכנסת עזמי בשארה. חמש דקות.</w:t>
      </w:r>
    </w:p>
    <w:p w14:paraId="24F4FC2B" w14:textId="77777777" w:rsidR="00000000" w:rsidRDefault="002703A1">
      <w:pPr>
        <w:pStyle w:val="a0"/>
        <w:ind w:firstLine="0"/>
        <w:rPr>
          <w:rFonts w:hint="cs"/>
          <w:rtl/>
        </w:rPr>
      </w:pPr>
    </w:p>
    <w:p w14:paraId="657AD715" w14:textId="77777777" w:rsidR="00000000" w:rsidRDefault="002703A1">
      <w:pPr>
        <w:pStyle w:val="af0"/>
        <w:rPr>
          <w:rtl/>
        </w:rPr>
      </w:pPr>
      <w:r>
        <w:rPr>
          <w:rFonts w:hint="eastAsia"/>
          <w:rtl/>
        </w:rPr>
        <w:t>עמיר</w:t>
      </w:r>
      <w:r>
        <w:rPr>
          <w:rtl/>
        </w:rPr>
        <w:t xml:space="preserve"> פרץ (עם אחד):</w:t>
      </w:r>
    </w:p>
    <w:p w14:paraId="349A3C30" w14:textId="77777777" w:rsidR="00000000" w:rsidRDefault="002703A1">
      <w:pPr>
        <w:pStyle w:val="a0"/>
        <w:rPr>
          <w:rFonts w:hint="cs"/>
          <w:rtl/>
        </w:rPr>
      </w:pPr>
    </w:p>
    <w:p w14:paraId="1C03C512" w14:textId="77777777" w:rsidR="00000000" w:rsidRDefault="002703A1">
      <w:pPr>
        <w:pStyle w:val="a0"/>
        <w:rPr>
          <w:rFonts w:hint="cs"/>
          <w:rtl/>
        </w:rPr>
      </w:pPr>
      <w:r>
        <w:rPr>
          <w:rFonts w:hint="cs"/>
          <w:rtl/>
        </w:rPr>
        <w:t>אתה מתייחס לעניינים הפורמליים. כאשר ראש הממשלה יחליט שהוא רוצה בחירות, נשיג לו רוב.</w:t>
      </w:r>
    </w:p>
    <w:p w14:paraId="57AC0FE4" w14:textId="77777777" w:rsidR="00000000" w:rsidRDefault="002703A1">
      <w:pPr>
        <w:pStyle w:val="a0"/>
        <w:ind w:firstLine="0"/>
        <w:rPr>
          <w:rFonts w:hint="cs"/>
          <w:rtl/>
        </w:rPr>
      </w:pPr>
    </w:p>
    <w:p w14:paraId="7EEA7B2F" w14:textId="77777777" w:rsidR="00000000" w:rsidRDefault="002703A1">
      <w:pPr>
        <w:pStyle w:val="a"/>
        <w:rPr>
          <w:rtl/>
        </w:rPr>
      </w:pPr>
      <w:bookmarkStart w:id="156" w:name="FS000000558T03_05_2004_18_26_32"/>
      <w:bookmarkStart w:id="157" w:name="_Toc72672379"/>
      <w:bookmarkEnd w:id="156"/>
      <w:r>
        <w:rPr>
          <w:rFonts w:hint="eastAsia"/>
          <w:rtl/>
        </w:rPr>
        <w:t>עזמי</w:t>
      </w:r>
      <w:r>
        <w:rPr>
          <w:rtl/>
        </w:rPr>
        <w:t xml:space="preserve"> בשארה (בל"ד):</w:t>
      </w:r>
      <w:bookmarkEnd w:id="157"/>
    </w:p>
    <w:p w14:paraId="0484C6B8" w14:textId="77777777" w:rsidR="00000000" w:rsidRDefault="002703A1">
      <w:pPr>
        <w:pStyle w:val="a0"/>
        <w:rPr>
          <w:rFonts w:hint="cs"/>
          <w:rtl/>
        </w:rPr>
      </w:pPr>
    </w:p>
    <w:p w14:paraId="74C83212" w14:textId="77777777" w:rsidR="00000000" w:rsidRDefault="002703A1">
      <w:pPr>
        <w:pStyle w:val="a0"/>
        <w:rPr>
          <w:rFonts w:hint="cs"/>
          <w:rtl/>
        </w:rPr>
      </w:pPr>
      <w:r>
        <w:rPr>
          <w:rFonts w:hint="cs"/>
          <w:rtl/>
        </w:rPr>
        <w:t xml:space="preserve">מה שחבר </w:t>
      </w:r>
      <w:r>
        <w:rPr>
          <w:rFonts w:hint="cs"/>
          <w:rtl/>
        </w:rPr>
        <w:t xml:space="preserve">הכנסת פרץ אמר באמת חל על משאלי-עם. כל הדברים השליליים שהוא אמר על משאלי-עם הם נכונים. גלגול האחריות על האזרחים בכל מקרה ומקרה אינו מתאים לדמוקרטיה פרלמנטרית וכו'. אבל הם לא עשו משאל-עם, חבר הכנסת פרץ. זה לא משאל-עם, זה יצור מוזר ביותר </w:t>
      </w:r>
      <w:r>
        <w:rPr>
          <w:rFonts w:hint="eastAsia"/>
          <w:rtl/>
        </w:rPr>
        <w:t>–</w:t>
      </w:r>
      <w:r>
        <w:rPr>
          <w:rFonts w:hint="cs"/>
          <w:rtl/>
        </w:rPr>
        <w:t xml:space="preserve"> זה משאל בקרב מתפקדי</w:t>
      </w:r>
      <w:r>
        <w:rPr>
          <w:rFonts w:hint="cs"/>
          <w:rtl/>
        </w:rPr>
        <w:t xml:space="preserve"> מפלגה. יצור מאוד מוזר. </w:t>
      </w:r>
    </w:p>
    <w:p w14:paraId="3F35C357" w14:textId="77777777" w:rsidR="00000000" w:rsidRDefault="002703A1">
      <w:pPr>
        <w:pStyle w:val="a0"/>
        <w:rPr>
          <w:rFonts w:hint="cs"/>
          <w:rtl/>
        </w:rPr>
      </w:pPr>
    </w:p>
    <w:p w14:paraId="0C93C28A" w14:textId="77777777" w:rsidR="00000000" w:rsidRDefault="002703A1">
      <w:pPr>
        <w:pStyle w:val="a0"/>
        <w:rPr>
          <w:rFonts w:hint="cs"/>
          <w:rtl/>
        </w:rPr>
      </w:pPr>
      <w:r>
        <w:rPr>
          <w:rFonts w:hint="cs"/>
          <w:rtl/>
        </w:rPr>
        <w:t xml:space="preserve">לך תבדוק מה המניעים ומה הקונפליקטים בתוך המפלגה הזאת ולמה אנשים הצביעו נגד. שמעתי פה הגזמה, לדעתי, שהיא חרב פיפיות, על כוחו של פייגלין וכו'. הגזמה ממש. יש אנשים שהצביעו נגד שרון, יש אנשים שהצביעו נגד שרים מסוימים, כל אחד והמניעים </w:t>
      </w:r>
      <w:r>
        <w:rPr>
          <w:rFonts w:hint="cs"/>
          <w:rtl/>
        </w:rPr>
        <w:t>שלו. זאת לא הצבעה אידיאולוגית. יש אנשים שלא באו להצביע.</w:t>
      </w:r>
    </w:p>
    <w:p w14:paraId="1B9AEB1F" w14:textId="77777777" w:rsidR="00000000" w:rsidRDefault="002703A1">
      <w:pPr>
        <w:pStyle w:val="a0"/>
        <w:rPr>
          <w:rFonts w:hint="cs"/>
          <w:rtl/>
        </w:rPr>
      </w:pPr>
    </w:p>
    <w:p w14:paraId="213AC693" w14:textId="77777777" w:rsidR="00000000" w:rsidRDefault="002703A1">
      <w:pPr>
        <w:pStyle w:val="a0"/>
        <w:rPr>
          <w:rFonts w:hint="cs"/>
          <w:rtl/>
        </w:rPr>
      </w:pPr>
      <w:r>
        <w:rPr>
          <w:rFonts w:hint="cs"/>
          <w:rtl/>
        </w:rPr>
        <w:t xml:space="preserve"> ראש הממשלה טען שמצדו זו הכרעה גורלית שהיא במרכז היחסים האסטרטגיים עם בעלת הברית הכי חשובה של ישראל. זה דבר שקשור לעתיד </w:t>
      </w:r>
      <w:r>
        <w:rPr>
          <w:rtl/>
        </w:rPr>
        <w:t>–</w:t>
      </w:r>
      <w:r>
        <w:rPr>
          <w:rFonts w:hint="cs"/>
          <w:rtl/>
        </w:rPr>
        <w:t xml:space="preserve"> העניין של ההיפרדות הדמוגרפית וכו'. דברים אסטרטגיים. הוא העמיד אותם להכרעה בקו</w:t>
      </w:r>
      <w:r>
        <w:rPr>
          <w:rFonts w:hint="cs"/>
          <w:rtl/>
        </w:rPr>
        <w:t xml:space="preserve">נפליקטים פנים-מפלגתיים שלא משקפים </w:t>
      </w:r>
      <w:r>
        <w:rPr>
          <w:rFonts w:hint="eastAsia"/>
          <w:rtl/>
        </w:rPr>
        <w:t>–</w:t>
      </w:r>
      <w:r>
        <w:rPr>
          <w:rFonts w:hint="cs"/>
          <w:rtl/>
        </w:rPr>
        <w:t xml:space="preserve"> לא רק שהם לא משקפים דעה, לדעתי הם גם לא משקפים שום מאבק אידיאולוגי. </w:t>
      </w:r>
    </w:p>
    <w:p w14:paraId="66E0C5B9" w14:textId="77777777" w:rsidR="00000000" w:rsidRDefault="002703A1">
      <w:pPr>
        <w:pStyle w:val="a0"/>
        <w:rPr>
          <w:rFonts w:hint="cs"/>
          <w:rtl/>
        </w:rPr>
      </w:pPr>
    </w:p>
    <w:p w14:paraId="580E3F9E" w14:textId="77777777" w:rsidR="00000000" w:rsidRDefault="002703A1">
      <w:pPr>
        <w:pStyle w:val="a0"/>
        <w:rPr>
          <w:rFonts w:hint="cs"/>
          <w:rtl/>
        </w:rPr>
      </w:pPr>
      <w:r>
        <w:rPr>
          <w:rFonts w:hint="cs"/>
          <w:rtl/>
        </w:rPr>
        <w:t xml:space="preserve">הרי אנחנו יודעים שהדבר הזה בסוף יוכרע בליכוד. בליכוד, כזרם מרכזי בחברה הישראלית </w:t>
      </w:r>
      <w:r>
        <w:rPr>
          <w:rFonts w:hint="eastAsia"/>
          <w:rtl/>
        </w:rPr>
        <w:t>–</w:t>
      </w:r>
      <w:r>
        <w:rPr>
          <w:rFonts w:hint="cs"/>
          <w:rtl/>
        </w:rPr>
        <w:t xml:space="preserve"> גם בעבודה </w:t>
      </w:r>
      <w:r>
        <w:rPr>
          <w:rFonts w:hint="eastAsia"/>
          <w:rtl/>
        </w:rPr>
        <w:t>–</w:t>
      </w:r>
      <w:r>
        <w:rPr>
          <w:rFonts w:hint="cs"/>
          <w:rtl/>
        </w:rPr>
        <w:t xml:space="preserve"> כבר לא רבים על השאלה אם תקום מדינה פלסטינית או לא תקום, </w:t>
      </w:r>
      <w:r>
        <w:rPr>
          <w:rFonts w:hint="cs"/>
          <w:rtl/>
        </w:rPr>
        <w:t xml:space="preserve">אלא על השאלה באילו תנאים היא תקום. רבים על השאלה מכמה פלסטינים הם ייפרדו, על איזו כברת אדמה, על איזו חלקת אדמה </w:t>
      </w:r>
      <w:r>
        <w:rPr>
          <w:rFonts w:hint="eastAsia"/>
          <w:rtl/>
        </w:rPr>
        <w:t>–</w:t>
      </w:r>
      <w:r>
        <w:rPr>
          <w:rFonts w:hint="cs"/>
          <w:rtl/>
        </w:rPr>
        <w:t xml:space="preserve"> זה הדיון היום. </w:t>
      </w:r>
    </w:p>
    <w:p w14:paraId="35AB8271" w14:textId="77777777" w:rsidR="00000000" w:rsidRDefault="002703A1">
      <w:pPr>
        <w:pStyle w:val="a0"/>
        <w:rPr>
          <w:rFonts w:hint="cs"/>
          <w:rtl/>
        </w:rPr>
      </w:pPr>
    </w:p>
    <w:p w14:paraId="0FB7EE10" w14:textId="77777777" w:rsidR="00000000" w:rsidRDefault="002703A1">
      <w:pPr>
        <w:pStyle w:val="a0"/>
        <w:rPr>
          <w:rFonts w:hint="cs"/>
          <w:rtl/>
        </w:rPr>
      </w:pPr>
      <w:r>
        <w:rPr>
          <w:rFonts w:hint="cs"/>
          <w:rtl/>
        </w:rPr>
        <w:t xml:space="preserve">לדעתי הדיון האידיאולוגי בליכוד </w:t>
      </w:r>
      <w:r>
        <w:rPr>
          <w:rFonts w:hint="eastAsia"/>
          <w:rtl/>
        </w:rPr>
        <w:t>–</w:t>
      </w:r>
      <w:r>
        <w:rPr>
          <w:rFonts w:hint="cs"/>
          <w:rtl/>
        </w:rPr>
        <w:t xml:space="preserve"> אם הוא מפלגת שלטון </w:t>
      </w:r>
      <w:r>
        <w:rPr>
          <w:rFonts w:hint="eastAsia"/>
          <w:rtl/>
        </w:rPr>
        <w:t>–</w:t>
      </w:r>
      <w:r>
        <w:rPr>
          <w:rFonts w:hint="cs"/>
          <w:rtl/>
        </w:rPr>
        <w:t xml:space="preserve"> הוכרע ב-1978, אחרי קמפ-דייוויד, כאשר קבוצת אידיאולוגים פרשה מהליכוד על ר</w:t>
      </w:r>
      <w:r>
        <w:rPr>
          <w:rFonts w:hint="cs"/>
          <w:rtl/>
        </w:rPr>
        <w:t>קע ההסכמים עם מצרים. תאר לעצמך שמנחם בגין המנוח היה עורך אז סקר בקרב מתפקדי הליכוד, אם לעשות את ההסכם עם מצרים או לא. הוא לא עשה זאת. היה לו רוב בכנסת, שכלל רוב מהעבודה ומסיעות השמאל וכו', ועם זה הוא הלך. למה? כי הוא ראש ממשלת ישראל, לא ראש הליכוד. לא בתור</w:t>
      </w:r>
      <w:r>
        <w:rPr>
          <w:rFonts w:hint="cs"/>
          <w:rtl/>
        </w:rPr>
        <w:t xml:space="preserve"> זה הוא הופיע.</w:t>
      </w:r>
    </w:p>
    <w:p w14:paraId="1E349A74" w14:textId="77777777" w:rsidR="00000000" w:rsidRDefault="002703A1">
      <w:pPr>
        <w:pStyle w:val="a0"/>
        <w:rPr>
          <w:rFonts w:hint="cs"/>
          <w:rtl/>
        </w:rPr>
      </w:pPr>
    </w:p>
    <w:p w14:paraId="63162849" w14:textId="77777777" w:rsidR="00000000" w:rsidRDefault="002703A1">
      <w:pPr>
        <w:pStyle w:val="a0"/>
        <w:rPr>
          <w:rFonts w:hint="cs"/>
          <w:rtl/>
        </w:rPr>
      </w:pPr>
      <w:r>
        <w:rPr>
          <w:rFonts w:hint="cs"/>
          <w:rtl/>
        </w:rPr>
        <w:t xml:space="preserve">בחרו את השיטה הזאת </w:t>
      </w:r>
      <w:r>
        <w:rPr>
          <w:rFonts w:hint="eastAsia"/>
          <w:rtl/>
        </w:rPr>
        <w:t>–</w:t>
      </w:r>
      <w:r>
        <w:rPr>
          <w:rFonts w:hint="cs"/>
          <w:rtl/>
        </w:rPr>
        <w:t xml:space="preserve"> אבל זה לא הדיון שלנו, זה דבר שמפלגת הליכוד תצטרך לחשוב עליו היטב, אם היא התנהגה כמו מפלגת שלטון או כמו מפלגת אופוזיציה. החברה הישראלית צריכה לחשוב מהו היצור הזה, משאל בקרב מתפקדי מפלגה, מה משמעותו החוקית והחוקתית, אילו </w:t>
      </w:r>
      <w:r>
        <w:rPr>
          <w:rFonts w:hint="cs"/>
          <w:rtl/>
        </w:rPr>
        <w:t xml:space="preserve">מניעים מניעים את המפלגות במדינת ישראל לקבל הכרעות גורליות ומי הקורבן של זה. הרבה פעמים בעבר עמים תחת כיבוש נפלו קורבן לתחרות בתוך המדינה הקולוניאלית, כאשר המניעים של התחרות כלל לא נגעו להם, אבל הם נפלו קורבן. זה חוזר על עצמו פה. </w:t>
      </w:r>
    </w:p>
    <w:p w14:paraId="641451AF" w14:textId="77777777" w:rsidR="00000000" w:rsidRDefault="002703A1">
      <w:pPr>
        <w:pStyle w:val="a0"/>
        <w:rPr>
          <w:rFonts w:hint="cs"/>
          <w:rtl/>
        </w:rPr>
      </w:pPr>
    </w:p>
    <w:p w14:paraId="7A8E8641" w14:textId="77777777" w:rsidR="00000000" w:rsidRDefault="002703A1">
      <w:pPr>
        <w:pStyle w:val="a0"/>
        <w:rPr>
          <w:rFonts w:hint="cs"/>
          <w:rtl/>
        </w:rPr>
      </w:pPr>
      <w:r>
        <w:rPr>
          <w:rFonts w:hint="cs"/>
          <w:rtl/>
        </w:rPr>
        <w:t>זה לא הדיון שלי, אדוני הי</w:t>
      </w:r>
      <w:r>
        <w:rPr>
          <w:rFonts w:hint="cs"/>
          <w:rtl/>
        </w:rPr>
        <w:t xml:space="preserve">ושב-ראש. אנחנו הרי חולקים על התוכנית של שרון ואיננו מזילים דמעה על כך שהיא נפלה, אבל אנחנו מפרידים בין שני הדיונים: הדיון הראשון, שהוא באמת סכנה לדמוקרטיה, למבנה השלטוני של ישראל, והדיון השני, שהוא דיון אידיאולוגי ועקרוני, אם הכוונה שלו היא להכתיב גבולות, </w:t>
      </w:r>
      <w:r>
        <w:rPr>
          <w:rFonts w:hint="cs"/>
          <w:rtl/>
        </w:rPr>
        <w:t xml:space="preserve">להכתיב פתרון. למה? כי אין לפתרון שלו פרטנר בקרב הפלסטינים. כי אין לפלסטינים פרטנר לצדק יחסי, לפתרון, בממשלת ישראל היום. אין לפלסטינים היום פרטנר לצדק יחסי בממשלת ישראל. </w:t>
      </w:r>
    </w:p>
    <w:p w14:paraId="48C16A18" w14:textId="77777777" w:rsidR="00000000" w:rsidRDefault="002703A1">
      <w:pPr>
        <w:pStyle w:val="a0"/>
        <w:rPr>
          <w:rFonts w:hint="cs"/>
          <w:rtl/>
        </w:rPr>
      </w:pPr>
    </w:p>
    <w:p w14:paraId="3F0FE593" w14:textId="77777777" w:rsidR="00000000" w:rsidRDefault="002703A1">
      <w:pPr>
        <w:pStyle w:val="a0"/>
        <w:rPr>
          <w:rFonts w:hint="cs"/>
          <w:rtl/>
        </w:rPr>
      </w:pPr>
      <w:r>
        <w:rPr>
          <w:rFonts w:hint="cs"/>
          <w:rtl/>
        </w:rPr>
        <w:t xml:space="preserve">הוא מתנגד למשא-ומתן, והוא מסביר, אגב, בצורה מוצהרת, למה הוא מתנגד למשא-ומתן </w:t>
      </w:r>
      <w:r>
        <w:rPr>
          <w:rFonts w:hint="eastAsia"/>
          <w:rtl/>
        </w:rPr>
        <w:t>–</w:t>
      </w:r>
      <w:r>
        <w:rPr>
          <w:rFonts w:hint="cs"/>
          <w:rtl/>
        </w:rPr>
        <w:t xml:space="preserve"> כי הוא </w:t>
      </w:r>
      <w:r>
        <w:rPr>
          <w:rFonts w:hint="cs"/>
          <w:rtl/>
        </w:rPr>
        <w:t xml:space="preserve">לא רוצה לשלם את המחיר של הסכם. הוא לא רוצה הסכם, הוא רוצה לכפות פתרון מצד אחד. הוא מוצא קצת פרטנר במפלגת העבודה, כי גם מפלגת העבודה מסכימה להיפרדות דמוגרפית ולהקמת ישות פלסטינית </w:t>
      </w:r>
      <w:r>
        <w:rPr>
          <w:rFonts w:hint="eastAsia"/>
          <w:rtl/>
        </w:rPr>
        <w:t>–</w:t>
      </w:r>
      <w:r>
        <w:rPr>
          <w:rFonts w:hint="cs"/>
          <w:rtl/>
        </w:rPr>
        <w:t xml:space="preserve"> הם רבים על כמה אדמה ועל כמה פלסטינים. </w:t>
      </w:r>
    </w:p>
    <w:p w14:paraId="5FE6FD7C" w14:textId="77777777" w:rsidR="00000000" w:rsidRDefault="002703A1">
      <w:pPr>
        <w:pStyle w:val="a0"/>
        <w:rPr>
          <w:rFonts w:hint="cs"/>
          <w:rtl/>
        </w:rPr>
      </w:pPr>
    </w:p>
    <w:p w14:paraId="3B976A05" w14:textId="77777777" w:rsidR="00000000" w:rsidRDefault="002703A1">
      <w:pPr>
        <w:pStyle w:val="a0"/>
        <w:rPr>
          <w:rFonts w:hint="cs"/>
          <w:rtl/>
        </w:rPr>
      </w:pPr>
      <w:r>
        <w:rPr>
          <w:rFonts w:hint="cs"/>
          <w:rtl/>
        </w:rPr>
        <w:t>אבל צד אחד בחברה הישראלית, שחדר לתוך</w:t>
      </w:r>
      <w:r>
        <w:rPr>
          <w:rFonts w:hint="cs"/>
          <w:rtl/>
        </w:rPr>
        <w:t xml:space="preserve"> הדיונים של הליכוד, אינו מסכים לדיון הזה כלל. הוא אינו רוצה להיפרד. יופי. אנחנו רוצים לדון עם החלק הזה. הוא לא רוצה להיפרד אבל רוצה לשלוט בעם אחר? אם הוא רוצה לשלוט בעם אחר, יש לדבר תנאים: אזרחות, זכויות אדם, זכויות אזרח וכו'. זה הולך בכיוון דו-לאומי. בואו</w:t>
      </w:r>
      <w:r>
        <w:rPr>
          <w:rFonts w:hint="cs"/>
          <w:rtl/>
        </w:rPr>
        <w:t xml:space="preserve">, תציגו </w:t>
      </w:r>
      <w:r>
        <w:rPr>
          <w:rFonts w:hint="eastAsia"/>
          <w:rtl/>
        </w:rPr>
        <w:t>–</w:t>
      </w:r>
      <w:r>
        <w:rPr>
          <w:rFonts w:hint="cs"/>
          <w:rtl/>
        </w:rPr>
        <w:t xml:space="preserve"> או שאתם רוצים טרנספר, או  לגרש את הפלסטינים ולהמשיך לשלוט באדמה ולהגיד שרוצים טרנספר, או שזה הולך בכיוון זכויות אזרח, זכויות אדם ושוויון. </w:t>
      </w:r>
    </w:p>
    <w:p w14:paraId="3ACB11D7" w14:textId="77777777" w:rsidR="00000000" w:rsidRDefault="002703A1">
      <w:pPr>
        <w:pStyle w:val="a0"/>
        <w:rPr>
          <w:rFonts w:hint="cs"/>
          <w:rtl/>
        </w:rPr>
      </w:pPr>
    </w:p>
    <w:p w14:paraId="1B783EA6" w14:textId="77777777" w:rsidR="00000000" w:rsidRDefault="002703A1">
      <w:pPr>
        <w:pStyle w:val="a0"/>
        <w:rPr>
          <w:rFonts w:hint="cs"/>
          <w:rtl/>
        </w:rPr>
      </w:pPr>
      <w:r>
        <w:rPr>
          <w:rFonts w:hint="cs"/>
          <w:rtl/>
        </w:rPr>
        <w:t>כי כל שאר הוויכוח בתוך מדינת ישראל בין שני הזרמים המרכזיים הוא על איך להיפרד מהפלסטינים, כאשר אנחנו אומרים</w:t>
      </w:r>
      <w:r>
        <w:rPr>
          <w:rFonts w:hint="cs"/>
          <w:rtl/>
        </w:rPr>
        <w:t xml:space="preserve"> </w:t>
      </w:r>
      <w:r>
        <w:rPr>
          <w:rtl/>
        </w:rPr>
        <w:t>–</w:t>
      </w:r>
      <w:r>
        <w:rPr>
          <w:rFonts w:hint="cs"/>
          <w:rtl/>
        </w:rPr>
        <w:t xml:space="preserve"> רק בצדק יחסי, ורק בגבולות 1967, ורק בהסדר ורק בהסכם, וראש הממשלה יודע זאת, ולכן הוא אומר: בלי הסכם: אני רוצה לכפות את הגבולות שאני רוצה. זה נפל. בינתיים זה נפל, אדוני. אני לא חושב שראש הממשלה חזר בו מהאי-רצון שלו לנהל משא-ומתן, כי הוא יודע מה התוצאות, ו</w:t>
      </w:r>
      <w:r>
        <w:rPr>
          <w:rFonts w:hint="cs"/>
          <w:rtl/>
        </w:rPr>
        <w:t xml:space="preserve">לדעתי הוא ימשיך בסיפור הזה, החד-צדדי, אדוני היושב-ראש, ואנחנו נמשיך להתעמת עם צורת החשיבה הזאת. תודה רבה. </w:t>
      </w:r>
    </w:p>
    <w:p w14:paraId="6F081C1A" w14:textId="77777777" w:rsidR="00000000" w:rsidRDefault="002703A1">
      <w:pPr>
        <w:pStyle w:val="a0"/>
        <w:ind w:firstLine="0"/>
        <w:rPr>
          <w:rFonts w:hint="cs"/>
          <w:rtl/>
        </w:rPr>
      </w:pPr>
    </w:p>
    <w:p w14:paraId="252AFB52" w14:textId="77777777" w:rsidR="00000000" w:rsidRDefault="002703A1">
      <w:pPr>
        <w:pStyle w:val="af1"/>
        <w:rPr>
          <w:rtl/>
        </w:rPr>
      </w:pPr>
      <w:r>
        <w:rPr>
          <w:rtl/>
        </w:rPr>
        <w:t>היו"ר יולי-יואל אדלשטיין:</w:t>
      </w:r>
    </w:p>
    <w:p w14:paraId="7CF84596" w14:textId="77777777" w:rsidR="00000000" w:rsidRDefault="002703A1">
      <w:pPr>
        <w:pStyle w:val="a0"/>
        <w:rPr>
          <w:rtl/>
        </w:rPr>
      </w:pPr>
    </w:p>
    <w:p w14:paraId="5B9292A9" w14:textId="77777777" w:rsidR="00000000" w:rsidRDefault="002703A1">
      <w:pPr>
        <w:pStyle w:val="a0"/>
        <w:rPr>
          <w:rFonts w:hint="cs"/>
          <w:rtl/>
        </w:rPr>
      </w:pPr>
      <w:r>
        <w:rPr>
          <w:rFonts w:hint="cs"/>
          <w:rtl/>
        </w:rPr>
        <w:t>תודה לחבר הכנסת עזמי בשארה. חבר הכנסת עבד-אלמאלכ דהאמשה, ואחריו - אחרון הדוברים ברשימה, יושב-ראש הקואליציה, חבר הכנסת גדע</w:t>
      </w:r>
      <w:r>
        <w:rPr>
          <w:rFonts w:hint="cs"/>
          <w:rtl/>
        </w:rPr>
        <w:t>ון סער. בבקשה, אדוני, עד חמש דקות לרשותך.</w:t>
      </w:r>
    </w:p>
    <w:p w14:paraId="21115150" w14:textId="77777777" w:rsidR="00000000" w:rsidRDefault="002703A1">
      <w:pPr>
        <w:pStyle w:val="a0"/>
        <w:ind w:firstLine="0"/>
        <w:rPr>
          <w:rFonts w:hint="cs"/>
          <w:rtl/>
        </w:rPr>
      </w:pPr>
    </w:p>
    <w:p w14:paraId="30691D77" w14:textId="77777777" w:rsidR="00000000" w:rsidRDefault="002703A1">
      <w:pPr>
        <w:pStyle w:val="a"/>
        <w:rPr>
          <w:rtl/>
        </w:rPr>
      </w:pPr>
      <w:bookmarkStart w:id="158" w:name="FS000001027T03_05_2004_18_42_38"/>
      <w:bookmarkStart w:id="159" w:name="FS000000550T03_05_2004_18_43_03"/>
      <w:bookmarkStart w:id="160" w:name="_Toc72672380"/>
      <w:bookmarkEnd w:id="158"/>
      <w:bookmarkEnd w:id="159"/>
      <w:r>
        <w:rPr>
          <w:rFonts w:hint="eastAsia"/>
          <w:rtl/>
        </w:rPr>
        <w:t>עבד</w:t>
      </w:r>
      <w:r>
        <w:rPr>
          <w:rtl/>
        </w:rPr>
        <w:t>-אלמאלכ דהאמשה (רע"ם):</w:t>
      </w:r>
      <w:bookmarkEnd w:id="160"/>
    </w:p>
    <w:p w14:paraId="4B9C28EF" w14:textId="77777777" w:rsidR="00000000" w:rsidRDefault="002703A1">
      <w:pPr>
        <w:pStyle w:val="a0"/>
        <w:rPr>
          <w:rFonts w:hint="cs"/>
          <w:rtl/>
        </w:rPr>
      </w:pPr>
    </w:p>
    <w:p w14:paraId="40DB3656" w14:textId="77777777" w:rsidR="00000000" w:rsidRDefault="002703A1">
      <w:pPr>
        <w:pStyle w:val="a0"/>
        <w:rPr>
          <w:rFonts w:hint="cs"/>
          <w:rtl/>
        </w:rPr>
      </w:pPr>
      <w:r>
        <w:rPr>
          <w:rFonts w:hint="cs"/>
          <w:rtl/>
        </w:rPr>
        <w:t xml:space="preserve">כבוד היושב-ראש, ממשלה שאיננה, הפעם מסיבות אחרות, אגב. התרגלנו שהאולם הזה ריק מהממשלה הרבה פעמים - - - </w:t>
      </w:r>
    </w:p>
    <w:p w14:paraId="34C04F18" w14:textId="77777777" w:rsidR="00000000" w:rsidRDefault="002703A1">
      <w:pPr>
        <w:pStyle w:val="a0"/>
        <w:ind w:firstLine="0"/>
        <w:rPr>
          <w:rFonts w:hint="cs"/>
          <w:rtl/>
        </w:rPr>
      </w:pPr>
    </w:p>
    <w:p w14:paraId="50A71AFE" w14:textId="77777777" w:rsidR="00000000" w:rsidRDefault="002703A1">
      <w:pPr>
        <w:pStyle w:val="af1"/>
        <w:rPr>
          <w:rFonts w:hint="cs"/>
          <w:rtl/>
        </w:rPr>
      </w:pPr>
      <w:bookmarkStart w:id="161" w:name="FS000000550T03_05_2004_18_43_24C"/>
      <w:bookmarkEnd w:id="161"/>
      <w:r>
        <w:rPr>
          <w:rtl/>
        </w:rPr>
        <w:t>היו"ר יולי-יואל אדלשטיין:</w:t>
      </w:r>
    </w:p>
    <w:p w14:paraId="35C362DB" w14:textId="77777777" w:rsidR="00000000" w:rsidRDefault="002703A1">
      <w:pPr>
        <w:pStyle w:val="a0"/>
        <w:rPr>
          <w:rtl/>
        </w:rPr>
      </w:pPr>
    </w:p>
    <w:p w14:paraId="23B44A92" w14:textId="77777777" w:rsidR="00000000" w:rsidRDefault="002703A1">
      <w:pPr>
        <w:pStyle w:val="a0"/>
        <w:rPr>
          <w:rFonts w:hint="cs"/>
          <w:rtl/>
        </w:rPr>
      </w:pPr>
      <w:r>
        <w:rPr>
          <w:rFonts w:hint="cs"/>
          <w:rtl/>
        </w:rPr>
        <w:t>שר האוצר מקשיב לך קשב רב.</w:t>
      </w:r>
    </w:p>
    <w:p w14:paraId="569D82CD" w14:textId="77777777" w:rsidR="00000000" w:rsidRDefault="002703A1">
      <w:pPr>
        <w:pStyle w:val="a0"/>
        <w:ind w:firstLine="0"/>
        <w:rPr>
          <w:rFonts w:hint="cs"/>
          <w:rtl/>
        </w:rPr>
      </w:pPr>
    </w:p>
    <w:p w14:paraId="73AFE26A" w14:textId="77777777" w:rsidR="00000000" w:rsidRDefault="002703A1">
      <w:pPr>
        <w:pStyle w:val="-"/>
        <w:rPr>
          <w:rtl/>
        </w:rPr>
      </w:pPr>
      <w:bookmarkStart w:id="162" w:name="FS000000550T03_05_2004_18_43_39C"/>
      <w:bookmarkEnd w:id="162"/>
      <w:r>
        <w:rPr>
          <w:rtl/>
        </w:rPr>
        <w:t>עבד-אלמאלכ דהאמשה (רע"ם):</w:t>
      </w:r>
    </w:p>
    <w:p w14:paraId="3D8DE495" w14:textId="77777777" w:rsidR="00000000" w:rsidRDefault="002703A1">
      <w:pPr>
        <w:pStyle w:val="a0"/>
        <w:rPr>
          <w:rtl/>
        </w:rPr>
      </w:pPr>
    </w:p>
    <w:p w14:paraId="07870D83" w14:textId="77777777" w:rsidR="00000000" w:rsidRDefault="002703A1">
      <w:pPr>
        <w:pStyle w:val="a0"/>
        <w:rPr>
          <w:rFonts w:hint="cs"/>
          <w:rtl/>
        </w:rPr>
      </w:pPr>
      <w:r>
        <w:rPr>
          <w:rFonts w:hint="cs"/>
          <w:rtl/>
        </w:rPr>
        <w:t>כ</w:t>
      </w:r>
      <w:r>
        <w:rPr>
          <w:rFonts w:hint="cs"/>
          <w:rtl/>
        </w:rPr>
        <w:t xml:space="preserve">נראה הוא מקשיב שם בפינה. </w:t>
      </w:r>
    </w:p>
    <w:p w14:paraId="631E04D9" w14:textId="77777777" w:rsidR="00000000" w:rsidRDefault="002703A1">
      <w:pPr>
        <w:pStyle w:val="a0"/>
        <w:rPr>
          <w:rFonts w:hint="cs"/>
          <w:rtl/>
        </w:rPr>
      </w:pPr>
    </w:p>
    <w:p w14:paraId="11ACE3C2" w14:textId="77777777" w:rsidR="00000000" w:rsidRDefault="002703A1">
      <w:pPr>
        <w:pStyle w:val="a0"/>
        <w:rPr>
          <w:rFonts w:hint="cs"/>
          <w:rtl/>
        </w:rPr>
      </w:pPr>
      <w:r>
        <w:rPr>
          <w:rFonts w:hint="cs"/>
          <w:rtl/>
        </w:rPr>
        <w:t xml:space="preserve">נדמה לי שכולנו מסכימים שהיום הסיבות להיעדרות הממשלה הן אחרות. מה נעשה אם מפלגתו של מר שרון, אם מתפקדי הליכוד עצמם, אם הם עצמם הורידו אתמול את המסכה מעל הפנים שלו ומעל פני ממשלתו? </w:t>
      </w:r>
    </w:p>
    <w:p w14:paraId="30AA44AC" w14:textId="77777777" w:rsidR="00000000" w:rsidRDefault="002703A1">
      <w:pPr>
        <w:pStyle w:val="a0"/>
        <w:rPr>
          <w:rFonts w:hint="cs"/>
          <w:rtl/>
        </w:rPr>
      </w:pPr>
    </w:p>
    <w:p w14:paraId="0F1940FF" w14:textId="77777777" w:rsidR="00000000" w:rsidRDefault="002703A1">
      <w:pPr>
        <w:pStyle w:val="a0"/>
        <w:rPr>
          <w:rFonts w:hint="cs"/>
          <w:rtl/>
        </w:rPr>
      </w:pPr>
      <w:r>
        <w:rPr>
          <w:rFonts w:hint="cs"/>
          <w:rtl/>
        </w:rPr>
        <w:t>הוא שכנע את בוש, הוא שכנע בדרכים שונות ומשונות ה</w:t>
      </w:r>
      <w:r>
        <w:rPr>
          <w:rFonts w:hint="cs"/>
          <w:rtl/>
        </w:rPr>
        <w:t xml:space="preserve">רבה אנשים בעולם </w:t>
      </w:r>
      <w:r>
        <w:rPr>
          <w:rFonts w:hint="eastAsia"/>
          <w:rtl/>
        </w:rPr>
        <w:t>–</w:t>
      </w:r>
      <w:r>
        <w:rPr>
          <w:rFonts w:hint="cs"/>
          <w:rtl/>
        </w:rPr>
        <w:t xml:space="preserve"> אפילו בעולם הערבי: חלק ממנהיגי ערב אפילו קיבלו בשתיקה את התזה שלו שאין פרטנר לשלום, שהפלסטינים הם אנשים שדוגלים רק בדם ורק ברצח והם אינם שותפים כלל לשלום, לא רק ערפאת אלא בכלל, גם אבו-מאזן, שממשלתו כוננה על-ידי הסכמים וכנראה בברכתו של שרו</w:t>
      </w:r>
      <w:r>
        <w:rPr>
          <w:rFonts w:hint="cs"/>
          <w:rtl/>
        </w:rPr>
        <w:t xml:space="preserve">ן </w:t>
      </w:r>
      <w:r>
        <w:rPr>
          <w:rtl/>
        </w:rPr>
        <w:t>–</w:t>
      </w:r>
      <w:r>
        <w:rPr>
          <w:rFonts w:hint="cs"/>
          <w:rtl/>
        </w:rPr>
        <w:t xml:space="preserve"> לפחות כך לכאורה היה ברור </w:t>
      </w:r>
      <w:r>
        <w:rPr>
          <w:rtl/>
        </w:rPr>
        <w:t>–</w:t>
      </w:r>
      <w:r>
        <w:rPr>
          <w:rFonts w:hint="cs"/>
          <w:rtl/>
        </w:rPr>
        <w:t xml:space="preserve"> ושל הנשיא בוש, גם היא הופלה בידי שרון ומדיניותו, והוא הכריז: אין לי פרטנר לשלום. </w:t>
      </w:r>
    </w:p>
    <w:p w14:paraId="56DF2730" w14:textId="77777777" w:rsidR="00000000" w:rsidRDefault="002703A1">
      <w:pPr>
        <w:pStyle w:val="a0"/>
        <w:rPr>
          <w:rFonts w:hint="cs"/>
          <w:rtl/>
        </w:rPr>
      </w:pPr>
    </w:p>
    <w:p w14:paraId="49EF5140" w14:textId="77777777" w:rsidR="00000000" w:rsidRDefault="002703A1">
      <w:pPr>
        <w:pStyle w:val="a0"/>
        <w:rPr>
          <w:rFonts w:hint="cs"/>
          <w:rtl/>
        </w:rPr>
      </w:pPr>
      <w:r>
        <w:rPr>
          <w:rFonts w:hint="cs"/>
          <w:rtl/>
        </w:rPr>
        <w:t xml:space="preserve">והנה, איך אמרו קודמי? פתאום, לילה אחד הוא מקבל גילוי, מין השראה שכזאת, והוא בא עם תוכנית </w:t>
      </w:r>
      <w:r>
        <w:rPr>
          <w:rtl/>
        </w:rPr>
        <w:t>–</w:t>
      </w:r>
      <w:r>
        <w:rPr>
          <w:rFonts w:hint="cs"/>
          <w:rtl/>
        </w:rPr>
        <w:t xml:space="preserve"> אומנם התוכנית כולה היא חבילת רשע בסופו של דבר, חביל</w:t>
      </w:r>
      <w:r>
        <w:rPr>
          <w:rFonts w:hint="cs"/>
          <w:rtl/>
        </w:rPr>
        <w:t xml:space="preserve">ה של אנטי-שלום ואנטי-צדק, אבל בחלקה היה אור בקצה המנהרה: להתנתק מהשטחים של הפלסטינים. אפילו לא לצאת באופן מלא </w:t>
      </w:r>
      <w:r>
        <w:rPr>
          <w:rFonts w:hint="eastAsia"/>
          <w:rtl/>
        </w:rPr>
        <w:t>–</w:t>
      </w:r>
      <w:r>
        <w:rPr>
          <w:rFonts w:hint="cs"/>
          <w:rtl/>
        </w:rPr>
        <w:t xml:space="preserve"> לצאת ולא לצאת, לצאת מעזה ולהשאיר אותה בידיים, עם האוויר, עם הים, עם החנק, עם השלטון, שליטה מרחוק בסיכולים ממוקדים ובכל מיני אמצעים. </w:t>
      </w:r>
    </w:p>
    <w:p w14:paraId="7D0CE4E7" w14:textId="77777777" w:rsidR="00000000" w:rsidRDefault="002703A1">
      <w:pPr>
        <w:pStyle w:val="a0"/>
        <w:rPr>
          <w:rFonts w:hint="cs"/>
          <w:rtl/>
        </w:rPr>
      </w:pPr>
    </w:p>
    <w:p w14:paraId="72B67E42" w14:textId="77777777" w:rsidR="00000000" w:rsidRDefault="002703A1">
      <w:pPr>
        <w:pStyle w:val="a0"/>
        <w:rPr>
          <w:rFonts w:hint="cs"/>
          <w:rtl/>
        </w:rPr>
      </w:pPr>
      <w:r>
        <w:rPr>
          <w:rFonts w:hint="cs"/>
          <w:rtl/>
        </w:rPr>
        <w:t>אפילו שהיה</w:t>
      </w:r>
      <w:r>
        <w:rPr>
          <w:rFonts w:hint="cs"/>
          <w:rtl/>
        </w:rPr>
        <w:t xml:space="preserve"> צד חיובי כלשהו בתוכנית הזאת, שדרכו היה אפשר בצורה כלשהי לאושש תהליך או לזרוע תקווה באנשים שרוצים שלום, גם כאשר הוא בא עם זה </w:t>
      </w:r>
      <w:r>
        <w:rPr>
          <w:rFonts w:hint="eastAsia"/>
          <w:rtl/>
        </w:rPr>
        <w:t>–</w:t>
      </w:r>
      <w:r>
        <w:rPr>
          <w:rFonts w:hint="cs"/>
          <w:rtl/>
        </w:rPr>
        <w:t xml:space="preserve"> באים אנשי הליכוד ובהצבעה אתמול אומרים לו: גם זה לא. </w:t>
      </w:r>
    </w:p>
    <w:p w14:paraId="5E168C0E" w14:textId="77777777" w:rsidR="00000000" w:rsidRDefault="002703A1">
      <w:pPr>
        <w:pStyle w:val="a0"/>
        <w:rPr>
          <w:rFonts w:hint="cs"/>
          <w:rtl/>
        </w:rPr>
      </w:pPr>
    </w:p>
    <w:p w14:paraId="2207EC73" w14:textId="77777777" w:rsidR="00000000" w:rsidRDefault="002703A1">
      <w:pPr>
        <w:pStyle w:val="a0"/>
        <w:rPr>
          <w:rFonts w:hint="cs"/>
          <w:rtl/>
        </w:rPr>
      </w:pPr>
      <w:r>
        <w:rPr>
          <w:rFonts w:hint="cs"/>
          <w:rtl/>
        </w:rPr>
        <w:t xml:space="preserve">אדוני היושב-ראש, אם נסיק מסקנה אחת שאין בלתה מכל העניינים האלה, המסקנה היא </w:t>
      </w:r>
      <w:r>
        <w:rPr>
          <w:rFonts w:hint="cs"/>
          <w:rtl/>
        </w:rPr>
        <w:t>זאת: שרון וממשלתו אינם פרטנר לשלום. שום שלום. לא שהפלסטינים אינם פרטנר לשלום, אלא שהפלסטינים, אין להם פרטנר לשלום. אני אומר זאת לא בפעם הראשונה. אתמול אמרו זאת מצביעי הליכוד. היום אומר זאת כל העולם. המסכה נפלה מעל הפנים.</w:t>
      </w:r>
    </w:p>
    <w:p w14:paraId="2506B8D1" w14:textId="77777777" w:rsidR="00000000" w:rsidRDefault="002703A1">
      <w:pPr>
        <w:pStyle w:val="a0"/>
        <w:ind w:firstLine="0"/>
        <w:rPr>
          <w:rFonts w:hint="cs"/>
          <w:rtl/>
        </w:rPr>
      </w:pPr>
    </w:p>
    <w:p w14:paraId="0DECF6E1" w14:textId="77777777" w:rsidR="00000000" w:rsidRDefault="002703A1">
      <w:pPr>
        <w:pStyle w:val="a0"/>
        <w:rPr>
          <w:rFonts w:hint="cs"/>
          <w:rtl/>
        </w:rPr>
      </w:pPr>
      <w:bookmarkStart w:id="163" w:name="FS000000550T03_05_2004_19_08_23C"/>
      <w:bookmarkEnd w:id="163"/>
      <w:r>
        <w:rPr>
          <w:rFonts w:hint="cs"/>
          <w:rtl/>
        </w:rPr>
        <w:t>ואם מר שרון תעתע בכולם בתוכנית הזא</w:t>
      </w:r>
      <w:r>
        <w:rPr>
          <w:rFonts w:hint="cs"/>
          <w:rtl/>
        </w:rPr>
        <w:t>ת וניסה בצורה כלשהי גם לשכנע אחרים שהוא מוכן לאיזה הסדר ואיזו התנתקות - גם התנתקות שלילית, מין הסדר עם הפלסטינים - אומנם כפויים מצד אחד על-ידי בוש ושרון, כאשר לפלסטינים אומנם נשארת זכות הקיום וזכות הווטו, כי שום הסדרים שייעשו בכוח על-ידי כובש ועוזרי כובש א</w:t>
      </w:r>
      <w:r>
        <w:rPr>
          <w:rFonts w:hint="cs"/>
          <w:rtl/>
        </w:rPr>
        <w:t>ינם מתקבלים ואינם חייבים להתקבל, קרוב לוודאי שלא יתקבלו, ולא רק שלא יתקבלו אלא גם יופרו וייהפכו על פניהם על-ידי העם הנוגע בדבר. העם הפלסטיני הוא הצד האחר, הוא הצד לשלום, הוא הצד שכובשים את אדמתו, הוא הצד שמקיזים את דמו, הוא הצד שמתעלמים מקיומו והוא הצד שמנ</w:t>
      </w:r>
      <w:r>
        <w:rPr>
          <w:rFonts w:hint="cs"/>
          <w:rtl/>
        </w:rPr>
        <w:t>סים בכוח לכפות עליו פתרון. כל זה יכול אומנם להיעשות, אבל בכוח אי-אפשר לעשות שלום, בכוח אי-אפשר לעשות הסדרים, ובכוח באים אנשי הליכוד עצמם ואומרים: אנחנו לא ניתן לעניין הזה יד.</w:t>
      </w:r>
    </w:p>
    <w:p w14:paraId="56C7DE1E" w14:textId="77777777" w:rsidR="00000000" w:rsidRDefault="002703A1">
      <w:pPr>
        <w:pStyle w:val="a0"/>
        <w:rPr>
          <w:rFonts w:hint="cs"/>
          <w:rtl/>
        </w:rPr>
      </w:pPr>
    </w:p>
    <w:p w14:paraId="4CA11092" w14:textId="77777777" w:rsidR="00000000" w:rsidRDefault="002703A1">
      <w:pPr>
        <w:pStyle w:val="a0"/>
        <w:rPr>
          <w:rFonts w:hint="cs"/>
          <w:rtl/>
        </w:rPr>
      </w:pPr>
      <w:r>
        <w:rPr>
          <w:rFonts w:hint="cs"/>
          <w:rtl/>
        </w:rPr>
        <w:t>המסקנה האחת והברורה, אדוני היושב-ראש, היא שמר שרון איננו צד לשלום, גם ממשלתו אינ</w:t>
      </w:r>
      <w:r>
        <w:rPr>
          <w:rFonts w:hint="cs"/>
          <w:rtl/>
        </w:rPr>
        <w:t>נה צד לשלום; הם לא רצו שלום, הם רצו לכפות הסדרים, ומי שבא וקלקל את השמחה הזאת - דווקא אנשי הליכוד. אומנם מטעמים אחרים, מטעמים משלהם, אבל הם אמרו אתמול לשרון: לא ניתן לך אפילו לנסות, בצורה כלשהי, לצעוד קדימה - - -</w:t>
      </w:r>
    </w:p>
    <w:p w14:paraId="5A058B8D" w14:textId="77777777" w:rsidR="00000000" w:rsidRDefault="002703A1">
      <w:pPr>
        <w:pStyle w:val="a0"/>
        <w:rPr>
          <w:rFonts w:hint="cs"/>
          <w:rtl/>
        </w:rPr>
      </w:pPr>
    </w:p>
    <w:p w14:paraId="21C78A40" w14:textId="77777777" w:rsidR="00000000" w:rsidRDefault="002703A1">
      <w:pPr>
        <w:pStyle w:val="af1"/>
        <w:rPr>
          <w:rtl/>
        </w:rPr>
      </w:pPr>
      <w:r>
        <w:rPr>
          <w:rtl/>
        </w:rPr>
        <w:t>היו"ר ראובן ריבלין:</w:t>
      </w:r>
    </w:p>
    <w:p w14:paraId="7F0F6D8C" w14:textId="77777777" w:rsidR="00000000" w:rsidRDefault="002703A1">
      <w:pPr>
        <w:pStyle w:val="a0"/>
        <w:rPr>
          <w:rtl/>
        </w:rPr>
      </w:pPr>
    </w:p>
    <w:p w14:paraId="0DEA8BD3" w14:textId="77777777" w:rsidR="00000000" w:rsidRDefault="002703A1">
      <w:pPr>
        <w:pStyle w:val="a0"/>
        <w:rPr>
          <w:rFonts w:hint="cs"/>
          <w:rtl/>
        </w:rPr>
      </w:pPr>
      <w:r>
        <w:rPr>
          <w:rFonts w:hint="cs"/>
          <w:rtl/>
        </w:rPr>
        <w:t>הואיל ואני הצטרפתי רק</w:t>
      </w:r>
      <w:r>
        <w:rPr>
          <w:rFonts w:hint="cs"/>
          <w:rtl/>
        </w:rPr>
        <w:t xml:space="preserve"> הרגע, עוד כמה משפטי סיכום, אני מבקש. </w:t>
      </w:r>
    </w:p>
    <w:p w14:paraId="7A02C9C8" w14:textId="77777777" w:rsidR="00000000" w:rsidRDefault="002703A1">
      <w:pPr>
        <w:pStyle w:val="a0"/>
        <w:rPr>
          <w:rFonts w:hint="cs"/>
          <w:rtl/>
        </w:rPr>
      </w:pPr>
    </w:p>
    <w:p w14:paraId="5803FD55" w14:textId="77777777" w:rsidR="00000000" w:rsidRDefault="002703A1">
      <w:pPr>
        <w:pStyle w:val="-"/>
        <w:rPr>
          <w:rtl/>
        </w:rPr>
      </w:pPr>
      <w:bookmarkStart w:id="164" w:name="FS000000550T03_05_2004_19_08_10"/>
      <w:bookmarkStart w:id="165" w:name="FS000000550T03_05_2004_19_08_15C"/>
      <w:bookmarkEnd w:id="164"/>
      <w:bookmarkEnd w:id="165"/>
      <w:r>
        <w:rPr>
          <w:rtl/>
        </w:rPr>
        <w:t>עבד-אלמאלכ דהאמשה (רע"ם):</w:t>
      </w:r>
    </w:p>
    <w:p w14:paraId="2C1A9380" w14:textId="77777777" w:rsidR="00000000" w:rsidRDefault="002703A1">
      <w:pPr>
        <w:pStyle w:val="a0"/>
        <w:rPr>
          <w:rtl/>
        </w:rPr>
      </w:pPr>
    </w:p>
    <w:p w14:paraId="12996560" w14:textId="77777777" w:rsidR="00000000" w:rsidRDefault="002703A1">
      <w:pPr>
        <w:pStyle w:val="a0"/>
        <w:rPr>
          <w:rFonts w:hint="cs"/>
          <w:rtl/>
        </w:rPr>
      </w:pPr>
      <w:r>
        <w:rPr>
          <w:rFonts w:hint="cs"/>
          <w:rtl/>
        </w:rPr>
        <w:t xml:space="preserve">כן, אני מתכוון לסיים, אדוני. </w:t>
      </w:r>
    </w:p>
    <w:p w14:paraId="21D2DF7B" w14:textId="77777777" w:rsidR="00000000" w:rsidRDefault="002703A1">
      <w:pPr>
        <w:pStyle w:val="a0"/>
        <w:rPr>
          <w:rFonts w:hint="cs"/>
          <w:rtl/>
        </w:rPr>
      </w:pPr>
    </w:p>
    <w:p w14:paraId="31D42FBA" w14:textId="77777777" w:rsidR="00000000" w:rsidRDefault="002703A1">
      <w:pPr>
        <w:pStyle w:val="a0"/>
        <w:rPr>
          <w:rFonts w:hint="cs"/>
          <w:rtl/>
        </w:rPr>
      </w:pPr>
      <w:r>
        <w:rPr>
          <w:rFonts w:hint="cs"/>
          <w:rtl/>
        </w:rPr>
        <w:t>פשוט מאוד, הם אמרו בצורה ברורה וחד-משמעית: לא תמשיך לרמות את העולם, לא תמשיך לרמות את כולם כאילו אין לך פרטנר לשלום. אנחנו נוריד את המסכה, ואנחנו אומרים לך: א</w:t>
      </w:r>
      <w:r>
        <w:rPr>
          <w:rFonts w:hint="cs"/>
          <w:rtl/>
        </w:rPr>
        <w:t>תה לא פרטנר לשלום, אתה לא יכול להיות צד כלשהו, אתה איש כפיות ואיש החלטות חד-צדדיות. גם לזה לא ניתן יד. אם יש צד חיובי בכל מה שהיה אתמול, הרי זה הורדת המסכה הזאת ולמידת הלקח ממדיניות כפיית הכוח, המדיניות הכופה בכוח, שנמשכה שנים רבות, וכולנו תקווה שאתמול הוש</w:t>
      </w:r>
      <w:r>
        <w:rPr>
          <w:rFonts w:hint="cs"/>
          <w:rtl/>
        </w:rPr>
        <w:t>ם לה קץ ובתוך הימים הספורים הקרובים אנחנו אולי נזכה לא רק למדיניות חדשה, אלא אולי גם לממשלה חדשה. מגיע לעם הזה שמישהו יוציא אותו, סוף-סוף, ממעגל שפיכות הדמים האין-סופי. תודה רבה, אדוני.</w:t>
      </w:r>
    </w:p>
    <w:p w14:paraId="3437B555" w14:textId="77777777" w:rsidR="00000000" w:rsidRDefault="002703A1">
      <w:pPr>
        <w:pStyle w:val="a0"/>
        <w:rPr>
          <w:rFonts w:hint="cs"/>
          <w:rtl/>
        </w:rPr>
      </w:pPr>
    </w:p>
    <w:p w14:paraId="583451A6" w14:textId="77777777" w:rsidR="00000000" w:rsidRDefault="002703A1">
      <w:pPr>
        <w:pStyle w:val="af1"/>
        <w:rPr>
          <w:rtl/>
        </w:rPr>
      </w:pPr>
      <w:r>
        <w:rPr>
          <w:rtl/>
        </w:rPr>
        <w:t>היו"ר ראובן ריבלין:</w:t>
      </w:r>
    </w:p>
    <w:p w14:paraId="6A2D29FD" w14:textId="77777777" w:rsidR="00000000" w:rsidRDefault="002703A1">
      <w:pPr>
        <w:pStyle w:val="a0"/>
        <w:rPr>
          <w:rtl/>
        </w:rPr>
      </w:pPr>
    </w:p>
    <w:p w14:paraId="61B0C332" w14:textId="77777777" w:rsidR="00000000" w:rsidRDefault="002703A1">
      <w:pPr>
        <w:pStyle w:val="a0"/>
        <w:rPr>
          <w:rFonts w:hint="cs"/>
          <w:rtl/>
        </w:rPr>
      </w:pPr>
      <w:r>
        <w:rPr>
          <w:rFonts w:hint="cs"/>
          <w:rtl/>
        </w:rPr>
        <w:t>תודה רבה. אחרון הדוברים, חבר הכנסת ויושב-ראש הקו</w:t>
      </w:r>
      <w:r>
        <w:rPr>
          <w:rFonts w:hint="cs"/>
          <w:rtl/>
        </w:rPr>
        <w:t>אליציה, גדעון סער. בבקשה, אדוני. גם לרשות אדוני עומדות חמש דקות.</w:t>
      </w:r>
    </w:p>
    <w:p w14:paraId="553D51C5" w14:textId="77777777" w:rsidR="00000000" w:rsidRDefault="002703A1">
      <w:pPr>
        <w:pStyle w:val="a0"/>
        <w:rPr>
          <w:rFonts w:hint="cs"/>
          <w:rtl/>
        </w:rPr>
      </w:pPr>
    </w:p>
    <w:p w14:paraId="2C76CF08" w14:textId="77777777" w:rsidR="00000000" w:rsidRDefault="002703A1">
      <w:pPr>
        <w:pStyle w:val="af0"/>
        <w:rPr>
          <w:rtl/>
        </w:rPr>
      </w:pPr>
      <w:r>
        <w:rPr>
          <w:rFonts w:hint="eastAsia"/>
          <w:rtl/>
        </w:rPr>
        <w:t>חיים</w:t>
      </w:r>
      <w:r>
        <w:rPr>
          <w:rtl/>
        </w:rPr>
        <w:t xml:space="preserve"> אורון (מרצ):</w:t>
      </w:r>
    </w:p>
    <w:p w14:paraId="64F11EED" w14:textId="77777777" w:rsidR="00000000" w:rsidRDefault="002703A1">
      <w:pPr>
        <w:pStyle w:val="a0"/>
        <w:rPr>
          <w:rFonts w:hint="cs"/>
          <w:rtl/>
        </w:rPr>
      </w:pPr>
    </w:p>
    <w:p w14:paraId="113C4CB5" w14:textId="77777777" w:rsidR="00000000" w:rsidRDefault="002703A1">
      <w:pPr>
        <w:pStyle w:val="a0"/>
        <w:rPr>
          <w:rFonts w:hint="cs"/>
          <w:rtl/>
        </w:rPr>
      </w:pPr>
      <w:bookmarkStart w:id="166" w:name="FS000001027T03_05_2004_17_12_46"/>
      <w:bookmarkEnd w:id="166"/>
      <w:r>
        <w:rPr>
          <w:rFonts w:hint="cs"/>
          <w:rtl/>
        </w:rPr>
        <w:t>גדעון, אתה בעד מפת הדרכים או נגד? אני יכול סוף-סוף לדעת? אני מנסה כבר שנה לדעת מה דעתו, לא יודע.</w:t>
      </w:r>
    </w:p>
    <w:p w14:paraId="515770BA" w14:textId="77777777" w:rsidR="00000000" w:rsidRDefault="002703A1">
      <w:pPr>
        <w:pStyle w:val="a0"/>
        <w:rPr>
          <w:rFonts w:hint="cs"/>
          <w:rtl/>
        </w:rPr>
      </w:pPr>
    </w:p>
    <w:p w14:paraId="228C7985" w14:textId="77777777" w:rsidR="00000000" w:rsidRDefault="002703A1">
      <w:pPr>
        <w:pStyle w:val="a"/>
        <w:rPr>
          <w:rtl/>
        </w:rPr>
      </w:pPr>
      <w:bookmarkStart w:id="167" w:name="FS000001027T03_05_2004_19_12_14"/>
      <w:bookmarkStart w:id="168" w:name="_Toc72672381"/>
      <w:bookmarkEnd w:id="167"/>
      <w:r>
        <w:rPr>
          <w:rFonts w:hint="eastAsia"/>
          <w:rtl/>
        </w:rPr>
        <w:t>גדעון</w:t>
      </w:r>
      <w:r>
        <w:rPr>
          <w:rtl/>
        </w:rPr>
        <w:t xml:space="preserve"> סער (הליכוד):</w:t>
      </w:r>
      <w:bookmarkEnd w:id="168"/>
    </w:p>
    <w:p w14:paraId="021EB704" w14:textId="77777777" w:rsidR="00000000" w:rsidRDefault="002703A1">
      <w:pPr>
        <w:pStyle w:val="a0"/>
        <w:rPr>
          <w:rFonts w:hint="cs"/>
          <w:rtl/>
        </w:rPr>
      </w:pPr>
    </w:p>
    <w:p w14:paraId="6F5FC3CE" w14:textId="77777777" w:rsidR="00000000" w:rsidRDefault="002703A1">
      <w:pPr>
        <w:pStyle w:val="a0"/>
        <w:rPr>
          <w:rFonts w:hint="cs"/>
          <w:rtl/>
        </w:rPr>
      </w:pPr>
      <w:r>
        <w:rPr>
          <w:rFonts w:hint="cs"/>
          <w:rtl/>
        </w:rPr>
        <w:t xml:space="preserve">אדוני היושב-ראש, כנסת נכבדה, יש לי עניין, חבר הכנסת </w:t>
      </w:r>
      <w:r>
        <w:rPr>
          <w:rFonts w:hint="cs"/>
          <w:rtl/>
        </w:rPr>
        <w:t>אורון, לשוחח אתך, אבל יותר מזה עם חבריך - - -</w:t>
      </w:r>
    </w:p>
    <w:p w14:paraId="47E7AE3F" w14:textId="77777777" w:rsidR="00000000" w:rsidRDefault="002703A1">
      <w:pPr>
        <w:pStyle w:val="a0"/>
        <w:rPr>
          <w:rFonts w:hint="cs"/>
          <w:rtl/>
        </w:rPr>
      </w:pPr>
    </w:p>
    <w:p w14:paraId="1E1493C3" w14:textId="77777777" w:rsidR="00000000" w:rsidRDefault="002703A1">
      <w:pPr>
        <w:pStyle w:val="af1"/>
        <w:rPr>
          <w:rtl/>
        </w:rPr>
      </w:pPr>
      <w:r>
        <w:rPr>
          <w:rtl/>
        </w:rPr>
        <w:t>היו"ר ראובן ריבלין:</w:t>
      </w:r>
    </w:p>
    <w:p w14:paraId="16755065" w14:textId="77777777" w:rsidR="00000000" w:rsidRDefault="002703A1">
      <w:pPr>
        <w:pStyle w:val="a0"/>
        <w:rPr>
          <w:rtl/>
        </w:rPr>
      </w:pPr>
    </w:p>
    <w:p w14:paraId="2D9A0125" w14:textId="77777777" w:rsidR="00000000" w:rsidRDefault="002703A1">
      <w:pPr>
        <w:pStyle w:val="a0"/>
        <w:rPr>
          <w:rFonts w:hint="cs"/>
          <w:rtl/>
        </w:rPr>
      </w:pPr>
      <w:r>
        <w:rPr>
          <w:rFonts w:hint="cs"/>
          <w:rtl/>
        </w:rPr>
        <w:t>האם אדוני מסכים שאנחנו נישאר פה?</w:t>
      </w:r>
    </w:p>
    <w:p w14:paraId="082AA2BD" w14:textId="77777777" w:rsidR="00000000" w:rsidRDefault="002703A1">
      <w:pPr>
        <w:pStyle w:val="a0"/>
        <w:rPr>
          <w:rFonts w:hint="cs"/>
          <w:rtl/>
        </w:rPr>
      </w:pPr>
    </w:p>
    <w:p w14:paraId="66B1EC46" w14:textId="77777777" w:rsidR="00000000" w:rsidRDefault="002703A1">
      <w:pPr>
        <w:pStyle w:val="-"/>
        <w:rPr>
          <w:rtl/>
        </w:rPr>
      </w:pPr>
      <w:bookmarkStart w:id="169" w:name="FS000001027T03_05_2004_19_12_56C"/>
      <w:bookmarkEnd w:id="169"/>
      <w:r>
        <w:rPr>
          <w:rtl/>
        </w:rPr>
        <w:t>גדעון סער (הליכוד):</w:t>
      </w:r>
    </w:p>
    <w:p w14:paraId="52C21B6F" w14:textId="77777777" w:rsidR="00000000" w:rsidRDefault="002703A1">
      <w:pPr>
        <w:pStyle w:val="a0"/>
        <w:rPr>
          <w:rtl/>
        </w:rPr>
      </w:pPr>
    </w:p>
    <w:p w14:paraId="7BA361A3" w14:textId="77777777" w:rsidR="00000000" w:rsidRDefault="002703A1">
      <w:pPr>
        <w:pStyle w:val="a0"/>
        <w:rPr>
          <w:rFonts w:hint="cs"/>
          <w:rtl/>
        </w:rPr>
      </w:pPr>
      <w:r>
        <w:rPr>
          <w:rFonts w:hint="cs"/>
          <w:rtl/>
        </w:rPr>
        <w:t>שיחה בנוכחות קהל.</w:t>
      </w:r>
    </w:p>
    <w:p w14:paraId="45E5B522" w14:textId="77777777" w:rsidR="00000000" w:rsidRDefault="002703A1">
      <w:pPr>
        <w:pStyle w:val="a0"/>
        <w:rPr>
          <w:rFonts w:hint="cs"/>
          <w:rtl/>
        </w:rPr>
      </w:pPr>
    </w:p>
    <w:p w14:paraId="1862AA34" w14:textId="77777777" w:rsidR="00000000" w:rsidRDefault="002703A1">
      <w:pPr>
        <w:pStyle w:val="af1"/>
        <w:rPr>
          <w:rtl/>
        </w:rPr>
      </w:pPr>
      <w:r>
        <w:rPr>
          <w:rtl/>
        </w:rPr>
        <w:t>היו"ר ראובן ריבלין:</w:t>
      </w:r>
    </w:p>
    <w:p w14:paraId="1C283FFF" w14:textId="77777777" w:rsidR="00000000" w:rsidRDefault="002703A1">
      <w:pPr>
        <w:pStyle w:val="a0"/>
        <w:rPr>
          <w:rtl/>
        </w:rPr>
      </w:pPr>
    </w:p>
    <w:p w14:paraId="4F2BC877" w14:textId="77777777" w:rsidR="00000000" w:rsidRDefault="002703A1">
      <w:pPr>
        <w:pStyle w:val="a0"/>
        <w:rPr>
          <w:rFonts w:hint="cs"/>
          <w:rtl/>
        </w:rPr>
      </w:pPr>
      <w:r>
        <w:rPr>
          <w:rFonts w:hint="cs"/>
          <w:rtl/>
        </w:rPr>
        <w:t>אה. בסדר גמור.</w:t>
      </w:r>
    </w:p>
    <w:p w14:paraId="5DB66B39" w14:textId="77777777" w:rsidR="00000000" w:rsidRDefault="002703A1">
      <w:pPr>
        <w:pStyle w:val="a0"/>
        <w:rPr>
          <w:rFonts w:hint="cs"/>
          <w:rtl/>
        </w:rPr>
      </w:pPr>
    </w:p>
    <w:p w14:paraId="3A3C5C6C" w14:textId="77777777" w:rsidR="00000000" w:rsidRDefault="002703A1">
      <w:pPr>
        <w:pStyle w:val="-"/>
        <w:rPr>
          <w:rtl/>
        </w:rPr>
      </w:pPr>
      <w:bookmarkStart w:id="170" w:name="FS000001027T03_05_2004_19_13_08C"/>
      <w:bookmarkEnd w:id="170"/>
      <w:r>
        <w:rPr>
          <w:rtl/>
        </w:rPr>
        <w:t>גדעון סער (הליכוד):</w:t>
      </w:r>
    </w:p>
    <w:p w14:paraId="38B27899" w14:textId="77777777" w:rsidR="00000000" w:rsidRDefault="002703A1">
      <w:pPr>
        <w:pStyle w:val="a0"/>
        <w:rPr>
          <w:rtl/>
        </w:rPr>
      </w:pPr>
    </w:p>
    <w:p w14:paraId="31C9457F" w14:textId="77777777" w:rsidR="00000000" w:rsidRDefault="002703A1">
      <w:pPr>
        <w:pStyle w:val="a0"/>
        <w:rPr>
          <w:rFonts w:hint="cs"/>
          <w:rtl/>
        </w:rPr>
      </w:pPr>
      <w:r>
        <w:rPr>
          <w:rFonts w:hint="cs"/>
          <w:rtl/>
        </w:rPr>
        <w:t>- - - אבל יותר מזה עם חבריך לספסלים האלה, ממפלגת העבודה.</w:t>
      </w:r>
      <w:r>
        <w:rPr>
          <w:rFonts w:hint="cs"/>
          <w:rtl/>
        </w:rPr>
        <w:t xml:space="preserve"> למה? אנחנו חזרנו מפגרת הפסח, אבל הם באמת היו בפגרה. שבועות מספר לא שמענו מהם שום דבר. איזה שקט, איזו המתנה, איזו ציפייה, איזו דריכות - - -</w:t>
      </w:r>
    </w:p>
    <w:p w14:paraId="117BF0A8" w14:textId="77777777" w:rsidR="00000000" w:rsidRDefault="002703A1">
      <w:pPr>
        <w:pStyle w:val="a0"/>
        <w:rPr>
          <w:rFonts w:hint="cs"/>
          <w:rtl/>
        </w:rPr>
      </w:pPr>
    </w:p>
    <w:p w14:paraId="5ACC1680" w14:textId="77777777" w:rsidR="00000000" w:rsidRDefault="002703A1">
      <w:pPr>
        <w:pStyle w:val="af0"/>
        <w:rPr>
          <w:rtl/>
        </w:rPr>
      </w:pPr>
      <w:r>
        <w:rPr>
          <w:rFonts w:hint="eastAsia"/>
          <w:rtl/>
        </w:rPr>
        <w:t>זהבה</w:t>
      </w:r>
      <w:r>
        <w:rPr>
          <w:rtl/>
        </w:rPr>
        <w:t xml:space="preserve"> גלאון (מרצ):</w:t>
      </w:r>
    </w:p>
    <w:p w14:paraId="6288128D" w14:textId="77777777" w:rsidR="00000000" w:rsidRDefault="002703A1">
      <w:pPr>
        <w:pStyle w:val="a0"/>
        <w:rPr>
          <w:rFonts w:hint="cs"/>
          <w:rtl/>
        </w:rPr>
      </w:pPr>
    </w:p>
    <w:p w14:paraId="193C9433" w14:textId="77777777" w:rsidR="00000000" w:rsidRDefault="002703A1">
      <w:pPr>
        <w:pStyle w:val="a0"/>
        <w:rPr>
          <w:rFonts w:hint="cs"/>
          <w:rtl/>
        </w:rPr>
      </w:pPr>
      <w:r>
        <w:rPr>
          <w:rFonts w:hint="cs"/>
          <w:rtl/>
        </w:rPr>
        <w:t>- - -</w:t>
      </w:r>
    </w:p>
    <w:p w14:paraId="440E2E5C" w14:textId="77777777" w:rsidR="00000000" w:rsidRDefault="002703A1">
      <w:pPr>
        <w:pStyle w:val="a0"/>
        <w:rPr>
          <w:rFonts w:hint="cs"/>
          <w:rtl/>
        </w:rPr>
      </w:pPr>
    </w:p>
    <w:p w14:paraId="6F156459" w14:textId="77777777" w:rsidR="00000000" w:rsidRDefault="002703A1">
      <w:pPr>
        <w:pStyle w:val="-"/>
        <w:rPr>
          <w:rtl/>
        </w:rPr>
      </w:pPr>
      <w:bookmarkStart w:id="171" w:name="FS000001027T03_05_2004_19_14_02C"/>
      <w:bookmarkEnd w:id="171"/>
      <w:r>
        <w:rPr>
          <w:rtl/>
        </w:rPr>
        <w:t>גדעון סער (הליכוד):</w:t>
      </w:r>
    </w:p>
    <w:p w14:paraId="22B79DE0" w14:textId="77777777" w:rsidR="00000000" w:rsidRDefault="002703A1">
      <w:pPr>
        <w:pStyle w:val="a0"/>
        <w:rPr>
          <w:rtl/>
        </w:rPr>
      </w:pPr>
    </w:p>
    <w:p w14:paraId="79305172" w14:textId="77777777" w:rsidR="00000000" w:rsidRDefault="002703A1">
      <w:pPr>
        <w:pStyle w:val="a0"/>
        <w:rPr>
          <w:rFonts w:hint="cs"/>
          <w:rtl/>
        </w:rPr>
      </w:pPr>
      <w:r>
        <w:rPr>
          <w:rFonts w:hint="cs"/>
          <w:rtl/>
        </w:rPr>
        <w:t xml:space="preserve">- - - איזו השתוקקות להיכנס לממשלה. </w:t>
      </w:r>
    </w:p>
    <w:p w14:paraId="4DB16FA9" w14:textId="77777777" w:rsidR="00000000" w:rsidRDefault="002703A1">
      <w:pPr>
        <w:pStyle w:val="a0"/>
        <w:rPr>
          <w:rFonts w:hint="cs"/>
          <w:rtl/>
        </w:rPr>
      </w:pPr>
    </w:p>
    <w:p w14:paraId="2B1579F1" w14:textId="77777777" w:rsidR="00000000" w:rsidRDefault="002703A1">
      <w:pPr>
        <w:pStyle w:val="af0"/>
        <w:rPr>
          <w:rtl/>
        </w:rPr>
      </w:pPr>
      <w:r>
        <w:rPr>
          <w:rFonts w:hint="eastAsia"/>
          <w:rtl/>
        </w:rPr>
        <w:t>שמעון</w:t>
      </w:r>
      <w:r>
        <w:rPr>
          <w:rtl/>
        </w:rPr>
        <w:t xml:space="preserve"> פרס (העבודה-מימד):</w:t>
      </w:r>
    </w:p>
    <w:p w14:paraId="71F3DA54" w14:textId="77777777" w:rsidR="00000000" w:rsidRDefault="002703A1">
      <w:pPr>
        <w:pStyle w:val="a0"/>
        <w:rPr>
          <w:rFonts w:hint="cs"/>
          <w:rtl/>
        </w:rPr>
      </w:pPr>
    </w:p>
    <w:p w14:paraId="330BC92B" w14:textId="77777777" w:rsidR="00000000" w:rsidRDefault="002703A1">
      <w:pPr>
        <w:pStyle w:val="a0"/>
        <w:rPr>
          <w:rFonts w:hint="cs"/>
          <w:rtl/>
        </w:rPr>
      </w:pPr>
      <w:r>
        <w:rPr>
          <w:rFonts w:hint="cs"/>
          <w:rtl/>
        </w:rPr>
        <w:t>אל תפ</w:t>
      </w:r>
      <w:r>
        <w:rPr>
          <w:rFonts w:hint="cs"/>
          <w:rtl/>
        </w:rPr>
        <w:t>ריז, אל תפריז.</w:t>
      </w:r>
    </w:p>
    <w:p w14:paraId="66314BD0" w14:textId="77777777" w:rsidR="00000000" w:rsidRDefault="002703A1">
      <w:pPr>
        <w:pStyle w:val="a0"/>
        <w:rPr>
          <w:rFonts w:hint="cs"/>
          <w:rtl/>
        </w:rPr>
      </w:pPr>
    </w:p>
    <w:p w14:paraId="0C365890" w14:textId="77777777" w:rsidR="00000000" w:rsidRDefault="002703A1">
      <w:pPr>
        <w:pStyle w:val="-"/>
        <w:rPr>
          <w:rtl/>
        </w:rPr>
      </w:pPr>
      <w:bookmarkStart w:id="172" w:name="FS000001027T03_05_2004_19_14_34C"/>
      <w:bookmarkEnd w:id="172"/>
      <w:r>
        <w:rPr>
          <w:rtl/>
        </w:rPr>
        <w:t>גדעון סער (הליכוד):</w:t>
      </w:r>
    </w:p>
    <w:p w14:paraId="1BF0324E" w14:textId="77777777" w:rsidR="00000000" w:rsidRDefault="002703A1">
      <w:pPr>
        <w:pStyle w:val="a0"/>
        <w:rPr>
          <w:rtl/>
        </w:rPr>
      </w:pPr>
    </w:p>
    <w:p w14:paraId="68C69155" w14:textId="77777777" w:rsidR="00000000" w:rsidRDefault="002703A1">
      <w:pPr>
        <w:pStyle w:val="a0"/>
        <w:rPr>
          <w:rFonts w:hint="cs"/>
          <w:rtl/>
        </w:rPr>
      </w:pPr>
      <w:r>
        <w:rPr>
          <w:rFonts w:hint="cs"/>
          <w:rtl/>
        </w:rPr>
        <w:t xml:space="preserve">אבל זה בסדר. מהבוקר אתם שוב משחקים באופוזיציה לוחמת. מי אתם חושבים עוד מאמין לזה? </w:t>
      </w:r>
    </w:p>
    <w:p w14:paraId="24C25028" w14:textId="77777777" w:rsidR="00000000" w:rsidRDefault="002703A1">
      <w:pPr>
        <w:pStyle w:val="a0"/>
        <w:rPr>
          <w:rFonts w:hint="cs"/>
          <w:rtl/>
        </w:rPr>
      </w:pPr>
    </w:p>
    <w:p w14:paraId="4D89E60C" w14:textId="77777777" w:rsidR="00000000" w:rsidRDefault="002703A1">
      <w:pPr>
        <w:pStyle w:val="a0"/>
        <w:rPr>
          <w:rFonts w:hint="cs"/>
          <w:rtl/>
        </w:rPr>
      </w:pPr>
      <w:r>
        <w:rPr>
          <w:rFonts w:hint="cs"/>
          <w:rtl/>
        </w:rPr>
        <w:t xml:space="preserve">אתם גם נותנים ציונים. אני שומע הבוקר את שר הביטחון לשעבר, בנימין בן-אליעזר, מסביר מה ראש הממשלה צריך לעשות, מה ראש הממשלה חייב לעשות - </w:t>
      </w:r>
      <w:r>
        <w:rPr>
          <w:rFonts w:hint="cs"/>
          <w:rtl/>
        </w:rPr>
        <w:t>- -</w:t>
      </w:r>
    </w:p>
    <w:p w14:paraId="3E4B3A31" w14:textId="77777777" w:rsidR="00000000" w:rsidRDefault="002703A1">
      <w:pPr>
        <w:pStyle w:val="a0"/>
        <w:rPr>
          <w:rFonts w:hint="cs"/>
          <w:rtl/>
        </w:rPr>
      </w:pPr>
    </w:p>
    <w:p w14:paraId="67044FDA" w14:textId="77777777" w:rsidR="00000000" w:rsidRDefault="002703A1">
      <w:pPr>
        <w:pStyle w:val="af0"/>
        <w:rPr>
          <w:rtl/>
        </w:rPr>
      </w:pPr>
      <w:r>
        <w:rPr>
          <w:rFonts w:hint="eastAsia"/>
          <w:rtl/>
        </w:rPr>
        <w:t>דני</w:t>
      </w:r>
      <w:r>
        <w:rPr>
          <w:rtl/>
        </w:rPr>
        <w:t xml:space="preserve"> יתום (העבודה-מימד):</w:t>
      </w:r>
    </w:p>
    <w:p w14:paraId="2B78472C" w14:textId="77777777" w:rsidR="00000000" w:rsidRDefault="002703A1">
      <w:pPr>
        <w:pStyle w:val="a0"/>
        <w:rPr>
          <w:rFonts w:hint="cs"/>
          <w:rtl/>
        </w:rPr>
      </w:pPr>
    </w:p>
    <w:p w14:paraId="404F28D1" w14:textId="77777777" w:rsidR="00000000" w:rsidRDefault="002703A1">
      <w:pPr>
        <w:pStyle w:val="a0"/>
        <w:rPr>
          <w:rFonts w:hint="cs"/>
          <w:rtl/>
        </w:rPr>
      </w:pPr>
      <w:r>
        <w:rPr>
          <w:rFonts w:hint="cs"/>
          <w:rtl/>
        </w:rPr>
        <w:t>מה היתה עמדתך ביחס להתנתקות והיכן הבעת אותה?</w:t>
      </w:r>
    </w:p>
    <w:p w14:paraId="37DDBEDB" w14:textId="77777777" w:rsidR="00000000" w:rsidRDefault="002703A1">
      <w:pPr>
        <w:pStyle w:val="a0"/>
        <w:rPr>
          <w:rFonts w:hint="cs"/>
          <w:rtl/>
        </w:rPr>
      </w:pPr>
    </w:p>
    <w:p w14:paraId="50EFA4BC" w14:textId="77777777" w:rsidR="00000000" w:rsidRDefault="002703A1">
      <w:pPr>
        <w:pStyle w:val="-"/>
        <w:rPr>
          <w:rtl/>
        </w:rPr>
      </w:pPr>
      <w:bookmarkStart w:id="173" w:name="FS000001027T03_05_2004_19_25_35C"/>
      <w:bookmarkEnd w:id="173"/>
      <w:r>
        <w:rPr>
          <w:rtl/>
        </w:rPr>
        <w:t>גדעון סער (הליכוד):</w:t>
      </w:r>
    </w:p>
    <w:p w14:paraId="148F9D96" w14:textId="77777777" w:rsidR="00000000" w:rsidRDefault="002703A1">
      <w:pPr>
        <w:pStyle w:val="a0"/>
        <w:rPr>
          <w:rtl/>
        </w:rPr>
      </w:pPr>
    </w:p>
    <w:p w14:paraId="649D3C70" w14:textId="77777777" w:rsidR="00000000" w:rsidRDefault="002703A1">
      <w:pPr>
        <w:pStyle w:val="a0"/>
        <w:rPr>
          <w:rFonts w:hint="cs"/>
          <w:rtl/>
        </w:rPr>
      </w:pPr>
      <w:r>
        <w:rPr>
          <w:rFonts w:hint="cs"/>
          <w:rtl/>
        </w:rPr>
        <w:t>מה שטוב במפלגת העבודה - היא תמיד נותנת ציונים ועצות לאחרים, בלי קשר למצבה האובייקטיבי. אין קשר. ואני שואל את עצמי, אם אתם כל כך טובים בעצות, למה לא תיתנו פעם ע</w:t>
      </w:r>
      <w:r>
        <w:rPr>
          <w:rFonts w:hint="cs"/>
          <w:rtl/>
        </w:rPr>
        <w:t xml:space="preserve">צה טובה לעצמכם? תחשבו על זה. פעם עצה טובה לעצמכם. אתם הרי יודעים את האמת. האמת היא שלמדינת ישראל יש ממשלה שעושה את גדר הביטחון. </w:t>
      </w:r>
    </w:p>
    <w:p w14:paraId="7F247052" w14:textId="77777777" w:rsidR="00000000" w:rsidRDefault="002703A1">
      <w:pPr>
        <w:pStyle w:val="a0"/>
        <w:rPr>
          <w:rFonts w:hint="cs"/>
          <w:rtl/>
        </w:rPr>
      </w:pPr>
    </w:p>
    <w:p w14:paraId="33F5FF9D" w14:textId="77777777" w:rsidR="00000000" w:rsidRDefault="002703A1">
      <w:pPr>
        <w:pStyle w:val="af0"/>
        <w:rPr>
          <w:rtl/>
        </w:rPr>
      </w:pPr>
      <w:r>
        <w:rPr>
          <w:rFonts w:hint="eastAsia"/>
          <w:rtl/>
        </w:rPr>
        <w:t>אבשלום</w:t>
      </w:r>
      <w:r>
        <w:rPr>
          <w:rtl/>
        </w:rPr>
        <w:t xml:space="preserve"> וילן (מרצ):</w:t>
      </w:r>
    </w:p>
    <w:p w14:paraId="7F5BED64" w14:textId="77777777" w:rsidR="00000000" w:rsidRDefault="002703A1">
      <w:pPr>
        <w:pStyle w:val="a0"/>
        <w:rPr>
          <w:rFonts w:hint="cs"/>
          <w:rtl/>
        </w:rPr>
      </w:pPr>
    </w:p>
    <w:p w14:paraId="04AF20D9" w14:textId="77777777" w:rsidR="00000000" w:rsidRDefault="002703A1">
      <w:pPr>
        <w:pStyle w:val="a0"/>
        <w:rPr>
          <w:rFonts w:hint="cs"/>
          <w:rtl/>
        </w:rPr>
      </w:pPr>
      <w:r>
        <w:rPr>
          <w:rFonts w:hint="cs"/>
          <w:rtl/>
        </w:rPr>
        <w:t xml:space="preserve">אתם גם רציתם את הגדר הזאת. </w:t>
      </w:r>
    </w:p>
    <w:p w14:paraId="4D8BE0B3" w14:textId="77777777" w:rsidR="00000000" w:rsidRDefault="002703A1">
      <w:pPr>
        <w:pStyle w:val="a0"/>
        <w:rPr>
          <w:rFonts w:hint="cs"/>
          <w:rtl/>
        </w:rPr>
      </w:pPr>
    </w:p>
    <w:p w14:paraId="0A3811E4" w14:textId="77777777" w:rsidR="00000000" w:rsidRDefault="002703A1">
      <w:pPr>
        <w:pStyle w:val="-"/>
        <w:rPr>
          <w:rtl/>
        </w:rPr>
      </w:pPr>
      <w:bookmarkStart w:id="174" w:name="FS000001027T03_05_2004_19_27_33C"/>
      <w:bookmarkEnd w:id="174"/>
      <w:r>
        <w:rPr>
          <w:rtl/>
        </w:rPr>
        <w:t>גדעון סער (הליכוד):</w:t>
      </w:r>
    </w:p>
    <w:p w14:paraId="241309A8" w14:textId="77777777" w:rsidR="00000000" w:rsidRDefault="002703A1">
      <w:pPr>
        <w:pStyle w:val="a0"/>
        <w:rPr>
          <w:rtl/>
        </w:rPr>
      </w:pPr>
    </w:p>
    <w:p w14:paraId="096643DB" w14:textId="77777777" w:rsidR="00000000" w:rsidRDefault="002703A1">
      <w:pPr>
        <w:pStyle w:val="a0"/>
        <w:rPr>
          <w:rFonts w:hint="cs"/>
          <w:rtl/>
        </w:rPr>
      </w:pPr>
      <w:r>
        <w:rPr>
          <w:rFonts w:hint="cs"/>
          <w:rtl/>
        </w:rPr>
        <w:t>אתם יודעים שבאופן רציף, מ"חומת מגן" - הטרור והפגיעה, החש</w:t>
      </w:r>
      <w:r>
        <w:rPr>
          <w:rFonts w:hint="cs"/>
          <w:rtl/>
        </w:rPr>
        <w:t xml:space="preserve">יפה של אזרחי ישראל לטרור מאז "חומת מגן" בסימן ירידה מתמדת. </w:t>
      </w:r>
    </w:p>
    <w:p w14:paraId="3345E986" w14:textId="77777777" w:rsidR="00000000" w:rsidRDefault="002703A1">
      <w:pPr>
        <w:pStyle w:val="a0"/>
        <w:rPr>
          <w:rFonts w:hint="cs"/>
          <w:rtl/>
        </w:rPr>
      </w:pPr>
    </w:p>
    <w:p w14:paraId="1C1C7FAA" w14:textId="77777777" w:rsidR="00000000" w:rsidRDefault="002703A1">
      <w:pPr>
        <w:pStyle w:val="af0"/>
        <w:rPr>
          <w:rtl/>
        </w:rPr>
      </w:pPr>
      <w:r>
        <w:rPr>
          <w:rFonts w:hint="eastAsia"/>
          <w:rtl/>
        </w:rPr>
        <w:t>אבשלום</w:t>
      </w:r>
      <w:r>
        <w:rPr>
          <w:rtl/>
        </w:rPr>
        <w:t xml:space="preserve"> וילן (מרצ):</w:t>
      </w:r>
    </w:p>
    <w:p w14:paraId="0C5A6943" w14:textId="77777777" w:rsidR="00000000" w:rsidRDefault="002703A1">
      <w:pPr>
        <w:pStyle w:val="a0"/>
        <w:rPr>
          <w:rFonts w:hint="cs"/>
          <w:rtl/>
        </w:rPr>
      </w:pPr>
    </w:p>
    <w:p w14:paraId="0384F447" w14:textId="77777777" w:rsidR="00000000" w:rsidRDefault="002703A1">
      <w:pPr>
        <w:pStyle w:val="a0"/>
        <w:rPr>
          <w:rFonts w:hint="cs"/>
          <w:rtl/>
        </w:rPr>
      </w:pPr>
      <w:r>
        <w:rPr>
          <w:rFonts w:hint="cs"/>
          <w:rtl/>
        </w:rPr>
        <w:t>- - -</w:t>
      </w:r>
    </w:p>
    <w:p w14:paraId="1E9BFF78" w14:textId="77777777" w:rsidR="00000000" w:rsidRDefault="002703A1">
      <w:pPr>
        <w:pStyle w:val="a0"/>
        <w:rPr>
          <w:rFonts w:hint="cs"/>
          <w:rtl/>
        </w:rPr>
      </w:pPr>
    </w:p>
    <w:p w14:paraId="61A4507F" w14:textId="77777777" w:rsidR="00000000" w:rsidRDefault="002703A1">
      <w:pPr>
        <w:pStyle w:val="-"/>
        <w:rPr>
          <w:rtl/>
        </w:rPr>
      </w:pPr>
      <w:bookmarkStart w:id="175" w:name="FS000001027T03_05_2004_19_28_09C"/>
      <w:bookmarkEnd w:id="175"/>
      <w:r>
        <w:rPr>
          <w:rtl/>
        </w:rPr>
        <w:t>גדעון סער (הליכוד):</w:t>
      </w:r>
    </w:p>
    <w:p w14:paraId="77B0F0EC" w14:textId="77777777" w:rsidR="00000000" w:rsidRDefault="002703A1">
      <w:pPr>
        <w:pStyle w:val="a0"/>
        <w:rPr>
          <w:rtl/>
        </w:rPr>
      </w:pPr>
    </w:p>
    <w:p w14:paraId="5A17974D" w14:textId="77777777" w:rsidR="00000000" w:rsidRDefault="002703A1">
      <w:pPr>
        <w:pStyle w:val="a0"/>
        <w:rPr>
          <w:rFonts w:hint="cs"/>
          <w:rtl/>
        </w:rPr>
      </w:pPr>
      <w:r>
        <w:rPr>
          <w:rFonts w:hint="cs"/>
          <w:rtl/>
        </w:rPr>
        <w:t>אתם יודעים שהמתקפה של ישראל על הטרור ועל ארגוני הטרור ועל ראשי ארגוני הטרור נושאת פרי מחודש לחודש. יותר טוב. גם את זה אתם יודעים. אתם גם יודעים שהכ</w:t>
      </w:r>
      <w:r>
        <w:rPr>
          <w:rFonts w:hint="cs"/>
          <w:rtl/>
        </w:rPr>
        <w:t>לכלה מתאוששת. אני מניח שאפילו אצלכם חדר הנושא הזה. קראתם בטח את המדורים הכלכליים. חבר הכנסת יתום - - -</w:t>
      </w:r>
    </w:p>
    <w:p w14:paraId="561451B1" w14:textId="77777777" w:rsidR="00000000" w:rsidRDefault="002703A1">
      <w:pPr>
        <w:pStyle w:val="a0"/>
        <w:rPr>
          <w:rFonts w:hint="cs"/>
          <w:rtl/>
        </w:rPr>
      </w:pPr>
    </w:p>
    <w:p w14:paraId="648EE2A4" w14:textId="77777777" w:rsidR="00000000" w:rsidRDefault="002703A1">
      <w:pPr>
        <w:pStyle w:val="af0"/>
        <w:rPr>
          <w:rtl/>
        </w:rPr>
      </w:pPr>
      <w:r>
        <w:rPr>
          <w:rFonts w:hint="eastAsia"/>
          <w:rtl/>
        </w:rPr>
        <w:t>דני</w:t>
      </w:r>
      <w:r>
        <w:rPr>
          <w:rtl/>
        </w:rPr>
        <w:t xml:space="preserve"> יתום (העבודה-מימד):</w:t>
      </w:r>
    </w:p>
    <w:p w14:paraId="5899AAA2" w14:textId="77777777" w:rsidR="00000000" w:rsidRDefault="002703A1">
      <w:pPr>
        <w:pStyle w:val="a0"/>
        <w:rPr>
          <w:rFonts w:hint="cs"/>
          <w:rtl/>
        </w:rPr>
      </w:pPr>
    </w:p>
    <w:p w14:paraId="1A33E8C3" w14:textId="77777777" w:rsidR="00000000" w:rsidRDefault="002703A1">
      <w:pPr>
        <w:pStyle w:val="a0"/>
        <w:rPr>
          <w:rFonts w:hint="cs"/>
          <w:rtl/>
        </w:rPr>
      </w:pPr>
      <w:r>
        <w:rPr>
          <w:rFonts w:hint="cs"/>
          <w:rtl/>
        </w:rPr>
        <w:t>תגיד לי, אתה מתעלם מהיקף האבטלה?</w:t>
      </w:r>
    </w:p>
    <w:p w14:paraId="5475477F" w14:textId="77777777" w:rsidR="00000000" w:rsidRDefault="002703A1">
      <w:pPr>
        <w:pStyle w:val="a0"/>
        <w:rPr>
          <w:rFonts w:hint="cs"/>
          <w:rtl/>
        </w:rPr>
      </w:pPr>
    </w:p>
    <w:p w14:paraId="3244B7FE" w14:textId="77777777" w:rsidR="00000000" w:rsidRDefault="002703A1">
      <w:pPr>
        <w:pStyle w:val="af1"/>
        <w:rPr>
          <w:rtl/>
        </w:rPr>
      </w:pPr>
      <w:r>
        <w:rPr>
          <w:rtl/>
        </w:rPr>
        <w:t>היו"ר ראובן ריבלין:</w:t>
      </w:r>
    </w:p>
    <w:p w14:paraId="1153517C" w14:textId="77777777" w:rsidR="00000000" w:rsidRDefault="002703A1">
      <w:pPr>
        <w:pStyle w:val="a0"/>
        <w:rPr>
          <w:rtl/>
        </w:rPr>
      </w:pPr>
    </w:p>
    <w:p w14:paraId="4469BD17" w14:textId="77777777" w:rsidR="00000000" w:rsidRDefault="002703A1">
      <w:pPr>
        <w:pStyle w:val="a0"/>
        <w:rPr>
          <w:rFonts w:hint="cs"/>
          <w:rtl/>
        </w:rPr>
      </w:pPr>
      <w:r>
        <w:rPr>
          <w:rFonts w:hint="cs"/>
          <w:rtl/>
        </w:rPr>
        <w:t>חבר הכנסת דני יתום, אדוני לא יכול להיות קורא הביניים היחיד.</w:t>
      </w:r>
    </w:p>
    <w:p w14:paraId="2787FA4B" w14:textId="77777777" w:rsidR="00000000" w:rsidRDefault="002703A1">
      <w:pPr>
        <w:pStyle w:val="a0"/>
        <w:rPr>
          <w:rFonts w:hint="cs"/>
          <w:rtl/>
        </w:rPr>
      </w:pPr>
    </w:p>
    <w:p w14:paraId="2699C80B" w14:textId="77777777" w:rsidR="00000000" w:rsidRDefault="002703A1">
      <w:pPr>
        <w:pStyle w:val="af0"/>
        <w:rPr>
          <w:rtl/>
        </w:rPr>
      </w:pPr>
      <w:r>
        <w:rPr>
          <w:rFonts w:hint="eastAsia"/>
          <w:rtl/>
        </w:rPr>
        <w:t>דני</w:t>
      </w:r>
      <w:r>
        <w:rPr>
          <w:rtl/>
        </w:rPr>
        <w:t xml:space="preserve"> יתום (ה</w:t>
      </w:r>
      <w:r>
        <w:rPr>
          <w:rtl/>
        </w:rPr>
        <w:t>עבודה-מימד):</w:t>
      </w:r>
    </w:p>
    <w:p w14:paraId="749C1BB2" w14:textId="77777777" w:rsidR="00000000" w:rsidRDefault="002703A1">
      <w:pPr>
        <w:pStyle w:val="a0"/>
        <w:rPr>
          <w:rFonts w:hint="cs"/>
          <w:rtl/>
        </w:rPr>
      </w:pPr>
    </w:p>
    <w:p w14:paraId="23DF635E" w14:textId="77777777" w:rsidR="00000000" w:rsidRDefault="002703A1">
      <w:pPr>
        <w:pStyle w:val="a0"/>
        <w:rPr>
          <w:rFonts w:hint="cs"/>
          <w:rtl/>
        </w:rPr>
      </w:pPr>
      <w:r>
        <w:rPr>
          <w:rFonts w:hint="cs"/>
          <w:rtl/>
        </w:rPr>
        <w:t>אני מנסה לעודד את האחרים.</w:t>
      </w:r>
    </w:p>
    <w:p w14:paraId="4BF3CF9C" w14:textId="77777777" w:rsidR="00000000" w:rsidRDefault="002703A1">
      <w:pPr>
        <w:pStyle w:val="a0"/>
        <w:rPr>
          <w:rFonts w:hint="cs"/>
          <w:rtl/>
        </w:rPr>
      </w:pPr>
    </w:p>
    <w:p w14:paraId="637071EE" w14:textId="77777777" w:rsidR="00000000" w:rsidRDefault="002703A1">
      <w:pPr>
        <w:pStyle w:val="af1"/>
        <w:rPr>
          <w:rtl/>
        </w:rPr>
      </w:pPr>
      <w:r>
        <w:rPr>
          <w:rtl/>
        </w:rPr>
        <w:t>היו"ר ראובן ריבלין:</w:t>
      </w:r>
    </w:p>
    <w:p w14:paraId="6BCFA4A1" w14:textId="77777777" w:rsidR="00000000" w:rsidRDefault="002703A1">
      <w:pPr>
        <w:pStyle w:val="a0"/>
        <w:rPr>
          <w:rtl/>
        </w:rPr>
      </w:pPr>
    </w:p>
    <w:p w14:paraId="17EBA748" w14:textId="77777777" w:rsidR="00000000" w:rsidRDefault="002703A1">
      <w:pPr>
        <w:pStyle w:val="a0"/>
        <w:rPr>
          <w:rFonts w:hint="cs"/>
          <w:rtl/>
        </w:rPr>
      </w:pPr>
      <w:r>
        <w:rPr>
          <w:rFonts w:hint="cs"/>
          <w:rtl/>
        </w:rPr>
        <w:t>זה בסדר. אדוני מילא מכסתו.</w:t>
      </w:r>
    </w:p>
    <w:p w14:paraId="467D331F" w14:textId="77777777" w:rsidR="00000000" w:rsidRDefault="002703A1">
      <w:pPr>
        <w:pStyle w:val="a0"/>
        <w:rPr>
          <w:rFonts w:hint="cs"/>
          <w:rtl/>
        </w:rPr>
      </w:pPr>
    </w:p>
    <w:p w14:paraId="4C1F0E6B" w14:textId="77777777" w:rsidR="00000000" w:rsidRDefault="002703A1">
      <w:pPr>
        <w:pStyle w:val="-"/>
        <w:rPr>
          <w:rtl/>
        </w:rPr>
      </w:pPr>
      <w:bookmarkStart w:id="176" w:name="FS000001027T03_05_2004_19_29_53C"/>
      <w:bookmarkEnd w:id="176"/>
      <w:r>
        <w:rPr>
          <w:rtl/>
        </w:rPr>
        <w:t>גדעון סער (הליכוד):</w:t>
      </w:r>
    </w:p>
    <w:p w14:paraId="5E78F6C3" w14:textId="77777777" w:rsidR="00000000" w:rsidRDefault="002703A1">
      <w:pPr>
        <w:pStyle w:val="a0"/>
        <w:rPr>
          <w:rtl/>
        </w:rPr>
      </w:pPr>
    </w:p>
    <w:p w14:paraId="619F7326" w14:textId="77777777" w:rsidR="00000000" w:rsidRDefault="002703A1">
      <w:pPr>
        <w:pStyle w:val="a0"/>
        <w:rPr>
          <w:rFonts w:hint="cs"/>
          <w:rtl/>
        </w:rPr>
      </w:pPr>
      <w:r>
        <w:rPr>
          <w:rFonts w:hint="cs"/>
          <w:rtl/>
        </w:rPr>
        <w:t>חבר הכנסת יתום, אני משוכנע שכבר עודכנת לגבי עודף הגבייה ממסים, שהיה ברבעון הראשון. אני משוכנע בזה.</w:t>
      </w:r>
    </w:p>
    <w:p w14:paraId="3D11709E" w14:textId="77777777" w:rsidR="00000000" w:rsidRDefault="002703A1">
      <w:pPr>
        <w:pStyle w:val="a0"/>
        <w:rPr>
          <w:rFonts w:hint="cs"/>
          <w:rtl/>
        </w:rPr>
      </w:pPr>
    </w:p>
    <w:p w14:paraId="611A21E2" w14:textId="77777777" w:rsidR="00000000" w:rsidRDefault="002703A1">
      <w:pPr>
        <w:pStyle w:val="af0"/>
        <w:rPr>
          <w:rtl/>
        </w:rPr>
      </w:pPr>
      <w:r>
        <w:rPr>
          <w:rFonts w:hint="eastAsia"/>
          <w:rtl/>
        </w:rPr>
        <w:t>דני</w:t>
      </w:r>
      <w:r>
        <w:rPr>
          <w:rtl/>
        </w:rPr>
        <w:t xml:space="preserve"> יתום (העבודה-מימד):</w:t>
      </w:r>
    </w:p>
    <w:p w14:paraId="4292B5B1" w14:textId="77777777" w:rsidR="00000000" w:rsidRDefault="002703A1">
      <w:pPr>
        <w:pStyle w:val="a0"/>
        <w:rPr>
          <w:rFonts w:hint="cs"/>
          <w:rtl/>
        </w:rPr>
      </w:pPr>
    </w:p>
    <w:p w14:paraId="115111EF" w14:textId="77777777" w:rsidR="00000000" w:rsidRDefault="002703A1">
      <w:pPr>
        <w:pStyle w:val="a0"/>
        <w:rPr>
          <w:rFonts w:hint="cs"/>
          <w:rtl/>
        </w:rPr>
      </w:pPr>
      <w:r>
        <w:rPr>
          <w:rFonts w:hint="cs"/>
          <w:rtl/>
        </w:rPr>
        <w:t>אני עודכנתי - - - הא</w:t>
      </w:r>
      <w:r>
        <w:rPr>
          <w:rFonts w:hint="cs"/>
          <w:rtl/>
        </w:rPr>
        <w:t>זרחים שחיים מתחת לקו העוני - - -</w:t>
      </w:r>
    </w:p>
    <w:p w14:paraId="6E29AE00" w14:textId="77777777" w:rsidR="00000000" w:rsidRDefault="002703A1">
      <w:pPr>
        <w:pStyle w:val="a0"/>
        <w:rPr>
          <w:rFonts w:hint="cs"/>
          <w:rtl/>
        </w:rPr>
      </w:pPr>
    </w:p>
    <w:p w14:paraId="50052E56" w14:textId="77777777" w:rsidR="00000000" w:rsidRDefault="002703A1">
      <w:pPr>
        <w:pStyle w:val="-"/>
        <w:rPr>
          <w:rtl/>
        </w:rPr>
      </w:pPr>
      <w:bookmarkStart w:id="177" w:name="FS000001027T03_05_2004_19_31_17C"/>
      <w:bookmarkEnd w:id="177"/>
      <w:r>
        <w:rPr>
          <w:rtl/>
        </w:rPr>
        <w:t>גדעון סער (הליכוד):</w:t>
      </w:r>
    </w:p>
    <w:p w14:paraId="71CF684A" w14:textId="77777777" w:rsidR="00000000" w:rsidRDefault="002703A1">
      <w:pPr>
        <w:pStyle w:val="a0"/>
        <w:rPr>
          <w:rtl/>
        </w:rPr>
      </w:pPr>
    </w:p>
    <w:p w14:paraId="3CE0D0ED" w14:textId="77777777" w:rsidR="00000000" w:rsidRDefault="002703A1">
      <w:pPr>
        <w:pStyle w:val="a0"/>
        <w:rPr>
          <w:rFonts w:hint="cs"/>
          <w:rtl/>
        </w:rPr>
      </w:pPr>
      <w:r>
        <w:rPr>
          <w:rFonts w:hint="cs"/>
          <w:rtl/>
        </w:rPr>
        <w:t xml:space="preserve">אני משוכנע שאתה יודע שהגירעון שהיה אמור להיות 4%, היום עומד על 3.5%. אני יודע שאתה יודע את זה. </w:t>
      </w:r>
    </w:p>
    <w:p w14:paraId="17BBD942" w14:textId="77777777" w:rsidR="00000000" w:rsidRDefault="002703A1">
      <w:pPr>
        <w:pStyle w:val="a0"/>
        <w:rPr>
          <w:rFonts w:hint="cs"/>
          <w:rtl/>
        </w:rPr>
      </w:pPr>
    </w:p>
    <w:p w14:paraId="1C8A858E" w14:textId="77777777" w:rsidR="00000000" w:rsidRDefault="002703A1">
      <w:pPr>
        <w:pStyle w:val="af0"/>
        <w:rPr>
          <w:rtl/>
        </w:rPr>
      </w:pPr>
      <w:r>
        <w:rPr>
          <w:rFonts w:hint="eastAsia"/>
          <w:rtl/>
        </w:rPr>
        <w:t>דני</w:t>
      </w:r>
      <w:r>
        <w:rPr>
          <w:rtl/>
        </w:rPr>
        <w:t xml:space="preserve"> יתום (העבודה-מימד):</w:t>
      </w:r>
    </w:p>
    <w:p w14:paraId="0932647E" w14:textId="77777777" w:rsidR="00000000" w:rsidRDefault="002703A1">
      <w:pPr>
        <w:pStyle w:val="a0"/>
        <w:rPr>
          <w:rFonts w:hint="cs"/>
          <w:rtl/>
        </w:rPr>
      </w:pPr>
    </w:p>
    <w:p w14:paraId="6D45E952" w14:textId="77777777" w:rsidR="00000000" w:rsidRDefault="002703A1">
      <w:pPr>
        <w:pStyle w:val="a0"/>
        <w:rPr>
          <w:rFonts w:hint="cs"/>
          <w:rtl/>
        </w:rPr>
      </w:pPr>
      <w:r>
        <w:rPr>
          <w:rFonts w:hint="cs"/>
          <w:rtl/>
        </w:rPr>
        <w:t>כמה מובטלים יש? כמה ילדים עניים יש?</w:t>
      </w:r>
    </w:p>
    <w:p w14:paraId="2E14EDCB" w14:textId="77777777" w:rsidR="00000000" w:rsidRDefault="002703A1">
      <w:pPr>
        <w:pStyle w:val="a0"/>
        <w:rPr>
          <w:rFonts w:hint="cs"/>
          <w:rtl/>
        </w:rPr>
      </w:pPr>
    </w:p>
    <w:p w14:paraId="73F35A16" w14:textId="77777777" w:rsidR="00000000" w:rsidRDefault="002703A1">
      <w:pPr>
        <w:pStyle w:val="-"/>
        <w:rPr>
          <w:rtl/>
        </w:rPr>
      </w:pPr>
      <w:bookmarkStart w:id="178" w:name="FS000001027T03_05_2004_19_32_06C"/>
      <w:bookmarkEnd w:id="178"/>
      <w:r>
        <w:rPr>
          <w:rtl/>
        </w:rPr>
        <w:t>גדעון סער (הליכוד):</w:t>
      </w:r>
    </w:p>
    <w:p w14:paraId="59D3F9EC" w14:textId="77777777" w:rsidR="00000000" w:rsidRDefault="002703A1">
      <w:pPr>
        <w:pStyle w:val="a0"/>
        <w:rPr>
          <w:rtl/>
        </w:rPr>
      </w:pPr>
    </w:p>
    <w:p w14:paraId="3427BD5C" w14:textId="77777777" w:rsidR="00000000" w:rsidRDefault="002703A1">
      <w:pPr>
        <w:pStyle w:val="a0"/>
        <w:rPr>
          <w:rFonts w:hint="cs"/>
          <w:rtl/>
        </w:rPr>
      </w:pPr>
      <w:r>
        <w:rPr>
          <w:rFonts w:hint="cs"/>
          <w:rtl/>
        </w:rPr>
        <w:t>אני משוכנע גם, חבר הכ</w:t>
      </w:r>
      <w:r>
        <w:rPr>
          <w:rFonts w:hint="cs"/>
          <w:rtl/>
        </w:rPr>
        <w:t>נסת יתום, שעדכנו אותך על הגידול בצריכה. אתה יודע שכל האינדיקטורים של משק, של יבוא, גם - אני יודע - - -</w:t>
      </w:r>
    </w:p>
    <w:p w14:paraId="7398381A" w14:textId="77777777" w:rsidR="00000000" w:rsidRDefault="002703A1">
      <w:pPr>
        <w:pStyle w:val="a0"/>
        <w:rPr>
          <w:rFonts w:hint="cs"/>
          <w:rtl/>
        </w:rPr>
      </w:pPr>
    </w:p>
    <w:p w14:paraId="31AD3ACD" w14:textId="77777777" w:rsidR="00000000" w:rsidRDefault="002703A1">
      <w:pPr>
        <w:pStyle w:val="af0"/>
        <w:rPr>
          <w:rtl/>
        </w:rPr>
      </w:pPr>
      <w:r>
        <w:rPr>
          <w:rFonts w:hint="eastAsia"/>
          <w:rtl/>
        </w:rPr>
        <w:t>דני</w:t>
      </w:r>
      <w:r>
        <w:rPr>
          <w:rtl/>
        </w:rPr>
        <w:t xml:space="preserve"> יתום (העבודה-מימד):</w:t>
      </w:r>
    </w:p>
    <w:p w14:paraId="5DB59FF7" w14:textId="77777777" w:rsidR="00000000" w:rsidRDefault="002703A1">
      <w:pPr>
        <w:pStyle w:val="a0"/>
        <w:rPr>
          <w:rFonts w:hint="cs"/>
          <w:rtl/>
        </w:rPr>
      </w:pPr>
    </w:p>
    <w:p w14:paraId="1BC6AA3D" w14:textId="77777777" w:rsidR="00000000" w:rsidRDefault="002703A1">
      <w:pPr>
        <w:pStyle w:val="a0"/>
        <w:rPr>
          <w:rFonts w:hint="cs"/>
          <w:rtl/>
        </w:rPr>
      </w:pPr>
      <w:r>
        <w:rPr>
          <w:rFonts w:hint="cs"/>
          <w:rtl/>
        </w:rPr>
        <w:t>של איזה עשירונים? של העשירונים ה"עשירונים".</w:t>
      </w:r>
    </w:p>
    <w:p w14:paraId="2F7DA207" w14:textId="77777777" w:rsidR="00000000" w:rsidRDefault="002703A1">
      <w:pPr>
        <w:pStyle w:val="a0"/>
        <w:rPr>
          <w:rFonts w:hint="cs"/>
          <w:rtl/>
        </w:rPr>
      </w:pPr>
    </w:p>
    <w:p w14:paraId="01BDC568" w14:textId="77777777" w:rsidR="00000000" w:rsidRDefault="002703A1">
      <w:pPr>
        <w:pStyle w:val="af1"/>
        <w:rPr>
          <w:rtl/>
        </w:rPr>
      </w:pPr>
      <w:r>
        <w:rPr>
          <w:rtl/>
        </w:rPr>
        <w:t>היו"ר ראובן ריבלין:</w:t>
      </w:r>
    </w:p>
    <w:p w14:paraId="684AD89B" w14:textId="77777777" w:rsidR="00000000" w:rsidRDefault="002703A1">
      <w:pPr>
        <w:pStyle w:val="a0"/>
        <w:rPr>
          <w:rtl/>
        </w:rPr>
      </w:pPr>
    </w:p>
    <w:p w14:paraId="1A64AA80" w14:textId="77777777" w:rsidR="00000000" w:rsidRDefault="002703A1">
      <w:pPr>
        <w:pStyle w:val="a0"/>
        <w:rPr>
          <w:rFonts w:hint="cs"/>
          <w:rtl/>
        </w:rPr>
      </w:pPr>
      <w:r>
        <w:rPr>
          <w:rFonts w:hint="cs"/>
          <w:rtl/>
        </w:rPr>
        <w:t>חבר הכנסת יתום.</w:t>
      </w:r>
    </w:p>
    <w:p w14:paraId="22EDA21B" w14:textId="77777777" w:rsidR="00000000" w:rsidRDefault="002703A1">
      <w:pPr>
        <w:pStyle w:val="a0"/>
        <w:rPr>
          <w:rFonts w:hint="cs"/>
          <w:rtl/>
        </w:rPr>
      </w:pPr>
    </w:p>
    <w:p w14:paraId="1170A2BA" w14:textId="77777777" w:rsidR="00000000" w:rsidRDefault="002703A1">
      <w:pPr>
        <w:pStyle w:val="-"/>
        <w:rPr>
          <w:rtl/>
        </w:rPr>
      </w:pPr>
      <w:bookmarkStart w:id="179" w:name="FS000001027T03_05_2004_19_33_02C"/>
      <w:bookmarkEnd w:id="179"/>
      <w:r>
        <w:rPr>
          <w:rtl/>
        </w:rPr>
        <w:t>גדעון סער (הליכוד):</w:t>
      </w:r>
    </w:p>
    <w:p w14:paraId="291F86E6" w14:textId="77777777" w:rsidR="00000000" w:rsidRDefault="002703A1">
      <w:pPr>
        <w:pStyle w:val="a0"/>
        <w:rPr>
          <w:rtl/>
        </w:rPr>
      </w:pPr>
    </w:p>
    <w:p w14:paraId="3986EA6A" w14:textId="77777777" w:rsidR="00000000" w:rsidRDefault="002703A1">
      <w:pPr>
        <w:pStyle w:val="a0"/>
        <w:rPr>
          <w:rFonts w:hint="cs"/>
          <w:rtl/>
        </w:rPr>
      </w:pPr>
      <w:r>
        <w:rPr>
          <w:rFonts w:hint="cs"/>
          <w:rtl/>
        </w:rPr>
        <w:t>אני מבין שאתה מייצג היו</w:t>
      </w:r>
      <w:r>
        <w:rPr>
          <w:rFonts w:hint="cs"/>
          <w:rtl/>
        </w:rPr>
        <w:t>ם את הפרולטריון, ואתה גם מאמין בזה. הוא גם מאמין בזה, אדוני היושב-ראש.</w:t>
      </w:r>
    </w:p>
    <w:p w14:paraId="07DBBB94" w14:textId="77777777" w:rsidR="00000000" w:rsidRDefault="002703A1">
      <w:pPr>
        <w:pStyle w:val="a0"/>
        <w:rPr>
          <w:rFonts w:hint="cs"/>
          <w:rtl/>
        </w:rPr>
      </w:pPr>
    </w:p>
    <w:p w14:paraId="13B7D2CB" w14:textId="77777777" w:rsidR="00000000" w:rsidRDefault="002703A1">
      <w:pPr>
        <w:pStyle w:val="af1"/>
        <w:rPr>
          <w:rtl/>
        </w:rPr>
      </w:pPr>
      <w:r>
        <w:rPr>
          <w:rtl/>
        </w:rPr>
        <w:t>היו"ר ראובן ריבלין:</w:t>
      </w:r>
    </w:p>
    <w:p w14:paraId="0E1E67CD" w14:textId="77777777" w:rsidR="00000000" w:rsidRDefault="002703A1">
      <w:pPr>
        <w:pStyle w:val="a0"/>
        <w:rPr>
          <w:rtl/>
        </w:rPr>
      </w:pPr>
    </w:p>
    <w:p w14:paraId="3F80E3D6" w14:textId="77777777" w:rsidR="00000000" w:rsidRDefault="002703A1">
      <w:pPr>
        <w:pStyle w:val="a0"/>
        <w:rPr>
          <w:rFonts w:hint="cs"/>
          <w:rtl/>
        </w:rPr>
      </w:pPr>
      <w:r>
        <w:rPr>
          <w:rFonts w:hint="cs"/>
          <w:rtl/>
        </w:rPr>
        <w:t xml:space="preserve">חבר הכנסת יתום. </w:t>
      </w:r>
    </w:p>
    <w:p w14:paraId="4EB163B4" w14:textId="77777777" w:rsidR="00000000" w:rsidRDefault="002703A1">
      <w:pPr>
        <w:pStyle w:val="a0"/>
        <w:rPr>
          <w:rFonts w:hint="cs"/>
          <w:rtl/>
        </w:rPr>
      </w:pPr>
    </w:p>
    <w:p w14:paraId="064ADDDD" w14:textId="77777777" w:rsidR="00000000" w:rsidRDefault="002703A1">
      <w:pPr>
        <w:pStyle w:val="af0"/>
        <w:rPr>
          <w:rtl/>
        </w:rPr>
      </w:pPr>
      <w:r>
        <w:rPr>
          <w:rFonts w:hint="eastAsia"/>
          <w:rtl/>
        </w:rPr>
        <w:t>דני</w:t>
      </w:r>
      <w:r>
        <w:rPr>
          <w:rtl/>
        </w:rPr>
        <w:t xml:space="preserve"> יתום (העבודה-מימד):</w:t>
      </w:r>
    </w:p>
    <w:p w14:paraId="012E293A" w14:textId="77777777" w:rsidR="00000000" w:rsidRDefault="002703A1">
      <w:pPr>
        <w:pStyle w:val="a0"/>
        <w:rPr>
          <w:rFonts w:hint="cs"/>
          <w:rtl/>
        </w:rPr>
      </w:pPr>
    </w:p>
    <w:p w14:paraId="62F0438D" w14:textId="77777777" w:rsidR="00000000" w:rsidRDefault="002703A1">
      <w:pPr>
        <w:pStyle w:val="a0"/>
        <w:rPr>
          <w:rFonts w:hint="cs"/>
          <w:rtl/>
        </w:rPr>
      </w:pPr>
      <w:r>
        <w:rPr>
          <w:rFonts w:hint="cs"/>
          <w:rtl/>
        </w:rPr>
        <w:t>אני מאמין בזה.</w:t>
      </w:r>
    </w:p>
    <w:p w14:paraId="365C5BE1" w14:textId="77777777" w:rsidR="00000000" w:rsidRDefault="002703A1">
      <w:pPr>
        <w:pStyle w:val="a0"/>
        <w:rPr>
          <w:rFonts w:hint="cs"/>
          <w:rtl/>
        </w:rPr>
      </w:pPr>
    </w:p>
    <w:p w14:paraId="103D9C03" w14:textId="77777777" w:rsidR="00000000" w:rsidRDefault="002703A1">
      <w:pPr>
        <w:pStyle w:val="-"/>
        <w:rPr>
          <w:rtl/>
        </w:rPr>
      </w:pPr>
      <w:bookmarkStart w:id="180" w:name="FS000001027T03_05_2004_19_33_49C"/>
      <w:bookmarkEnd w:id="180"/>
      <w:r>
        <w:rPr>
          <w:rtl/>
        </w:rPr>
        <w:t>גדעון סער (הליכוד):</w:t>
      </w:r>
    </w:p>
    <w:p w14:paraId="2696C754" w14:textId="77777777" w:rsidR="00000000" w:rsidRDefault="002703A1">
      <w:pPr>
        <w:pStyle w:val="a0"/>
        <w:rPr>
          <w:rtl/>
        </w:rPr>
      </w:pPr>
    </w:p>
    <w:p w14:paraId="0169A9C0" w14:textId="77777777" w:rsidR="00000000" w:rsidRDefault="002703A1">
      <w:pPr>
        <w:pStyle w:val="a0"/>
        <w:rPr>
          <w:rFonts w:hint="cs"/>
          <w:rtl/>
        </w:rPr>
      </w:pPr>
      <w:r>
        <w:rPr>
          <w:rFonts w:hint="cs"/>
          <w:rtl/>
        </w:rPr>
        <w:t>אני אגיד לך משהו, חבר הכנסת יתום. אתם הרי לוקים בדמגוגיה, ואתם יודעים שמוצרי צריכה,</w:t>
      </w:r>
      <w:r>
        <w:rPr>
          <w:rFonts w:hint="cs"/>
          <w:rtl/>
        </w:rPr>
        <w:t xml:space="preserve"> של תנורים, של מקררים, לא צורכים רק במעמד העליון. שם לא עושים את החשבון של הפחתת המיסוי. </w:t>
      </w:r>
    </w:p>
    <w:p w14:paraId="4DA1E21F" w14:textId="77777777" w:rsidR="00000000" w:rsidRDefault="002703A1">
      <w:pPr>
        <w:pStyle w:val="a0"/>
        <w:rPr>
          <w:rFonts w:hint="cs"/>
          <w:rtl/>
        </w:rPr>
      </w:pPr>
    </w:p>
    <w:p w14:paraId="566CA204" w14:textId="77777777" w:rsidR="00000000" w:rsidRDefault="002703A1">
      <w:pPr>
        <w:pStyle w:val="af0"/>
        <w:rPr>
          <w:rtl/>
        </w:rPr>
      </w:pPr>
      <w:r>
        <w:rPr>
          <w:rFonts w:hint="eastAsia"/>
          <w:rtl/>
        </w:rPr>
        <w:t>חיים</w:t>
      </w:r>
      <w:r>
        <w:rPr>
          <w:rtl/>
        </w:rPr>
        <w:t xml:space="preserve"> אורון (מרצ):</w:t>
      </w:r>
    </w:p>
    <w:p w14:paraId="20906832" w14:textId="77777777" w:rsidR="00000000" w:rsidRDefault="002703A1">
      <w:pPr>
        <w:pStyle w:val="a0"/>
        <w:rPr>
          <w:rFonts w:hint="cs"/>
          <w:rtl/>
        </w:rPr>
      </w:pPr>
    </w:p>
    <w:p w14:paraId="5EF9F97D" w14:textId="77777777" w:rsidR="00000000" w:rsidRDefault="002703A1">
      <w:pPr>
        <w:pStyle w:val="a0"/>
        <w:rPr>
          <w:rFonts w:hint="cs"/>
          <w:rtl/>
        </w:rPr>
      </w:pPr>
      <w:r>
        <w:rPr>
          <w:rFonts w:hint="cs"/>
          <w:rtl/>
        </w:rPr>
        <w:t>תגיד לי, המקררים זה הכי רחוק מעזה שאתה יודע ללכת, חבר הכנסת גדעון סער?</w:t>
      </w:r>
    </w:p>
    <w:p w14:paraId="36E51A82" w14:textId="77777777" w:rsidR="00000000" w:rsidRDefault="002703A1">
      <w:pPr>
        <w:pStyle w:val="a0"/>
        <w:rPr>
          <w:rFonts w:hint="cs"/>
          <w:rtl/>
        </w:rPr>
      </w:pPr>
    </w:p>
    <w:p w14:paraId="0E36CEDD" w14:textId="77777777" w:rsidR="00000000" w:rsidRDefault="002703A1">
      <w:pPr>
        <w:pStyle w:val="af1"/>
        <w:rPr>
          <w:rtl/>
        </w:rPr>
      </w:pPr>
      <w:r>
        <w:rPr>
          <w:rtl/>
        </w:rPr>
        <w:t>היו"ר ראובן ריבלין:</w:t>
      </w:r>
    </w:p>
    <w:p w14:paraId="67AA9B65" w14:textId="77777777" w:rsidR="00000000" w:rsidRDefault="002703A1">
      <w:pPr>
        <w:pStyle w:val="a0"/>
        <w:rPr>
          <w:rtl/>
        </w:rPr>
      </w:pPr>
    </w:p>
    <w:p w14:paraId="17186ADA" w14:textId="77777777" w:rsidR="00000000" w:rsidRDefault="002703A1">
      <w:pPr>
        <w:pStyle w:val="a0"/>
        <w:rPr>
          <w:rFonts w:hint="cs"/>
          <w:rtl/>
        </w:rPr>
      </w:pPr>
      <w:r>
        <w:rPr>
          <w:rFonts w:hint="cs"/>
          <w:rtl/>
        </w:rPr>
        <w:t>חבר הכנסת אורון, אני רואה שהיום אנשי הליכוד - - -</w:t>
      </w:r>
    </w:p>
    <w:p w14:paraId="1EC7FC06" w14:textId="77777777" w:rsidR="00000000" w:rsidRDefault="002703A1">
      <w:pPr>
        <w:pStyle w:val="a0"/>
        <w:rPr>
          <w:rFonts w:hint="cs"/>
          <w:rtl/>
        </w:rPr>
      </w:pPr>
    </w:p>
    <w:p w14:paraId="791C28F3" w14:textId="77777777" w:rsidR="00000000" w:rsidRDefault="002703A1">
      <w:pPr>
        <w:pStyle w:val="-"/>
        <w:rPr>
          <w:rtl/>
        </w:rPr>
      </w:pPr>
      <w:bookmarkStart w:id="181" w:name="FS000001027T03_05_2004_19_35_21C"/>
      <w:bookmarkEnd w:id="181"/>
      <w:r>
        <w:rPr>
          <w:rtl/>
        </w:rPr>
        <w:t>גד</w:t>
      </w:r>
      <w:r>
        <w:rPr>
          <w:rtl/>
        </w:rPr>
        <w:t>עון סער (הליכוד):</w:t>
      </w:r>
    </w:p>
    <w:p w14:paraId="485BEA03" w14:textId="77777777" w:rsidR="00000000" w:rsidRDefault="002703A1">
      <w:pPr>
        <w:pStyle w:val="a0"/>
        <w:rPr>
          <w:rtl/>
        </w:rPr>
      </w:pPr>
    </w:p>
    <w:p w14:paraId="092D591F" w14:textId="77777777" w:rsidR="00000000" w:rsidRDefault="002703A1">
      <w:pPr>
        <w:pStyle w:val="a0"/>
        <w:rPr>
          <w:rFonts w:hint="cs"/>
          <w:rtl/>
        </w:rPr>
      </w:pPr>
      <w:r>
        <w:rPr>
          <w:rFonts w:hint="cs"/>
          <w:rtl/>
        </w:rPr>
        <w:t>גם חבר הכנסת אורון, חבר ועדת הכספים. אתה יודע מה נושא האי-אמון, חבר הכנסת אורון? קראת את סדר-היום?</w:t>
      </w:r>
    </w:p>
    <w:p w14:paraId="2BC0C08C" w14:textId="77777777" w:rsidR="00000000" w:rsidRDefault="002703A1">
      <w:pPr>
        <w:pStyle w:val="a0"/>
        <w:rPr>
          <w:rFonts w:hint="cs"/>
          <w:rtl/>
        </w:rPr>
      </w:pPr>
    </w:p>
    <w:p w14:paraId="1CA77CE0" w14:textId="77777777" w:rsidR="00000000" w:rsidRDefault="002703A1">
      <w:pPr>
        <w:pStyle w:val="af0"/>
        <w:rPr>
          <w:rtl/>
        </w:rPr>
      </w:pPr>
      <w:r>
        <w:rPr>
          <w:rFonts w:hint="eastAsia"/>
          <w:rtl/>
        </w:rPr>
        <w:t>חיים</w:t>
      </w:r>
      <w:r>
        <w:rPr>
          <w:rtl/>
        </w:rPr>
        <w:t xml:space="preserve"> אורון (מרצ):</w:t>
      </w:r>
    </w:p>
    <w:p w14:paraId="606E51D3" w14:textId="77777777" w:rsidR="00000000" w:rsidRDefault="002703A1">
      <w:pPr>
        <w:pStyle w:val="a0"/>
        <w:rPr>
          <w:rFonts w:hint="cs"/>
          <w:rtl/>
        </w:rPr>
      </w:pPr>
    </w:p>
    <w:p w14:paraId="0345EB31" w14:textId="77777777" w:rsidR="00000000" w:rsidRDefault="002703A1">
      <w:pPr>
        <w:pStyle w:val="a0"/>
        <w:rPr>
          <w:rFonts w:hint="cs"/>
          <w:rtl/>
        </w:rPr>
      </w:pPr>
      <w:r>
        <w:rPr>
          <w:rFonts w:hint="cs"/>
          <w:rtl/>
        </w:rPr>
        <w:t>קראתי.</w:t>
      </w:r>
    </w:p>
    <w:p w14:paraId="2C5C5A9E" w14:textId="77777777" w:rsidR="00000000" w:rsidRDefault="002703A1">
      <w:pPr>
        <w:pStyle w:val="a0"/>
        <w:rPr>
          <w:rFonts w:hint="cs"/>
          <w:rtl/>
        </w:rPr>
      </w:pPr>
    </w:p>
    <w:p w14:paraId="6E0D327E" w14:textId="77777777" w:rsidR="00000000" w:rsidRDefault="002703A1">
      <w:pPr>
        <w:pStyle w:val="af0"/>
        <w:rPr>
          <w:rtl/>
        </w:rPr>
      </w:pPr>
      <w:r>
        <w:rPr>
          <w:rFonts w:hint="eastAsia"/>
          <w:rtl/>
        </w:rPr>
        <w:t>דני</w:t>
      </w:r>
      <w:r>
        <w:rPr>
          <w:rtl/>
        </w:rPr>
        <w:t xml:space="preserve"> יתום (העבודה-מימד):</w:t>
      </w:r>
    </w:p>
    <w:p w14:paraId="0B570D7A" w14:textId="77777777" w:rsidR="00000000" w:rsidRDefault="002703A1">
      <w:pPr>
        <w:pStyle w:val="a0"/>
        <w:rPr>
          <w:rFonts w:hint="cs"/>
          <w:rtl/>
        </w:rPr>
      </w:pPr>
    </w:p>
    <w:p w14:paraId="25ACC4FC" w14:textId="77777777" w:rsidR="00000000" w:rsidRDefault="002703A1">
      <w:pPr>
        <w:pStyle w:val="a0"/>
        <w:rPr>
          <w:rFonts w:hint="cs"/>
          <w:rtl/>
        </w:rPr>
      </w:pPr>
      <w:r>
        <w:rPr>
          <w:rFonts w:hint="cs"/>
          <w:rtl/>
        </w:rPr>
        <w:t>מה היא עמדתך?</w:t>
      </w:r>
    </w:p>
    <w:p w14:paraId="700DABD8" w14:textId="77777777" w:rsidR="00000000" w:rsidRDefault="002703A1">
      <w:pPr>
        <w:pStyle w:val="a0"/>
        <w:rPr>
          <w:rFonts w:hint="cs"/>
          <w:rtl/>
        </w:rPr>
      </w:pPr>
    </w:p>
    <w:p w14:paraId="5786756E" w14:textId="77777777" w:rsidR="00000000" w:rsidRDefault="002703A1">
      <w:pPr>
        <w:pStyle w:val="af1"/>
        <w:rPr>
          <w:rtl/>
        </w:rPr>
      </w:pPr>
      <w:r>
        <w:rPr>
          <w:rtl/>
        </w:rPr>
        <w:t>היו"ר ראובן ריבלין:</w:t>
      </w:r>
    </w:p>
    <w:p w14:paraId="5C53CF75" w14:textId="77777777" w:rsidR="00000000" w:rsidRDefault="002703A1">
      <w:pPr>
        <w:pStyle w:val="a0"/>
        <w:rPr>
          <w:rtl/>
        </w:rPr>
      </w:pPr>
    </w:p>
    <w:p w14:paraId="164A94D2" w14:textId="77777777" w:rsidR="00000000" w:rsidRDefault="002703A1">
      <w:pPr>
        <w:pStyle w:val="a0"/>
        <w:rPr>
          <w:rFonts w:hint="cs"/>
          <w:rtl/>
        </w:rPr>
      </w:pPr>
      <w:r>
        <w:rPr>
          <w:rFonts w:hint="cs"/>
          <w:rtl/>
        </w:rPr>
        <w:t>רגע. חבר הכנסת יתום, האם אדוני לא הבין שמכסתו נסת</w:t>
      </w:r>
      <w:r>
        <w:rPr>
          <w:rFonts w:hint="cs"/>
          <w:rtl/>
        </w:rPr>
        <w:t>יימה? אני מבקש לפחות לחבר הכנסת מלכיאור לתת את מכסתו. בבקשה להמשיך.</w:t>
      </w:r>
    </w:p>
    <w:p w14:paraId="463C038C" w14:textId="77777777" w:rsidR="00000000" w:rsidRDefault="002703A1">
      <w:pPr>
        <w:pStyle w:val="a0"/>
        <w:rPr>
          <w:rFonts w:hint="cs"/>
          <w:rtl/>
        </w:rPr>
      </w:pPr>
    </w:p>
    <w:p w14:paraId="0760E1BD" w14:textId="77777777" w:rsidR="00000000" w:rsidRDefault="002703A1">
      <w:pPr>
        <w:pStyle w:val="-"/>
        <w:rPr>
          <w:rtl/>
        </w:rPr>
      </w:pPr>
      <w:bookmarkStart w:id="182" w:name="FS000001027T03_05_2004_19_36_56C"/>
      <w:bookmarkEnd w:id="182"/>
      <w:r>
        <w:rPr>
          <w:rtl/>
        </w:rPr>
        <w:t>גדעון סער (הליכוד):</w:t>
      </w:r>
    </w:p>
    <w:p w14:paraId="2AC0B4E7" w14:textId="77777777" w:rsidR="00000000" w:rsidRDefault="002703A1">
      <w:pPr>
        <w:pStyle w:val="a0"/>
        <w:rPr>
          <w:rtl/>
        </w:rPr>
      </w:pPr>
    </w:p>
    <w:p w14:paraId="3DE8BFF6" w14:textId="77777777" w:rsidR="00000000" w:rsidRDefault="002703A1">
      <w:pPr>
        <w:pStyle w:val="a0"/>
        <w:rPr>
          <w:rFonts w:hint="cs"/>
          <w:rtl/>
        </w:rPr>
      </w:pPr>
      <w:r>
        <w:rPr>
          <w:rFonts w:hint="cs"/>
          <w:rtl/>
        </w:rPr>
        <w:t>אני מדבר לעניין. הצעת האי-אמון הוגשה, בין היתר, בנושא הכלכלי. ועל כן אני מעדכן את אלה שלא מעודכנים - לא אותך, חבר הכנסת וילן, כי אתה חבר בוועדת הכספים ואתה יודע על הג</w:t>
      </w:r>
      <w:r>
        <w:rPr>
          <w:rFonts w:hint="cs"/>
          <w:rtl/>
        </w:rPr>
        <w:t>ידול בעניין. הצעת האי-אמון הוגשה בין היתר בנושא הכלכלי, על כן אני מעדכן את אלה שאינם מעודכנים - לא אותך, חבר הכנסת וילן, כי אתה חבר בוועדת הכספים ואתה יודע על הגידול שיש בנושא חומרי הגלם, בנושא מוצרי הצריכה, על גידול מתמיד בהשקעות; מאוד משמעותי, אתה יודע א</w:t>
      </w:r>
      <w:r>
        <w:rPr>
          <w:rFonts w:hint="cs"/>
          <w:rtl/>
        </w:rPr>
        <w:t xml:space="preserve">ת זה. </w:t>
      </w:r>
    </w:p>
    <w:p w14:paraId="25190321" w14:textId="77777777" w:rsidR="00000000" w:rsidRDefault="002703A1">
      <w:pPr>
        <w:pStyle w:val="a0"/>
        <w:rPr>
          <w:rFonts w:hint="cs"/>
          <w:rtl/>
        </w:rPr>
      </w:pPr>
    </w:p>
    <w:p w14:paraId="4B99DCC2" w14:textId="77777777" w:rsidR="00000000" w:rsidRDefault="002703A1">
      <w:pPr>
        <w:pStyle w:val="af0"/>
        <w:rPr>
          <w:rtl/>
        </w:rPr>
      </w:pPr>
      <w:r>
        <w:rPr>
          <w:rFonts w:hint="eastAsia"/>
          <w:rtl/>
        </w:rPr>
        <w:t>רן</w:t>
      </w:r>
      <w:r>
        <w:rPr>
          <w:rtl/>
        </w:rPr>
        <w:t xml:space="preserve"> כהן (מרצ):</w:t>
      </w:r>
    </w:p>
    <w:p w14:paraId="68B6DB29" w14:textId="77777777" w:rsidR="00000000" w:rsidRDefault="002703A1">
      <w:pPr>
        <w:pStyle w:val="a0"/>
        <w:rPr>
          <w:rFonts w:hint="cs"/>
          <w:rtl/>
        </w:rPr>
      </w:pPr>
    </w:p>
    <w:p w14:paraId="4A02A82F" w14:textId="77777777" w:rsidR="00000000" w:rsidRDefault="002703A1">
      <w:pPr>
        <w:pStyle w:val="a0"/>
        <w:rPr>
          <w:rFonts w:hint="cs"/>
          <w:rtl/>
        </w:rPr>
      </w:pPr>
      <w:r>
        <w:rPr>
          <w:rFonts w:hint="cs"/>
          <w:rtl/>
        </w:rPr>
        <w:t xml:space="preserve">אבל הגידול הכי גדול זה באבטלה. </w:t>
      </w:r>
    </w:p>
    <w:p w14:paraId="62FAE951" w14:textId="77777777" w:rsidR="00000000" w:rsidRDefault="002703A1">
      <w:pPr>
        <w:pStyle w:val="a0"/>
        <w:rPr>
          <w:rFonts w:hint="cs"/>
          <w:rtl/>
        </w:rPr>
      </w:pPr>
    </w:p>
    <w:p w14:paraId="4ED5A4E3" w14:textId="77777777" w:rsidR="00000000" w:rsidRDefault="002703A1">
      <w:pPr>
        <w:pStyle w:val="-"/>
        <w:rPr>
          <w:rtl/>
        </w:rPr>
      </w:pPr>
      <w:bookmarkStart w:id="183" w:name="FS000001027T03_05_2004_19_40_42C"/>
      <w:bookmarkEnd w:id="183"/>
      <w:r>
        <w:rPr>
          <w:rtl/>
        </w:rPr>
        <w:t>גדעון סער (הליכוד):</w:t>
      </w:r>
    </w:p>
    <w:p w14:paraId="752377D8" w14:textId="77777777" w:rsidR="00000000" w:rsidRDefault="002703A1">
      <w:pPr>
        <w:pStyle w:val="a0"/>
        <w:rPr>
          <w:rtl/>
        </w:rPr>
      </w:pPr>
    </w:p>
    <w:p w14:paraId="6CB9A26F" w14:textId="77777777" w:rsidR="00000000" w:rsidRDefault="002703A1">
      <w:pPr>
        <w:pStyle w:val="a0"/>
        <w:rPr>
          <w:rFonts w:hint="cs"/>
          <w:rtl/>
        </w:rPr>
      </w:pPr>
      <w:r>
        <w:rPr>
          <w:rFonts w:hint="cs"/>
          <w:rtl/>
        </w:rPr>
        <w:t>חבר הכנסת רן כהן - - -</w:t>
      </w:r>
    </w:p>
    <w:p w14:paraId="28997E07" w14:textId="77777777" w:rsidR="00000000" w:rsidRDefault="002703A1">
      <w:pPr>
        <w:pStyle w:val="a0"/>
        <w:rPr>
          <w:rFonts w:hint="cs"/>
          <w:rtl/>
        </w:rPr>
      </w:pPr>
    </w:p>
    <w:p w14:paraId="23849635" w14:textId="77777777" w:rsidR="00000000" w:rsidRDefault="002703A1">
      <w:pPr>
        <w:pStyle w:val="af1"/>
        <w:rPr>
          <w:rtl/>
        </w:rPr>
      </w:pPr>
      <w:r>
        <w:rPr>
          <w:rtl/>
        </w:rPr>
        <w:t>היו"ר ראובן ריבלין:</w:t>
      </w:r>
    </w:p>
    <w:p w14:paraId="3083238E" w14:textId="77777777" w:rsidR="00000000" w:rsidRDefault="002703A1">
      <w:pPr>
        <w:pStyle w:val="a0"/>
        <w:rPr>
          <w:rtl/>
        </w:rPr>
      </w:pPr>
    </w:p>
    <w:p w14:paraId="31F7D02F" w14:textId="77777777" w:rsidR="00000000" w:rsidRDefault="002703A1">
      <w:pPr>
        <w:pStyle w:val="a0"/>
        <w:rPr>
          <w:rFonts w:hint="cs"/>
          <w:rtl/>
        </w:rPr>
      </w:pPr>
      <w:r>
        <w:rPr>
          <w:rFonts w:hint="cs"/>
          <w:rtl/>
        </w:rPr>
        <w:t xml:space="preserve">חבר הכנסת כהן. </w:t>
      </w:r>
    </w:p>
    <w:p w14:paraId="0AFA6D80" w14:textId="77777777" w:rsidR="00000000" w:rsidRDefault="002703A1">
      <w:pPr>
        <w:pStyle w:val="a0"/>
        <w:rPr>
          <w:rFonts w:hint="cs"/>
          <w:rtl/>
        </w:rPr>
      </w:pPr>
    </w:p>
    <w:p w14:paraId="4447737C" w14:textId="77777777" w:rsidR="00000000" w:rsidRDefault="002703A1">
      <w:pPr>
        <w:pStyle w:val="af0"/>
        <w:rPr>
          <w:rtl/>
        </w:rPr>
      </w:pPr>
      <w:r>
        <w:rPr>
          <w:rtl/>
        </w:rPr>
        <w:t>קריאות:</w:t>
      </w:r>
    </w:p>
    <w:p w14:paraId="0426276E" w14:textId="77777777" w:rsidR="00000000" w:rsidRDefault="002703A1">
      <w:pPr>
        <w:pStyle w:val="a0"/>
        <w:rPr>
          <w:rtl/>
        </w:rPr>
      </w:pPr>
    </w:p>
    <w:p w14:paraId="46C35019" w14:textId="77777777" w:rsidR="00000000" w:rsidRDefault="002703A1">
      <w:pPr>
        <w:pStyle w:val="a0"/>
        <w:rPr>
          <w:rFonts w:hint="cs"/>
          <w:rtl/>
        </w:rPr>
      </w:pPr>
      <w:r>
        <w:rPr>
          <w:rFonts w:hint="cs"/>
          <w:rtl/>
        </w:rPr>
        <w:t>- - -</w:t>
      </w:r>
    </w:p>
    <w:p w14:paraId="4DE49E35" w14:textId="77777777" w:rsidR="00000000" w:rsidRDefault="002703A1">
      <w:pPr>
        <w:pStyle w:val="a0"/>
        <w:rPr>
          <w:rFonts w:hint="cs"/>
          <w:rtl/>
        </w:rPr>
      </w:pPr>
    </w:p>
    <w:p w14:paraId="569629E6" w14:textId="77777777" w:rsidR="00000000" w:rsidRDefault="002703A1">
      <w:pPr>
        <w:pStyle w:val="af1"/>
        <w:rPr>
          <w:rtl/>
        </w:rPr>
      </w:pPr>
      <w:r>
        <w:rPr>
          <w:rtl/>
        </w:rPr>
        <w:t>היו"ר ראובן ריבלין:</w:t>
      </w:r>
    </w:p>
    <w:p w14:paraId="59D243CE" w14:textId="77777777" w:rsidR="00000000" w:rsidRDefault="002703A1">
      <w:pPr>
        <w:pStyle w:val="a0"/>
        <w:rPr>
          <w:rtl/>
        </w:rPr>
      </w:pPr>
    </w:p>
    <w:p w14:paraId="72801B36" w14:textId="77777777" w:rsidR="00000000" w:rsidRDefault="002703A1">
      <w:pPr>
        <w:pStyle w:val="a0"/>
        <w:rPr>
          <w:rFonts w:hint="cs"/>
          <w:rtl/>
        </w:rPr>
      </w:pPr>
      <w:r>
        <w:rPr>
          <w:rFonts w:hint="cs"/>
          <w:rtl/>
        </w:rPr>
        <w:t xml:space="preserve">רבותי חברי מרצ, אני רואה שאתם בתור. </w:t>
      </w:r>
    </w:p>
    <w:p w14:paraId="37A0DD9B" w14:textId="77777777" w:rsidR="00000000" w:rsidRDefault="002703A1">
      <w:pPr>
        <w:pStyle w:val="a0"/>
        <w:rPr>
          <w:rFonts w:hint="cs"/>
          <w:rtl/>
        </w:rPr>
      </w:pPr>
    </w:p>
    <w:p w14:paraId="316247DF" w14:textId="77777777" w:rsidR="00000000" w:rsidRDefault="002703A1">
      <w:pPr>
        <w:pStyle w:val="-"/>
        <w:rPr>
          <w:rtl/>
        </w:rPr>
      </w:pPr>
      <w:bookmarkStart w:id="184" w:name="FS000001027T03_05_2004_19_41_44C"/>
      <w:bookmarkEnd w:id="184"/>
      <w:r>
        <w:rPr>
          <w:rtl/>
        </w:rPr>
        <w:t>גדעון סער (הליכוד):</w:t>
      </w:r>
    </w:p>
    <w:p w14:paraId="226BF135" w14:textId="77777777" w:rsidR="00000000" w:rsidRDefault="002703A1">
      <w:pPr>
        <w:pStyle w:val="a0"/>
        <w:rPr>
          <w:rtl/>
        </w:rPr>
      </w:pPr>
    </w:p>
    <w:p w14:paraId="221144C3" w14:textId="77777777" w:rsidR="00000000" w:rsidRDefault="002703A1">
      <w:pPr>
        <w:pStyle w:val="a0"/>
        <w:rPr>
          <w:rFonts w:hint="cs"/>
          <w:rtl/>
        </w:rPr>
      </w:pPr>
      <w:r>
        <w:rPr>
          <w:rFonts w:hint="cs"/>
          <w:rtl/>
        </w:rPr>
        <w:t>משהו צריך להיות מעניי</w:t>
      </w:r>
      <w:r>
        <w:rPr>
          <w:rFonts w:hint="cs"/>
          <w:rtl/>
        </w:rPr>
        <w:t xml:space="preserve">ן. </w:t>
      </w:r>
    </w:p>
    <w:p w14:paraId="0B87C3C3" w14:textId="77777777" w:rsidR="00000000" w:rsidRDefault="002703A1">
      <w:pPr>
        <w:pStyle w:val="a0"/>
        <w:rPr>
          <w:rFonts w:hint="cs"/>
          <w:rtl/>
        </w:rPr>
      </w:pPr>
    </w:p>
    <w:p w14:paraId="726DB7EC" w14:textId="77777777" w:rsidR="00000000" w:rsidRDefault="002703A1">
      <w:pPr>
        <w:pStyle w:val="af1"/>
        <w:rPr>
          <w:rtl/>
        </w:rPr>
      </w:pPr>
      <w:r>
        <w:rPr>
          <w:rtl/>
        </w:rPr>
        <w:t>היו"ר ראובן ריבלין:</w:t>
      </w:r>
    </w:p>
    <w:p w14:paraId="7635DFC1" w14:textId="77777777" w:rsidR="00000000" w:rsidRDefault="002703A1">
      <w:pPr>
        <w:pStyle w:val="a0"/>
        <w:rPr>
          <w:rtl/>
        </w:rPr>
      </w:pPr>
    </w:p>
    <w:p w14:paraId="0BD5D53E" w14:textId="77777777" w:rsidR="00000000" w:rsidRDefault="002703A1">
      <w:pPr>
        <w:pStyle w:val="a0"/>
        <w:rPr>
          <w:rFonts w:hint="cs"/>
          <w:rtl/>
        </w:rPr>
      </w:pPr>
      <w:r>
        <w:rPr>
          <w:rFonts w:hint="cs"/>
          <w:rtl/>
        </w:rPr>
        <w:t xml:space="preserve">יש עוד 12 סיעות פה. </w:t>
      </w:r>
    </w:p>
    <w:p w14:paraId="2562752E" w14:textId="77777777" w:rsidR="00000000" w:rsidRDefault="002703A1">
      <w:pPr>
        <w:pStyle w:val="a0"/>
        <w:rPr>
          <w:rFonts w:hint="cs"/>
          <w:rtl/>
        </w:rPr>
      </w:pPr>
    </w:p>
    <w:p w14:paraId="4D362E64" w14:textId="77777777" w:rsidR="00000000" w:rsidRDefault="002703A1">
      <w:pPr>
        <w:pStyle w:val="-"/>
        <w:rPr>
          <w:rtl/>
        </w:rPr>
      </w:pPr>
      <w:bookmarkStart w:id="185" w:name="FS000001027T03_05_2004_19_42_31C"/>
      <w:bookmarkEnd w:id="185"/>
      <w:r>
        <w:rPr>
          <w:rtl/>
        </w:rPr>
        <w:t>גדעון סער (הליכוד):</w:t>
      </w:r>
    </w:p>
    <w:p w14:paraId="329E9383" w14:textId="77777777" w:rsidR="00000000" w:rsidRDefault="002703A1">
      <w:pPr>
        <w:pStyle w:val="a0"/>
        <w:rPr>
          <w:rtl/>
        </w:rPr>
      </w:pPr>
    </w:p>
    <w:p w14:paraId="088DD29F" w14:textId="77777777" w:rsidR="00000000" w:rsidRDefault="002703A1">
      <w:pPr>
        <w:pStyle w:val="a0"/>
        <w:rPr>
          <w:rFonts w:hint="cs"/>
          <w:rtl/>
        </w:rPr>
      </w:pPr>
      <w:r>
        <w:rPr>
          <w:rFonts w:hint="cs"/>
          <w:rtl/>
        </w:rPr>
        <w:t>אני אגיד לך משהו, חבר הכנסת יתום. אתה - - -</w:t>
      </w:r>
    </w:p>
    <w:p w14:paraId="43D5E2EC" w14:textId="77777777" w:rsidR="00000000" w:rsidRDefault="002703A1">
      <w:pPr>
        <w:pStyle w:val="a0"/>
        <w:rPr>
          <w:rFonts w:hint="cs"/>
          <w:rtl/>
        </w:rPr>
      </w:pPr>
    </w:p>
    <w:p w14:paraId="7F6F444F" w14:textId="77777777" w:rsidR="00000000" w:rsidRDefault="002703A1">
      <w:pPr>
        <w:pStyle w:val="af0"/>
        <w:rPr>
          <w:rtl/>
        </w:rPr>
      </w:pPr>
      <w:r>
        <w:rPr>
          <w:rFonts w:hint="eastAsia"/>
          <w:rtl/>
        </w:rPr>
        <w:t>דני</w:t>
      </w:r>
      <w:r>
        <w:rPr>
          <w:rtl/>
        </w:rPr>
        <w:t xml:space="preserve"> יתום (העבודה-מימד):</w:t>
      </w:r>
    </w:p>
    <w:p w14:paraId="6A9C7CF6" w14:textId="77777777" w:rsidR="00000000" w:rsidRDefault="002703A1">
      <w:pPr>
        <w:pStyle w:val="a0"/>
        <w:rPr>
          <w:rFonts w:hint="cs"/>
          <w:rtl/>
        </w:rPr>
      </w:pPr>
    </w:p>
    <w:p w14:paraId="1072E9B9" w14:textId="77777777" w:rsidR="00000000" w:rsidRDefault="002703A1">
      <w:pPr>
        <w:pStyle w:val="a0"/>
        <w:rPr>
          <w:rFonts w:hint="cs"/>
          <w:rtl/>
        </w:rPr>
      </w:pPr>
      <w:r>
        <w:rPr>
          <w:rFonts w:hint="cs"/>
          <w:rtl/>
        </w:rPr>
        <w:t>אדוני יושב-ראש הכנסת, מה קרה? מה, אסור קריאות ביניים מן האולם? מה קרה?</w:t>
      </w:r>
    </w:p>
    <w:p w14:paraId="237D1774" w14:textId="77777777" w:rsidR="00000000" w:rsidRDefault="002703A1">
      <w:pPr>
        <w:pStyle w:val="a0"/>
        <w:rPr>
          <w:rFonts w:hint="cs"/>
          <w:rtl/>
        </w:rPr>
      </w:pPr>
    </w:p>
    <w:p w14:paraId="10F98E4B" w14:textId="77777777" w:rsidR="00000000" w:rsidRDefault="002703A1">
      <w:pPr>
        <w:pStyle w:val="af1"/>
        <w:rPr>
          <w:rtl/>
        </w:rPr>
      </w:pPr>
      <w:r>
        <w:rPr>
          <w:rtl/>
        </w:rPr>
        <w:t>היו"ר ראובן ריבלין:</w:t>
      </w:r>
    </w:p>
    <w:p w14:paraId="50D47BDB" w14:textId="77777777" w:rsidR="00000000" w:rsidRDefault="002703A1">
      <w:pPr>
        <w:pStyle w:val="a0"/>
        <w:rPr>
          <w:rtl/>
        </w:rPr>
      </w:pPr>
    </w:p>
    <w:p w14:paraId="02A06BA3" w14:textId="77777777" w:rsidR="00000000" w:rsidRDefault="002703A1">
      <w:pPr>
        <w:pStyle w:val="a0"/>
        <w:rPr>
          <w:rFonts w:hint="cs"/>
          <w:rtl/>
        </w:rPr>
      </w:pPr>
      <w:r>
        <w:rPr>
          <w:rFonts w:hint="cs"/>
          <w:rtl/>
        </w:rPr>
        <w:t>חבר הכנסת יתום, אותך אני</w:t>
      </w:r>
      <w:r>
        <w:rPr>
          <w:rFonts w:hint="cs"/>
          <w:rtl/>
        </w:rPr>
        <w:t xml:space="preserve"> כבר לא סופר, כי אדוני מזמן גמר את מכסתו. מזמן.</w:t>
      </w:r>
    </w:p>
    <w:p w14:paraId="5F4DEEFB" w14:textId="77777777" w:rsidR="00000000" w:rsidRDefault="002703A1">
      <w:pPr>
        <w:pStyle w:val="a0"/>
        <w:rPr>
          <w:rFonts w:hint="cs"/>
          <w:rtl/>
        </w:rPr>
      </w:pPr>
    </w:p>
    <w:p w14:paraId="4BD5F7D0" w14:textId="77777777" w:rsidR="00000000" w:rsidRDefault="002703A1">
      <w:pPr>
        <w:pStyle w:val="-"/>
        <w:rPr>
          <w:rtl/>
        </w:rPr>
      </w:pPr>
      <w:bookmarkStart w:id="186" w:name="FS000001027T03_05_2004_19_43_32C"/>
      <w:bookmarkEnd w:id="186"/>
      <w:r>
        <w:rPr>
          <w:rtl/>
        </w:rPr>
        <w:t>גדעון סער (הליכוד):</w:t>
      </w:r>
    </w:p>
    <w:p w14:paraId="6A90D53B" w14:textId="77777777" w:rsidR="00000000" w:rsidRDefault="002703A1">
      <w:pPr>
        <w:pStyle w:val="a0"/>
        <w:rPr>
          <w:rtl/>
        </w:rPr>
      </w:pPr>
    </w:p>
    <w:p w14:paraId="51511D23" w14:textId="77777777" w:rsidR="00000000" w:rsidRDefault="002703A1">
      <w:pPr>
        <w:pStyle w:val="a0"/>
        <w:rPr>
          <w:rFonts w:hint="cs"/>
          <w:rtl/>
        </w:rPr>
      </w:pPr>
      <w:r>
        <w:rPr>
          <w:rFonts w:hint="cs"/>
          <w:rtl/>
        </w:rPr>
        <w:t>אני אגיד לחבר הכנסת יתום, אתה - - -</w:t>
      </w:r>
    </w:p>
    <w:p w14:paraId="2FD7A65A" w14:textId="77777777" w:rsidR="00000000" w:rsidRDefault="002703A1">
      <w:pPr>
        <w:pStyle w:val="a0"/>
        <w:rPr>
          <w:rFonts w:hint="cs"/>
          <w:rtl/>
        </w:rPr>
      </w:pPr>
    </w:p>
    <w:p w14:paraId="7F158DFA" w14:textId="77777777" w:rsidR="00000000" w:rsidRDefault="002703A1">
      <w:pPr>
        <w:pStyle w:val="af0"/>
        <w:rPr>
          <w:rtl/>
        </w:rPr>
      </w:pPr>
      <w:r>
        <w:rPr>
          <w:rFonts w:hint="eastAsia"/>
          <w:rtl/>
        </w:rPr>
        <w:t>איתן</w:t>
      </w:r>
      <w:r>
        <w:rPr>
          <w:rtl/>
        </w:rPr>
        <w:t xml:space="preserve"> כבל (העבודה-מימד):</w:t>
      </w:r>
    </w:p>
    <w:p w14:paraId="78F4B45E" w14:textId="77777777" w:rsidR="00000000" w:rsidRDefault="002703A1">
      <w:pPr>
        <w:pStyle w:val="a0"/>
        <w:rPr>
          <w:rFonts w:hint="cs"/>
          <w:rtl/>
        </w:rPr>
      </w:pPr>
    </w:p>
    <w:p w14:paraId="5EB8606D" w14:textId="77777777" w:rsidR="00000000" w:rsidRDefault="002703A1">
      <w:pPr>
        <w:pStyle w:val="a0"/>
        <w:rPr>
          <w:rFonts w:hint="cs"/>
          <w:rtl/>
        </w:rPr>
      </w:pPr>
      <w:r>
        <w:rPr>
          <w:rFonts w:hint="cs"/>
          <w:rtl/>
        </w:rPr>
        <w:t>אני אחליף אותו.</w:t>
      </w:r>
    </w:p>
    <w:p w14:paraId="62580D30" w14:textId="77777777" w:rsidR="00000000" w:rsidRDefault="002703A1">
      <w:pPr>
        <w:pStyle w:val="a0"/>
        <w:rPr>
          <w:rFonts w:hint="cs"/>
          <w:rtl/>
        </w:rPr>
      </w:pPr>
    </w:p>
    <w:p w14:paraId="66FED13D" w14:textId="77777777" w:rsidR="00000000" w:rsidRDefault="002703A1">
      <w:pPr>
        <w:pStyle w:val="af0"/>
        <w:rPr>
          <w:rtl/>
        </w:rPr>
      </w:pPr>
      <w:r>
        <w:rPr>
          <w:rFonts w:hint="eastAsia"/>
          <w:rtl/>
        </w:rPr>
        <w:t>דני</w:t>
      </w:r>
      <w:r>
        <w:rPr>
          <w:rtl/>
        </w:rPr>
        <w:t xml:space="preserve"> יתום (העבודה-מימד):</w:t>
      </w:r>
    </w:p>
    <w:p w14:paraId="58ADF317" w14:textId="77777777" w:rsidR="00000000" w:rsidRDefault="002703A1">
      <w:pPr>
        <w:pStyle w:val="a0"/>
        <w:rPr>
          <w:rFonts w:hint="cs"/>
          <w:rtl/>
        </w:rPr>
      </w:pPr>
    </w:p>
    <w:p w14:paraId="2453A2B5" w14:textId="77777777" w:rsidR="00000000" w:rsidRDefault="002703A1">
      <w:pPr>
        <w:pStyle w:val="a0"/>
        <w:rPr>
          <w:rFonts w:hint="cs"/>
          <w:rtl/>
        </w:rPr>
      </w:pPr>
      <w:r>
        <w:rPr>
          <w:rFonts w:hint="cs"/>
          <w:rtl/>
        </w:rPr>
        <w:t>הנה, הוא מחליף אותי, חבר הכנסת כבל.</w:t>
      </w:r>
    </w:p>
    <w:p w14:paraId="3795BC11" w14:textId="77777777" w:rsidR="00000000" w:rsidRDefault="002703A1">
      <w:pPr>
        <w:pStyle w:val="a0"/>
        <w:rPr>
          <w:rFonts w:hint="cs"/>
          <w:rtl/>
        </w:rPr>
      </w:pPr>
    </w:p>
    <w:p w14:paraId="065CA881" w14:textId="77777777" w:rsidR="00000000" w:rsidRDefault="002703A1">
      <w:pPr>
        <w:pStyle w:val="-"/>
        <w:rPr>
          <w:rtl/>
        </w:rPr>
      </w:pPr>
      <w:bookmarkStart w:id="187" w:name="FS000001027T03_05_2004_19_44_00C"/>
      <w:bookmarkEnd w:id="187"/>
      <w:r>
        <w:rPr>
          <w:rtl/>
        </w:rPr>
        <w:t>גדעון סער (הליכוד):</w:t>
      </w:r>
    </w:p>
    <w:p w14:paraId="2BB9058D" w14:textId="77777777" w:rsidR="00000000" w:rsidRDefault="002703A1">
      <w:pPr>
        <w:pStyle w:val="a0"/>
        <w:rPr>
          <w:rtl/>
        </w:rPr>
      </w:pPr>
    </w:p>
    <w:p w14:paraId="7416BDE6" w14:textId="77777777" w:rsidR="00000000" w:rsidRDefault="002703A1">
      <w:pPr>
        <w:pStyle w:val="a0"/>
        <w:rPr>
          <w:rFonts w:hint="cs"/>
          <w:rtl/>
        </w:rPr>
      </w:pPr>
      <w:r>
        <w:rPr>
          <w:rFonts w:hint="cs"/>
          <w:rtl/>
        </w:rPr>
        <w:t xml:space="preserve">אז חבר הכנסת כבל. </w:t>
      </w:r>
    </w:p>
    <w:p w14:paraId="27800BEE" w14:textId="77777777" w:rsidR="00000000" w:rsidRDefault="002703A1">
      <w:pPr>
        <w:pStyle w:val="a0"/>
        <w:rPr>
          <w:rFonts w:hint="cs"/>
          <w:rtl/>
        </w:rPr>
      </w:pPr>
    </w:p>
    <w:p w14:paraId="7656682C" w14:textId="77777777" w:rsidR="00000000" w:rsidRDefault="002703A1">
      <w:pPr>
        <w:pStyle w:val="a0"/>
        <w:rPr>
          <w:rFonts w:hint="cs"/>
          <w:rtl/>
        </w:rPr>
      </w:pPr>
      <w:r>
        <w:rPr>
          <w:rFonts w:hint="cs"/>
          <w:rtl/>
        </w:rPr>
        <w:t>אתה,</w:t>
      </w:r>
      <w:r>
        <w:rPr>
          <w:rFonts w:hint="cs"/>
          <w:rtl/>
        </w:rPr>
        <w:t xml:space="preserve"> מהספסלים האלה, שבהם תישארו בשנים הקרובות, גם תזכו לשמוע על ירידה בנתוני האבטלה, גם את זה תזכו לשמוע. הרי אתם יודעים מה התהליך שהמשק עובר. אתם יודעים שתחזית הצמיחה של בנק ישראל עומדת על 3.2%. </w:t>
      </w:r>
    </w:p>
    <w:p w14:paraId="6BE76175" w14:textId="77777777" w:rsidR="00000000" w:rsidRDefault="002703A1">
      <w:pPr>
        <w:pStyle w:val="a0"/>
        <w:rPr>
          <w:rFonts w:hint="cs"/>
          <w:rtl/>
        </w:rPr>
      </w:pPr>
    </w:p>
    <w:p w14:paraId="2692C0EA" w14:textId="77777777" w:rsidR="00000000" w:rsidRDefault="002703A1">
      <w:pPr>
        <w:pStyle w:val="af0"/>
        <w:rPr>
          <w:rtl/>
        </w:rPr>
      </w:pPr>
      <w:r>
        <w:rPr>
          <w:rFonts w:hint="eastAsia"/>
          <w:rtl/>
        </w:rPr>
        <w:t>קריאות</w:t>
      </w:r>
      <w:r>
        <w:rPr>
          <w:rtl/>
        </w:rPr>
        <w:t>:</w:t>
      </w:r>
    </w:p>
    <w:p w14:paraId="66FF8AC7" w14:textId="77777777" w:rsidR="00000000" w:rsidRDefault="002703A1">
      <w:pPr>
        <w:pStyle w:val="a0"/>
        <w:rPr>
          <w:rFonts w:hint="cs"/>
          <w:rtl/>
        </w:rPr>
      </w:pPr>
    </w:p>
    <w:p w14:paraId="747BCFDA" w14:textId="77777777" w:rsidR="00000000" w:rsidRDefault="002703A1">
      <w:pPr>
        <w:pStyle w:val="a0"/>
        <w:rPr>
          <w:rFonts w:hint="cs"/>
          <w:rtl/>
        </w:rPr>
      </w:pPr>
      <w:r>
        <w:rPr>
          <w:rFonts w:hint="cs"/>
          <w:rtl/>
        </w:rPr>
        <w:t>- - -</w:t>
      </w:r>
    </w:p>
    <w:p w14:paraId="4CE1DD0C" w14:textId="77777777" w:rsidR="00000000" w:rsidRDefault="002703A1">
      <w:pPr>
        <w:pStyle w:val="a0"/>
        <w:rPr>
          <w:rFonts w:hint="cs"/>
          <w:rtl/>
        </w:rPr>
      </w:pPr>
    </w:p>
    <w:p w14:paraId="0FEA0322" w14:textId="77777777" w:rsidR="00000000" w:rsidRDefault="002703A1">
      <w:pPr>
        <w:pStyle w:val="af0"/>
        <w:rPr>
          <w:rtl/>
        </w:rPr>
      </w:pPr>
      <w:r>
        <w:rPr>
          <w:rFonts w:hint="eastAsia"/>
          <w:rtl/>
        </w:rPr>
        <w:t>יצחק</w:t>
      </w:r>
      <w:r>
        <w:rPr>
          <w:rtl/>
        </w:rPr>
        <w:t xml:space="preserve"> הרצוג (העבודה-מימד):</w:t>
      </w:r>
    </w:p>
    <w:p w14:paraId="1F86E6CD" w14:textId="77777777" w:rsidR="00000000" w:rsidRDefault="002703A1">
      <w:pPr>
        <w:pStyle w:val="a0"/>
        <w:rPr>
          <w:rFonts w:hint="cs"/>
          <w:rtl/>
        </w:rPr>
      </w:pPr>
    </w:p>
    <w:p w14:paraId="155109D6" w14:textId="77777777" w:rsidR="00000000" w:rsidRDefault="002703A1">
      <w:pPr>
        <w:pStyle w:val="a0"/>
        <w:rPr>
          <w:rFonts w:hint="cs"/>
          <w:rtl/>
        </w:rPr>
      </w:pPr>
      <w:r>
        <w:rPr>
          <w:rFonts w:hint="cs"/>
          <w:rtl/>
        </w:rPr>
        <w:t xml:space="preserve">רק עכשיו מוטטתם את </w:t>
      </w:r>
      <w:r>
        <w:rPr>
          <w:rFonts w:hint="cs"/>
          <w:rtl/>
        </w:rPr>
        <w:t>הכלכלה.</w:t>
      </w:r>
    </w:p>
    <w:p w14:paraId="60F31588" w14:textId="77777777" w:rsidR="00000000" w:rsidRDefault="002703A1">
      <w:pPr>
        <w:pStyle w:val="a0"/>
        <w:rPr>
          <w:rFonts w:hint="cs"/>
          <w:rtl/>
        </w:rPr>
      </w:pPr>
    </w:p>
    <w:p w14:paraId="688DE47C" w14:textId="77777777" w:rsidR="00000000" w:rsidRDefault="002703A1">
      <w:pPr>
        <w:pStyle w:val="-"/>
        <w:rPr>
          <w:rtl/>
        </w:rPr>
      </w:pPr>
      <w:bookmarkStart w:id="188" w:name="FS000001027T03_05_2004_19_45_23C"/>
      <w:bookmarkEnd w:id="188"/>
      <w:r>
        <w:rPr>
          <w:rtl/>
        </w:rPr>
        <w:t>גדעון סער (הליכוד):</w:t>
      </w:r>
    </w:p>
    <w:p w14:paraId="26836056" w14:textId="77777777" w:rsidR="00000000" w:rsidRDefault="002703A1">
      <w:pPr>
        <w:pStyle w:val="a0"/>
        <w:rPr>
          <w:rtl/>
        </w:rPr>
      </w:pPr>
    </w:p>
    <w:p w14:paraId="19137D50" w14:textId="77777777" w:rsidR="00000000" w:rsidRDefault="002703A1">
      <w:pPr>
        <w:pStyle w:val="a0"/>
        <w:rPr>
          <w:rFonts w:hint="cs"/>
          <w:rtl/>
        </w:rPr>
      </w:pPr>
      <w:r>
        <w:rPr>
          <w:rFonts w:hint="cs"/>
          <w:rtl/>
        </w:rPr>
        <w:t>גם היא כנראה כבר לא מעודכנת, חבר הכנסת הרצוג.</w:t>
      </w:r>
    </w:p>
    <w:p w14:paraId="1BBB3723" w14:textId="77777777" w:rsidR="00000000" w:rsidRDefault="002703A1">
      <w:pPr>
        <w:pStyle w:val="a0"/>
        <w:rPr>
          <w:rFonts w:hint="cs"/>
          <w:rtl/>
        </w:rPr>
      </w:pPr>
    </w:p>
    <w:p w14:paraId="783F01B8" w14:textId="77777777" w:rsidR="00000000" w:rsidRDefault="002703A1">
      <w:pPr>
        <w:pStyle w:val="af0"/>
        <w:rPr>
          <w:rtl/>
        </w:rPr>
      </w:pPr>
      <w:r>
        <w:rPr>
          <w:rFonts w:hint="eastAsia"/>
          <w:rtl/>
        </w:rPr>
        <w:t>איתן</w:t>
      </w:r>
      <w:r>
        <w:rPr>
          <w:rtl/>
        </w:rPr>
        <w:t xml:space="preserve"> כבל (העבודה-מימד):</w:t>
      </w:r>
    </w:p>
    <w:p w14:paraId="2431DF0A" w14:textId="77777777" w:rsidR="00000000" w:rsidRDefault="002703A1">
      <w:pPr>
        <w:pStyle w:val="a0"/>
        <w:rPr>
          <w:rFonts w:hint="cs"/>
          <w:rtl/>
        </w:rPr>
      </w:pPr>
    </w:p>
    <w:p w14:paraId="28464B64" w14:textId="77777777" w:rsidR="00000000" w:rsidRDefault="002703A1">
      <w:pPr>
        <w:pStyle w:val="a0"/>
        <w:rPr>
          <w:rFonts w:hint="cs"/>
          <w:rtl/>
        </w:rPr>
      </w:pPr>
      <w:r>
        <w:rPr>
          <w:rFonts w:hint="cs"/>
          <w:rtl/>
        </w:rPr>
        <w:t>גדעון, אנחנו כל השנה האחרונה הולכים עם תחזיות לבנק. איך אתה הולך עם תחזית לבנק? אנשים רעבים.</w:t>
      </w:r>
    </w:p>
    <w:p w14:paraId="2BC6FD1E" w14:textId="77777777" w:rsidR="00000000" w:rsidRDefault="002703A1">
      <w:pPr>
        <w:pStyle w:val="a0"/>
        <w:rPr>
          <w:rFonts w:hint="cs"/>
          <w:rtl/>
        </w:rPr>
      </w:pPr>
    </w:p>
    <w:p w14:paraId="0BE92DCF" w14:textId="77777777" w:rsidR="00000000" w:rsidRDefault="002703A1">
      <w:pPr>
        <w:pStyle w:val="af1"/>
        <w:rPr>
          <w:rtl/>
        </w:rPr>
      </w:pPr>
      <w:r>
        <w:rPr>
          <w:rtl/>
        </w:rPr>
        <w:t>היו"ר ראובן ריבלין:</w:t>
      </w:r>
    </w:p>
    <w:p w14:paraId="0B8F23BC" w14:textId="77777777" w:rsidR="00000000" w:rsidRDefault="002703A1">
      <w:pPr>
        <w:pStyle w:val="a0"/>
        <w:rPr>
          <w:rtl/>
        </w:rPr>
      </w:pPr>
    </w:p>
    <w:p w14:paraId="0D5AAC5B" w14:textId="77777777" w:rsidR="00000000" w:rsidRDefault="002703A1">
      <w:pPr>
        <w:pStyle w:val="a0"/>
        <w:rPr>
          <w:rFonts w:hint="cs"/>
          <w:rtl/>
        </w:rPr>
      </w:pPr>
      <w:r>
        <w:rPr>
          <w:rFonts w:hint="cs"/>
          <w:rtl/>
        </w:rPr>
        <w:t>טוב, תודה. הובן. קריאת הביניים הובנה. ח</w:t>
      </w:r>
      <w:r>
        <w:rPr>
          <w:rFonts w:hint="cs"/>
          <w:rtl/>
        </w:rPr>
        <w:t xml:space="preserve">בר הכנסת כבל, קריאת הביניים שלך הובנה כראוי. </w:t>
      </w:r>
    </w:p>
    <w:p w14:paraId="6A92D65A" w14:textId="77777777" w:rsidR="00000000" w:rsidRDefault="002703A1">
      <w:pPr>
        <w:pStyle w:val="a0"/>
        <w:rPr>
          <w:rFonts w:hint="cs"/>
          <w:rtl/>
        </w:rPr>
      </w:pPr>
    </w:p>
    <w:p w14:paraId="1E363CD9" w14:textId="77777777" w:rsidR="00000000" w:rsidRDefault="002703A1">
      <w:pPr>
        <w:pStyle w:val="-"/>
        <w:rPr>
          <w:rtl/>
        </w:rPr>
      </w:pPr>
      <w:bookmarkStart w:id="189" w:name="FS000001027T03_05_2004_18_38_40C"/>
      <w:bookmarkEnd w:id="189"/>
      <w:r>
        <w:rPr>
          <w:rFonts w:hint="eastAsia"/>
          <w:rtl/>
        </w:rPr>
        <w:t>גדעון</w:t>
      </w:r>
      <w:r>
        <w:rPr>
          <w:rtl/>
        </w:rPr>
        <w:t xml:space="preserve"> סער (הליכוד):</w:t>
      </w:r>
    </w:p>
    <w:p w14:paraId="21C917DE" w14:textId="77777777" w:rsidR="00000000" w:rsidRDefault="002703A1">
      <w:pPr>
        <w:pStyle w:val="a0"/>
        <w:rPr>
          <w:rFonts w:hint="cs"/>
          <w:rtl/>
        </w:rPr>
      </w:pPr>
    </w:p>
    <w:p w14:paraId="3AA55A9E" w14:textId="77777777" w:rsidR="00000000" w:rsidRDefault="002703A1">
      <w:pPr>
        <w:pStyle w:val="a0"/>
        <w:rPr>
          <w:rFonts w:hint="cs"/>
          <w:rtl/>
        </w:rPr>
      </w:pPr>
      <w:r>
        <w:rPr>
          <w:rFonts w:hint="cs"/>
          <w:rtl/>
        </w:rPr>
        <w:t>כל פעם שאני שומע את חבר הכנסת הרצוג אומר את הדברים האלה, אני משוכנע שהוא כבר התמתח לדום ויתחיל לשיר כאן את האינטרנציונל. באמת, חבר הכנסת הרצוג - - -</w:t>
      </w:r>
    </w:p>
    <w:p w14:paraId="7492375D" w14:textId="77777777" w:rsidR="00000000" w:rsidRDefault="002703A1">
      <w:pPr>
        <w:pStyle w:val="af0"/>
        <w:rPr>
          <w:rtl/>
        </w:rPr>
      </w:pPr>
      <w:r>
        <w:rPr>
          <w:rtl/>
        </w:rPr>
        <w:br/>
        <w:t>דני יתום (העבודה-מימד):</w:t>
      </w:r>
    </w:p>
    <w:p w14:paraId="2862CE11" w14:textId="77777777" w:rsidR="00000000" w:rsidRDefault="002703A1">
      <w:pPr>
        <w:pStyle w:val="a0"/>
        <w:rPr>
          <w:rFonts w:hint="cs"/>
          <w:rtl/>
        </w:rPr>
      </w:pPr>
    </w:p>
    <w:p w14:paraId="71882F93" w14:textId="77777777" w:rsidR="00000000" w:rsidRDefault="002703A1">
      <w:pPr>
        <w:pStyle w:val="a0"/>
        <w:rPr>
          <w:rFonts w:hint="cs"/>
          <w:rtl/>
        </w:rPr>
      </w:pPr>
      <w:r>
        <w:rPr>
          <w:rFonts w:hint="cs"/>
          <w:rtl/>
        </w:rPr>
        <w:t>אני מציע שתזכ</w:t>
      </w:r>
      <w:r>
        <w:rPr>
          <w:rFonts w:hint="cs"/>
          <w:rtl/>
        </w:rPr>
        <w:t xml:space="preserve">ור מספר אחד: מיליון ו-300,000 פלסטינים - - -  </w:t>
      </w:r>
    </w:p>
    <w:p w14:paraId="10960C99" w14:textId="77777777" w:rsidR="00000000" w:rsidRDefault="002703A1">
      <w:pPr>
        <w:pStyle w:val="af1"/>
        <w:rPr>
          <w:rtl/>
        </w:rPr>
      </w:pPr>
      <w:r>
        <w:rPr>
          <w:rtl/>
        </w:rPr>
        <w:br/>
        <w:t>היו"ר ראובן ריבלין:</w:t>
      </w:r>
    </w:p>
    <w:p w14:paraId="676DF62A" w14:textId="77777777" w:rsidR="00000000" w:rsidRDefault="002703A1">
      <w:pPr>
        <w:pStyle w:val="a0"/>
        <w:rPr>
          <w:rtl/>
        </w:rPr>
      </w:pPr>
    </w:p>
    <w:p w14:paraId="00898606" w14:textId="77777777" w:rsidR="00000000" w:rsidRDefault="002703A1">
      <w:pPr>
        <w:pStyle w:val="a0"/>
        <w:rPr>
          <w:rFonts w:hint="cs"/>
          <w:rtl/>
        </w:rPr>
      </w:pPr>
      <w:r>
        <w:rPr>
          <w:rFonts w:hint="cs"/>
          <w:rtl/>
        </w:rPr>
        <w:t>חבר הכנסת יתום.</w:t>
      </w:r>
    </w:p>
    <w:p w14:paraId="36E742B6" w14:textId="77777777" w:rsidR="00000000" w:rsidRDefault="002703A1">
      <w:pPr>
        <w:pStyle w:val="-"/>
        <w:rPr>
          <w:rtl/>
        </w:rPr>
      </w:pPr>
      <w:r>
        <w:rPr>
          <w:rtl/>
        </w:rPr>
        <w:br/>
      </w:r>
      <w:bookmarkStart w:id="190" w:name="FS000001027T03_05_2004_18_40_13C"/>
      <w:bookmarkEnd w:id="190"/>
      <w:r>
        <w:rPr>
          <w:rtl/>
        </w:rPr>
        <w:t>גדעון סער (הליכוד):</w:t>
      </w:r>
    </w:p>
    <w:p w14:paraId="60F7123D" w14:textId="77777777" w:rsidR="00000000" w:rsidRDefault="002703A1">
      <w:pPr>
        <w:pStyle w:val="a0"/>
        <w:rPr>
          <w:rtl/>
        </w:rPr>
      </w:pPr>
    </w:p>
    <w:p w14:paraId="01839677" w14:textId="77777777" w:rsidR="00000000" w:rsidRDefault="002703A1">
      <w:pPr>
        <w:pStyle w:val="a0"/>
        <w:rPr>
          <w:rFonts w:hint="cs"/>
          <w:rtl/>
        </w:rPr>
      </w:pPr>
      <w:r>
        <w:rPr>
          <w:rFonts w:hint="cs"/>
          <w:rtl/>
        </w:rPr>
        <w:t>חבר הכנסת הרצוג, אני גם מכיר את השקפת עולמך הכלכלית-החברתית ואני גם יודע שאתה יודע שהמשק בכיוון חיובי - - -</w:t>
      </w:r>
    </w:p>
    <w:p w14:paraId="303000B7" w14:textId="77777777" w:rsidR="00000000" w:rsidRDefault="002703A1">
      <w:pPr>
        <w:pStyle w:val="af0"/>
        <w:rPr>
          <w:rtl/>
        </w:rPr>
      </w:pPr>
      <w:r>
        <w:rPr>
          <w:rtl/>
        </w:rPr>
        <w:br/>
        <w:t>יצחק הרצוג (העבודה-מימד):</w:t>
      </w:r>
    </w:p>
    <w:p w14:paraId="3C9829C6" w14:textId="77777777" w:rsidR="00000000" w:rsidRDefault="002703A1">
      <w:pPr>
        <w:pStyle w:val="a0"/>
        <w:rPr>
          <w:rtl/>
        </w:rPr>
      </w:pPr>
    </w:p>
    <w:p w14:paraId="3487663D" w14:textId="77777777" w:rsidR="00000000" w:rsidRDefault="002703A1">
      <w:pPr>
        <w:pStyle w:val="a0"/>
        <w:rPr>
          <w:rFonts w:hint="cs"/>
          <w:rtl/>
        </w:rPr>
      </w:pPr>
      <w:r>
        <w:rPr>
          <w:rFonts w:hint="cs"/>
          <w:rtl/>
        </w:rPr>
        <w:t>- - -</w:t>
      </w:r>
    </w:p>
    <w:p w14:paraId="4969F11A" w14:textId="77777777" w:rsidR="00000000" w:rsidRDefault="002703A1">
      <w:pPr>
        <w:pStyle w:val="-"/>
        <w:rPr>
          <w:rtl/>
        </w:rPr>
      </w:pPr>
      <w:r>
        <w:rPr>
          <w:rtl/>
        </w:rPr>
        <w:br/>
      </w:r>
      <w:bookmarkStart w:id="191" w:name="FS000001027T03_05_2004_18_41_05C"/>
      <w:bookmarkEnd w:id="191"/>
      <w:r>
        <w:rPr>
          <w:rtl/>
        </w:rPr>
        <w:t xml:space="preserve">גדעון </w:t>
      </w:r>
      <w:r>
        <w:rPr>
          <w:rtl/>
        </w:rPr>
        <w:t>סער (הליכוד):</w:t>
      </w:r>
    </w:p>
    <w:p w14:paraId="00533C1B" w14:textId="77777777" w:rsidR="00000000" w:rsidRDefault="002703A1">
      <w:pPr>
        <w:pStyle w:val="a0"/>
        <w:rPr>
          <w:rtl/>
        </w:rPr>
      </w:pPr>
    </w:p>
    <w:p w14:paraId="14357A21" w14:textId="77777777" w:rsidR="00000000" w:rsidRDefault="002703A1">
      <w:pPr>
        <w:pStyle w:val="a0"/>
        <w:rPr>
          <w:rFonts w:hint="cs"/>
          <w:rtl/>
        </w:rPr>
      </w:pPr>
      <w:r>
        <w:rPr>
          <w:rFonts w:hint="cs"/>
          <w:rtl/>
        </w:rPr>
        <w:t xml:space="preserve">- - - תגידו את זה. הרי זה יוסיף לכם אמינות, זה יקנה לכם אמינות, יגידו: פעם אחת אתם אומרים את האמת. </w:t>
      </w:r>
    </w:p>
    <w:p w14:paraId="629AFECF" w14:textId="77777777" w:rsidR="00000000" w:rsidRDefault="002703A1">
      <w:pPr>
        <w:pStyle w:val="af1"/>
        <w:rPr>
          <w:rtl/>
        </w:rPr>
      </w:pPr>
      <w:r>
        <w:rPr>
          <w:rtl/>
        </w:rPr>
        <w:br/>
        <w:t>היו"ר ראובן ריבלין:</w:t>
      </w:r>
    </w:p>
    <w:p w14:paraId="6F2E2398" w14:textId="77777777" w:rsidR="00000000" w:rsidRDefault="002703A1">
      <w:pPr>
        <w:pStyle w:val="a0"/>
        <w:rPr>
          <w:rtl/>
        </w:rPr>
      </w:pPr>
    </w:p>
    <w:p w14:paraId="58186CD0" w14:textId="77777777" w:rsidR="00000000" w:rsidRDefault="002703A1">
      <w:pPr>
        <w:pStyle w:val="a0"/>
        <w:rPr>
          <w:rFonts w:hint="cs"/>
          <w:rtl/>
        </w:rPr>
      </w:pPr>
      <w:r>
        <w:rPr>
          <w:rFonts w:hint="cs"/>
          <w:rtl/>
        </w:rPr>
        <w:t>חבר הכנסת סער, אם אדוני מתכוון להתווכח אתם - הם ישיבו.</w:t>
      </w:r>
    </w:p>
    <w:p w14:paraId="3C13454C" w14:textId="77777777" w:rsidR="00000000" w:rsidRDefault="002703A1">
      <w:pPr>
        <w:pStyle w:val="-"/>
        <w:rPr>
          <w:rtl/>
        </w:rPr>
      </w:pPr>
      <w:r>
        <w:rPr>
          <w:rtl/>
        </w:rPr>
        <w:br/>
      </w:r>
      <w:bookmarkStart w:id="192" w:name="FS000001027T03_05_2004_18_41_58C"/>
      <w:bookmarkEnd w:id="192"/>
      <w:r>
        <w:rPr>
          <w:rtl/>
        </w:rPr>
        <w:t>גדעון סער (הליכוד):</w:t>
      </w:r>
    </w:p>
    <w:p w14:paraId="4A56575D" w14:textId="77777777" w:rsidR="00000000" w:rsidRDefault="002703A1">
      <w:pPr>
        <w:pStyle w:val="a0"/>
        <w:rPr>
          <w:rtl/>
        </w:rPr>
      </w:pPr>
    </w:p>
    <w:p w14:paraId="6D62740F" w14:textId="77777777" w:rsidR="00000000" w:rsidRDefault="002703A1">
      <w:pPr>
        <w:pStyle w:val="a0"/>
        <w:rPr>
          <w:rFonts w:hint="cs"/>
          <w:rtl/>
        </w:rPr>
      </w:pPr>
      <w:r>
        <w:rPr>
          <w:rFonts w:hint="cs"/>
          <w:rtl/>
        </w:rPr>
        <w:t>אבל היושב-ראש, זה הם שמתווכחים אתי - אני מ</w:t>
      </w:r>
      <w:r>
        <w:rPr>
          <w:rFonts w:hint="cs"/>
          <w:rtl/>
        </w:rPr>
        <w:t>שיב ליריב.</w:t>
      </w:r>
    </w:p>
    <w:p w14:paraId="750B4527" w14:textId="77777777" w:rsidR="00000000" w:rsidRDefault="002703A1">
      <w:pPr>
        <w:pStyle w:val="af1"/>
        <w:rPr>
          <w:rtl/>
        </w:rPr>
      </w:pPr>
      <w:r>
        <w:rPr>
          <w:rtl/>
        </w:rPr>
        <w:br/>
        <w:t>היו"ר ראובן ריבלין:</w:t>
      </w:r>
    </w:p>
    <w:p w14:paraId="4C68E3FA" w14:textId="77777777" w:rsidR="00000000" w:rsidRDefault="002703A1">
      <w:pPr>
        <w:pStyle w:val="a0"/>
        <w:rPr>
          <w:rtl/>
        </w:rPr>
      </w:pPr>
    </w:p>
    <w:p w14:paraId="6EFEBC91" w14:textId="77777777" w:rsidR="00000000" w:rsidRDefault="002703A1">
      <w:pPr>
        <w:pStyle w:val="a0"/>
        <w:rPr>
          <w:rFonts w:hint="cs"/>
          <w:rtl/>
        </w:rPr>
      </w:pPr>
      <w:r>
        <w:rPr>
          <w:rFonts w:hint="cs"/>
          <w:rtl/>
        </w:rPr>
        <w:t>ברגע שאדוני יחליט לא להשיב להם - אני אגרום לכך שהם לא יוכלו להפריע לך. בבקשה, אדוני.</w:t>
      </w:r>
    </w:p>
    <w:p w14:paraId="3D950335" w14:textId="77777777" w:rsidR="00000000" w:rsidRDefault="002703A1">
      <w:pPr>
        <w:pStyle w:val="-"/>
        <w:rPr>
          <w:rtl/>
        </w:rPr>
      </w:pPr>
    </w:p>
    <w:p w14:paraId="18A8DDE6" w14:textId="77777777" w:rsidR="00000000" w:rsidRDefault="002703A1">
      <w:pPr>
        <w:pStyle w:val="-"/>
        <w:rPr>
          <w:rtl/>
        </w:rPr>
      </w:pPr>
      <w:r>
        <w:rPr>
          <w:rtl/>
        </w:rPr>
        <w:br/>
      </w:r>
      <w:bookmarkStart w:id="193" w:name="FS000001027T03_05_2004_18_43_16C"/>
      <w:bookmarkEnd w:id="193"/>
      <w:r>
        <w:rPr>
          <w:rtl/>
        </w:rPr>
        <w:t>גדעון סער (הליכוד):</w:t>
      </w:r>
    </w:p>
    <w:p w14:paraId="21558BA3" w14:textId="77777777" w:rsidR="00000000" w:rsidRDefault="002703A1">
      <w:pPr>
        <w:pStyle w:val="a0"/>
        <w:rPr>
          <w:rtl/>
        </w:rPr>
      </w:pPr>
    </w:p>
    <w:p w14:paraId="69DA9FD7" w14:textId="77777777" w:rsidR="00000000" w:rsidRDefault="002703A1">
      <w:pPr>
        <w:pStyle w:val="a0"/>
        <w:rPr>
          <w:rFonts w:hint="cs"/>
          <w:rtl/>
        </w:rPr>
      </w:pPr>
      <w:r>
        <w:rPr>
          <w:rFonts w:hint="cs"/>
          <w:rtl/>
        </w:rPr>
        <w:t>אדוני היושב-ראש, אני אחתום במשפט אחד בלבד. קואליציה חזקה תגבה את הממשלה הזאת גם במושב הנוכחי. תודה רבה.</w:t>
      </w:r>
    </w:p>
    <w:p w14:paraId="0332DAB8" w14:textId="77777777" w:rsidR="00000000" w:rsidRDefault="002703A1">
      <w:pPr>
        <w:pStyle w:val="af1"/>
        <w:rPr>
          <w:rtl/>
        </w:rPr>
      </w:pPr>
      <w:r>
        <w:rPr>
          <w:rtl/>
        </w:rPr>
        <w:br/>
        <w:t>היו"ר ראוב</w:t>
      </w:r>
      <w:r>
        <w:rPr>
          <w:rtl/>
        </w:rPr>
        <w:t>ן ריבלין:</w:t>
      </w:r>
    </w:p>
    <w:p w14:paraId="50FD6FA1" w14:textId="77777777" w:rsidR="00000000" w:rsidRDefault="002703A1">
      <w:pPr>
        <w:pStyle w:val="a0"/>
        <w:rPr>
          <w:rtl/>
        </w:rPr>
      </w:pPr>
    </w:p>
    <w:p w14:paraId="25B04278" w14:textId="77777777" w:rsidR="00000000" w:rsidRDefault="002703A1">
      <w:pPr>
        <w:pStyle w:val="a0"/>
        <w:rPr>
          <w:rFonts w:hint="cs"/>
          <w:rtl/>
        </w:rPr>
      </w:pPr>
      <w:r>
        <w:rPr>
          <w:rFonts w:hint="cs"/>
          <w:rtl/>
        </w:rPr>
        <w:t>תודה רבה ליושב-ראש הקואליציה, חבר הכנסת גדעון סער - עדיין 22 שניות לרשותו. רבותי חברי הכנסת, אני מפנה את תשומת לבכם לפני ההצבעה, שנוספו לכם  שתי פונקציות - - -</w:t>
      </w:r>
    </w:p>
    <w:p w14:paraId="75F2AAF1" w14:textId="77777777" w:rsidR="00000000" w:rsidRDefault="002703A1">
      <w:pPr>
        <w:pStyle w:val="af0"/>
        <w:rPr>
          <w:rtl/>
        </w:rPr>
      </w:pPr>
      <w:r>
        <w:rPr>
          <w:rtl/>
        </w:rPr>
        <w:br/>
        <w:t>ג'מאל זחאלקה (בל"ד):</w:t>
      </w:r>
    </w:p>
    <w:p w14:paraId="7994C5F9" w14:textId="77777777" w:rsidR="00000000" w:rsidRDefault="002703A1">
      <w:pPr>
        <w:pStyle w:val="a0"/>
        <w:rPr>
          <w:rtl/>
        </w:rPr>
      </w:pPr>
    </w:p>
    <w:p w14:paraId="5B7BED59" w14:textId="77777777" w:rsidR="00000000" w:rsidRDefault="002703A1">
      <w:pPr>
        <w:pStyle w:val="a0"/>
        <w:rPr>
          <w:rFonts w:hint="cs"/>
          <w:rtl/>
        </w:rPr>
      </w:pPr>
      <w:r>
        <w:rPr>
          <w:rFonts w:hint="cs"/>
          <w:rtl/>
        </w:rPr>
        <w:t>אדוני היושב-ראש - - -</w:t>
      </w:r>
    </w:p>
    <w:p w14:paraId="3C4D4DF8" w14:textId="77777777" w:rsidR="00000000" w:rsidRDefault="002703A1">
      <w:pPr>
        <w:pStyle w:val="af1"/>
        <w:rPr>
          <w:rtl/>
        </w:rPr>
      </w:pPr>
      <w:r>
        <w:rPr>
          <w:rtl/>
        </w:rPr>
        <w:br/>
        <w:t>היו"ר ראובן ריבלין:</w:t>
      </w:r>
    </w:p>
    <w:p w14:paraId="7CB4E660" w14:textId="77777777" w:rsidR="00000000" w:rsidRDefault="002703A1">
      <w:pPr>
        <w:pStyle w:val="a0"/>
        <w:rPr>
          <w:rtl/>
        </w:rPr>
      </w:pPr>
    </w:p>
    <w:p w14:paraId="42F6F56C" w14:textId="77777777" w:rsidR="00000000" w:rsidRDefault="002703A1">
      <w:pPr>
        <w:pStyle w:val="a0"/>
        <w:rPr>
          <w:rtl/>
        </w:rPr>
      </w:pPr>
      <w:r>
        <w:rPr>
          <w:rFonts w:hint="cs"/>
          <w:rtl/>
        </w:rPr>
        <w:t xml:space="preserve">רק רגע, זחאלקה. - </w:t>
      </w:r>
      <w:r>
        <w:rPr>
          <w:rFonts w:hint="cs"/>
          <w:rtl/>
        </w:rPr>
        <w:t xml:space="preserve">- - שתי פונקציות נוספות על המסכים שלכם - האחת, אופציית הקריאה לסדרן, שהיא פעילה מעכשיו. אתם יכולים ללחוץ על כפתור הסדרן והוא יגיע אליכם; אופציה חדשה - קריאת חדשות מן הארץ והעולם, המבוססת על אתר האינטרנט, חבר הכנסת בר-און - </w:t>
      </w:r>
      <w:r>
        <w:t>www</w:t>
      </w:r>
      <w:r>
        <w:rPr>
          <w:rFonts w:hint="cs"/>
          <w:rtl/>
        </w:rPr>
        <w:t>, וכו'. זמן העדכון הוא תדיר.</w:t>
      </w:r>
    </w:p>
    <w:p w14:paraId="17321684" w14:textId="77777777" w:rsidR="00000000" w:rsidRDefault="002703A1">
      <w:pPr>
        <w:pStyle w:val="a0"/>
        <w:rPr>
          <w:rFonts w:hint="cs"/>
          <w:rtl/>
        </w:rPr>
      </w:pPr>
    </w:p>
    <w:p w14:paraId="7796771A" w14:textId="77777777" w:rsidR="00000000" w:rsidRDefault="002703A1">
      <w:pPr>
        <w:pStyle w:val="a0"/>
        <w:rPr>
          <w:rFonts w:hint="cs"/>
          <w:rtl/>
        </w:rPr>
      </w:pPr>
      <w:r>
        <w:rPr>
          <w:rFonts w:hint="cs"/>
          <w:rtl/>
        </w:rPr>
        <w:t>רבותי חברי הכנסת, נא לתפוס מקומותיכם.</w:t>
      </w:r>
    </w:p>
    <w:p w14:paraId="626426A4" w14:textId="77777777" w:rsidR="00000000" w:rsidRDefault="002703A1">
      <w:pPr>
        <w:pStyle w:val="af0"/>
        <w:rPr>
          <w:rtl/>
        </w:rPr>
      </w:pPr>
      <w:r>
        <w:rPr>
          <w:rtl/>
        </w:rPr>
        <w:br/>
        <w:t>אופיר פינס-פז (העבודה-מימד):</w:t>
      </w:r>
    </w:p>
    <w:p w14:paraId="372B47B5" w14:textId="77777777" w:rsidR="00000000" w:rsidRDefault="002703A1">
      <w:pPr>
        <w:pStyle w:val="a0"/>
        <w:rPr>
          <w:rtl/>
        </w:rPr>
      </w:pPr>
    </w:p>
    <w:p w14:paraId="126AB456" w14:textId="77777777" w:rsidR="00000000" w:rsidRDefault="002703A1">
      <w:pPr>
        <w:pStyle w:val="a0"/>
        <w:rPr>
          <w:rFonts w:hint="cs"/>
          <w:rtl/>
        </w:rPr>
      </w:pPr>
      <w:r>
        <w:rPr>
          <w:rFonts w:hint="cs"/>
          <w:rtl/>
        </w:rPr>
        <w:t>מתי ראש הממשלה - - -</w:t>
      </w:r>
    </w:p>
    <w:p w14:paraId="229508F5" w14:textId="77777777" w:rsidR="00000000" w:rsidRDefault="002703A1">
      <w:pPr>
        <w:pStyle w:val="af1"/>
        <w:rPr>
          <w:rtl/>
        </w:rPr>
      </w:pPr>
      <w:r>
        <w:rPr>
          <w:rtl/>
        </w:rPr>
        <w:br/>
        <w:t>היו"ר ראובן ריבלין:</w:t>
      </w:r>
    </w:p>
    <w:p w14:paraId="4A855DF1" w14:textId="77777777" w:rsidR="00000000" w:rsidRDefault="002703A1">
      <w:pPr>
        <w:pStyle w:val="a0"/>
        <w:rPr>
          <w:rtl/>
        </w:rPr>
      </w:pPr>
    </w:p>
    <w:p w14:paraId="7971D691" w14:textId="77777777" w:rsidR="00000000" w:rsidRDefault="002703A1">
      <w:pPr>
        <w:pStyle w:val="a0"/>
        <w:rPr>
          <w:rFonts w:hint="cs"/>
          <w:rtl/>
        </w:rPr>
      </w:pPr>
      <w:r>
        <w:rPr>
          <w:rFonts w:hint="cs"/>
          <w:rtl/>
        </w:rPr>
        <w:t xml:space="preserve">בבקשה, חבר הכנסת זחאלקה. מה רצית? </w:t>
      </w:r>
    </w:p>
    <w:p w14:paraId="1F4167B9" w14:textId="77777777" w:rsidR="00000000" w:rsidRDefault="002703A1">
      <w:pPr>
        <w:pStyle w:val="af0"/>
        <w:rPr>
          <w:rtl/>
        </w:rPr>
      </w:pPr>
      <w:r>
        <w:rPr>
          <w:rtl/>
        </w:rPr>
        <w:br/>
        <w:t>ג'מאל זחאלקה (בל"ד):</w:t>
      </w:r>
    </w:p>
    <w:p w14:paraId="2B34DF2D" w14:textId="77777777" w:rsidR="00000000" w:rsidRDefault="002703A1">
      <w:pPr>
        <w:pStyle w:val="a0"/>
        <w:rPr>
          <w:rtl/>
        </w:rPr>
      </w:pPr>
    </w:p>
    <w:p w14:paraId="26629951" w14:textId="77777777" w:rsidR="00000000" w:rsidRDefault="002703A1">
      <w:pPr>
        <w:pStyle w:val="a0"/>
        <w:rPr>
          <w:rFonts w:hint="cs"/>
          <w:rtl/>
        </w:rPr>
      </w:pPr>
      <w:r>
        <w:rPr>
          <w:rFonts w:hint="cs"/>
          <w:rtl/>
        </w:rPr>
        <w:t>רציתי לשמוע את דבר ראש הממשלה. לא יכול להיות - כולם מצפים - - - מה עמדתו, והוא לא אומר</w:t>
      </w:r>
      <w:r>
        <w:rPr>
          <w:rFonts w:hint="cs"/>
          <w:rtl/>
        </w:rPr>
        <w:t xml:space="preserve"> כלום. </w:t>
      </w:r>
    </w:p>
    <w:p w14:paraId="2FA07558" w14:textId="77777777" w:rsidR="00000000" w:rsidRDefault="002703A1">
      <w:pPr>
        <w:pStyle w:val="af1"/>
        <w:rPr>
          <w:rtl/>
        </w:rPr>
      </w:pPr>
      <w:r>
        <w:rPr>
          <w:rtl/>
        </w:rPr>
        <w:br/>
        <w:t>היו"ר ראובן ריבלין:</w:t>
      </w:r>
    </w:p>
    <w:p w14:paraId="39C27E4C" w14:textId="77777777" w:rsidR="00000000" w:rsidRDefault="002703A1">
      <w:pPr>
        <w:pStyle w:val="a0"/>
        <w:rPr>
          <w:rtl/>
        </w:rPr>
      </w:pPr>
    </w:p>
    <w:p w14:paraId="7573EE77" w14:textId="77777777" w:rsidR="00000000" w:rsidRDefault="002703A1">
      <w:pPr>
        <w:pStyle w:val="a0"/>
        <w:rPr>
          <w:rFonts w:hint="cs"/>
          <w:rtl/>
        </w:rPr>
      </w:pPr>
      <w:r>
        <w:rPr>
          <w:rFonts w:hint="cs"/>
          <w:rtl/>
        </w:rPr>
        <w:t>תודה רבה, חבר הכנסת זחאלקה. אמרת. בבקשה, חבר הכנסת פינס.</w:t>
      </w:r>
    </w:p>
    <w:p w14:paraId="7B9048A8" w14:textId="77777777" w:rsidR="00000000" w:rsidRDefault="002703A1">
      <w:pPr>
        <w:pStyle w:val="af0"/>
        <w:rPr>
          <w:rtl/>
        </w:rPr>
      </w:pPr>
      <w:r>
        <w:rPr>
          <w:rtl/>
        </w:rPr>
        <w:br/>
      </w:r>
      <w:r>
        <w:rPr>
          <w:rFonts w:hint="cs"/>
          <w:rtl/>
        </w:rPr>
        <w:br/>
      </w:r>
      <w:r>
        <w:rPr>
          <w:rtl/>
        </w:rPr>
        <w:br/>
        <w:t>אופיר פינס-פז (העבודה-מימד):</w:t>
      </w:r>
    </w:p>
    <w:p w14:paraId="694057EE" w14:textId="77777777" w:rsidR="00000000" w:rsidRDefault="002703A1">
      <w:pPr>
        <w:pStyle w:val="a0"/>
        <w:rPr>
          <w:rtl/>
        </w:rPr>
      </w:pPr>
    </w:p>
    <w:p w14:paraId="647A2BE3" w14:textId="77777777" w:rsidR="00000000" w:rsidRDefault="002703A1">
      <w:pPr>
        <w:pStyle w:val="a0"/>
        <w:rPr>
          <w:rFonts w:hint="cs"/>
          <w:rtl/>
        </w:rPr>
      </w:pPr>
      <w:r>
        <w:rPr>
          <w:rFonts w:hint="cs"/>
          <w:rtl/>
        </w:rPr>
        <w:t>מתי בפתיחת המושב - - -  של ראש הממשלה - - -</w:t>
      </w:r>
    </w:p>
    <w:p w14:paraId="3DF288EB" w14:textId="77777777" w:rsidR="00000000" w:rsidRDefault="002703A1">
      <w:pPr>
        <w:pStyle w:val="af1"/>
        <w:rPr>
          <w:rtl/>
        </w:rPr>
      </w:pPr>
      <w:r>
        <w:rPr>
          <w:rtl/>
        </w:rPr>
        <w:br/>
        <w:t>היו"ר ראובן ריבלין:</w:t>
      </w:r>
    </w:p>
    <w:p w14:paraId="1C7B76F7" w14:textId="77777777" w:rsidR="00000000" w:rsidRDefault="002703A1">
      <w:pPr>
        <w:pStyle w:val="a0"/>
        <w:rPr>
          <w:rtl/>
        </w:rPr>
      </w:pPr>
    </w:p>
    <w:p w14:paraId="478FA22B" w14:textId="77777777" w:rsidR="00000000" w:rsidRDefault="002703A1">
      <w:pPr>
        <w:pStyle w:val="a0"/>
        <w:rPr>
          <w:rFonts w:hint="cs"/>
          <w:rtl/>
        </w:rPr>
      </w:pPr>
      <w:r>
        <w:rPr>
          <w:rFonts w:hint="cs"/>
          <w:rtl/>
        </w:rPr>
        <w:t>חבר הכנסת אופיר פינס, אני פשוט מצר על כך שבשעה 16:00 לא הספקת לשמוע. י</w:t>
      </w:r>
      <w:r>
        <w:rPr>
          <w:rFonts w:hint="cs"/>
          <w:rtl/>
        </w:rPr>
        <w:t xml:space="preserve">חד עם כל הברכות לטלוויזיה וערוץ הכנסת החדש, אני הודעתי שהחובה בחוק על ראש הממשלה למסור הודעה מדינית לכנסת מוגבלת לכנס הראשון של המושב, והוא כנס החורף. לגבי כנס הקיץ, מעולם לא היתה חובה, וגם רבים מראשי הממשלה לא ניצלו את זכותם לבוא ולומר דברים. כמובן, הדבר </w:t>
      </w:r>
      <w:r>
        <w:rPr>
          <w:rFonts w:hint="cs"/>
          <w:rtl/>
        </w:rPr>
        <w:t>תלוי בראש הממשלה, והפעם הוא לא בחר לשאת את דבריו. גם אם היה בוחר, היתה נשאלת השאלה מה קודם למה - הצעת האי-אמון או ההודעה של ראש הממשלה. גם לכך מצאנו פתרון ותשובה. אבל לכל אלה ששאלו את השאלה מי מדבר ומתי, הריני להודיעכם, כפי שהודעתי בתחילת הישיבה, שראש הממש</w:t>
      </w:r>
      <w:r>
        <w:rPr>
          <w:rFonts w:hint="cs"/>
          <w:rtl/>
        </w:rPr>
        <w:t xml:space="preserve">לה לא ביקש, כי הוא לא צריך. זאת רק אופציה שלו, הוא לא ביקש לדבר בתחילת כנס הקיץ. </w:t>
      </w:r>
    </w:p>
    <w:p w14:paraId="6C4D2D8D" w14:textId="77777777" w:rsidR="00000000" w:rsidRDefault="002703A1">
      <w:pPr>
        <w:pStyle w:val="a0"/>
        <w:rPr>
          <w:rFonts w:hint="cs"/>
          <w:rtl/>
        </w:rPr>
      </w:pPr>
    </w:p>
    <w:p w14:paraId="67D96392" w14:textId="77777777" w:rsidR="00000000" w:rsidRDefault="002703A1">
      <w:pPr>
        <w:pStyle w:val="a0"/>
        <w:rPr>
          <w:rFonts w:hint="cs"/>
          <w:rtl/>
        </w:rPr>
      </w:pPr>
      <w:r>
        <w:rPr>
          <w:rFonts w:hint="cs"/>
          <w:rtl/>
        </w:rPr>
        <w:t>רבותי חברי הכנסת, אנחנו מייד עוברים להצבעה. נא לשבת, כבוד השרים. כבוד השרים, נא לשבת כי אני לא אאפשר אחר כך חזרה או הודעה על כך שמישהו היה באולם ולא הספיק להצביע.</w:t>
      </w:r>
    </w:p>
    <w:p w14:paraId="19CDC0DE" w14:textId="77777777" w:rsidR="00000000" w:rsidRDefault="002703A1">
      <w:pPr>
        <w:pStyle w:val="a0"/>
        <w:rPr>
          <w:rFonts w:hint="cs"/>
          <w:rtl/>
        </w:rPr>
      </w:pPr>
    </w:p>
    <w:p w14:paraId="056CBC8D" w14:textId="77777777" w:rsidR="00000000" w:rsidRDefault="002703A1">
      <w:pPr>
        <w:pStyle w:val="a0"/>
        <w:rPr>
          <w:rFonts w:hint="cs"/>
          <w:rtl/>
        </w:rPr>
      </w:pPr>
      <w:r>
        <w:rPr>
          <w:rFonts w:hint="cs"/>
          <w:rtl/>
        </w:rPr>
        <w:t>הצעת סיעו</w:t>
      </w:r>
      <w:r>
        <w:rPr>
          <w:rFonts w:hint="cs"/>
          <w:rtl/>
        </w:rPr>
        <w:t>ת מרצ--חד"ש-תע"ל--בל"ד--רע"ם להביע אי-אמון בממשלה בשל מדיניותה החברתית, הכלכלית והמדינית. רבותי חברי הכנסת, מי בעד, מי נגד? הצבעת האי-אמון - נא להצביע.</w:t>
      </w:r>
    </w:p>
    <w:p w14:paraId="378A0DAB" w14:textId="77777777" w:rsidR="00000000" w:rsidRDefault="002703A1">
      <w:pPr>
        <w:pStyle w:val="af0"/>
        <w:rPr>
          <w:rtl/>
        </w:rPr>
      </w:pPr>
      <w:r>
        <w:rPr>
          <w:rtl/>
        </w:rPr>
        <w:br/>
        <w:t>קריאות:</w:t>
      </w:r>
    </w:p>
    <w:p w14:paraId="463B258C" w14:textId="77777777" w:rsidR="00000000" w:rsidRDefault="002703A1">
      <w:pPr>
        <w:pStyle w:val="a0"/>
        <w:rPr>
          <w:rtl/>
        </w:rPr>
      </w:pPr>
    </w:p>
    <w:p w14:paraId="661C5030" w14:textId="77777777" w:rsidR="00000000" w:rsidRDefault="002703A1">
      <w:pPr>
        <w:pStyle w:val="a0"/>
        <w:rPr>
          <w:rFonts w:hint="cs"/>
          <w:rtl/>
        </w:rPr>
      </w:pPr>
      <w:r>
        <w:rPr>
          <w:rFonts w:hint="cs"/>
          <w:rtl/>
        </w:rPr>
        <w:t>- - -</w:t>
      </w:r>
    </w:p>
    <w:p w14:paraId="673D2397" w14:textId="77777777" w:rsidR="00000000" w:rsidRDefault="002703A1">
      <w:pPr>
        <w:pStyle w:val="af1"/>
        <w:rPr>
          <w:rtl/>
        </w:rPr>
      </w:pPr>
      <w:r>
        <w:rPr>
          <w:rtl/>
        </w:rPr>
        <w:br/>
        <w:t>היו"ר ראובן ריבלין:</w:t>
      </w:r>
    </w:p>
    <w:p w14:paraId="2F8B561C" w14:textId="77777777" w:rsidR="00000000" w:rsidRDefault="002703A1">
      <w:pPr>
        <w:pStyle w:val="a0"/>
        <w:rPr>
          <w:rtl/>
        </w:rPr>
      </w:pPr>
    </w:p>
    <w:p w14:paraId="0F734C7D" w14:textId="77777777" w:rsidR="00000000" w:rsidRDefault="002703A1">
      <w:pPr>
        <w:pStyle w:val="a0"/>
        <w:rPr>
          <w:rFonts w:hint="cs"/>
          <w:rtl/>
        </w:rPr>
      </w:pPr>
      <w:r>
        <w:rPr>
          <w:rFonts w:hint="cs"/>
          <w:rtl/>
        </w:rPr>
        <w:t xml:space="preserve">מדוע השעון לא עובד? </w:t>
      </w:r>
    </w:p>
    <w:p w14:paraId="554A027E" w14:textId="77777777" w:rsidR="00000000" w:rsidRDefault="002703A1">
      <w:pPr>
        <w:pStyle w:val="af0"/>
        <w:rPr>
          <w:rtl/>
        </w:rPr>
      </w:pPr>
      <w:r>
        <w:rPr>
          <w:rtl/>
        </w:rPr>
        <w:br/>
        <w:t>קריאות:</w:t>
      </w:r>
    </w:p>
    <w:p w14:paraId="134E86A0" w14:textId="77777777" w:rsidR="00000000" w:rsidRDefault="002703A1">
      <w:pPr>
        <w:pStyle w:val="a0"/>
        <w:rPr>
          <w:rtl/>
        </w:rPr>
      </w:pPr>
    </w:p>
    <w:p w14:paraId="468F5C5A" w14:textId="77777777" w:rsidR="00000000" w:rsidRDefault="002703A1">
      <w:pPr>
        <w:pStyle w:val="a0"/>
        <w:rPr>
          <w:rFonts w:hint="cs"/>
          <w:rtl/>
        </w:rPr>
      </w:pPr>
      <w:r>
        <w:rPr>
          <w:rFonts w:hint="cs"/>
          <w:rtl/>
        </w:rPr>
        <w:t>- - -</w:t>
      </w:r>
    </w:p>
    <w:p w14:paraId="04D6B354" w14:textId="77777777" w:rsidR="00000000" w:rsidRDefault="002703A1">
      <w:pPr>
        <w:pStyle w:val="af1"/>
        <w:rPr>
          <w:rtl/>
        </w:rPr>
      </w:pPr>
      <w:r>
        <w:rPr>
          <w:rtl/>
        </w:rPr>
        <w:br/>
        <w:t>היו"ר ראובן ריבלין:</w:t>
      </w:r>
    </w:p>
    <w:p w14:paraId="3BAA4DB2" w14:textId="77777777" w:rsidR="00000000" w:rsidRDefault="002703A1">
      <w:pPr>
        <w:pStyle w:val="a0"/>
        <w:rPr>
          <w:rtl/>
        </w:rPr>
      </w:pPr>
    </w:p>
    <w:p w14:paraId="0F7377A4" w14:textId="77777777" w:rsidR="00000000" w:rsidRDefault="002703A1">
      <w:pPr>
        <w:pStyle w:val="a0"/>
        <w:rPr>
          <w:rFonts w:hint="cs"/>
          <w:rtl/>
        </w:rPr>
      </w:pPr>
      <w:r>
        <w:rPr>
          <w:rFonts w:hint="cs"/>
          <w:rtl/>
        </w:rPr>
        <w:t xml:space="preserve">ההצבעה </w:t>
      </w:r>
      <w:r>
        <w:rPr>
          <w:rFonts w:hint="cs"/>
          <w:rtl/>
        </w:rPr>
        <w:t xml:space="preserve">לא פעלה. </w:t>
      </w:r>
    </w:p>
    <w:p w14:paraId="5BC1771D" w14:textId="77777777" w:rsidR="00000000" w:rsidRDefault="002703A1">
      <w:pPr>
        <w:pStyle w:val="af0"/>
        <w:rPr>
          <w:rtl/>
        </w:rPr>
      </w:pPr>
    </w:p>
    <w:p w14:paraId="280377A4" w14:textId="77777777" w:rsidR="00000000" w:rsidRDefault="002703A1">
      <w:pPr>
        <w:pStyle w:val="af0"/>
        <w:rPr>
          <w:rtl/>
        </w:rPr>
      </w:pPr>
      <w:r>
        <w:rPr>
          <w:rtl/>
        </w:rPr>
        <w:br/>
        <w:t>קריאה:</w:t>
      </w:r>
    </w:p>
    <w:p w14:paraId="28119BD5" w14:textId="77777777" w:rsidR="00000000" w:rsidRDefault="002703A1">
      <w:pPr>
        <w:pStyle w:val="a0"/>
        <w:rPr>
          <w:rFonts w:hint="cs"/>
          <w:rtl/>
        </w:rPr>
      </w:pPr>
    </w:p>
    <w:p w14:paraId="4693F845" w14:textId="77777777" w:rsidR="00000000" w:rsidRDefault="002703A1">
      <w:pPr>
        <w:pStyle w:val="a0"/>
        <w:rPr>
          <w:rFonts w:hint="cs"/>
          <w:rtl/>
        </w:rPr>
      </w:pPr>
      <w:r>
        <w:rPr>
          <w:rFonts w:hint="cs"/>
          <w:rtl/>
        </w:rPr>
        <w:t>הממשלה נפלה.</w:t>
      </w:r>
    </w:p>
    <w:p w14:paraId="35A84A41" w14:textId="77777777" w:rsidR="00000000" w:rsidRDefault="002703A1">
      <w:pPr>
        <w:pStyle w:val="af1"/>
        <w:rPr>
          <w:rtl/>
        </w:rPr>
      </w:pPr>
      <w:r>
        <w:rPr>
          <w:rtl/>
        </w:rPr>
        <w:br/>
        <w:t>היו"ר ראובן ריבלין:</w:t>
      </w:r>
    </w:p>
    <w:p w14:paraId="14357BA1" w14:textId="77777777" w:rsidR="00000000" w:rsidRDefault="002703A1">
      <w:pPr>
        <w:pStyle w:val="a0"/>
        <w:rPr>
          <w:rtl/>
        </w:rPr>
      </w:pPr>
    </w:p>
    <w:p w14:paraId="62D4850F" w14:textId="77777777" w:rsidR="00000000" w:rsidRDefault="002703A1">
      <w:pPr>
        <w:pStyle w:val="a0"/>
        <w:rPr>
          <w:rFonts w:hint="cs"/>
          <w:rtl/>
        </w:rPr>
      </w:pPr>
      <w:r>
        <w:rPr>
          <w:rFonts w:hint="cs"/>
          <w:rtl/>
        </w:rPr>
        <w:t xml:space="preserve">ההצבעה לא פעלה לחלוטין. רבותי, נא לבדוק שם. </w:t>
      </w:r>
    </w:p>
    <w:p w14:paraId="0E018BC9" w14:textId="77777777" w:rsidR="00000000" w:rsidRDefault="002703A1">
      <w:pPr>
        <w:pStyle w:val="a0"/>
        <w:rPr>
          <w:rFonts w:hint="cs"/>
          <w:rtl/>
        </w:rPr>
      </w:pPr>
    </w:p>
    <w:p w14:paraId="6C5C50BE" w14:textId="77777777" w:rsidR="00000000" w:rsidRDefault="002703A1">
      <w:pPr>
        <w:pStyle w:val="a0"/>
        <w:rPr>
          <w:rFonts w:hint="cs"/>
          <w:rtl/>
        </w:rPr>
      </w:pPr>
      <w:r>
        <w:rPr>
          <w:rFonts w:hint="cs"/>
          <w:rtl/>
        </w:rPr>
        <w:t xml:space="preserve">הצעות אי-אמון, אנחנו עוברים להצבעה. מי בעד, מי נגד? נא להצביע. בבקשה. רבותי, נא לכבות את הטלפונים. </w:t>
      </w:r>
    </w:p>
    <w:p w14:paraId="2C92881A" w14:textId="77777777" w:rsidR="00000000" w:rsidRDefault="002703A1">
      <w:pPr>
        <w:pStyle w:val="ab"/>
        <w:bidi/>
        <w:rPr>
          <w:rFonts w:hint="cs"/>
          <w:rtl/>
        </w:rPr>
      </w:pPr>
      <w:r>
        <w:rPr>
          <w:rtl/>
        </w:rPr>
        <w:br/>
      </w:r>
      <w:r>
        <w:rPr>
          <w:rFonts w:hint="cs"/>
          <w:rtl/>
        </w:rPr>
        <w:t>הצבעה מס' 2</w:t>
      </w:r>
    </w:p>
    <w:p w14:paraId="0C7C29AF" w14:textId="77777777" w:rsidR="00000000" w:rsidRDefault="002703A1">
      <w:pPr>
        <w:pStyle w:val="a0"/>
        <w:rPr>
          <w:rFonts w:hint="cs"/>
          <w:rtl/>
        </w:rPr>
      </w:pPr>
    </w:p>
    <w:p w14:paraId="1257E90E" w14:textId="77777777" w:rsidR="00000000" w:rsidRDefault="002703A1">
      <w:pPr>
        <w:pStyle w:val="ac"/>
        <w:bidi/>
        <w:rPr>
          <w:rFonts w:hint="cs"/>
          <w:rtl/>
        </w:rPr>
      </w:pPr>
      <w:r>
        <w:rPr>
          <w:rFonts w:hint="cs"/>
          <w:rtl/>
        </w:rPr>
        <w:t>בעד הצעת סיעות מרצ--חד"ש-תע"ל--בל"ד--רע"ם</w:t>
      </w:r>
      <w:r>
        <w:rPr>
          <w:rFonts w:hint="cs"/>
          <w:rtl/>
        </w:rPr>
        <w:t xml:space="preserve"> להביע אי-אמון בממשלה - 46</w:t>
      </w:r>
    </w:p>
    <w:p w14:paraId="519486B1" w14:textId="77777777" w:rsidR="00000000" w:rsidRDefault="002703A1">
      <w:pPr>
        <w:pStyle w:val="ac"/>
        <w:bidi/>
        <w:rPr>
          <w:rFonts w:hint="cs"/>
          <w:rtl/>
        </w:rPr>
      </w:pPr>
      <w:r>
        <w:rPr>
          <w:rFonts w:hint="cs"/>
          <w:rtl/>
        </w:rPr>
        <w:t>נגד - 62</w:t>
      </w:r>
    </w:p>
    <w:p w14:paraId="4A000E84" w14:textId="77777777" w:rsidR="00000000" w:rsidRDefault="002703A1">
      <w:pPr>
        <w:pStyle w:val="ac"/>
        <w:bidi/>
        <w:rPr>
          <w:rFonts w:hint="cs"/>
          <w:rtl/>
        </w:rPr>
      </w:pPr>
      <w:r>
        <w:rPr>
          <w:rFonts w:hint="cs"/>
          <w:rtl/>
        </w:rPr>
        <w:t>נמנעים - אין</w:t>
      </w:r>
    </w:p>
    <w:p w14:paraId="7F39AC1A" w14:textId="77777777" w:rsidR="00000000" w:rsidRDefault="002703A1">
      <w:pPr>
        <w:pStyle w:val="ad"/>
        <w:bidi/>
        <w:rPr>
          <w:rFonts w:hint="cs"/>
          <w:rtl/>
        </w:rPr>
      </w:pPr>
      <w:r>
        <w:rPr>
          <w:rFonts w:hint="cs"/>
          <w:rtl/>
        </w:rPr>
        <w:t xml:space="preserve">הצעת סיעות מרצ--חד"ש-תע"ל--בל"ד--רע"ם להביע אי-אמון בממשלה לא נתקבלה. </w:t>
      </w:r>
    </w:p>
    <w:p w14:paraId="628C4C97" w14:textId="77777777" w:rsidR="00000000" w:rsidRDefault="002703A1">
      <w:pPr>
        <w:pStyle w:val="af1"/>
        <w:rPr>
          <w:rtl/>
        </w:rPr>
      </w:pPr>
      <w:r>
        <w:rPr>
          <w:rtl/>
        </w:rPr>
        <w:br/>
        <w:t>היו"ר ראובן ריבלין:</w:t>
      </w:r>
    </w:p>
    <w:p w14:paraId="3B633378" w14:textId="77777777" w:rsidR="00000000" w:rsidRDefault="002703A1">
      <w:pPr>
        <w:pStyle w:val="a0"/>
        <w:rPr>
          <w:rFonts w:hint="cs"/>
          <w:rtl/>
        </w:rPr>
      </w:pPr>
    </w:p>
    <w:p w14:paraId="67BA4AAC" w14:textId="77777777" w:rsidR="00000000" w:rsidRDefault="002703A1">
      <w:pPr>
        <w:pStyle w:val="a0"/>
        <w:rPr>
          <w:rFonts w:hint="cs"/>
          <w:rtl/>
        </w:rPr>
      </w:pPr>
      <w:r>
        <w:rPr>
          <w:rFonts w:hint="cs"/>
          <w:rtl/>
        </w:rPr>
        <w:t>46 בעד, בעוד ש-62 נגד, אין נמנעים. אני קובע שהצעת האי-האמון של סיעות מרצ--חד"ש-תע"ל--בל"ד--רע"ם להביע אי-אמון בממש</w:t>
      </w:r>
      <w:r>
        <w:rPr>
          <w:rFonts w:hint="cs"/>
          <w:rtl/>
        </w:rPr>
        <w:t>לה בשל מדיניותה החברתית, הכלכלית והמדינית, לא עברה, והממשלה על כנה.</w:t>
      </w:r>
    </w:p>
    <w:p w14:paraId="70CF9EA5" w14:textId="77777777" w:rsidR="00000000" w:rsidRDefault="002703A1">
      <w:pPr>
        <w:pStyle w:val="a0"/>
        <w:rPr>
          <w:rtl/>
        </w:rPr>
      </w:pPr>
      <w:r>
        <w:rPr>
          <w:rtl/>
        </w:rPr>
        <w:br/>
      </w:r>
    </w:p>
    <w:p w14:paraId="68060AF0" w14:textId="77777777" w:rsidR="00000000" w:rsidRDefault="002703A1">
      <w:pPr>
        <w:pStyle w:val="a2"/>
        <w:rPr>
          <w:rtl/>
        </w:rPr>
      </w:pPr>
    </w:p>
    <w:p w14:paraId="4ADE81B6" w14:textId="77777777" w:rsidR="00000000" w:rsidRDefault="002703A1">
      <w:pPr>
        <w:pStyle w:val="a2"/>
        <w:rPr>
          <w:rFonts w:hint="cs"/>
          <w:rtl/>
        </w:rPr>
      </w:pPr>
      <w:bookmarkStart w:id="194" w:name="CS25092FI0025092T03_05_2004_19_04_40"/>
      <w:bookmarkStart w:id="195" w:name="_Toc72672382"/>
      <w:bookmarkEnd w:id="194"/>
      <w:r>
        <w:rPr>
          <w:rtl/>
        </w:rPr>
        <w:t>הצעת חוק ניירות ערך (תיקון מס' 23), התשס"ד-2004</w:t>
      </w:r>
      <w:bookmarkEnd w:id="195"/>
    </w:p>
    <w:p w14:paraId="55230BDE" w14:textId="77777777" w:rsidR="00000000" w:rsidRDefault="002703A1">
      <w:pPr>
        <w:pStyle w:val="a0"/>
        <w:ind w:firstLine="0"/>
        <w:rPr>
          <w:rFonts w:hint="cs"/>
          <w:rtl/>
        </w:rPr>
      </w:pPr>
      <w:r>
        <w:rPr>
          <w:rtl/>
        </w:rPr>
        <w:t xml:space="preserve">[רשומות (הצעות חוק, חוב' </w:t>
      </w:r>
      <w:r>
        <w:rPr>
          <w:rFonts w:hint="cs"/>
          <w:rtl/>
        </w:rPr>
        <w:t>מ/93</w:t>
      </w:r>
      <w:r>
        <w:rPr>
          <w:rtl/>
        </w:rPr>
        <w:t>)</w:t>
      </w:r>
      <w:r>
        <w:rPr>
          <w:rFonts w:hint="cs"/>
          <w:rtl/>
        </w:rPr>
        <w:t>.</w:t>
      </w:r>
      <w:r>
        <w:rPr>
          <w:rtl/>
        </w:rPr>
        <w:t>]</w:t>
      </w:r>
    </w:p>
    <w:p w14:paraId="3C8B1AF1" w14:textId="77777777" w:rsidR="00000000" w:rsidRDefault="002703A1">
      <w:pPr>
        <w:pStyle w:val="-0"/>
        <w:rPr>
          <w:rtl/>
        </w:rPr>
      </w:pPr>
      <w:bookmarkStart w:id="196" w:name="_Toc72672383"/>
      <w:r>
        <w:rPr>
          <w:rtl/>
        </w:rPr>
        <w:t>(קריאה ראשונה)</w:t>
      </w:r>
      <w:bookmarkEnd w:id="196"/>
      <w:r>
        <w:rPr>
          <w:rtl/>
        </w:rPr>
        <w:t xml:space="preserve"> </w:t>
      </w:r>
    </w:p>
    <w:p w14:paraId="3F955A7B" w14:textId="77777777" w:rsidR="00000000" w:rsidRDefault="002703A1">
      <w:pPr>
        <w:pStyle w:val="-0"/>
        <w:rPr>
          <w:rFonts w:hint="cs"/>
          <w:rtl/>
        </w:rPr>
      </w:pPr>
    </w:p>
    <w:p w14:paraId="5FBCECBC" w14:textId="77777777" w:rsidR="00000000" w:rsidRDefault="002703A1">
      <w:pPr>
        <w:pStyle w:val="af1"/>
        <w:rPr>
          <w:rFonts w:hint="cs"/>
          <w:rtl/>
        </w:rPr>
      </w:pPr>
      <w:r>
        <w:rPr>
          <w:rtl/>
        </w:rPr>
        <w:t>היו"ר ראובן ריבלין:</w:t>
      </w:r>
    </w:p>
    <w:p w14:paraId="6DD2D025" w14:textId="77777777" w:rsidR="00000000" w:rsidRDefault="002703A1">
      <w:pPr>
        <w:pStyle w:val="a0"/>
        <w:rPr>
          <w:rFonts w:hint="cs"/>
          <w:rtl/>
        </w:rPr>
      </w:pPr>
    </w:p>
    <w:p w14:paraId="4B881234" w14:textId="77777777" w:rsidR="00000000" w:rsidRDefault="002703A1">
      <w:pPr>
        <w:pStyle w:val="a0"/>
        <w:rPr>
          <w:rFonts w:hint="cs"/>
          <w:rtl/>
        </w:rPr>
      </w:pPr>
      <w:r>
        <w:rPr>
          <w:rFonts w:hint="cs"/>
          <w:rtl/>
        </w:rPr>
        <w:t>רבותי חברי הכנסת, אנחנו ממשיכים בסדר-היום. הצעת חוק ניירות ערך (תי</w:t>
      </w:r>
      <w:r>
        <w:rPr>
          <w:rFonts w:hint="cs"/>
          <w:rtl/>
        </w:rPr>
        <w:t xml:space="preserve">קון מס' 23), התשס"ד-2004, קריאה ראשונה. יציג את החוק השר מאיר שטרית. בבקשה, אדוני. מובן שלאחר הצגת החוק ייערך דיון. </w:t>
      </w:r>
    </w:p>
    <w:p w14:paraId="3E2F2AFC" w14:textId="77777777" w:rsidR="00000000" w:rsidRDefault="002703A1">
      <w:pPr>
        <w:pStyle w:val="a"/>
        <w:rPr>
          <w:rtl/>
        </w:rPr>
      </w:pPr>
      <w:r>
        <w:rPr>
          <w:rtl/>
        </w:rPr>
        <w:br/>
      </w:r>
      <w:bookmarkStart w:id="197" w:name="FS000000478T03_05_2004_19_05_40"/>
      <w:bookmarkStart w:id="198" w:name="_Toc72672384"/>
      <w:bookmarkEnd w:id="197"/>
      <w:r>
        <w:rPr>
          <w:rtl/>
        </w:rPr>
        <w:t>השר מאיר שטרית:</w:t>
      </w:r>
      <w:bookmarkEnd w:id="198"/>
    </w:p>
    <w:p w14:paraId="3290D413" w14:textId="77777777" w:rsidR="00000000" w:rsidRDefault="002703A1">
      <w:pPr>
        <w:pStyle w:val="a0"/>
        <w:rPr>
          <w:rtl/>
        </w:rPr>
      </w:pPr>
    </w:p>
    <w:p w14:paraId="79249E29" w14:textId="77777777" w:rsidR="00000000" w:rsidRDefault="002703A1">
      <w:pPr>
        <w:pStyle w:val="a0"/>
        <w:rPr>
          <w:rFonts w:hint="cs"/>
          <w:rtl/>
        </w:rPr>
      </w:pPr>
      <w:r>
        <w:rPr>
          <w:rFonts w:hint="cs"/>
          <w:rtl/>
        </w:rPr>
        <w:t>אדוני, יש לי שתי הצעות חוק, איזו מהן?</w:t>
      </w:r>
    </w:p>
    <w:p w14:paraId="0CD4931E" w14:textId="77777777" w:rsidR="00000000" w:rsidRDefault="002703A1">
      <w:pPr>
        <w:pStyle w:val="af1"/>
        <w:rPr>
          <w:rtl/>
        </w:rPr>
      </w:pPr>
      <w:r>
        <w:rPr>
          <w:rtl/>
        </w:rPr>
        <w:br/>
        <w:t>היו"ר ראובן ריבלין:</w:t>
      </w:r>
    </w:p>
    <w:p w14:paraId="521CA211" w14:textId="77777777" w:rsidR="00000000" w:rsidRDefault="002703A1">
      <w:pPr>
        <w:pStyle w:val="a0"/>
        <w:rPr>
          <w:rtl/>
        </w:rPr>
      </w:pPr>
    </w:p>
    <w:p w14:paraId="2F823A8C" w14:textId="77777777" w:rsidR="00000000" w:rsidRDefault="002703A1">
      <w:pPr>
        <w:pStyle w:val="a0"/>
        <w:rPr>
          <w:rFonts w:hint="cs"/>
          <w:rtl/>
        </w:rPr>
      </w:pPr>
      <w:r>
        <w:rPr>
          <w:rFonts w:hint="cs"/>
          <w:rtl/>
        </w:rPr>
        <w:t xml:space="preserve">זה לא אותו נושא. אתה מתחיל עם הצעת חוק ניירות ערך. </w:t>
      </w:r>
    </w:p>
    <w:p w14:paraId="320CD491" w14:textId="77777777" w:rsidR="00000000" w:rsidRDefault="002703A1">
      <w:pPr>
        <w:pStyle w:val="-"/>
        <w:rPr>
          <w:rtl/>
        </w:rPr>
      </w:pPr>
      <w:r>
        <w:rPr>
          <w:rtl/>
        </w:rPr>
        <w:br/>
      </w:r>
      <w:bookmarkStart w:id="199" w:name="FS000000478T03_05_2004_19_06_22C"/>
      <w:bookmarkEnd w:id="199"/>
      <w:r>
        <w:rPr>
          <w:rtl/>
        </w:rPr>
        <w:t>השר מאיר</w:t>
      </w:r>
      <w:r>
        <w:rPr>
          <w:rtl/>
        </w:rPr>
        <w:t xml:space="preserve"> שטרית:</w:t>
      </w:r>
    </w:p>
    <w:p w14:paraId="314391FF" w14:textId="77777777" w:rsidR="00000000" w:rsidRDefault="002703A1">
      <w:pPr>
        <w:pStyle w:val="a0"/>
        <w:rPr>
          <w:rtl/>
        </w:rPr>
      </w:pPr>
    </w:p>
    <w:p w14:paraId="0844BCE1" w14:textId="77777777" w:rsidR="00000000" w:rsidRDefault="002703A1">
      <w:pPr>
        <w:pStyle w:val="a0"/>
        <w:rPr>
          <w:rFonts w:hint="cs"/>
          <w:rtl/>
        </w:rPr>
      </w:pPr>
      <w:r>
        <w:rPr>
          <w:rFonts w:hint="cs"/>
          <w:rtl/>
        </w:rPr>
        <w:t xml:space="preserve">אדוני היושב-ראש, רבותי חברי הכנסת, אני מתכבד להציג את הצעת חוק ניירות ערך (תיקון מס'   23), התשס"ד-2004. </w:t>
      </w:r>
    </w:p>
    <w:p w14:paraId="500EC407" w14:textId="77777777" w:rsidR="00000000" w:rsidRDefault="002703A1">
      <w:pPr>
        <w:pStyle w:val="a0"/>
        <w:rPr>
          <w:rFonts w:hint="cs"/>
          <w:rtl/>
        </w:rPr>
      </w:pPr>
    </w:p>
    <w:p w14:paraId="61831489" w14:textId="77777777" w:rsidR="00000000" w:rsidRDefault="002703A1">
      <w:pPr>
        <w:pStyle w:val="a0"/>
        <w:rPr>
          <w:rFonts w:hint="cs"/>
          <w:rtl/>
        </w:rPr>
      </w:pPr>
      <w:r>
        <w:rPr>
          <w:rFonts w:hint="cs"/>
          <w:rtl/>
        </w:rPr>
        <w:t>הצעת החוק המונחת לפניכם גובשה ברשות לניירות ערך בעיקר על רקע המלצות הוועדה לבחינה מחודשת של מודל הדיווח על עסקי החברה בתשקיף ובנגזרותיו, ברא</w:t>
      </w:r>
      <w:r>
        <w:rPr>
          <w:rFonts w:hint="cs"/>
          <w:rtl/>
        </w:rPr>
        <w:t>שות פרופסור אמיר ברנע.</w:t>
      </w:r>
    </w:p>
    <w:p w14:paraId="7CB7BD5C" w14:textId="77777777" w:rsidR="00000000" w:rsidRDefault="002703A1">
      <w:pPr>
        <w:pStyle w:val="a0"/>
        <w:rPr>
          <w:rFonts w:hint="cs"/>
          <w:rtl/>
        </w:rPr>
      </w:pPr>
    </w:p>
    <w:p w14:paraId="2FE85A59" w14:textId="77777777" w:rsidR="00000000" w:rsidRDefault="002703A1">
      <w:pPr>
        <w:pStyle w:val="a0"/>
        <w:rPr>
          <w:rFonts w:hint="cs"/>
          <w:rtl/>
        </w:rPr>
      </w:pPr>
      <w:r>
        <w:rPr>
          <w:rFonts w:hint="cs"/>
          <w:rtl/>
        </w:rPr>
        <w:t>בעקבות המלצות הוועדה, מוצע שינוי ביחס למתכונת הדיווח הקיימת של חברות נסחרות, באופן שישוו את רמת הדיווח והיקפו בתשקיף ובדיווחים התקופתיים. הדיווחים התקופתיים יהוו הלכה למעשה את מקור המידע המרכזי של החברה ומעין עדכון שוטף לנושאים הנכל</w:t>
      </w:r>
      <w:r>
        <w:rPr>
          <w:rFonts w:hint="cs"/>
          <w:rtl/>
        </w:rPr>
        <w:t xml:space="preserve">לים בתשקיף. לאור זאת, מוצע גם תיקון בעניין האחדת האחריות בשל התשקיף והדוחות. </w:t>
      </w:r>
    </w:p>
    <w:p w14:paraId="7FDEDFC5" w14:textId="77777777" w:rsidR="00000000" w:rsidRDefault="002703A1">
      <w:pPr>
        <w:pStyle w:val="a0"/>
        <w:rPr>
          <w:rFonts w:hint="cs"/>
          <w:rtl/>
        </w:rPr>
      </w:pPr>
    </w:p>
    <w:p w14:paraId="243B87CC" w14:textId="77777777" w:rsidR="00000000" w:rsidRDefault="002703A1">
      <w:pPr>
        <w:pStyle w:val="a0"/>
        <w:rPr>
          <w:rFonts w:hint="cs"/>
          <w:rtl/>
        </w:rPr>
      </w:pPr>
      <w:r>
        <w:rPr>
          <w:rFonts w:hint="cs"/>
          <w:rtl/>
        </w:rPr>
        <w:t>עוד מסדירה הצעת החוק את נורמת האחריות המיוחדת, המופחתת, לגבי מידע צופה עתיד בתשקיף ובדיווחים השוטפים. אחריות מיוחדת זו נועדה לאזן בין הרצון לעודד חברות לגילוי של מידע צופה פני ע</w:t>
      </w:r>
      <w:r>
        <w:rPr>
          <w:rFonts w:hint="cs"/>
          <w:rtl/>
        </w:rPr>
        <w:t xml:space="preserve">תיד, על סוגיו השונים, לבין הצורך למנוע הפצה בציבור של מידע לא אמין ומניפולטיבי. </w:t>
      </w:r>
    </w:p>
    <w:p w14:paraId="1AD56112" w14:textId="77777777" w:rsidR="00000000" w:rsidRDefault="002703A1">
      <w:pPr>
        <w:pStyle w:val="a0"/>
        <w:rPr>
          <w:rFonts w:hint="cs"/>
          <w:rtl/>
        </w:rPr>
      </w:pPr>
    </w:p>
    <w:p w14:paraId="06F9BFB7" w14:textId="77777777" w:rsidR="00000000" w:rsidRDefault="002703A1">
      <w:pPr>
        <w:pStyle w:val="a0"/>
        <w:rPr>
          <w:rFonts w:hint="cs"/>
          <w:rtl/>
        </w:rPr>
      </w:pPr>
      <w:r>
        <w:rPr>
          <w:rFonts w:hint="cs"/>
          <w:rtl/>
        </w:rPr>
        <w:t xml:space="preserve">נושא נוסף המוסדר בהצעת החוק הוא החלת אחריות מפורשת לגבי תוכנו של התשקיף, גם על בעל שליטה בחברה. </w:t>
      </w:r>
    </w:p>
    <w:p w14:paraId="363C9098" w14:textId="77777777" w:rsidR="00000000" w:rsidRDefault="002703A1">
      <w:pPr>
        <w:pStyle w:val="a0"/>
        <w:rPr>
          <w:rFonts w:hint="cs"/>
          <w:rtl/>
        </w:rPr>
      </w:pPr>
    </w:p>
    <w:p w14:paraId="4C83EB23" w14:textId="77777777" w:rsidR="00000000" w:rsidRDefault="002703A1">
      <w:pPr>
        <w:pStyle w:val="a0"/>
        <w:rPr>
          <w:rFonts w:hint="cs"/>
          <w:rtl/>
        </w:rPr>
      </w:pPr>
      <w:r>
        <w:rPr>
          <w:rFonts w:hint="cs"/>
          <w:rtl/>
        </w:rPr>
        <w:t>אציין, כי במקביל להצעת החוק גובשו לאחרונה - - -</w:t>
      </w:r>
    </w:p>
    <w:p w14:paraId="7BE08856" w14:textId="77777777" w:rsidR="00000000" w:rsidRDefault="002703A1">
      <w:pPr>
        <w:pStyle w:val="af1"/>
        <w:rPr>
          <w:rtl/>
        </w:rPr>
      </w:pPr>
      <w:r>
        <w:rPr>
          <w:rFonts w:hint="cs"/>
          <w:rtl/>
        </w:rPr>
        <w:br/>
      </w:r>
      <w:r>
        <w:rPr>
          <w:rFonts w:hint="eastAsia"/>
          <w:rtl/>
        </w:rPr>
        <w:t>היו</w:t>
      </w:r>
      <w:r>
        <w:rPr>
          <w:rtl/>
        </w:rPr>
        <w:t>"ר יולי-יואל אדלשטיין:</w:t>
      </w:r>
    </w:p>
    <w:p w14:paraId="6FDB3749" w14:textId="77777777" w:rsidR="00000000" w:rsidRDefault="002703A1">
      <w:pPr>
        <w:pStyle w:val="a0"/>
        <w:rPr>
          <w:rtl/>
        </w:rPr>
      </w:pPr>
    </w:p>
    <w:p w14:paraId="47E4E906" w14:textId="77777777" w:rsidR="00000000" w:rsidRDefault="002703A1">
      <w:pPr>
        <w:pStyle w:val="a0"/>
        <w:rPr>
          <w:rFonts w:hint="cs"/>
          <w:rtl/>
        </w:rPr>
      </w:pPr>
      <w:r>
        <w:rPr>
          <w:rFonts w:hint="cs"/>
          <w:rtl/>
        </w:rPr>
        <w:t xml:space="preserve">אדוני השר, רק שנייה. חברי הכנסת, אני אבקש קצת שקט. </w:t>
      </w:r>
    </w:p>
    <w:p w14:paraId="33CC6E9C" w14:textId="77777777" w:rsidR="00000000" w:rsidRDefault="002703A1">
      <w:pPr>
        <w:pStyle w:val="-"/>
        <w:rPr>
          <w:rtl/>
        </w:rPr>
      </w:pPr>
      <w:r>
        <w:rPr>
          <w:rtl/>
        </w:rPr>
        <w:br/>
      </w:r>
      <w:bookmarkStart w:id="200" w:name="FS000000478T03_05_2004_19_12_16C"/>
      <w:bookmarkEnd w:id="200"/>
      <w:r>
        <w:rPr>
          <w:rtl/>
        </w:rPr>
        <w:t>השר מאיר שטרית:</w:t>
      </w:r>
    </w:p>
    <w:p w14:paraId="44BC31EF" w14:textId="77777777" w:rsidR="00000000" w:rsidRDefault="002703A1">
      <w:pPr>
        <w:pStyle w:val="a0"/>
        <w:rPr>
          <w:rtl/>
        </w:rPr>
      </w:pPr>
    </w:p>
    <w:p w14:paraId="02D480CF" w14:textId="77777777" w:rsidR="00000000" w:rsidRDefault="002703A1">
      <w:pPr>
        <w:pStyle w:val="a0"/>
        <w:rPr>
          <w:rFonts w:hint="cs"/>
          <w:rtl/>
        </w:rPr>
      </w:pPr>
      <w:r>
        <w:rPr>
          <w:rFonts w:hint="cs"/>
          <w:rtl/>
        </w:rPr>
        <w:t>אציין, כי במקביל להצעת החוק גובשו לאחרונה גם תיקונים לתקנות לפי החוק, אשר נועדו ליישם את המלצות ועדת-ברנע בנוגע למתכונת הדיווח בתשקיף ובדיווחים שנתיים ורבעוניים שמגיש התאגיד.</w:t>
      </w:r>
    </w:p>
    <w:p w14:paraId="2D5E36A7" w14:textId="77777777" w:rsidR="00000000" w:rsidRDefault="002703A1">
      <w:pPr>
        <w:pStyle w:val="a0"/>
        <w:rPr>
          <w:rFonts w:hint="cs"/>
          <w:rtl/>
        </w:rPr>
      </w:pPr>
    </w:p>
    <w:p w14:paraId="12637A04" w14:textId="77777777" w:rsidR="00000000" w:rsidRDefault="002703A1">
      <w:pPr>
        <w:pStyle w:val="a0"/>
        <w:rPr>
          <w:rFonts w:hint="cs"/>
          <w:rtl/>
        </w:rPr>
      </w:pPr>
      <w:r>
        <w:rPr>
          <w:rFonts w:hint="cs"/>
          <w:rtl/>
        </w:rPr>
        <w:t>אבקש מחברי</w:t>
      </w:r>
      <w:r>
        <w:rPr>
          <w:rFonts w:hint="cs"/>
          <w:rtl/>
        </w:rPr>
        <w:t xml:space="preserve"> הכנסת לאשר את הצעת החוק בקריאה ראשונה ולהעבירה לוועדת הכנסת להכנתה לקריאה שנייה ושלישית. </w:t>
      </w:r>
    </w:p>
    <w:p w14:paraId="0D4CB1AA" w14:textId="77777777" w:rsidR="00000000" w:rsidRDefault="002703A1">
      <w:pPr>
        <w:pStyle w:val="af1"/>
        <w:rPr>
          <w:rtl/>
        </w:rPr>
      </w:pPr>
      <w:r>
        <w:rPr>
          <w:rtl/>
        </w:rPr>
        <w:br/>
        <w:t>היו"ר יולי-יואל אדלשטיין:</w:t>
      </w:r>
    </w:p>
    <w:p w14:paraId="524881CD" w14:textId="77777777" w:rsidR="00000000" w:rsidRDefault="002703A1">
      <w:pPr>
        <w:pStyle w:val="a0"/>
        <w:rPr>
          <w:rtl/>
        </w:rPr>
      </w:pPr>
    </w:p>
    <w:p w14:paraId="42A87468" w14:textId="77777777" w:rsidR="00000000" w:rsidRDefault="002703A1">
      <w:pPr>
        <w:pStyle w:val="a0"/>
        <w:rPr>
          <w:rFonts w:hint="cs"/>
          <w:rtl/>
        </w:rPr>
      </w:pPr>
      <w:r>
        <w:rPr>
          <w:rFonts w:hint="cs"/>
          <w:rtl/>
        </w:rPr>
        <w:t xml:space="preserve">אני מודה מאוד לשר מאיר שטרית. אני מבקש מחברי הכנסת ומן השרים לשבת. הנה, ממלא-מקום ראש הממשלה תיכף ישב, השר אולמרט. נכון, השר אולמרט? </w:t>
      </w:r>
    </w:p>
    <w:p w14:paraId="538698F0" w14:textId="77777777" w:rsidR="00000000" w:rsidRDefault="002703A1">
      <w:pPr>
        <w:pStyle w:val="af0"/>
        <w:rPr>
          <w:rtl/>
        </w:rPr>
      </w:pPr>
      <w:r>
        <w:rPr>
          <w:rtl/>
        </w:rPr>
        <w:br/>
        <w:t>קר</w:t>
      </w:r>
      <w:r>
        <w:rPr>
          <w:rtl/>
        </w:rPr>
        <w:t>יאה:</w:t>
      </w:r>
    </w:p>
    <w:p w14:paraId="6DA62340" w14:textId="77777777" w:rsidR="00000000" w:rsidRDefault="002703A1">
      <w:pPr>
        <w:pStyle w:val="a0"/>
        <w:rPr>
          <w:rtl/>
        </w:rPr>
      </w:pPr>
    </w:p>
    <w:p w14:paraId="19A335F4" w14:textId="77777777" w:rsidR="00000000" w:rsidRDefault="002703A1">
      <w:pPr>
        <w:pStyle w:val="a0"/>
        <w:rPr>
          <w:rFonts w:hint="cs"/>
          <w:rtl/>
        </w:rPr>
      </w:pPr>
      <w:r>
        <w:rPr>
          <w:rFonts w:hint="cs"/>
          <w:rtl/>
        </w:rPr>
        <w:t>- - -</w:t>
      </w:r>
    </w:p>
    <w:p w14:paraId="2559941B" w14:textId="77777777" w:rsidR="00000000" w:rsidRDefault="002703A1">
      <w:pPr>
        <w:pStyle w:val="af1"/>
        <w:rPr>
          <w:rtl/>
        </w:rPr>
      </w:pPr>
      <w:r>
        <w:rPr>
          <w:rtl/>
        </w:rPr>
        <w:br/>
        <w:t>היו"ר יולי-יואל אדלשטיין:</w:t>
      </w:r>
    </w:p>
    <w:p w14:paraId="789387B4" w14:textId="77777777" w:rsidR="00000000" w:rsidRDefault="002703A1">
      <w:pPr>
        <w:pStyle w:val="a0"/>
        <w:rPr>
          <w:rtl/>
        </w:rPr>
      </w:pPr>
    </w:p>
    <w:p w14:paraId="4EC9F190" w14:textId="77777777" w:rsidR="00000000" w:rsidRDefault="002703A1">
      <w:pPr>
        <w:pStyle w:val="a0"/>
        <w:rPr>
          <w:rFonts w:hint="cs"/>
          <w:rtl/>
        </w:rPr>
      </w:pPr>
      <w:r>
        <w:rPr>
          <w:rFonts w:hint="cs"/>
          <w:rtl/>
        </w:rPr>
        <w:t>כן, אפשר לעשות הצבעה. נכון. אנחנו לא יכולים לעבור להצבעה, אדוני השר שטרית, כי יש רשימת דוברים בהצעת החוק המעניינת שהצגת. ראשון הדוברים - חבר הכנסת ישראל אייכלר, לא כאן. חבר הכנסת אורי יהודה אריאל, שתיכף יניח את הפלאפ</w:t>
      </w:r>
      <w:r>
        <w:rPr>
          <w:rFonts w:hint="cs"/>
          <w:rtl/>
        </w:rPr>
        <w:t xml:space="preserve">ון ויגיע לדבר. אחריו </w:t>
      </w:r>
      <w:r>
        <w:rPr>
          <w:rtl/>
        </w:rPr>
        <w:t>–</w:t>
      </w:r>
      <w:r>
        <w:rPr>
          <w:rFonts w:hint="cs"/>
          <w:rtl/>
        </w:rPr>
        <w:t xml:space="preserve"> חברי הכנסת אופיר פינס-פז, ג'מאל זחאלקה, עזמי בשארה. מי שפספס את תורו - לא יוכל לחלוק אתנו את מחשבותיו, או מחשבותיה. בבקשה, עד שלוש דקות לרשות אדוני. </w:t>
      </w:r>
    </w:p>
    <w:p w14:paraId="3444EDD1" w14:textId="77777777" w:rsidR="00000000" w:rsidRDefault="002703A1">
      <w:pPr>
        <w:pStyle w:val="a"/>
        <w:rPr>
          <w:rtl/>
        </w:rPr>
      </w:pPr>
      <w:r>
        <w:rPr>
          <w:rtl/>
        </w:rPr>
        <w:br/>
      </w:r>
      <w:bookmarkStart w:id="201" w:name="FS000000713T03_05_2004_19_20_13"/>
      <w:bookmarkStart w:id="202" w:name="FS000000713T03_05_2004_19_21_33C"/>
      <w:bookmarkStart w:id="203" w:name="_Toc72672385"/>
      <w:bookmarkEnd w:id="201"/>
      <w:bookmarkEnd w:id="202"/>
      <w:r>
        <w:rPr>
          <w:rtl/>
        </w:rPr>
        <w:t>אורי יהודה אריאל (האיחוד הלאומי - ישראל ביתנו):</w:t>
      </w:r>
      <w:bookmarkEnd w:id="203"/>
    </w:p>
    <w:p w14:paraId="53642FDC" w14:textId="77777777" w:rsidR="00000000" w:rsidRDefault="002703A1">
      <w:pPr>
        <w:pStyle w:val="a0"/>
        <w:rPr>
          <w:rtl/>
        </w:rPr>
      </w:pPr>
    </w:p>
    <w:p w14:paraId="458CE8F5" w14:textId="77777777" w:rsidR="00000000" w:rsidRDefault="002703A1">
      <w:pPr>
        <w:pStyle w:val="a0"/>
        <w:rPr>
          <w:rFonts w:hint="cs"/>
          <w:rtl/>
        </w:rPr>
      </w:pPr>
      <w:r>
        <w:rPr>
          <w:rFonts w:hint="cs"/>
          <w:rtl/>
        </w:rPr>
        <w:t>אדוני היושב-ראש, חברי חברי הכנסת,</w:t>
      </w:r>
      <w:r>
        <w:rPr>
          <w:rFonts w:hint="cs"/>
          <w:rtl/>
        </w:rPr>
        <w:t xml:space="preserve"> ראשית, תנחומינו למשפחת חטואל, שאיבדה את האמא טלי וארבע בנותיה. טלי היתה בחודש השמיני להריונה, ונרצחה על-ידי הרוצחים. לצערי, אדוני ראש הממשלה, תגובת ממשלת ישראל לא באה. למה היא לא באה? כנראה לך ולשר הביטחון יש תשובות, רק שאין מי שייתן אותן לציבור בישראל. </w:t>
      </w:r>
    </w:p>
    <w:p w14:paraId="49D1D745" w14:textId="77777777" w:rsidR="00000000" w:rsidRDefault="002703A1">
      <w:pPr>
        <w:pStyle w:val="a0"/>
        <w:rPr>
          <w:rFonts w:hint="cs"/>
          <w:rtl/>
        </w:rPr>
      </w:pPr>
    </w:p>
    <w:p w14:paraId="123C4ADC" w14:textId="77777777" w:rsidR="00000000" w:rsidRDefault="002703A1">
      <w:pPr>
        <w:pStyle w:val="a0"/>
        <w:rPr>
          <w:rFonts w:hint="cs"/>
          <w:rtl/>
        </w:rPr>
      </w:pPr>
      <w:r>
        <w:rPr>
          <w:rFonts w:hint="cs"/>
          <w:rtl/>
        </w:rPr>
        <w:t>זהו רצח מזעזע של אנשים שהיה ראוי שמדינת ישראל תתייחס אליהם אחרת ותעניש אותם ואת שולחיהם בצורה הרבה יותר קשה ממה שהיה נהוג עד כה.</w:t>
      </w:r>
    </w:p>
    <w:p w14:paraId="2E1096C4" w14:textId="77777777" w:rsidR="00000000" w:rsidRDefault="002703A1">
      <w:pPr>
        <w:pStyle w:val="a0"/>
        <w:ind w:firstLine="0"/>
        <w:rPr>
          <w:rFonts w:hint="cs"/>
          <w:rtl/>
        </w:rPr>
      </w:pPr>
    </w:p>
    <w:p w14:paraId="4D74A38F" w14:textId="77777777" w:rsidR="00000000" w:rsidRDefault="002703A1">
      <w:pPr>
        <w:pStyle w:val="a0"/>
        <w:rPr>
          <w:rFonts w:hint="cs"/>
          <w:rtl/>
        </w:rPr>
      </w:pPr>
      <w:r>
        <w:rPr>
          <w:rFonts w:hint="cs"/>
          <w:rtl/>
        </w:rPr>
        <w:t>ראש הממשלה הודיע לאומה כמה פעמים, שאם תידחה תוכניתו תהיה מפולת בבורסה, יהיה משבר כלכלי וכדומה. למיטב הידוע לי לא קרה כדבר הזה</w:t>
      </w:r>
      <w:r>
        <w:rPr>
          <w:rFonts w:hint="cs"/>
          <w:rtl/>
        </w:rPr>
        <w:t>. נדמה שלעתים רותמים תירוצים וסיבות שאינם, רק כדי להוביל מהלכים שאינם נכונים ואינם משרתים את העם היושב בציון.</w:t>
      </w:r>
    </w:p>
    <w:p w14:paraId="0EB3944C" w14:textId="77777777" w:rsidR="00000000" w:rsidRDefault="002703A1">
      <w:pPr>
        <w:pStyle w:val="a0"/>
        <w:rPr>
          <w:rFonts w:hint="cs"/>
          <w:rtl/>
        </w:rPr>
      </w:pPr>
      <w:bookmarkStart w:id="204" w:name="FS000000713T03_05_2004_18_56_17"/>
      <w:bookmarkEnd w:id="204"/>
    </w:p>
    <w:p w14:paraId="1A4CD7F1" w14:textId="77777777" w:rsidR="00000000" w:rsidRDefault="002703A1">
      <w:pPr>
        <w:pStyle w:val="a0"/>
        <w:rPr>
          <w:rFonts w:hint="cs"/>
          <w:rtl/>
        </w:rPr>
      </w:pPr>
      <w:r>
        <w:rPr>
          <w:rFonts w:hint="cs"/>
          <w:rtl/>
        </w:rPr>
        <w:t>הבורסה במדינת ישראל היא בורסה חזקה בסך הכול, והיא משתנה מעת לעת, בעיקר על-פי פרמטרים כלכליים. לא ראוי שראש הממשלה, או מישהו אחר, ינסה לאיים על הצ</w:t>
      </w:r>
      <w:r>
        <w:rPr>
          <w:rFonts w:hint="cs"/>
          <w:rtl/>
        </w:rPr>
        <w:t xml:space="preserve">יבור בישראל איומים שיסתברו במהרה כאיומי סרק. הדבר מיותר ומקשה על הבורסה שלא לצורך. </w:t>
      </w:r>
    </w:p>
    <w:p w14:paraId="1104F219" w14:textId="77777777" w:rsidR="00000000" w:rsidRDefault="002703A1">
      <w:pPr>
        <w:pStyle w:val="a0"/>
        <w:rPr>
          <w:rFonts w:hint="cs"/>
          <w:rtl/>
        </w:rPr>
      </w:pPr>
    </w:p>
    <w:p w14:paraId="05C86FBE" w14:textId="77777777" w:rsidR="00000000" w:rsidRDefault="002703A1">
      <w:pPr>
        <w:pStyle w:val="a0"/>
        <w:rPr>
          <w:rFonts w:hint="cs"/>
          <w:rtl/>
        </w:rPr>
      </w:pPr>
      <w:r>
        <w:rPr>
          <w:rFonts w:hint="cs"/>
          <w:rtl/>
        </w:rPr>
        <w:t>אנחנו מחויבים בכלכלה שתיתן צדק, ולא צדקה. ישבנו היום בוועדה לזכויות הילד ושמענו על קשיים גדולים מאוד בפנימיות-היום, כאשר הממשלה מקצצת באופן חריף ביותר, ללא פרופורציה, ואחר</w:t>
      </w:r>
      <w:r>
        <w:rPr>
          <w:rFonts w:hint="cs"/>
          <w:rtl/>
        </w:rPr>
        <w:t xml:space="preserve">י זה זורקת כסף קטן כדי לפתור בעיות עצומות. </w:t>
      </w:r>
    </w:p>
    <w:p w14:paraId="75738A83" w14:textId="77777777" w:rsidR="00000000" w:rsidRDefault="002703A1">
      <w:pPr>
        <w:pStyle w:val="a0"/>
        <w:rPr>
          <w:rFonts w:hint="cs"/>
          <w:rtl/>
        </w:rPr>
      </w:pPr>
    </w:p>
    <w:p w14:paraId="6C95B029" w14:textId="77777777" w:rsidR="00000000" w:rsidRDefault="002703A1">
      <w:pPr>
        <w:pStyle w:val="a0"/>
        <w:rPr>
          <w:rFonts w:hint="cs"/>
          <w:rtl/>
        </w:rPr>
      </w:pPr>
      <w:r>
        <w:rPr>
          <w:rFonts w:hint="cs"/>
          <w:rtl/>
        </w:rPr>
        <w:t>חשוב שנמשיך בצורה עקבית בפיתוח ישראל, בכל חלקיה, בלי תוכניות שמזעזעות שלא לצורך, ללא הצדקה וללא תרומה כלכלית אמיתית. העקביות, ההליכה הבטוחה, היא שתיתן ביטחון לציבור המשקיעים בבורסה, וכך נוכל להשקיע יותר גם במגזר</w:t>
      </w:r>
      <w:r>
        <w:rPr>
          <w:rFonts w:hint="cs"/>
          <w:rtl/>
        </w:rPr>
        <w:t>י התשתית והחינוך. תודה.</w:t>
      </w:r>
    </w:p>
    <w:p w14:paraId="4593F660" w14:textId="77777777" w:rsidR="00000000" w:rsidRDefault="002703A1">
      <w:pPr>
        <w:pStyle w:val="a0"/>
        <w:rPr>
          <w:rFonts w:hint="cs"/>
          <w:rtl/>
        </w:rPr>
      </w:pPr>
    </w:p>
    <w:p w14:paraId="585FA6DA" w14:textId="77777777" w:rsidR="00000000" w:rsidRDefault="002703A1">
      <w:pPr>
        <w:pStyle w:val="af1"/>
        <w:rPr>
          <w:rtl/>
        </w:rPr>
      </w:pPr>
      <w:r>
        <w:rPr>
          <w:rtl/>
        </w:rPr>
        <w:t>היו"ר יולי-יואל אדלשטיין:</w:t>
      </w:r>
    </w:p>
    <w:p w14:paraId="6890DB33" w14:textId="77777777" w:rsidR="00000000" w:rsidRDefault="002703A1">
      <w:pPr>
        <w:pStyle w:val="a0"/>
        <w:rPr>
          <w:rtl/>
        </w:rPr>
      </w:pPr>
    </w:p>
    <w:p w14:paraId="183623D9" w14:textId="77777777" w:rsidR="00000000" w:rsidRDefault="002703A1">
      <w:pPr>
        <w:pStyle w:val="a0"/>
        <w:rPr>
          <w:rFonts w:hint="cs"/>
          <w:rtl/>
        </w:rPr>
      </w:pPr>
      <w:r>
        <w:rPr>
          <w:rFonts w:hint="cs"/>
          <w:rtl/>
        </w:rPr>
        <w:t>תודה לחבר הכנסת אריאל. חבר הכנסת אופיר פינס-פז, ואחריו - חבר הכנסת ג'מאל זחאלקה. בבקשה, אדוני, לרשותך עד שלוש דקות.</w:t>
      </w:r>
    </w:p>
    <w:p w14:paraId="7009FA05" w14:textId="77777777" w:rsidR="00000000" w:rsidRDefault="002703A1">
      <w:pPr>
        <w:pStyle w:val="a0"/>
        <w:rPr>
          <w:rFonts w:hint="cs"/>
          <w:rtl/>
        </w:rPr>
      </w:pPr>
    </w:p>
    <w:p w14:paraId="49C988E1" w14:textId="77777777" w:rsidR="00000000" w:rsidRDefault="002703A1">
      <w:pPr>
        <w:pStyle w:val="a"/>
        <w:rPr>
          <w:rtl/>
        </w:rPr>
      </w:pPr>
      <w:bookmarkStart w:id="205" w:name="FS000000455T03_05_2004_19_01_04"/>
      <w:bookmarkStart w:id="206" w:name="_Toc72672386"/>
      <w:bookmarkEnd w:id="205"/>
      <w:r>
        <w:rPr>
          <w:rFonts w:hint="eastAsia"/>
          <w:rtl/>
        </w:rPr>
        <w:t>אופיר</w:t>
      </w:r>
      <w:r>
        <w:rPr>
          <w:rtl/>
        </w:rPr>
        <w:t xml:space="preserve"> פינס-פז (העבודה-מימד):</w:t>
      </w:r>
      <w:bookmarkEnd w:id="206"/>
    </w:p>
    <w:p w14:paraId="5394EB57" w14:textId="77777777" w:rsidR="00000000" w:rsidRDefault="002703A1">
      <w:pPr>
        <w:pStyle w:val="a0"/>
        <w:rPr>
          <w:rFonts w:hint="cs"/>
          <w:rtl/>
        </w:rPr>
      </w:pPr>
    </w:p>
    <w:p w14:paraId="13154D03" w14:textId="77777777" w:rsidR="00000000" w:rsidRDefault="002703A1">
      <w:pPr>
        <w:pStyle w:val="a0"/>
        <w:rPr>
          <w:rFonts w:hint="cs"/>
          <w:rtl/>
        </w:rPr>
      </w:pPr>
      <w:r>
        <w:rPr>
          <w:rFonts w:hint="cs"/>
          <w:rtl/>
        </w:rPr>
        <w:t xml:space="preserve">אדוני היושב-ראש, אני עוקב אחר ראש הממשלה מאז אתמול ושואל </w:t>
      </w:r>
      <w:r>
        <w:rPr>
          <w:rFonts w:hint="cs"/>
          <w:rtl/>
        </w:rPr>
        <w:t xml:space="preserve">את עצמי מה עובר לאיש הזה בראש. בסך הכול היתה לו הזדמנות לבוא ובצורה מכובדת, על-פי המסורת, לפתוח את כנס הקיץ, לבוא לכאן ולומר את אשר עם לבו. אתמול נפל דבר בליכוד </w:t>
      </w:r>
      <w:r>
        <w:rPr>
          <w:rFonts w:hint="eastAsia"/>
          <w:rtl/>
        </w:rPr>
        <w:t>–</w:t>
      </w:r>
      <w:r>
        <w:rPr>
          <w:rFonts w:hint="cs"/>
          <w:rtl/>
        </w:rPr>
        <w:t xml:space="preserve"> החריבו את התוכנית המדינית של ראש הממשלה. הוא היה יכול לומר כאן דברים שהוא אמר בסיעת הליכוד או</w:t>
      </w:r>
      <w:r>
        <w:rPr>
          <w:rFonts w:hint="cs"/>
          <w:rtl/>
        </w:rPr>
        <w:t xml:space="preserve"> דברים שהוא אולי חושב. הוא בחר שלא לעשות זאת, ולא במקרה. </w:t>
      </w:r>
    </w:p>
    <w:p w14:paraId="33382EDA" w14:textId="77777777" w:rsidR="00000000" w:rsidRDefault="002703A1">
      <w:pPr>
        <w:pStyle w:val="a0"/>
        <w:rPr>
          <w:rFonts w:hint="cs"/>
          <w:rtl/>
        </w:rPr>
      </w:pPr>
    </w:p>
    <w:p w14:paraId="0D6A34F8" w14:textId="77777777" w:rsidR="00000000" w:rsidRDefault="002703A1">
      <w:pPr>
        <w:pStyle w:val="a0"/>
        <w:rPr>
          <w:rFonts w:hint="cs"/>
          <w:rtl/>
        </w:rPr>
      </w:pPr>
      <w:r>
        <w:rPr>
          <w:rFonts w:hint="cs"/>
          <w:rtl/>
        </w:rPr>
        <w:t xml:space="preserve">לא במקרה בחר ראש הממשלה היום את הבמה היחידה שלו, סיעת הליכוד. מדוע? משום שראש הממשלה אמר שם שהוא הניף דגל לבן וקיבל את הכרעת הרוב </w:t>
      </w:r>
      <w:r>
        <w:rPr>
          <w:rtl/>
        </w:rPr>
        <w:t>–</w:t>
      </w:r>
      <w:r>
        <w:rPr>
          <w:rFonts w:hint="cs"/>
          <w:rtl/>
        </w:rPr>
        <w:t xml:space="preserve"> אגב, דבר לגיטימי שמקובל בתנועה דמוקרטית. אבל אם הוא היה אומר את ז</w:t>
      </w:r>
      <w:r>
        <w:rPr>
          <w:rFonts w:hint="cs"/>
          <w:rtl/>
        </w:rPr>
        <w:t xml:space="preserve">ה כאן, חבר הכנסת שלגי וחבר הכנסת רשף חן היו מתפרצים כלפיו. לא אני </w:t>
      </w:r>
      <w:r>
        <w:rPr>
          <w:rFonts w:hint="eastAsia"/>
          <w:rtl/>
        </w:rPr>
        <w:t>–</w:t>
      </w:r>
      <w:r>
        <w:rPr>
          <w:rFonts w:hint="cs"/>
          <w:rtl/>
        </w:rPr>
        <w:t xml:space="preserve"> אתם, כי לא הייתם יכולים להישאר יום אחד בממשלה. אם ראש הממשלה היה אומר כאן, בפתיחת כנס הקיץ, את מה שהוא אמר בסיעת הליכוד, מחר לא הייתם יכולים לשבת בממשלה. </w:t>
      </w:r>
    </w:p>
    <w:p w14:paraId="3E7EC46B" w14:textId="77777777" w:rsidR="00000000" w:rsidRDefault="002703A1">
      <w:pPr>
        <w:pStyle w:val="a0"/>
        <w:rPr>
          <w:rFonts w:hint="cs"/>
          <w:rtl/>
        </w:rPr>
      </w:pPr>
    </w:p>
    <w:p w14:paraId="20420ACC" w14:textId="77777777" w:rsidR="00000000" w:rsidRDefault="002703A1">
      <w:pPr>
        <w:pStyle w:val="a0"/>
        <w:rPr>
          <w:rFonts w:hint="cs"/>
          <w:rtl/>
        </w:rPr>
      </w:pPr>
      <w:r>
        <w:rPr>
          <w:rFonts w:hint="cs"/>
          <w:rtl/>
        </w:rPr>
        <w:t>מה הוא אמר? הוא אמר: הבנתי את המ</w:t>
      </w:r>
      <w:r>
        <w:rPr>
          <w:rFonts w:hint="cs"/>
          <w:rtl/>
        </w:rPr>
        <w:t xml:space="preserve">סר שהליכוד העביר לי, קיבלתי את הכרעת הרוב. משמעות הדבר היא, שכל תוכנית מדינית אחרת, שהוא אולי חולם עליה, תמיד תהיה קטנה ומצומצמת לעומת התוכנית הלא-גדולה שהוא ניסה לקדם רק אתמול. </w:t>
      </w:r>
    </w:p>
    <w:p w14:paraId="20A50A5B" w14:textId="77777777" w:rsidR="00000000" w:rsidRDefault="002703A1">
      <w:pPr>
        <w:pStyle w:val="a0"/>
        <w:rPr>
          <w:rFonts w:hint="cs"/>
          <w:rtl/>
        </w:rPr>
      </w:pPr>
    </w:p>
    <w:p w14:paraId="768AFB27" w14:textId="77777777" w:rsidR="00000000" w:rsidRDefault="002703A1">
      <w:pPr>
        <w:pStyle w:val="a0"/>
        <w:rPr>
          <w:rFonts w:hint="cs"/>
          <w:rtl/>
        </w:rPr>
      </w:pPr>
      <w:r>
        <w:rPr>
          <w:rFonts w:hint="cs"/>
          <w:rtl/>
        </w:rPr>
        <w:t xml:space="preserve">הרי ההתנתקות מרצועת-עזה היא לא באמת תהליך שלום מלא שיביא שלום. כולנו יודעים </w:t>
      </w:r>
      <w:r>
        <w:rPr>
          <w:rFonts w:hint="cs"/>
          <w:rtl/>
        </w:rPr>
        <w:t xml:space="preserve">זאת. זה משהו ראשוני וחלקי, שאמרנו עליו: הוא הרע במיעוטו או טוב יותר מהמצב הקיים. מה יכול ראש הממשלה להביא בעוד שלושה חודשים? רק דבר מצומצם בהרבה ממה שהוא ניסה להעביר אתמול, אחרת זה לא יעבור את הליכוד. </w:t>
      </w:r>
    </w:p>
    <w:p w14:paraId="4CD20CEA" w14:textId="77777777" w:rsidR="00000000" w:rsidRDefault="002703A1">
      <w:pPr>
        <w:pStyle w:val="a0"/>
        <w:rPr>
          <w:rFonts w:hint="cs"/>
          <w:rtl/>
        </w:rPr>
      </w:pPr>
    </w:p>
    <w:p w14:paraId="31464FB1" w14:textId="77777777" w:rsidR="00000000" w:rsidRDefault="002703A1">
      <w:pPr>
        <w:pStyle w:val="a0"/>
        <w:rPr>
          <w:rFonts w:hint="cs"/>
          <w:rtl/>
        </w:rPr>
      </w:pPr>
      <w:r>
        <w:rPr>
          <w:rFonts w:hint="cs"/>
          <w:rtl/>
        </w:rPr>
        <w:t xml:space="preserve">אז הוא יבוא אליכם בעוד שלושה-ארבעה חודשים ויציע לכם </w:t>
      </w:r>
      <w:r>
        <w:rPr>
          <w:rtl/>
        </w:rPr>
        <w:t>–</w:t>
      </w:r>
      <w:r>
        <w:rPr>
          <w:rFonts w:hint="cs"/>
          <w:rtl/>
        </w:rPr>
        <w:t xml:space="preserve"> מה? דבר גדול: לפנות את נצרים. הוא יגיד לכם יותר מזה </w:t>
      </w:r>
      <w:r>
        <w:rPr>
          <w:rFonts w:hint="eastAsia"/>
          <w:rtl/>
        </w:rPr>
        <w:t>–</w:t>
      </w:r>
      <w:r>
        <w:rPr>
          <w:rFonts w:hint="cs"/>
          <w:rtl/>
        </w:rPr>
        <w:t xml:space="preserve"> הוא יגיד לכם: בואו נעשה על זה משאל-עם. זאת אומרת, כולנו נלך למשאל-עם על פינוי נצרים </w:t>
      </w:r>
      <w:r>
        <w:rPr>
          <w:rFonts w:hint="eastAsia"/>
          <w:rtl/>
        </w:rPr>
        <w:t>–</w:t>
      </w:r>
      <w:r>
        <w:rPr>
          <w:rFonts w:hint="cs"/>
          <w:rtl/>
        </w:rPr>
        <w:t xml:space="preserve"> זה יהיה הסוף של העניין. בדיחת הבדיחות, פיאסקו נורא. </w:t>
      </w:r>
    </w:p>
    <w:p w14:paraId="716BF53E" w14:textId="77777777" w:rsidR="00000000" w:rsidRDefault="002703A1">
      <w:pPr>
        <w:pStyle w:val="a0"/>
        <w:rPr>
          <w:rFonts w:hint="cs"/>
          <w:rtl/>
        </w:rPr>
      </w:pPr>
    </w:p>
    <w:p w14:paraId="55AC315A" w14:textId="77777777" w:rsidR="00000000" w:rsidRDefault="002703A1">
      <w:pPr>
        <w:pStyle w:val="a0"/>
        <w:rPr>
          <w:rFonts w:hint="cs"/>
          <w:rtl/>
        </w:rPr>
      </w:pPr>
      <w:r>
        <w:rPr>
          <w:rFonts w:hint="cs"/>
          <w:rtl/>
        </w:rPr>
        <w:t>ואתם, כתוצאה מההתנהלות שלכם, תמשיכו לשבת בממשלה ובקואליציה הז</w:t>
      </w:r>
      <w:r>
        <w:rPr>
          <w:rFonts w:hint="cs"/>
          <w:rtl/>
        </w:rPr>
        <w:t>את ולתת יד למדיניות האומרת: אין יותר תוחלת מדינית לממשלה ולקואליציה.</w:t>
      </w:r>
    </w:p>
    <w:p w14:paraId="49EE1DD7" w14:textId="77777777" w:rsidR="00000000" w:rsidRDefault="002703A1">
      <w:pPr>
        <w:pStyle w:val="a0"/>
        <w:rPr>
          <w:rFonts w:hint="cs"/>
          <w:rtl/>
        </w:rPr>
      </w:pPr>
    </w:p>
    <w:p w14:paraId="4EFB9A45" w14:textId="77777777" w:rsidR="00000000" w:rsidRDefault="002703A1">
      <w:pPr>
        <w:pStyle w:val="af0"/>
        <w:rPr>
          <w:rtl/>
        </w:rPr>
      </w:pPr>
      <w:r>
        <w:rPr>
          <w:rFonts w:hint="eastAsia"/>
          <w:rtl/>
        </w:rPr>
        <w:t>אילן</w:t>
      </w:r>
      <w:r>
        <w:rPr>
          <w:rtl/>
        </w:rPr>
        <w:t xml:space="preserve"> שלגי (שינוי):</w:t>
      </w:r>
    </w:p>
    <w:p w14:paraId="255A28C0" w14:textId="77777777" w:rsidR="00000000" w:rsidRDefault="002703A1">
      <w:pPr>
        <w:pStyle w:val="a0"/>
        <w:rPr>
          <w:rFonts w:hint="cs"/>
          <w:rtl/>
        </w:rPr>
      </w:pPr>
    </w:p>
    <w:p w14:paraId="0EDA25DE" w14:textId="77777777" w:rsidR="00000000" w:rsidRDefault="002703A1">
      <w:pPr>
        <w:pStyle w:val="a0"/>
        <w:rPr>
          <w:rFonts w:hint="cs"/>
          <w:rtl/>
        </w:rPr>
      </w:pPr>
      <w:r>
        <w:rPr>
          <w:rFonts w:hint="cs"/>
          <w:rtl/>
        </w:rPr>
        <w:t>אופיר, עוד חודש גם אתם תהיו שם.</w:t>
      </w:r>
    </w:p>
    <w:p w14:paraId="61EB8080" w14:textId="77777777" w:rsidR="00000000" w:rsidRDefault="002703A1">
      <w:pPr>
        <w:pStyle w:val="a0"/>
        <w:rPr>
          <w:rFonts w:hint="cs"/>
          <w:rtl/>
        </w:rPr>
      </w:pPr>
    </w:p>
    <w:p w14:paraId="22AD99F3" w14:textId="77777777" w:rsidR="00000000" w:rsidRDefault="002703A1">
      <w:pPr>
        <w:pStyle w:val="-"/>
        <w:rPr>
          <w:rtl/>
        </w:rPr>
      </w:pPr>
      <w:bookmarkStart w:id="207" w:name="FS000000455T03_05_2004_19_09_31C"/>
      <w:bookmarkEnd w:id="207"/>
      <w:r>
        <w:rPr>
          <w:rtl/>
        </w:rPr>
        <w:t>אופיר פינס-פז (העבודה-מימד):</w:t>
      </w:r>
    </w:p>
    <w:p w14:paraId="78F7C4E2" w14:textId="77777777" w:rsidR="00000000" w:rsidRDefault="002703A1">
      <w:pPr>
        <w:pStyle w:val="a0"/>
        <w:rPr>
          <w:rtl/>
        </w:rPr>
      </w:pPr>
    </w:p>
    <w:p w14:paraId="5449087D" w14:textId="77777777" w:rsidR="00000000" w:rsidRDefault="002703A1">
      <w:pPr>
        <w:pStyle w:val="a0"/>
        <w:rPr>
          <w:rFonts w:hint="cs"/>
          <w:rtl/>
        </w:rPr>
      </w:pPr>
      <w:r>
        <w:rPr>
          <w:rFonts w:hint="cs"/>
          <w:rtl/>
        </w:rPr>
        <w:t xml:space="preserve">שמעתי את הבדיחה פעם אחת ולא צחקתי. אני שומע אותה פעם שנייה </w:t>
      </w:r>
      <w:r>
        <w:rPr>
          <w:rFonts w:hint="eastAsia"/>
          <w:rtl/>
        </w:rPr>
        <w:t>–</w:t>
      </w:r>
      <w:r>
        <w:rPr>
          <w:rFonts w:hint="cs"/>
          <w:rtl/>
        </w:rPr>
        <w:t xml:space="preserve"> לא מצחיק. </w:t>
      </w:r>
    </w:p>
    <w:p w14:paraId="10D77CF4" w14:textId="77777777" w:rsidR="00000000" w:rsidRDefault="002703A1">
      <w:pPr>
        <w:pStyle w:val="a0"/>
        <w:rPr>
          <w:rFonts w:hint="cs"/>
          <w:rtl/>
        </w:rPr>
      </w:pPr>
    </w:p>
    <w:p w14:paraId="35E15271" w14:textId="77777777" w:rsidR="00000000" w:rsidRDefault="002703A1">
      <w:pPr>
        <w:pStyle w:val="a0"/>
        <w:rPr>
          <w:rFonts w:hint="cs"/>
          <w:rtl/>
        </w:rPr>
      </w:pPr>
      <w:r>
        <w:rPr>
          <w:rFonts w:hint="cs"/>
          <w:rtl/>
        </w:rPr>
        <w:t>אומר לכם, חברים יקרים, אתם פשו</w:t>
      </w:r>
      <w:r>
        <w:rPr>
          <w:rFonts w:hint="cs"/>
          <w:rtl/>
        </w:rPr>
        <w:t>ט לא מבינים את גודל האחריות המונחת על כתפיכם. אתם המפלגה השנייה בגודלה בקואליציה.</w:t>
      </w:r>
    </w:p>
    <w:p w14:paraId="20247C90" w14:textId="77777777" w:rsidR="00000000" w:rsidRDefault="002703A1">
      <w:pPr>
        <w:pStyle w:val="a0"/>
        <w:rPr>
          <w:rFonts w:hint="cs"/>
          <w:rtl/>
        </w:rPr>
      </w:pPr>
    </w:p>
    <w:p w14:paraId="32CB6D0A" w14:textId="77777777" w:rsidR="00000000" w:rsidRDefault="002703A1">
      <w:pPr>
        <w:pStyle w:val="af1"/>
        <w:rPr>
          <w:rtl/>
        </w:rPr>
      </w:pPr>
      <w:r>
        <w:rPr>
          <w:rtl/>
        </w:rPr>
        <w:t>היו"ר יולי-יואל אדלשטיין:</w:t>
      </w:r>
    </w:p>
    <w:p w14:paraId="4122F279" w14:textId="77777777" w:rsidR="00000000" w:rsidRDefault="002703A1">
      <w:pPr>
        <w:pStyle w:val="a0"/>
        <w:rPr>
          <w:rtl/>
        </w:rPr>
      </w:pPr>
    </w:p>
    <w:p w14:paraId="74BCDDA0" w14:textId="77777777" w:rsidR="00000000" w:rsidRDefault="002703A1">
      <w:pPr>
        <w:pStyle w:val="a0"/>
        <w:rPr>
          <w:rFonts w:hint="cs"/>
          <w:rtl/>
        </w:rPr>
      </w:pPr>
      <w:r>
        <w:rPr>
          <w:rFonts w:hint="cs"/>
          <w:rtl/>
        </w:rPr>
        <w:t>נא לסיים. בנקודה מעניינת זאת צריך לעצור.</w:t>
      </w:r>
    </w:p>
    <w:p w14:paraId="0C8F42E2" w14:textId="77777777" w:rsidR="00000000" w:rsidRDefault="002703A1">
      <w:pPr>
        <w:pStyle w:val="a0"/>
        <w:rPr>
          <w:rFonts w:hint="cs"/>
          <w:rtl/>
        </w:rPr>
      </w:pPr>
    </w:p>
    <w:p w14:paraId="6F058009" w14:textId="77777777" w:rsidR="00000000" w:rsidRDefault="002703A1">
      <w:pPr>
        <w:pStyle w:val="-"/>
        <w:rPr>
          <w:rtl/>
        </w:rPr>
      </w:pPr>
      <w:bookmarkStart w:id="208" w:name="FS000000455T03_05_2004_19_11_00C"/>
      <w:bookmarkEnd w:id="208"/>
      <w:r>
        <w:rPr>
          <w:rtl/>
        </w:rPr>
        <w:t>אופיר פינס-פז (העבודה-מימד):</w:t>
      </w:r>
    </w:p>
    <w:p w14:paraId="410DD25B" w14:textId="77777777" w:rsidR="00000000" w:rsidRDefault="002703A1">
      <w:pPr>
        <w:pStyle w:val="a0"/>
        <w:rPr>
          <w:rtl/>
        </w:rPr>
      </w:pPr>
    </w:p>
    <w:p w14:paraId="4A4BB4EA" w14:textId="77777777" w:rsidR="00000000" w:rsidRDefault="002703A1">
      <w:pPr>
        <w:pStyle w:val="a0"/>
        <w:rPr>
          <w:rFonts w:hint="cs"/>
          <w:rtl/>
        </w:rPr>
      </w:pPr>
      <w:r>
        <w:rPr>
          <w:rFonts w:hint="cs"/>
          <w:rtl/>
        </w:rPr>
        <w:t xml:space="preserve">היושב-ראש אמר לי לסיים, אז אני מסיים </w:t>
      </w:r>
      <w:r>
        <w:rPr>
          <w:rFonts w:hint="eastAsia"/>
          <w:rtl/>
        </w:rPr>
        <w:t>–</w:t>
      </w:r>
      <w:r>
        <w:rPr>
          <w:rFonts w:hint="cs"/>
          <w:rtl/>
        </w:rPr>
        <w:t xml:space="preserve"> במיוחד שהוא הפרטנר שלי במשחק מסוים.</w:t>
      </w:r>
    </w:p>
    <w:p w14:paraId="55685644" w14:textId="77777777" w:rsidR="00000000" w:rsidRDefault="002703A1">
      <w:pPr>
        <w:pStyle w:val="a0"/>
        <w:rPr>
          <w:rFonts w:hint="cs"/>
          <w:rtl/>
        </w:rPr>
      </w:pPr>
    </w:p>
    <w:p w14:paraId="1EC23FB4" w14:textId="77777777" w:rsidR="00000000" w:rsidRDefault="002703A1">
      <w:pPr>
        <w:pStyle w:val="a0"/>
        <w:rPr>
          <w:rFonts w:hint="cs"/>
          <w:rtl/>
        </w:rPr>
      </w:pPr>
      <w:r>
        <w:rPr>
          <w:rFonts w:hint="cs"/>
          <w:rtl/>
        </w:rPr>
        <w:t xml:space="preserve">מכל מקום, האחריות נופלת על כתפיכם. הרי על מה נפלה מפלגת העבודה בממשלת האחדות הקודמת? על זה שהיתה ממשלה </w:t>
      </w:r>
      <w:r>
        <w:rPr>
          <w:rFonts w:hint="eastAsia"/>
          <w:rtl/>
        </w:rPr>
        <w:t>–</w:t>
      </w:r>
      <w:r>
        <w:rPr>
          <w:rFonts w:hint="cs"/>
          <w:rtl/>
        </w:rPr>
        <w:t xml:space="preserve"> שמפלגת העבודה היתה שותפה לה </w:t>
      </w:r>
      <w:r>
        <w:rPr>
          <w:rFonts w:hint="eastAsia"/>
          <w:rtl/>
        </w:rPr>
        <w:t>–</w:t>
      </w:r>
      <w:r>
        <w:rPr>
          <w:rFonts w:hint="cs"/>
          <w:rtl/>
        </w:rPr>
        <w:t xml:space="preserve"> שניהלה מדיניות שמפלגת העבודה לא היתה יכולה להשפיע עליה. זה הכול. זה בדיוק מצבכם. למדו מניסיונם של אחרים. צאו מקואליציה </w:t>
      </w:r>
      <w:r>
        <w:rPr>
          <w:rFonts w:hint="cs"/>
          <w:rtl/>
        </w:rPr>
        <w:t>שלא מקדמת שלום, שאין לה סדר-יום. הצטרפו לאופוזיציה. תבנו יחד אתנו אלטרנטיבה שפויה, רצינית ואחראית לממשלה הזאת, ותנו כתובת לציבור הבוחרים להצביע בעבור משהו שבאמת יכול לעשות תוכנית התנתקות, שבאמת יכול לצאת מעזה, שבאמת יכול לפנות התנחלויות. בואו תעזרו לנו לבנ</w:t>
      </w:r>
      <w:r>
        <w:rPr>
          <w:rFonts w:hint="cs"/>
          <w:rtl/>
        </w:rPr>
        <w:t>ות את האלטרנטיבה הזאת. אני סבור שזאת חובתכם, זאת אחריותכם, ואני מקווה שכך תנהגו.</w:t>
      </w:r>
    </w:p>
    <w:p w14:paraId="1D129D6E" w14:textId="77777777" w:rsidR="00000000" w:rsidRDefault="002703A1">
      <w:pPr>
        <w:pStyle w:val="a0"/>
        <w:rPr>
          <w:rFonts w:hint="cs"/>
          <w:rtl/>
        </w:rPr>
      </w:pPr>
    </w:p>
    <w:p w14:paraId="6E2E51E9" w14:textId="77777777" w:rsidR="00000000" w:rsidRDefault="002703A1">
      <w:pPr>
        <w:pStyle w:val="af1"/>
        <w:rPr>
          <w:rtl/>
        </w:rPr>
      </w:pPr>
      <w:r>
        <w:rPr>
          <w:rtl/>
        </w:rPr>
        <w:t>היו"ר יולי-יואל אדלשטיין:</w:t>
      </w:r>
    </w:p>
    <w:p w14:paraId="02094665" w14:textId="77777777" w:rsidR="00000000" w:rsidRDefault="002703A1">
      <w:pPr>
        <w:pStyle w:val="a0"/>
        <w:rPr>
          <w:rtl/>
        </w:rPr>
      </w:pPr>
    </w:p>
    <w:p w14:paraId="38DE2FCA" w14:textId="77777777" w:rsidR="00000000" w:rsidRDefault="002703A1">
      <w:pPr>
        <w:pStyle w:val="a0"/>
        <w:rPr>
          <w:rFonts w:hint="cs"/>
          <w:rtl/>
        </w:rPr>
      </w:pPr>
      <w:r>
        <w:rPr>
          <w:rFonts w:hint="cs"/>
          <w:rtl/>
        </w:rPr>
        <w:t>תודה לחבר הכנסת אופיר פינס-פז. חבר הכנסת ג'מאל זחאלקה, אחריו - חבר הכנסת ישראל אייכלר. חבר הכנסת זחאלקה מוותר. חבר הכנסת אייכלר, בבקשה.</w:t>
      </w:r>
    </w:p>
    <w:p w14:paraId="3EDC1A79" w14:textId="77777777" w:rsidR="00000000" w:rsidRDefault="002703A1">
      <w:pPr>
        <w:pStyle w:val="a0"/>
        <w:rPr>
          <w:rFonts w:hint="cs"/>
          <w:rtl/>
        </w:rPr>
      </w:pPr>
    </w:p>
    <w:p w14:paraId="1CF06661" w14:textId="77777777" w:rsidR="00000000" w:rsidRDefault="002703A1">
      <w:pPr>
        <w:pStyle w:val="af0"/>
        <w:rPr>
          <w:rtl/>
        </w:rPr>
      </w:pPr>
      <w:r>
        <w:rPr>
          <w:rFonts w:hint="eastAsia"/>
          <w:rtl/>
        </w:rPr>
        <w:t>גדעון</w:t>
      </w:r>
      <w:r>
        <w:rPr>
          <w:rtl/>
        </w:rPr>
        <w:t xml:space="preserve"> סער </w:t>
      </w:r>
      <w:r>
        <w:rPr>
          <w:rtl/>
        </w:rPr>
        <w:t>(הליכוד):</w:t>
      </w:r>
    </w:p>
    <w:p w14:paraId="4D946995" w14:textId="77777777" w:rsidR="00000000" w:rsidRDefault="002703A1">
      <w:pPr>
        <w:pStyle w:val="a0"/>
        <w:rPr>
          <w:rFonts w:hint="cs"/>
          <w:rtl/>
        </w:rPr>
      </w:pPr>
    </w:p>
    <w:p w14:paraId="51A36ADF" w14:textId="77777777" w:rsidR="00000000" w:rsidRDefault="002703A1">
      <w:pPr>
        <w:pStyle w:val="a0"/>
        <w:rPr>
          <w:rFonts w:hint="cs"/>
          <w:rtl/>
        </w:rPr>
      </w:pPr>
      <w:r>
        <w:rPr>
          <w:rFonts w:hint="cs"/>
          <w:rtl/>
        </w:rPr>
        <w:t>אייכלר, תלמד מזחאלקה. סוף-סוף הוא עושה דבר חיובי.</w:t>
      </w:r>
    </w:p>
    <w:p w14:paraId="0547BC84" w14:textId="77777777" w:rsidR="00000000" w:rsidRDefault="002703A1">
      <w:pPr>
        <w:pStyle w:val="a0"/>
        <w:rPr>
          <w:rFonts w:hint="cs"/>
          <w:rtl/>
        </w:rPr>
      </w:pPr>
    </w:p>
    <w:p w14:paraId="2C17BCB7" w14:textId="77777777" w:rsidR="00000000" w:rsidRDefault="002703A1">
      <w:pPr>
        <w:pStyle w:val="af1"/>
        <w:rPr>
          <w:rtl/>
        </w:rPr>
      </w:pPr>
      <w:r>
        <w:rPr>
          <w:rtl/>
        </w:rPr>
        <w:t>היו"ר יולי-יואל אדלשטיין:</w:t>
      </w:r>
    </w:p>
    <w:p w14:paraId="25AF8B21" w14:textId="77777777" w:rsidR="00000000" w:rsidRDefault="002703A1">
      <w:pPr>
        <w:pStyle w:val="a0"/>
        <w:rPr>
          <w:rtl/>
        </w:rPr>
      </w:pPr>
    </w:p>
    <w:p w14:paraId="5A7931E0" w14:textId="77777777" w:rsidR="00000000" w:rsidRDefault="002703A1">
      <w:pPr>
        <w:pStyle w:val="a0"/>
        <w:rPr>
          <w:rFonts w:hint="cs"/>
          <w:rtl/>
        </w:rPr>
      </w:pPr>
      <w:r>
        <w:rPr>
          <w:rFonts w:hint="cs"/>
          <w:rtl/>
        </w:rPr>
        <w:t>בתור מעשה חיובי, אדוני יושב-ראש הקואליציה, הוא הבטיח לדבר בקצרה.</w:t>
      </w:r>
    </w:p>
    <w:p w14:paraId="767B43C0" w14:textId="77777777" w:rsidR="00000000" w:rsidRDefault="002703A1">
      <w:pPr>
        <w:pStyle w:val="a0"/>
        <w:rPr>
          <w:rFonts w:hint="cs"/>
          <w:rtl/>
        </w:rPr>
      </w:pPr>
    </w:p>
    <w:p w14:paraId="71E313BC" w14:textId="77777777" w:rsidR="00000000" w:rsidRDefault="002703A1">
      <w:pPr>
        <w:pStyle w:val="a"/>
        <w:rPr>
          <w:rtl/>
        </w:rPr>
      </w:pPr>
      <w:bookmarkStart w:id="209" w:name="FS000001057T03_05_2004_19_14_56"/>
      <w:bookmarkStart w:id="210" w:name="_Toc72672387"/>
      <w:bookmarkEnd w:id="209"/>
      <w:r>
        <w:rPr>
          <w:rFonts w:hint="eastAsia"/>
          <w:rtl/>
        </w:rPr>
        <w:t>ישראל</w:t>
      </w:r>
      <w:r>
        <w:rPr>
          <w:rtl/>
        </w:rPr>
        <w:t xml:space="preserve"> אייכלר (יהדות התורה):</w:t>
      </w:r>
      <w:bookmarkEnd w:id="210"/>
    </w:p>
    <w:p w14:paraId="2F78FE39" w14:textId="77777777" w:rsidR="00000000" w:rsidRDefault="002703A1">
      <w:pPr>
        <w:pStyle w:val="a0"/>
        <w:rPr>
          <w:rFonts w:hint="cs"/>
          <w:rtl/>
        </w:rPr>
      </w:pPr>
    </w:p>
    <w:p w14:paraId="4FBD8BFA" w14:textId="77777777" w:rsidR="00000000" w:rsidRDefault="002703A1">
      <w:pPr>
        <w:pStyle w:val="a0"/>
        <w:rPr>
          <w:rFonts w:hint="cs"/>
          <w:rtl/>
        </w:rPr>
      </w:pPr>
      <w:r>
        <w:rPr>
          <w:rFonts w:hint="cs"/>
          <w:rtl/>
        </w:rPr>
        <w:t>אדוני היושב-ראש, חברי הכנסת, לא נוכל היום לפתוח שום דיון בלי להזכיר בספק</w:t>
      </w:r>
      <w:r>
        <w:rPr>
          <w:rFonts w:hint="cs"/>
          <w:rtl/>
        </w:rPr>
        <w:t xml:space="preserve">-כפיים את האסון הנורא של משפחת חטואל, השם ייקום דמם. אמא וארבע תינוקותיה נרצחו. אני פשוט לא יכול לקלוט ולהבין איך מרצחים שפלים מסוגלים </w:t>
      </w:r>
      <w:r>
        <w:rPr>
          <w:rtl/>
        </w:rPr>
        <w:t>–</w:t>
      </w:r>
      <w:r>
        <w:rPr>
          <w:rFonts w:hint="cs"/>
          <w:rtl/>
        </w:rPr>
        <w:t xml:space="preserve"> נניח שהם מסוגלים לירות מרחוק על מכונית </w:t>
      </w:r>
      <w:r>
        <w:rPr>
          <w:rFonts w:hint="eastAsia"/>
          <w:rtl/>
        </w:rPr>
        <w:t>–</w:t>
      </w:r>
      <w:r>
        <w:rPr>
          <w:rFonts w:hint="cs"/>
          <w:rtl/>
        </w:rPr>
        <w:t xml:space="preserve"> אבל לגשת אל המכונית, ולבדוק, ולראות תינוקות צורחים ולירות בהם, ולוודא </w:t>
      </w:r>
      <w:r>
        <w:rPr>
          <w:rFonts w:hint="eastAsia"/>
          <w:rtl/>
        </w:rPr>
        <w:t>–</w:t>
      </w:r>
      <w:r>
        <w:rPr>
          <w:rFonts w:hint="cs"/>
          <w:rtl/>
        </w:rPr>
        <w:t xml:space="preserve"> לרצוח </w:t>
      </w:r>
      <w:r>
        <w:rPr>
          <w:rFonts w:hint="cs"/>
          <w:rtl/>
        </w:rPr>
        <w:t xml:space="preserve">אחד-אחד? אני חושב שמאז מיגור החיה הנאצית עוד לא היתה אכזריות נוראה כל כך. </w:t>
      </w:r>
    </w:p>
    <w:p w14:paraId="35AFC34C" w14:textId="77777777" w:rsidR="00000000" w:rsidRDefault="002703A1">
      <w:pPr>
        <w:pStyle w:val="a0"/>
        <w:rPr>
          <w:rFonts w:hint="cs"/>
          <w:rtl/>
        </w:rPr>
      </w:pPr>
    </w:p>
    <w:p w14:paraId="32E40D68" w14:textId="77777777" w:rsidR="00000000" w:rsidRDefault="002703A1">
      <w:pPr>
        <w:pStyle w:val="a0"/>
        <w:rPr>
          <w:rFonts w:hint="cs"/>
          <w:rtl/>
        </w:rPr>
      </w:pPr>
      <w:r>
        <w:rPr>
          <w:rFonts w:hint="cs"/>
          <w:rtl/>
        </w:rPr>
        <w:t>אני חושב שזאת בושה, לכל מי שחושב על זה, שכל האומה הערבית לא יוצאת נגד השיטה הזאת, של רצח תינוקות ואמהות, מעבר לכל הוויכוחים והמלחמות שלדאבוננו אנחנו נמצאים בהן.</w:t>
      </w:r>
    </w:p>
    <w:p w14:paraId="71E31D9A" w14:textId="77777777" w:rsidR="00000000" w:rsidRDefault="002703A1">
      <w:pPr>
        <w:pStyle w:val="a0"/>
        <w:rPr>
          <w:rFonts w:hint="cs"/>
          <w:rtl/>
        </w:rPr>
      </w:pPr>
    </w:p>
    <w:p w14:paraId="30F3A072" w14:textId="77777777" w:rsidR="00000000" w:rsidRDefault="002703A1">
      <w:pPr>
        <w:pStyle w:val="a0"/>
        <w:rPr>
          <w:rFonts w:hint="cs"/>
          <w:rtl/>
        </w:rPr>
      </w:pPr>
      <w:r>
        <w:rPr>
          <w:rFonts w:hint="cs"/>
          <w:rtl/>
        </w:rPr>
        <w:t xml:space="preserve">אוי לנו ואבוי לנו </w:t>
      </w:r>
      <w:r>
        <w:rPr>
          <w:rFonts w:hint="cs"/>
          <w:rtl/>
        </w:rPr>
        <w:t>שאין לנו אפילו ביטחון לבוא ולומר לאנשים: קומו וצאו משם, כי מייד ישיבו ויאמרו לנו: מה תעשה בירושלים כאשר אוטובוסים מתפוצצים? גם לא יכולנו לומר: אם הייתם מתנתקים אולי לא היו באים המרצחים, כי מייד היו אומרים לנו: אם אנחנו עוזבים הרי המרצחים יבואו לאשקלון. אינ</w:t>
      </w:r>
      <w:r>
        <w:rPr>
          <w:rFonts w:hint="cs"/>
          <w:rtl/>
        </w:rPr>
        <w:t>ני יודע כיצד ידעו המתפקדים בליכוד להכריע באופן כל כך ברור וחד-משמעי בעד או נגד ההתנתקות, כי המצב הוא בלתי אפשרי. אנחנו צריכים להתפלל לבורא העולם שייפסק כבר שפך הדמים הזה ויהיה קצת שלום בארצנו.</w:t>
      </w:r>
    </w:p>
    <w:p w14:paraId="0D5F06DD" w14:textId="77777777" w:rsidR="00000000" w:rsidRDefault="002703A1">
      <w:pPr>
        <w:pStyle w:val="a0"/>
        <w:rPr>
          <w:rFonts w:hint="cs"/>
          <w:rtl/>
        </w:rPr>
      </w:pPr>
    </w:p>
    <w:p w14:paraId="119710C6" w14:textId="77777777" w:rsidR="00000000" w:rsidRDefault="002703A1">
      <w:pPr>
        <w:pStyle w:val="a0"/>
        <w:rPr>
          <w:rFonts w:hint="cs"/>
          <w:rtl/>
        </w:rPr>
      </w:pPr>
      <w:r>
        <w:rPr>
          <w:rFonts w:hint="cs"/>
          <w:rtl/>
        </w:rPr>
        <w:t>אבל לראש הממשלה אריאל שרון, שזכה לסטירת לחי כזאת מבוחרי הליכוד</w:t>
      </w:r>
      <w:r>
        <w:rPr>
          <w:rFonts w:hint="cs"/>
          <w:rtl/>
        </w:rPr>
        <w:t>, אני רוצה לומר: דע לך שמשמים נתנו לך סטירת לחי, כי לא הבנת שהקדוש-ברוך-הוא נתן לך מלוכה לאחר שהיית כבר שנים רבות כאילו פאסה, ולא היית שייך בכלל לדור הצעיר. הקדוש-ברוך-הוא נתן לך מלוכה, ואתה הלכת להתחבר עם  אנשים שלא היה להם שום דגל פרט לדגל המלחמה נגד התו</w:t>
      </w:r>
      <w:r>
        <w:rPr>
          <w:rFonts w:hint="cs"/>
          <w:rtl/>
        </w:rPr>
        <w:t xml:space="preserve">רה ונתת יד לגזירות אכזריות ובלתי צודקות נגד עניים וזקנים בשעה שיכולת גם יכולת לבחור דרכים נוספות לשפר את הכלכלה, גם אם היית צריך לקצץ. </w:t>
      </w:r>
    </w:p>
    <w:p w14:paraId="6B6B3027" w14:textId="77777777" w:rsidR="00000000" w:rsidRDefault="002703A1">
      <w:pPr>
        <w:pStyle w:val="a0"/>
        <w:rPr>
          <w:rFonts w:hint="cs"/>
          <w:rtl/>
        </w:rPr>
      </w:pPr>
    </w:p>
    <w:p w14:paraId="0A23392A" w14:textId="77777777" w:rsidR="00000000" w:rsidRDefault="002703A1">
      <w:pPr>
        <w:pStyle w:val="a0"/>
        <w:rPr>
          <w:rFonts w:hint="cs"/>
          <w:rtl/>
        </w:rPr>
      </w:pPr>
      <w:r>
        <w:rPr>
          <w:rFonts w:hint="cs"/>
          <w:rtl/>
        </w:rPr>
        <w:t>והדבר האחרון שאני רוצה לדבר עליו, והוא הכי חשוב בעיני, הדברים הגזעניים והנוראים נגד מתפקדי הליכוד חובשי הכיפות, מה שנקר</w:t>
      </w:r>
      <w:r>
        <w:rPr>
          <w:rFonts w:hint="cs"/>
          <w:rtl/>
        </w:rPr>
        <w:t>א "הפייגלינים" בקוד של האנטישמיות החדשה.</w:t>
      </w:r>
    </w:p>
    <w:p w14:paraId="0454B071" w14:textId="77777777" w:rsidR="00000000" w:rsidRDefault="002703A1">
      <w:pPr>
        <w:pStyle w:val="a0"/>
        <w:rPr>
          <w:rFonts w:hint="cs"/>
          <w:rtl/>
        </w:rPr>
      </w:pPr>
    </w:p>
    <w:p w14:paraId="40018AA9" w14:textId="77777777" w:rsidR="00000000" w:rsidRDefault="002703A1">
      <w:pPr>
        <w:pStyle w:val="a0"/>
        <w:rPr>
          <w:rFonts w:hint="cs"/>
          <w:rtl/>
        </w:rPr>
      </w:pPr>
      <w:r>
        <w:rPr>
          <w:rFonts w:hint="cs"/>
          <w:rtl/>
        </w:rPr>
        <w:t>מה זה הפייגלינים האלה? מי הם האנשים שבחרו, האם הם פחות מצביעי ליכוד, האם הם פחות חברי ליכוד מכל מיני אנשים שרובם ודאי אנשים ישרים, אבל יש שם גם אנשים די מפוקפקים ואף אחד לא יעלה על דעתו להגיד שזה לא הליכוד האותנטי?</w:t>
      </w:r>
      <w:r>
        <w:rPr>
          <w:rFonts w:hint="cs"/>
          <w:rtl/>
        </w:rPr>
        <w:t xml:space="preserve"> רק משום שהם מתנחלים, שאני לא מסכים אתם בהשקפותיהם, אבל רק משום שהם מתנחלים וחובשי כיפות ואנשים מאמינים אז הם גורמים עוינים שהשתלטו על הליכוד? ומי אומר את זה? אותם אנשים שהם תמיד נגד הליכוד, אנשים שהשתלטו על כלי התקשורת, אנשים שלא מייצגים אפילו פרומיל בעם </w:t>
      </w:r>
      <w:r>
        <w:rPr>
          <w:rFonts w:hint="cs"/>
          <w:rtl/>
        </w:rPr>
        <w:t xml:space="preserve">מדברים על 200,000 בוחרי ליכוד, שמייצגים רק 1% בעם. </w:t>
      </w:r>
    </w:p>
    <w:p w14:paraId="1631444C" w14:textId="77777777" w:rsidR="00000000" w:rsidRDefault="002703A1">
      <w:pPr>
        <w:pStyle w:val="a0"/>
        <w:rPr>
          <w:rFonts w:hint="cs"/>
          <w:rtl/>
        </w:rPr>
      </w:pPr>
    </w:p>
    <w:p w14:paraId="7B15D559" w14:textId="77777777" w:rsidR="00000000" w:rsidRDefault="002703A1">
      <w:pPr>
        <w:pStyle w:val="a0"/>
        <w:rPr>
          <w:rFonts w:hint="cs"/>
          <w:rtl/>
        </w:rPr>
      </w:pPr>
      <w:r>
        <w:rPr>
          <w:rFonts w:hint="cs"/>
          <w:rtl/>
        </w:rPr>
        <w:t xml:space="preserve">אז אני לא בא להגן על אנשי הליכוד, אבל אני בא למחות על הגזענות, על האנטישמיות ביחס לאנשים דתיים, לאנשים חובשי כיפות, לאנשים שמוסרים את נפשם למען הארץ הזאת. תודה רבה. </w:t>
      </w:r>
    </w:p>
    <w:p w14:paraId="0FA6AAF3" w14:textId="77777777" w:rsidR="00000000" w:rsidRDefault="002703A1">
      <w:pPr>
        <w:pStyle w:val="a0"/>
        <w:rPr>
          <w:rFonts w:hint="cs"/>
          <w:rtl/>
        </w:rPr>
      </w:pPr>
    </w:p>
    <w:p w14:paraId="07F8EA3F" w14:textId="77777777" w:rsidR="00000000" w:rsidRDefault="002703A1">
      <w:pPr>
        <w:pStyle w:val="af1"/>
        <w:rPr>
          <w:rtl/>
        </w:rPr>
      </w:pPr>
      <w:r>
        <w:rPr>
          <w:rtl/>
        </w:rPr>
        <w:t>היו"ר יולי-יואל אדלשטיין:</w:t>
      </w:r>
    </w:p>
    <w:p w14:paraId="733F2EAD" w14:textId="77777777" w:rsidR="00000000" w:rsidRDefault="002703A1">
      <w:pPr>
        <w:pStyle w:val="a0"/>
        <w:rPr>
          <w:rtl/>
        </w:rPr>
      </w:pPr>
    </w:p>
    <w:p w14:paraId="59EEA11A" w14:textId="77777777" w:rsidR="00000000" w:rsidRDefault="002703A1">
      <w:pPr>
        <w:pStyle w:val="a0"/>
        <w:rPr>
          <w:rFonts w:hint="cs"/>
          <w:rtl/>
        </w:rPr>
      </w:pPr>
      <w:r>
        <w:rPr>
          <w:rFonts w:hint="cs"/>
          <w:rtl/>
        </w:rPr>
        <w:t>תודה לחבר</w:t>
      </w:r>
      <w:r>
        <w:rPr>
          <w:rFonts w:hint="cs"/>
          <w:rtl/>
        </w:rPr>
        <w:t xml:space="preserve"> הכנסת אייכלר. חבר הכנסת עזמי בשארה - לא כאן. חבר הכנסת טלב אלסאנע </w:t>
      </w:r>
      <w:r>
        <w:rPr>
          <w:rtl/>
        </w:rPr>
        <w:t>–</w:t>
      </w:r>
      <w:r>
        <w:rPr>
          <w:rFonts w:hint="cs"/>
          <w:rtl/>
        </w:rPr>
        <w:t xml:space="preserve"> בבקשה, אדוני. כידוע, עד שלוש דקות. </w:t>
      </w:r>
    </w:p>
    <w:p w14:paraId="32A73ED5" w14:textId="77777777" w:rsidR="00000000" w:rsidRDefault="002703A1">
      <w:pPr>
        <w:pStyle w:val="a0"/>
        <w:rPr>
          <w:rFonts w:hint="cs"/>
          <w:rtl/>
        </w:rPr>
      </w:pPr>
    </w:p>
    <w:p w14:paraId="552249CB" w14:textId="77777777" w:rsidR="00000000" w:rsidRDefault="002703A1">
      <w:pPr>
        <w:pStyle w:val="a"/>
        <w:rPr>
          <w:rtl/>
        </w:rPr>
      </w:pPr>
      <w:bookmarkStart w:id="211" w:name="FS000000549T03_05_2004_17_42_00"/>
      <w:bookmarkStart w:id="212" w:name="_Toc72672388"/>
      <w:bookmarkEnd w:id="211"/>
      <w:r>
        <w:rPr>
          <w:rFonts w:hint="eastAsia"/>
          <w:rtl/>
        </w:rPr>
        <w:t>טלב</w:t>
      </w:r>
      <w:r>
        <w:rPr>
          <w:rtl/>
        </w:rPr>
        <w:t xml:space="preserve"> אלסאנע (רע"ם):</w:t>
      </w:r>
      <w:bookmarkEnd w:id="212"/>
    </w:p>
    <w:p w14:paraId="1F75D77A" w14:textId="77777777" w:rsidR="00000000" w:rsidRDefault="002703A1">
      <w:pPr>
        <w:pStyle w:val="a0"/>
        <w:rPr>
          <w:rFonts w:hint="cs"/>
          <w:rtl/>
        </w:rPr>
      </w:pPr>
    </w:p>
    <w:p w14:paraId="06D817EC" w14:textId="77777777" w:rsidR="00000000" w:rsidRDefault="002703A1">
      <w:pPr>
        <w:pStyle w:val="a0"/>
        <w:rPr>
          <w:rFonts w:hint="cs"/>
          <w:rtl/>
        </w:rPr>
      </w:pPr>
      <w:r>
        <w:rPr>
          <w:rFonts w:hint="cs"/>
          <w:rtl/>
        </w:rPr>
        <w:t>אדוני היושב-ראש, חברי הכנסת, אין ספק כי הפעם מלאכת צדיקים נעשתה על-ידי אחרים. רבים בעולם הערבי ניסו להניא את הנשיא ג'ורג' בוש מההת</w:t>
      </w:r>
      <w:r>
        <w:rPr>
          <w:rFonts w:hint="cs"/>
          <w:rtl/>
        </w:rPr>
        <w:t xml:space="preserve">חייבויות שלו בנושאים שלא נוגעים לארצות-הברית. הוא ויתר על זכות השיבה לפליטים, שזאת זכות בסיסית של הפלסטינים. מיליונים שנמצאים במחנות הפליטים חולמים שנים, והם יממשו את הזכות הזאת. </w:t>
      </w:r>
    </w:p>
    <w:p w14:paraId="2B1A7FD8" w14:textId="77777777" w:rsidR="00000000" w:rsidRDefault="002703A1">
      <w:pPr>
        <w:pStyle w:val="a0"/>
        <w:rPr>
          <w:rFonts w:hint="cs"/>
          <w:rtl/>
        </w:rPr>
      </w:pPr>
    </w:p>
    <w:p w14:paraId="32A74368" w14:textId="77777777" w:rsidR="00000000" w:rsidRDefault="002703A1">
      <w:pPr>
        <w:pStyle w:val="af0"/>
        <w:rPr>
          <w:rtl/>
        </w:rPr>
      </w:pPr>
      <w:r>
        <w:rPr>
          <w:rtl/>
        </w:rPr>
        <w:t>גדעון סער (הליכוד):</w:t>
      </w:r>
    </w:p>
    <w:p w14:paraId="55D1C0A0" w14:textId="77777777" w:rsidR="00000000" w:rsidRDefault="002703A1">
      <w:pPr>
        <w:pStyle w:val="a0"/>
        <w:rPr>
          <w:rtl/>
        </w:rPr>
      </w:pPr>
    </w:p>
    <w:p w14:paraId="6AD79DC7" w14:textId="77777777" w:rsidR="00000000" w:rsidRDefault="002703A1">
      <w:pPr>
        <w:pStyle w:val="a0"/>
        <w:rPr>
          <w:rFonts w:hint="cs"/>
          <w:rtl/>
        </w:rPr>
      </w:pPr>
      <w:r>
        <w:rPr>
          <w:rFonts w:hint="cs"/>
          <w:rtl/>
        </w:rPr>
        <w:t xml:space="preserve">אין זכות כזאת. </w:t>
      </w:r>
    </w:p>
    <w:p w14:paraId="6CCCCB75" w14:textId="77777777" w:rsidR="00000000" w:rsidRDefault="002703A1">
      <w:pPr>
        <w:pStyle w:val="a0"/>
        <w:rPr>
          <w:rFonts w:hint="cs"/>
          <w:rtl/>
        </w:rPr>
      </w:pPr>
    </w:p>
    <w:p w14:paraId="07A64490" w14:textId="77777777" w:rsidR="00000000" w:rsidRDefault="002703A1">
      <w:pPr>
        <w:pStyle w:val="af0"/>
        <w:rPr>
          <w:rtl/>
        </w:rPr>
      </w:pPr>
      <w:r>
        <w:rPr>
          <w:rFonts w:hint="eastAsia"/>
          <w:rtl/>
        </w:rPr>
        <w:t>רוחמה</w:t>
      </w:r>
      <w:r>
        <w:rPr>
          <w:rtl/>
        </w:rPr>
        <w:t xml:space="preserve"> אברהם (הליכוד):</w:t>
      </w:r>
    </w:p>
    <w:p w14:paraId="10A101F0" w14:textId="77777777" w:rsidR="00000000" w:rsidRDefault="002703A1">
      <w:pPr>
        <w:pStyle w:val="a0"/>
        <w:rPr>
          <w:rFonts w:hint="cs"/>
          <w:rtl/>
        </w:rPr>
      </w:pPr>
    </w:p>
    <w:p w14:paraId="0BD3FB74" w14:textId="77777777" w:rsidR="00000000" w:rsidRDefault="002703A1">
      <w:pPr>
        <w:pStyle w:val="a0"/>
        <w:rPr>
          <w:rFonts w:hint="cs"/>
          <w:rtl/>
        </w:rPr>
      </w:pPr>
      <w:r>
        <w:rPr>
          <w:rFonts w:hint="cs"/>
          <w:rtl/>
        </w:rPr>
        <w:t>ממתי יש זכות כ</w:t>
      </w:r>
      <w:r>
        <w:rPr>
          <w:rFonts w:hint="cs"/>
          <w:rtl/>
        </w:rPr>
        <w:t xml:space="preserve">זאת? מה זאת הססמה הזאת בכלל? </w:t>
      </w:r>
    </w:p>
    <w:p w14:paraId="5E624B82" w14:textId="77777777" w:rsidR="00000000" w:rsidRDefault="002703A1">
      <w:pPr>
        <w:pStyle w:val="a0"/>
        <w:rPr>
          <w:rFonts w:hint="cs"/>
          <w:rtl/>
        </w:rPr>
      </w:pPr>
    </w:p>
    <w:p w14:paraId="7BF7A72B" w14:textId="77777777" w:rsidR="00000000" w:rsidRDefault="002703A1">
      <w:pPr>
        <w:pStyle w:val="-"/>
        <w:rPr>
          <w:rtl/>
        </w:rPr>
      </w:pPr>
      <w:bookmarkStart w:id="213" w:name="FS000000549T03_05_2004_17_42_06C"/>
      <w:bookmarkEnd w:id="213"/>
      <w:r>
        <w:rPr>
          <w:rtl/>
        </w:rPr>
        <w:t>טלב אלסאנע (רע"ם):</w:t>
      </w:r>
    </w:p>
    <w:p w14:paraId="66D520DE" w14:textId="77777777" w:rsidR="00000000" w:rsidRDefault="002703A1">
      <w:pPr>
        <w:pStyle w:val="a0"/>
        <w:rPr>
          <w:rtl/>
        </w:rPr>
      </w:pPr>
    </w:p>
    <w:p w14:paraId="195AD56B" w14:textId="77777777" w:rsidR="00000000" w:rsidRDefault="002703A1">
      <w:pPr>
        <w:pStyle w:val="a0"/>
        <w:rPr>
          <w:rFonts w:hint="cs"/>
          <w:rtl/>
        </w:rPr>
      </w:pPr>
      <w:r>
        <w:rPr>
          <w:rFonts w:hint="cs"/>
          <w:rtl/>
        </w:rPr>
        <w:t xml:space="preserve">לא יעזור לך, אתה יכול לצעוק, חבר הכנסת גדעון סער, עד עוד 100 שנה. העם היהודי אחרי 2,000 שנה מימש את הזכות שלו. הפלסטינים - 50 שנה? אז בעוד כמה שנים הם יממשו את הזכות הזאת. </w:t>
      </w:r>
    </w:p>
    <w:p w14:paraId="4CBA2B82" w14:textId="77777777" w:rsidR="00000000" w:rsidRDefault="002703A1">
      <w:pPr>
        <w:pStyle w:val="a0"/>
        <w:rPr>
          <w:rFonts w:hint="cs"/>
          <w:rtl/>
        </w:rPr>
      </w:pPr>
    </w:p>
    <w:p w14:paraId="1D23F890" w14:textId="77777777" w:rsidR="00000000" w:rsidRDefault="002703A1">
      <w:pPr>
        <w:pStyle w:val="af1"/>
        <w:rPr>
          <w:rtl/>
        </w:rPr>
      </w:pPr>
      <w:r>
        <w:rPr>
          <w:rtl/>
        </w:rPr>
        <w:t>היו"ר יולי-יואל אדלשטיין:</w:t>
      </w:r>
    </w:p>
    <w:p w14:paraId="08037A18" w14:textId="77777777" w:rsidR="00000000" w:rsidRDefault="002703A1">
      <w:pPr>
        <w:pStyle w:val="a0"/>
        <w:rPr>
          <w:rtl/>
        </w:rPr>
      </w:pPr>
    </w:p>
    <w:p w14:paraId="086F8CAA" w14:textId="77777777" w:rsidR="00000000" w:rsidRDefault="002703A1">
      <w:pPr>
        <w:pStyle w:val="a0"/>
        <w:rPr>
          <w:rFonts w:hint="cs"/>
          <w:rtl/>
        </w:rPr>
      </w:pPr>
      <w:r>
        <w:rPr>
          <w:rFonts w:hint="cs"/>
          <w:rtl/>
        </w:rPr>
        <w:t xml:space="preserve">חבר </w:t>
      </w:r>
      <w:r>
        <w:rPr>
          <w:rFonts w:hint="cs"/>
          <w:rtl/>
        </w:rPr>
        <w:t xml:space="preserve">הכנסת סער, במקומך לא הייתי צועק עכשיו. </w:t>
      </w:r>
    </w:p>
    <w:p w14:paraId="3A741419" w14:textId="77777777" w:rsidR="00000000" w:rsidRDefault="002703A1">
      <w:pPr>
        <w:pStyle w:val="a0"/>
        <w:rPr>
          <w:rFonts w:hint="cs"/>
          <w:rtl/>
        </w:rPr>
      </w:pPr>
    </w:p>
    <w:p w14:paraId="1233E1B8" w14:textId="77777777" w:rsidR="00000000" w:rsidRDefault="002703A1">
      <w:pPr>
        <w:pStyle w:val="-"/>
        <w:rPr>
          <w:rtl/>
        </w:rPr>
      </w:pPr>
      <w:bookmarkStart w:id="214" w:name="FS000000549T03_05_2004_19_22_53"/>
      <w:bookmarkEnd w:id="214"/>
      <w:r>
        <w:rPr>
          <w:rFonts w:hint="eastAsia"/>
          <w:rtl/>
        </w:rPr>
        <w:t>טלב</w:t>
      </w:r>
      <w:r>
        <w:rPr>
          <w:rtl/>
        </w:rPr>
        <w:t xml:space="preserve"> אלסאנע (רע"ם):</w:t>
      </w:r>
    </w:p>
    <w:p w14:paraId="6B671321" w14:textId="77777777" w:rsidR="00000000" w:rsidRDefault="002703A1">
      <w:pPr>
        <w:pStyle w:val="a0"/>
        <w:rPr>
          <w:rFonts w:hint="cs"/>
          <w:rtl/>
        </w:rPr>
      </w:pPr>
    </w:p>
    <w:p w14:paraId="6C55B72C" w14:textId="77777777" w:rsidR="00000000" w:rsidRDefault="002703A1">
      <w:pPr>
        <w:pStyle w:val="a0"/>
        <w:rPr>
          <w:rFonts w:hint="cs"/>
          <w:rtl/>
        </w:rPr>
      </w:pPr>
      <w:r>
        <w:rPr>
          <w:rFonts w:hint="cs"/>
          <w:rtl/>
        </w:rPr>
        <w:t>והנשיא ג'ורג' בוש, ברוב הלהיטות שלו אחרי הקול היהודי בארצות-הברית לקראת הבחירות, מה לא עשה כדי לרצות את אריאל שרון? הכול הוא היה מוכן למכור. הוא היה מוכן למכור עד הפלסטיני האחרון. זה לא נוגע אליו</w:t>
      </w:r>
      <w:r>
        <w:rPr>
          <w:rFonts w:hint="cs"/>
          <w:rtl/>
        </w:rPr>
        <w:t>, זה לא נוגע לקליפורניה ולא לניו-יורק, ואריאל שרון היה שמח בחלקו, הכול הוא קיבל. אבל הוא שכח לעשות דבר אחד לפני שהוא נסע לארצות-הברית לקבל את ברכת הדרך מג'ורג' בוש, הוא היה צריך לבקש את ברכת הדרך מחבר הכנסת אורי אריאל, מהמתפקדים של הליכוד. אתם הוא לא התייע</w:t>
      </w:r>
      <w:r>
        <w:rPr>
          <w:rFonts w:hint="cs"/>
          <w:rtl/>
        </w:rPr>
        <w:t xml:space="preserve">ץ. הוא יצר אווירה, שהנה יש ראש ממשלה רציני, מוביל מהלך, ומתברר - סערה בכוס מים. </w:t>
      </w:r>
    </w:p>
    <w:p w14:paraId="2F60F943" w14:textId="77777777" w:rsidR="00000000" w:rsidRDefault="002703A1">
      <w:pPr>
        <w:pStyle w:val="a0"/>
        <w:rPr>
          <w:rFonts w:hint="cs"/>
          <w:rtl/>
        </w:rPr>
      </w:pPr>
    </w:p>
    <w:p w14:paraId="364756EF" w14:textId="77777777" w:rsidR="00000000" w:rsidRDefault="002703A1">
      <w:pPr>
        <w:pStyle w:val="af0"/>
        <w:rPr>
          <w:rtl/>
        </w:rPr>
      </w:pPr>
      <w:r>
        <w:rPr>
          <w:rFonts w:hint="eastAsia"/>
          <w:rtl/>
        </w:rPr>
        <w:t>אורי</w:t>
      </w:r>
      <w:r>
        <w:rPr>
          <w:rtl/>
        </w:rPr>
        <w:t xml:space="preserve"> יהודה אריאל (האיחוד הלאומי - ישראל ביתנו):</w:t>
      </w:r>
    </w:p>
    <w:p w14:paraId="69DECF43" w14:textId="77777777" w:rsidR="00000000" w:rsidRDefault="002703A1">
      <w:pPr>
        <w:pStyle w:val="a0"/>
        <w:rPr>
          <w:rFonts w:hint="cs"/>
          <w:rtl/>
        </w:rPr>
      </w:pPr>
    </w:p>
    <w:p w14:paraId="23C21F46" w14:textId="77777777" w:rsidR="00000000" w:rsidRDefault="002703A1">
      <w:pPr>
        <w:pStyle w:val="a0"/>
        <w:rPr>
          <w:rFonts w:hint="cs"/>
          <w:rtl/>
        </w:rPr>
      </w:pPr>
      <w:r>
        <w:rPr>
          <w:rFonts w:hint="cs"/>
          <w:rtl/>
        </w:rPr>
        <w:t xml:space="preserve">למה הוא לא התייעץ? </w:t>
      </w:r>
    </w:p>
    <w:p w14:paraId="6936836A" w14:textId="77777777" w:rsidR="00000000" w:rsidRDefault="002703A1">
      <w:pPr>
        <w:pStyle w:val="a0"/>
        <w:rPr>
          <w:rFonts w:hint="cs"/>
          <w:rtl/>
        </w:rPr>
      </w:pPr>
    </w:p>
    <w:p w14:paraId="6B5C622E" w14:textId="77777777" w:rsidR="00000000" w:rsidRDefault="002703A1">
      <w:pPr>
        <w:pStyle w:val="-"/>
        <w:rPr>
          <w:rtl/>
        </w:rPr>
      </w:pPr>
      <w:bookmarkStart w:id="215" w:name="FS000000549T03_05_2004_17_42_43C"/>
      <w:bookmarkEnd w:id="215"/>
      <w:r>
        <w:rPr>
          <w:rtl/>
        </w:rPr>
        <w:t>טלב אלסאנע (רע"ם):</w:t>
      </w:r>
    </w:p>
    <w:p w14:paraId="522F7566" w14:textId="77777777" w:rsidR="00000000" w:rsidRDefault="002703A1">
      <w:pPr>
        <w:pStyle w:val="a0"/>
        <w:rPr>
          <w:rtl/>
        </w:rPr>
      </w:pPr>
    </w:p>
    <w:p w14:paraId="01B7991C" w14:textId="77777777" w:rsidR="00000000" w:rsidRDefault="002703A1">
      <w:pPr>
        <w:pStyle w:val="a0"/>
        <w:rPr>
          <w:rFonts w:hint="cs"/>
          <w:rtl/>
        </w:rPr>
      </w:pPr>
      <w:r>
        <w:rPr>
          <w:rFonts w:hint="cs"/>
          <w:rtl/>
        </w:rPr>
        <w:t>הוא צריך לשמוע בעצתך, אתה מייצג את הליכוד יותר ממנו. לכן, מתברר שראש הממשלה עושה הסכ</w:t>
      </w:r>
      <w:r>
        <w:rPr>
          <w:rFonts w:hint="cs"/>
          <w:rtl/>
        </w:rPr>
        <w:t xml:space="preserve">מים על מדשאות הבית הלבן והוא מתעלם מדבר אחד, שיש צד שני. הצד הזה נקרא הצד הפלסטיני, ואתו צריך לדבר. להחלטה להכריז מלחמה לא צריך שני צדדים, צד אחד יכול להכריז מלחמה. אבל בתהליך של שלום, אי-אפשר שצד אחד יוביל באופן חד-צדדי. תהליך שלום מחייב שני צדדים. </w:t>
      </w:r>
    </w:p>
    <w:p w14:paraId="7B796C7C" w14:textId="77777777" w:rsidR="00000000" w:rsidRDefault="002703A1">
      <w:pPr>
        <w:pStyle w:val="a0"/>
        <w:rPr>
          <w:rFonts w:hint="cs"/>
          <w:rtl/>
        </w:rPr>
      </w:pPr>
    </w:p>
    <w:p w14:paraId="7C43BC6B" w14:textId="77777777" w:rsidR="00000000" w:rsidRDefault="002703A1">
      <w:pPr>
        <w:pStyle w:val="af0"/>
        <w:rPr>
          <w:rtl/>
        </w:rPr>
      </w:pPr>
      <w:r>
        <w:rPr>
          <w:rFonts w:hint="eastAsia"/>
          <w:rtl/>
        </w:rPr>
        <w:t>רשף</w:t>
      </w:r>
      <w:r>
        <w:rPr>
          <w:rtl/>
        </w:rPr>
        <w:t xml:space="preserve"> </w:t>
      </w:r>
      <w:r>
        <w:rPr>
          <w:rtl/>
        </w:rPr>
        <w:t>חן (שינוי):</w:t>
      </w:r>
    </w:p>
    <w:p w14:paraId="4DA050E0" w14:textId="77777777" w:rsidR="00000000" w:rsidRDefault="002703A1">
      <w:pPr>
        <w:pStyle w:val="a0"/>
        <w:rPr>
          <w:rFonts w:hint="cs"/>
          <w:rtl/>
        </w:rPr>
      </w:pPr>
    </w:p>
    <w:p w14:paraId="1A4B92E5" w14:textId="77777777" w:rsidR="00000000" w:rsidRDefault="002703A1">
      <w:pPr>
        <w:pStyle w:val="a0"/>
        <w:rPr>
          <w:rFonts w:hint="cs"/>
          <w:rtl/>
        </w:rPr>
      </w:pPr>
      <w:r>
        <w:rPr>
          <w:rFonts w:hint="cs"/>
          <w:rtl/>
        </w:rPr>
        <w:t xml:space="preserve">שניהם צריכים לרצות את זה. </w:t>
      </w:r>
    </w:p>
    <w:p w14:paraId="604F15C9" w14:textId="77777777" w:rsidR="00000000" w:rsidRDefault="002703A1">
      <w:pPr>
        <w:pStyle w:val="a0"/>
        <w:rPr>
          <w:rFonts w:hint="cs"/>
          <w:rtl/>
        </w:rPr>
      </w:pPr>
    </w:p>
    <w:p w14:paraId="55039B82" w14:textId="77777777" w:rsidR="00000000" w:rsidRDefault="002703A1">
      <w:pPr>
        <w:pStyle w:val="-"/>
        <w:rPr>
          <w:rtl/>
        </w:rPr>
      </w:pPr>
      <w:bookmarkStart w:id="216" w:name="FS000000549T03_05_2004_17_43_27C"/>
      <w:bookmarkEnd w:id="216"/>
      <w:r>
        <w:rPr>
          <w:rtl/>
        </w:rPr>
        <w:t>טלב אלסאנע (רע"ם):</w:t>
      </w:r>
    </w:p>
    <w:p w14:paraId="06719BC1" w14:textId="77777777" w:rsidR="00000000" w:rsidRDefault="002703A1">
      <w:pPr>
        <w:pStyle w:val="a0"/>
        <w:rPr>
          <w:rtl/>
        </w:rPr>
      </w:pPr>
    </w:p>
    <w:p w14:paraId="4F70E034" w14:textId="77777777" w:rsidR="00000000" w:rsidRDefault="002703A1">
      <w:pPr>
        <w:pStyle w:val="a0"/>
        <w:rPr>
          <w:rFonts w:hint="cs"/>
          <w:rtl/>
        </w:rPr>
      </w:pPr>
      <w:r>
        <w:rPr>
          <w:rFonts w:hint="cs"/>
          <w:rtl/>
        </w:rPr>
        <w:t>ידידי, אני ממש מעריך אותך. אני רוצה להגיד לך, אם לאחר מה שקרה אתמול אתה ממשיך להעלות את הטיעון הזה, נראה שמשהו בעייתי אצלך בתפיסת המתרחש. מה זה ירצו? ראש הממשלה רצה והמפלגה שלו התנגדה. או שראש המ</w:t>
      </w:r>
      <w:r>
        <w:rPr>
          <w:rFonts w:hint="cs"/>
          <w:rtl/>
        </w:rPr>
        <w:t xml:space="preserve">משלה לא רלוונטי לליכוד או שהליכוד לא רלוונטי לראש הממשלה. לכן, המבחן הזה, חבר הכנסת חן, שהפלסטינים לא רלוונטים - זה נפל. יש לנו מפלגה לא רלוונטית בשלטון, יש לנו ראש ממשלה לא רלוונטי, ויש לנו תוכנית שמאתמול הפכה ללא רלוונטית. </w:t>
      </w:r>
    </w:p>
    <w:p w14:paraId="3856015C" w14:textId="77777777" w:rsidR="00000000" w:rsidRDefault="002703A1">
      <w:pPr>
        <w:pStyle w:val="a0"/>
        <w:ind w:firstLine="0"/>
        <w:rPr>
          <w:rFonts w:hint="cs"/>
          <w:rtl/>
        </w:rPr>
      </w:pPr>
    </w:p>
    <w:p w14:paraId="567EF16D" w14:textId="77777777" w:rsidR="00000000" w:rsidRDefault="002703A1">
      <w:pPr>
        <w:pStyle w:val="af1"/>
        <w:rPr>
          <w:rtl/>
        </w:rPr>
      </w:pPr>
      <w:r>
        <w:rPr>
          <w:rtl/>
        </w:rPr>
        <w:t>היו"ר יולי-יואל אדלשטיין:</w:t>
      </w:r>
    </w:p>
    <w:p w14:paraId="5F00B59E" w14:textId="77777777" w:rsidR="00000000" w:rsidRDefault="002703A1">
      <w:pPr>
        <w:pStyle w:val="a0"/>
        <w:rPr>
          <w:rtl/>
        </w:rPr>
      </w:pPr>
    </w:p>
    <w:p w14:paraId="39445221" w14:textId="77777777" w:rsidR="00000000" w:rsidRDefault="002703A1">
      <w:pPr>
        <w:pStyle w:val="a0"/>
        <w:rPr>
          <w:rFonts w:hint="cs"/>
          <w:rtl/>
        </w:rPr>
      </w:pPr>
      <w:r>
        <w:rPr>
          <w:rFonts w:hint="cs"/>
          <w:rtl/>
        </w:rPr>
        <w:t>תו</w:t>
      </w:r>
      <w:r>
        <w:rPr>
          <w:rFonts w:hint="cs"/>
          <w:rtl/>
        </w:rPr>
        <w:t xml:space="preserve">דה רבה. </w:t>
      </w:r>
    </w:p>
    <w:p w14:paraId="0D0F8CC4" w14:textId="77777777" w:rsidR="00000000" w:rsidRDefault="002703A1">
      <w:pPr>
        <w:pStyle w:val="-"/>
        <w:rPr>
          <w:rFonts w:hint="cs"/>
          <w:rtl/>
        </w:rPr>
      </w:pPr>
      <w:bookmarkStart w:id="217" w:name="FS000000549T03_05_2004_19_28_36C"/>
      <w:bookmarkEnd w:id="217"/>
    </w:p>
    <w:p w14:paraId="2897E756" w14:textId="77777777" w:rsidR="00000000" w:rsidRDefault="002703A1">
      <w:pPr>
        <w:pStyle w:val="-"/>
        <w:rPr>
          <w:rtl/>
        </w:rPr>
      </w:pPr>
      <w:r>
        <w:rPr>
          <w:rtl/>
        </w:rPr>
        <w:t>טלב אלסאנע (רע"ם):</w:t>
      </w:r>
    </w:p>
    <w:p w14:paraId="6692A78E" w14:textId="77777777" w:rsidR="00000000" w:rsidRDefault="002703A1">
      <w:pPr>
        <w:pStyle w:val="a0"/>
        <w:rPr>
          <w:rtl/>
        </w:rPr>
      </w:pPr>
    </w:p>
    <w:p w14:paraId="2332E035" w14:textId="77777777" w:rsidR="00000000" w:rsidRDefault="002703A1">
      <w:pPr>
        <w:pStyle w:val="a0"/>
        <w:rPr>
          <w:rFonts w:hint="cs"/>
          <w:rtl/>
        </w:rPr>
      </w:pPr>
      <w:bookmarkStart w:id="218" w:name="FS000000549T03_05_2004_17_43_53C"/>
      <w:bookmarkEnd w:id="218"/>
      <w:r>
        <w:rPr>
          <w:rFonts w:hint="cs"/>
          <w:rtl/>
        </w:rPr>
        <w:t xml:space="preserve">עצה אחרונה, אדוני היושב-ראש, במקום שראש הממשלה יתאמץ ויחייג שיחת חו"ל עם העלות הכספית שלה, הוא צריך לחייג למוקטעה, ליאסר ערפאת, זאת אותה קידומת, 02. העלות שלה קטנה, היעילות שלה גבוהה, התוצאה מצוינת, וזה המסר. תודה רבה. </w:t>
      </w:r>
    </w:p>
    <w:p w14:paraId="71D02120" w14:textId="77777777" w:rsidR="00000000" w:rsidRDefault="002703A1">
      <w:pPr>
        <w:pStyle w:val="a0"/>
        <w:rPr>
          <w:rFonts w:hint="cs"/>
          <w:rtl/>
        </w:rPr>
      </w:pPr>
    </w:p>
    <w:p w14:paraId="5893BA97" w14:textId="77777777" w:rsidR="00000000" w:rsidRDefault="002703A1">
      <w:pPr>
        <w:pStyle w:val="af1"/>
        <w:rPr>
          <w:rtl/>
        </w:rPr>
      </w:pPr>
      <w:r>
        <w:rPr>
          <w:rFonts w:hint="eastAsia"/>
          <w:rtl/>
        </w:rPr>
        <w:t>היו</w:t>
      </w:r>
      <w:r>
        <w:rPr>
          <w:rtl/>
        </w:rPr>
        <w:t>"ר</w:t>
      </w:r>
      <w:r>
        <w:rPr>
          <w:rtl/>
        </w:rPr>
        <w:t xml:space="preserve"> יולי-יואל אדלשטיין:</w:t>
      </w:r>
    </w:p>
    <w:p w14:paraId="366A1756" w14:textId="77777777" w:rsidR="00000000" w:rsidRDefault="002703A1">
      <w:pPr>
        <w:pStyle w:val="a0"/>
        <w:rPr>
          <w:rFonts w:hint="cs"/>
          <w:rtl/>
        </w:rPr>
      </w:pPr>
    </w:p>
    <w:p w14:paraId="1F0E07F9" w14:textId="77777777" w:rsidR="00000000" w:rsidRDefault="002703A1">
      <w:pPr>
        <w:pStyle w:val="a0"/>
        <w:rPr>
          <w:rFonts w:hint="cs"/>
          <w:rtl/>
        </w:rPr>
      </w:pPr>
      <w:r>
        <w:rPr>
          <w:rFonts w:hint="cs"/>
          <w:rtl/>
        </w:rPr>
        <w:t xml:space="preserve">תודה. לא מסרת את מספר הטלפון. בבקשה, חבר הכנסת עבד-אלמאלכ דהאמשה. אחריו - חבר הכנסת יגאל יאסינוב.  </w:t>
      </w:r>
    </w:p>
    <w:p w14:paraId="7854AB1A" w14:textId="77777777" w:rsidR="00000000" w:rsidRDefault="002703A1">
      <w:pPr>
        <w:pStyle w:val="a0"/>
        <w:rPr>
          <w:rFonts w:hint="cs"/>
          <w:rtl/>
        </w:rPr>
      </w:pPr>
    </w:p>
    <w:p w14:paraId="633507DE" w14:textId="77777777" w:rsidR="00000000" w:rsidRDefault="002703A1">
      <w:pPr>
        <w:pStyle w:val="-"/>
        <w:rPr>
          <w:rtl/>
        </w:rPr>
      </w:pPr>
      <w:bookmarkStart w:id="219" w:name="FS000000549T03_05_2004_17_44_29C"/>
      <w:bookmarkEnd w:id="219"/>
      <w:r>
        <w:rPr>
          <w:rtl/>
        </w:rPr>
        <w:t>טלב אלסאנע (רע"ם):</w:t>
      </w:r>
    </w:p>
    <w:p w14:paraId="047BC092" w14:textId="77777777" w:rsidR="00000000" w:rsidRDefault="002703A1">
      <w:pPr>
        <w:pStyle w:val="a0"/>
        <w:rPr>
          <w:rtl/>
        </w:rPr>
      </w:pPr>
    </w:p>
    <w:p w14:paraId="1A974A41" w14:textId="77777777" w:rsidR="00000000" w:rsidRDefault="002703A1">
      <w:pPr>
        <w:pStyle w:val="a0"/>
        <w:rPr>
          <w:rFonts w:hint="cs"/>
          <w:rtl/>
        </w:rPr>
      </w:pPr>
      <w:r>
        <w:rPr>
          <w:rFonts w:hint="cs"/>
          <w:rtl/>
        </w:rPr>
        <w:t xml:space="preserve">בדיון הבא. </w:t>
      </w:r>
    </w:p>
    <w:p w14:paraId="39084F58" w14:textId="77777777" w:rsidR="00000000" w:rsidRDefault="002703A1">
      <w:pPr>
        <w:pStyle w:val="a0"/>
        <w:rPr>
          <w:rFonts w:hint="cs"/>
          <w:rtl/>
        </w:rPr>
      </w:pPr>
    </w:p>
    <w:p w14:paraId="0ED8B17F" w14:textId="77777777" w:rsidR="00000000" w:rsidRDefault="002703A1">
      <w:pPr>
        <w:pStyle w:val="a"/>
        <w:rPr>
          <w:rtl/>
        </w:rPr>
      </w:pPr>
      <w:bookmarkStart w:id="220" w:name="FS000000550T03_05_2004_19_30_18"/>
      <w:bookmarkStart w:id="221" w:name="_Toc72672389"/>
      <w:bookmarkEnd w:id="220"/>
      <w:r>
        <w:rPr>
          <w:rFonts w:hint="eastAsia"/>
          <w:rtl/>
        </w:rPr>
        <w:t>עבד</w:t>
      </w:r>
      <w:r>
        <w:rPr>
          <w:rtl/>
        </w:rPr>
        <w:t>-אלמאלכ דהאמשה (רע"ם):</w:t>
      </w:r>
      <w:bookmarkEnd w:id="221"/>
    </w:p>
    <w:p w14:paraId="2A1E1667" w14:textId="77777777" w:rsidR="00000000" w:rsidRDefault="002703A1">
      <w:pPr>
        <w:pStyle w:val="a0"/>
        <w:rPr>
          <w:rFonts w:hint="cs"/>
          <w:rtl/>
        </w:rPr>
      </w:pPr>
    </w:p>
    <w:p w14:paraId="5F4E28E9" w14:textId="77777777" w:rsidR="00000000" w:rsidRDefault="002703A1">
      <w:pPr>
        <w:pStyle w:val="a0"/>
        <w:rPr>
          <w:rFonts w:hint="cs"/>
          <w:rtl/>
        </w:rPr>
      </w:pPr>
      <w:r>
        <w:rPr>
          <w:rFonts w:hint="cs"/>
          <w:rtl/>
        </w:rPr>
        <w:t xml:space="preserve">144 יעשה את זה. חלק מהטלפונים הם במרכזיית ישראל. </w:t>
      </w:r>
    </w:p>
    <w:p w14:paraId="54845506" w14:textId="77777777" w:rsidR="00000000" w:rsidRDefault="002703A1">
      <w:pPr>
        <w:pStyle w:val="a0"/>
        <w:rPr>
          <w:rFonts w:hint="cs"/>
          <w:rtl/>
        </w:rPr>
      </w:pPr>
      <w:bookmarkStart w:id="222" w:name="FS000000550T03_05_2004_17_44_53"/>
      <w:bookmarkEnd w:id="222"/>
    </w:p>
    <w:p w14:paraId="73BEB3F9" w14:textId="77777777" w:rsidR="00000000" w:rsidRDefault="002703A1">
      <w:pPr>
        <w:pStyle w:val="a0"/>
        <w:rPr>
          <w:rFonts w:hint="cs"/>
          <w:rtl/>
        </w:rPr>
      </w:pPr>
      <w:r>
        <w:rPr>
          <w:rFonts w:hint="cs"/>
          <w:rtl/>
        </w:rPr>
        <w:t>מר שרון בשעת התגלות, ב</w:t>
      </w:r>
      <w:r>
        <w:rPr>
          <w:rFonts w:hint="cs"/>
          <w:rtl/>
        </w:rPr>
        <w:t xml:space="preserve">שעת - - - </w:t>
      </w:r>
    </w:p>
    <w:p w14:paraId="760B4DC4" w14:textId="77777777" w:rsidR="00000000" w:rsidRDefault="002703A1">
      <w:pPr>
        <w:pStyle w:val="a0"/>
        <w:rPr>
          <w:rFonts w:hint="cs"/>
          <w:rtl/>
        </w:rPr>
      </w:pPr>
    </w:p>
    <w:p w14:paraId="2AB35137" w14:textId="77777777" w:rsidR="00000000" w:rsidRDefault="002703A1">
      <w:pPr>
        <w:pStyle w:val="af0"/>
        <w:rPr>
          <w:rtl/>
        </w:rPr>
      </w:pPr>
      <w:r>
        <w:rPr>
          <w:rFonts w:hint="eastAsia"/>
          <w:rtl/>
        </w:rPr>
        <w:t>עסאם</w:t>
      </w:r>
      <w:r>
        <w:rPr>
          <w:rtl/>
        </w:rPr>
        <w:t xml:space="preserve"> מח'ול (חד"ש-תע"ל):</w:t>
      </w:r>
    </w:p>
    <w:p w14:paraId="3C3F6BF2" w14:textId="77777777" w:rsidR="00000000" w:rsidRDefault="002703A1">
      <w:pPr>
        <w:pStyle w:val="a0"/>
        <w:rPr>
          <w:rFonts w:hint="cs"/>
          <w:rtl/>
        </w:rPr>
      </w:pPr>
    </w:p>
    <w:p w14:paraId="681CE8E5" w14:textId="77777777" w:rsidR="00000000" w:rsidRDefault="002703A1">
      <w:pPr>
        <w:pStyle w:val="a0"/>
        <w:rPr>
          <w:rFonts w:hint="cs"/>
          <w:rtl/>
        </w:rPr>
      </w:pPr>
      <w:r>
        <w:rPr>
          <w:rFonts w:hint="cs"/>
          <w:rtl/>
        </w:rPr>
        <w:t xml:space="preserve">שעת אמת. </w:t>
      </w:r>
    </w:p>
    <w:p w14:paraId="381F8C0F" w14:textId="77777777" w:rsidR="00000000" w:rsidRDefault="002703A1">
      <w:pPr>
        <w:pStyle w:val="a0"/>
        <w:rPr>
          <w:rFonts w:hint="cs"/>
          <w:rtl/>
        </w:rPr>
      </w:pPr>
    </w:p>
    <w:p w14:paraId="2D4CE062" w14:textId="77777777" w:rsidR="00000000" w:rsidRDefault="002703A1">
      <w:pPr>
        <w:pStyle w:val="-"/>
        <w:rPr>
          <w:rtl/>
        </w:rPr>
      </w:pPr>
      <w:bookmarkStart w:id="223" w:name="FS000000550T03_05_2004_19_30_58C"/>
      <w:bookmarkEnd w:id="223"/>
      <w:r>
        <w:rPr>
          <w:rtl/>
        </w:rPr>
        <w:t>עבד-אלמאלכ דהאמשה (רע"ם):</w:t>
      </w:r>
    </w:p>
    <w:p w14:paraId="7948EDA2" w14:textId="77777777" w:rsidR="00000000" w:rsidRDefault="002703A1">
      <w:pPr>
        <w:pStyle w:val="a0"/>
        <w:rPr>
          <w:rtl/>
        </w:rPr>
      </w:pPr>
    </w:p>
    <w:p w14:paraId="7DD15E7A" w14:textId="77777777" w:rsidR="00000000" w:rsidRDefault="002703A1">
      <w:pPr>
        <w:pStyle w:val="a0"/>
        <w:rPr>
          <w:rFonts w:hint="cs"/>
          <w:rtl/>
        </w:rPr>
      </w:pPr>
      <w:r>
        <w:rPr>
          <w:rFonts w:hint="cs"/>
          <w:rtl/>
        </w:rPr>
        <w:t xml:space="preserve">אמת. - - - אמר שאי-אפשר לעשות כיבוש עד סוף הימים, אי-אפשר לשלוט בעם אחר לעולם, כך זה במלים שלו. </w:t>
      </w:r>
    </w:p>
    <w:p w14:paraId="64226D9F" w14:textId="77777777" w:rsidR="00000000" w:rsidRDefault="002703A1">
      <w:pPr>
        <w:pStyle w:val="a0"/>
        <w:rPr>
          <w:rFonts w:hint="cs"/>
          <w:rtl/>
        </w:rPr>
      </w:pPr>
    </w:p>
    <w:p w14:paraId="17D45DFB" w14:textId="77777777" w:rsidR="00000000" w:rsidRDefault="002703A1">
      <w:pPr>
        <w:pStyle w:val="af0"/>
        <w:rPr>
          <w:rtl/>
        </w:rPr>
      </w:pPr>
      <w:r>
        <w:rPr>
          <w:rFonts w:hint="eastAsia"/>
          <w:rtl/>
        </w:rPr>
        <w:t>עסאם</w:t>
      </w:r>
      <w:r>
        <w:rPr>
          <w:rtl/>
        </w:rPr>
        <w:t xml:space="preserve"> מח'ול (חד"ש-תע"ל):</w:t>
      </w:r>
    </w:p>
    <w:p w14:paraId="49262B44" w14:textId="77777777" w:rsidR="00000000" w:rsidRDefault="002703A1">
      <w:pPr>
        <w:pStyle w:val="a0"/>
        <w:rPr>
          <w:rFonts w:hint="cs"/>
          <w:rtl/>
        </w:rPr>
      </w:pPr>
    </w:p>
    <w:p w14:paraId="5856BBAC" w14:textId="77777777" w:rsidR="00000000" w:rsidRDefault="002703A1">
      <w:pPr>
        <w:pStyle w:val="a0"/>
        <w:rPr>
          <w:rFonts w:hint="cs"/>
          <w:rtl/>
        </w:rPr>
      </w:pPr>
      <w:r>
        <w:rPr>
          <w:rFonts w:hint="cs"/>
          <w:rtl/>
        </w:rPr>
        <w:t xml:space="preserve">הוא התכוון שאפשר לשלוט רק באדמתו של העם. </w:t>
      </w:r>
    </w:p>
    <w:p w14:paraId="126AABE0" w14:textId="77777777" w:rsidR="00000000" w:rsidRDefault="002703A1">
      <w:pPr>
        <w:pStyle w:val="a0"/>
        <w:rPr>
          <w:rtl/>
        </w:rPr>
      </w:pPr>
    </w:p>
    <w:p w14:paraId="2150638E" w14:textId="77777777" w:rsidR="00000000" w:rsidRDefault="002703A1">
      <w:pPr>
        <w:pStyle w:val="a0"/>
        <w:rPr>
          <w:rFonts w:hint="cs"/>
          <w:rtl/>
        </w:rPr>
      </w:pPr>
    </w:p>
    <w:p w14:paraId="2407F463" w14:textId="77777777" w:rsidR="00000000" w:rsidRDefault="002703A1">
      <w:pPr>
        <w:pStyle w:val="-"/>
        <w:rPr>
          <w:rtl/>
        </w:rPr>
      </w:pPr>
      <w:bookmarkStart w:id="224" w:name="FS000000550T03_05_2004_17_45_27C"/>
      <w:bookmarkEnd w:id="224"/>
      <w:r>
        <w:rPr>
          <w:rtl/>
        </w:rPr>
        <w:t>עבד-אלמאלכ דהא</w:t>
      </w:r>
      <w:r>
        <w:rPr>
          <w:rtl/>
        </w:rPr>
        <w:t>משה (רע"ם):</w:t>
      </w:r>
    </w:p>
    <w:p w14:paraId="60373D79" w14:textId="77777777" w:rsidR="00000000" w:rsidRDefault="002703A1">
      <w:pPr>
        <w:pStyle w:val="a0"/>
        <w:rPr>
          <w:rtl/>
        </w:rPr>
      </w:pPr>
    </w:p>
    <w:p w14:paraId="423E3E0C" w14:textId="77777777" w:rsidR="00000000" w:rsidRDefault="002703A1">
      <w:pPr>
        <w:pStyle w:val="a0"/>
        <w:rPr>
          <w:rFonts w:hint="cs"/>
          <w:rtl/>
        </w:rPr>
      </w:pPr>
      <w:r>
        <w:rPr>
          <w:rFonts w:hint="cs"/>
          <w:rtl/>
        </w:rPr>
        <w:t>כאשר קמו נגדו - לטובתו אני רוצה להניח שהוא התכוון לדברים בשעה שהוא אמר אותם - אמר, לא, לא אמרתי לצאת מכיבוש הארץ, לא לכבוש את העם עצמו, את האנשים. הרעיון הזה כנראה התגלגל, והוא רצה בצורה כלשהי להקנות לו עור וגידים, באה עליו ההשראה ויצא בתוכנית</w:t>
      </w:r>
      <w:r>
        <w:rPr>
          <w:rFonts w:hint="cs"/>
          <w:rtl/>
        </w:rPr>
        <w:t xml:space="preserve"> ההתנתקות. אומנם, ההתנתקות גם מהאדמה הפלסטינית בעזה, אבל לא התנתקות מהשלטון על אותה אדמה. הוא רצה לשלוט באוויר ובים, שלא תהיה להם עצמאות, לא חירות ולא חופש, פשוט לסגור אותם כמה שיותר חזק ולהתנתק מהאנשים האלה. </w:t>
      </w:r>
    </w:p>
    <w:p w14:paraId="68DF2C32" w14:textId="77777777" w:rsidR="00000000" w:rsidRDefault="002703A1">
      <w:pPr>
        <w:pStyle w:val="a0"/>
        <w:rPr>
          <w:rFonts w:hint="cs"/>
          <w:rtl/>
        </w:rPr>
      </w:pPr>
    </w:p>
    <w:p w14:paraId="54AF7233" w14:textId="77777777" w:rsidR="00000000" w:rsidRDefault="002703A1">
      <w:pPr>
        <w:pStyle w:val="a0"/>
        <w:rPr>
          <w:rFonts w:hint="cs"/>
          <w:rtl/>
        </w:rPr>
      </w:pPr>
      <w:r>
        <w:rPr>
          <w:rFonts w:hint="cs"/>
          <w:rtl/>
        </w:rPr>
        <w:t>השאלה, חבר הכנסת חן, היא אם יש שני צדדים לשלו</w:t>
      </w:r>
      <w:r>
        <w:rPr>
          <w:rFonts w:hint="cs"/>
          <w:rtl/>
        </w:rPr>
        <w:t>ם. כי אי-אפשר לכונן שלום בלי ששני הצדדים ירצו בו. אני שואל, מי לא רוצה במשוואה הזאת לשלום?</w:t>
      </w:r>
    </w:p>
    <w:p w14:paraId="69BCE7EA" w14:textId="77777777" w:rsidR="00000000" w:rsidRDefault="002703A1">
      <w:pPr>
        <w:pStyle w:val="a0"/>
        <w:rPr>
          <w:rFonts w:hint="cs"/>
          <w:rtl/>
        </w:rPr>
      </w:pPr>
    </w:p>
    <w:p w14:paraId="0F19F099" w14:textId="77777777" w:rsidR="00000000" w:rsidRDefault="002703A1">
      <w:pPr>
        <w:pStyle w:val="af0"/>
        <w:rPr>
          <w:rtl/>
        </w:rPr>
      </w:pPr>
      <w:r>
        <w:rPr>
          <w:rFonts w:hint="eastAsia"/>
          <w:rtl/>
        </w:rPr>
        <w:t>רשף</w:t>
      </w:r>
      <w:r>
        <w:rPr>
          <w:rtl/>
        </w:rPr>
        <w:t xml:space="preserve"> חן (שינוי):</w:t>
      </w:r>
    </w:p>
    <w:p w14:paraId="712FE955" w14:textId="77777777" w:rsidR="00000000" w:rsidRDefault="002703A1">
      <w:pPr>
        <w:pStyle w:val="a0"/>
        <w:rPr>
          <w:rFonts w:hint="cs"/>
          <w:rtl/>
        </w:rPr>
      </w:pPr>
    </w:p>
    <w:p w14:paraId="56175438" w14:textId="77777777" w:rsidR="00000000" w:rsidRDefault="002703A1">
      <w:pPr>
        <w:pStyle w:val="a0"/>
        <w:rPr>
          <w:rFonts w:hint="cs"/>
          <w:rtl/>
        </w:rPr>
      </w:pPr>
      <w:r>
        <w:rPr>
          <w:rFonts w:hint="cs"/>
          <w:rtl/>
        </w:rPr>
        <w:t xml:space="preserve">אלה שלא רוצים שלום, אלה שלא מגנים אותם, אני חושב שזה כמעט כל העם הפלסטיני. </w:t>
      </w:r>
    </w:p>
    <w:p w14:paraId="5806C960" w14:textId="77777777" w:rsidR="00000000" w:rsidRDefault="002703A1">
      <w:pPr>
        <w:pStyle w:val="a0"/>
        <w:rPr>
          <w:rFonts w:hint="cs"/>
          <w:rtl/>
        </w:rPr>
      </w:pPr>
    </w:p>
    <w:p w14:paraId="17684A55" w14:textId="77777777" w:rsidR="00000000" w:rsidRDefault="002703A1">
      <w:pPr>
        <w:pStyle w:val="-"/>
        <w:rPr>
          <w:rtl/>
        </w:rPr>
      </w:pPr>
      <w:bookmarkStart w:id="225" w:name="FS000000550T03_05_2004_17_46_52C"/>
      <w:bookmarkEnd w:id="225"/>
      <w:r>
        <w:rPr>
          <w:rtl/>
        </w:rPr>
        <w:t>עבד-אלמאלכ דהאמשה (רע"ם):</w:t>
      </w:r>
    </w:p>
    <w:p w14:paraId="16F86C48" w14:textId="77777777" w:rsidR="00000000" w:rsidRDefault="002703A1">
      <w:pPr>
        <w:pStyle w:val="a0"/>
        <w:rPr>
          <w:rtl/>
        </w:rPr>
      </w:pPr>
    </w:p>
    <w:p w14:paraId="535ED1FC" w14:textId="77777777" w:rsidR="00000000" w:rsidRDefault="002703A1">
      <w:pPr>
        <w:pStyle w:val="a0"/>
        <w:rPr>
          <w:rFonts w:hint="cs"/>
          <w:rtl/>
        </w:rPr>
      </w:pPr>
      <w:r>
        <w:rPr>
          <w:rFonts w:hint="cs"/>
          <w:rtl/>
        </w:rPr>
        <w:t xml:space="preserve">לא שמעתי אותך ברור, אבל אני מניח שהבנתי את </w:t>
      </w:r>
      <w:r>
        <w:rPr>
          <w:rFonts w:hint="cs"/>
          <w:rtl/>
        </w:rPr>
        <w:t>מה שאתה רוצה להגיד. אני אומר לך, חבר הכנסת חן, שהפלסטינים כן רוצים שלום. הפלסטינים הם פרטנר לשלום. גם כאשר אמרו, רגע, לא ערפאת. יש כאן עניין אישי? לא ערפאת? בסדר. אז הפלסטינים העמידו את אבו-מאזן. מה אמר שרון? לא נתנו כלום לאבו-מאזן. האמת, לא רק שהוא לא נתן</w:t>
      </w:r>
      <w:r>
        <w:rPr>
          <w:rFonts w:hint="cs"/>
          <w:rtl/>
        </w:rPr>
        <w:t xml:space="preserve"> כלום, הוא נתן לו מכת מוות. הוא דיבר עליו כעל גוזל ששערותיו לא צמחו. שכחנו את זה? הוא אמר את זה בוועדת החוץ והביטחון. שם הוא אומר דברים שהוא לא אומר במליאה. </w:t>
      </w:r>
    </w:p>
    <w:p w14:paraId="77AA837D" w14:textId="77777777" w:rsidR="00000000" w:rsidRDefault="002703A1">
      <w:pPr>
        <w:pStyle w:val="a0"/>
        <w:rPr>
          <w:rFonts w:hint="cs"/>
          <w:rtl/>
        </w:rPr>
      </w:pPr>
    </w:p>
    <w:p w14:paraId="63835588" w14:textId="77777777" w:rsidR="00000000" w:rsidRDefault="002703A1">
      <w:pPr>
        <w:pStyle w:val="a0"/>
        <w:rPr>
          <w:rFonts w:hint="cs"/>
          <w:rtl/>
        </w:rPr>
      </w:pPr>
      <w:r>
        <w:rPr>
          <w:rFonts w:hint="cs"/>
          <w:rtl/>
        </w:rPr>
        <w:t>עכשיו, הליכוד, בהצבעה שלו, אומר לראש הממשלה: גם אם אתה עושה אחיזת עיניים וגם אם אתה מרמה את בוש ו</w:t>
      </w:r>
      <w:r>
        <w:rPr>
          <w:rFonts w:hint="cs"/>
          <w:rtl/>
        </w:rPr>
        <w:t xml:space="preserve">את כל העולם, אתה בא שניתן לך את ההסכמה שלנו, אנחנו אומרים לך, לא. אפשר לרחם עליו, מה אפשר לעשות? הוא תעתע בכולם כל כך הרבה, תעתע בכל העולם, תעתע גם בליכוד, גם בעם בישראל. הרי כל הממשל שלו בנוי על בלוף אחד גדול. הוא אמר, אני היחיד שיכול להביא שלום וביטחון. </w:t>
      </w:r>
      <w:r>
        <w:rPr>
          <w:rFonts w:hint="cs"/>
          <w:rtl/>
        </w:rPr>
        <w:t xml:space="preserve">שכחנו? זאת הססמה שלו בשתי מערכות בחירות. העם התפתה, הלך שבי אחרי הססמה הזאת ונתן לו את קולו. והנה, הוא היחיד שאיננו יכול ואינו מסוגל להביא שלום וביטחון. </w:t>
      </w:r>
    </w:p>
    <w:p w14:paraId="40753DD0" w14:textId="77777777" w:rsidR="00000000" w:rsidRDefault="002703A1">
      <w:pPr>
        <w:pStyle w:val="a0"/>
        <w:rPr>
          <w:rFonts w:hint="cs"/>
          <w:rtl/>
        </w:rPr>
      </w:pPr>
    </w:p>
    <w:p w14:paraId="6CD1349E" w14:textId="77777777" w:rsidR="00000000" w:rsidRDefault="002703A1">
      <w:pPr>
        <w:pStyle w:val="a0"/>
        <w:rPr>
          <w:rFonts w:hint="cs"/>
          <w:rtl/>
        </w:rPr>
      </w:pPr>
      <w:r>
        <w:rPr>
          <w:rFonts w:hint="cs"/>
          <w:rtl/>
        </w:rPr>
        <w:t>אני חושב שלראש הממשלה יש גם דברים אחרים לעשות, במיוחד בימים אלה. טוב לו שיניח לעם הזה וגם לעם הפלסטינ</w:t>
      </w:r>
      <w:r>
        <w:rPr>
          <w:rFonts w:hint="cs"/>
          <w:rtl/>
        </w:rPr>
        <w:t xml:space="preserve">י למצוא את הדרך לשפיות ולשלום ולצאת ממעגל הדמים. ילך לעסקים אחרים, הוא עשה מספיק, די לנו מדובשו ומעוקצו. ילך מר שרון הביתה. זאת הטובה הגדולה ביותר שהוא יכול לעשות למדינת ישראל, לעם הפלסטיני, לעולם כולו ולחבר שלו המסכן, המרומה, בוש. תודה רבה. </w:t>
      </w:r>
    </w:p>
    <w:p w14:paraId="30DC8C5B" w14:textId="77777777" w:rsidR="00000000" w:rsidRDefault="002703A1">
      <w:pPr>
        <w:pStyle w:val="a0"/>
        <w:rPr>
          <w:rFonts w:hint="cs"/>
          <w:rtl/>
        </w:rPr>
      </w:pPr>
    </w:p>
    <w:p w14:paraId="18015BBF" w14:textId="77777777" w:rsidR="00000000" w:rsidRDefault="002703A1">
      <w:pPr>
        <w:pStyle w:val="af1"/>
        <w:rPr>
          <w:rtl/>
        </w:rPr>
      </w:pPr>
      <w:r>
        <w:rPr>
          <w:rtl/>
        </w:rPr>
        <w:t>היו"ר יולי-י</w:t>
      </w:r>
      <w:r>
        <w:rPr>
          <w:rtl/>
        </w:rPr>
        <w:t>ואל אדלשטיין:</w:t>
      </w:r>
    </w:p>
    <w:p w14:paraId="07297C51" w14:textId="77777777" w:rsidR="00000000" w:rsidRDefault="002703A1">
      <w:pPr>
        <w:pStyle w:val="a0"/>
        <w:rPr>
          <w:rtl/>
        </w:rPr>
      </w:pPr>
    </w:p>
    <w:p w14:paraId="5D92DF4E" w14:textId="77777777" w:rsidR="00000000" w:rsidRDefault="002703A1">
      <w:pPr>
        <w:pStyle w:val="a0"/>
        <w:rPr>
          <w:rFonts w:hint="cs"/>
          <w:rtl/>
        </w:rPr>
      </w:pPr>
      <w:r>
        <w:rPr>
          <w:rFonts w:hint="cs"/>
          <w:rtl/>
        </w:rPr>
        <w:t xml:space="preserve">תודה רבה לחבר הכנסת דהאמשה. חבר הכנסת יאסינוב - לא נמצא. חבר הכנסת מוחמד ברכה. חבר הכנסת עסאם מח'ול, בבקשה. </w:t>
      </w:r>
    </w:p>
    <w:p w14:paraId="668D8FCC" w14:textId="77777777" w:rsidR="00000000" w:rsidRDefault="002703A1">
      <w:pPr>
        <w:pStyle w:val="a0"/>
        <w:rPr>
          <w:rFonts w:hint="cs"/>
          <w:rtl/>
        </w:rPr>
      </w:pPr>
    </w:p>
    <w:p w14:paraId="5FD2647E" w14:textId="77777777" w:rsidR="00000000" w:rsidRDefault="002703A1">
      <w:pPr>
        <w:pStyle w:val="af0"/>
        <w:rPr>
          <w:rtl/>
        </w:rPr>
      </w:pPr>
      <w:r>
        <w:rPr>
          <w:rFonts w:hint="eastAsia"/>
          <w:rtl/>
        </w:rPr>
        <w:t>עסאם</w:t>
      </w:r>
      <w:r>
        <w:rPr>
          <w:rtl/>
        </w:rPr>
        <w:t xml:space="preserve"> מח'ול (חד"ש-תע"ל):</w:t>
      </w:r>
    </w:p>
    <w:p w14:paraId="25661862" w14:textId="77777777" w:rsidR="00000000" w:rsidRDefault="002703A1">
      <w:pPr>
        <w:pStyle w:val="a0"/>
        <w:rPr>
          <w:rFonts w:hint="cs"/>
          <w:rtl/>
        </w:rPr>
      </w:pPr>
    </w:p>
    <w:p w14:paraId="58C21C93" w14:textId="77777777" w:rsidR="00000000" w:rsidRDefault="002703A1">
      <w:pPr>
        <w:pStyle w:val="a0"/>
        <w:rPr>
          <w:rFonts w:hint="cs"/>
          <w:rtl/>
        </w:rPr>
      </w:pPr>
      <w:r>
        <w:rPr>
          <w:rFonts w:hint="cs"/>
          <w:rtl/>
        </w:rPr>
        <w:t xml:space="preserve">אני כעת? </w:t>
      </w:r>
    </w:p>
    <w:p w14:paraId="29CF1D5A" w14:textId="77777777" w:rsidR="00000000" w:rsidRDefault="002703A1">
      <w:pPr>
        <w:pStyle w:val="a0"/>
        <w:rPr>
          <w:rFonts w:hint="cs"/>
          <w:rtl/>
        </w:rPr>
      </w:pPr>
    </w:p>
    <w:p w14:paraId="09A5D965" w14:textId="77777777" w:rsidR="00000000" w:rsidRDefault="002703A1">
      <w:pPr>
        <w:pStyle w:val="af1"/>
        <w:rPr>
          <w:rtl/>
        </w:rPr>
      </w:pPr>
      <w:r>
        <w:rPr>
          <w:rtl/>
        </w:rPr>
        <w:t>היו"ר יולי-יואל אדלשטיין:</w:t>
      </w:r>
    </w:p>
    <w:p w14:paraId="3A91A70C" w14:textId="77777777" w:rsidR="00000000" w:rsidRDefault="002703A1">
      <w:pPr>
        <w:pStyle w:val="a0"/>
        <w:rPr>
          <w:rtl/>
        </w:rPr>
      </w:pPr>
    </w:p>
    <w:p w14:paraId="00C24969" w14:textId="77777777" w:rsidR="00000000" w:rsidRDefault="002703A1">
      <w:pPr>
        <w:pStyle w:val="a0"/>
        <w:rPr>
          <w:rFonts w:hint="cs"/>
          <w:rtl/>
        </w:rPr>
      </w:pPr>
      <w:r>
        <w:rPr>
          <w:rFonts w:hint="cs"/>
          <w:rtl/>
        </w:rPr>
        <w:t xml:space="preserve">כן. אלא אם אתה בוחר לוותר, אנחנו נקבל את זה בהבנה. </w:t>
      </w:r>
    </w:p>
    <w:p w14:paraId="3886F0A6" w14:textId="77777777" w:rsidR="00000000" w:rsidRDefault="002703A1">
      <w:pPr>
        <w:pStyle w:val="a0"/>
        <w:rPr>
          <w:rFonts w:hint="cs"/>
          <w:rtl/>
        </w:rPr>
      </w:pPr>
    </w:p>
    <w:p w14:paraId="2BCAF04A" w14:textId="77777777" w:rsidR="00000000" w:rsidRDefault="002703A1">
      <w:pPr>
        <w:pStyle w:val="af0"/>
        <w:rPr>
          <w:rtl/>
        </w:rPr>
      </w:pPr>
      <w:r>
        <w:rPr>
          <w:rFonts w:hint="eastAsia"/>
          <w:rtl/>
        </w:rPr>
        <w:t>עסאם</w:t>
      </w:r>
      <w:r>
        <w:rPr>
          <w:rtl/>
        </w:rPr>
        <w:t xml:space="preserve"> מח'ול (חד"</w:t>
      </w:r>
      <w:r>
        <w:rPr>
          <w:rtl/>
        </w:rPr>
        <w:t>ש-תע"ל):</w:t>
      </w:r>
    </w:p>
    <w:p w14:paraId="23711FFA" w14:textId="77777777" w:rsidR="00000000" w:rsidRDefault="002703A1">
      <w:pPr>
        <w:pStyle w:val="a0"/>
        <w:rPr>
          <w:rFonts w:hint="cs"/>
          <w:rtl/>
        </w:rPr>
      </w:pPr>
    </w:p>
    <w:p w14:paraId="45E46C2C" w14:textId="77777777" w:rsidR="00000000" w:rsidRDefault="002703A1">
      <w:pPr>
        <w:pStyle w:val="a0"/>
        <w:rPr>
          <w:rFonts w:hint="cs"/>
          <w:rtl/>
        </w:rPr>
      </w:pPr>
      <w:r>
        <w:rPr>
          <w:rFonts w:hint="cs"/>
          <w:rtl/>
        </w:rPr>
        <w:t xml:space="preserve">לא. </w:t>
      </w:r>
    </w:p>
    <w:p w14:paraId="6716B038" w14:textId="77777777" w:rsidR="00000000" w:rsidRDefault="002703A1">
      <w:pPr>
        <w:pStyle w:val="a0"/>
        <w:rPr>
          <w:rFonts w:hint="cs"/>
          <w:rtl/>
        </w:rPr>
      </w:pPr>
    </w:p>
    <w:p w14:paraId="6C73452F" w14:textId="77777777" w:rsidR="00000000" w:rsidRDefault="002703A1">
      <w:pPr>
        <w:pStyle w:val="af0"/>
        <w:rPr>
          <w:rtl/>
        </w:rPr>
      </w:pPr>
      <w:r>
        <w:rPr>
          <w:rFonts w:hint="eastAsia"/>
          <w:rtl/>
        </w:rPr>
        <w:t>עבד</w:t>
      </w:r>
      <w:r>
        <w:rPr>
          <w:rtl/>
        </w:rPr>
        <w:t>-אלמאלכ דהאמשה (רע"ם):</w:t>
      </w:r>
    </w:p>
    <w:p w14:paraId="1D320B0C" w14:textId="77777777" w:rsidR="00000000" w:rsidRDefault="002703A1">
      <w:pPr>
        <w:pStyle w:val="a0"/>
        <w:rPr>
          <w:rFonts w:hint="cs"/>
          <w:rtl/>
        </w:rPr>
      </w:pPr>
    </w:p>
    <w:p w14:paraId="23DE7F49" w14:textId="77777777" w:rsidR="00000000" w:rsidRDefault="002703A1">
      <w:pPr>
        <w:pStyle w:val="a0"/>
        <w:rPr>
          <w:rFonts w:hint="cs"/>
          <w:rtl/>
        </w:rPr>
      </w:pPr>
      <w:r>
        <w:rPr>
          <w:rFonts w:hint="cs"/>
          <w:rtl/>
        </w:rPr>
        <w:t xml:space="preserve">בימים אלה אסור לוותר. </w:t>
      </w:r>
    </w:p>
    <w:p w14:paraId="29C5E8A4" w14:textId="77777777" w:rsidR="00000000" w:rsidRDefault="002703A1">
      <w:pPr>
        <w:pStyle w:val="a0"/>
        <w:rPr>
          <w:rFonts w:hint="cs"/>
          <w:rtl/>
        </w:rPr>
      </w:pPr>
    </w:p>
    <w:p w14:paraId="287A9C3E" w14:textId="77777777" w:rsidR="00000000" w:rsidRDefault="002703A1">
      <w:pPr>
        <w:pStyle w:val="a"/>
        <w:rPr>
          <w:rtl/>
        </w:rPr>
      </w:pPr>
      <w:bookmarkStart w:id="226" w:name="FS000000542T03_05_2004_17_50_11"/>
      <w:bookmarkStart w:id="227" w:name="_Toc72672390"/>
      <w:bookmarkEnd w:id="226"/>
      <w:r>
        <w:rPr>
          <w:rtl/>
        </w:rPr>
        <w:t>עסאם מח'ול (חד"ש-תע"ל):</w:t>
      </w:r>
      <w:bookmarkEnd w:id="227"/>
    </w:p>
    <w:p w14:paraId="02C8C700" w14:textId="77777777" w:rsidR="00000000" w:rsidRDefault="002703A1">
      <w:pPr>
        <w:pStyle w:val="a0"/>
        <w:rPr>
          <w:rtl/>
        </w:rPr>
      </w:pPr>
    </w:p>
    <w:p w14:paraId="6B87019F" w14:textId="77777777" w:rsidR="00000000" w:rsidRDefault="002703A1">
      <w:pPr>
        <w:pStyle w:val="a0"/>
        <w:rPr>
          <w:rFonts w:hint="cs"/>
          <w:rtl/>
        </w:rPr>
      </w:pPr>
      <w:r>
        <w:rPr>
          <w:rFonts w:hint="cs"/>
          <w:rtl/>
        </w:rPr>
        <w:t>אדוני היושב-ראש, חברי הכנסת, אדוני השר, הממשלה לא הצליחה להתנתק אתמול, אבל באותו זמן היא הצליחה להתנתק בגדול.</w:t>
      </w:r>
    </w:p>
    <w:p w14:paraId="35561A90" w14:textId="77777777" w:rsidR="00000000" w:rsidRDefault="002703A1">
      <w:pPr>
        <w:pStyle w:val="a0"/>
        <w:rPr>
          <w:rFonts w:hint="cs"/>
          <w:rtl/>
        </w:rPr>
      </w:pPr>
    </w:p>
    <w:p w14:paraId="4345E326" w14:textId="77777777" w:rsidR="00000000" w:rsidRDefault="002703A1">
      <w:pPr>
        <w:pStyle w:val="af0"/>
        <w:rPr>
          <w:rtl/>
        </w:rPr>
      </w:pPr>
      <w:r>
        <w:rPr>
          <w:rFonts w:hint="eastAsia"/>
          <w:rtl/>
        </w:rPr>
        <w:t>השר</w:t>
      </w:r>
      <w:r>
        <w:rPr>
          <w:rtl/>
        </w:rPr>
        <w:t xml:space="preserve"> מאיר שטרית:</w:t>
      </w:r>
    </w:p>
    <w:p w14:paraId="6B2804AA" w14:textId="77777777" w:rsidR="00000000" w:rsidRDefault="002703A1">
      <w:pPr>
        <w:pStyle w:val="a0"/>
        <w:rPr>
          <w:rFonts w:hint="cs"/>
          <w:rtl/>
        </w:rPr>
      </w:pPr>
    </w:p>
    <w:p w14:paraId="7947E21E" w14:textId="77777777" w:rsidR="00000000" w:rsidRDefault="002703A1">
      <w:pPr>
        <w:pStyle w:val="a0"/>
        <w:rPr>
          <w:rFonts w:hint="cs"/>
          <w:rtl/>
        </w:rPr>
      </w:pPr>
      <w:r>
        <w:rPr>
          <w:rFonts w:hint="cs"/>
          <w:rtl/>
        </w:rPr>
        <w:t>אתה נגד?</w:t>
      </w:r>
    </w:p>
    <w:p w14:paraId="55BA9C8C" w14:textId="77777777" w:rsidR="00000000" w:rsidRDefault="002703A1">
      <w:pPr>
        <w:pStyle w:val="a0"/>
        <w:rPr>
          <w:rFonts w:hint="cs"/>
          <w:rtl/>
        </w:rPr>
      </w:pPr>
    </w:p>
    <w:p w14:paraId="7314863E" w14:textId="77777777" w:rsidR="00000000" w:rsidRDefault="002703A1">
      <w:pPr>
        <w:pStyle w:val="-"/>
        <w:rPr>
          <w:rtl/>
        </w:rPr>
      </w:pPr>
      <w:bookmarkStart w:id="228" w:name="FS000000542T03_05_2004_17_50_26C"/>
      <w:bookmarkEnd w:id="228"/>
      <w:r>
        <w:rPr>
          <w:rtl/>
        </w:rPr>
        <w:t>עסאם מח'ול (חד"ש-תע"ל):</w:t>
      </w:r>
    </w:p>
    <w:p w14:paraId="756EDB20" w14:textId="77777777" w:rsidR="00000000" w:rsidRDefault="002703A1">
      <w:pPr>
        <w:pStyle w:val="a0"/>
        <w:rPr>
          <w:rtl/>
        </w:rPr>
      </w:pPr>
    </w:p>
    <w:p w14:paraId="38D95C54" w14:textId="77777777" w:rsidR="00000000" w:rsidRDefault="002703A1">
      <w:pPr>
        <w:pStyle w:val="a0"/>
        <w:rPr>
          <w:rFonts w:hint="cs"/>
          <w:rtl/>
        </w:rPr>
      </w:pPr>
      <w:r>
        <w:rPr>
          <w:rFonts w:hint="cs"/>
          <w:rtl/>
        </w:rPr>
        <w:t>א</w:t>
      </w:r>
      <w:r>
        <w:rPr>
          <w:rFonts w:hint="cs"/>
          <w:rtl/>
        </w:rPr>
        <w:t xml:space="preserve">ני בעד סיום הכיבוש ואני נגד ההתנתקות שהמשמעות שלה הנצחת הכיבוש. </w:t>
      </w:r>
    </w:p>
    <w:p w14:paraId="05B7C62E" w14:textId="77777777" w:rsidR="00000000" w:rsidRDefault="002703A1">
      <w:pPr>
        <w:pStyle w:val="a0"/>
        <w:rPr>
          <w:rFonts w:hint="cs"/>
          <w:rtl/>
        </w:rPr>
      </w:pPr>
    </w:p>
    <w:p w14:paraId="763A8702" w14:textId="77777777" w:rsidR="00000000" w:rsidRDefault="002703A1">
      <w:pPr>
        <w:pStyle w:val="af0"/>
        <w:rPr>
          <w:rtl/>
        </w:rPr>
      </w:pPr>
      <w:r>
        <w:rPr>
          <w:rFonts w:hint="eastAsia"/>
          <w:rtl/>
        </w:rPr>
        <w:t>השר</w:t>
      </w:r>
      <w:r>
        <w:rPr>
          <w:rtl/>
        </w:rPr>
        <w:t xml:space="preserve"> מאיר שטרית:</w:t>
      </w:r>
    </w:p>
    <w:p w14:paraId="3E5A4FB0" w14:textId="77777777" w:rsidR="00000000" w:rsidRDefault="002703A1">
      <w:pPr>
        <w:pStyle w:val="a0"/>
        <w:rPr>
          <w:rFonts w:hint="cs"/>
          <w:rtl/>
        </w:rPr>
      </w:pPr>
    </w:p>
    <w:p w14:paraId="29AFE56F" w14:textId="77777777" w:rsidR="00000000" w:rsidRDefault="002703A1">
      <w:pPr>
        <w:pStyle w:val="a0"/>
        <w:rPr>
          <w:rFonts w:hint="cs"/>
          <w:rtl/>
        </w:rPr>
      </w:pPr>
      <w:r>
        <w:rPr>
          <w:rFonts w:hint="cs"/>
          <w:rtl/>
        </w:rPr>
        <w:t xml:space="preserve">אתה נגד ההתנתקות. </w:t>
      </w:r>
    </w:p>
    <w:p w14:paraId="5C01ACA3" w14:textId="77777777" w:rsidR="00000000" w:rsidRDefault="002703A1">
      <w:pPr>
        <w:pStyle w:val="a0"/>
        <w:rPr>
          <w:rFonts w:hint="cs"/>
          <w:rtl/>
        </w:rPr>
      </w:pPr>
    </w:p>
    <w:p w14:paraId="4748D6D6" w14:textId="77777777" w:rsidR="00000000" w:rsidRDefault="002703A1">
      <w:pPr>
        <w:pStyle w:val="-"/>
        <w:rPr>
          <w:rtl/>
        </w:rPr>
      </w:pPr>
      <w:bookmarkStart w:id="229" w:name="FS000000542T03_05_2004_17_50_35C"/>
      <w:bookmarkEnd w:id="229"/>
      <w:r>
        <w:rPr>
          <w:rtl/>
        </w:rPr>
        <w:t>עסאם מח'ול (חד"ש-תע"ל):</w:t>
      </w:r>
    </w:p>
    <w:p w14:paraId="50669F9D" w14:textId="77777777" w:rsidR="00000000" w:rsidRDefault="002703A1">
      <w:pPr>
        <w:pStyle w:val="a0"/>
        <w:rPr>
          <w:rtl/>
        </w:rPr>
      </w:pPr>
    </w:p>
    <w:p w14:paraId="0C063C01" w14:textId="77777777" w:rsidR="00000000" w:rsidRDefault="002703A1">
      <w:pPr>
        <w:pStyle w:val="a0"/>
        <w:rPr>
          <w:rFonts w:hint="cs"/>
          <w:rtl/>
        </w:rPr>
      </w:pPr>
      <w:r>
        <w:rPr>
          <w:rFonts w:hint="cs"/>
          <w:rtl/>
        </w:rPr>
        <w:t>אני נגד ההתנתקות, כי אני חושב שההתנתקות הזאת היתה מיועדת - - -</w:t>
      </w:r>
    </w:p>
    <w:p w14:paraId="6638B067" w14:textId="77777777" w:rsidR="00000000" w:rsidRDefault="002703A1">
      <w:pPr>
        <w:pStyle w:val="a0"/>
        <w:rPr>
          <w:rFonts w:hint="cs"/>
          <w:rtl/>
        </w:rPr>
      </w:pPr>
    </w:p>
    <w:p w14:paraId="27D4488B" w14:textId="77777777" w:rsidR="00000000" w:rsidRDefault="002703A1">
      <w:pPr>
        <w:pStyle w:val="af0"/>
        <w:rPr>
          <w:rtl/>
        </w:rPr>
      </w:pPr>
      <w:r>
        <w:rPr>
          <w:rtl/>
        </w:rPr>
        <w:t>השר מאיר שטרית:</w:t>
      </w:r>
    </w:p>
    <w:p w14:paraId="15EFD045" w14:textId="77777777" w:rsidR="00000000" w:rsidRDefault="002703A1">
      <w:pPr>
        <w:pStyle w:val="a0"/>
        <w:rPr>
          <w:rtl/>
        </w:rPr>
      </w:pPr>
    </w:p>
    <w:p w14:paraId="2C159D64" w14:textId="77777777" w:rsidR="00000000" w:rsidRDefault="002703A1">
      <w:pPr>
        <w:pStyle w:val="a0"/>
        <w:rPr>
          <w:rFonts w:hint="cs"/>
          <w:rtl/>
        </w:rPr>
      </w:pPr>
      <w:r>
        <w:rPr>
          <w:rFonts w:hint="cs"/>
          <w:rtl/>
        </w:rPr>
        <w:t>אתה יכול להצטרף לימין בליכוד.</w:t>
      </w:r>
    </w:p>
    <w:p w14:paraId="5443D341" w14:textId="77777777" w:rsidR="00000000" w:rsidRDefault="002703A1">
      <w:pPr>
        <w:pStyle w:val="a0"/>
        <w:rPr>
          <w:rFonts w:hint="cs"/>
          <w:rtl/>
        </w:rPr>
      </w:pPr>
    </w:p>
    <w:p w14:paraId="490C3ADB" w14:textId="77777777" w:rsidR="00000000" w:rsidRDefault="002703A1">
      <w:pPr>
        <w:pStyle w:val="-"/>
        <w:rPr>
          <w:rtl/>
        </w:rPr>
      </w:pPr>
      <w:bookmarkStart w:id="230" w:name="FS000000542T03_05_2004_19_21_59"/>
      <w:bookmarkStart w:id="231" w:name="FS000000542T03_05_2004_19_22_04C"/>
      <w:bookmarkEnd w:id="230"/>
      <w:bookmarkEnd w:id="231"/>
      <w:r>
        <w:rPr>
          <w:rtl/>
        </w:rPr>
        <w:t>עסאם מח'ול (חד"ש</w:t>
      </w:r>
      <w:r>
        <w:rPr>
          <w:rtl/>
        </w:rPr>
        <w:t>-תע"ל):</w:t>
      </w:r>
    </w:p>
    <w:p w14:paraId="753AC004" w14:textId="77777777" w:rsidR="00000000" w:rsidRDefault="002703A1">
      <w:pPr>
        <w:pStyle w:val="a0"/>
        <w:rPr>
          <w:rtl/>
        </w:rPr>
      </w:pPr>
    </w:p>
    <w:p w14:paraId="69E55F33" w14:textId="77777777" w:rsidR="00000000" w:rsidRDefault="002703A1">
      <w:pPr>
        <w:pStyle w:val="a0"/>
        <w:rPr>
          <w:rFonts w:hint="cs"/>
          <w:rtl/>
        </w:rPr>
      </w:pPr>
      <w:r>
        <w:rPr>
          <w:rFonts w:hint="cs"/>
          <w:rtl/>
        </w:rPr>
        <w:t>- - -  היתה מיועדת לפטור את הכיבוש מהעם הפלסטיני מבלי לפטור את העם הפלסטיני מהכיבוש. זאת המטרה האמיתית של ההתנתקות הזאת.</w:t>
      </w:r>
    </w:p>
    <w:p w14:paraId="1F820A36" w14:textId="77777777" w:rsidR="00000000" w:rsidRDefault="002703A1">
      <w:pPr>
        <w:pStyle w:val="a0"/>
        <w:rPr>
          <w:rFonts w:hint="cs"/>
          <w:rtl/>
        </w:rPr>
      </w:pPr>
    </w:p>
    <w:p w14:paraId="5ACE758F" w14:textId="77777777" w:rsidR="00000000" w:rsidRDefault="002703A1">
      <w:pPr>
        <w:pStyle w:val="a0"/>
        <w:rPr>
          <w:rFonts w:hint="cs"/>
          <w:rtl/>
        </w:rPr>
      </w:pPr>
      <w:r>
        <w:rPr>
          <w:rFonts w:hint="cs"/>
          <w:rtl/>
        </w:rPr>
        <w:t>אני מתכוון לדבר על הנושא שאתה העלית כדי להתנתק מהרצף הזה, כי אני חושב שמה שקרה בתוכנית ההתנתקות הזאת הוא ניסיון להסיח את הדעת</w:t>
      </w:r>
      <w:r>
        <w:rPr>
          <w:rFonts w:hint="cs"/>
          <w:rtl/>
        </w:rPr>
        <w:t>. זה להתעסק עם דאגות של עשירים ולהתנתק ולנתק את דעת הקהל מהדאגות של הקורבנות, של העניים, של המובטלים, של אלה שחיים במצוקה חברתית. בזה הממשלה הצליחה בגדול. הממשלה הצליחה להתנתק  מהדאגה ל-650,000 ילדים במדינת ישראל שחיים מתחת לקו העוני. רק עכשיו זה התפרסם וכ</w:t>
      </w:r>
      <w:r>
        <w:rPr>
          <w:rFonts w:hint="cs"/>
          <w:rtl/>
        </w:rPr>
        <w:t xml:space="preserve">ולם רוצים להתנתק מזה ולא לדבר על זה, כי מדברים על ההתנתקות. </w:t>
      </w:r>
    </w:p>
    <w:p w14:paraId="3D80D4C7" w14:textId="77777777" w:rsidR="00000000" w:rsidRDefault="002703A1">
      <w:pPr>
        <w:pStyle w:val="a0"/>
        <w:rPr>
          <w:rFonts w:hint="cs"/>
          <w:rtl/>
        </w:rPr>
      </w:pPr>
    </w:p>
    <w:p w14:paraId="126FAA5E" w14:textId="77777777" w:rsidR="00000000" w:rsidRDefault="002703A1">
      <w:pPr>
        <w:pStyle w:val="a0"/>
        <w:rPr>
          <w:rFonts w:hint="cs"/>
          <w:rtl/>
        </w:rPr>
      </w:pPr>
      <w:r>
        <w:rPr>
          <w:rFonts w:hint="cs"/>
          <w:rtl/>
        </w:rPr>
        <w:t>הממשלה הזאת רוצה, והצליחה, להתנתק מדאגותיהם של 1.3 מיליון אנשים שחיים מתחת לקו העוני, זה רק התפרסם, מ-11% של מובטלים, מכל ילד שלישי שרעב, מכל אדם תשיעי במדינת ישראל  שהוא מובטל. מתי אתם רוצים לה</w:t>
      </w:r>
      <w:r>
        <w:rPr>
          <w:rFonts w:hint="cs"/>
          <w:rtl/>
        </w:rPr>
        <w:t>תנתק מזה? בשבוע שבו חל האחד במאי. אתם רוצים להשכיח את הדאגות האלה. מי רוצה להתעסק עם האדם הקטן, עם האנשים שמשלמים בחייהם יום-יום, גם ברמה החברתית, בגלל פשעי המדיניות החברתית הזאת? ולנו מביאים כאן הצעת חוק שמדברת על דאגות העשירים, מי ירמה את מי בתשקיפים, מי</w:t>
      </w:r>
      <w:r>
        <w:rPr>
          <w:rFonts w:hint="cs"/>
          <w:rtl/>
        </w:rPr>
        <w:t xml:space="preserve"> ישלם את המחיר אם הוא הטעה את השני וכו' וכו'.  </w:t>
      </w:r>
    </w:p>
    <w:p w14:paraId="60E783FB" w14:textId="77777777" w:rsidR="00000000" w:rsidRDefault="002703A1">
      <w:pPr>
        <w:pStyle w:val="a0"/>
        <w:rPr>
          <w:rFonts w:hint="cs"/>
          <w:rtl/>
        </w:rPr>
      </w:pPr>
    </w:p>
    <w:p w14:paraId="2CBF17FD" w14:textId="77777777" w:rsidR="00000000" w:rsidRDefault="002703A1">
      <w:pPr>
        <w:pStyle w:val="a0"/>
        <w:rPr>
          <w:rFonts w:hint="cs"/>
          <w:rtl/>
        </w:rPr>
      </w:pPr>
      <w:r>
        <w:rPr>
          <w:rFonts w:hint="cs"/>
          <w:rtl/>
        </w:rPr>
        <w:t>כל הכבוד, אבל אף אחד לא יוכל לחמוק מההתמודדות עם שאלות האמת של החברה הישראלית. הציבור כבר יודע שאם הממשלה הזאת מנהלת מלחמה שהעלות שלה למשק הישראלי - על-פי הנתונים של המשרד שלך, אדוני  השר, העלות של המלחמה הט</w:t>
      </w:r>
      <w:r>
        <w:rPr>
          <w:rFonts w:hint="cs"/>
          <w:rtl/>
        </w:rPr>
        <w:t>רוריסטית הזאת נגד העם הפלסטיני עולה 2 מיליארדי שקל לחודש לכלכלה הישראלית. אז בטח שהילדים הרעבים ירעבו יותר ויהיו רבים יותר, המובטלים יהיו יותר מובטלים, העוני יעמיק והאומללות תעמיק. מזה רוצים להתנתק. רוצים לדבר עכשיו על ההתנתקות. תסיימו את הכיבוש, תסיימו את</w:t>
      </w:r>
      <w:r>
        <w:rPr>
          <w:rFonts w:hint="cs"/>
          <w:rtl/>
        </w:rPr>
        <w:t xml:space="preserve"> המלחמה הנפשעת הזאת נגד העם הפלסטיני, תסיימו את מפעל ההתנחלויות הפושע, את התנחלויות הדמים האלה. תסיימו את הכיבוש ותנו לעם הזה לחיות כמו בני-אדם. תחסכו את ההוצאות הגדולות האלה ותדאגו קצת גם לאדם הפשוט, גם למובטל, גם לעני. את הדגלים של האחד במאי אנחנו הנפו -</w:t>
      </w:r>
      <w:r>
        <w:rPr>
          <w:rFonts w:hint="cs"/>
          <w:rtl/>
        </w:rPr>
        <w:t xml:space="preserve">  15,000 מפגינים בנצרת, 10,000 בתל-אביב - ואתם רציתם להשכיח. שום דבר לא יקפל את הדגלים האלה. </w:t>
      </w:r>
    </w:p>
    <w:p w14:paraId="3A081CA7" w14:textId="77777777" w:rsidR="00000000" w:rsidRDefault="002703A1">
      <w:pPr>
        <w:pStyle w:val="a0"/>
        <w:rPr>
          <w:rFonts w:hint="cs"/>
          <w:rtl/>
        </w:rPr>
      </w:pPr>
    </w:p>
    <w:p w14:paraId="6440010B" w14:textId="77777777" w:rsidR="00000000" w:rsidRDefault="002703A1">
      <w:pPr>
        <w:pStyle w:val="af1"/>
        <w:rPr>
          <w:rtl/>
        </w:rPr>
      </w:pPr>
      <w:r>
        <w:rPr>
          <w:rtl/>
        </w:rPr>
        <w:t>היו"ר יולי-יואל אדלשטיין:</w:t>
      </w:r>
    </w:p>
    <w:p w14:paraId="0674DCB0" w14:textId="77777777" w:rsidR="00000000" w:rsidRDefault="002703A1">
      <w:pPr>
        <w:pStyle w:val="a0"/>
        <w:rPr>
          <w:rtl/>
        </w:rPr>
      </w:pPr>
    </w:p>
    <w:p w14:paraId="4C430FAC" w14:textId="77777777" w:rsidR="00000000" w:rsidRDefault="002703A1">
      <w:pPr>
        <w:pStyle w:val="a0"/>
        <w:rPr>
          <w:rFonts w:hint="cs"/>
          <w:rtl/>
        </w:rPr>
      </w:pPr>
      <w:r>
        <w:rPr>
          <w:rFonts w:hint="cs"/>
          <w:rtl/>
        </w:rPr>
        <w:t xml:space="preserve">תודה רבה לחבר הכנסת עסאם מח'ול. חברי הכנסת אחמד טיבי, חיים אורון, אברהם רביץ ויעקב מרגי - אינם נוכחים. חבר הכנסת  נסים זאב, בבקשה. </w:t>
      </w:r>
    </w:p>
    <w:p w14:paraId="43BD1B1E" w14:textId="77777777" w:rsidR="00000000" w:rsidRDefault="002703A1">
      <w:pPr>
        <w:pStyle w:val="a0"/>
        <w:rPr>
          <w:rFonts w:hint="cs"/>
          <w:rtl/>
        </w:rPr>
      </w:pPr>
    </w:p>
    <w:p w14:paraId="48C61B60" w14:textId="77777777" w:rsidR="00000000" w:rsidRDefault="002703A1">
      <w:pPr>
        <w:pStyle w:val="a0"/>
        <w:rPr>
          <w:rFonts w:hint="cs"/>
          <w:rtl/>
        </w:rPr>
      </w:pPr>
      <w:r>
        <w:rPr>
          <w:rFonts w:hint="cs"/>
          <w:rtl/>
        </w:rPr>
        <w:t>א</w:t>
      </w:r>
      <w:r>
        <w:rPr>
          <w:rFonts w:hint="cs"/>
          <w:rtl/>
        </w:rPr>
        <w:t>תה רואה, השר שטרית, טוב להיות יושב-ראש הישיבה. למדתי משהו טוב על ההתנתקות. מסתבר שהתנתקנו מאחד במאי. זו התנתקות שהייתי תומך בה במשאל.</w:t>
      </w:r>
    </w:p>
    <w:p w14:paraId="731504AB" w14:textId="77777777" w:rsidR="00000000" w:rsidRDefault="002703A1">
      <w:pPr>
        <w:pStyle w:val="a0"/>
        <w:rPr>
          <w:rFonts w:hint="cs"/>
          <w:rtl/>
        </w:rPr>
      </w:pPr>
    </w:p>
    <w:p w14:paraId="08610950" w14:textId="77777777" w:rsidR="00000000" w:rsidRDefault="002703A1">
      <w:pPr>
        <w:pStyle w:val="af0"/>
        <w:rPr>
          <w:rtl/>
        </w:rPr>
      </w:pPr>
      <w:r>
        <w:rPr>
          <w:rtl/>
        </w:rPr>
        <w:t xml:space="preserve">אילן שלגי (שינוי): </w:t>
      </w:r>
    </w:p>
    <w:p w14:paraId="0DAEF8D7" w14:textId="77777777" w:rsidR="00000000" w:rsidRDefault="002703A1">
      <w:pPr>
        <w:pStyle w:val="a0"/>
        <w:rPr>
          <w:rFonts w:hint="cs"/>
          <w:rtl/>
        </w:rPr>
      </w:pPr>
    </w:p>
    <w:p w14:paraId="0C8CFB1E" w14:textId="77777777" w:rsidR="00000000" w:rsidRDefault="002703A1">
      <w:pPr>
        <w:pStyle w:val="a0"/>
        <w:rPr>
          <w:rFonts w:hint="cs"/>
          <w:rtl/>
        </w:rPr>
      </w:pPr>
      <w:r>
        <w:rPr>
          <w:rFonts w:hint="cs"/>
          <w:rtl/>
        </w:rPr>
        <w:t>יולי, אני מסכים לשתי ההתנתקויות.</w:t>
      </w:r>
    </w:p>
    <w:p w14:paraId="178A6B6B" w14:textId="77777777" w:rsidR="00000000" w:rsidRDefault="002703A1">
      <w:pPr>
        <w:pStyle w:val="af0"/>
        <w:rPr>
          <w:rFonts w:hint="cs"/>
          <w:rtl/>
        </w:rPr>
      </w:pPr>
    </w:p>
    <w:p w14:paraId="3447A038" w14:textId="77777777" w:rsidR="00000000" w:rsidRDefault="002703A1">
      <w:pPr>
        <w:pStyle w:val="af1"/>
        <w:rPr>
          <w:rtl/>
        </w:rPr>
      </w:pPr>
      <w:r>
        <w:rPr>
          <w:rtl/>
        </w:rPr>
        <w:t>היו"ר יולי-יואל אדלשטיין:</w:t>
      </w:r>
    </w:p>
    <w:p w14:paraId="3ADA4E99" w14:textId="77777777" w:rsidR="00000000" w:rsidRDefault="002703A1">
      <w:pPr>
        <w:pStyle w:val="a0"/>
        <w:rPr>
          <w:rtl/>
        </w:rPr>
      </w:pPr>
    </w:p>
    <w:p w14:paraId="64061DA5" w14:textId="77777777" w:rsidR="00000000" w:rsidRDefault="002703A1">
      <w:pPr>
        <w:pStyle w:val="a0"/>
        <w:rPr>
          <w:rFonts w:hint="cs"/>
          <w:rtl/>
        </w:rPr>
      </w:pPr>
      <w:r>
        <w:rPr>
          <w:rFonts w:hint="cs"/>
          <w:rtl/>
        </w:rPr>
        <w:t xml:space="preserve">אני מצאתי אחת לפחות להסכים לה. </w:t>
      </w:r>
    </w:p>
    <w:p w14:paraId="59AC2984" w14:textId="77777777" w:rsidR="00000000" w:rsidRDefault="002703A1">
      <w:pPr>
        <w:pStyle w:val="a0"/>
        <w:rPr>
          <w:rFonts w:hint="cs"/>
          <w:rtl/>
        </w:rPr>
      </w:pPr>
    </w:p>
    <w:p w14:paraId="3CC1A058" w14:textId="77777777" w:rsidR="00000000" w:rsidRDefault="002703A1">
      <w:pPr>
        <w:pStyle w:val="af0"/>
        <w:rPr>
          <w:rtl/>
        </w:rPr>
      </w:pPr>
      <w:r>
        <w:rPr>
          <w:rFonts w:hint="eastAsia"/>
          <w:rtl/>
        </w:rPr>
        <w:t>עסאם</w:t>
      </w:r>
      <w:r>
        <w:rPr>
          <w:rtl/>
        </w:rPr>
        <w:t xml:space="preserve"> מ</w:t>
      </w:r>
      <w:r>
        <w:rPr>
          <w:rtl/>
        </w:rPr>
        <w:t>ח'ול (חד"ש-תע"ל):</w:t>
      </w:r>
    </w:p>
    <w:p w14:paraId="6B311F51" w14:textId="77777777" w:rsidR="00000000" w:rsidRDefault="002703A1">
      <w:pPr>
        <w:pStyle w:val="a0"/>
        <w:rPr>
          <w:rFonts w:hint="cs"/>
          <w:rtl/>
        </w:rPr>
      </w:pPr>
    </w:p>
    <w:p w14:paraId="568B4DFA" w14:textId="77777777" w:rsidR="00000000" w:rsidRDefault="002703A1">
      <w:pPr>
        <w:pStyle w:val="a0"/>
        <w:rPr>
          <w:rFonts w:hint="cs"/>
          <w:rtl/>
        </w:rPr>
      </w:pPr>
      <w:r>
        <w:rPr>
          <w:rFonts w:hint="cs"/>
          <w:rtl/>
        </w:rPr>
        <w:t>אני רואה שגם על זה אתה מנסה להתחבר. כשתראה שזה הגל, גם  אתה תרצה לרכוב עליו.</w:t>
      </w:r>
    </w:p>
    <w:p w14:paraId="393B4ADC" w14:textId="77777777" w:rsidR="00000000" w:rsidRDefault="002703A1">
      <w:pPr>
        <w:pStyle w:val="a0"/>
        <w:rPr>
          <w:rFonts w:hint="cs"/>
          <w:rtl/>
        </w:rPr>
      </w:pPr>
    </w:p>
    <w:p w14:paraId="32B3A800" w14:textId="77777777" w:rsidR="00000000" w:rsidRDefault="002703A1">
      <w:pPr>
        <w:pStyle w:val="af1"/>
        <w:rPr>
          <w:rtl/>
        </w:rPr>
      </w:pPr>
      <w:r>
        <w:rPr>
          <w:rtl/>
        </w:rPr>
        <w:t>היו"ר יולי-יואל אדלשטיין:</w:t>
      </w:r>
    </w:p>
    <w:p w14:paraId="3140C5D1" w14:textId="77777777" w:rsidR="00000000" w:rsidRDefault="002703A1">
      <w:pPr>
        <w:pStyle w:val="a0"/>
        <w:rPr>
          <w:rtl/>
        </w:rPr>
      </w:pPr>
    </w:p>
    <w:p w14:paraId="1CF1B726" w14:textId="77777777" w:rsidR="00000000" w:rsidRDefault="002703A1">
      <w:pPr>
        <w:pStyle w:val="a0"/>
        <w:rPr>
          <w:rFonts w:hint="cs"/>
          <w:rtl/>
        </w:rPr>
      </w:pPr>
      <w:r>
        <w:rPr>
          <w:rFonts w:hint="cs"/>
          <w:rtl/>
        </w:rPr>
        <w:t>זה עוד לא קרה לי ב-45 שנות חיי.</w:t>
      </w:r>
    </w:p>
    <w:p w14:paraId="000BE694" w14:textId="77777777" w:rsidR="00000000" w:rsidRDefault="002703A1">
      <w:pPr>
        <w:pStyle w:val="a0"/>
        <w:rPr>
          <w:rFonts w:hint="cs"/>
          <w:rtl/>
        </w:rPr>
      </w:pPr>
    </w:p>
    <w:p w14:paraId="639970F6" w14:textId="77777777" w:rsidR="00000000" w:rsidRDefault="002703A1">
      <w:pPr>
        <w:pStyle w:val="a"/>
        <w:rPr>
          <w:rtl/>
        </w:rPr>
      </w:pPr>
      <w:bookmarkStart w:id="232" w:name="FS000000490T03_05_2004_17_54_37"/>
      <w:bookmarkStart w:id="233" w:name="_Toc72672391"/>
      <w:bookmarkEnd w:id="232"/>
      <w:r>
        <w:rPr>
          <w:rFonts w:hint="eastAsia"/>
          <w:rtl/>
        </w:rPr>
        <w:t>נסים</w:t>
      </w:r>
      <w:r>
        <w:rPr>
          <w:rtl/>
        </w:rPr>
        <w:t xml:space="preserve"> זאב (ש"ס):</w:t>
      </w:r>
      <w:bookmarkEnd w:id="233"/>
    </w:p>
    <w:p w14:paraId="108F8C3A" w14:textId="77777777" w:rsidR="00000000" w:rsidRDefault="002703A1">
      <w:pPr>
        <w:pStyle w:val="a0"/>
        <w:rPr>
          <w:rFonts w:hint="cs"/>
          <w:rtl/>
        </w:rPr>
      </w:pPr>
    </w:p>
    <w:p w14:paraId="6E033BAC" w14:textId="77777777" w:rsidR="00000000" w:rsidRDefault="002703A1">
      <w:pPr>
        <w:pStyle w:val="a0"/>
        <w:rPr>
          <w:rFonts w:hint="cs"/>
          <w:rtl/>
        </w:rPr>
      </w:pPr>
      <w:r>
        <w:rPr>
          <w:rFonts w:hint="cs"/>
          <w:rtl/>
        </w:rPr>
        <w:t>אדוני היושב-ראש, כנסת נכבדה, לפני שאנחנו מדברים על ניירות ערך, אני חושב שגם לניירו</w:t>
      </w:r>
      <w:r>
        <w:rPr>
          <w:rFonts w:hint="cs"/>
          <w:rtl/>
        </w:rPr>
        <w:t>ת יש ערך, אבל אצל אותם ברברים, חיות אדם שנמצאים בעזה  אין ערך לחיי אדם. למי רוצים לתת מדינה? למי ראש הממשלה הזה רוצה לתת אוטונומיה, לתת מדינה? לאילו חיות טרף? לאילו ברברים?</w:t>
      </w:r>
    </w:p>
    <w:p w14:paraId="0D1534F1" w14:textId="77777777" w:rsidR="00000000" w:rsidRDefault="002703A1">
      <w:pPr>
        <w:pStyle w:val="a0"/>
        <w:rPr>
          <w:rFonts w:hint="cs"/>
          <w:rtl/>
        </w:rPr>
      </w:pPr>
    </w:p>
    <w:p w14:paraId="019CB3FB" w14:textId="77777777" w:rsidR="00000000" w:rsidRDefault="002703A1">
      <w:pPr>
        <w:pStyle w:val="af0"/>
        <w:rPr>
          <w:rtl/>
        </w:rPr>
      </w:pPr>
      <w:r>
        <w:rPr>
          <w:rFonts w:hint="eastAsia"/>
          <w:rtl/>
        </w:rPr>
        <w:t>עבד</w:t>
      </w:r>
      <w:r>
        <w:rPr>
          <w:rtl/>
        </w:rPr>
        <w:t>-אלמאלכ דהאמשה (רע"ם):</w:t>
      </w:r>
    </w:p>
    <w:p w14:paraId="73B16106" w14:textId="77777777" w:rsidR="00000000" w:rsidRDefault="002703A1">
      <w:pPr>
        <w:pStyle w:val="a0"/>
        <w:rPr>
          <w:rFonts w:hint="cs"/>
          <w:rtl/>
        </w:rPr>
      </w:pPr>
    </w:p>
    <w:p w14:paraId="76E40FE6" w14:textId="77777777" w:rsidR="00000000" w:rsidRDefault="002703A1">
      <w:pPr>
        <w:pStyle w:val="a0"/>
        <w:rPr>
          <w:rFonts w:hint="cs"/>
          <w:rtl/>
        </w:rPr>
      </w:pPr>
      <w:r>
        <w:rPr>
          <w:rFonts w:hint="cs"/>
          <w:rtl/>
        </w:rPr>
        <w:t>רק לך מגיעה מדינה, בסדר.</w:t>
      </w:r>
    </w:p>
    <w:p w14:paraId="2642E584" w14:textId="77777777" w:rsidR="00000000" w:rsidRDefault="002703A1">
      <w:pPr>
        <w:pStyle w:val="a0"/>
        <w:rPr>
          <w:rFonts w:hint="cs"/>
          <w:rtl/>
        </w:rPr>
      </w:pPr>
    </w:p>
    <w:p w14:paraId="6F6BAF46" w14:textId="77777777" w:rsidR="00000000" w:rsidRDefault="002703A1">
      <w:pPr>
        <w:pStyle w:val="-"/>
        <w:rPr>
          <w:rtl/>
        </w:rPr>
      </w:pPr>
      <w:bookmarkStart w:id="234" w:name="FS000000490T03_05_2004_17_55_20C"/>
      <w:bookmarkEnd w:id="234"/>
      <w:r>
        <w:rPr>
          <w:rtl/>
        </w:rPr>
        <w:t>נסים זאב (ש"ס):</w:t>
      </w:r>
    </w:p>
    <w:p w14:paraId="113004B9" w14:textId="77777777" w:rsidR="00000000" w:rsidRDefault="002703A1">
      <w:pPr>
        <w:pStyle w:val="a0"/>
        <w:rPr>
          <w:rtl/>
        </w:rPr>
      </w:pPr>
    </w:p>
    <w:p w14:paraId="7A31DD15" w14:textId="77777777" w:rsidR="00000000" w:rsidRDefault="002703A1">
      <w:pPr>
        <w:pStyle w:val="a0"/>
        <w:rPr>
          <w:rFonts w:hint="cs"/>
          <w:rtl/>
        </w:rPr>
      </w:pPr>
      <w:r>
        <w:rPr>
          <w:rFonts w:hint="cs"/>
          <w:rtl/>
        </w:rPr>
        <w:t>אדוני היושב-</w:t>
      </w:r>
      <w:r>
        <w:rPr>
          <w:rFonts w:hint="cs"/>
          <w:rtl/>
        </w:rPr>
        <w:t xml:space="preserve">ראש, אני יכול לומר שהרצח אמש, שבא דווקא בעיתוי הנוכחי, כאשר ראש הממשלה מתלבט אם להתנתק מעזה, באו ואמרו לו: תשמע, אין לך עוד מה להסס, אין לך עוד מה לחשוב, אין לך עוד מה להרהר. לאותם רוצחים טרוריסטים - עזה כולה מלאה בטרור, כולה מלאה בארגוני טרור, כולם מגבים </w:t>
      </w:r>
      <w:r>
        <w:rPr>
          <w:rFonts w:hint="cs"/>
          <w:rtl/>
        </w:rPr>
        <w:t>את הטרור. למי רוצים לתת מדינה? מה קרה לראש הממשלה? כולם שמחים במפלתו כביכול של ראש הממשלה וכאילו ראש הממשלה רצה להחזיר את עזה והוא נכשל. הוא הצהיר, עלה על עץ גבוה, הבטיח לבוש, חשב שהכול בכיס שלו, אבל ראש הממשלה נכשל. יש כאלה  שרצו  לחגוג  והלכו  אתמול לחגו</w:t>
      </w:r>
      <w:r>
        <w:rPr>
          <w:rFonts w:hint="cs"/>
          <w:rtl/>
        </w:rPr>
        <w:t xml:space="preserve">ג. לא היה מה לחגוג אתמול, ביום אבל כזה, כשאשה בת 34 בחודש השמיני להריונה נרצחת, עם ארבעה תינוקות, באיזו אכזריות. </w:t>
      </w:r>
    </w:p>
    <w:p w14:paraId="65FB7174" w14:textId="77777777" w:rsidR="00000000" w:rsidRDefault="002703A1">
      <w:pPr>
        <w:pStyle w:val="a0"/>
        <w:rPr>
          <w:rFonts w:hint="cs"/>
          <w:rtl/>
        </w:rPr>
      </w:pPr>
    </w:p>
    <w:p w14:paraId="7A3C4EAC" w14:textId="77777777" w:rsidR="00000000" w:rsidRDefault="002703A1">
      <w:pPr>
        <w:pStyle w:val="a0"/>
        <w:rPr>
          <w:rFonts w:hint="cs"/>
          <w:rtl/>
        </w:rPr>
      </w:pPr>
      <w:r>
        <w:rPr>
          <w:rFonts w:hint="cs"/>
          <w:rtl/>
        </w:rPr>
        <w:t>אבל ראש הממשלה לא רצה להחזיר את עזה, כי אם רצה להחזיר, הוא היה עושה משאל-עם, שבו כן היה לו רוב. אם היה מביא את זה לכנסת, היה לו רוב. נכון שלא</w:t>
      </w:r>
      <w:r>
        <w:rPr>
          <w:rFonts w:hint="cs"/>
          <w:rtl/>
        </w:rPr>
        <w:t xml:space="preserve"> היה לו רוב בממשלה, אבל ממתי מקבלים החלטות בממשלה ומכתיבים את זה לכנסת? בפרלמנט נורמלי בכל מקום בעולם החלטות מתקבלות בקונגרס ולא בממשל. הממשל צריך לבצע את החלטות הכנסת. כאן זה הפוך. אם ראש הממשלה רצה באמת להחזיר את עזה, היו לו אפשרויות אחרות. אני לא מאמין </w:t>
      </w:r>
      <w:r>
        <w:rPr>
          <w:rFonts w:hint="cs"/>
          <w:rtl/>
        </w:rPr>
        <w:t xml:space="preserve">לראש הממשלה, כי הוא לא יכול לשקר ולרמות את עצמו אחרי כל כך הרבה הצהרות, אחרי כל כך הרבה נאומים שעזה ונצרים הם המגינים על אשקלון ואשדוד. </w:t>
      </w:r>
    </w:p>
    <w:p w14:paraId="76A30D06" w14:textId="77777777" w:rsidR="00000000" w:rsidRDefault="002703A1">
      <w:pPr>
        <w:pStyle w:val="a0"/>
        <w:rPr>
          <w:rFonts w:hint="cs"/>
          <w:rtl/>
        </w:rPr>
      </w:pPr>
    </w:p>
    <w:p w14:paraId="683798C9" w14:textId="77777777" w:rsidR="00000000" w:rsidRDefault="002703A1">
      <w:pPr>
        <w:pStyle w:val="a0"/>
        <w:rPr>
          <w:rFonts w:hint="cs"/>
          <w:rtl/>
        </w:rPr>
      </w:pPr>
      <w:r>
        <w:rPr>
          <w:rFonts w:hint="cs"/>
          <w:rtl/>
        </w:rPr>
        <w:t>היום כולם יודעים, באופן ברור, שאי-אפשר לתת פרס למרצחים.</w:t>
      </w:r>
    </w:p>
    <w:p w14:paraId="37ED4FBB" w14:textId="77777777" w:rsidR="00000000" w:rsidRDefault="002703A1">
      <w:pPr>
        <w:pStyle w:val="a0"/>
        <w:rPr>
          <w:rFonts w:hint="cs"/>
          <w:rtl/>
        </w:rPr>
      </w:pPr>
    </w:p>
    <w:p w14:paraId="26188450" w14:textId="77777777" w:rsidR="00000000" w:rsidRDefault="002703A1">
      <w:pPr>
        <w:pStyle w:val="af1"/>
        <w:rPr>
          <w:rtl/>
        </w:rPr>
      </w:pPr>
      <w:r>
        <w:rPr>
          <w:rFonts w:hint="eastAsia"/>
          <w:rtl/>
        </w:rPr>
        <w:t>היו</w:t>
      </w:r>
      <w:r>
        <w:rPr>
          <w:rtl/>
        </w:rPr>
        <w:t>"ר יולי-יואל אדלשטיין:</w:t>
      </w:r>
    </w:p>
    <w:p w14:paraId="1598C090" w14:textId="77777777" w:rsidR="00000000" w:rsidRDefault="002703A1">
      <w:pPr>
        <w:pStyle w:val="a0"/>
        <w:rPr>
          <w:rFonts w:hint="cs"/>
          <w:rtl/>
        </w:rPr>
      </w:pPr>
    </w:p>
    <w:p w14:paraId="20202370" w14:textId="77777777" w:rsidR="00000000" w:rsidRDefault="002703A1">
      <w:pPr>
        <w:pStyle w:val="a0"/>
        <w:rPr>
          <w:rFonts w:hint="cs"/>
          <w:rtl/>
        </w:rPr>
      </w:pPr>
      <w:r>
        <w:rPr>
          <w:rFonts w:hint="cs"/>
          <w:rtl/>
        </w:rPr>
        <w:t>תודה רבה. חבר הכנסת משה גפני, בבקש</w:t>
      </w:r>
      <w:r>
        <w:rPr>
          <w:rFonts w:hint="cs"/>
          <w:rtl/>
        </w:rPr>
        <w:t xml:space="preserve">ה.  </w:t>
      </w:r>
    </w:p>
    <w:p w14:paraId="0BFC5256" w14:textId="77777777" w:rsidR="00000000" w:rsidRDefault="002703A1">
      <w:pPr>
        <w:pStyle w:val="a0"/>
        <w:rPr>
          <w:rFonts w:hint="cs"/>
          <w:rtl/>
        </w:rPr>
      </w:pPr>
    </w:p>
    <w:p w14:paraId="69EF6E21" w14:textId="77777777" w:rsidR="00000000" w:rsidRDefault="002703A1">
      <w:pPr>
        <w:pStyle w:val="a"/>
        <w:rPr>
          <w:rtl/>
        </w:rPr>
      </w:pPr>
      <w:bookmarkStart w:id="235" w:name="FS000000526T03_05_2004_17_58_18"/>
      <w:bookmarkStart w:id="236" w:name="_Toc72672392"/>
      <w:bookmarkEnd w:id="235"/>
      <w:r>
        <w:rPr>
          <w:rFonts w:hint="eastAsia"/>
          <w:rtl/>
        </w:rPr>
        <w:t>משה</w:t>
      </w:r>
      <w:r>
        <w:rPr>
          <w:rtl/>
        </w:rPr>
        <w:t xml:space="preserve"> גפני (יהדות התורה):</w:t>
      </w:r>
      <w:bookmarkEnd w:id="236"/>
    </w:p>
    <w:p w14:paraId="2160CD5E" w14:textId="77777777" w:rsidR="00000000" w:rsidRDefault="002703A1">
      <w:pPr>
        <w:pStyle w:val="a0"/>
        <w:rPr>
          <w:rFonts w:hint="cs"/>
          <w:rtl/>
        </w:rPr>
      </w:pPr>
    </w:p>
    <w:p w14:paraId="19B35FC6" w14:textId="77777777" w:rsidR="00000000" w:rsidRDefault="002703A1">
      <w:pPr>
        <w:pStyle w:val="a0"/>
        <w:rPr>
          <w:rFonts w:hint="cs"/>
          <w:rtl/>
        </w:rPr>
      </w:pPr>
      <w:r>
        <w:rPr>
          <w:rFonts w:hint="cs"/>
          <w:rtl/>
        </w:rPr>
        <w:t xml:space="preserve">אדוני היושב-ראש, רבותי חברי הכנסת, רבותי השרים, לפי החוק שהגיש השר שטרית בשם הממשלה, לגבי הסעיף שבמידע הצופה פני עתיד - - - </w:t>
      </w:r>
    </w:p>
    <w:p w14:paraId="116DF37E" w14:textId="77777777" w:rsidR="00000000" w:rsidRDefault="002703A1">
      <w:pPr>
        <w:pStyle w:val="a0"/>
        <w:rPr>
          <w:rFonts w:hint="cs"/>
          <w:rtl/>
        </w:rPr>
      </w:pPr>
    </w:p>
    <w:p w14:paraId="4222E3F8" w14:textId="77777777" w:rsidR="00000000" w:rsidRDefault="002703A1">
      <w:pPr>
        <w:pStyle w:val="af0"/>
        <w:rPr>
          <w:rtl/>
        </w:rPr>
      </w:pPr>
      <w:r>
        <w:rPr>
          <w:rFonts w:hint="eastAsia"/>
          <w:rtl/>
        </w:rPr>
        <w:t>איתן</w:t>
      </w:r>
      <w:r>
        <w:rPr>
          <w:rtl/>
        </w:rPr>
        <w:t xml:space="preserve"> כבל (העבודה-מימד):</w:t>
      </w:r>
    </w:p>
    <w:p w14:paraId="4F90679A" w14:textId="77777777" w:rsidR="00000000" w:rsidRDefault="002703A1">
      <w:pPr>
        <w:pStyle w:val="a0"/>
        <w:rPr>
          <w:rFonts w:hint="cs"/>
          <w:rtl/>
        </w:rPr>
      </w:pPr>
    </w:p>
    <w:p w14:paraId="71E355DC" w14:textId="77777777" w:rsidR="00000000" w:rsidRDefault="002703A1">
      <w:pPr>
        <w:pStyle w:val="a0"/>
        <w:rPr>
          <w:rFonts w:hint="cs"/>
          <w:rtl/>
        </w:rPr>
      </w:pPr>
      <w:r>
        <w:rPr>
          <w:rFonts w:hint="cs"/>
          <w:rtl/>
        </w:rPr>
        <w:t xml:space="preserve">לא ייאמן, מישהו מדבר לעניין. </w:t>
      </w:r>
    </w:p>
    <w:p w14:paraId="3961CDBC" w14:textId="77777777" w:rsidR="00000000" w:rsidRDefault="002703A1">
      <w:pPr>
        <w:pStyle w:val="a0"/>
        <w:rPr>
          <w:rFonts w:hint="cs"/>
          <w:rtl/>
        </w:rPr>
      </w:pPr>
    </w:p>
    <w:p w14:paraId="781E8607" w14:textId="77777777" w:rsidR="00000000" w:rsidRDefault="002703A1">
      <w:pPr>
        <w:pStyle w:val="af0"/>
        <w:rPr>
          <w:rtl/>
        </w:rPr>
      </w:pPr>
      <w:r>
        <w:rPr>
          <w:rFonts w:hint="eastAsia"/>
          <w:rtl/>
        </w:rPr>
        <w:t>גדעון</w:t>
      </w:r>
      <w:r>
        <w:rPr>
          <w:rtl/>
        </w:rPr>
        <w:t xml:space="preserve"> סער (הליכוד):</w:t>
      </w:r>
    </w:p>
    <w:p w14:paraId="4608A77D" w14:textId="77777777" w:rsidR="00000000" w:rsidRDefault="002703A1">
      <w:pPr>
        <w:pStyle w:val="a0"/>
        <w:rPr>
          <w:rFonts w:hint="cs"/>
          <w:rtl/>
        </w:rPr>
      </w:pPr>
    </w:p>
    <w:p w14:paraId="550E4472" w14:textId="77777777" w:rsidR="00000000" w:rsidRDefault="002703A1">
      <w:pPr>
        <w:pStyle w:val="a0"/>
        <w:rPr>
          <w:rFonts w:hint="cs"/>
          <w:rtl/>
        </w:rPr>
      </w:pPr>
      <w:r>
        <w:rPr>
          <w:rFonts w:hint="cs"/>
          <w:rtl/>
        </w:rPr>
        <w:t>אתה תומך בחוק?</w:t>
      </w:r>
    </w:p>
    <w:p w14:paraId="1F64A1AF" w14:textId="77777777" w:rsidR="00000000" w:rsidRDefault="002703A1">
      <w:pPr>
        <w:pStyle w:val="a0"/>
        <w:rPr>
          <w:rFonts w:hint="cs"/>
          <w:rtl/>
        </w:rPr>
      </w:pPr>
    </w:p>
    <w:p w14:paraId="729B6900" w14:textId="77777777" w:rsidR="00000000" w:rsidRDefault="002703A1">
      <w:pPr>
        <w:pStyle w:val="-"/>
        <w:rPr>
          <w:rtl/>
        </w:rPr>
      </w:pPr>
      <w:bookmarkStart w:id="237" w:name="FS000000526T03_05_2004_19_44_22"/>
      <w:bookmarkStart w:id="238" w:name="FS000000526T03_05_2004_19_44_25C"/>
      <w:bookmarkEnd w:id="237"/>
      <w:bookmarkEnd w:id="238"/>
      <w:r>
        <w:rPr>
          <w:rtl/>
        </w:rPr>
        <w:t>משה גפ</w:t>
      </w:r>
      <w:r>
        <w:rPr>
          <w:rtl/>
        </w:rPr>
        <w:t>ני (יהדות התורה):</w:t>
      </w:r>
    </w:p>
    <w:p w14:paraId="4F180834" w14:textId="77777777" w:rsidR="00000000" w:rsidRDefault="002703A1">
      <w:pPr>
        <w:pStyle w:val="a0"/>
        <w:rPr>
          <w:rtl/>
        </w:rPr>
      </w:pPr>
    </w:p>
    <w:p w14:paraId="67FF9F9C" w14:textId="77777777" w:rsidR="00000000" w:rsidRDefault="002703A1">
      <w:pPr>
        <w:pStyle w:val="a0"/>
        <w:rPr>
          <w:rFonts w:hint="cs"/>
          <w:rtl/>
        </w:rPr>
      </w:pPr>
      <w:r>
        <w:rPr>
          <w:rFonts w:hint="cs"/>
          <w:rtl/>
        </w:rPr>
        <w:t xml:space="preserve">על-פי רוב אני תומך בחוקים שהשר שטרית מביא. </w:t>
      </w:r>
    </w:p>
    <w:p w14:paraId="549B1304" w14:textId="77777777" w:rsidR="00000000" w:rsidRDefault="002703A1">
      <w:pPr>
        <w:pStyle w:val="a0"/>
        <w:rPr>
          <w:rFonts w:hint="cs"/>
          <w:rtl/>
        </w:rPr>
      </w:pPr>
    </w:p>
    <w:p w14:paraId="5C355725" w14:textId="77777777" w:rsidR="00000000" w:rsidRDefault="002703A1">
      <w:pPr>
        <w:pStyle w:val="af0"/>
        <w:rPr>
          <w:rtl/>
        </w:rPr>
      </w:pPr>
      <w:r>
        <w:rPr>
          <w:rFonts w:hint="eastAsia"/>
          <w:rtl/>
        </w:rPr>
        <w:t>גדעון</w:t>
      </w:r>
      <w:r>
        <w:rPr>
          <w:rtl/>
        </w:rPr>
        <w:t xml:space="preserve"> סער (הליכוד):</w:t>
      </w:r>
    </w:p>
    <w:p w14:paraId="055D065B" w14:textId="77777777" w:rsidR="00000000" w:rsidRDefault="002703A1">
      <w:pPr>
        <w:pStyle w:val="a0"/>
        <w:ind w:firstLine="0"/>
        <w:rPr>
          <w:rFonts w:hint="cs"/>
          <w:rtl/>
        </w:rPr>
      </w:pPr>
    </w:p>
    <w:p w14:paraId="5CC9715A" w14:textId="77777777" w:rsidR="00000000" w:rsidRDefault="002703A1">
      <w:pPr>
        <w:pStyle w:val="a0"/>
        <w:rPr>
          <w:rFonts w:hint="cs"/>
          <w:rtl/>
        </w:rPr>
      </w:pPr>
      <w:r>
        <w:rPr>
          <w:rFonts w:hint="cs"/>
          <w:rtl/>
        </w:rPr>
        <w:t>והיום?</w:t>
      </w:r>
    </w:p>
    <w:p w14:paraId="370E6E8D" w14:textId="77777777" w:rsidR="00000000" w:rsidRDefault="002703A1">
      <w:pPr>
        <w:pStyle w:val="a0"/>
        <w:rPr>
          <w:rFonts w:hint="cs"/>
          <w:rtl/>
        </w:rPr>
      </w:pPr>
    </w:p>
    <w:p w14:paraId="3FB3DD6E" w14:textId="77777777" w:rsidR="00000000" w:rsidRDefault="002703A1">
      <w:pPr>
        <w:pStyle w:val="-"/>
        <w:rPr>
          <w:rtl/>
        </w:rPr>
      </w:pPr>
      <w:bookmarkStart w:id="239" w:name="FS000000526T03_05_2004_19_44_55C"/>
      <w:bookmarkEnd w:id="239"/>
      <w:r>
        <w:rPr>
          <w:rtl/>
        </w:rPr>
        <w:t>משה גפני (יהדות התורה):</w:t>
      </w:r>
    </w:p>
    <w:p w14:paraId="7242A65D" w14:textId="77777777" w:rsidR="00000000" w:rsidRDefault="002703A1">
      <w:pPr>
        <w:pStyle w:val="a0"/>
        <w:rPr>
          <w:rtl/>
        </w:rPr>
      </w:pPr>
    </w:p>
    <w:p w14:paraId="01F54316" w14:textId="77777777" w:rsidR="00000000" w:rsidRDefault="002703A1">
      <w:pPr>
        <w:pStyle w:val="a0"/>
        <w:rPr>
          <w:rFonts w:hint="cs"/>
          <w:rtl/>
        </w:rPr>
      </w:pPr>
      <w:r>
        <w:rPr>
          <w:rFonts w:hint="cs"/>
          <w:rtl/>
        </w:rPr>
        <w:t xml:space="preserve">על-פי רוב, גם היום. </w:t>
      </w:r>
    </w:p>
    <w:p w14:paraId="391B5BDD" w14:textId="77777777" w:rsidR="00000000" w:rsidRDefault="002703A1">
      <w:pPr>
        <w:pStyle w:val="a0"/>
        <w:rPr>
          <w:rFonts w:hint="cs"/>
          <w:rtl/>
        </w:rPr>
      </w:pPr>
    </w:p>
    <w:p w14:paraId="69A001F4" w14:textId="77777777" w:rsidR="00000000" w:rsidRDefault="002703A1">
      <w:pPr>
        <w:pStyle w:val="af0"/>
        <w:rPr>
          <w:rtl/>
        </w:rPr>
      </w:pPr>
      <w:r>
        <w:rPr>
          <w:rFonts w:hint="eastAsia"/>
          <w:rtl/>
        </w:rPr>
        <w:t>גדעון</w:t>
      </w:r>
      <w:r>
        <w:rPr>
          <w:rtl/>
        </w:rPr>
        <w:t xml:space="preserve"> סער (הליכוד):</w:t>
      </w:r>
    </w:p>
    <w:p w14:paraId="3A77E839" w14:textId="77777777" w:rsidR="00000000" w:rsidRDefault="002703A1">
      <w:pPr>
        <w:pStyle w:val="a0"/>
        <w:ind w:firstLine="0"/>
        <w:rPr>
          <w:rFonts w:hint="cs"/>
          <w:rtl/>
        </w:rPr>
      </w:pPr>
    </w:p>
    <w:p w14:paraId="2514B2D8" w14:textId="77777777" w:rsidR="00000000" w:rsidRDefault="002703A1">
      <w:pPr>
        <w:pStyle w:val="a0"/>
        <w:rPr>
          <w:rFonts w:hint="cs"/>
          <w:rtl/>
        </w:rPr>
      </w:pPr>
      <w:r>
        <w:rPr>
          <w:rFonts w:hint="cs"/>
          <w:rtl/>
        </w:rPr>
        <w:t xml:space="preserve">- - - </w:t>
      </w:r>
    </w:p>
    <w:p w14:paraId="261DBDAB" w14:textId="77777777" w:rsidR="00000000" w:rsidRDefault="002703A1">
      <w:pPr>
        <w:pStyle w:val="a0"/>
        <w:rPr>
          <w:rFonts w:hint="cs"/>
          <w:rtl/>
        </w:rPr>
      </w:pPr>
    </w:p>
    <w:p w14:paraId="5E02219C" w14:textId="77777777" w:rsidR="00000000" w:rsidRDefault="002703A1">
      <w:pPr>
        <w:pStyle w:val="af1"/>
        <w:rPr>
          <w:rtl/>
        </w:rPr>
      </w:pPr>
      <w:r>
        <w:rPr>
          <w:rtl/>
        </w:rPr>
        <w:t>היו"ר יולי-יואל אדלשטיין:</w:t>
      </w:r>
    </w:p>
    <w:p w14:paraId="12D04B5F" w14:textId="77777777" w:rsidR="00000000" w:rsidRDefault="002703A1">
      <w:pPr>
        <w:pStyle w:val="a0"/>
        <w:rPr>
          <w:rtl/>
        </w:rPr>
      </w:pPr>
    </w:p>
    <w:p w14:paraId="5BE82BFD" w14:textId="77777777" w:rsidR="00000000" w:rsidRDefault="002703A1">
      <w:pPr>
        <w:pStyle w:val="a0"/>
        <w:rPr>
          <w:rFonts w:hint="cs"/>
          <w:rtl/>
        </w:rPr>
      </w:pPr>
      <w:r>
        <w:rPr>
          <w:rFonts w:hint="cs"/>
          <w:rtl/>
        </w:rPr>
        <w:t>אז אפשר לראות את זה כסיום דבריך?</w:t>
      </w:r>
    </w:p>
    <w:p w14:paraId="74EC76C1" w14:textId="77777777" w:rsidR="00000000" w:rsidRDefault="002703A1">
      <w:pPr>
        <w:pStyle w:val="a0"/>
        <w:rPr>
          <w:rFonts w:hint="cs"/>
          <w:rtl/>
        </w:rPr>
      </w:pPr>
    </w:p>
    <w:p w14:paraId="2E94AEE5" w14:textId="77777777" w:rsidR="00000000" w:rsidRDefault="002703A1">
      <w:pPr>
        <w:pStyle w:val="-"/>
        <w:rPr>
          <w:rtl/>
        </w:rPr>
      </w:pPr>
      <w:bookmarkStart w:id="240" w:name="FS000000526T03_05_2004_19_45_28C"/>
      <w:bookmarkEnd w:id="240"/>
      <w:r>
        <w:rPr>
          <w:rtl/>
        </w:rPr>
        <w:t>משה גפני (יהדות התורה):</w:t>
      </w:r>
    </w:p>
    <w:p w14:paraId="19064682" w14:textId="77777777" w:rsidR="00000000" w:rsidRDefault="002703A1">
      <w:pPr>
        <w:pStyle w:val="a0"/>
        <w:rPr>
          <w:rtl/>
        </w:rPr>
      </w:pPr>
    </w:p>
    <w:p w14:paraId="20CBAF5D" w14:textId="77777777" w:rsidR="00000000" w:rsidRDefault="002703A1">
      <w:pPr>
        <w:pStyle w:val="a0"/>
        <w:rPr>
          <w:rFonts w:hint="cs"/>
          <w:rtl/>
        </w:rPr>
      </w:pPr>
      <w:r>
        <w:rPr>
          <w:rFonts w:hint="cs"/>
          <w:rtl/>
        </w:rPr>
        <w:t>ל</w:t>
      </w:r>
      <w:r>
        <w:rPr>
          <w:rFonts w:hint="cs"/>
          <w:rtl/>
        </w:rPr>
        <w:t>א.</w:t>
      </w:r>
    </w:p>
    <w:p w14:paraId="411336DC" w14:textId="77777777" w:rsidR="00000000" w:rsidRDefault="002703A1">
      <w:pPr>
        <w:pStyle w:val="a0"/>
        <w:rPr>
          <w:rFonts w:hint="cs"/>
          <w:rtl/>
        </w:rPr>
      </w:pPr>
    </w:p>
    <w:p w14:paraId="192C78FB" w14:textId="77777777" w:rsidR="00000000" w:rsidRDefault="002703A1">
      <w:pPr>
        <w:pStyle w:val="af0"/>
        <w:rPr>
          <w:rtl/>
        </w:rPr>
      </w:pPr>
      <w:r>
        <w:rPr>
          <w:rFonts w:hint="eastAsia"/>
          <w:rtl/>
        </w:rPr>
        <w:t>גדעון</w:t>
      </w:r>
      <w:r>
        <w:rPr>
          <w:rtl/>
        </w:rPr>
        <w:t xml:space="preserve"> סער (הליכוד):</w:t>
      </w:r>
    </w:p>
    <w:p w14:paraId="5A29ED9A" w14:textId="77777777" w:rsidR="00000000" w:rsidRDefault="002703A1">
      <w:pPr>
        <w:pStyle w:val="a0"/>
        <w:ind w:firstLine="0"/>
        <w:rPr>
          <w:rFonts w:hint="cs"/>
          <w:rtl/>
        </w:rPr>
      </w:pPr>
    </w:p>
    <w:p w14:paraId="158D2489" w14:textId="77777777" w:rsidR="00000000" w:rsidRDefault="002703A1">
      <w:pPr>
        <w:pStyle w:val="a0"/>
        <w:rPr>
          <w:rFonts w:hint="cs"/>
          <w:rtl/>
        </w:rPr>
      </w:pPr>
      <w:r>
        <w:rPr>
          <w:rFonts w:hint="cs"/>
          <w:rtl/>
        </w:rPr>
        <w:t xml:space="preserve">אולי תשכנע גם אותי. </w:t>
      </w:r>
    </w:p>
    <w:p w14:paraId="62BF4B59" w14:textId="77777777" w:rsidR="00000000" w:rsidRDefault="002703A1">
      <w:pPr>
        <w:pStyle w:val="a0"/>
        <w:rPr>
          <w:rFonts w:hint="cs"/>
          <w:rtl/>
        </w:rPr>
      </w:pPr>
    </w:p>
    <w:p w14:paraId="5FBA7C48" w14:textId="77777777" w:rsidR="00000000" w:rsidRDefault="002703A1">
      <w:pPr>
        <w:pStyle w:val="-"/>
        <w:rPr>
          <w:rtl/>
        </w:rPr>
      </w:pPr>
      <w:bookmarkStart w:id="241" w:name="FS000000526T03_05_2004_17_58_55C"/>
      <w:bookmarkEnd w:id="241"/>
      <w:r>
        <w:rPr>
          <w:rtl/>
        </w:rPr>
        <w:t>משה גפני (יהדות התורה):</w:t>
      </w:r>
    </w:p>
    <w:p w14:paraId="103EC607" w14:textId="77777777" w:rsidR="00000000" w:rsidRDefault="002703A1">
      <w:pPr>
        <w:pStyle w:val="a0"/>
        <w:rPr>
          <w:rtl/>
        </w:rPr>
      </w:pPr>
    </w:p>
    <w:p w14:paraId="533FB549" w14:textId="77777777" w:rsidR="00000000" w:rsidRDefault="002703A1">
      <w:pPr>
        <w:pStyle w:val="a0"/>
        <w:rPr>
          <w:rFonts w:hint="cs"/>
          <w:rtl/>
        </w:rPr>
      </w:pPr>
      <w:r>
        <w:rPr>
          <w:rFonts w:hint="cs"/>
          <w:rtl/>
        </w:rPr>
        <w:t xml:space="preserve">- - - מידע שצופה פני עתיד, אם זה צוין במפורש, לא נושאים באחריות מדויקת כמו שאכן חייבים במידע מדויק כאשר מגישים תשקיף מדויק וכו'. </w:t>
      </w:r>
    </w:p>
    <w:p w14:paraId="4E1A9AF1" w14:textId="77777777" w:rsidR="00000000" w:rsidRDefault="002703A1">
      <w:pPr>
        <w:pStyle w:val="a0"/>
        <w:rPr>
          <w:rFonts w:hint="cs"/>
          <w:rtl/>
        </w:rPr>
      </w:pPr>
    </w:p>
    <w:p w14:paraId="6DB6FF31" w14:textId="77777777" w:rsidR="00000000" w:rsidRDefault="002703A1">
      <w:pPr>
        <w:pStyle w:val="a0"/>
        <w:rPr>
          <w:rFonts w:hint="cs"/>
          <w:rtl/>
        </w:rPr>
      </w:pPr>
      <w:r>
        <w:rPr>
          <w:rFonts w:hint="cs"/>
          <w:rtl/>
        </w:rPr>
        <w:t xml:space="preserve">אדוני היושב-ראש, "מידע הצופה פני עתיד" שהגיש לנו ראש </w:t>
      </w:r>
      <w:r>
        <w:rPr>
          <w:rFonts w:hint="cs"/>
          <w:rtl/>
        </w:rPr>
        <w:t xml:space="preserve">הממשלה לא רק שלא היה מדויק, היה מוטעה מלכתחילה. אני רוצה גם לנמק בקצרה את הסיבות לכך שהוא שגה ולא הצליח. קודם כול, עצם העובדה שהיה משאל </w:t>
      </w:r>
      <w:r>
        <w:rPr>
          <w:rtl/>
        </w:rPr>
        <w:t>–</w:t>
      </w:r>
      <w:r>
        <w:rPr>
          <w:rFonts w:hint="cs"/>
          <w:rtl/>
        </w:rPr>
        <w:t xml:space="preserve"> החובה של הייצוג, כאשר הציבור בוחר את נציגיו הוא מצפה מהם שהם ילמדו, בוודאי בדברים שנוגעים לגורלו של העם, לגורלה של המד</w:t>
      </w:r>
      <w:r>
        <w:rPr>
          <w:rFonts w:hint="cs"/>
          <w:rtl/>
        </w:rPr>
        <w:t xml:space="preserve">ינה, בנושאים  שחיי אדם תלויים בהם, שילמדו את הסוגיה לפרטיה ולא יבואו באיזה משאל וישימו פתק לפי אינטרס כזה או אחר. זה דבר חמור מכל היבט אפשרי. בריחה מוחלטת מאחריות. זו השגיאה הראשונה. </w:t>
      </w:r>
    </w:p>
    <w:p w14:paraId="2068ED5E" w14:textId="77777777" w:rsidR="00000000" w:rsidRDefault="002703A1">
      <w:pPr>
        <w:pStyle w:val="a0"/>
        <w:rPr>
          <w:rFonts w:hint="cs"/>
          <w:rtl/>
        </w:rPr>
      </w:pPr>
    </w:p>
    <w:p w14:paraId="7466FEA5" w14:textId="77777777" w:rsidR="00000000" w:rsidRDefault="002703A1">
      <w:pPr>
        <w:pStyle w:val="a0"/>
        <w:rPr>
          <w:rFonts w:hint="cs"/>
          <w:rtl/>
        </w:rPr>
      </w:pPr>
      <w:r>
        <w:rPr>
          <w:rFonts w:hint="cs"/>
          <w:rtl/>
        </w:rPr>
        <w:t>השגיאה השנייה, ראש הממשלה, השר שטרית, היה צריך לדעת שאין לו סייעתא דשמי</w:t>
      </w:r>
      <w:r>
        <w:rPr>
          <w:rFonts w:hint="cs"/>
          <w:rtl/>
        </w:rPr>
        <w:t>א. אין לו. הוא החליט את זה. הוא החליט לעשות קואליציה עם שינוי, ושר הפנים בממשלתו אומר שהוא לא רוצה שיהיה סייעתא דשמיא. ובסופו של דבר, כאשר באים למפלגה כמו הליכוד ומבקשים ממנה תמיכה, חלק גדול מהציבור בליכוד, מתומכי הליכוד - - -</w:t>
      </w:r>
    </w:p>
    <w:p w14:paraId="2E43F56E" w14:textId="77777777" w:rsidR="00000000" w:rsidRDefault="002703A1">
      <w:pPr>
        <w:pStyle w:val="a0"/>
        <w:ind w:firstLine="0"/>
        <w:rPr>
          <w:rFonts w:hint="cs"/>
          <w:rtl/>
        </w:rPr>
      </w:pPr>
    </w:p>
    <w:p w14:paraId="002B4F9C" w14:textId="77777777" w:rsidR="00000000" w:rsidRDefault="002703A1">
      <w:pPr>
        <w:pStyle w:val="af0"/>
        <w:rPr>
          <w:rtl/>
        </w:rPr>
      </w:pPr>
      <w:r>
        <w:rPr>
          <w:rFonts w:hint="eastAsia"/>
          <w:rtl/>
        </w:rPr>
        <w:t>רשף</w:t>
      </w:r>
      <w:r>
        <w:rPr>
          <w:rtl/>
        </w:rPr>
        <w:t xml:space="preserve"> חן (שינוי):</w:t>
      </w:r>
    </w:p>
    <w:p w14:paraId="1899D490" w14:textId="77777777" w:rsidR="00000000" w:rsidRDefault="002703A1">
      <w:pPr>
        <w:pStyle w:val="a0"/>
        <w:rPr>
          <w:rFonts w:hint="cs"/>
          <w:rtl/>
        </w:rPr>
      </w:pPr>
    </w:p>
    <w:p w14:paraId="607C5754" w14:textId="77777777" w:rsidR="00000000" w:rsidRDefault="002703A1">
      <w:pPr>
        <w:pStyle w:val="a0"/>
        <w:rPr>
          <w:rFonts w:hint="cs"/>
          <w:rtl/>
        </w:rPr>
      </w:pPr>
      <w:r>
        <w:rPr>
          <w:rFonts w:hint="cs"/>
          <w:rtl/>
        </w:rPr>
        <w:t>- - -</w:t>
      </w:r>
    </w:p>
    <w:p w14:paraId="1D2F1082" w14:textId="77777777" w:rsidR="00000000" w:rsidRDefault="002703A1">
      <w:pPr>
        <w:pStyle w:val="a0"/>
        <w:ind w:firstLine="0"/>
        <w:rPr>
          <w:rFonts w:hint="cs"/>
          <w:rtl/>
        </w:rPr>
      </w:pPr>
    </w:p>
    <w:p w14:paraId="319912DC" w14:textId="77777777" w:rsidR="00000000" w:rsidRDefault="002703A1">
      <w:pPr>
        <w:pStyle w:val="-"/>
        <w:rPr>
          <w:rtl/>
        </w:rPr>
      </w:pPr>
      <w:bookmarkStart w:id="242" w:name="FS000000526T03_05_2004_19_29_17"/>
      <w:bookmarkStart w:id="243" w:name="FS000000526T03_05_2004_19_29_22C"/>
      <w:bookmarkEnd w:id="242"/>
      <w:bookmarkEnd w:id="243"/>
      <w:r>
        <w:rPr>
          <w:rtl/>
        </w:rPr>
        <w:t xml:space="preserve">משה </w:t>
      </w:r>
      <w:r>
        <w:rPr>
          <w:rtl/>
        </w:rPr>
        <w:t>גפני (יהדות התורה):</w:t>
      </w:r>
    </w:p>
    <w:p w14:paraId="58754E46" w14:textId="77777777" w:rsidR="00000000" w:rsidRDefault="002703A1">
      <w:pPr>
        <w:pStyle w:val="a0"/>
        <w:rPr>
          <w:rtl/>
        </w:rPr>
      </w:pPr>
    </w:p>
    <w:p w14:paraId="2748B0CB" w14:textId="77777777" w:rsidR="00000000" w:rsidRDefault="002703A1">
      <w:pPr>
        <w:pStyle w:val="a0"/>
        <w:rPr>
          <w:rFonts w:hint="cs"/>
          <w:rtl/>
        </w:rPr>
      </w:pPr>
      <w:r>
        <w:rPr>
          <w:rFonts w:hint="cs"/>
          <w:rtl/>
        </w:rPr>
        <w:t>רק רגע. אדוני, יושב-ראש סיעת שינוי, תאמין לי, אני לא אשכח אתכם. רק תמתין. תן לי לסיים ואני מגיע אליך, לא אשאיר אותך לבד.</w:t>
      </w:r>
    </w:p>
    <w:p w14:paraId="2AB31BA9" w14:textId="77777777" w:rsidR="00000000" w:rsidRDefault="002703A1">
      <w:pPr>
        <w:pStyle w:val="a0"/>
        <w:ind w:firstLine="0"/>
        <w:rPr>
          <w:rFonts w:hint="cs"/>
          <w:rtl/>
        </w:rPr>
      </w:pPr>
    </w:p>
    <w:p w14:paraId="3438F9E9" w14:textId="77777777" w:rsidR="00000000" w:rsidRDefault="002703A1">
      <w:pPr>
        <w:pStyle w:val="af1"/>
        <w:rPr>
          <w:rtl/>
        </w:rPr>
      </w:pPr>
      <w:r>
        <w:rPr>
          <w:rtl/>
        </w:rPr>
        <w:t>היו"ר יולי-יואל אדלשטיין:</w:t>
      </w:r>
    </w:p>
    <w:p w14:paraId="08D83F7B" w14:textId="77777777" w:rsidR="00000000" w:rsidRDefault="002703A1">
      <w:pPr>
        <w:pStyle w:val="a0"/>
        <w:rPr>
          <w:rtl/>
        </w:rPr>
      </w:pPr>
    </w:p>
    <w:p w14:paraId="6B08115F" w14:textId="77777777" w:rsidR="00000000" w:rsidRDefault="002703A1">
      <w:pPr>
        <w:pStyle w:val="a0"/>
        <w:rPr>
          <w:rFonts w:hint="cs"/>
          <w:rtl/>
        </w:rPr>
      </w:pPr>
      <w:r>
        <w:rPr>
          <w:rFonts w:hint="cs"/>
          <w:rtl/>
        </w:rPr>
        <w:t>תתאזר בסבלנות, חבר הכנסת רשף חן.</w:t>
      </w:r>
    </w:p>
    <w:p w14:paraId="2F8F527D" w14:textId="77777777" w:rsidR="00000000" w:rsidRDefault="002703A1">
      <w:pPr>
        <w:pStyle w:val="a0"/>
        <w:ind w:firstLine="0"/>
        <w:rPr>
          <w:rFonts w:hint="cs"/>
          <w:rtl/>
        </w:rPr>
      </w:pPr>
    </w:p>
    <w:p w14:paraId="285C4B52" w14:textId="77777777" w:rsidR="00000000" w:rsidRDefault="002703A1">
      <w:pPr>
        <w:pStyle w:val="af0"/>
        <w:rPr>
          <w:rtl/>
        </w:rPr>
      </w:pPr>
      <w:r>
        <w:rPr>
          <w:rFonts w:hint="eastAsia"/>
          <w:rtl/>
        </w:rPr>
        <w:t>רשף</w:t>
      </w:r>
      <w:r>
        <w:rPr>
          <w:rtl/>
        </w:rPr>
        <w:t xml:space="preserve"> חן (שינוי):</w:t>
      </w:r>
    </w:p>
    <w:p w14:paraId="77C24E52" w14:textId="77777777" w:rsidR="00000000" w:rsidRDefault="002703A1">
      <w:pPr>
        <w:pStyle w:val="a0"/>
        <w:rPr>
          <w:rFonts w:hint="cs"/>
          <w:rtl/>
        </w:rPr>
      </w:pPr>
    </w:p>
    <w:p w14:paraId="74438F34" w14:textId="77777777" w:rsidR="00000000" w:rsidRDefault="002703A1">
      <w:pPr>
        <w:pStyle w:val="a0"/>
        <w:rPr>
          <w:rFonts w:hint="cs"/>
          <w:rtl/>
        </w:rPr>
      </w:pPr>
      <w:r>
        <w:rPr>
          <w:rFonts w:hint="cs"/>
          <w:rtl/>
        </w:rPr>
        <w:t>- - -</w:t>
      </w:r>
    </w:p>
    <w:p w14:paraId="5ED9C1FD" w14:textId="77777777" w:rsidR="00000000" w:rsidRDefault="002703A1">
      <w:pPr>
        <w:pStyle w:val="a0"/>
        <w:ind w:firstLine="0"/>
        <w:rPr>
          <w:rFonts w:hint="cs"/>
          <w:rtl/>
        </w:rPr>
      </w:pPr>
    </w:p>
    <w:p w14:paraId="62F3E9BD" w14:textId="77777777" w:rsidR="00000000" w:rsidRDefault="002703A1">
      <w:pPr>
        <w:pStyle w:val="-"/>
        <w:rPr>
          <w:rtl/>
        </w:rPr>
      </w:pPr>
      <w:bookmarkStart w:id="244" w:name="FS000000526T03_05_2004_19_30_08C"/>
      <w:bookmarkEnd w:id="244"/>
      <w:r>
        <w:rPr>
          <w:rtl/>
        </w:rPr>
        <w:t>משה גפני (יהדות התורה):</w:t>
      </w:r>
    </w:p>
    <w:p w14:paraId="425AE7E7" w14:textId="77777777" w:rsidR="00000000" w:rsidRDefault="002703A1">
      <w:pPr>
        <w:pStyle w:val="a0"/>
        <w:rPr>
          <w:rtl/>
        </w:rPr>
      </w:pPr>
    </w:p>
    <w:p w14:paraId="347F6681" w14:textId="77777777" w:rsidR="00000000" w:rsidRDefault="002703A1">
      <w:pPr>
        <w:pStyle w:val="a0"/>
        <w:rPr>
          <w:rFonts w:hint="cs"/>
          <w:rtl/>
        </w:rPr>
      </w:pPr>
      <w:r>
        <w:rPr>
          <w:rFonts w:hint="cs"/>
          <w:rtl/>
        </w:rPr>
        <w:t>רשף</w:t>
      </w:r>
      <w:r>
        <w:rPr>
          <w:rFonts w:hint="cs"/>
          <w:rtl/>
        </w:rPr>
        <w:t xml:space="preserve"> חן, מותר גם לך ומותר גם לי, כי אנחנו מתפללים לסייעתא דשמיא, אתה לא?</w:t>
      </w:r>
    </w:p>
    <w:p w14:paraId="168C37AF" w14:textId="77777777" w:rsidR="00000000" w:rsidRDefault="002703A1">
      <w:pPr>
        <w:pStyle w:val="a0"/>
        <w:ind w:firstLine="0"/>
        <w:rPr>
          <w:rFonts w:hint="cs"/>
          <w:rtl/>
        </w:rPr>
      </w:pPr>
    </w:p>
    <w:p w14:paraId="1C40FFBB" w14:textId="77777777" w:rsidR="00000000" w:rsidRDefault="002703A1">
      <w:pPr>
        <w:pStyle w:val="af0"/>
        <w:rPr>
          <w:rtl/>
        </w:rPr>
      </w:pPr>
      <w:r>
        <w:rPr>
          <w:rFonts w:hint="eastAsia"/>
          <w:rtl/>
        </w:rPr>
        <w:t>רשף</w:t>
      </w:r>
      <w:r>
        <w:rPr>
          <w:rtl/>
        </w:rPr>
        <w:t xml:space="preserve"> חן (שינוי):</w:t>
      </w:r>
    </w:p>
    <w:p w14:paraId="049F6388" w14:textId="77777777" w:rsidR="00000000" w:rsidRDefault="002703A1">
      <w:pPr>
        <w:pStyle w:val="a0"/>
        <w:rPr>
          <w:rFonts w:hint="cs"/>
          <w:rtl/>
        </w:rPr>
      </w:pPr>
    </w:p>
    <w:p w14:paraId="71BA0D87" w14:textId="77777777" w:rsidR="00000000" w:rsidRDefault="002703A1">
      <w:pPr>
        <w:pStyle w:val="a0"/>
        <w:rPr>
          <w:rFonts w:hint="cs"/>
          <w:rtl/>
        </w:rPr>
      </w:pPr>
      <w:r>
        <w:rPr>
          <w:rFonts w:hint="cs"/>
          <w:rtl/>
        </w:rPr>
        <w:t>כן - - -</w:t>
      </w:r>
    </w:p>
    <w:p w14:paraId="09A5EBEF" w14:textId="77777777" w:rsidR="00000000" w:rsidRDefault="002703A1">
      <w:pPr>
        <w:pStyle w:val="a0"/>
        <w:ind w:firstLine="0"/>
        <w:rPr>
          <w:rFonts w:hint="cs"/>
          <w:rtl/>
        </w:rPr>
      </w:pPr>
    </w:p>
    <w:p w14:paraId="3D58D4EA" w14:textId="77777777" w:rsidR="00000000" w:rsidRDefault="002703A1">
      <w:pPr>
        <w:pStyle w:val="-"/>
        <w:rPr>
          <w:rtl/>
        </w:rPr>
      </w:pPr>
      <w:bookmarkStart w:id="245" w:name="FS000000526T03_05_2004_19_30_45C"/>
      <w:bookmarkEnd w:id="245"/>
      <w:r>
        <w:rPr>
          <w:rtl/>
        </w:rPr>
        <w:t>משה גפני (יהדות התורה):</w:t>
      </w:r>
    </w:p>
    <w:p w14:paraId="13ECEB7A" w14:textId="77777777" w:rsidR="00000000" w:rsidRDefault="002703A1">
      <w:pPr>
        <w:pStyle w:val="a0"/>
        <w:rPr>
          <w:rtl/>
        </w:rPr>
      </w:pPr>
    </w:p>
    <w:p w14:paraId="03127254" w14:textId="77777777" w:rsidR="00000000" w:rsidRDefault="002703A1">
      <w:pPr>
        <w:pStyle w:val="a0"/>
        <w:rPr>
          <w:rFonts w:hint="cs"/>
          <w:rtl/>
        </w:rPr>
      </w:pPr>
      <w:r>
        <w:rPr>
          <w:rFonts w:hint="cs"/>
          <w:rtl/>
        </w:rPr>
        <w:t>כן, אז בסדר. זה מה שאני אומר. לא יכול להיות ראש ממשלה - אגב, בהיסטוריה כולה אבל בוודאי בהיסטוריה הקצרה של מדינת ישראל, מי שהלך נגד התו</w:t>
      </w:r>
      <w:r>
        <w:rPr>
          <w:rFonts w:hint="cs"/>
          <w:rtl/>
        </w:rPr>
        <w:t>רה, נגד היהדות, בסופו של דבר נכשל, ומהר הרבה יותר ממה שהוא חשב.</w:t>
      </w:r>
    </w:p>
    <w:p w14:paraId="75B8AD2C" w14:textId="77777777" w:rsidR="00000000" w:rsidRDefault="002703A1">
      <w:pPr>
        <w:pStyle w:val="af0"/>
        <w:rPr>
          <w:rtl/>
        </w:rPr>
      </w:pPr>
    </w:p>
    <w:p w14:paraId="48D854B7" w14:textId="77777777" w:rsidR="00000000" w:rsidRDefault="002703A1">
      <w:pPr>
        <w:pStyle w:val="af0"/>
        <w:rPr>
          <w:rtl/>
        </w:rPr>
      </w:pPr>
      <w:r>
        <w:rPr>
          <w:rFonts w:hint="eastAsia"/>
          <w:rtl/>
        </w:rPr>
        <w:t>איתן</w:t>
      </w:r>
      <w:r>
        <w:rPr>
          <w:rtl/>
        </w:rPr>
        <w:t xml:space="preserve"> כבל (העבודה-מימד):</w:t>
      </w:r>
    </w:p>
    <w:p w14:paraId="2E36D842" w14:textId="77777777" w:rsidR="00000000" w:rsidRDefault="002703A1">
      <w:pPr>
        <w:pStyle w:val="a0"/>
        <w:rPr>
          <w:rFonts w:hint="cs"/>
          <w:rtl/>
        </w:rPr>
      </w:pPr>
    </w:p>
    <w:p w14:paraId="09132569" w14:textId="77777777" w:rsidR="00000000" w:rsidRDefault="002703A1">
      <w:pPr>
        <w:pStyle w:val="a0"/>
        <w:rPr>
          <w:rFonts w:hint="cs"/>
          <w:rtl/>
        </w:rPr>
      </w:pPr>
      <w:r>
        <w:rPr>
          <w:rFonts w:hint="cs"/>
          <w:rtl/>
        </w:rPr>
        <w:t>הנה, למשל כל אוהדי "מכבי תל-אביב" לא הפסיקו להתפלל. אתה יודע אילו צדיקים אנחנו? היתה חזרה בתשובה.</w:t>
      </w:r>
    </w:p>
    <w:p w14:paraId="3E8EE0EC" w14:textId="77777777" w:rsidR="00000000" w:rsidRDefault="002703A1">
      <w:pPr>
        <w:pStyle w:val="a0"/>
        <w:ind w:firstLine="0"/>
        <w:rPr>
          <w:rFonts w:hint="cs"/>
          <w:rtl/>
        </w:rPr>
      </w:pPr>
    </w:p>
    <w:p w14:paraId="0A5784EB" w14:textId="77777777" w:rsidR="00000000" w:rsidRDefault="002703A1">
      <w:pPr>
        <w:pStyle w:val="-"/>
        <w:rPr>
          <w:rtl/>
        </w:rPr>
      </w:pPr>
      <w:bookmarkStart w:id="246" w:name="FS000000526T03_05_2004_19_32_18C"/>
      <w:bookmarkEnd w:id="246"/>
      <w:r>
        <w:rPr>
          <w:rtl/>
        </w:rPr>
        <w:t>משה גפני (יהדות התורה):</w:t>
      </w:r>
    </w:p>
    <w:p w14:paraId="5A92F446" w14:textId="77777777" w:rsidR="00000000" w:rsidRDefault="002703A1">
      <w:pPr>
        <w:pStyle w:val="a0"/>
        <w:rPr>
          <w:rtl/>
        </w:rPr>
      </w:pPr>
    </w:p>
    <w:p w14:paraId="52B21784" w14:textId="77777777" w:rsidR="00000000" w:rsidRDefault="002703A1">
      <w:pPr>
        <w:pStyle w:val="a0"/>
        <w:rPr>
          <w:rFonts w:hint="cs"/>
          <w:rtl/>
        </w:rPr>
      </w:pPr>
      <w:r>
        <w:rPr>
          <w:rFonts w:hint="cs"/>
          <w:rtl/>
        </w:rPr>
        <w:t>חבר הכנסת כבל, אני סבור - - -</w:t>
      </w:r>
    </w:p>
    <w:p w14:paraId="153D06FC" w14:textId="77777777" w:rsidR="00000000" w:rsidRDefault="002703A1">
      <w:pPr>
        <w:pStyle w:val="a0"/>
        <w:ind w:firstLine="0"/>
        <w:rPr>
          <w:rFonts w:hint="cs"/>
          <w:rtl/>
        </w:rPr>
      </w:pPr>
    </w:p>
    <w:p w14:paraId="6141B7D4" w14:textId="77777777" w:rsidR="00000000" w:rsidRDefault="002703A1">
      <w:pPr>
        <w:pStyle w:val="af1"/>
        <w:rPr>
          <w:rtl/>
        </w:rPr>
      </w:pPr>
      <w:r>
        <w:rPr>
          <w:rtl/>
        </w:rPr>
        <w:t>היו"ר יולי-</w:t>
      </w:r>
      <w:r>
        <w:rPr>
          <w:rtl/>
        </w:rPr>
        <w:t>יואל אדלשטיין:</w:t>
      </w:r>
    </w:p>
    <w:p w14:paraId="31362864" w14:textId="77777777" w:rsidR="00000000" w:rsidRDefault="002703A1">
      <w:pPr>
        <w:pStyle w:val="a0"/>
        <w:rPr>
          <w:rtl/>
        </w:rPr>
      </w:pPr>
    </w:p>
    <w:p w14:paraId="05B85F25" w14:textId="77777777" w:rsidR="00000000" w:rsidRDefault="002703A1">
      <w:pPr>
        <w:pStyle w:val="a0"/>
        <w:rPr>
          <w:rFonts w:hint="cs"/>
          <w:rtl/>
        </w:rPr>
      </w:pPr>
      <w:r>
        <w:rPr>
          <w:rFonts w:hint="cs"/>
          <w:rtl/>
        </w:rPr>
        <w:t>את הדיון המרתק על מצב הספורט בישראל אנחנו ננהל אחר כך.</w:t>
      </w:r>
    </w:p>
    <w:p w14:paraId="0D26C79D" w14:textId="77777777" w:rsidR="00000000" w:rsidRDefault="002703A1">
      <w:pPr>
        <w:pStyle w:val="a0"/>
        <w:ind w:firstLine="0"/>
        <w:rPr>
          <w:rFonts w:hint="cs"/>
          <w:rtl/>
        </w:rPr>
      </w:pPr>
    </w:p>
    <w:p w14:paraId="23C49C37" w14:textId="77777777" w:rsidR="00000000" w:rsidRDefault="002703A1">
      <w:pPr>
        <w:pStyle w:val="af0"/>
        <w:rPr>
          <w:rtl/>
        </w:rPr>
      </w:pPr>
      <w:r>
        <w:rPr>
          <w:rFonts w:hint="eastAsia"/>
          <w:rtl/>
        </w:rPr>
        <w:t>איתן</w:t>
      </w:r>
      <w:r>
        <w:rPr>
          <w:rtl/>
        </w:rPr>
        <w:t xml:space="preserve"> כבל (העבודה-מימד):</w:t>
      </w:r>
    </w:p>
    <w:p w14:paraId="48A9BD13" w14:textId="77777777" w:rsidR="00000000" w:rsidRDefault="002703A1">
      <w:pPr>
        <w:pStyle w:val="a0"/>
        <w:rPr>
          <w:rFonts w:hint="cs"/>
          <w:rtl/>
        </w:rPr>
      </w:pPr>
    </w:p>
    <w:p w14:paraId="32C76C9A" w14:textId="77777777" w:rsidR="00000000" w:rsidRDefault="002703A1">
      <w:pPr>
        <w:pStyle w:val="a0"/>
        <w:rPr>
          <w:rFonts w:hint="cs"/>
          <w:rtl/>
        </w:rPr>
      </w:pPr>
      <w:r>
        <w:rPr>
          <w:rFonts w:hint="cs"/>
          <w:rtl/>
        </w:rPr>
        <w:t>לא, זה מערכת היחסים עם הקדוש-ברוך-הוא.</w:t>
      </w:r>
    </w:p>
    <w:p w14:paraId="279E1C99" w14:textId="77777777" w:rsidR="00000000" w:rsidRDefault="002703A1">
      <w:pPr>
        <w:pStyle w:val="a0"/>
        <w:ind w:firstLine="0"/>
        <w:rPr>
          <w:rFonts w:hint="cs"/>
          <w:rtl/>
        </w:rPr>
      </w:pPr>
    </w:p>
    <w:p w14:paraId="77BBEC73" w14:textId="77777777" w:rsidR="00000000" w:rsidRDefault="002703A1">
      <w:pPr>
        <w:pStyle w:val="-"/>
        <w:rPr>
          <w:rtl/>
        </w:rPr>
      </w:pPr>
      <w:bookmarkStart w:id="247" w:name="FS000000526T03_05_2004_19_32_56C"/>
      <w:bookmarkEnd w:id="247"/>
      <w:r>
        <w:rPr>
          <w:rtl/>
        </w:rPr>
        <w:t>משה גפני (יהדות התורה):</w:t>
      </w:r>
    </w:p>
    <w:p w14:paraId="7F6AF3EE" w14:textId="77777777" w:rsidR="00000000" w:rsidRDefault="002703A1">
      <w:pPr>
        <w:pStyle w:val="a0"/>
        <w:rPr>
          <w:rtl/>
        </w:rPr>
      </w:pPr>
    </w:p>
    <w:p w14:paraId="451CF0EA" w14:textId="77777777" w:rsidR="00000000" w:rsidRDefault="002703A1">
      <w:pPr>
        <w:pStyle w:val="a0"/>
        <w:rPr>
          <w:rFonts w:hint="cs"/>
          <w:rtl/>
        </w:rPr>
      </w:pPr>
      <w:r>
        <w:rPr>
          <w:rFonts w:hint="cs"/>
          <w:rtl/>
        </w:rPr>
        <w:t>לי היה ברור שלא ירחק היום - וראינו את זה כבר בסוף המושב הקודם, את תחילת ההתערערות של הממשלה וש</w:t>
      </w:r>
      <w:r>
        <w:rPr>
          <w:rFonts w:hint="cs"/>
          <w:rtl/>
        </w:rPr>
        <w:t xml:space="preserve">ל הקואליציה הלא-מובנת הזאת, הבלתי-טבעית. היה ברור שזה יקרה, ופשוט, סימא את עיניו של ראש הממשלה הקדוש-ברוך-הוא, ללכת למשאל בתוך הליכוד. אני לא זוכר מקרה כזה שראש ממשלה, בהתנדבות, הולך למקום שבו בסופו של דבר הוא נכשל כל כך בגדול. </w:t>
      </w:r>
    </w:p>
    <w:p w14:paraId="025319CD" w14:textId="77777777" w:rsidR="00000000" w:rsidRDefault="002703A1">
      <w:pPr>
        <w:pStyle w:val="a0"/>
        <w:rPr>
          <w:rFonts w:hint="cs"/>
          <w:rtl/>
        </w:rPr>
      </w:pPr>
    </w:p>
    <w:p w14:paraId="49118A50" w14:textId="77777777" w:rsidR="00000000" w:rsidRDefault="002703A1">
      <w:pPr>
        <w:pStyle w:val="af1"/>
        <w:rPr>
          <w:rtl/>
        </w:rPr>
      </w:pPr>
      <w:r>
        <w:rPr>
          <w:rtl/>
        </w:rPr>
        <w:t>היו"ר יולי-יואל אדלשטיין:</w:t>
      </w:r>
    </w:p>
    <w:p w14:paraId="40F40BC9" w14:textId="77777777" w:rsidR="00000000" w:rsidRDefault="002703A1">
      <w:pPr>
        <w:pStyle w:val="a0"/>
        <w:rPr>
          <w:rtl/>
        </w:rPr>
      </w:pPr>
    </w:p>
    <w:p w14:paraId="6D74FE00" w14:textId="77777777" w:rsidR="00000000" w:rsidRDefault="002703A1">
      <w:pPr>
        <w:pStyle w:val="a0"/>
        <w:rPr>
          <w:rFonts w:hint="cs"/>
          <w:rtl/>
        </w:rPr>
      </w:pPr>
      <w:r>
        <w:rPr>
          <w:rFonts w:hint="cs"/>
          <w:rtl/>
        </w:rPr>
        <w:t>תודה.</w:t>
      </w:r>
    </w:p>
    <w:p w14:paraId="3C4139FD" w14:textId="77777777" w:rsidR="00000000" w:rsidRDefault="002703A1">
      <w:pPr>
        <w:pStyle w:val="a0"/>
        <w:ind w:firstLine="0"/>
        <w:rPr>
          <w:rFonts w:hint="cs"/>
          <w:rtl/>
        </w:rPr>
      </w:pPr>
    </w:p>
    <w:p w14:paraId="2D5A7FA5" w14:textId="77777777" w:rsidR="00000000" w:rsidRDefault="002703A1">
      <w:pPr>
        <w:pStyle w:val="-"/>
        <w:rPr>
          <w:rtl/>
        </w:rPr>
      </w:pPr>
      <w:bookmarkStart w:id="248" w:name="FS000000526T03_05_2004_19_35_53C"/>
      <w:bookmarkEnd w:id="248"/>
      <w:r>
        <w:rPr>
          <w:rtl/>
        </w:rPr>
        <w:t>משה גפני (יהדות התורה):</w:t>
      </w:r>
    </w:p>
    <w:p w14:paraId="03DFA387" w14:textId="77777777" w:rsidR="00000000" w:rsidRDefault="002703A1">
      <w:pPr>
        <w:pStyle w:val="a0"/>
        <w:rPr>
          <w:rtl/>
        </w:rPr>
      </w:pPr>
    </w:p>
    <w:p w14:paraId="35912991" w14:textId="77777777" w:rsidR="00000000" w:rsidRDefault="002703A1">
      <w:pPr>
        <w:pStyle w:val="a0"/>
        <w:rPr>
          <w:rFonts w:hint="cs"/>
          <w:rtl/>
        </w:rPr>
      </w:pPr>
      <w:r>
        <w:rPr>
          <w:rFonts w:hint="cs"/>
          <w:rtl/>
        </w:rPr>
        <w:t>תרשה לי, אדוני היושב-ראש, כיוון שהפריעו לי, אני לא יכול שלא לסיים את הבטחתי לרשף חן: אדוני, יושב-ראש סיעת שינוי, אנחנו נמצאים בבניין שבאמת לא תמיד אומרים בו את האמת. אבל יש גבול.</w:t>
      </w:r>
    </w:p>
    <w:p w14:paraId="1CF46A02" w14:textId="77777777" w:rsidR="00000000" w:rsidRDefault="002703A1">
      <w:pPr>
        <w:pStyle w:val="a0"/>
        <w:ind w:firstLine="0"/>
        <w:rPr>
          <w:rFonts w:hint="cs"/>
          <w:rtl/>
        </w:rPr>
      </w:pPr>
    </w:p>
    <w:p w14:paraId="67938965" w14:textId="77777777" w:rsidR="00000000" w:rsidRDefault="002703A1">
      <w:pPr>
        <w:pStyle w:val="af0"/>
        <w:rPr>
          <w:rtl/>
        </w:rPr>
      </w:pPr>
      <w:r>
        <w:rPr>
          <w:rFonts w:hint="eastAsia"/>
          <w:rtl/>
        </w:rPr>
        <w:t>רשף</w:t>
      </w:r>
      <w:r>
        <w:rPr>
          <w:rtl/>
        </w:rPr>
        <w:t xml:space="preserve"> חן (שינוי):</w:t>
      </w:r>
    </w:p>
    <w:p w14:paraId="220ACA26" w14:textId="77777777" w:rsidR="00000000" w:rsidRDefault="002703A1">
      <w:pPr>
        <w:pStyle w:val="a0"/>
        <w:rPr>
          <w:rFonts w:hint="cs"/>
          <w:rtl/>
        </w:rPr>
      </w:pPr>
    </w:p>
    <w:p w14:paraId="12F9E135" w14:textId="77777777" w:rsidR="00000000" w:rsidRDefault="002703A1">
      <w:pPr>
        <w:pStyle w:val="a0"/>
        <w:rPr>
          <w:rFonts w:hint="cs"/>
          <w:rtl/>
        </w:rPr>
      </w:pPr>
      <w:r>
        <w:rPr>
          <w:rFonts w:hint="cs"/>
          <w:rtl/>
        </w:rPr>
        <w:t>דבר בשם עצמך.</w:t>
      </w:r>
    </w:p>
    <w:p w14:paraId="17417A16" w14:textId="77777777" w:rsidR="00000000" w:rsidRDefault="002703A1">
      <w:pPr>
        <w:pStyle w:val="-"/>
        <w:rPr>
          <w:rtl/>
        </w:rPr>
      </w:pPr>
      <w:bookmarkStart w:id="249" w:name="FS000000526T03_05_2004_19_36_35C"/>
      <w:bookmarkEnd w:id="249"/>
    </w:p>
    <w:p w14:paraId="45F54A93" w14:textId="77777777" w:rsidR="00000000" w:rsidRDefault="002703A1">
      <w:pPr>
        <w:pStyle w:val="-"/>
        <w:rPr>
          <w:rtl/>
        </w:rPr>
      </w:pPr>
      <w:r>
        <w:rPr>
          <w:rtl/>
        </w:rPr>
        <w:t>משה גפני (י</w:t>
      </w:r>
      <w:r>
        <w:rPr>
          <w:rtl/>
        </w:rPr>
        <w:t>הדות התורה):</w:t>
      </w:r>
    </w:p>
    <w:p w14:paraId="6E3AC629" w14:textId="77777777" w:rsidR="00000000" w:rsidRDefault="002703A1">
      <w:pPr>
        <w:pStyle w:val="a0"/>
        <w:rPr>
          <w:rtl/>
        </w:rPr>
      </w:pPr>
    </w:p>
    <w:p w14:paraId="5FD10E26" w14:textId="77777777" w:rsidR="00000000" w:rsidRDefault="002703A1">
      <w:pPr>
        <w:pStyle w:val="a0"/>
        <w:rPr>
          <w:rFonts w:hint="cs"/>
          <w:rtl/>
        </w:rPr>
      </w:pPr>
      <w:r>
        <w:rPr>
          <w:rFonts w:hint="cs"/>
          <w:rtl/>
        </w:rPr>
        <w:t>תשמע לי, יש לי ניסיון. אתה יודע מה? תשאל את פריצקי, הוא יגיד כל מה שקורה בתוך שינוי? הוא לא אומר את הכול, הוא אומר חלק. לא בדיוק אומרים את האמת. אבל תדע לך, כשאתם עומדים פה ואתם אומרים שאתם בעד ההתנתקות והמפתח בידיים שלכם, חד-משמעית; כולם יוד</w:t>
      </w:r>
      <w:r>
        <w:rPr>
          <w:rFonts w:hint="cs"/>
          <w:rtl/>
        </w:rPr>
        <w:t xml:space="preserve">עים את זה. אם אתם באים היום לראש הממשלה, אם כנים אתם, ואני מטיל בזה ספק גדול, ואתם אומרים לו: אם אין התנתקות אנחנו נותנים לך שבוע-שבועיים, אין יותר מזה, כיוון שגם ארצות-הברית לא תחכה, ואתם אומרים לו: אם לא, אנחנו בחוץ, יתחיל תהליך מדיני או שאני לא יודע מה </w:t>
      </w:r>
      <w:r>
        <w:rPr>
          <w:rFonts w:hint="cs"/>
          <w:rtl/>
        </w:rPr>
        <w:t xml:space="preserve">יהיה. אבל אתם תישאו באחריות משום שאתם רוצים כיסאות. אין שום סיבה אחרת. </w:t>
      </w:r>
    </w:p>
    <w:p w14:paraId="7218C05D" w14:textId="77777777" w:rsidR="00000000" w:rsidRDefault="002703A1">
      <w:pPr>
        <w:pStyle w:val="a0"/>
        <w:rPr>
          <w:rFonts w:hint="cs"/>
          <w:rtl/>
        </w:rPr>
      </w:pPr>
    </w:p>
    <w:p w14:paraId="3A989397" w14:textId="77777777" w:rsidR="00000000" w:rsidRDefault="002703A1">
      <w:pPr>
        <w:pStyle w:val="a0"/>
        <w:rPr>
          <w:rFonts w:hint="cs"/>
          <w:rtl/>
        </w:rPr>
      </w:pPr>
      <w:r>
        <w:rPr>
          <w:rFonts w:hint="cs"/>
          <w:rtl/>
        </w:rPr>
        <w:t>אני מודיע לך, אצלנו, יהדות התורה, השבת היא אחד הנושאים המרכזיים החשובים ביותר. היינו בקואליציה עם ברק. נסע המשחן, פרשנו מהקואליציה. אנחנו לא נצמדנו אף פעם לכיסאות. אם אתם באמת רוצים ל</w:t>
      </w:r>
      <w:r>
        <w:rPr>
          <w:rFonts w:hint="cs"/>
          <w:rtl/>
        </w:rPr>
        <w:t xml:space="preserve">היות כמונו, לפחות אידיאולוגית, בדברים שאתם אומרים שאתם מאמינים בהם - הנושא של ההתנתקות מאוד חשוב לכם? הוא גורלי, הוא חשוב למדינת ישראל? שמעתי אתכם מדברים, את טומי לפיד ואת החברים האחרים. זה באמת חשוב לכם? אתם כנים עם הדברים האלה? תבואו לראש הממשלה. מה אתם </w:t>
      </w:r>
      <w:r>
        <w:rPr>
          <w:rFonts w:hint="cs"/>
          <w:rtl/>
        </w:rPr>
        <w:t xml:space="preserve">משחקים פה, אנחנו נבחן את העניין מחדש באיזה תאריך לא ידוע? תבואו ותגידו באומץ: אנחנו חושבים שזה מה שצריך למדינת ישראל. לא יתבצע </w:t>
      </w:r>
      <w:r>
        <w:rPr>
          <w:rtl/>
        </w:rPr>
        <w:t>–</w:t>
      </w:r>
      <w:r>
        <w:rPr>
          <w:rFonts w:hint="cs"/>
          <w:rtl/>
        </w:rPr>
        <w:t xml:space="preserve"> אנחנו לא נמצאים. אבל אתם תהיו כל הזמן, עד שיזרקו אתכם, ובעזרת השם, זה יקרה מהר.</w:t>
      </w:r>
    </w:p>
    <w:p w14:paraId="0A62DF9A" w14:textId="77777777" w:rsidR="00000000" w:rsidRDefault="002703A1">
      <w:pPr>
        <w:pStyle w:val="a0"/>
        <w:ind w:firstLine="0"/>
        <w:rPr>
          <w:rFonts w:hint="cs"/>
          <w:rtl/>
        </w:rPr>
      </w:pPr>
    </w:p>
    <w:p w14:paraId="0E28BEF6" w14:textId="77777777" w:rsidR="00000000" w:rsidRDefault="002703A1">
      <w:pPr>
        <w:pStyle w:val="af1"/>
        <w:rPr>
          <w:rtl/>
        </w:rPr>
      </w:pPr>
      <w:r>
        <w:rPr>
          <w:rtl/>
        </w:rPr>
        <w:t>היו"ר אלי בן-מנחם:</w:t>
      </w:r>
    </w:p>
    <w:p w14:paraId="4C3296B1" w14:textId="77777777" w:rsidR="00000000" w:rsidRDefault="002703A1">
      <w:pPr>
        <w:pStyle w:val="a0"/>
        <w:rPr>
          <w:rtl/>
        </w:rPr>
      </w:pPr>
    </w:p>
    <w:p w14:paraId="4BCBEE66" w14:textId="77777777" w:rsidR="00000000" w:rsidRDefault="002703A1">
      <w:pPr>
        <w:pStyle w:val="a0"/>
        <w:rPr>
          <w:rFonts w:hint="cs"/>
          <w:rtl/>
        </w:rPr>
      </w:pPr>
      <w:r>
        <w:rPr>
          <w:rFonts w:hint="cs"/>
          <w:rtl/>
        </w:rPr>
        <w:t xml:space="preserve">תודה לחבר הכנסת גפני. חבר </w:t>
      </w:r>
      <w:r>
        <w:rPr>
          <w:rFonts w:hint="cs"/>
          <w:rtl/>
        </w:rPr>
        <w:t>הכנסת מאיר פרוש, בבקשה. אחריו - אחרון הדוברים, חבר הכנסת איוב קרא.</w:t>
      </w:r>
    </w:p>
    <w:p w14:paraId="6985A0AF" w14:textId="77777777" w:rsidR="00000000" w:rsidRDefault="002703A1">
      <w:pPr>
        <w:pStyle w:val="a0"/>
        <w:ind w:firstLine="0"/>
        <w:rPr>
          <w:rFonts w:hint="cs"/>
          <w:rtl/>
        </w:rPr>
      </w:pPr>
    </w:p>
    <w:p w14:paraId="46724D6A" w14:textId="77777777" w:rsidR="00000000" w:rsidRDefault="002703A1">
      <w:pPr>
        <w:pStyle w:val="a"/>
        <w:rPr>
          <w:rtl/>
        </w:rPr>
      </w:pPr>
      <w:bookmarkStart w:id="250" w:name="FS000000563T03_05_2004_19_42_02"/>
      <w:bookmarkStart w:id="251" w:name="_Toc72672393"/>
      <w:bookmarkEnd w:id="250"/>
      <w:r>
        <w:rPr>
          <w:rFonts w:hint="eastAsia"/>
          <w:rtl/>
        </w:rPr>
        <w:t>מאיר</w:t>
      </w:r>
      <w:r>
        <w:rPr>
          <w:rtl/>
        </w:rPr>
        <w:t xml:space="preserve"> פרוש (יהדות התורה):</w:t>
      </w:r>
      <w:bookmarkEnd w:id="251"/>
    </w:p>
    <w:p w14:paraId="2A10AE4E" w14:textId="77777777" w:rsidR="00000000" w:rsidRDefault="002703A1">
      <w:pPr>
        <w:pStyle w:val="a0"/>
        <w:rPr>
          <w:rFonts w:hint="cs"/>
          <w:rtl/>
        </w:rPr>
      </w:pPr>
    </w:p>
    <w:p w14:paraId="5CFBB529" w14:textId="77777777" w:rsidR="00000000" w:rsidRDefault="002703A1">
      <w:pPr>
        <w:pStyle w:val="a0"/>
        <w:rPr>
          <w:rFonts w:hint="cs"/>
          <w:rtl/>
        </w:rPr>
      </w:pPr>
      <w:r>
        <w:rPr>
          <w:rFonts w:hint="cs"/>
          <w:rtl/>
        </w:rPr>
        <w:t>אדוני היושב-ראש, חברי הכנסת, בראשית דברי אני מבקש להצטרף לתנחומים שנשלחו מכאן למשפחת חטואל, שיושבת שבעה בגוש-קטיף, על האסון הטרגי, הנורא, בהירצחן של האם וארבע בנו</w:t>
      </w:r>
      <w:r>
        <w:rPr>
          <w:rFonts w:hint="cs"/>
          <w:rtl/>
        </w:rPr>
        <w:t>תיה על-ידי מרצחים שפלים. מי ייתן ולא נדע עוד צער ותמיד נתבשר בשורות טובות.</w:t>
      </w:r>
    </w:p>
    <w:p w14:paraId="3F61C308" w14:textId="77777777" w:rsidR="00000000" w:rsidRDefault="002703A1">
      <w:pPr>
        <w:pStyle w:val="a0"/>
        <w:rPr>
          <w:rFonts w:hint="cs"/>
          <w:rtl/>
        </w:rPr>
      </w:pPr>
    </w:p>
    <w:p w14:paraId="2483DB48" w14:textId="77777777" w:rsidR="00000000" w:rsidRDefault="002703A1">
      <w:pPr>
        <w:pStyle w:val="a0"/>
        <w:rPr>
          <w:rFonts w:hint="cs"/>
          <w:rtl/>
        </w:rPr>
      </w:pPr>
      <w:r>
        <w:rPr>
          <w:rFonts w:hint="cs"/>
          <w:rtl/>
        </w:rPr>
        <w:t xml:space="preserve">אם נאמר, בנפול אויבך אל תשמח - כאשר לאדם יש מאבק עם אויב והאויב נופל, אסור לשמוח. אני לא רוצה חלילה להגדיר את ראש הממשלה כאויב, אבל בהחלט הממשלה של שרון, בראשותו של אריק שרון, היא </w:t>
      </w:r>
      <w:r>
        <w:rPr>
          <w:rFonts w:hint="cs"/>
          <w:rtl/>
        </w:rPr>
        <w:t xml:space="preserve">בהחלט ממשלה שהיא אויבת של היהדות החרדית, כי היא עצמה לא יודעת עד כמה היא פוגעת ביהדות, בזה שהיא פוגעת שוב ושוב בנושאים עקרוניים ערכיים, ולצערנו הגדול כאן, בבית הזה, רק היהדות החרדית היא זו שמוחה ונותנת את הטון כאשר פוגעים בנושאים ערכיים של העם היהודי. </w:t>
      </w:r>
    </w:p>
    <w:p w14:paraId="718016AB" w14:textId="77777777" w:rsidR="00000000" w:rsidRDefault="002703A1">
      <w:pPr>
        <w:pStyle w:val="a0"/>
        <w:rPr>
          <w:rFonts w:hint="cs"/>
          <w:rtl/>
        </w:rPr>
      </w:pPr>
    </w:p>
    <w:p w14:paraId="59F2A331" w14:textId="77777777" w:rsidR="00000000" w:rsidRDefault="002703A1">
      <w:pPr>
        <w:pStyle w:val="a0"/>
        <w:rPr>
          <w:rFonts w:hint="cs"/>
          <w:rtl/>
        </w:rPr>
      </w:pPr>
      <w:r>
        <w:rPr>
          <w:rFonts w:hint="cs"/>
          <w:rtl/>
        </w:rPr>
        <w:t>אנ</w:t>
      </w:r>
      <w:r>
        <w:rPr>
          <w:rFonts w:hint="cs"/>
          <w:rtl/>
        </w:rPr>
        <w:t>י אומר את הדברים האלה, מכיוון שכבר בראשית דרכה של הממשלה הזאת, כאשר היא הוקמה על-ידי הליכוד ושינוי יחד עם המפד"ל והאיחוד הלאומי, אנחנו, הנציגים של היהדות החרדית, אמרנו כאן: אתם חושבים לרגע שראש הממשלה פוגע ביהדות החרדית, אבל תדעו לכם, שמי שפוגע בתורת ישראל</w:t>
      </w:r>
      <w:r>
        <w:rPr>
          <w:rFonts w:hint="cs"/>
          <w:rtl/>
        </w:rPr>
        <w:t>, סופו שיפגע גם בארץ-ישראל.</w:t>
      </w:r>
    </w:p>
    <w:p w14:paraId="4C6B7F6B" w14:textId="77777777" w:rsidR="00000000" w:rsidRDefault="002703A1">
      <w:pPr>
        <w:pStyle w:val="a0"/>
        <w:rPr>
          <w:rFonts w:hint="cs"/>
          <w:rtl/>
        </w:rPr>
      </w:pPr>
    </w:p>
    <w:p w14:paraId="530405EF" w14:textId="77777777" w:rsidR="00000000" w:rsidRDefault="002703A1">
      <w:pPr>
        <w:pStyle w:val="a0"/>
        <w:rPr>
          <w:rFonts w:hint="cs"/>
          <w:rtl/>
        </w:rPr>
      </w:pPr>
      <w:r>
        <w:rPr>
          <w:rFonts w:hint="cs"/>
          <w:rtl/>
        </w:rPr>
        <w:t xml:space="preserve">רק לפני שנה, השר שטרית, אתה זוכר שביקרת אותי באוהל המחאה, כאשר שבתתי רעב כנגד הגזירות האיומות של הממשלה בראשותו של אריאל שרון. אמרתי, אני לא רוצה להגדיר אותו כאויב, אבל הממשלה שלו אויבת של הציבור שאנחנו מייצגים. בכל אופן נאמר: </w:t>
      </w:r>
      <w:r>
        <w:rPr>
          <w:rFonts w:hint="cs"/>
          <w:rtl/>
        </w:rPr>
        <w:t xml:space="preserve">בנפול אויבך אל תשמח. </w:t>
      </w:r>
    </w:p>
    <w:p w14:paraId="5C648866" w14:textId="77777777" w:rsidR="00000000" w:rsidRDefault="002703A1">
      <w:pPr>
        <w:pStyle w:val="a0"/>
        <w:rPr>
          <w:rFonts w:hint="cs"/>
          <w:rtl/>
        </w:rPr>
      </w:pPr>
    </w:p>
    <w:p w14:paraId="17D1A472" w14:textId="77777777" w:rsidR="00000000" w:rsidRDefault="002703A1">
      <w:pPr>
        <w:pStyle w:val="a0"/>
        <w:rPr>
          <w:rFonts w:hint="cs"/>
          <w:rtl/>
        </w:rPr>
      </w:pPr>
      <w:r>
        <w:rPr>
          <w:rFonts w:hint="cs"/>
          <w:rtl/>
        </w:rPr>
        <w:t>אין לי כל מטרה להתנגח ולדרוש את הנקמה או שאנחנו נדרוש את הנקמה. אנחנו רוצים שראש הממשלה יפקח את העיניים ויראה עד היכן הוא מתנתק מכל מי שהיה סביבו, קשור אליו, פעל אתו, עבד יחד אתו, עזר לו וביחד העבירו דברים חשובים לעם היהודי. כאשר הוא</w:t>
      </w:r>
      <w:r>
        <w:rPr>
          <w:rFonts w:hint="cs"/>
          <w:rtl/>
        </w:rPr>
        <w:t xml:space="preserve"> התחיל להתנתק מהציבור החרדי, ידענו שמהר מאוד יבוא היום והוא גם יתנתק מאותו ציבור מסור ונאמן, שפעל כחיילים שלו כאשר הוא היה מפקדם. הוא היה מורה הדרך איך להקים עוד ועוד התנחלויות ברחבי יהודה שומרון ועזה. </w:t>
      </w:r>
    </w:p>
    <w:p w14:paraId="609E78C3" w14:textId="77777777" w:rsidR="00000000" w:rsidRDefault="002703A1">
      <w:pPr>
        <w:pStyle w:val="a0"/>
        <w:rPr>
          <w:rFonts w:hint="cs"/>
          <w:rtl/>
        </w:rPr>
      </w:pPr>
    </w:p>
    <w:p w14:paraId="3A8BB864" w14:textId="77777777" w:rsidR="00000000" w:rsidRDefault="002703A1">
      <w:pPr>
        <w:pStyle w:val="a0"/>
        <w:rPr>
          <w:rFonts w:hint="cs"/>
          <w:rtl/>
        </w:rPr>
      </w:pPr>
      <w:r>
        <w:rPr>
          <w:rFonts w:hint="cs"/>
          <w:rtl/>
        </w:rPr>
        <w:t>לכן היום, אחרי שהוא קיבל אתמול את המכה הקשה, שאי-אפש</w:t>
      </w:r>
      <w:r>
        <w:rPr>
          <w:rFonts w:hint="cs"/>
          <w:rtl/>
        </w:rPr>
        <w:t>ר לזלזל בה, אני מקווה שהוא לא יפעל מתוך יצר נקמה אלא יפקח את העיניים ויחזור לפחות לאותם ימים שבהם הוא אמר וידע להעריך את מה שתורת ישראל נותנת לעם ישראל ומה שמי שהולך בדרך התורה נותן לעם היהודי, כפי שהוא היה אומר בעבר: אני מקנא בכם ובחינוך שאתם נותנים לילדי</w:t>
      </w:r>
      <w:r>
        <w:rPr>
          <w:rFonts w:hint="cs"/>
          <w:rtl/>
        </w:rPr>
        <w:t>ם שלכם, ואני יודע שאם אתם לא תמשיכו לתת את החינוך הזה, מי יודע מה יהיה עם הנכדים שלי. כך אמר על עצמו ראש הממשלה שרון. לכן, אנחנו פונים אליו ואומרים לו: תפקח את העיניים, תתעשת. אל תפעל מתוך נקמה על כך שכופפו אותך אתמול במשאל, אלא תחזור ותפעל ולפחות תעשה בשע</w:t>
      </w:r>
      <w:r>
        <w:rPr>
          <w:rFonts w:hint="cs"/>
          <w:rtl/>
        </w:rPr>
        <w:t>ות מסוימות, ברגעים מסוימים, מה שטוב לעם היהודי, ללומדי התורה ולמשפחות ברוכות ילדים. תודה.</w:t>
      </w:r>
    </w:p>
    <w:p w14:paraId="1D2DAF38" w14:textId="77777777" w:rsidR="00000000" w:rsidRDefault="002703A1">
      <w:pPr>
        <w:pStyle w:val="a0"/>
        <w:ind w:firstLine="0"/>
        <w:rPr>
          <w:rFonts w:hint="cs"/>
          <w:rtl/>
        </w:rPr>
      </w:pPr>
    </w:p>
    <w:p w14:paraId="7CA7B77B" w14:textId="77777777" w:rsidR="00000000" w:rsidRDefault="002703A1">
      <w:pPr>
        <w:pStyle w:val="af1"/>
        <w:rPr>
          <w:rtl/>
        </w:rPr>
      </w:pPr>
      <w:r>
        <w:rPr>
          <w:rtl/>
        </w:rPr>
        <w:t>היו"ר אלי בן-מנחם:</w:t>
      </w:r>
    </w:p>
    <w:p w14:paraId="4936D61B" w14:textId="77777777" w:rsidR="00000000" w:rsidRDefault="002703A1">
      <w:pPr>
        <w:pStyle w:val="a0"/>
        <w:rPr>
          <w:rtl/>
        </w:rPr>
      </w:pPr>
    </w:p>
    <w:p w14:paraId="57C09D5A" w14:textId="77777777" w:rsidR="00000000" w:rsidRDefault="002703A1">
      <w:pPr>
        <w:pStyle w:val="a0"/>
        <w:rPr>
          <w:rFonts w:hint="cs"/>
          <w:rtl/>
        </w:rPr>
      </w:pPr>
      <w:r>
        <w:rPr>
          <w:rFonts w:hint="cs"/>
          <w:rtl/>
        </w:rPr>
        <w:t xml:space="preserve">תודה לחבר הכנסת פרוש. חבר הכנסת איוב קרא מוותר על זכות הדיבור ויהיה ראשון הדוברים בחוק הבא. </w:t>
      </w:r>
    </w:p>
    <w:p w14:paraId="136173D8" w14:textId="77777777" w:rsidR="00000000" w:rsidRDefault="002703A1">
      <w:pPr>
        <w:pStyle w:val="a0"/>
        <w:rPr>
          <w:rFonts w:hint="cs"/>
          <w:rtl/>
        </w:rPr>
      </w:pPr>
    </w:p>
    <w:p w14:paraId="1CA5D966" w14:textId="77777777" w:rsidR="00000000" w:rsidRDefault="002703A1">
      <w:pPr>
        <w:pStyle w:val="a0"/>
        <w:rPr>
          <w:rFonts w:hint="cs"/>
          <w:rtl/>
        </w:rPr>
      </w:pPr>
      <w:r>
        <w:rPr>
          <w:rFonts w:hint="cs"/>
          <w:rtl/>
        </w:rPr>
        <w:t>על כן, רבותי, חברי הכנסת, אנחנו עוברים להצבעה. הצעת</w:t>
      </w:r>
      <w:r>
        <w:rPr>
          <w:rFonts w:hint="cs"/>
          <w:rtl/>
        </w:rPr>
        <w:t xml:space="preserve"> חוק ניירות ערך (תיקון מס' 23), התשס"ד-2004, קריאה ראשונה. ההצבעה החלה. </w:t>
      </w:r>
    </w:p>
    <w:p w14:paraId="2191CCD0" w14:textId="77777777" w:rsidR="00000000" w:rsidRDefault="002703A1">
      <w:pPr>
        <w:pStyle w:val="a0"/>
        <w:ind w:left="720" w:firstLine="720"/>
        <w:rPr>
          <w:rFonts w:hint="cs"/>
          <w:rtl/>
        </w:rPr>
      </w:pPr>
    </w:p>
    <w:p w14:paraId="716B0839" w14:textId="77777777" w:rsidR="00000000" w:rsidRDefault="002703A1">
      <w:pPr>
        <w:pStyle w:val="ab"/>
        <w:bidi/>
        <w:rPr>
          <w:rFonts w:hint="cs"/>
          <w:rtl/>
        </w:rPr>
      </w:pPr>
      <w:r>
        <w:rPr>
          <w:rFonts w:hint="cs"/>
          <w:rtl/>
        </w:rPr>
        <w:t>הצבעה מס' 3</w:t>
      </w:r>
    </w:p>
    <w:p w14:paraId="3227698B" w14:textId="77777777" w:rsidR="00000000" w:rsidRDefault="002703A1">
      <w:pPr>
        <w:pStyle w:val="a0"/>
        <w:rPr>
          <w:rFonts w:hint="cs"/>
          <w:rtl/>
        </w:rPr>
      </w:pPr>
    </w:p>
    <w:p w14:paraId="2D08D6A2" w14:textId="77777777" w:rsidR="00000000" w:rsidRDefault="002703A1">
      <w:pPr>
        <w:pStyle w:val="ac"/>
        <w:bidi/>
        <w:rPr>
          <w:rFonts w:hint="cs"/>
          <w:rtl/>
        </w:rPr>
      </w:pPr>
      <w:r>
        <w:rPr>
          <w:rFonts w:hint="cs"/>
          <w:rtl/>
        </w:rPr>
        <w:t xml:space="preserve">בעד ההצעה להעביר את הצעת החוק לוועדה </w:t>
      </w:r>
      <w:r>
        <w:rPr>
          <w:rtl/>
        </w:rPr>
        <w:t>–</w:t>
      </w:r>
      <w:r>
        <w:rPr>
          <w:rFonts w:hint="cs"/>
          <w:rtl/>
        </w:rPr>
        <w:t xml:space="preserve"> 19</w:t>
      </w:r>
    </w:p>
    <w:p w14:paraId="471ED639" w14:textId="77777777" w:rsidR="00000000" w:rsidRDefault="002703A1">
      <w:pPr>
        <w:pStyle w:val="ac"/>
        <w:bidi/>
        <w:rPr>
          <w:rFonts w:hint="cs"/>
          <w:rtl/>
        </w:rPr>
      </w:pPr>
      <w:r>
        <w:rPr>
          <w:rFonts w:hint="cs"/>
          <w:rtl/>
        </w:rPr>
        <w:t xml:space="preserve">נגד </w:t>
      </w:r>
      <w:r>
        <w:rPr>
          <w:rtl/>
        </w:rPr>
        <w:t>–</w:t>
      </w:r>
      <w:r>
        <w:rPr>
          <w:rFonts w:hint="cs"/>
          <w:rtl/>
        </w:rPr>
        <w:t xml:space="preserve"> אין</w:t>
      </w:r>
    </w:p>
    <w:p w14:paraId="050D2C97" w14:textId="77777777" w:rsidR="00000000" w:rsidRDefault="002703A1">
      <w:pPr>
        <w:pStyle w:val="ac"/>
        <w:bidi/>
        <w:rPr>
          <w:rFonts w:hint="cs"/>
          <w:rtl/>
        </w:rPr>
      </w:pPr>
      <w:r>
        <w:rPr>
          <w:rFonts w:hint="cs"/>
          <w:rtl/>
        </w:rPr>
        <w:t xml:space="preserve">נמנעים </w:t>
      </w:r>
      <w:r>
        <w:rPr>
          <w:rtl/>
        </w:rPr>
        <w:t>–</w:t>
      </w:r>
      <w:r>
        <w:rPr>
          <w:rFonts w:hint="cs"/>
          <w:rtl/>
        </w:rPr>
        <w:t xml:space="preserve"> 1</w:t>
      </w:r>
    </w:p>
    <w:p w14:paraId="65745533" w14:textId="77777777" w:rsidR="00000000" w:rsidRDefault="002703A1">
      <w:pPr>
        <w:pStyle w:val="ad"/>
        <w:bidi/>
        <w:rPr>
          <w:rFonts w:hint="cs"/>
          <w:rtl/>
        </w:rPr>
      </w:pPr>
      <w:r>
        <w:rPr>
          <w:rFonts w:hint="cs"/>
          <w:rtl/>
        </w:rPr>
        <w:t>ההצעה להעביר את הצעת חוק ניירות ערך (תיקון מס' 23), התשס"ד-2004, לוועדת הכספים נתקבלה.</w:t>
      </w:r>
    </w:p>
    <w:p w14:paraId="3AF57625" w14:textId="77777777" w:rsidR="00000000" w:rsidRDefault="002703A1">
      <w:pPr>
        <w:pStyle w:val="a0"/>
        <w:rPr>
          <w:rFonts w:hint="cs"/>
          <w:rtl/>
        </w:rPr>
      </w:pPr>
    </w:p>
    <w:p w14:paraId="75C24381" w14:textId="77777777" w:rsidR="00000000" w:rsidRDefault="002703A1">
      <w:pPr>
        <w:pStyle w:val="af1"/>
        <w:rPr>
          <w:rtl/>
        </w:rPr>
      </w:pPr>
      <w:r>
        <w:rPr>
          <w:rtl/>
        </w:rPr>
        <w:t>היו"ר אלי בן-מנחם:</w:t>
      </w:r>
    </w:p>
    <w:p w14:paraId="38A49271" w14:textId="77777777" w:rsidR="00000000" w:rsidRDefault="002703A1">
      <w:pPr>
        <w:pStyle w:val="a0"/>
        <w:rPr>
          <w:rtl/>
        </w:rPr>
      </w:pPr>
    </w:p>
    <w:p w14:paraId="1C92C628" w14:textId="77777777" w:rsidR="00000000" w:rsidRDefault="002703A1">
      <w:pPr>
        <w:pStyle w:val="a0"/>
        <w:rPr>
          <w:rFonts w:hint="cs"/>
          <w:rtl/>
        </w:rPr>
      </w:pPr>
      <w:r>
        <w:rPr>
          <w:rFonts w:hint="cs"/>
          <w:rtl/>
        </w:rPr>
        <w:t xml:space="preserve">רבותי חברי הכנסת, 19 חברי כנסת הצביעו בעד, נגד אין, נמנע אחד. על כן, הצעת חוק ניירות ערך (תיקון מס' 23), התשס"ד-2004, עברה בקריאה ראשונה והיא תועבר לוועדת הכספים להכנתה לקריאה שנייה ושלישית. </w:t>
      </w:r>
    </w:p>
    <w:p w14:paraId="45C89C7C" w14:textId="77777777" w:rsidR="00000000" w:rsidRDefault="002703A1">
      <w:pPr>
        <w:pStyle w:val="a2"/>
        <w:rPr>
          <w:rFonts w:hint="cs"/>
          <w:rtl/>
        </w:rPr>
      </w:pPr>
    </w:p>
    <w:p w14:paraId="3C28247A" w14:textId="77777777" w:rsidR="00000000" w:rsidRDefault="002703A1">
      <w:pPr>
        <w:pStyle w:val="a0"/>
        <w:rPr>
          <w:rFonts w:hint="cs"/>
          <w:rtl/>
        </w:rPr>
      </w:pPr>
    </w:p>
    <w:p w14:paraId="6B0C3795" w14:textId="77777777" w:rsidR="00000000" w:rsidRDefault="002703A1">
      <w:pPr>
        <w:pStyle w:val="a2"/>
        <w:rPr>
          <w:rFonts w:hint="cs"/>
          <w:rtl/>
        </w:rPr>
      </w:pPr>
      <w:bookmarkStart w:id="252" w:name="CS25094FI0025094T03_05_2004_19_26_56"/>
      <w:bookmarkStart w:id="253" w:name="_Toc72672394"/>
      <w:bookmarkEnd w:id="252"/>
      <w:r>
        <w:rPr>
          <w:rtl/>
        </w:rPr>
        <w:t>הצעת חוק פיקוח על מחירי מצרכים ושירותים (תיקון מס' 3), התשס"</w:t>
      </w:r>
      <w:r>
        <w:rPr>
          <w:rtl/>
        </w:rPr>
        <w:t>ד-2004</w:t>
      </w:r>
      <w:bookmarkEnd w:id="253"/>
    </w:p>
    <w:p w14:paraId="4EBD321C" w14:textId="77777777" w:rsidR="00000000" w:rsidRDefault="002703A1">
      <w:pPr>
        <w:pStyle w:val="a0"/>
        <w:ind w:firstLine="0"/>
        <w:rPr>
          <w:rFonts w:hint="cs"/>
          <w:rtl/>
        </w:rPr>
      </w:pPr>
      <w:r>
        <w:rPr>
          <w:rtl/>
        </w:rPr>
        <w:t xml:space="preserve">[רשומות (הצעות חוק, חוב' </w:t>
      </w:r>
      <w:r>
        <w:rPr>
          <w:rFonts w:hint="cs"/>
          <w:rtl/>
        </w:rPr>
        <w:t>מ/87</w:t>
      </w:r>
      <w:r>
        <w:rPr>
          <w:rtl/>
        </w:rPr>
        <w:t>)</w:t>
      </w:r>
      <w:r>
        <w:rPr>
          <w:rFonts w:hint="cs"/>
          <w:rtl/>
        </w:rPr>
        <w:t>.</w:t>
      </w:r>
      <w:r>
        <w:rPr>
          <w:rtl/>
        </w:rPr>
        <w:t>]</w:t>
      </w:r>
    </w:p>
    <w:p w14:paraId="4B383410" w14:textId="77777777" w:rsidR="00000000" w:rsidRDefault="002703A1">
      <w:pPr>
        <w:pStyle w:val="-0"/>
        <w:rPr>
          <w:rtl/>
        </w:rPr>
      </w:pPr>
      <w:r>
        <w:rPr>
          <w:rtl/>
        </w:rPr>
        <w:t xml:space="preserve"> </w:t>
      </w:r>
      <w:bookmarkStart w:id="254" w:name="_Toc72672395"/>
      <w:r>
        <w:rPr>
          <w:rtl/>
        </w:rPr>
        <w:t>(קריאה ראשונה)</w:t>
      </w:r>
      <w:bookmarkEnd w:id="254"/>
      <w:r>
        <w:rPr>
          <w:rtl/>
        </w:rPr>
        <w:t xml:space="preserve"> </w:t>
      </w:r>
    </w:p>
    <w:p w14:paraId="46322620" w14:textId="77777777" w:rsidR="00000000" w:rsidRDefault="002703A1">
      <w:pPr>
        <w:pStyle w:val="-0"/>
        <w:rPr>
          <w:rFonts w:hint="cs"/>
          <w:rtl/>
        </w:rPr>
      </w:pPr>
    </w:p>
    <w:p w14:paraId="0CED6B13" w14:textId="77777777" w:rsidR="00000000" w:rsidRDefault="002703A1">
      <w:pPr>
        <w:pStyle w:val="af1"/>
        <w:rPr>
          <w:rtl/>
        </w:rPr>
      </w:pPr>
      <w:r>
        <w:rPr>
          <w:rtl/>
        </w:rPr>
        <w:t>היו"ר אלי בן-מנחם:</w:t>
      </w:r>
    </w:p>
    <w:p w14:paraId="0B317C64" w14:textId="77777777" w:rsidR="00000000" w:rsidRDefault="002703A1">
      <w:pPr>
        <w:pStyle w:val="a0"/>
        <w:rPr>
          <w:rtl/>
        </w:rPr>
      </w:pPr>
    </w:p>
    <w:p w14:paraId="047DBC8F" w14:textId="77777777" w:rsidR="00000000" w:rsidRDefault="002703A1">
      <w:pPr>
        <w:pStyle w:val="a0"/>
        <w:rPr>
          <w:rFonts w:hint="cs"/>
          <w:rtl/>
        </w:rPr>
      </w:pPr>
      <w:r>
        <w:rPr>
          <w:rFonts w:hint="cs"/>
          <w:rtl/>
        </w:rPr>
        <w:t xml:space="preserve">רבותי חברי הכנסת, אנחנו עוברים לנושא הבא: הצעת חוק פיקוח על מחירי מצרכים ושירותים (תיקון מס' 3), התשס"ד-2004, קריאה ראשונה. יפתח את הדיון השר מאיר שטרית, בבקשה. </w:t>
      </w:r>
    </w:p>
    <w:p w14:paraId="66B75E36" w14:textId="77777777" w:rsidR="00000000" w:rsidRDefault="002703A1">
      <w:pPr>
        <w:pStyle w:val="a0"/>
        <w:rPr>
          <w:rFonts w:hint="cs"/>
          <w:rtl/>
        </w:rPr>
      </w:pPr>
    </w:p>
    <w:p w14:paraId="23A63A86" w14:textId="77777777" w:rsidR="00000000" w:rsidRDefault="002703A1">
      <w:pPr>
        <w:pStyle w:val="a"/>
        <w:rPr>
          <w:rtl/>
        </w:rPr>
      </w:pPr>
      <w:bookmarkStart w:id="255" w:name="FS000000478T03_05_2004_18_10_32"/>
      <w:bookmarkStart w:id="256" w:name="_Toc72672396"/>
      <w:bookmarkEnd w:id="255"/>
      <w:r>
        <w:rPr>
          <w:rFonts w:hint="eastAsia"/>
          <w:rtl/>
        </w:rPr>
        <w:t>השר</w:t>
      </w:r>
      <w:r>
        <w:rPr>
          <w:rtl/>
        </w:rPr>
        <w:t xml:space="preserve"> מאיר שטרית:</w:t>
      </w:r>
      <w:bookmarkEnd w:id="256"/>
    </w:p>
    <w:p w14:paraId="3B1FF8A7" w14:textId="77777777" w:rsidR="00000000" w:rsidRDefault="002703A1">
      <w:pPr>
        <w:pStyle w:val="a0"/>
        <w:rPr>
          <w:rFonts w:hint="cs"/>
          <w:rtl/>
        </w:rPr>
      </w:pPr>
    </w:p>
    <w:p w14:paraId="5492ED91" w14:textId="77777777" w:rsidR="00000000" w:rsidRDefault="002703A1">
      <w:pPr>
        <w:pStyle w:val="a0"/>
        <w:rPr>
          <w:rFonts w:hint="cs"/>
          <w:rtl/>
        </w:rPr>
      </w:pPr>
      <w:r>
        <w:rPr>
          <w:rFonts w:hint="cs"/>
          <w:rtl/>
        </w:rPr>
        <w:t xml:space="preserve">אדוני היושב-ראש, רבותי חברי הכנסת, אני מתכבד להציג את הצעת חוק פיקוח על מחירי מצרכים ושירותים (תיקון מס' 3). </w:t>
      </w:r>
    </w:p>
    <w:p w14:paraId="23B0B7C8" w14:textId="77777777" w:rsidR="00000000" w:rsidRDefault="002703A1">
      <w:pPr>
        <w:pStyle w:val="a0"/>
        <w:rPr>
          <w:rFonts w:hint="cs"/>
          <w:rtl/>
        </w:rPr>
      </w:pPr>
    </w:p>
    <w:p w14:paraId="4D8740E8" w14:textId="77777777" w:rsidR="00000000" w:rsidRDefault="002703A1">
      <w:pPr>
        <w:pStyle w:val="a0"/>
        <w:rPr>
          <w:rFonts w:hint="cs"/>
          <w:rtl/>
        </w:rPr>
      </w:pPr>
      <w:r>
        <w:rPr>
          <w:rFonts w:hint="cs"/>
          <w:rtl/>
        </w:rPr>
        <w:t>כבוד היושב-ראש, חברי כנסת נכבדים, לפי הוראות חוק פיקוח על מחירי מצרכים ושירותים, כדי שצו כללי או היתר כללי לפי החוק, הנוגע להעלאת מחירים, ייכנס</w:t>
      </w:r>
      <w:r>
        <w:rPr>
          <w:rFonts w:hint="cs"/>
          <w:rtl/>
        </w:rPr>
        <w:t xml:space="preserve"> לתוקף, מלבד פרסום ברשומות, יש חובה לפרסם גם בשני עיתונים יומיים. </w:t>
      </w:r>
    </w:p>
    <w:p w14:paraId="58D1E889" w14:textId="77777777" w:rsidR="00000000" w:rsidRDefault="002703A1">
      <w:pPr>
        <w:pStyle w:val="a0"/>
        <w:rPr>
          <w:rFonts w:hint="cs"/>
          <w:rtl/>
        </w:rPr>
      </w:pPr>
    </w:p>
    <w:p w14:paraId="07D2AAF6" w14:textId="77777777" w:rsidR="00000000" w:rsidRDefault="002703A1">
      <w:pPr>
        <w:pStyle w:val="a0"/>
        <w:rPr>
          <w:rFonts w:hint="cs"/>
          <w:rtl/>
        </w:rPr>
      </w:pPr>
      <w:r>
        <w:rPr>
          <w:rFonts w:hint="cs"/>
          <w:rtl/>
        </w:rPr>
        <w:t xml:space="preserve">על רקע הוראה ייחודית זו היתה הוראה לחוק יציבות מחירים ושירותים, שקדם לחוק זה, שאפשרה פרסום בעיתונות טרם הפרסום ברשומות. הוראה זו נועדה להתמודד עם מצב של אינפלציה דוהרת, שבו היה צורך להחיל </w:t>
      </w:r>
      <w:r>
        <w:rPr>
          <w:rFonts w:hint="cs"/>
          <w:rtl/>
        </w:rPr>
        <w:t xml:space="preserve">מייד צווי העלאת מחירים, בלי להמתין לפרסום ברשומות, ובלבד שהנוסח המחייב יהיה הנוסח ברשומות. אולם במעבר של הוראה זו מחוק יציבות מחירים ושירותים לחוק הפיקוח, הפכה הוראה זו להוראת חובה בכל מקרה של העלאת מחירים. </w:t>
      </w:r>
    </w:p>
    <w:p w14:paraId="37F55504" w14:textId="77777777" w:rsidR="00000000" w:rsidRDefault="002703A1">
      <w:pPr>
        <w:pStyle w:val="a0"/>
        <w:rPr>
          <w:rFonts w:hint="cs"/>
          <w:rtl/>
        </w:rPr>
      </w:pPr>
    </w:p>
    <w:p w14:paraId="59CB5664" w14:textId="77777777" w:rsidR="00000000" w:rsidRDefault="002703A1">
      <w:pPr>
        <w:pStyle w:val="a0"/>
        <w:rPr>
          <w:rFonts w:hint="cs"/>
          <w:rtl/>
        </w:rPr>
      </w:pPr>
      <w:r>
        <w:rPr>
          <w:rFonts w:hint="cs"/>
          <w:rtl/>
        </w:rPr>
        <w:t>יש לציין, כי בניגוד לעבר, שבו היה הפרסום בעיתונ</w:t>
      </w:r>
      <w:r>
        <w:rPr>
          <w:rFonts w:hint="cs"/>
          <w:rtl/>
        </w:rPr>
        <w:t xml:space="preserve">ות בגדר אופציה בלבד, היום מוטלת חובה לפרסם בעיתונות כל צו כללי על העלאת מחירים. חובה זו יוצרת מכשלה ומעמסה מיותרת ויקרה על תקציב המדינה, במיוחד ככל שמדובר בצווי מחירים ארוכים ומורכבים, כדוגמת צווי מחירים לנסיעה בתחבורה ציבורית. </w:t>
      </w:r>
    </w:p>
    <w:p w14:paraId="68BE0F4B" w14:textId="77777777" w:rsidR="00000000" w:rsidRDefault="002703A1">
      <w:pPr>
        <w:pStyle w:val="a0"/>
        <w:rPr>
          <w:rFonts w:hint="cs"/>
          <w:rtl/>
        </w:rPr>
      </w:pPr>
    </w:p>
    <w:p w14:paraId="5E5DAFB3" w14:textId="77777777" w:rsidR="00000000" w:rsidRDefault="002703A1">
      <w:pPr>
        <w:pStyle w:val="a0"/>
        <w:rPr>
          <w:rFonts w:hint="cs"/>
          <w:rtl/>
        </w:rPr>
      </w:pPr>
      <w:r>
        <w:rPr>
          <w:rFonts w:hint="cs"/>
          <w:rtl/>
        </w:rPr>
        <w:t>לפיכך, מוצע להחליף את הורא</w:t>
      </w:r>
      <w:r>
        <w:rPr>
          <w:rFonts w:hint="cs"/>
          <w:rtl/>
        </w:rPr>
        <w:t>ת סעיף 23 לחוק ולקבוע, כי פרסום בעיתונות יהיה בגדר אפשרות בלבד, למקרה שיש צורך בתחולה מיידית של הצו. כך מוצע שפרסום כאמור יהיה רק בשני עיתונים יומיים ולא בשלושה, ואחד מהם בשפה הערבית. הפרסום יכול להיות מלא או חלקי ויכול להיעשות באינטרנט במקום בעיתונות. בכל</w:t>
      </w:r>
      <w:r>
        <w:rPr>
          <w:rFonts w:hint="cs"/>
          <w:rtl/>
        </w:rPr>
        <w:t xml:space="preserve"> מקרה, הפרסום המחייב יהיה זה אשר ברשומות. </w:t>
      </w:r>
    </w:p>
    <w:p w14:paraId="4B2A3EBE" w14:textId="77777777" w:rsidR="00000000" w:rsidRDefault="002703A1">
      <w:pPr>
        <w:pStyle w:val="a0"/>
        <w:rPr>
          <w:rFonts w:hint="cs"/>
          <w:rtl/>
        </w:rPr>
      </w:pPr>
    </w:p>
    <w:p w14:paraId="2EB5DB43" w14:textId="77777777" w:rsidR="00000000" w:rsidRDefault="002703A1">
      <w:pPr>
        <w:pStyle w:val="a0"/>
        <w:rPr>
          <w:rFonts w:hint="cs"/>
          <w:rtl/>
        </w:rPr>
      </w:pPr>
      <w:r>
        <w:rPr>
          <w:rFonts w:hint="cs"/>
          <w:rtl/>
        </w:rPr>
        <w:t xml:space="preserve">אבקש מחברי הכנסת לאשר את הצעת החוק בקריאה ראשונה ולהעבירה לוועדת הכספים להכנה לקריאה שנייה ושלישית. </w:t>
      </w:r>
    </w:p>
    <w:p w14:paraId="11A963D2" w14:textId="77777777" w:rsidR="00000000" w:rsidRDefault="002703A1">
      <w:pPr>
        <w:pStyle w:val="a0"/>
        <w:rPr>
          <w:rFonts w:hint="cs"/>
          <w:rtl/>
        </w:rPr>
      </w:pPr>
    </w:p>
    <w:p w14:paraId="2A6737E5" w14:textId="77777777" w:rsidR="00000000" w:rsidRDefault="002703A1">
      <w:pPr>
        <w:pStyle w:val="a0"/>
        <w:rPr>
          <w:rFonts w:hint="cs"/>
          <w:rtl/>
        </w:rPr>
      </w:pPr>
      <w:r>
        <w:rPr>
          <w:rFonts w:hint="cs"/>
          <w:rtl/>
        </w:rPr>
        <w:t>בעברית פשוטה, רבותי, הרעיון פה הוא לעשות סדר בעניין הזה של פרסום צווים בעיתונים. בעבר היה נהוג לפרסם את הצווים</w:t>
      </w:r>
      <w:r>
        <w:rPr>
          <w:rFonts w:hint="cs"/>
          <w:rtl/>
        </w:rPr>
        <w:t xml:space="preserve"> בעיתונים משום שהיתה אינפלציה מאוד גדולה, של מאות אחוזים, ואם היית לוקח זמן מרגע הפרסום עד שהצו נכנס לתוקף, היו חוגגים </w:t>
      </w:r>
      <w:r>
        <w:rPr>
          <w:rtl/>
        </w:rPr>
        <w:t>באמצע</w:t>
      </w:r>
      <w:r>
        <w:rPr>
          <w:rFonts w:hint="cs"/>
          <w:rtl/>
        </w:rPr>
        <w:t>, כי המחירים היו עולים מיום ליום, לפעמים באחוזים רבים. לכן, החוק הזה שבזמנו הוחל רק על אינפלציה דוהרת, הפך להיות הוראת קבע לגבי כל צ</w:t>
      </w:r>
      <w:r>
        <w:rPr>
          <w:rFonts w:hint="cs"/>
          <w:rtl/>
        </w:rPr>
        <w:t xml:space="preserve">ו. זה עולה הון עתק, מיותר לגמרי, בעיקר בצווים ארוכים מאוד שמפורסמים על דפים שלמים בעיתון ואף אחד לא קורא אותם. לכן מוצע עכשיו לשנות את החוק מחדש ולהפוך אותו לנורמה, שהפרסום המחייב תמיד יהיה ברשומות, ונוסף על זה רק בעת הצורך, כשיש באמת מקרה של צו דחוף, הוא </w:t>
      </w:r>
      <w:r>
        <w:rPr>
          <w:rFonts w:hint="cs"/>
          <w:rtl/>
        </w:rPr>
        <w:t xml:space="preserve">יפורסם בשני עיתונים, האחד בעברית והאחד בערבית וכן באינטרנט. </w:t>
      </w:r>
    </w:p>
    <w:p w14:paraId="54D82667" w14:textId="77777777" w:rsidR="00000000" w:rsidRDefault="002703A1">
      <w:pPr>
        <w:pStyle w:val="a0"/>
        <w:rPr>
          <w:rFonts w:hint="cs"/>
          <w:rtl/>
        </w:rPr>
      </w:pPr>
    </w:p>
    <w:p w14:paraId="034631EF" w14:textId="77777777" w:rsidR="00000000" w:rsidRDefault="002703A1">
      <w:pPr>
        <w:pStyle w:val="af0"/>
        <w:rPr>
          <w:rtl/>
        </w:rPr>
      </w:pPr>
      <w:r>
        <w:rPr>
          <w:rFonts w:hint="eastAsia"/>
          <w:rtl/>
        </w:rPr>
        <w:t>איתן</w:t>
      </w:r>
      <w:r>
        <w:rPr>
          <w:rtl/>
        </w:rPr>
        <w:t xml:space="preserve"> כבל (העבודה-מימד):</w:t>
      </w:r>
    </w:p>
    <w:p w14:paraId="36F6629C" w14:textId="77777777" w:rsidR="00000000" w:rsidRDefault="002703A1">
      <w:pPr>
        <w:pStyle w:val="a0"/>
        <w:rPr>
          <w:rFonts w:hint="cs"/>
          <w:rtl/>
        </w:rPr>
      </w:pPr>
    </w:p>
    <w:p w14:paraId="2531CAC6" w14:textId="77777777" w:rsidR="00000000" w:rsidRDefault="002703A1">
      <w:pPr>
        <w:pStyle w:val="a0"/>
        <w:rPr>
          <w:rFonts w:hint="cs"/>
          <w:rtl/>
        </w:rPr>
      </w:pPr>
      <w:r>
        <w:rPr>
          <w:rFonts w:hint="cs"/>
          <w:rtl/>
        </w:rPr>
        <w:t>אדוני השר, בכל מקרה באופן אוטומטי זה יהיה באינטרנט?</w:t>
      </w:r>
    </w:p>
    <w:p w14:paraId="023CDF15" w14:textId="77777777" w:rsidR="00000000" w:rsidRDefault="002703A1">
      <w:pPr>
        <w:pStyle w:val="a0"/>
        <w:rPr>
          <w:rFonts w:hint="cs"/>
          <w:rtl/>
        </w:rPr>
      </w:pPr>
    </w:p>
    <w:p w14:paraId="7446D13D" w14:textId="77777777" w:rsidR="00000000" w:rsidRDefault="002703A1">
      <w:pPr>
        <w:pStyle w:val="-"/>
        <w:rPr>
          <w:rtl/>
        </w:rPr>
      </w:pPr>
      <w:bookmarkStart w:id="257" w:name="FS000000478T03_05_2004_18_13_14C"/>
      <w:bookmarkEnd w:id="257"/>
      <w:r>
        <w:rPr>
          <w:rtl/>
        </w:rPr>
        <w:t>השר מאיר שטרית:</w:t>
      </w:r>
    </w:p>
    <w:p w14:paraId="5BD5FC3C" w14:textId="77777777" w:rsidR="00000000" w:rsidRDefault="002703A1">
      <w:pPr>
        <w:pStyle w:val="a0"/>
        <w:rPr>
          <w:rtl/>
        </w:rPr>
      </w:pPr>
    </w:p>
    <w:p w14:paraId="3B3A69EE" w14:textId="77777777" w:rsidR="00000000" w:rsidRDefault="002703A1">
      <w:pPr>
        <w:pStyle w:val="a0"/>
        <w:rPr>
          <w:rFonts w:hint="cs"/>
          <w:rtl/>
        </w:rPr>
      </w:pPr>
      <w:r>
        <w:rPr>
          <w:rFonts w:hint="cs"/>
          <w:rtl/>
        </w:rPr>
        <w:t xml:space="preserve">כן. באינטרנט בכל מקרה. </w:t>
      </w:r>
    </w:p>
    <w:p w14:paraId="4AFEAB06" w14:textId="77777777" w:rsidR="00000000" w:rsidRDefault="002703A1">
      <w:pPr>
        <w:pStyle w:val="a0"/>
        <w:rPr>
          <w:rFonts w:hint="cs"/>
          <w:rtl/>
        </w:rPr>
      </w:pPr>
    </w:p>
    <w:p w14:paraId="26F3DDAC" w14:textId="77777777" w:rsidR="00000000" w:rsidRDefault="002703A1">
      <w:pPr>
        <w:pStyle w:val="af0"/>
        <w:rPr>
          <w:rtl/>
        </w:rPr>
      </w:pPr>
      <w:r>
        <w:rPr>
          <w:rFonts w:hint="eastAsia"/>
          <w:rtl/>
        </w:rPr>
        <w:t>מוחמד</w:t>
      </w:r>
      <w:r>
        <w:rPr>
          <w:rtl/>
        </w:rPr>
        <w:t xml:space="preserve"> ברכה (חד"ש-תע"ל):</w:t>
      </w:r>
    </w:p>
    <w:p w14:paraId="748BD6D0" w14:textId="77777777" w:rsidR="00000000" w:rsidRDefault="002703A1">
      <w:pPr>
        <w:pStyle w:val="a0"/>
        <w:rPr>
          <w:rFonts w:hint="cs"/>
          <w:rtl/>
        </w:rPr>
      </w:pPr>
    </w:p>
    <w:p w14:paraId="33BCE6C5" w14:textId="77777777" w:rsidR="00000000" w:rsidRDefault="002703A1">
      <w:pPr>
        <w:pStyle w:val="a0"/>
        <w:rPr>
          <w:rFonts w:hint="cs"/>
          <w:rtl/>
        </w:rPr>
      </w:pPr>
      <w:r>
        <w:rPr>
          <w:rFonts w:hint="cs"/>
          <w:rtl/>
        </w:rPr>
        <w:t xml:space="preserve">בעיתון יומי ערבי? </w:t>
      </w:r>
    </w:p>
    <w:p w14:paraId="70EDDB1F" w14:textId="77777777" w:rsidR="00000000" w:rsidRDefault="002703A1">
      <w:pPr>
        <w:pStyle w:val="a0"/>
        <w:rPr>
          <w:rFonts w:hint="cs"/>
          <w:rtl/>
        </w:rPr>
      </w:pPr>
    </w:p>
    <w:p w14:paraId="6FFC2002" w14:textId="77777777" w:rsidR="00000000" w:rsidRDefault="002703A1">
      <w:pPr>
        <w:pStyle w:val="-"/>
        <w:rPr>
          <w:rtl/>
        </w:rPr>
      </w:pPr>
      <w:bookmarkStart w:id="258" w:name="FS000000478T03_05_2004_18_13_27C"/>
      <w:bookmarkEnd w:id="258"/>
      <w:r>
        <w:rPr>
          <w:rtl/>
        </w:rPr>
        <w:t>השר מאיר שטרית:</w:t>
      </w:r>
    </w:p>
    <w:p w14:paraId="3664CE5C" w14:textId="77777777" w:rsidR="00000000" w:rsidRDefault="002703A1">
      <w:pPr>
        <w:pStyle w:val="a0"/>
        <w:rPr>
          <w:rtl/>
        </w:rPr>
      </w:pPr>
    </w:p>
    <w:p w14:paraId="544D6CF9" w14:textId="77777777" w:rsidR="00000000" w:rsidRDefault="002703A1">
      <w:pPr>
        <w:pStyle w:val="a0"/>
        <w:rPr>
          <w:rFonts w:hint="cs"/>
          <w:rtl/>
        </w:rPr>
      </w:pPr>
      <w:r>
        <w:rPr>
          <w:rFonts w:hint="cs"/>
          <w:rtl/>
        </w:rPr>
        <w:t xml:space="preserve">יומי, ודאי. </w:t>
      </w:r>
    </w:p>
    <w:p w14:paraId="395A6639" w14:textId="77777777" w:rsidR="00000000" w:rsidRDefault="002703A1">
      <w:pPr>
        <w:pStyle w:val="a0"/>
        <w:rPr>
          <w:rFonts w:hint="cs"/>
          <w:rtl/>
        </w:rPr>
      </w:pPr>
    </w:p>
    <w:p w14:paraId="5C106369" w14:textId="77777777" w:rsidR="00000000" w:rsidRDefault="002703A1">
      <w:pPr>
        <w:pStyle w:val="a0"/>
        <w:rPr>
          <w:rFonts w:hint="cs"/>
          <w:rtl/>
        </w:rPr>
      </w:pPr>
      <w:r>
        <w:rPr>
          <w:rFonts w:hint="cs"/>
          <w:rtl/>
        </w:rPr>
        <w:t xml:space="preserve">לכן, רבותי, אני מבקש לאשר את ההצעה בקריאה ראשונה. היא הגיונית, היא חוסכת תקציב מיותר שאנחנו משלמים סתם לעיתונים, ללא שום היגיון שבו, ואני מקווה שיאשרו אותה בקריאה ראשונה ונכין אותה לקריאה שנייה ושלישית. תודה רבה, אדוני. </w:t>
      </w:r>
    </w:p>
    <w:p w14:paraId="7BC290A7" w14:textId="77777777" w:rsidR="00000000" w:rsidRDefault="002703A1">
      <w:pPr>
        <w:pStyle w:val="a0"/>
        <w:rPr>
          <w:rFonts w:hint="cs"/>
          <w:rtl/>
        </w:rPr>
      </w:pPr>
    </w:p>
    <w:p w14:paraId="72344AE1" w14:textId="77777777" w:rsidR="00000000" w:rsidRDefault="002703A1">
      <w:pPr>
        <w:pStyle w:val="af1"/>
        <w:rPr>
          <w:rtl/>
        </w:rPr>
      </w:pPr>
      <w:r>
        <w:rPr>
          <w:rtl/>
        </w:rPr>
        <w:t>היו"ר אלי בן-מנחם:</w:t>
      </w:r>
    </w:p>
    <w:p w14:paraId="5B298F73" w14:textId="77777777" w:rsidR="00000000" w:rsidRDefault="002703A1">
      <w:pPr>
        <w:pStyle w:val="a0"/>
        <w:rPr>
          <w:rtl/>
        </w:rPr>
      </w:pPr>
    </w:p>
    <w:p w14:paraId="64711667" w14:textId="77777777" w:rsidR="00000000" w:rsidRDefault="002703A1">
      <w:pPr>
        <w:pStyle w:val="a0"/>
        <w:rPr>
          <w:rFonts w:hint="cs"/>
          <w:rtl/>
        </w:rPr>
      </w:pPr>
      <w:r>
        <w:rPr>
          <w:rFonts w:hint="cs"/>
          <w:rtl/>
        </w:rPr>
        <w:t>תודה לשר מאי</w:t>
      </w:r>
      <w:r>
        <w:rPr>
          <w:rFonts w:hint="cs"/>
          <w:rtl/>
        </w:rPr>
        <w:t xml:space="preserve">ר שטרית. רבותי, אנחנו עוברים לרשימת הדוברים. ראשון הדוברים - חבר הכנסת איוב קרא. לרשותך שלוש דקות, בבקשה. </w:t>
      </w:r>
    </w:p>
    <w:p w14:paraId="61754F46" w14:textId="77777777" w:rsidR="00000000" w:rsidRDefault="002703A1">
      <w:pPr>
        <w:pStyle w:val="a0"/>
        <w:rPr>
          <w:rFonts w:hint="cs"/>
          <w:rtl/>
        </w:rPr>
      </w:pPr>
    </w:p>
    <w:p w14:paraId="6C6F12CF" w14:textId="77777777" w:rsidR="00000000" w:rsidRDefault="002703A1">
      <w:pPr>
        <w:pStyle w:val="a"/>
        <w:rPr>
          <w:rtl/>
        </w:rPr>
      </w:pPr>
      <w:bookmarkStart w:id="259" w:name="FS000000475T03_05_2004_18_13_45"/>
      <w:bookmarkStart w:id="260" w:name="_Toc72672397"/>
      <w:bookmarkEnd w:id="259"/>
      <w:r>
        <w:rPr>
          <w:rFonts w:hint="eastAsia"/>
          <w:rtl/>
        </w:rPr>
        <w:t>איוב</w:t>
      </w:r>
      <w:r>
        <w:rPr>
          <w:rtl/>
        </w:rPr>
        <w:t xml:space="preserve"> קרא (הליכוד):</w:t>
      </w:r>
      <w:bookmarkEnd w:id="260"/>
    </w:p>
    <w:p w14:paraId="7C317BFE" w14:textId="77777777" w:rsidR="00000000" w:rsidRDefault="002703A1">
      <w:pPr>
        <w:pStyle w:val="a0"/>
        <w:rPr>
          <w:rFonts w:hint="cs"/>
          <w:rtl/>
        </w:rPr>
      </w:pPr>
    </w:p>
    <w:p w14:paraId="116EB597" w14:textId="77777777" w:rsidR="00000000" w:rsidRDefault="002703A1">
      <w:pPr>
        <w:pStyle w:val="a0"/>
        <w:rPr>
          <w:rFonts w:hint="cs"/>
          <w:rtl/>
        </w:rPr>
      </w:pPr>
      <w:r>
        <w:rPr>
          <w:rFonts w:hint="cs"/>
          <w:rtl/>
        </w:rPr>
        <w:t>אדוני היושב-ראש, כנסת נכבדה, ראשית, אני רוצה לגנות את הפיגוע שהיה אתמול בגוש-קטיף, ולהשתתף בצער משפחת חטואל ממושב קטיף. היום הית</w:t>
      </w:r>
      <w:r>
        <w:rPr>
          <w:rFonts w:hint="cs"/>
          <w:rtl/>
        </w:rPr>
        <w:t xml:space="preserve">ה צריכה להיות מסיבה בגני-התערוכה לאנשים שהביאו לניצחון על אלה שרצו להעביר תוכנית גרועה, ואנחנו, בגלל הפיגוע של אתמול, לא נשתתף במסיבה הזאת. </w:t>
      </w:r>
    </w:p>
    <w:p w14:paraId="5F390E23" w14:textId="77777777" w:rsidR="00000000" w:rsidRDefault="002703A1">
      <w:pPr>
        <w:pStyle w:val="af0"/>
        <w:rPr>
          <w:rtl/>
        </w:rPr>
      </w:pPr>
    </w:p>
    <w:p w14:paraId="2AE03BF8" w14:textId="77777777" w:rsidR="00000000" w:rsidRDefault="002703A1">
      <w:pPr>
        <w:pStyle w:val="af0"/>
        <w:rPr>
          <w:rtl/>
        </w:rPr>
      </w:pPr>
      <w:r>
        <w:rPr>
          <w:rFonts w:hint="eastAsia"/>
          <w:rtl/>
        </w:rPr>
        <w:t>מוחמד</w:t>
      </w:r>
      <w:r>
        <w:rPr>
          <w:rtl/>
        </w:rPr>
        <w:t xml:space="preserve"> ברכה (חד"ש-תע"ל):</w:t>
      </w:r>
    </w:p>
    <w:p w14:paraId="7769581B" w14:textId="77777777" w:rsidR="00000000" w:rsidRDefault="002703A1">
      <w:pPr>
        <w:pStyle w:val="a0"/>
        <w:rPr>
          <w:rFonts w:hint="cs"/>
          <w:rtl/>
        </w:rPr>
      </w:pPr>
    </w:p>
    <w:p w14:paraId="1F65FACC" w14:textId="77777777" w:rsidR="00000000" w:rsidRDefault="002703A1">
      <w:pPr>
        <w:pStyle w:val="a0"/>
        <w:rPr>
          <w:rFonts w:hint="cs"/>
          <w:rtl/>
        </w:rPr>
      </w:pPr>
      <w:r>
        <w:rPr>
          <w:rFonts w:hint="cs"/>
          <w:rtl/>
        </w:rPr>
        <w:t xml:space="preserve">תגיד את זה בקיצור, הניצחון שלכם על שרון. </w:t>
      </w:r>
    </w:p>
    <w:p w14:paraId="265328AC" w14:textId="77777777" w:rsidR="00000000" w:rsidRDefault="002703A1">
      <w:pPr>
        <w:pStyle w:val="a0"/>
        <w:rPr>
          <w:rFonts w:hint="cs"/>
          <w:rtl/>
        </w:rPr>
      </w:pPr>
    </w:p>
    <w:p w14:paraId="5F4C09AD" w14:textId="77777777" w:rsidR="00000000" w:rsidRDefault="002703A1">
      <w:pPr>
        <w:pStyle w:val="-"/>
        <w:rPr>
          <w:rtl/>
        </w:rPr>
      </w:pPr>
      <w:bookmarkStart w:id="261" w:name="FS000000475T03_05_2004_18_14_47C"/>
      <w:bookmarkEnd w:id="261"/>
      <w:r>
        <w:rPr>
          <w:rtl/>
        </w:rPr>
        <w:t>איוב קרא (הליכוד):</w:t>
      </w:r>
    </w:p>
    <w:p w14:paraId="031C1EB9" w14:textId="77777777" w:rsidR="00000000" w:rsidRDefault="002703A1">
      <w:pPr>
        <w:pStyle w:val="a0"/>
        <w:rPr>
          <w:rtl/>
        </w:rPr>
      </w:pPr>
    </w:p>
    <w:p w14:paraId="68D34FC2" w14:textId="77777777" w:rsidR="00000000" w:rsidRDefault="002703A1">
      <w:pPr>
        <w:pStyle w:val="a0"/>
        <w:rPr>
          <w:rFonts w:hint="cs"/>
          <w:rtl/>
        </w:rPr>
      </w:pPr>
      <w:r>
        <w:rPr>
          <w:rFonts w:hint="cs"/>
          <w:rtl/>
        </w:rPr>
        <w:t xml:space="preserve">אתה יודע, חבר הכנסת ברכה, </w:t>
      </w:r>
      <w:r>
        <w:rPr>
          <w:rFonts w:hint="cs"/>
          <w:rtl/>
        </w:rPr>
        <w:t xml:space="preserve">שאני לא פוחד; לא מאלה שמזוהים כמי שפוחדים ממשהו. אתה יודע את זה. </w:t>
      </w:r>
    </w:p>
    <w:p w14:paraId="0DA7BA4C" w14:textId="77777777" w:rsidR="00000000" w:rsidRDefault="002703A1">
      <w:pPr>
        <w:pStyle w:val="a0"/>
        <w:rPr>
          <w:rFonts w:hint="cs"/>
          <w:rtl/>
        </w:rPr>
      </w:pPr>
    </w:p>
    <w:p w14:paraId="76A2A08A" w14:textId="77777777" w:rsidR="00000000" w:rsidRDefault="002703A1">
      <w:pPr>
        <w:pStyle w:val="a0"/>
        <w:rPr>
          <w:rFonts w:hint="cs"/>
          <w:rtl/>
        </w:rPr>
      </w:pPr>
      <w:r>
        <w:rPr>
          <w:rFonts w:hint="cs"/>
          <w:rtl/>
        </w:rPr>
        <w:t>אני רוצה לומר לכם, כשהתעוררתי הבוקר חשבתי שצריך לבקש סליחה על ההישג הזה, ואני חשבתי שיהיה קונסנזוס בתוך הבית על כך שהתוכנית הזאת היתה גרועה ולא מתאימה. כאשר אתה הולך למהלך חד-צדדי, בעצם אתה</w:t>
      </w:r>
      <w:r>
        <w:rPr>
          <w:rFonts w:hint="cs"/>
          <w:rtl/>
        </w:rPr>
        <w:t xml:space="preserve"> אומר - סתימת הגולל על ההליך המדיני. ואני חושב שלכל הסכם צריכים להיות שני צדדים, וכשאתה הולך רק בחד-סטריות, והצד השני גם לא מסכים, אז אתה בעצם לא עושה שום דבר. המהלך היה צריך להביא שלום, המהלך היה צריך להביא כלכלה יותר טובה, המהלך היה צריך להביא למצב של בי</w:t>
      </w:r>
      <w:r>
        <w:rPr>
          <w:rFonts w:hint="cs"/>
          <w:rtl/>
        </w:rPr>
        <w:t xml:space="preserve">טחון עדיף, ולצערי הרב, לא שלום, לא ביטחון ולא כלכלה. אנשים פשוט הצביעו אתמול כי חזרו לנקודת המוצא. </w:t>
      </w:r>
    </w:p>
    <w:p w14:paraId="57F5D168" w14:textId="77777777" w:rsidR="00000000" w:rsidRDefault="002703A1">
      <w:pPr>
        <w:pStyle w:val="a0"/>
        <w:rPr>
          <w:rFonts w:hint="cs"/>
          <w:rtl/>
        </w:rPr>
      </w:pPr>
    </w:p>
    <w:p w14:paraId="0C6F659D" w14:textId="77777777" w:rsidR="00000000" w:rsidRDefault="002703A1">
      <w:pPr>
        <w:pStyle w:val="af1"/>
        <w:rPr>
          <w:rtl/>
        </w:rPr>
      </w:pPr>
      <w:r>
        <w:rPr>
          <w:rtl/>
        </w:rPr>
        <w:t>היו"ר אלי בן-מנחם:</w:t>
      </w:r>
    </w:p>
    <w:p w14:paraId="289A01EB" w14:textId="77777777" w:rsidR="00000000" w:rsidRDefault="002703A1">
      <w:pPr>
        <w:pStyle w:val="a0"/>
        <w:rPr>
          <w:rtl/>
        </w:rPr>
      </w:pPr>
    </w:p>
    <w:p w14:paraId="37484B98" w14:textId="77777777" w:rsidR="00000000" w:rsidRDefault="002703A1">
      <w:pPr>
        <w:pStyle w:val="a0"/>
        <w:rPr>
          <w:rFonts w:hint="cs"/>
          <w:rtl/>
        </w:rPr>
      </w:pPr>
      <w:r>
        <w:rPr>
          <w:rFonts w:hint="cs"/>
          <w:rtl/>
        </w:rPr>
        <w:t xml:space="preserve">וזה שהתנגדתם - כן תהיה כלכלה וכן יהיה שלום? </w:t>
      </w:r>
    </w:p>
    <w:p w14:paraId="6B88DB09" w14:textId="77777777" w:rsidR="00000000" w:rsidRDefault="002703A1">
      <w:pPr>
        <w:pStyle w:val="a0"/>
        <w:rPr>
          <w:rFonts w:hint="cs"/>
          <w:rtl/>
        </w:rPr>
      </w:pPr>
    </w:p>
    <w:p w14:paraId="7C47D9C8" w14:textId="77777777" w:rsidR="00000000" w:rsidRDefault="002703A1">
      <w:pPr>
        <w:pStyle w:val="-"/>
        <w:rPr>
          <w:rtl/>
        </w:rPr>
      </w:pPr>
      <w:bookmarkStart w:id="262" w:name="FS000000475T03_05_2004_18_16_07C"/>
      <w:bookmarkEnd w:id="262"/>
      <w:r>
        <w:rPr>
          <w:rtl/>
        </w:rPr>
        <w:t>איוב קרא (הליכוד):</w:t>
      </w:r>
    </w:p>
    <w:p w14:paraId="6B7AD50D" w14:textId="77777777" w:rsidR="00000000" w:rsidRDefault="002703A1">
      <w:pPr>
        <w:pStyle w:val="a0"/>
        <w:rPr>
          <w:rtl/>
        </w:rPr>
      </w:pPr>
    </w:p>
    <w:p w14:paraId="624C3640" w14:textId="77777777" w:rsidR="00000000" w:rsidRDefault="002703A1">
      <w:pPr>
        <w:pStyle w:val="a0"/>
        <w:rPr>
          <w:rFonts w:hint="cs"/>
          <w:rtl/>
        </w:rPr>
      </w:pPr>
      <w:r>
        <w:rPr>
          <w:rFonts w:hint="cs"/>
          <w:rtl/>
        </w:rPr>
        <w:t>אם אני הולך להסכם בין שני צדדים, יהיו גם שלום, גם כלכלה וגם ביטחון. א</w:t>
      </w:r>
      <w:r>
        <w:rPr>
          <w:rFonts w:hint="cs"/>
          <w:rtl/>
        </w:rPr>
        <w:t>ם אני הולך למהלך - אם אני הולך לעזוב במהלך חד-צדדי, זאת אומרת, הטרור יימשך, אותה אווירה תהיה, ולכן לא תהיה כלכלה ולא יהיה שלום, כי הצד השני לא רוצה, ולכן אנחנו בבעיה קשה. לכן, החברים שבאו והצביעו, הצביעו עבור מצע הליכוד. מצע הליכוד, אם מישהו רצה לשנות אותו</w:t>
      </w:r>
      <w:r>
        <w:rPr>
          <w:rFonts w:hint="cs"/>
          <w:rtl/>
        </w:rPr>
        <w:t xml:space="preserve">, היה צריך ללכת לוועידת הליכוד, למרכז הליכוד, ואז להחליף אותו. </w:t>
      </w:r>
    </w:p>
    <w:p w14:paraId="20CA300F" w14:textId="77777777" w:rsidR="00000000" w:rsidRDefault="002703A1">
      <w:pPr>
        <w:pStyle w:val="af0"/>
        <w:rPr>
          <w:rFonts w:hint="cs"/>
          <w:rtl/>
        </w:rPr>
      </w:pPr>
    </w:p>
    <w:p w14:paraId="07A27E21" w14:textId="77777777" w:rsidR="00000000" w:rsidRDefault="002703A1">
      <w:pPr>
        <w:pStyle w:val="af0"/>
        <w:rPr>
          <w:rtl/>
        </w:rPr>
      </w:pPr>
      <w:r>
        <w:rPr>
          <w:rFonts w:hint="eastAsia"/>
          <w:rtl/>
        </w:rPr>
        <w:t>עבד</w:t>
      </w:r>
      <w:r>
        <w:rPr>
          <w:rtl/>
        </w:rPr>
        <w:t>-אלמאלכ דהאמשה (רע"ם):</w:t>
      </w:r>
    </w:p>
    <w:p w14:paraId="7FCD60D2" w14:textId="77777777" w:rsidR="00000000" w:rsidRDefault="002703A1">
      <w:pPr>
        <w:pStyle w:val="a0"/>
        <w:rPr>
          <w:rFonts w:hint="cs"/>
          <w:rtl/>
        </w:rPr>
      </w:pPr>
    </w:p>
    <w:p w14:paraId="05085845" w14:textId="77777777" w:rsidR="00000000" w:rsidRDefault="002703A1">
      <w:pPr>
        <w:pStyle w:val="a0"/>
        <w:rPr>
          <w:rFonts w:hint="cs"/>
          <w:rtl/>
        </w:rPr>
      </w:pPr>
      <w:r>
        <w:rPr>
          <w:rFonts w:hint="cs"/>
          <w:rtl/>
        </w:rPr>
        <w:t>- - -</w:t>
      </w:r>
    </w:p>
    <w:p w14:paraId="2C2F0BD6" w14:textId="77777777" w:rsidR="00000000" w:rsidRDefault="002703A1">
      <w:pPr>
        <w:pStyle w:val="af0"/>
        <w:rPr>
          <w:rFonts w:hint="cs"/>
          <w:rtl/>
        </w:rPr>
      </w:pPr>
    </w:p>
    <w:p w14:paraId="23E5D022" w14:textId="77777777" w:rsidR="00000000" w:rsidRDefault="002703A1">
      <w:pPr>
        <w:pStyle w:val="af0"/>
        <w:rPr>
          <w:rtl/>
        </w:rPr>
      </w:pPr>
      <w:r>
        <w:rPr>
          <w:rFonts w:hint="eastAsia"/>
          <w:rtl/>
        </w:rPr>
        <w:t>גדעון</w:t>
      </w:r>
      <w:r>
        <w:rPr>
          <w:rtl/>
        </w:rPr>
        <w:t xml:space="preserve"> סער (הליכוד):</w:t>
      </w:r>
    </w:p>
    <w:p w14:paraId="426E7574" w14:textId="77777777" w:rsidR="00000000" w:rsidRDefault="002703A1">
      <w:pPr>
        <w:pStyle w:val="a0"/>
        <w:rPr>
          <w:rFonts w:hint="cs"/>
          <w:rtl/>
        </w:rPr>
      </w:pPr>
    </w:p>
    <w:p w14:paraId="229CB976" w14:textId="77777777" w:rsidR="00000000" w:rsidRDefault="002703A1">
      <w:pPr>
        <w:pStyle w:val="af0"/>
        <w:ind w:firstLine="720"/>
        <w:rPr>
          <w:rFonts w:hint="cs"/>
          <w:b w:val="0"/>
          <w:bCs w:val="0"/>
          <w:u w:val="none"/>
          <w:rtl/>
        </w:rPr>
      </w:pPr>
      <w:r>
        <w:rPr>
          <w:rFonts w:hint="cs"/>
          <w:b w:val="0"/>
          <w:bCs w:val="0"/>
          <w:u w:val="none"/>
          <w:rtl/>
        </w:rPr>
        <w:t>אני מברך אותך על דבריך.</w:t>
      </w:r>
    </w:p>
    <w:p w14:paraId="7183A0EE" w14:textId="77777777" w:rsidR="00000000" w:rsidRDefault="002703A1">
      <w:pPr>
        <w:pStyle w:val="af0"/>
        <w:ind w:firstLine="720"/>
        <w:rPr>
          <w:rFonts w:hint="cs"/>
          <w:b w:val="0"/>
          <w:bCs w:val="0"/>
          <w:u w:val="none"/>
          <w:rtl/>
        </w:rPr>
      </w:pPr>
    </w:p>
    <w:p w14:paraId="61C1CC16" w14:textId="77777777" w:rsidR="00000000" w:rsidRDefault="002703A1">
      <w:pPr>
        <w:pStyle w:val="-"/>
        <w:rPr>
          <w:rFonts w:hint="cs"/>
          <w:rtl/>
        </w:rPr>
      </w:pPr>
      <w:bookmarkStart w:id="263" w:name="FS000000475T03_05_2004_18_16_27C"/>
      <w:bookmarkEnd w:id="263"/>
    </w:p>
    <w:p w14:paraId="62BF4B1F" w14:textId="77777777" w:rsidR="00000000" w:rsidRDefault="002703A1">
      <w:pPr>
        <w:pStyle w:val="-"/>
        <w:rPr>
          <w:rtl/>
        </w:rPr>
      </w:pPr>
      <w:r>
        <w:rPr>
          <w:rtl/>
        </w:rPr>
        <w:t>איוב קרא (הליכוד):</w:t>
      </w:r>
    </w:p>
    <w:p w14:paraId="5FB1CA03" w14:textId="77777777" w:rsidR="00000000" w:rsidRDefault="002703A1">
      <w:pPr>
        <w:pStyle w:val="a0"/>
        <w:rPr>
          <w:rtl/>
        </w:rPr>
      </w:pPr>
    </w:p>
    <w:p w14:paraId="429FC88E" w14:textId="77777777" w:rsidR="00000000" w:rsidRDefault="002703A1">
      <w:pPr>
        <w:pStyle w:val="a0"/>
        <w:rPr>
          <w:rFonts w:hint="cs"/>
          <w:rtl/>
        </w:rPr>
      </w:pPr>
      <w:r>
        <w:rPr>
          <w:rFonts w:hint="cs"/>
          <w:rtl/>
        </w:rPr>
        <w:t xml:space="preserve">אני רק יכול לומר לך, מאחר שלא דיברת רבה במשך התקופה הזאת, אני משתדל להחליף אותך קצת בזמן. </w:t>
      </w:r>
    </w:p>
    <w:p w14:paraId="06DDC5E8" w14:textId="77777777" w:rsidR="00000000" w:rsidRDefault="002703A1">
      <w:pPr>
        <w:pStyle w:val="a0"/>
        <w:rPr>
          <w:rFonts w:hint="cs"/>
          <w:rtl/>
        </w:rPr>
      </w:pPr>
      <w:bookmarkStart w:id="264" w:name="FS000000475T03_05_2004_18_16_53C"/>
      <w:bookmarkEnd w:id="264"/>
    </w:p>
    <w:p w14:paraId="04FE125A" w14:textId="77777777" w:rsidR="00000000" w:rsidRDefault="002703A1">
      <w:pPr>
        <w:pStyle w:val="af0"/>
        <w:rPr>
          <w:rtl/>
        </w:rPr>
      </w:pPr>
      <w:r>
        <w:rPr>
          <w:rFonts w:hint="eastAsia"/>
          <w:rtl/>
        </w:rPr>
        <w:t>עסאם</w:t>
      </w:r>
      <w:r>
        <w:rPr>
          <w:rtl/>
        </w:rPr>
        <w:t xml:space="preserve"> מח'ול (חד"ש-תע"ל):</w:t>
      </w:r>
    </w:p>
    <w:p w14:paraId="2212BB99" w14:textId="77777777" w:rsidR="00000000" w:rsidRDefault="002703A1">
      <w:pPr>
        <w:pStyle w:val="a0"/>
        <w:rPr>
          <w:rFonts w:hint="cs"/>
          <w:rtl/>
        </w:rPr>
      </w:pPr>
    </w:p>
    <w:p w14:paraId="43B39933" w14:textId="77777777" w:rsidR="00000000" w:rsidRDefault="002703A1">
      <w:pPr>
        <w:pStyle w:val="a0"/>
        <w:rPr>
          <w:rFonts w:hint="cs"/>
          <w:rtl/>
        </w:rPr>
      </w:pPr>
      <w:r>
        <w:rPr>
          <w:rFonts w:hint="cs"/>
          <w:rtl/>
        </w:rPr>
        <w:t xml:space="preserve">הוא שמר על זכות השתיקה. </w:t>
      </w:r>
    </w:p>
    <w:p w14:paraId="5C091158" w14:textId="77777777" w:rsidR="00000000" w:rsidRDefault="002703A1">
      <w:pPr>
        <w:pStyle w:val="a0"/>
        <w:rPr>
          <w:rFonts w:hint="cs"/>
          <w:rtl/>
        </w:rPr>
      </w:pPr>
    </w:p>
    <w:p w14:paraId="62EB324F" w14:textId="77777777" w:rsidR="00000000" w:rsidRDefault="002703A1">
      <w:pPr>
        <w:pStyle w:val="af0"/>
        <w:rPr>
          <w:rtl/>
        </w:rPr>
      </w:pPr>
      <w:r>
        <w:rPr>
          <w:rFonts w:hint="eastAsia"/>
          <w:rtl/>
        </w:rPr>
        <w:t>גדעון</w:t>
      </w:r>
      <w:r>
        <w:rPr>
          <w:rtl/>
        </w:rPr>
        <w:t xml:space="preserve"> סער (הליכוד):</w:t>
      </w:r>
    </w:p>
    <w:p w14:paraId="73F5FCA1" w14:textId="77777777" w:rsidR="00000000" w:rsidRDefault="002703A1">
      <w:pPr>
        <w:pStyle w:val="a0"/>
        <w:rPr>
          <w:rFonts w:hint="cs"/>
          <w:rtl/>
        </w:rPr>
      </w:pPr>
    </w:p>
    <w:p w14:paraId="3EE996F6" w14:textId="77777777" w:rsidR="00000000" w:rsidRDefault="002703A1">
      <w:pPr>
        <w:pStyle w:val="a0"/>
        <w:rPr>
          <w:rFonts w:hint="cs"/>
          <w:rtl/>
        </w:rPr>
      </w:pPr>
      <w:r>
        <w:rPr>
          <w:rFonts w:hint="cs"/>
          <w:rtl/>
        </w:rPr>
        <w:t>כנראה לא שמעת טלוויזיה ורדיו - - -</w:t>
      </w:r>
    </w:p>
    <w:p w14:paraId="2251398E" w14:textId="77777777" w:rsidR="00000000" w:rsidRDefault="002703A1">
      <w:pPr>
        <w:pStyle w:val="a0"/>
        <w:rPr>
          <w:rFonts w:hint="cs"/>
          <w:rtl/>
        </w:rPr>
      </w:pPr>
    </w:p>
    <w:p w14:paraId="2119BC6D" w14:textId="77777777" w:rsidR="00000000" w:rsidRDefault="002703A1">
      <w:pPr>
        <w:pStyle w:val="-"/>
        <w:rPr>
          <w:rtl/>
        </w:rPr>
      </w:pPr>
      <w:bookmarkStart w:id="265" w:name="FS000000475T03_05_2004_18_17_18C"/>
      <w:bookmarkEnd w:id="265"/>
      <w:r>
        <w:rPr>
          <w:rtl/>
        </w:rPr>
        <w:t>איוב קרא (הליכוד):</w:t>
      </w:r>
    </w:p>
    <w:p w14:paraId="735E7225" w14:textId="77777777" w:rsidR="00000000" w:rsidRDefault="002703A1">
      <w:pPr>
        <w:pStyle w:val="a0"/>
        <w:rPr>
          <w:rtl/>
        </w:rPr>
      </w:pPr>
    </w:p>
    <w:p w14:paraId="094DD966" w14:textId="77777777" w:rsidR="00000000" w:rsidRDefault="002703A1">
      <w:pPr>
        <w:pStyle w:val="a0"/>
        <w:rPr>
          <w:rFonts w:hint="cs"/>
          <w:rtl/>
        </w:rPr>
      </w:pPr>
      <w:r>
        <w:rPr>
          <w:rFonts w:hint="cs"/>
          <w:rtl/>
        </w:rPr>
        <w:t xml:space="preserve">מרוב פעילות לא ראינו טלוויזיה ולא שמענו רדיו. </w:t>
      </w:r>
    </w:p>
    <w:p w14:paraId="0A99DD86" w14:textId="77777777" w:rsidR="00000000" w:rsidRDefault="002703A1">
      <w:pPr>
        <w:pStyle w:val="a0"/>
        <w:rPr>
          <w:rFonts w:hint="cs"/>
          <w:rtl/>
        </w:rPr>
      </w:pPr>
    </w:p>
    <w:p w14:paraId="4BD40B63" w14:textId="77777777" w:rsidR="00000000" w:rsidRDefault="002703A1">
      <w:pPr>
        <w:pStyle w:val="a0"/>
        <w:rPr>
          <w:rFonts w:hint="cs"/>
          <w:rtl/>
        </w:rPr>
      </w:pPr>
      <w:r>
        <w:rPr>
          <w:rFonts w:hint="cs"/>
          <w:rtl/>
        </w:rPr>
        <w:t>הנאמנות הזאת, אדוני היושב-ראש, לפעמים עולה ביוקר. אני, למשל, נאמן למי ששלח אות</w:t>
      </w:r>
      <w:r>
        <w:rPr>
          <w:rFonts w:hint="cs"/>
          <w:rtl/>
        </w:rPr>
        <w:t>י לכנסת. אני לא מוכן לסטות לא ימינה ולא שמאלה. כשיבואו הבחירות הבאות, אם אני אבחר על מצע מצנע או מפלגת מרצ, אני אהיה נאמן לאותו מצע. בינתיים, כל עוד אני נבחר על מצע של הליכוד, אני צריך להיות נאמן של הליכוד, ואני בא מאזור שמובן מאליו שהם היו בעד ההתנתקות.</w:t>
      </w:r>
    </w:p>
    <w:p w14:paraId="20C5A72A" w14:textId="77777777" w:rsidR="00000000" w:rsidRDefault="002703A1">
      <w:pPr>
        <w:pStyle w:val="a0"/>
        <w:rPr>
          <w:rFonts w:hint="cs"/>
          <w:rtl/>
        </w:rPr>
      </w:pPr>
    </w:p>
    <w:p w14:paraId="59AAB3B3" w14:textId="77777777" w:rsidR="00000000" w:rsidRDefault="002703A1">
      <w:pPr>
        <w:pStyle w:val="af0"/>
        <w:rPr>
          <w:rtl/>
        </w:rPr>
      </w:pPr>
      <w:r>
        <w:rPr>
          <w:rFonts w:hint="eastAsia"/>
          <w:rtl/>
        </w:rPr>
        <w:t>מל</w:t>
      </w:r>
      <w:r>
        <w:rPr>
          <w:rtl/>
        </w:rPr>
        <w:t xml:space="preserve"> פולישוק-בלוך (שינוי):</w:t>
      </w:r>
    </w:p>
    <w:p w14:paraId="04BCB1C6" w14:textId="77777777" w:rsidR="00000000" w:rsidRDefault="002703A1">
      <w:pPr>
        <w:pStyle w:val="a0"/>
        <w:rPr>
          <w:rFonts w:hint="cs"/>
          <w:rtl/>
        </w:rPr>
      </w:pPr>
    </w:p>
    <w:p w14:paraId="55FCA0F1" w14:textId="77777777" w:rsidR="00000000" w:rsidRDefault="002703A1">
      <w:pPr>
        <w:pStyle w:val="a0"/>
        <w:rPr>
          <w:rFonts w:hint="cs"/>
          <w:rtl/>
        </w:rPr>
      </w:pPr>
      <w:r>
        <w:rPr>
          <w:rFonts w:hint="cs"/>
          <w:rtl/>
        </w:rPr>
        <w:t xml:space="preserve">היום גם היית מתנגד לבגין לפי אותו רעיון. </w:t>
      </w:r>
    </w:p>
    <w:p w14:paraId="57B7173D" w14:textId="77777777" w:rsidR="00000000" w:rsidRDefault="002703A1">
      <w:pPr>
        <w:pStyle w:val="a0"/>
        <w:rPr>
          <w:rFonts w:hint="cs"/>
          <w:rtl/>
        </w:rPr>
      </w:pPr>
    </w:p>
    <w:p w14:paraId="26036943" w14:textId="77777777" w:rsidR="00000000" w:rsidRDefault="002703A1">
      <w:pPr>
        <w:pStyle w:val="-"/>
        <w:rPr>
          <w:rtl/>
        </w:rPr>
      </w:pPr>
      <w:bookmarkStart w:id="266" w:name="FS000000475T03_05_2004_18_17_55C"/>
      <w:bookmarkEnd w:id="266"/>
      <w:r>
        <w:rPr>
          <w:rtl/>
        </w:rPr>
        <w:t>איוב קרא (הליכוד):</w:t>
      </w:r>
    </w:p>
    <w:p w14:paraId="6BE9EA9B" w14:textId="77777777" w:rsidR="00000000" w:rsidRDefault="002703A1">
      <w:pPr>
        <w:pStyle w:val="a0"/>
        <w:rPr>
          <w:rtl/>
        </w:rPr>
      </w:pPr>
    </w:p>
    <w:p w14:paraId="07DA3027" w14:textId="77777777" w:rsidR="00000000" w:rsidRDefault="002703A1">
      <w:pPr>
        <w:pStyle w:val="a0"/>
        <w:rPr>
          <w:rFonts w:hint="cs"/>
          <w:rtl/>
        </w:rPr>
      </w:pPr>
      <w:r>
        <w:rPr>
          <w:rFonts w:hint="cs"/>
          <w:rtl/>
        </w:rPr>
        <w:t>אני יכול לומר לך, אדוני היושב-ראש, האזור שלי, מובן מאליו, היה צריך להיות בעד ההתנתקות. יש 8,000 מתפקדים במגזר, וסך הכול הצביעו 1,000 איש עבור התוכנית. רק שתדע.</w:t>
      </w:r>
    </w:p>
    <w:p w14:paraId="5875F4C0" w14:textId="77777777" w:rsidR="00000000" w:rsidRDefault="002703A1">
      <w:pPr>
        <w:pStyle w:val="a0"/>
        <w:rPr>
          <w:rFonts w:hint="cs"/>
          <w:rtl/>
        </w:rPr>
      </w:pPr>
    </w:p>
    <w:p w14:paraId="403B4683" w14:textId="77777777" w:rsidR="00000000" w:rsidRDefault="002703A1">
      <w:pPr>
        <w:pStyle w:val="af1"/>
        <w:rPr>
          <w:rtl/>
        </w:rPr>
      </w:pPr>
      <w:r>
        <w:rPr>
          <w:rtl/>
        </w:rPr>
        <w:t xml:space="preserve">היו"ר </w:t>
      </w:r>
      <w:r>
        <w:rPr>
          <w:rtl/>
        </w:rPr>
        <w:t>אלי בן-מנחם:</w:t>
      </w:r>
    </w:p>
    <w:p w14:paraId="3D0CE47C" w14:textId="77777777" w:rsidR="00000000" w:rsidRDefault="002703A1">
      <w:pPr>
        <w:pStyle w:val="a0"/>
        <w:rPr>
          <w:rtl/>
        </w:rPr>
      </w:pPr>
    </w:p>
    <w:p w14:paraId="32A63B2B" w14:textId="77777777" w:rsidR="00000000" w:rsidRDefault="002703A1">
      <w:pPr>
        <w:pStyle w:val="a0"/>
        <w:rPr>
          <w:rFonts w:hint="cs"/>
          <w:rtl/>
        </w:rPr>
      </w:pPr>
      <w:r>
        <w:rPr>
          <w:rFonts w:hint="cs"/>
          <w:rtl/>
        </w:rPr>
        <w:t>וכמה מתוכם הצביעו בעד וכמה נגד?</w:t>
      </w:r>
    </w:p>
    <w:p w14:paraId="2E38BD75" w14:textId="77777777" w:rsidR="00000000" w:rsidRDefault="002703A1">
      <w:pPr>
        <w:pStyle w:val="a0"/>
        <w:rPr>
          <w:rFonts w:hint="cs"/>
          <w:rtl/>
        </w:rPr>
      </w:pPr>
    </w:p>
    <w:p w14:paraId="51C90D5D" w14:textId="77777777" w:rsidR="00000000" w:rsidRDefault="002703A1">
      <w:pPr>
        <w:pStyle w:val="-"/>
        <w:rPr>
          <w:rtl/>
        </w:rPr>
      </w:pPr>
      <w:bookmarkStart w:id="267" w:name="FS000000475T03_05_2004_18_18_09C"/>
      <w:bookmarkEnd w:id="267"/>
      <w:r>
        <w:rPr>
          <w:rtl/>
        </w:rPr>
        <w:t>איוב קרא (הליכוד):</w:t>
      </w:r>
    </w:p>
    <w:p w14:paraId="29129D27" w14:textId="77777777" w:rsidR="00000000" w:rsidRDefault="002703A1">
      <w:pPr>
        <w:pStyle w:val="a0"/>
        <w:rPr>
          <w:rtl/>
        </w:rPr>
      </w:pPr>
    </w:p>
    <w:p w14:paraId="4A239804" w14:textId="77777777" w:rsidR="00000000" w:rsidRDefault="002703A1">
      <w:pPr>
        <w:pStyle w:val="a0"/>
        <w:rPr>
          <w:rFonts w:hint="cs"/>
          <w:rtl/>
        </w:rPr>
      </w:pPr>
      <w:r>
        <w:rPr>
          <w:rFonts w:hint="cs"/>
          <w:rtl/>
        </w:rPr>
        <w:t xml:space="preserve">90% החליטו לא לצאת להצביע, או הצביעו חלק נגד. אז תבין את המשמעות. אנחנו מדברים על אזור של המגזר הערבי שבתוכו יש עדות שונות ומשונות, ואני יכול לומר לך, אלה דפוסי ההתנהגות שהיו בהצבעה זו. </w:t>
      </w:r>
    </w:p>
    <w:p w14:paraId="528BA9CB" w14:textId="77777777" w:rsidR="00000000" w:rsidRDefault="002703A1">
      <w:pPr>
        <w:pStyle w:val="a0"/>
        <w:rPr>
          <w:rFonts w:hint="cs"/>
          <w:rtl/>
        </w:rPr>
      </w:pPr>
    </w:p>
    <w:p w14:paraId="52FDB081" w14:textId="77777777" w:rsidR="00000000" w:rsidRDefault="002703A1">
      <w:pPr>
        <w:pStyle w:val="af0"/>
        <w:rPr>
          <w:rtl/>
        </w:rPr>
      </w:pPr>
      <w:r>
        <w:rPr>
          <w:rFonts w:hint="eastAsia"/>
          <w:rtl/>
        </w:rPr>
        <w:t>מ</w:t>
      </w:r>
      <w:r>
        <w:rPr>
          <w:rFonts w:hint="eastAsia"/>
          <w:rtl/>
        </w:rPr>
        <w:t>וחמד</w:t>
      </w:r>
      <w:r>
        <w:rPr>
          <w:rtl/>
        </w:rPr>
        <w:t xml:space="preserve"> ברכה (חד"ש-תע"ל):</w:t>
      </w:r>
    </w:p>
    <w:p w14:paraId="696923F2" w14:textId="77777777" w:rsidR="00000000" w:rsidRDefault="002703A1">
      <w:pPr>
        <w:pStyle w:val="a0"/>
        <w:rPr>
          <w:rFonts w:hint="cs"/>
          <w:rtl/>
        </w:rPr>
      </w:pPr>
    </w:p>
    <w:p w14:paraId="0194E804" w14:textId="77777777" w:rsidR="00000000" w:rsidRDefault="002703A1">
      <w:pPr>
        <w:pStyle w:val="a0"/>
        <w:rPr>
          <w:rFonts w:hint="cs"/>
          <w:rtl/>
        </w:rPr>
      </w:pPr>
      <w:r>
        <w:rPr>
          <w:rFonts w:hint="cs"/>
          <w:rtl/>
        </w:rPr>
        <w:t xml:space="preserve">יש בו עדות שונות, לא משונות. שונות </w:t>
      </w:r>
      <w:r>
        <w:rPr>
          <w:rtl/>
        </w:rPr>
        <w:t>–</w:t>
      </w:r>
      <w:r>
        <w:rPr>
          <w:rFonts w:hint="cs"/>
          <w:rtl/>
        </w:rPr>
        <w:t xml:space="preserve"> מפיש משונות. </w:t>
      </w:r>
    </w:p>
    <w:p w14:paraId="4895808C" w14:textId="77777777" w:rsidR="00000000" w:rsidRDefault="002703A1">
      <w:pPr>
        <w:pStyle w:val="a0"/>
        <w:rPr>
          <w:rFonts w:hint="cs"/>
          <w:rtl/>
        </w:rPr>
      </w:pPr>
    </w:p>
    <w:p w14:paraId="2A716350" w14:textId="77777777" w:rsidR="00000000" w:rsidRDefault="002703A1">
      <w:pPr>
        <w:pStyle w:val="-"/>
        <w:rPr>
          <w:rtl/>
        </w:rPr>
      </w:pPr>
      <w:bookmarkStart w:id="268" w:name="FS000000475T03_05_2004_18_18_32C"/>
      <w:bookmarkEnd w:id="268"/>
      <w:r>
        <w:rPr>
          <w:rtl/>
        </w:rPr>
        <w:t>איוב קרא (הליכוד):</w:t>
      </w:r>
    </w:p>
    <w:p w14:paraId="5AFBBAF1" w14:textId="77777777" w:rsidR="00000000" w:rsidRDefault="002703A1">
      <w:pPr>
        <w:pStyle w:val="a0"/>
        <w:rPr>
          <w:rtl/>
        </w:rPr>
      </w:pPr>
    </w:p>
    <w:p w14:paraId="063FA950" w14:textId="77777777" w:rsidR="00000000" w:rsidRDefault="002703A1">
      <w:pPr>
        <w:pStyle w:val="a0"/>
        <w:rPr>
          <w:rFonts w:hint="cs"/>
          <w:rtl/>
        </w:rPr>
      </w:pPr>
      <w:r>
        <w:rPr>
          <w:rFonts w:hint="cs"/>
          <w:rtl/>
        </w:rPr>
        <w:t>אני יכול לומר לך שהתכוונתי באופן חיובי. אני רוצה לומר לך, זה שמציירים ש-40% הצביעו בעד ו-60% נגד, זה ניצחון אדיר, סוחף. אף אחד לא צפה אותו. אז לבוא ולצייר את זה</w:t>
      </w:r>
      <w:r>
        <w:rPr>
          <w:rFonts w:hint="cs"/>
          <w:rtl/>
        </w:rPr>
        <w:t xml:space="preserve"> שהוא צריך להתחשב ב-40%? עכשיו ה-40% הם ה-60%, וזה אותו דבר? צריך להבין שאותם שרים ואותם קולות שמדברים בכל מיני אפשרויות של מניפולציות פוליטיות, שידעו שאנחנו ה-60%, זה ה-100% עכשיו. </w:t>
      </w:r>
    </w:p>
    <w:p w14:paraId="534F1BE8" w14:textId="77777777" w:rsidR="00000000" w:rsidRDefault="002703A1">
      <w:pPr>
        <w:pStyle w:val="a0"/>
        <w:rPr>
          <w:rFonts w:hint="cs"/>
          <w:rtl/>
        </w:rPr>
      </w:pPr>
    </w:p>
    <w:p w14:paraId="1CEE75D0" w14:textId="77777777" w:rsidR="00000000" w:rsidRDefault="002703A1">
      <w:pPr>
        <w:pStyle w:val="af0"/>
        <w:rPr>
          <w:rtl/>
        </w:rPr>
      </w:pPr>
      <w:r>
        <w:rPr>
          <w:rFonts w:hint="eastAsia"/>
          <w:rtl/>
        </w:rPr>
        <w:t>אילן</w:t>
      </w:r>
      <w:r>
        <w:rPr>
          <w:rtl/>
        </w:rPr>
        <w:t xml:space="preserve"> שלגי (שינוי):</w:t>
      </w:r>
    </w:p>
    <w:p w14:paraId="032A80F0" w14:textId="77777777" w:rsidR="00000000" w:rsidRDefault="002703A1">
      <w:pPr>
        <w:pStyle w:val="a0"/>
        <w:rPr>
          <w:rFonts w:hint="cs"/>
          <w:rtl/>
        </w:rPr>
      </w:pPr>
    </w:p>
    <w:p w14:paraId="10A11889" w14:textId="77777777" w:rsidR="00000000" w:rsidRDefault="002703A1">
      <w:pPr>
        <w:pStyle w:val="a0"/>
        <w:rPr>
          <w:rFonts w:hint="cs"/>
          <w:rtl/>
        </w:rPr>
      </w:pPr>
      <w:r>
        <w:rPr>
          <w:rFonts w:hint="cs"/>
          <w:rtl/>
        </w:rPr>
        <w:t xml:space="preserve">ה-60% זה אפילו לא 1% מאוכלוסיית מדינת ישראל. </w:t>
      </w:r>
    </w:p>
    <w:p w14:paraId="0F36ECBB" w14:textId="77777777" w:rsidR="00000000" w:rsidRDefault="002703A1">
      <w:pPr>
        <w:pStyle w:val="a0"/>
        <w:rPr>
          <w:rFonts w:hint="cs"/>
          <w:rtl/>
        </w:rPr>
      </w:pPr>
    </w:p>
    <w:p w14:paraId="49248BD0" w14:textId="77777777" w:rsidR="00000000" w:rsidRDefault="002703A1">
      <w:pPr>
        <w:pStyle w:val="-"/>
        <w:rPr>
          <w:rtl/>
        </w:rPr>
      </w:pPr>
      <w:bookmarkStart w:id="269" w:name="FS000000475T03_05_2004_18_19_21C"/>
      <w:bookmarkEnd w:id="269"/>
      <w:r>
        <w:rPr>
          <w:rtl/>
        </w:rPr>
        <w:t xml:space="preserve">איוב </w:t>
      </w:r>
      <w:r>
        <w:rPr>
          <w:rtl/>
        </w:rPr>
        <w:t>קרא (הליכוד):</w:t>
      </w:r>
    </w:p>
    <w:p w14:paraId="1A148827" w14:textId="77777777" w:rsidR="00000000" w:rsidRDefault="002703A1">
      <w:pPr>
        <w:pStyle w:val="a0"/>
        <w:rPr>
          <w:rtl/>
        </w:rPr>
      </w:pPr>
    </w:p>
    <w:p w14:paraId="20B7EEA0" w14:textId="77777777" w:rsidR="00000000" w:rsidRDefault="002703A1">
      <w:pPr>
        <w:pStyle w:val="a0"/>
        <w:rPr>
          <w:rFonts w:hint="cs"/>
          <w:rtl/>
        </w:rPr>
      </w:pPr>
      <w:r>
        <w:rPr>
          <w:rFonts w:hint="cs"/>
          <w:rtl/>
        </w:rPr>
        <w:t xml:space="preserve">קראו לנו מורדים. חשבו שאנחנו איזה מיעוט. עכשיו, מי שלא יתייצב עם ה-60%, הוא ידע שהוא מורד, הוא בין המורדים. </w:t>
      </w:r>
    </w:p>
    <w:p w14:paraId="4B4A3B47" w14:textId="77777777" w:rsidR="00000000" w:rsidRDefault="002703A1">
      <w:pPr>
        <w:pStyle w:val="a0"/>
        <w:rPr>
          <w:rFonts w:hint="cs"/>
          <w:rtl/>
        </w:rPr>
      </w:pPr>
    </w:p>
    <w:p w14:paraId="79D0F3BF" w14:textId="77777777" w:rsidR="00000000" w:rsidRDefault="002703A1">
      <w:pPr>
        <w:pStyle w:val="a0"/>
        <w:rPr>
          <w:rFonts w:hint="cs"/>
          <w:rtl/>
        </w:rPr>
      </w:pPr>
      <w:r>
        <w:rPr>
          <w:rFonts w:hint="cs"/>
          <w:rtl/>
        </w:rPr>
        <w:t xml:space="preserve">צריך אולי לעשות פסק-זמן עכשיו, אדוני היושב-ראש. </w:t>
      </w:r>
    </w:p>
    <w:p w14:paraId="6023E83C" w14:textId="77777777" w:rsidR="00000000" w:rsidRDefault="002703A1">
      <w:pPr>
        <w:pStyle w:val="a0"/>
        <w:rPr>
          <w:rFonts w:hint="cs"/>
          <w:rtl/>
        </w:rPr>
      </w:pPr>
    </w:p>
    <w:p w14:paraId="5C913DC1" w14:textId="77777777" w:rsidR="00000000" w:rsidRDefault="002703A1">
      <w:pPr>
        <w:pStyle w:val="af1"/>
        <w:rPr>
          <w:rtl/>
        </w:rPr>
      </w:pPr>
      <w:r>
        <w:rPr>
          <w:rtl/>
        </w:rPr>
        <w:t>היו"ר אלי בן-מנחם:</w:t>
      </w:r>
    </w:p>
    <w:p w14:paraId="4AFB0DE6" w14:textId="77777777" w:rsidR="00000000" w:rsidRDefault="002703A1">
      <w:pPr>
        <w:pStyle w:val="a0"/>
        <w:rPr>
          <w:rtl/>
        </w:rPr>
      </w:pPr>
    </w:p>
    <w:p w14:paraId="1C5102E7" w14:textId="77777777" w:rsidR="00000000" w:rsidRDefault="002703A1">
      <w:pPr>
        <w:pStyle w:val="a0"/>
        <w:rPr>
          <w:rFonts w:hint="cs"/>
          <w:rtl/>
        </w:rPr>
      </w:pPr>
      <w:r>
        <w:rPr>
          <w:rFonts w:hint="cs"/>
          <w:rtl/>
        </w:rPr>
        <w:t>סלח לי, כמה קולות קיבל אריק שרון כראש הממשלה?</w:t>
      </w:r>
    </w:p>
    <w:p w14:paraId="6AE9234B" w14:textId="77777777" w:rsidR="00000000" w:rsidRDefault="002703A1">
      <w:pPr>
        <w:pStyle w:val="a0"/>
        <w:rPr>
          <w:rFonts w:hint="cs"/>
          <w:rtl/>
        </w:rPr>
      </w:pPr>
    </w:p>
    <w:p w14:paraId="0CFBEA1D" w14:textId="77777777" w:rsidR="00000000" w:rsidRDefault="002703A1">
      <w:pPr>
        <w:pStyle w:val="-"/>
        <w:rPr>
          <w:rtl/>
        </w:rPr>
      </w:pPr>
      <w:bookmarkStart w:id="270" w:name="FS000000475T03_05_2004_19_40_26"/>
      <w:bookmarkStart w:id="271" w:name="FS000000475T03_05_2004_19_40_29C"/>
      <w:bookmarkEnd w:id="270"/>
      <w:bookmarkEnd w:id="271"/>
      <w:r>
        <w:rPr>
          <w:rtl/>
        </w:rPr>
        <w:t>איוב קרא (הליכ</w:t>
      </w:r>
      <w:r>
        <w:rPr>
          <w:rtl/>
        </w:rPr>
        <w:t>וד):</w:t>
      </w:r>
    </w:p>
    <w:p w14:paraId="3751035F" w14:textId="77777777" w:rsidR="00000000" w:rsidRDefault="002703A1">
      <w:pPr>
        <w:pStyle w:val="a0"/>
        <w:rPr>
          <w:rtl/>
        </w:rPr>
      </w:pPr>
    </w:p>
    <w:p w14:paraId="39FB2D20" w14:textId="77777777" w:rsidR="00000000" w:rsidRDefault="002703A1">
      <w:pPr>
        <w:pStyle w:val="a0"/>
        <w:rPr>
          <w:rFonts w:hint="cs"/>
          <w:rtl/>
        </w:rPr>
      </w:pPr>
      <w:r>
        <w:rPr>
          <w:rFonts w:hint="cs"/>
          <w:rtl/>
        </w:rPr>
        <w:t xml:space="preserve">זה לא משנה, זאת המפלגה ששלחה אותו. אותם מתפקדים שלחו אותו לקבל את הקולות האלה. כל עוד המתפקדים הללו הם ששלחו אותו, הוא חייב להם. </w:t>
      </w:r>
    </w:p>
    <w:p w14:paraId="73FF07C1" w14:textId="77777777" w:rsidR="00000000" w:rsidRDefault="002703A1">
      <w:pPr>
        <w:pStyle w:val="a0"/>
        <w:rPr>
          <w:rFonts w:hint="cs"/>
          <w:rtl/>
        </w:rPr>
      </w:pPr>
    </w:p>
    <w:p w14:paraId="19D95CDE" w14:textId="77777777" w:rsidR="00000000" w:rsidRDefault="002703A1">
      <w:pPr>
        <w:pStyle w:val="a0"/>
        <w:rPr>
          <w:rFonts w:hint="cs"/>
          <w:rtl/>
        </w:rPr>
      </w:pPr>
      <w:r>
        <w:rPr>
          <w:rFonts w:hint="cs"/>
          <w:rtl/>
        </w:rPr>
        <w:t>אני מציע שניקח פסק-זמן היום, נלך למשאל-עם חברתי-כלכלי בעקבות המצב הקשה כל כך בקריית-שמונה, בעיירות הפיתוח בדרום ובצפון,</w:t>
      </w:r>
      <w:r>
        <w:rPr>
          <w:rFonts w:hint="cs"/>
          <w:rtl/>
        </w:rPr>
        <w:t xml:space="preserve"> ואולי כך נעזוב קצת את הנושא המדיני, כדי שאזרחי ישראל ירגישו טוב סוף-סוף.</w:t>
      </w:r>
    </w:p>
    <w:p w14:paraId="42CC7DE6" w14:textId="77777777" w:rsidR="00000000" w:rsidRDefault="002703A1">
      <w:pPr>
        <w:pStyle w:val="a0"/>
        <w:rPr>
          <w:rFonts w:hint="cs"/>
          <w:rtl/>
        </w:rPr>
      </w:pPr>
    </w:p>
    <w:p w14:paraId="3A06C4CF" w14:textId="77777777" w:rsidR="00000000" w:rsidRDefault="002703A1">
      <w:pPr>
        <w:pStyle w:val="af1"/>
        <w:rPr>
          <w:rtl/>
        </w:rPr>
      </w:pPr>
      <w:r>
        <w:rPr>
          <w:rtl/>
        </w:rPr>
        <w:t>היו"ר אלי בן-מנחם:</w:t>
      </w:r>
    </w:p>
    <w:p w14:paraId="30B91463" w14:textId="77777777" w:rsidR="00000000" w:rsidRDefault="002703A1">
      <w:pPr>
        <w:pStyle w:val="a0"/>
        <w:rPr>
          <w:rFonts w:hint="cs"/>
          <w:rtl/>
        </w:rPr>
      </w:pPr>
    </w:p>
    <w:p w14:paraId="474FF5FA" w14:textId="77777777" w:rsidR="00000000" w:rsidRDefault="002703A1">
      <w:pPr>
        <w:pStyle w:val="a0"/>
        <w:rPr>
          <w:rFonts w:hint="cs"/>
          <w:rtl/>
        </w:rPr>
      </w:pPr>
      <w:r>
        <w:rPr>
          <w:rFonts w:hint="cs"/>
          <w:rtl/>
        </w:rPr>
        <w:t xml:space="preserve">אבל הדברים קשורים זה לזה. תודה רבה לחבר הכנסת איוב קרא. חבר הכנסת ישראל אייכלר </w:t>
      </w:r>
      <w:r>
        <w:rPr>
          <w:rFonts w:hint="eastAsia"/>
          <w:rtl/>
        </w:rPr>
        <w:t>–</w:t>
      </w:r>
      <w:r>
        <w:rPr>
          <w:rFonts w:hint="cs"/>
          <w:rtl/>
        </w:rPr>
        <w:t xml:space="preserve"> אינו נוכח. חבר הכנסת אורי יהודה אריאל, אחריו - חבר הכנסת אופיר פינס-פז, אחריו - </w:t>
      </w:r>
      <w:r>
        <w:rPr>
          <w:rFonts w:hint="cs"/>
          <w:rtl/>
        </w:rPr>
        <w:t>חבר הכנסת ג'מאל זחאלקה, ואחריו - חבר הכנסת עזמי בשארה.</w:t>
      </w:r>
    </w:p>
    <w:p w14:paraId="619C53C1" w14:textId="77777777" w:rsidR="00000000" w:rsidRDefault="002703A1">
      <w:pPr>
        <w:pStyle w:val="a0"/>
        <w:rPr>
          <w:rFonts w:hint="cs"/>
          <w:rtl/>
        </w:rPr>
      </w:pPr>
    </w:p>
    <w:p w14:paraId="45460E72" w14:textId="77777777" w:rsidR="00000000" w:rsidRDefault="002703A1">
      <w:pPr>
        <w:pStyle w:val="a"/>
        <w:rPr>
          <w:rtl/>
        </w:rPr>
      </w:pPr>
      <w:bookmarkStart w:id="272" w:name="_Toc72672398"/>
      <w:r>
        <w:rPr>
          <w:rtl/>
        </w:rPr>
        <w:t>אורי יהודה אריאל (האיחוד הלאומי - ישראל ביתנו):</w:t>
      </w:r>
      <w:bookmarkEnd w:id="272"/>
    </w:p>
    <w:p w14:paraId="2BA50481" w14:textId="77777777" w:rsidR="00000000" w:rsidRDefault="002703A1">
      <w:pPr>
        <w:pStyle w:val="a0"/>
        <w:rPr>
          <w:rtl/>
        </w:rPr>
      </w:pPr>
    </w:p>
    <w:p w14:paraId="74AAA193" w14:textId="77777777" w:rsidR="00000000" w:rsidRDefault="002703A1">
      <w:pPr>
        <w:pStyle w:val="a0"/>
        <w:rPr>
          <w:rFonts w:hint="cs"/>
          <w:rtl/>
        </w:rPr>
      </w:pPr>
      <w:r>
        <w:rPr>
          <w:rFonts w:hint="cs"/>
          <w:rtl/>
        </w:rPr>
        <w:t>אדוני היושב-ראש, חברי חברי הכנסת, כמקובל במקומותינו אין שר ואין מי שיקשיב ואולי גם יענה, כי השר הציג את החוק והלך. גם ממלא-מקום ראש הממשלה, שר התעשייה,</w:t>
      </w:r>
      <w:r>
        <w:rPr>
          <w:rFonts w:hint="cs"/>
          <w:rtl/>
        </w:rPr>
        <w:t xml:space="preserve"> המסחר והתעסוקה, עסוק בלראות איך לצמצם עם שר האוצר את הפרסום משני עיתונים לעיתון אחד, יומי, ערבי, באינטרנט. </w:t>
      </w:r>
    </w:p>
    <w:p w14:paraId="51058700" w14:textId="77777777" w:rsidR="00000000" w:rsidRDefault="002703A1">
      <w:pPr>
        <w:pStyle w:val="a0"/>
        <w:rPr>
          <w:rFonts w:hint="cs"/>
          <w:rtl/>
        </w:rPr>
      </w:pPr>
    </w:p>
    <w:p w14:paraId="5C18FBEA" w14:textId="77777777" w:rsidR="00000000" w:rsidRDefault="002703A1">
      <w:pPr>
        <w:pStyle w:val="a0"/>
        <w:rPr>
          <w:rFonts w:hint="cs"/>
          <w:rtl/>
        </w:rPr>
      </w:pPr>
      <w:r>
        <w:rPr>
          <w:rFonts w:hint="cs"/>
          <w:rtl/>
        </w:rPr>
        <w:t xml:space="preserve">חברים, זו הצעת חוק טכנית, שאינה משנה מהויות. ראוי שהשר אולמרט יתעסק במצב האבטלה, אבל הוא עסוק בנסיעות באוטובוס </w:t>
      </w:r>
      <w:r>
        <w:rPr>
          <w:rFonts w:hint="eastAsia"/>
          <w:rtl/>
        </w:rPr>
        <w:t>–</w:t>
      </w:r>
      <w:r>
        <w:rPr>
          <w:rFonts w:hint="cs"/>
          <w:rtl/>
        </w:rPr>
        <w:t xml:space="preserve"> באוטובוס שמוביל לשום מקום. מין תו</w:t>
      </w:r>
      <w:r>
        <w:rPr>
          <w:rFonts w:hint="cs"/>
          <w:rtl/>
        </w:rPr>
        <w:t xml:space="preserve">כנית חדשה, שלוקחים בה את עם ישראל לשום מקום. במקום להתעסק בדברים החשובים, מכניסים את כולנו לטלטלה. </w:t>
      </w:r>
    </w:p>
    <w:p w14:paraId="458535F2" w14:textId="77777777" w:rsidR="00000000" w:rsidRDefault="002703A1">
      <w:pPr>
        <w:pStyle w:val="a0"/>
        <w:rPr>
          <w:rFonts w:hint="cs"/>
          <w:rtl/>
        </w:rPr>
      </w:pPr>
    </w:p>
    <w:p w14:paraId="22735B02" w14:textId="77777777" w:rsidR="00000000" w:rsidRDefault="002703A1">
      <w:pPr>
        <w:pStyle w:val="a0"/>
        <w:rPr>
          <w:rFonts w:hint="cs"/>
          <w:rtl/>
        </w:rPr>
      </w:pPr>
      <w:r>
        <w:rPr>
          <w:rFonts w:hint="cs"/>
          <w:rtl/>
        </w:rPr>
        <w:t>מה לך, חבר הכנסת שלגי, אם זה 1% או לא 1%? חברים, זה כבר מאחורינו. עכשיו השאלה היא אם תעמדו על דרישתכם. שמעתי את שר המשפטים אומר בתוקף: אנחנו נדרוש שזה יגיע</w:t>
      </w:r>
      <w:r>
        <w:rPr>
          <w:rFonts w:hint="cs"/>
          <w:rtl/>
        </w:rPr>
        <w:t xml:space="preserve"> לממשלה. אם תעמדו על זה בתוקף, ייתכן שנצטרף אליכם, כי אז הממשלה תשים חותמת שהתוכנית הזאת מקומה בפח האשפה של ההיסטוריה. </w:t>
      </w:r>
    </w:p>
    <w:p w14:paraId="3E772A40" w14:textId="77777777" w:rsidR="00000000" w:rsidRDefault="002703A1">
      <w:pPr>
        <w:pStyle w:val="a0"/>
        <w:rPr>
          <w:rFonts w:hint="cs"/>
          <w:rtl/>
        </w:rPr>
      </w:pPr>
    </w:p>
    <w:p w14:paraId="7C9CC0DF" w14:textId="77777777" w:rsidR="00000000" w:rsidRDefault="002703A1">
      <w:pPr>
        <w:pStyle w:val="af0"/>
        <w:rPr>
          <w:rtl/>
        </w:rPr>
      </w:pPr>
      <w:r>
        <w:rPr>
          <w:rFonts w:hint="eastAsia"/>
          <w:rtl/>
        </w:rPr>
        <w:t>אילן</w:t>
      </w:r>
      <w:r>
        <w:rPr>
          <w:rtl/>
        </w:rPr>
        <w:t xml:space="preserve"> שלגי (שינוי):</w:t>
      </w:r>
    </w:p>
    <w:p w14:paraId="24A0333C" w14:textId="77777777" w:rsidR="00000000" w:rsidRDefault="002703A1">
      <w:pPr>
        <w:pStyle w:val="a0"/>
        <w:rPr>
          <w:rFonts w:hint="cs"/>
          <w:rtl/>
        </w:rPr>
      </w:pPr>
    </w:p>
    <w:p w14:paraId="30DA40F7" w14:textId="77777777" w:rsidR="00000000" w:rsidRDefault="002703A1">
      <w:pPr>
        <w:pStyle w:val="a0"/>
        <w:rPr>
          <w:rFonts w:hint="cs"/>
          <w:rtl/>
        </w:rPr>
      </w:pPr>
      <w:r>
        <w:rPr>
          <w:rFonts w:hint="cs"/>
          <w:rtl/>
        </w:rPr>
        <w:t xml:space="preserve">אלא אם כן תוחלף הממשלה. </w:t>
      </w:r>
    </w:p>
    <w:p w14:paraId="3FFB181A" w14:textId="77777777" w:rsidR="00000000" w:rsidRDefault="002703A1">
      <w:pPr>
        <w:pStyle w:val="a0"/>
        <w:rPr>
          <w:rtl/>
        </w:rPr>
      </w:pPr>
    </w:p>
    <w:p w14:paraId="1ED86527" w14:textId="77777777" w:rsidR="00000000" w:rsidRDefault="002703A1">
      <w:pPr>
        <w:pStyle w:val="-"/>
        <w:rPr>
          <w:rtl/>
        </w:rPr>
      </w:pPr>
      <w:bookmarkStart w:id="273" w:name="FS000000713T03_05_2004_18_22_08C"/>
      <w:bookmarkEnd w:id="273"/>
      <w:r>
        <w:rPr>
          <w:rtl/>
        </w:rPr>
        <w:t>אורי יהודה אריאל (האיחוד הלאומי - ישראל ביתנו):</w:t>
      </w:r>
    </w:p>
    <w:p w14:paraId="6EAD5C7C" w14:textId="77777777" w:rsidR="00000000" w:rsidRDefault="002703A1">
      <w:pPr>
        <w:pStyle w:val="a0"/>
        <w:rPr>
          <w:rtl/>
        </w:rPr>
      </w:pPr>
    </w:p>
    <w:p w14:paraId="0BC200A7" w14:textId="77777777" w:rsidR="00000000" w:rsidRDefault="002703A1">
      <w:pPr>
        <w:pStyle w:val="a0"/>
        <w:rPr>
          <w:rFonts w:hint="cs"/>
          <w:rtl/>
        </w:rPr>
      </w:pPr>
      <w:r>
        <w:rPr>
          <w:rFonts w:hint="cs"/>
          <w:rtl/>
        </w:rPr>
        <w:t>כן, זאת תמיד אפשרות, ויש מקום שאתם אומנם</w:t>
      </w:r>
      <w:r>
        <w:rPr>
          <w:rFonts w:hint="cs"/>
          <w:rtl/>
        </w:rPr>
        <w:t xml:space="preserve"> תעזבו, כך שמעתי באיזה מין איום מרומז ממישהו. לא הבנתי בדיוק למה, אבל זה עניינכם. אם תחליטו לעזוב </w:t>
      </w:r>
      <w:r>
        <w:rPr>
          <w:rFonts w:hint="eastAsia"/>
          <w:rtl/>
        </w:rPr>
        <w:t>–</w:t>
      </w:r>
      <w:r>
        <w:rPr>
          <w:rFonts w:hint="cs"/>
          <w:rtl/>
        </w:rPr>
        <w:t xml:space="preserve"> מן הסתם ש"ס מחכה לזה בקוצר רוח. אני לא דוחק בכם, דרך אגב. הייתי רוצה לראות גם את ש"ס בממשלה, אבל כרגע זה לא מסתייע. אם תרצו לשנות את ההרכב הקואליציוני, זאת </w:t>
      </w:r>
      <w:r>
        <w:rPr>
          <w:rFonts w:hint="cs"/>
          <w:rtl/>
        </w:rPr>
        <w:t>אפשרות.</w:t>
      </w:r>
    </w:p>
    <w:p w14:paraId="2C9FC708" w14:textId="77777777" w:rsidR="00000000" w:rsidRDefault="002703A1">
      <w:pPr>
        <w:pStyle w:val="a0"/>
        <w:rPr>
          <w:rFonts w:hint="cs"/>
          <w:rtl/>
        </w:rPr>
      </w:pPr>
    </w:p>
    <w:p w14:paraId="08A358DF" w14:textId="77777777" w:rsidR="00000000" w:rsidRDefault="002703A1">
      <w:pPr>
        <w:pStyle w:val="af0"/>
        <w:rPr>
          <w:rtl/>
        </w:rPr>
      </w:pPr>
      <w:r>
        <w:rPr>
          <w:rFonts w:hint="eastAsia"/>
          <w:rtl/>
        </w:rPr>
        <w:t>רשף</w:t>
      </w:r>
      <w:r>
        <w:rPr>
          <w:rtl/>
        </w:rPr>
        <w:t xml:space="preserve"> חן (שינוי):</w:t>
      </w:r>
    </w:p>
    <w:p w14:paraId="7D952A1E" w14:textId="77777777" w:rsidR="00000000" w:rsidRDefault="002703A1">
      <w:pPr>
        <w:pStyle w:val="a0"/>
        <w:rPr>
          <w:rFonts w:hint="cs"/>
          <w:rtl/>
        </w:rPr>
      </w:pPr>
    </w:p>
    <w:p w14:paraId="5E7DA932" w14:textId="77777777" w:rsidR="00000000" w:rsidRDefault="002703A1">
      <w:pPr>
        <w:pStyle w:val="a0"/>
        <w:rPr>
          <w:rFonts w:hint="cs"/>
          <w:rtl/>
        </w:rPr>
      </w:pPr>
      <w:r>
        <w:rPr>
          <w:rFonts w:hint="cs"/>
          <w:rtl/>
        </w:rPr>
        <w:t xml:space="preserve">אנחנו לא רוצים לשנות את ההרכב הקואליציוני, אנחנו רוצים לצאת מהשטחים. </w:t>
      </w:r>
    </w:p>
    <w:p w14:paraId="15D0DD60" w14:textId="77777777" w:rsidR="00000000" w:rsidRDefault="002703A1">
      <w:pPr>
        <w:pStyle w:val="a0"/>
        <w:rPr>
          <w:rFonts w:hint="cs"/>
          <w:rtl/>
        </w:rPr>
      </w:pPr>
    </w:p>
    <w:p w14:paraId="08C9692C" w14:textId="77777777" w:rsidR="00000000" w:rsidRDefault="002703A1">
      <w:pPr>
        <w:pStyle w:val="-"/>
        <w:rPr>
          <w:rtl/>
        </w:rPr>
      </w:pPr>
      <w:bookmarkStart w:id="274" w:name="FS000000713T03_05_2004_18_22_52C"/>
      <w:bookmarkEnd w:id="274"/>
      <w:r>
        <w:rPr>
          <w:rtl/>
        </w:rPr>
        <w:t>אורי יהודה אריאל (האיחוד הלאומי - ישראל ביתנו):</w:t>
      </w:r>
    </w:p>
    <w:p w14:paraId="31D4606D" w14:textId="77777777" w:rsidR="00000000" w:rsidRDefault="002703A1">
      <w:pPr>
        <w:pStyle w:val="a0"/>
        <w:rPr>
          <w:rtl/>
        </w:rPr>
      </w:pPr>
    </w:p>
    <w:p w14:paraId="3B840C37" w14:textId="77777777" w:rsidR="00000000" w:rsidRDefault="002703A1">
      <w:pPr>
        <w:pStyle w:val="a0"/>
        <w:rPr>
          <w:rFonts w:hint="cs"/>
          <w:rtl/>
        </w:rPr>
      </w:pPr>
      <w:r>
        <w:rPr>
          <w:rFonts w:hint="cs"/>
          <w:rtl/>
        </w:rPr>
        <w:t xml:space="preserve">אם השר לפיד יעמוד על זה בתוקף - ואני מציע, כי כידוע במקומותינו מלה היא מלה </w:t>
      </w:r>
      <w:r>
        <w:rPr>
          <w:rFonts w:hint="eastAsia"/>
          <w:rtl/>
        </w:rPr>
        <w:t>–</w:t>
      </w:r>
      <w:r>
        <w:rPr>
          <w:rFonts w:hint="cs"/>
          <w:rtl/>
        </w:rPr>
        <w:t xml:space="preserve"> שהדבר יבוא לממשלה, אני מעריך שנוכ</w:t>
      </w:r>
      <w:r>
        <w:rPr>
          <w:rFonts w:hint="cs"/>
          <w:rtl/>
        </w:rPr>
        <w:t>ל להביא בממשלה רוב גדול, משמעותי, שמתנגד לתוכנית, ובזה תם הפרק הזה. כי לא יהיה נוח שכל הזמן תגידו: זה כן וזה לא, וללכת עם ולהרגיש בלי, ולהרגיש בלי וללכת עם. אני מציע שאתם אומנם תעמדו על זה, אם כי שמעתי שיש מחלוקת בין השרים, וזה חבל. מחלוקת היא אף פעם  לא ד</w:t>
      </w:r>
      <w:r>
        <w:rPr>
          <w:rFonts w:hint="cs"/>
          <w:rtl/>
        </w:rPr>
        <w:t xml:space="preserve">בר טוב. </w:t>
      </w:r>
    </w:p>
    <w:p w14:paraId="53D572EB" w14:textId="77777777" w:rsidR="00000000" w:rsidRDefault="002703A1">
      <w:pPr>
        <w:pStyle w:val="a0"/>
        <w:rPr>
          <w:rFonts w:hint="cs"/>
          <w:rtl/>
        </w:rPr>
      </w:pPr>
    </w:p>
    <w:p w14:paraId="3EA69283" w14:textId="77777777" w:rsidR="00000000" w:rsidRDefault="002703A1">
      <w:pPr>
        <w:pStyle w:val="af0"/>
        <w:rPr>
          <w:rtl/>
        </w:rPr>
      </w:pPr>
      <w:r>
        <w:rPr>
          <w:rFonts w:hint="eastAsia"/>
          <w:rtl/>
        </w:rPr>
        <w:t>מל</w:t>
      </w:r>
      <w:r>
        <w:rPr>
          <w:rtl/>
        </w:rPr>
        <w:t xml:space="preserve"> פולישוק-בלוך (שינוי):</w:t>
      </w:r>
    </w:p>
    <w:p w14:paraId="174F9012" w14:textId="77777777" w:rsidR="00000000" w:rsidRDefault="002703A1">
      <w:pPr>
        <w:pStyle w:val="a0"/>
        <w:rPr>
          <w:rFonts w:hint="cs"/>
          <w:rtl/>
        </w:rPr>
      </w:pPr>
    </w:p>
    <w:p w14:paraId="6256CC44" w14:textId="77777777" w:rsidR="00000000" w:rsidRDefault="002703A1">
      <w:pPr>
        <w:pStyle w:val="a0"/>
        <w:rPr>
          <w:rFonts w:hint="cs"/>
          <w:rtl/>
        </w:rPr>
      </w:pPr>
      <w:r>
        <w:rPr>
          <w:rFonts w:hint="cs"/>
          <w:rtl/>
        </w:rPr>
        <w:t>אילו שרים?</w:t>
      </w:r>
    </w:p>
    <w:p w14:paraId="36E742B7" w14:textId="77777777" w:rsidR="00000000" w:rsidRDefault="002703A1">
      <w:pPr>
        <w:pStyle w:val="a0"/>
        <w:rPr>
          <w:rFonts w:hint="cs"/>
          <w:rtl/>
        </w:rPr>
      </w:pPr>
    </w:p>
    <w:p w14:paraId="60F7438A" w14:textId="77777777" w:rsidR="00000000" w:rsidRDefault="002703A1">
      <w:pPr>
        <w:pStyle w:val="-"/>
        <w:rPr>
          <w:rtl/>
        </w:rPr>
      </w:pPr>
      <w:bookmarkStart w:id="275" w:name="FS000000713T03_05_2004_18_23_23C"/>
      <w:bookmarkEnd w:id="275"/>
      <w:r>
        <w:rPr>
          <w:rtl/>
        </w:rPr>
        <w:t>אורי יהודה אריאל (האיחוד הלאומי - ישראל ביתנו):</w:t>
      </w:r>
    </w:p>
    <w:p w14:paraId="08E6F5E7" w14:textId="77777777" w:rsidR="00000000" w:rsidRDefault="002703A1">
      <w:pPr>
        <w:pStyle w:val="a0"/>
        <w:rPr>
          <w:rtl/>
        </w:rPr>
      </w:pPr>
    </w:p>
    <w:p w14:paraId="1F74608F" w14:textId="77777777" w:rsidR="00000000" w:rsidRDefault="002703A1">
      <w:pPr>
        <w:pStyle w:val="a0"/>
        <w:rPr>
          <w:rFonts w:hint="cs"/>
          <w:rtl/>
        </w:rPr>
      </w:pPr>
      <w:r>
        <w:rPr>
          <w:rFonts w:hint="cs"/>
          <w:rtl/>
        </w:rPr>
        <w:t>ראש הממשלה יצטרף, ואנחנו נצטרף, לדרישה לעשות את זה בממשלה, ואז יהיה לשר התעסוקה זמן לטפל בבעיה יותר קשה מהשאלה אם העלאת המחיר תפורסם באינטרנט הזה או באינטרנט ה</w:t>
      </w:r>
      <w:r>
        <w:rPr>
          <w:rFonts w:hint="cs"/>
          <w:rtl/>
        </w:rPr>
        <w:t xml:space="preserve">הוא. זה דבר חסר ערך. ראוי שהממשלה אומנם תעסוק בתעסוקה ובמצבם הקשה של רבים מתושבי הארץ הזאת, ובזה נעשה טוב לכולם. תודה. </w:t>
      </w:r>
    </w:p>
    <w:p w14:paraId="4EA905EC" w14:textId="77777777" w:rsidR="00000000" w:rsidRDefault="002703A1">
      <w:pPr>
        <w:pStyle w:val="a0"/>
        <w:rPr>
          <w:rFonts w:hint="cs"/>
          <w:rtl/>
        </w:rPr>
      </w:pPr>
    </w:p>
    <w:p w14:paraId="4554FC83" w14:textId="77777777" w:rsidR="00000000" w:rsidRDefault="002703A1">
      <w:pPr>
        <w:pStyle w:val="af1"/>
        <w:rPr>
          <w:rtl/>
        </w:rPr>
      </w:pPr>
      <w:r>
        <w:rPr>
          <w:rtl/>
        </w:rPr>
        <w:t>היו"ר אלי בן-מנחם:</w:t>
      </w:r>
    </w:p>
    <w:p w14:paraId="6867F5E5" w14:textId="77777777" w:rsidR="00000000" w:rsidRDefault="002703A1">
      <w:pPr>
        <w:pStyle w:val="a0"/>
        <w:rPr>
          <w:rtl/>
        </w:rPr>
      </w:pPr>
    </w:p>
    <w:p w14:paraId="775136E4" w14:textId="77777777" w:rsidR="00000000" w:rsidRDefault="002703A1">
      <w:pPr>
        <w:pStyle w:val="a0"/>
        <w:rPr>
          <w:rFonts w:hint="cs"/>
          <w:rtl/>
        </w:rPr>
      </w:pPr>
      <w:r>
        <w:rPr>
          <w:rFonts w:hint="cs"/>
          <w:rtl/>
        </w:rPr>
        <w:t xml:space="preserve">תודה לחבר הכנסת אורי יהודה אריאל. חברי הכנסת אופיר פינס, ג'מאל זחאלקה ועזמי בשארה </w:t>
      </w:r>
      <w:r>
        <w:rPr>
          <w:rFonts w:hint="eastAsia"/>
          <w:rtl/>
        </w:rPr>
        <w:t>–</w:t>
      </w:r>
      <w:r>
        <w:rPr>
          <w:rFonts w:hint="cs"/>
          <w:rtl/>
        </w:rPr>
        <w:t xml:space="preserve"> אינם נוכחים. חברת הכנסת גילה פי</w:t>
      </w:r>
      <w:r>
        <w:rPr>
          <w:rFonts w:hint="cs"/>
          <w:rtl/>
        </w:rPr>
        <w:t xml:space="preserve">נקלשטיין, בבקשה. אחריה - חבר הכנסת טלב אלסאנע וחבר הכנסת עבד-אלמאלכ דהאמשה. חבר כנסת שלא יהיה נוכח במליאה יאבד את זכות הדיבור. </w:t>
      </w:r>
    </w:p>
    <w:p w14:paraId="01B3CDD4" w14:textId="77777777" w:rsidR="00000000" w:rsidRDefault="002703A1">
      <w:pPr>
        <w:pStyle w:val="a0"/>
        <w:rPr>
          <w:rtl/>
        </w:rPr>
      </w:pPr>
    </w:p>
    <w:p w14:paraId="69EC0160" w14:textId="77777777" w:rsidR="00000000" w:rsidRDefault="002703A1">
      <w:pPr>
        <w:pStyle w:val="a"/>
        <w:rPr>
          <w:rFonts w:hint="cs"/>
          <w:rtl/>
        </w:rPr>
      </w:pPr>
      <w:bookmarkStart w:id="276" w:name="FS000001059T03_05_2004_18_24_07"/>
      <w:bookmarkStart w:id="277" w:name="_Toc72672399"/>
      <w:bookmarkEnd w:id="276"/>
      <w:r>
        <w:rPr>
          <w:rFonts w:hint="eastAsia"/>
          <w:rtl/>
        </w:rPr>
        <w:t>גילה</w:t>
      </w:r>
      <w:r>
        <w:rPr>
          <w:rtl/>
        </w:rPr>
        <w:t xml:space="preserve"> פינקלשטיין (מפד"ל):</w:t>
      </w:r>
      <w:bookmarkEnd w:id="277"/>
    </w:p>
    <w:p w14:paraId="1DFDA508" w14:textId="77777777" w:rsidR="00000000" w:rsidRDefault="002703A1">
      <w:pPr>
        <w:pStyle w:val="a0"/>
        <w:rPr>
          <w:rFonts w:hint="cs"/>
          <w:rtl/>
        </w:rPr>
      </w:pPr>
    </w:p>
    <w:p w14:paraId="26B0F6A1" w14:textId="77777777" w:rsidR="00000000" w:rsidRDefault="002703A1">
      <w:pPr>
        <w:pStyle w:val="a0"/>
        <w:rPr>
          <w:rFonts w:hint="cs"/>
          <w:rtl/>
        </w:rPr>
      </w:pPr>
      <w:r>
        <w:rPr>
          <w:rFonts w:hint="cs"/>
          <w:rtl/>
        </w:rPr>
        <w:t>אדוני היושב-ראש, כנסת נכבדה, החוק שלפנינו פוטר את הסוחר מפרסום מידע חיוני הקשור לשינוי מחירים במקרה ש</w:t>
      </w:r>
      <w:r>
        <w:rPr>
          <w:rFonts w:hint="cs"/>
          <w:rtl/>
        </w:rPr>
        <w:t xml:space="preserve">השינוי אמור להיות מיידי. הוא מאפשר לסוחר לצמצם את פרסום עדכון המחירים בעיתונות, שהוא מחויב בו על-פי חוק. </w:t>
      </w:r>
    </w:p>
    <w:p w14:paraId="6DF24658" w14:textId="77777777" w:rsidR="00000000" w:rsidRDefault="002703A1">
      <w:pPr>
        <w:pStyle w:val="a0"/>
        <w:rPr>
          <w:rFonts w:hint="cs"/>
          <w:rtl/>
        </w:rPr>
      </w:pPr>
    </w:p>
    <w:p w14:paraId="02817F3B" w14:textId="77777777" w:rsidR="00000000" w:rsidRDefault="002703A1">
      <w:pPr>
        <w:pStyle w:val="a0"/>
        <w:rPr>
          <w:rtl/>
        </w:rPr>
      </w:pPr>
      <w:r>
        <w:rPr>
          <w:rFonts w:hint="cs"/>
          <w:rtl/>
        </w:rPr>
        <w:t>תיקונים אלה בחוק מעוררים בי במבט ראשון הסתייגות, בשל הגבלת כוחו של ציבור הצרכנים מול הסוחרים. אני סבורה שיש להגביר את מודעות הצרכן לכל עדכון או שינוי</w:t>
      </w:r>
      <w:r>
        <w:rPr>
          <w:rFonts w:hint="cs"/>
          <w:rtl/>
        </w:rPr>
        <w:t xml:space="preserve"> של מחירים עד כמה שהדבר ניתן, ומגמה זו מועילה הן בטווח הקצר הן בטווח הארוך לשני הצדדים של מערכת המסחר. שקיפות מקסימלית כזאת תקטין באופן מיידי לא רק את עוגמת הנפש אלא גם את כמות המאבקים המשפטיים בין הקונה למוכר, ובטווח הארוך היא תגביר את האמון של ציבור הצרכ</w:t>
      </w:r>
      <w:r>
        <w:rPr>
          <w:rFonts w:hint="cs"/>
          <w:rtl/>
        </w:rPr>
        <w:t xml:space="preserve">נים ואת התנהלותם בעולם המסחר. </w:t>
      </w:r>
    </w:p>
    <w:p w14:paraId="3CFAA538" w14:textId="77777777" w:rsidR="00000000" w:rsidRDefault="002703A1">
      <w:pPr>
        <w:pStyle w:val="a0"/>
        <w:rPr>
          <w:rFonts w:hint="cs"/>
          <w:rtl/>
        </w:rPr>
      </w:pPr>
    </w:p>
    <w:p w14:paraId="76A12451" w14:textId="77777777" w:rsidR="00000000" w:rsidRDefault="002703A1">
      <w:pPr>
        <w:pStyle w:val="a0"/>
        <w:rPr>
          <w:rtl/>
        </w:rPr>
      </w:pPr>
      <w:r>
        <w:rPr>
          <w:rFonts w:hint="cs"/>
          <w:rtl/>
        </w:rPr>
        <w:t xml:space="preserve">עם זאת, עיון מעמיק בתיקונים המוצעים בחוק מעלה, שמנסחם דאג לפצות על מה שגרע ממנו, בכך שחייב את הסוחר לפרסם את הנוסח המלא של הצו או ההיתר ברשת האינטרנט ולעדכן את מי שהדברים רלוונטיים לגביו באופן ישיר ואישי. </w:t>
      </w:r>
    </w:p>
    <w:p w14:paraId="1EFB3981" w14:textId="77777777" w:rsidR="00000000" w:rsidRDefault="002703A1">
      <w:pPr>
        <w:pStyle w:val="a0"/>
        <w:rPr>
          <w:rFonts w:hint="cs"/>
          <w:rtl/>
        </w:rPr>
      </w:pPr>
    </w:p>
    <w:p w14:paraId="26D9C9EE" w14:textId="77777777" w:rsidR="00000000" w:rsidRDefault="002703A1">
      <w:pPr>
        <w:pStyle w:val="a0"/>
        <w:rPr>
          <w:rtl/>
        </w:rPr>
      </w:pPr>
      <w:r>
        <w:rPr>
          <w:rFonts w:hint="cs"/>
          <w:rtl/>
        </w:rPr>
        <w:t>אני מברכת על החיד</w:t>
      </w:r>
      <w:r>
        <w:rPr>
          <w:rFonts w:hint="cs"/>
          <w:rtl/>
        </w:rPr>
        <w:t xml:space="preserve">ושים הללו בחוק ומעריכה אותם כחיוניים וחשובים למערכת המסחר. התיקון מגלה רגישות מספקת ונותן מענה לציבור שנגישותו לרשת האינטרנט חופשית ומובנת מאליה, ומצד שני אינו מזניח את מי שמוגבל בנגישותו לאינטרנט מכל סיבה שהיא ודואג שהעדכונים יגיעו אליו באופן אישי. </w:t>
      </w:r>
    </w:p>
    <w:p w14:paraId="0C246E8E" w14:textId="77777777" w:rsidR="00000000" w:rsidRDefault="002703A1">
      <w:pPr>
        <w:pStyle w:val="a0"/>
        <w:rPr>
          <w:rFonts w:hint="cs"/>
          <w:rtl/>
        </w:rPr>
      </w:pPr>
    </w:p>
    <w:p w14:paraId="6CB1EED0" w14:textId="77777777" w:rsidR="00000000" w:rsidRDefault="002703A1">
      <w:pPr>
        <w:pStyle w:val="a0"/>
        <w:rPr>
          <w:rtl/>
        </w:rPr>
      </w:pPr>
      <w:r>
        <w:rPr>
          <w:rFonts w:hint="cs"/>
          <w:rtl/>
        </w:rPr>
        <w:t xml:space="preserve">אני </w:t>
      </w:r>
      <w:r>
        <w:rPr>
          <w:rFonts w:hint="cs"/>
          <w:rtl/>
        </w:rPr>
        <w:t xml:space="preserve">רוצה לציין, שיש חשיבות מכרעת בעידוד הציבור לחזק את נגישותו לרשת האינטרנט. מלבד תוספת הייעול של המנגנונים הביורוקרטיים שאנו מחזיקים במדינה, יש במגמה זו גם חיזוק ההשתלבות שלנו כמדינה מודרנית במרחב הגלובלי שאנו נמצאים בו. את ההכשרה לכך צריך להתחיל כבר בשלבים </w:t>
      </w:r>
      <w:r>
        <w:rPr>
          <w:rFonts w:hint="cs"/>
          <w:rtl/>
        </w:rPr>
        <w:t>הראשונים של התפתחות ילדינו במערכת החינוך.</w:t>
      </w:r>
    </w:p>
    <w:p w14:paraId="0123885E" w14:textId="77777777" w:rsidR="00000000" w:rsidRDefault="002703A1">
      <w:pPr>
        <w:pStyle w:val="a0"/>
        <w:rPr>
          <w:rFonts w:hint="cs"/>
          <w:rtl/>
        </w:rPr>
      </w:pPr>
    </w:p>
    <w:p w14:paraId="4B3339B7" w14:textId="77777777" w:rsidR="00000000" w:rsidRDefault="002703A1">
      <w:pPr>
        <w:pStyle w:val="a0"/>
        <w:rPr>
          <w:rFonts w:hint="cs"/>
          <w:b/>
          <w:bCs/>
          <w:color w:val="000000"/>
          <w:rtl/>
        </w:rPr>
      </w:pPr>
      <w:r>
        <w:rPr>
          <w:rFonts w:hint="cs"/>
          <w:rtl/>
        </w:rPr>
        <w:t>בסיכומו של דבר אפשר לראות בתיקונים אלו שיפור וייעול, ולא צמצום והגבלה כפי שהדברים נראים במבט ראשון, ומסיבה זו אני תומכת בחוק ומקדמת אותו בברכה.</w:t>
      </w:r>
    </w:p>
    <w:p w14:paraId="073A0AD6" w14:textId="77777777" w:rsidR="00000000" w:rsidRDefault="002703A1">
      <w:pPr>
        <w:pStyle w:val="a0"/>
        <w:rPr>
          <w:rFonts w:hint="cs"/>
          <w:rtl/>
        </w:rPr>
      </w:pPr>
    </w:p>
    <w:p w14:paraId="58BE5B27" w14:textId="77777777" w:rsidR="00000000" w:rsidRDefault="002703A1">
      <w:pPr>
        <w:pStyle w:val="af1"/>
        <w:rPr>
          <w:rtl/>
        </w:rPr>
      </w:pPr>
      <w:r>
        <w:rPr>
          <w:rtl/>
        </w:rPr>
        <w:t>היו"ר אלי בן-מנחם:</w:t>
      </w:r>
    </w:p>
    <w:p w14:paraId="19BBD5D7" w14:textId="77777777" w:rsidR="00000000" w:rsidRDefault="002703A1">
      <w:pPr>
        <w:pStyle w:val="a0"/>
        <w:rPr>
          <w:rtl/>
        </w:rPr>
      </w:pPr>
    </w:p>
    <w:p w14:paraId="56075772" w14:textId="77777777" w:rsidR="00000000" w:rsidRDefault="002703A1">
      <w:pPr>
        <w:pStyle w:val="a0"/>
        <w:rPr>
          <w:rFonts w:hint="cs"/>
          <w:rtl/>
        </w:rPr>
      </w:pPr>
      <w:r>
        <w:rPr>
          <w:rFonts w:hint="cs"/>
          <w:rtl/>
        </w:rPr>
        <w:t xml:space="preserve">תודה לחברת הכנסת גילה פינקלשטיין. חבר הכנסת טלב </w:t>
      </w:r>
      <w:r>
        <w:rPr>
          <w:rFonts w:hint="cs"/>
          <w:rtl/>
        </w:rPr>
        <w:t xml:space="preserve">אלסאנע </w:t>
      </w:r>
      <w:r>
        <w:rPr>
          <w:rFonts w:hint="eastAsia"/>
          <w:rtl/>
        </w:rPr>
        <w:t>–</w:t>
      </w:r>
      <w:r>
        <w:rPr>
          <w:rFonts w:hint="cs"/>
          <w:rtl/>
        </w:rPr>
        <w:t xml:space="preserve"> אינו נוכח. חבר הכנסת עבד-אלמאלכ דהאמשה, בבקשה. אחריו - חבר הכנסת יגאל יאסינוב. </w:t>
      </w:r>
    </w:p>
    <w:p w14:paraId="72B28F0C" w14:textId="77777777" w:rsidR="00000000" w:rsidRDefault="002703A1">
      <w:pPr>
        <w:pStyle w:val="a0"/>
        <w:rPr>
          <w:rFonts w:hint="cs"/>
          <w:rtl/>
        </w:rPr>
      </w:pPr>
    </w:p>
    <w:p w14:paraId="4726A902" w14:textId="77777777" w:rsidR="00000000" w:rsidRDefault="002703A1">
      <w:pPr>
        <w:pStyle w:val="a"/>
        <w:rPr>
          <w:rFonts w:hint="cs"/>
          <w:rtl/>
        </w:rPr>
      </w:pPr>
      <w:bookmarkStart w:id="278" w:name="FS000000550T03_05_2004_20_06_08"/>
      <w:bookmarkStart w:id="279" w:name="_Toc72672400"/>
      <w:bookmarkEnd w:id="278"/>
      <w:r>
        <w:rPr>
          <w:rFonts w:hint="eastAsia"/>
          <w:rtl/>
        </w:rPr>
        <w:t>עבד</w:t>
      </w:r>
      <w:r>
        <w:rPr>
          <w:rtl/>
        </w:rPr>
        <w:t>-אלמאלכ דהאמשה (רע"ם):</w:t>
      </w:r>
      <w:bookmarkEnd w:id="279"/>
    </w:p>
    <w:p w14:paraId="312E9010" w14:textId="77777777" w:rsidR="00000000" w:rsidRDefault="002703A1">
      <w:pPr>
        <w:pStyle w:val="a0"/>
        <w:rPr>
          <w:rFonts w:hint="cs"/>
          <w:rtl/>
        </w:rPr>
      </w:pPr>
    </w:p>
    <w:p w14:paraId="62598396" w14:textId="77777777" w:rsidR="00000000" w:rsidRDefault="002703A1">
      <w:pPr>
        <w:pStyle w:val="a0"/>
        <w:rPr>
          <w:rFonts w:hint="cs"/>
          <w:rtl/>
        </w:rPr>
      </w:pPr>
      <w:r>
        <w:rPr>
          <w:rFonts w:hint="cs"/>
          <w:rtl/>
        </w:rPr>
        <w:t xml:space="preserve">כבוד היושב-ראש, הממשלה </w:t>
      </w:r>
      <w:r>
        <w:rPr>
          <w:rtl/>
        </w:rPr>
        <w:t>–</w:t>
      </w:r>
      <w:r>
        <w:rPr>
          <w:rFonts w:hint="cs"/>
          <w:rtl/>
        </w:rPr>
        <w:t xml:space="preserve"> שתמיד לא היתה פה, והיום יותר מבכל יום אחר יש לה סיבה טובה לא להיות פה </w:t>
      </w:r>
      <w:r>
        <w:rPr>
          <w:rtl/>
        </w:rPr>
        <w:t>–</w:t>
      </w:r>
      <w:r>
        <w:rPr>
          <w:rFonts w:hint="cs"/>
          <w:rtl/>
        </w:rPr>
        <w:t xml:space="preserve"> חברי הכנסת, לגופו של עניין אין לי בעיה עם </w:t>
      </w:r>
      <w:r>
        <w:rPr>
          <w:rFonts w:hint="cs"/>
          <w:rtl/>
        </w:rPr>
        <w:t xml:space="preserve">החוק ועם תיקון הצווים והפרסומים, אבל בימים אלה הדברים האלה אומנם נראים טריוויאליים. טוב לעסוק בזמן היקר הזה בדברים החשובים יותר. </w:t>
      </w:r>
    </w:p>
    <w:p w14:paraId="1F1A002A" w14:textId="77777777" w:rsidR="00000000" w:rsidRDefault="002703A1">
      <w:pPr>
        <w:pStyle w:val="a0"/>
        <w:rPr>
          <w:rFonts w:hint="cs"/>
          <w:rtl/>
        </w:rPr>
      </w:pPr>
    </w:p>
    <w:p w14:paraId="43850999" w14:textId="77777777" w:rsidR="00000000" w:rsidRDefault="002703A1">
      <w:pPr>
        <w:pStyle w:val="a0"/>
        <w:rPr>
          <w:rFonts w:hint="cs"/>
          <w:rtl/>
        </w:rPr>
      </w:pPr>
      <w:r>
        <w:rPr>
          <w:rFonts w:hint="cs"/>
          <w:rtl/>
        </w:rPr>
        <w:t>אין ספק, כבוד היושב-ראש, שאתמול והיום אנחנו בפתחה של תקופה חדשה. מה שהיה לא יכול להיות, ומר שרון אינו יכול להמשיך היום ומחר א</w:t>
      </w:r>
      <w:r>
        <w:rPr>
          <w:rFonts w:hint="cs"/>
          <w:rtl/>
        </w:rPr>
        <w:t>ת מה שהיה יכול לעשות אתמול ושלשום. לפני המדינה הזאת, לפני הממשלה הזאת,</w:t>
      </w:r>
      <w:r>
        <w:rPr>
          <w:rFonts w:hint="eastAsia"/>
          <w:rtl/>
        </w:rPr>
        <w:t xml:space="preserve"> </w:t>
      </w:r>
      <w:r>
        <w:rPr>
          <w:rFonts w:hint="cs"/>
          <w:rtl/>
        </w:rPr>
        <w:t xml:space="preserve">עומדת שעת הכרעה, והיא גורלית ביותר. </w:t>
      </w:r>
    </w:p>
    <w:p w14:paraId="61CE1137" w14:textId="77777777" w:rsidR="00000000" w:rsidRDefault="002703A1">
      <w:pPr>
        <w:pStyle w:val="a0"/>
        <w:rPr>
          <w:rFonts w:hint="cs"/>
          <w:rtl/>
        </w:rPr>
      </w:pPr>
    </w:p>
    <w:p w14:paraId="397754A1" w14:textId="77777777" w:rsidR="00000000" w:rsidRDefault="002703A1">
      <w:pPr>
        <w:pStyle w:val="a0"/>
        <w:rPr>
          <w:rFonts w:hint="cs"/>
          <w:rtl/>
        </w:rPr>
      </w:pPr>
      <w:r>
        <w:rPr>
          <w:rFonts w:hint="cs"/>
          <w:rtl/>
        </w:rPr>
        <w:t xml:space="preserve">אפשרות אחת היא שהממשלה הזאת באמת תתעשת, תחזור לשפיות, תפתח אופק מדיני ותכיר בזכויות הלגיטימיות של העם הפלסטיני, כי בידיה הקלפים </w:t>
      </w:r>
      <w:r>
        <w:rPr>
          <w:rFonts w:hint="eastAsia"/>
          <w:rtl/>
        </w:rPr>
        <w:t>–</w:t>
      </w:r>
      <w:r>
        <w:rPr>
          <w:rFonts w:hint="cs"/>
          <w:rtl/>
        </w:rPr>
        <w:t xml:space="preserve"> היא הכובשת, היא ה</w:t>
      </w:r>
      <w:r>
        <w:rPr>
          <w:rFonts w:hint="cs"/>
          <w:rtl/>
        </w:rPr>
        <w:t xml:space="preserve">חזקה, היא המובילה והיא אמורה להיות פרטנר לשלום, ואני אומר שהסיכוי הזה, אף שתיאורטית הוא קיים, הוא קלוש ביותר. </w:t>
      </w:r>
    </w:p>
    <w:p w14:paraId="31F682AD" w14:textId="77777777" w:rsidR="00000000" w:rsidRDefault="002703A1">
      <w:pPr>
        <w:pStyle w:val="a0"/>
        <w:rPr>
          <w:rFonts w:hint="cs"/>
          <w:rtl/>
        </w:rPr>
      </w:pPr>
    </w:p>
    <w:p w14:paraId="58FFE6AF" w14:textId="77777777" w:rsidR="00000000" w:rsidRDefault="002703A1">
      <w:pPr>
        <w:pStyle w:val="a0"/>
        <w:rPr>
          <w:rFonts w:hint="cs"/>
          <w:rtl/>
        </w:rPr>
      </w:pPr>
      <w:r>
        <w:rPr>
          <w:rFonts w:hint="cs"/>
          <w:rtl/>
        </w:rPr>
        <w:t>האפשרות השנייה היא שהממשלה הזאת תתפורר מעצמה. אני מקווה, ויש לי סיבות רבות להאמין, שזה לא ייקח זמן רב. אם זה שינוי, ואם זה מר נתניהו, ואם זה חיס</w:t>
      </w:r>
      <w:r>
        <w:rPr>
          <w:rFonts w:hint="cs"/>
          <w:rtl/>
        </w:rPr>
        <w:t xml:space="preserve">ול כזה ואם זה חיסול אחר </w:t>
      </w:r>
      <w:r>
        <w:rPr>
          <w:rtl/>
        </w:rPr>
        <w:t>–</w:t>
      </w:r>
      <w:r>
        <w:rPr>
          <w:rFonts w:hint="cs"/>
          <w:rtl/>
        </w:rPr>
        <w:t xml:space="preserve"> אי-אפשר לתעתע בכל הציבור כל הזמן. אפשר היה לתעתע בכל הציבור תקופת זמן מסוימת, אפשר להמשיך לתעתע בחלק מהציבור זמן נוסף, אבל התעתוע הזה חייב לבוא לקצו. </w:t>
      </w:r>
    </w:p>
    <w:p w14:paraId="6C41BE7C" w14:textId="77777777" w:rsidR="00000000" w:rsidRDefault="002703A1">
      <w:pPr>
        <w:pStyle w:val="a0"/>
        <w:rPr>
          <w:rFonts w:hint="cs"/>
          <w:rtl/>
        </w:rPr>
      </w:pPr>
    </w:p>
    <w:p w14:paraId="31357F01" w14:textId="77777777" w:rsidR="00000000" w:rsidRDefault="002703A1">
      <w:pPr>
        <w:pStyle w:val="a0"/>
        <w:rPr>
          <w:rFonts w:hint="cs"/>
          <w:rtl/>
        </w:rPr>
      </w:pPr>
      <w:r>
        <w:rPr>
          <w:rFonts w:hint="cs"/>
          <w:rtl/>
        </w:rPr>
        <w:t xml:space="preserve">ברשותך, אדוני היושב-ראש, אני אומר את עיקר דברי בשפה הערבית לשומעינו הערבים. </w:t>
      </w:r>
    </w:p>
    <w:p w14:paraId="6C5608D3" w14:textId="77777777" w:rsidR="00000000" w:rsidRDefault="002703A1">
      <w:pPr>
        <w:pStyle w:val="a0"/>
        <w:rPr>
          <w:rFonts w:hint="cs"/>
          <w:rtl/>
        </w:rPr>
      </w:pPr>
    </w:p>
    <w:p w14:paraId="3B9D8116" w14:textId="77777777" w:rsidR="00000000" w:rsidRDefault="002703A1">
      <w:pPr>
        <w:pStyle w:val="a0"/>
        <w:rPr>
          <w:rFonts w:hint="cs"/>
          <w:rtl/>
        </w:rPr>
      </w:pPr>
      <w:r>
        <w:rPr>
          <w:rFonts w:hint="cs"/>
          <w:rtl/>
        </w:rPr>
        <w:t>(נושא דברים בשפה הערבית; להלן תרגומם לעברית:</w:t>
      </w:r>
    </w:p>
    <w:p w14:paraId="246DFB57" w14:textId="77777777" w:rsidR="00000000" w:rsidRDefault="002703A1">
      <w:pPr>
        <w:pStyle w:val="a0"/>
        <w:rPr>
          <w:rFonts w:hint="cs"/>
          <w:rtl/>
        </w:rPr>
      </w:pPr>
    </w:p>
    <w:p w14:paraId="2A5003FC" w14:textId="77777777" w:rsidR="00000000" w:rsidRDefault="002703A1">
      <w:pPr>
        <w:pStyle w:val="a0"/>
        <w:rPr>
          <w:rFonts w:hint="cs"/>
          <w:rtl/>
        </w:rPr>
      </w:pPr>
      <w:r>
        <w:rPr>
          <w:rFonts w:hint="cs"/>
          <w:rtl/>
        </w:rPr>
        <w:t>בשם האל הרחמן והרחום. אנחנו נמצאים היום בתחילת כנס הקיץ של הכנסת. הנושא המונח על סדר-היום הינו מה שהיה אתמול, וכן התקופה הגורלית של ממשלת שרון. אמרתי שאני מצפה שבימים הממשמשים ובאים ובתקופה הקרובה תחליט ממשלה ז</w:t>
      </w:r>
      <w:r>
        <w:rPr>
          <w:rFonts w:hint="cs"/>
          <w:rtl/>
        </w:rPr>
        <w:t>ו החלטה גורלית: או שתשוב לדרך הישר ותכיר בזכות הפלסטינית הלגיטימית ובצורך להגיע לשלום, שאותו מנעה לאורך השנים, או שתתפורר מבפנים ותשיב לעם את האמון שנתן בה. העם רוצה ממשלה אחרת ותקופה אחרת. הוא רוצה לשים קץ לשפיכות הדמים ולאלימות שבה נהגה הממשלה כלפיו לאור</w:t>
      </w:r>
      <w:r>
        <w:rPr>
          <w:rFonts w:hint="cs"/>
          <w:rtl/>
        </w:rPr>
        <w:t>ך שנים מעמדת החזק, עמדת הכובש, עמדתו של בעל הקלפים החזקים.</w:t>
      </w:r>
    </w:p>
    <w:p w14:paraId="5AB5AA0B" w14:textId="77777777" w:rsidR="00000000" w:rsidRDefault="002703A1">
      <w:pPr>
        <w:pStyle w:val="a0"/>
        <w:rPr>
          <w:rFonts w:hint="cs"/>
          <w:rtl/>
        </w:rPr>
      </w:pPr>
    </w:p>
    <w:p w14:paraId="06495D7D" w14:textId="77777777" w:rsidR="00000000" w:rsidRDefault="002703A1">
      <w:pPr>
        <w:pStyle w:val="a0"/>
        <w:rPr>
          <w:rFonts w:hint="cs"/>
          <w:rtl/>
        </w:rPr>
      </w:pPr>
      <w:r>
        <w:rPr>
          <w:rFonts w:hint="cs"/>
          <w:rtl/>
        </w:rPr>
        <w:t>אכן, הגיע הזמן שממשלה זו תעזוב את זירת הפעילות ותשיב אותה לעם שיחליט הוא בבחירות חופשיות על הרכב הממשלה הבאה. תודה לך, אדוני יושב-ראש הישיבה. שלום עליכם ורחמי האל. תודה.)</w:t>
      </w:r>
    </w:p>
    <w:p w14:paraId="479430B1" w14:textId="77777777" w:rsidR="00000000" w:rsidRDefault="002703A1">
      <w:pPr>
        <w:pStyle w:val="a0"/>
        <w:rPr>
          <w:rFonts w:hint="cs"/>
          <w:rtl/>
        </w:rPr>
      </w:pPr>
    </w:p>
    <w:p w14:paraId="1B1CDD8E" w14:textId="77777777" w:rsidR="00000000" w:rsidRDefault="002703A1">
      <w:pPr>
        <w:pStyle w:val="af1"/>
        <w:rPr>
          <w:rtl/>
        </w:rPr>
      </w:pPr>
      <w:r>
        <w:rPr>
          <w:rtl/>
        </w:rPr>
        <w:t>היו"ר אלי בן-מנחם:</w:t>
      </w:r>
    </w:p>
    <w:p w14:paraId="3D6C4F9A" w14:textId="77777777" w:rsidR="00000000" w:rsidRDefault="002703A1">
      <w:pPr>
        <w:pStyle w:val="a0"/>
        <w:rPr>
          <w:rtl/>
        </w:rPr>
      </w:pPr>
    </w:p>
    <w:p w14:paraId="7F369791" w14:textId="77777777" w:rsidR="00000000" w:rsidRDefault="002703A1">
      <w:pPr>
        <w:pStyle w:val="a0"/>
        <w:rPr>
          <w:rFonts w:hint="cs"/>
          <w:rtl/>
        </w:rPr>
      </w:pPr>
      <w:r>
        <w:rPr>
          <w:rFonts w:hint="cs"/>
          <w:rtl/>
        </w:rPr>
        <w:t>תודה</w:t>
      </w:r>
      <w:r>
        <w:rPr>
          <w:rFonts w:hint="cs"/>
          <w:rtl/>
        </w:rPr>
        <w:t xml:space="preserve"> לחבר הכנסת דהאמשה. חבר הכנסת יגאל יאסינוב - אינו נוכח. חבר הכנסת מוחמד ברכה, בבקשה. אחריו - חבר הכנסת עסאם מח'ול. </w:t>
      </w:r>
    </w:p>
    <w:p w14:paraId="6C618099" w14:textId="77777777" w:rsidR="00000000" w:rsidRDefault="002703A1">
      <w:pPr>
        <w:pStyle w:val="a0"/>
        <w:rPr>
          <w:rFonts w:hint="cs"/>
          <w:rtl/>
        </w:rPr>
      </w:pPr>
    </w:p>
    <w:p w14:paraId="738F4F36" w14:textId="77777777" w:rsidR="00000000" w:rsidRDefault="002703A1">
      <w:pPr>
        <w:pStyle w:val="a"/>
        <w:rPr>
          <w:rtl/>
        </w:rPr>
      </w:pPr>
      <w:bookmarkStart w:id="280" w:name="FS000000540T03_05_2004_19_57_55"/>
      <w:bookmarkStart w:id="281" w:name="_Toc72672401"/>
      <w:bookmarkEnd w:id="280"/>
      <w:r>
        <w:rPr>
          <w:rFonts w:hint="eastAsia"/>
          <w:rtl/>
        </w:rPr>
        <w:t>מוחמד</w:t>
      </w:r>
      <w:r>
        <w:rPr>
          <w:rtl/>
        </w:rPr>
        <w:t xml:space="preserve"> ברכה (חד"ש-תע"ל):</w:t>
      </w:r>
      <w:bookmarkEnd w:id="281"/>
    </w:p>
    <w:p w14:paraId="5BDEBE88" w14:textId="77777777" w:rsidR="00000000" w:rsidRDefault="002703A1">
      <w:pPr>
        <w:pStyle w:val="a0"/>
        <w:rPr>
          <w:rFonts w:hint="cs"/>
          <w:rtl/>
        </w:rPr>
      </w:pPr>
    </w:p>
    <w:p w14:paraId="0B404140" w14:textId="77777777" w:rsidR="00000000" w:rsidRDefault="002703A1">
      <w:pPr>
        <w:pStyle w:val="a0"/>
        <w:rPr>
          <w:rFonts w:hint="cs"/>
          <w:rtl/>
        </w:rPr>
      </w:pPr>
      <w:r>
        <w:rPr>
          <w:rFonts w:hint="cs"/>
          <w:rtl/>
        </w:rPr>
        <w:t>אדוני היושב-ראש, רבותי חברי הכנסת, מה לא נאמר ביום הראשון על מעללי ואירועי הליכוד מאתמול? שראש הממשלה מנהל משא-ומת</w:t>
      </w:r>
      <w:r>
        <w:rPr>
          <w:rFonts w:hint="cs"/>
          <w:rtl/>
        </w:rPr>
        <w:t xml:space="preserve">ן על הסדר שלום כביכול עם מפלגתו ומפלגתו דוחה את זה. כל הפארסה הזאת נעה בין יישום אותה מדיניות, אבל חלק עם מסכה, כפי ששרון רצה, וחלק בלי מסכה, כפי שהרוב, 60%, רצה. כנראה רצונם של ה-60% לעשות את הדברים בלי מסכה הוא זה שגבר. </w:t>
      </w:r>
    </w:p>
    <w:p w14:paraId="3B13DF8F" w14:textId="77777777" w:rsidR="00000000" w:rsidRDefault="002703A1">
      <w:pPr>
        <w:pStyle w:val="a0"/>
        <w:rPr>
          <w:rFonts w:hint="cs"/>
          <w:rtl/>
        </w:rPr>
      </w:pPr>
    </w:p>
    <w:p w14:paraId="04744A58" w14:textId="77777777" w:rsidR="00000000" w:rsidRDefault="002703A1">
      <w:pPr>
        <w:pStyle w:val="af0"/>
        <w:rPr>
          <w:rtl/>
        </w:rPr>
      </w:pPr>
      <w:r>
        <w:rPr>
          <w:rFonts w:hint="eastAsia"/>
          <w:rtl/>
        </w:rPr>
        <w:t>אילן</w:t>
      </w:r>
      <w:r>
        <w:rPr>
          <w:rtl/>
        </w:rPr>
        <w:t xml:space="preserve"> שלגי (שינוי):</w:t>
      </w:r>
    </w:p>
    <w:p w14:paraId="7C54B9D4" w14:textId="77777777" w:rsidR="00000000" w:rsidRDefault="002703A1">
      <w:pPr>
        <w:pStyle w:val="a0"/>
        <w:rPr>
          <w:rFonts w:hint="cs"/>
          <w:rtl/>
        </w:rPr>
      </w:pPr>
    </w:p>
    <w:p w14:paraId="5969EC21" w14:textId="77777777" w:rsidR="00000000" w:rsidRDefault="002703A1">
      <w:pPr>
        <w:pStyle w:val="a0"/>
        <w:rPr>
          <w:rFonts w:hint="cs"/>
          <w:rtl/>
        </w:rPr>
      </w:pPr>
      <w:r>
        <w:rPr>
          <w:rFonts w:hint="cs"/>
          <w:rtl/>
        </w:rPr>
        <w:t>ברכה, אולי ת</w:t>
      </w:r>
      <w:r>
        <w:rPr>
          <w:rFonts w:hint="cs"/>
          <w:rtl/>
        </w:rPr>
        <w:t>גנה את הרצח בכיסופים?</w:t>
      </w:r>
    </w:p>
    <w:p w14:paraId="4F94A067" w14:textId="77777777" w:rsidR="00000000" w:rsidRDefault="002703A1">
      <w:pPr>
        <w:pStyle w:val="a0"/>
        <w:rPr>
          <w:rFonts w:hint="cs"/>
          <w:rtl/>
        </w:rPr>
      </w:pPr>
    </w:p>
    <w:p w14:paraId="13DA7746" w14:textId="77777777" w:rsidR="00000000" w:rsidRDefault="002703A1">
      <w:pPr>
        <w:pStyle w:val="-"/>
        <w:rPr>
          <w:rtl/>
        </w:rPr>
      </w:pPr>
      <w:bookmarkStart w:id="282" w:name="FS000000540T03_05_2004_19_59_33C"/>
      <w:bookmarkEnd w:id="282"/>
      <w:r>
        <w:rPr>
          <w:rtl/>
        </w:rPr>
        <w:t>מוחמד ברכה (חד"ש-תע"ל):</w:t>
      </w:r>
    </w:p>
    <w:p w14:paraId="3F1E6277" w14:textId="77777777" w:rsidR="00000000" w:rsidRDefault="002703A1">
      <w:pPr>
        <w:pStyle w:val="a0"/>
        <w:rPr>
          <w:rtl/>
        </w:rPr>
      </w:pPr>
    </w:p>
    <w:p w14:paraId="0BB44540" w14:textId="77777777" w:rsidR="00000000" w:rsidRDefault="002703A1">
      <w:pPr>
        <w:pStyle w:val="a0"/>
        <w:rPr>
          <w:rFonts w:hint="cs"/>
          <w:rtl/>
        </w:rPr>
      </w:pPr>
      <w:r>
        <w:rPr>
          <w:rFonts w:hint="cs"/>
          <w:rtl/>
        </w:rPr>
        <w:t>אני לא פועל על-פי הוראות. עשיתי את זה ואני לא אעשה את זה על-פי בקשתך. זאת לא תוכנית כבקשתך. עשיתי את זה כשהייתי צריך לעשות את זה, ואני ממש לא רוצה לעשות את זה עכשיו. אני חושב שיכולת ללחוש לי את זה בינינו, ואז</w:t>
      </w:r>
      <w:r>
        <w:rPr>
          <w:rFonts w:hint="cs"/>
          <w:rtl/>
        </w:rPr>
        <w:t xml:space="preserve"> יכול להיות שהייתי שוקל את זה, אבל בסגנון הזה, זה לא מקובל עלי. לא מקובל. את זה עשיתי. כל ערבי צריך להצטלב פה, אתה חושב? מה הסגנון הנמוך הזה? זה לא בשבילך, אתה יושב-ראש ועדת החינוך. אני מכיר אותך עם רמה יותר גבוהה. </w:t>
      </w:r>
    </w:p>
    <w:p w14:paraId="1DD16FCF" w14:textId="77777777" w:rsidR="00000000" w:rsidRDefault="002703A1">
      <w:pPr>
        <w:pStyle w:val="a0"/>
        <w:rPr>
          <w:rFonts w:hint="cs"/>
          <w:rtl/>
        </w:rPr>
      </w:pPr>
    </w:p>
    <w:p w14:paraId="06BB1D96" w14:textId="77777777" w:rsidR="00000000" w:rsidRDefault="002703A1">
      <w:pPr>
        <w:pStyle w:val="a0"/>
        <w:rPr>
          <w:rtl/>
        </w:rPr>
      </w:pPr>
      <w:r>
        <w:rPr>
          <w:rFonts w:hint="cs"/>
          <w:rtl/>
        </w:rPr>
        <w:t>עליתי על הדוכן לא כדי לדבר על הליכוד. ה</w:t>
      </w:r>
      <w:r>
        <w:rPr>
          <w:rFonts w:hint="cs"/>
          <w:rtl/>
        </w:rPr>
        <w:t>ליכוד נמצא במקום אחר. אני רוצה לדבר עם שותפי לאופוזיציה, שיש להם נציג אחד באולם, והוא יושב כאן רק מתוקף היותו היושב-ראש, ולכן אני לא אפנה אליו את הדברים. אם האופוזיציה מתנהלת כפי שהיא מתנהלת, כנראה הליכוד יכול לחגוג עוד שנים רבות, והאופוזיציה המרכזית לממשל</w:t>
      </w:r>
      <w:r>
        <w:rPr>
          <w:rFonts w:hint="cs"/>
          <w:rtl/>
        </w:rPr>
        <w:t xml:space="preserve">ה הזאת תהיה האופוזיציה בתוך הממשלה במסגרת מאבק הכוחות, מאבק הענקים בין שרון לבין ביבי נתניהו. </w:t>
      </w:r>
    </w:p>
    <w:p w14:paraId="536ABE9C" w14:textId="77777777" w:rsidR="00000000" w:rsidRDefault="002703A1">
      <w:pPr>
        <w:pStyle w:val="a0"/>
        <w:rPr>
          <w:rtl/>
        </w:rPr>
      </w:pPr>
    </w:p>
    <w:p w14:paraId="411F4C93" w14:textId="77777777" w:rsidR="00000000" w:rsidRDefault="002703A1">
      <w:pPr>
        <w:pStyle w:val="a0"/>
        <w:rPr>
          <w:rFonts w:hint="cs"/>
          <w:rtl/>
        </w:rPr>
      </w:pPr>
      <w:r>
        <w:rPr>
          <w:rFonts w:hint="cs"/>
          <w:rtl/>
        </w:rPr>
        <w:t>האנשים כאן, בצד הזה של המליאה, ימשיכו לחפש את ההזדמנות לזחול לתוך הממשלה. גם היום יצאו דברים פתטיים ממפלגת העבודה בנושא הבחירות ובנושא שצריך לדרוש משרון להתפטר.</w:t>
      </w:r>
      <w:r>
        <w:rPr>
          <w:rFonts w:hint="cs"/>
          <w:rtl/>
        </w:rPr>
        <w:t xml:space="preserve"> הדברים לא עובדים ככה. אי-אפשר לנהל ככה אופוזיציה. אי-אפשר לנהל אופוזיציה כשביום הראשון אין אף אחד שממלא את התפקיד הזה כאן. אי-אפשר לנהל אופוזיציה רק דרך נאום חולף או דרך הצהרה חולפת כדי לעשות קונטרה להצהרות של שרון בסיעת הליכוד עם הצהרות של פרס בסיעת העבו</w:t>
      </w:r>
      <w:r>
        <w:rPr>
          <w:rFonts w:hint="cs"/>
          <w:rtl/>
        </w:rPr>
        <w:t xml:space="preserve">דה. אופוזיציה צריכה להיות מערכה דמוקרטית אמיתית של הצבת חלופה. </w:t>
      </w:r>
    </w:p>
    <w:p w14:paraId="68C97E70" w14:textId="77777777" w:rsidR="00000000" w:rsidRDefault="002703A1">
      <w:pPr>
        <w:pStyle w:val="a0"/>
        <w:rPr>
          <w:rFonts w:hint="cs"/>
          <w:rtl/>
        </w:rPr>
      </w:pPr>
    </w:p>
    <w:p w14:paraId="15048321" w14:textId="77777777" w:rsidR="00000000" w:rsidRDefault="002703A1">
      <w:pPr>
        <w:pStyle w:val="a0"/>
        <w:rPr>
          <w:rFonts w:hint="cs"/>
          <w:rtl/>
        </w:rPr>
      </w:pPr>
      <w:r>
        <w:rPr>
          <w:rFonts w:hint="cs"/>
          <w:rtl/>
        </w:rPr>
        <w:t>הרי מה הרעיון היסודי בעניין ההתנתקות? הרעיון המרכזי הוא שאין פרטנר. הרעיון המרכזי של תוכנית שרון הוא לא נושא הנסיגה כביכול או פירוק התנחלויות. זה לא הנושא המרכזי שלו. זה בא במסגרת ההיערכות מח</w:t>
      </w:r>
      <w:r>
        <w:rPr>
          <w:rFonts w:hint="cs"/>
          <w:rtl/>
        </w:rPr>
        <w:t xml:space="preserve">דש של הכיבוש. במקום לשבת בתוך הרצועה, לשבת מסביב לרצועה, עם כל מה שמשתמע מכך, לרבות "הזכות" להגיח מדי פעם, לעשות פלישה פה ופלישה שם, לחסל פה ולחסל שם מהאוויר, מהיבשה או מהים. </w:t>
      </w:r>
    </w:p>
    <w:p w14:paraId="692746CD" w14:textId="77777777" w:rsidR="00000000" w:rsidRDefault="002703A1">
      <w:pPr>
        <w:pStyle w:val="a0"/>
        <w:rPr>
          <w:rFonts w:hint="cs"/>
          <w:rtl/>
        </w:rPr>
      </w:pPr>
    </w:p>
    <w:p w14:paraId="22D4210F" w14:textId="77777777" w:rsidR="00000000" w:rsidRDefault="002703A1">
      <w:pPr>
        <w:pStyle w:val="af0"/>
        <w:rPr>
          <w:rtl/>
        </w:rPr>
      </w:pPr>
      <w:r>
        <w:rPr>
          <w:rFonts w:hint="eastAsia"/>
          <w:rtl/>
        </w:rPr>
        <w:t>מגלי</w:t>
      </w:r>
      <w:r>
        <w:rPr>
          <w:rtl/>
        </w:rPr>
        <w:t xml:space="preserve"> והבה (הליכוד):</w:t>
      </w:r>
    </w:p>
    <w:p w14:paraId="3F04F638" w14:textId="77777777" w:rsidR="00000000" w:rsidRDefault="002703A1">
      <w:pPr>
        <w:pStyle w:val="a0"/>
        <w:rPr>
          <w:rFonts w:hint="cs"/>
          <w:rtl/>
        </w:rPr>
      </w:pPr>
    </w:p>
    <w:p w14:paraId="3C669DE8" w14:textId="77777777" w:rsidR="00000000" w:rsidRDefault="002703A1">
      <w:pPr>
        <w:pStyle w:val="a0"/>
        <w:rPr>
          <w:rFonts w:hint="cs"/>
          <w:rtl/>
        </w:rPr>
      </w:pPr>
      <w:r>
        <w:rPr>
          <w:rFonts w:hint="cs"/>
          <w:rtl/>
        </w:rPr>
        <w:t xml:space="preserve">איפה אתה רוצה שהוא ישב? אם הוא ייסוג עד הגבול הבין-לאומי, </w:t>
      </w:r>
      <w:r>
        <w:rPr>
          <w:rFonts w:hint="cs"/>
          <w:rtl/>
        </w:rPr>
        <w:t>איפה אתה רוצה שהוא ישב?</w:t>
      </w:r>
    </w:p>
    <w:p w14:paraId="47C4A5C5" w14:textId="77777777" w:rsidR="00000000" w:rsidRDefault="002703A1">
      <w:pPr>
        <w:pStyle w:val="a0"/>
        <w:rPr>
          <w:rFonts w:hint="cs"/>
          <w:rtl/>
        </w:rPr>
      </w:pPr>
    </w:p>
    <w:p w14:paraId="5E186443" w14:textId="77777777" w:rsidR="00000000" w:rsidRDefault="002703A1">
      <w:pPr>
        <w:pStyle w:val="-"/>
        <w:rPr>
          <w:rtl/>
        </w:rPr>
      </w:pPr>
      <w:bookmarkStart w:id="283" w:name="FS000000540T03_05_2004_20_07_57C"/>
      <w:bookmarkEnd w:id="283"/>
      <w:r>
        <w:rPr>
          <w:rtl/>
        </w:rPr>
        <w:t>מוחמד ברכה (חד"ש-תע"ל):</w:t>
      </w:r>
    </w:p>
    <w:p w14:paraId="68CB352E" w14:textId="77777777" w:rsidR="00000000" w:rsidRDefault="002703A1">
      <w:pPr>
        <w:pStyle w:val="a0"/>
        <w:rPr>
          <w:rtl/>
        </w:rPr>
      </w:pPr>
    </w:p>
    <w:p w14:paraId="56C4138E" w14:textId="77777777" w:rsidR="00000000" w:rsidRDefault="002703A1">
      <w:pPr>
        <w:pStyle w:val="a0"/>
        <w:rPr>
          <w:rFonts w:hint="cs"/>
          <w:rtl/>
        </w:rPr>
      </w:pPr>
      <w:r>
        <w:rPr>
          <w:rFonts w:hint="cs"/>
          <w:rtl/>
        </w:rPr>
        <w:t xml:space="preserve">לא בציר פילדלפי. אתה מבין מה שאני אומר? זה חוסם את הרצועה מהגבול של מצרים. </w:t>
      </w:r>
    </w:p>
    <w:p w14:paraId="3B2F135D" w14:textId="77777777" w:rsidR="00000000" w:rsidRDefault="002703A1">
      <w:pPr>
        <w:pStyle w:val="a0"/>
        <w:rPr>
          <w:rFonts w:hint="cs"/>
          <w:rtl/>
        </w:rPr>
      </w:pPr>
    </w:p>
    <w:p w14:paraId="1806BC64" w14:textId="77777777" w:rsidR="00000000" w:rsidRDefault="002703A1">
      <w:pPr>
        <w:pStyle w:val="af0"/>
        <w:rPr>
          <w:rtl/>
        </w:rPr>
      </w:pPr>
      <w:r>
        <w:rPr>
          <w:rFonts w:hint="eastAsia"/>
          <w:rtl/>
        </w:rPr>
        <w:t>מגלי</w:t>
      </w:r>
      <w:r>
        <w:rPr>
          <w:rtl/>
        </w:rPr>
        <w:t xml:space="preserve"> והבה (הליכוד):</w:t>
      </w:r>
    </w:p>
    <w:p w14:paraId="5576077E" w14:textId="77777777" w:rsidR="00000000" w:rsidRDefault="002703A1">
      <w:pPr>
        <w:pStyle w:val="a0"/>
        <w:rPr>
          <w:rFonts w:hint="cs"/>
          <w:rtl/>
        </w:rPr>
      </w:pPr>
    </w:p>
    <w:p w14:paraId="2C0A4B56" w14:textId="77777777" w:rsidR="00000000" w:rsidRDefault="002703A1">
      <w:pPr>
        <w:pStyle w:val="a0"/>
        <w:rPr>
          <w:rFonts w:hint="cs"/>
          <w:rtl/>
        </w:rPr>
      </w:pPr>
      <w:r>
        <w:rPr>
          <w:rFonts w:hint="cs"/>
          <w:rtl/>
        </w:rPr>
        <w:t xml:space="preserve">בהסכם השלום בין מצרים לישראל ככה נחתם. </w:t>
      </w:r>
    </w:p>
    <w:p w14:paraId="21F8DE90" w14:textId="77777777" w:rsidR="00000000" w:rsidRDefault="002703A1">
      <w:pPr>
        <w:pStyle w:val="a0"/>
        <w:rPr>
          <w:rFonts w:hint="cs"/>
          <w:rtl/>
        </w:rPr>
      </w:pPr>
    </w:p>
    <w:p w14:paraId="637EF641" w14:textId="77777777" w:rsidR="00000000" w:rsidRDefault="002703A1">
      <w:pPr>
        <w:pStyle w:val="-"/>
        <w:rPr>
          <w:rtl/>
        </w:rPr>
      </w:pPr>
      <w:bookmarkStart w:id="284" w:name="FS000000540T03_05_2004_20_08_28C"/>
      <w:bookmarkEnd w:id="284"/>
      <w:r>
        <w:rPr>
          <w:rtl/>
        </w:rPr>
        <w:t>מוחמד ברכה (חד"ש-תע"ל):</w:t>
      </w:r>
    </w:p>
    <w:p w14:paraId="18BA0172" w14:textId="77777777" w:rsidR="00000000" w:rsidRDefault="002703A1">
      <w:pPr>
        <w:pStyle w:val="a0"/>
        <w:rPr>
          <w:rtl/>
        </w:rPr>
      </w:pPr>
    </w:p>
    <w:p w14:paraId="32D6201F" w14:textId="77777777" w:rsidR="00000000" w:rsidRDefault="002703A1">
      <w:pPr>
        <w:pStyle w:val="a0"/>
        <w:rPr>
          <w:rFonts w:hint="cs"/>
          <w:rtl/>
        </w:rPr>
      </w:pPr>
      <w:r>
        <w:rPr>
          <w:rFonts w:hint="cs"/>
          <w:rtl/>
        </w:rPr>
        <w:t>שלום אתה לא עושה עם עצמך. שלום לא עושים את</w:t>
      </w:r>
      <w:r>
        <w:rPr>
          <w:rFonts w:hint="cs"/>
          <w:rtl/>
        </w:rPr>
        <w:t>ה וראש הממשלה או נתניהו ושרון. התחלתי להגיד מה הרעיון המרכזי בכל הסיפור הזה. הרעיון המרכזי הוא ההצהרה החגיגית שבה טמונים כל זרעי הפשע, שאין פרטנר. זאת אומרת שהוא רוצה לעשות הסדר עם עצמו, לא עם פרטנר פלסטיני. אבו-עלא כבר כמה חודשים בראשות הממשלה, וחשבו שהנה</w:t>
      </w:r>
      <w:r>
        <w:rPr>
          <w:rFonts w:hint="cs"/>
          <w:rtl/>
        </w:rPr>
        <w:t xml:space="preserve"> האיש, שהאג'נדה המרכזית שלו היא מפת הדרכים. הוא נבחר כראש ממשלת מפת הדרכים. שום דבר. כלום. הרעיון המרכזי שכנראה מקובל על מפלגת העבודה הוא באמת לעשות מין מסיבת אבל, שבה יספידו את הפרטנר הפלסטיני, ואז גבולות הסכסוך וגבולות ההסדר יהיו נחלתה של ממשלת ישראל. </w:t>
      </w:r>
    </w:p>
    <w:p w14:paraId="5B9B1775" w14:textId="77777777" w:rsidR="00000000" w:rsidRDefault="002703A1">
      <w:pPr>
        <w:pStyle w:val="a0"/>
        <w:rPr>
          <w:rFonts w:hint="cs"/>
          <w:rtl/>
        </w:rPr>
      </w:pPr>
    </w:p>
    <w:p w14:paraId="67DFC74E" w14:textId="77777777" w:rsidR="00000000" w:rsidRDefault="002703A1">
      <w:pPr>
        <w:pStyle w:val="a0"/>
        <w:rPr>
          <w:rFonts w:hint="cs"/>
          <w:rtl/>
        </w:rPr>
      </w:pPr>
      <w:r>
        <w:rPr>
          <w:rFonts w:hint="cs"/>
          <w:rtl/>
        </w:rPr>
        <w:t>אני לא מפנה עכשיו את הדברים האלה אל ראש הממשלה, אל שרון. אני חושב ששרון אמון על הקיום הפוליטי בתוך שפיכות הדמים, אבל אני מדבר על החלופה שלא נותנת מפלגת העבודה. איך מפלגת העבודה, שרוצה להיות אלטרנטיבה ואופוזיציה וחלופה לממשלה הזאת, יכולה לצאת מנקודת הנחה שה</w:t>
      </w:r>
      <w:r>
        <w:rPr>
          <w:rFonts w:hint="cs"/>
          <w:rtl/>
        </w:rPr>
        <w:t>שלום שממשלת ישראל אמורה לעשות, היא צריכה לעשות אותו עם עצמה או עם מי מחבריה? הגיע הזמן או להכריז שיש מפלגת אופוזיציה מרכזית, שרוצה להיות חלופה לשלטון, או שתתפרקו ותלכו הביתה. מה אתם עושים כאן? באמת. או שתצטרפו כחטיבה לליכוד, ויכול להיות שיהיה לכם מקום. תאז</w:t>
      </w:r>
      <w:r>
        <w:rPr>
          <w:rFonts w:hint="cs"/>
          <w:rtl/>
        </w:rPr>
        <w:t xml:space="preserve">נו את הכוחות שם לטובת שרון מול נתניהו. תודה רבה. </w:t>
      </w:r>
    </w:p>
    <w:p w14:paraId="0EEDF972" w14:textId="77777777" w:rsidR="00000000" w:rsidRDefault="002703A1">
      <w:pPr>
        <w:pStyle w:val="a0"/>
        <w:rPr>
          <w:rFonts w:hint="cs"/>
          <w:rtl/>
        </w:rPr>
      </w:pPr>
    </w:p>
    <w:p w14:paraId="5A87326D" w14:textId="77777777" w:rsidR="00000000" w:rsidRDefault="002703A1">
      <w:pPr>
        <w:pStyle w:val="af1"/>
        <w:rPr>
          <w:rtl/>
        </w:rPr>
      </w:pPr>
      <w:r>
        <w:rPr>
          <w:rtl/>
        </w:rPr>
        <w:t>היו"ר אלי בן-מנחם:</w:t>
      </w:r>
    </w:p>
    <w:p w14:paraId="0FA6594A" w14:textId="77777777" w:rsidR="00000000" w:rsidRDefault="002703A1">
      <w:pPr>
        <w:pStyle w:val="a0"/>
        <w:rPr>
          <w:rtl/>
        </w:rPr>
      </w:pPr>
    </w:p>
    <w:p w14:paraId="7BBC2F9D" w14:textId="77777777" w:rsidR="00000000" w:rsidRDefault="002703A1">
      <w:pPr>
        <w:pStyle w:val="a0"/>
        <w:rPr>
          <w:rFonts w:hint="cs"/>
          <w:rtl/>
        </w:rPr>
      </w:pPr>
      <w:r>
        <w:rPr>
          <w:rFonts w:hint="cs"/>
          <w:rtl/>
        </w:rPr>
        <w:t xml:space="preserve">תודה לחבר הכנסת ברכה. חבר הכנסת עסאם מח'ול, בבקשה. אחריו - חבר הכנסת אחמד טיבי. </w:t>
      </w:r>
    </w:p>
    <w:p w14:paraId="7D7BA207" w14:textId="77777777" w:rsidR="00000000" w:rsidRDefault="002703A1">
      <w:pPr>
        <w:pStyle w:val="a0"/>
        <w:rPr>
          <w:rFonts w:hint="cs"/>
          <w:rtl/>
        </w:rPr>
      </w:pPr>
    </w:p>
    <w:p w14:paraId="0B03DA76" w14:textId="77777777" w:rsidR="00000000" w:rsidRDefault="002703A1">
      <w:pPr>
        <w:pStyle w:val="a"/>
        <w:rPr>
          <w:rtl/>
        </w:rPr>
      </w:pPr>
      <w:bookmarkStart w:id="285" w:name="FS000000542T03_05_2004_20_13_17"/>
      <w:bookmarkStart w:id="286" w:name="_Toc72672402"/>
      <w:bookmarkEnd w:id="285"/>
      <w:r>
        <w:rPr>
          <w:rFonts w:hint="eastAsia"/>
          <w:rtl/>
        </w:rPr>
        <w:t>עסאם</w:t>
      </w:r>
      <w:r>
        <w:rPr>
          <w:rtl/>
        </w:rPr>
        <w:t xml:space="preserve"> מח'ול (חד"ש-תע"ל):</w:t>
      </w:r>
      <w:bookmarkEnd w:id="286"/>
    </w:p>
    <w:p w14:paraId="2DE09458" w14:textId="77777777" w:rsidR="00000000" w:rsidRDefault="002703A1">
      <w:pPr>
        <w:pStyle w:val="a0"/>
        <w:rPr>
          <w:rFonts w:hint="cs"/>
          <w:rtl/>
        </w:rPr>
      </w:pPr>
    </w:p>
    <w:p w14:paraId="1BA7C5A5" w14:textId="77777777" w:rsidR="00000000" w:rsidRDefault="002703A1">
      <w:pPr>
        <w:pStyle w:val="a0"/>
        <w:rPr>
          <w:rFonts w:hint="cs"/>
          <w:rtl/>
        </w:rPr>
      </w:pPr>
      <w:r>
        <w:rPr>
          <w:rFonts w:hint="cs"/>
          <w:rtl/>
        </w:rPr>
        <w:t>אדוני היושב-ראש, חברי הכנסת, לגופה של הצעת החוק אני רוצה להעיר שתי הערות: להצי</w:t>
      </w:r>
      <w:r>
        <w:rPr>
          <w:rFonts w:hint="cs"/>
          <w:rtl/>
        </w:rPr>
        <w:t>ע למציעי החוק, שכאשר מדובר על כך שהנתונים יפורסמו בשני העיתונים, שידובר על עיתונים יומיים, יומונים, ולא להסתפק בסיפור של האינטרנט, עם כל הכבוד לאינטרנט, ויש כבוד לאינטרנט. אנחנו מדברים על שכבות רחבות במדינה שלא יצליחו לעקוב אחרי ההודעה באינטרנט. אולי אין ל</w:t>
      </w:r>
      <w:r>
        <w:rPr>
          <w:rFonts w:hint="cs"/>
          <w:rtl/>
        </w:rPr>
        <w:t xml:space="preserve">הן מחשב בבית, ולפעמים אין להן חשמל בבית. לכן אני מציע שלא נמהר ונעלים עין מאותן שכבות שלא יכולות להשיג את זה. </w:t>
      </w:r>
    </w:p>
    <w:p w14:paraId="0E55FDF9" w14:textId="77777777" w:rsidR="00000000" w:rsidRDefault="002703A1">
      <w:pPr>
        <w:pStyle w:val="a0"/>
        <w:rPr>
          <w:rFonts w:hint="cs"/>
          <w:rtl/>
        </w:rPr>
      </w:pPr>
    </w:p>
    <w:p w14:paraId="13FCE152" w14:textId="77777777" w:rsidR="00000000" w:rsidRDefault="002703A1">
      <w:pPr>
        <w:pStyle w:val="a0"/>
        <w:rPr>
          <w:rFonts w:hint="cs"/>
          <w:rtl/>
        </w:rPr>
      </w:pPr>
      <w:r>
        <w:rPr>
          <w:rFonts w:hint="cs"/>
          <w:rtl/>
        </w:rPr>
        <w:t xml:space="preserve">אני רוצה להתנתק כל הזמן משאלת ההתנתקות וממה שקרה אתמול, כי אני עשיתי דבר אחר אתמול. אתמול נסעתי עם מנהיג העובדים, בנימין גונן, חברי למפלגה, ועם </w:t>
      </w:r>
      <w:r>
        <w:rPr>
          <w:rFonts w:hint="cs"/>
          <w:rtl/>
        </w:rPr>
        <w:t>מנהיג הפועלים, ג'יהאד עאקל, ועוד חברי הנהגת סיעת חד"ש בהסתדרות,  דווקא כדי להתחבר עם מעמד העובדים הפלסטיני בשכם, ולא להתנתק. השתתפנו בעצרת לרגל האחד במאי, שחשפה את הפנים האחרות, שאנחנו לא מדברים עליהן כל יום מעל במה זו, של הכיבוש ושל האומללות של המצב שאליו</w:t>
      </w:r>
      <w:r>
        <w:rPr>
          <w:rFonts w:hint="cs"/>
          <w:rtl/>
        </w:rPr>
        <w:t xml:space="preserve"> נגררים שני העמים. אתה רואה עיר גדולה, הגדולה ביותר בגדה המערבית. אתה מדבר על אבטלה של עד 70% בעיר הזאת. אתה רואה את כל העסקים שהתרגלת לראותם פורחים והומים, ריקים מאדם. אין עסקים, אין אנשים עובדים. אין אנשים שיכולים לקנות, אם היה מה לקנות ואם היה איפה לקנו</w:t>
      </w:r>
      <w:r>
        <w:rPr>
          <w:rFonts w:hint="cs"/>
          <w:rtl/>
        </w:rPr>
        <w:t xml:space="preserve">ת. האומללות הזאת היא הפנים האמיתיות של הכיבוש הזה. </w:t>
      </w:r>
    </w:p>
    <w:p w14:paraId="675CD28A" w14:textId="77777777" w:rsidR="00000000" w:rsidRDefault="002703A1">
      <w:pPr>
        <w:pStyle w:val="a0"/>
        <w:ind w:firstLine="0"/>
        <w:rPr>
          <w:rFonts w:hint="cs"/>
          <w:rtl/>
        </w:rPr>
      </w:pPr>
    </w:p>
    <w:p w14:paraId="6F05EA79" w14:textId="77777777" w:rsidR="00000000" w:rsidRDefault="002703A1">
      <w:pPr>
        <w:pStyle w:val="a0"/>
        <w:rPr>
          <w:rFonts w:hint="cs"/>
          <w:rtl/>
        </w:rPr>
      </w:pPr>
      <w:bookmarkStart w:id="287" w:name="FS000000542T03_05_2004_20_00_34"/>
      <w:bookmarkStart w:id="288" w:name="FS000000542T03_05_2004_20_00_40C"/>
      <w:bookmarkEnd w:id="287"/>
      <w:bookmarkEnd w:id="288"/>
      <w:r>
        <w:rPr>
          <w:rFonts w:hint="cs"/>
          <w:rtl/>
        </w:rPr>
        <w:t xml:space="preserve">חשבתי לעצמי כשעמדתי לרגל האחד במאי בעצרת העובדים של שכם - - - </w:t>
      </w:r>
    </w:p>
    <w:p w14:paraId="510104D7" w14:textId="77777777" w:rsidR="00000000" w:rsidRDefault="002703A1">
      <w:pPr>
        <w:pStyle w:val="af0"/>
        <w:rPr>
          <w:rFonts w:hint="cs"/>
          <w:rtl/>
        </w:rPr>
      </w:pPr>
    </w:p>
    <w:p w14:paraId="2F2380B3" w14:textId="77777777" w:rsidR="00000000" w:rsidRDefault="002703A1">
      <w:pPr>
        <w:pStyle w:val="af0"/>
        <w:rPr>
          <w:rtl/>
        </w:rPr>
      </w:pPr>
      <w:r>
        <w:rPr>
          <w:rFonts w:hint="eastAsia"/>
          <w:rtl/>
        </w:rPr>
        <w:t>מגלי</w:t>
      </w:r>
      <w:r>
        <w:rPr>
          <w:rtl/>
        </w:rPr>
        <w:t xml:space="preserve"> והבה (הליכוד):</w:t>
      </w:r>
    </w:p>
    <w:p w14:paraId="000D2FA5" w14:textId="77777777" w:rsidR="00000000" w:rsidRDefault="002703A1">
      <w:pPr>
        <w:pStyle w:val="a0"/>
        <w:rPr>
          <w:rFonts w:hint="cs"/>
          <w:rtl/>
        </w:rPr>
      </w:pPr>
    </w:p>
    <w:p w14:paraId="14E96D8A" w14:textId="77777777" w:rsidR="00000000" w:rsidRDefault="002703A1">
      <w:pPr>
        <w:pStyle w:val="a0"/>
        <w:rPr>
          <w:rFonts w:hint="cs"/>
          <w:rtl/>
        </w:rPr>
      </w:pPr>
      <w:r>
        <w:rPr>
          <w:rFonts w:hint="cs"/>
          <w:rtl/>
        </w:rPr>
        <w:t xml:space="preserve">- - - </w:t>
      </w:r>
    </w:p>
    <w:p w14:paraId="5A1BFB22" w14:textId="77777777" w:rsidR="00000000" w:rsidRDefault="002703A1">
      <w:pPr>
        <w:pStyle w:val="a0"/>
        <w:ind w:firstLine="0"/>
        <w:rPr>
          <w:rFonts w:hint="cs"/>
          <w:rtl/>
        </w:rPr>
      </w:pPr>
    </w:p>
    <w:p w14:paraId="7E7E3117" w14:textId="77777777" w:rsidR="00000000" w:rsidRDefault="002703A1">
      <w:pPr>
        <w:pStyle w:val="af1"/>
        <w:rPr>
          <w:rtl/>
        </w:rPr>
      </w:pPr>
      <w:r>
        <w:rPr>
          <w:rtl/>
        </w:rPr>
        <w:t>היו"ר אלי בן-מנחם:</w:t>
      </w:r>
    </w:p>
    <w:p w14:paraId="4A2E4301" w14:textId="77777777" w:rsidR="00000000" w:rsidRDefault="002703A1">
      <w:pPr>
        <w:pStyle w:val="a0"/>
        <w:rPr>
          <w:rFonts w:hint="cs"/>
          <w:rtl/>
        </w:rPr>
      </w:pPr>
    </w:p>
    <w:p w14:paraId="6BCD5CBF" w14:textId="77777777" w:rsidR="00000000" w:rsidRDefault="002703A1">
      <w:pPr>
        <w:pStyle w:val="a0"/>
        <w:rPr>
          <w:rFonts w:hint="cs"/>
          <w:rtl/>
        </w:rPr>
      </w:pPr>
      <w:r>
        <w:rPr>
          <w:rFonts w:hint="cs"/>
          <w:rtl/>
        </w:rPr>
        <w:t>חבר הכנסת והבה, אתה מדבר אחריו.</w:t>
      </w:r>
    </w:p>
    <w:p w14:paraId="406BEDFE" w14:textId="77777777" w:rsidR="00000000" w:rsidRDefault="002703A1">
      <w:pPr>
        <w:pStyle w:val="a0"/>
        <w:ind w:firstLine="0"/>
        <w:rPr>
          <w:rFonts w:hint="cs"/>
          <w:rtl/>
        </w:rPr>
      </w:pPr>
    </w:p>
    <w:p w14:paraId="0796049D" w14:textId="77777777" w:rsidR="00000000" w:rsidRDefault="002703A1">
      <w:pPr>
        <w:pStyle w:val="-"/>
        <w:rPr>
          <w:rtl/>
        </w:rPr>
      </w:pPr>
      <w:bookmarkStart w:id="289" w:name="FS000000542T03_05_2004_20_01_45C"/>
      <w:bookmarkEnd w:id="289"/>
      <w:r>
        <w:rPr>
          <w:rtl/>
        </w:rPr>
        <w:t>עסאם מח'ול (חד"ש-תע"ל):</w:t>
      </w:r>
    </w:p>
    <w:p w14:paraId="213BBE9F" w14:textId="77777777" w:rsidR="00000000" w:rsidRDefault="002703A1">
      <w:pPr>
        <w:pStyle w:val="a0"/>
        <w:rPr>
          <w:rtl/>
        </w:rPr>
      </w:pPr>
    </w:p>
    <w:p w14:paraId="0C0CAD76" w14:textId="77777777" w:rsidR="00000000" w:rsidRDefault="002703A1">
      <w:pPr>
        <w:pStyle w:val="a0"/>
        <w:rPr>
          <w:rFonts w:hint="cs"/>
          <w:rtl/>
        </w:rPr>
      </w:pPr>
      <w:r>
        <w:rPr>
          <w:rFonts w:hint="cs"/>
          <w:rtl/>
        </w:rPr>
        <w:t>חשבתי לי לרגע על הקשר בין הרעב ש</w:t>
      </w:r>
      <w:r>
        <w:rPr>
          <w:rFonts w:hint="cs"/>
          <w:rtl/>
        </w:rPr>
        <w:t>ל הפלסטינים לבין הרעב של הישראלים. חשבתי עד כמה אין אופציה לממשלה הזאת ולמדיניות הזאת להרעיב את העם הפלסטיני בלי להרעיב מאות אלפי ישראלים.</w:t>
      </w:r>
    </w:p>
    <w:p w14:paraId="5D673738" w14:textId="77777777" w:rsidR="00000000" w:rsidRDefault="002703A1">
      <w:pPr>
        <w:pStyle w:val="a0"/>
        <w:ind w:firstLine="0"/>
        <w:rPr>
          <w:rFonts w:hint="cs"/>
          <w:rtl/>
        </w:rPr>
      </w:pPr>
    </w:p>
    <w:p w14:paraId="5BBE57C1" w14:textId="77777777" w:rsidR="00000000" w:rsidRDefault="002703A1">
      <w:pPr>
        <w:pStyle w:val="af0"/>
        <w:rPr>
          <w:rtl/>
        </w:rPr>
      </w:pPr>
      <w:r>
        <w:rPr>
          <w:rFonts w:hint="eastAsia"/>
          <w:rtl/>
        </w:rPr>
        <w:t>מגלי</w:t>
      </w:r>
      <w:r>
        <w:rPr>
          <w:rtl/>
        </w:rPr>
        <w:t xml:space="preserve"> והבה (הליכוד):</w:t>
      </w:r>
    </w:p>
    <w:p w14:paraId="30395CFB" w14:textId="77777777" w:rsidR="00000000" w:rsidRDefault="002703A1">
      <w:pPr>
        <w:pStyle w:val="a0"/>
        <w:rPr>
          <w:rFonts w:hint="cs"/>
          <w:rtl/>
        </w:rPr>
      </w:pPr>
    </w:p>
    <w:p w14:paraId="23B0E92B" w14:textId="77777777" w:rsidR="00000000" w:rsidRDefault="002703A1">
      <w:pPr>
        <w:pStyle w:val="a0"/>
        <w:rPr>
          <w:rFonts w:hint="cs"/>
          <w:rtl/>
        </w:rPr>
      </w:pPr>
      <w:r>
        <w:rPr>
          <w:rFonts w:hint="cs"/>
          <w:rtl/>
        </w:rPr>
        <w:t>אתה יודע כמה יש בקופה של ערפאת?</w:t>
      </w:r>
    </w:p>
    <w:p w14:paraId="54EDE43F" w14:textId="77777777" w:rsidR="00000000" w:rsidRDefault="002703A1">
      <w:pPr>
        <w:pStyle w:val="a0"/>
        <w:ind w:firstLine="0"/>
        <w:rPr>
          <w:rFonts w:hint="cs"/>
          <w:rtl/>
        </w:rPr>
      </w:pPr>
    </w:p>
    <w:p w14:paraId="455A259F" w14:textId="77777777" w:rsidR="00000000" w:rsidRDefault="002703A1">
      <w:pPr>
        <w:pStyle w:val="-"/>
        <w:rPr>
          <w:rtl/>
        </w:rPr>
      </w:pPr>
      <w:bookmarkStart w:id="290" w:name="FS000000542T03_05_2004_20_02_43C"/>
      <w:bookmarkEnd w:id="290"/>
      <w:r>
        <w:rPr>
          <w:rtl/>
        </w:rPr>
        <w:t>עסאם מח'ול (חד"ש-תע"ל):</w:t>
      </w:r>
    </w:p>
    <w:p w14:paraId="2E620B58" w14:textId="77777777" w:rsidR="00000000" w:rsidRDefault="002703A1">
      <w:pPr>
        <w:pStyle w:val="a0"/>
        <w:rPr>
          <w:rtl/>
        </w:rPr>
      </w:pPr>
    </w:p>
    <w:p w14:paraId="025A0CDC" w14:textId="77777777" w:rsidR="00000000" w:rsidRDefault="002703A1">
      <w:pPr>
        <w:pStyle w:val="a0"/>
        <w:rPr>
          <w:rFonts w:hint="cs"/>
          <w:rtl/>
        </w:rPr>
      </w:pPr>
      <w:r>
        <w:rPr>
          <w:rFonts w:hint="cs"/>
          <w:rtl/>
        </w:rPr>
        <w:t>תשתוק עכשיו כשמדברים על האומללות הזאת</w:t>
      </w:r>
      <w:r>
        <w:rPr>
          <w:rFonts w:hint="cs"/>
          <w:rtl/>
        </w:rPr>
        <w:t xml:space="preserve"> שאתם מאמללים את שני העמים, על הרעב שאתם מביאים על שני העמים, על האסון הזה שאתם מביאים, וזה לא רק בדמים. לבי נוטף דם כשאני רואה ילדים נרצחים אתמול בעזה, אבל אני יודע, בלי להצדיק, שאת האומללות הזאת, את השנאה הזאת, את שפיכות הדמים הזאת מייצרים מדי יום אצל אנ</w:t>
      </w:r>
      <w:r>
        <w:rPr>
          <w:rFonts w:hint="cs"/>
          <w:rtl/>
        </w:rPr>
        <w:t>שים שמשפילים ומרעיבים אותם. מי שמרעיב את העם הפלסטיני סופו להרעיב את העם בישראל. מי שמשפיל את העם הפלסטיני בכל מחסום, בכל צעד, על כל פת לחם שהוא רוצה לאכול, סופו להשפיל מאות אלפי ישראלים שמחפשים את פת לחמם בפחי הזבל. זאת המשוואה האמיתית שצריך להכיר. זאת המ</w:t>
      </w:r>
      <w:r>
        <w:rPr>
          <w:rFonts w:hint="cs"/>
          <w:rtl/>
        </w:rPr>
        <w:t xml:space="preserve">שוואה שצריכה לפקוח את העיניים של הישראלים, של אותם מובטלים, של אותם עניים, שהם הקורבנות של הטרור החברתי שהממשלה הזאת מביאה עליהם ומובילה נגדם. זאת האמת. זאת שפיכות הדמים הנוספת. אלה הפנים האחרות של מטבע הכיבוש. </w:t>
      </w:r>
    </w:p>
    <w:p w14:paraId="53ABF7E3" w14:textId="77777777" w:rsidR="00000000" w:rsidRDefault="002703A1">
      <w:pPr>
        <w:pStyle w:val="a0"/>
        <w:rPr>
          <w:rFonts w:hint="cs"/>
          <w:rtl/>
        </w:rPr>
      </w:pPr>
    </w:p>
    <w:p w14:paraId="0751A081" w14:textId="77777777" w:rsidR="00000000" w:rsidRDefault="002703A1">
      <w:pPr>
        <w:pStyle w:val="af0"/>
        <w:rPr>
          <w:rtl/>
        </w:rPr>
      </w:pPr>
      <w:r>
        <w:rPr>
          <w:rFonts w:hint="eastAsia"/>
          <w:rtl/>
        </w:rPr>
        <w:t>מגלי</w:t>
      </w:r>
      <w:r>
        <w:rPr>
          <w:rtl/>
        </w:rPr>
        <w:t xml:space="preserve"> והבה (הליכוד):</w:t>
      </w:r>
    </w:p>
    <w:p w14:paraId="61872198" w14:textId="77777777" w:rsidR="00000000" w:rsidRDefault="002703A1">
      <w:pPr>
        <w:pStyle w:val="a0"/>
        <w:rPr>
          <w:rFonts w:hint="cs"/>
          <w:rtl/>
        </w:rPr>
      </w:pPr>
    </w:p>
    <w:p w14:paraId="1820AEEB" w14:textId="77777777" w:rsidR="00000000" w:rsidRDefault="002703A1">
      <w:pPr>
        <w:pStyle w:val="a0"/>
        <w:rPr>
          <w:rFonts w:hint="cs"/>
          <w:rtl/>
        </w:rPr>
      </w:pPr>
      <w:r>
        <w:rPr>
          <w:rFonts w:hint="cs"/>
          <w:rtl/>
        </w:rPr>
        <w:t xml:space="preserve">- - - </w:t>
      </w:r>
    </w:p>
    <w:p w14:paraId="38E33A06" w14:textId="77777777" w:rsidR="00000000" w:rsidRDefault="002703A1">
      <w:pPr>
        <w:pStyle w:val="a0"/>
        <w:ind w:firstLine="0"/>
        <w:rPr>
          <w:rFonts w:hint="cs"/>
          <w:rtl/>
        </w:rPr>
      </w:pPr>
    </w:p>
    <w:p w14:paraId="0035CB0E" w14:textId="77777777" w:rsidR="00000000" w:rsidRDefault="002703A1">
      <w:pPr>
        <w:pStyle w:val="af1"/>
        <w:rPr>
          <w:rtl/>
        </w:rPr>
      </w:pPr>
      <w:r>
        <w:rPr>
          <w:rtl/>
        </w:rPr>
        <w:t>היו"ר אלי בן-מ</w:t>
      </w:r>
      <w:r>
        <w:rPr>
          <w:rtl/>
        </w:rPr>
        <w:t>נחם:</w:t>
      </w:r>
    </w:p>
    <w:p w14:paraId="2ABB8784" w14:textId="77777777" w:rsidR="00000000" w:rsidRDefault="002703A1">
      <w:pPr>
        <w:pStyle w:val="a0"/>
        <w:ind w:firstLine="0"/>
        <w:rPr>
          <w:rFonts w:hint="cs"/>
          <w:rtl/>
        </w:rPr>
      </w:pPr>
    </w:p>
    <w:p w14:paraId="774AABF7" w14:textId="77777777" w:rsidR="00000000" w:rsidRDefault="002703A1">
      <w:pPr>
        <w:pStyle w:val="a0"/>
        <w:ind w:firstLine="0"/>
        <w:rPr>
          <w:rFonts w:hint="cs"/>
          <w:rtl/>
        </w:rPr>
      </w:pPr>
      <w:r>
        <w:rPr>
          <w:rFonts w:hint="cs"/>
          <w:rtl/>
        </w:rPr>
        <w:tab/>
        <w:t>חבר הכנסת מגלי והבה, אני מבקש.</w:t>
      </w:r>
    </w:p>
    <w:p w14:paraId="06B4293B" w14:textId="77777777" w:rsidR="00000000" w:rsidRDefault="002703A1">
      <w:pPr>
        <w:pStyle w:val="a0"/>
        <w:ind w:firstLine="0"/>
        <w:rPr>
          <w:rFonts w:hint="cs"/>
          <w:rtl/>
        </w:rPr>
      </w:pPr>
    </w:p>
    <w:p w14:paraId="489E71B5" w14:textId="77777777" w:rsidR="00000000" w:rsidRDefault="002703A1">
      <w:pPr>
        <w:pStyle w:val="-"/>
        <w:rPr>
          <w:rtl/>
        </w:rPr>
      </w:pPr>
      <w:bookmarkStart w:id="291" w:name="FS000000542T03_05_2004_20_06_17C"/>
      <w:bookmarkEnd w:id="291"/>
      <w:r>
        <w:rPr>
          <w:rtl/>
        </w:rPr>
        <w:t>עסאם מח'ול (חד"ש-תע"ל):</w:t>
      </w:r>
    </w:p>
    <w:p w14:paraId="017D0C37" w14:textId="77777777" w:rsidR="00000000" w:rsidRDefault="002703A1">
      <w:pPr>
        <w:pStyle w:val="a0"/>
        <w:rPr>
          <w:rtl/>
        </w:rPr>
      </w:pPr>
    </w:p>
    <w:p w14:paraId="354A5D31" w14:textId="77777777" w:rsidR="00000000" w:rsidRDefault="002703A1">
      <w:pPr>
        <w:pStyle w:val="a0"/>
        <w:rPr>
          <w:rFonts w:hint="cs"/>
          <w:rtl/>
        </w:rPr>
      </w:pPr>
      <w:r>
        <w:rPr>
          <w:rFonts w:hint="cs"/>
          <w:rtl/>
        </w:rPr>
        <w:t>אותן שלשלאות שכובלות את ידיו של העובד הפלסטיני הן השלשלאות שכובלות את ידיו של המובטל הישראלי, של העני הישראלי ושל שכבות המצוקה בישראל. לא תתחמקו מזה ולא תברחו מזה. לכן הדרך היא לסיים את הכיבוש</w:t>
      </w:r>
      <w:r>
        <w:rPr>
          <w:rFonts w:hint="cs"/>
          <w:rtl/>
        </w:rPr>
        <w:t xml:space="preserve">. הדרך היא לא לקבל את העצות של בוש אלא לסיים את הכיבוש. זה הדבר. לא על-ידי תוכניות התנתקות של קוסמים כאלה ואחרים, אלא על-ידי סיום הכיבוש. </w:t>
      </w:r>
    </w:p>
    <w:p w14:paraId="00E5F806" w14:textId="77777777" w:rsidR="00000000" w:rsidRDefault="002703A1">
      <w:pPr>
        <w:pStyle w:val="a0"/>
        <w:ind w:firstLine="0"/>
        <w:rPr>
          <w:rFonts w:hint="cs"/>
          <w:rtl/>
        </w:rPr>
      </w:pPr>
    </w:p>
    <w:p w14:paraId="1168A748" w14:textId="77777777" w:rsidR="00000000" w:rsidRDefault="002703A1">
      <w:pPr>
        <w:pStyle w:val="af1"/>
        <w:rPr>
          <w:rtl/>
        </w:rPr>
      </w:pPr>
      <w:r>
        <w:rPr>
          <w:rtl/>
        </w:rPr>
        <w:t>היו"ר אלי בן-מנחם:</w:t>
      </w:r>
    </w:p>
    <w:p w14:paraId="76E62D9D" w14:textId="77777777" w:rsidR="00000000" w:rsidRDefault="002703A1">
      <w:pPr>
        <w:pStyle w:val="a0"/>
        <w:ind w:firstLine="0"/>
        <w:rPr>
          <w:rFonts w:hint="cs"/>
          <w:rtl/>
        </w:rPr>
      </w:pPr>
    </w:p>
    <w:p w14:paraId="7770D36C" w14:textId="77777777" w:rsidR="00000000" w:rsidRDefault="002703A1">
      <w:pPr>
        <w:pStyle w:val="a0"/>
        <w:ind w:firstLine="0"/>
        <w:rPr>
          <w:rFonts w:hint="cs"/>
          <w:rtl/>
        </w:rPr>
      </w:pPr>
      <w:r>
        <w:rPr>
          <w:rFonts w:hint="cs"/>
          <w:rtl/>
        </w:rPr>
        <w:tab/>
        <w:t xml:space="preserve">חבר הכנסת מח'ול, קיבלת כמעט שלוש דקות נוספות. אני מבקש לסיים. אתה כל פעם מוסיף עוד משפט. </w:t>
      </w:r>
    </w:p>
    <w:p w14:paraId="3E6BCBF2" w14:textId="77777777" w:rsidR="00000000" w:rsidRDefault="002703A1">
      <w:pPr>
        <w:pStyle w:val="a0"/>
        <w:ind w:firstLine="0"/>
        <w:rPr>
          <w:rFonts w:hint="cs"/>
          <w:rtl/>
        </w:rPr>
      </w:pPr>
    </w:p>
    <w:p w14:paraId="487BEA8A" w14:textId="77777777" w:rsidR="00000000" w:rsidRDefault="002703A1">
      <w:pPr>
        <w:pStyle w:val="af0"/>
        <w:rPr>
          <w:rtl/>
        </w:rPr>
      </w:pPr>
      <w:r>
        <w:rPr>
          <w:rFonts w:hint="eastAsia"/>
          <w:rtl/>
        </w:rPr>
        <w:t>אילן</w:t>
      </w:r>
      <w:r>
        <w:rPr>
          <w:rtl/>
        </w:rPr>
        <w:t xml:space="preserve"> ליבוביץ (שינוי):</w:t>
      </w:r>
    </w:p>
    <w:p w14:paraId="54E191FD" w14:textId="77777777" w:rsidR="00000000" w:rsidRDefault="002703A1">
      <w:pPr>
        <w:pStyle w:val="a0"/>
        <w:rPr>
          <w:rFonts w:hint="cs"/>
          <w:rtl/>
        </w:rPr>
      </w:pPr>
    </w:p>
    <w:p w14:paraId="6CAA794A" w14:textId="77777777" w:rsidR="00000000" w:rsidRDefault="002703A1">
      <w:pPr>
        <w:pStyle w:val="a0"/>
        <w:rPr>
          <w:rFonts w:hint="cs"/>
          <w:rtl/>
        </w:rPr>
      </w:pPr>
      <w:r>
        <w:rPr>
          <w:rFonts w:hint="cs"/>
          <w:rtl/>
        </w:rPr>
        <w:t>לכבוד האחד במאי נתת לו עוד כמה דקות.</w:t>
      </w:r>
    </w:p>
    <w:p w14:paraId="62FBF8AD" w14:textId="77777777" w:rsidR="00000000" w:rsidRDefault="002703A1">
      <w:pPr>
        <w:pStyle w:val="a0"/>
        <w:ind w:firstLine="0"/>
        <w:rPr>
          <w:rFonts w:hint="cs"/>
          <w:rtl/>
        </w:rPr>
      </w:pPr>
    </w:p>
    <w:p w14:paraId="777FFB28" w14:textId="77777777" w:rsidR="00000000" w:rsidRDefault="002703A1">
      <w:pPr>
        <w:pStyle w:val="-"/>
        <w:rPr>
          <w:rtl/>
        </w:rPr>
      </w:pPr>
      <w:bookmarkStart w:id="292" w:name="FS000000542T03_05_2004_20_08_04C"/>
      <w:bookmarkEnd w:id="292"/>
      <w:r>
        <w:rPr>
          <w:rtl/>
        </w:rPr>
        <w:t>עסאם מח'ול (חד"ש-תע"ל):</w:t>
      </w:r>
    </w:p>
    <w:p w14:paraId="03D32678" w14:textId="77777777" w:rsidR="00000000" w:rsidRDefault="002703A1">
      <w:pPr>
        <w:pStyle w:val="a0"/>
        <w:rPr>
          <w:rtl/>
        </w:rPr>
      </w:pPr>
    </w:p>
    <w:p w14:paraId="567783AA" w14:textId="77777777" w:rsidR="00000000" w:rsidRDefault="002703A1">
      <w:pPr>
        <w:pStyle w:val="a0"/>
        <w:rPr>
          <w:rFonts w:hint="cs"/>
          <w:rtl/>
        </w:rPr>
      </w:pPr>
      <w:r>
        <w:rPr>
          <w:rFonts w:hint="cs"/>
          <w:rtl/>
        </w:rPr>
        <w:t>לכבוד האחד במאי. שיהיה לך לצנינים.</w:t>
      </w:r>
    </w:p>
    <w:p w14:paraId="4202E1D5" w14:textId="77777777" w:rsidR="00000000" w:rsidRDefault="002703A1">
      <w:pPr>
        <w:pStyle w:val="a0"/>
        <w:rPr>
          <w:rFonts w:hint="cs"/>
          <w:rtl/>
        </w:rPr>
      </w:pPr>
    </w:p>
    <w:p w14:paraId="039E7064" w14:textId="77777777" w:rsidR="00000000" w:rsidRDefault="002703A1">
      <w:pPr>
        <w:pStyle w:val="af0"/>
        <w:rPr>
          <w:rtl/>
        </w:rPr>
      </w:pPr>
      <w:r>
        <w:rPr>
          <w:rFonts w:hint="eastAsia"/>
          <w:rtl/>
        </w:rPr>
        <w:t>אילן</w:t>
      </w:r>
      <w:r>
        <w:rPr>
          <w:rtl/>
        </w:rPr>
        <w:t xml:space="preserve"> ליבוביץ (שינוי):</w:t>
      </w:r>
    </w:p>
    <w:p w14:paraId="704A4ECB" w14:textId="77777777" w:rsidR="00000000" w:rsidRDefault="002703A1">
      <w:pPr>
        <w:pStyle w:val="a0"/>
        <w:rPr>
          <w:rFonts w:hint="cs"/>
          <w:rtl/>
        </w:rPr>
      </w:pPr>
    </w:p>
    <w:p w14:paraId="6DBDB0DD" w14:textId="77777777" w:rsidR="00000000" w:rsidRDefault="002703A1">
      <w:pPr>
        <w:pStyle w:val="a0"/>
        <w:rPr>
          <w:rFonts w:hint="cs"/>
          <w:rtl/>
        </w:rPr>
      </w:pPr>
      <w:r>
        <w:rPr>
          <w:rFonts w:hint="cs"/>
          <w:rtl/>
        </w:rPr>
        <w:t xml:space="preserve">רק בצפון-קוריאה מדברים על זה. </w:t>
      </w:r>
    </w:p>
    <w:p w14:paraId="2136F683" w14:textId="77777777" w:rsidR="00000000" w:rsidRDefault="002703A1">
      <w:pPr>
        <w:pStyle w:val="a0"/>
        <w:rPr>
          <w:rFonts w:hint="cs"/>
          <w:rtl/>
        </w:rPr>
      </w:pPr>
    </w:p>
    <w:p w14:paraId="549BCC8A" w14:textId="77777777" w:rsidR="00000000" w:rsidRDefault="002703A1">
      <w:pPr>
        <w:pStyle w:val="-"/>
        <w:rPr>
          <w:rtl/>
        </w:rPr>
      </w:pPr>
      <w:bookmarkStart w:id="293" w:name="FS000000542T03_05_2004_20_09_15C"/>
      <w:bookmarkEnd w:id="293"/>
      <w:r>
        <w:rPr>
          <w:rtl/>
        </w:rPr>
        <w:t>עסאם מח'ול (חד"ש-תע"ל):</w:t>
      </w:r>
    </w:p>
    <w:p w14:paraId="7802B8E0" w14:textId="77777777" w:rsidR="00000000" w:rsidRDefault="002703A1">
      <w:pPr>
        <w:pStyle w:val="a0"/>
        <w:ind w:firstLine="0"/>
        <w:rPr>
          <w:rFonts w:hint="cs"/>
          <w:rtl/>
        </w:rPr>
      </w:pPr>
    </w:p>
    <w:p w14:paraId="1B7B550D" w14:textId="77777777" w:rsidR="00000000" w:rsidRDefault="002703A1">
      <w:pPr>
        <w:pStyle w:val="a0"/>
        <w:rPr>
          <w:rFonts w:hint="cs"/>
          <w:rtl/>
        </w:rPr>
      </w:pPr>
      <w:r>
        <w:rPr>
          <w:rFonts w:hint="cs"/>
          <w:rtl/>
        </w:rPr>
        <w:t>האחד במאי, הדגל האדום יחזור לייצג ולסמל את תקוותם של שני ה</w:t>
      </w:r>
      <w:r>
        <w:rPr>
          <w:rFonts w:hint="cs"/>
          <w:rtl/>
        </w:rPr>
        <w:t xml:space="preserve">עמים. כי אם הוא מסמל את תקוותם של העובדים הישראלים ושל העובדים הפלסטינים, הוא יכול להוביל לחיים ולא למוות של שני העמים. </w:t>
      </w:r>
    </w:p>
    <w:p w14:paraId="657A87F2" w14:textId="77777777" w:rsidR="00000000" w:rsidRDefault="002703A1">
      <w:pPr>
        <w:pStyle w:val="a0"/>
        <w:ind w:firstLine="0"/>
        <w:rPr>
          <w:rFonts w:hint="cs"/>
          <w:rtl/>
        </w:rPr>
      </w:pPr>
    </w:p>
    <w:p w14:paraId="28BE3FE8" w14:textId="77777777" w:rsidR="00000000" w:rsidRDefault="002703A1">
      <w:pPr>
        <w:pStyle w:val="af1"/>
        <w:rPr>
          <w:rtl/>
        </w:rPr>
      </w:pPr>
      <w:r>
        <w:rPr>
          <w:rtl/>
        </w:rPr>
        <w:t>היו"ר אלי בן-מנחם:</w:t>
      </w:r>
    </w:p>
    <w:p w14:paraId="25A67DD3" w14:textId="77777777" w:rsidR="00000000" w:rsidRDefault="002703A1">
      <w:pPr>
        <w:pStyle w:val="a0"/>
        <w:ind w:firstLine="0"/>
        <w:rPr>
          <w:rFonts w:hint="cs"/>
          <w:rtl/>
        </w:rPr>
      </w:pPr>
    </w:p>
    <w:p w14:paraId="7F35D99F" w14:textId="77777777" w:rsidR="00000000" w:rsidRDefault="002703A1">
      <w:pPr>
        <w:pStyle w:val="a0"/>
        <w:ind w:firstLine="0"/>
        <w:rPr>
          <w:rFonts w:hint="cs"/>
          <w:rtl/>
        </w:rPr>
      </w:pPr>
      <w:r>
        <w:rPr>
          <w:rFonts w:hint="cs"/>
          <w:rtl/>
        </w:rPr>
        <w:tab/>
        <w:t xml:space="preserve">תודה לחבר הכנסת מח'ול. חבר הכנסת אחמד טיבי - אינו נוכח. חבר הכנסת חיים אורון - אינו נוכח. חבר הכנסת אברהם רביץ - </w:t>
      </w:r>
      <w:r>
        <w:rPr>
          <w:rFonts w:hint="cs"/>
          <w:rtl/>
        </w:rPr>
        <w:t xml:space="preserve">אינו נוכח. חבר הכנסת יעקב מרגי - אינו נוכח. אחרון חביב </w:t>
      </w:r>
      <w:r>
        <w:rPr>
          <w:rtl/>
        </w:rPr>
        <w:t>–</w:t>
      </w:r>
      <w:r>
        <w:rPr>
          <w:rFonts w:hint="cs"/>
          <w:rtl/>
        </w:rPr>
        <w:t xml:space="preserve"> חבר הכנסת מגלי והבה. חבר הכנסת זאב, התפלאתי, אתה כאן ואתה לא רשום. אמרתי, אולי נרגעת והחלטת לא לדבר באופן קבוע. אבל שמך מופיע. אתה תהיה אחריו. </w:t>
      </w:r>
    </w:p>
    <w:p w14:paraId="4FEA9E06" w14:textId="77777777" w:rsidR="00000000" w:rsidRDefault="002703A1">
      <w:pPr>
        <w:pStyle w:val="a0"/>
        <w:ind w:firstLine="0"/>
        <w:rPr>
          <w:rFonts w:hint="cs"/>
          <w:rtl/>
        </w:rPr>
      </w:pPr>
    </w:p>
    <w:p w14:paraId="76BD305B" w14:textId="77777777" w:rsidR="00000000" w:rsidRDefault="002703A1">
      <w:pPr>
        <w:pStyle w:val="a"/>
        <w:rPr>
          <w:rtl/>
        </w:rPr>
      </w:pPr>
      <w:bookmarkStart w:id="294" w:name="FS000000542T03_05_2004_20_10_26C"/>
      <w:bookmarkStart w:id="295" w:name="FS000001030T03_05_2004_20_10_40"/>
      <w:bookmarkStart w:id="296" w:name="_Toc72672403"/>
      <w:bookmarkEnd w:id="294"/>
      <w:bookmarkEnd w:id="295"/>
      <w:r>
        <w:rPr>
          <w:rFonts w:hint="eastAsia"/>
          <w:rtl/>
        </w:rPr>
        <w:t>מגלי</w:t>
      </w:r>
      <w:r>
        <w:rPr>
          <w:rtl/>
        </w:rPr>
        <w:t xml:space="preserve"> והבה (הליכוד):</w:t>
      </w:r>
      <w:bookmarkEnd w:id="296"/>
    </w:p>
    <w:p w14:paraId="52F50DA4" w14:textId="77777777" w:rsidR="00000000" w:rsidRDefault="002703A1">
      <w:pPr>
        <w:pStyle w:val="a0"/>
        <w:rPr>
          <w:rFonts w:hint="cs"/>
          <w:rtl/>
        </w:rPr>
      </w:pPr>
    </w:p>
    <w:p w14:paraId="1E192CB7" w14:textId="77777777" w:rsidR="00000000" w:rsidRDefault="002703A1">
      <w:pPr>
        <w:pStyle w:val="a0"/>
        <w:rPr>
          <w:rFonts w:hint="cs"/>
          <w:rtl/>
        </w:rPr>
      </w:pPr>
      <w:r>
        <w:rPr>
          <w:rFonts w:hint="cs"/>
          <w:rtl/>
        </w:rPr>
        <w:t>אדוני היושב-ראש, חברי חברי הכנסת,</w:t>
      </w:r>
      <w:r>
        <w:rPr>
          <w:rFonts w:hint="cs"/>
          <w:rtl/>
        </w:rPr>
        <w:t xml:space="preserve"> שמעתי בקשב את דברי חבר הכנסת עסאם מח'ול, וחשבתי שעם הזמן הוא ישתפר וילמד וכשהוא חוזר מפגרה הוא ידע מה קרה מאוקטובר 2000 עד היום, ומתברר שהמטענים שהוא נושא אתו רק מגדילים את הפער בין מדינת ישראל לבין הרשות הפלסטינית.</w:t>
      </w:r>
    </w:p>
    <w:p w14:paraId="46D51DAE" w14:textId="77777777" w:rsidR="00000000" w:rsidRDefault="002703A1">
      <w:pPr>
        <w:pStyle w:val="a0"/>
        <w:rPr>
          <w:rFonts w:hint="cs"/>
          <w:rtl/>
        </w:rPr>
      </w:pPr>
    </w:p>
    <w:p w14:paraId="78E074B3" w14:textId="77777777" w:rsidR="00000000" w:rsidRDefault="002703A1">
      <w:pPr>
        <w:pStyle w:val="a0"/>
        <w:rPr>
          <w:rFonts w:hint="cs"/>
          <w:rtl/>
        </w:rPr>
      </w:pPr>
      <w:r>
        <w:rPr>
          <w:rFonts w:hint="cs"/>
          <w:rtl/>
        </w:rPr>
        <w:t>חבר הכנסת מח'ול שכח שבאוקטובר 2000 התל</w:t>
      </w:r>
      <w:r>
        <w:rPr>
          <w:rFonts w:hint="cs"/>
          <w:rtl/>
        </w:rPr>
        <w:t>"ג למשפחה הפלסטינית, רבותי, היה 3,500 דולר בשנה.</w:t>
      </w:r>
    </w:p>
    <w:p w14:paraId="55E9E4B9" w14:textId="77777777" w:rsidR="00000000" w:rsidRDefault="002703A1">
      <w:pPr>
        <w:pStyle w:val="a0"/>
        <w:ind w:firstLine="0"/>
        <w:rPr>
          <w:rFonts w:hint="cs"/>
          <w:rtl/>
        </w:rPr>
      </w:pPr>
    </w:p>
    <w:p w14:paraId="08F8640D" w14:textId="77777777" w:rsidR="00000000" w:rsidRDefault="002703A1">
      <w:pPr>
        <w:pStyle w:val="af0"/>
        <w:rPr>
          <w:rtl/>
        </w:rPr>
      </w:pPr>
      <w:r>
        <w:rPr>
          <w:rFonts w:hint="eastAsia"/>
          <w:rtl/>
        </w:rPr>
        <w:t>עסאם</w:t>
      </w:r>
      <w:r>
        <w:rPr>
          <w:rtl/>
        </w:rPr>
        <w:t xml:space="preserve"> מח'ול (חד"ש-תע"ל):</w:t>
      </w:r>
    </w:p>
    <w:p w14:paraId="3C230E34" w14:textId="77777777" w:rsidR="00000000" w:rsidRDefault="002703A1">
      <w:pPr>
        <w:pStyle w:val="a0"/>
        <w:rPr>
          <w:rFonts w:hint="cs"/>
          <w:rtl/>
        </w:rPr>
      </w:pPr>
    </w:p>
    <w:p w14:paraId="27E4C5AC" w14:textId="77777777" w:rsidR="00000000" w:rsidRDefault="002703A1">
      <w:pPr>
        <w:pStyle w:val="a0"/>
        <w:rPr>
          <w:rFonts w:hint="cs"/>
          <w:rtl/>
        </w:rPr>
      </w:pPr>
      <w:r>
        <w:rPr>
          <w:rFonts w:hint="cs"/>
          <w:rtl/>
        </w:rPr>
        <w:t xml:space="preserve">- - - </w:t>
      </w:r>
    </w:p>
    <w:p w14:paraId="0E8016BA" w14:textId="77777777" w:rsidR="00000000" w:rsidRDefault="002703A1">
      <w:pPr>
        <w:pStyle w:val="a0"/>
        <w:ind w:firstLine="0"/>
        <w:rPr>
          <w:rFonts w:hint="cs"/>
          <w:rtl/>
        </w:rPr>
      </w:pPr>
    </w:p>
    <w:p w14:paraId="62F49CBC" w14:textId="77777777" w:rsidR="00000000" w:rsidRDefault="002703A1">
      <w:pPr>
        <w:pStyle w:val="-"/>
        <w:rPr>
          <w:rtl/>
        </w:rPr>
      </w:pPr>
      <w:bookmarkStart w:id="297" w:name="FS000001030T03_05_2004_20_11_47C"/>
      <w:bookmarkEnd w:id="297"/>
      <w:r>
        <w:rPr>
          <w:rtl/>
        </w:rPr>
        <w:t>מגלי והבה (הליכוד):</w:t>
      </w:r>
    </w:p>
    <w:p w14:paraId="5D2DB6DB" w14:textId="77777777" w:rsidR="00000000" w:rsidRDefault="002703A1">
      <w:pPr>
        <w:pStyle w:val="a0"/>
        <w:rPr>
          <w:rtl/>
        </w:rPr>
      </w:pPr>
    </w:p>
    <w:p w14:paraId="3DCCD23D" w14:textId="77777777" w:rsidR="00000000" w:rsidRDefault="002703A1">
      <w:pPr>
        <w:pStyle w:val="a0"/>
        <w:rPr>
          <w:rFonts w:hint="cs"/>
          <w:rtl/>
        </w:rPr>
      </w:pPr>
      <w:r>
        <w:rPr>
          <w:rFonts w:hint="cs"/>
          <w:rtl/>
        </w:rPr>
        <w:t xml:space="preserve">עכשיו תשתוק ותשמע עד הסוף, כי אתה כל הזמן מטיף בצורה ארסית, וזה דבר שמביא לא רק להרחקת שני הצדדים. תלמד איך לדבר כאן בכנסת. אתה כל הזמן מטיף נגד ישראל, </w:t>
      </w:r>
      <w:r>
        <w:rPr>
          <w:rFonts w:hint="cs"/>
          <w:rtl/>
        </w:rPr>
        <w:t>נגד המדינה שלך.</w:t>
      </w:r>
    </w:p>
    <w:p w14:paraId="75AA5077" w14:textId="77777777" w:rsidR="00000000" w:rsidRDefault="002703A1">
      <w:pPr>
        <w:pStyle w:val="a0"/>
        <w:rPr>
          <w:rFonts w:hint="cs"/>
          <w:rtl/>
        </w:rPr>
      </w:pPr>
    </w:p>
    <w:p w14:paraId="21DDCB0F" w14:textId="77777777" w:rsidR="00000000" w:rsidRDefault="002703A1">
      <w:pPr>
        <w:pStyle w:val="a0"/>
        <w:rPr>
          <w:rFonts w:hint="cs"/>
          <w:rtl/>
        </w:rPr>
      </w:pPr>
      <w:r>
        <w:rPr>
          <w:rFonts w:hint="cs"/>
          <w:rtl/>
        </w:rPr>
        <w:t xml:space="preserve">לצערי הרב, במקום שיגיד ליושב-ראש ערפאת, ש-3.5 מיליארדי הדולר שברשותו - - - </w:t>
      </w:r>
    </w:p>
    <w:p w14:paraId="54C3D298" w14:textId="77777777" w:rsidR="00000000" w:rsidRDefault="002703A1">
      <w:pPr>
        <w:pStyle w:val="a0"/>
        <w:ind w:firstLine="0"/>
        <w:rPr>
          <w:rtl/>
        </w:rPr>
      </w:pPr>
    </w:p>
    <w:p w14:paraId="7772EA61" w14:textId="77777777" w:rsidR="00000000" w:rsidRDefault="002703A1">
      <w:pPr>
        <w:pStyle w:val="af0"/>
        <w:rPr>
          <w:rtl/>
        </w:rPr>
      </w:pPr>
      <w:r>
        <w:rPr>
          <w:rFonts w:hint="eastAsia"/>
          <w:rtl/>
        </w:rPr>
        <w:t>מיכאל</w:t>
      </w:r>
      <w:r>
        <w:rPr>
          <w:rtl/>
        </w:rPr>
        <w:t xml:space="preserve"> איתן (הליכוד):</w:t>
      </w:r>
    </w:p>
    <w:p w14:paraId="0E96914A" w14:textId="77777777" w:rsidR="00000000" w:rsidRDefault="002703A1">
      <w:pPr>
        <w:pStyle w:val="a0"/>
        <w:rPr>
          <w:rFonts w:hint="cs"/>
          <w:rtl/>
        </w:rPr>
      </w:pPr>
    </w:p>
    <w:p w14:paraId="415075B6" w14:textId="77777777" w:rsidR="00000000" w:rsidRDefault="002703A1">
      <w:pPr>
        <w:pStyle w:val="a0"/>
        <w:rPr>
          <w:rFonts w:hint="cs"/>
          <w:rtl/>
        </w:rPr>
      </w:pPr>
      <w:r>
        <w:rPr>
          <w:rFonts w:hint="cs"/>
          <w:rtl/>
        </w:rPr>
        <w:t>למה אתה מעליב אותו? אתה אומר לו שיצא מהמדינה שלו. הוא נעלב והלך.</w:t>
      </w:r>
    </w:p>
    <w:p w14:paraId="46C098F0" w14:textId="77777777" w:rsidR="00000000" w:rsidRDefault="002703A1">
      <w:pPr>
        <w:pStyle w:val="a0"/>
        <w:ind w:firstLine="0"/>
        <w:rPr>
          <w:rFonts w:hint="cs"/>
          <w:rtl/>
        </w:rPr>
      </w:pPr>
    </w:p>
    <w:p w14:paraId="65B81683" w14:textId="77777777" w:rsidR="00000000" w:rsidRDefault="002703A1">
      <w:pPr>
        <w:pStyle w:val="-"/>
        <w:rPr>
          <w:rtl/>
        </w:rPr>
      </w:pPr>
      <w:bookmarkStart w:id="298" w:name="FS000001030T03_05_2004_20_13_10C"/>
      <w:bookmarkEnd w:id="298"/>
      <w:r>
        <w:rPr>
          <w:rtl/>
        </w:rPr>
        <w:t>מגלי והבה (הליכוד):</w:t>
      </w:r>
    </w:p>
    <w:p w14:paraId="62448BEF" w14:textId="77777777" w:rsidR="00000000" w:rsidRDefault="002703A1">
      <w:pPr>
        <w:pStyle w:val="a0"/>
        <w:rPr>
          <w:rtl/>
        </w:rPr>
      </w:pPr>
    </w:p>
    <w:p w14:paraId="7AB942B0" w14:textId="77777777" w:rsidR="00000000" w:rsidRDefault="002703A1">
      <w:pPr>
        <w:pStyle w:val="a0"/>
        <w:rPr>
          <w:rFonts w:hint="cs"/>
          <w:rtl/>
        </w:rPr>
      </w:pPr>
      <w:r>
        <w:rPr>
          <w:rFonts w:hint="cs"/>
          <w:rtl/>
        </w:rPr>
        <w:t>יכול להיות שזה פתרון יותר קל. אני  מסכים אתך. הייתי ע</w:t>
      </w:r>
      <w:r>
        <w:rPr>
          <w:rFonts w:hint="cs"/>
          <w:rtl/>
        </w:rPr>
        <w:t>כשיו ב-</w:t>
      </w:r>
      <w:r>
        <w:rPr>
          <w:rFonts w:hint="cs"/>
        </w:rPr>
        <w:t>IPU</w:t>
      </w:r>
      <w:r>
        <w:rPr>
          <w:rFonts w:hint="cs"/>
          <w:rtl/>
        </w:rPr>
        <w:t xml:space="preserve"> ושמעתי נציגים של מדינות ערב ונציגים של הרשות הפלסטינית. חברי הכנסת הערבים כאן הם הרבה יותר קיצוניים והרבה יותר ארסיים כלפי המדינה שהם חיים בה ושנותנת להם את כל האפשרויות להיות חלק ממנה. אני לא מבין, במקום שיקרב הוא מרחיק. </w:t>
      </w:r>
    </w:p>
    <w:p w14:paraId="3040453C" w14:textId="77777777" w:rsidR="00000000" w:rsidRDefault="002703A1">
      <w:pPr>
        <w:pStyle w:val="a0"/>
        <w:ind w:firstLine="0"/>
        <w:rPr>
          <w:rFonts w:hint="cs"/>
          <w:rtl/>
        </w:rPr>
      </w:pPr>
    </w:p>
    <w:p w14:paraId="2CACECD5" w14:textId="77777777" w:rsidR="00000000" w:rsidRDefault="002703A1">
      <w:pPr>
        <w:pStyle w:val="af0"/>
        <w:rPr>
          <w:rtl/>
        </w:rPr>
      </w:pPr>
      <w:r>
        <w:rPr>
          <w:rFonts w:hint="eastAsia"/>
          <w:rtl/>
        </w:rPr>
        <w:t>נסים</w:t>
      </w:r>
      <w:r>
        <w:rPr>
          <w:rtl/>
        </w:rPr>
        <w:t xml:space="preserve"> זאב (ש"ס):</w:t>
      </w:r>
    </w:p>
    <w:p w14:paraId="01067FA6" w14:textId="77777777" w:rsidR="00000000" w:rsidRDefault="002703A1">
      <w:pPr>
        <w:pStyle w:val="a0"/>
        <w:rPr>
          <w:rFonts w:hint="cs"/>
          <w:rtl/>
        </w:rPr>
      </w:pPr>
    </w:p>
    <w:p w14:paraId="715BB5BB" w14:textId="77777777" w:rsidR="00000000" w:rsidRDefault="002703A1">
      <w:pPr>
        <w:pStyle w:val="a0"/>
        <w:rPr>
          <w:rFonts w:hint="cs"/>
          <w:rtl/>
        </w:rPr>
      </w:pPr>
      <w:r>
        <w:rPr>
          <w:rFonts w:hint="cs"/>
          <w:rtl/>
        </w:rPr>
        <w:t xml:space="preserve">- - </w:t>
      </w:r>
      <w:r>
        <w:rPr>
          <w:rFonts w:hint="cs"/>
          <w:rtl/>
        </w:rPr>
        <w:t xml:space="preserve">- </w:t>
      </w:r>
    </w:p>
    <w:p w14:paraId="6657AA23" w14:textId="77777777" w:rsidR="00000000" w:rsidRDefault="002703A1">
      <w:pPr>
        <w:pStyle w:val="a0"/>
        <w:ind w:firstLine="0"/>
        <w:rPr>
          <w:rFonts w:hint="cs"/>
          <w:rtl/>
        </w:rPr>
      </w:pPr>
    </w:p>
    <w:p w14:paraId="4C26F8F9" w14:textId="77777777" w:rsidR="00000000" w:rsidRDefault="002703A1">
      <w:pPr>
        <w:pStyle w:val="-"/>
        <w:rPr>
          <w:rtl/>
        </w:rPr>
      </w:pPr>
      <w:bookmarkStart w:id="299" w:name="FS000001030T03_05_2004_20_14_14"/>
      <w:bookmarkEnd w:id="299"/>
      <w:r>
        <w:rPr>
          <w:rFonts w:hint="eastAsia"/>
          <w:rtl/>
        </w:rPr>
        <w:t>מגלי</w:t>
      </w:r>
      <w:r>
        <w:rPr>
          <w:rtl/>
        </w:rPr>
        <w:t xml:space="preserve"> והבה (הליכוד):</w:t>
      </w:r>
    </w:p>
    <w:p w14:paraId="0E2A56C1" w14:textId="77777777" w:rsidR="00000000" w:rsidRDefault="002703A1">
      <w:pPr>
        <w:pStyle w:val="a0"/>
        <w:rPr>
          <w:rFonts w:hint="cs"/>
          <w:rtl/>
        </w:rPr>
      </w:pPr>
    </w:p>
    <w:p w14:paraId="094EEBFB" w14:textId="77777777" w:rsidR="00000000" w:rsidRDefault="002703A1">
      <w:pPr>
        <w:pStyle w:val="a0"/>
        <w:rPr>
          <w:rFonts w:hint="cs"/>
          <w:rtl/>
        </w:rPr>
      </w:pPr>
      <w:r>
        <w:rPr>
          <w:rFonts w:hint="cs"/>
          <w:rtl/>
        </w:rPr>
        <w:t>רציתי להתייחס לנושא אחר, וטוב שחברי מיקי איתן נמצא כאן, כי צריך ללמוד לקרוא נתונים מעל במה זאת כאשר מדברים על תוצאות המשאל שהיה.</w:t>
      </w:r>
    </w:p>
    <w:p w14:paraId="33BFA2B3" w14:textId="77777777" w:rsidR="00000000" w:rsidRDefault="002703A1">
      <w:pPr>
        <w:pStyle w:val="a0"/>
        <w:rPr>
          <w:rFonts w:hint="cs"/>
          <w:rtl/>
        </w:rPr>
      </w:pPr>
    </w:p>
    <w:p w14:paraId="59D16E70" w14:textId="77777777" w:rsidR="00000000" w:rsidRDefault="002703A1">
      <w:pPr>
        <w:pStyle w:val="a0"/>
        <w:rPr>
          <w:rFonts w:hint="cs"/>
          <w:rtl/>
        </w:rPr>
      </w:pPr>
      <w:r>
        <w:rPr>
          <w:rFonts w:hint="cs"/>
          <w:rtl/>
        </w:rPr>
        <w:t>עלה כאן חבר הכנסת ודיבר. גם כשבאים להודות בתבוסה מסוימת במגזר מסוים וגם כשבאים לציין הישג, צריך להגיד</w:t>
      </w:r>
      <w:r>
        <w:rPr>
          <w:rFonts w:hint="cs"/>
          <w:rtl/>
        </w:rPr>
        <w:t xml:space="preserve"> תמיד את האמת. כך חונכתי וכך יהיה. נאמר כאן שבסך הכול הצביעו במגזר 1,000 איש.</w:t>
      </w:r>
    </w:p>
    <w:p w14:paraId="5286AE7B" w14:textId="77777777" w:rsidR="00000000" w:rsidRDefault="002703A1">
      <w:pPr>
        <w:pStyle w:val="a0"/>
        <w:ind w:firstLine="0"/>
        <w:rPr>
          <w:rFonts w:hint="cs"/>
          <w:rtl/>
        </w:rPr>
      </w:pPr>
    </w:p>
    <w:p w14:paraId="13E07ED3" w14:textId="77777777" w:rsidR="00000000" w:rsidRDefault="002703A1">
      <w:pPr>
        <w:pStyle w:val="af1"/>
        <w:rPr>
          <w:rtl/>
        </w:rPr>
      </w:pPr>
      <w:r>
        <w:rPr>
          <w:rtl/>
        </w:rPr>
        <w:t>היו"ר אלי בן-מנחם:</w:t>
      </w:r>
    </w:p>
    <w:p w14:paraId="266E2BD6" w14:textId="77777777" w:rsidR="00000000" w:rsidRDefault="002703A1">
      <w:pPr>
        <w:pStyle w:val="a0"/>
        <w:ind w:firstLine="0"/>
        <w:rPr>
          <w:rFonts w:hint="cs"/>
          <w:rtl/>
        </w:rPr>
      </w:pPr>
    </w:p>
    <w:p w14:paraId="6B9479A5" w14:textId="77777777" w:rsidR="00000000" w:rsidRDefault="002703A1">
      <w:pPr>
        <w:pStyle w:val="a0"/>
        <w:ind w:firstLine="0"/>
        <w:rPr>
          <w:rFonts w:hint="cs"/>
          <w:rtl/>
        </w:rPr>
      </w:pPr>
      <w:r>
        <w:rPr>
          <w:rFonts w:hint="cs"/>
          <w:rtl/>
        </w:rPr>
        <w:tab/>
        <w:t>סליחה, כדי שהציבור ידע למה אתה מתכוון, אני רוצה להבהיר. אתה יודע ואני יודע למה אתה מתכוון.</w:t>
      </w:r>
    </w:p>
    <w:p w14:paraId="3A0BA507" w14:textId="77777777" w:rsidR="00000000" w:rsidRDefault="002703A1">
      <w:pPr>
        <w:pStyle w:val="a0"/>
        <w:ind w:firstLine="0"/>
        <w:rPr>
          <w:rFonts w:hint="cs"/>
          <w:rtl/>
        </w:rPr>
      </w:pPr>
    </w:p>
    <w:p w14:paraId="6BC6E192" w14:textId="77777777" w:rsidR="00000000" w:rsidRDefault="002703A1">
      <w:pPr>
        <w:pStyle w:val="-"/>
        <w:rPr>
          <w:rtl/>
        </w:rPr>
      </w:pPr>
      <w:bookmarkStart w:id="300" w:name="FS000001030T03_05_2004_20_15_52C"/>
      <w:bookmarkEnd w:id="300"/>
      <w:r>
        <w:rPr>
          <w:rtl/>
        </w:rPr>
        <w:t>מגלי והבה (הליכוד):</w:t>
      </w:r>
    </w:p>
    <w:p w14:paraId="47C88AAF" w14:textId="77777777" w:rsidR="00000000" w:rsidRDefault="002703A1">
      <w:pPr>
        <w:pStyle w:val="a0"/>
        <w:rPr>
          <w:rtl/>
        </w:rPr>
      </w:pPr>
    </w:p>
    <w:p w14:paraId="737D4419" w14:textId="77777777" w:rsidR="00000000" w:rsidRDefault="002703A1">
      <w:pPr>
        <w:pStyle w:val="a0"/>
        <w:rPr>
          <w:rFonts w:hint="cs"/>
          <w:rtl/>
        </w:rPr>
      </w:pPr>
      <w:r>
        <w:rPr>
          <w:rFonts w:hint="cs"/>
          <w:rtl/>
        </w:rPr>
        <w:t>אני מתכוון לחבר הכנסת איוב קרא.</w:t>
      </w:r>
    </w:p>
    <w:p w14:paraId="27AA5BD5" w14:textId="77777777" w:rsidR="00000000" w:rsidRDefault="002703A1">
      <w:pPr>
        <w:pStyle w:val="a0"/>
        <w:ind w:firstLine="0"/>
        <w:rPr>
          <w:rFonts w:hint="cs"/>
          <w:rtl/>
        </w:rPr>
      </w:pPr>
    </w:p>
    <w:p w14:paraId="4D91D1D2" w14:textId="77777777" w:rsidR="00000000" w:rsidRDefault="002703A1">
      <w:pPr>
        <w:pStyle w:val="af1"/>
        <w:rPr>
          <w:rtl/>
        </w:rPr>
      </w:pPr>
      <w:r>
        <w:rPr>
          <w:rtl/>
        </w:rPr>
        <w:t xml:space="preserve">היו"ר אלי </w:t>
      </w:r>
      <w:r>
        <w:rPr>
          <w:rtl/>
        </w:rPr>
        <w:t>בן-מנחם:</w:t>
      </w:r>
    </w:p>
    <w:p w14:paraId="6E2B3E27" w14:textId="77777777" w:rsidR="00000000" w:rsidRDefault="002703A1">
      <w:pPr>
        <w:pStyle w:val="a0"/>
        <w:ind w:firstLine="0"/>
        <w:rPr>
          <w:rFonts w:hint="cs"/>
          <w:rtl/>
        </w:rPr>
      </w:pPr>
    </w:p>
    <w:p w14:paraId="0BFC4858" w14:textId="77777777" w:rsidR="00000000" w:rsidRDefault="002703A1">
      <w:pPr>
        <w:pStyle w:val="a0"/>
        <w:ind w:firstLine="0"/>
        <w:rPr>
          <w:rFonts w:hint="cs"/>
          <w:rtl/>
        </w:rPr>
      </w:pPr>
      <w:r>
        <w:rPr>
          <w:rFonts w:hint="cs"/>
          <w:rtl/>
        </w:rPr>
        <w:tab/>
        <w:t>הציבור רוצה לדעת. חבר הכנסת איוב קרא אמר שהצביעו 1,000 איש במגזר הדרוזי.</w:t>
      </w:r>
    </w:p>
    <w:p w14:paraId="68701A47" w14:textId="77777777" w:rsidR="00000000" w:rsidRDefault="002703A1">
      <w:pPr>
        <w:pStyle w:val="a0"/>
        <w:ind w:firstLine="0"/>
        <w:rPr>
          <w:rtl/>
        </w:rPr>
      </w:pPr>
    </w:p>
    <w:p w14:paraId="2FAD0C7B" w14:textId="77777777" w:rsidR="00000000" w:rsidRDefault="002703A1">
      <w:pPr>
        <w:pStyle w:val="-"/>
        <w:rPr>
          <w:rtl/>
        </w:rPr>
      </w:pPr>
      <w:bookmarkStart w:id="301" w:name="FS000001030T03_05_2004_20_16_16C"/>
      <w:bookmarkEnd w:id="301"/>
      <w:r>
        <w:rPr>
          <w:rtl/>
        </w:rPr>
        <w:t>מגלי והבה (הליכוד):</w:t>
      </w:r>
    </w:p>
    <w:p w14:paraId="1CC499BC" w14:textId="77777777" w:rsidR="00000000" w:rsidRDefault="002703A1">
      <w:pPr>
        <w:pStyle w:val="a0"/>
        <w:rPr>
          <w:rFonts w:hint="cs"/>
          <w:rtl/>
        </w:rPr>
      </w:pPr>
    </w:p>
    <w:p w14:paraId="3D4A8CFA" w14:textId="77777777" w:rsidR="00000000" w:rsidRDefault="002703A1">
      <w:pPr>
        <w:pStyle w:val="a0"/>
        <w:rPr>
          <w:rFonts w:hint="cs"/>
          <w:rtl/>
        </w:rPr>
      </w:pPr>
      <w:r>
        <w:rPr>
          <w:rFonts w:hint="cs"/>
          <w:rtl/>
        </w:rPr>
        <w:t xml:space="preserve">זה לא נכון. לא רק שזה לא נכון, המספרים אינם מדויקים. אנחנו מדברים על 6,000 מתפקדים. 2,600 אנשים </w:t>
      </w:r>
      <w:r>
        <w:rPr>
          <w:rtl/>
        </w:rPr>
        <w:t>–</w:t>
      </w:r>
      <w:r>
        <w:rPr>
          <w:rFonts w:hint="cs"/>
          <w:rtl/>
        </w:rPr>
        <w:t xml:space="preserve"> מיקי, תבדוק ותרשום, יש לי הנתונים פה </w:t>
      </w:r>
      <w:r>
        <w:rPr>
          <w:rtl/>
        </w:rPr>
        <w:t>–</w:t>
      </w:r>
      <w:r>
        <w:rPr>
          <w:rFonts w:hint="cs"/>
          <w:rtl/>
        </w:rPr>
        <w:t xml:space="preserve"> הצביעו במשאל.</w:t>
      </w:r>
      <w:r>
        <w:rPr>
          <w:rFonts w:hint="cs"/>
          <w:rtl/>
        </w:rPr>
        <w:t xml:space="preserve"> מתוכם הצביעו 2,200 בעד ההתנתקות. זאת אומרת, יש מקומות שהצביעו 70% ו-75%. אני לא רוצה למנות כאן את היישובים, אבל הם נתנו את המסר שלהם, שהם בעד תוכנית ההתנתקות של ראש הממשלה. היו 400 שהתנגדו. אבל לבוא מעל במה זאת, אדוני היושב-ראש, ולעוות את הנתונים כדי למצו</w:t>
      </w:r>
      <w:r>
        <w:rPr>
          <w:rFonts w:hint="cs"/>
          <w:rtl/>
        </w:rPr>
        <w:t xml:space="preserve">א חן בעיני מישהו, מה שעשה חבר הכנסת איוב קרא, אני לא אסכים לכך. </w:t>
      </w:r>
    </w:p>
    <w:p w14:paraId="700F17D4" w14:textId="77777777" w:rsidR="00000000" w:rsidRDefault="002703A1">
      <w:pPr>
        <w:pStyle w:val="a0"/>
        <w:ind w:firstLine="0"/>
        <w:rPr>
          <w:rFonts w:hint="cs"/>
          <w:rtl/>
        </w:rPr>
      </w:pPr>
    </w:p>
    <w:p w14:paraId="0E120506" w14:textId="77777777" w:rsidR="00000000" w:rsidRDefault="002703A1">
      <w:pPr>
        <w:pStyle w:val="af0"/>
        <w:rPr>
          <w:rtl/>
        </w:rPr>
      </w:pPr>
      <w:r>
        <w:rPr>
          <w:rFonts w:hint="eastAsia"/>
          <w:rtl/>
        </w:rPr>
        <w:t>אילן</w:t>
      </w:r>
      <w:r>
        <w:rPr>
          <w:rtl/>
        </w:rPr>
        <w:t xml:space="preserve"> ליבוביץ (שינוי):</w:t>
      </w:r>
    </w:p>
    <w:p w14:paraId="645764F6" w14:textId="77777777" w:rsidR="00000000" w:rsidRDefault="002703A1">
      <w:pPr>
        <w:pStyle w:val="a0"/>
        <w:rPr>
          <w:rFonts w:hint="cs"/>
          <w:rtl/>
        </w:rPr>
      </w:pPr>
    </w:p>
    <w:p w14:paraId="07C90A89" w14:textId="77777777" w:rsidR="00000000" w:rsidRDefault="002703A1">
      <w:pPr>
        <w:pStyle w:val="a0"/>
        <w:rPr>
          <w:rFonts w:hint="cs"/>
          <w:rtl/>
        </w:rPr>
      </w:pPr>
      <w:r>
        <w:rPr>
          <w:rFonts w:hint="cs"/>
          <w:rtl/>
        </w:rPr>
        <w:t>כלומר, במגזר הדרוזי שרון ניצח?</w:t>
      </w:r>
    </w:p>
    <w:p w14:paraId="46A5E317" w14:textId="77777777" w:rsidR="00000000" w:rsidRDefault="002703A1">
      <w:pPr>
        <w:pStyle w:val="a0"/>
        <w:ind w:firstLine="0"/>
        <w:rPr>
          <w:rFonts w:hint="cs"/>
          <w:rtl/>
        </w:rPr>
      </w:pPr>
    </w:p>
    <w:p w14:paraId="6505C178" w14:textId="77777777" w:rsidR="00000000" w:rsidRDefault="002703A1">
      <w:pPr>
        <w:pStyle w:val="-"/>
        <w:rPr>
          <w:rtl/>
        </w:rPr>
      </w:pPr>
      <w:bookmarkStart w:id="302" w:name="FS000001030T03_05_2004_20_18_26C"/>
      <w:bookmarkEnd w:id="302"/>
      <w:r>
        <w:rPr>
          <w:rtl/>
        </w:rPr>
        <w:t>מגלי והבה (הליכוד):</w:t>
      </w:r>
    </w:p>
    <w:p w14:paraId="28DC09D0" w14:textId="77777777" w:rsidR="00000000" w:rsidRDefault="002703A1">
      <w:pPr>
        <w:pStyle w:val="a0"/>
        <w:rPr>
          <w:rtl/>
        </w:rPr>
      </w:pPr>
    </w:p>
    <w:p w14:paraId="1C7135A6" w14:textId="77777777" w:rsidR="00000000" w:rsidRDefault="002703A1">
      <w:pPr>
        <w:pStyle w:val="a0"/>
        <w:rPr>
          <w:rFonts w:hint="cs"/>
        </w:rPr>
      </w:pPr>
      <w:r>
        <w:rPr>
          <w:rFonts w:hint="cs"/>
          <w:rtl/>
        </w:rPr>
        <w:t>שרון ניצח בגדול. אמרתי את זה היום בישיבת הסיעה. היתה תמיכה מצד כל ראשי הרשויות ומצד מתפקדי הליכוד. הם החליטו לתמוך</w:t>
      </w:r>
      <w:r>
        <w:rPr>
          <w:rFonts w:hint="cs"/>
          <w:rtl/>
        </w:rPr>
        <w:t xml:space="preserve"> בראש הממשלה. כל מי שאומר אחרת ואינו בודק את הנתונים </w:t>
      </w:r>
      <w:r>
        <w:rPr>
          <w:rtl/>
        </w:rPr>
        <w:t>–</w:t>
      </w:r>
      <w:r>
        <w:rPr>
          <w:rFonts w:hint="cs"/>
          <w:rtl/>
        </w:rPr>
        <w:t xml:space="preserve"> ואני שמח, אדוני היושב-ראש, כי לא רציתי להזכיר שמות, אבל הציבור צריך לדעת את האמת, ומי שמדבר על נתונים צריך לבדוק, ללמוד ולדעת אותם. אני אומר דברים אלה מעל במה זאת כדי שיהיה צדק לאלה שהצביעו. המגזר הדרו</w:t>
      </w:r>
      <w:r>
        <w:rPr>
          <w:rFonts w:hint="cs"/>
          <w:rtl/>
        </w:rPr>
        <w:t>זי נתן תמיכה באחוזים גבוהים, בין 70% ל-90%, להתנתקות. לכן היה לי חשוב, אדוני היושב-ראש, להבהיר את הנקודה הזאת ולעשות צדק עם ציבור הבוחרים, ובכל זאת, בבחירה דמוקרטית אנחנו מקבלים את הכרעת הרוב.</w:t>
      </w:r>
    </w:p>
    <w:p w14:paraId="3E23E6EA" w14:textId="77777777" w:rsidR="00000000" w:rsidRDefault="002703A1">
      <w:pPr>
        <w:pStyle w:val="a0"/>
        <w:rPr>
          <w:rFonts w:hint="cs"/>
          <w:rtl/>
        </w:rPr>
      </w:pPr>
    </w:p>
    <w:p w14:paraId="025E6F09" w14:textId="77777777" w:rsidR="00000000" w:rsidRDefault="002703A1">
      <w:pPr>
        <w:pStyle w:val="af1"/>
        <w:rPr>
          <w:rtl/>
        </w:rPr>
      </w:pPr>
      <w:r>
        <w:rPr>
          <w:rtl/>
        </w:rPr>
        <w:t>היו"ר אלי בן-מנחם:</w:t>
      </w:r>
    </w:p>
    <w:p w14:paraId="7BD65F71" w14:textId="77777777" w:rsidR="00000000" w:rsidRDefault="002703A1">
      <w:pPr>
        <w:pStyle w:val="a0"/>
        <w:rPr>
          <w:rtl/>
        </w:rPr>
      </w:pPr>
    </w:p>
    <w:p w14:paraId="6A187493" w14:textId="77777777" w:rsidR="00000000" w:rsidRDefault="002703A1">
      <w:pPr>
        <w:pStyle w:val="a0"/>
        <w:rPr>
          <w:rFonts w:hint="cs"/>
          <w:rtl/>
        </w:rPr>
      </w:pPr>
      <w:r>
        <w:rPr>
          <w:rFonts w:hint="cs"/>
          <w:rtl/>
        </w:rPr>
        <w:t xml:space="preserve">תודה לחבר הכנסת והבה. חבר הכנסת נסים זאב, </w:t>
      </w:r>
      <w:r>
        <w:rPr>
          <w:rFonts w:hint="cs"/>
          <w:rtl/>
        </w:rPr>
        <w:t xml:space="preserve">ואחריו אפשרתי לדבר גם לחבר הכנסת אלסאנע, שהיה רשום. </w:t>
      </w:r>
    </w:p>
    <w:p w14:paraId="473D2C5B" w14:textId="77777777" w:rsidR="00000000" w:rsidRDefault="002703A1">
      <w:pPr>
        <w:pStyle w:val="a0"/>
        <w:rPr>
          <w:rFonts w:hint="cs"/>
          <w:rtl/>
        </w:rPr>
      </w:pPr>
    </w:p>
    <w:p w14:paraId="10DB69B1" w14:textId="77777777" w:rsidR="00000000" w:rsidRDefault="002703A1">
      <w:pPr>
        <w:pStyle w:val="af0"/>
        <w:rPr>
          <w:rtl/>
        </w:rPr>
      </w:pPr>
      <w:r>
        <w:rPr>
          <w:rFonts w:hint="eastAsia"/>
          <w:rtl/>
        </w:rPr>
        <w:t>קריאה</w:t>
      </w:r>
      <w:r>
        <w:rPr>
          <w:rtl/>
        </w:rPr>
        <w:t>:</w:t>
      </w:r>
    </w:p>
    <w:p w14:paraId="4C725B7B" w14:textId="77777777" w:rsidR="00000000" w:rsidRDefault="002703A1">
      <w:pPr>
        <w:pStyle w:val="a0"/>
        <w:rPr>
          <w:rFonts w:hint="cs"/>
          <w:rtl/>
        </w:rPr>
      </w:pPr>
    </w:p>
    <w:p w14:paraId="5A2C4FA7" w14:textId="77777777" w:rsidR="00000000" w:rsidRDefault="002703A1">
      <w:pPr>
        <w:pStyle w:val="a0"/>
        <w:rPr>
          <w:rFonts w:hint="cs"/>
          <w:rtl/>
        </w:rPr>
      </w:pPr>
      <w:r>
        <w:rPr>
          <w:rFonts w:hint="cs"/>
          <w:rtl/>
        </w:rPr>
        <w:t>- - -</w:t>
      </w:r>
    </w:p>
    <w:p w14:paraId="70F8AEEE" w14:textId="77777777" w:rsidR="00000000" w:rsidRDefault="002703A1">
      <w:pPr>
        <w:pStyle w:val="a0"/>
        <w:rPr>
          <w:rFonts w:hint="cs"/>
          <w:rtl/>
        </w:rPr>
      </w:pPr>
    </w:p>
    <w:p w14:paraId="0F5BC492" w14:textId="77777777" w:rsidR="00000000" w:rsidRDefault="002703A1">
      <w:pPr>
        <w:pStyle w:val="af1"/>
        <w:rPr>
          <w:rtl/>
        </w:rPr>
      </w:pPr>
      <w:r>
        <w:rPr>
          <w:rtl/>
        </w:rPr>
        <w:t>היו"ר אלי בן-מנחם:</w:t>
      </w:r>
    </w:p>
    <w:p w14:paraId="4E90BBED" w14:textId="77777777" w:rsidR="00000000" w:rsidRDefault="002703A1">
      <w:pPr>
        <w:pStyle w:val="a0"/>
        <w:rPr>
          <w:rtl/>
        </w:rPr>
      </w:pPr>
    </w:p>
    <w:p w14:paraId="2186575B" w14:textId="77777777" w:rsidR="00000000" w:rsidRDefault="002703A1">
      <w:pPr>
        <w:pStyle w:val="a0"/>
        <w:rPr>
          <w:rFonts w:hint="cs"/>
          <w:rtl/>
        </w:rPr>
      </w:pPr>
      <w:r>
        <w:rPr>
          <w:rFonts w:hint="cs"/>
          <w:rtl/>
        </w:rPr>
        <w:t>בלית ברירה אני מאפשר לו.</w:t>
      </w:r>
    </w:p>
    <w:p w14:paraId="39D1F2E2" w14:textId="77777777" w:rsidR="00000000" w:rsidRDefault="002703A1">
      <w:pPr>
        <w:pStyle w:val="a0"/>
        <w:rPr>
          <w:rFonts w:hint="cs"/>
          <w:rtl/>
        </w:rPr>
      </w:pPr>
    </w:p>
    <w:p w14:paraId="465FA41D" w14:textId="77777777" w:rsidR="00000000" w:rsidRDefault="002703A1">
      <w:pPr>
        <w:pStyle w:val="a"/>
        <w:rPr>
          <w:rtl/>
        </w:rPr>
      </w:pPr>
      <w:bookmarkStart w:id="303" w:name="FS000000490T03_05_2004_20_09_58"/>
      <w:bookmarkStart w:id="304" w:name="_Toc72672404"/>
      <w:bookmarkEnd w:id="303"/>
      <w:r>
        <w:rPr>
          <w:rFonts w:hint="eastAsia"/>
          <w:rtl/>
        </w:rPr>
        <w:t>נסים</w:t>
      </w:r>
      <w:r>
        <w:rPr>
          <w:rtl/>
        </w:rPr>
        <w:t xml:space="preserve"> זאב (ש"ס):</w:t>
      </w:r>
      <w:bookmarkEnd w:id="304"/>
    </w:p>
    <w:p w14:paraId="5E27C878" w14:textId="77777777" w:rsidR="00000000" w:rsidRDefault="002703A1">
      <w:pPr>
        <w:pStyle w:val="a0"/>
        <w:rPr>
          <w:rFonts w:hint="cs"/>
          <w:rtl/>
        </w:rPr>
      </w:pPr>
    </w:p>
    <w:p w14:paraId="37429EED" w14:textId="77777777" w:rsidR="00000000" w:rsidRDefault="002703A1">
      <w:pPr>
        <w:pStyle w:val="a0"/>
        <w:rPr>
          <w:rFonts w:hint="cs"/>
          <w:rtl/>
        </w:rPr>
      </w:pPr>
      <w:r>
        <w:rPr>
          <w:rFonts w:hint="cs"/>
          <w:rtl/>
        </w:rPr>
        <w:t>אדוני היושב-ראש, כנסת נכבדה, הצעת חוק פיקוח על מחירי מצרכים ושירותים היא הצעת חוק טובה. עד היום חייב החוק פרסום בשלושה עיתונ</w:t>
      </w:r>
      <w:r>
        <w:rPr>
          <w:rFonts w:hint="cs"/>
          <w:rtl/>
        </w:rPr>
        <w:t xml:space="preserve">ים </w:t>
      </w:r>
      <w:r>
        <w:rPr>
          <w:rFonts w:hint="eastAsia"/>
          <w:rtl/>
        </w:rPr>
        <w:t>–</w:t>
      </w:r>
      <w:r>
        <w:rPr>
          <w:rFonts w:hint="cs"/>
          <w:rtl/>
        </w:rPr>
        <w:t xml:space="preserve"> היום בשניים. מובן שהשפה הערבית היא חשובה - -</w:t>
      </w:r>
    </w:p>
    <w:p w14:paraId="11D7C331" w14:textId="77777777" w:rsidR="00000000" w:rsidRDefault="002703A1">
      <w:pPr>
        <w:pStyle w:val="a0"/>
        <w:rPr>
          <w:rFonts w:hint="cs"/>
          <w:rtl/>
        </w:rPr>
      </w:pPr>
    </w:p>
    <w:p w14:paraId="1D67E128" w14:textId="77777777" w:rsidR="00000000" w:rsidRDefault="002703A1">
      <w:pPr>
        <w:pStyle w:val="af0"/>
        <w:rPr>
          <w:rtl/>
        </w:rPr>
      </w:pPr>
      <w:r>
        <w:rPr>
          <w:rFonts w:hint="eastAsia"/>
          <w:rtl/>
        </w:rPr>
        <w:t>אילן</w:t>
      </w:r>
      <w:r>
        <w:rPr>
          <w:rtl/>
        </w:rPr>
        <w:t xml:space="preserve"> שלגי (שינוי):</w:t>
      </w:r>
    </w:p>
    <w:p w14:paraId="35357168" w14:textId="77777777" w:rsidR="00000000" w:rsidRDefault="002703A1">
      <w:pPr>
        <w:pStyle w:val="a0"/>
        <w:rPr>
          <w:rFonts w:hint="cs"/>
          <w:rtl/>
        </w:rPr>
      </w:pPr>
    </w:p>
    <w:p w14:paraId="5E4C6D42" w14:textId="77777777" w:rsidR="00000000" w:rsidRDefault="002703A1">
      <w:pPr>
        <w:pStyle w:val="a0"/>
        <w:rPr>
          <w:rFonts w:hint="cs"/>
          <w:rtl/>
        </w:rPr>
      </w:pPr>
      <w:r>
        <w:rPr>
          <w:rFonts w:hint="cs"/>
          <w:rtl/>
        </w:rPr>
        <w:t>- - -</w:t>
      </w:r>
    </w:p>
    <w:p w14:paraId="35086BF2" w14:textId="77777777" w:rsidR="00000000" w:rsidRDefault="002703A1">
      <w:pPr>
        <w:pStyle w:val="a0"/>
        <w:rPr>
          <w:rFonts w:hint="cs"/>
          <w:rtl/>
        </w:rPr>
      </w:pPr>
    </w:p>
    <w:p w14:paraId="1F21FD21" w14:textId="77777777" w:rsidR="00000000" w:rsidRDefault="002703A1">
      <w:pPr>
        <w:pStyle w:val="-"/>
        <w:rPr>
          <w:rtl/>
        </w:rPr>
      </w:pPr>
      <w:bookmarkStart w:id="305" w:name="FS000000490T03_05_2004_20_15_27C"/>
      <w:bookmarkEnd w:id="305"/>
      <w:r>
        <w:rPr>
          <w:rtl/>
        </w:rPr>
        <w:t>נסים זאב (ש"ס):</w:t>
      </w:r>
    </w:p>
    <w:p w14:paraId="75F8A923" w14:textId="77777777" w:rsidR="00000000" w:rsidRDefault="002703A1">
      <w:pPr>
        <w:pStyle w:val="a0"/>
        <w:rPr>
          <w:rtl/>
        </w:rPr>
      </w:pPr>
    </w:p>
    <w:p w14:paraId="5F7D8EDC" w14:textId="77777777" w:rsidR="00000000" w:rsidRDefault="002703A1">
      <w:pPr>
        <w:pStyle w:val="a0"/>
        <w:rPr>
          <w:rFonts w:hint="cs"/>
          <w:rtl/>
        </w:rPr>
      </w:pPr>
      <w:r>
        <w:rPr>
          <w:rFonts w:hint="cs"/>
          <w:rtl/>
        </w:rPr>
        <w:t>- - כן, זה חשוב מאוד, אבל אני מציע שאם כבר יש בשפה הערבית, כדאי שיהיה גם בעיתון חרדי אחד לפחות, כי אם מתחשבים בשפה הערבית, אני מניח - - -</w:t>
      </w:r>
    </w:p>
    <w:p w14:paraId="6EDE8488" w14:textId="77777777" w:rsidR="00000000" w:rsidRDefault="002703A1">
      <w:pPr>
        <w:pStyle w:val="a0"/>
        <w:rPr>
          <w:rFonts w:hint="cs"/>
          <w:rtl/>
        </w:rPr>
      </w:pPr>
    </w:p>
    <w:p w14:paraId="698F43D9" w14:textId="77777777" w:rsidR="00000000" w:rsidRDefault="002703A1">
      <w:pPr>
        <w:pStyle w:val="af0"/>
        <w:rPr>
          <w:rtl/>
        </w:rPr>
      </w:pPr>
      <w:r>
        <w:rPr>
          <w:rFonts w:hint="eastAsia"/>
          <w:rtl/>
        </w:rPr>
        <w:t>אילן</w:t>
      </w:r>
      <w:r>
        <w:rPr>
          <w:rtl/>
        </w:rPr>
        <w:t xml:space="preserve"> שלגי (שינוי):</w:t>
      </w:r>
    </w:p>
    <w:p w14:paraId="382AD225" w14:textId="77777777" w:rsidR="00000000" w:rsidRDefault="002703A1">
      <w:pPr>
        <w:pStyle w:val="a0"/>
        <w:rPr>
          <w:rFonts w:hint="cs"/>
          <w:rtl/>
        </w:rPr>
      </w:pPr>
    </w:p>
    <w:p w14:paraId="5DCCA803" w14:textId="77777777" w:rsidR="00000000" w:rsidRDefault="002703A1">
      <w:pPr>
        <w:pStyle w:val="a0"/>
        <w:rPr>
          <w:rFonts w:hint="cs"/>
          <w:rtl/>
        </w:rPr>
      </w:pPr>
      <w:r>
        <w:rPr>
          <w:rFonts w:hint="cs"/>
          <w:rtl/>
        </w:rPr>
        <w:t>בי</w:t>
      </w:r>
      <w:r>
        <w:rPr>
          <w:rFonts w:hint="cs"/>
          <w:rtl/>
        </w:rPr>
        <w:t>ידיש?</w:t>
      </w:r>
    </w:p>
    <w:p w14:paraId="0F565B60" w14:textId="77777777" w:rsidR="00000000" w:rsidRDefault="002703A1">
      <w:pPr>
        <w:pStyle w:val="a0"/>
        <w:rPr>
          <w:rFonts w:hint="cs"/>
          <w:rtl/>
        </w:rPr>
      </w:pPr>
    </w:p>
    <w:p w14:paraId="7EFC3502" w14:textId="77777777" w:rsidR="00000000" w:rsidRDefault="002703A1">
      <w:pPr>
        <w:pStyle w:val="-"/>
        <w:rPr>
          <w:rtl/>
        </w:rPr>
      </w:pPr>
      <w:bookmarkStart w:id="306" w:name="FS000000490T03_05_2004_20_16_11C"/>
      <w:bookmarkEnd w:id="306"/>
      <w:r>
        <w:rPr>
          <w:rtl/>
        </w:rPr>
        <w:t>נסים זאב (ש"ס):</w:t>
      </w:r>
    </w:p>
    <w:p w14:paraId="2C8A8457" w14:textId="77777777" w:rsidR="00000000" w:rsidRDefault="002703A1">
      <w:pPr>
        <w:pStyle w:val="a0"/>
        <w:rPr>
          <w:rtl/>
        </w:rPr>
      </w:pPr>
    </w:p>
    <w:p w14:paraId="5903C5C3" w14:textId="77777777" w:rsidR="00000000" w:rsidRDefault="002703A1">
      <w:pPr>
        <w:pStyle w:val="a0"/>
        <w:rPr>
          <w:rFonts w:hint="cs"/>
          <w:rtl/>
        </w:rPr>
      </w:pPr>
      <w:r>
        <w:rPr>
          <w:rFonts w:hint="cs"/>
          <w:rtl/>
        </w:rPr>
        <w:t>לא, לא ביידיש, בעברית, כי כפי שאמרו חברי קודם לכן, שאולי המגזרים שנפגעים יותר מהעלאת מחירים הם המגזר הדתי והחרדי והמגזר הערבי, אם רוצים באמת ליידע את אותם קליינטים שיש העלאת מחירים, מן הראוי שזה יהיה בעיתון חרדי אחד לפחות, ולא באופן</w:t>
      </w:r>
      <w:r>
        <w:rPr>
          <w:rFonts w:hint="cs"/>
          <w:rtl/>
        </w:rPr>
        <w:t xml:space="preserve"> קבוע ב"ידיעות", בעיתון ערבי וב"מעריב". אין לי בעיה עם העיתון הערבי, שתבין.</w:t>
      </w:r>
    </w:p>
    <w:p w14:paraId="00C6A09C" w14:textId="77777777" w:rsidR="00000000" w:rsidRDefault="002703A1">
      <w:pPr>
        <w:pStyle w:val="a0"/>
        <w:rPr>
          <w:rFonts w:hint="cs"/>
          <w:rtl/>
        </w:rPr>
      </w:pPr>
    </w:p>
    <w:p w14:paraId="5F0C412F" w14:textId="77777777" w:rsidR="00000000" w:rsidRDefault="002703A1">
      <w:pPr>
        <w:pStyle w:val="af0"/>
        <w:rPr>
          <w:rtl/>
        </w:rPr>
      </w:pPr>
      <w:r>
        <w:rPr>
          <w:rFonts w:hint="eastAsia"/>
          <w:rtl/>
        </w:rPr>
        <w:t>אילן</w:t>
      </w:r>
      <w:r>
        <w:rPr>
          <w:rtl/>
        </w:rPr>
        <w:t xml:space="preserve"> שלגי (שינוי):</w:t>
      </w:r>
    </w:p>
    <w:p w14:paraId="742D90F9" w14:textId="77777777" w:rsidR="00000000" w:rsidRDefault="002703A1">
      <w:pPr>
        <w:pStyle w:val="a0"/>
        <w:rPr>
          <w:rFonts w:hint="cs"/>
          <w:rtl/>
        </w:rPr>
      </w:pPr>
    </w:p>
    <w:p w14:paraId="131F9127" w14:textId="77777777" w:rsidR="00000000" w:rsidRDefault="002703A1">
      <w:pPr>
        <w:pStyle w:val="a0"/>
        <w:rPr>
          <w:rFonts w:hint="cs"/>
          <w:rtl/>
        </w:rPr>
      </w:pPr>
      <w:r>
        <w:rPr>
          <w:rFonts w:hint="cs"/>
          <w:rtl/>
        </w:rPr>
        <w:t xml:space="preserve">יש שתי שפות רשמיות בישראל, עברית וערבית </w:t>
      </w:r>
      <w:r>
        <w:rPr>
          <w:rFonts w:hint="eastAsia"/>
          <w:rtl/>
        </w:rPr>
        <w:t>–</w:t>
      </w:r>
      <w:r>
        <w:rPr>
          <w:rFonts w:hint="cs"/>
          <w:rtl/>
        </w:rPr>
        <w:t xml:space="preserve"> לא חרדית. </w:t>
      </w:r>
    </w:p>
    <w:p w14:paraId="3D103FD6" w14:textId="77777777" w:rsidR="00000000" w:rsidRDefault="002703A1">
      <w:pPr>
        <w:pStyle w:val="a0"/>
        <w:rPr>
          <w:rFonts w:hint="cs"/>
          <w:rtl/>
        </w:rPr>
      </w:pPr>
    </w:p>
    <w:p w14:paraId="336DD733" w14:textId="77777777" w:rsidR="00000000" w:rsidRDefault="002703A1">
      <w:pPr>
        <w:pStyle w:val="-"/>
        <w:rPr>
          <w:rtl/>
        </w:rPr>
      </w:pPr>
      <w:bookmarkStart w:id="307" w:name="FS000000490T03_05_2004_20_18_00C"/>
      <w:bookmarkEnd w:id="307"/>
      <w:r>
        <w:rPr>
          <w:rtl/>
        </w:rPr>
        <w:t>נסים זאב (ש"ס):</w:t>
      </w:r>
    </w:p>
    <w:p w14:paraId="17E58CEE" w14:textId="77777777" w:rsidR="00000000" w:rsidRDefault="002703A1">
      <w:pPr>
        <w:pStyle w:val="a0"/>
        <w:rPr>
          <w:rtl/>
        </w:rPr>
      </w:pPr>
    </w:p>
    <w:p w14:paraId="5C5C5249" w14:textId="77777777" w:rsidR="00000000" w:rsidRDefault="002703A1">
      <w:pPr>
        <w:pStyle w:val="a0"/>
        <w:rPr>
          <w:rFonts w:hint="cs"/>
          <w:rtl/>
        </w:rPr>
      </w:pPr>
      <w:r>
        <w:rPr>
          <w:rFonts w:hint="cs"/>
          <w:rtl/>
        </w:rPr>
        <w:t>בסדר, אבל אם זה בעברית, אין חובה שזה תמיד יהיה ב"ידיעות" או ב"מעריב", עם כל הכבוד.</w:t>
      </w:r>
    </w:p>
    <w:p w14:paraId="5CCDB3D4" w14:textId="77777777" w:rsidR="00000000" w:rsidRDefault="002703A1">
      <w:pPr>
        <w:pStyle w:val="a0"/>
        <w:rPr>
          <w:rFonts w:hint="cs"/>
          <w:rtl/>
        </w:rPr>
      </w:pPr>
    </w:p>
    <w:p w14:paraId="5A78A8C7" w14:textId="77777777" w:rsidR="00000000" w:rsidRDefault="002703A1">
      <w:pPr>
        <w:pStyle w:val="af0"/>
        <w:rPr>
          <w:rtl/>
        </w:rPr>
      </w:pPr>
      <w:r>
        <w:rPr>
          <w:rFonts w:hint="eastAsia"/>
          <w:rtl/>
        </w:rPr>
        <w:t>אילן</w:t>
      </w:r>
      <w:r>
        <w:rPr>
          <w:rtl/>
        </w:rPr>
        <w:t xml:space="preserve"> שלגי (שינוי):</w:t>
      </w:r>
    </w:p>
    <w:p w14:paraId="61EFAF2F" w14:textId="77777777" w:rsidR="00000000" w:rsidRDefault="002703A1">
      <w:pPr>
        <w:pStyle w:val="a0"/>
        <w:rPr>
          <w:rFonts w:hint="cs"/>
          <w:rtl/>
        </w:rPr>
      </w:pPr>
    </w:p>
    <w:p w14:paraId="4320968F" w14:textId="77777777" w:rsidR="00000000" w:rsidRDefault="002703A1">
      <w:pPr>
        <w:pStyle w:val="a0"/>
        <w:rPr>
          <w:rFonts w:hint="cs"/>
          <w:rtl/>
        </w:rPr>
      </w:pPr>
      <w:r>
        <w:rPr>
          <w:rFonts w:hint="cs"/>
          <w:rtl/>
        </w:rPr>
        <w:t>זה נכון.</w:t>
      </w:r>
    </w:p>
    <w:p w14:paraId="543CC8C9" w14:textId="77777777" w:rsidR="00000000" w:rsidRDefault="002703A1">
      <w:pPr>
        <w:pStyle w:val="a0"/>
        <w:rPr>
          <w:rFonts w:hint="cs"/>
          <w:rtl/>
        </w:rPr>
      </w:pPr>
    </w:p>
    <w:p w14:paraId="3AEFA2E2" w14:textId="77777777" w:rsidR="00000000" w:rsidRDefault="002703A1">
      <w:pPr>
        <w:pStyle w:val="-"/>
        <w:rPr>
          <w:rtl/>
        </w:rPr>
      </w:pPr>
      <w:bookmarkStart w:id="308" w:name="FS000000490T03_05_2004_20_18_35C"/>
      <w:bookmarkEnd w:id="308"/>
      <w:r>
        <w:rPr>
          <w:rtl/>
        </w:rPr>
        <w:t>נסים זאב (ש"ס):</w:t>
      </w:r>
    </w:p>
    <w:p w14:paraId="1648861B" w14:textId="77777777" w:rsidR="00000000" w:rsidRDefault="002703A1">
      <w:pPr>
        <w:pStyle w:val="a0"/>
        <w:rPr>
          <w:rtl/>
        </w:rPr>
      </w:pPr>
    </w:p>
    <w:p w14:paraId="774D70A7" w14:textId="77777777" w:rsidR="00000000" w:rsidRDefault="002703A1">
      <w:pPr>
        <w:pStyle w:val="a0"/>
        <w:rPr>
          <w:rFonts w:hint="cs"/>
          <w:rtl/>
        </w:rPr>
      </w:pPr>
      <w:r>
        <w:rPr>
          <w:rFonts w:hint="cs"/>
          <w:rtl/>
        </w:rPr>
        <w:t xml:space="preserve">שיהיה גם בעיתון "המודיע", "יום ליום", או </w:t>
      </w:r>
      <w:r>
        <w:rPr>
          <w:rFonts w:hint="eastAsia"/>
          <w:rtl/>
        </w:rPr>
        <w:t>–</w:t>
      </w:r>
      <w:r>
        <w:rPr>
          <w:rFonts w:hint="cs"/>
          <w:rtl/>
        </w:rPr>
        <w:t xml:space="preserve"> אני יודע </w:t>
      </w:r>
      <w:r>
        <w:rPr>
          <w:rFonts w:hint="eastAsia"/>
          <w:rtl/>
        </w:rPr>
        <w:t>–</w:t>
      </w:r>
      <w:r>
        <w:rPr>
          <w:rFonts w:hint="cs"/>
          <w:rtl/>
        </w:rPr>
        <w:t xml:space="preserve"> "יתד נאמן", אני לא - - -</w:t>
      </w:r>
    </w:p>
    <w:p w14:paraId="70E7B55E" w14:textId="77777777" w:rsidR="00000000" w:rsidRDefault="002703A1">
      <w:pPr>
        <w:pStyle w:val="a0"/>
        <w:rPr>
          <w:rFonts w:hint="cs"/>
          <w:rtl/>
        </w:rPr>
      </w:pPr>
    </w:p>
    <w:p w14:paraId="0425DD59" w14:textId="77777777" w:rsidR="00000000" w:rsidRDefault="002703A1">
      <w:pPr>
        <w:pStyle w:val="af0"/>
        <w:rPr>
          <w:rtl/>
        </w:rPr>
      </w:pPr>
      <w:r>
        <w:rPr>
          <w:rFonts w:hint="eastAsia"/>
          <w:rtl/>
        </w:rPr>
        <w:t>רשף</w:t>
      </w:r>
      <w:r>
        <w:rPr>
          <w:rtl/>
        </w:rPr>
        <w:t xml:space="preserve"> חן (שינוי):</w:t>
      </w:r>
    </w:p>
    <w:p w14:paraId="3BA95F19" w14:textId="77777777" w:rsidR="00000000" w:rsidRDefault="002703A1">
      <w:pPr>
        <w:pStyle w:val="a0"/>
        <w:rPr>
          <w:rFonts w:hint="cs"/>
          <w:rtl/>
        </w:rPr>
      </w:pPr>
    </w:p>
    <w:p w14:paraId="6BB20BA9" w14:textId="77777777" w:rsidR="00000000" w:rsidRDefault="002703A1">
      <w:pPr>
        <w:pStyle w:val="a0"/>
        <w:rPr>
          <w:rFonts w:hint="cs"/>
          <w:rtl/>
        </w:rPr>
      </w:pPr>
      <w:r>
        <w:rPr>
          <w:rFonts w:hint="cs"/>
          <w:rtl/>
        </w:rPr>
        <w:t xml:space="preserve">כשאחד העיתונים האלה יהיה </w:t>
      </w:r>
      <w:r>
        <w:rPr>
          <w:rFonts w:hint="eastAsia"/>
          <w:rtl/>
        </w:rPr>
        <w:t>–</w:t>
      </w:r>
      <w:r>
        <w:rPr>
          <w:rFonts w:hint="cs"/>
          <w:rtl/>
        </w:rPr>
        <w:t xml:space="preserve"> במדינה - - -</w:t>
      </w:r>
    </w:p>
    <w:p w14:paraId="28763A79" w14:textId="77777777" w:rsidR="00000000" w:rsidRDefault="002703A1">
      <w:pPr>
        <w:pStyle w:val="a0"/>
        <w:rPr>
          <w:rFonts w:hint="cs"/>
          <w:rtl/>
        </w:rPr>
      </w:pPr>
    </w:p>
    <w:p w14:paraId="5AADF2F8" w14:textId="77777777" w:rsidR="00000000" w:rsidRDefault="002703A1">
      <w:pPr>
        <w:pStyle w:val="-"/>
        <w:rPr>
          <w:rtl/>
        </w:rPr>
      </w:pPr>
      <w:bookmarkStart w:id="309" w:name="FS000000490T03_05_2004_20_19_34C"/>
      <w:bookmarkEnd w:id="309"/>
      <w:r>
        <w:rPr>
          <w:rFonts w:hint="eastAsia"/>
          <w:rtl/>
        </w:rPr>
        <w:t>נסים</w:t>
      </w:r>
      <w:r>
        <w:rPr>
          <w:rtl/>
        </w:rPr>
        <w:t xml:space="preserve"> זאב (ש"ס):</w:t>
      </w:r>
    </w:p>
    <w:p w14:paraId="5E4F0B14" w14:textId="77777777" w:rsidR="00000000" w:rsidRDefault="002703A1">
      <w:pPr>
        <w:pStyle w:val="a0"/>
        <w:rPr>
          <w:rFonts w:hint="cs"/>
          <w:rtl/>
        </w:rPr>
      </w:pPr>
    </w:p>
    <w:p w14:paraId="1968E931" w14:textId="77777777" w:rsidR="00000000" w:rsidRDefault="002703A1">
      <w:pPr>
        <w:pStyle w:val="a0"/>
        <w:rPr>
          <w:rFonts w:hint="cs"/>
          <w:rtl/>
        </w:rPr>
      </w:pPr>
      <w:r>
        <w:rPr>
          <w:rFonts w:hint="cs"/>
          <w:rtl/>
        </w:rPr>
        <w:t xml:space="preserve">בסדר, אבל מה אפשר לעשות, המגזר הזה, צריך ליידע אותו, בפרט </w:t>
      </w:r>
      <w:r>
        <w:rPr>
          <w:rFonts w:hint="cs"/>
          <w:rtl/>
        </w:rPr>
        <w:t xml:space="preserve">שהוא לא מסתכל באינטרנט ולא מאמין באינטרנט, ולכן אני חושב שזה חשוב מאוד. </w:t>
      </w:r>
    </w:p>
    <w:p w14:paraId="68C6B7FE" w14:textId="77777777" w:rsidR="00000000" w:rsidRDefault="002703A1">
      <w:pPr>
        <w:pStyle w:val="a0"/>
        <w:rPr>
          <w:rFonts w:hint="cs"/>
          <w:rtl/>
        </w:rPr>
      </w:pPr>
    </w:p>
    <w:p w14:paraId="2A8D7825" w14:textId="77777777" w:rsidR="00000000" w:rsidRDefault="002703A1">
      <w:pPr>
        <w:pStyle w:val="af0"/>
        <w:rPr>
          <w:rtl/>
        </w:rPr>
      </w:pPr>
      <w:r>
        <w:rPr>
          <w:rFonts w:hint="eastAsia"/>
          <w:rtl/>
        </w:rPr>
        <w:t>אילן</w:t>
      </w:r>
      <w:r>
        <w:rPr>
          <w:rtl/>
        </w:rPr>
        <w:t xml:space="preserve"> שלגי (שינוי):</w:t>
      </w:r>
    </w:p>
    <w:p w14:paraId="1046FA5D" w14:textId="77777777" w:rsidR="00000000" w:rsidRDefault="002703A1">
      <w:pPr>
        <w:pStyle w:val="a0"/>
        <w:rPr>
          <w:rFonts w:hint="cs"/>
          <w:rtl/>
        </w:rPr>
      </w:pPr>
    </w:p>
    <w:p w14:paraId="0DFF69E0" w14:textId="77777777" w:rsidR="00000000" w:rsidRDefault="002703A1">
      <w:pPr>
        <w:pStyle w:val="a0"/>
        <w:rPr>
          <w:rFonts w:hint="cs"/>
          <w:rtl/>
        </w:rPr>
      </w:pPr>
      <w:r>
        <w:rPr>
          <w:rFonts w:hint="cs"/>
          <w:rtl/>
        </w:rPr>
        <w:t>הם מסתכלים באינטרנט.</w:t>
      </w:r>
    </w:p>
    <w:p w14:paraId="1A8D70AC" w14:textId="77777777" w:rsidR="00000000" w:rsidRDefault="002703A1">
      <w:pPr>
        <w:pStyle w:val="a0"/>
        <w:rPr>
          <w:rFonts w:hint="cs"/>
          <w:rtl/>
        </w:rPr>
      </w:pPr>
    </w:p>
    <w:p w14:paraId="3F283619" w14:textId="77777777" w:rsidR="00000000" w:rsidRDefault="002703A1">
      <w:pPr>
        <w:pStyle w:val="-"/>
        <w:rPr>
          <w:rtl/>
        </w:rPr>
      </w:pPr>
      <w:bookmarkStart w:id="310" w:name="FS000000490T03_05_2004_20_20_26C"/>
      <w:bookmarkEnd w:id="310"/>
      <w:r>
        <w:rPr>
          <w:rtl/>
        </w:rPr>
        <w:t>נסים זאב (ש"ס):</w:t>
      </w:r>
    </w:p>
    <w:p w14:paraId="04B03F18" w14:textId="77777777" w:rsidR="00000000" w:rsidRDefault="002703A1">
      <w:pPr>
        <w:pStyle w:val="a0"/>
        <w:rPr>
          <w:rtl/>
        </w:rPr>
      </w:pPr>
    </w:p>
    <w:p w14:paraId="78711F4E" w14:textId="77777777" w:rsidR="00000000" w:rsidRDefault="002703A1">
      <w:pPr>
        <w:pStyle w:val="a0"/>
        <w:rPr>
          <w:rFonts w:hint="cs"/>
          <w:rtl/>
        </w:rPr>
      </w:pPr>
      <w:r>
        <w:rPr>
          <w:rFonts w:hint="cs"/>
          <w:rtl/>
        </w:rPr>
        <w:t xml:space="preserve">המחיר שעם ישראל משלם הוא מחיר כבד </w:t>
      </w:r>
      <w:r>
        <w:rPr>
          <w:rFonts w:hint="eastAsia"/>
          <w:rtl/>
        </w:rPr>
        <w:t>–</w:t>
      </w:r>
      <w:r>
        <w:rPr>
          <w:rFonts w:hint="cs"/>
          <w:rtl/>
        </w:rPr>
        <w:t xml:space="preserve"> אנחנו מדברים על הצעת חוק פיקוח על מחירים </w:t>
      </w:r>
      <w:r>
        <w:rPr>
          <w:rFonts w:hint="eastAsia"/>
          <w:rtl/>
        </w:rPr>
        <w:t>–</w:t>
      </w:r>
      <w:r>
        <w:rPr>
          <w:rFonts w:hint="cs"/>
          <w:rtl/>
        </w:rPr>
        <w:t xml:space="preserve"> מחיר דמים כבד. הרצח הנורא שהיה אמש </w:t>
      </w:r>
      <w:r>
        <w:rPr>
          <w:rtl/>
        </w:rPr>
        <w:t>–</w:t>
      </w:r>
      <w:r>
        <w:rPr>
          <w:rFonts w:hint="cs"/>
          <w:rtl/>
        </w:rPr>
        <w:t xml:space="preserve"> ראש הממ</w:t>
      </w:r>
      <w:r>
        <w:rPr>
          <w:rFonts w:hint="cs"/>
          <w:rtl/>
        </w:rPr>
        <w:t xml:space="preserve">שלה צריך להבין שהעזתים היו מאז ומעולם אכזריים ביותר. אני רוצה לצטט את הפסוק מדברי עמוס: "כה אמר ה' על שלשה פשעי עזה ועל ארבעה לא אשיבנו, על הגלותם גלות שלמה להסגיר לאדום. ושלחתי אש בחומת עזה ואכלה ארמנתיה. והכרתי יושב מאשדוד ותומך שבט מאשקלון והשיבותי ידי </w:t>
      </w:r>
      <w:r>
        <w:rPr>
          <w:rFonts w:hint="cs"/>
          <w:rtl/>
        </w:rPr>
        <w:t xml:space="preserve">על עקרון ואבדו שארית פלשתים אמר ה' אלוהים". </w:t>
      </w:r>
    </w:p>
    <w:p w14:paraId="26CAFE41" w14:textId="77777777" w:rsidR="00000000" w:rsidRDefault="002703A1">
      <w:pPr>
        <w:pStyle w:val="a0"/>
        <w:rPr>
          <w:rFonts w:hint="cs"/>
          <w:rtl/>
        </w:rPr>
      </w:pPr>
    </w:p>
    <w:p w14:paraId="5488D476" w14:textId="77777777" w:rsidR="00000000" w:rsidRDefault="002703A1">
      <w:pPr>
        <w:pStyle w:val="a0"/>
        <w:rPr>
          <w:rFonts w:hint="cs"/>
          <w:rtl/>
        </w:rPr>
      </w:pPr>
      <w:r>
        <w:rPr>
          <w:rFonts w:hint="cs"/>
          <w:rtl/>
        </w:rPr>
        <w:t xml:space="preserve">אני רוצה לומר לכם מה היה עם העזתים. כשעם ישראל ברחו מהגלות, הם ברחו כי אדום הסגירם. כי צרו על ירושלים. ניסו לברוח על נפשם </w:t>
      </w:r>
      <w:r>
        <w:rPr>
          <w:rFonts w:hint="eastAsia"/>
          <w:rtl/>
        </w:rPr>
        <w:t>–</w:t>
      </w:r>
      <w:r>
        <w:rPr>
          <w:rFonts w:hint="cs"/>
          <w:rtl/>
        </w:rPr>
        <w:t xml:space="preserve"> עמדו העזתים בדרום ולא נתנו ליהודים לצאת. רצו שתהיה השמדה טוטלית. מישהו חושב שהיום העזת</w:t>
      </w:r>
      <w:r>
        <w:rPr>
          <w:rFonts w:hint="cs"/>
          <w:rtl/>
        </w:rPr>
        <w:t xml:space="preserve">ים השתנו? ראש הממשלה חושב שיש עם מי לעשות שלום? השד הדמוגרפי כבר חלף מן העולם. אם מישהו חושב שהביטחון שיש לנו היום בעזה, שהוא מצומצם, אבל גם הוא ביטחון </w:t>
      </w:r>
      <w:r>
        <w:rPr>
          <w:rFonts w:hint="eastAsia"/>
          <w:rtl/>
        </w:rPr>
        <w:t>–</w:t>
      </w:r>
      <w:r>
        <w:rPr>
          <w:rFonts w:hint="cs"/>
          <w:rtl/>
        </w:rPr>
        <w:t xml:space="preserve"> שברגע שעזה תוחזר לאותם טרוריסטים יהיה יותר ביטחון באשדוד ובאשקלון, הוא חי באשליה. הטרוריסטים האלה יצבר</w:t>
      </w:r>
      <w:r>
        <w:rPr>
          <w:rFonts w:hint="cs"/>
          <w:rtl/>
        </w:rPr>
        <w:t xml:space="preserve">ו יותר כוח, תהיה להם יותר יכולת. </w:t>
      </w:r>
    </w:p>
    <w:p w14:paraId="204B8C55" w14:textId="77777777" w:rsidR="00000000" w:rsidRDefault="002703A1">
      <w:pPr>
        <w:pStyle w:val="a0"/>
        <w:rPr>
          <w:rFonts w:hint="cs"/>
          <w:rtl/>
        </w:rPr>
      </w:pPr>
    </w:p>
    <w:p w14:paraId="0D536E13" w14:textId="77777777" w:rsidR="00000000" w:rsidRDefault="002703A1">
      <w:pPr>
        <w:pStyle w:val="a0"/>
        <w:rPr>
          <w:rFonts w:hint="cs"/>
          <w:rtl/>
        </w:rPr>
      </w:pPr>
      <w:r>
        <w:rPr>
          <w:rFonts w:hint="cs"/>
          <w:rtl/>
        </w:rPr>
        <w:t>מטרור לא בורחים.</w:t>
      </w:r>
    </w:p>
    <w:p w14:paraId="54B29688" w14:textId="77777777" w:rsidR="00000000" w:rsidRDefault="002703A1">
      <w:pPr>
        <w:pStyle w:val="a0"/>
        <w:rPr>
          <w:rFonts w:hint="cs"/>
          <w:rtl/>
        </w:rPr>
      </w:pPr>
    </w:p>
    <w:p w14:paraId="6245D21F" w14:textId="77777777" w:rsidR="00000000" w:rsidRDefault="002703A1">
      <w:pPr>
        <w:pStyle w:val="af1"/>
        <w:rPr>
          <w:rtl/>
        </w:rPr>
      </w:pPr>
      <w:r>
        <w:rPr>
          <w:rtl/>
        </w:rPr>
        <w:t>היו"ר אלי בן-מנחם:</w:t>
      </w:r>
    </w:p>
    <w:p w14:paraId="2B9ACCA0" w14:textId="77777777" w:rsidR="00000000" w:rsidRDefault="002703A1">
      <w:pPr>
        <w:pStyle w:val="a0"/>
        <w:rPr>
          <w:rtl/>
        </w:rPr>
      </w:pPr>
    </w:p>
    <w:p w14:paraId="6CA8D609" w14:textId="77777777" w:rsidR="00000000" w:rsidRDefault="002703A1">
      <w:pPr>
        <w:pStyle w:val="a0"/>
        <w:rPr>
          <w:rFonts w:hint="cs"/>
          <w:rtl/>
        </w:rPr>
      </w:pPr>
      <w:r>
        <w:rPr>
          <w:rFonts w:hint="cs"/>
          <w:rtl/>
        </w:rPr>
        <w:t>חבר הכנסת נסים זאב.</w:t>
      </w:r>
    </w:p>
    <w:p w14:paraId="24281527" w14:textId="77777777" w:rsidR="00000000" w:rsidRDefault="002703A1">
      <w:pPr>
        <w:pStyle w:val="a0"/>
        <w:rPr>
          <w:rFonts w:hint="cs"/>
          <w:rtl/>
        </w:rPr>
      </w:pPr>
    </w:p>
    <w:p w14:paraId="30C032A4" w14:textId="77777777" w:rsidR="00000000" w:rsidRDefault="002703A1">
      <w:pPr>
        <w:pStyle w:val="-"/>
        <w:rPr>
          <w:rtl/>
        </w:rPr>
      </w:pPr>
      <w:bookmarkStart w:id="311" w:name="FS000000490T03_05_2004_20_46_19C"/>
      <w:bookmarkEnd w:id="311"/>
      <w:r>
        <w:rPr>
          <w:rtl/>
        </w:rPr>
        <w:t>נסים זאב (ש"ס):</w:t>
      </w:r>
    </w:p>
    <w:p w14:paraId="58637D44" w14:textId="77777777" w:rsidR="00000000" w:rsidRDefault="002703A1">
      <w:pPr>
        <w:pStyle w:val="a0"/>
        <w:rPr>
          <w:rtl/>
        </w:rPr>
      </w:pPr>
    </w:p>
    <w:p w14:paraId="7BC982AD" w14:textId="77777777" w:rsidR="00000000" w:rsidRDefault="002703A1">
      <w:pPr>
        <w:pStyle w:val="a0"/>
        <w:rPr>
          <w:rFonts w:hint="cs"/>
          <w:rtl/>
        </w:rPr>
      </w:pPr>
      <w:r>
        <w:rPr>
          <w:rFonts w:hint="cs"/>
          <w:rtl/>
        </w:rPr>
        <w:t>כי כשאתה בורח מטרור, הטרור רודף אותך. הוא נכנס לתל-אביב, הוא נכנס לירושלים, הוא רודף אותך בכל מקום. לכן, ראש הממשלה לא יכול להשלות את עם ישראל ול</w:t>
      </w:r>
      <w:r>
        <w:rPr>
          <w:rFonts w:hint="cs"/>
          <w:rtl/>
        </w:rPr>
        <w:t>קבוע שאפשר להגיע לקץ הסכסוך בבריחתנו מעזה.</w:t>
      </w:r>
    </w:p>
    <w:p w14:paraId="7CA7130A" w14:textId="77777777" w:rsidR="00000000" w:rsidRDefault="002703A1">
      <w:pPr>
        <w:pStyle w:val="a0"/>
        <w:rPr>
          <w:rFonts w:hint="cs"/>
          <w:rtl/>
        </w:rPr>
      </w:pPr>
    </w:p>
    <w:p w14:paraId="309271ED" w14:textId="77777777" w:rsidR="00000000" w:rsidRDefault="002703A1">
      <w:pPr>
        <w:pStyle w:val="af1"/>
        <w:rPr>
          <w:rtl/>
        </w:rPr>
      </w:pPr>
      <w:r>
        <w:rPr>
          <w:rtl/>
        </w:rPr>
        <w:t>היו"ר אלי בן-מנחם:</w:t>
      </w:r>
    </w:p>
    <w:p w14:paraId="7D295E58" w14:textId="77777777" w:rsidR="00000000" w:rsidRDefault="002703A1">
      <w:pPr>
        <w:pStyle w:val="a0"/>
        <w:rPr>
          <w:rtl/>
        </w:rPr>
      </w:pPr>
    </w:p>
    <w:p w14:paraId="37156096" w14:textId="77777777" w:rsidR="00000000" w:rsidRDefault="002703A1">
      <w:pPr>
        <w:pStyle w:val="a0"/>
        <w:rPr>
          <w:rFonts w:hint="cs"/>
          <w:rtl/>
        </w:rPr>
      </w:pPr>
      <w:r>
        <w:rPr>
          <w:rFonts w:hint="cs"/>
          <w:rtl/>
        </w:rPr>
        <w:t xml:space="preserve">תודה לחבר הכנסת נסים זאב. אחרון </w:t>
      </w:r>
      <w:r>
        <w:rPr>
          <w:rFonts w:hint="eastAsia"/>
          <w:rtl/>
        </w:rPr>
        <w:t>–</w:t>
      </w:r>
      <w:r>
        <w:rPr>
          <w:rFonts w:hint="cs"/>
          <w:rtl/>
        </w:rPr>
        <w:t xml:space="preserve"> חבר הכנסת טלב אלסאנע.</w:t>
      </w:r>
    </w:p>
    <w:p w14:paraId="4A2735D4" w14:textId="77777777" w:rsidR="00000000" w:rsidRDefault="002703A1">
      <w:pPr>
        <w:pStyle w:val="a0"/>
        <w:rPr>
          <w:rFonts w:hint="cs"/>
          <w:rtl/>
        </w:rPr>
      </w:pPr>
    </w:p>
    <w:p w14:paraId="5D48EFF6" w14:textId="77777777" w:rsidR="00000000" w:rsidRDefault="002703A1">
      <w:pPr>
        <w:pStyle w:val="a"/>
        <w:rPr>
          <w:rtl/>
        </w:rPr>
      </w:pPr>
      <w:bookmarkStart w:id="312" w:name="FS000000549T03_05_2004_20_47_05"/>
      <w:bookmarkStart w:id="313" w:name="_Toc72672405"/>
      <w:bookmarkEnd w:id="312"/>
      <w:r>
        <w:rPr>
          <w:rFonts w:hint="eastAsia"/>
          <w:rtl/>
        </w:rPr>
        <w:t>טלב</w:t>
      </w:r>
      <w:r>
        <w:rPr>
          <w:rtl/>
        </w:rPr>
        <w:t xml:space="preserve"> אלסאנע (רע"ם):</w:t>
      </w:r>
      <w:bookmarkEnd w:id="313"/>
    </w:p>
    <w:p w14:paraId="522AAA6D" w14:textId="77777777" w:rsidR="00000000" w:rsidRDefault="002703A1">
      <w:pPr>
        <w:pStyle w:val="a0"/>
        <w:rPr>
          <w:rFonts w:hint="cs"/>
          <w:rtl/>
        </w:rPr>
      </w:pPr>
    </w:p>
    <w:p w14:paraId="49D8ED51" w14:textId="77777777" w:rsidR="00000000" w:rsidRDefault="002703A1">
      <w:pPr>
        <w:pStyle w:val="a0"/>
        <w:rPr>
          <w:rFonts w:hint="cs"/>
          <w:rtl/>
        </w:rPr>
      </w:pPr>
      <w:r>
        <w:rPr>
          <w:rFonts w:hint="cs"/>
          <w:rtl/>
        </w:rPr>
        <w:t>אדוני היושב-ראש, חברי הכנסת, למדתי מדבריו של חבר הכנסת זאב, שיהודים לא היו בעזה. כך, מה שהבנתי ממך הוא שיהודים לא ה</w:t>
      </w:r>
      <w:r>
        <w:rPr>
          <w:rFonts w:hint="cs"/>
          <w:rtl/>
        </w:rPr>
        <w:t>יו בעזה. ניסו לנוס על נפשם ולהגיע לעזה - סימן שגם בתקופה שאתה מדבר עליה הם לא היו בעזה. השאלה הנשאלת היא: מה יש להם לעשות בעזה היום? זה לא אומר שאני לא מגנה בכל לשון ובצורה חד-משמעית את הפיגוע שהיה, אבל לצערנו הרב - - -</w:t>
      </w:r>
    </w:p>
    <w:p w14:paraId="22150E79" w14:textId="77777777" w:rsidR="00000000" w:rsidRDefault="002703A1">
      <w:pPr>
        <w:pStyle w:val="a0"/>
        <w:rPr>
          <w:rFonts w:hint="cs"/>
          <w:rtl/>
        </w:rPr>
      </w:pPr>
    </w:p>
    <w:p w14:paraId="1CD90DD4" w14:textId="77777777" w:rsidR="00000000" w:rsidRDefault="002703A1">
      <w:pPr>
        <w:pStyle w:val="af0"/>
        <w:rPr>
          <w:rtl/>
        </w:rPr>
      </w:pPr>
      <w:r>
        <w:rPr>
          <w:rFonts w:hint="eastAsia"/>
          <w:rtl/>
        </w:rPr>
        <w:t>אילן</w:t>
      </w:r>
      <w:r>
        <w:rPr>
          <w:rtl/>
        </w:rPr>
        <w:t xml:space="preserve"> שלגי (שינוי):</w:t>
      </w:r>
    </w:p>
    <w:p w14:paraId="4DF437A3" w14:textId="77777777" w:rsidR="00000000" w:rsidRDefault="002703A1">
      <w:pPr>
        <w:pStyle w:val="a0"/>
        <w:rPr>
          <w:rFonts w:hint="cs"/>
          <w:rtl/>
        </w:rPr>
      </w:pPr>
    </w:p>
    <w:p w14:paraId="2D0735D8" w14:textId="77777777" w:rsidR="00000000" w:rsidRDefault="002703A1">
      <w:pPr>
        <w:pStyle w:val="a0"/>
        <w:rPr>
          <w:rFonts w:hint="cs"/>
          <w:rtl/>
        </w:rPr>
      </w:pPr>
      <w:r>
        <w:rPr>
          <w:rFonts w:hint="cs"/>
          <w:rtl/>
        </w:rPr>
        <w:t>אתה בסדר.</w:t>
      </w:r>
    </w:p>
    <w:p w14:paraId="08A959D7" w14:textId="77777777" w:rsidR="00000000" w:rsidRDefault="002703A1">
      <w:pPr>
        <w:pStyle w:val="a0"/>
        <w:rPr>
          <w:rFonts w:hint="cs"/>
          <w:rtl/>
        </w:rPr>
      </w:pPr>
    </w:p>
    <w:p w14:paraId="63E853B0" w14:textId="77777777" w:rsidR="00000000" w:rsidRDefault="002703A1">
      <w:pPr>
        <w:pStyle w:val="-"/>
        <w:rPr>
          <w:rtl/>
        </w:rPr>
      </w:pPr>
      <w:bookmarkStart w:id="314" w:name="FS000000549T03_05_2004_20_48_40C"/>
      <w:bookmarkEnd w:id="314"/>
      <w:r>
        <w:rPr>
          <w:rtl/>
        </w:rPr>
        <w:t xml:space="preserve">טלב </w:t>
      </w:r>
      <w:r>
        <w:rPr>
          <w:rtl/>
        </w:rPr>
        <w:t>אלסאנע (רע"ם):</w:t>
      </w:r>
    </w:p>
    <w:p w14:paraId="62DF64D2" w14:textId="77777777" w:rsidR="00000000" w:rsidRDefault="002703A1">
      <w:pPr>
        <w:pStyle w:val="a0"/>
        <w:rPr>
          <w:rtl/>
        </w:rPr>
      </w:pPr>
    </w:p>
    <w:p w14:paraId="2F2BBCFC" w14:textId="77777777" w:rsidR="00000000" w:rsidRDefault="002703A1">
      <w:pPr>
        <w:pStyle w:val="a0"/>
        <w:rPr>
          <w:rFonts w:hint="cs"/>
          <w:rtl/>
        </w:rPr>
      </w:pPr>
      <w:r>
        <w:rPr>
          <w:rFonts w:hint="cs"/>
          <w:rtl/>
        </w:rPr>
        <w:t>- - - אבל לצערנו הרב, חבר הכנסת שלגי, לצערנו הרב - -</w:t>
      </w:r>
    </w:p>
    <w:p w14:paraId="3BFDCA37" w14:textId="77777777" w:rsidR="00000000" w:rsidRDefault="002703A1">
      <w:pPr>
        <w:pStyle w:val="a0"/>
        <w:rPr>
          <w:rFonts w:hint="cs"/>
          <w:rtl/>
        </w:rPr>
      </w:pPr>
    </w:p>
    <w:p w14:paraId="12438270" w14:textId="77777777" w:rsidR="00000000" w:rsidRDefault="002703A1">
      <w:pPr>
        <w:pStyle w:val="af0"/>
        <w:rPr>
          <w:rtl/>
        </w:rPr>
      </w:pPr>
      <w:r>
        <w:rPr>
          <w:rFonts w:hint="eastAsia"/>
          <w:rtl/>
        </w:rPr>
        <w:t>אילן</w:t>
      </w:r>
      <w:r>
        <w:rPr>
          <w:rtl/>
        </w:rPr>
        <w:t xml:space="preserve"> שלגי (שינוי):</w:t>
      </w:r>
    </w:p>
    <w:p w14:paraId="42EFD017" w14:textId="77777777" w:rsidR="00000000" w:rsidRDefault="002703A1">
      <w:pPr>
        <w:pStyle w:val="a0"/>
        <w:rPr>
          <w:rFonts w:hint="cs"/>
          <w:rtl/>
        </w:rPr>
      </w:pPr>
    </w:p>
    <w:p w14:paraId="050ECE30" w14:textId="77777777" w:rsidR="00000000" w:rsidRDefault="002703A1">
      <w:pPr>
        <w:pStyle w:val="a0"/>
        <w:rPr>
          <w:rFonts w:hint="cs"/>
          <w:rtl/>
        </w:rPr>
      </w:pPr>
      <w:r>
        <w:rPr>
          <w:rFonts w:hint="cs"/>
          <w:rtl/>
        </w:rPr>
        <w:t>אני אומר לך: כל הכבוד.</w:t>
      </w:r>
    </w:p>
    <w:p w14:paraId="2408B406" w14:textId="77777777" w:rsidR="00000000" w:rsidRDefault="002703A1">
      <w:pPr>
        <w:pStyle w:val="a0"/>
        <w:rPr>
          <w:rFonts w:hint="cs"/>
          <w:rtl/>
        </w:rPr>
      </w:pPr>
    </w:p>
    <w:p w14:paraId="7CEF0093" w14:textId="77777777" w:rsidR="00000000" w:rsidRDefault="002703A1">
      <w:pPr>
        <w:pStyle w:val="-"/>
        <w:rPr>
          <w:rtl/>
        </w:rPr>
      </w:pPr>
      <w:bookmarkStart w:id="315" w:name="FS000000549T03_05_2004_20_49_05C"/>
      <w:bookmarkEnd w:id="315"/>
      <w:r>
        <w:rPr>
          <w:rtl/>
        </w:rPr>
        <w:t>טלב אלסאנע (רע"ם):</w:t>
      </w:r>
    </w:p>
    <w:p w14:paraId="77F602A8" w14:textId="77777777" w:rsidR="00000000" w:rsidRDefault="002703A1">
      <w:pPr>
        <w:pStyle w:val="a0"/>
        <w:rPr>
          <w:rtl/>
        </w:rPr>
      </w:pPr>
    </w:p>
    <w:p w14:paraId="33D0DF98" w14:textId="77777777" w:rsidR="00000000" w:rsidRDefault="002703A1">
      <w:pPr>
        <w:pStyle w:val="a0"/>
        <w:rPr>
          <w:rFonts w:hint="cs"/>
          <w:rtl/>
        </w:rPr>
      </w:pPr>
      <w:r>
        <w:rPr>
          <w:rFonts w:hint="cs"/>
          <w:rtl/>
        </w:rPr>
        <w:t xml:space="preserve">- - גינויים אינם פותרים את הבעיה. צריך פתרון יסודי, כי הדבר הזהה - בין פעולה לבין תגובה </w:t>
      </w:r>
      <w:r>
        <w:rPr>
          <w:rFonts w:hint="eastAsia"/>
          <w:rtl/>
        </w:rPr>
        <w:t>–</w:t>
      </w:r>
      <w:r>
        <w:rPr>
          <w:rFonts w:hint="cs"/>
          <w:rtl/>
        </w:rPr>
        <w:t xml:space="preserve"> הרבה אנשים חפים מפשע נהרגים, בין</w:t>
      </w:r>
      <w:r>
        <w:rPr>
          <w:rFonts w:hint="cs"/>
          <w:rtl/>
        </w:rPr>
        <w:t xml:space="preserve"> יהודים ובין פלסטינים. כל זמן שהמתנחלים חיים בתוך הנשמה שלהם, בתוך אוכלוסייה שלא רוצה בהם </w:t>
      </w:r>
      <w:r>
        <w:rPr>
          <w:rtl/>
        </w:rPr>
        <w:t>–</w:t>
      </w:r>
      <w:r>
        <w:rPr>
          <w:rFonts w:hint="cs"/>
          <w:rtl/>
        </w:rPr>
        <w:t xml:space="preserve"> מצד אחד הם אזרחי ישראל שמוקפים בפלסטינים, הפלסטינים אינם נושאים אזרחות ישראלית, אז או שמספחים את עזה ונותנים להם אזרחות ישראלית וגומרים, שכולם יחיו יחד, או שהמתנחלי</w:t>
      </w:r>
      <w:r>
        <w:rPr>
          <w:rFonts w:hint="cs"/>
          <w:rtl/>
        </w:rPr>
        <w:t>ם מקבלים את התושבות הפלסטינית ויהיו פלסטינים, וכולם יהיו אותו הדבר, או שיצאו משם, כי אין להם מה לעשות שם.</w:t>
      </w:r>
    </w:p>
    <w:p w14:paraId="6F1E87BB" w14:textId="77777777" w:rsidR="00000000" w:rsidRDefault="002703A1">
      <w:pPr>
        <w:pStyle w:val="a0"/>
        <w:rPr>
          <w:rFonts w:hint="cs"/>
          <w:rtl/>
        </w:rPr>
      </w:pPr>
    </w:p>
    <w:p w14:paraId="014A1603" w14:textId="77777777" w:rsidR="00000000" w:rsidRDefault="002703A1">
      <w:pPr>
        <w:pStyle w:val="a0"/>
        <w:rPr>
          <w:rFonts w:hint="cs"/>
          <w:rtl/>
        </w:rPr>
      </w:pPr>
      <w:r>
        <w:rPr>
          <w:rFonts w:hint="cs"/>
          <w:rtl/>
        </w:rPr>
        <w:t xml:space="preserve">אני רוצה לומר לכם, לאחרונה ביקרתי במצרים, ומה שמפתיע, רבותי, הוא שהנשיא מובארק היה בוושינגטון יומיים לפני ביקורו של ראש ממשלת ישראל, ולאחר מכן, אחרי </w:t>
      </w:r>
      <w:r>
        <w:rPr>
          <w:rFonts w:hint="cs"/>
          <w:rtl/>
        </w:rPr>
        <w:t xml:space="preserve">מכתב ההתחייבויות האמריקני, ניסו מדינות ערב להשפיע </w:t>
      </w:r>
      <w:r>
        <w:rPr>
          <w:rFonts w:hint="eastAsia"/>
          <w:rtl/>
        </w:rPr>
        <w:t>–</w:t>
      </w:r>
      <w:r>
        <w:rPr>
          <w:rFonts w:hint="cs"/>
          <w:rtl/>
        </w:rPr>
        <w:t xml:space="preserve"> נשיא מצרים, המדינה הערבית הכי גדולה, וזה לא עזר; המלך עבדאללה היה שם, איים, ולא התייחסו אליו </w:t>
      </w:r>
      <w:r>
        <w:rPr>
          <w:rFonts w:hint="eastAsia"/>
          <w:rtl/>
        </w:rPr>
        <w:t>–</w:t>
      </w:r>
      <w:r>
        <w:rPr>
          <w:rFonts w:hint="cs"/>
          <w:rtl/>
        </w:rPr>
        <w:t xml:space="preserve"> לבטל את מסמך ההתחייבויות שמעלה את רמת הוויתורים הפלסטיניים, כנקודת זינוק לתחילת המשא-ומתן בצורה שמחסלת כל סיכ</w:t>
      </w:r>
      <w:r>
        <w:rPr>
          <w:rFonts w:hint="cs"/>
          <w:rtl/>
        </w:rPr>
        <w:t xml:space="preserve">וי לתהליך של שלום ומורידה את רמת הוויתורים הישראלית, וכך, בלי לדבר בכלל, יש התחייבות </w:t>
      </w:r>
      <w:r>
        <w:rPr>
          <w:rFonts w:hint="eastAsia"/>
          <w:rtl/>
        </w:rPr>
        <w:t>–</w:t>
      </w:r>
      <w:r>
        <w:rPr>
          <w:rFonts w:hint="cs"/>
          <w:rtl/>
        </w:rPr>
        <w:t xml:space="preserve"> לא תחזור לגבולות 1967, אין שיבת פליטים, אין </w:t>
      </w:r>
      <w:r>
        <w:rPr>
          <w:rFonts w:hint="eastAsia"/>
          <w:rtl/>
        </w:rPr>
        <w:t>–</w:t>
      </w:r>
      <w:r>
        <w:rPr>
          <w:rFonts w:hint="cs"/>
          <w:rtl/>
        </w:rPr>
        <w:t xml:space="preserve"> הכול מהתחלה. ועל מה הולכים לנהל משא</w:t>
      </w:r>
      <w:r>
        <w:rPr>
          <w:rFonts w:hint="eastAsia"/>
          <w:rtl/>
        </w:rPr>
        <w:t>–</w:t>
      </w:r>
      <w:r>
        <w:rPr>
          <w:rFonts w:hint="cs"/>
          <w:rtl/>
        </w:rPr>
        <w:t>ומתן? ואז, מה קורה? מה שלא הצליחו מנהיגי מדינות ערב לעשות, אנשי הימין מצליחים לעשות. וע</w:t>
      </w:r>
      <w:r>
        <w:rPr>
          <w:rFonts w:hint="cs"/>
          <w:rtl/>
        </w:rPr>
        <w:t>ל זה אמרו: צדיקים מלאכתם נעשית בידי אחרים. וזה מה שקרה בפועל.</w:t>
      </w:r>
    </w:p>
    <w:p w14:paraId="123B14FC" w14:textId="77777777" w:rsidR="00000000" w:rsidRDefault="002703A1">
      <w:pPr>
        <w:pStyle w:val="a0"/>
        <w:rPr>
          <w:rFonts w:hint="cs"/>
          <w:rtl/>
        </w:rPr>
      </w:pPr>
    </w:p>
    <w:p w14:paraId="7FA0BB3F" w14:textId="77777777" w:rsidR="00000000" w:rsidRDefault="002703A1">
      <w:pPr>
        <w:pStyle w:val="af0"/>
        <w:rPr>
          <w:rtl/>
        </w:rPr>
      </w:pPr>
      <w:r>
        <w:rPr>
          <w:rFonts w:hint="eastAsia"/>
          <w:rtl/>
        </w:rPr>
        <w:t>עסאם</w:t>
      </w:r>
      <w:r>
        <w:rPr>
          <w:rtl/>
        </w:rPr>
        <w:t xml:space="preserve"> מח'ול (חד"ש-תע"ל):</w:t>
      </w:r>
    </w:p>
    <w:p w14:paraId="543C51F7" w14:textId="77777777" w:rsidR="00000000" w:rsidRDefault="002703A1">
      <w:pPr>
        <w:pStyle w:val="a0"/>
        <w:rPr>
          <w:rFonts w:hint="cs"/>
          <w:rtl/>
        </w:rPr>
      </w:pPr>
    </w:p>
    <w:p w14:paraId="29214C85" w14:textId="77777777" w:rsidR="00000000" w:rsidRDefault="002703A1">
      <w:pPr>
        <w:pStyle w:val="a0"/>
        <w:rPr>
          <w:rFonts w:hint="cs"/>
          <w:rtl/>
        </w:rPr>
      </w:pPr>
      <w:r>
        <w:rPr>
          <w:rFonts w:hint="cs"/>
          <w:rtl/>
        </w:rPr>
        <w:t>אל תהיה בטוח שהם צדיקים.</w:t>
      </w:r>
    </w:p>
    <w:p w14:paraId="7D815158" w14:textId="77777777" w:rsidR="00000000" w:rsidRDefault="002703A1">
      <w:pPr>
        <w:pStyle w:val="a0"/>
        <w:rPr>
          <w:rFonts w:hint="cs"/>
          <w:rtl/>
        </w:rPr>
      </w:pPr>
    </w:p>
    <w:p w14:paraId="651AA4A9" w14:textId="77777777" w:rsidR="00000000" w:rsidRDefault="002703A1">
      <w:pPr>
        <w:pStyle w:val="-"/>
        <w:rPr>
          <w:rtl/>
        </w:rPr>
      </w:pPr>
      <w:bookmarkStart w:id="316" w:name="FS000000549T03_05_2004_20_54_50C"/>
      <w:bookmarkEnd w:id="316"/>
      <w:r>
        <w:rPr>
          <w:rtl/>
        </w:rPr>
        <w:t>טלב אלסאנע (רע"ם):</w:t>
      </w:r>
    </w:p>
    <w:p w14:paraId="4A2BE5CC" w14:textId="77777777" w:rsidR="00000000" w:rsidRDefault="002703A1">
      <w:pPr>
        <w:pStyle w:val="a0"/>
        <w:rPr>
          <w:rtl/>
        </w:rPr>
      </w:pPr>
    </w:p>
    <w:p w14:paraId="111BAD5C" w14:textId="77777777" w:rsidR="00000000" w:rsidRDefault="002703A1">
      <w:pPr>
        <w:pStyle w:val="a0"/>
        <w:rPr>
          <w:rFonts w:hint="cs"/>
          <w:rtl/>
        </w:rPr>
      </w:pPr>
      <w:r>
        <w:rPr>
          <w:rFonts w:hint="cs"/>
          <w:rtl/>
        </w:rPr>
        <w:t>אני יודע שצד אחד לפחות צדיק. אני לא יודע מה הצד השני. זה דבר אחד.</w:t>
      </w:r>
    </w:p>
    <w:p w14:paraId="6DD66BA0" w14:textId="77777777" w:rsidR="00000000" w:rsidRDefault="002703A1">
      <w:pPr>
        <w:pStyle w:val="a0"/>
        <w:rPr>
          <w:rFonts w:hint="cs"/>
          <w:rtl/>
        </w:rPr>
      </w:pPr>
    </w:p>
    <w:p w14:paraId="55EBC4B9" w14:textId="77777777" w:rsidR="00000000" w:rsidRDefault="002703A1">
      <w:pPr>
        <w:pStyle w:val="a0"/>
        <w:rPr>
          <w:rFonts w:hint="cs"/>
          <w:rtl/>
        </w:rPr>
      </w:pPr>
      <w:r>
        <w:rPr>
          <w:rFonts w:hint="cs"/>
          <w:rtl/>
        </w:rPr>
        <w:t>הדבר השני - - -</w:t>
      </w:r>
    </w:p>
    <w:p w14:paraId="50E6C0C0" w14:textId="77777777" w:rsidR="00000000" w:rsidRDefault="002703A1">
      <w:pPr>
        <w:pStyle w:val="a0"/>
        <w:rPr>
          <w:rFonts w:hint="cs"/>
          <w:rtl/>
        </w:rPr>
      </w:pPr>
    </w:p>
    <w:p w14:paraId="3F7D73E5" w14:textId="77777777" w:rsidR="00000000" w:rsidRDefault="002703A1">
      <w:pPr>
        <w:pStyle w:val="af0"/>
        <w:rPr>
          <w:rtl/>
        </w:rPr>
      </w:pPr>
      <w:r>
        <w:rPr>
          <w:rFonts w:hint="eastAsia"/>
          <w:rtl/>
        </w:rPr>
        <w:t>מגלי</w:t>
      </w:r>
      <w:r>
        <w:rPr>
          <w:rtl/>
        </w:rPr>
        <w:t xml:space="preserve"> והבה (הליכוד):</w:t>
      </w:r>
    </w:p>
    <w:p w14:paraId="4AD3F27B" w14:textId="77777777" w:rsidR="00000000" w:rsidRDefault="002703A1">
      <w:pPr>
        <w:pStyle w:val="a0"/>
        <w:rPr>
          <w:rFonts w:hint="cs"/>
          <w:rtl/>
        </w:rPr>
      </w:pPr>
    </w:p>
    <w:p w14:paraId="400A2DCD" w14:textId="77777777" w:rsidR="00000000" w:rsidRDefault="002703A1">
      <w:pPr>
        <w:pStyle w:val="a0"/>
        <w:rPr>
          <w:rFonts w:hint="cs"/>
          <w:rtl/>
        </w:rPr>
      </w:pPr>
      <w:r>
        <w:rPr>
          <w:rFonts w:hint="cs"/>
          <w:rtl/>
        </w:rPr>
        <w:t>יש קונסנזוס ביניכ</w:t>
      </w:r>
      <w:r>
        <w:rPr>
          <w:rFonts w:hint="cs"/>
          <w:rtl/>
        </w:rPr>
        <w:t>ם, אני מבין - - -</w:t>
      </w:r>
    </w:p>
    <w:p w14:paraId="618BF87F" w14:textId="77777777" w:rsidR="00000000" w:rsidRDefault="002703A1">
      <w:pPr>
        <w:pStyle w:val="a0"/>
        <w:rPr>
          <w:rFonts w:hint="cs"/>
          <w:rtl/>
        </w:rPr>
      </w:pPr>
    </w:p>
    <w:p w14:paraId="51C916F9" w14:textId="77777777" w:rsidR="00000000" w:rsidRDefault="002703A1">
      <w:pPr>
        <w:pStyle w:val="-"/>
        <w:rPr>
          <w:rtl/>
        </w:rPr>
      </w:pPr>
      <w:bookmarkStart w:id="317" w:name="FS000000549T03_05_2004_20_56_00C"/>
      <w:bookmarkEnd w:id="317"/>
      <w:r>
        <w:rPr>
          <w:rtl/>
        </w:rPr>
        <w:t>טלב אלסאנע (רע"ם):</w:t>
      </w:r>
    </w:p>
    <w:p w14:paraId="2A832B72" w14:textId="77777777" w:rsidR="00000000" w:rsidRDefault="002703A1">
      <w:pPr>
        <w:pStyle w:val="a0"/>
        <w:rPr>
          <w:rtl/>
        </w:rPr>
      </w:pPr>
    </w:p>
    <w:p w14:paraId="052677DA" w14:textId="77777777" w:rsidR="00000000" w:rsidRDefault="002703A1">
      <w:pPr>
        <w:pStyle w:val="a0"/>
        <w:rPr>
          <w:rFonts w:hint="cs"/>
          <w:rtl/>
        </w:rPr>
      </w:pPr>
      <w:r>
        <w:rPr>
          <w:rFonts w:hint="cs"/>
          <w:rtl/>
        </w:rPr>
        <w:t>אני ייצגתי אותו נאמנה, והוא ייצג אותי כאן בצורה מצוינת. אני מסכים לכל מה שהוא עשה.</w:t>
      </w:r>
    </w:p>
    <w:p w14:paraId="2FD0ABF4" w14:textId="77777777" w:rsidR="00000000" w:rsidRDefault="002703A1">
      <w:pPr>
        <w:pStyle w:val="a0"/>
        <w:rPr>
          <w:rFonts w:hint="cs"/>
          <w:rtl/>
        </w:rPr>
      </w:pPr>
    </w:p>
    <w:p w14:paraId="73618D99" w14:textId="77777777" w:rsidR="00000000" w:rsidRDefault="002703A1">
      <w:pPr>
        <w:pStyle w:val="af1"/>
        <w:rPr>
          <w:rtl/>
        </w:rPr>
      </w:pPr>
      <w:r>
        <w:rPr>
          <w:rtl/>
        </w:rPr>
        <w:t>היו"ר אלי בן-מנחם:</w:t>
      </w:r>
    </w:p>
    <w:p w14:paraId="00821E3F" w14:textId="77777777" w:rsidR="00000000" w:rsidRDefault="002703A1">
      <w:pPr>
        <w:pStyle w:val="a0"/>
        <w:rPr>
          <w:rtl/>
        </w:rPr>
      </w:pPr>
    </w:p>
    <w:p w14:paraId="1ACF0D83" w14:textId="77777777" w:rsidR="00000000" w:rsidRDefault="002703A1">
      <w:pPr>
        <w:pStyle w:val="a0"/>
        <w:rPr>
          <w:rFonts w:hint="cs"/>
          <w:rtl/>
        </w:rPr>
      </w:pPr>
      <w:r>
        <w:rPr>
          <w:rFonts w:hint="cs"/>
          <w:rtl/>
        </w:rPr>
        <w:t xml:space="preserve">חבר הכנסת אלסאנע, עשר שניות. </w:t>
      </w:r>
    </w:p>
    <w:p w14:paraId="14461E08" w14:textId="77777777" w:rsidR="00000000" w:rsidRDefault="002703A1">
      <w:pPr>
        <w:pStyle w:val="a0"/>
        <w:rPr>
          <w:rFonts w:hint="cs"/>
          <w:rtl/>
        </w:rPr>
      </w:pPr>
    </w:p>
    <w:p w14:paraId="60FAC3CD" w14:textId="77777777" w:rsidR="00000000" w:rsidRDefault="002703A1">
      <w:pPr>
        <w:pStyle w:val="-"/>
        <w:rPr>
          <w:rtl/>
        </w:rPr>
      </w:pPr>
      <w:bookmarkStart w:id="318" w:name="FS000000549T03_05_2004_20_56_36C"/>
      <w:bookmarkEnd w:id="318"/>
      <w:r>
        <w:rPr>
          <w:rtl/>
        </w:rPr>
        <w:t>טלב אלסאנע (רע"ם):</w:t>
      </w:r>
    </w:p>
    <w:p w14:paraId="0F367C16" w14:textId="77777777" w:rsidR="00000000" w:rsidRDefault="002703A1">
      <w:pPr>
        <w:pStyle w:val="a0"/>
        <w:rPr>
          <w:rtl/>
        </w:rPr>
      </w:pPr>
    </w:p>
    <w:p w14:paraId="3843034D" w14:textId="77777777" w:rsidR="00000000" w:rsidRDefault="002703A1">
      <w:pPr>
        <w:pStyle w:val="a0"/>
        <w:rPr>
          <w:rFonts w:hint="cs"/>
          <w:rtl/>
        </w:rPr>
      </w:pPr>
      <w:r>
        <w:rPr>
          <w:rFonts w:hint="cs"/>
          <w:rtl/>
        </w:rPr>
        <w:t>אני רוצה לומר לך - ואני מודה לך על שנתת לי את זכות הדיבור - שא</w:t>
      </w:r>
      <w:r>
        <w:rPr>
          <w:rFonts w:hint="cs"/>
          <w:rtl/>
        </w:rPr>
        <w:t xml:space="preserve">ני מתפלא על המפלגה שלך. זאת הזדמנות פז שנפלה בחלקה, תאמין לי. א. רוב העם רוצה תהליך מדיני, ומפלגת הליכוד מוכיחה שהיא מפלגה לא רלוונטית, לא אחראית, שאי-אפשר לסמוך עליה. זאת ההזדמנות לבנות את מפלגת העבודה כאלטרנטיבה שלטונית </w:t>
      </w:r>
      <w:r>
        <w:rPr>
          <w:rFonts w:hint="eastAsia"/>
          <w:rtl/>
        </w:rPr>
        <w:t>–</w:t>
      </w:r>
      <w:r>
        <w:rPr>
          <w:rFonts w:hint="cs"/>
          <w:rtl/>
        </w:rPr>
        <w:t xml:space="preserve"> לא להזדנב, לא לרוץ, לא ללקק </w:t>
      </w:r>
      <w:r>
        <w:rPr>
          <w:rFonts w:hint="eastAsia"/>
          <w:rtl/>
        </w:rPr>
        <w:t>–</w:t>
      </w:r>
      <w:r>
        <w:rPr>
          <w:rFonts w:hint="cs"/>
          <w:rtl/>
        </w:rPr>
        <w:t xml:space="preserve"> לה</w:t>
      </w:r>
      <w:r>
        <w:rPr>
          <w:rFonts w:hint="cs"/>
          <w:rtl/>
        </w:rPr>
        <w:t>וכיח עמדה ואלטרנטיבה. וזאת הוכחה שאין לשינוי שום תרומה.</w:t>
      </w:r>
    </w:p>
    <w:p w14:paraId="7DE27A5C" w14:textId="77777777" w:rsidR="00000000" w:rsidRDefault="002703A1">
      <w:pPr>
        <w:pStyle w:val="a0"/>
        <w:rPr>
          <w:rFonts w:hint="cs"/>
          <w:rtl/>
        </w:rPr>
      </w:pPr>
    </w:p>
    <w:p w14:paraId="747D1002" w14:textId="77777777" w:rsidR="00000000" w:rsidRDefault="002703A1">
      <w:pPr>
        <w:pStyle w:val="af0"/>
        <w:rPr>
          <w:rtl/>
        </w:rPr>
      </w:pPr>
      <w:r>
        <w:rPr>
          <w:rFonts w:hint="eastAsia"/>
          <w:rtl/>
        </w:rPr>
        <w:t>מגלי</w:t>
      </w:r>
      <w:r>
        <w:rPr>
          <w:rtl/>
        </w:rPr>
        <w:t xml:space="preserve"> והבה (הליכוד):</w:t>
      </w:r>
    </w:p>
    <w:p w14:paraId="7CDC0ED7" w14:textId="77777777" w:rsidR="00000000" w:rsidRDefault="002703A1">
      <w:pPr>
        <w:pStyle w:val="a0"/>
        <w:rPr>
          <w:rFonts w:hint="cs"/>
          <w:rtl/>
        </w:rPr>
      </w:pPr>
    </w:p>
    <w:p w14:paraId="21324086" w14:textId="77777777" w:rsidR="00000000" w:rsidRDefault="002703A1">
      <w:pPr>
        <w:pStyle w:val="a0"/>
        <w:rPr>
          <w:rFonts w:hint="cs"/>
          <w:rtl/>
        </w:rPr>
      </w:pPr>
      <w:r>
        <w:rPr>
          <w:rFonts w:hint="cs"/>
          <w:rtl/>
        </w:rPr>
        <w:t>- - -</w:t>
      </w:r>
    </w:p>
    <w:p w14:paraId="1FE2163F" w14:textId="77777777" w:rsidR="00000000" w:rsidRDefault="002703A1">
      <w:pPr>
        <w:pStyle w:val="a0"/>
        <w:rPr>
          <w:rFonts w:hint="cs"/>
          <w:rtl/>
        </w:rPr>
      </w:pPr>
    </w:p>
    <w:p w14:paraId="3F7C1FE4" w14:textId="77777777" w:rsidR="00000000" w:rsidRDefault="002703A1">
      <w:pPr>
        <w:pStyle w:val="-"/>
        <w:rPr>
          <w:rtl/>
        </w:rPr>
      </w:pPr>
      <w:bookmarkStart w:id="319" w:name="FS000000549T03_05_2004_20_58_32C"/>
      <w:bookmarkEnd w:id="319"/>
      <w:r>
        <w:rPr>
          <w:rtl/>
        </w:rPr>
        <w:t>טלב אלסאנע (רע"ם):</w:t>
      </w:r>
    </w:p>
    <w:p w14:paraId="17E03FBA" w14:textId="77777777" w:rsidR="00000000" w:rsidRDefault="002703A1">
      <w:pPr>
        <w:pStyle w:val="a0"/>
        <w:rPr>
          <w:rtl/>
        </w:rPr>
      </w:pPr>
    </w:p>
    <w:p w14:paraId="10F98A81" w14:textId="77777777" w:rsidR="00000000" w:rsidRDefault="002703A1">
      <w:pPr>
        <w:pStyle w:val="a0"/>
        <w:rPr>
          <w:rFonts w:hint="cs"/>
          <w:rtl/>
        </w:rPr>
      </w:pPr>
      <w:r>
        <w:rPr>
          <w:rFonts w:hint="cs"/>
          <w:rtl/>
        </w:rPr>
        <w:t>שינוי יושבת בתוך הממשלה, חבר הכנסת מגלי והבה - -</w:t>
      </w:r>
    </w:p>
    <w:p w14:paraId="504338B9" w14:textId="77777777" w:rsidR="00000000" w:rsidRDefault="002703A1">
      <w:pPr>
        <w:pStyle w:val="a0"/>
        <w:rPr>
          <w:rFonts w:hint="cs"/>
          <w:rtl/>
        </w:rPr>
      </w:pPr>
    </w:p>
    <w:p w14:paraId="3DE40472" w14:textId="77777777" w:rsidR="00000000" w:rsidRDefault="002703A1">
      <w:pPr>
        <w:pStyle w:val="af1"/>
        <w:rPr>
          <w:rtl/>
        </w:rPr>
      </w:pPr>
      <w:r>
        <w:rPr>
          <w:rtl/>
        </w:rPr>
        <w:t>היו"ר אלי בן-מנחם:</w:t>
      </w:r>
    </w:p>
    <w:p w14:paraId="6F8B7130" w14:textId="77777777" w:rsidR="00000000" w:rsidRDefault="002703A1">
      <w:pPr>
        <w:pStyle w:val="a0"/>
        <w:rPr>
          <w:rtl/>
        </w:rPr>
      </w:pPr>
    </w:p>
    <w:p w14:paraId="53822E3B" w14:textId="77777777" w:rsidR="00000000" w:rsidRDefault="002703A1">
      <w:pPr>
        <w:pStyle w:val="a0"/>
        <w:rPr>
          <w:rFonts w:hint="cs"/>
          <w:rtl/>
        </w:rPr>
      </w:pPr>
      <w:r>
        <w:rPr>
          <w:rFonts w:hint="cs"/>
          <w:rtl/>
        </w:rPr>
        <w:t>חבר הכנסת והבה, אנחנו עוד רוצים להצביע.</w:t>
      </w:r>
    </w:p>
    <w:p w14:paraId="44346793" w14:textId="77777777" w:rsidR="00000000" w:rsidRDefault="002703A1">
      <w:pPr>
        <w:pStyle w:val="a0"/>
        <w:rPr>
          <w:rFonts w:hint="cs"/>
          <w:rtl/>
        </w:rPr>
      </w:pPr>
    </w:p>
    <w:p w14:paraId="29763996" w14:textId="77777777" w:rsidR="00000000" w:rsidRDefault="002703A1">
      <w:pPr>
        <w:pStyle w:val="-"/>
        <w:rPr>
          <w:rtl/>
        </w:rPr>
      </w:pPr>
      <w:bookmarkStart w:id="320" w:name="FS000000549T03_05_2004_20_59_04C"/>
      <w:bookmarkEnd w:id="320"/>
      <w:r>
        <w:rPr>
          <w:rtl/>
        </w:rPr>
        <w:t>טלב אלסאנע (רע"ם):</w:t>
      </w:r>
    </w:p>
    <w:p w14:paraId="378BF866" w14:textId="77777777" w:rsidR="00000000" w:rsidRDefault="002703A1">
      <w:pPr>
        <w:pStyle w:val="a0"/>
        <w:rPr>
          <w:rtl/>
        </w:rPr>
      </w:pPr>
    </w:p>
    <w:p w14:paraId="0FC530C8" w14:textId="77777777" w:rsidR="00000000" w:rsidRDefault="002703A1">
      <w:pPr>
        <w:pStyle w:val="a0"/>
        <w:rPr>
          <w:rFonts w:hint="cs"/>
          <w:rtl/>
        </w:rPr>
      </w:pPr>
      <w:r>
        <w:rPr>
          <w:rFonts w:hint="cs"/>
          <w:rtl/>
        </w:rPr>
        <w:t>- - ומדברת על ניקיון</w:t>
      </w:r>
      <w:r>
        <w:rPr>
          <w:rFonts w:hint="cs"/>
          <w:rtl/>
        </w:rPr>
        <w:t xml:space="preserve"> כפיים ועל ממשל תקין. זאת הממשלה הכי מושחתת. נגד ראש הממשלה יש תיקים - -</w:t>
      </w:r>
    </w:p>
    <w:p w14:paraId="1AED2653" w14:textId="77777777" w:rsidR="00000000" w:rsidRDefault="002703A1">
      <w:pPr>
        <w:pStyle w:val="a0"/>
        <w:rPr>
          <w:rFonts w:hint="cs"/>
          <w:rtl/>
        </w:rPr>
      </w:pPr>
    </w:p>
    <w:p w14:paraId="16E40470" w14:textId="77777777" w:rsidR="00000000" w:rsidRDefault="002703A1">
      <w:pPr>
        <w:pStyle w:val="af1"/>
        <w:rPr>
          <w:rtl/>
        </w:rPr>
      </w:pPr>
      <w:r>
        <w:rPr>
          <w:rtl/>
        </w:rPr>
        <w:t>היו"ר אלי בן-מנחם:</w:t>
      </w:r>
    </w:p>
    <w:p w14:paraId="448AFEB3" w14:textId="77777777" w:rsidR="00000000" w:rsidRDefault="002703A1">
      <w:pPr>
        <w:pStyle w:val="a0"/>
        <w:rPr>
          <w:rtl/>
        </w:rPr>
      </w:pPr>
    </w:p>
    <w:p w14:paraId="2359F3D8" w14:textId="77777777" w:rsidR="00000000" w:rsidRDefault="002703A1">
      <w:pPr>
        <w:pStyle w:val="a0"/>
        <w:rPr>
          <w:rFonts w:hint="cs"/>
          <w:rtl/>
        </w:rPr>
      </w:pPr>
      <w:r>
        <w:rPr>
          <w:rFonts w:hint="cs"/>
          <w:rtl/>
        </w:rPr>
        <w:t>חבר הכנסת טלב אלסאנע.</w:t>
      </w:r>
    </w:p>
    <w:p w14:paraId="4CEC5EA3" w14:textId="77777777" w:rsidR="00000000" w:rsidRDefault="002703A1">
      <w:pPr>
        <w:pStyle w:val="a0"/>
        <w:rPr>
          <w:rtl/>
        </w:rPr>
      </w:pPr>
    </w:p>
    <w:p w14:paraId="22F783C2" w14:textId="77777777" w:rsidR="00000000" w:rsidRDefault="002703A1">
      <w:pPr>
        <w:pStyle w:val="-"/>
        <w:rPr>
          <w:rtl/>
        </w:rPr>
      </w:pPr>
      <w:bookmarkStart w:id="321" w:name="FS000000549T03_05_2004_20_59_34C"/>
      <w:bookmarkEnd w:id="321"/>
      <w:r>
        <w:rPr>
          <w:rtl/>
        </w:rPr>
        <w:t>טלב אלסאנע (רע"ם):</w:t>
      </w:r>
    </w:p>
    <w:p w14:paraId="0C867C93" w14:textId="77777777" w:rsidR="00000000" w:rsidRDefault="002703A1">
      <w:pPr>
        <w:pStyle w:val="a0"/>
        <w:rPr>
          <w:rtl/>
        </w:rPr>
      </w:pPr>
    </w:p>
    <w:p w14:paraId="1E65D7BD" w14:textId="77777777" w:rsidR="00000000" w:rsidRDefault="002703A1">
      <w:pPr>
        <w:pStyle w:val="a0"/>
        <w:rPr>
          <w:rFonts w:hint="cs"/>
          <w:rtl/>
        </w:rPr>
      </w:pPr>
      <w:r>
        <w:rPr>
          <w:rFonts w:hint="cs"/>
          <w:rtl/>
        </w:rPr>
        <w:t xml:space="preserve">- - יש צווים ומסמכים על ביזיון, ואתם יושבים בממשלה הזאת </w:t>
      </w:r>
      <w:r>
        <w:rPr>
          <w:rFonts w:hint="eastAsia"/>
          <w:rtl/>
        </w:rPr>
        <w:t>–</w:t>
      </w:r>
      <w:r>
        <w:rPr>
          <w:rFonts w:hint="cs"/>
          <w:rtl/>
        </w:rPr>
        <w:t xml:space="preserve"> הכי מושחתת בעולם, ואתם יושבים בה ומדברים על ניקיון ועל מינהל </w:t>
      </w:r>
      <w:r>
        <w:rPr>
          <w:rFonts w:hint="cs"/>
          <w:rtl/>
        </w:rPr>
        <w:t>תקין.</w:t>
      </w:r>
    </w:p>
    <w:p w14:paraId="44123A50" w14:textId="77777777" w:rsidR="00000000" w:rsidRDefault="002703A1">
      <w:pPr>
        <w:pStyle w:val="a0"/>
        <w:rPr>
          <w:rFonts w:hint="cs"/>
          <w:rtl/>
        </w:rPr>
      </w:pPr>
    </w:p>
    <w:p w14:paraId="0A53E1F0" w14:textId="77777777" w:rsidR="00000000" w:rsidRDefault="002703A1">
      <w:pPr>
        <w:pStyle w:val="af1"/>
        <w:rPr>
          <w:rtl/>
        </w:rPr>
      </w:pPr>
      <w:r>
        <w:rPr>
          <w:rtl/>
        </w:rPr>
        <w:t>היו"ר אלי בן-מנחם:</w:t>
      </w:r>
    </w:p>
    <w:p w14:paraId="4F0F639E" w14:textId="77777777" w:rsidR="00000000" w:rsidRDefault="002703A1">
      <w:pPr>
        <w:pStyle w:val="a0"/>
        <w:rPr>
          <w:rtl/>
        </w:rPr>
      </w:pPr>
    </w:p>
    <w:p w14:paraId="1C6D7D6A" w14:textId="77777777" w:rsidR="00000000" w:rsidRDefault="002703A1">
      <w:pPr>
        <w:pStyle w:val="a0"/>
        <w:rPr>
          <w:rFonts w:hint="cs"/>
          <w:rtl/>
        </w:rPr>
      </w:pPr>
      <w:r>
        <w:rPr>
          <w:rFonts w:hint="cs"/>
          <w:rtl/>
        </w:rPr>
        <w:t>חבר הכנסת טלב אלסאנע.</w:t>
      </w:r>
    </w:p>
    <w:p w14:paraId="2F711D42" w14:textId="77777777" w:rsidR="00000000" w:rsidRDefault="002703A1">
      <w:pPr>
        <w:pStyle w:val="a0"/>
        <w:rPr>
          <w:rFonts w:hint="cs"/>
          <w:rtl/>
        </w:rPr>
      </w:pPr>
    </w:p>
    <w:p w14:paraId="217C26F9" w14:textId="77777777" w:rsidR="00000000" w:rsidRDefault="002703A1">
      <w:pPr>
        <w:pStyle w:val="-"/>
        <w:rPr>
          <w:rtl/>
        </w:rPr>
      </w:pPr>
      <w:bookmarkStart w:id="322" w:name="FS000000549T03_05_2004_21_00_10C"/>
      <w:bookmarkEnd w:id="322"/>
      <w:r>
        <w:rPr>
          <w:rtl/>
        </w:rPr>
        <w:t>טלב אלסאנע (רע"ם):</w:t>
      </w:r>
    </w:p>
    <w:p w14:paraId="32EFE890" w14:textId="77777777" w:rsidR="00000000" w:rsidRDefault="002703A1">
      <w:pPr>
        <w:pStyle w:val="a0"/>
        <w:rPr>
          <w:rtl/>
        </w:rPr>
      </w:pPr>
    </w:p>
    <w:p w14:paraId="38B9A871" w14:textId="77777777" w:rsidR="00000000" w:rsidRDefault="002703A1">
      <w:pPr>
        <w:pStyle w:val="a0"/>
        <w:rPr>
          <w:rFonts w:hint="cs"/>
          <w:rtl/>
        </w:rPr>
      </w:pPr>
      <w:r>
        <w:rPr>
          <w:rFonts w:hint="cs"/>
          <w:rtl/>
        </w:rPr>
        <w:t xml:space="preserve">אתם יושבים בממשלה שלא מובילה לשום מקום, שבויה בידי הימין הקיצוני, ואתם אומרים שאתם תורמים. לדעתי אתם מפלגה שיש לה אידיאולוגיה אחת, והיא הכיסאולוגיה. אין לכם שום דבר מעבר לזה. תודה רבה. </w:t>
      </w:r>
    </w:p>
    <w:p w14:paraId="457FBF82" w14:textId="77777777" w:rsidR="00000000" w:rsidRDefault="002703A1">
      <w:pPr>
        <w:pStyle w:val="a0"/>
        <w:rPr>
          <w:rFonts w:hint="cs"/>
          <w:rtl/>
        </w:rPr>
      </w:pPr>
    </w:p>
    <w:p w14:paraId="50E2AA81" w14:textId="77777777" w:rsidR="00000000" w:rsidRDefault="002703A1">
      <w:pPr>
        <w:pStyle w:val="af1"/>
        <w:rPr>
          <w:rtl/>
        </w:rPr>
      </w:pPr>
      <w:r>
        <w:rPr>
          <w:rtl/>
        </w:rPr>
        <w:t>היו"ר אלי בן-מנחם:</w:t>
      </w:r>
    </w:p>
    <w:p w14:paraId="22B3ED42" w14:textId="77777777" w:rsidR="00000000" w:rsidRDefault="002703A1">
      <w:pPr>
        <w:pStyle w:val="a0"/>
        <w:rPr>
          <w:rtl/>
        </w:rPr>
      </w:pPr>
    </w:p>
    <w:p w14:paraId="6BA1C102" w14:textId="77777777" w:rsidR="00000000" w:rsidRDefault="002703A1">
      <w:pPr>
        <w:pStyle w:val="a0"/>
        <w:rPr>
          <w:rFonts w:hint="cs"/>
          <w:rtl/>
        </w:rPr>
      </w:pPr>
      <w:r>
        <w:rPr>
          <w:rFonts w:hint="cs"/>
          <w:rtl/>
        </w:rPr>
        <w:t xml:space="preserve">תודה. רבותי חברי הכנסת, אנחנו עוברים להצבעה. כולם יושבים? </w:t>
      </w:r>
    </w:p>
    <w:p w14:paraId="3776673B" w14:textId="77777777" w:rsidR="00000000" w:rsidRDefault="002703A1">
      <w:pPr>
        <w:pStyle w:val="a0"/>
        <w:rPr>
          <w:rFonts w:hint="cs"/>
          <w:rtl/>
        </w:rPr>
      </w:pPr>
    </w:p>
    <w:p w14:paraId="546325DD" w14:textId="77777777" w:rsidR="00000000" w:rsidRDefault="002703A1">
      <w:pPr>
        <w:pStyle w:val="a0"/>
        <w:rPr>
          <w:rFonts w:hint="cs"/>
          <w:rtl/>
        </w:rPr>
      </w:pPr>
      <w:r>
        <w:rPr>
          <w:rFonts w:hint="cs"/>
          <w:rtl/>
        </w:rPr>
        <w:t xml:space="preserve">אנחנו מצביעים בקריאה ראשונה על הצעת חוק פיקוח על מחירי מצרכים ושירותים (תיקון מס' 3), התשס"ד-2004. ההצבעה החלה. </w:t>
      </w:r>
    </w:p>
    <w:p w14:paraId="7AB06A8B" w14:textId="77777777" w:rsidR="00000000" w:rsidRDefault="002703A1">
      <w:pPr>
        <w:pStyle w:val="a0"/>
        <w:rPr>
          <w:rFonts w:hint="cs"/>
          <w:rtl/>
        </w:rPr>
      </w:pPr>
    </w:p>
    <w:p w14:paraId="5CF45FD7" w14:textId="77777777" w:rsidR="00000000" w:rsidRDefault="002703A1">
      <w:pPr>
        <w:pStyle w:val="ab"/>
        <w:bidi/>
        <w:rPr>
          <w:rFonts w:hint="cs"/>
          <w:rtl/>
        </w:rPr>
      </w:pPr>
      <w:r>
        <w:rPr>
          <w:rFonts w:hint="cs"/>
          <w:rtl/>
        </w:rPr>
        <w:t>הצבעה מס' 4</w:t>
      </w:r>
    </w:p>
    <w:p w14:paraId="260D9300" w14:textId="77777777" w:rsidR="00000000" w:rsidRDefault="002703A1">
      <w:pPr>
        <w:pStyle w:val="a0"/>
        <w:rPr>
          <w:rFonts w:hint="cs"/>
          <w:rtl/>
        </w:rPr>
      </w:pPr>
    </w:p>
    <w:p w14:paraId="71CD1CF2" w14:textId="77777777" w:rsidR="00000000" w:rsidRDefault="002703A1">
      <w:pPr>
        <w:pStyle w:val="ac"/>
        <w:bidi/>
        <w:rPr>
          <w:rFonts w:hint="cs"/>
          <w:rtl/>
        </w:rPr>
      </w:pPr>
      <w:r>
        <w:rPr>
          <w:rFonts w:hint="cs"/>
          <w:rtl/>
        </w:rPr>
        <w:t xml:space="preserve">בעד ההצעה להעביר את הצעת החוק לוועדה </w:t>
      </w:r>
      <w:r>
        <w:rPr>
          <w:rFonts w:hint="eastAsia"/>
          <w:rtl/>
        </w:rPr>
        <w:t>–</w:t>
      </w:r>
      <w:r>
        <w:rPr>
          <w:rFonts w:hint="cs"/>
          <w:rtl/>
        </w:rPr>
        <w:t xml:space="preserve"> 14</w:t>
      </w:r>
    </w:p>
    <w:p w14:paraId="64DC67B9" w14:textId="77777777" w:rsidR="00000000" w:rsidRDefault="002703A1">
      <w:pPr>
        <w:pStyle w:val="ac"/>
        <w:bidi/>
        <w:rPr>
          <w:rFonts w:hint="cs"/>
          <w:rtl/>
        </w:rPr>
      </w:pPr>
      <w:r>
        <w:rPr>
          <w:rFonts w:hint="cs"/>
          <w:rtl/>
        </w:rPr>
        <w:t xml:space="preserve">נגד </w:t>
      </w:r>
      <w:r>
        <w:rPr>
          <w:rFonts w:hint="eastAsia"/>
          <w:rtl/>
        </w:rPr>
        <w:t>–</w:t>
      </w:r>
      <w:r>
        <w:rPr>
          <w:rFonts w:hint="cs"/>
          <w:rtl/>
        </w:rPr>
        <w:t xml:space="preserve"> </w:t>
      </w:r>
      <w:r>
        <w:rPr>
          <w:rFonts w:hint="cs"/>
          <w:rtl/>
        </w:rPr>
        <w:t>אין</w:t>
      </w:r>
    </w:p>
    <w:p w14:paraId="76840F20" w14:textId="77777777" w:rsidR="00000000" w:rsidRDefault="002703A1">
      <w:pPr>
        <w:pStyle w:val="ac"/>
        <w:bidi/>
        <w:rPr>
          <w:rFonts w:hint="cs"/>
          <w:rtl/>
        </w:rPr>
      </w:pPr>
      <w:r>
        <w:rPr>
          <w:rFonts w:hint="cs"/>
          <w:rtl/>
        </w:rPr>
        <w:t xml:space="preserve">נמנעים </w:t>
      </w:r>
      <w:r>
        <w:rPr>
          <w:rFonts w:hint="eastAsia"/>
          <w:rtl/>
        </w:rPr>
        <w:t>–</w:t>
      </w:r>
      <w:r>
        <w:rPr>
          <w:rFonts w:hint="cs"/>
          <w:rtl/>
        </w:rPr>
        <w:t xml:space="preserve"> אין</w:t>
      </w:r>
    </w:p>
    <w:p w14:paraId="4345468C" w14:textId="77777777" w:rsidR="00000000" w:rsidRDefault="002703A1">
      <w:pPr>
        <w:pStyle w:val="ad"/>
        <w:bidi/>
        <w:rPr>
          <w:rFonts w:hint="cs"/>
          <w:rtl/>
        </w:rPr>
      </w:pPr>
      <w:r>
        <w:rPr>
          <w:rFonts w:hint="cs"/>
          <w:rtl/>
        </w:rPr>
        <w:t xml:space="preserve">ההצעה להעביר את הצעת חוק פיקוח על מחירי מצרכים ושירותים (תיקון מס' 3), </w:t>
      </w:r>
    </w:p>
    <w:p w14:paraId="53B02F84" w14:textId="77777777" w:rsidR="00000000" w:rsidRDefault="002703A1">
      <w:pPr>
        <w:pStyle w:val="ad"/>
        <w:bidi/>
        <w:rPr>
          <w:rFonts w:hint="cs"/>
          <w:rtl/>
        </w:rPr>
      </w:pPr>
      <w:r>
        <w:rPr>
          <w:rFonts w:hint="cs"/>
          <w:rtl/>
        </w:rPr>
        <w:t>התשס"ד-2004, לוועדת הכלכלה נתקבלה.</w:t>
      </w:r>
    </w:p>
    <w:p w14:paraId="291BBFCF" w14:textId="77777777" w:rsidR="00000000" w:rsidRDefault="002703A1">
      <w:pPr>
        <w:pStyle w:val="a0"/>
        <w:rPr>
          <w:rFonts w:hint="cs"/>
          <w:rtl/>
        </w:rPr>
      </w:pPr>
    </w:p>
    <w:p w14:paraId="289A2E69" w14:textId="77777777" w:rsidR="00000000" w:rsidRDefault="002703A1">
      <w:pPr>
        <w:pStyle w:val="af1"/>
        <w:rPr>
          <w:rtl/>
        </w:rPr>
      </w:pPr>
      <w:r>
        <w:rPr>
          <w:rtl/>
        </w:rPr>
        <w:t>היו"ר אלי בן-מנחם:</w:t>
      </w:r>
    </w:p>
    <w:p w14:paraId="3DF32D30" w14:textId="77777777" w:rsidR="00000000" w:rsidRDefault="002703A1">
      <w:pPr>
        <w:pStyle w:val="a0"/>
        <w:rPr>
          <w:rtl/>
        </w:rPr>
      </w:pPr>
    </w:p>
    <w:p w14:paraId="3519695F" w14:textId="77777777" w:rsidR="00000000" w:rsidRDefault="002703A1">
      <w:pPr>
        <w:pStyle w:val="a0"/>
        <w:rPr>
          <w:rFonts w:hint="cs"/>
          <w:rtl/>
        </w:rPr>
      </w:pPr>
      <w:r>
        <w:rPr>
          <w:rFonts w:hint="cs"/>
          <w:rtl/>
        </w:rPr>
        <w:t xml:space="preserve">14 חברי כנסת בעד, נגד - אפס, נמנעים - אפס. הצעת חוק פיקוח על מחירי מצרכים ושירותים (תיקון מס' 3), התשס"ד-2004, </w:t>
      </w:r>
      <w:r>
        <w:rPr>
          <w:rFonts w:hint="cs"/>
          <w:rtl/>
        </w:rPr>
        <w:t xml:space="preserve">עברה בקריאה ראשונה ותועבר לוועדת הכלכלה להכנתה לקריאה שנייה ושלישית. </w:t>
      </w:r>
    </w:p>
    <w:p w14:paraId="2AEC40AC" w14:textId="77777777" w:rsidR="00000000" w:rsidRDefault="002703A1">
      <w:pPr>
        <w:pStyle w:val="a0"/>
        <w:rPr>
          <w:rFonts w:hint="cs"/>
          <w:rtl/>
        </w:rPr>
      </w:pPr>
    </w:p>
    <w:p w14:paraId="4479D42F" w14:textId="77777777" w:rsidR="00000000" w:rsidRDefault="002703A1">
      <w:pPr>
        <w:pStyle w:val="a0"/>
        <w:rPr>
          <w:rFonts w:hint="cs"/>
          <w:rtl/>
        </w:rPr>
      </w:pPr>
    </w:p>
    <w:p w14:paraId="10CDF6C7" w14:textId="77777777" w:rsidR="00000000" w:rsidRDefault="002703A1">
      <w:pPr>
        <w:pStyle w:val="a0"/>
        <w:rPr>
          <w:rFonts w:hint="cs"/>
          <w:rtl/>
        </w:rPr>
      </w:pPr>
    </w:p>
    <w:p w14:paraId="4880F2C1" w14:textId="77777777" w:rsidR="00000000" w:rsidRDefault="002703A1">
      <w:pPr>
        <w:pStyle w:val="a2"/>
        <w:rPr>
          <w:rFonts w:hint="cs"/>
          <w:rtl/>
        </w:rPr>
      </w:pPr>
      <w:bookmarkStart w:id="323" w:name="CS25095FI0025095T03_05_2004_20_15_22"/>
      <w:bookmarkStart w:id="324" w:name="_Toc72672406"/>
      <w:bookmarkEnd w:id="323"/>
      <w:r>
        <w:rPr>
          <w:rtl/>
        </w:rPr>
        <w:t xml:space="preserve">הצעת חוק הכניסה לישראל (תיקון מס' 13) (הארכת אשרה לעובד זר), </w:t>
      </w:r>
      <w:r>
        <w:rPr>
          <w:rFonts w:hint="cs"/>
          <w:rtl/>
        </w:rPr>
        <w:br/>
      </w:r>
      <w:r>
        <w:rPr>
          <w:rtl/>
        </w:rPr>
        <w:t>התשס"ד-2004</w:t>
      </w:r>
      <w:bookmarkEnd w:id="324"/>
    </w:p>
    <w:p w14:paraId="15EDB460" w14:textId="77777777" w:rsidR="00000000" w:rsidRDefault="002703A1">
      <w:pPr>
        <w:pStyle w:val="a0"/>
        <w:rPr>
          <w:rFonts w:hint="cs"/>
          <w:rtl/>
        </w:rPr>
      </w:pPr>
      <w:r>
        <w:rPr>
          <w:rtl/>
        </w:rPr>
        <w:t xml:space="preserve">[רשומות (הצעות חוק, חוב' </w:t>
      </w:r>
      <w:r>
        <w:rPr>
          <w:rFonts w:hint="cs"/>
          <w:rtl/>
        </w:rPr>
        <w:t>כ/41</w:t>
      </w:r>
      <w:r>
        <w:rPr>
          <w:rtl/>
        </w:rPr>
        <w:t>)</w:t>
      </w:r>
      <w:r>
        <w:rPr>
          <w:rFonts w:hint="cs"/>
          <w:rtl/>
        </w:rPr>
        <w:t>.</w:t>
      </w:r>
      <w:r>
        <w:rPr>
          <w:rtl/>
        </w:rPr>
        <w:t>]</w:t>
      </w:r>
    </w:p>
    <w:p w14:paraId="5B2D8DAE" w14:textId="77777777" w:rsidR="00000000" w:rsidRDefault="002703A1">
      <w:pPr>
        <w:pStyle w:val="-0"/>
        <w:rPr>
          <w:rFonts w:hint="cs"/>
          <w:rtl/>
        </w:rPr>
      </w:pPr>
      <w:bookmarkStart w:id="325" w:name="_Toc72672407"/>
      <w:r>
        <w:rPr>
          <w:rtl/>
        </w:rPr>
        <w:t>(קריאה ראשונה)</w:t>
      </w:r>
      <w:bookmarkEnd w:id="325"/>
      <w:r>
        <w:rPr>
          <w:rtl/>
        </w:rPr>
        <w:t xml:space="preserve"> </w:t>
      </w:r>
    </w:p>
    <w:p w14:paraId="7DA13EFF" w14:textId="77777777" w:rsidR="00000000" w:rsidRDefault="002703A1">
      <w:pPr>
        <w:pStyle w:val="af1"/>
        <w:rPr>
          <w:rtl/>
        </w:rPr>
      </w:pPr>
      <w:r>
        <w:rPr>
          <w:rtl/>
        </w:rPr>
        <w:br/>
        <w:t>היו"ר אלי בן-מנחם:</w:t>
      </w:r>
    </w:p>
    <w:p w14:paraId="2DFAC755" w14:textId="77777777" w:rsidR="00000000" w:rsidRDefault="002703A1">
      <w:pPr>
        <w:pStyle w:val="a0"/>
        <w:rPr>
          <w:rtl/>
        </w:rPr>
      </w:pPr>
    </w:p>
    <w:p w14:paraId="08BDC3C0" w14:textId="77777777" w:rsidR="00000000" w:rsidRDefault="002703A1">
      <w:pPr>
        <w:pStyle w:val="a0"/>
        <w:rPr>
          <w:rFonts w:hint="cs"/>
          <w:rtl/>
        </w:rPr>
      </w:pPr>
      <w:r>
        <w:rPr>
          <w:rFonts w:hint="cs"/>
          <w:rtl/>
        </w:rPr>
        <w:t>אנחנו עוברים לנושא הבא: הצעת חוק הכניסה</w:t>
      </w:r>
      <w:r>
        <w:rPr>
          <w:rFonts w:hint="cs"/>
          <w:rtl/>
        </w:rPr>
        <w:t xml:space="preserve"> לישראל (תיקון מס' 13) (הארכת אשרה לעובד זר), התשס"ד-2004, של חברי הכנסת רשף חן, אתי לבני ושאול יהלום - קריאה ראשונה. יפתח את הדיון חבר הכנסת רשף חן; בבקשה. אחריו - חברי הכנסת אתי לבני ושאול יהלום, שאני לא רואה אותו.</w:t>
      </w:r>
    </w:p>
    <w:p w14:paraId="730B553E" w14:textId="77777777" w:rsidR="00000000" w:rsidRDefault="002703A1">
      <w:pPr>
        <w:pStyle w:val="af0"/>
        <w:rPr>
          <w:rtl/>
        </w:rPr>
      </w:pPr>
      <w:r>
        <w:rPr>
          <w:rtl/>
        </w:rPr>
        <w:br/>
        <w:t>קריאה:</w:t>
      </w:r>
    </w:p>
    <w:p w14:paraId="14D22A15" w14:textId="77777777" w:rsidR="00000000" w:rsidRDefault="002703A1">
      <w:pPr>
        <w:pStyle w:val="a0"/>
        <w:rPr>
          <w:rtl/>
        </w:rPr>
      </w:pPr>
    </w:p>
    <w:p w14:paraId="5DA51329" w14:textId="77777777" w:rsidR="00000000" w:rsidRDefault="002703A1">
      <w:pPr>
        <w:pStyle w:val="a0"/>
        <w:rPr>
          <w:rFonts w:hint="cs"/>
          <w:rtl/>
        </w:rPr>
      </w:pPr>
      <w:r>
        <w:rPr>
          <w:rFonts w:hint="cs"/>
          <w:rtl/>
        </w:rPr>
        <w:t>- - -</w:t>
      </w:r>
    </w:p>
    <w:p w14:paraId="20DCFA31" w14:textId="77777777" w:rsidR="00000000" w:rsidRDefault="002703A1">
      <w:pPr>
        <w:pStyle w:val="af1"/>
        <w:rPr>
          <w:rtl/>
        </w:rPr>
      </w:pPr>
      <w:r>
        <w:rPr>
          <w:rtl/>
        </w:rPr>
        <w:br/>
        <w:t>היו"ר אלי בן-מנחם:</w:t>
      </w:r>
    </w:p>
    <w:p w14:paraId="5876EBA9" w14:textId="77777777" w:rsidR="00000000" w:rsidRDefault="002703A1">
      <w:pPr>
        <w:pStyle w:val="a0"/>
        <w:rPr>
          <w:rtl/>
        </w:rPr>
      </w:pPr>
    </w:p>
    <w:p w14:paraId="653BA5A2" w14:textId="77777777" w:rsidR="00000000" w:rsidRDefault="002703A1">
      <w:pPr>
        <w:pStyle w:val="a0"/>
        <w:rPr>
          <w:rFonts w:hint="cs"/>
          <w:rtl/>
        </w:rPr>
      </w:pPr>
      <w:r>
        <w:rPr>
          <w:rFonts w:hint="cs"/>
          <w:rtl/>
        </w:rPr>
        <w:t xml:space="preserve">יש </w:t>
      </w:r>
      <w:r>
        <w:rPr>
          <w:rFonts w:hint="cs"/>
          <w:rtl/>
        </w:rPr>
        <w:t>רשימת דוברים אחר כך. מתחילים עם מציעי החוק.</w:t>
      </w:r>
    </w:p>
    <w:p w14:paraId="3C4E1FA1" w14:textId="77777777" w:rsidR="00000000" w:rsidRDefault="002703A1">
      <w:pPr>
        <w:pStyle w:val="a"/>
        <w:rPr>
          <w:rtl/>
        </w:rPr>
      </w:pPr>
      <w:r>
        <w:rPr>
          <w:rtl/>
        </w:rPr>
        <w:br/>
      </w:r>
      <w:bookmarkStart w:id="326" w:name="FS000001048T03_05_2004_20_19_04"/>
      <w:bookmarkStart w:id="327" w:name="_Toc72672408"/>
      <w:bookmarkEnd w:id="326"/>
      <w:r>
        <w:rPr>
          <w:rtl/>
        </w:rPr>
        <w:t>רשף חן (שינוי):</w:t>
      </w:r>
      <w:bookmarkEnd w:id="327"/>
    </w:p>
    <w:p w14:paraId="1C202CEC" w14:textId="77777777" w:rsidR="00000000" w:rsidRDefault="002703A1">
      <w:pPr>
        <w:pStyle w:val="a0"/>
        <w:rPr>
          <w:rtl/>
        </w:rPr>
      </w:pPr>
    </w:p>
    <w:p w14:paraId="19680D83" w14:textId="77777777" w:rsidR="00000000" w:rsidRDefault="002703A1">
      <w:pPr>
        <w:pStyle w:val="a0"/>
        <w:rPr>
          <w:rFonts w:hint="cs"/>
          <w:rtl/>
        </w:rPr>
      </w:pPr>
      <w:r>
        <w:rPr>
          <w:rFonts w:hint="cs"/>
          <w:rtl/>
        </w:rPr>
        <w:t xml:space="preserve">אדוני היושב-ראש, חברי חברי הכנסת, ככלל, כעיקרון, אני חושב שכולנו תומכים בכך שעבודה בארץ-ישראל תיעשה על-ידי ישראלים. עבודה זרה היא כורח, כורח בשל העובדה שהמשק שלנו הוא משק מפותח ויש סוג מסוים של </w:t>
      </w:r>
      <w:r>
        <w:rPr>
          <w:rFonts w:hint="cs"/>
          <w:rtl/>
        </w:rPr>
        <w:t>עבודות שההיגיון הכלכלי דורש שייעשו על-ידי עובדים זרים, שיותר משתלם להם לעבוד בסוג הזה של עבודות מאשר לעובדים ישראלים.</w:t>
      </w:r>
    </w:p>
    <w:p w14:paraId="47DB21C6" w14:textId="77777777" w:rsidR="00000000" w:rsidRDefault="002703A1">
      <w:pPr>
        <w:pStyle w:val="a0"/>
        <w:rPr>
          <w:rFonts w:hint="cs"/>
          <w:rtl/>
        </w:rPr>
      </w:pPr>
    </w:p>
    <w:p w14:paraId="3CAB71D6" w14:textId="77777777" w:rsidR="00000000" w:rsidRDefault="002703A1">
      <w:pPr>
        <w:pStyle w:val="a0"/>
        <w:rPr>
          <w:rFonts w:hint="cs"/>
          <w:rtl/>
        </w:rPr>
      </w:pPr>
      <w:r>
        <w:rPr>
          <w:rFonts w:hint="cs"/>
          <w:rtl/>
        </w:rPr>
        <w:t>על-פי אותו עיקרון, שבאמת מעדיף עבודה ישראלית על עבודה זרה, קיים הכלל שמשתדלים שעובדים זרים יישארו פה תקופה מוגבלת - שהיא בדרך כלל חמש שני</w:t>
      </w:r>
      <w:r>
        <w:rPr>
          <w:rFonts w:hint="cs"/>
          <w:rtl/>
        </w:rPr>
        <w:t xml:space="preserve">ם - ואני חושב שזה עיקרון נכון. אבל הסכנה הגדולה בחקיקה מסוג זה היא שניקלע לאיזה עקרונות קשיחים, דוגמטיים, שהתוצאה שלהם תהיה בלתי הגיונית ופוגעת. </w:t>
      </w:r>
    </w:p>
    <w:p w14:paraId="183AEE78" w14:textId="77777777" w:rsidR="00000000" w:rsidRDefault="002703A1">
      <w:pPr>
        <w:pStyle w:val="a0"/>
        <w:rPr>
          <w:rFonts w:hint="cs"/>
          <w:rtl/>
        </w:rPr>
      </w:pPr>
    </w:p>
    <w:p w14:paraId="27DB2F43" w14:textId="77777777" w:rsidR="00000000" w:rsidRDefault="002703A1">
      <w:pPr>
        <w:pStyle w:val="a0"/>
        <w:rPr>
          <w:rFonts w:hint="cs"/>
          <w:rtl/>
        </w:rPr>
      </w:pPr>
      <w:r>
        <w:rPr>
          <w:rFonts w:hint="cs"/>
          <w:rtl/>
        </w:rPr>
        <w:t>החוק הזה למעשה בא להתמודד עם דבר מסוג זה. הוא מתייחס בעיקר לעובדים סיעודיים ולעובדה שהמשק הישראלי זקוק לעובדי</w:t>
      </w:r>
      <w:r>
        <w:rPr>
          <w:rFonts w:hint="cs"/>
          <w:rtl/>
        </w:rPr>
        <w:t>ם זרים כעובדים סיעודיים. העובדה היא שזאת עבודה מאוד-מאוד קשה, שיש בסך הכול די מעט ישראלים שמוכנים לעבוד בה. הדבר השני הוא - וכאן הנקודה החשובה - שטבע העבודה הסיעודית, כרוך בה קשר אישי חזק מאוד שנוצר בין העובד הסיעודי לבין הקשיש שהוא מטפל בו.</w:t>
      </w:r>
    </w:p>
    <w:p w14:paraId="1EB0E3A0" w14:textId="77777777" w:rsidR="00000000" w:rsidRDefault="002703A1">
      <w:pPr>
        <w:pStyle w:val="a0"/>
        <w:rPr>
          <w:rFonts w:hint="cs"/>
          <w:rtl/>
        </w:rPr>
      </w:pPr>
    </w:p>
    <w:p w14:paraId="03193324" w14:textId="77777777" w:rsidR="00000000" w:rsidRDefault="002703A1">
      <w:pPr>
        <w:pStyle w:val="a0"/>
        <w:rPr>
          <w:rFonts w:hint="cs"/>
          <w:rtl/>
        </w:rPr>
      </w:pPr>
      <w:r>
        <w:rPr>
          <w:rFonts w:hint="cs"/>
          <w:rtl/>
        </w:rPr>
        <w:t>כאן אנחנו נאל</w:t>
      </w:r>
      <w:r>
        <w:rPr>
          <w:rFonts w:hint="cs"/>
          <w:rtl/>
        </w:rPr>
        <w:t>צים וחייבים לשקול מצד אחד את האינטרס הכללי הנכון של תקופת עבודה קצובה, אבל כנגד זה שוקל לדעתי הרבה יותר האינטרס של אותו קשיש להמשיך לקיים את הקשר המאוד-מאוד חזק שנוצר עם העובד.</w:t>
      </w:r>
    </w:p>
    <w:p w14:paraId="78CBA086" w14:textId="77777777" w:rsidR="00000000" w:rsidRDefault="002703A1">
      <w:pPr>
        <w:pStyle w:val="a0"/>
        <w:rPr>
          <w:rFonts w:hint="cs"/>
          <w:rtl/>
        </w:rPr>
      </w:pPr>
    </w:p>
    <w:p w14:paraId="36DA3A94" w14:textId="77777777" w:rsidR="00000000" w:rsidRDefault="002703A1">
      <w:pPr>
        <w:pStyle w:val="a0"/>
        <w:rPr>
          <w:rFonts w:hint="cs"/>
          <w:rtl/>
        </w:rPr>
      </w:pPr>
      <w:r>
        <w:rPr>
          <w:rFonts w:hint="cs"/>
          <w:rtl/>
        </w:rPr>
        <w:t>הצעת החוק הזאת באה לעשות שני דברים בעניין הזה. ראשית, עובד שעובד אצל אותו מעבי</w:t>
      </w:r>
      <w:r>
        <w:rPr>
          <w:rFonts w:hint="cs"/>
          <w:rtl/>
        </w:rPr>
        <w:t>ד - ואני מדגיש: אותו מעביד - תקופה שעולה על חמש שנים, עד שבע שנים וחצי למעשה באופן כמעט אוטומטי, אם הוא נשאר אצל אותו מעביד, הוא יוכל להמשיך לעבוד אצלו. לאחר שבע שנים וחצי, אם שר הפנים או מי שהוא ימנה לכך ייווכח שנוצר קשר אישי עמוק חזק וייגרם נזק נפשי או א</w:t>
      </w:r>
      <w:r>
        <w:rPr>
          <w:rFonts w:hint="cs"/>
          <w:rtl/>
        </w:rPr>
        <w:t xml:space="preserve">פילו רפואי לאותו קשיש אם יהיה צורך בהחלפת העובד הסיעודי - אותו עובד סיעודי יוכל להישאר אצל אותו קשיש, כל פעם למשך שנה נוספת, בעצם ללא מגבלת זמן. </w:t>
      </w:r>
    </w:p>
    <w:p w14:paraId="6D0620F2" w14:textId="77777777" w:rsidR="00000000" w:rsidRDefault="002703A1">
      <w:pPr>
        <w:pStyle w:val="a0"/>
        <w:rPr>
          <w:rFonts w:hint="cs"/>
          <w:rtl/>
        </w:rPr>
      </w:pPr>
    </w:p>
    <w:p w14:paraId="1F2AD44F" w14:textId="77777777" w:rsidR="00000000" w:rsidRDefault="002703A1">
      <w:pPr>
        <w:pStyle w:val="a0"/>
        <w:rPr>
          <w:rFonts w:hint="cs"/>
          <w:rtl/>
        </w:rPr>
      </w:pPr>
      <w:r>
        <w:rPr>
          <w:rFonts w:hint="cs"/>
          <w:rtl/>
        </w:rPr>
        <w:t>החוק הזה בא להתמודד אתו גם עם נושא אחר, רק פחות או יותר באותה מאטריה, של עובד זר, אבל לא הסוג הרגיל של עובד ז</w:t>
      </w:r>
      <w:r>
        <w:rPr>
          <w:rFonts w:hint="cs"/>
          <w:rtl/>
        </w:rPr>
        <w:t>ר - אותם עובדים בחקלאות או בסיעוד - אלא עובד זר שהוא מומחה בתחום. יש מצבים שבמדינת ישראל אין אדם שיכול לעשות את העבודה, או יש כמות מוגבלת מאוד של אנשים שיכולים לעשות עבודה - שהיא בדרך כלל דווקא ברמה גבוהה מאוד, ברמות הכנסה גבוהות מאוד - ויש צורך להביא מומח</w:t>
      </w:r>
      <w:r>
        <w:rPr>
          <w:rFonts w:hint="cs"/>
          <w:rtl/>
        </w:rPr>
        <w:t>ה מחוץ-לארץ, והצורך באותו מומחה לא תם אחרי חמש שנים, ואין שום היגיון בחיפוש מומחה חדש, כאשר יש בן-אדם שנמצא כאן ועושה את העבודה בצורה טובה.</w:t>
      </w:r>
    </w:p>
    <w:p w14:paraId="491F9FDC" w14:textId="77777777" w:rsidR="00000000" w:rsidRDefault="002703A1">
      <w:pPr>
        <w:pStyle w:val="a0"/>
        <w:rPr>
          <w:rFonts w:hint="cs"/>
          <w:rtl/>
        </w:rPr>
      </w:pPr>
    </w:p>
    <w:p w14:paraId="5D44877F" w14:textId="77777777" w:rsidR="00000000" w:rsidRDefault="002703A1">
      <w:pPr>
        <w:pStyle w:val="a0"/>
        <w:rPr>
          <w:rFonts w:hint="cs"/>
          <w:rtl/>
        </w:rPr>
      </w:pPr>
      <w:r>
        <w:rPr>
          <w:rFonts w:hint="cs"/>
          <w:rtl/>
        </w:rPr>
        <w:t>כאן יש פשוט צורך במידה של גמישות בחוק, לאפשר לשר הפנים, כאשר הוא נוכח שיש מצב כזה, וזה מצב יוצא דופן - אני מניח שמד</w:t>
      </w:r>
      <w:r>
        <w:rPr>
          <w:rFonts w:hint="cs"/>
          <w:rtl/>
        </w:rPr>
        <w:t>ובר באנשים ספורים בשנה - לאפשר לשר הפנים להפעיל שיקול דעת ולהתגבר על ההוראה הכללית.</w:t>
      </w:r>
    </w:p>
    <w:p w14:paraId="290F0567" w14:textId="77777777" w:rsidR="00000000" w:rsidRDefault="002703A1">
      <w:pPr>
        <w:pStyle w:val="a0"/>
        <w:rPr>
          <w:rFonts w:hint="cs"/>
          <w:rtl/>
        </w:rPr>
      </w:pPr>
    </w:p>
    <w:p w14:paraId="404F1A55" w14:textId="77777777" w:rsidR="00000000" w:rsidRDefault="002703A1">
      <w:pPr>
        <w:pStyle w:val="a0"/>
        <w:rPr>
          <w:rFonts w:hint="cs"/>
          <w:rtl/>
        </w:rPr>
      </w:pPr>
      <w:r>
        <w:rPr>
          <w:rFonts w:hint="cs"/>
          <w:rtl/>
        </w:rPr>
        <w:t>אני סבור שהחוק הזה הוא נכון וטוב, ואני מבקש את תמיכתכם בו.</w:t>
      </w:r>
    </w:p>
    <w:p w14:paraId="35B20785" w14:textId="77777777" w:rsidR="00000000" w:rsidRDefault="002703A1">
      <w:pPr>
        <w:pStyle w:val="af1"/>
        <w:rPr>
          <w:rtl/>
        </w:rPr>
      </w:pPr>
      <w:r>
        <w:rPr>
          <w:rtl/>
        </w:rPr>
        <w:br/>
        <w:t>היו"ר אלי בן-מנחם:</w:t>
      </w:r>
    </w:p>
    <w:p w14:paraId="09D74E97" w14:textId="77777777" w:rsidR="00000000" w:rsidRDefault="002703A1">
      <w:pPr>
        <w:pStyle w:val="a0"/>
        <w:rPr>
          <w:rtl/>
        </w:rPr>
      </w:pPr>
    </w:p>
    <w:p w14:paraId="23EE9F18" w14:textId="77777777" w:rsidR="00000000" w:rsidRDefault="002703A1">
      <w:pPr>
        <w:pStyle w:val="a0"/>
        <w:rPr>
          <w:rFonts w:hint="cs"/>
          <w:rtl/>
        </w:rPr>
      </w:pPr>
      <w:r>
        <w:rPr>
          <w:rFonts w:hint="cs"/>
          <w:rtl/>
        </w:rPr>
        <w:t>תודה לחבר הכנסת רשף חן. חברת הכנסת אתי לבני - לא נוכחת. חבר הכנסת שאול יהלום, בבקשה.</w:t>
      </w:r>
    </w:p>
    <w:p w14:paraId="145A23F4" w14:textId="77777777" w:rsidR="00000000" w:rsidRDefault="002703A1">
      <w:pPr>
        <w:pStyle w:val="a"/>
        <w:rPr>
          <w:rtl/>
        </w:rPr>
      </w:pPr>
      <w:r>
        <w:rPr>
          <w:rtl/>
        </w:rPr>
        <w:br/>
      </w:r>
      <w:bookmarkStart w:id="328" w:name="FS000000524T03_05_2004_20_41_32"/>
      <w:bookmarkStart w:id="329" w:name="_Toc72672409"/>
      <w:bookmarkEnd w:id="328"/>
      <w:r>
        <w:rPr>
          <w:rtl/>
        </w:rPr>
        <w:t xml:space="preserve">שאול </w:t>
      </w:r>
      <w:r>
        <w:rPr>
          <w:rtl/>
        </w:rPr>
        <w:t>יהלום (מפד"ל):</w:t>
      </w:r>
      <w:bookmarkEnd w:id="329"/>
    </w:p>
    <w:p w14:paraId="6121FF03" w14:textId="77777777" w:rsidR="00000000" w:rsidRDefault="002703A1">
      <w:pPr>
        <w:pStyle w:val="a0"/>
        <w:rPr>
          <w:rtl/>
        </w:rPr>
      </w:pPr>
    </w:p>
    <w:p w14:paraId="7040F8D8" w14:textId="77777777" w:rsidR="00000000" w:rsidRDefault="002703A1">
      <w:pPr>
        <w:pStyle w:val="a0"/>
        <w:rPr>
          <w:rFonts w:hint="cs"/>
          <w:rtl/>
        </w:rPr>
      </w:pPr>
      <w:r>
        <w:rPr>
          <w:rFonts w:hint="cs"/>
          <w:rtl/>
        </w:rPr>
        <w:t xml:space="preserve">אדוני היושב-ראש, כנסת נכבדה, אנחנו באופן עקרוני חצויים בבואנו לדבר על עובדים זרים. כולנו רוצים עבודה עברית. האבטלה הגואה במשק, ואינה יורדת למרות ניצני הצמיחה, מלמדת אותנו שכאשר אנחנו מוציאים משוק העבודה את העובדים הזרים - אחוז ניכר ממקומות </w:t>
      </w:r>
      <w:r>
        <w:rPr>
          <w:rFonts w:hint="cs"/>
          <w:rtl/>
        </w:rPr>
        <w:t>העבודה נתפס על-ידי ישראלים בעלי אזרחות ישראלית. הסטטיסטיקות מראות שמדובר לא על 100%, אבל על 60% עד 70%.</w:t>
      </w:r>
    </w:p>
    <w:p w14:paraId="07975FBF" w14:textId="77777777" w:rsidR="00000000" w:rsidRDefault="002703A1">
      <w:pPr>
        <w:pStyle w:val="a0"/>
        <w:rPr>
          <w:rFonts w:hint="cs"/>
          <w:rtl/>
        </w:rPr>
      </w:pPr>
    </w:p>
    <w:p w14:paraId="5540DDCE" w14:textId="77777777" w:rsidR="00000000" w:rsidRDefault="002703A1">
      <w:pPr>
        <w:pStyle w:val="a0"/>
        <w:rPr>
          <w:rFonts w:hint="cs"/>
          <w:rtl/>
        </w:rPr>
      </w:pPr>
      <w:r>
        <w:rPr>
          <w:rFonts w:hint="cs"/>
          <w:rtl/>
        </w:rPr>
        <w:t xml:space="preserve">אני חושב שלעובדים זרים בתחום הסיעוד אין תחליף. מה שקרה בשנים האחרונות הוא, שקשישים סיעודיים, במצב קשה מאוד, שבאופן עקרוני לא רק שתוחלת החיים שלהם היתה </w:t>
      </w:r>
      <w:r>
        <w:rPr>
          <w:rFonts w:hint="cs"/>
          <w:rtl/>
        </w:rPr>
        <w:t>יורדת אלא היו מכניסים אותם לבתי-חולים או למוסדות, רחוקים ממשפחותיהם, רחוקים מבתיהם, עם טיפול שבדרך כלל היה נתפס כבלתי סביר - עוברים לאיכות חיים אחרת כאשר יש להם מטפל צמוד, עובד זר.</w:t>
      </w:r>
    </w:p>
    <w:p w14:paraId="348A0340" w14:textId="77777777" w:rsidR="00000000" w:rsidRDefault="002703A1">
      <w:pPr>
        <w:pStyle w:val="a0"/>
        <w:rPr>
          <w:rFonts w:hint="cs"/>
          <w:rtl/>
        </w:rPr>
      </w:pPr>
    </w:p>
    <w:p w14:paraId="2DAB78CE" w14:textId="77777777" w:rsidR="00000000" w:rsidRDefault="002703A1">
      <w:pPr>
        <w:pStyle w:val="a0"/>
        <w:rPr>
          <w:rFonts w:hint="cs"/>
          <w:rtl/>
        </w:rPr>
      </w:pPr>
      <w:r>
        <w:rPr>
          <w:rFonts w:hint="cs"/>
          <w:rtl/>
        </w:rPr>
        <w:t>העובדים הזרים - נכון שהסיבה העיקרית היא נכונותם לעבוד במחיר נמוך, הייתי או</w:t>
      </w:r>
      <w:r>
        <w:rPr>
          <w:rFonts w:hint="cs"/>
          <w:rtl/>
        </w:rPr>
        <w:t>מר אפילו שווה לכל נפש, במשך 24 שעות ביממה. במידה מסוימת, מסתכלים ושואלים אם אנחנו שותפים לשכר כל כך נמוך, אבל העובדים הזרים מסתכלים לא על מה שמרוויחים במדינת ישראל, אלא מה שמרוויחים במקומות מוצאם. אני אישית שוחחתי אתם, ולרבים מהם זו ממש יציאה מחיי העוני. כ</w:t>
      </w:r>
      <w:r>
        <w:rPr>
          <w:rFonts w:hint="cs"/>
          <w:rtl/>
        </w:rPr>
        <w:t>עבור עשר שנים, לא רק שהם שולחים הרבה כסף למשפחתם, אלא יכולים אפילו לקנות דירות בארצות מוצאם.</w:t>
      </w:r>
    </w:p>
    <w:p w14:paraId="26464669" w14:textId="77777777" w:rsidR="00000000" w:rsidRDefault="002703A1">
      <w:pPr>
        <w:pStyle w:val="a0"/>
        <w:rPr>
          <w:rFonts w:hint="cs"/>
          <w:rtl/>
        </w:rPr>
      </w:pPr>
    </w:p>
    <w:p w14:paraId="7108003C" w14:textId="77777777" w:rsidR="00000000" w:rsidRDefault="002703A1">
      <w:pPr>
        <w:pStyle w:val="a0"/>
        <w:rPr>
          <w:rFonts w:hint="cs"/>
          <w:rtl/>
        </w:rPr>
      </w:pPr>
      <w:r>
        <w:rPr>
          <w:rFonts w:hint="cs"/>
          <w:rtl/>
        </w:rPr>
        <w:t>לכן, אין לנו ברירה, אלא אנחנו הופכים את העובדים הזרים לזרוע שנייה של טיפול בתחום הסיעוד.</w:t>
      </w:r>
    </w:p>
    <w:p w14:paraId="5AFDF2AF" w14:textId="77777777" w:rsidR="00000000" w:rsidRDefault="002703A1">
      <w:pPr>
        <w:pStyle w:val="a0"/>
        <w:rPr>
          <w:rFonts w:hint="cs"/>
          <w:rtl/>
        </w:rPr>
      </w:pPr>
    </w:p>
    <w:p w14:paraId="5B540B33" w14:textId="77777777" w:rsidR="00000000" w:rsidRDefault="002703A1">
      <w:pPr>
        <w:pStyle w:val="a0"/>
        <w:rPr>
          <w:rFonts w:hint="cs"/>
          <w:rtl/>
        </w:rPr>
      </w:pPr>
      <w:r>
        <w:rPr>
          <w:rFonts w:hint="cs"/>
          <w:rtl/>
        </w:rPr>
        <w:t>מה קרה, אדוני היושב-ראש? בחוקים של היום, אחרי שעובד כזה התרגל לאותו קשיש</w:t>
      </w:r>
      <w:r>
        <w:rPr>
          <w:rFonts w:hint="cs"/>
          <w:rtl/>
        </w:rPr>
        <w:t xml:space="preserve"> מסכן, שבדרך כלל הוא חולה, ולפעמים הוא חולה במחלות מאוד-מאוד קשות, לא עלינו, ואותו חולה התרגל לאותו עובד זר - כאילו הוא בן משפחה - הרי יצא מצב שהעובד הזר היה חייב לעזוב את מקום עבודתו באמצע הטיפול, ולשני הצדדים היה קושי להתרגל. לקשיש היה קשה להתרגל לעובד ח</w:t>
      </w:r>
      <w:r>
        <w:rPr>
          <w:rFonts w:hint="cs"/>
          <w:rtl/>
        </w:rPr>
        <w:t>דש, וזה היה מוריד את איכות החיים שלו.</w:t>
      </w:r>
    </w:p>
    <w:p w14:paraId="423E8562" w14:textId="77777777" w:rsidR="00000000" w:rsidRDefault="002703A1">
      <w:pPr>
        <w:pStyle w:val="a0"/>
        <w:rPr>
          <w:rFonts w:hint="cs"/>
          <w:rtl/>
        </w:rPr>
      </w:pPr>
    </w:p>
    <w:p w14:paraId="738FE2FB" w14:textId="77777777" w:rsidR="00000000" w:rsidRDefault="002703A1">
      <w:pPr>
        <w:pStyle w:val="a0"/>
        <w:rPr>
          <w:rFonts w:hint="cs"/>
          <w:rtl/>
        </w:rPr>
      </w:pPr>
      <w:r>
        <w:rPr>
          <w:rFonts w:hint="cs"/>
          <w:rtl/>
        </w:rPr>
        <w:t>לכן, החוק הזה בא ואומר: רק בסיעוד, אם העובד עבד פרק זמן מסוים במשפחה, באותה משפחה - אני חוזר: באותה משפחה - הוא יעבוד כל עוד יש למשפחה זכאות לקבל אותו כעובד.</w:t>
      </w:r>
    </w:p>
    <w:p w14:paraId="7203A3FA" w14:textId="77777777" w:rsidR="00000000" w:rsidRDefault="002703A1">
      <w:pPr>
        <w:pStyle w:val="a0"/>
        <w:rPr>
          <w:rFonts w:hint="cs"/>
          <w:rtl/>
        </w:rPr>
      </w:pPr>
    </w:p>
    <w:p w14:paraId="10B6A423" w14:textId="77777777" w:rsidR="00000000" w:rsidRDefault="002703A1">
      <w:pPr>
        <w:pStyle w:val="a0"/>
        <w:rPr>
          <w:rFonts w:hint="cs"/>
          <w:rtl/>
        </w:rPr>
      </w:pPr>
      <w:r>
        <w:rPr>
          <w:rFonts w:hint="cs"/>
          <w:rtl/>
        </w:rPr>
        <w:t>אני חושב שבעניין הזה אנחנו תורמים, כפי שאני מקבל תגובות מא</w:t>
      </w:r>
      <w:r>
        <w:rPr>
          <w:rFonts w:hint="cs"/>
          <w:rtl/>
        </w:rPr>
        <w:t xml:space="preserve">נשים שמקבלים את הצעות החוק האלה - מקשישים, מבנים ומבנות, בני משפחה של קשישים, שאומרים שבחוק הזה תהיה ממש הצלה, או כאלה שאומרים </w:t>
      </w:r>
      <w:r>
        <w:rPr>
          <w:rtl/>
        </w:rPr>
        <w:t>–</w:t>
      </w:r>
      <w:r>
        <w:rPr>
          <w:rFonts w:hint="cs"/>
          <w:rtl/>
        </w:rPr>
        <w:t xml:space="preserve"> כשכבר, כמובן, לפעמים הרבה מהקשישים אינם בחיים - שאם היה חוק כזה, זו היתה ממש הצלה, כי העובד החדש, במצב המורכב, הקשה שנוצר, לא י</w:t>
      </w:r>
      <w:r>
        <w:rPr>
          <w:rFonts w:hint="cs"/>
          <w:rtl/>
        </w:rPr>
        <w:t>כול היה להתרגל לאיש, והאיש לא יכול היה להתרגל. יש כאן ענייני שפה, טמפרמנט, ונכונות לעשות את הדברים האינטימיים האישיים ביותר, כגון רחצה ודברים נוספים, ולא תמיד אדם יכול להתרגל לעובד אחר.</w:t>
      </w:r>
    </w:p>
    <w:p w14:paraId="49C37EFF" w14:textId="77777777" w:rsidR="00000000" w:rsidRDefault="002703A1">
      <w:pPr>
        <w:pStyle w:val="a0"/>
        <w:rPr>
          <w:rFonts w:hint="cs"/>
          <w:rtl/>
        </w:rPr>
      </w:pPr>
    </w:p>
    <w:p w14:paraId="6BEBE3E3" w14:textId="77777777" w:rsidR="00000000" w:rsidRDefault="002703A1">
      <w:pPr>
        <w:pStyle w:val="a0"/>
        <w:rPr>
          <w:rFonts w:hint="cs"/>
          <w:rtl/>
        </w:rPr>
      </w:pPr>
      <w:r>
        <w:rPr>
          <w:rFonts w:hint="cs"/>
          <w:rtl/>
        </w:rPr>
        <w:t>לכן, אנחנו מבקשים לקבל את החוק. הפרק שאני דיברתי עליו הוא הפרק שאני ת</w:t>
      </w:r>
      <w:r>
        <w:rPr>
          <w:rFonts w:hint="cs"/>
          <w:rtl/>
        </w:rPr>
        <w:t xml:space="preserve">רמתי לחוק, ואני מבקש מחברי הכנסת לקבל את החוק להמשך הטיפול בו לקראת קריאה שנייה ושלישית. תודה, אדוני היושב-ראש.                                                                                                    </w:t>
      </w:r>
    </w:p>
    <w:p w14:paraId="539260D8" w14:textId="77777777" w:rsidR="00000000" w:rsidRDefault="002703A1">
      <w:pPr>
        <w:pStyle w:val="a0"/>
        <w:rPr>
          <w:rFonts w:hint="cs"/>
          <w:rtl/>
        </w:rPr>
      </w:pPr>
    </w:p>
    <w:p w14:paraId="319A0F2B" w14:textId="77777777" w:rsidR="00000000" w:rsidRDefault="002703A1">
      <w:pPr>
        <w:pStyle w:val="a0"/>
        <w:rPr>
          <w:rtl/>
        </w:rPr>
      </w:pPr>
    </w:p>
    <w:p w14:paraId="7E44B025" w14:textId="77777777" w:rsidR="00000000" w:rsidRDefault="002703A1">
      <w:pPr>
        <w:pStyle w:val="a2"/>
        <w:rPr>
          <w:rFonts w:hint="cs"/>
          <w:rtl/>
        </w:rPr>
      </w:pPr>
      <w:bookmarkStart w:id="330" w:name="_Toc72672410"/>
      <w:r>
        <w:rPr>
          <w:rFonts w:hint="cs"/>
          <w:rtl/>
        </w:rPr>
        <w:t>הודעת יושב-ראש ועדת הכנסת</w:t>
      </w:r>
      <w:bookmarkEnd w:id="330"/>
    </w:p>
    <w:p w14:paraId="2C267F3E" w14:textId="77777777" w:rsidR="00000000" w:rsidRDefault="002703A1">
      <w:pPr>
        <w:pStyle w:val="a0"/>
        <w:rPr>
          <w:rFonts w:hint="cs"/>
          <w:rtl/>
        </w:rPr>
      </w:pPr>
    </w:p>
    <w:p w14:paraId="5BEC347B" w14:textId="77777777" w:rsidR="00000000" w:rsidRDefault="002703A1">
      <w:pPr>
        <w:pStyle w:val="af1"/>
        <w:rPr>
          <w:rtl/>
        </w:rPr>
      </w:pPr>
      <w:r>
        <w:rPr>
          <w:rtl/>
        </w:rPr>
        <w:t>היו"ר אלי בן-מנ</w:t>
      </w:r>
      <w:r>
        <w:rPr>
          <w:rtl/>
        </w:rPr>
        <w:t>חם:</w:t>
      </w:r>
    </w:p>
    <w:p w14:paraId="0FA62D0D" w14:textId="77777777" w:rsidR="00000000" w:rsidRDefault="002703A1">
      <w:pPr>
        <w:pStyle w:val="a0"/>
        <w:rPr>
          <w:rtl/>
        </w:rPr>
      </w:pPr>
    </w:p>
    <w:p w14:paraId="751B0171" w14:textId="77777777" w:rsidR="00000000" w:rsidRDefault="002703A1">
      <w:pPr>
        <w:pStyle w:val="a0"/>
        <w:rPr>
          <w:rFonts w:hint="cs"/>
          <w:rtl/>
        </w:rPr>
      </w:pPr>
      <w:r>
        <w:rPr>
          <w:rFonts w:hint="cs"/>
          <w:rtl/>
        </w:rPr>
        <w:t>רבותי חברי הכנסת, אני קוטע את הדיון הזה לדקה אחת. אני מאפשר ליושב-ראש ועדת הכנסת להודיע הודעה. אחריו תעלה חברת הכנסת אתי לבני.</w:t>
      </w:r>
    </w:p>
    <w:p w14:paraId="28135552" w14:textId="77777777" w:rsidR="00000000" w:rsidRDefault="002703A1">
      <w:pPr>
        <w:pStyle w:val="a0"/>
        <w:rPr>
          <w:rFonts w:hint="cs"/>
          <w:rtl/>
        </w:rPr>
      </w:pPr>
    </w:p>
    <w:p w14:paraId="08BCFBA4" w14:textId="77777777" w:rsidR="00000000" w:rsidRDefault="002703A1">
      <w:pPr>
        <w:pStyle w:val="a"/>
        <w:rPr>
          <w:rtl/>
        </w:rPr>
      </w:pPr>
      <w:bookmarkStart w:id="331" w:name="FS000001038T03_05_2004_20_28_55"/>
      <w:bookmarkStart w:id="332" w:name="FS000001038T03_05_2004_20_31_16"/>
      <w:bookmarkStart w:id="333" w:name="_Toc72672411"/>
      <w:bookmarkEnd w:id="331"/>
      <w:bookmarkEnd w:id="332"/>
      <w:r>
        <w:rPr>
          <w:rFonts w:hint="eastAsia"/>
          <w:rtl/>
        </w:rPr>
        <w:t>רוני</w:t>
      </w:r>
      <w:r>
        <w:rPr>
          <w:rtl/>
        </w:rPr>
        <w:t xml:space="preserve"> בר-און (יו"ר ועדת הכנסת):</w:t>
      </w:r>
      <w:bookmarkEnd w:id="333"/>
    </w:p>
    <w:p w14:paraId="550E75AE" w14:textId="77777777" w:rsidR="00000000" w:rsidRDefault="002703A1">
      <w:pPr>
        <w:pStyle w:val="a0"/>
        <w:rPr>
          <w:rFonts w:hint="cs"/>
          <w:rtl/>
        </w:rPr>
      </w:pPr>
    </w:p>
    <w:p w14:paraId="26C56968" w14:textId="77777777" w:rsidR="00000000" w:rsidRDefault="002703A1">
      <w:pPr>
        <w:pStyle w:val="a0"/>
        <w:rPr>
          <w:rFonts w:hint="cs"/>
          <w:rtl/>
        </w:rPr>
      </w:pPr>
      <w:r>
        <w:rPr>
          <w:rFonts w:hint="cs"/>
          <w:rtl/>
        </w:rPr>
        <w:t xml:space="preserve">תודה, אדוני היושב-ראש. </w:t>
      </w:r>
    </w:p>
    <w:p w14:paraId="7E698269" w14:textId="77777777" w:rsidR="00000000" w:rsidRDefault="002703A1">
      <w:pPr>
        <w:pStyle w:val="a0"/>
        <w:rPr>
          <w:rFonts w:hint="cs"/>
          <w:rtl/>
        </w:rPr>
      </w:pPr>
    </w:p>
    <w:p w14:paraId="30BCE8DC" w14:textId="77777777" w:rsidR="00000000" w:rsidRDefault="002703A1">
      <w:pPr>
        <w:pStyle w:val="a0"/>
        <w:rPr>
          <w:rFonts w:hint="cs"/>
          <w:rtl/>
        </w:rPr>
      </w:pPr>
      <w:r>
        <w:rPr>
          <w:rFonts w:hint="cs"/>
          <w:rtl/>
        </w:rPr>
        <w:t xml:space="preserve">אדוני היושב-ראש, חברי חברי הכנסת, ועדת הכנסת החליטה בישיבתה היום, </w:t>
      </w:r>
      <w:r>
        <w:rPr>
          <w:rFonts w:hint="cs"/>
          <w:rtl/>
        </w:rPr>
        <w:t xml:space="preserve">כי ועדה משותפת של ועדת הכלכלה וועדת הכספים תדון בהצעת חוק המים (תיקון </w:t>
      </w:r>
      <w:r>
        <w:rPr>
          <w:rtl/>
        </w:rPr>
        <w:t>–</w:t>
      </w:r>
      <w:r>
        <w:rPr>
          <w:rFonts w:hint="cs"/>
          <w:rtl/>
        </w:rPr>
        <w:t xml:space="preserve"> זכות למים וייעודם), התשס"ג-2003, של חבר הכנסת שלום שמחון - פ/1153, לשם הכנתה לקריאה ראשונה. </w:t>
      </w:r>
    </w:p>
    <w:p w14:paraId="5A3E1D5B" w14:textId="77777777" w:rsidR="00000000" w:rsidRDefault="002703A1">
      <w:pPr>
        <w:pStyle w:val="a0"/>
        <w:rPr>
          <w:rFonts w:hint="cs"/>
          <w:rtl/>
        </w:rPr>
      </w:pPr>
    </w:p>
    <w:p w14:paraId="1BF9194E" w14:textId="77777777" w:rsidR="00000000" w:rsidRDefault="002703A1">
      <w:pPr>
        <w:pStyle w:val="a0"/>
        <w:rPr>
          <w:rFonts w:hint="cs"/>
          <w:rtl/>
        </w:rPr>
      </w:pPr>
      <w:r>
        <w:rPr>
          <w:rFonts w:hint="cs"/>
          <w:rtl/>
        </w:rPr>
        <w:t xml:space="preserve">הוועדה המשותפת תהיה בת 14 חברים, שבעה מכל ועדה, ועדת הכספים וועדת הכלכלה, בראשות יושב-ראש </w:t>
      </w:r>
      <w:r>
        <w:rPr>
          <w:rFonts w:hint="cs"/>
          <w:rtl/>
        </w:rPr>
        <w:t xml:space="preserve">ועדת הכלכלה. </w:t>
      </w:r>
    </w:p>
    <w:p w14:paraId="3E4C98BB" w14:textId="77777777" w:rsidR="00000000" w:rsidRDefault="002703A1">
      <w:pPr>
        <w:pStyle w:val="a0"/>
        <w:rPr>
          <w:rFonts w:hint="cs"/>
          <w:rtl/>
        </w:rPr>
      </w:pPr>
    </w:p>
    <w:p w14:paraId="1B8C1E25" w14:textId="77777777" w:rsidR="00000000" w:rsidRDefault="002703A1">
      <w:pPr>
        <w:pStyle w:val="a0"/>
        <w:rPr>
          <w:rFonts w:hint="cs"/>
          <w:rtl/>
        </w:rPr>
      </w:pPr>
      <w:r>
        <w:rPr>
          <w:rFonts w:hint="cs"/>
          <w:rtl/>
        </w:rPr>
        <w:t xml:space="preserve">חברי הוועדה הם כדלקמן: מטעם ועדת הכלכלה: שלום שמחון </w:t>
      </w:r>
      <w:r>
        <w:rPr>
          <w:rtl/>
        </w:rPr>
        <w:t>–</w:t>
      </w:r>
      <w:r>
        <w:rPr>
          <w:rFonts w:hint="cs"/>
          <w:rtl/>
        </w:rPr>
        <w:t xml:space="preserve"> יושב-ראש, יצחק וקנין, מלי פולישוק-בלוך, גלעד ארדן, דניאל בנלולו, אליעזר כהן ואחמד טיבי. מטעם ועדת הכספים: אלי אפללו, איוב קרא, אהוד רצאבי, אורית נוקד, חיים אורון או ממלא-מקומו הקבוע אבשלו</w:t>
      </w:r>
      <w:r>
        <w:rPr>
          <w:rFonts w:hint="cs"/>
          <w:rtl/>
        </w:rPr>
        <w:t>ם וילן, יעקב ליצמן וניסן סלומינסקי.</w:t>
      </w:r>
    </w:p>
    <w:p w14:paraId="696D2D9B" w14:textId="77777777" w:rsidR="00000000" w:rsidRDefault="002703A1">
      <w:pPr>
        <w:pStyle w:val="a0"/>
        <w:rPr>
          <w:rFonts w:hint="cs"/>
          <w:rtl/>
        </w:rPr>
      </w:pPr>
    </w:p>
    <w:p w14:paraId="1C7B8E0B" w14:textId="77777777" w:rsidR="00000000" w:rsidRDefault="002703A1">
      <w:pPr>
        <w:pStyle w:val="a0"/>
        <w:rPr>
          <w:rFonts w:hint="cs"/>
          <w:rtl/>
        </w:rPr>
      </w:pPr>
      <w:r>
        <w:rPr>
          <w:rFonts w:hint="cs"/>
          <w:rtl/>
        </w:rPr>
        <w:t xml:space="preserve">אני מבקש את אישורה של הכנסת להצעה זאת, אדוני היושב-ראש. </w:t>
      </w:r>
    </w:p>
    <w:p w14:paraId="4B0503B4" w14:textId="77777777" w:rsidR="00000000" w:rsidRDefault="002703A1">
      <w:pPr>
        <w:pStyle w:val="a0"/>
        <w:rPr>
          <w:rFonts w:hint="cs"/>
          <w:rtl/>
        </w:rPr>
      </w:pPr>
    </w:p>
    <w:p w14:paraId="1A6BE3B7" w14:textId="77777777" w:rsidR="00000000" w:rsidRDefault="002703A1">
      <w:pPr>
        <w:pStyle w:val="af1"/>
        <w:rPr>
          <w:rtl/>
        </w:rPr>
      </w:pPr>
      <w:r>
        <w:rPr>
          <w:rtl/>
        </w:rPr>
        <w:t>היו"ר אלי בן-מנחם:</w:t>
      </w:r>
    </w:p>
    <w:p w14:paraId="380B965C" w14:textId="77777777" w:rsidR="00000000" w:rsidRDefault="002703A1">
      <w:pPr>
        <w:pStyle w:val="a0"/>
        <w:rPr>
          <w:rtl/>
        </w:rPr>
      </w:pPr>
    </w:p>
    <w:p w14:paraId="2F9407B6" w14:textId="77777777" w:rsidR="00000000" w:rsidRDefault="002703A1">
      <w:pPr>
        <w:pStyle w:val="a0"/>
        <w:rPr>
          <w:rFonts w:hint="cs"/>
          <w:rtl/>
        </w:rPr>
      </w:pPr>
      <w:r>
        <w:rPr>
          <w:rFonts w:hint="cs"/>
          <w:rtl/>
        </w:rPr>
        <w:t>תודה ליושב-ראש ועדת הכנסת.</w:t>
      </w:r>
    </w:p>
    <w:p w14:paraId="5CF8A51C" w14:textId="77777777" w:rsidR="00000000" w:rsidRDefault="002703A1">
      <w:pPr>
        <w:pStyle w:val="a0"/>
        <w:rPr>
          <w:rFonts w:hint="cs"/>
          <w:rtl/>
        </w:rPr>
      </w:pPr>
    </w:p>
    <w:p w14:paraId="49E314C3" w14:textId="77777777" w:rsidR="00000000" w:rsidRDefault="002703A1">
      <w:pPr>
        <w:pStyle w:val="a0"/>
        <w:rPr>
          <w:rFonts w:hint="cs"/>
          <w:rtl/>
        </w:rPr>
      </w:pPr>
      <w:r>
        <w:rPr>
          <w:rFonts w:hint="cs"/>
          <w:rtl/>
        </w:rPr>
        <w:t>רבותי, אנחנו מצביעים על הודעת יושב-ראש ועדת הכנסת. ההצבעה החלה.</w:t>
      </w:r>
    </w:p>
    <w:p w14:paraId="27A064C4" w14:textId="77777777" w:rsidR="00000000" w:rsidRDefault="002703A1">
      <w:pPr>
        <w:pStyle w:val="a0"/>
        <w:rPr>
          <w:rtl/>
        </w:rPr>
      </w:pPr>
    </w:p>
    <w:p w14:paraId="4F468A92" w14:textId="77777777" w:rsidR="00000000" w:rsidRDefault="002703A1">
      <w:pPr>
        <w:pStyle w:val="a0"/>
        <w:rPr>
          <w:rFonts w:hint="cs"/>
          <w:rtl/>
        </w:rPr>
      </w:pPr>
    </w:p>
    <w:p w14:paraId="603ED4EF" w14:textId="77777777" w:rsidR="00000000" w:rsidRDefault="002703A1">
      <w:pPr>
        <w:pStyle w:val="ab"/>
        <w:bidi/>
        <w:rPr>
          <w:rFonts w:hint="cs"/>
          <w:rtl/>
        </w:rPr>
      </w:pPr>
      <w:r>
        <w:rPr>
          <w:rFonts w:hint="cs"/>
          <w:rtl/>
        </w:rPr>
        <w:t>הצבעה מס' 5</w:t>
      </w:r>
    </w:p>
    <w:p w14:paraId="657BC31E" w14:textId="77777777" w:rsidR="00000000" w:rsidRDefault="002703A1">
      <w:pPr>
        <w:pStyle w:val="a0"/>
        <w:rPr>
          <w:rFonts w:hint="cs"/>
          <w:rtl/>
        </w:rPr>
      </w:pPr>
    </w:p>
    <w:p w14:paraId="57F93E1F" w14:textId="77777777" w:rsidR="00000000" w:rsidRDefault="002703A1">
      <w:pPr>
        <w:pStyle w:val="ac"/>
        <w:bidi/>
        <w:rPr>
          <w:rFonts w:hint="cs"/>
          <w:rtl/>
        </w:rPr>
      </w:pPr>
      <w:r>
        <w:rPr>
          <w:rFonts w:hint="cs"/>
          <w:rtl/>
        </w:rPr>
        <w:t xml:space="preserve">בעד הצעת ועדת הכנסת </w:t>
      </w:r>
      <w:r>
        <w:rPr>
          <w:rtl/>
        </w:rPr>
        <w:t>–</w:t>
      </w:r>
      <w:r>
        <w:rPr>
          <w:rFonts w:hint="cs"/>
          <w:rtl/>
        </w:rPr>
        <w:t xml:space="preserve"> 10</w:t>
      </w:r>
    </w:p>
    <w:p w14:paraId="0FD11E81" w14:textId="77777777" w:rsidR="00000000" w:rsidRDefault="002703A1">
      <w:pPr>
        <w:pStyle w:val="ac"/>
        <w:bidi/>
        <w:rPr>
          <w:rFonts w:hint="cs"/>
          <w:rtl/>
        </w:rPr>
      </w:pPr>
      <w:r>
        <w:rPr>
          <w:rFonts w:hint="cs"/>
          <w:rtl/>
        </w:rPr>
        <w:t xml:space="preserve">נגד </w:t>
      </w:r>
      <w:r>
        <w:rPr>
          <w:rtl/>
        </w:rPr>
        <w:t>–</w:t>
      </w:r>
      <w:r>
        <w:rPr>
          <w:rFonts w:hint="cs"/>
          <w:rtl/>
        </w:rPr>
        <w:t xml:space="preserve"> אין</w:t>
      </w:r>
    </w:p>
    <w:p w14:paraId="648BFC46" w14:textId="77777777" w:rsidR="00000000" w:rsidRDefault="002703A1">
      <w:pPr>
        <w:pStyle w:val="ac"/>
        <w:bidi/>
        <w:rPr>
          <w:rFonts w:hint="cs"/>
          <w:rtl/>
        </w:rPr>
      </w:pPr>
      <w:r>
        <w:rPr>
          <w:rFonts w:hint="cs"/>
          <w:rtl/>
        </w:rPr>
        <w:t>נמנעים - 1</w:t>
      </w:r>
    </w:p>
    <w:p w14:paraId="6959F938" w14:textId="77777777" w:rsidR="00000000" w:rsidRDefault="002703A1">
      <w:pPr>
        <w:pStyle w:val="ad"/>
        <w:bidi/>
        <w:rPr>
          <w:rFonts w:hint="cs"/>
          <w:rtl/>
        </w:rPr>
      </w:pPr>
      <w:r>
        <w:rPr>
          <w:rFonts w:hint="cs"/>
          <w:rtl/>
        </w:rPr>
        <w:t>הצעת ועדת הכנסת נתקבלה.</w:t>
      </w:r>
    </w:p>
    <w:p w14:paraId="3BBAD9D9" w14:textId="77777777" w:rsidR="00000000" w:rsidRDefault="002703A1">
      <w:pPr>
        <w:pStyle w:val="a0"/>
        <w:rPr>
          <w:rFonts w:hint="cs"/>
          <w:rtl/>
        </w:rPr>
      </w:pPr>
    </w:p>
    <w:p w14:paraId="0A442104" w14:textId="77777777" w:rsidR="00000000" w:rsidRDefault="002703A1">
      <w:pPr>
        <w:pStyle w:val="af1"/>
        <w:rPr>
          <w:rtl/>
        </w:rPr>
      </w:pPr>
      <w:r>
        <w:rPr>
          <w:rtl/>
        </w:rPr>
        <w:t>היו"ר אלי בן-מנחם:</w:t>
      </w:r>
    </w:p>
    <w:p w14:paraId="72B35F5B" w14:textId="77777777" w:rsidR="00000000" w:rsidRDefault="002703A1">
      <w:pPr>
        <w:pStyle w:val="a0"/>
        <w:rPr>
          <w:rtl/>
        </w:rPr>
      </w:pPr>
    </w:p>
    <w:p w14:paraId="665E1C25" w14:textId="77777777" w:rsidR="00000000" w:rsidRDefault="002703A1">
      <w:pPr>
        <w:pStyle w:val="a0"/>
        <w:rPr>
          <w:rFonts w:hint="cs"/>
          <w:rtl/>
        </w:rPr>
      </w:pPr>
      <w:r>
        <w:rPr>
          <w:rFonts w:hint="cs"/>
          <w:rtl/>
        </w:rPr>
        <w:t xml:space="preserve">רבותי חברי הכנסת, עשרה חברי כנסת בעד, נגד </w:t>
      </w:r>
      <w:r>
        <w:rPr>
          <w:rtl/>
        </w:rPr>
        <w:t>–</w:t>
      </w:r>
      <w:r>
        <w:rPr>
          <w:rFonts w:hint="cs"/>
          <w:rtl/>
        </w:rPr>
        <w:t xml:space="preserve"> אפס, נמנע אחד. אדוני יושב-ראש ועדת הכנסת, הצעתך התקבלה.</w:t>
      </w:r>
    </w:p>
    <w:p w14:paraId="436A9B79" w14:textId="77777777" w:rsidR="00000000" w:rsidRDefault="002703A1">
      <w:pPr>
        <w:pStyle w:val="a0"/>
        <w:rPr>
          <w:rFonts w:hint="cs"/>
          <w:rtl/>
        </w:rPr>
      </w:pPr>
    </w:p>
    <w:p w14:paraId="6BDB373D" w14:textId="77777777" w:rsidR="00000000" w:rsidRDefault="002703A1">
      <w:pPr>
        <w:pStyle w:val="a2"/>
        <w:rPr>
          <w:rFonts w:hint="cs"/>
          <w:rtl/>
        </w:rPr>
      </w:pPr>
    </w:p>
    <w:p w14:paraId="53E30789" w14:textId="77777777" w:rsidR="00000000" w:rsidRDefault="002703A1">
      <w:pPr>
        <w:pStyle w:val="a0"/>
        <w:rPr>
          <w:rFonts w:hint="cs"/>
          <w:rtl/>
        </w:rPr>
      </w:pPr>
    </w:p>
    <w:p w14:paraId="47A4EDA8" w14:textId="77777777" w:rsidR="00000000" w:rsidRDefault="002703A1">
      <w:pPr>
        <w:pStyle w:val="a2"/>
        <w:rPr>
          <w:rtl/>
        </w:rPr>
      </w:pPr>
      <w:bookmarkStart w:id="334" w:name="CS25095FI0025095T03_05_2004_20_43_47"/>
      <w:bookmarkStart w:id="335" w:name="_Toc72672412"/>
      <w:bookmarkEnd w:id="334"/>
      <w:r>
        <w:rPr>
          <w:rtl/>
        </w:rPr>
        <w:t xml:space="preserve">הצעת חוק הכניסה לישראל (תיקון מס' 13) </w:t>
      </w:r>
      <w:r>
        <w:rPr>
          <w:rFonts w:hint="cs"/>
          <w:rtl/>
        </w:rPr>
        <w:br/>
      </w:r>
      <w:r>
        <w:rPr>
          <w:rtl/>
        </w:rPr>
        <w:t xml:space="preserve">(הארכת אשרה לעובד זר), התשס"ד-2004 </w:t>
      </w:r>
      <w:r>
        <w:rPr>
          <w:rFonts w:hint="cs"/>
          <w:rtl/>
        </w:rPr>
        <w:br/>
      </w:r>
      <w:r>
        <w:rPr>
          <w:rtl/>
        </w:rPr>
        <w:t>(קריאה ראשונה)</w:t>
      </w:r>
      <w:bookmarkEnd w:id="335"/>
      <w:r>
        <w:rPr>
          <w:rtl/>
        </w:rPr>
        <w:t xml:space="preserve"> </w:t>
      </w:r>
    </w:p>
    <w:p w14:paraId="1D3E2C89" w14:textId="77777777" w:rsidR="00000000" w:rsidRDefault="002703A1">
      <w:pPr>
        <w:pStyle w:val="-0"/>
        <w:rPr>
          <w:rFonts w:hint="cs"/>
          <w:rtl/>
        </w:rPr>
      </w:pPr>
    </w:p>
    <w:p w14:paraId="753F49D3" w14:textId="77777777" w:rsidR="00000000" w:rsidRDefault="002703A1">
      <w:pPr>
        <w:pStyle w:val="af1"/>
        <w:rPr>
          <w:rtl/>
        </w:rPr>
      </w:pPr>
      <w:r>
        <w:rPr>
          <w:rtl/>
        </w:rPr>
        <w:t>היו"</w:t>
      </w:r>
      <w:r>
        <w:rPr>
          <w:rtl/>
        </w:rPr>
        <w:t>ר אלי בן-מנחם:</w:t>
      </w:r>
    </w:p>
    <w:p w14:paraId="18001D7D" w14:textId="77777777" w:rsidR="00000000" w:rsidRDefault="002703A1">
      <w:pPr>
        <w:pStyle w:val="a0"/>
        <w:rPr>
          <w:rtl/>
        </w:rPr>
      </w:pPr>
    </w:p>
    <w:p w14:paraId="5778055F" w14:textId="77777777" w:rsidR="00000000" w:rsidRDefault="002703A1">
      <w:pPr>
        <w:pStyle w:val="a0"/>
        <w:rPr>
          <w:rFonts w:hint="cs"/>
          <w:rtl/>
        </w:rPr>
      </w:pPr>
      <w:r>
        <w:rPr>
          <w:rFonts w:hint="cs"/>
          <w:rtl/>
        </w:rPr>
        <w:t>רבותי, אנחנו חוזרים להצעת חוק הכניסה לישראל</w:t>
      </w:r>
      <w:r>
        <w:rPr>
          <w:rtl/>
        </w:rPr>
        <w:t xml:space="preserve"> (תיקון מס' 13)</w:t>
      </w:r>
      <w:r>
        <w:rPr>
          <w:rFonts w:hint="cs"/>
          <w:rtl/>
        </w:rPr>
        <w:t>. אני מזמין את חברת הכנסת אתי לבני, בבקשה.</w:t>
      </w:r>
    </w:p>
    <w:p w14:paraId="3272F9DC" w14:textId="77777777" w:rsidR="00000000" w:rsidRDefault="002703A1">
      <w:pPr>
        <w:pStyle w:val="a0"/>
        <w:rPr>
          <w:rFonts w:hint="cs"/>
          <w:rtl/>
        </w:rPr>
      </w:pPr>
    </w:p>
    <w:p w14:paraId="7FE8396C" w14:textId="77777777" w:rsidR="00000000" w:rsidRDefault="002703A1">
      <w:pPr>
        <w:pStyle w:val="a"/>
        <w:rPr>
          <w:rtl/>
        </w:rPr>
      </w:pPr>
      <w:bookmarkStart w:id="336" w:name="FS000001051T03_05_2004_20_50_39"/>
      <w:bookmarkStart w:id="337" w:name="_Toc72672413"/>
      <w:bookmarkEnd w:id="336"/>
      <w:r>
        <w:rPr>
          <w:rFonts w:hint="eastAsia"/>
          <w:rtl/>
        </w:rPr>
        <w:t>אתי</w:t>
      </w:r>
      <w:r>
        <w:rPr>
          <w:rtl/>
        </w:rPr>
        <w:t xml:space="preserve"> לבני (שינוי):</w:t>
      </w:r>
      <w:bookmarkEnd w:id="337"/>
    </w:p>
    <w:p w14:paraId="0AEFCF89" w14:textId="77777777" w:rsidR="00000000" w:rsidRDefault="002703A1">
      <w:pPr>
        <w:pStyle w:val="a0"/>
        <w:rPr>
          <w:rFonts w:hint="cs"/>
          <w:rtl/>
        </w:rPr>
      </w:pPr>
    </w:p>
    <w:p w14:paraId="2CF97271" w14:textId="77777777" w:rsidR="00000000" w:rsidRDefault="002703A1">
      <w:pPr>
        <w:pStyle w:val="a0"/>
        <w:rPr>
          <w:rFonts w:hint="cs"/>
          <w:rtl/>
        </w:rPr>
      </w:pPr>
      <w:r>
        <w:rPr>
          <w:rFonts w:hint="cs"/>
          <w:rtl/>
        </w:rPr>
        <w:t>חברותי וחברי חברי הכנסת, אני השלישית ברשימת המגישים של הצעת חוק זאת. החוק הזה בא מהשטח. החוק הזה בא לענות על שאלות ובעי</w:t>
      </w:r>
      <w:r>
        <w:rPr>
          <w:rFonts w:hint="cs"/>
          <w:rtl/>
        </w:rPr>
        <w:t xml:space="preserve">ות שהתעוררו והונחו על שולחני בעשרותיהן. לא ייתכן שבסוג כזה של דברים יהיה חוק קטגורי, שלא יאפשר שיקול דעת למישהו, במקרה הזה זה השר הממונה </w:t>
      </w:r>
      <w:r>
        <w:rPr>
          <w:rtl/>
        </w:rPr>
        <w:t>–</w:t>
      </w:r>
      <w:r>
        <w:rPr>
          <w:rFonts w:hint="cs"/>
          <w:rtl/>
        </w:rPr>
        <w:t xml:space="preserve"> שר הפנים, שאנחנו מאפשרים לו שיקול דעת במקרים מסוימים להאריך את התקופה של עובדים זרים, במקרים המנויים בהצעת החוק הזאת.</w:t>
      </w:r>
      <w:r>
        <w:rPr>
          <w:rFonts w:hint="cs"/>
          <w:rtl/>
        </w:rPr>
        <w:t xml:space="preserve"> </w:t>
      </w:r>
    </w:p>
    <w:p w14:paraId="78A83150" w14:textId="77777777" w:rsidR="00000000" w:rsidRDefault="002703A1">
      <w:pPr>
        <w:pStyle w:val="a0"/>
        <w:rPr>
          <w:rFonts w:hint="cs"/>
          <w:rtl/>
        </w:rPr>
      </w:pPr>
    </w:p>
    <w:p w14:paraId="6778C937" w14:textId="77777777" w:rsidR="00000000" w:rsidRDefault="002703A1">
      <w:pPr>
        <w:pStyle w:val="a0"/>
        <w:rPr>
          <w:rFonts w:hint="cs"/>
          <w:rtl/>
        </w:rPr>
      </w:pPr>
      <w:r>
        <w:rPr>
          <w:rFonts w:hint="cs"/>
          <w:rtl/>
        </w:rPr>
        <w:t xml:space="preserve">המקרים הם כמובן עובדים סיעודיים. על שולחני מונחות הרבה מאוד בקשות של מטפלות לילדים אוטיסטים, מטפלות לזקנים, מטפלים לנכים, שהקשר שנוצר במשך חמש שנים או במשך שבע שנים הוא קשר של כמעט חיים ומוות. אי-אפשר לנתק כעבור </w:t>
      </w:r>
      <w:r>
        <w:t>x</w:t>
      </w:r>
      <w:r>
        <w:rPr>
          <w:rFonts w:hint="cs"/>
          <w:rtl/>
        </w:rPr>
        <w:t xml:space="preserve"> שנים את הקשר בין מטופל סיעודי לבין עובד</w:t>
      </w:r>
      <w:r>
        <w:rPr>
          <w:rFonts w:hint="cs"/>
          <w:rtl/>
        </w:rPr>
        <w:t xml:space="preserve"> שבאמת חי אתו 24 שעות ביממה, וגם אין שום סיבה לכך. לכן יהיה לשר הפנים שיקול דעת, באותם מקרים שבהם יש חשיבות להמשך הטיפול עם המטפל הזה, להאריך את התקופה ללא הגבלה.</w:t>
      </w:r>
    </w:p>
    <w:p w14:paraId="1FCC2643" w14:textId="77777777" w:rsidR="00000000" w:rsidRDefault="002703A1">
      <w:pPr>
        <w:pStyle w:val="a0"/>
        <w:rPr>
          <w:rFonts w:hint="cs"/>
          <w:rtl/>
        </w:rPr>
      </w:pPr>
      <w:r>
        <w:rPr>
          <w:rFonts w:hint="cs"/>
          <w:rtl/>
        </w:rPr>
        <w:t xml:space="preserve"> </w:t>
      </w:r>
    </w:p>
    <w:p w14:paraId="75E4A5AA" w14:textId="77777777" w:rsidR="00000000" w:rsidRDefault="002703A1">
      <w:pPr>
        <w:pStyle w:val="a0"/>
        <w:rPr>
          <w:rFonts w:hint="cs"/>
          <w:rtl/>
        </w:rPr>
      </w:pPr>
      <w:r>
        <w:rPr>
          <w:rFonts w:hint="cs"/>
          <w:rtl/>
        </w:rPr>
        <w:t>באותה מידה חשוב מאוד לאפשר גם לאנשים שיש ייחודיות במקצוע שלהם, או כמו שאנחנו כותבים בהצעת ה</w:t>
      </w:r>
      <w:r>
        <w:rPr>
          <w:rFonts w:hint="cs"/>
          <w:rtl/>
        </w:rPr>
        <w:t xml:space="preserve">חוק: תרומה מיוחדת לכלכלה, למשק או לחברה - צריך לאפשר להם, לטובתנו אנו, שיישארו כאן ויממשו את היכולת המיוחדת שלהם. </w:t>
      </w:r>
    </w:p>
    <w:p w14:paraId="5FB455FB" w14:textId="77777777" w:rsidR="00000000" w:rsidRDefault="002703A1">
      <w:pPr>
        <w:pStyle w:val="a0"/>
        <w:rPr>
          <w:rFonts w:hint="cs"/>
          <w:rtl/>
        </w:rPr>
      </w:pPr>
    </w:p>
    <w:p w14:paraId="24535554" w14:textId="77777777" w:rsidR="00000000" w:rsidRDefault="002703A1">
      <w:pPr>
        <w:pStyle w:val="a0"/>
        <w:rPr>
          <w:rFonts w:hint="cs"/>
          <w:rtl/>
        </w:rPr>
      </w:pPr>
      <w:r>
        <w:rPr>
          <w:rFonts w:hint="cs"/>
          <w:rtl/>
        </w:rPr>
        <w:t>למשל, שוב אני נותנת דוגמה משולחני, הגיעה אלי בקשה של אדם שמגדל דבורים ועובד אתו עובד סיני שיש לו יכולות מיוחדות בענייני דבורים וכוורות. והנה</w:t>
      </w:r>
      <w:r>
        <w:rPr>
          <w:rFonts w:hint="cs"/>
          <w:rtl/>
        </w:rPr>
        <w:t xml:space="preserve"> החוק מאפשר רק לעובדים תאילנדים לעסוק בחקלאות. במקרה של עובד כזה, למשל, שעוסק כבר שבע שנים במקצוע הייחודי הזה בכוורנות, צריך לאפשר לו להישאר בארץ, וניתן להפעיל במקרים כאלה את שיקול הדעת.</w:t>
      </w:r>
    </w:p>
    <w:p w14:paraId="2BFD3482" w14:textId="77777777" w:rsidR="00000000" w:rsidRDefault="002703A1">
      <w:pPr>
        <w:pStyle w:val="a0"/>
        <w:rPr>
          <w:rFonts w:hint="cs"/>
          <w:rtl/>
        </w:rPr>
      </w:pPr>
    </w:p>
    <w:p w14:paraId="2BD43386" w14:textId="77777777" w:rsidR="00000000" w:rsidRDefault="002703A1">
      <w:pPr>
        <w:pStyle w:val="a0"/>
        <w:rPr>
          <w:rFonts w:hint="cs"/>
          <w:rtl/>
        </w:rPr>
      </w:pPr>
      <w:r>
        <w:rPr>
          <w:rFonts w:hint="cs"/>
          <w:rtl/>
        </w:rPr>
        <w:t>לכן אני חושבת שהצעת החוק הזאת היא תיקון מתבקש, מובן מאליו ולטובת כול</w:t>
      </w:r>
      <w:r>
        <w:rPr>
          <w:rFonts w:hint="cs"/>
          <w:rtl/>
        </w:rPr>
        <w:t xml:space="preserve">נו. אני מבקשת מכולם להצביע בעדה. </w:t>
      </w:r>
    </w:p>
    <w:p w14:paraId="06C95C6C" w14:textId="77777777" w:rsidR="00000000" w:rsidRDefault="002703A1">
      <w:pPr>
        <w:pStyle w:val="a0"/>
        <w:rPr>
          <w:rFonts w:hint="cs"/>
          <w:rtl/>
        </w:rPr>
      </w:pPr>
    </w:p>
    <w:p w14:paraId="75EB4C4F" w14:textId="77777777" w:rsidR="00000000" w:rsidRDefault="002703A1">
      <w:pPr>
        <w:pStyle w:val="af1"/>
        <w:rPr>
          <w:rtl/>
        </w:rPr>
      </w:pPr>
      <w:r>
        <w:rPr>
          <w:rtl/>
        </w:rPr>
        <w:t>היו"ר אלי בן-מנחם:</w:t>
      </w:r>
    </w:p>
    <w:p w14:paraId="5EDB71ED" w14:textId="77777777" w:rsidR="00000000" w:rsidRDefault="002703A1">
      <w:pPr>
        <w:pStyle w:val="a0"/>
        <w:rPr>
          <w:rtl/>
        </w:rPr>
      </w:pPr>
    </w:p>
    <w:p w14:paraId="23AE7B6C" w14:textId="77777777" w:rsidR="00000000" w:rsidRDefault="002703A1">
      <w:pPr>
        <w:pStyle w:val="a0"/>
        <w:rPr>
          <w:rFonts w:hint="cs"/>
          <w:rtl/>
        </w:rPr>
      </w:pPr>
      <w:r>
        <w:rPr>
          <w:rFonts w:hint="cs"/>
          <w:rtl/>
        </w:rPr>
        <w:t xml:space="preserve">תודה לחברת הכנסת אתי לבני. אנחנו עוברים לרשימת הדוברים. ראשון הדוברים, חבר הכנסת ישראל אייכלר </w:t>
      </w:r>
      <w:r>
        <w:rPr>
          <w:rtl/>
        </w:rPr>
        <w:t>–</w:t>
      </w:r>
      <w:r>
        <w:rPr>
          <w:rFonts w:hint="cs"/>
          <w:rtl/>
        </w:rPr>
        <w:t xml:space="preserve"> לא נוכח. חבר הכנסת אורי יהודה אריאל, בבקשה. אחריו - חבר הכנסת אופיר פינס-פז.</w:t>
      </w:r>
    </w:p>
    <w:p w14:paraId="77C1AE68" w14:textId="77777777" w:rsidR="00000000" w:rsidRDefault="002703A1">
      <w:pPr>
        <w:pStyle w:val="a0"/>
        <w:rPr>
          <w:rFonts w:hint="cs"/>
          <w:rtl/>
        </w:rPr>
      </w:pPr>
    </w:p>
    <w:p w14:paraId="5C4CB341" w14:textId="77777777" w:rsidR="00000000" w:rsidRDefault="002703A1">
      <w:pPr>
        <w:pStyle w:val="a"/>
        <w:rPr>
          <w:rtl/>
        </w:rPr>
      </w:pPr>
      <w:bookmarkStart w:id="338" w:name="FS000000713T03_05_2004_20_59_08"/>
      <w:bookmarkStart w:id="339" w:name="_Toc72672414"/>
      <w:bookmarkEnd w:id="338"/>
      <w:r>
        <w:rPr>
          <w:rFonts w:hint="eastAsia"/>
          <w:rtl/>
        </w:rPr>
        <w:t>אורי</w:t>
      </w:r>
      <w:r>
        <w:rPr>
          <w:rtl/>
        </w:rPr>
        <w:t xml:space="preserve"> יהודה אריאל (האיחוד הל</w:t>
      </w:r>
      <w:r>
        <w:rPr>
          <w:rtl/>
        </w:rPr>
        <w:t>אומי - ישראל ביתנו):</w:t>
      </w:r>
      <w:bookmarkEnd w:id="339"/>
    </w:p>
    <w:p w14:paraId="0585BEFA" w14:textId="77777777" w:rsidR="00000000" w:rsidRDefault="002703A1">
      <w:pPr>
        <w:pStyle w:val="a0"/>
        <w:rPr>
          <w:rFonts w:hint="cs"/>
          <w:rtl/>
        </w:rPr>
      </w:pPr>
    </w:p>
    <w:p w14:paraId="76FC21AF" w14:textId="77777777" w:rsidR="00000000" w:rsidRDefault="002703A1">
      <w:pPr>
        <w:pStyle w:val="a0"/>
        <w:rPr>
          <w:rFonts w:hint="cs"/>
          <w:rtl/>
        </w:rPr>
      </w:pPr>
      <w:r>
        <w:rPr>
          <w:rFonts w:hint="cs"/>
          <w:rtl/>
        </w:rPr>
        <w:t xml:space="preserve">אדוני היושב-ראש, חברי חברי הכנסת, הצעת החוק של חברי הכנסת רשף חן, שאול יהלום ואתי לבני היא הצעה ראויה. אני אומר זאת לאור היכרותי קרובי משפחה שנזקקים לטיפול סיעודי. קשה לדמיין מה היה קורה אילו העובדים האלה לא היו אתנו או אילו היו והיו </w:t>
      </w:r>
      <w:r>
        <w:rPr>
          <w:rFonts w:hint="cs"/>
          <w:rtl/>
        </w:rPr>
        <w:t xml:space="preserve">מתחלפים מעת לעת. התחלה חדשה היא קשיים נוספים למטופל, והדבר קשה ממילא. החלפתם בגלל הרצון לראות אותם עוזבים את הארץ היא בסך הכול מחשבה נכונה, אבל מקשה מאוד על המטופלים. לכן ראוי שהכנסת תאשר את החוק הזה ותאפשר גמישות יחסית, אם כי לא פתיחות גמורה, וחברי הכנסת </w:t>
      </w:r>
      <w:r>
        <w:rPr>
          <w:rFonts w:hint="cs"/>
          <w:rtl/>
        </w:rPr>
        <w:t>אכן מציעים שתהיה בקרה על העניין. ראוי לאפשר במקרים מסוימים את המשך שהותם בארץ והמשך תפקודם יחד עם המטופלים, שבדרך כלל מצבם קשה. ראוי שהכנסת תאשר חוק זה. תודה.</w:t>
      </w:r>
    </w:p>
    <w:p w14:paraId="41A51E80" w14:textId="77777777" w:rsidR="00000000" w:rsidRDefault="002703A1">
      <w:pPr>
        <w:pStyle w:val="a0"/>
        <w:rPr>
          <w:rFonts w:hint="cs"/>
          <w:rtl/>
        </w:rPr>
      </w:pPr>
    </w:p>
    <w:p w14:paraId="768FEBF0" w14:textId="77777777" w:rsidR="00000000" w:rsidRDefault="002703A1">
      <w:pPr>
        <w:pStyle w:val="af1"/>
        <w:rPr>
          <w:rtl/>
        </w:rPr>
      </w:pPr>
      <w:r>
        <w:rPr>
          <w:rtl/>
        </w:rPr>
        <w:t>היו"ר אלי בן-מנחם:</w:t>
      </w:r>
    </w:p>
    <w:p w14:paraId="0A5B556B" w14:textId="77777777" w:rsidR="00000000" w:rsidRDefault="002703A1">
      <w:pPr>
        <w:pStyle w:val="a0"/>
        <w:rPr>
          <w:rtl/>
        </w:rPr>
      </w:pPr>
    </w:p>
    <w:p w14:paraId="6CE8ADD4" w14:textId="77777777" w:rsidR="00000000" w:rsidRDefault="002703A1">
      <w:pPr>
        <w:pStyle w:val="a0"/>
        <w:rPr>
          <w:rFonts w:hint="cs"/>
          <w:rtl/>
        </w:rPr>
      </w:pPr>
      <w:r>
        <w:rPr>
          <w:rFonts w:hint="cs"/>
          <w:rtl/>
        </w:rPr>
        <w:t>תודה לחבר הכנסת אורי יהודה אריאל. חבר הכנסת אופיר פינס-פז - לא נוכח. חבר הכנ</w:t>
      </w:r>
      <w:r>
        <w:rPr>
          <w:rFonts w:hint="cs"/>
          <w:rtl/>
        </w:rPr>
        <w:t>סת ג'מאל זחאלקה - לא נוכח. חבר הכנסת עזמי בשארה - לא נוכח. חברת הכנסת גילה פינקלשטיין, בבקשה.</w:t>
      </w:r>
    </w:p>
    <w:p w14:paraId="3561948E" w14:textId="77777777" w:rsidR="00000000" w:rsidRDefault="002703A1">
      <w:pPr>
        <w:pStyle w:val="a0"/>
        <w:rPr>
          <w:rFonts w:hint="cs"/>
          <w:rtl/>
        </w:rPr>
      </w:pPr>
    </w:p>
    <w:p w14:paraId="7B8CCCD8" w14:textId="77777777" w:rsidR="00000000" w:rsidRDefault="002703A1">
      <w:pPr>
        <w:pStyle w:val="a"/>
        <w:rPr>
          <w:rtl/>
        </w:rPr>
      </w:pPr>
      <w:bookmarkStart w:id="340" w:name="FS000001059T03_05_2004_21_02_54"/>
      <w:bookmarkStart w:id="341" w:name="_Toc72672415"/>
      <w:bookmarkEnd w:id="340"/>
      <w:r>
        <w:rPr>
          <w:rFonts w:hint="eastAsia"/>
          <w:rtl/>
        </w:rPr>
        <w:t>גילה</w:t>
      </w:r>
      <w:r>
        <w:rPr>
          <w:rtl/>
        </w:rPr>
        <w:t xml:space="preserve"> פינקלשטיין (מפד"ל):</w:t>
      </w:r>
      <w:bookmarkEnd w:id="341"/>
    </w:p>
    <w:p w14:paraId="639B82B0" w14:textId="77777777" w:rsidR="00000000" w:rsidRDefault="002703A1">
      <w:pPr>
        <w:pStyle w:val="a0"/>
        <w:rPr>
          <w:rFonts w:hint="cs"/>
          <w:rtl/>
        </w:rPr>
      </w:pPr>
    </w:p>
    <w:p w14:paraId="5FF17C77" w14:textId="77777777" w:rsidR="00000000" w:rsidRDefault="002703A1">
      <w:pPr>
        <w:pStyle w:val="a0"/>
        <w:rPr>
          <w:rFonts w:hint="cs"/>
          <w:rtl/>
        </w:rPr>
      </w:pPr>
      <w:r>
        <w:rPr>
          <w:rFonts w:hint="cs"/>
          <w:rtl/>
        </w:rPr>
        <w:t>אדוני היושב-ראש, כנסת נכבדה, הסוגיה של הבאת עובדים זרים לישראל ככוח עבודה זול היא שאלה עקרונית חשובה מאוד, ודנו עליה כבר פעמים רבות. למ</w:t>
      </w:r>
      <w:r>
        <w:rPr>
          <w:rFonts w:hint="cs"/>
          <w:rtl/>
        </w:rPr>
        <w:t xml:space="preserve">יטב הבנתי, התופעה של עובדים זרים נולדה בעקבות הצורך הדחוף בכוח עבודה מיידי, בעיקר בשל העימות שנכפה עלינו מצד השכנים שלנו והמשבר הכלכלי הפוקד אותנו בעקבותיו. </w:t>
      </w:r>
    </w:p>
    <w:p w14:paraId="4E40DBF6" w14:textId="77777777" w:rsidR="00000000" w:rsidRDefault="002703A1">
      <w:pPr>
        <w:pStyle w:val="a0"/>
        <w:rPr>
          <w:rFonts w:hint="cs"/>
          <w:rtl/>
        </w:rPr>
      </w:pPr>
    </w:p>
    <w:p w14:paraId="29435A70" w14:textId="77777777" w:rsidR="00000000" w:rsidRDefault="002703A1">
      <w:pPr>
        <w:pStyle w:val="a0"/>
        <w:rPr>
          <w:rFonts w:hint="cs"/>
          <w:rtl/>
        </w:rPr>
      </w:pPr>
      <w:r>
        <w:rPr>
          <w:rFonts w:hint="cs"/>
          <w:rtl/>
        </w:rPr>
        <w:t>יחד עם התגלגלות הדברים בשנים האחרונות והתפתחות אוכלוסיית העובדים הזרים במדינה, עולים סימני שאלה ג</w:t>
      </w:r>
      <w:r>
        <w:rPr>
          <w:rFonts w:hint="cs"/>
          <w:rtl/>
        </w:rPr>
        <w:t xml:space="preserve">דולים על עתיד המדינה כמדינה יהודית מבחינה דמוגרפית ועל עתידנו כחברה שאבטלה ומשבר כלכלי-חברתי מתחזקים בה. </w:t>
      </w:r>
    </w:p>
    <w:p w14:paraId="17F14E03" w14:textId="77777777" w:rsidR="00000000" w:rsidRDefault="002703A1">
      <w:pPr>
        <w:pStyle w:val="a0"/>
        <w:rPr>
          <w:rFonts w:hint="cs"/>
          <w:rtl/>
        </w:rPr>
      </w:pPr>
    </w:p>
    <w:p w14:paraId="1F4A7BF8" w14:textId="77777777" w:rsidR="00000000" w:rsidRDefault="002703A1">
      <w:pPr>
        <w:pStyle w:val="a0"/>
        <w:rPr>
          <w:rFonts w:hint="cs"/>
          <w:rtl/>
        </w:rPr>
      </w:pPr>
      <w:r>
        <w:rPr>
          <w:rFonts w:hint="cs"/>
          <w:rtl/>
        </w:rPr>
        <w:t>הבעיות הללו מובילות אותנו להכרה, שיש להגביל את מספר העובדים הזרים בישראל ולצמצם את מספר העובדים ששהייתם בארץ אינה חוקית. המהלך הזה, אף שהוא כרוך לעתי</w:t>
      </w:r>
      <w:r>
        <w:rPr>
          <w:rFonts w:hint="cs"/>
          <w:rtl/>
        </w:rPr>
        <w:t>ם בצביטת לב ובעוגמת נפש, חשוב מאוד לעתידנו, ואי-אפשר לדלג עליו בעיצוב פני החברה הישראלית העתידית.</w:t>
      </w:r>
    </w:p>
    <w:p w14:paraId="07829963" w14:textId="77777777" w:rsidR="00000000" w:rsidRDefault="002703A1">
      <w:pPr>
        <w:pStyle w:val="a0"/>
        <w:rPr>
          <w:rFonts w:hint="cs"/>
          <w:rtl/>
        </w:rPr>
      </w:pPr>
    </w:p>
    <w:p w14:paraId="38431899" w14:textId="77777777" w:rsidR="00000000" w:rsidRDefault="002703A1">
      <w:pPr>
        <w:pStyle w:val="a0"/>
        <w:rPr>
          <w:rFonts w:hint="cs"/>
          <w:rtl/>
        </w:rPr>
      </w:pPr>
      <w:r>
        <w:rPr>
          <w:rFonts w:hint="cs"/>
          <w:rtl/>
        </w:rPr>
        <w:t>בתוך המהלך הזה יש לתת את הדעת גם על מקרים יוצאים מן הכלל ולתת עליהם מענה נפרד. מפניות של אזרחים רבים נוכחתי לדעת, שלעתים קיצור שהיית עובדים זרים הוא עניין של</w:t>
      </w:r>
      <w:r>
        <w:rPr>
          <w:rFonts w:hint="cs"/>
          <w:rtl/>
        </w:rPr>
        <w:t xml:space="preserve"> חיים או מוות עבור חולים או קשישים שנוכחות העובד לצדם היא קריטית. לא אחת נוצרים מצבים, שאותו קשיש או חולה פיתח כבר במשך השנים שפה משותפת, מילולית וטיפולית, עם המטפל הזר. אי-אפשר לנתק ביניהם בגלל סעיף בחוק זה או אחר. </w:t>
      </w:r>
    </w:p>
    <w:p w14:paraId="011370D0" w14:textId="77777777" w:rsidR="00000000" w:rsidRDefault="002703A1">
      <w:pPr>
        <w:pStyle w:val="a0"/>
        <w:rPr>
          <w:rFonts w:hint="cs"/>
          <w:rtl/>
        </w:rPr>
      </w:pPr>
    </w:p>
    <w:p w14:paraId="61DB9D1F" w14:textId="77777777" w:rsidR="00000000" w:rsidRDefault="002703A1">
      <w:pPr>
        <w:pStyle w:val="a0"/>
        <w:rPr>
          <w:rFonts w:hint="cs"/>
          <w:rtl/>
        </w:rPr>
      </w:pPr>
      <w:r>
        <w:rPr>
          <w:rFonts w:hint="cs"/>
          <w:rtl/>
        </w:rPr>
        <w:t>במקרים כאלה מונחת מולנו השאלה מה עלינו</w:t>
      </w:r>
      <w:r>
        <w:rPr>
          <w:rFonts w:hint="cs"/>
          <w:rtl/>
        </w:rPr>
        <w:t xml:space="preserve"> להעדיף </w:t>
      </w:r>
      <w:r>
        <w:rPr>
          <w:rtl/>
        </w:rPr>
        <w:t>–</w:t>
      </w:r>
      <w:r>
        <w:rPr>
          <w:rFonts w:hint="cs"/>
          <w:rtl/>
        </w:rPr>
        <w:t xml:space="preserve"> את טובתו של הכלל או טובתו של הפרט? במקרה הזה ההכרעה היא טובת הפרט, כי היא נוגעת בשאלות של חיים ומוות. </w:t>
      </w:r>
    </w:p>
    <w:p w14:paraId="4127ABFE" w14:textId="77777777" w:rsidR="00000000" w:rsidRDefault="002703A1">
      <w:pPr>
        <w:pStyle w:val="a0"/>
        <w:rPr>
          <w:rFonts w:hint="cs"/>
          <w:rtl/>
        </w:rPr>
      </w:pPr>
    </w:p>
    <w:p w14:paraId="29FE0CA3" w14:textId="77777777" w:rsidR="00000000" w:rsidRDefault="002703A1">
      <w:pPr>
        <w:pStyle w:val="a0"/>
        <w:rPr>
          <w:rFonts w:hint="cs"/>
          <w:rtl/>
        </w:rPr>
      </w:pPr>
      <w:r>
        <w:rPr>
          <w:rFonts w:hint="cs"/>
          <w:rtl/>
        </w:rPr>
        <w:t>החוק המוצע מאפשר לשר הפנים להאריך את אשרת שהייתם של מטפלים סיעודיים, אם יוכח כי אי-הארכה תהווה פגיעה קשה במטופל. תוספת זאת חשובה מאוד כדי לשמו</w:t>
      </w:r>
      <w:r>
        <w:rPr>
          <w:rFonts w:hint="cs"/>
          <w:rtl/>
        </w:rPr>
        <w:t>ר על גבולותיו של ההיתר הזה, למנוע ניצול של פתח זה להגדלת מספרם של העובדים הזרים לחינם.</w:t>
      </w:r>
    </w:p>
    <w:p w14:paraId="12378922" w14:textId="77777777" w:rsidR="00000000" w:rsidRDefault="002703A1">
      <w:pPr>
        <w:pStyle w:val="a0"/>
        <w:rPr>
          <w:rFonts w:hint="cs"/>
          <w:rtl/>
        </w:rPr>
      </w:pPr>
    </w:p>
    <w:p w14:paraId="77948E80" w14:textId="77777777" w:rsidR="00000000" w:rsidRDefault="002703A1">
      <w:pPr>
        <w:pStyle w:val="a0"/>
        <w:rPr>
          <w:rFonts w:hint="cs"/>
          <w:rtl/>
        </w:rPr>
      </w:pPr>
      <w:r>
        <w:rPr>
          <w:rFonts w:hint="cs"/>
          <w:rtl/>
        </w:rPr>
        <w:t>עם זאת, אני קוראת לשר הפנים שלא לאפשר לפתח זה להתרחב ולהמשיך לשמור על מגמה שמעודדת מובטלים להיכנס למעגל העבודה. תודה.</w:t>
      </w:r>
    </w:p>
    <w:p w14:paraId="192BCAB3" w14:textId="77777777" w:rsidR="00000000" w:rsidRDefault="002703A1">
      <w:pPr>
        <w:pStyle w:val="a0"/>
        <w:rPr>
          <w:rFonts w:hint="cs"/>
          <w:rtl/>
        </w:rPr>
      </w:pPr>
    </w:p>
    <w:p w14:paraId="400BF4CB" w14:textId="77777777" w:rsidR="00000000" w:rsidRDefault="002703A1">
      <w:pPr>
        <w:pStyle w:val="af1"/>
        <w:rPr>
          <w:rtl/>
        </w:rPr>
      </w:pPr>
      <w:r>
        <w:rPr>
          <w:rtl/>
        </w:rPr>
        <w:t>היו"ר אלי בן-מנחם:</w:t>
      </w:r>
    </w:p>
    <w:p w14:paraId="25BAD954" w14:textId="77777777" w:rsidR="00000000" w:rsidRDefault="002703A1">
      <w:pPr>
        <w:pStyle w:val="a0"/>
        <w:rPr>
          <w:rtl/>
        </w:rPr>
      </w:pPr>
    </w:p>
    <w:p w14:paraId="0C302D3B" w14:textId="77777777" w:rsidR="00000000" w:rsidRDefault="002703A1">
      <w:pPr>
        <w:pStyle w:val="a0"/>
        <w:rPr>
          <w:rFonts w:hint="cs"/>
          <w:rtl/>
        </w:rPr>
      </w:pPr>
      <w:r>
        <w:rPr>
          <w:rFonts w:hint="cs"/>
          <w:rtl/>
        </w:rPr>
        <w:t>תודה לחברת הכנסת גילה פינקלשט</w:t>
      </w:r>
      <w:r>
        <w:rPr>
          <w:rFonts w:hint="cs"/>
          <w:rtl/>
        </w:rPr>
        <w:t>יין. חבר הכנסת טלב אלסאנע - לא נוכח. חבר הכנסת עבד-אלמאלכ דהאמשה, ואחריו - חבר הכנסת יגאל יאסינוב.</w:t>
      </w:r>
    </w:p>
    <w:p w14:paraId="2F43EF60" w14:textId="77777777" w:rsidR="00000000" w:rsidRDefault="002703A1">
      <w:pPr>
        <w:pStyle w:val="a0"/>
        <w:rPr>
          <w:rFonts w:hint="cs"/>
          <w:rtl/>
        </w:rPr>
      </w:pPr>
    </w:p>
    <w:p w14:paraId="5C42FF87" w14:textId="77777777" w:rsidR="00000000" w:rsidRDefault="002703A1">
      <w:pPr>
        <w:pStyle w:val="a"/>
        <w:rPr>
          <w:rtl/>
        </w:rPr>
      </w:pPr>
      <w:bookmarkStart w:id="342" w:name="FS000000550T03_05_2004_19_21_02"/>
      <w:bookmarkStart w:id="343" w:name="_Toc72672416"/>
      <w:bookmarkEnd w:id="342"/>
      <w:r>
        <w:rPr>
          <w:rtl/>
        </w:rPr>
        <w:t>עבד-אלמאלכ דהאמשה (רע"ם):</w:t>
      </w:r>
      <w:bookmarkEnd w:id="343"/>
    </w:p>
    <w:p w14:paraId="1151CD17" w14:textId="77777777" w:rsidR="00000000" w:rsidRDefault="002703A1">
      <w:pPr>
        <w:pStyle w:val="a0"/>
        <w:rPr>
          <w:rtl/>
        </w:rPr>
      </w:pPr>
    </w:p>
    <w:p w14:paraId="0A35A62E" w14:textId="77777777" w:rsidR="00000000" w:rsidRDefault="002703A1">
      <w:pPr>
        <w:pStyle w:val="a0"/>
        <w:rPr>
          <w:rFonts w:hint="cs"/>
          <w:rtl/>
        </w:rPr>
      </w:pPr>
      <w:r>
        <w:rPr>
          <w:rFonts w:hint="cs"/>
          <w:rtl/>
        </w:rPr>
        <w:t>כבוד היושב-ראש, חברי חברי הכנסת, אין לי בעיה עם החוק לגופו. אני חושב שצריך ויש לעזור לאנשים החולים, ויש גם לאפשר לעובדים ולסועדים</w:t>
      </w:r>
      <w:r>
        <w:rPr>
          <w:rFonts w:hint="cs"/>
          <w:rtl/>
        </w:rPr>
        <w:t xml:space="preserve"> אותם להישאר בארץ. אני לא רוצה להיכנס לבעיה, האם אין לנו פועלים מקומיים שיכולים למלא את מקומם של העובדים הזרים גם בתחום הזה. </w:t>
      </w:r>
    </w:p>
    <w:p w14:paraId="4734D660" w14:textId="77777777" w:rsidR="00000000" w:rsidRDefault="002703A1">
      <w:pPr>
        <w:pStyle w:val="a0"/>
        <w:rPr>
          <w:rFonts w:hint="cs"/>
          <w:rtl/>
        </w:rPr>
      </w:pPr>
    </w:p>
    <w:p w14:paraId="51110C65" w14:textId="77777777" w:rsidR="00000000" w:rsidRDefault="002703A1">
      <w:pPr>
        <w:pStyle w:val="a0"/>
        <w:rPr>
          <w:rFonts w:hint="cs"/>
          <w:rtl/>
        </w:rPr>
      </w:pPr>
      <w:r>
        <w:rPr>
          <w:rFonts w:hint="cs"/>
          <w:rtl/>
        </w:rPr>
        <w:t>אבל אני רוצה להסתכל על צד אחר של אותו חוק הכניסה לישראל, אותו חוק שהובא בשנה שעברה לכנסת הזאת ואושר, בין היתר, בתמיכתם של מציעי ה</w:t>
      </w:r>
      <w:r>
        <w:rPr>
          <w:rFonts w:hint="cs"/>
          <w:rtl/>
        </w:rPr>
        <w:t>חוק הזה, חברי מפלגתם וחברי ממשלתם. אותו חוק דרקוני אשר מנע ושלל ממשפחות ערביות, בצורה ברורה ומכוונת, לחיות יחד, קרע נשים מבעליהן וקרע ילדים מאמם, אף כי תחת הכותרת של הוראת שעה - ואני מקווה שהוראת השעה הזאת לא תחזור אלינו ולא תובא בתום שנת החקיקה הראשונה של</w:t>
      </w:r>
      <w:r>
        <w:rPr>
          <w:rFonts w:hint="cs"/>
          <w:rtl/>
        </w:rPr>
        <w:t>ה. תוקף החוק אמור לפוג בחודש הבא, אם אני לא טועה, ואני מזהיר כבר עכשיו, אם אנחנו אנושיים ודואגים לחולים ולעובדים הזרים  - אני לא נגד - באותה מידה אנחנו חייבים גם לדאוג לכך שנשים לא תיקרענה מבעליהן, משפחות לא תופרדנה ולא יהיה המשכו של האסון הזה שפקד את המשפ</w:t>
      </w:r>
      <w:r>
        <w:rPr>
          <w:rFonts w:hint="cs"/>
          <w:rtl/>
        </w:rPr>
        <w:t xml:space="preserve">חות, אף שמדובר במשפחות ערביות בעיקר, משפחות של פלסטינים שהתמזגו והתחתנו עם תושבי מדינת ישראל. </w:t>
      </w:r>
    </w:p>
    <w:p w14:paraId="161571A2" w14:textId="77777777" w:rsidR="00000000" w:rsidRDefault="002703A1">
      <w:pPr>
        <w:pStyle w:val="a0"/>
        <w:rPr>
          <w:rFonts w:hint="cs"/>
          <w:rtl/>
        </w:rPr>
      </w:pPr>
    </w:p>
    <w:p w14:paraId="4FB51FC1" w14:textId="77777777" w:rsidR="00000000" w:rsidRDefault="002703A1">
      <w:pPr>
        <w:pStyle w:val="a0"/>
        <w:rPr>
          <w:rFonts w:hint="cs"/>
          <w:rtl/>
        </w:rPr>
      </w:pPr>
      <w:r>
        <w:rPr>
          <w:rFonts w:hint="cs"/>
          <w:rtl/>
        </w:rPr>
        <w:t>מדובר באלפים, מדובר באנשים שיש להם ארבעה, חמישה או שישה ילדים. אינני מדבר על היוצאים מן הכלל, שאמרו שהיו  נישואין פיקטיביים, או שהיו נישואין כאילו מראש רצו להשי</w:t>
      </w:r>
      <w:r>
        <w:rPr>
          <w:rFonts w:hint="cs"/>
          <w:rtl/>
        </w:rPr>
        <w:t>ג תעודת זהות ישראלית; או גם על הגורם השני, גם הוא יוצא מן הכלל, מקרים של פגיעה בביטחון המדינה או של אנשים שהואשמו בפגיעה. גם המקרים הפיקטיביים וגם  המקרים של פגיעה בביטחון הם בטלים בשישים, אולי אחד לאלף מסך כל המקרים, מסך אלפי המשפחות שנקרעו כתוצאה מהחוק ה</w:t>
      </w:r>
      <w:r>
        <w:rPr>
          <w:rFonts w:hint="cs"/>
          <w:rtl/>
        </w:rPr>
        <w:t xml:space="preserve">נ"ל. </w:t>
      </w:r>
    </w:p>
    <w:p w14:paraId="72900906" w14:textId="77777777" w:rsidR="00000000" w:rsidRDefault="002703A1">
      <w:pPr>
        <w:pStyle w:val="a0"/>
        <w:rPr>
          <w:rFonts w:hint="cs"/>
          <w:rtl/>
        </w:rPr>
      </w:pPr>
    </w:p>
    <w:p w14:paraId="1AB72A30" w14:textId="77777777" w:rsidR="00000000" w:rsidRDefault="002703A1">
      <w:pPr>
        <w:pStyle w:val="a0"/>
        <w:rPr>
          <w:rFonts w:hint="cs"/>
          <w:rtl/>
        </w:rPr>
      </w:pPr>
      <w:r>
        <w:rPr>
          <w:rFonts w:hint="cs"/>
          <w:rtl/>
        </w:rPr>
        <w:t xml:space="preserve">אני מסיים את דברי, אדוני היושב-ראש, בתקווה ובקריאה, שאם תעז הממשלה להביא את החוק עוד הפעם לפתחנו, נדחה אותו בשתי ידיים ובשאט נפש. </w:t>
      </w:r>
    </w:p>
    <w:p w14:paraId="7FDA226A" w14:textId="77777777" w:rsidR="00000000" w:rsidRDefault="002703A1">
      <w:pPr>
        <w:pStyle w:val="a0"/>
        <w:rPr>
          <w:rFonts w:hint="cs"/>
          <w:rtl/>
        </w:rPr>
      </w:pPr>
    </w:p>
    <w:p w14:paraId="6E673870" w14:textId="77777777" w:rsidR="00000000" w:rsidRDefault="002703A1">
      <w:pPr>
        <w:pStyle w:val="a0"/>
        <w:rPr>
          <w:rFonts w:hint="cs"/>
          <w:rtl/>
        </w:rPr>
      </w:pPr>
      <w:r>
        <w:rPr>
          <w:rFonts w:hint="cs"/>
          <w:rtl/>
        </w:rPr>
        <w:t>מלה אחרונה בנושא, החוק ההוא עדיין תלוי ועומד בפני בג"ץ כתוצאה מהעתירות שהגשנו, בין היתר אני וחברי כנסת אחרים. אני מקו</w:t>
      </w:r>
      <w:r>
        <w:rPr>
          <w:rFonts w:hint="cs"/>
          <w:rtl/>
        </w:rPr>
        <w:t xml:space="preserve">וה שבג"ץ יאמר בעניין הזה את דברו ויפטור אותנו מהמלאכה המאוסה הזאת. תודה רבה. </w:t>
      </w:r>
    </w:p>
    <w:p w14:paraId="08ED0B50" w14:textId="77777777" w:rsidR="00000000" w:rsidRDefault="002703A1">
      <w:pPr>
        <w:pStyle w:val="a0"/>
        <w:rPr>
          <w:rFonts w:hint="cs"/>
          <w:rtl/>
        </w:rPr>
      </w:pPr>
    </w:p>
    <w:p w14:paraId="08D7C1D3" w14:textId="77777777" w:rsidR="00000000" w:rsidRDefault="002703A1">
      <w:pPr>
        <w:pStyle w:val="af1"/>
        <w:rPr>
          <w:rtl/>
        </w:rPr>
      </w:pPr>
      <w:r>
        <w:rPr>
          <w:rtl/>
        </w:rPr>
        <w:t>היו"ר אלי בן-מנחם:</w:t>
      </w:r>
    </w:p>
    <w:p w14:paraId="5833733F" w14:textId="77777777" w:rsidR="00000000" w:rsidRDefault="002703A1">
      <w:pPr>
        <w:pStyle w:val="a0"/>
        <w:rPr>
          <w:rtl/>
        </w:rPr>
      </w:pPr>
    </w:p>
    <w:p w14:paraId="48D92F8C" w14:textId="77777777" w:rsidR="00000000" w:rsidRDefault="002703A1">
      <w:pPr>
        <w:pStyle w:val="a0"/>
        <w:rPr>
          <w:rFonts w:hint="cs"/>
          <w:rtl/>
        </w:rPr>
      </w:pPr>
      <w:r>
        <w:rPr>
          <w:rFonts w:hint="cs"/>
          <w:rtl/>
        </w:rPr>
        <w:t xml:space="preserve">תודה לחבר הכנסת עבד-אלמאלכ דהאמשה. חבר הכנסת יגאל יאסינוב, בבקשה. אחריו - חבר הכנסת מוחמד ברכה. </w:t>
      </w:r>
    </w:p>
    <w:p w14:paraId="4F01EAC5" w14:textId="77777777" w:rsidR="00000000" w:rsidRDefault="002703A1">
      <w:pPr>
        <w:pStyle w:val="a0"/>
        <w:rPr>
          <w:rtl/>
        </w:rPr>
      </w:pPr>
    </w:p>
    <w:p w14:paraId="17986A66" w14:textId="77777777" w:rsidR="00000000" w:rsidRDefault="002703A1">
      <w:pPr>
        <w:pStyle w:val="a"/>
        <w:rPr>
          <w:rtl/>
        </w:rPr>
      </w:pPr>
      <w:bookmarkStart w:id="344" w:name="FS000001054T03_05_2004_19_22_38"/>
      <w:bookmarkStart w:id="345" w:name="_Toc72672417"/>
      <w:bookmarkEnd w:id="344"/>
      <w:r>
        <w:rPr>
          <w:rFonts w:hint="eastAsia"/>
          <w:rtl/>
        </w:rPr>
        <w:t>יגאל</w:t>
      </w:r>
      <w:r>
        <w:rPr>
          <w:rtl/>
        </w:rPr>
        <w:t xml:space="preserve"> יאסינוב (שינוי):</w:t>
      </w:r>
      <w:bookmarkEnd w:id="345"/>
    </w:p>
    <w:p w14:paraId="4D3694EF" w14:textId="77777777" w:rsidR="00000000" w:rsidRDefault="002703A1">
      <w:pPr>
        <w:pStyle w:val="a0"/>
        <w:rPr>
          <w:rFonts w:hint="cs"/>
          <w:rtl/>
        </w:rPr>
      </w:pPr>
    </w:p>
    <w:p w14:paraId="41FC7269" w14:textId="77777777" w:rsidR="00000000" w:rsidRDefault="002703A1">
      <w:pPr>
        <w:pStyle w:val="a0"/>
        <w:rPr>
          <w:rFonts w:hint="cs"/>
          <w:rtl/>
        </w:rPr>
      </w:pPr>
      <w:r>
        <w:rPr>
          <w:rFonts w:hint="cs"/>
          <w:rtl/>
        </w:rPr>
        <w:t>אדוני היושב-ראש, חברי חברי הכנסת, אנ</w:t>
      </w:r>
      <w:r>
        <w:rPr>
          <w:rFonts w:hint="cs"/>
          <w:rtl/>
        </w:rPr>
        <w:t xml:space="preserve">י לא רואה אף נציג ממשלה, אז אני לא אברך אותם. </w:t>
      </w:r>
    </w:p>
    <w:p w14:paraId="0CBDFAF8" w14:textId="77777777" w:rsidR="00000000" w:rsidRDefault="002703A1">
      <w:pPr>
        <w:pStyle w:val="a0"/>
        <w:rPr>
          <w:rFonts w:hint="cs"/>
          <w:rtl/>
        </w:rPr>
      </w:pPr>
    </w:p>
    <w:p w14:paraId="6F51A0E2" w14:textId="77777777" w:rsidR="00000000" w:rsidRDefault="002703A1">
      <w:pPr>
        <w:pStyle w:val="af0"/>
        <w:rPr>
          <w:rtl/>
        </w:rPr>
      </w:pPr>
      <w:r>
        <w:rPr>
          <w:rFonts w:hint="eastAsia"/>
          <w:rtl/>
        </w:rPr>
        <w:t>עבד</w:t>
      </w:r>
      <w:r>
        <w:rPr>
          <w:rtl/>
        </w:rPr>
        <w:t>-אלמאלכ דהאמשה (רע"ם):</w:t>
      </w:r>
    </w:p>
    <w:p w14:paraId="2995DF0F" w14:textId="77777777" w:rsidR="00000000" w:rsidRDefault="002703A1">
      <w:pPr>
        <w:pStyle w:val="a0"/>
        <w:rPr>
          <w:rFonts w:hint="cs"/>
          <w:rtl/>
        </w:rPr>
      </w:pPr>
    </w:p>
    <w:p w14:paraId="759B1E15" w14:textId="77777777" w:rsidR="00000000" w:rsidRDefault="002703A1">
      <w:pPr>
        <w:pStyle w:val="a0"/>
        <w:rPr>
          <w:rFonts w:hint="cs"/>
          <w:rtl/>
        </w:rPr>
      </w:pPr>
      <w:r>
        <w:rPr>
          <w:rFonts w:hint="cs"/>
          <w:rtl/>
        </w:rPr>
        <w:t xml:space="preserve">יש סיבה מיוחדת שלא תהיה ממשלה? </w:t>
      </w:r>
    </w:p>
    <w:p w14:paraId="5ADE1173" w14:textId="77777777" w:rsidR="00000000" w:rsidRDefault="002703A1">
      <w:pPr>
        <w:pStyle w:val="a0"/>
        <w:rPr>
          <w:rFonts w:hint="cs"/>
          <w:rtl/>
        </w:rPr>
      </w:pPr>
    </w:p>
    <w:p w14:paraId="14505281" w14:textId="77777777" w:rsidR="00000000" w:rsidRDefault="002703A1">
      <w:pPr>
        <w:pStyle w:val="-"/>
        <w:rPr>
          <w:rtl/>
        </w:rPr>
      </w:pPr>
      <w:bookmarkStart w:id="346" w:name="FS000001054T03_05_2004_19_23_17C"/>
      <w:bookmarkEnd w:id="346"/>
      <w:r>
        <w:rPr>
          <w:rtl/>
        </w:rPr>
        <w:t>יגאל יאסינוב (שינוי):</w:t>
      </w:r>
    </w:p>
    <w:p w14:paraId="6879DDA7" w14:textId="77777777" w:rsidR="00000000" w:rsidRDefault="002703A1">
      <w:pPr>
        <w:pStyle w:val="a0"/>
        <w:rPr>
          <w:rtl/>
        </w:rPr>
      </w:pPr>
    </w:p>
    <w:p w14:paraId="263931C0" w14:textId="77777777" w:rsidR="00000000" w:rsidRDefault="002703A1">
      <w:pPr>
        <w:pStyle w:val="a0"/>
        <w:rPr>
          <w:rFonts w:hint="cs"/>
          <w:rtl/>
        </w:rPr>
      </w:pPr>
      <w:r>
        <w:rPr>
          <w:rFonts w:hint="cs"/>
          <w:rtl/>
        </w:rPr>
        <w:t>אולי, אבל לכם לא תהיה סיבה לחגיגה, גם עכשיו וגם בעוד מאה שנה, אז אל תתחיל לתקוף. היום אנחנו מדברים על דבר מבורך, עזרה, אז תנס</w:t>
      </w:r>
      <w:r>
        <w:rPr>
          <w:rFonts w:hint="cs"/>
          <w:rtl/>
        </w:rPr>
        <w:t xml:space="preserve">ה לשבת כמו בן-אדם מתורבת, טיפ-טיפה שקט, תן לי להגיד משהו. </w:t>
      </w:r>
    </w:p>
    <w:p w14:paraId="7B3663AB" w14:textId="77777777" w:rsidR="00000000" w:rsidRDefault="002703A1">
      <w:pPr>
        <w:pStyle w:val="a0"/>
        <w:rPr>
          <w:rFonts w:hint="cs"/>
          <w:rtl/>
        </w:rPr>
      </w:pPr>
    </w:p>
    <w:p w14:paraId="709A9DEA" w14:textId="77777777" w:rsidR="00000000" w:rsidRDefault="002703A1">
      <w:pPr>
        <w:pStyle w:val="af0"/>
        <w:rPr>
          <w:rtl/>
        </w:rPr>
      </w:pPr>
      <w:r>
        <w:rPr>
          <w:rFonts w:hint="eastAsia"/>
          <w:rtl/>
        </w:rPr>
        <w:t>עסאם</w:t>
      </w:r>
      <w:r>
        <w:rPr>
          <w:rtl/>
        </w:rPr>
        <w:t xml:space="preserve"> מח'ול (חד"ש-תע"ל):</w:t>
      </w:r>
    </w:p>
    <w:p w14:paraId="76A91184" w14:textId="77777777" w:rsidR="00000000" w:rsidRDefault="002703A1">
      <w:pPr>
        <w:pStyle w:val="a0"/>
        <w:rPr>
          <w:rFonts w:hint="cs"/>
          <w:rtl/>
        </w:rPr>
      </w:pPr>
    </w:p>
    <w:p w14:paraId="4F11EA5D" w14:textId="77777777" w:rsidR="00000000" w:rsidRDefault="002703A1">
      <w:pPr>
        <w:pStyle w:val="a0"/>
        <w:rPr>
          <w:rFonts w:hint="cs"/>
          <w:rtl/>
        </w:rPr>
      </w:pPr>
      <w:r>
        <w:rPr>
          <w:rFonts w:hint="cs"/>
          <w:rtl/>
        </w:rPr>
        <w:t xml:space="preserve">תן לנו כמה הרצאות בתרבות. </w:t>
      </w:r>
    </w:p>
    <w:p w14:paraId="7D58E3E6" w14:textId="77777777" w:rsidR="00000000" w:rsidRDefault="002703A1">
      <w:pPr>
        <w:pStyle w:val="a0"/>
        <w:rPr>
          <w:rFonts w:hint="cs"/>
          <w:rtl/>
        </w:rPr>
      </w:pPr>
    </w:p>
    <w:p w14:paraId="562BE0E5" w14:textId="77777777" w:rsidR="00000000" w:rsidRDefault="002703A1">
      <w:pPr>
        <w:pStyle w:val="-"/>
        <w:rPr>
          <w:rtl/>
        </w:rPr>
      </w:pPr>
      <w:bookmarkStart w:id="347" w:name="FS000001054T03_05_2004_19_23_43C"/>
      <w:bookmarkEnd w:id="347"/>
      <w:r>
        <w:rPr>
          <w:rtl/>
        </w:rPr>
        <w:t>יגאל יאסינוב (שינוי):</w:t>
      </w:r>
    </w:p>
    <w:p w14:paraId="6C5F9239" w14:textId="77777777" w:rsidR="00000000" w:rsidRDefault="002703A1">
      <w:pPr>
        <w:pStyle w:val="a0"/>
        <w:rPr>
          <w:rtl/>
        </w:rPr>
      </w:pPr>
    </w:p>
    <w:p w14:paraId="2979772A" w14:textId="77777777" w:rsidR="00000000" w:rsidRDefault="002703A1">
      <w:pPr>
        <w:pStyle w:val="a0"/>
        <w:rPr>
          <w:rFonts w:hint="cs"/>
          <w:rtl/>
        </w:rPr>
      </w:pPr>
      <w:r>
        <w:rPr>
          <w:rFonts w:hint="cs"/>
          <w:rtl/>
        </w:rPr>
        <w:t>אני רוצה להגיד כמה מלים, הגיע הזמן לדבר גם בעניין החוק. האם מישהו מבין חברי הכנסת יודע איזה אסון זה שמחליפים עוזר או עוז</w:t>
      </w:r>
      <w:r>
        <w:rPr>
          <w:rFonts w:hint="cs"/>
          <w:rtl/>
        </w:rPr>
        <w:t xml:space="preserve">רת לנכה בבית? זה אסון, כי אחרי שנים שהאדם הזה הופך להיות לא רק בן בית אלא חלק מהמשפחה, אחרי שנים מספר הוא יודע איך לטפל, מה לתת, מתי לתת, הוא הופך להיות  - - - </w:t>
      </w:r>
    </w:p>
    <w:p w14:paraId="33DD53CF" w14:textId="77777777" w:rsidR="00000000" w:rsidRDefault="002703A1">
      <w:pPr>
        <w:pStyle w:val="a0"/>
        <w:rPr>
          <w:rFonts w:hint="cs"/>
          <w:rtl/>
        </w:rPr>
      </w:pPr>
    </w:p>
    <w:p w14:paraId="4CE505F6" w14:textId="77777777" w:rsidR="00000000" w:rsidRDefault="002703A1">
      <w:pPr>
        <w:pStyle w:val="af1"/>
        <w:rPr>
          <w:rtl/>
        </w:rPr>
      </w:pPr>
      <w:r>
        <w:rPr>
          <w:rtl/>
        </w:rPr>
        <w:t>היו"ר אלי בן-מנחם:</w:t>
      </w:r>
    </w:p>
    <w:p w14:paraId="09229F70" w14:textId="77777777" w:rsidR="00000000" w:rsidRDefault="002703A1">
      <w:pPr>
        <w:pStyle w:val="a0"/>
        <w:rPr>
          <w:rtl/>
        </w:rPr>
      </w:pPr>
    </w:p>
    <w:p w14:paraId="104B42D7" w14:textId="77777777" w:rsidR="00000000" w:rsidRDefault="002703A1">
      <w:pPr>
        <w:pStyle w:val="a0"/>
        <w:rPr>
          <w:rFonts w:hint="cs"/>
          <w:rtl/>
        </w:rPr>
      </w:pPr>
      <w:r>
        <w:rPr>
          <w:rFonts w:hint="cs"/>
          <w:rtl/>
        </w:rPr>
        <w:t xml:space="preserve">הרבה יותר ממשפחה. </w:t>
      </w:r>
    </w:p>
    <w:p w14:paraId="324FD998" w14:textId="77777777" w:rsidR="00000000" w:rsidRDefault="002703A1">
      <w:pPr>
        <w:pStyle w:val="a0"/>
        <w:rPr>
          <w:rFonts w:hint="cs"/>
          <w:rtl/>
        </w:rPr>
      </w:pPr>
    </w:p>
    <w:p w14:paraId="3C5B6B7E" w14:textId="77777777" w:rsidR="00000000" w:rsidRDefault="002703A1">
      <w:pPr>
        <w:pStyle w:val="-"/>
        <w:rPr>
          <w:rtl/>
        </w:rPr>
      </w:pPr>
      <w:bookmarkStart w:id="348" w:name="FS000001054T03_05_2004_20_55_50"/>
      <w:bookmarkEnd w:id="348"/>
      <w:r>
        <w:rPr>
          <w:rFonts w:hint="eastAsia"/>
          <w:rtl/>
        </w:rPr>
        <w:t>יגאל</w:t>
      </w:r>
      <w:r>
        <w:rPr>
          <w:rtl/>
        </w:rPr>
        <w:t xml:space="preserve"> יאסינוב (שינוי):</w:t>
      </w:r>
    </w:p>
    <w:p w14:paraId="1A37A15C" w14:textId="77777777" w:rsidR="00000000" w:rsidRDefault="002703A1">
      <w:pPr>
        <w:pStyle w:val="a0"/>
        <w:rPr>
          <w:rFonts w:hint="cs"/>
          <w:rtl/>
        </w:rPr>
      </w:pPr>
    </w:p>
    <w:p w14:paraId="6335FF11" w14:textId="77777777" w:rsidR="00000000" w:rsidRDefault="002703A1">
      <w:pPr>
        <w:pStyle w:val="a0"/>
        <w:rPr>
          <w:rFonts w:hint="cs"/>
          <w:rtl/>
        </w:rPr>
      </w:pPr>
      <w:bookmarkStart w:id="349" w:name="FS000000550T03_05_2004_20_55_44C"/>
      <w:bookmarkEnd w:id="349"/>
      <w:r>
        <w:rPr>
          <w:rFonts w:hint="cs"/>
          <w:rtl/>
        </w:rPr>
        <w:t xml:space="preserve"> לקרוב יותר ממשפחה. אנחנו יודעי</w:t>
      </w:r>
      <w:r>
        <w:rPr>
          <w:rFonts w:hint="cs"/>
          <w:rtl/>
        </w:rPr>
        <w:t xml:space="preserve">ם שהרבה קרובי משפחה לא מוכנים לטפל באיש. </w:t>
      </w:r>
    </w:p>
    <w:p w14:paraId="2987154E" w14:textId="77777777" w:rsidR="00000000" w:rsidRDefault="002703A1">
      <w:pPr>
        <w:pStyle w:val="a0"/>
        <w:rPr>
          <w:rFonts w:hint="cs"/>
          <w:rtl/>
        </w:rPr>
      </w:pPr>
    </w:p>
    <w:p w14:paraId="3E491AEA" w14:textId="77777777" w:rsidR="00000000" w:rsidRDefault="002703A1">
      <w:pPr>
        <w:pStyle w:val="a0"/>
        <w:rPr>
          <w:rFonts w:hint="cs"/>
          <w:rtl/>
        </w:rPr>
      </w:pPr>
      <w:r>
        <w:rPr>
          <w:rFonts w:hint="cs"/>
          <w:rtl/>
        </w:rPr>
        <w:t xml:space="preserve">אני רוצה לומר שהחוק הזה מבורך לא מפני שהוא חוק של שינוי אלא כי הוא חוק טוב. אם החוק הזה - - - </w:t>
      </w:r>
    </w:p>
    <w:p w14:paraId="159A6B16" w14:textId="77777777" w:rsidR="00000000" w:rsidRDefault="002703A1">
      <w:pPr>
        <w:pStyle w:val="a0"/>
        <w:rPr>
          <w:rtl/>
        </w:rPr>
      </w:pPr>
    </w:p>
    <w:p w14:paraId="600AE9EE" w14:textId="77777777" w:rsidR="00000000" w:rsidRDefault="002703A1">
      <w:pPr>
        <w:pStyle w:val="af0"/>
        <w:rPr>
          <w:rtl/>
        </w:rPr>
      </w:pPr>
      <w:r>
        <w:rPr>
          <w:rFonts w:hint="eastAsia"/>
          <w:rtl/>
        </w:rPr>
        <w:t>שאול</w:t>
      </w:r>
      <w:r>
        <w:rPr>
          <w:rtl/>
        </w:rPr>
        <w:t xml:space="preserve"> יהלום (מפד"ל):</w:t>
      </w:r>
    </w:p>
    <w:p w14:paraId="1DBD3F7B" w14:textId="77777777" w:rsidR="00000000" w:rsidRDefault="002703A1">
      <w:pPr>
        <w:pStyle w:val="a0"/>
        <w:rPr>
          <w:rFonts w:hint="cs"/>
          <w:rtl/>
        </w:rPr>
      </w:pPr>
    </w:p>
    <w:p w14:paraId="00391A5E" w14:textId="77777777" w:rsidR="00000000" w:rsidRDefault="002703A1">
      <w:pPr>
        <w:pStyle w:val="a0"/>
        <w:rPr>
          <w:rFonts w:hint="cs"/>
          <w:rtl/>
        </w:rPr>
      </w:pPr>
      <w:r>
        <w:rPr>
          <w:rFonts w:hint="cs"/>
          <w:rtl/>
        </w:rPr>
        <w:t xml:space="preserve">- - - </w:t>
      </w:r>
    </w:p>
    <w:p w14:paraId="29B542F8" w14:textId="77777777" w:rsidR="00000000" w:rsidRDefault="002703A1">
      <w:pPr>
        <w:pStyle w:val="a0"/>
        <w:rPr>
          <w:rFonts w:hint="cs"/>
          <w:rtl/>
        </w:rPr>
      </w:pPr>
    </w:p>
    <w:p w14:paraId="29D6EE20" w14:textId="77777777" w:rsidR="00000000" w:rsidRDefault="002703A1">
      <w:pPr>
        <w:pStyle w:val="af1"/>
        <w:rPr>
          <w:rtl/>
        </w:rPr>
      </w:pPr>
      <w:r>
        <w:rPr>
          <w:rFonts w:hint="eastAsia"/>
          <w:rtl/>
        </w:rPr>
        <w:t>היו</w:t>
      </w:r>
      <w:r>
        <w:rPr>
          <w:rtl/>
        </w:rPr>
        <w:t>"ר אלי בן-מנחם:</w:t>
      </w:r>
    </w:p>
    <w:p w14:paraId="357A152C" w14:textId="77777777" w:rsidR="00000000" w:rsidRDefault="002703A1">
      <w:pPr>
        <w:pStyle w:val="a0"/>
        <w:rPr>
          <w:rFonts w:hint="cs"/>
          <w:rtl/>
        </w:rPr>
      </w:pPr>
    </w:p>
    <w:p w14:paraId="278B00C4" w14:textId="77777777" w:rsidR="00000000" w:rsidRDefault="002703A1">
      <w:pPr>
        <w:pStyle w:val="a0"/>
        <w:rPr>
          <w:rFonts w:hint="cs"/>
          <w:rtl/>
        </w:rPr>
      </w:pPr>
      <w:r>
        <w:rPr>
          <w:rFonts w:hint="cs"/>
          <w:rtl/>
        </w:rPr>
        <w:t xml:space="preserve">חבר הכנסת יהלום, משקלך לא פחות משני חברי הכנסת ביחד.  </w:t>
      </w:r>
    </w:p>
    <w:p w14:paraId="1AA9397F" w14:textId="77777777" w:rsidR="00000000" w:rsidRDefault="002703A1">
      <w:pPr>
        <w:pStyle w:val="a0"/>
        <w:rPr>
          <w:rFonts w:hint="cs"/>
          <w:rtl/>
        </w:rPr>
      </w:pPr>
    </w:p>
    <w:p w14:paraId="690F6BE4" w14:textId="77777777" w:rsidR="00000000" w:rsidRDefault="002703A1">
      <w:pPr>
        <w:pStyle w:val="-"/>
        <w:rPr>
          <w:rtl/>
        </w:rPr>
      </w:pPr>
      <w:bookmarkStart w:id="350" w:name="FS000001054T03_05_2004_19_24_58C"/>
      <w:bookmarkEnd w:id="350"/>
      <w:r>
        <w:rPr>
          <w:rtl/>
        </w:rPr>
        <w:t>יגאל יאסינוב</w:t>
      </w:r>
      <w:r>
        <w:rPr>
          <w:rtl/>
        </w:rPr>
        <w:t xml:space="preserve"> (שינוי):</w:t>
      </w:r>
    </w:p>
    <w:p w14:paraId="0FAAF0DC" w14:textId="77777777" w:rsidR="00000000" w:rsidRDefault="002703A1">
      <w:pPr>
        <w:pStyle w:val="a0"/>
        <w:rPr>
          <w:rtl/>
        </w:rPr>
      </w:pPr>
    </w:p>
    <w:p w14:paraId="2BE6D208" w14:textId="77777777" w:rsidR="00000000" w:rsidRDefault="002703A1">
      <w:pPr>
        <w:pStyle w:val="a0"/>
        <w:rPr>
          <w:rFonts w:hint="cs"/>
          <w:rtl/>
        </w:rPr>
      </w:pPr>
      <w:r>
        <w:rPr>
          <w:rFonts w:hint="cs"/>
          <w:rtl/>
        </w:rPr>
        <w:t xml:space="preserve">אבל אני רציתי לומר, החוק הזה הוא לא פוליטי. החוק הזה מיועד לתת עזרה. אתה, כיושב-ראש  ועדת העבודה והרווחה, אתה חלק ממנו, כי אתה יושב-ראש הוועדה, שמבין כל הוועדות שאני חבר בהן, היא הוועדה שעובדת הכי טוב. </w:t>
      </w:r>
    </w:p>
    <w:p w14:paraId="511459E4" w14:textId="77777777" w:rsidR="00000000" w:rsidRDefault="002703A1">
      <w:pPr>
        <w:pStyle w:val="a0"/>
        <w:rPr>
          <w:rFonts w:hint="cs"/>
          <w:rtl/>
        </w:rPr>
      </w:pPr>
    </w:p>
    <w:p w14:paraId="14C969A1" w14:textId="77777777" w:rsidR="00000000" w:rsidRDefault="002703A1">
      <w:pPr>
        <w:pStyle w:val="af0"/>
        <w:rPr>
          <w:rtl/>
        </w:rPr>
      </w:pPr>
      <w:r>
        <w:rPr>
          <w:rFonts w:hint="eastAsia"/>
          <w:rtl/>
        </w:rPr>
        <w:t>מל</w:t>
      </w:r>
      <w:r>
        <w:rPr>
          <w:rtl/>
        </w:rPr>
        <w:t xml:space="preserve"> פולישוק-בלוך (שינוי):</w:t>
      </w:r>
    </w:p>
    <w:p w14:paraId="0DE60B40" w14:textId="77777777" w:rsidR="00000000" w:rsidRDefault="002703A1">
      <w:pPr>
        <w:pStyle w:val="a0"/>
        <w:rPr>
          <w:rFonts w:hint="cs"/>
          <w:rtl/>
        </w:rPr>
      </w:pPr>
    </w:p>
    <w:p w14:paraId="4D4A4DD9" w14:textId="77777777" w:rsidR="00000000" w:rsidRDefault="002703A1">
      <w:pPr>
        <w:pStyle w:val="a0"/>
        <w:rPr>
          <w:rFonts w:hint="cs"/>
          <w:rtl/>
        </w:rPr>
      </w:pPr>
      <w:r>
        <w:rPr>
          <w:rFonts w:hint="cs"/>
          <w:rtl/>
        </w:rPr>
        <w:t>עכשיו אני נעלבת</w:t>
      </w:r>
      <w:r>
        <w:rPr>
          <w:rFonts w:hint="cs"/>
          <w:rtl/>
        </w:rPr>
        <w:t xml:space="preserve">י. </w:t>
      </w:r>
    </w:p>
    <w:p w14:paraId="36994F21" w14:textId="77777777" w:rsidR="00000000" w:rsidRDefault="002703A1">
      <w:pPr>
        <w:pStyle w:val="a0"/>
        <w:rPr>
          <w:rFonts w:hint="cs"/>
          <w:rtl/>
        </w:rPr>
      </w:pPr>
    </w:p>
    <w:p w14:paraId="327D81E7" w14:textId="77777777" w:rsidR="00000000" w:rsidRDefault="002703A1">
      <w:pPr>
        <w:pStyle w:val="-"/>
        <w:rPr>
          <w:rtl/>
        </w:rPr>
      </w:pPr>
      <w:bookmarkStart w:id="351" w:name="FS000001054T03_05_2004_19_25_43C"/>
      <w:bookmarkEnd w:id="351"/>
      <w:r>
        <w:rPr>
          <w:rtl/>
        </w:rPr>
        <w:t>יגאל יאסינוב (שינוי):</w:t>
      </w:r>
    </w:p>
    <w:p w14:paraId="13ED3763" w14:textId="77777777" w:rsidR="00000000" w:rsidRDefault="002703A1">
      <w:pPr>
        <w:pStyle w:val="a0"/>
        <w:rPr>
          <w:rtl/>
        </w:rPr>
      </w:pPr>
    </w:p>
    <w:p w14:paraId="0E729AD9" w14:textId="77777777" w:rsidR="00000000" w:rsidRDefault="002703A1">
      <w:pPr>
        <w:pStyle w:val="a0"/>
        <w:rPr>
          <w:rFonts w:hint="cs"/>
          <w:rtl/>
        </w:rPr>
      </w:pPr>
      <w:r>
        <w:rPr>
          <w:rFonts w:hint="cs"/>
          <w:rtl/>
        </w:rPr>
        <w:t xml:space="preserve">אני לא יכול לשים אותך במקום הראשון, כי יגידו שזה מפני שאת משינוי. </w:t>
      </w:r>
    </w:p>
    <w:p w14:paraId="5DAB2E0D" w14:textId="77777777" w:rsidR="00000000" w:rsidRDefault="002703A1">
      <w:pPr>
        <w:pStyle w:val="a0"/>
        <w:rPr>
          <w:rFonts w:hint="cs"/>
          <w:rtl/>
        </w:rPr>
      </w:pPr>
    </w:p>
    <w:p w14:paraId="0B12A3E9" w14:textId="77777777" w:rsidR="00000000" w:rsidRDefault="002703A1">
      <w:pPr>
        <w:pStyle w:val="af1"/>
        <w:rPr>
          <w:rtl/>
        </w:rPr>
      </w:pPr>
      <w:r>
        <w:rPr>
          <w:rtl/>
        </w:rPr>
        <w:t>היו"ר אלי בן-מנחם:</w:t>
      </w:r>
    </w:p>
    <w:p w14:paraId="6526C66F" w14:textId="77777777" w:rsidR="00000000" w:rsidRDefault="002703A1">
      <w:pPr>
        <w:pStyle w:val="a0"/>
        <w:rPr>
          <w:rtl/>
        </w:rPr>
      </w:pPr>
    </w:p>
    <w:p w14:paraId="1B977149" w14:textId="77777777" w:rsidR="00000000" w:rsidRDefault="002703A1">
      <w:pPr>
        <w:pStyle w:val="a0"/>
        <w:rPr>
          <w:rFonts w:hint="cs"/>
          <w:rtl/>
        </w:rPr>
      </w:pPr>
      <w:r>
        <w:rPr>
          <w:rFonts w:hint="cs"/>
          <w:rtl/>
        </w:rPr>
        <w:t xml:space="preserve">אתה מתכוון ששאול יהלום הוא אחד הטובים מבין ראשי ועדת העבודה והרווחה. </w:t>
      </w:r>
    </w:p>
    <w:p w14:paraId="1BE1B2A5" w14:textId="77777777" w:rsidR="00000000" w:rsidRDefault="002703A1">
      <w:pPr>
        <w:pStyle w:val="a0"/>
        <w:rPr>
          <w:rFonts w:hint="cs"/>
          <w:rtl/>
        </w:rPr>
      </w:pPr>
    </w:p>
    <w:p w14:paraId="3C8F3577" w14:textId="77777777" w:rsidR="00000000" w:rsidRDefault="002703A1">
      <w:pPr>
        <w:pStyle w:val="-"/>
        <w:rPr>
          <w:rtl/>
        </w:rPr>
      </w:pPr>
      <w:bookmarkStart w:id="352" w:name="FS000001054T03_05_2004_20_59_06C"/>
      <w:bookmarkEnd w:id="352"/>
      <w:r>
        <w:rPr>
          <w:rtl/>
        </w:rPr>
        <w:t>יגאל יאסינוב (שינוי):</w:t>
      </w:r>
    </w:p>
    <w:p w14:paraId="5D02E1AF" w14:textId="77777777" w:rsidR="00000000" w:rsidRDefault="002703A1">
      <w:pPr>
        <w:pStyle w:val="a0"/>
        <w:rPr>
          <w:rtl/>
        </w:rPr>
      </w:pPr>
    </w:p>
    <w:p w14:paraId="5298CD0A" w14:textId="77777777" w:rsidR="00000000" w:rsidRDefault="002703A1">
      <w:pPr>
        <w:pStyle w:val="a0"/>
        <w:rPr>
          <w:rFonts w:hint="cs"/>
          <w:rtl/>
        </w:rPr>
      </w:pPr>
      <w:r>
        <w:rPr>
          <w:rFonts w:hint="cs"/>
          <w:rtl/>
        </w:rPr>
        <w:t>ועדת העבודה והרווחה היא בעיני הוועדה הכי  חשוב</w:t>
      </w:r>
      <w:r>
        <w:rPr>
          <w:rFonts w:hint="cs"/>
          <w:rtl/>
        </w:rPr>
        <w:t xml:space="preserve">ה, כי היא ועדה שעוזרת, היא ועדה שיש לה אפשרות לעזור גם באופן נקודתי. אני מודה לך על כך שהעבודה בוועדת העבודה הולכת כמו שצריך. </w:t>
      </w:r>
    </w:p>
    <w:p w14:paraId="4AFEEA00" w14:textId="77777777" w:rsidR="00000000" w:rsidRDefault="002703A1">
      <w:pPr>
        <w:pStyle w:val="a0"/>
        <w:rPr>
          <w:rFonts w:hint="cs"/>
          <w:rtl/>
        </w:rPr>
      </w:pPr>
    </w:p>
    <w:p w14:paraId="3063D506" w14:textId="77777777" w:rsidR="00000000" w:rsidRDefault="002703A1">
      <w:pPr>
        <w:pStyle w:val="a0"/>
        <w:rPr>
          <w:rFonts w:hint="cs"/>
          <w:rtl/>
        </w:rPr>
      </w:pPr>
      <w:r>
        <w:rPr>
          <w:rFonts w:hint="cs"/>
          <w:rtl/>
        </w:rPr>
        <w:t xml:space="preserve">לסיום, אם יש כאן מישהו שעדיין חושב שלא להצביע בעד החוק, או שיש חברי כנסת שנמצאים בחדרים ולא מתכוונים לבוא ולהצביע, אני קורא להם </w:t>
      </w:r>
      <w:r>
        <w:rPr>
          <w:rFonts w:hint="cs"/>
          <w:rtl/>
        </w:rPr>
        <w:t xml:space="preserve">לבוא ולהצביע. חברים, החוק טוב. </w:t>
      </w:r>
    </w:p>
    <w:p w14:paraId="00F0048D" w14:textId="77777777" w:rsidR="00000000" w:rsidRDefault="002703A1">
      <w:pPr>
        <w:pStyle w:val="a0"/>
        <w:rPr>
          <w:rFonts w:hint="cs"/>
          <w:rtl/>
        </w:rPr>
      </w:pPr>
    </w:p>
    <w:p w14:paraId="12EB3FA3" w14:textId="77777777" w:rsidR="00000000" w:rsidRDefault="002703A1">
      <w:pPr>
        <w:pStyle w:val="af1"/>
        <w:rPr>
          <w:rtl/>
        </w:rPr>
      </w:pPr>
      <w:r>
        <w:rPr>
          <w:rtl/>
        </w:rPr>
        <w:t>היו"ר אלי בן-מנחם:</w:t>
      </w:r>
    </w:p>
    <w:p w14:paraId="65F4FC59" w14:textId="77777777" w:rsidR="00000000" w:rsidRDefault="002703A1">
      <w:pPr>
        <w:pStyle w:val="a0"/>
        <w:rPr>
          <w:rtl/>
        </w:rPr>
      </w:pPr>
    </w:p>
    <w:p w14:paraId="0281C727" w14:textId="77777777" w:rsidR="00000000" w:rsidRDefault="002703A1">
      <w:pPr>
        <w:pStyle w:val="a0"/>
        <w:rPr>
          <w:rFonts w:hint="cs"/>
          <w:rtl/>
        </w:rPr>
      </w:pPr>
      <w:r>
        <w:rPr>
          <w:rFonts w:hint="cs"/>
          <w:rtl/>
        </w:rPr>
        <w:t xml:space="preserve">תודה לחבר הכנסת יאסינוב. </w:t>
      </w:r>
    </w:p>
    <w:p w14:paraId="47C1D2AC" w14:textId="77777777" w:rsidR="00000000" w:rsidRDefault="002703A1">
      <w:pPr>
        <w:pStyle w:val="a0"/>
        <w:rPr>
          <w:rFonts w:hint="cs"/>
          <w:rtl/>
        </w:rPr>
      </w:pPr>
    </w:p>
    <w:p w14:paraId="71BBF078" w14:textId="77777777" w:rsidR="00000000" w:rsidRDefault="002703A1">
      <w:pPr>
        <w:pStyle w:val="-"/>
        <w:rPr>
          <w:rtl/>
        </w:rPr>
      </w:pPr>
      <w:bookmarkStart w:id="353" w:name="FS000001054T03_05_2004_21_00_11C"/>
      <w:bookmarkEnd w:id="353"/>
      <w:r>
        <w:rPr>
          <w:rtl/>
        </w:rPr>
        <w:t>יגאל יאסינוב (שינוי):</w:t>
      </w:r>
    </w:p>
    <w:p w14:paraId="52051039" w14:textId="77777777" w:rsidR="00000000" w:rsidRDefault="002703A1">
      <w:pPr>
        <w:pStyle w:val="a0"/>
        <w:rPr>
          <w:rtl/>
        </w:rPr>
      </w:pPr>
    </w:p>
    <w:p w14:paraId="274C3273" w14:textId="77777777" w:rsidR="00000000" w:rsidRDefault="002703A1">
      <w:pPr>
        <w:pStyle w:val="a0"/>
        <w:rPr>
          <w:rFonts w:hint="cs"/>
          <w:rtl/>
        </w:rPr>
      </w:pPr>
      <w:r>
        <w:rPr>
          <w:rFonts w:hint="cs"/>
          <w:rtl/>
        </w:rPr>
        <w:t>לסיום, תודה לנשיאות הכנסת, שביום הראשון של מושב הכנסת אנחנו דנים בזה. כשפותחים מושב בחוק טוב, כל המושב יהיה טוב. תודה.</w:t>
      </w:r>
    </w:p>
    <w:p w14:paraId="31383427" w14:textId="77777777" w:rsidR="00000000" w:rsidRDefault="002703A1">
      <w:pPr>
        <w:pStyle w:val="a0"/>
        <w:rPr>
          <w:rFonts w:hint="cs"/>
          <w:rtl/>
        </w:rPr>
      </w:pPr>
    </w:p>
    <w:p w14:paraId="543595DB" w14:textId="77777777" w:rsidR="00000000" w:rsidRDefault="002703A1">
      <w:pPr>
        <w:pStyle w:val="af1"/>
        <w:rPr>
          <w:rtl/>
        </w:rPr>
      </w:pPr>
      <w:r>
        <w:rPr>
          <w:rtl/>
        </w:rPr>
        <w:t>היו"ר אלי בן-מנחם:</w:t>
      </w:r>
    </w:p>
    <w:p w14:paraId="26C2DCA9" w14:textId="77777777" w:rsidR="00000000" w:rsidRDefault="002703A1">
      <w:pPr>
        <w:pStyle w:val="a0"/>
        <w:rPr>
          <w:rtl/>
        </w:rPr>
      </w:pPr>
    </w:p>
    <w:p w14:paraId="1C97FAAA" w14:textId="77777777" w:rsidR="00000000" w:rsidRDefault="002703A1">
      <w:pPr>
        <w:pStyle w:val="a0"/>
        <w:rPr>
          <w:rFonts w:hint="cs"/>
          <w:rtl/>
        </w:rPr>
      </w:pPr>
      <w:r>
        <w:rPr>
          <w:rFonts w:hint="cs"/>
          <w:rtl/>
        </w:rPr>
        <w:t>תודה לחבר הכנ</w:t>
      </w:r>
      <w:r>
        <w:rPr>
          <w:rFonts w:hint="cs"/>
          <w:rtl/>
        </w:rPr>
        <w:t xml:space="preserve">סת יגאל יאסינוב. חבר הכנסת מוחמד ברכה - אינו נוכח. חבר הכנסת עסאם מח'ול, בבקשה. אחריו - חבר הכנסת אחמד טיבי. </w:t>
      </w:r>
    </w:p>
    <w:p w14:paraId="0D78193D" w14:textId="77777777" w:rsidR="00000000" w:rsidRDefault="002703A1">
      <w:pPr>
        <w:pStyle w:val="a0"/>
        <w:rPr>
          <w:rFonts w:hint="cs"/>
          <w:rtl/>
        </w:rPr>
      </w:pPr>
    </w:p>
    <w:p w14:paraId="536CE597" w14:textId="77777777" w:rsidR="00000000" w:rsidRDefault="002703A1">
      <w:pPr>
        <w:pStyle w:val="a"/>
        <w:rPr>
          <w:rtl/>
        </w:rPr>
      </w:pPr>
      <w:bookmarkStart w:id="354" w:name="FS000000542T03_05_2004_19_26_55"/>
      <w:bookmarkStart w:id="355" w:name="_Toc72672418"/>
      <w:bookmarkEnd w:id="354"/>
      <w:r>
        <w:rPr>
          <w:rFonts w:hint="eastAsia"/>
          <w:rtl/>
        </w:rPr>
        <w:t>עסאם</w:t>
      </w:r>
      <w:r>
        <w:rPr>
          <w:rtl/>
        </w:rPr>
        <w:t xml:space="preserve"> מח'ול (חד"ש-תע"ל):</w:t>
      </w:r>
      <w:bookmarkEnd w:id="355"/>
    </w:p>
    <w:p w14:paraId="13B0C70C" w14:textId="77777777" w:rsidR="00000000" w:rsidRDefault="002703A1">
      <w:pPr>
        <w:pStyle w:val="a0"/>
        <w:rPr>
          <w:rFonts w:hint="cs"/>
          <w:rtl/>
        </w:rPr>
      </w:pPr>
    </w:p>
    <w:p w14:paraId="7FD0CE21" w14:textId="77777777" w:rsidR="00000000" w:rsidRDefault="002703A1">
      <w:pPr>
        <w:pStyle w:val="a0"/>
        <w:rPr>
          <w:rFonts w:hint="cs"/>
          <w:rtl/>
        </w:rPr>
      </w:pPr>
      <w:r>
        <w:rPr>
          <w:rFonts w:hint="cs"/>
          <w:rtl/>
        </w:rPr>
        <w:t>אדוני היושב-ראש, חברי הכנסת, בעיקרון, אני חושב שאם יש חופש תנועה להון, צריך להבטיח חופש תנועה לעבודה. זאת אומרת, זה לא צ</w:t>
      </w:r>
      <w:r>
        <w:rPr>
          <w:rFonts w:hint="cs"/>
          <w:rtl/>
        </w:rPr>
        <w:t xml:space="preserve">ריך להיות מוגבל למקרה זה או אחר ולמקרים אקוטיים, כפי שזה מתבטא בהצעת החוק הזאת, שהיא אכן הצעת חוק טובה, בכיוון הנכון, אבל לדעתי היא לא מספקת. </w:t>
      </w:r>
    </w:p>
    <w:p w14:paraId="0880BFBA" w14:textId="77777777" w:rsidR="00000000" w:rsidRDefault="002703A1">
      <w:pPr>
        <w:pStyle w:val="a0"/>
        <w:rPr>
          <w:rFonts w:hint="cs"/>
          <w:rtl/>
        </w:rPr>
      </w:pPr>
    </w:p>
    <w:p w14:paraId="4E48003C" w14:textId="77777777" w:rsidR="00000000" w:rsidRDefault="002703A1">
      <w:pPr>
        <w:pStyle w:val="a0"/>
        <w:rPr>
          <w:rFonts w:hint="cs"/>
          <w:rtl/>
        </w:rPr>
      </w:pPr>
      <w:r>
        <w:rPr>
          <w:rFonts w:hint="cs"/>
          <w:rtl/>
        </w:rPr>
        <w:t>אני רוצה לנצל את ההתייחסות שלנו לחוק הכניסה לישראל כדי להתריע על טירוף שחוצה כל גבול, בשם הביטחון, ומוביל לשפל ש</w:t>
      </w:r>
      <w:r>
        <w:rPr>
          <w:rFonts w:hint="cs"/>
          <w:rtl/>
        </w:rPr>
        <w:t>קשה לתאר אותו. אני לא מדבר על כל ההצקות וכל המגבלות שמציבים בפני אלה שבאים ונכנסים לישראל, גם אם אלה אזרחי המדינה הערבים, גם אם מדובר באורחים זרים, לרבות ראשי ערים, לרבות חברי פרלמנט מהעולם הרחב, שפוליטית הם חולקים על המדיניות של ממשלת ישראל. אבל אני לא יכ</w:t>
      </w:r>
      <w:r>
        <w:rPr>
          <w:rFonts w:hint="cs"/>
          <w:rtl/>
        </w:rPr>
        <w:t>ול לפסוח על מקרה שאירע לחברה שאני מכיר אותה, אולגה טובי, רעייתו של חבר הכנסת לשעבר תופיק טובי, בת 73, שנסעה ליומיים לקפריסין לביקור משפחתי. היא, יחד עם בנה, אליאס, שהוא רופא וראש מחלקה בבית-החולים "בני ציון" בחיפה, היו נתונים להתעללות גזענית שחוצה כל גבול,</w:t>
      </w:r>
      <w:r>
        <w:rPr>
          <w:rFonts w:hint="cs"/>
          <w:rtl/>
        </w:rPr>
        <w:t xml:space="preserve"> הם היו נתונים להשפלה שלא מגיעה לאף אחד, לאדם כאדם היא לא מגיעה.</w:t>
      </w:r>
    </w:p>
    <w:p w14:paraId="3B3DEA72" w14:textId="77777777" w:rsidR="00000000" w:rsidRDefault="002703A1">
      <w:pPr>
        <w:pStyle w:val="a0"/>
        <w:rPr>
          <w:rFonts w:hint="cs"/>
          <w:rtl/>
        </w:rPr>
      </w:pPr>
    </w:p>
    <w:p w14:paraId="5157D96D" w14:textId="77777777" w:rsidR="00000000" w:rsidRDefault="002703A1">
      <w:pPr>
        <w:pStyle w:val="a0"/>
        <w:rPr>
          <w:rFonts w:hint="cs"/>
          <w:rtl/>
        </w:rPr>
      </w:pPr>
      <w:r>
        <w:rPr>
          <w:rFonts w:hint="cs"/>
          <w:rtl/>
        </w:rPr>
        <w:t xml:space="preserve">אני לא מדבר על אשה בת 73, אני לא מדבר על רעייתו של חבר כנסת לשעבר, אדם שרוצה לנסוע, שמשפילים אותה, שמעכבים אותה שעות על גבי שעות, שמכריחים אותה להסיר את הנעליים ולהוציא כל פריט במזוודה שלה. </w:t>
      </w:r>
      <w:r>
        <w:rPr>
          <w:rFonts w:hint="cs"/>
          <w:rtl/>
        </w:rPr>
        <w:t xml:space="preserve">פשוט להתעלל לשם התעללות. </w:t>
      </w:r>
    </w:p>
    <w:p w14:paraId="323D0569" w14:textId="77777777" w:rsidR="00000000" w:rsidRDefault="002703A1">
      <w:pPr>
        <w:pStyle w:val="a0"/>
        <w:rPr>
          <w:rFonts w:hint="cs"/>
          <w:rtl/>
        </w:rPr>
      </w:pPr>
    </w:p>
    <w:p w14:paraId="6A056CAD" w14:textId="77777777" w:rsidR="00000000" w:rsidRDefault="002703A1">
      <w:pPr>
        <w:pStyle w:val="a0"/>
        <w:rPr>
          <w:rFonts w:hint="cs"/>
          <w:rtl/>
        </w:rPr>
      </w:pPr>
      <w:r>
        <w:rPr>
          <w:rFonts w:hint="cs"/>
          <w:rtl/>
        </w:rPr>
        <w:t xml:space="preserve">אני חושב שכאשר אנחנו מגיעים לשפל הזה בחברת "אל על" המהוללת, בשם הביטחון, אנחנו מוכיחים שיש הרבה בלוף והרבה שקר בזעקת הביטחון הזאת. אני חושב שהגיע הזמן שמישהו ייקח את הדברים לידיים. מישהו צריך לתת מענה לשאלה הזאת. </w:t>
      </w:r>
    </w:p>
    <w:p w14:paraId="6D271963" w14:textId="77777777" w:rsidR="00000000" w:rsidRDefault="002703A1">
      <w:pPr>
        <w:pStyle w:val="a0"/>
        <w:rPr>
          <w:rFonts w:hint="cs"/>
          <w:rtl/>
        </w:rPr>
      </w:pPr>
    </w:p>
    <w:p w14:paraId="1005E46D" w14:textId="77777777" w:rsidR="00000000" w:rsidRDefault="002703A1">
      <w:pPr>
        <w:pStyle w:val="a0"/>
        <w:rPr>
          <w:rFonts w:hint="cs"/>
          <w:rtl/>
        </w:rPr>
      </w:pPr>
      <w:r>
        <w:rPr>
          <w:rFonts w:hint="cs"/>
          <w:rtl/>
        </w:rPr>
        <w:t>גם בוועדת הפני</w:t>
      </w:r>
      <w:r>
        <w:rPr>
          <w:rFonts w:hint="cs"/>
          <w:rtl/>
        </w:rPr>
        <w:t xml:space="preserve">ם של הכנסת צריך לדון עם האנשים האחראים בחברת "אל על" על האבטחה. מישהו במשרד התחבורה צריך לתת את התשובה, מישהו צריך לשלם את המחיר של ההתאכזרות הזאת לאנשים חסרי ישע, שבקושי הולכים, ומתעללים בהם רק מכיוון שהם ערבים. זו גזענות לשמה. </w:t>
      </w:r>
    </w:p>
    <w:p w14:paraId="4D18EE02" w14:textId="77777777" w:rsidR="00000000" w:rsidRDefault="002703A1">
      <w:pPr>
        <w:pStyle w:val="a0"/>
        <w:rPr>
          <w:rFonts w:hint="cs"/>
          <w:rtl/>
        </w:rPr>
      </w:pPr>
    </w:p>
    <w:p w14:paraId="506F9659" w14:textId="77777777" w:rsidR="00000000" w:rsidRDefault="002703A1">
      <w:pPr>
        <w:pStyle w:val="a0"/>
        <w:rPr>
          <w:rFonts w:hint="cs"/>
          <w:rtl/>
        </w:rPr>
      </w:pPr>
      <w:r>
        <w:rPr>
          <w:rFonts w:hint="cs"/>
          <w:rtl/>
        </w:rPr>
        <w:t>אני חושב שחוק הכניסה לישר</w:t>
      </w:r>
      <w:r>
        <w:rPr>
          <w:rFonts w:hint="cs"/>
          <w:rtl/>
        </w:rPr>
        <w:t>אל צריך למצוא את הדרך - גם אנחנו צריכים למצוא את הדרך - להגביל את ההשתוללות הזאת, את ההתנהגות הברוטלית הזאת כלפי אנשים שכל פשעם הוא שרצו לנסוע ב"אל על". תודה רבה, אדוני.</w:t>
      </w:r>
    </w:p>
    <w:p w14:paraId="63E7A314" w14:textId="77777777" w:rsidR="00000000" w:rsidRDefault="002703A1">
      <w:pPr>
        <w:pStyle w:val="a0"/>
        <w:rPr>
          <w:rFonts w:hint="cs"/>
          <w:rtl/>
        </w:rPr>
      </w:pPr>
    </w:p>
    <w:p w14:paraId="486832CC" w14:textId="77777777" w:rsidR="00000000" w:rsidRDefault="002703A1">
      <w:pPr>
        <w:pStyle w:val="af1"/>
        <w:rPr>
          <w:rFonts w:hint="cs"/>
          <w:rtl/>
        </w:rPr>
      </w:pPr>
      <w:r>
        <w:rPr>
          <w:rtl/>
        </w:rPr>
        <w:t>היו"ר</w:t>
      </w:r>
      <w:r>
        <w:rPr>
          <w:rFonts w:hint="cs"/>
          <w:rtl/>
        </w:rPr>
        <w:t xml:space="preserve"> אלי בן-מנחם</w:t>
      </w:r>
      <w:r>
        <w:rPr>
          <w:rtl/>
        </w:rPr>
        <w:t>:</w:t>
      </w:r>
    </w:p>
    <w:p w14:paraId="6071919A" w14:textId="77777777" w:rsidR="00000000" w:rsidRDefault="002703A1">
      <w:pPr>
        <w:pStyle w:val="a0"/>
        <w:rPr>
          <w:rFonts w:hint="cs"/>
          <w:rtl/>
        </w:rPr>
      </w:pPr>
    </w:p>
    <w:p w14:paraId="7FEBA472" w14:textId="77777777" w:rsidR="00000000" w:rsidRDefault="002703A1">
      <w:pPr>
        <w:pStyle w:val="a0"/>
        <w:rPr>
          <w:rFonts w:hint="cs"/>
          <w:rtl/>
        </w:rPr>
      </w:pPr>
      <w:r>
        <w:rPr>
          <w:rFonts w:hint="cs"/>
          <w:rtl/>
        </w:rPr>
        <w:t>תודה לחבר הכנסת מח'ול. חברי הכנסת טיבי, אורון ורביץ - אינם נוכחים</w:t>
      </w:r>
      <w:r>
        <w:rPr>
          <w:rFonts w:hint="cs"/>
          <w:rtl/>
        </w:rPr>
        <w:t>. חבר הכנסת אריה אלדד, בבקשה. אחריו - חבר הכנסת יעקב מרגי.</w:t>
      </w:r>
    </w:p>
    <w:p w14:paraId="0E10B203" w14:textId="77777777" w:rsidR="00000000" w:rsidRDefault="002703A1">
      <w:pPr>
        <w:pStyle w:val="a0"/>
        <w:rPr>
          <w:rFonts w:hint="cs"/>
          <w:rtl/>
        </w:rPr>
      </w:pPr>
    </w:p>
    <w:p w14:paraId="3189D5A9" w14:textId="77777777" w:rsidR="00000000" w:rsidRDefault="002703A1">
      <w:pPr>
        <w:pStyle w:val="a"/>
        <w:rPr>
          <w:rtl/>
        </w:rPr>
      </w:pPr>
      <w:bookmarkStart w:id="356" w:name="FS000001055T03_05_2004_19_31_37"/>
      <w:bookmarkStart w:id="357" w:name="_Toc72672419"/>
      <w:bookmarkEnd w:id="356"/>
      <w:r>
        <w:rPr>
          <w:rFonts w:hint="eastAsia"/>
          <w:rtl/>
        </w:rPr>
        <w:t>אריה</w:t>
      </w:r>
      <w:r>
        <w:rPr>
          <w:rtl/>
        </w:rPr>
        <w:t xml:space="preserve"> אלדד (האיחוד הלאומי - ישראל ביתנו):</w:t>
      </w:r>
      <w:bookmarkEnd w:id="357"/>
    </w:p>
    <w:p w14:paraId="0FD6938F" w14:textId="77777777" w:rsidR="00000000" w:rsidRDefault="002703A1">
      <w:pPr>
        <w:pStyle w:val="a0"/>
        <w:rPr>
          <w:rFonts w:hint="cs"/>
          <w:rtl/>
        </w:rPr>
      </w:pPr>
    </w:p>
    <w:p w14:paraId="35E77C4A" w14:textId="77777777" w:rsidR="00000000" w:rsidRDefault="002703A1">
      <w:pPr>
        <w:pStyle w:val="a0"/>
        <w:rPr>
          <w:rFonts w:hint="cs"/>
          <w:rtl/>
        </w:rPr>
      </w:pPr>
      <w:r>
        <w:rPr>
          <w:rFonts w:hint="cs"/>
          <w:rtl/>
        </w:rPr>
        <w:t xml:space="preserve">אדוני היושב-ראש, חברי חברי הכנסת, מטוטלת המאבק בריבוי העובדים הזרים נעה בין הצורך להדק את החגורה כדי ליצור מקומות עבודה לישראלים מובטלים ובין הרצון להתיר </w:t>
      </w:r>
      <w:r>
        <w:rPr>
          <w:rFonts w:hint="cs"/>
          <w:rtl/>
        </w:rPr>
        <w:t>את הרצועה, כי יש מקצועות שהישראלים מדירים את רגליהם מהם, והסיעוד הוא מקצוע כזה. נדיר למצוא ישראלים המוכנים לחיות בביתם של טעוני הסיעוד, ללוות אותם בכל שעות היום והלילה ולדאוג לכל מחסורם. מכאן גם עולה הצורך לאפשר המשך טיפול כזה בעזרת עובדים זרים, מכאן גם עו</w:t>
      </w:r>
      <w:r>
        <w:rPr>
          <w:rFonts w:hint="cs"/>
          <w:rtl/>
        </w:rPr>
        <w:t xml:space="preserve">לה הצורך בחוק הנוכחי או בתיקון המוצע, שבא למנוע ניתוק חד של קשר סימביוטי כמעט שנוצר לעתים בין מטפל למטופל, ניתוק המתחייב מהחוק הנוכחי, ולכן אני מציע לתמוך בחוק הזה. </w:t>
      </w:r>
    </w:p>
    <w:p w14:paraId="0C97E439" w14:textId="77777777" w:rsidR="00000000" w:rsidRDefault="002703A1">
      <w:pPr>
        <w:pStyle w:val="a0"/>
        <w:rPr>
          <w:rFonts w:hint="cs"/>
          <w:rtl/>
        </w:rPr>
      </w:pPr>
    </w:p>
    <w:p w14:paraId="3A1B212B" w14:textId="77777777" w:rsidR="00000000" w:rsidRDefault="002703A1">
      <w:pPr>
        <w:pStyle w:val="a0"/>
        <w:rPr>
          <w:rFonts w:hint="cs"/>
          <w:rtl/>
        </w:rPr>
      </w:pPr>
      <w:r>
        <w:rPr>
          <w:rFonts w:hint="cs"/>
          <w:rtl/>
        </w:rPr>
        <w:t>אבל, חברי הכנסת, בכלים השלובים של שוק העבודה בישראל אין רק ישראלים ועובדים זרים, שריבוי ה</w:t>
      </w:r>
      <w:r>
        <w:rPr>
          <w:rFonts w:hint="cs"/>
          <w:rtl/>
        </w:rPr>
        <w:t>אחד גורם למחסור בשני, שתוספת עובדים זרים מרבה את האבטלה בקרב הישראלים. במשוואה הזאת חסרים גם העובדים הערבים תושבי יש"ע, שאוסרים או מתירים את כניסתם לגבולות "הקו הירוק" על-פי הפיגועים וההתרעות, וה"פיינל פור", והמפקדים, והחגים שלנו ושלהם. בין כה ובין כה, מני</w:t>
      </w:r>
      <w:r>
        <w:rPr>
          <w:rFonts w:hint="cs"/>
          <w:rtl/>
        </w:rPr>
        <w:t>מוקים שאינם נימוקי המשק הישראלי, אלא מטעמי הרצון לדאוג להם. אפילו במה שכונה במכבסת המלים של ראש הממשלה "התנתקות" לא היתה שום כוונה להתנתק מהעובדים הערבים הללו, וחרף כל מעשי הרצח ההמוניים, הפיגועים במעברים והברחת אמצעי הלחימה, לא היה באמת ניסיון להתנתק מהם,</w:t>
      </w:r>
      <w:r>
        <w:rPr>
          <w:rFonts w:hint="cs"/>
          <w:rtl/>
        </w:rPr>
        <w:t xml:space="preserve"> לסגור את השער, להפסיק להעסיק אותם אצלנו ולסכן את חיינו. להפסיק לדאוג להם ולדאוג לנו. </w:t>
      </w:r>
    </w:p>
    <w:p w14:paraId="3DD44CE2" w14:textId="77777777" w:rsidR="00000000" w:rsidRDefault="002703A1">
      <w:pPr>
        <w:pStyle w:val="a0"/>
        <w:rPr>
          <w:rFonts w:hint="cs"/>
          <w:rtl/>
        </w:rPr>
      </w:pPr>
    </w:p>
    <w:p w14:paraId="149640E9" w14:textId="77777777" w:rsidR="00000000" w:rsidRDefault="002703A1">
      <w:pPr>
        <w:pStyle w:val="a0"/>
        <w:rPr>
          <w:rFonts w:hint="cs"/>
          <w:rtl/>
        </w:rPr>
      </w:pPr>
      <w:r>
        <w:rPr>
          <w:rFonts w:hint="cs"/>
          <w:rtl/>
        </w:rPr>
        <w:t>כבר ראינו שבאמת הדאגות האלה להם לא עוזרות לנו וגם לא להם, שמה שגורם להם לרצוח אשה וארבעה ילדים זה לא הכיבוש. ערביי עזה ורפיח שולטים במקומותיהם ואין אנו מתערבים בניהול ח</w:t>
      </w:r>
      <w:r>
        <w:rPr>
          <w:rFonts w:hint="cs"/>
          <w:rtl/>
        </w:rPr>
        <w:t>ייהם. לא העוני והאבטלה הופכים אותם רוצחים, ולא עושרו של בן-לאדן ומצב התעסוקה של הרוצחים מטעמו גרמו למחבלי ה-11 בספטמבר לקטול אלפים. לא הבורות והרעב גרמו לחסיין מקדאד, מחבל ה"חיזבאללה" שבא להתפוצץ בירושלים, להתפוצץ בטעות במלון "לורנס", ולי - לבלות שישה חודש</w:t>
      </w:r>
      <w:r>
        <w:rPr>
          <w:rFonts w:hint="cs"/>
          <w:rtl/>
        </w:rPr>
        <w:t>ים מחיי בניסיון להציל את חייו. הוא היה רואה-חשבון מבוסס בלבנון כשיצא אלינו לדרך. אז שלא יבלבלו לנו את המוח עם הבעיות ההומניטריות של ערביי עזה, שבגללן צריך להמשיך ולאפשר להם לבוא ולעבוד כאן ולהמשיך ולרצוח בנו. זו ההתנתקות האמיתית שאולי  צריך ליישם. תודה רבה</w:t>
      </w:r>
      <w:r>
        <w:rPr>
          <w:rFonts w:hint="cs"/>
          <w:rtl/>
        </w:rPr>
        <w:t>.</w:t>
      </w:r>
    </w:p>
    <w:p w14:paraId="6344F712" w14:textId="77777777" w:rsidR="00000000" w:rsidRDefault="002703A1">
      <w:pPr>
        <w:pStyle w:val="a0"/>
        <w:rPr>
          <w:rFonts w:hint="cs"/>
          <w:rtl/>
        </w:rPr>
      </w:pPr>
    </w:p>
    <w:p w14:paraId="67C751DE" w14:textId="77777777" w:rsidR="00000000" w:rsidRDefault="002703A1">
      <w:pPr>
        <w:pStyle w:val="af1"/>
        <w:rPr>
          <w:rtl/>
        </w:rPr>
      </w:pPr>
      <w:r>
        <w:rPr>
          <w:rtl/>
        </w:rPr>
        <w:t>היו"ר</w:t>
      </w:r>
      <w:r>
        <w:rPr>
          <w:rFonts w:hint="cs"/>
          <w:rtl/>
        </w:rPr>
        <w:t xml:space="preserve"> אלי בן-מנחם</w:t>
      </w:r>
      <w:r>
        <w:rPr>
          <w:rtl/>
        </w:rPr>
        <w:t>:</w:t>
      </w:r>
    </w:p>
    <w:p w14:paraId="649C93CD" w14:textId="77777777" w:rsidR="00000000" w:rsidRDefault="002703A1">
      <w:pPr>
        <w:pStyle w:val="a0"/>
        <w:rPr>
          <w:rtl/>
        </w:rPr>
      </w:pPr>
    </w:p>
    <w:p w14:paraId="65DF1DBA" w14:textId="77777777" w:rsidR="00000000" w:rsidRDefault="002703A1">
      <w:pPr>
        <w:pStyle w:val="a0"/>
        <w:rPr>
          <w:rFonts w:hint="cs"/>
          <w:rtl/>
        </w:rPr>
      </w:pPr>
      <w:r>
        <w:rPr>
          <w:rFonts w:hint="cs"/>
          <w:rtl/>
        </w:rPr>
        <w:t>תודה לחבר הכנסת אריה אלדד. חבר הכנסת יעקב מרגי - אינו נוכח. חבר הכנסת נסים זאב, בבקשה. אחרון חביב יהיה חבר הכנסת יורי שטרן.</w:t>
      </w:r>
    </w:p>
    <w:p w14:paraId="3B8444E2" w14:textId="77777777" w:rsidR="00000000" w:rsidRDefault="002703A1">
      <w:pPr>
        <w:pStyle w:val="a0"/>
        <w:rPr>
          <w:rFonts w:hint="cs"/>
          <w:rtl/>
        </w:rPr>
      </w:pPr>
    </w:p>
    <w:p w14:paraId="5C53638C" w14:textId="77777777" w:rsidR="00000000" w:rsidRDefault="002703A1">
      <w:pPr>
        <w:pStyle w:val="a"/>
        <w:rPr>
          <w:rtl/>
        </w:rPr>
      </w:pPr>
      <w:bookmarkStart w:id="358" w:name="FS000000490T03_05_2004_19_35_01"/>
      <w:bookmarkStart w:id="359" w:name="_Toc72672420"/>
      <w:bookmarkEnd w:id="358"/>
      <w:r>
        <w:rPr>
          <w:rFonts w:hint="eastAsia"/>
          <w:rtl/>
        </w:rPr>
        <w:t>נסים</w:t>
      </w:r>
      <w:r>
        <w:rPr>
          <w:rtl/>
        </w:rPr>
        <w:t xml:space="preserve"> זאב (ש"ס):</w:t>
      </w:r>
      <w:bookmarkEnd w:id="359"/>
    </w:p>
    <w:p w14:paraId="061EDCB6" w14:textId="77777777" w:rsidR="00000000" w:rsidRDefault="002703A1">
      <w:pPr>
        <w:pStyle w:val="a0"/>
        <w:rPr>
          <w:rFonts w:hint="cs"/>
          <w:rtl/>
        </w:rPr>
      </w:pPr>
    </w:p>
    <w:p w14:paraId="6905E657" w14:textId="77777777" w:rsidR="00000000" w:rsidRDefault="002703A1">
      <w:pPr>
        <w:pStyle w:val="a0"/>
        <w:rPr>
          <w:rFonts w:hint="cs"/>
          <w:rtl/>
        </w:rPr>
      </w:pPr>
      <w:r>
        <w:rPr>
          <w:rFonts w:hint="cs"/>
          <w:rtl/>
        </w:rPr>
        <w:t>אדוני היושב-ראש, כנסת נכבדה, הצעת חוק הכניסה לישראל (הארכת אשרה לעובד זר) היא הצעת חוק בעיי</w:t>
      </w:r>
      <w:r>
        <w:rPr>
          <w:rFonts w:hint="cs"/>
          <w:rtl/>
        </w:rPr>
        <w:t xml:space="preserve">תית, ואני אסביר מדוע. יש כאן למעשה שני סעיפים. החברים שדיברו אמרו שמבחינה הומניטרית קשה לנתק את העובד הסיעודי מאותו חולה או מאותו מטופל לאחר חמש שנים. צריך לדעת את העובדות. אם ההחלטה היתה שבכל שנה מאריכים לאותו עובד, ולאחר שלוש שנים, אם הטיפול הסתיים מפני </w:t>
      </w:r>
      <w:r>
        <w:rPr>
          <w:rFonts w:hint="cs"/>
          <w:rtl/>
        </w:rPr>
        <w:t>שהמטופל לא רוצה או מפני שהמטופל הלך לעולמו - אני מבין  שבכל שנה מאריכים. אבל כאן נותנים באופן אוטומטי קודם כול חמש שנים ואחר כך מעלים את זה לשבע שנים וחצי. יש אפשרות לשר להאריך אפילו לעשר שנים ואפילו ללא הגבלה. לדעתי זה דבר מאוד בעייתי.</w:t>
      </w:r>
    </w:p>
    <w:p w14:paraId="22628899" w14:textId="77777777" w:rsidR="00000000" w:rsidRDefault="002703A1">
      <w:pPr>
        <w:pStyle w:val="a0"/>
        <w:rPr>
          <w:rFonts w:hint="cs"/>
          <w:rtl/>
        </w:rPr>
      </w:pPr>
    </w:p>
    <w:p w14:paraId="391F2C20" w14:textId="77777777" w:rsidR="00000000" w:rsidRDefault="002703A1">
      <w:pPr>
        <w:pStyle w:val="a0"/>
        <w:rPr>
          <w:rFonts w:hint="cs"/>
          <w:rtl/>
        </w:rPr>
      </w:pPr>
      <w:r>
        <w:rPr>
          <w:rFonts w:hint="cs"/>
          <w:rtl/>
        </w:rPr>
        <w:t>כשאומרים שהמטפל הו</w:t>
      </w:r>
      <w:r>
        <w:rPr>
          <w:rFonts w:hint="cs"/>
          <w:rtl/>
        </w:rPr>
        <w:t>א חלק מהמשפחה, אני מסכים. דרך אגב, אני מכיר מקרים שהמטופל או המטופלת בצו הירושה שלהם כללו אותו כחלק מהיורשים.</w:t>
      </w:r>
    </w:p>
    <w:p w14:paraId="7BEC9998" w14:textId="77777777" w:rsidR="00000000" w:rsidRDefault="002703A1">
      <w:pPr>
        <w:pStyle w:val="a0"/>
        <w:rPr>
          <w:rFonts w:hint="cs"/>
          <w:rtl/>
        </w:rPr>
      </w:pPr>
    </w:p>
    <w:p w14:paraId="3ECD517B" w14:textId="77777777" w:rsidR="00000000" w:rsidRDefault="002703A1">
      <w:pPr>
        <w:pStyle w:val="af0"/>
        <w:rPr>
          <w:rFonts w:hint="cs"/>
          <w:rtl/>
        </w:rPr>
      </w:pPr>
      <w:r>
        <w:rPr>
          <w:rFonts w:hint="eastAsia"/>
          <w:rtl/>
        </w:rPr>
        <w:t>אילן</w:t>
      </w:r>
      <w:r>
        <w:rPr>
          <w:rtl/>
        </w:rPr>
        <w:t xml:space="preserve"> שלגי (שינוי):</w:t>
      </w:r>
    </w:p>
    <w:p w14:paraId="65BBBFDC" w14:textId="77777777" w:rsidR="00000000" w:rsidRDefault="002703A1">
      <w:pPr>
        <w:pStyle w:val="a0"/>
        <w:rPr>
          <w:rFonts w:hint="cs"/>
          <w:rtl/>
        </w:rPr>
      </w:pPr>
    </w:p>
    <w:p w14:paraId="6EBC5581" w14:textId="77777777" w:rsidR="00000000" w:rsidRDefault="002703A1">
      <w:pPr>
        <w:pStyle w:val="a0"/>
        <w:rPr>
          <w:rFonts w:hint="cs"/>
          <w:rtl/>
        </w:rPr>
      </w:pPr>
      <w:r>
        <w:rPr>
          <w:rFonts w:hint="cs"/>
          <w:rtl/>
        </w:rPr>
        <w:t>אתה מתכוון בצוואה.</w:t>
      </w:r>
    </w:p>
    <w:p w14:paraId="4A2915FF" w14:textId="77777777" w:rsidR="00000000" w:rsidRDefault="002703A1">
      <w:pPr>
        <w:pStyle w:val="a0"/>
        <w:rPr>
          <w:rtl/>
        </w:rPr>
      </w:pPr>
    </w:p>
    <w:p w14:paraId="253DB347" w14:textId="77777777" w:rsidR="00000000" w:rsidRDefault="002703A1">
      <w:pPr>
        <w:pStyle w:val="a0"/>
        <w:rPr>
          <w:rFonts w:hint="cs"/>
          <w:rtl/>
        </w:rPr>
      </w:pPr>
    </w:p>
    <w:p w14:paraId="4B1363E3" w14:textId="77777777" w:rsidR="00000000" w:rsidRDefault="002703A1">
      <w:pPr>
        <w:pStyle w:val="-"/>
        <w:rPr>
          <w:rtl/>
        </w:rPr>
      </w:pPr>
      <w:bookmarkStart w:id="360" w:name="FS000000490T03_05_2004_19_37_01C"/>
      <w:bookmarkEnd w:id="360"/>
      <w:r>
        <w:rPr>
          <w:rtl/>
        </w:rPr>
        <w:t>נסים זאב (ש"ס):</w:t>
      </w:r>
    </w:p>
    <w:p w14:paraId="41EBE50A" w14:textId="77777777" w:rsidR="00000000" w:rsidRDefault="002703A1">
      <w:pPr>
        <w:pStyle w:val="a0"/>
        <w:rPr>
          <w:rtl/>
        </w:rPr>
      </w:pPr>
    </w:p>
    <w:p w14:paraId="11BE87DA" w14:textId="77777777" w:rsidR="00000000" w:rsidRDefault="002703A1">
      <w:pPr>
        <w:pStyle w:val="a0"/>
        <w:rPr>
          <w:rFonts w:hint="cs"/>
          <w:rtl/>
        </w:rPr>
      </w:pPr>
      <w:r>
        <w:rPr>
          <w:rFonts w:hint="cs"/>
          <w:rtl/>
        </w:rPr>
        <w:t xml:space="preserve">בצוואה. אני מכיר מקרים כאלה. </w:t>
      </w:r>
    </w:p>
    <w:p w14:paraId="556E7A27" w14:textId="77777777" w:rsidR="00000000" w:rsidRDefault="002703A1">
      <w:pPr>
        <w:pStyle w:val="a0"/>
        <w:rPr>
          <w:rFonts w:hint="cs"/>
          <w:rtl/>
        </w:rPr>
      </w:pPr>
    </w:p>
    <w:p w14:paraId="0A5120B5" w14:textId="77777777" w:rsidR="00000000" w:rsidRDefault="002703A1">
      <w:pPr>
        <w:pStyle w:val="a0"/>
        <w:rPr>
          <w:rFonts w:hint="cs"/>
          <w:rtl/>
        </w:rPr>
      </w:pPr>
      <w:r>
        <w:rPr>
          <w:rFonts w:hint="cs"/>
          <w:rtl/>
        </w:rPr>
        <w:t>אין לי בעיה עם החוק הזה אם באמת אנחנו יכולים לעקוב ולראו</w:t>
      </w:r>
      <w:r>
        <w:rPr>
          <w:rFonts w:hint="cs"/>
          <w:rtl/>
        </w:rPr>
        <w:t>ת שאכן אותו מטפל לא עובר לחולה אחר בתקופה של חמש השנים, ואז נוצר מצב שהוא יכול להמשיך עוד שבע שנים וחצי. המטרה פה היא למנוע אפשרות של שהייה בלתי מוגבלת והקמת משפחה פה.</w:t>
      </w:r>
    </w:p>
    <w:p w14:paraId="656080DD" w14:textId="77777777" w:rsidR="00000000" w:rsidRDefault="002703A1">
      <w:pPr>
        <w:pStyle w:val="a0"/>
        <w:rPr>
          <w:rFonts w:hint="cs"/>
          <w:rtl/>
        </w:rPr>
      </w:pPr>
    </w:p>
    <w:p w14:paraId="423C9891" w14:textId="77777777" w:rsidR="00000000" w:rsidRDefault="002703A1">
      <w:pPr>
        <w:pStyle w:val="a0"/>
        <w:rPr>
          <w:rFonts w:hint="cs"/>
          <w:rtl/>
        </w:rPr>
      </w:pPr>
      <w:r>
        <w:rPr>
          <w:rFonts w:hint="cs"/>
          <w:rtl/>
        </w:rPr>
        <w:t xml:space="preserve"> הסעיף השני, שעליו החברים לא דיברו, אומר: על אף האמור רשאי שר הפנים להאריך רשיון שניתן </w:t>
      </w:r>
      <w:r>
        <w:rPr>
          <w:rFonts w:hint="cs"/>
          <w:rtl/>
        </w:rPr>
        <w:t>לעובד זר או להעניק לו אשרה או רשיון אם ראה כי נתקיימו נסיבות מיוחדות וחריגות של תרומה של העובד הזר לכלכלה, למשק או לחברה. כלומר, כאן כבר אין שום מגבלה. השר רשאי על דעת עצמו לקבוע שזו תרומה: אני חושב שאותו שחקן כדורגל תורם למדינת ישראל, או אותו אחד שמבין בב</w:t>
      </w:r>
      <w:r>
        <w:rPr>
          <w:rFonts w:hint="cs"/>
          <w:rtl/>
        </w:rPr>
        <w:t xml:space="preserve">ישולים סיניים - רשאי ואין שום מגבלה. אני חושב שאנחנו טועים בזה. </w:t>
      </w:r>
    </w:p>
    <w:p w14:paraId="29B5DD4D" w14:textId="77777777" w:rsidR="00000000" w:rsidRDefault="002703A1">
      <w:pPr>
        <w:pStyle w:val="a0"/>
        <w:rPr>
          <w:rFonts w:hint="cs"/>
          <w:rtl/>
        </w:rPr>
      </w:pPr>
    </w:p>
    <w:p w14:paraId="40F798A8" w14:textId="77777777" w:rsidR="00000000" w:rsidRDefault="002703A1">
      <w:pPr>
        <w:pStyle w:val="a0"/>
        <w:rPr>
          <w:rFonts w:hint="cs"/>
          <w:rtl/>
        </w:rPr>
      </w:pPr>
      <w:r>
        <w:rPr>
          <w:rFonts w:hint="cs"/>
          <w:rtl/>
        </w:rPr>
        <w:t xml:space="preserve">אני מסכים עם העיקרון שאי-אפשר לנתק חולה מהמטפל, אבל אי-אפשר גם להפקיר ולהביא למצב כזה שהדבר יהיה בלתי מוגבל. גם בארצות-הברית מגבילים את אשרות השהייה. יש מגבלה מסוימת, ובנסיבות מסוימות גם הם </w:t>
      </w:r>
      <w:r>
        <w:rPr>
          <w:rFonts w:hint="cs"/>
          <w:rtl/>
        </w:rPr>
        <w:t xml:space="preserve">מאפשרים הארכה, אבל לדעתי כאן הפרצה הרבה יותר גדולה. </w:t>
      </w:r>
    </w:p>
    <w:p w14:paraId="75A83C05" w14:textId="77777777" w:rsidR="00000000" w:rsidRDefault="002703A1">
      <w:pPr>
        <w:pStyle w:val="a0"/>
        <w:rPr>
          <w:rFonts w:hint="cs"/>
          <w:rtl/>
        </w:rPr>
      </w:pPr>
    </w:p>
    <w:p w14:paraId="52138799" w14:textId="77777777" w:rsidR="00000000" w:rsidRDefault="002703A1">
      <w:pPr>
        <w:pStyle w:val="a0"/>
        <w:rPr>
          <w:rFonts w:hint="cs"/>
          <w:rtl/>
        </w:rPr>
      </w:pPr>
      <w:r>
        <w:rPr>
          <w:rFonts w:hint="cs"/>
          <w:rtl/>
        </w:rPr>
        <w:t xml:space="preserve">צריך לזכור שהיום אנחנו במצב, שמ-20,000 עובדים זרים שבעבר הממשלה החליטה עליהם הגענו לחצי מיליון עובדים זרים. עם כל הגירוש שהיה והמבצע האדיר שנעשה לאחרונה, לדעתי עדיין יש כ-150,000 עובדים זרים ללא רשיון. </w:t>
      </w:r>
    </w:p>
    <w:p w14:paraId="5245D51E" w14:textId="77777777" w:rsidR="00000000" w:rsidRDefault="002703A1">
      <w:pPr>
        <w:pStyle w:val="a0"/>
        <w:rPr>
          <w:rFonts w:hint="cs"/>
          <w:rtl/>
        </w:rPr>
      </w:pPr>
    </w:p>
    <w:p w14:paraId="5C0DC640" w14:textId="77777777" w:rsidR="00000000" w:rsidRDefault="002703A1">
      <w:pPr>
        <w:pStyle w:val="a0"/>
        <w:rPr>
          <w:rFonts w:hint="cs"/>
          <w:rtl/>
        </w:rPr>
      </w:pPr>
      <w:r>
        <w:rPr>
          <w:rFonts w:hint="cs"/>
          <w:rtl/>
        </w:rPr>
        <w:t xml:space="preserve">לכן אני אומר שצריך לצמצם עד כמה שאפשר, נגביל ונקיים פיקוח שלא יפרוץ את המעגל הזה. </w:t>
      </w:r>
    </w:p>
    <w:p w14:paraId="177B63BD" w14:textId="77777777" w:rsidR="00000000" w:rsidRDefault="002703A1">
      <w:pPr>
        <w:pStyle w:val="a0"/>
        <w:rPr>
          <w:rFonts w:hint="cs"/>
          <w:rtl/>
        </w:rPr>
      </w:pPr>
    </w:p>
    <w:p w14:paraId="73ADFF02" w14:textId="77777777" w:rsidR="00000000" w:rsidRDefault="002703A1">
      <w:pPr>
        <w:pStyle w:val="af1"/>
        <w:rPr>
          <w:rtl/>
        </w:rPr>
      </w:pPr>
      <w:r>
        <w:rPr>
          <w:rFonts w:hint="eastAsia"/>
          <w:rtl/>
        </w:rPr>
        <w:t>היו</w:t>
      </w:r>
      <w:r>
        <w:rPr>
          <w:rtl/>
        </w:rPr>
        <w:t>"ר</w:t>
      </w:r>
      <w:r>
        <w:rPr>
          <w:rFonts w:hint="cs"/>
          <w:rtl/>
        </w:rPr>
        <w:t xml:space="preserve"> אלי בן-מנחם</w:t>
      </w:r>
      <w:r>
        <w:rPr>
          <w:rtl/>
        </w:rPr>
        <w:t>:</w:t>
      </w:r>
    </w:p>
    <w:p w14:paraId="751CD627" w14:textId="77777777" w:rsidR="00000000" w:rsidRDefault="002703A1">
      <w:pPr>
        <w:pStyle w:val="a0"/>
        <w:rPr>
          <w:rFonts w:hint="cs"/>
          <w:rtl/>
        </w:rPr>
      </w:pPr>
    </w:p>
    <w:p w14:paraId="6E507BB1" w14:textId="77777777" w:rsidR="00000000" w:rsidRDefault="002703A1">
      <w:pPr>
        <w:pStyle w:val="a0"/>
        <w:rPr>
          <w:rFonts w:hint="cs"/>
          <w:rtl/>
        </w:rPr>
      </w:pPr>
      <w:r>
        <w:rPr>
          <w:rFonts w:hint="cs"/>
          <w:rtl/>
        </w:rPr>
        <w:t xml:space="preserve">תודה לחבר הכנסת נסים זאב. אחרון הדוברים, חבר הכנסת יורי שטרן, בבקשה. </w:t>
      </w:r>
    </w:p>
    <w:p w14:paraId="20A63A4D" w14:textId="77777777" w:rsidR="00000000" w:rsidRDefault="002703A1">
      <w:pPr>
        <w:pStyle w:val="a0"/>
        <w:rPr>
          <w:rFonts w:hint="cs"/>
          <w:rtl/>
        </w:rPr>
      </w:pPr>
    </w:p>
    <w:p w14:paraId="24175F56" w14:textId="77777777" w:rsidR="00000000" w:rsidRDefault="002703A1">
      <w:pPr>
        <w:pStyle w:val="a"/>
        <w:rPr>
          <w:rtl/>
        </w:rPr>
      </w:pPr>
      <w:bookmarkStart w:id="361" w:name="FS000000430T03_05_2004_20_50_30"/>
      <w:bookmarkStart w:id="362" w:name="_Toc72672421"/>
      <w:bookmarkEnd w:id="361"/>
      <w:r>
        <w:rPr>
          <w:rFonts w:hint="eastAsia"/>
          <w:rtl/>
        </w:rPr>
        <w:t>יורי</w:t>
      </w:r>
      <w:r>
        <w:rPr>
          <w:rtl/>
        </w:rPr>
        <w:t xml:space="preserve"> שטרן (האיחוד הלאומי - ישראל ביתנו):</w:t>
      </w:r>
      <w:bookmarkEnd w:id="362"/>
    </w:p>
    <w:p w14:paraId="2FB12509" w14:textId="77777777" w:rsidR="00000000" w:rsidRDefault="002703A1">
      <w:pPr>
        <w:pStyle w:val="a0"/>
        <w:rPr>
          <w:rFonts w:hint="cs"/>
          <w:rtl/>
        </w:rPr>
      </w:pPr>
    </w:p>
    <w:p w14:paraId="39E685FD" w14:textId="77777777" w:rsidR="00000000" w:rsidRDefault="002703A1">
      <w:pPr>
        <w:pStyle w:val="a0"/>
        <w:rPr>
          <w:rFonts w:hint="cs"/>
          <w:rtl/>
        </w:rPr>
      </w:pPr>
      <w:r>
        <w:rPr>
          <w:rFonts w:hint="cs"/>
          <w:rtl/>
        </w:rPr>
        <w:t>אדוני היושב-ראש, חברי חברי הכנסת, אני</w:t>
      </w:r>
      <w:r>
        <w:rPr>
          <w:rFonts w:hint="cs"/>
          <w:rtl/>
        </w:rPr>
        <w:t xml:space="preserve"> חושב שהצעת החוק נכונה מאוד. היא צעד בכיוון הנכון, אבל צעד חלקי בלבד. כל המדיניות של שנים רבות בנושא העובדים הזרים היא מדיניות אבסורדית. היא גם לא מביאה לשום תוצאה טובה. המטרה צריכה להיות לשלב את העובדים הזרים במידה מבוקרת במשק הישראלי, על מנת לגרום לצמיחת</w:t>
      </w:r>
      <w:r>
        <w:rPr>
          <w:rFonts w:hint="cs"/>
          <w:rtl/>
        </w:rPr>
        <w:t xml:space="preserve"> המשק וליצור מקומות עבודה. איפה שאפשר להעסיק ישראלים, אדרבה, המקום הוא לישראלים. איפה שאין ביקוש למקומות עבודה מצדם של הישראלים, נעסיק עובדים זרים. </w:t>
      </w:r>
    </w:p>
    <w:p w14:paraId="5BAF0BD5" w14:textId="77777777" w:rsidR="00000000" w:rsidRDefault="002703A1">
      <w:pPr>
        <w:pStyle w:val="a0"/>
        <w:rPr>
          <w:rFonts w:hint="cs"/>
          <w:rtl/>
        </w:rPr>
      </w:pPr>
    </w:p>
    <w:p w14:paraId="6565CACF" w14:textId="77777777" w:rsidR="00000000" w:rsidRDefault="002703A1">
      <w:pPr>
        <w:pStyle w:val="a0"/>
        <w:rPr>
          <w:rFonts w:hint="cs"/>
          <w:rtl/>
        </w:rPr>
      </w:pPr>
      <w:r>
        <w:rPr>
          <w:rFonts w:hint="cs"/>
          <w:rtl/>
        </w:rPr>
        <w:t>כך זה קורה בכל כלכלה בעולם. אין היום מדינה שאין בה עובדים זרים. בניגריה עובדים עובדים זרים מגאנה. בכל מדינ</w:t>
      </w:r>
      <w:r>
        <w:rPr>
          <w:rFonts w:hint="cs"/>
          <w:rtl/>
        </w:rPr>
        <w:t>ה הכי ענייה - יש מדינה עוד יותר ענייה שמשם מגיעים אליה עובדים זרים. שלא לדבר על אירופה ועל - - -</w:t>
      </w:r>
    </w:p>
    <w:p w14:paraId="0D225EA3" w14:textId="77777777" w:rsidR="00000000" w:rsidRDefault="002703A1">
      <w:pPr>
        <w:pStyle w:val="a0"/>
        <w:ind w:firstLine="0"/>
        <w:rPr>
          <w:rFonts w:hint="cs"/>
          <w:rtl/>
        </w:rPr>
      </w:pPr>
    </w:p>
    <w:p w14:paraId="7A955B38" w14:textId="77777777" w:rsidR="00000000" w:rsidRDefault="002703A1">
      <w:pPr>
        <w:pStyle w:val="af1"/>
        <w:rPr>
          <w:rtl/>
        </w:rPr>
      </w:pPr>
      <w:r>
        <w:rPr>
          <w:rtl/>
        </w:rPr>
        <w:t>היו"ר אלי בן-מנחם:</w:t>
      </w:r>
    </w:p>
    <w:p w14:paraId="4ED96289" w14:textId="77777777" w:rsidR="00000000" w:rsidRDefault="002703A1">
      <w:pPr>
        <w:pStyle w:val="a0"/>
        <w:rPr>
          <w:rtl/>
        </w:rPr>
      </w:pPr>
    </w:p>
    <w:p w14:paraId="04A610E4" w14:textId="77777777" w:rsidR="00000000" w:rsidRDefault="002703A1">
      <w:pPr>
        <w:pStyle w:val="a0"/>
        <w:rPr>
          <w:rFonts w:hint="cs"/>
          <w:rtl/>
        </w:rPr>
      </w:pPr>
      <w:r>
        <w:rPr>
          <w:rFonts w:hint="cs"/>
          <w:rtl/>
        </w:rPr>
        <w:t>חבר הכנסת שטרן, זה מפני שהניגרים מגיעים לארץ, אז הגנאים מגיעים אליהם.</w:t>
      </w:r>
    </w:p>
    <w:p w14:paraId="71E2BC9D" w14:textId="77777777" w:rsidR="00000000" w:rsidRDefault="002703A1">
      <w:pPr>
        <w:pStyle w:val="a0"/>
        <w:ind w:firstLine="0"/>
        <w:rPr>
          <w:rFonts w:hint="cs"/>
          <w:rtl/>
        </w:rPr>
      </w:pPr>
    </w:p>
    <w:p w14:paraId="226ABF4F" w14:textId="77777777" w:rsidR="00000000" w:rsidRDefault="002703A1">
      <w:pPr>
        <w:pStyle w:val="-"/>
        <w:rPr>
          <w:rtl/>
        </w:rPr>
      </w:pPr>
      <w:bookmarkStart w:id="363" w:name="FS000000430T03_05_2004_20_53_06C"/>
      <w:bookmarkEnd w:id="363"/>
      <w:r>
        <w:rPr>
          <w:rtl/>
        </w:rPr>
        <w:t>יורי שטרן (האיחוד הלאומי - ישראל ביתנו):</w:t>
      </w:r>
    </w:p>
    <w:p w14:paraId="7439FF4E" w14:textId="77777777" w:rsidR="00000000" w:rsidRDefault="002703A1">
      <w:pPr>
        <w:pStyle w:val="a0"/>
        <w:rPr>
          <w:rtl/>
        </w:rPr>
      </w:pPr>
    </w:p>
    <w:p w14:paraId="700449B8" w14:textId="77777777" w:rsidR="00000000" w:rsidRDefault="002703A1">
      <w:pPr>
        <w:pStyle w:val="a0"/>
        <w:rPr>
          <w:rFonts w:hint="cs"/>
          <w:rtl/>
        </w:rPr>
      </w:pPr>
      <w:r>
        <w:rPr>
          <w:rFonts w:hint="cs"/>
          <w:rtl/>
        </w:rPr>
        <w:t>זו תופעה עולמית, וזה ניסי</w:t>
      </w:r>
      <w:r>
        <w:rPr>
          <w:rFonts w:hint="cs"/>
          <w:rtl/>
        </w:rPr>
        <w:t xml:space="preserve">ון פתטי וגם שקרי להילחם בה. הגישה הרציונלית צריכה להיות שנותנים לענפים כלכליים שזקוקים לעובדים זרים, שזה בנייה וחקלאות, להעסיק אותם בעבודות שאליהן לא מגיעים ישראלים. </w:t>
      </w:r>
    </w:p>
    <w:p w14:paraId="6F8D17BE" w14:textId="77777777" w:rsidR="00000000" w:rsidRDefault="002703A1">
      <w:pPr>
        <w:pStyle w:val="a0"/>
        <w:rPr>
          <w:rFonts w:hint="cs"/>
          <w:rtl/>
        </w:rPr>
      </w:pPr>
    </w:p>
    <w:p w14:paraId="12D4D6A0" w14:textId="77777777" w:rsidR="00000000" w:rsidRDefault="002703A1">
      <w:pPr>
        <w:pStyle w:val="a0"/>
        <w:rPr>
          <w:rFonts w:hint="cs"/>
          <w:rtl/>
        </w:rPr>
      </w:pPr>
      <w:r>
        <w:rPr>
          <w:rFonts w:hint="cs"/>
          <w:rtl/>
        </w:rPr>
        <w:t>אמר חבר הכנסת שאול יהלום, שכ-60% מהמקומות שמתפנים מהעובדים הזרים כביכול נתפסים על-ידי הע</w:t>
      </w:r>
      <w:r>
        <w:rPr>
          <w:rFonts w:hint="cs"/>
          <w:rtl/>
        </w:rPr>
        <w:t>ובדים הישראלים. זה פשוט לא נכון. תסתכלו במיוחד על ענף הבנייה. החקלאות היא בכלל עסק אבוד מבחינה זאת. מה גרמנו בכך שתקופה ארוכה החזקנו את הענפים האלה במחסור עצום בכוח-אדם? איבדנו מאות מיליוני שקלים של תוצר חקלאי, שפשוט נרקב בשדות; איבדנו אתרי בנייה שהיו עומד</w:t>
      </w:r>
      <w:r>
        <w:rPr>
          <w:rFonts w:hint="cs"/>
          <w:rtl/>
        </w:rPr>
        <w:t>ים שוממים, אולי במיליארדים אפילו של התוצר הלאומי. על-ידי זה איבדנו אלפים ואף עשרות אלפים של מקומות עבודה לישראלים, ולא גרמנו לשום מהפך. אלא מה? העברנו את הכסף שהיה אמור לעבוד בשביל כולנו, כאזרחי המדינה במשק הישראלי, העברנו אותו לכמה מתווכים מושחתים, שיש לה</w:t>
      </w:r>
      <w:r>
        <w:rPr>
          <w:rFonts w:hint="cs"/>
          <w:rtl/>
        </w:rPr>
        <w:t xml:space="preserve">ם קשר לרשויות, ולכן הם קיבלו את הבלעדיות על הבאת עובדים זרים. </w:t>
      </w:r>
    </w:p>
    <w:p w14:paraId="0A3A82AF" w14:textId="77777777" w:rsidR="00000000" w:rsidRDefault="002703A1">
      <w:pPr>
        <w:pStyle w:val="a0"/>
        <w:rPr>
          <w:rFonts w:hint="cs"/>
          <w:rtl/>
        </w:rPr>
      </w:pPr>
    </w:p>
    <w:p w14:paraId="01B41CCA" w14:textId="77777777" w:rsidR="00000000" w:rsidRDefault="002703A1">
      <w:pPr>
        <w:pStyle w:val="a0"/>
        <w:rPr>
          <w:rFonts w:hint="cs"/>
          <w:rtl/>
        </w:rPr>
      </w:pPr>
      <w:r>
        <w:rPr>
          <w:rFonts w:hint="cs"/>
          <w:rtl/>
        </w:rPr>
        <w:t>כל המדיניות הזאת, ששמה לעצמה כמטרה לגרש עובדים, למה היא מביאה? - להפרות זכויות האדם, לשנאה במקומות שמשם מגיעים העובדים הזרים האלה, כי אנחנו לא מתנהגים כלפיהם בצורה אנושית, לעלויות עצומות של מש</w:t>
      </w:r>
      <w:r>
        <w:rPr>
          <w:rFonts w:hint="cs"/>
          <w:rtl/>
        </w:rPr>
        <w:t xml:space="preserve">טרת ההגירה וגם של מקומות משמורת לעובדים האלה, כל מיני עלויות שהמדינה לוקחת על עצמה, כאשר אם כבר נלחמים בעבודה לא חוקית, צריכים ללכת אל המעסיקים שמעסיקים בצורה לא חוקית. מספיק היה לשים בבתי-כלא כמה מאות מעסיקים, וזה היה חוסך לנו מאמץ בגירוש של אלפי עובדים. </w:t>
      </w:r>
      <w:r>
        <w:rPr>
          <w:rFonts w:hint="cs"/>
          <w:rtl/>
        </w:rPr>
        <w:t>כשמגרשים את העובדים האלה, מה התוצאה? - מביאים עובדים חדשים שהם יותר זולים, כי כל מי שנמצא פה בארץ שנתיים, שלוש שנים, ארבע שנים, הוא יודע להתמקח, הוא יודע את המחירים בשוק ויודע להתגונן. בכל פעם שבא עובד חדש הוא "פראייר" והוא מקבל פחות כסף. אנחנו פשוט מפרנסי</w:t>
      </w:r>
      <w:r>
        <w:rPr>
          <w:rFonts w:hint="cs"/>
          <w:rtl/>
        </w:rPr>
        <w:t>ם את מתווכי העבדות הזאת, במקום להרוויח מקום עבודה אחד לישראלים.</w:t>
      </w:r>
    </w:p>
    <w:p w14:paraId="75C1211C" w14:textId="77777777" w:rsidR="00000000" w:rsidRDefault="002703A1">
      <w:pPr>
        <w:pStyle w:val="a0"/>
        <w:rPr>
          <w:rFonts w:hint="cs"/>
          <w:rtl/>
        </w:rPr>
      </w:pPr>
      <w:r>
        <w:rPr>
          <w:rFonts w:hint="cs"/>
          <w:rtl/>
        </w:rPr>
        <w:t xml:space="preserve">   </w:t>
      </w:r>
    </w:p>
    <w:p w14:paraId="0D202411" w14:textId="77777777" w:rsidR="00000000" w:rsidRDefault="002703A1">
      <w:pPr>
        <w:pStyle w:val="a0"/>
        <w:rPr>
          <w:rFonts w:hint="cs"/>
          <w:rtl/>
        </w:rPr>
      </w:pPr>
      <w:r>
        <w:rPr>
          <w:rFonts w:hint="cs"/>
          <w:rtl/>
        </w:rPr>
        <w:t>לכן אני אומר: החקיקה הזאת באמת פותרת איזה פלונטר מקומי, אבל כל הגישה לנושא העובדים הזרים חייבת לעבור רוויזיה מוחלטת.</w:t>
      </w:r>
    </w:p>
    <w:p w14:paraId="25145228" w14:textId="77777777" w:rsidR="00000000" w:rsidRDefault="002703A1">
      <w:pPr>
        <w:pStyle w:val="a0"/>
        <w:ind w:firstLine="0"/>
        <w:rPr>
          <w:rFonts w:hint="cs"/>
          <w:rtl/>
        </w:rPr>
      </w:pPr>
    </w:p>
    <w:p w14:paraId="17A081EE" w14:textId="77777777" w:rsidR="00000000" w:rsidRDefault="002703A1">
      <w:pPr>
        <w:pStyle w:val="af1"/>
        <w:rPr>
          <w:rtl/>
        </w:rPr>
      </w:pPr>
      <w:r>
        <w:rPr>
          <w:rtl/>
        </w:rPr>
        <w:t>היו"ר אלי בן-מנחם:</w:t>
      </w:r>
    </w:p>
    <w:p w14:paraId="03A54030" w14:textId="77777777" w:rsidR="00000000" w:rsidRDefault="002703A1">
      <w:pPr>
        <w:pStyle w:val="a0"/>
        <w:rPr>
          <w:rtl/>
        </w:rPr>
      </w:pPr>
    </w:p>
    <w:p w14:paraId="759C11CE" w14:textId="77777777" w:rsidR="00000000" w:rsidRDefault="002703A1">
      <w:pPr>
        <w:pStyle w:val="a0"/>
        <w:rPr>
          <w:rFonts w:hint="cs"/>
          <w:rtl/>
        </w:rPr>
      </w:pPr>
      <w:r>
        <w:rPr>
          <w:rFonts w:hint="cs"/>
          <w:rtl/>
        </w:rPr>
        <w:t xml:space="preserve">תודה לחבר הכנסת יורי שטרן. </w:t>
      </w:r>
    </w:p>
    <w:p w14:paraId="7F63F7A7" w14:textId="77777777" w:rsidR="00000000" w:rsidRDefault="002703A1">
      <w:pPr>
        <w:pStyle w:val="a0"/>
        <w:rPr>
          <w:rFonts w:hint="cs"/>
          <w:rtl/>
        </w:rPr>
      </w:pPr>
    </w:p>
    <w:p w14:paraId="3920D08F" w14:textId="77777777" w:rsidR="00000000" w:rsidRDefault="002703A1">
      <w:pPr>
        <w:pStyle w:val="a0"/>
        <w:rPr>
          <w:rFonts w:hint="cs"/>
          <w:rtl/>
        </w:rPr>
      </w:pPr>
      <w:r>
        <w:rPr>
          <w:rFonts w:hint="cs"/>
          <w:rtl/>
        </w:rPr>
        <w:t>רבותי חברי הכנסת, אנח</w:t>
      </w:r>
      <w:r>
        <w:rPr>
          <w:rFonts w:hint="cs"/>
          <w:rtl/>
        </w:rPr>
        <w:t>נו עוברים להצבעה. אנחנו מצביעים בקריאה ראשונה על הצעת חוק הכניסה לישראל (תיקון מס' 13) (הארכת אשרה לעובד זר), התשס"ד-2004. ההצבעה החלה.</w:t>
      </w:r>
    </w:p>
    <w:p w14:paraId="3AEDC069" w14:textId="77777777" w:rsidR="00000000" w:rsidRDefault="002703A1">
      <w:pPr>
        <w:pStyle w:val="a0"/>
        <w:ind w:firstLine="0"/>
        <w:rPr>
          <w:rFonts w:hint="cs"/>
          <w:rtl/>
        </w:rPr>
      </w:pPr>
    </w:p>
    <w:p w14:paraId="4DFB5A67" w14:textId="77777777" w:rsidR="00000000" w:rsidRDefault="002703A1">
      <w:pPr>
        <w:pStyle w:val="ab"/>
        <w:bidi/>
        <w:rPr>
          <w:rFonts w:hint="cs"/>
          <w:rtl/>
        </w:rPr>
      </w:pPr>
      <w:r>
        <w:rPr>
          <w:rFonts w:hint="cs"/>
          <w:rtl/>
        </w:rPr>
        <w:t>הצבעה מס' 6</w:t>
      </w:r>
    </w:p>
    <w:p w14:paraId="3EC80E97" w14:textId="77777777" w:rsidR="00000000" w:rsidRDefault="002703A1">
      <w:pPr>
        <w:pStyle w:val="a0"/>
        <w:rPr>
          <w:rFonts w:hint="cs"/>
          <w:rtl/>
        </w:rPr>
      </w:pPr>
    </w:p>
    <w:p w14:paraId="1BE48349" w14:textId="77777777" w:rsidR="00000000" w:rsidRDefault="002703A1">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288D457D" w14:textId="77777777" w:rsidR="00000000" w:rsidRDefault="002703A1">
      <w:pPr>
        <w:pStyle w:val="ac"/>
        <w:bidi/>
        <w:rPr>
          <w:rFonts w:hint="cs"/>
          <w:rtl/>
        </w:rPr>
      </w:pPr>
      <w:r>
        <w:rPr>
          <w:rFonts w:hint="cs"/>
          <w:rtl/>
        </w:rPr>
        <w:t xml:space="preserve">נגד </w:t>
      </w:r>
      <w:r>
        <w:rPr>
          <w:rtl/>
        </w:rPr>
        <w:t>–</w:t>
      </w:r>
      <w:r>
        <w:rPr>
          <w:rFonts w:hint="cs"/>
          <w:rtl/>
        </w:rPr>
        <w:t xml:space="preserve"> אין</w:t>
      </w:r>
    </w:p>
    <w:p w14:paraId="4EAF8834" w14:textId="77777777" w:rsidR="00000000" w:rsidRDefault="002703A1">
      <w:pPr>
        <w:pStyle w:val="ac"/>
        <w:bidi/>
        <w:rPr>
          <w:rFonts w:hint="cs"/>
          <w:rtl/>
        </w:rPr>
      </w:pPr>
      <w:r>
        <w:rPr>
          <w:rFonts w:hint="cs"/>
          <w:rtl/>
        </w:rPr>
        <w:t xml:space="preserve">נמנעים </w:t>
      </w:r>
      <w:r>
        <w:rPr>
          <w:rtl/>
        </w:rPr>
        <w:t>–</w:t>
      </w:r>
      <w:r>
        <w:rPr>
          <w:rFonts w:hint="cs"/>
          <w:rtl/>
        </w:rPr>
        <w:t xml:space="preserve"> 1</w:t>
      </w:r>
    </w:p>
    <w:p w14:paraId="3F090AC8" w14:textId="77777777" w:rsidR="00000000" w:rsidRDefault="002703A1">
      <w:pPr>
        <w:pStyle w:val="ad"/>
        <w:bidi/>
        <w:rPr>
          <w:rFonts w:hint="cs"/>
          <w:rtl/>
        </w:rPr>
      </w:pPr>
      <w:r>
        <w:rPr>
          <w:rFonts w:hint="cs"/>
          <w:rtl/>
        </w:rPr>
        <w:t>ההצעה להעביר את הצעת חוק הכניסה לישראל (תיקו</w:t>
      </w:r>
      <w:r>
        <w:rPr>
          <w:rFonts w:hint="cs"/>
          <w:rtl/>
        </w:rPr>
        <w:t xml:space="preserve">ן מס' 13) (הארכת אשרה לעובד זר), </w:t>
      </w:r>
    </w:p>
    <w:p w14:paraId="58EF76F7" w14:textId="77777777" w:rsidR="00000000" w:rsidRDefault="002703A1">
      <w:pPr>
        <w:pStyle w:val="ad"/>
        <w:bidi/>
        <w:rPr>
          <w:rFonts w:hint="cs"/>
          <w:rtl/>
        </w:rPr>
      </w:pPr>
      <w:r>
        <w:rPr>
          <w:rFonts w:hint="cs"/>
          <w:rtl/>
        </w:rPr>
        <w:t>התשס"ד-2004, לוועדת העבודה, הרווחה והבריאות נתקבלה.</w:t>
      </w:r>
    </w:p>
    <w:p w14:paraId="75B3D98A" w14:textId="77777777" w:rsidR="00000000" w:rsidRDefault="002703A1">
      <w:pPr>
        <w:pStyle w:val="a0"/>
        <w:ind w:firstLine="0"/>
        <w:rPr>
          <w:rFonts w:hint="cs"/>
          <w:rtl/>
        </w:rPr>
      </w:pPr>
    </w:p>
    <w:p w14:paraId="0FAD6DFC" w14:textId="77777777" w:rsidR="00000000" w:rsidRDefault="002703A1">
      <w:pPr>
        <w:pStyle w:val="af1"/>
        <w:rPr>
          <w:rtl/>
        </w:rPr>
      </w:pPr>
      <w:r>
        <w:rPr>
          <w:rtl/>
        </w:rPr>
        <w:t>היו"ר אלי בן-מנחם:</w:t>
      </w:r>
    </w:p>
    <w:p w14:paraId="0B6110ED" w14:textId="77777777" w:rsidR="00000000" w:rsidRDefault="002703A1">
      <w:pPr>
        <w:pStyle w:val="a0"/>
        <w:rPr>
          <w:rtl/>
        </w:rPr>
      </w:pPr>
    </w:p>
    <w:p w14:paraId="25D3064D" w14:textId="77777777" w:rsidR="00000000" w:rsidRDefault="002703A1">
      <w:pPr>
        <w:pStyle w:val="a0"/>
        <w:rPr>
          <w:rFonts w:hint="cs"/>
          <w:rtl/>
        </w:rPr>
      </w:pPr>
      <w:r>
        <w:rPr>
          <w:rFonts w:hint="cs"/>
          <w:rtl/>
        </w:rPr>
        <w:t>רבותי חברי הכנסת, שישה חברי כנסת הצביעו בעד, נגד - אפס, נמנע אחד. על כן, הצעת חוק הכניסה לישראל (תיקון מס' 13) (הארכת אשרה לעובד זר), התשס"ד-2004, או</w:t>
      </w:r>
      <w:r>
        <w:rPr>
          <w:rFonts w:hint="cs"/>
          <w:rtl/>
        </w:rPr>
        <w:t>שרה בקריאה ראשונה, ותועבר לוועדת העבודה והרווחה להכנתה לקריאה שנייה ושלישית.</w:t>
      </w:r>
    </w:p>
    <w:p w14:paraId="2BA58646" w14:textId="77777777" w:rsidR="00000000" w:rsidRDefault="002703A1">
      <w:pPr>
        <w:pStyle w:val="a0"/>
        <w:rPr>
          <w:rFonts w:hint="cs"/>
          <w:rtl/>
        </w:rPr>
      </w:pPr>
    </w:p>
    <w:p w14:paraId="081CFE27" w14:textId="77777777" w:rsidR="00000000" w:rsidRDefault="002703A1">
      <w:pPr>
        <w:pStyle w:val="a0"/>
        <w:rPr>
          <w:rFonts w:hint="cs"/>
          <w:rtl/>
        </w:rPr>
      </w:pPr>
      <w:r>
        <w:rPr>
          <w:rFonts w:hint="cs"/>
          <w:rtl/>
        </w:rPr>
        <w:t>רבותי חברי הכנסת, תם סדר-היום. ישיבת הכנסת הבאה תתקיים מחר, י"ג באייר התשס"ד, 4 במאי 2004, בשעה 16:00. ישיבת הכנסת נעולה.</w:t>
      </w:r>
    </w:p>
    <w:p w14:paraId="5B4EE606" w14:textId="77777777" w:rsidR="00000000" w:rsidRDefault="002703A1">
      <w:pPr>
        <w:pStyle w:val="a0"/>
        <w:rPr>
          <w:rFonts w:hint="cs"/>
          <w:rtl/>
        </w:rPr>
      </w:pPr>
    </w:p>
    <w:p w14:paraId="7CDB556F" w14:textId="77777777" w:rsidR="00000000" w:rsidRDefault="002703A1">
      <w:pPr>
        <w:pStyle w:val="a0"/>
        <w:rPr>
          <w:rFonts w:hint="cs"/>
          <w:rtl/>
        </w:rPr>
      </w:pPr>
    </w:p>
    <w:p w14:paraId="05697AB0" w14:textId="77777777" w:rsidR="00000000" w:rsidRDefault="002703A1">
      <w:pPr>
        <w:pStyle w:val="a0"/>
        <w:rPr>
          <w:rFonts w:hint="cs"/>
          <w:rtl/>
        </w:rPr>
      </w:pPr>
    </w:p>
    <w:p w14:paraId="3A94730D" w14:textId="77777777" w:rsidR="00000000" w:rsidRDefault="002703A1">
      <w:pPr>
        <w:pStyle w:val="a0"/>
        <w:rPr>
          <w:rFonts w:hint="cs"/>
          <w:rtl/>
        </w:rPr>
      </w:pPr>
    </w:p>
    <w:p w14:paraId="6C0E8DA4" w14:textId="77777777" w:rsidR="00000000" w:rsidRDefault="002703A1">
      <w:pPr>
        <w:pStyle w:val="a0"/>
        <w:jc w:val="center"/>
        <w:rPr>
          <w:rFonts w:hint="cs"/>
          <w:rtl/>
        </w:rPr>
      </w:pPr>
      <w:r>
        <w:rPr>
          <w:rFonts w:hint="cs"/>
          <w:rtl/>
        </w:rPr>
        <w:t>הישיבה ננעלה בשעה 20:45.</w:t>
      </w:r>
    </w:p>
    <w:p w14:paraId="055CB734" w14:textId="77777777" w:rsidR="00000000" w:rsidRDefault="002703A1">
      <w:pPr>
        <w:pStyle w:val="a0"/>
        <w:rPr>
          <w:rtl/>
        </w:rPr>
      </w:pPr>
    </w:p>
    <w:p w14:paraId="50ED0BA6" w14:textId="77777777" w:rsidR="00000000" w:rsidRDefault="002703A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B9E33" w14:textId="77777777" w:rsidR="00000000" w:rsidRDefault="002703A1">
      <w:r>
        <w:separator/>
      </w:r>
    </w:p>
  </w:endnote>
  <w:endnote w:type="continuationSeparator" w:id="0">
    <w:p w14:paraId="6645755A" w14:textId="77777777" w:rsidR="00000000" w:rsidRDefault="0027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CCB93" w14:textId="77777777" w:rsidR="00000000" w:rsidRDefault="002703A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w:instrText>
    </w:r>
    <w:r>
      <w:instrText>AT</w:instrText>
    </w:r>
    <w:r>
      <w:rPr>
        <w:rtl/>
      </w:rPr>
      <w:instrText xml:space="preserve"> </w:instrText>
    </w:r>
    <w:r>
      <w:rPr>
        <w:rtl/>
      </w:rPr>
      <w:fldChar w:fldCharType="separate"/>
    </w:r>
    <w:r>
      <w:rPr>
        <w:rtl/>
      </w:rPr>
      <w:t>136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4BD44" w14:textId="77777777" w:rsidR="00000000" w:rsidRDefault="002703A1">
      <w:r>
        <w:separator/>
      </w:r>
    </w:p>
  </w:footnote>
  <w:footnote w:type="continuationSeparator" w:id="0">
    <w:p w14:paraId="22D5FBEA" w14:textId="77777777" w:rsidR="00000000" w:rsidRDefault="00270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92429E6"/>
    <w:multiLevelType w:val="hybridMultilevel"/>
    <w:tmpl w:val="28ACC026"/>
    <w:lvl w:ilvl="0" w:tplc="6D8E4534">
      <w:start w:val="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5088_1-30.doc"/>
    <w:docVar w:name="Position" w:val="Merged1-30"/>
    <w:docVar w:name="Queue" w:val="1-30"/>
    <w:docVar w:name="SaveYN" w:val="N"/>
    <w:docVar w:name="Session" w:val="25088"/>
    <w:docVar w:name="SessionDate" w:val="03/05/04"/>
    <w:docVar w:name="SpeakersNum" w:val="0"/>
    <w:docVar w:name="StartMode" w:val="4"/>
  </w:docVars>
  <w:rsids>
    <w:rsidRoot w:val="002703A1"/>
    <w:rsid w:val="002703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7BB145"/>
  <w15:chartTrackingRefBased/>
  <w15:docId w15:val="{16084D51-DA23-444A-8E98-CB0BC3AC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27048</Words>
  <Characters>154175</Characters>
  <Application>Microsoft Office Word</Application>
  <DocSecurity>0</DocSecurity>
  <Lines>1284</Lines>
  <Paragraphs>361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125 מתאריך 03/05/2004</dc:title>
  <dc:subject/>
  <dc:creator>איטה אבן זוהר</dc:creator>
  <cp:keywords/>
  <dc:description/>
  <cp:lastModifiedBy>vladimir</cp:lastModifiedBy>
  <cp:revision>2</cp:revision>
  <cp:lastPrinted>2004-08-17T12:14:00Z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125.000000000000</vt:lpwstr>
  </property>
  <property fmtid="{D5CDD505-2E9C-101B-9397-08002B2CF9AE}" pid="4" name="Nose">
    <vt:lpwstr>_x000d_
</vt:lpwstr>
  </property>
  <property fmtid="{D5CDD505-2E9C-101B-9397-08002B2CF9AE}" pid="5" name="TaarichYeshiva">
    <vt:lpwstr>2004-05-03T00:00:00Z</vt:lpwstr>
  </property>
  <property fmtid="{D5CDD505-2E9C-101B-9397-08002B2CF9AE}" pid="6" name="Tor">
    <vt:lpwstr>1-30</vt:lpwstr>
  </property>
  <property fmtid="{D5CDD505-2E9C-101B-9397-08002B2CF9AE}" pid="7" name="סימוכין">
    <vt:i4>60123904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60123904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